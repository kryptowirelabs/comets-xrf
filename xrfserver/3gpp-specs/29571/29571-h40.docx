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7A9D47D0" w14:textId="77777777" w:rsidTr="005E4BB2">
        <w:tc>
          <w:tcPr>
            <w:tcW w:w="10423" w:type="dxa"/>
            <w:gridSpan w:val="2"/>
            <w:shd w:val="clear" w:color="auto" w:fill="auto"/>
          </w:tcPr>
          <w:p w14:paraId="1039206A" w14:textId="37778311" w:rsidR="004F0988" w:rsidRDefault="00E92CBF" w:rsidP="00782100">
            <w:pPr>
              <w:pStyle w:val="ZA"/>
              <w:framePr w:w="0" w:hRule="auto" w:wrap="auto" w:vAnchor="margin" w:hAnchor="text" w:yAlign="inline"/>
            </w:pPr>
            <w:bookmarkStart w:id="0" w:name="page1"/>
            <w:r w:rsidRPr="001D2CEF">
              <w:rPr>
                <w:sz w:val="64"/>
              </w:rPr>
              <w:t>3GPP TS 29.571</w:t>
            </w:r>
            <w:r w:rsidRPr="001D2CEF">
              <w:t xml:space="preserve"> </w:t>
            </w:r>
            <w:r w:rsidR="000222D9" w:rsidRPr="001D2CEF">
              <w:t>V1</w:t>
            </w:r>
            <w:r w:rsidR="000222D9">
              <w:t>7</w:t>
            </w:r>
            <w:r w:rsidRPr="001D2CEF">
              <w:t>.</w:t>
            </w:r>
            <w:r w:rsidR="00782100">
              <w:t>4</w:t>
            </w:r>
            <w:r w:rsidRPr="001D2CEF">
              <w:t xml:space="preserve">.0 </w:t>
            </w:r>
            <w:r w:rsidRPr="001D2CEF">
              <w:rPr>
                <w:sz w:val="32"/>
              </w:rPr>
              <w:t>(</w:t>
            </w:r>
            <w:r w:rsidR="005F106F" w:rsidRPr="001D2CEF">
              <w:rPr>
                <w:sz w:val="32"/>
              </w:rPr>
              <w:t>202</w:t>
            </w:r>
            <w:r w:rsidR="005F106F">
              <w:rPr>
                <w:sz w:val="32"/>
              </w:rPr>
              <w:t>1</w:t>
            </w:r>
            <w:r w:rsidRPr="001D2CEF">
              <w:rPr>
                <w:sz w:val="32"/>
              </w:rPr>
              <w:t>-</w:t>
            </w:r>
            <w:r w:rsidR="00782100">
              <w:rPr>
                <w:sz w:val="32"/>
              </w:rPr>
              <w:t>1</w:t>
            </w:r>
            <w:r w:rsidR="005F3A0A">
              <w:rPr>
                <w:sz w:val="32"/>
              </w:rPr>
              <w:t>2</w:t>
            </w:r>
            <w:r w:rsidRPr="001D2CEF">
              <w:rPr>
                <w:sz w:val="32"/>
              </w:rPr>
              <w:t>)</w:t>
            </w:r>
          </w:p>
        </w:tc>
      </w:tr>
      <w:tr w:rsidR="004F0988" w14:paraId="64996DB6" w14:textId="77777777" w:rsidTr="005E4BB2">
        <w:trPr>
          <w:trHeight w:hRule="exact" w:val="1134"/>
        </w:trPr>
        <w:tc>
          <w:tcPr>
            <w:tcW w:w="10423" w:type="dxa"/>
            <w:gridSpan w:val="2"/>
            <w:shd w:val="clear" w:color="auto" w:fill="auto"/>
          </w:tcPr>
          <w:p w14:paraId="7ED8F770" w14:textId="77777777" w:rsidR="00BA4B8D" w:rsidRDefault="004F0988" w:rsidP="00E92CBF">
            <w:pPr>
              <w:pStyle w:val="ZB"/>
              <w:framePr w:w="0" w:hRule="auto" w:wrap="auto" w:vAnchor="margin" w:hAnchor="text" w:yAlign="inline"/>
            </w:pPr>
            <w:r w:rsidRPr="004D3578">
              <w:t xml:space="preserve">Technical </w:t>
            </w:r>
            <w:bookmarkStart w:id="1" w:name="spectype2"/>
            <w:r w:rsidRPr="00E92CBF">
              <w:t>Specification</w:t>
            </w:r>
            <w:bookmarkEnd w:id="1"/>
          </w:p>
        </w:tc>
      </w:tr>
      <w:tr w:rsidR="004F0988" w14:paraId="71E15766" w14:textId="77777777" w:rsidTr="005E4BB2">
        <w:trPr>
          <w:trHeight w:hRule="exact" w:val="3686"/>
        </w:trPr>
        <w:tc>
          <w:tcPr>
            <w:tcW w:w="10423" w:type="dxa"/>
            <w:gridSpan w:val="2"/>
            <w:shd w:val="clear" w:color="auto" w:fill="auto"/>
          </w:tcPr>
          <w:p w14:paraId="6D12B9DA" w14:textId="77777777" w:rsidR="004F0988" w:rsidRPr="004D3578" w:rsidRDefault="004F0988" w:rsidP="00133525">
            <w:pPr>
              <w:pStyle w:val="ZT"/>
              <w:framePr w:wrap="auto" w:hAnchor="text" w:yAlign="inline"/>
            </w:pPr>
            <w:r w:rsidRPr="004D3578">
              <w:t>3rd Generation Partnership Project;</w:t>
            </w:r>
          </w:p>
          <w:p w14:paraId="0270DF21" w14:textId="77777777" w:rsidR="00E92CBF" w:rsidRPr="001D2CEF" w:rsidRDefault="00E92CBF" w:rsidP="00E92CBF">
            <w:pPr>
              <w:pStyle w:val="ZT"/>
              <w:framePr w:wrap="auto" w:hAnchor="text" w:yAlign="inline"/>
            </w:pPr>
            <w:r w:rsidRPr="001D2CEF">
              <w:t>Technical Specification Group Core Network and Terminals;</w:t>
            </w:r>
          </w:p>
          <w:p w14:paraId="3F2C9D13" w14:textId="77777777" w:rsidR="00E92CBF" w:rsidRPr="001D2CEF" w:rsidRDefault="00E92CBF" w:rsidP="00E92CBF">
            <w:pPr>
              <w:pStyle w:val="ZT"/>
              <w:framePr w:wrap="auto" w:hAnchor="text" w:yAlign="inline"/>
            </w:pPr>
            <w:r w:rsidRPr="001D2CEF">
              <w:t>5G System; Common Data Types for Service Based Interfaces;</w:t>
            </w:r>
          </w:p>
          <w:p w14:paraId="2D92C290" w14:textId="77777777" w:rsidR="00E92CBF" w:rsidRPr="001D2CEF" w:rsidRDefault="00E92CBF" w:rsidP="00E92CBF">
            <w:pPr>
              <w:pStyle w:val="ZT"/>
              <w:framePr w:wrap="auto" w:hAnchor="text" w:yAlign="inline"/>
            </w:pPr>
            <w:r w:rsidRPr="001D2CEF">
              <w:t>Stage 3</w:t>
            </w:r>
          </w:p>
          <w:p w14:paraId="723EE4ED" w14:textId="77777777" w:rsidR="004F0988" w:rsidRPr="00133525" w:rsidRDefault="00E92CBF" w:rsidP="00E92CBF">
            <w:pPr>
              <w:pStyle w:val="ZT"/>
              <w:framePr w:wrap="auto" w:hAnchor="text" w:yAlign="inline"/>
              <w:rPr>
                <w:i/>
                <w:sz w:val="28"/>
              </w:rPr>
            </w:pPr>
            <w:r w:rsidRPr="001D2CEF">
              <w:t>(</w:t>
            </w:r>
            <w:r w:rsidRPr="001D2CEF">
              <w:rPr>
                <w:rStyle w:val="ZGSM"/>
              </w:rPr>
              <w:t>Release 1</w:t>
            </w:r>
            <w:r w:rsidR="009C4C75">
              <w:rPr>
                <w:rStyle w:val="ZGSM"/>
              </w:rPr>
              <w:t>7</w:t>
            </w:r>
            <w:r w:rsidRPr="001D2CEF">
              <w:t>)</w:t>
            </w:r>
          </w:p>
        </w:tc>
      </w:tr>
      <w:tr w:rsidR="00BF128E" w14:paraId="551CA396" w14:textId="77777777" w:rsidTr="005E4BB2">
        <w:tc>
          <w:tcPr>
            <w:tcW w:w="10423" w:type="dxa"/>
            <w:gridSpan w:val="2"/>
            <w:shd w:val="clear" w:color="auto" w:fill="auto"/>
          </w:tcPr>
          <w:p w14:paraId="6CE2D545"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B073D8" w14:paraId="6C91AEDF" w14:textId="77777777" w:rsidTr="005E4BB2">
        <w:trPr>
          <w:trHeight w:hRule="exact" w:val="1531"/>
        </w:trPr>
        <w:tc>
          <w:tcPr>
            <w:tcW w:w="4883" w:type="dxa"/>
            <w:shd w:val="clear" w:color="auto" w:fill="auto"/>
          </w:tcPr>
          <w:p w14:paraId="46BCA482" w14:textId="194CA70A" w:rsidR="00B073D8" w:rsidRDefault="002366BD" w:rsidP="00B073D8">
            <w:r>
              <w:rPr>
                <w:i/>
              </w:rPr>
              <w:pict w14:anchorId="67F41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85pt;height:66.05pt">
                  <v:imagedata r:id="rId8" o:title="5G-logo_175px"/>
                </v:shape>
              </w:pict>
            </w:r>
          </w:p>
        </w:tc>
        <w:tc>
          <w:tcPr>
            <w:tcW w:w="5540" w:type="dxa"/>
            <w:shd w:val="clear" w:color="auto" w:fill="auto"/>
          </w:tcPr>
          <w:p w14:paraId="4DFFE219" w14:textId="18796785" w:rsidR="00B073D8" w:rsidRDefault="002366BD" w:rsidP="00B073D8">
            <w:pPr>
              <w:jc w:val="right"/>
            </w:pPr>
            <w:bookmarkStart w:id="2" w:name="logos"/>
            <w:r>
              <w:pict w14:anchorId="2CB0DF75">
                <v:shape id="_x0000_i1026" type="#_x0000_t75" style="width:127.95pt;height:75.2pt">
                  <v:imagedata r:id="rId9" o:title="3GPP-logo_web"/>
                </v:shape>
              </w:pict>
            </w:r>
            <w:bookmarkEnd w:id="2"/>
          </w:p>
        </w:tc>
      </w:tr>
      <w:tr w:rsidR="00C074DD" w14:paraId="7C8BEE12" w14:textId="77777777" w:rsidTr="005E4BB2">
        <w:trPr>
          <w:trHeight w:hRule="exact" w:val="5783"/>
        </w:trPr>
        <w:tc>
          <w:tcPr>
            <w:tcW w:w="10423" w:type="dxa"/>
            <w:gridSpan w:val="2"/>
            <w:shd w:val="clear" w:color="auto" w:fill="auto"/>
          </w:tcPr>
          <w:p w14:paraId="2BEEA064" w14:textId="77777777" w:rsidR="00C074DD" w:rsidRPr="00C074DD" w:rsidRDefault="00C074DD" w:rsidP="00E92CBF"/>
        </w:tc>
      </w:tr>
      <w:tr w:rsidR="00C074DD" w14:paraId="12358CE3" w14:textId="77777777" w:rsidTr="005E4BB2">
        <w:trPr>
          <w:cantSplit/>
          <w:trHeight w:hRule="exact" w:val="964"/>
        </w:trPr>
        <w:tc>
          <w:tcPr>
            <w:tcW w:w="10423" w:type="dxa"/>
            <w:gridSpan w:val="2"/>
            <w:shd w:val="clear" w:color="auto" w:fill="auto"/>
          </w:tcPr>
          <w:p w14:paraId="1F392F43" w14:textId="77777777" w:rsidR="00C074DD" w:rsidRPr="00133525" w:rsidRDefault="00C074DD" w:rsidP="00C074DD">
            <w:pPr>
              <w:rPr>
                <w:sz w:val="16"/>
              </w:rPr>
            </w:pPr>
            <w:bookmarkStart w:id="3"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3"/>
          </w:p>
          <w:p w14:paraId="6FD6E797" w14:textId="77777777" w:rsidR="00C074DD" w:rsidRPr="004D3578" w:rsidRDefault="00C074DD" w:rsidP="00C074DD">
            <w:pPr>
              <w:pStyle w:val="ZV"/>
              <w:framePr w:w="0" w:wrap="auto" w:vAnchor="margin" w:hAnchor="text" w:yAlign="inline"/>
            </w:pPr>
          </w:p>
          <w:p w14:paraId="227F8C49" w14:textId="77777777" w:rsidR="00C074DD" w:rsidRPr="00133525" w:rsidRDefault="00C074DD" w:rsidP="00C074DD">
            <w:pPr>
              <w:rPr>
                <w:sz w:val="16"/>
              </w:rPr>
            </w:pPr>
          </w:p>
        </w:tc>
      </w:tr>
      <w:bookmarkEnd w:id="0"/>
    </w:tbl>
    <w:p w14:paraId="2B6A9511"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27AAD675" w14:textId="77777777" w:rsidTr="00133525">
        <w:trPr>
          <w:trHeight w:hRule="exact" w:val="5670"/>
        </w:trPr>
        <w:tc>
          <w:tcPr>
            <w:tcW w:w="10423" w:type="dxa"/>
            <w:shd w:val="clear" w:color="auto" w:fill="auto"/>
          </w:tcPr>
          <w:p w14:paraId="32E57449" w14:textId="77777777" w:rsidR="00E16509" w:rsidRDefault="00E16509" w:rsidP="00E16509">
            <w:pPr>
              <w:pStyle w:val="Guidance"/>
            </w:pPr>
            <w:bookmarkStart w:id="4" w:name="page2"/>
          </w:p>
        </w:tc>
      </w:tr>
      <w:tr w:rsidR="00E16509" w14:paraId="67DA4670" w14:textId="77777777" w:rsidTr="00C074DD">
        <w:trPr>
          <w:trHeight w:hRule="exact" w:val="5387"/>
        </w:trPr>
        <w:tc>
          <w:tcPr>
            <w:tcW w:w="10423" w:type="dxa"/>
            <w:shd w:val="clear" w:color="auto" w:fill="auto"/>
          </w:tcPr>
          <w:p w14:paraId="5FF21A59" w14:textId="77777777" w:rsidR="00E16509" w:rsidRPr="00133525" w:rsidRDefault="00E16509" w:rsidP="00133525">
            <w:pPr>
              <w:pStyle w:val="FP"/>
              <w:spacing w:after="240"/>
              <w:ind w:left="2835" w:right="2835"/>
              <w:jc w:val="center"/>
              <w:rPr>
                <w:rFonts w:ascii="Arial" w:hAnsi="Arial"/>
                <w:b/>
                <w:i/>
              </w:rPr>
            </w:pPr>
            <w:bookmarkStart w:id="5" w:name="coords3gpp"/>
            <w:r w:rsidRPr="00133525">
              <w:rPr>
                <w:rFonts w:ascii="Arial" w:hAnsi="Arial"/>
                <w:b/>
                <w:i/>
              </w:rPr>
              <w:t>3GPP</w:t>
            </w:r>
          </w:p>
          <w:p w14:paraId="65E9ABFC" w14:textId="77777777" w:rsidR="00E16509" w:rsidRPr="004D3578" w:rsidRDefault="00E16509" w:rsidP="00133525">
            <w:pPr>
              <w:pStyle w:val="FP"/>
              <w:pBdr>
                <w:bottom w:val="single" w:sz="6" w:space="1" w:color="auto"/>
              </w:pBdr>
              <w:ind w:left="2835" w:right="2835"/>
              <w:jc w:val="center"/>
            </w:pPr>
            <w:r w:rsidRPr="004D3578">
              <w:t>Postal address</w:t>
            </w:r>
          </w:p>
          <w:p w14:paraId="5077D2B7" w14:textId="77777777" w:rsidR="00E16509" w:rsidRPr="00133525" w:rsidRDefault="00E16509" w:rsidP="00133525">
            <w:pPr>
              <w:pStyle w:val="FP"/>
              <w:ind w:left="2835" w:right="2835"/>
              <w:jc w:val="center"/>
              <w:rPr>
                <w:rFonts w:ascii="Arial" w:hAnsi="Arial"/>
                <w:sz w:val="18"/>
              </w:rPr>
            </w:pPr>
          </w:p>
          <w:p w14:paraId="1FDB8D1A"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4C0D106"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341F9DF6"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3BFBA47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3FE1F2C7"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5A2B8BF1"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5"/>
          </w:p>
          <w:p w14:paraId="53A4799C" w14:textId="77777777" w:rsidR="00E16509" w:rsidRDefault="00E16509" w:rsidP="00133525"/>
        </w:tc>
      </w:tr>
      <w:tr w:rsidR="00E16509" w14:paraId="4C7FED5E" w14:textId="77777777" w:rsidTr="00C074DD">
        <w:tc>
          <w:tcPr>
            <w:tcW w:w="10423" w:type="dxa"/>
            <w:shd w:val="clear" w:color="auto" w:fill="auto"/>
            <w:vAlign w:val="bottom"/>
          </w:tcPr>
          <w:p w14:paraId="3BCD1EB0" w14:textId="77777777" w:rsidR="00E16509" w:rsidRPr="00133525" w:rsidRDefault="00E16509" w:rsidP="00133525">
            <w:pPr>
              <w:pStyle w:val="FP"/>
              <w:pBdr>
                <w:bottom w:val="single" w:sz="6" w:space="1" w:color="auto"/>
              </w:pBdr>
              <w:spacing w:after="240"/>
              <w:jc w:val="center"/>
              <w:rPr>
                <w:rFonts w:ascii="Arial" w:hAnsi="Arial"/>
                <w:b/>
                <w:i/>
                <w:noProof/>
              </w:rPr>
            </w:pPr>
            <w:bookmarkStart w:id="6" w:name="copyrightNotification"/>
            <w:r w:rsidRPr="00133525">
              <w:rPr>
                <w:rFonts w:ascii="Arial" w:hAnsi="Arial"/>
                <w:b/>
                <w:i/>
                <w:noProof/>
              </w:rPr>
              <w:t>Copyright Notification</w:t>
            </w:r>
          </w:p>
          <w:p w14:paraId="471F2446"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10BF5F35" w14:textId="77777777" w:rsidR="00E16509" w:rsidRPr="004D3578" w:rsidRDefault="00E16509" w:rsidP="00133525">
            <w:pPr>
              <w:pStyle w:val="FP"/>
              <w:jc w:val="center"/>
              <w:rPr>
                <w:noProof/>
              </w:rPr>
            </w:pPr>
          </w:p>
          <w:p w14:paraId="18B43C90" w14:textId="77777777" w:rsidR="00E16509" w:rsidRPr="00133525" w:rsidRDefault="00E16509" w:rsidP="00133525">
            <w:pPr>
              <w:pStyle w:val="FP"/>
              <w:jc w:val="center"/>
              <w:rPr>
                <w:noProof/>
                <w:sz w:val="18"/>
              </w:rPr>
            </w:pPr>
            <w:r w:rsidRPr="00133525">
              <w:rPr>
                <w:noProof/>
                <w:sz w:val="18"/>
              </w:rPr>
              <w:t xml:space="preserve">© </w:t>
            </w:r>
            <w:r w:rsidR="00E92CBF">
              <w:rPr>
                <w:noProof/>
                <w:sz w:val="18"/>
              </w:rPr>
              <w:t>202</w:t>
            </w:r>
            <w:r w:rsidR="00245B85">
              <w:rPr>
                <w:noProof/>
                <w:sz w:val="18"/>
              </w:rPr>
              <w:t>1</w:t>
            </w:r>
            <w:r w:rsidRPr="00133525">
              <w:rPr>
                <w:noProof/>
                <w:sz w:val="18"/>
              </w:rPr>
              <w:t>, 3GPP Organizational Partners (ARIB, ATIS, CCSA, ETSI, TSDSI, TTA, TTC).</w:t>
            </w:r>
            <w:bookmarkStart w:id="7" w:name="copyrightaddon"/>
            <w:bookmarkEnd w:id="7"/>
          </w:p>
          <w:p w14:paraId="55841EA7" w14:textId="77777777" w:rsidR="00E16509" w:rsidRPr="00133525" w:rsidRDefault="00E16509" w:rsidP="00133525">
            <w:pPr>
              <w:pStyle w:val="FP"/>
              <w:jc w:val="center"/>
              <w:rPr>
                <w:noProof/>
                <w:sz w:val="18"/>
              </w:rPr>
            </w:pPr>
            <w:r w:rsidRPr="00133525">
              <w:rPr>
                <w:noProof/>
                <w:sz w:val="18"/>
              </w:rPr>
              <w:t>All rights reserved.</w:t>
            </w:r>
          </w:p>
          <w:p w14:paraId="4898CB4D" w14:textId="77777777" w:rsidR="00E16509" w:rsidRPr="00133525" w:rsidRDefault="00E16509" w:rsidP="00E16509">
            <w:pPr>
              <w:pStyle w:val="FP"/>
              <w:rPr>
                <w:noProof/>
                <w:sz w:val="18"/>
              </w:rPr>
            </w:pPr>
          </w:p>
          <w:p w14:paraId="28BC32A0"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6EEDBF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2478B91E"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6"/>
          </w:p>
          <w:p w14:paraId="46628472" w14:textId="77777777" w:rsidR="00E16509" w:rsidRDefault="00E16509" w:rsidP="00133525"/>
        </w:tc>
      </w:tr>
      <w:bookmarkEnd w:id="4"/>
    </w:tbl>
    <w:p w14:paraId="62C214D3" w14:textId="77777777" w:rsidR="00080512" w:rsidRPr="004D3578" w:rsidRDefault="00080512" w:rsidP="00D362EB">
      <w:pPr>
        <w:pStyle w:val="TT"/>
      </w:pPr>
      <w:r w:rsidRPr="004D3578">
        <w:br w:type="page"/>
      </w:r>
      <w:bookmarkStart w:id="8" w:name="tableOfContents"/>
      <w:bookmarkEnd w:id="8"/>
      <w:r w:rsidRPr="004D3578">
        <w:lastRenderedPageBreak/>
        <w:t>Contents</w:t>
      </w:r>
    </w:p>
    <w:p w14:paraId="27ED9F25" w14:textId="475EF62D" w:rsidR="002366BD" w:rsidRDefault="0081718C">
      <w:pPr>
        <w:pStyle w:val="TOC1"/>
        <w:rPr>
          <w:rFonts w:asciiTheme="minorHAnsi" w:eastAsiaTheme="minorEastAsia" w:hAnsiTheme="minorHAnsi" w:cstheme="minorBidi"/>
          <w:szCs w:val="22"/>
          <w:lang w:eastAsia="en-GB"/>
        </w:rPr>
      </w:pPr>
      <w:r>
        <w:fldChar w:fldCharType="begin" w:fldLock="1"/>
      </w:r>
      <w:r>
        <w:instrText xml:space="preserve"> TOC \o "1-4" </w:instrText>
      </w:r>
      <w:r>
        <w:fldChar w:fldCharType="separate"/>
      </w:r>
      <w:r w:rsidR="002366BD">
        <w:t>Foreword</w:t>
      </w:r>
      <w:r w:rsidR="002366BD">
        <w:tab/>
      </w:r>
      <w:r w:rsidR="002366BD">
        <w:fldChar w:fldCharType="begin" w:fldLock="1"/>
      </w:r>
      <w:r w:rsidR="002366BD">
        <w:instrText xml:space="preserve"> PAGEREF _Toc90649766 \h </w:instrText>
      </w:r>
      <w:r w:rsidR="002366BD">
        <w:fldChar w:fldCharType="separate"/>
      </w:r>
      <w:r w:rsidR="002366BD">
        <w:t>8</w:t>
      </w:r>
      <w:r w:rsidR="002366BD">
        <w:fldChar w:fldCharType="end"/>
      </w:r>
    </w:p>
    <w:p w14:paraId="61FF104D" w14:textId="5A937E17" w:rsidR="002366BD" w:rsidRDefault="002366BD">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_Toc90649767 \h </w:instrText>
      </w:r>
      <w:r>
        <w:fldChar w:fldCharType="separate"/>
      </w:r>
      <w:r>
        <w:t>9</w:t>
      </w:r>
      <w:r>
        <w:fldChar w:fldCharType="end"/>
      </w:r>
    </w:p>
    <w:p w14:paraId="11214D37" w14:textId="6B7176C0" w:rsidR="002366BD" w:rsidRDefault="002366BD">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_Toc90649768 \h </w:instrText>
      </w:r>
      <w:r>
        <w:fldChar w:fldCharType="separate"/>
      </w:r>
      <w:r>
        <w:t>9</w:t>
      </w:r>
      <w:r>
        <w:fldChar w:fldCharType="end"/>
      </w:r>
    </w:p>
    <w:p w14:paraId="459BF865" w14:textId="2ED26764" w:rsidR="002366BD" w:rsidRDefault="002366BD">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and abbreviations</w:t>
      </w:r>
      <w:r>
        <w:tab/>
      </w:r>
      <w:r>
        <w:fldChar w:fldCharType="begin" w:fldLock="1"/>
      </w:r>
      <w:r>
        <w:instrText xml:space="preserve"> PAGEREF _Toc90649769 \h </w:instrText>
      </w:r>
      <w:r>
        <w:fldChar w:fldCharType="separate"/>
      </w:r>
      <w:r>
        <w:t>11</w:t>
      </w:r>
      <w:r>
        <w:fldChar w:fldCharType="end"/>
      </w:r>
    </w:p>
    <w:p w14:paraId="0B950420" w14:textId="4FDE2D6B" w:rsidR="002366BD" w:rsidRDefault="002366BD">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r>
      <w:r>
        <w:fldChar w:fldCharType="begin" w:fldLock="1"/>
      </w:r>
      <w:r>
        <w:instrText xml:space="preserve"> PAGEREF _Toc90649770 \h </w:instrText>
      </w:r>
      <w:r>
        <w:fldChar w:fldCharType="separate"/>
      </w:r>
      <w:r>
        <w:t>11</w:t>
      </w:r>
      <w:r>
        <w:fldChar w:fldCharType="end"/>
      </w:r>
    </w:p>
    <w:p w14:paraId="6ECBF366" w14:textId="6FDF61B5" w:rsidR="002366BD" w:rsidRDefault="002366BD">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_Toc90649771 \h </w:instrText>
      </w:r>
      <w:r>
        <w:fldChar w:fldCharType="separate"/>
      </w:r>
      <w:r>
        <w:t>11</w:t>
      </w:r>
      <w:r>
        <w:fldChar w:fldCharType="end"/>
      </w:r>
    </w:p>
    <w:p w14:paraId="21457D9A" w14:textId="18BD35E1" w:rsidR="002366BD" w:rsidRDefault="002366BD">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Overview</w:t>
      </w:r>
      <w:r>
        <w:tab/>
      </w:r>
      <w:r>
        <w:fldChar w:fldCharType="begin" w:fldLock="1"/>
      </w:r>
      <w:r>
        <w:instrText xml:space="preserve"> PAGEREF _Toc90649772 \h </w:instrText>
      </w:r>
      <w:r>
        <w:fldChar w:fldCharType="separate"/>
      </w:r>
      <w:r>
        <w:t>11</w:t>
      </w:r>
      <w:r>
        <w:fldChar w:fldCharType="end"/>
      </w:r>
    </w:p>
    <w:p w14:paraId="01F04601" w14:textId="79220439" w:rsidR="002366BD" w:rsidRDefault="002366BD">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Common Data Types</w:t>
      </w:r>
      <w:r>
        <w:tab/>
      </w:r>
      <w:r>
        <w:fldChar w:fldCharType="begin" w:fldLock="1"/>
      </w:r>
      <w:r>
        <w:instrText xml:space="preserve"> PAGEREF _Toc90649773 \h </w:instrText>
      </w:r>
      <w:r>
        <w:fldChar w:fldCharType="separate"/>
      </w:r>
      <w:r>
        <w:t>11</w:t>
      </w:r>
      <w:r>
        <w:fldChar w:fldCharType="end"/>
      </w:r>
    </w:p>
    <w:p w14:paraId="79BA4BA8" w14:textId="63A93B47" w:rsidR="002366BD" w:rsidRDefault="002366BD">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_Toc90649774 \h </w:instrText>
      </w:r>
      <w:r>
        <w:fldChar w:fldCharType="separate"/>
      </w:r>
      <w:r>
        <w:t>11</w:t>
      </w:r>
      <w:r>
        <w:fldChar w:fldCharType="end"/>
      </w:r>
    </w:p>
    <w:p w14:paraId="7AF56E2E" w14:textId="76434CBD" w:rsidR="002366BD" w:rsidRDefault="002366BD">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Data Types for Generic Usage</w:t>
      </w:r>
      <w:r>
        <w:tab/>
      </w:r>
      <w:r>
        <w:fldChar w:fldCharType="begin" w:fldLock="1"/>
      </w:r>
      <w:r>
        <w:instrText xml:space="preserve"> PAGEREF _Toc90649775 \h </w:instrText>
      </w:r>
      <w:r>
        <w:fldChar w:fldCharType="separate"/>
      </w:r>
      <w:r>
        <w:t>12</w:t>
      </w:r>
      <w:r>
        <w:fldChar w:fldCharType="end"/>
      </w:r>
    </w:p>
    <w:p w14:paraId="3490DF1C" w14:textId="01F5895C" w:rsidR="002366BD" w:rsidRDefault="002366BD">
      <w:pPr>
        <w:pStyle w:val="TOC3"/>
        <w:rPr>
          <w:rFonts w:asciiTheme="minorHAnsi" w:eastAsiaTheme="minorEastAsia" w:hAnsiTheme="minorHAnsi" w:cstheme="minorBidi"/>
          <w:sz w:val="22"/>
          <w:szCs w:val="22"/>
          <w:lang w:eastAsia="en-GB"/>
        </w:rPr>
      </w:pPr>
      <w:r>
        <w:t>5.2.1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_Toc90649776 \h </w:instrText>
      </w:r>
      <w:r>
        <w:fldChar w:fldCharType="separate"/>
      </w:r>
      <w:r>
        <w:t>12</w:t>
      </w:r>
      <w:r>
        <w:fldChar w:fldCharType="end"/>
      </w:r>
    </w:p>
    <w:p w14:paraId="34CC0D83" w14:textId="093A5BA2" w:rsidR="002366BD" w:rsidRDefault="002366BD">
      <w:pPr>
        <w:pStyle w:val="TOC3"/>
        <w:rPr>
          <w:rFonts w:asciiTheme="minorHAnsi" w:eastAsiaTheme="minorEastAsia" w:hAnsiTheme="minorHAnsi" w:cstheme="minorBidi"/>
          <w:sz w:val="22"/>
          <w:szCs w:val="22"/>
          <w:lang w:eastAsia="en-GB"/>
        </w:rPr>
      </w:pPr>
      <w:r>
        <w:t>5.2.1</w:t>
      </w:r>
      <w:r>
        <w:rPr>
          <w:lang w:eastAsia="zh-CN"/>
        </w:rPr>
        <w:t>A</w:t>
      </w:r>
      <w:r>
        <w:rPr>
          <w:rFonts w:asciiTheme="minorHAnsi" w:eastAsiaTheme="minorEastAsia" w:hAnsiTheme="minorHAnsi" w:cstheme="minorBidi"/>
          <w:sz w:val="22"/>
          <w:szCs w:val="22"/>
          <w:lang w:eastAsia="en-GB"/>
        </w:rPr>
        <w:tab/>
      </w:r>
      <w:r>
        <w:rPr>
          <w:lang w:eastAsia="zh-CN"/>
        </w:rPr>
        <w:t xml:space="preserve">Re-used </w:t>
      </w:r>
      <w:r>
        <w:t>Data Types</w:t>
      </w:r>
      <w:r>
        <w:tab/>
      </w:r>
      <w:r>
        <w:fldChar w:fldCharType="begin" w:fldLock="1"/>
      </w:r>
      <w:r>
        <w:instrText xml:space="preserve"> PAGEREF _Toc90649777 \h </w:instrText>
      </w:r>
      <w:r>
        <w:fldChar w:fldCharType="separate"/>
      </w:r>
      <w:r>
        <w:t>12</w:t>
      </w:r>
      <w:r>
        <w:fldChar w:fldCharType="end"/>
      </w:r>
    </w:p>
    <w:p w14:paraId="132F3A5A" w14:textId="085EDA93" w:rsidR="002366BD" w:rsidRDefault="002366BD">
      <w:pPr>
        <w:pStyle w:val="TOC3"/>
        <w:rPr>
          <w:rFonts w:asciiTheme="minorHAnsi" w:eastAsiaTheme="minorEastAsia" w:hAnsiTheme="minorHAnsi" w:cstheme="minorBidi"/>
          <w:sz w:val="22"/>
          <w:szCs w:val="22"/>
          <w:lang w:eastAsia="en-GB"/>
        </w:rPr>
      </w:pPr>
      <w:r>
        <w:t>5.2.2</w:t>
      </w:r>
      <w:r>
        <w:rPr>
          <w:rFonts w:asciiTheme="minorHAnsi" w:eastAsiaTheme="minorEastAsia" w:hAnsiTheme="minorHAnsi" w:cstheme="minorBidi"/>
          <w:sz w:val="22"/>
          <w:szCs w:val="22"/>
          <w:lang w:eastAsia="en-GB"/>
        </w:rPr>
        <w:tab/>
      </w:r>
      <w:r>
        <w:t>Simple Data Types</w:t>
      </w:r>
      <w:r>
        <w:tab/>
      </w:r>
      <w:r>
        <w:fldChar w:fldCharType="begin" w:fldLock="1"/>
      </w:r>
      <w:r>
        <w:instrText xml:space="preserve"> PAGEREF _Toc90649778 \h </w:instrText>
      </w:r>
      <w:r>
        <w:fldChar w:fldCharType="separate"/>
      </w:r>
      <w:r>
        <w:t>12</w:t>
      </w:r>
      <w:r>
        <w:fldChar w:fldCharType="end"/>
      </w:r>
    </w:p>
    <w:p w14:paraId="15DE476B" w14:textId="6411EB3B" w:rsidR="002366BD" w:rsidRDefault="002366BD">
      <w:pPr>
        <w:pStyle w:val="TOC3"/>
        <w:rPr>
          <w:rFonts w:asciiTheme="minorHAnsi" w:eastAsiaTheme="minorEastAsia" w:hAnsiTheme="minorHAnsi" w:cstheme="minorBidi"/>
          <w:sz w:val="22"/>
          <w:szCs w:val="22"/>
          <w:lang w:eastAsia="en-GB"/>
        </w:rPr>
      </w:pPr>
      <w:r>
        <w:t>5.2.3</w:t>
      </w:r>
      <w:r>
        <w:rPr>
          <w:rFonts w:asciiTheme="minorHAnsi" w:eastAsiaTheme="minorEastAsia" w:hAnsiTheme="minorHAnsi" w:cstheme="minorBidi"/>
          <w:sz w:val="22"/>
          <w:szCs w:val="22"/>
          <w:lang w:eastAsia="en-GB"/>
        </w:rPr>
        <w:tab/>
      </w:r>
      <w:r>
        <w:t>Enumerations</w:t>
      </w:r>
      <w:r>
        <w:tab/>
      </w:r>
      <w:r>
        <w:fldChar w:fldCharType="begin" w:fldLock="1"/>
      </w:r>
      <w:r>
        <w:instrText xml:space="preserve"> PAGEREF _Toc90649779 \h </w:instrText>
      </w:r>
      <w:r>
        <w:fldChar w:fldCharType="separate"/>
      </w:r>
      <w:r>
        <w:t>17</w:t>
      </w:r>
      <w:r>
        <w:fldChar w:fldCharType="end"/>
      </w:r>
    </w:p>
    <w:p w14:paraId="0B669A9B" w14:textId="6BC2CC4D" w:rsidR="002366BD" w:rsidRDefault="002366BD">
      <w:pPr>
        <w:pStyle w:val="TOC4"/>
        <w:rPr>
          <w:rFonts w:asciiTheme="minorHAnsi" w:eastAsiaTheme="minorEastAsia" w:hAnsiTheme="minorHAnsi" w:cstheme="minorBidi"/>
          <w:sz w:val="22"/>
          <w:szCs w:val="22"/>
          <w:lang w:eastAsia="en-GB"/>
        </w:rPr>
      </w:pPr>
      <w:r>
        <w:t>5.2.3.1</w:t>
      </w:r>
      <w:r>
        <w:rPr>
          <w:rFonts w:asciiTheme="minorHAnsi" w:eastAsiaTheme="minorEastAsia" w:hAnsiTheme="minorHAnsi" w:cstheme="minorBidi"/>
          <w:sz w:val="22"/>
          <w:szCs w:val="22"/>
          <w:lang w:eastAsia="en-GB"/>
        </w:rPr>
        <w:tab/>
      </w:r>
      <w:r>
        <w:t>Enumeration: PatchOperation</w:t>
      </w:r>
      <w:r>
        <w:tab/>
      </w:r>
      <w:r>
        <w:fldChar w:fldCharType="begin" w:fldLock="1"/>
      </w:r>
      <w:r>
        <w:instrText xml:space="preserve"> PAGEREF _Toc90649780 \h </w:instrText>
      </w:r>
      <w:r>
        <w:fldChar w:fldCharType="separate"/>
      </w:r>
      <w:r>
        <w:t>17</w:t>
      </w:r>
      <w:r>
        <w:fldChar w:fldCharType="end"/>
      </w:r>
    </w:p>
    <w:p w14:paraId="7A45F1C4" w14:textId="0381D63F" w:rsidR="002366BD" w:rsidRDefault="002366BD">
      <w:pPr>
        <w:pStyle w:val="TOC4"/>
        <w:rPr>
          <w:rFonts w:asciiTheme="minorHAnsi" w:eastAsiaTheme="minorEastAsia" w:hAnsiTheme="minorHAnsi" w:cstheme="minorBidi"/>
          <w:sz w:val="22"/>
          <w:szCs w:val="22"/>
          <w:lang w:eastAsia="en-GB"/>
        </w:rPr>
      </w:pPr>
      <w:r>
        <w:t>5.2.3.2</w:t>
      </w:r>
      <w:r>
        <w:rPr>
          <w:rFonts w:asciiTheme="minorHAnsi" w:eastAsiaTheme="minorEastAsia" w:hAnsiTheme="minorHAnsi" w:cstheme="minorBidi"/>
          <w:sz w:val="22"/>
          <w:szCs w:val="22"/>
          <w:lang w:eastAsia="en-GB"/>
        </w:rPr>
        <w:tab/>
      </w:r>
      <w:r>
        <w:t>Enumeration: UriScheme</w:t>
      </w:r>
      <w:r>
        <w:tab/>
      </w:r>
      <w:r>
        <w:fldChar w:fldCharType="begin" w:fldLock="1"/>
      </w:r>
      <w:r>
        <w:instrText xml:space="preserve"> PAGEREF _Toc90649781 \h </w:instrText>
      </w:r>
      <w:r>
        <w:fldChar w:fldCharType="separate"/>
      </w:r>
      <w:r>
        <w:t>17</w:t>
      </w:r>
      <w:r>
        <w:fldChar w:fldCharType="end"/>
      </w:r>
    </w:p>
    <w:p w14:paraId="6858D4A7" w14:textId="1B36505C" w:rsidR="002366BD" w:rsidRDefault="002366BD">
      <w:pPr>
        <w:pStyle w:val="TOC4"/>
        <w:rPr>
          <w:rFonts w:asciiTheme="minorHAnsi" w:eastAsiaTheme="minorEastAsia" w:hAnsiTheme="minorHAnsi" w:cstheme="minorBidi"/>
          <w:sz w:val="22"/>
          <w:szCs w:val="22"/>
          <w:lang w:eastAsia="en-GB"/>
        </w:rPr>
      </w:pPr>
      <w:r>
        <w:t>5.2.3.</w:t>
      </w:r>
      <w:r>
        <w:rPr>
          <w:lang w:eastAsia="zh-CN"/>
        </w:rPr>
        <w:t>3</w:t>
      </w:r>
      <w:r>
        <w:rPr>
          <w:rFonts w:asciiTheme="minorHAnsi" w:eastAsiaTheme="minorEastAsia" w:hAnsiTheme="minorHAnsi" w:cstheme="minorBidi"/>
          <w:sz w:val="22"/>
          <w:szCs w:val="22"/>
          <w:lang w:eastAsia="en-GB"/>
        </w:rPr>
        <w:tab/>
      </w:r>
      <w:r>
        <w:t xml:space="preserve">Enumeration: </w:t>
      </w:r>
      <w:r>
        <w:rPr>
          <w:lang w:eastAsia="zh-CN"/>
        </w:rPr>
        <w:t>ChangeType</w:t>
      </w:r>
      <w:r>
        <w:tab/>
      </w:r>
      <w:r>
        <w:fldChar w:fldCharType="begin" w:fldLock="1"/>
      </w:r>
      <w:r>
        <w:instrText xml:space="preserve"> PAGEREF _Toc90649782 \h </w:instrText>
      </w:r>
      <w:r>
        <w:fldChar w:fldCharType="separate"/>
      </w:r>
      <w:r>
        <w:t>18</w:t>
      </w:r>
      <w:r>
        <w:fldChar w:fldCharType="end"/>
      </w:r>
    </w:p>
    <w:p w14:paraId="32E2EC9A" w14:textId="227FB5A6" w:rsidR="002366BD" w:rsidRDefault="002366BD">
      <w:pPr>
        <w:pStyle w:val="TOC4"/>
        <w:rPr>
          <w:rFonts w:asciiTheme="minorHAnsi" w:eastAsiaTheme="minorEastAsia" w:hAnsiTheme="minorHAnsi" w:cstheme="minorBidi"/>
          <w:sz w:val="22"/>
          <w:szCs w:val="22"/>
          <w:lang w:eastAsia="en-GB"/>
        </w:rPr>
      </w:pPr>
      <w:r>
        <w:t>5.2.3.</w:t>
      </w:r>
      <w:r>
        <w:rPr>
          <w:lang w:eastAsia="zh-CN"/>
        </w:rPr>
        <w:t>4</w:t>
      </w:r>
      <w:r>
        <w:rPr>
          <w:rFonts w:asciiTheme="minorHAnsi" w:eastAsiaTheme="minorEastAsia" w:hAnsiTheme="minorHAnsi" w:cstheme="minorBidi"/>
          <w:sz w:val="22"/>
          <w:szCs w:val="22"/>
          <w:lang w:eastAsia="en-GB"/>
        </w:rPr>
        <w:tab/>
      </w:r>
      <w:r>
        <w:t xml:space="preserve">Enumeration: </w:t>
      </w:r>
      <w:r>
        <w:rPr>
          <w:lang w:eastAsia="zh-CN"/>
        </w:rPr>
        <w:t>HttpMethod</w:t>
      </w:r>
      <w:r>
        <w:tab/>
      </w:r>
      <w:r>
        <w:fldChar w:fldCharType="begin" w:fldLock="1"/>
      </w:r>
      <w:r>
        <w:instrText xml:space="preserve"> PAGEREF _Toc90649783 \h </w:instrText>
      </w:r>
      <w:r>
        <w:fldChar w:fldCharType="separate"/>
      </w:r>
      <w:r>
        <w:t>21</w:t>
      </w:r>
      <w:r>
        <w:fldChar w:fldCharType="end"/>
      </w:r>
    </w:p>
    <w:p w14:paraId="469B92EE" w14:textId="643F13CE" w:rsidR="002366BD" w:rsidRDefault="002366BD">
      <w:pPr>
        <w:pStyle w:val="TOC4"/>
        <w:rPr>
          <w:rFonts w:asciiTheme="minorHAnsi" w:eastAsiaTheme="minorEastAsia" w:hAnsiTheme="minorHAnsi" w:cstheme="minorBidi"/>
          <w:sz w:val="22"/>
          <w:szCs w:val="22"/>
          <w:lang w:eastAsia="en-GB"/>
        </w:rPr>
      </w:pPr>
      <w:r>
        <w:t>5.2.3.5</w:t>
      </w:r>
      <w:r>
        <w:rPr>
          <w:rFonts w:asciiTheme="minorHAnsi" w:eastAsiaTheme="minorEastAsia" w:hAnsiTheme="minorHAnsi" w:cstheme="minorBidi"/>
          <w:sz w:val="22"/>
          <w:szCs w:val="22"/>
          <w:lang w:eastAsia="en-GB"/>
        </w:rPr>
        <w:tab/>
      </w:r>
      <w:r>
        <w:t xml:space="preserve">Enumeration: </w:t>
      </w:r>
      <w:r>
        <w:rPr>
          <w:lang w:eastAsia="zh-CN"/>
        </w:rPr>
        <w:t>NullValue</w:t>
      </w:r>
      <w:r>
        <w:tab/>
      </w:r>
      <w:r>
        <w:fldChar w:fldCharType="begin" w:fldLock="1"/>
      </w:r>
      <w:r>
        <w:instrText xml:space="preserve"> PAGEREF _Toc90649784 \h </w:instrText>
      </w:r>
      <w:r>
        <w:fldChar w:fldCharType="separate"/>
      </w:r>
      <w:r>
        <w:t>21</w:t>
      </w:r>
      <w:r>
        <w:fldChar w:fldCharType="end"/>
      </w:r>
    </w:p>
    <w:p w14:paraId="59609D22" w14:textId="075B50E7" w:rsidR="002366BD" w:rsidRDefault="002366BD">
      <w:pPr>
        <w:pStyle w:val="TOC3"/>
        <w:rPr>
          <w:rFonts w:asciiTheme="minorHAnsi" w:eastAsiaTheme="minorEastAsia" w:hAnsiTheme="minorHAnsi" w:cstheme="minorBidi"/>
          <w:sz w:val="22"/>
          <w:szCs w:val="22"/>
          <w:lang w:eastAsia="en-GB"/>
        </w:rPr>
      </w:pPr>
      <w:r>
        <w:t>5.2.4</w:t>
      </w:r>
      <w:r>
        <w:rPr>
          <w:rFonts w:asciiTheme="minorHAnsi" w:eastAsiaTheme="minorEastAsia" w:hAnsiTheme="minorHAnsi" w:cstheme="minorBidi"/>
          <w:sz w:val="22"/>
          <w:szCs w:val="22"/>
          <w:lang w:eastAsia="en-GB"/>
        </w:rPr>
        <w:tab/>
      </w:r>
      <w:r>
        <w:t>Structured Data Types</w:t>
      </w:r>
      <w:r>
        <w:tab/>
      </w:r>
      <w:r>
        <w:fldChar w:fldCharType="begin" w:fldLock="1"/>
      </w:r>
      <w:r>
        <w:instrText xml:space="preserve"> PAGEREF _Toc90649785 \h </w:instrText>
      </w:r>
      <w:r>
        <w:fldChar w:fldCharType="separate"/>
      </w:r>
      <w:r>
        <w:t>22</w:t>
      </w:r>
      <w:r>
        <w:fldChar w:fldCharType="end"/>
      </w:r>
    </w:p>
    <w:p w14:paraId="6A791809" w14:textId="750E77F3" w:rsidR="002366BD" w:rsidRDefault="002366BD">
      <w:pPr>
        <w:pStyle w:val="TOC4"/>
        <w:rPr>
          <w:rFonts w:asciiTheme="minorHAnsi" w:eastAsiaTheme="minorEastAsia" w:hAnsiTheme="minorHAnsi" w:cstheme="minorBidi"/>
          <w:sz w:val="22"/>
          <w:szCs w:val="22"/>
          <w:lang w:eastAsia="en-GB"/>
        </w:rPr>
      </w:pPr>
      <w:r>
        <w:t>5.2.4.1</w:t>
      </w:r>
      <w:r>
        <w:rPr>
          <w:rFonts w:asciiTheme="minorHAnsi" w:eastAsiaTheme="minorEastAsia" w:hAnsiTheme="minorHAnsi" w:cstheme="minorBidi"/>
          <w:sz w:val="22"/>
          <w:szCs w:val="22"/>
          <w:lang w:eastAsia="en-GB"/>
        </w:rPr>
        <w:tab/>
      </w:r>
      <w:r>
        <w:t>Type: ProblemDetails</w:t>
      </w:r>
      <w:r>
        <w:tab/>
      </w:r>
      <w:r>
        <w:fldChar w:fldCharType="begin" w:fldLock="1"/>
      </w:r>
      <w:r>
        <w:instrText xml:space="preserve"> PAGEREF _Toc90649786 \h </w:instrText>
      </w:r>
      <w:r>
        <w:fldChar w:fldCharType="separate"/>
      </w:r>
      <w:r>
        <w:t>22</w:t>
      </w:r>
      <w:r>
        <w:fldChar w:fldCharType="end"/>
      </w:r>
    </w:p>
    <w:p w14:paraId="429C06AF" w14:textId="16321D0B" w:rsidR="002366BD" w:rsidRDefault="002366BD">
      <w:pPr>
        <w:pStyle w:val="TOC4"/>
        <w:rPr>
          <w:rFonts w:asciiTheme="minorHAnsi" w:eastAsiaTheme="minorEastAsia" w:hAnsiTheme="minorHAnsi" w:cstheme="minorBidi"/>
          <w:sz w:val="22"/>
          <w:szCs w:val="22"/>
          <w:lang w:eastAsia="en-GB"/>
        </w:rPr>
      </w:pPr>
      <w:r>
        <w:t>5.2.4.2</w:t>
      </w:r>
      <w:r>
        <w:rPr>
          <w:rFonts w:asciiTheme="minorHAnsi" w:eastAsiaTheme="minorEastAsia" w:hAnsiTheme="minorHAnsi" w:cstheme="minorBidi"/>
          <w:sz w:val="22"/>
          <w:szCs w:val="22"/>
          <w:lang w:eastAsia="en-GB"/>
        </w:rPr>
        <w:tab/>
      </w:r>
      <w:r>
        <w:t>Type: Link</w:t>
      </w:r>
      <w:r>
        <w:tab/>
      </w:r>
      <w:r>
        <w:fldChar w:fldCharType="begin" w:fldLock="1"/>
      </w:r>
      <w:r>
        <w:instrText xml:space="preserve"> PAGEREF _Toc90649787 \h </w:instrText>
      </w:r>
      <w:r>
        <w:fldChar w:fldCharType="separate"/>
      </w:r>
      <w:r>
        <w:t>22</w:t>
      </w:r>
      <w:r>
        <w:fldChar w:fldCharType="end"/>
      </w:r>
    </w:p>
    <w:p w14:paraId="76B93340" w14:textId="4935D128" w:rsidR="002366BD" w:rsidRDefault="002366BD">
      <w:pPr>
        <w:pStyle w:val="TOC4"/>
        <w:rPr>
          <w:rFonts w:asciiTheme="minorHAnsi" w:eastAsiaTheme="minorEastAsia" w:hAnsiTheme="minorHAnsi" w:cstheme="minorBidi"/>
          <w:sz w:val="22"/>
          <w:szCs w:val="22"/>
          <w:lang w:eastAsia="en-GB"/>
        </w:rPr>
      </w:pPr>
      <w:r>
        <w:t>5.2.4.3</w:t>
      </w:r>
      <w:r>
        <w:rPr>
          <w:rFonts w:asciiTheme="minorHAnsi" w:eastAsiaTheme="minorEastAsia" w:hAnsiTheme="minorHAnsi" w:cstheme="minorBidi"/>
          <w:sz w:val="22"/>
          <w:szCs w:val="22"/>
          <w:lang w:eastAsia="en-GB"/>
        </w:rPr>
        <w:tab/>
      </w:r>
      <w:r>
        <w:t>Type PatchItem</w:t>
      </w:r>
      <w:r>
        <w:tab/>
      </w:r>
      <w:r>
        <w:fldChar w:fldCharType="begin" w:fldLock="1"/>
      </w:r>
      <w:r>
        <w:instrText xml:space="preserve"> PAGEREF _Toc90649788 \h </w:instrText>
      </w:r>
      <w:r>
        <w:fldChar w:fldCharType="separate"/>
      </w:r>
      <w:r>
        <w:t>23</w:t>
      </w:r>
      <w:r>
        <w:fldChar w:fldCharType="end"/>
      </w:r>
    </w:p>
    <w:p w14:paraId="39F0099F" w14:textId="5A7FE9D1" w:rsidR="002366BD" w:rsidRDefault="002366BD">
      <w:pPr>
        <w:pStyle w:val="TOC4"/>
        <w:rPr>
          <w:rFonts w:asciiTheme="minorHAnsi" w:eastAsiaTheme="minorEastAsia" w:hAnsiTheme="minorHAnsi" w:cstheme="minorBidi"/>
          <w:sz w:val="22"/>
          <w:szCs w:val="22"/>
          <w:lang w:eastAsia="en-GB"/>
        </w:rPr>
      </w:pPr>
      <w:r w:rsidRPr="00987755">
        <w:rPr>
          <w:lang w:val="en-US"/>
        </w:rPr>
        <w:t>5.2.4.4</w:t>
      </w:r>
      <w:r>
        <w:rPr>
          <w:rFonts w:asciiTheme="minorHAnsi" w:eastAsiaTheme="minorEastAsia" w:hAnsiTheme="minorHAnsi" w:cstheme="minorBidi"/>
          <w:sz w:val="22"/>
          <w:szCs w:val="22"/>
          <w:lang w:eastAsia="en-GB"/>
        </w:rPr>
        <w:tab/>
      </w:r>
      <w:r w:rsidRPr="00987755">
        <w:rPr>
          <w:lang w:val="en-US"/>
        </w:rPr>
        <w:t>Type: LinksValueSchema</w:t>
      </w:r>
      <w:r>
        <w:tab/>
      </w:r>
      <w:r>
        <w:fldChar w:fldCharType="begin" w:fldLock="1"/>
      </w:r>
      <w:r>
        <w:instrText xml:space="preserve"> PAGEREF _Toc90649789 \h </w:instrText>
      </w:r>
      <w:r>
        <w:fldChar w:fldCharType="separate"/>
      </w:r>
      <w:r>
        <w:t>23</w:t>
      </w:r>
      <w:r>
        <w:fldChar w:fldCharType="end"/>
      </w:r>
    </w:p>
    <w:p w14:paraId="48ADFDD7" w14:textId="7433E9AC" w:rsidR="002366BD" w:rsidRDefault="002366BD">
      <w:pPr>
        <w:pStyle w:val="TOC4"/>
        <w:rPr>
          <w:rFonts w:asciiTheme="minorHAnsi" w:eastAsiaTheme="minorEastAsia" w:hAnsiTheme="minorHAnsi" w:cstheme="minorBidi"/>
          <w:sz w:val="22"/>
          <w:szCs w:val="22"/>
          <w:lang w:eastAsia="en-GB"/>
        </w:rPr>
      </w:pPr>
      <w:r w:rsidRPr="00987755">
        <w:rPr>
          <w:lang w:val="en-US"/>
        </w:rPr>
        <w:t>5.2.4.5</w:t>
      </w:r>
      <w:r>
        <w:rPr>
          <w:rFonts w:asciiTheme="minorHAnsi" w:eastAsiaTheme="minorEastAsia" w:hAnsiTheme="minorHAnsi" w:cstheme="minorBidi"/>
          <w:sz w:val="22"/>
          <w:szCs w:val="22"/>
          <w:lang w:eastAsia="en-GB"/>
        </w:rPr>
        <w:tab/>
      </w:r>
      <w:r w:rsidRPr="00987755">
        <w:rPr>
          <w:lang w:val="en-US"/>
        </w:rPr>
        <w:t>Type: SelfLink</w:t>
      </w:r>
      <w:r>
        <w:tab/>
      </w:r>
      <w:r>
        <w:fldChar w:fldCharType="begin" w:fldLock="1"/>
      </w:r>
      <w:r>
        <w:instrText xml:space="preserve"> PAGEREF _Toc90649790 \h </w:instrText>
      </w:r>
      <w:r>
        <w:fldChar w:fldCharType="separate"/>
      </w:r>
      <w:r>
        <w:t>23</w:t>
      </w:r>
      <w:r>
        <w:fldChar w:fldCharType="end"/>
      </w:r>
    </w:p>
    <w:p w14:paraId="55EFFC38" w14:textId="4977FE2A" w:rsidR="002366BD" w:rsidRDefault="002366BD">
      <w:pPr>
        <w:pStyle w:val="TOC4"/>
        <w:rPr>
          <w:rFonts w:asciiTheme="minorHAnsi" w:eastAsiaTheme="minorEastAsia" w:hAnsiTheme="minorHAnsi" w:cstheme="minorBidi"/>
          <w:sz w:val="22"/>
          <w:szCs w:val="22"/>
          <w:lang w:eastAsia="en-GB"/>
        </w:rPr>
      </w:pPr>
      <w:r>
        <w:t>5.2.4.6</w:t>
      </w:r>
      <w:r>
        <w:rPr>
          <w:rFonts w:asciiTheme="minorHAnsi" w:eastAsiaTheme="minorEastAsia" w:hAnsiTheme="minorHAnsi" w:cstheme="minorBidi"/>
          <w:sz w:val="22"/>
          <w:szCs w:val="22"/>
          <w:lang w:eastAsia="en-GB"/>
        </w:rPr>
        <w:tab/>
      </w:r>
      <w:r>
        <w:t>Type: InvalidParam</w:t>
      </w:r>
      <w:r>
        <w:tab/>
      </w:r>
      <w:r>
        <w:fldChar w:fldCharType="begin" w:fldLock="1"/>
      </w:r>
      <w:r>
        <w:instrText xml:space="preserve"> PAGEREF _Toc90649791 \h </w:instrText>
      </w:r>
      <w:r>
        <w:fldChar w:fldCharType="separate"/>
      </w:r>
      <w:r>
        <w:t>24</w:t>
      </w:r>
      <w:r>
        <w:fldChar w:fldCharType="end"/>
      </w:r>
    </w:p>
    <w:p w14:paraId="72ABC562" w14:textId="146C8148" w:rsidR="002366BD" w:rsidRDefault="002366BD">
      <w:pPr>
        <w:pStyle w:val="TOC4"/>
        <w:rPr>
          <w:rFonts w:asciiTheme="minorHAnsi" w:eastAsiaTheme="minorEastAsia" w:hAnsiTheme="minorHAnsi" w:cstheme="minorBidi"/>
          <w:sz w:val="22"/>
          <w:szCs w:val="22"/>
          <w:lang w:eastAsia="en-GB"/>
        </w:rPr>
      </w:pPr>
      <w:r>
        <w:t>5.2.4.7</w:t>
      </w:r>
      <w:r>
        <w:rPr>
          <w:rFonts w:asciiTheme="minorHAnsi" w:eastAsiaTheme="minorEastAsia" w:hAnsiTheme="minorHAnsi" w:cstheme="minorBidi"/>
          <w:sz w:val="22"/>
          <w:szCs w:val="22"/>
          <w:lang w:eastAsia="en-GB"/>
        </w:rPr>
        <w:tab/>
      </w:r>
      <w:r>
        <w:t>Type: LinkRm</w:t>
      </w:r>
      <w:r>
        <w:tab/>
      </w:r>
      <w:r>
        <w:fldChar w:fldCharType="begin" w:fldLock="1"/>
      </w:r>
      <w:r>
        <w:instrText xml:space="preserve"> PAGEREF _Toc90649792 \h </w:instrText>
      </w:r>
      <w:r>
        <w:fldChar w:fldCharType="separate"/>
      </w:r>
      <w:r>
        <w:t>24</w:t>
      </w:r>
      <w:r>
        <w:fldChar w:fldCharType="end"/>
      </w:r>
    </w:p>
    <w:p w14:paraId="42C04706" w14:textId="7283CEEC" w:rsidR="002366BD" w:rsidRDefault="002366BD">
      <w:pPr>
        <w:pStyle w:val="TOC4"/>
        <w:rPr>
          <w:rFonts w:asciiTheme="minorHAnsi" w:eastAsiaTheme="minorEastAsia" w:hAnsiTheme="minorHAnsi" w:cstheme="minorBidi"/>
          <w:sz w:val="22"/>
          <w:szCs w:val="22"/>
          <w:lang w:eastAsia="en-GB"/>
        </w:rPr>
      </w:pPr>
      <w:r>
        <w:t>5.2.4.</w:t>
      </w:r>
      <w:r>
        <w:rPr>
          <w:lang w:eastAsia="zh-CN"/>
        </w:rPr>
        <w:t>8</w:t>
      </w:r>
      <w:r>
        <w:rPr>
          <w:rFonts w:asciiTheme="minorHAnsi" w:eastAsiaTheme="minorEastAsia" w:hAnsiTheme="minorHAnsi" w:cstheme="minorBidi"/>
          <w:sz w:val="22"/>
          <w:szCs w:val="22"/>
          <w:lang w:eastAsia="en-GB"/>
        </w:rPr>
        <w:tab/>
      </w:r>
      <w:r>
        <w:t xml:space="preserve">Type </w:t>
      </w:r>
      <w:r>
        <w:rPr>
          <w:lang w:eastAsia="zh-CN"/>
        </w:rPr>
        <w:t>ChangeItem</w:t>
      </w:r>
      <w:r>
        <w:tab/>
      </w:r>
      <w:r>
        <w:fldChar w:fldCharType="begin" w:fldLock="1"/>
      </w:r>
      <w:r>
        <w:instrText xml:space="preserve"> PAGEREF _Toc90649793 \h </w:instrText>
      </w:r>
      <w:r>
        <w:fldChar w:fldCharType="separate"/>
      </w:r>
      <w:r>
        <w:t>25</w:t>
      </w:r>
      <w:r>
        <w:fldChar w:fldCharType="end"/>
      </w:r>
    </w:p>
    <w:p w14:paraId="657185EC" w14:textId="7C8A896D" w:rsidR="002366BD" w:rsidRDefault="002366BD">
      <w:pPr>
        <w:pStyle w:val="TOC4"/>
        <w:rPr>
          <w:rFonts w:asciiTheme="minorHAnsi" w:eastAsiaTheme="minorEastAsia" w:hAnsiTheme="minorHAnsi" w:cstheme="minorBidi"/>
          <w:sz w:val="22"/>
          <w:szCs w:val="22"/>
          <w:lang w:eastAsia="en-GB"/>
        </w:rPr>
      </w:pPr>
      <w:r>
        <w:t>5.2.4.</w:t>
      </w:r>
      <w:r>
        <w:rPr>
          <w:lang w:eastAsia="zh-CN"/>
        </w:rPr>
        <w:t>9</w:t>
      </w:r>
      <w:r>
        <w:rPr>
          <w:rFonts w:asciiTheme="minorHAnsi" w:eastAsiaTheme="minorEastAsia" w:hAnsiTheme="minorHAnsi" w:cstheme="minorBidi"/>
          <w:sz w:val="22"/>
          <w:szCs w:val="22"/>
          <w:lang w:eastAsia="en-GB"/>
        </w:rPr>
        <w:tab/>
      </w:r>
      <w:r>
        <w:t xml:space="preserve">Type </w:t>
      </w:r>
      <w:r>
        <w:rPr>
          <w:lang w:eastAsia="zh-CN"/>
        </w:rPr>
        <w:t>Notify</w:t>
      </w:r>
      <w:r>
        <w:t>Item</w:t>
      </w:r>
      <w:r>
        <w:tab/>
      </w:r>
      <w:r>
        <w:fldChar w:fldCharType="begin" w:fldLock="1"/>
      </w:r>
      <w:r>
        <w:instrText xml:space="preserve"> PAGEREF _Toc90649794 \h </w:instrText>
      </w:r>
      <w:r>
        <w:fldChar w:fldCharType="separate"/>
      </w:r>
      <w:r>
        <w:t>25</w:t>
      </w:r>
      <w:r>
        <w:fldChar w:fldCharType="end"/>
      </w:r>
    </w:p>
    <w:p w14:paraId="4F2B9948" w14:textId="16F575ED" w:rsidR="002366BD" w:rsidRDefault="002366BD">
      <w:pPr>
        <w:pStyle w:val="TOC4"/>
        <w:rPr>
          <w:rFonts w:asciiTheme="minorHAnsi" w:eastAsiaTheme="minorEastAsia" w:hAnsiTheme="minorHAnsi" w:cstheme="minorBidi"/>
          <w:sz w:val="22"/>
          <w:szCs w:val="22"/>
          <w:lang w:eastAsia="en-GB"/>
        </w:rPr>
      </w:pPr>
      <w:r>
        <w:t>5.2.4.</w:t>
      </w:r>
      <w:r>
        <w:rPr>
          <w:lang w:eastAsia="zh-CN"/>
        </w:rPr>
        <w:t>10</w:t>
      </w:r>
      <w:r>
        <w:rPr>
          <w:rFonts w:asciiTheme="minorHAnsi" w:eastAsiaTheme="minorEastAsia" w:hAnsiTheme="minorHAnsi" w:cstheme="minorBidi"/>
          <w:sz w:val="22"/>
          <w:szCs w:val="22"/>
          <w:lang w:eastAsia="en-GB"/>
        </w:rPr>
        <w:tab/>
      </w:r>
      <w:r>
        <w:t xml:space="preserve">Type: </w:t>
      </w:r>
      <w:r>
        <w:rPr>
          <w:lang w:eastAsia="zh-CN"/>
        </w:rPr>
        <w:t>ComplexQuery</w:t>
      </w:r>
      <w:r>
        <w:tab/>
      </w:r>
      <w:r>
        <w:fldChar w:fldCharType="begin" w:fldLock="1"/>
      </w:r>
      <w:r>
        <w:instrText xml:space="preserve"> PAGEREF _Toc90649795 \h </w:instrText>
      </w:r>
      <w:r>
        <w:fldChar w:fldCharType="separate"/>
      </w:r>
      <w:r>
        <w:t>26</w:t>
      </w:r>
      <w:r>
        <w:fldChar w:fldCharType="end"/>
      </w:r>
    </w:p>
    <w:p w14:paraId="56A4443C" w14:textId="56195C5B" w:rsidR="002366BD" w:rsidRDefault="002366BD">
      <w:pPr>
        <w:pStyle w:val="TOC4"/>
        <w:rPr>
          <w:rFonts w:asciiTheme="minorHAnsi" w:eastAsiaTheme="minorEastAsia" w:hAnsiTheme="minorHAnsi" w:cstheme="minorBidi"/>
          <w:sz w:val="22"/>
          <w:szCs w:val="22"/>
          <w:lang w:eastAsia="en-GB"/>
        </w:rPr>
      </w:pPr>
      <w:r>
        <w:t>5.2.4.</w:t>
      </w:r>
      <w:r>
        <w:rPr>
          <w:lang w:eastAsia="zh-CN"/>
        </w:rPr>
        <w:t>11</w:t>
      </w:r>
      <w:r>
        <w:rPr>
          <w:rFonts w:asciiTheme="minorHAnsi" w:eastAsiaTheme="minorEastAsia" w:hAnsiTheme="minorHAnsi" w:cstheme="minorBidi"/>
          <w:sz w:val="22"/>
          <w:szCs w:val="22"/>
          <w:lang w:eastAsia="en-GB"/>
        </w:rPr>
        <w:tab/>
      </w:r>
      <w:r>
        <w:t xml:space="preserve">Type: </w:t>
      </w:r>
      <w:r>
        <w:rPr>
          <w:lang w:eastAsia="zh-CN"/>
        </w:rPr>
        <w:t>Cnf</w:t>
      </w:r>
      <w:r>
        <w:tab/>
      </w:r>
      <w:r>
        <w:fldChar w:fldCharType="begin" w:fldLock="1"/>
      </w:r>
      <w:r>
        <w:instrText xml:space="preserve"> PAGEREF _Toc90649796 \h </w:instrText>
      </w:r>
      <w:r>
        <w:fldChar w:fldCharType="separate"/>
      </w:r>
      <w:r>
        <w:t>26</w:t>
      </w:r>
      <w:r>
        <w:fldChar w:fldCharType="end"/>
      </w:r>
    </w:p>
    <w:p w14:paraId="76DA8CE8" w14:textId="48B3EBBD" w:rsidR="002366BD" w:rsidRDefault="002366BD">
      <w:pPr>
        <w:pStyle w:val="TOC4"/>
        <w:rPr>
          <w:rFonts w:asciiTheme="minorHAnsi" w:eastAsiaTheme="minorEastAsia" w:hAnsiTheme="minorHAnsi" w:cstheme="minorBidi"/>
          <w:sz w:val="22"/>
          <w:szCs w:val="22"/>
          <w:lang w:eastAsia="en-GB"/>
        </w:rPr>
      </w:pPr>
      <w:r>
        <w:t>5.2.4.</w:t>
      </w:r>
      <w:r>
        <w:rPr>
          <w:lang w:eastAsia="zh-CN"/>
        </w:rPr>
        <w:t>12</w:t>
      </w:r>
      <w:r>
        <w:rPr>
          <w:rFonts w:asciiTheme="minorHAnsi" w:eastAsiaTheme="minorEastAsia" w:hAnsiTheme="minorHAnsi" w:cstheme="minorBidi"/>
          <w:sz w:val="22"/>
          <w:szCs w:val="22"/>
          <w:lang w:eastAsia="en-GB"/>
        </w:rPr>
        <w:tab/>
      </w:r>
      <w:r>
        <w:t xml:space="preserve">Type: </w:t>
      </w:r>
      <w:r>
        <w:rPr>
          <w:lang w:eastAsia="zh-CN"/>
        </w:rPr>
        <w:t>Dnf</w:t>
      </w:r>
      <w:r>
        <w:tab/>
      </w:r>
      <w:r>
        <w:fldChar w:fldCharType="begin" w:fldLock="1"/>
      </w:r>
      <w:r>
        <w:instrText xml:space="preserve"> PAGEREF _Toc90649797 \h </w:instrText>
      </w:r>
      <w:r>
        <w:fldChar w:fldCharType="separate"/>
      </w:r>
      <w:r>
        <w:t>26</w:t>
      </w:r>
      <w:r>
        <w:fldChar w:fldCharType="end"/>
      </w:r>
    </w:p>
    <w:p w14:paraId="395C9BB0" w14:textId="13F8A4A9" w:rsidR="002366BD" w:rsidRDefault="002366BD">
      <w:pPr>
        <w:pStyle w:val="TOC4"/>
        <w:rPr>
          <w:rFonts w:asciiTheme="minorHAnsi" w:eastAsiaTheme="minorEastAsia" w:hAnsiTheme="minorHAnsi" w:cstheme="minorBidi"/>
          <w:sz w:val="22"/>
          <w:szCs w:val="22"/>
          <w:lang w:eastAsia="en-GB"/>
        </w:rPr>
      </w:pPr>
      <w:r>
        <w:t>5.2.4.</w:t>
      </w:r>
      <w:r>
        <w:rPr>
          <w:lang w:eastAsia="zh-CN"/>
        </w:rPr>
        <w:t>13</w:t>
      </w:r>
      <w:r>
        <w:rPr>
          <w:rFonts w:asciiTheme="minorHAnsi" w:eastAsiaTheme="minorEastAsia" w:hAnsiTheme="minorHAnsi" w:cstheme="minorBidi"/>
          <w:sz w:val="22"/>
          <w:szCs w:val="22"/>
          <w:lang w:eastAsia="en-GB"/>
        </w:rPr>
        <w:tab/>
      </w:r>
      <w:r>
        <w:t xml:space="preserve">Type: </w:t>
      </w:r>
      <w:r>
        <w:rPr>
          <w:lang w:eastAsia="zh-CN"/>
        </w:rPr>
        <w:t>CnfUnit</w:t>
      </w:r>
      <w:r>
        <w:tab/>
      </w:r>
      <w:r>
        <w:fldChar w:fldCharType="begin" w:fldLock="1"/>
      </w:r>
      <w:r>
        <w:instrText xml:space="preserve"> PAGEREF _Toc90649798 \h </w:instrText>
      </w:r>
      <w:r>
        <w:fldChar w:fldCharType="separate"/>
      </w:r>
      <w:r>
        <w:t>26</w:t>
      </w:r>
      <w:r>
        <w:fldChar w:fldCharType="end"/>
      </w:r>
    </w:p>
    <w:p w14:paraId="30CD8F12" w14:textId="7B3EFD52" w:rsidR="002366BD" w:rsidRDefault="002366BD">
      <w:pPr>
        <w:pStyle w:val="TOC4"/>
        <w:rPr>
          <w:rFonts w:asciiTheme="minorHAnsi" w:eastAsiaTheme="minorEastAsia" w:hAnsiTheme="minorHAnsi" w:cstheme="minorBidi"/>
          <w:sz w:val="22"/>
          <w:szCs w:val="22"/>
          <w:lang w:eastAsia="en-GB"/>
        </w:rPr>
      </w:pPr>
      <w:r>
        <w:t>5.2.4.</w:t>
      </w:r>
      <w:r>
        <w:rPr>
          <w:lang w:eastAsia="zh-CN"/>
        </w:rPr>
        <w:t>14</w:t>
      </w:r>
      <w:r>
        <w:rPr>
          <w:rFonts w:asciiTheme="minorHAnsi" w:eastAsiaTheme="minorEastAsia" w:hAnsiTheme="minorHAnsi" w:cstheme="minorBidi"/>
          <w:sz w:val="22"/>
          <w:szCs w:val="22"/>
          <w:lang w:eastAsia="en-GB"/>
        </w:rPr>
        <w:tab/>
      </w:r>
      <w:r>
        <w:t xml:space="preserve">Type: </w:t>
      </w:r>
      <w:r>
        <w:rPr>
          <w:lang w:eastAsia="zh-CN"/>
        </w:rPr>
        <w:t>DnfUnit</w:t>
      </w:r>
      <w:r>
        <w:tab/>
      </w:r>
      <w:r>
        <w:fldChar w:fldCharType="begin" w:fldLock="1"/>
      </w:r>
      <w:r>
        <w:instrText xml:space="preserve"> PAGEREF _Toc90649799 \h </w:instrText>
      </w:r>
      <w:r>
        <w:fldChar w:fldCharType="separate"/>
      </w:r>
      <w:r>
        <w:t>26</w:t>
      </w:r>
      <w:r>
        <w:fldChar w:fldCharType="end"/>
      </w:r>
    </w:p>
    <w:p w14:paraId="58F6811A" w14:textId="21B6E4EC" w:rsidR="002366BD" w:rsidRDefault="002366BD">
      <w:pPr>
        <w:pStyle w:val="TOC4"/>
        <w:rPr>
          <w:rFonts w:asciiTheme="minorHAnsi" w:eastAsiaTheme="minorEastAsia" w:hAnsiTheme="minorHAnsi" w:cstheme="minorBidi"/>
          <w:sz w:val="22"/>
          <w:szCs w:val="22"/>
          <w:lang w:eastAsia="en-GB"/>
        </w:rPr>
      </w:pPr>
      <w:r>
        <w:t>5.2.4.</w:t>
      </w:r>
      <w:r>
        <w:rPr>
          <w:lang w:eastAsia="zh-CN"/>
        </w:rPr>
        <w:t>15</w:t>
      </w:r>
      <w:r>
        <w:rPr>
          <w:rFonts w:asciiTheme="minorHAnsi" w:eastAsiaTheme="minorEastAsia" w:hAnsiTheme="minorHAnsi" w:cstheme="minorBidi"/>
          <w:sz w:val="22"/>
          <w:szCs w:val="22"/>
          <w:lang w:eastAsia="en-GB"/>
        </w:rPr>
        <w:tab/>
      </w:r>
      <w:r>
        <w:t xml:space="preserve">Type: </w:t>
      </w:r>
      <w:r>
        <w:rPr>
          <w:lang w:eastAsia="zh-CN"/>
        </w:rPr>
        <w:t>Atom</w:t>
      </w:r>
      <w:r>
        <w:tab/>
      </w:r>
      <w:r>
        <w:fldChar w:fldCharType="begin" w:fldLock="1"/>
      </w:r>
      <w:r>
        <w:instrText xml:space="preserve"> PAGEREF _Toc90649800 \h </w:instrText>
      </w:r>
      <w:r>
        <w:fldChar w:fldCharType="separate"/>
      </w:r>
      <w:r>
        <w:t>27</w:t>
      </w:r>
      <w:r>
        <w:fldChar w:fldCharType="end"/>
      </w:r>
    </w:p>
    <w:p w14:paraId="03C39AF1" w14:textId="5D22A102" w:rsidR="002366BD" w:rsidRDefault="002366BD">
      <w:pPr>
        <w:pStyle w:val="TOC4"/>
        <w:rPr>
          <w:rFonts w:asciiTheme="minorHAnsi" w:eastAsiaTheme="minorEastAsia" w:hAnsiTheme="minorHAnsi" w:cstheme="minorBidi"/>
          <w:sz w:val="22"/>
          <w:szCs w:val="22"/>
          <w:lang w:eastAsia="en-GB"/>
        </w:rPr>
      </w:pPr>
      <w:r>
        <w:t>5.2.4.</w:t>
      </w:r>
      <w:r>
        <w:rPr>
          <w:lang w:eastAsia="zh-CN"/>
        </w:rPr>
        <w:t>16</w:t>
      </w:r>
      <w:r>
        <w:rPr>
          <w:rFonts w:asciiTheme="minorHAnsi" w:eastAsiaTheme="minorEastAsia" w:hAnsiTheme="minorHAnsi" w:cstheme="minorBidi"/>
          <w:sz w:val="22"/>
          <w:szCs w:val="22"/>
          <w:lang w:eastAsia="en-GB"/>
        </w:rPr>
        <w:tab/>
      </w:r>
      <w:r>
        <w:t>Void</w:t>
      </w:r>
      <w:r>
        <w:tab/>
      </w:r>
      <w:r>
        <w:fldChar w:fldCharType="begin" w:fldLock="1"/>
      </w:r>
      <w:r>
        <w:instrText xml:space="preserve"> PAGEREF _Toc90649801 \h </w:instrText>
      </w:r>
      <w:r>
        <w:fldChar w:fldCharType="separate"/>
      </w:r>
      <w:r>
        <w:t>27</w:t>
      </w:r>
      <w:r>
        <w:fldChar w:fldCharType="end"/>
      </w:r>
    </w:p>
    <w:p w14:paraId="021BB086" w14:textId="13C54C8A" w:rsidR="002366BD" w:rsidRDefault="002366BD">
      <w:pPr>
        <w:pStyle w:val="TOC4"/>
        <w:rPr>
          <w:rFonts w:asciiTheme="minorHAnsi" w:eastAsiaTheme="minorEastAsia" w:hAnsiTheme="minorHAnsi" w:cstheme="minorBidi"/>
          <w:sz w:val="22"/>
          <w:szCs w:val="22"/>
          <w:lang w:eastAsia="en-GB"/>
        </w:rPr>
      </w:pPr>
      <w:r>
        <w:t>5.2.4.</w:t>
      </w:r>
      <w:r>
        <w:rPr>
          <w:lang w:eastAsia="zh-CN"/>
        </w:rPr>
        <w:t>17</w:t>
      </w:r>
      <w:r>
        <w:rPr>
          <w:rFonts w:asciiTheme="minorHAnsi" w:eastAsiaTheme="minorEastAsia" w:hAnsiTheme="minorHAnsi" w:cstheme="minorBidi"/>
          <w:sz w:val="22"/>
          <w:szCs w:val="22"/>
          <w:lang w:eastAsia="en-GB"/>
        </w:rPr>
        <w:tab/>
      </w:r>
      <w:r>
        <w:t xml:space="preserve">Type: </w:t>
      </w:r>
      <w:r>
        <w:rPr>
          <w:lang w:eastAsia="zh-CN"/>
        </w:rPr>
        <w:t>PatchResult</w:t>
      </w:r>
      <w:r>
        <w:tab/>
      </w:r>
      <w:r>
        <w:fldChar w:fldCharType="begin" w:fldLock="1"/>
      </w:r>
      <w:r>
        <w:instrText xml:space="preserve"> PAGEREF _Toc90649802 \h </w:instrText>
      </w:r>
      <w:r>
        <w:fldChar w:fldCharType="separate"/>
      </w:r>
      <w:r>
        <w:t>27</w:t>
      </w:r>
      <w:r>
        <w:fldChar w:fldCharType="end"/>
      </w:r>
    </w:p>
    <w:p w14:paraId="7B4FB528" w14:textId="20981860" w:rsidR="002366BD" w:rsidRDefault="002366BD">
      <w:pPr>
        <w:pStyle w:val="TOC4"/>
        <w:rPr>
          <w:rFonts w:asciiTheme="minorHAnsi" w:eastAsiaTheme="minorEastAsia" w:hAnsiTheme="minorHAnsi" w:cstheme="minorBidi"/>
          <w:sz w:val="22"/>
          <w:szCs w:val="22"/>
          <w:lang w:eastAsia="en-GB"/>
        </w:rPr>
      </w:pPr>
      <w:r>
        <w:t>5.2.4.</w:t>
      </w:r>
      <w:r>
        <w:rPr>
          <w:lang w:eastAsia="zh-CN"/>
        </w:rPr>
        <w:t>18</w:t>
      </w:r>
      <w:r>
        <w:rPr>
          <w:rFonts w:asciiTheme="minorHAnsi" w:eastAsiaTheme="minorEastAsia" w:hAnsiTheme="minorHAnsi" w:cstheme="minorBidi"/>
          <w:sz w:val="22"/>
          <w:szCs w:val="22"/>
          <w:lang w:eastAsia="en-GB"/>
        </w:rPr>
        <w:tab/>
      </w:r>
      <w:r>
        <w:t xml:space="preserve">Type: </w:t>
      </w:r>
      <w:r>
        <w:rPr>
          <w:lang w:eastAsia="zh-CN"/>
        </w:rPr>
        <w:t>ReportItem</w:t>
      </w:r>
      <w:r>
        <w:tab/>
      </w:r>
      <w:r>
        <w:fldChar w:fldCharType="begin" w:fldLock="1"/>
      </w:r>
      <w:r>
        <w:instrText xml:space="preserve"> PAGEREF _Toc90649803 \h </w:instrText>
      </w:r>
      <w:r>
        <w:fldChar w:fldCharType="separate"/>
      </w:r>
      <w:r>
        <w:t>27</w:t>
      </w:r>
      <w:r>
        <w:fldChar w:fldCharType="end"/>
      </w:r>
    </w:p>
    <w:p w14:paraId="3BE5AD61" w14:textId="1D05EE93" w:rsidR="002366BD" w:rsidRDefault="002366BD">
      <w:pPr>
        <w:pStyle w:val="TOC4"/>
        <w:rPr>
          <w:rFonts w:asciiTheme="minorHAnsi" w:eastAsiaTheme="minorEastAsia" w:hAnsiTheme="minorHAnsi" w:cstheme="minorBidi"/>
          <w:sz w:val="22"/>
          <w:szCs w:val="22"/>
          <w:lang w:eastAsia="en-GB"/>
        </w:rPr>
      </w:pPr>
      <w:r>
        <w:t>5.2.4.</w:t>
      </w:r>
      <w:r>
        <w:rPr>
          <w:lang w:eastAsia="zh-CN"/>
        </w:rPr>
        <w:t>19</w:t>
      </w:r>
      <w:r>
        <w:rPr>
          <w:rFonts w:asciiTheme="minorHAnsi" w:eastAsiaTheme="minorEastAsia" w:hAnsiTheme="minorHAnsi" w:cstheme="minorBidi"/>
          <w:sz w:val="22"/>
          <w:szCs w:val="22"/>
          <w:lang w:eastAsia="en-GB"/>
        </w:rPr>
        <w:tab/>
      </w:r>
      <w:r>
        <w:t xml:space="preserve">Type: </w:t>
      </w:r>
      <w:r>
        <w:rPr>
          <w:lang w:eastAsia="zh-CN"/>
        </w:rPr>
        <w:t>HalTemplate</w:t>
      </w:r>
      <w:r>
        <w:tab/>
      </w:r>
      <w:r>
        <w:fldChar w:fldCharType="begin" w:fldLock="1"/>
      </w:r>
      <w:r>
        <w:instrText xml:space="preserve"> PAGEREF _Toc90649804 \h </w:instrText>
      </w:r>
      <w:r>
        <w:fldChar w:fldCharType="separate"/>
      </w:r>
      <w:r>
        <w:t>28</w:t>
      </w:r>
      <w:r>
        <w:fldChar w:fldCharType="end"/>
      </w:r>
    </w:p>
    <w:p w14:paraId="753937BB" w14:textId="502184A7" w:rsidR="002366BD" w:rsidRDefault="002366BD">
      <w:pPr>
        <w:pStyle w:val="TOC4"/>
        <w:rPr>
          <w:rFonts w:asciiTheme="minorHAnsi" w:eastAsiaTheme="minorEastAsia" w:hAnsiTheme="minorHAnsi" w:cstheme="minorBidi"/>
          <w:sz w:val="22"/>
          <w:szCs w:val="22"/>
          <w:lang w:eastAsia="en-GB"/>
        </w:rPr>
      </w:pPr>
      <w:r>
        <w:t>5.2.4.</w:t>
      </w:r>
      <w:r>
        <w:rPr>
          <w:lang w:eastAsia="zh-CN"/>
        </w:rPr>
        <w:t>20</w:t>
      </w:r>
      <w:r>
        <w:rPr>
          <w:rFonts w:asciiTheme="minorHAnsi" w:eastAsiaTheme="minorEastAsia" w:hAnsiTheme="minorHAnsi" w:cstheme="minorBidi"/>
          <w:sz w:val="22"/>
          <w:szCs w:val="22"/>
          <w:lang w:eastAsia="en-GB"/>
        </w:rPr>
        <w:tab/>
      </w:r>
      <w:r>
        <w:t>Type:</w:t>
      </w:r>
      <w:r>
        <w:rPr>
          <w:lang w:eastAsia="zh-CN"/>
        </w:rPr>
        <w:t xml:space="preserve"> Property</w:t>
      </w:r>
      <w:r>
        <w:tab/>
      </w:r>
      <w:r>
        <w:fldChar w:fldCharType="begin" w:fldLock="1"/>
      </w:r>
      <w:r>
        <w:instrText xml:space="preserve"> PAGEREF _Toc90649805 \h </w:instrText>
      </w:r>
      <w:r>
        <w:fldChar w:fldCharType="separate"/>
      </w:r>
      <w:r>
        <w:t>28</w:t>
      </w:r>
      <w:r>
        <w:fldChar w:fldCharType="end"/>
      </w:r>
    </w:p>
    <w:p w14:paraId="2F1BE471" w14:textId="0E7F1673" w:rsidR="002366BD" w:rsidRDefault="002366BD">
      <w:pPr>
        <w:pStyle w:val="TOC4"/>
        <w:rPr>
          <w:rFonts w:asciiTheme="minorHAnsi" w:eastAsiaTheme="minorEastAsia" w:hAnsiTheme="minorHAnsi" w:cstheme="minorBidi"/>
          <w:sz w:val="22"/>
          <w:szCs w:val="22"/>
          <w:lang w:eastAsia="en-GB"/>
        </w:rPr>
      </w:pPr>
      <w:r>
        <w:t>5.2.4.21</w:t>
      </w:r>
      <w:r>
        <w:rPr>
          <w:rFonts w:asciiTheme="minorHAnsi" w:eastAsiaTheme="minorEastAsia" w:hAnsiTheme="minorHAnsi" w:cstheme="minorBidi"/>
          <w:sz w:val="22"/>
          <w:szCs w:val="22"/>
          <w:lang w:eastAsia="en-GB"/>
        </w:rPr>
        <w:tab/>
      </w:r>
      <w:r>
        <w:t>Type: RedirectResponse</w:t>
      </w:r>
      <w:r>
        <w:tab/>
      </w:r>
      <w:r>
        <w:fldChar w:fldCharType="begin" w:fldLock="1"/>
      </w:r>
      <w:r>
        <w:instrText xml:space="preserve"> PAGEREF _Toc90649806 \h </w:instrText>
      </w:r>
      <w:r>
        <w:fldChar w:fldCharType="separate"/>
      </w:r>
      <w:r>
        <w:t>28</w:t>
      </w:r>
      <w:r>
        <w:fldChar w:fldCharType="end"/>
      </w:r>
    </w:p>
    <w:p w14:paraId="5C177EEB" w14:textId="33874060" w:rsidR="002366BD" w:rsidRDefault="002366BD">
      <w:pPr>
        <w:pStyle w:val="TOC4"/>
        <w:rPr>
          <w:rFonts w:asciiTheme="minorHAnsi" w:eastAsiaTheme="minorEastAsia" w:hAnsiTheme="minorHAnsi" w:cstheme="minorBidi"/>
          <w:sz w:val="22"/>
          <w:szCs w:val="22"/>
          <w:lang w:eastAsia="en-GB"/>
        </w:rPr>
      </w:pPr>
      <w:r>
        <w:t>5.2.4.22</w:t>
      </w:r>
      <w:r>
        <w:rPr>
          <w:rFonts w:asciiTheme="minorHAnsi" w:eastAsiaTheme="minorEastAsia" w:hAnsiTheme="minorHAnsi" w:cstheme="minorBidi"/>
          <w:sz w:val="22"/>
          <w:szCs w:val="22"/>
          <w:lang w:eastAsia="en-GB"/>
        </w:rPr>
        <w:tab/>
      </w:r>
      <w:r>
        <w:t>Type: TunnelAddress</w:t>
      </w:r>
      <w:r>
        <w:tab/>
      </w:r>
      <w:r>
        <w:fldChar w:fldCharType="begin" w:fldLock="1"/>
      </w:r>
      <w:r>
        <w:instrText xml:space="preserve"> PAGEREF _Toc90649807 \h </w:instrText>
      </w:r>
      <w:r>
        <w:fldChar w:fldCharType="separate"/>
      </w:r>
      <w:r>
        <w:t>29</w:t>
      </w:r>
      <w:r>
        <w:fldChar w:fldCharType="end"/>
      </w:r>
    </w:p>
    <w:p w14:paraId="0C6CDC3C" w14:textId="171046C7" w:rsidR="002366BD" w:rsidRDefault="002366BD">
      <w:pPr>
        <w:pStyle w:val="TOC2"/>
        <w:rPr>
          <w:rFonts w:asciiTheme="minorHAnsi" w:eastAsiaTheme="minorEastAsia" w:hAnsiTheme="minorHAnsi" w:cstheme="minorBidi"/>
          <w:sz w:val="22"/>
          <w:szCs w:val="22"/>
          <w:lang w:eastAsia="en-GB"/>
        </w:rPr>
      </w:pPr>
      <w:r>
        <w:t>5.3</w:t>
      </w:r>
      <w:r>
        <w:rPr>
          <w:rFonts w:asciiTheme="minorHAnsi" w:eastAsiaTheme="minorEastAsia" w:hAnsiTheme="minorHAnsi" w:cstheme="minorBidi"/>
          <w:sz w:val="22"/>
          <w:szCs w:val="22"/>
          <w:lang w:eastAsia="en-GB"/>
        </w:rPr>
        <w:tab/>
      </w:r>
      <w:r>
        <w:t>Data Types related to Subscription, Identification and Numbering</w:t>
      </w:r>
      <w:r>
        <w:tab/>
      </w:r>
      <w:r>
        <w:fldChar w:fldCharType="begin" w:fldLock="1"/>
      </w:r>
      <w:r>
        <w:instrText xml:space="preserve"> PAGEREF _Toc90649808 \h </w:instrText>
      </w:r>
      <w:r>
        <w:fldChar w:fldCharType="separate"/>
      </w:r>
      <w:r>
        <w:t>29</w:t>
      </w:r>
      <w:r>
        <w:fldChar w:fldCharType="end"/>
      </w:r>
    </w:p>
    <w:p w14:paraId="47499BA0" w14:textId="33638E99" w:rsidR="002366BD" w:rsidRDefault="002366BD">
      <w:pPr>
        <w:pStyle w:val="TOC3"/>
        <w:rPr>
          <w:rFonts w:asciiTheme="minorHAnsi" w:eastAsiaTheme="minorEastAsia" w:hAnsiTheme="minorHAnsi" w:cstheme="minorBidi"/>
          <w:sz w:val="22"/>
          <w:szCs w:val="22"/>
          <w:lang w:eastAsia="en-GB"/>
        </w:rPr>
      </w:pPr>
      <w:r>
        <w:t>5.3.1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_Toc90649809 \h </w:instrText>
      </w:r>
      <w:r>
        <w:fldChar w:fldCharType="separate"/>
      </w:r>
      <w:r>
        <w:t>29</w:t>
      </w:r>
      <w:r>
        <w:fldChar w:fldCharType="end"/>
      </w:r>
    </w:p>
    <w:p w14:paraId="6DE41AF2" w14:textId="291C5CDC" w:rsidR="002366BD" w:rsidRDefault="002366BD">
      <w:pPr>
        <w:pStyle w:val="TOC3"/>
        <w:rPr>
          <w:rFonts w:asciiTheme="minorHAnsi" w:eastAsiaTheme="minorEastAsia" w:hAnsiTheme="minorHAnsi" w:cstheme="minorBidi"/>
          <w:sz w:val="22"/>
          <w:szCs w:val="22"/>
          <w:lang w:eastAsia="en-GB"/>
        </w:rPr>
      </w:pPr>
      <w:r>
        <w:t>5.3.2</w:t>
      </w:r>
      <w:r>
        <w:rPr>
          <w:rFonts w:asciiTheme="minorHAnsi" w:eastAsiaTheme="minorEastAsia" w:hAnsiTheme="minorHAnsi" w:cstheme="minorBidi"/>
          <w:sz w:val="22"/>
          <w:szCs w:val="22"/>
          <w:lang w:eastAsia="en-GB"/>
        </w:rPr>
        <w:tab/>
      </w:r>
      <w:r>
        <w:t>Simple Data Types</w:t>
      </w:r>
      <w:r>
        <w:tab/>
      </w:r>
      <w:r>
        <w:fldChar w:fldCharType="begin" w:fldLock="1"/>
      </w:r>
      <w:r>
        <w:instrText xml:space="preserve"> PAGEREF _Toc90649810 \h </w:instrText>
      </w:r>
      <w:r>
        <w:fldChar w:fldCharType="separate"/>
      </w:r>
      <w:r>
        <w:t>29</w:t>
      </w:r>
      <w:r>
        <w:fldChar w:fldCharType="end"/>
      </w:r>
    </w:p>
    <w:p w14:paraId="62EA9D3D" w14:textId="417287DC" w:rsidR="002366BD" w:rsidRDefault="002366BD">
      <w:pPr>
        <w:pStyle w:val="TOC3"/>
        <w:rPr>
          <w:rFonts w:asciiTheme="minorHAnsi" w:eastAsiaTheme="minorEastAsia" w:hAnsiTheme="minorHAnsi" w:cstheme="minorBidi"/>
          <w:sz w:val="22"/>
          <w:szCs w:val="22"/>
          <w:lang w:eastAsia="en-GB"/>
        </w:rPr>
      </w:pPr>
      <w:r>
        <w:t>5.3.3</w:t>
      </w:r>
      <w:r>
        <w:rPr>
          <w:rFonts w:asciiTheme="minorHAnsi" w:eastAsiaTheme="minorEastAsia" w:hAnsiTheme="minorHAnsi" w:cstheme="minorBidi"/>
          <w:sz w:val="22"/>
          <w:szCs w:val="22"/>
          <w:lang w:eastAsia="en-GB"/>
        </w:rPr>
        <w:tab/>
      </w:r>
      <w:r>
        <w:t>Enumerations</w:t>
      </w:r>
      <w:r>
        <w:tab/>
      </w:r>
      <w:r>
        <w:fldChar w:fldCharType="begin" w:fldLock="1"/>
      </w:r>
      <w:r>
        <w:instrText xml:space="preserve"> PAGEREF _Toc90649811 \h </w:instrText>
      </w:r>
      <w:r>
        <w:fldChar w:fldCharType="separate"/>
      </w:r>
      <w:r>
        <w:t>33</w:t>
      </w:r>
      <w:r>
        <w:fldChar w:fldCharType="end"/>
      </w:r>
    </w:p>
    <w:p w14:paraId="5D9F1994" w14:textId="7F04B163" w:rsidR="002366BD" w:rsidRDefault="002366BD">
      <w:pPr>
        <w:pStyle w:val="TOC3"/>
        <w:rPr>
          <w:rFonts w:asciiTheme="minorHAnsi" w:eastAsiaTheme="minorEastAsia" w:hAnsiTheme="minorHAnsi" w:cstheme="minorBidi"/>
          <w:sz w:val="22"/>
          <w:szCs w:val="22"/>
          <w:lang w:eastAsia="en-GB"/>
        </w:rPr>
      </w:pPr>
      <w:r>
        <w:t>5.3.4</w:t>
      </w:r>
      <w:r>
        <w:rPr>
          <w:rFonts w:asciiTheme="minorHAnsi" w:eastAsiaTheme="minorEastAsia" w:hAnsiTheme="minorHAnsi" w:cstheme="minorBidi"/>
          <w:sz w:val="22"/>
          <w:szCs w:val="22"/>
          <w:lang w:eastAsia="en-GB"/>
        </w:rPr>
        <w:tab/>
      </w:r>
      <w:r>
        <w:t>Structured Data Types</w:t>
      </w:r>
      <w:r>
        <w:tab/>
      </w:r>
      <w:r>
        <w:fldChar w:fldCharType="begin" w:fldLock="1"/>
      </w:r>
      <w:r>
        <w:instrText xml:space="preserve"> PAGEREF _Toc90649812 \h </w:instrText>
      </w:r>
      <w:r>
        <w:fldChar w:fldCharType="separate"/>
      </w:r>
      <w:r>
        <w:t>33</w:t>
      </w:r>
      <w:r>
        <w:fldChar w:fldCharType="end"/>
      </w:r>
    </w:p>
    <w:p w14:paraId="3BA53C9A" w14:textId="3FDC8774" w:rsidR="002366BD" w:rsidRDefault="002366BD">
      <w:pPr>
        <w:pStyle w:val="TOC4"/>
        <w:rPr>
          <w:rFonts w:asciiTheme="minorHAnsi" w:eastAsiaTheme="minorEastAsia" w:hAnsiTheme="minorHAnsi" w:cstheme="minorBidi"/>
          <w:sz w:val="22"/>
          <w:szCs w:val="22"/>
          <w:lang w:eastAsia="en-GB"/>
        </w:rPr>
      </w:pPr>
      <w:r>
        <w:t>5.3.4.1</w:t>
      </w:r>
      <w:r>
        <w:rPr>
          <w:rFonts w:asciiTheme="minorHAnsi" w:eastAsiaTheme="minorEastAsia" w:hAnsiTheme="minorHAnsi" w:cstheme="minorBidi"/>
          <w:sz w:val="22"/>
          <w:szCs w:val="22"/>
          <w:lang w:eastAsia="en-GB"/>
        </w:rPr>
        <w:tab/>
      </w:r>
      <w:r>
        <w:t>Type: Guami</w:t>
      </w:r>
      <w:r>
        <w:tab/>
      </w:r>
      <w:r>
        <w:fldChar w:fldCharType="begin" w:fldLock="1"/>
      </w:r>
      <w:r>
        <w:instrText xml:space="preserve"> PAGEREF _Toc90649813 \h </w:instrText>
      </w:r>
      <w:r>
        <w:fldChar w:fldCharType="separate"/>
      </w:r>
      <w:r>
        <w:t>33</w:t>
      </w:r>
      <w:r>
        <w:fldChar w:fldCharType="end"/>
      </w:r>
    </w:p>
    <w:p w14:paraId="4D12A0C2" w14:textId="2381B41C" w:rsidR="002366BD" w:rsidRDefault="002366BD">
      <w:pPr>
        <w:pStyle w:val="TOC4"/>
        <w:rPr>
          <w:rFonts w:asciiTheme="minorHAnsi" w:eastAsiaTheme="minorEastAsia" w:hAnsiTheme="minorHAnsi" w:cstheme="minorBidi"/>
          <w:sz w:val="22"/>
          <w:szCs w:val="22"/>
          <w:lang w:eastAsia="en-GB"/>
        </w:rPr>
      </w:pPr>
      <w:r>
        <w:t>5.3.4.2</w:t>
      </w:r>
      <w:r>
        <w:rPr>
          <w:rFonts w:asciiTheme="minorHAnsi" w:eastAsiaTheme="minorEastAsia" w:hAnsiTheme="minorHAnsi" w:cstheme="minorBidi"/>
          <w:sz w:val="22"/>
          <w:szCs w:val="22"/>
          <w:lang w:eastAsia="en-GB"/>
        </w:rPr>
        <w:tab/>
      </w:r>
      <w:r>
        <w:t>Type: NetworkId</w:t>
      </w:r>
      <w:r>
        <w:tab/>
      </w:r>
      <w:r>
        <w:fldChar w:fldCharType="begin" w:fldLock="1"/>
      </w:r>
      <w:r>
        <w:instrText xml:space="preserve"> PAGEREF _Toc90649814 \h </w:instrText>
      </w:r>
      <w:r>
        <w:fldChar w:fldCharType="separate"/>
      </w:r>
      <w:r>
        <w:t>33</w:t>
      </w:r>
      <w:r>
        <w:fldChar w:fldCharType="end"/>
      </w:r>
    </w:p>
    <w:p w14:paraId="5EAE10E2" w14:textId="1F60830B" w:rsidR="002366BD" w:rsidRDefault="002366BD">
      <w:pPr>
        <w:pStyle w:val="TOC4"/>
        <w:rPr>
          <w:rFonts w:asciiTheme="minorHAnsi" w:eastAsiaTheme="minorEastAsia" w:hAnsiTheme="minorHAnsi" w:cstheme="minorBidi"/>
          <w:sz w:val="22"/>
          <w:szCs w:val="22"/>
          <w:lang w:eastAsia="en-GB"/>
        </w:rPr>
      </w:pPr>
      <w:r>
        <w:t>5.3.4.3</w:t>
      </w:r>
      <w:r>
        <w:rPr>
          <w:rFonts w:asciiTheme="minorHAnsi" w:eastAsiaTheme="minorEastAsia" w:hAnsiTheme="minorHAnsi" w:cstheme="minorBidi"/>
          <w:sz w:val="22"/>
          <w:szCs w:val="22"/>
          <w:lang w:eastAsia="en-GB"/>
        </w:rPr>
        <w:tab/>
      </w:r>
      <w:r>
        <w:t>Type: GuamiRm</w:t>
      </w:r>
      <w:r>
        <w:tab/>
      </w:r>
      <w:r>
        <w:fldChar w:fldCharType="begin" w:fldLock="1"/>
      </w:r>
      <w:r>
        <w:instrText xml:space="preserve"> PAGEREF _Toc90649815 \h </w:instrText>
      </w:r>
      <w:r>
        <w:fldChar w:fldCharType="separate"/>
      </w:r>
      <w:r>
        <w:t>33</w:t>
      </w:r>
      <w:r>
        <w:fldChar w:fldCharType="end"/>
      </w:r>
    </w:p>
    <w:p w14:paraId="56CAA935" w14:textId="4A575BE6" w:rsidR="002366BD" w:rsidRDefault="002366BD">
      <w:pPr>
        <w:pStyle w:val="TOC2"/>
        <w:rPr>
          <w:rFonts w:asciiTheme="minorHAnsi" w:eastAsiaTheme="minorEastAsia" w:hAnsiTheme="minorHAnsi" w:cstheme="minorBidi"/>
          <w:sz w:val="22"/>
          <w:szCs w:val="22"/>
          <w:lang w:eastAsia="en-GB"/>
        </w:rPr>
      </w:pPr>
      <w:r>
        <w:t>5.4</w:t>
      </w:r>
      <w:r>
        <w:rPr>
          <w:rFonts w:asciiTheme="minorHAnsi" w:eastAsiaTheme="minorEastAsia" w:hAnsiTheme="minorHAnsi" w:cstheme="minorBidi"/>
          <w:sz w:val="22"/>
          <w:szCs w:val="22"/>
          <w:lang w:eastAsia="en-GB"/>
        </w:rPr>
        <w:tab/>
      </w:r>
      <w:r>
        <w:t>Data Types related to 5G Network</w:t>
      </w:r>
      <w:r>
        <w:tab/>
      </w:r>
      <w:r>
        <w:fldChar w:fldCharType="begin" w:fldLock="1"/>
      </w:r>
      <w:r>
        <w:instrText xml:space="preserve"> PAGEREF _Toc90649816 \h </w:instrText>
      </w:r>
      <w:r>
        <w:fldChar w:fldCharType="separate"/>
      </w:r>
      <w:r>
        <w:t>33</w:t>
      </w:r>
      <w:r>
        <w:fldChar w:fldCharType="end"/>
      </w:r>
    </w:p>
    <w:p w14:paraId="37CA40CE" w14:textId="452E3F35" w:rsidR="002366BD" w:rsidRDefault="002366BD">
      <w:pPr>
        <w:pStyle w:val="TOC3"/>
        <w:rPr>
          <w:rFonts w:asciiTheme="minorHAnsi" w:eastAsiaTheme="minorEastAsia" w:hAnsiTheme="minorHAnsi" w:cstheme="minorBidi"/>
          <w:sz w:val="22"/>
          <w:szCs w:val="22"/>
          <w:lang w:eastAsia="en-GB"/>
        </w:rPr>
      </w:pPr>
      <w:r>
        <w:t>5.4.1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_Toc90649817 \h </w:instrText>
      </w:r>
      <w:r>
        <w:fldChar w:fldCharType="separate"/>
      </w:r>
      <w:r>
        <w:t>33</w:t>
      </w:r>
      <w:r>
        <w:fldChar w:fldCharType="end"/>
      </w:r>
    </w:p>
    <w:p w14:paraId="6524DD8D" w14:textId="5A3F12D3" w:rsidR="002366BD" w:rsidRDefault="002366BD">
      <w:pPr>
        <w:pStyle w:val="TOC3"/>
        <w:rPr>
          <w:rFonts w:asciiTheme="minorHAnsi" w:eastAsiaTheme="minorEastAsia" w:hAnsiTheme="minorHAnsi" w:cstheme="minorBidi"/>
          <w:sz w:val="22"/>
          <w:szCs w:val="22"/>
          <w:lang w:eastAsia="en-GB"/>
        </w:rPr>
      </w:pPr>
      <w:r>
        <w:t>5.4.2</w:t>
      </w:r>
      <w:r>
        <w:rPr>
          <w:rFonts w:asciiTheme="minorHAnsi" w:eastAsiaTheme="minorEastAsia" w:hAnsiTheme="minorHAnsi" w:cstheme="minorBidi"/>
          <w:sz w:val="22"/>
          <w:szCs w:val="22"/>
          <w:lang w:eastAsia="en-GB"/>
        </w:rPr>
        <w:tab/>
      </w:r>
      <w:r>
        <w:t>Simple Data Types</w:t>
      </w:r>
      <w:r>
        <w:tab/>
      </w:r>
      <w:r>
        <w:fldChar w:fldCharType="begin" w:fldLock="1"/>
      </w:r>
      <w:r>
        <w:instrText xml:space="preserve"> PAGEREF _Toc90649818 \h </w:instrText>
      </w:r>
      <w:r>
        <w:fldChar w:fldCharType="separate"/>
      </w:r>
      <w:r>
        <w:t>33</w:t>
      </w:r>
      <w:r>
        <w:fldChar w:fldCharType="end"/>
      </w:r>
    </w:p>
    <w:p w14:paraId="52544556" w14:textId="04CEC44F" w:rsidR="002366BD" w:rsidRDefault="002366BD">
      <w:pPr>
        <w:pStyle w:val="TOC3"/>
        <w:rPr>
          <w:rFonts w:asciiTheme="minorHAnsi" w:eastAsiaTheme="minorEastAsia" w:hAnsiTheme="minorHAnsi" w:cstheme="minorBidi"/>
          <w:sz w:val="22"/>
          <w:szCs w:val="22"/>
          <w:lang w:eastAsia="en-GB"/>
        </w:rPr>
      </w:pPr>
      <w:r>
        <w:t>5.4.3</w:t>
      </w:r>
      <w:r>
        <w:rPr>
          <w:rFonts w:asciiTheme="minorHAnsi" w:eastAsiaTheme="minorEastAsia" w:hAnsiTheme="minorHAnsi" w:cstheme="minorBidi"/>
          <w:sz w:val="22"/>
          <w:szCs w:val="22"/>
          <w:lang w:eastAsia="en-GB"/>
        </w:rPr>
        <w:tab/>
      </w:r>
      <w:r>
        <w:t>Enumerations</w:t>
      </w:r>
      <w:r>
        <w:tab/>
      </w:r>
      <w:r>
        <w:fldChar w:fldCharType="begin" w:fldLock="1"/>
      </w:r>
      <w:r>
        <w:instrText xml:space="preserve"> PAGEREF _Toc90649819 \h </w:instrText>
      </w:r>
      <w:r>
        <w:fldChar w:fldCharType="separate"/>
      </w:r>
      <w:r>
        <w:t>39</w:t>
      </w:r>
      <w:r>
        <w:fldChar w:fldCharType="end"/>
      </w:r>
    </w:p>
    <w:p w14:paraId="05F4C94A" w14:textId="757F928C" w:rsidR="002366BD" w:rsidRDefault="002366BD">
      <w:pPr>
        <w:pStyle w:val="TOC4"/>
        <w:rPr>
          <w:rFonts w:asciiTheme="minorHAnsi" w:eastAsiaTheme="minorEastAsia" w:hAnsiTheme="minorHAnsi" w:cstheme="minorBidi"/>
          <w:sz w:val="22"/>
          <w:szCs w:val="22"/>
          <w:lang w:eastAsia="en-GB"/>
        </w:rPr>
      </w:pPr>
      <w:r>
        <w:t>5.4.3.1</w:t>
      </w:r>
      <w:r>
        <w:rPr>
          <w:rFonts w:asciiTheme="minorHAnsi" w:eastAsiaTheme="minorEastAsia" w:hAnsiTheme="minorHAnsi" w:cstheme="minorBidi"/>
          <w:sz w:val="22"/>
          <w:szCs w:val="22"/>
          <w:lang w:eastAsia="en-GB"/>
        </w:rPr>
        <w:tab/>
      </w:r>
      <w:r>
        <w:t>Enumeration: AccessType</w:t>
      </w:r>
      <w:r>
        <w:tab/>
      </w:r>
      <w:r>
        <w:fldChar w:fldCharType="begin" w:fldLock="1"/>
      </w:r>
      <w:r>
        <w:instrText xml:space="preserve"> PAGEREF _Toc90649820 \h </w:instrText>
      </w:r>
      <w:r>
        <w:fldChar w:fldCharType="separate"/>
      </w:r>
      <w:r>
        <w:t>39</w:t>
      </w:r>
      <w:r>
        <w:fldChar w:fldCharType="end"/>
      </w:r>
    </w:p>
    <w:p w14:paraId="1ADAD595" w14:textId="4DFF61D8" w:rsidR="002366BD" w:rsidRDefault="002366BD">
      <w:pPr>
        <w:pStyle w:val="TOC4"/>
        <w:rPr>
          <w:rFonts w:asciiTheme="minorHAnsi" w:eastAsiaTheme="minorEastAsia" w:hAnsiTheme="minorHAnsi" w:cstheme="minorBidi"/>
          <w:sz w:val="22"/>
          <w:szCs w:val="22"/>
          <w:lang w:eastAsia="en-GB"/>
        </w:rPr>
      </w:pPr>
      <w:r>
        <w:lastRenderedPageBreak/>
        <w:t>5.4.3.2</w:t>
      </w:r>
      <w:r>
        <w:rPr>
          <w:rFonts w:asciiTheme="minorHAnsi" w:eastAsiaTheme="minorEastAsia" w:hAnsiTheme="minorHAnsi" w:cstheme="minorBidi"/>
          <w:sz w:val="22"/>
          <w:szCs w:val="22"/>
          <w:lang w:eastAsia="en-GB"/>
        </w:rPr>
        <w:tab/>
      </w:r>
      <w:r>
        <w:t>Enumeration: RatType</w:t>
      </w:r>
      <w:r>
        <w:tab/>
      </w:r>
      <w:r>
        <w:fldChar w:fldCharType="begin" w:fldLock="1"/>
      </w:r>
      <w:r>
        <w:instrText xml:space="preserve"> PAGEREF _Toc90649821 \h </w:instrText>
      </w:r>
      <w:r>
        <w:fldChar w:fldCharType="separate"/>
      </w:r>
      <w:r>
        <w:t>40</w:t>
      </w:r>
      <w:r>
        <w:fldChar w:fldCharType="end"/>
      </w:r>
    </w:p>
    <w:p w14:paraId="5840635C" w14:textId="52796840" w:rsidR="002366BD" w:rsidRDefault="002366BD">
      <w:pPr>
        <w:pStyle w:val="TOC4"/>
        <w:rPr>
          <w:rFonts w:asciiTheme="minorHAnsi" w:eastAsiaTheme="minorEastAsia" w:hAnsiTheme="minorHAnsi" w:cstheme="minorBidi"/>
          <w:sz w:val="22"/>
          <w:szCs w:val="22"/>
          <w:lang w:eastAsia="en-GB"/>
        </w:rPr>
      </w:pPr>
      <w:r>
        <w:t>5.4.3.3</w:t>
      </w:r>
      <w:r>
        <w:rPr>
          <w:rFonts w:asciiTheme="minorHAnsi" w:eastAsiaTheme="minorEastAsia" w:hAnsiTheme="minorHAnsi" w:cstheme="minorBidi"/>
          <w:sz w:val="22"/>
          <w:szCs w:val="22"/>
          <w:lang w:eastAsia="en-GB"/>
        </w:rPr>
        <w:tab/>
      </w:r>
      <w:r>
        <w:t>Enumeration: PduSessionType</w:t>
      </w:r>
      <w:r>
        <w:tab/>
      </w:r>
      <w:r>
        <w:fldChar w:fldCharType="begin" w:fldLock="1"/>
      </w:r>
      <w:r>
        <w:instrText xml:space="preserve"> PAGEREF _Toc90649822 \h </w:instrText>
      </w:r>
      <w:r>
        <w:fldChar w:fldCharType="separate"/>
      </w:r>
      <w:r>
        <w:t>40</w:t>
      </w:r>
      <w:r>
        <w:fldChar w:fldCharType="end"/>
      </w:r>
    </w:p>
    <w:p w14:paraId="39309D09" w14:textId="778C989A" w:rsidR="002366BD" w:rsidRDefault="002366BD">
      <w:pPr>
        <w:pStyle w:val="TOC4"/>
        <w:rPr>
          <w:rFonts w:asciiTheme="minorHAnsi" w:eastAsiaTheme="minorEastAsia" w:hAnsiTheme="minorHAnsi" w:cstheme="minorBidi"/>
          <w:sz w:val="22"/>
          <w:szCs w:val="22"/>
          <w:lang w:eastAsia="en-GB"/>
        </w:rPr>
      </w:pPr>
      <w:r>
        <w:t>5.4.3.4</w:t>
      </w:r>
      <w:r>
        <w:rPr>
          <w:rFonts w:asciiTheme="minorHAnsi" w:eastAsiaTheme="minorEastAsia" w:hAnsiTheme="minorHAnsi" w:cstheme="minorBidi"/>
          <w:sz w:val="22"/>
          <w:szCs w:val="22"/>
          <w:lang w:eastAsia="en-GB"/>
        </w:rPr>
        <w:tab/>
      </w:r>
      <w:r>
        <w:t>Enumeration: UpIntegrity</w:t>
      </w:r>
      <w:r>
        <w:tab/>
      </w:r>
      <w:r>
        <w:fldChar w:fldCharType="begin" w:fldLock="1"/>
      </w:r>
      <w:r>
        <w:instrText xml:space="preserve"> PAGEREF _Toc90649823 \h </w:instrText>
      </w:r>
      <w:r>
        <w:fldChar w:fldCharType="separate"/>
      </w:r>
      <w:r>
        <w:t>40</w:t>
      </w:r>
      <w:r>
        <w:fldChar w:fldCharType="end"/>
      </w:r>
    </w:p>
    <w:p w14:paraId="1905293B" w14:textId="34625BE3" w:rsidR="002366BD" w:rsidRDefault="002366BD">
      <w:pPr>
        <w:pStyle w:val="TOC4"/>
        <w:rPr>
          <w:rFonts w:asciiTheme="minorHAnsi" w:eastAsiaTheme="minorEastAsia" w:hAnsiTheme="minorHAnsi" w:cstheme="minorBidi"/>
          <w:sz w:val="22"/>
          <w:szCs w:val="22"/>
          <w:lang w:eastAsia="en-GB"/>
        </w:rPr>
      </w:pPr>
      <w:r>
        <w:t>5.4.3.5</w:t>
      </w:r>
      <w:r>
        <w:rPr>
          <w:rFonts w:asciiTheme="minorHAnsi" w:eastAsiaTheme="minorEastAsia" w:hAnsiTheme="minorHAnsi" w:cstheme="minorBidi"/>
          <w:sz w:val="22"/>
          <w:szCs w:val="22"/>
          <w:lang w:eastAsia="en-GB"/>
        </w:rPr>
        <w:tab/>
      </w:r>
      <w:r>
        <w:t>Enumeration: UpConfidentiality</w:t>
      </w:r>
      <w:r>
        <w:tab/>
      </w:r>
      <w:r>
        <w:fldChar w:fldCharType="begin" w:fldLock="1"/>
      </w:r>
      <w:r>
        <w:instrText xml:space="preserve"> PAGEREF _Toc90649824 \h </w:instrText>
      </w:r>
      <w:r>
        <w:fldChar w:fldCharType="separate"/>
      </w:r>
      <w:r>
        <w:t>41</w:t>
      </w:r>
      <w:r>
        <w:fldChar w:fldCharType="end"/>
      </w:r>
    </w:p>
    <w:p w14:paraId="760B706E" w14:textId="23519CA7" w:rsidR="002366BD" w:rsidRDefault="002366BD">
      <w:pPr>
        <w:pStyle w:val="TOC4"/>
        <w:rPr>
          <w:rFonts w:asciiTheme="minorHAnsi" w:eastAsiaTheme="minorEastAsia" w:hAnsiTheme="minorHAnsi" w:cstheme="minorBidi"/>
          <w:sz w:val="22"/>
          <w:szCs w:val="22"/>
          <w:lang w:eastAsia="en-GB"/>
        </w:rPr>
      </w:pPr>
      <w:r>
        <w:t>5.4.3.6</w:t>
      </w:r>
      <w:r>
        <w:rPr>
          <w:rFonts w:asciiTheme="minorHAnsi" w:eastAsiaTheme="minorEastAsia" w:hAnsiTheme="minorHAnsi" w:cstheme="minorBidi"/>
          <w:sz w:val="22"/>
          <w:szCs w:val="22"/>
          <w:lang w:eastAsia="en-GB"/>
        </w:rPr>
        <w:tab/>
      </w:r>
      <w:r>
        <w:t>Enumeration: SscMode</w:t>
      </w:r>
      <w:r>
        <w:tab/>
      </w:r>
      <w:r>
        <w:fldChar w:fldCharType="begin" w:fldLock="1"/>
      </w:r>
      <w:r>
        <w:instrText xml:space="preserve"> PAGEREF _Toc90649825 \h </w:instrText>
      </w:r>
      <w:r>
        <w:fldChar w:fldCharType="separate"/>
      </w:r>
      <w:r>
        <w:t>41</w:t>
      </w:r>
      <w:r>
        <w:fldChar w:fldCharType="end"/>
      </w:r>
    </w:p>
    <w:p w14:paraId="2FE52E6A" w14:textId="6619B98C" w:rsidR="002366BD" w:rsidRDefault="002366BD">
      <w:pPr>
        <w:pStyle w:val="TOC4"/>
        <w:rPr>
          <w:rFonts w:asciiTheme="minorHAnsi" w:eastAsiaTheme="minorEastAsia" w:hAnsiTheme="minorHAnsi" w:cstheme="minorBidi"/>
          <w:sz w:val="22"/>
          <w:szCs w:val="22"/>
          <w:lang w:eastAsia="en-GB"/>
        </w:rPr>
      </w:pPr>
      <w:r>
        <w:t>5.4.3.7</w:t>
      </w:r>
      <w:r>
        <w:rPr>
          <w:rFonts w:asciiTheme="minorHAnsi" w:eastAsiaTheme="minorEastAsia" w:hAnsiTheme="minorHAnsi" w:cstheme="minorBidi"/>
          <w:sz w:val="22"/>
          <w:szCs w:val="22"/>
          <w:lang w:eastAsia="en-GB"/>
        </w:rPr>
        <w:tab/>
      </w:r>
      <w:r>
        <w:t>Enumeration: DnaiChangeType</w:t>
      </w:r>
      <w:r>
        <w:tab/>
      </w:r>
      <w:r>
        <w:fldChar w:fldCharType="begin" w:fldLock="1"/>
      </w:r>
      <w:r>
        <w:instrText xml:space="preserve"> PAGEREF _Toc90649826 \h </w:instrText>
      </w:r>
      <w:r>
        <w:fldChar w:fldCharType="separate"/>
      </w:r>
      <w:r>
        <w:t>41</w:t>
      </w:r>
      <w:r>
        <w:fldChar w:fldCharType="end"/>
      </w:r>
    </w:p>
    <w:p w14:paraId="06325521" w14:textId="49A1276E" w:rsidR="002366BD" w:rsidRDefault="002366BD">
      <w:pPr>
        <w:pStyle w:val="TOC4"/>
        <w:rPr>
          <w:rFonts w:asciiTheme="minorHAnsi" w:eastAsiaTheme="minorEastAsia" w:hAnsiTheme="minorHAnsi" w:cstheme="minorBidi"/>
          <w:sz w:val="22"/>
          <w:szCs w:val="22"/>
          <w:lang w:eastAsia="en-GB"/>
        </w:rPr>
      </w:pPr>
      <w:r>
        <w:t>5.4.3.8</w:t>
      </w:r>
      <w:r>
        <w:rPr>
          <w:rFonts w:asciiTheme="minorHAnsi" w:eastAsiaTheme="minorEastAsia" w:hAnsiTheme="minorHAnsi" w:cstheme="minorBidi"/>
          <w:sz w:val="22"/>
          <w:szCs w:val="22"/>
          <w:lang w:eastAsia="en-GB"/>
        </w:rPr>
        <w:tab/>
      </w:r>
      <w:r>
        <w:t>Enumeration: RestrictionType</w:t>
      </w:r>
      <w:r>
        <w:tab/>
      </w:r>
      <w:r>
        <w:fldChar w:fldCharType="begin" w:fldLock="1"/>
      </w:r>
      <w:r>
        <w:instrText xml:space="preserve"> PAGEREF _Toc90649827 \h </w:instrText>
      </w:r>
      <w:r>
        <w:fldChar w:fldCharType="separate"/>
      </w:r>
      <w:r>
        <w:t>41</w:t>
      </w:r>
      <w:r>
        <w:fldChar w:fldCharType="end"/>
      </w:r>
    </w:p>
    <w:p w14:paraId="53F88471" w14:textId="6DC2BFCA" w:rsidR="002366BD" w:rsidRDefault="002366BD">
      <w:pPr>
        <w:pStyle w:val="TOC4"/>
        <w:rPr>
          <w:rFonts w:asciiTheme="minorHAnsi" w:eastAsiaTheme="minorEastAsia" w:hAnsiTheme="minorHAnsi" w:cstheme="minorBidi"/>
          <w:sz w:val="22"/>
          <w:szCs w:val="22"/>
          <w:lang w:eastAsia="en-GB"/>
        </w:rPr>
      </w:pPr>
      <w:r>
        <w:t>5.4.3.9</w:t>
      </w:r>
      <w:r>
        <w:rPr>
          <w:rFonts w:asciiTheme="minorHAnsi" w:eastAsiaTheme="minorEastAsia" w:hAnsiTheme="minorHAnsi" w:cstheme="minorBidi"/>
          <w:sz w:val="22"/>
          <w:szCs w:val="22"/>
          <w:lang w:eastAsia="en-GB"/>
        </w:rPr>
        <w:tab/>
      </w:r>
      <w:r>
        <w:t>Enumeration: CoreNetworkType</w:t>
      </w:r>
      <w:r>
        <w:tab/>
      </w:r>
      <w:r>
        <w:fldChar w:fldCharType="begin" w:fldLock="1"/>
      </w:r>
      <w:r>
        <w:instrText xml:space="preserve"> PAGEREF _Toc90649828 \h </w:instrText>
      </w:r>
      <w:r>
        <w:fldChar w:fldCharType="separate"/>
      </w:r>
      <w:r>
        <w:t>41</w:t>
      </w:r>
      <w:r>
        <w:fldChar w:fldCharType="end"/>
      </w:r>
    </w:p>
    <w:p w14:paraId="7FFDB864" w14:textId="07C6783D" w:rsidR="002366BD" w:rsidRDefault="002366BD">
      <w:pPr>
        <w:pStyle w:val="TOC4"/>
        <w:rPr>
          <w:rFonts w:asciiTheme="minorHAnsi" w:eastAsiaTheme="minorEastAsia" w:hAnsiTheme="minorHAnsi" w:cstheme="minorBidi"/>
          <w:sz w:val="22"/>
          <w:szCs w:val="22"/>
          <w:lang w:eastAsia="en-GB"/>
        </w:rPr>
      </w:pPr>
      <w:r>
        <w:t>5.4.3.10</w:t>
      </w:r>
      <w:r>
        <w:rPr>
          <w:rFonts w:asciiTheme="minorHAnsi" w:eastAsiaTheme="minorEastAsia" w:hAnsiTheme="minorHAnsi" w:cstheme="minorBidi"/>
          <w:sz w:val="22"/>
          <w:szCs w:val="22"/>
          <w:lang w:eastAsia="en-GB"/>
        </w:rPr>
        <w:tab/>
      </w:r>
      <w:r>
        <w:t>Enumeration: AccessTypeRm</w:t>
      </w:r>
      <w:r>
        <w:tab/>
      </w:r>
      <w:r>
        <w:fldChar w:fldCharType="begin" w:fldLock="1"/>
      </w:r>
      <w:r>
        <w:instrText xml:space="preserve"> PAGEREF _Toc90649829 \h </w:instrText>
      </w:r>
      <w:r>
        <w:fldChar w:fldCharType="separate"/>
      </w:r>
      <w:r>
        <w:t>42</w:t>
      </w:r>
      <w:r>
        <w:fldChar w:fldCharType="end"/>
      </w:r>
    </w:p>
    <w:p w14:paraId="4397D042" w14:textId="44BA246C" w:rsidR="002366BD" w:rsidRDefault="002366BD">
      <w:pPr>
        <w:pStyle w:val="TOC4"/>
        <w:rPr>
          <w:rFonts w:asciiTheme="minorHAnsi" w:eastAsiaTheme="minorEastAsia" w:hAnsiTheme="minorHAnsi" w:cstheme="minorBidi"/>
          <w:sz w:val="22"/>
          <w:szCs w:val="22"/>
          <w:lang w:eastAsia="en-GB"/>
        </w:rPr>
      </w:pPr>
      <w:r>
        <w:t>5.4.3.11</w:t>
      </w:r>
      <w:r>
        <w:rPr>
          <w:rFonts w:asciiTheme="minorHAnsi" w:eastAsiaTheme="minorEastAsia" w:hAnsiTheme="minorHAnsi" w:cstheme="minorBidi"/>
          <w:sz w:val="22"/>
          <w:szCs w:val="22"/>
          <w:lang w:eastAsia="en-GB"/>
        </w:rPr>
        <w:tab/>
      </w:r>
      <w:r>
        <w:t>Enumeration: RatTypeRm</w:t>
      </w:r>
      <w:r>
        <w:tab/>
      </w:r>
      <w:r>
        <w:fldChar w:fldCharType="begin" w:fldLock="1"/>
      </w:r>
      <w:r>
        <w:instrText xml:space="preserve"> PAGEREF _Toc90649830 \h </w:instrText>
      </w:r>
      <w:r>
        <w:fldChar w:fldCharType="separate"/>
      </w:r>
      <w:r>
        <w:t>42</w:t>
      </w:r>
      <w:r>
        <w:fldChar w:fldCharType="end"/>
      </w:r>
    </w:p>
    <w:p w14:paraId="321D5E9A" w14:textId="1F56828F" w:rsidR="002366BD" w:rsidRDefault="002366BD">
      <w:pPr>
        <w:pStyle w:val="TOC4"/>
        <w:rPr>
          <w:rFonts w:asciiTheme="minorHAnsi" w:eastAsiaTheme="minorEastAsia" w:hAnsiTheme="minorHAnsi" w:cstheme="minorBidi"/>
          <w:sz w:val="22"/>
          <w:szCs w:val="22"/>
          <w:lang w:eastAsia="en-GB"/>
        </w:rPr>
      </w:pPr>
      <w:r>
        <w:t>5.4.3.12</w:t>
      </w:r>
      <w:r>
        <w:rPr>
          <w:rFonts w:asciiTheme="minorHAnsi" w:eastAsiaTheme="minorEastAsia" w:hAnsiTheme="minorHAnsi" w:cstheme="minorBidi"/>
          <w:sz w:val="22"/>
          <w:szCs w:val="22"/>
          <w:lang w:eastAsia="en-GB"/>
        </w:rPr>
        <w:tab/>
      </w:r>
      <w:r>
        <w:t>Enumeration: PduSessionTypeRm</w:t>
      </w:r>
      <w:r>
        <w:tab/>
      </w:r>
      <w:r>
        <w:fldChar w:fldCharType="begin" w:fldLock="1"/>
      </w:r>
      <w:r>
        <w:instrText xml:space="preserve"> PAGEREF _Toc90649831 \h </w:instrText>
      </w:r>
      <w:r>
        <w:fldChar w:fldCharType="separate"/>
      </w:r>
      <w:r>
        <w:t>42</w:t>
      </w:r>
      <w:r>
        <w:fldChar w:fldCharType="end"/>
      </w:r>
    </w:p>
    <w:p w14:paraId="2BC2FFA1" w14:textId="77E5778B" w:rsidR="002366BD" w:rsidRDefault="002366BD">
      <w:pPr>
        <w:pStyle w:val="TOC4"/>
        <w:rPr>
          <w:rFonts w:asciiTheme="minorHAnsi" w:eastAsiaTheme="minorEastAsia" w:hAnsiTheme="minorHAnsi" w:cstheme="minorBidi"/>
          <w:sz w:val="22"/>
          <w:szCs w:val="22"/>
          <w:lang w:eastAsia="en-GB"/>
        </w:rPr>
      </w:pPr>
      <w:r>
        <w:t>5.4.3.13</w:t>
      </w:r>
      <w:r>
        <w:rPr>
          <w:rFonts w:asciiTheme="minorHAnsi" w:eastAsiaTheme="minorEastAsia" w:hAnsiTheme="minorHAnsi" w:cstheme="minorBidi"/>
          <w:sz w:val="22"/>
          <w:szCs w:val="22"/>
          <w:lang w:eastAsia="en-GB"/>
        </w:rPr>
        <w:tab/>
      </w:r>
      <w:r>
        <w:t>Enumeration: UpIntegrityRm</w:t>
      </w:r>
      <w:r>
        <w:tab/>
      </w:r>
      <w:r>
        <w:fldChar w:fldCharType="begin" w:fldLock="1"/>
      </w:r>
      <w:r>
        <w:instrText xml:space="preserve"> PAGEREF _Toc90649832 \h </w:instrText>
      </w:r>
      <w:r>
        <w:fldChar w:fldCharType="separate"/>
      </w:r>
      <w:r>
        <w:t>42</w:t>
      </w:r>
      <w:r>
        <w:fldChar w:fldCharType="end"/>
      </w:r>
    </w:p>
    <w:p w14:paraId="72D59A7A" w14:textId="5B9E8B5E" w:rsidR="002366BD" w:rsidRDefault="002366BD">
      <w:pPr>
        <w:pStyle w:val="TOC4"/>
        <w:rPr>
          <w:rFonts w:asciiTheme="minorHAnsi" w:eastAsiaTheme="minorEastAsia" w:hAnsiTheme="minorHAnsi" w:cstheme="minorBidi"/>
          <w:sz w:val="22"/>
          <w:szCs w:val="22"/>
          <w:lang w:eastAsia="en-GB"/>
        </w:rPr>
      </w:pPr>
      <w:r>
        <w:t>5.4.3.14</w:t>
      </w:r>
      <w:r>
        <w:rPr>
          <w:rFonts w:asciiTheme="minorHAnsi" w:eastAsiaTheme="minorEastAsia" w:hAnsiTheme="minorHAnsi" w:cstheme="minorBidi"/>
          <w:sz w:val="22"/>
          <w:szCs w:val="22"/>
          <w:lang w:eastAsia="en-GB"/>
        </w:rPr>
        <w:tab/>
      </w:r>
      <w:r>
        <w:t>Enumeration: UpConfidentialityRm</w:t>
      </w:r>
      <w:r>
        <w:tab/>
      </w:r>
      <w:r>
        <w:fldChar w:fldCharType="begin" w:fldLock="1"/>
      </w:r>
      <w:r>
        <w:instrText xml:space="preserve"> PAGEREF _Toc90649833 \h </w:instrText>
      </w:r>
      <w:r>
        <w:fldChar w:fldCharType="separate"/>
      </w:r>
      <w:r>
        <w:t>42</w:t>
      </w:r>
      <w:r>
        <w:fldChar w:fldCharType="end"/>
      </w:r>
    </w:p>
    <w:p w14:paraId="0794361B" w14:textId="788FEC8C" w:rsidR="002366BD" w:rsidRDefault="002366BD">
      <w:pPr>
        <w:pStyle w:val="TOC4"/>
        <w:rPr>
          <w:rFonts w:asciiTheme="minorHAnsi" w:eastAsiaTheme="minorEastAsia" w:hAnsiTheme="minorHAnsi" w:cstheme="minorBidi"/>
          <w:sz w:val="22"/>
          <w:szCs w:val="22"/>
          <w:lang w:eastAsia="en-GB"/>
        </w:rPr>
      </w:pPr>
      <w:r>
        <w:t>5.4.3.15</w:t>
      </w:r>
      <w:r>
        <w:rPr>
          <w:rFonts w:asciiTheme="minorHAnsi" w:eastAsiaTheme="minorEastAsia" w:hAnsiTheme="minorHAnsi" w:cstheme="minorBidi"/>
          <w:sz w:val="22"/>
          <w:szCs w:val="22"/>
          <w:lang w:eastAsia="en-GB"/>
        </w:rPr>
        <w:tab/>
      </w:r>
      <w:r>
        <w:t>Enumeration: SscModeRm</w:t>
      </w:r>
      <w:r>
        <w:tab/>
      </w:r>
      <w:r>
        <w:fldChar w:fldCharType="begin" w:fldLock="1"/>
      </w:r>
      <w:r>
        <w:instrText xml:space="preserve"> PAGEREF _Toc90649834 \h </w:instrText>
      </w:r>
      <w:r>
        <w:fldChar w:fldCharType="separate"/>
      </w:r>
      <w:r>
        <w:t>42</w:t>
      </w:r>
      <w:r>
        <w:fldChar w:fldCharType="end"/>
      </w:r>
    </w:p>
    <w:p w14:paraId="5BEC5FFB" w14:textId="2A21F549" w:rsidR="002366BD" w:rsidRDefault="002366BD">
      <w:pPr>
        <w:pStyle w:val="TOC4"/>
        <w:rPr>
          <w:rFonts w:asciiTheme="minorHAnsi" w:eastAsiaTheme="minorEastAsia" w:hAnsiTheme="minorHAnsi" w:cstheme="minorBidi"/>
          <w:sz w:val="22"/>
          <w:szCs w:val="22"/>
          <w:lang w:eastAsia="en-GB"/>
        </w:rPr>
      </w:pPr>
      <w:r>
        <w:t>5.4.3.17</w:t>
      </w:r>
      <w:r>
        <w:rPr>
          <w:rFonts w:asciiTheme="minorHAnsi" w:eastAsiaTheme="minorEastAsia" w:hAnsiTheme="minorHAnsi" w:cstheme="minorBidi"/>
          <w:sz w:val="22"/>
          <w:szCs w:val="22"/>
          <w:lang w:eastAsia="en-GB"/>
        </w:rPr>
        <w:tab/>
      </w:r>
      <w:r>
        <w:t>Enumeration: DnaiChangeTypeRm</w:t>
      </w:r>
      <w:r>
        <w:tab/>
      </w:r>
      <w:r>
        <w:fldChar w:fldCharType="begin" w:fldLock="1"/>
      </w:r>
      <w:r>
        <w:instrText xml:space="preserve"> PAGEREF _Toc90649835 \h </w:instrText>
      </w:r>
      <w:r>
        <w:fldChar w:fldCharType="separate"/>
      </w:r>
      <w:r>
        <w:t>42</w:t>
      </w:r>
      <w:r>
        <w:fldChar w:fldCharType="end"/>
      </w:r>
    </w:p>
    <w:p w14:paraId="162B068A" w14:textId="7EB6B490" w:rsidR="002366BD" w:rsidRDefault="002366BD">
      <w:pPr>
        <w:pStyle w:val="TOC4"/>
        <w:rPr>
          <w:rFonts w:asciiTheme="minorHAnsi" w:eastAsiaTheme="minorEastAsia" w:hAnsiTheme="minorHAnsi" w:cstheme="minorBidi"/>
          <w:sz w:val="22"/>
          <w:szCs w:val="22"/>
          <w:lang w:eastAsia="en-GB"/>
        </w:rPr>
      </w:pPr>
      <w:r>
        <w:t>5.4.3.18</w:t>
      </w:r>
      <w:r>
        <w:rPr>
          <w:rFonts w:asciiTheme="minorHAnsi" w:eastAsiaTheme="minorEastAsia" w:hAnsiTheme="minorHAnsi" w:cstheme="minorBidi"/>
          <w:sz w:val="22"/>
          <w:szCs w:val="22"/>
          <w:lang w:eastAsia="en-GB"/>
        </w:rPr>
        <w:tab/>
      </w:r>
      <w:r>
        <w:t>Enumeration: RestrictionTypeRm</w:t>
      </w:r>
      <w:r>
        <w:tab/>
      </w:r>
      <w:r>
        <w:fldChar w:fldCharType="begin" w:fldLock="1"/>
      </w:r>
      <w:r>
        <w:instrText xml:space="preserve"> PAGEREF _Toc90649836 \h </w:instrText>
      </w:r>
      <w:r>
        <w:fldChar w:fldCharType="separate"/>
      </w:r>
      <w:r>
        <w:t>42</w:t>
      </w:r>
      <w:r>
        <w:fldChar w:fldCharType="end"/>
      </w:r>
    </w:p>
    <w:p w14:paraId="0BA69442" w14:textId="456CD674" w:rsidR="002366BD" w:rsidRDefault="002366BD">
      <w:pPr>
        <w:pStyle w:val="TOC4"/>
        <w:rPr>
          <w:rFonts w:asciiTheme="minorHAnsi" w:eastAsiaTheme="minorEastAsia" w:hAnsiTheme="minorHAnsi" w:cstheme="minorBidi"/>
          <w:sz w:val="22"/>
          <w:szCs w:val="22"/>
          <w:lang w:eastAsia="en-GB"/>
        </w:rPr>
      </w:pPr>
      <w:r>
        <w:t>5.4.3.19</w:t>
      </w:r>
      <w:r>
        <w:rPr>
          <w:rFonts w:asciiTheme="minorHAnsi" w:eastAsiaTheme="minorEastAsia" w:hAnsiTheme="minorHAnsi" w:cstheme="minorBidi"/>
          <w:sz w:val="22"/>
          <w:szCs w:val="22"/>
          <w:lang w:eastAsia="en-GB"/>
        </w:rPr>
        <w:tab/>
      </w:r>
      <w:r>
        <w:t>Enumeration: CoreNetworkType</w:t>
      </w:r>
      <w:r>
        <w:tab/>
      </w:r>
      <w:r>
        <w:fldChar w:fldCharType="begin" w:fldLock="1"/>
      </w:r>
      <w:r>
        <w:instrText xml:space="preserve"> PAGEREF _Toc90649837 \h </w:instrText>
      </w:r>
      <w:r>
        <w:fldChar w:fldCharType="separate"/>
      </w:r>
      <w:r>
        <w:t>42</w:t>
      </w:r>
      <w:r>
        <w:fldChar w:fldCharType="end"/>
      </w:r>
    </w:p>
    <w:p w14:paraId="10925D54" w14:textId="1563AB3C" w:rsidR="002366BD" w:rsidRDefault="002366BD">
      <w:pPr>
        <w:pStyle w:val="TOC4"/>
        <w:rPr>
          <w:rFonts w:asciiTheme="minorHAnsi" w:eastAsiaTheme="minorEastAsia" w:hAnsiTheme="minorHAnsi" w:cstheme="minorBidi"/>
          <w:sz w:val="22"/>
          <w:szCs w:val="22"/>
          <w:lang w:eastAsia="en-GB"/>
        </w:rPr>
      </w:pPr>
      <w:r>
        <w:t>5.4.3.20</w:t>
      </w:r>
      <w:r>
        <w:rPr>
          <w:rFonts w:asciiTheme="minorHAnsi" w:eastAsiaTheme="minorEastAsia" w:hAnsiTheme="minorHAnsi" w:cstheme="minorBidi"/>
          <w:sz w:val="22"/>
          <w:szCs w:val="22"/>
          <w:lang w:eastAsia="en-GB"/>
        </w:rPr>
        <w:tab/>
      </w:r>
      <w:r>
        <w:t>Enumeration: PresenceState</w:t>
      </w:r>
      <w:r>
        <w:tab/>
      </w:r>
      <w:r>
        <w:fldChar w:fldCharType="begin" w:fldLock="1"/>
      </w:r>
      <w:r>
        <w:instrText xml:space="preserve"> PAGEREF _Toc90649838 \h </w:instrText>
      </w:r>
      <w:r>
        <w:fldChar w:fldCharType="separate"/>
      </w:r>
      <w:r>
        <w:t>43</w:t>
      </w:r>
      <w:r>
        <w:fldChar w:fldCharType="end"/>
      </w:r>
    </w:p>
    <w:p w14:paraId="5A131F94" w14:textId="34ECBD19" w:rsidR="002366BD" w:rsidRDefault="002366BD">
      <w:pPr>
        <w:pStyle w:val="TOC4"/>
        <w:rPr>
          <w:rFonts w:asciiTheme="minorHAnsi" w:eastAsiaTheme="minorEastAsia" w:hAnsiTheme="minorHAnsi" w:cstheme="minorBidi"/>
          <w:sz w:val="22"/>
          <w:szCs w:val="22"/>
          <w:lang w:eastAsia="en-GB"/>
        </w:rPr>
      </w:pPr>
      <w:r>
        <w:t>5.4.3.21</w:t>
      </w:r>
      <w:r>
        <w:rPr>
          <w:rFonts w:asciiTheme="minorHAnsi" w:eastAsiaTheme="minorEastAsia" w:hAnsiTheme="minorHAnsi" w:cstheme="minorBidi"/>
          <w:sz w:val="22"/>
          <w:szCs w:val="22"/>
          <w:lang w:eastAsia="en-GB"/>
        </w:rPr>
        <w:tab/>
      </w:r>
      <w:r>
        <w:t>Enumeration: StationaryIndication</w:t>
      </w:r>
      <w:r>
        <w:tab/>
      </w:r>
      <w:r>
        <w:fldChar w:fldCharType="begin" w:fldLock="1"/>
      </w:r>
      <w:r>
        <w:instrText xml:space="preserve"> PAGEREF _Toc90649839 \h </w:instrText>
      </w:r>
      <w:r>
        <w:fldChar w:fldCharType="separate"/>
      </w:r>
      <w:r>
        <w:t>43</w:t>
      </w:r>
      <w:r>
        <w:fldChar w:fldCharType="end"/>
      </w:r>
    </w:p>
    <w:p w14:paraId="2AAF5638" w14:textId="1117FE74" w:rsidR="002366BD" w:rsidRDefault="002366BD">
      <w:pPr>
        <w:pStyle w:val="TOC4"/>
        <w:rPr>
          <w:rFonts w:asciiTheme="minorHAnsi" w:eastAsiaTheme="minorEastAsia" w:hAnsiTheme="minorHAnsi" w:cstheme="minorBidi"/>
          <w:sz w:val="22"/>
          <w:szCs w:val="22"/>
          <w:lang w:eastAsia="en-GB"/>
        </w:rPr>
      </w:pPr>
      <w:r>
        <w:t>5.4.3.22</w:t>
      </w:r>
      <w:r>
        <w:rPr>
          <w:rFonts w:asciiTheme="minorHAnsi" w:eastAsiaTheme="minorEastAsia" w:hAnsiTheme="minorHAnsi" w:cstheme="minorBidi"/>
          <w:sz w:val="22"/>
          <w:szCs w:val="22"/>
          <w:lang w:eastAsia="en-GB"/>
        </w:rPr>
        <w:tab/>
      </w:r>
      <w:r>
        <w:t>Enumeration: StationaryIndicationRm</w:t>
      </w:r>
      <w:r>
        <w:tab/>
      </w:r>
      <w:r>
        <w:fldChar w:fldCharType="begin" w:fldLock="1"/>
      </w:r>
      <w:r>
        <w:instrText xml:space="preserve"> PAGEREF _Toc90649840 \h </w:instrText>
      </w:r>
      <w:r>
        <w:fldChar w:fldCharType="separate"/>
      </w:r>
      <w:r>
        <w:t>43</w:t>
      </w:r>
      <w:r>
        <w:fldChar w:fldCharType="end"/>
      </w:r>
    </w:p>
    <w:p w14:paraId="238B79F0" w14:textId="1504BCB9" w:rsidR="002366BD" w:rsidRDefault="002366BD">
      <w:pPr>
        <w:pStyle w:val="TOC4"/>
        <w:rPr>
          <w:rFonts w:asciiTheme="minorHAnsi" w:eastAsiaTheme="minorEastAsia" w:hAnsiTheme="minorHAnsi" w:cstheme="minorBidi"/>
          <w:sz w:val="22"/>
          <w:szCs w:val="22"/>
          <w:lang w:eastAsia="en-GB"/>
        </w:rPr>
      </w:pPr>
      <w:r>
        <w:t>5.4.3.23</w:t>
      </w:r>
      <w:r>
        <w:rPr>
          <w:rFonts w:asciiTheme="minorHAnsi" w:eastAsiaTheme="minorEastAsia" w:hAnsiTheme="minorHAnsi" w:cstheme="minorBidi"/>
          <w:sz w:val="22"/>
          <w:szCs w:val="22"/>
          <w:lang w:eastAsia="en-GB"/>
        </w:rPr>
        <w:tab/>
      </w:r>
      <w:r>
        <w:t>Enumeration: ScheduledCommunicationType</w:t>
      </w:r>
      <w:r>
        <w:tab/>
      </w:r>
      <w:r>
        <w:fldChar w:fldCharType="begin" w:fldLock="1"/>
      </w:r>
      <w:r>
        <w:instrText xml:space="preserve"> PAGEREF _Toc90649841 \h </w:instrText>
      </w:r>
      <w:r>
        <w:fldChar w:fldCharType="separate"/>
      </w:r>
      <w:r>
        <w:t>43</w:t>
      </w:r>
      <w:r>
        <w:fldChar w:fldCharType="end"/>
      </w:r>
    </w:p>
    <w:p w14:paraId="38D1ACA0" w14:textId="68753A5F" w:rsidR="002366BD" w:rsidRDefault="002366BD">
      <w:pPr>
        <w:pStyle w:val="TOC4"/>
        <w:rPr>
          <w:rFonts w:asciiTheme="minorHAnsi" w:eastAsiaTheme="minorEastAsia" w:hAnsiTheme="minorHAnsi" w:cstheme="minorBidi"/>
          <w:sz w:val="22"/>
          <w:szCs w:val="22"/>
          <w:lang w:eastAsia="en-GB"/>
        </w:rPr>
      </w:pPr>
      <w:r>
        <w:t>5.4.3.24</w:t>
      </w:r>
      <w:r>
        <w:rPr>
          <w:rFonts w:asciiTheme="minorHAnsi" w:eastAsiaTheme="minorEastAsia" w:hAnsiTheme="minorHAnsi" w:cstheme="minorBidi"/>
          <w:sz w:val="22"/>
          <w:szCs w:val="22"/>
          <w:lang w:eastAsia="en-GB"/>
        </w:rPr>
        <w:tab/>
      </w:r>
      <w:r>
        <w:t>Enumeration: ScheduledCommunicationTypeRm</w:t>
      </w:r>
      <w:r>
        <w:tab/>
      </w:r>
      <w:r>
        <w:fldChar w:fldCharType="begin" w:fldLock="1"/>
      </w:r>
      <w:r>
        <w:instrText xml:space="preserve"> PAGEREF _Toc90649842 \h </w:instrText>
      </w:r>
      <w:r>
        <w:fldChar w:fldCharType="separate"/>
      </w:r>
      <w:r>
        <w:t>43</w:t>
      </w:r>
      <w:r>
        <w:fldChar w:fldCharType="end"/>
      </w:r>
    </w:p>
    <w:p w14:paraId="5ED8580E" w14:textId="69CC4CEC" w:rsidR="002366BD" w:rsidRDefault="002366BD">
      <w:pPr>
        <w:pStyle w:val="TOC4"/>
        <w:rPr>
          <w:rFonts w:asciiTheme="minorHAnsi" w:eastAsiaTheme="minorEastAsia" w:hAnsiTheme="minorHAnsi" w:cstheme="minorBidi"/>
          <w:sz w:val="22"/>
          <w:szCs w:val="22"/>
          <w:lang w:eastAsia="en-GB"/>
        </w:rPr>
      </w:pPr>
      <w:r>
        <w:t>5.4.3.25</w:t>
      </w:r>
      <w:r>
        <w:rPr>
          <w:rFonts w:asciiTheme="minorHAnsi" w:eastAsiaTheme="minorEastAsia" w:hAnsiTheme="minorHAnsi" w:cstheme="minorBidi"/>
          <w:sz w:val="22"/>
          <w:szCs w:val="22"/>
          <w:lang w:eastAsia="en-GB"/>
        </w:rPr>
        <w:tab/>
      </w:r>
      <w:r>
        <w:t>Enumeration: TrafficProfile</w:t>
      </w:r>
      <w:r>
        <w:tab/>
      </w:r>
      <w:r>
        <w:fldChar w:fldCharType="begin" w:fldLock="1"/>
      </w:r>
      <w:r>
        <w:instrText xml:space="preserve"> PAGEREF _Toc90649843 \h </w:instrText>
      </w:r>
      <w:r>
        <w:fldChar w:fldCharType="separate"/>
      </w:r>
      <w:r>
        <w:t>43</w:t>
      </w:r>
      <w:r>
        <w:fldChar w:fldCharType="end"/>
      </w:r>
    </w:p>
    <w:p w14:paraId="2CB6FA70" w14:textId="3F765194" w:rsidR="002366BD" w:rsidRDefault="002366BD">
      <w:pPr>
        <w:pStyle w:val="TOC4"/>
        <w:rPr>
          <w:rFonts w:asciiTheme="minorHAnsi" w:eastAsiaTheme="minorEastAsia" w:hAnsiTheme="minorHAnsi" w:cstheme="minorBidi"/>
          <w:sz w:val="22"/>
          <w:szCs w:val="22"/>
          <w:lang w:eastAsia="en-GB"/>
        </w:rPr>
      </w:pPr>
      <w:r>
        <w:t>5.4.3.26</w:t>
      </w:r>
      <w:r>
        <w:rPr>
          <w:rFonts w:asciiTheme="minorHAnsi" w:eastAsiaTheme="minorEastAsia" w:hAnsiTheme="minorHAnsi" w:cstheme="minorBidi"/>
          <w:sz w:val="22"/>
          <w:szCs w:val="22"/>
          <w:lang w:eastAsia="en-GB"/>
        </w:rPr>
        <w:tab/>
      </w:r>
      <w:r>
        <w:t>Enumeration: TrafficProfileRm</w:t>
      </w:r>
      <w:r>
        <w:tab/>
      </w:r>
      <w:r>
        <w:fldChar w:fldCharType="begin" w:fldLock="1"/>
      </w:r>
      <w:r>
        <w:instrText xml:space="preserve"> PAGEREF _Toc90649844 \h </w:instrText>
      </w:r>
      <w:r>
        <w:fldChar w:fldCharType="separate"/>
      </w:r>
      <w:r>
        <w:t>44</w:t>
      </w:r>
      <w:r>
        <w:fldChar w:fldCharType="end"/>
      </w:r>
    </w:p>
    <w:p w14:paraId="02B25D01" w14:textId="37EF20DB" w:rsidR="002366BD" w:rsidRDefault="002366BD">
      <w:pPr>
        <w:pStyle w:val="TOC4"/>
        <w:rPr>
          <w:rFonts w:asciiTheme="minorHAnsi" w:eastAsiaTheme="minorEastAsia" w:hAnsiTheme="minorHAnsi" w:cstheme="minorBidi"/>
          <w:sz w:val="22"/>
          <w:szCs w:val="22"/>
          <w:lang w:eastAsia="en-GB"/>
        </w:rPr>
      </w:pPr>
      <w:r>
        <w:t>5.4.3.27</w:t>
      </w:r>
      <w:r>
        <w:rPr>
          <w:rFonts w:asciiTheme="minorHAnsi" w:eastAsiaTheme="minorEastAsia" w:hAnsiTheme="minorHAnsi" w:cstheme="minorBidi"/>
          <w:sz w:val="22"/>
          <w:szCs w:val="22"/>
          <w:lang w:eastAsia="en-GB"/>
        </w:rPr>
        <w:tab/>
      </w:r>
      <w:r>
        <w:t>Enumeration: LcsServiceAuth</w:t>
      </w:r>
      <w:r>
        <w:tab/>
      </w:r>
      <w:r>
        <w:fldChar w:fldCharType="begin" w:fldLock="1"/>
      </w:r>
      <w:r>
        <w:instrText xml:space="preserve"> PAGEREF _Toc90649845 \h </w:instrText>
      </w:r>
      <w:r>
        <w:fldChar w:fldCharType="separate"/>
      </w:r>
      <w:r>
        <w:t>44</w:t>
      </w:r>
      <w:r>
        <w:fldChar w:fldCharType="end"/>
      </w:r>
    </w:p>
    <w:p w14:paraId="0FA69954" w14:textId="2A1BE562" w:rsidR="002366BD" w:rsidRDefault="002366BD">
      <w:pPr>
        <w:pStyle w:val="TOC4"/>
        <w:rPr>
          <w:rFonts w:asciiTheme="minorHAnsi" w:eastAsiaTheme="minorEastAsia" w:hAnsiTheme="minorHAnsi" w:cstheme="minorBidi"/>
          <w:sz w:val="22"/>
          <w:szCs w:val="22"/>
          <w:lang w:eastAsia="en-GB"/>
        </w:rPr>
      </w:pPr>
      <w:r>
        <w:t>5.4.3.28</w:t>
      </w:r>
      <w:r>
        <w:rPr>
          <w:rFonts w:asciiTheme="minorHAnsi" w:eastAsiaTheme="minorEastAsia" w:hAnsiTheme="minorHAnsi" w:cstheme="minorBidi"/>
          <w:sz w:val="22"/>
          <w:szCs w:val="22"/>
          <w:lang w:eastAsia="en-GB"/>
        </w:rPr>
        <w:tab/>
      </w:r>
      <w:r>
        <w:t>Enumeration: UeAuth</w:t>
      </w:r>
      <w:r>
        <w:tab/>
      </w:r>
      <w:r>
        <w:fldChar w:fldCharType="begin" w:fldLock="1"/>
      </w:r>
      <w:r>
        <w:instrText xml:space="preserve"> PAGEREF _Toc90649846 \h </w:instrText>
      </w:r>
      <w:r>
        <w:fldChar w:fldCharType="separate"/>
      </w:r>
      <w:r>
        <w:t>44</w:t>
      </w:r>
      <w:r>
        <w:fldChar w:fldCharType="end"/>
      </w:r>
    </w:p>
    <w:p w14:paraId="0554D435" w14:textId="17A7442D" w:rsidR="002366BD" w:rsidRDefault="002366BD">
      <w:pPr>
        <w:pStyle w:val="TOC4"/>
        <w:rPr>
          <w:rFonts w:asciiTheme="minorHAnsi" w:eastAsiaTheme="minorEastAsia" w:hAnsiTheme="minorHAnsi" w:cstheme="minorBidi"/>
          <w:sz w:val="22"/>
          <w:szCs w:val="22"/>
          <w:lang w:eastAsia="en-GB"/>
        </w:rPr>
      </w:pPr>
      <w:r>
        <w:t>5.4.3.29</w:t>
      </w:r>
      <w:r>
        <w:rPr>
          <w:rFonts w:asciiTheme="minorHAnsi" w:eastAsiaTheme="minorEastAsia" w:hAnsiTheme="minorHAnsi" w:cstheme="minorBidi"/>
          <w:sz w:val="22"/>
          <w:szCs w:val="22"/>
          <w:lang w:eastAsia="en-GB"/>
        </w:rPr>
        <w:tab/>
      </w:r>
      <w:r>
        <w:t xml:space="preserve">Enumeration: </w:t>
      </w:r>
      <w:r>
        <w:rPr>
          <w:lang w:eastAsia="zh-CN"/>
        </w:rPr>
        <w:t>DlDataDeliveryStatus</w:t>
      </w:r>
      <w:r>
        <w:tab/>
      </w:r>
      <w:r>
        <w:fldChar w:fldCharType="begin" w:fldLock="1"/>
      </w:r>
      <w:r>
        <w:instrText xml:space="preserve"> PAGEREF _Toc90649847 \h </w:instrText>
      </w:r>
      <w:r>
        <w:fldChar w:fldCharType="separate"/>
      </w:r>
      <w:r>
        <w:t>44</w:t>
      </w:r>
      <w:r>
        <w:fldChar w:fldCharType="end"/>
      </w:r>
    </w:p>
    <w:p w14:paraId="225DB193" w14:textId="1E013764" w:rsidR="002366BD" w:rsidRDefault="002366BD">
      <w:pPr>
        <w:pStyle w:val="TOC4"/>
        <w:rPr>
          <w:rFonts w:asciiTheme="minorHAnsi" w:eastAsiaTheme="minorEastAsia" w:hAnsiTheme="minorHAnsi" w:cstheme="minorBidi"/>
          <w:sz w:val="22"/>
          <w:szCs w:val="22"/>
          <w:lang w:eastAsia="en-GB"/>
        </w:rPr>
      </w:pPr>
      <w:r>
        <w:t>5.4.3.30</w:t>
      </w:r>
      <w:r>
        <w:rPr>
          <w:rFonts w:asciiTheme="minorHAnsi" w:eastAsiaTheme="minorEastAsia" w:hAnsiTheme="minorHAnsi" w:cstheme="minorBidi"/>
          <w:sz w:val="22"/>
          <w:szCs w:val="22"/>
          <w:lang w:eastAsia="en-GB"/>
        </w:rPr>
        <w:tab/>
      </w:r>
      <w:r>
        <w:t>Enumeration: DlDataDeliveryStatusRm</w:t>
      </w:r>
      <w:r>
        <w:tab/>
      </w:r>
      <w:r>
        <w:fldChar w:fldCharType="begin" w:fldLock="1"/>
      </w:r>
      <w:r>
        <w:instrText xml:space="preserve"> PAGEREF _Toc90649848 \h </w:instrText>
      </w:r>
      <w:r>
        <w:fldChar w:fldCharType="separate"/>
      </w:r>
      <w:r>
        <w:t>44</w:t>
      </w:r>
      <w:r>
        <w:fldChar w:fldCharType="end"/>
      </w:r>
    </w:p>
    <w:p w14:paraId="7F721057" w14:textId="09B195CE" w:rsidR="002366BD" w:rsidRDefault="002366BD">
      <w:pPr>
        <w:pStyle w:val="TOC4"/>
        <w:rPr>
          <w:rFonts w:asciiTheme="minorHAnsi" w:eastAsiaTheme="minorEastAsia" w:hAnsiTheme="minorHAnsi" w:cstheme="minorBidi"/>
          <w:sz w:val="22"/>
          <w:szCs w:val="22"/>
          <w:lang w:eastAsia="en-GB"/>
        </w:rPr>
      </w:pPr>
      <w:r>
        <w:t>5.4.3.31</w:t>
      </w:r>
      <w:r>
        <w:rPr>
          <w:rFonts w:asciiTheme="minorHAnsi" w:eastAsiaTheme="minorEastAsia" w:hAnsiTheme="minorHAnsi" w:cstheme="minorBidi"/>
          <w:sz w:val="22"/>
          <w:szCs w:val="22"/>
          <w:lang w:eastAsia="en-GB"/>
        </w:rPr>
        <w:tab/>
      </w:r>
      <w:r>
        <w:t>Void</w:t>
      </w:r>
      <w:r>
        <w:tab/>
      </w:r>
      <w:r>
        <w:fldChar w:fldCharType="begin" w:fldLock="1"/>
      </w:r>
      <w:r>
        <w:instrText xml:space="preserve"> PAGEREF _Toc90649849 \h </w:instrText>
      </w:r>
      <w:r>
        <w:fldChar w:fldCharType="separate"/>
      </w:r>
      <w:r>
        <w:t>44</w:t>
      </w:r>
      <w:r>
        <w:fldChar w:fldCharType="end"/>
      </w:r>
    </w:p>
    <w:p w14:paraId="55E9E5CC" w14:textId="7ABA25A6" w:rsidR="002366BD" w:rsidRDefault="002366BD">
      <w:pPr>
        <w:pStyle w:val="TOC4"/>
        <w:rPr>
          <w:rFonts w:asciiTheme="minorHAnsi" w:eastAsiaTheme="minorEastAsia" w:hAnsiTheme="minorHAnsi" w:cstheme="minorBidi"/>
          <w:sz w:val="22"/>
          <w:szCs w:val="22"/>
          <w:lang w:eastAsia="en-GB"/>
        </w:rPr>
      </w:pPr>
      <w:r>
        <w:t>5.4.3.32</w:t>
      </w:r>
      <w:r>
        <w:rPr>
          <w:rFonts w:asciiTheme="minorHAnsi" w:eastAsiaTheme="minorEastAsia" w:hAnsiTheme="minorHAnsi" w:cstheme="minorBidi"/>
          <w:sz w:val="22"/>
          <w:szCs w:val="22"/>
          <w:lang w:eastAsia="en-GB"/>
        </w:rPr>
        <w:tab/>
      </w:r>
      <w:r>
        <w:t>Enumeration: AuthStatus</w:t>
      </w:r>
      <w:r>
        <w:tab/>
      </w:r>
      <w:r>
        <w:fldChar w:fldCharType="begin" w:fldLock="1"/>
      </w:r>
      <w:r>
        <w:instrText xml:space="preserve"> PAGEREF _Toc90649850 \h </w:instrText>
      </w:r>
      <w:r>
        <w:fldChar w:fldCharType="separate"/>
      </w:r>
      <w:r>
        <w:t>45</w:t>
      </w:r>
      <w:r>
        <w:fldChar w:fldCharType="end"/>
      </w:r>
    </w:p>
    <w:p w14:paraId="09219742" w14:textId="33190A5B" w:rsidR="002366BD" w:rsidRDefault="002366BD">
      <w:pPr>
        <w:pStyle w:val="TOC4"/>
        <w:rPr>
          <w:rFonts w:asciiTheme="minorHAnsi" w:eastAsiaTheme="minorEastAsia" w:hAnsiTheme="minorHAnsi" w:cstheme="minorBidi"/>
          <w:sz w:val="22"/>
          <w:szCs w:val="22"/>
          <w:lang w:eastAsia="en-GB"/>
        </w:rPr>
      </w:pPr>
      <w:r>
        <w:t>5.4.3.33</w:t>
      </w:r>
      <w:r>
        <w:rPr>
          <w:rFonts w:asciiTheme="minorHAnsi" w:eastAsiaTheme="minorEastAsia" w:hAnsiTheme="minorHAnsi" w:cstheme="minorBidi"/>
          <w:sz w:val="22"/>
          <w:szCs w:val="22"/>
          <w:lang w:eastAsia="en-GB"/>
        </w:rPr>
        <w:tab/>
      </w:r>
      <w:r>
        <w:t>Enumeration: LineType</w:t>
      </w:r>
      <w:r>
        <w:tab/>
      </w:r>
      <w:r>
        <w:fldChar w:fldCharType="begin" w:fldLock="1"/>
      </w:r>
      <w:r>
        <w:instrText xml:space="preserve"> PAGEREF _Toc90649851 \h </w:instrText>
      </w:r>
      <w:r>
        <w:fldChar w:fldCharType="separate"/>
      </w:r>
      <w:r>
        <w:t>45</w:t>
      </w:r>
      <w:r>
        <w:fldChar w:fldCharType="end"/>
      </w:r>
    </w:p>
    <w:p w14:paraId="68B471C7" w14:textId="07567396" w:rsidR="002366BD" w:rsidRDefault="002366BD">
      <w:pPr>
        <w:pStyle w:val="TOC4"/>
        <w:rPr>
          <w:rFonts w:asciiTheme="minorHAnsi" w:eastAsiaTheme="minorEastAsia" w:hAnsiTheme="minorHAnsi" w:cstheme="minorBidi"/>
          <w:sz w:val="22"/>
          <w:szCs w:val="22"/>
          <w:lang w:eastAsia="en-GB"/>
        </w:rPr>
      </w:pPr>
      <w:r>
        <w:t>5.4.3.34</w:t>
      </w:r>
      <w:r>
        <w:rPr>
          <w:rFonts w:asciiTheme="minorHAnsi" w:eastAsiaTheme="minorEastAsia" w:hAnsiTheme="minorHAnsi" w:cstheme="minorBidi"/>
          <w:sz w:val="22"/>
          <w:szCs w:val="22"/>
          <w:lang w:eastAsia="en-GB"/>
        </w:rPr>
        <w:tab/>
      </w:r>
      <w:r>
        <w:t>Enumeration: LineTypeRm</w:t>
      </w:r>
      <w:r>
        <w:tab/>
      </w:r>
      <w:r>
        <w:fldChar w:fldCharType="begin" w:fldLock="1"/>
      </w:r>
      <w:r>
        <w:instrText xml:space="preserve"> PAGEREF _Toc90649852 \h </w:instrText>
      </w:r>
      <w:r>
        <w:fldChar w:fldCharType="separate"/>
      </w:r>
      <w:r>
        <w:t>45</w:t>
      </w:r>
      <w:r>
        <w:fldChar w:fldCharType="end"/>
      </w:r>
    </w:p>
    <w:p w14:paraId="6D7DBEF9" w14:textId="52683F10" w:rsidR="002366BD" w:rsidRDefault="002366BD">
      <w:pPr>
        <w:pStyle w:val="TOC4"/>
        <w:rPr>
          <w:rFonts w:asciiTheme="minorHAnsi" w:eastAsiaTheme="minorEastAsia" w:hAnsiTheme="minorHAnsi" w:cstheme="minorBidi"/>
          <w:sz w:val="22"/>
          <w:szCs w:val="22"/>
          <w:lang w:eastAsia="en-GB"/>
        </w:rPr>
      </w:pPr>
      <w:r>
        <w:t>5.4.3.35</w:t>
      </w:r>
      <w:r>
        <w:rPr>
          <w:rFonts w:asciiTheme="minorHAnsi" w:eastAsiaTheme="minorEastAsia" w:hAnsiTheme="minorHAnsi" w:cstheme="minorBidi"/>
          <w:sz w:val="22"/>
          <w:szCs w:val="22"/>
          <w:lang w:eastAsia="en-GB"/>
        </w:rPr>
        <w:tab/>
      </w:r>
      <w:r>
        <w:t>Void</w:t>
      </w:r>
      <w:r>
        <w:tab/>
      </w:r>
      <w:r>
        <w:fldChar w:fldCharType="begin" w:fldLock="1"/>
      </w:r>
      <w:r>
        <w:instrText xml:space="preserve"> PAGEREF _Toc90649853 \h </w:instrText>
      </w:r>
      <w:r>
        <w:fldChar w:fldCharType="separate"/>
      </w:r>
      <w:r>
        <w:t>45</w:t>
      </w:r>
      <w:r>
        <w:fldChar w:fldCharType="end"/>
      </w:r>
    </w:p>
    <w:p w14:paraId="0C1454F1" w14:textId="4C49414D" w:rsidR="002366BD" w:rsidRDefault="002366BD">
      <w:pPr>
        <w:pStyle w:val="TOC4"/>
        <w:rPr>
          <w:rFonts w:asciiTheme="minorHAnsi" w:eastAsiaTheme="minorEastAsia" w:hAnsiTheme="minorHAnsi" w:cstheme="minorBidi"/>
          <w:sz w:val="22"/>
          <w:szCs w:val="22"/>
          <w:lang w:eastAsia="en-GB"/>
        </w:rPr>
      </w:pPr>
      <w:r>
        <w:t>5.4.3.36</w:t>
      </w:r>
      <w:r>
        <w:rPr>
          <w:rFonts w:asciiTheme="minorHAnsi" w:eastAsiaTheme="minorEastAsia" w:hAnsiTheme="minorHAnsi" w:cstheme="minorBidi"/>
          <w:sz w:val="22"/>
          <w:szCs w:val="22"/>
          <w:lang w:eastAsia="en-GB"/>
        </w:rPr>
        <w:tab/>
      </w:r>
      <w:r>
        <w:t>Void</w:t>
      </w:r>
      <w:r>
        <w:tab/>
      </w:r>
      <w:r>
        <w:fldChar w:fldCharType="begin" w:fldLock="1"/>
      </w:r>
      <w:r>
        <w:instrText xml:space="preserve"> PAGEREF _Toc90649854 \h </w:instrText>
      </w:r>
      <w:r>
        <w:fldChar w:fldCharType="separate"/>
      </w:r>
      <w:r>
        <w:t>45</w:t>
      </w:r>
      <w:r>
        <w:fldChar w:fldCharType="end"/>
      </w:r>
    </w:p>
    <w:p w14:paraId="030B460B" w14:textId="37F818A0" w:rsidR="002366BD" w:rsidRDefault="002366BD">
      <w:pPr>
        <w:pStyle w:val="TOC4"/>
        <w:rPr>
          <w:rFonts w:asciiTheme="minorHAnsi" w:eastAsiaTheme="minorEastAsia" w:hAnsiTheme="minorHAnsi" w:cstheme="minorBidi"/>
          <w:sz w:val="22"/>
          <w:szCs w:val="22"/>
          <w:lang w:eastAsia="en-GB"/>
        </w:rPr>
      </w:pPr>
      <w:r>
        <w:t>5.4.3.37</w:t>
      </w:r>
      <w:r>
        <w:rPr>
          <w:rFonts w:asciiTheme="minorHAnsi" w:eastAsiaTheme="minorEastAsia" w:hAnsiTheme="minorHAnsi" w:cstheme="minorBidi"/>
          <w:sz w:val="22"/>
          <w:szCs w:val="22"/>
          <w:lang w:eastAsia="en-GB"/>
        </w:rPr>
        <w:tab/>
      </w:r>
      <w:r>
        <w:t xml:space="preserve">Enumeration: </w:t>
      </w:r>
      <w:r>
        <w:rPr>
          <w:lang w:eastAsia="zh-CN"/>
        </w:rPr>
        <w:t>NotificationFlag</w:t>
      </w:r>
      <w:r>
        <w:tab/>
      </w:r>
      <w:r>
        <w:fldChar w:fldCharType="begin" w:fldLock="1"/>
      </w:r>
      <w:r>
        <w:instrText xml:space="preserve"> PAGEREF _Toc90649855 \h </w:instrText>
      </w:r>
      <w:r>
        <w:fldChar w:fldCharType="separate"/>
      </w:r>
      <w:r>
        <w:t>45</w:t>
      </w:r>
      <w:r>
        <w:fldChar w:fldCharType="end"/>
      </w:r>
    </w:p>
    <w:p w14:paraId="628AD914" w14:textId="1EFB69F2" w:rsidR="002366BD" w:rsidRDefault="002366BD">
      <w:pPr>
        <w:pStyle w:val="TOC4"/>
        <w:rPr>
          <w:rFonts w:asciiTheme="minorHAnsi" w:eastAsiaTheme="minorEastAsia" w:hAnsiTheme="minorHAnsi" w:cstheme="minorBidi"/>
          <w:sz w:val="22"/>
          <w:szCs w:val="22"/>
          <w:lang w:eastAsia="en-GB"/>
        </w:rPr>
      </w:pPr>
      <w:r>
        <w:t>5.4.3.38</w:t>
      </w:r>
      <w:r>
        <w:rPr>
          <w:rFonts w:asciiTheme="minorHAnsi" w:eastAsiaTheme="minorEastAsia" w:hAnsiTheme="minorHAnsi" w:cstheme="minorBidi"/>
          <w:sz w:val="22"/>
          <w:szCs w:val="22"/>
          <w:lang w:eastAsia="en-GB"/>
        </w:rPr>
        <w:tab/>
      </w:r>
      <w:r>
        <w:t>Enumeration: TransportProtocol</w:t>
      </w:r>
      <w:r>
        <w:tab/>
      </w:r>
      <w:r>
        <w:fldChar w:fldCharType="begin" w:fldLock="1"/>
      </w:r>
      <w:r>
        <w:instrText xml:space="preserve"> PAGEREF _Toc90649856 \h </w:instrText>
      </w:r>
      <w:r>
        <w:fldChar w:fldCharType="separate"/>
      </w:r>
      <w:r>
        <w:t>45</w:t>
      </w:r>
      <w:r>
        <w:fldChar w:fldCharType="end"/>
      </w:r>
    </w:p>
    <w:p w14:paraId="03B6C03E" w14:textId="345F03D4" w:rsidR="002366BD" w:rsidRDefault="002366BD">
      <w:pPr>
        <w:pStyle w:val="TOC4"/>
        <w:rPr>
          <w:rFonts w:asciiTheme="minorHAnsi" w:eastAsiaTheme="minorEastAsia" w:hAnsiTheme="minorHAnsi" w:cstheme="minorBidi"/>
          <w:sz w:val="22"/>
          <w:szCs w:val="22"/>
          <w:lang w:eastAsia="en-GB"/>
        </w:rPr>
      </w:pPr>
      <w:r>
        <w:t>5.4.3.39</w:t>
      </w:r>
      <w:r>
        <w:rPr>
          <w:rFonts w:asciiTheme="minorHAnsi" w:eastAsiaTheme="minorEastAsia" w:hAnsiTheme="minorHAnsi" w:cstheme="minorBidi"/>
          <w:sz w:val="22"/>
          <w:szCs w:val="22"/>
          <w:lang w:eastAsia="en-GB"/>
        </w:rPr>
        <w:tab/>
      </w:r>
      <w:r>
        <w:t>Enumeration: SatelliteBackhaulCategory</w:t>
      </w:r>
      <w:r>
        <w:tab/>
      </w:r>
      <w:r>
        <w:fldChar w:fldCharType="begin" w:fldLock="1"/>
      </w:r>
      <w:r>
        <w:instrText xml:space="preserve"> PAGEREF _Toc90649857 \h </w:instrText>
      </w:r>
      <w:r>
        <w:fldChar w:fldCharType="separate"/>
      </w:r>
      <w:r>
        <w:t>46</w:t>
      </w:r>
      <w:r>
        <w:fldChar w:fldCharType="end"/>
      </w:r>
    </w:p>
    <w:p w14:paraId="14F9CB31" w14:textId="409AA1F5" w:rsidR="002366BD" w:rsidRDefault="002366BD">
      <w:pPr>
        <w:pStyle w:val="TOC4"/>
        <w:rPr>
          <w:rFonts w:asciiTheme="minorHAnsi" w:eastAsiaTheme="minorEastAsia" w:hAnsiTheme="minorHAnsi" w:cstheme="minorBidi"/>
          <w:sz w:val="22"/>
          <w:szCs w:val="22"/>
          <w:lang w:eastAsia="en-GB"/>
        </w:rPr>
      </w:pPr>
      <w:r>
        <w:t>5.4.3.40</w:t>
      </w:r>
      <w:r>
        <w:rPr>
          <w:rFonts w:asciiTheme="minorHAnsi" w:eastAsiaTheme="minorEastAsia" w:hAnsiTheme="minorHAnsi" w:cstheme="minorBidi"/>
          <w:sz w:val="22"/>
          <w:szCs w:val="22"/>
          <w:lang w:eastAsia="en-GB"/>
        </w:rPr>
        <w:tab/>
      </w:r>
      <w:r>
        <w:t>Enumeration: SatelliteBackhaulCategoryRm</w:t>
      </w:r>
      <w:r>
        <w:tab/>
      </w:r>
      <w:r>
        <w:fldChar w:fldCharType="begin" w:fldLock="1"/>
      </w:r>
      <w:r>
        <w:instrText xml:space="preserve"> PAGEREF _Toc90649858 \h </w:instrText>
      </w:r>
      <w:r>
        <w:fldChar w:fldCharType="separate"/>
      </w:r>
      <w:r>
        <w:t>46</w:t>
      </w:r>
      <w:r>
        <w:fldChar w:fldCharType="end"/>
      </w:r>
    </w:p>
    <w:p w14:paraId="4DF4C0E9" w14:textId="3EFD6820" w:rsidR="002366BD" w:rsidRDefault="002366BD">
      <w:pPr>
        <w:pStyle w:val="TOC3"/>
        <w:rPr>
          <w:rFonts w:asciiTheme="minorHAnsi" w:eastAsiaTheme="minorEastAsia" w:hAnsiTheme="minorHAnsi" w:cstheme="minorBidi"/>
          <w:sz w:val="22"/>
          <w:szCs w:val="22"/>
          <w:lang w:eastAsia="en-GB"/>
        </w:rPr>
      </w:pPr>
      <w:r>
        <w:t>5.4.4</w:t>
      </w:r>
      <w:r>
        <w:rPr>
          <w:rFonts w:asciiTheme="minorHAnsi" w:eastAsiaTheme="minorEastAsia" w:hAnsiTheme="minorHAnsi" w:cstheme="minorBidi"/>
          <w:sz w:val="22"/>
          <w:szCs w:val="22"/>
          <w:lang w:eastAsia="en-GB"/>
        </w:rPr>
        <w:tab/>
      </w:r>
      <w:r>
        <w:t>Structured Data Types</w:t>
      </w:r>
      <w:r>
        <w:tab/>
      </w:r>
      <w:r>
        <w:fldChar w:fldCharType="begin" w:fldLock="1"/>
      </w:r>
      <w:r>
        <w:instrText xml:space="preserve"> PAGEREF _Toc90649859 \h </w:instrText>
      </w:r>
      <w:r>
        <w:fldChar w:fldCharType="separate"/>
      </w:r>
      <w:r>
        <w:t>46</w:t>
      </w:r>
      <w:r>
        <w:fldChar w:fldCharType="end"/>
      </w:r>
    </w:p>
    <w:p w14:paraId="419987A1" w14:textId="1FF1D489" w:rsidR="002366BD" w:rsidRDefault="002366BD">
      <w:pPr>
        <w:pStyle w:val="TOC4"/>
        <w:rPr>
          <w:rFonts w:asciiTheme="minorHAnsi" w:eastAsiaTheme="minorEastAsia" w:hAnsiTheme="minorHAnsi" w:cstheme="minorBidi"/>
          <w:sz w:val="22"/>
          <w:szCs w:val="22"/>
          <w:lang w:eastAsia="en-GB"/>
        </w:rPr>
      </w:pPr>
      <w:r>
        <w:t>5.4.4.1</w:t>
      </w:r>
      <w:r>
        <w:rPr>
          <w:rFonts w:asciiTheme="minorHAnsi" w:eastAsiaTheme="minorEastAsia" w:hAnsiTheme="minorHAnsi" w:cstheme="minorBidi"/>
          <w:sz w:val="22"/>
          <w:szCs w:val="22"/>
          <w:lang w:eastAsia="en-GB"/>
        </w:rPr>
        <w:tab/>
      </w:r>
      <w:r>
        <w:t>Type: SubscribedDefaultQos</w:t>
      </w:r>
      <w:r>
        <w:tab/>
      </w:r>
      <w:r>
        <w:fldChar w:fldCharType="begin" w:fldLock="1"/>
      </w:r>
      <w:r>
        <w:instrText xml:space="preserve"> PAGEREF _Toc90649860 \h </w:instrText>
      </w:r>
      <w:r>
        <w:fldChar w:fldCharType="separate"/>
      </w:r>
      <w:r>
        <w:t>46</w:t>
      </w:r>
      <w:r>
        <w:fldChar w:fldCharType="end"/>
      </w:r>
    </w:p>
    <w:p w14:paraId="39F5154A" w14:textId="5170567B" w:rsidR="002366BD" w:rsidRDefault="002366BD">
      <w:pPr>
        <w:pStyle w:val="TOC4"/>
        <w:rPr>
          <w:rFonts w:asciiTheme="minorHAnsi" w:eastAsiaTheme="minorEastAsia" w:hAnsiTheme="minorHAnsi" w:cstheme="minorBidi"/>
          <w:sz w:val="22"/>
          <w:szCs w:val="22"/>
          <w:lang w:eastAsia="en-GB"/>
        </w:rPr>
      </w:pPr>
      <w:r>
        <w:t>5.4.4.2</w:t>
      </w:r>
      <w:r>
        <w:rPr>
          <w:rFonts w:asciiTheme="minorHAnsi" w:eastAsiaTheme="minorEastAsia" w:hAnsiTheme="minorHAnsi" w:cstheme="minorBidi"/>
          <w:sz w:val="22"/>
          <w:szCs w:val="22"/>
          <w:lang w:eastAsia="en-GB"/>
        </w:rPr>
        <w:tab/>
      </w:r>
      <w:r>
        <w:t>Type: Snssai</w:t>
      </w:r>
      <w:r>
        <w:tab/>
      </w:r>
      <w:r>
        <w:fldChar w:fldCharType="begin" w:fldLock="1"/>
      </w:r>
      <w:r>
        <w:instrText xml:space="preserve"> PAGEREF _Toc90649861 \h </w:instrText>
      </w:r>
      <w:r>
        <w:fldChar w:fldCharType="separate"/>
      </w:r>
      <w:r>
        <w:t>47</w:t>
      </w:r>
      <w:r>
        <w:fldChar w:fldCharType="end"/>
      </w:r>
    </w:p>
    <w:p w14:paraId="0A3E7DA5" w14:textId="5B78F3AA" w:rsidR="002366BD" w:rsidRDefault="002366BD">
      <w:pPr>
        <w:pStyle w:val="TOC4"/>
        <w:rPr>
          <w:rFonts w:asciiTheme="minorHAnsi" w:eastAsiaTheme="minorEastAsia" w:hAnsiTheme="minorHAnsi" w:cstheme="minorBidi"/>
          <w:sz w:val="22"/>
          <w:szCs w:val="22"/>
          <w:lang w:eastAsia="en-GB"/>
        </w:rPr>
      </w:pPr>
      <w:r>
        <w:t>5.4.4.3</w:t>
      </w:r>
      <w:r>
        <w:rPr>
          <w:rFonts w:asciiTheme="minorHAnsi" w:eastAsiaTheme="minorEastAsia" w:hAnsiTheme="minorHAnsi" w:cstheme="minorBidi"/>
          <w:sz w:val="22"/>
          <w:szCs w:val="22"/>
          <w:lang w:eastAsia="en-GB"/>
        </w:rPr>
        <w:tab/>
      </w:r>
      <w:r>
        <w:t>Type: PlmnId</w:t>
      </w:r>
      <w:r>
        <w:tab/>
      </w:r>
      <w:r>
        <w:fldChar w:fldCharType="begin" w:fldLock="1"/>
      </w:r>
      <w:r>
        <w:instrText xml:space="preserve"> PAGEREF _Toc90649862 \h </w:instrText>
      </w:r>
      <w:r>
        <w:fldChar w:fldCharType="separate"/>
      </w:r>
      <w:r>
        <w:t>47</w:t>
      </w:r>
      <w:r>
        <w:fldChar w:fldCharType="end"/>
      </w:r>
    </w:p>
    <w:p w14:paraId="1A66DA8A" w14:textId="724306DA" w:rsidR="002366BD" w:rsidRDefault="002366BD">
      <w:pPr>
        <w:pStyle w:val="TOC4"/>
        <w:rPr>
          <w:rFonts w:asciiTheme="minorHAnsi" w:eastAsiaTheme="minorEastAsia" w:hAnsiTheme="minorHAnsi" w:cstheme="minorBidi"/>
          <w:sz w:val="22"/>
          <w:szCs w:val="22"/>
          <w:lang w:eastAsia="en-GB"/>
        </w:rPr>
      </w:pPr>
      <w:r>
        <w:t>5.4.4.4</w:t>
      </w:r>
      <w:r>
        <w:rPr>
          <w:rFonts w:asciiTheme="minorHAnsi" w:eastAsiaTheme="minorEastAsia" w:hAnsiTheme="minorHAnsi" w:cstheme="minorBidi"/>
          <w:sz w:val="22"/>
          <w:szCs w:val="22"/>
          <w:lang w:eastAsia="en-GB"/>
        </w:rPr>
        <w:tab/>
      </w:r>
      <w:r>
        <w:t>Type: Tai</w:t>
      </w:r>
      <w:r>
        <w:tab/>
      </w:r>
      <w:r>
        <w:fldChar w:fldCharType="begin" w:fldLock="1"/>
      </w:r>
      <w:r>
        <w:instrText xml:space="preserve"> PAGEREF _Toc90649863 \h </w:instrText>
      </w:r>
      <w:r>
        <w:fldChar w:fldCharType="separate"/>
      </w:r>
      <w:r>
        <w:t>48</w:t>
      </w:r>
      <w:r>
        <w:fldChar w:fldCharType="end"/>
      </w:r>
    </w:p>
    <w:p w14:paraId="76DAB16D" w14:textId="4F5F4CDF" w:rsidR="002366BD" w:rsidRDefault="002366BD">
      <w:pPr>
        <w:pStyle w:val="TOC4"/>
        <w:rPr>
          <w:rFonts w:asciiTheme="minorHAnsi" w:eastAsiaTheme="minorEastAsia" w:hAnsiTheme="minorHAnsi" w:cstheme="minorBidi"/>
          <w:sz w:val="22"/>
          <w:szCs w:val="22"/>
          <w:lang w:eastAsia="en-GB"/>
        </w:rPr>
      </w:pPr>
      <w:r>
        <w:t>5.4.4.5</w:t>
      </w:r>
      <w:r>
        <w:rPr>
          <w:rFonts w:asciiTheme="minorHAnsi" w:eastAsiaTheme="minorEastAsia" w:hAnsiTheme="minorHAnsi" w:cstheme="minorBidi"/>
          <w:sz w:val="22"/>
          <w:szCs w:val="22"/>
          <w:lang w:eastAsia="en-GB"/>
        </w:rPr>
        <w:tab/>
      </w:r>
      <w:r>
        <w:t>Type: Ecgi</w:t>
      </w:r>
      <w:r>
        <w:tab/>
      </w:r>
      <w:r>
        <w:fldChar w:fldCharType="begin" w:fldLock="1"/>
      </w:r>
      <w:r>
        <w:instrText xml:space="preserve"> PAGEREF _Toc90649864 \h </w:instrText>
      </w:r>
      <w:r>
        <w:fldChar w:fldCharType="separate"/>
      </w:r>
      <w:r>
        <w:t>48</w:t>
      </w:r>
      <w:r>
        <w:fldChar w:fldCharType="end"/>
      </w:r>
    </w:p>
    <w:p w14:paraId="3ED5A5DF" w14:textId="677B0EAA" w:rsidR="002366BD" w:rsidRDefault="002366BD">
      <w:pPr>
        <w:pStyle w:val="TOC4"/>
        <w:rPr>
          <w:rFonts w:asciiTheme="minorHAnsi" w:eastAsiaTheme="minorEastAsia" w:hAnsiTheme="minorHAnsi" w:cstheme="minorBidi"/>
          <w:sz w:val="22"/>
          <w:szCs w:val="22"/>
          <w:lang w:eastAsia="en-GB"/>
        </w:rPr>
      </w:pPr>
      <w:r>
        <w:t>5.4.4.6</w:t>
      </w:r>
      <w:r>
        <w:rPr>
          <w:rFonts w:asciiTheme="minorHAnsi" w:eastAsiaTheme="minorEastAsia" w:hAnsiTheme="minorHAnsi" w:cstheme="minorBidi"/>
          <w:sz w:val="22"/>
          <w:szCs w:val="22"/>
          <w:lang w:eastAsia="en-GB"/>
        </w:rPr>
        <w:tab/>
      </w:r>
      <w:r>
        <w:t>Type: Ncgi</w:t>
      </w:r>
      <w:r>
        <w:tab/>
      </w:r>
      <w:r>
        <w:fldChar w:fldCharType="begin" w:fldLock="1"/>
      </w:r>
      <w:r>
        <w:instrText xml:space="preserve"> PAGEREF _Toc90649865 \h </w:instrText>
      </w:r>
      <w:r>
        <w:fldChar w:fldCharType="separate"/>
      </w:r>
      <w:r>
        <w:t>48</w:t>
      </w:r>
      <w:r>
        <w:fldChar w:fldCharType="end"/>
      </w:r>
    </w:p>
    <w:p w14:paraId="25493ED8" w14:textId="3B87652C" w:rsidR="002366BD" w:rsidRDefault="002366BD">
      <w:pPr>
        <w:pStyle w:val="TOC4"/>
        <w:rPr>
          <w:rFonts w:asciiTheme="minorHAnsi" w:eastAsiaTheme="minorEastAsia" w:hAnsiTheme="minorHAnsi" w:cstheme="minorBidi"/>
          <w:sz w:val="22"/>
          <w:szCs w:val="22"/>
          <w:lang w:eastAsia="en-GB"/>
        </w:rPr>
      </w:pPr>
      <w:r>
        <w:t>5.4.4.7</w:t>
      </w:r>
      <w:r>
        <w:rPr>
          <w:rFonts w:asciiTheme="minorHAnsi" w:eastAsiaTheme="minorEastAsia" w:hAnsiTheme="minorHAnsi" w:cstheme="minorBidi"/>
          <w:sz w:val="22"/>
          <w:szCs w:val="22"/>
          <w:lang w:eastAsia="en-GB"/>
        </w:rPr>
        <w:tab/>
      </w:r>
      <w:r>
        <w:t>Type: UserLocation</w:t>
      </w:r>
      <w:r>
        <w:tab/>
      </w:r>
      <w:r>
        <w:fldChar w:fldCharType="begin" w:fldLock="1"/>
      </w:r>
      <w:r>
        <w:instrText xml:space="preserve"> PAGEREF _Toc90649866 \h </w:instrText>
      </w:r>
      <w:r>
        <w:fldChar w:fldCharType="separate"/>
      </w:r>
      <w:r>
        <w:t>49</w:t>
      </w:r>
      <w:r>
        <w:fldChar w:fldCharType="end"/>
      </w:r>
    </w:p>
    <w:p w14:paraId="05FCAE5A" w14:textId="69B7C8B3" w:rsidR="002366BD" w:rsidRDefault="002366BD">
      <w:pPr>
        <w:pStyle w:val="TOC4"/>
        <w:rPr>
          <w:rFonts w:asciiTheme="minorHAnsi" w:eastAsiaTheme="minorEastAsia" w:hAnsiTheme="minorHAnsi" w:cstheme="minorBidi"/>
          <w:sz w:val="22"/>
          <w:szCs w:val="22"/>
          <w:lang w:eastAsia="en-GB"/>
        </w:rPr>
      </w:pPr>
      <w:r>
        <w:t>5.4.4.8</w:t>
      </w:r>
      <w:r>
        <w:rPr>
          <w:rFonts w:asciiTheme="minorHAnsi" w:eastAsiaTheme="minorEastAsia" w:hAnsiTheme="minorHAnsi" w:cstheme="minorBidi"/>
          <w:sz w:val="22"/>
          <w:szCs w:val="22"/>
          <w:lang w:eastAsia="en-GB"/>
        </w:rPr>
        <w:tab/>
      </w:r>
      <w:r>
        <w:t>Type: EutraLocation</w:t>
      </w:r>
      <w:r>
        <w:tab/>
      </w:r>
      <w:r>
        <w:fldChar w:fldCharType="begin" w:fldLock="1"/>
      </w:r>
      <w:r>
        <w:instrText xml:space="preserve"> PAGEREF _Toc90649867 \h </w:instrText>
      </w:r>
      <w:r>
        <w:fldChar w:fldCharType="separate"/>
      </w:r>
      <w:r>
        <w:t>50</w:t>
      </w:r>
      <w:r>
        <w:fldChar w:fldCharType="end"/>
      </w:r>
    </w:p>
    <w:p w14:paraId="49B969EB" w14:textId="57CDAA02" w:rsidR="002366BD" w:rsidRDefault="002366BD">
      <w:pPr>
        <w:pStyle w:val="TOC4"/>
        <w:rPr>
          <w:rFonts w:asciiTheme="minorHAnsi" w:eastAsiaTheme="minorEastAsia" w:hAnsiTheme="minorHAnsi" w:cstheme="minorBidi"/>
          <w:sz w:val="22"/>
          <w:szCs w:val="22"/>
          <w:lang w:eastAsia="en-GB"/>
        </w:rPr>
      </w:pPr>
      <w:r>
        <w:t>5.4.4.9</w:t>
      </w:r>
      <w:r>
        <w:rPr>
          <w:rFonts w:asciiTheme="minorHAnsi" w:eastAsiaTheme="minorEastAsia" w:hAnsiTheme="minorHAnsi" w:cstheme="minorBidi"/>
          <w:sz w:val="22"/>
          <w:szCs w:val="22"/>
          <w:lang w:eastAsia="en-GB"/>
        </w:rPr>
        <w:tab/>
      </w:r>
      <w:r>
        <w:t>Type: NrLocation</w:t>
      </w:r>
      <w:r>
        <w:tab/>
      </w:r>
      <w:r>
        <w:fldChar w:fldCharType="begin" w:fldLock="1"/>
      </w:r>
      <w:r>
        <w:instrText xml:space="preserve"> PAGEREF _Toc90649868 \h </w:instrText>
      </w:r>
      <w:r>
        <w:fldChar w:fldCharType="separate"/>
      </w:r>
      <w:r>
        <w:t>51</w:t>
      </w:r>
      <w:r>
        <w:fldChar w:fldCharType="end"/>
      </w:r>
    </w:p>
    <w:p w14:paraId="69213130" w14:textId="6952DEBD" w:rsidR="002366BD" w:rsidRDefault="002366BD">
      <w:pPr>
        <w:pStyle w:val="TOC4"/>
        <w:rPr>
          <w:rFonts w:asciiTheme="minorHAnsi" w:eastAsiaTheme="minorEastAsia" w:hAnsiTheme="minorHAnsi" w:cstheme="minorBidi"/>
          <w:sz w:val="22"/>
          <w:szCs w:val="22"/>
          <w:lang w:eastAsia="en-GB"/>
        </w:rPr>
      </w:pPr>
      <w:r>
        <w:t>5.4.4.10</w:t>
      </w:r>
      <w:r>
        <w:rPr>
          <w:rFonts w:asciiTheme="minorHAnsi" w:eastAsiaTheme="minorEastAsia" w:hAnsiTheme="minorHAnsi" w:cstheme="minorBidi"/>
          <w:sz w:val="22"/>
          <w:szCs w:val="22"/>
          <w:lang w:eastAsia="en-GB"/>
        </w:rPr>
        <w:tab/>
      </w:r>
      <w:r>
        <w:t>Type: N3gaLocation</w:t>
      </w:r>
      <w:r>
        <w:tab/>
      </w:r>
      <w:r>
        <w:fldChar w:fldCharType="begin" w:fldLock="1"/>
      </w:r>
      <w:r>
        <w:instrText xml:space="preserve"> PAGEREF _Toc90649869 \h </w:instrText>
      </w:r>
      <w:r>
        <w:fldChar w:fldCharType="separate"/>
      </w:r>
      <w:r>
        <w:t>52</w:t>
      </w:r>
      <w:r>
        <w:fldChar w:fldCharType="end"/>
      </w:r>
    </w:p>
    <w:p w14:paraId="3968EFF4" w14:textId="581059A3" w:rsidR="002366BD" w:rsidRDefault="002366BD">
      <w:pPr>
        <w:pStyle w:val="TOC4"/>
        <w:rPr>
          <w:rFonts w:asciiTheme="minorHAnsi" w:eastAsiaTheme="minorEastAsia" w:hAnsiTheme="minorHAnsi" w:cstheme="minorBidi"/>
          <w:sz w:val="22"/>
          <w:szCs w:val="22"/>
          <w:lang w:eastAsia="en-GB"/>
        </w:rPr>
      </w:pPr>
      <w:r>
        <w:t>5.4.4.11</w:t>
      </w:r>
      <w:r>
        <w:rPr>
          <w:rFonts w:asciiTheme="minorHAnsi" w:eastAsiaTheme="minorEastAsia" w:hAnsiTheme="minorHAnsi" w:cstheme="minorBidi"/>
          <w:sz w:val="22"/>
          <w:szCs w:val="22"/>
          <w:lang w:eastAsia="en-GB"/>
        </w:rPr>
        <w:tab/>
      </w:r>
      <w:r>
        <w:t>Type: UpSecurity</w:t>
      </w:r>
      <w:r>
        <w:tab/>
      </w:r>
      <w:r>
        <w:fldChar w:fldCharType="begin" w:fldLock="1"/>
      </w:r>
      <w:r>
        <w:instrText xml:space="preserve"> PAGEREF _Toc90649870 \h </w:instrText>
      </w:r>
      <w:r>
        <w:fldChar w:fldCharType="separate"/>
      </w:r>
      <w:r>
        <w:t>54</w:t>
      </w:r>
      <w:r>
        <w:fldChar w:fldCharType="end"/>
      </w:r>
    </w:p>
    <w:p w14:paraId="09CA449A" w14:textId="4B771160" w:rsidR="002366BD" w:rsidRDefault="002366BD">
      <w:pPr>
        <w:pStyle w:val="TOC4"/>
        <w:rPr>
          <w:rFonts w:asciiTheme="minorHAnsi" w:eastAsiaTheme="minorEastAsia" w:hAnsiTheme="minorHAnsi" w:cstheme="minorBidi"/>
          <w:sz w:val="22"/>
          <w:szCs w:val="22"/>
          <w:lang w:eastAsia="en-GB"/>
        </w:rPr>
      </w:pPr>
      <w:r>
        <w:t>5.4.4.12</w:t>
      </w:r>
      <w:r>
        <w:rPr>
          <w:rFonts w:asciiTheme="minorHAnsi" w:eastAsiaTheme="minorEastAsia" w:hAnsiTheme="minorHAnsi" w:cstheme="minorBidi"/>
          <w:sz w:val="22"/>
          <w:szCs w:val="22"/>
          <w:lang w:eastAsia="en-GB"/>
        </w:rPr>
        <w:tab/>
      </w:r>
      <w:r>
        <w:t xml:space="preserve">Type: </w:t>
      </w:r>
      <w:r>
        <w:rPr>
          <w:lang w:eastAsia="zh-CN"/>
        </w:rPr>
        <w:t>NgApCause</w:t>
      </w:r>
      <w:r>
        <w:tab/>
      </w:r>
      <w:r>
        <w:fldChar w:fldCharType="begin" w:fldLock="1"/>
      </w:r>
      <w:r>
        <w:instrText xml:space="preserve"> PAGEREF _Toc90649871 \h </w:instrText>
      </w:r>
      <w:r>
        <w:fldChar w:fldCharType="separate"/>
      </w:r>
      <w:r>
        <w:t>54</w:t>
      </w:r>
      <w:r>
        <w:fldChar w:fldCharType="end"/>
      </w:r>
    </w:p>
    <w:p w14:paraId="2FB67D12" w14:textId="30F44102" w:rsidR="002366BD" w:rsidRDefault="002366BD">
      <w:pPr>
        <w:pStyle w:val="TOC4"/>
        <w:rPr>
          <w:rFonts w:asciiTheme="minorHAnsi" w:eastAsiaTheme="minorEastAsia" w:hAnsiTheme="minorHAnsi" w:cstheme="minorBidi"/>
          <w:sz w:val="22"/>
          <w:szCs w:val="22"/>
          <w:lang w:eastAsia="en-GB"/>
        </w:rPr>
      </w:pPr>
      <w:r>
        <w:t>5.4.4.13</w:t>
      </w:r>
      <w:r>
        <w:rPr>
          <w:rFonts w:asciiTheme="minorHAnsi" w:eastAsiaTheme="minorEastAsia" w:hAnsiTheme="minorHAnsi" w:cstheme="minorBidi"/>
          <w:sz w:val="22"/>
          <w:szCs w:val="22"/>
          <w:lang w:eastAsia="en-GB"/>
        </w:rPr>
        <w:tab/>
      </w:r>
      <w:r>
        <w:t>Type: BackupAmfInfo</w:t>
      </w:r>
      <w:r>
        <w:tab/>
      </w:r>
      <w:r>
        <w:fldChar w:fldCharType="begin" w:fldLock="1"/>
      </w:r>
      <w:r>
        <w:instrText xml:space="preserve"> PAGEREF _Toc90649872 \h </w:instrText>
      </w:r>
      <w:r>
        <w:fldChar w:fldCharType="separate"/>
      </w:r>
      <w:r>
        <w:t>54</w:t>
      </w:r>
      <w:r>
        <w:fldChar w:fldCharType="end"/>
      </w:r>
    </w:p>
    <w:p w14:paraId="06E8ED11" w14:textId="736ACBF1" w:rsidR="002366BD" w:rsidRDefault="002366BD">
      <w:pPr>
        <w:pStyle w:val="TOC4"/>
        <w:rPr>
          <w:rFonts w:asciiTheme="minorHAnsi" w:eastAsiaTheme="minorEastAsia" w:hAnsiTheme="minorHAnsi" w:cstheme="minorBidi"/>
          <w:sz w:val="22"/>
          <w:szCs w:val="22"/>
          <w:lang w:eastAsia="en-GB"/>
        </w:rPr>
      </w:pPr>
      <w:r>
        <w:t>5.4.4.14</w:t>
      </w:r>
      <w:r>
        <w:rPr>
          <w:rFonts w:asciiTheme="minorHAnsi" w:eastAsiaTheme="minorEastAsia" w:hAnsiTheme="minorHAnsi" w:cstheme="minorBidi"/>
          <w:sz w:val="22"/>
          <w:szCs w:val="22"/>
          <w:lang w:eastAsia="en-GB"/>
        </w:rPr>
        <w:tab/>
      </w:r>
      <w:r>
        <w:t xml:space="preserve">Type: </w:t>
      </w:r>
      <w:r>
        <w:rPr>
          <w:lang w:eastAsia="zh-CN"/>
        </w:rPr>
        <w:t>RefToBinaryData</w:t>
      </w:r>
      <w:r>
        <w:tab/>
      </w:r>
      <w:r>
        <w:fldChar w:fldCharType="begin" w:fldLock="1"/>
      </w:r>
      <w:r>
        <w:instrText xml:space="preserve"> PAGEREF _Toc90649873 \h </w:instrText>
      </w:r>
      <w:r>
        <w:fldChar w:fldCharType="separate"/>
      </w:r>
      <w:r>
        <w:t>55</w:t>
      </w:r>
      <w:r>
        <w:fldChar w:fldCharType="end"/>
      </w:r>
    </w:p>
    <w:p w14:paraId="30DB4A44" w14:textId="22DD7230" w:rsidR="002366BD" w:rsidRDefault="002366BD">
      <w:pPr>
        <w:pStyle w:val="TOC4"/>
        <w:rPr>
          <w:rFonts w:asciiTheme="minorHAnsi" w:eastAsiaTheme="minorEastAsia" w:hAnsiTheme="minorHAnsi" w:cstheme="minorBidi"/>
          <w:sz w:val="22"/>
          <w:szCs w:val="22"/>
          <w:lang w:eastAsia="en-GB"/>
        </w:rPr>
      </w:pPr>
      <w:r>
        <w:t>5.4.4.15</w:t>
      </w:r>
      <w:r>
        <w:rPr>
          <w:rFonts w:asciiTheme="minorHAnsi" w:eastAsiaTheme="minorEastAsia" w:hAnsiTheme="minorHAnsi" w:cstheme="minorBidi"/>
          <w:sz w:val="22"/>
          <w:szCs w:val="22"/>
          <w:lang w:eastAsia="en-GB"/>
        </w:rPr>
        <w:tab/>
      </w:r>
      <w:r>
        <w:t>Type RouteToLocation</w:t>
      </w:r>
      <w:r>
        <w:tab/>
      </w:r>
      <w:r>
        <w:fldChar w:fldCharType="begin" w:fldLock="1"/>
      </w:r>
      <w:r>
        <w:instrText xml:space="preserve"> PAGEREF _Toc90649874 \h </w:instrText>
      </w:r>
      <w:r>
        <w:fldChar w:fldCharType="separate"/>
      </w:r>
      <w:r>
        <w:t>55</w:t>
      </w:r>
      <w:r>
        <w:fldChar w:fldCharType="end"/>
      </w:r>
    </w:p>
    <w:p w14:paraId="67BCE92B" w14:textId="6DE070D1" w:rsidR="002366BD" w:rsidRDefault="002366BD">
      <w:pPr>
        <w:pStyle w:val="TOC4"/>
        <w:rPr>
          <w:rFonts w:asciiTheme="minorHAnsi" w:eastAsiaTheme="minorEastAsia" w:hAnsiTheme="minorHAnsi" w:cstheme="minorBidi"/>
          <w:sz w:val="22"/>
          <w:szCs w:val="22"/>
          <w:lang w:eastAsia="en-GB"/>
        </w:rPr>
      </w:pPr>
      <w:r>
        <w:t>5.4.4.16</w:t>
      </w:r>
      <w:r>
        <w:rPr>
          <w:rFonts w:asciiTheme="minorHAnsi" w:eastAsiaTheme="minorEastAsia" w:hAnsiTheme="minorHAnsi" w:cstheme="minorBidi"/>
          <w:sz w:val="22"/>
          <w:szCs w:val="22"/>
          <w:lang w:eastAsia="en-GB"/>
        </w:rPr>
        <w:tab/>
      </w:r>
      <w:r>
        <w:t>Type RouteInformation</w:t>
      </w:r>
      <w:r>
        <w:tab/>
      </w:r>
      <w:r>
        <w:fldChar w:fldCharType="begin" w:fldLock="1"/>
      </w:r>
      <w:r>
        <w:instrText xml:space="preserve"> PAGEREF _Toc90649875 \h </w:instrText>
      </w:r>
      <w:r>
        <w:fldChar w:fldCharType="separate"/>
      </w:r>
      <w:r>
        <w:t>55</w:t>
      </w:r>
      <w:r>
        <w:fldChar w:fldCharType="end"/>
      </w:r>
    </w:p>
    <w:p w14:paraId="554A07FD" w14:textId="09681592" w:rsidR="002366BD" w:rsidRDefault="002366BD">
      <w:pPr>
        <w:pStyle w:val="TOC4"/>
        <w:rPr>
          <w:rFonts w:asciiTheme="minorHAnsi" w:eastAsiaTheme="minorEastAsia" w:hAnsiTheme="minorHAnsi" w:cstheme="minorBidi"/>
          <w:sz w:val="22"/>
          <w:szCs w:val="22"/>
          <w:lang w:eastAsia="en-GB"/>
        </w:rPr>
      </w:pPr>
      <w:r>
        <w:t>5.4.4.17</w:t>
      </w:r>
      <w:r>
        <w:rPr>
          <w:rFonts w:asciiTheme="minorHAnsi" w:eastAsiaTheme="minorEastAsia" w:hAnsiTheme="minorHAnsi" w:cstheme="minorBidi"/>
          <w:sz w:val="22"/>
          <w:szCs w:val="22"/>
          <w:lang w:eastAsia="en-GB"/>
        </w:rPr>
        <w:tab/>
      </w:r>
      <w:r>
        <w:t>Type: Area</w:t>
      </w:r>
      <w:r>
        <w:tab/>
      </w:r>
      <w:r>
        <w:fldChar w:fldCharType="begin" w:fldLock="1"/>
      </w:r>
      <w:r>
        <w:instrText xml:space="preserve"> PAGEREF _Toc90649876 \h </w:instrText>
      </w:r>
      <w:r>
        <w:fldChar w:fldCharType="separate"/>
      </w:r>
      <w:r>
        <w:t>55</w:t>
      </w:r>
      <w:r>
        <w:fldChar w:fldCharType="end"/>
      </w:r>
    </w:p>
    <w:p w14:paraId="142147EF" w14:textId="6E65B8BA" w:rsidR="002366BD" w:rsidRDefault="002366BD">
      <w:pPr>
        <w:pStyle w:val="TOC4"/>
        <w:rPr>
          <w:rFonts w:asciiTheme="minorHAnsi" w:eastAsiaTheme="minorEastAsia" w:hAnsiTheme="minorHAnsi" w:cstheme="minorBidi"/>
          <w:sz w:val="22"/>
          <w:szCs w:val="22"/>
          <w:lang w:eastAsia="en-GB"/>
        </w:rPr>
      </w:pPr>
      <w:r>
        <w:t>5.4.4.18</w:t>
      </w:r>
      <w:r>
        <w:rPr>
          <w:rFonts w:asciiTheme="minorHAnsi" w:eastAsiaTheme="minorEastAsia" w:hAnsiTheme="minorHAnsi" w:cstheme="minorBidi"/>
          <w:sz w:val="22"/>
          <w:szCs w:val="22"/>
          <w:lang w:eastAsia="en-GB"/>
        </w:rPr>
        <w:tab/>
      </w:r>
      <w:r>
        <w:t>Type: ServiceAreaRestriction</w:t>
      </w:r>
      <w:r>
        <w:tab/>
      </w:r>
      <w:r>
        <w:fldChar w:fldCharType="begin" w:fldLock="1"/>
      </w:r>
      <w:r>
        <w:instrText xml:space="preserve"> PAGEREF _Toc90649877 \h </w:instrText>
      </w:r>
      <w:r>
        <w:fldChar w:fldCharType="separate"/>
      </w:r>
      <w:r>
        <w:t>56</w:t>
      </w:r>
      <w:r>
        <w:fldChar w:fldCharType="end"/>
      </w:r>
    </w:p>
    <w:p w14:paraId="5BD15930" w14:textId="004E7A26" w:rsidR="002366BD" w:rsidRDefault="002366BD">
      <w:pPr>
        <w:pStyle w:val="TOC4"/>
        <w:rPr>
          <w:rFonts w:asciiTheme="minorHAnsi" w:eastAsiaTheme="minorEastAsia" w:hAnsiTheme="minorHAnsi" w:cstheme="minorBidi"/>
          <w:sz w:val="22"/>
          <w:szCs w:val="22"/>
          <w:lang w:eastAsia="en-GB"/>
        </w:rPr>
      </w:pPr>
      <w:r>
        <w:t>5.4.4.19</w:t>
      </w:r>
      <w:r>
        <w:rPr>
          <w:rFonts w:asciiTheme="minorHAnsi" w:eastAsiaTheme="minorEastAsia" w:hAnsiTheme="minorHAnsi" w:cstheme="minorBidi"/>
          <w:sz w:val="22"/>
          <w:szCs w:val="22"/>
          <w:lang w:eastAsia="en-GB"/>
        </w:rPr>
        <w:tab/>
      </w:r>
      <w:r>
        <w:t>Type: PlmnIdRm</w:t>
      </w:r>
      <w:r>
        <w:tab/>
      </w:r>
      <w:r>
        <w:fldChar w:fldCharType="begin" w:fldLock="1"/>
      </w:r>
      <w:r>
        <w:instrText xml:space="preserve"> PAGEREF _Toc90649878 \h </w:instrText>
      </w:r>
      <w:r>
        <w:fldChar w:fldCharType="separate"/>
      </w:r>
      <w:r>
        <w:t>56</w:t>
      </w:r>
      <w:r>
        <w:fldChar w:fldCharType="end"/>
      </w:r>
    </w:p>
    <w:p w14:paraId="09577D94" w14:textId="5C5BB672" w:rsidR="002366BD" w:rsidRDefault="002366BD">
      <w:pPr>
        <w:pStyle w:val="TOC4"/>
        <w:rPr>
          <w:rFonts w:asciiTheme="minorHAnsi" w:eastAsiaTheme="minorEastAsia" w:hAnsiTheme="minorHAnsi" w:cstheme="minorBidi"/>
          <w:sz w:val="22"/>
          <w:szCs w:val="22"/>
          <w:lang w:eastAsia="en-GB"/>
        </w:rPr>
      </w:pPr>
      <w:r>
        <w:t>5.4.4.20</w:t>
      </w:r>
      <w:r>
        <w:rPr>
          <w:rFonts w:asciiTheme="minorHAnsi" w:eastAsiaTheme="minorEastAsia" w:hAnsiTheme="minorHAnsi" w:cstheme="minorBidi"/>
          <w:sz w:val="22"/>
          <w:szCs w:val="22"/>
          <w:lang w:eastAsia="en-GB"/>
        </w:rPr>
        <w:tab/>
      </w:r>
      <w:r>
        <w:t>Type: TaiRm</w:t>
      </w:r>
      <w:r>
        <w:tab/>
      </w:r>
      <w:r>
        <w:fldChar w:fldCharType="begin" w:fldLock="1"/>
      </w:r>
      <w:r>
        <w:instrText xml:space="preserve"> PAGEREF _Toc90649879 \h </w:instrText>
      </w:r>
      <w:r>
        <w:fldChar w:fldCharType="separate"/>
      </w:r>
      <w:r>
        <w:t>56</w:t>
      </w:r>
      <w:r>
        <w:fldChar w:fldCharType="end"/>
      </w:r>
    </w:p>
    <w:p w14:paraId="7C7942E5" w14:textId="68C45E24" w:rsidR="002366BD" w:rsidRDefault="002366BD">
      <w:pPr>
        <w:pStyle w:val="TOC4"/>
        <w:rPr>
          <w:rFonts w:asciiTheme="minorHAnsi" w:eastAsiaTheme="minorEastAsia" w:hAnsiTheme="minorHAnsi" w:cstheme="minorBidi"/>
          <w:sz w:val="22"/>
          <w:szCs w:val="22"/>
          <w:lang w:eastAsia="en-GB"/>
        </w:rPr>
      </w:pPr>
      <w:r>
        <w:t>5.4.4.21</w:t>
      </w:r>
      <w:r>
        <w:rPr>
          <w:rFonts w:asciiTheme="minorHAnsi" w:eastAsiaTheme="minorEastAsia" w:hAnsiTheme="minorHAnsi" w:cstheme="minorBidi"/>
          <w:sz w:val="22"/>
          <w:szCs w:val="22"/>
          <w:lang w:eastAsia="en-GB"/>
        </w:rPr>
        <w:tab/>
      </w:r>
      <w:r>
        <w:t>Type: EcgiRm</w:t>
      </w:r>
      <w:r>
        <w:tab/>
      </w:r>
      <w:r>
        <w:fldChar w:fldCharType="begin" w:fldLock="1"/>
      </w:r>
      <w:r>
        <w:instrText xml:space="preserve"> PAGEREF _Toc90649880 \h </w:instrText>
      </w:r>
      <w:r>
        <w:fldChar w:fldCharType="separate"/>
      </w:r>
      <w:r>
        <w:t>56</w:t>
      </w:r>
      <w:r>
        <w:fldChar w:fldCharType="end"/>
      </w:r>
    </w:p>
    <w:p w14:paraId="53084ADE" w14:textId="0B041084" w:rsidR="002366BD" w:rsidRDefault="002366BD">
      <w:pPr>
        <w:pStyle w:val="TOC4"/>
        <w:rPr>
          <w:rFonts w:asciiTheme="minorHAnsi" w:eastAsiaTheme="minorEastAsia" w:hAnsiTheme="minorHAnsi" w:cstheme="minorBidi"/>
          <w:sz w:val="22"/>
          <w:szCs w:val="22"/>
          <w:lang w:eastAsia="en-GB"/>
        </w:rPr>
      </w:pPr>
      <w:r>
        <w:t>5.4.4.22</w:t>
      </w:r>
      <w:r>
        <w:rPr>
          <w:rFonts w:asciiTheme="minorHAnsi" w:eastAsiaTheme="minorEastAsia" w:hAnsiTheme="minorHAnsi" w:cstheme="minorBidi"/>
          <w:sz w:val="22"/>
          <w:szCs w:val="22"/>
          <w:lang w:eastAsia="en-GB"/>
        </w:rPr>
        <w:tab/>
      </w:r>
      <w:r>
        <w:t>Type: NcgiRm</w:t>
      </w:r>
      <w:r>
        <w:tab/>
      </w:r>
      <w:r>
        <w:fldChar w:fldCharType="begin" w:fldLock="1"/>
      </w:r>
      <w:r>
        <w:instrText xml:space="preserve"> PAGEREF _Toc90649881 \h </w:instrText>
      </w:r>
      <w:r>
        <w:fldChar w:fldCharType="separate"/>
      </w:r>
      <w:r>
        <w:t>56</w:t>
      </w:r>
      <w:r>
        <w:fldChar w:fldCharType="end"/>
      </w:r>
    </w:p>
    <w:p w14:paraId="002D1446" w14:textId="3C7EC7D4" w:rsidR="002366BD" w:rsidRDefault="002366BD">
      <w:pPr>
        <w:pStyle w:val="TOC4"/>
        <w:rPr>
          <w:rFonts w:asciiTheme="minorHAnsi" w:eastAsiaTheme="minorEastAsia" w:hAnsiTheme="minorHAnsi" w:cstheme="minorBidi"/>
          <w:sz w:val="22"/>
          <w:szCs w:val="22"/>
          <w:lang w:eastAsia="en-GB"/>
        </w:rPr>
      </w:pPr>
      <w:r>
        <w:t>5.4.4.23</w:t>
      </w:r>
      <w:r>
        <w:rPr>
          <w:rFonts w:asciiTheme="minorHAnsi" w:eastAsiaTheme="minorEastAsia" w:hAnsiTheme="minorHAnsi" w:cstheme="minorBidi"/>
          <w:sz w:val="22"/>
          <w:szCs w:val="22"/>
          <w:lang w:eastAsia="en-GB"/>
        </w:rPr>
        <w:tab/>
      </w:r>
      <w:r>
        <w:t>Type: EutraLocationRm</w:t>
      </w:r>
      <w:r>
        <w:tab/>
      </w:r>
      <w:r>
        <w:fldChar w:fldCharType="begin" w:fldLock="1"/>
      </w:r>
      <w:r>
        <w:instrText xml:space="preserve"> PAGEREF _Toc90649882 \h </w:instrText>
      </w:r>
      <w:r>
        <w:fldChar w:fldCharType="separate"/>
      </w:r>
      <w:r>
        <w:t>56</w:t>
      </w:r>
      <w:r>
        <w:fldChar w:fldCharType="end"/>
      </w:r>
    </w:p>
    <w:p w14:paraId="5C6F6AF0" w14:textId="522025A9" w:rsidR="002366BD" w:rsidRDefault="002366BD">
      <w:pPr>
        <w:pStyle w:val="TOC4"/>
        <w:rPr>
          <w:rFonts w:asciiTheme="minorHAnsi" w:eastAsiaTheme="minorEastAsia" w:hAnsiTheme="minorHAnsi" w:cstheme="minorBidi"/>
          <w:sz w:val="22"/>
          <w:szCs w:val="22"/>
          <w:lang w:eastAsia="en-GB"/>
        </w:rPr>
      </w:pPr>
      <w:r>
        <w:lastRenderedPageBreak/>
        <w:t>5.4.4.24</w:t>
      </w:r>
      <w:r>
        <w:rPr>
          <w:rFonts w:asciiTheme="minorHAnsi" w:eastAsiaTheme="minorEastAsia" w:hAnsiTheme="minorHAnsi" w:cstheme="minorBidi"/>
          <w:sz w:val="22"/>
          <w:szCs w:val="22"/>
          <w:lang w:eastAsia="en-GB"/>
        </w:rPr>
        <w:tab/>
      </w:r>
      <w:r>
        <w:t>Type: NrLocationRm</w:t>
      </w:r>
      <w:r>
        <w:tab/>
      </w:r>
      <w:r>
        <w:fldChar w:fldCharType="begin" w:fldLock="1"/>
      </w:r>
      <w:r>
        <w:instrText xml:space="preserve"> PAGEREF _Toc90649883 \h </w:instrText>
      </w:r>
      <w:r>
        <w:fldChar w:fldCharType="separate"/>
      </w:r>
      <w:r>
        <w:t>56</w:t>
      </w:r>
      <w:r>
        <w:fldChar w:fldCharType="end"/>
      </w:r>
    </w:p>
    <w:p w14:paraId="39666B28" w14:textId="1DBB0929" w:rsidR="002366BD" w:rsidRDefault="002366BD">
      <w:pPr>
        <w:pStyle w:val="TOC4"/>
        <w:rPr>
          <w:rFonts w:asciiTheme="minorHAnsi" w:eastAsiaTheme="minorEastAsia" w:hAnsiTheme="minorHAnsi" w:cstheme="minorBidi"/>
          <w:sz w:val="22"/>
          <w:szCs w:val="22"/>
          <w:lang w:eastAsia="en-GB"/>
        </w:rPr>
      </w:pPr>
      <w:r>
        <w:t>5.4.4.25</w:t>
      </w:r>
      <w:r>
        <w:rPr>
          <w:rFonts w:asciiTheme="minorHAnsi" w:eastAsiaTheme="minorEastAsia" w:hAnsiTheme="minorHAnsi" w:cstheme="minorBidi"/>
          <w:sz w:val="22"/>
          <w:szCs w:val="22"/>
          <w:lang w:eastAsia="en-GB"/>
        </w:rPr>
        <w:tab/>
      </w:r>
      <w:r>
        <w:t>Type: UpSecurityRm</w:t>
      </w:r>
      <w:r>
        <w:tab/>
      </w:r>
      <w:r>
        <w:fldChar w:fldCharType="begin" w:fldLock="1"/>
      </w:r>
      <w:r>
        <w:instrText xml:space="preserve"> PAGEREF _Toc90649884 \h </w:instrText>
      </w:r>
      <w:r>
        <w:fldChar w:fldCharType="separate"/>
      </w:r>
      <w:r>
        <w:t>56</w:t>
      </w:r>
      <w:r>
        <w:fldChar w:fldCharType="end"/>
      </w:r>
    </w:p>
    <w:p w14:paraId="2929A9F6" w14:textId="5F73624A" w:rsidR="002366BD" w:rsidRDefault="002366BD">
      <w:pPr>
        <w:pStyle w:val="TOC4"/>
        <w:rPr>
          <w:rFonts w:asciiTheme="minorHAnsi" w:eastAsiaTheme="minorEastAsia" w:hAnsiTheme="minorHAnsi" w:cstheme="minorBidi"/>
          <w:sz w:val="22"/>
          <w:szCs w:val="22"/>
          <w:lang w:eastAsia="en-GB"/>
        </w:rPr>
      </w:pPr>
      <w:r>
        <w:t>5.4.4.26</w:t>
      </w:r>
      <w:r>
        <w:rPr>
          <w:rFonts w:asciiTheme="minorHAnsi" w:eastAsiaTheme="minorEastAsia" w:hAnsiTheme="minorHAnsi" w:cstheme="minorBidi"/>
          <w:sz w:val="22"/>
          <w:szCs w:val="22"/>
          <w:lang w:eastAsia="en-GB"/>
        </w:rPr>
        <w:tab/>
      </w:r>
      <w:r>
        <w:t xml:space="preserve">Type: </w:t>
      </w:r>
      <w:r>
        <w:rPr>
          <w:lang w:eastAsia="zh-CN"/>
        </w:rPr>
        <w:t>RefToBinaryDataRm</w:t>
      </w:r>
      <w:r>
        <w:tab/>
      </w:r>
      <w:r>
        <w:fldChar w:fldCharType="begin" w:fldLock="1"/>
      </w:r>
      <w:r>
        <w:instrText xml:space="preserve"> PAGEREF _Toc90649885 \h </w:instrText>
      </w:r>
      <w:r>
        <w:fldChar w:fldCharType="separate"/>
      </w:r>
      <w:r>
        <w:t>57</w:t>
      </w:r>
      <w:r>
        <w:fldChar w:fldCharType="end"/>
      </w:r>
    </w:p>
    <w:p w14:paraId="3E6A0055" w14:textId="27AAC625" w:rsidR="002366BD" w:rsidRDefault="002366BD">
      <w:pPr>
        <w:pStyle w:val="TOC4"/>
        <w:rPr>
          <w:rFonts w:asciiTheme="minorHAnsi" w:eastAsiaTheme="minorEastAsia" w:hAnsiTheme="minorHAnsi" w:cstheme="minorBidi"/>
          <w:sz w:val="22"/>
          <w:szCs w:val="22"/>
          <w:lang w:eastAsia="en-GB"/>
        </w:rPr>
      </w:pPr>
      <w:r>
        <w:t>5.4.4.27</w:t>
      </w:r>
      <w:r>
        <w:rPr>
          <w:rFonts w:asciiTheme="minorHAnsi" w:eastAsiaTheme="minorEastAsia" w:hAnsiTheme="minorHAnsi" w:cstheme="minorBidi"/>
          <w:sz w:val="22"/>
          <w:szCs w:val="22"/>
          <w:lang w:eastAsia="en-GB"/>
        </w:rPr>
        <w:tab/>
      </w:r>
      <w:r>
        <w:t>Type: PresenceInfo</w:t>
      </w:r>
      <w:r>
        <w:tab/>
      </w:r>
      <w:r>
        <w:fldChar w:fldCharType="begin" w:fldLock="1"/>
      </w:r>
      <w:r>
        <w:instrText xml:space="preserve"> PAGEREF _Toc90649886 \h </w:instrText>
      </w:r>
      <w:r>
        <w:fldChar w:fldCharType="separate"/>
      </w:r>
      <w:r>
        <w:t>57</w:t>
      </w:r>
      <w:r>
        <w:fldChar w:fldCharType="end"/>
      </w:r>
    </w:p>
    <w:p w14:paraId="039B9F0A" w14:textId="2588986F" w:rsidR="002366BD" w:rsidRDefault="002366BD">
      <w:pPr>
        <w:pStyle w:val="TOC4"/>
        <w:rPr>
          <w:rFonts w:asciiTheme="minorHAnsi" w:eastAsiaTheme="minorEastAsia" w:hAnsiTheme="minorHAnsi" w:cstheme="minorBidi"/>
          <w:sz w:val="22"/>
          <w:szCs w:val="22"/>
          <w:lang w:eastAsia="en-GB"/>
        </w:rPr>
      </w:pPr>
      <w:r>
        <w:t>5.4.4.28</w:t>
      </w:r>
      <w:r>
        <w:rPr>
          <w:rFonts w:asciiTheme="minorHAnsi" w:eastAsiaTheme="minorEastAsia" w:hAnsiTheme="minorHAnsi" w:cstheme="minorBidi"/>
          <w:sz w:val="22"/>
          <w:szCs w:val="22"/>
          <w:lang w:eastAsia="en-GB"/>
        </w:rPr>
        <w:tab/>
      </w:r>
      <w:r>
        <w:t>Type: GlobalRanNodeId</w:t>
      </w:r>
      <w:r>
        <w:tab/>
      </w:r>
      <w:r>
        <w:fldChar w:fldCharType="begin" w:fldLock="1"/>
      </w:r>
      <w:r>
        <w:instrText xml:space="preserve"> PAGEREF _Toc90649887 \h </w:instrText>
      </w:r>
      <w:r>
        <w:fldChar w:fldCharType="separate"/>
      </w:r>
      <w:r>
        <w:t>58</w:t>
      </w:r>
      <w:r>
        <w:fldChar w:fldCharType="end"/>
      </w:r>
    </w:p>
    <w:p w14:paraId="0430F42A" w14:textId="71512EF3" w:rsidR="002366BD" w:rsidRDefault="002366BD">
      <w:pPr>
        <w:pStyle w:val="TOC4"/>
        <w:rPr>
          <w:rFonts w:asciiTheme="minorHAnsi" w:eastAsiaTheme="minorEastAsia" w:hAnsiTheme="minorHAnsi" w:cstheme="minorBidi"/>
          <w:sz w:val="22"/>
          <w:szCs w:val="22"/>
          <w:lang w:eastAsia="en-GB"/>
        </w:rPr>
      </w:pPr>
      <w:r>
        <w:t>5.4.4.29</w:t>
      </w:r>
      <w:r>
        <w:rPr>
          <w:rFonts w:asciiTheme="minorHAnsi" w:eastAsiaTheme="minorEastAsia" w:hAnsiTheme="minorHAnsi" w:cstheme="minorBidi"/>
          <w:sz w:val="22"/>
          <w:szCs w:val="22"/>
          <w:lang w:eastAsia="en-GB"/>
        </w:rPr>
        <w:tab/>
      </w:r>
      <w:r>
        <w:t>Type: GNbId</w:t>
      </w:r>
      <w:r>
        <w:tab/>
      </w:r>
      <w:r>
        <w:fldChar w:fldCharType="begin" w:fldLock="1"/>
      </w:r>
      <w:r>
        <w:instrText xml:space="preserve"> PAGEREF _Toc90649888 \h </w:instrText>
      </w:r>
      <w:r>
        <w:fldChar w:fldCharType="separate"/>
      </w:r>
      <w:r>
        <w:t>59</w:t>
      </w:r>
      <w:r>
        <w:fldChar w:fldCharType="end"/>
      </w:r>
    </w:p>
    <w:p w14:paraId="6513A534" w14:textId="362406D1" w:rsidR="002366BD" w:rsidRDefault="002366BD">
      <w:pPr>
        <w:pStyle w:val="TOC4"/>
        <w:rPr>
          <w:rFonts w:asciiTheme="minorHAnsi" w:eastAsiaTheme="minorEastAsia" w:hAnsiTheme="minorHAnsi" w:cstheme="minorBidi"/>
          <w:sz w:val="22"/>
          <w:szCs w:val="22"/>
          <w:lang w:eastAsia="en-GB"/>
        </w:rPr>
      </w:pPr>
      <w:r>
        <w:t>5.4.4.30</w:t>
      </w:r>
      <w:r>
        <w:rPr>
          <w:rFonts w:asciiTheme="minorHAnsi" w:eastAsiaTheme="minorEastAsia" w:hAnsiTheme="minorHAnsi" w:cstheme="minorBidi"/>
          <w:sz w:val="22"/>
          <w:szCs w:val="22"/>
          <w:lang w:eastAsia="en-GB"/>
        </w:rPr>
        <w:tab/>
      </w:r>
      <w:r>
        <w:t>Type: PresenceInfoRm</w:t>
      </w:r>
      <w:r>
        <w:tab/>
      </w:r>
      <w:r>
        <w:fldChar w:fldCharType="begin" w:fldLock="1"/>
      </w:r>
      <w:r>
        <w:instrText xml:space="preserve"> PAGEREF _Toc90649889 \h </w:instrText>
      </w:r>
      <w:r>
        <w:fldChar w:fldCharType="separate"/>
      </w:r>
      <w:r>
        <w:t>59</w:t>
      </w:r>
      <w:r>
        <w:fldChar w:fldCharType="end"/>
      </w:r>
    </w:p>
    <w:p w14:paraId="3DB5B3B4" w14:textId="3B7D1B3A" w:rsidR="002366BD" w:rsidRDefault="002366BD">
      <w:pPr>
        <w:pStyle w:val="TOC4"/>
        <w:rPr>
          <w:rFonts w:asciiTheme="minorHAnsi" w:eastAsiaTheme="minorEastAsia" w:hAnsiTheme="minorHAnsi" w:cstheme="minorBidi"/>
          <w:sz w:val="22"/>
          <w:szCs w:val="22"/>
          <w:lang w:eastAsia="en-GB"/>
        </w:rPr>
      </w:pPr>
      <w:r>
        <w:t>5.4.4.</w:t>
      </w:r>
      <w:r>
        <w:rPr>
          <w:lang w:eastAsia="zh-CN"/>
        </w:rPr>
        <w:t>31</w:t>
      </w:r>
      <w:r>
        <w:rPr>
          <w:rFonts w:asciiTheme="minorHAnsi" w:eastAsiaTheme="minorEastAsia" w:hAnsiTheme="minorHAnsi" w:cstheme="minorBidi"/>
          <w:sz w:val="22"/>
          <w:szCs w:val="22"/>
          <w:lang w:eastAsia="en-GB"/>
        </w:rPr>
        <w:tab/>
      </w:r>
      <w:r>
        <w:t>Void</w:t>
      </w:r>
      <w:r>
        <w:tab/>
      </w:r>
      <w:r>
        <w:fldChar w:fldCharType="begin" w:fldLock="1"/>
      </w:r>
      <w:r>
        <w:instrText xml:space="preserve"> PAGEREF _Toc90649890 \h </w:instrText>
      </w:r>
      <w:r>
        <w:fldChar w:fldCharType="separate"/>
      </w:r>
      <w:r>
        <w:t>59</w:t>
      </w:r>
      <w:r>
        <w:fldChar w:fldCharType="end"/>
      </w:r>
    </w:p>
    <w:p w14:paraId="7EBBC4DF" w14:textId="4DE67A1C" w:rsidR="002366BD" w:rsidRDefault="002366BD">
      <w:pPr>
        <w:pStyle w:val="TOC4"/>
        <w:rPr>
          <w:rFonts w:asciiTheme="minorHAnsi" w:eastAsiaTheme="minorEastAsia" w:hAnsiTheme="minorHAnsi" w:cstheme="minorBidi"/>
          <w:sz w:val="22"/>
          <w:szCs w:val="22"/>
          <w:lang w:eastAsia="en-GB"/>
        </w:rPr>
      </w:pPr>
      <w:r>
        <w:t>5.4.4.</w:t>
      </w:r>
      <w:r>
        <w:rPr>
          <w:lang w:eastAsia="zh-CN"/>
        </w:rPr>
        <w:t>32</w:t>
      </w:r>
      <w:r>
        <w:rPr>
          <w:rFonts w:asciiTheme="minorHAnsi" w:eastAsiaTheme="minorEastAsia" w:hAnsiTheme="minorHAnsi" w:cstheme="minorBidi"/>
          <w:sz w:val="22"/>
          <w:szCs w:val="22"/>
          <w:lang w:eastAsia="en-GB"/>
        </w:rPr>
        <w:tab/>
      </w:r>
      <w:r>
        <w:t xml:space="preserve">Type: </w:t>
      </w:r>
      <w:r>
        <w:rPr>
          <w:lang w:eastAsia="zh-CN"/>
        </w:rPr>
        <w:t>AtsssCapability</w:t>
      </w:r>
      <w:r>
        <w:tab/>
      </w:r>
      <w:r>
        <w:fldChar w:fldCharType="begin" w:fldLock="1"/>
      </w:r>
      <w:r>
        <w:instrText xml:space="preserve"> PAGEREF _Toc90649891 \h </w:instrText>
      </w:r>
      <w:r>
        <w:fldChar w:fldCharType="separate"/>
      </w:r>
      <w:r>
        <w:t>60</w:t>
      </w:r>
      <w:r>
        <w:fldChar w:fldCharType="end"/>
      </w:r>
    </w:p>
    <w:p w14:paraId="047C9FF8" w14:textId="6172D0AD" w:rsidR="002366BD" w:rsidRDefault="002366BD">
      <w:pPr>
        <w:pStyle w:val="TOC4"/>
        <w:rPr>
          <w:rFonts w:asciiTheme="minorHAnsi" w:eastAsiaTheme="minorEastAsia" w:hAnsiTheme="minorHAnsi" w:cstheme="minorBidi"/>
          <w:sz w:val="22"/>
          <w:szCs w:val="22"/>
          <w:lang w:eastAsia="en-GB"/>
        </w:rPr>
      </w:pPr>
      <w:r>
        <w:t>5.4.4.33</w:t>
      </w:r>
      <w:r>
        <w:rPr>
          <w:rFonts w:asciiTheme="minorHAnsi" w:eastAsiaTheme="minorEastAsia" w:hAnsiTheme="minorHAnsi" w:cstheme="minorBidi"/>
          <w:sz w:val="22"/>
          <w:szCs w:val="22"/>
          <w:lang w:eastAsia="en-GB"/>
        </w:rPr>
        <w:tab/>
      </w:r>
      <w:r>
        <w:t>Type: PlmnIdNid</w:t>
      </w:r>
      <w:r>
        <w:tab/>
      </w:r>
      <w:r>
        <w:fldChar w:fldCharType="begin" w:fldLock="1"/>
      </w:r>
      <w:r>
        <w:instrText xml:space="preserve"> PAGEREF _Toc90649892 \h </w:instrText>
      </w:r>
      <w:r>
        <w:fldChar w:fldCharType="separate"/>
      </w:r>
      <w:r>
        <w:t>60</w:t>
      </w:r>
      <w:r>
        <w:fldChar w:fldCharType="end"/>
      </w:r>
    </w:p>
    <w:p w14:paraId="3C11916F" w14:textId="634C0E34" w:rsidR="002366BD" w:rsidRDefault="002366BD">
      <w:pPr>
        <w:pStyle w:val="TOC4"/>
        <w:rPr>
          <w:rFonts w:asciiTheme="minorHAnsi" w:eastAsiaTheme="minorEastAsia" w:hAnsiTheme="minorHAnsi" w:cstheme="minorBidi"/>
          <w:sz w:val="22"/>
          <w:szCs w:val="22"/>
          <w:lang w:eastAsia="en-GB"/>
        </w:rPr>
      </w:pPr>
      <w:r>
        <w:t>5.4.4.34</w:t>
      </w:r>
      <w:r>
        <w:rPr>
          <w:rFonts w:asciiTheme="minorHAnsi" w:eastAsiaTheme="minorEastAsia" w:hAnsiTheme="minorHAnsi" w:cstheme="minorBidi"/>
          <w:sz w:val="22"/>
          <w:szCs w:val="22"/>
          <w:lang w:eastAsia="en-GB"/>
        </w:rPr>
        <w:tab/>
      </w:r>
      <w:r>
        <w:t>Type: PlmnIdNidRm</w:t>
      </w:r>
      <w:r>
        <w:tab/>
      </w:r>
      <w:r>
        <w:fldChar w:fldCharType="begin" w:fldLock="1"/>
      </w:r>
      <w:r>
        <w:instrText xml:space="preserve"> PAGEREF _Toc90649893 \h </w:instrText>
      </w:r>
      <w:r>
        <w:fldChar w:fldCharType="separate"/>
      </w:r>
      <w:r>
        <w:t>60</w:t>
      </w:r>
      <w:r>
        <w:fldChar w:fldCharType="end"/>
      </w:r>
    </w:p>
    <w:p w14:paraId="09052CD7" w14:textId="7B5CA15C" w:rsidR="002366BD" w:rsidRDefault="002366BD">
      <w:pPr>
        <w:pStyle w:val="TOC4"/>
        <w:rPr>
          <w:rFonts w:asciiTheme="minorHAnsi" w:eastAsiaTheme="minorEastAsia" w:hAnsiTheme="minorHAnsi" w:cstheme="minorBidi"/>
          <w:sz w:val="22"/>
          <w:szCs w:val="22"/>
          <w:lang w:eastAsia="en-GB"/>
        </w:rPr>
      </w:pPr>
      <w:r>
        <w:t>5.4.4.35</w:t>
      </w:r>
      <w:r>
        <w:rPr>
          <w:rFonts w:asciiTheme="minorHAnsi" w:eastAsiaTheme="minorEastAsia" w:hAnsiTheme="minorHAnsi" w:cstheme="minorBidi"/>
          <w:sz w:val="22"/>
          <w:szCs w:val="22"/>
          <w:lang w:eastAsia="en-GB"/>
        </w:rPr>
        <w:tab/>
      </w:r>
      <w:r>
        <w:t xml:space="preserve">Type: </w:t>
      </w:r>
      <w:r>
        <w:rPr>
          <w:lang w:eastAsia="zh-CN"/>
        </w:rPr>
        <w:t>SmallDataRateStatus</w:t>
      </w:r>
      <w:r>
        <w:tab/>
      </w:r>
      <w:r>
        <w:fldChar w:fldCharType="begin" w:fldLock="1"/>
      </w:r>
      <w:r>
        <w:instrText xml:space="preserve"> PAGEREF _Toc90649894 \h </w:instrText>
      </w:r>
      <w:r>
        <w:fldChar w:fldCharType="separate"/>
      </w:r>
      <w:r>
        <w:t>61</w:t>
      </w:r>
      <w:r>
        <w:fldChar w:fldCharType="end"/>
      </w:r>
    </w:p>
    <w:p w14:paraId="2695DB98" w14:textId="023C3E7B" w:rsidR="002366BD" w:rsidRDefault="002366BD">
      <w:pPr>
        <w:pStyle w:val="TOC4"/>
        <w:rPr>
          <w:rFonts w:asciiTheme="minorHAnsi" w:eastAsiaTheme="minorEastAsia" w:hAnsiTheme="minorHAnsi" w:cstheme="minorBidi"/>
          <w:sz w:val="22"/>
          <w:szCs w:val="22"/>
          <w:lang w:eastAsia="en-GB"/>
        </w:rPr>
      </w:pPr>
      <w:r>
        <w:t>5.4.4.36</w:t>
      </w:r>
      <w:r>
        <w:rPr>
          <w:rFonts w:asciiTheme="minorHAnsi" w:eastAsiaTheme="minorEastAsia" w:hAnsiTheme="minorHAnsi" w:cstheme="minorBidi"/>
          <w:sz w:val="22"/>
          <w:szCs w:val="22"/>
          <w:lang w:eastAsia="en-GB"/>
        </w:rPr>
        <w:tab/>
      </w:r>
      <w:r>
        <w:t>Type: HfcNodeId</w:t>
      </w:r>
      <w:r>
        <w:tab/>
      </w:r>
      <w:r>
        <w:fldChar w:fldCharType="begin" w:fldLock="1"/>
      </w:r>
      <w:r>
        <w:instrText xml:space="preserve"> PAGEREF _Toc90649895 \h </w:instrText>
      </w:r>
      <w:r>
        <w:fldChar w:fldCharType="separate"/>
      </w:r>
      <w:r>
        <w:t>61</w:t>
      </w:r>
      <w:r>
        <w:fldChar w:fldCharType="end"/>
      </w:r>
    </w:p>
    <w:p w14:paraId="5E16257E" w14:textId="61742B3A" w:rsidR="002366BD" w:rsidRDefault="002366BD">
      <w:pPr>
        <w:pStyle w:val="TOC4"/>
        <w:rPr>
          <w:rFonts w:asciiTheme="minorHAnsi" w:eastAsiaTheme="minorEastAsia" w:hAnsiTheme="minorHAnsi" w:cstheme="minorBidi"/>
          <w:sz w:val="22"/>
          <w:szCs w:val="22"/>
          <w:lang w:eastAsia="en-GB"/>
        </w:rPr>
      </w:pPr>
      <w:r>
        <w:t>5.4.4.37</w:t>
      </w:r>
      <w:r>
        <w:rPr>
          <w:rFonts w:asciiTheme="minorHAnsi" w:eastAsiaTheme="minorEastAsia" w:hAnsiTheme="minorHAnsi" w:cstheme="minorBidi"/>
          <w:sz w:val="22"/>
          <w:szCs w:val="22"/>
          <w:lang w:eastAsia="en-GB"/>
        </w:rPr>
        <w:tab/>
      </w:r>
      <w:r>
        <w:t>Type: HfcNodeIdRm</w:t>
      </w:r>
      <w:r>
        <w:tab/>
      </w:r>
      <w:r>
        <w:fldChar w:fldCharType="begin" w:fldLock="1"/>
      </w:r>
      <w:r>
        <w:instrText xml:space="preserve"> PAGEREF _Toc90649896 \h </w:instrText>
      </w:r>
      <w:r>
        <w:fldChar w:fldCharType="separate"/>
      </w:r>
      <w:r>
        <w:t>61</w:t>
      </w:r>
      <w:r>
        <w:fldChar w:fldCharType="end"/>
      </w:r>
    </w:p>
    <w:p w14:paraId="12A9335C" w14:textId="3FDC72CA" w:rsidR="002366BD" w:rsidRDefault="002366BD">
      <w:pPr>
        <w:pStyle w:val="TOC4"/>
        <w:rPr>
          <w:rFonts w:asciiTheme="minorHAnsi" w:eastAsiaTheme="minorEastAsia" w:hAnsiTheme="minorHAnsi" w:cstheme="minorBidi"/>
          <w:sz w:val="22"/>
          <w:szCs w:val="22"/>
          <w:lang w:eastAsia="en-GB"/>
        </w:rPr>
      </w:pPr>
      <w:r>
        <w:t>5.4.4.38</w:t>
      </w:r>
      <w:r>
        <w:rPr>
          <w:rFonts w:asciiTheme="minorHAnsi" w:eastAsiaTheme="minorEastAsia" w:hAnsiTheme="minorHAnsi" w:cstheme="minorBidi"/>
          <w:sz w:val="22"/>
          <w:szCs w:val="22"/>
          <w:lang w:eastAsia="en-GB"/>
        </w:rPr>
        <w:tab/>
      </w:r>
      <w:r>
        <w:t>Type: WirelineArea</w:t>
      </w:r>
      <w:r>
        <w:tab/>
      </w:r>
      <w:r>
        <w:fldChar w:fldCharType="begin" w:fldLock="1"/>
      </w:r>
      <w:r>
        <w:instrText xml:space="preserve"> PAGEREF _Toc90649897 \h </w:instrText>
      </w:r>
      <w:r>
        <w:fldChar w:fldCharType="separate"/>
      </w:r>
      <w:r>
        <w:t>62</w:t>
      </w:r>
      <w:r>
        <w:fldChar w:fldCharType="end"/>
      </w:r>
    </w:p>
    <w:p w14:paraId="00240912" w14:textId="4978576F" w:rsidR="002366BD" w:rsidRDefault="002366BD">
      <w:pPr>
        <w:pStyle w:val="TOC4"/>
        <w:rPr>
          <w:rFonts w:asciiTheme="minorHAnsi" w:eastAsiaTheme="minorEastAsia" w:hAnsiTheme="minorHAnsi" w:cstheme="minorBidi"/>
          <w:sz w:val="22"/>
          <w:szCs w:val="22"/>
          <w:lang w:eastAsia="en-GB"/>
        </w:rPr>
      </w:pPr>
      <w:r>
        <w:t>5.4.4.39</w:t>
      </w:r>
      <w:r>
        <w:rPr>
          <w:rFonts w:asciiTheme="minorHAnsi" w:eastAsiaTheme="minorEastAsia" w:hAnsiTheme="minorHAnsi" w:cstheme="minorBidi"/>
          <w:sz w:val="22"/>
          <w:szCs w:val="22"/>
          <w:lang w:eastAsia="en-GB"/>
        </w:rPr>
        <w:tab/>
      </w:r>
      <w:r>
        <w:t>Type: WirelineServiceAreaRestriction</w:t>
      </w:r>
      <w:r>
        <w:tab/>
      </w:r>
      <w:r>
        <w:fldChar w:fldCharType="begin" w:fldLock="1"/>
      </w:r>
      <w:r>
        <w:instrText xml:space="preserve"> PAGEREF _Toc90649898 \h </w:instrText>
      </w:r>
      <w:r>
        <w:fldChar w:fldCharType="separate"/>
      </w:r>
      <w:r>
        <w:t>62</w:t>
      </w:r>
      <w:r>
        <w:fldChar w:fldCharType="end"/>
      </w:r>
    </w:p>
    <w:p w14:paraId="017CB74F" w14:textId="5D31E8C8" w:rsidR="002366BD" w:rsidRDefault="002366BD">
      <w:pPr>
        <w:pStyle w:val="TOC4"/>
        <w:rPr>
          <w:rFonts w:asciiTheme="minorHAnsi" w:eastAsiaTheme="minorEastAsia" w:hAnsiTheme="minorHAnsi" w:cstheme="minorBidi"/>
          <w:sz w:val="22"/>
          <w:szCs w:val="22"/>
          <w:lang w:eastAsia="en-GB"/>
        </w:rPr>
      </w:pPr>
      <w:r>
        <w:t>5.4.4.40</w:t>
      </w:r>
      <w:r>
        <w:rPr>
          <w:rFonts w:asciiTheme="minorHAnsi" w:eastAsiaTheme="minorEastAsia" w:hAnsiTheme="minorHAnsi" w:cstheme="minorBidi"/>
          <w:sz w:val="22"/>
          <w:szCs w:val="22"/>
          <w:lang w:eastAsia="en-GB"/>
        </w:rPr>
        <w:tab/>
      </w:r>
      <w:r>
        <w:t>Type: ApnRateStatus</w:t>
      </w:r>
      <w:r>
        <w:tab/>
      </w:r>
      <w:r>
        <w:fldChar w:fldCharType="begin" w:fldLock="1"/>
      </w:r>
      <w:r>
        <w:instrText xml:space="preserve"> PAGEREF _Toc90649899 \h </w:instrText>
      </w:r>
      <w:r>
        <w:fldChar w:fldCharType="separate"/>
      </w:r>
      <w:r>
        <w:t>63</w:t>
      </w:r>
      <w:r>
        <w:fldChar w:fldCharType="end"/>
      </w:r>
    </w:p>
    <w:p w14:paraId="2890F4EB" w14:textId="7250623A" w:rsidR="002366BD" w:rsidRDefault="002366BD">
      <w:pPr>
        <w:pStyle w:val="TOC4"/>
        <w:rPr>
          <w:rFonts w:asciiTheme="minorHAnsi" w:eastAsiaTheme="minorEastAsia" w:hAnsiTheme="minorHAnsi" w:cstheme="minorBidi"/>
          <w:sz w:val="22"/>
          <w:szCs w:val="22"/>
          <w:lang w:eastAsia="en-GB"/>
        </w:rPr>
      </w:pPr>
      <w:r>
        <w:t>5.4.4.41</w:t>
      </w:r>
      <w:r>
        <w:rPr>
          <w:rFonts w:asciiTheme="minorHAnsi" w:eastAsiaTheme="minorEastAsia" w:hAnsiTheme="minorHAnsi" w:cstheme="minorBidi"/>
          <w:sz w:val="22"/>
          <w:szCs w:val="22"/>
          <w:lang w:eastAsia="en-GB"/>
        </w:rPr>
        <w:tab/>
      </w:r>
      <w:r>
        <w:t>Type: ScheduledCommunicationTime</w:t>
      </w:r>
      <w:r>
        <w:tab/>
      </w:r>
      <w:r>
        <w:fldChar w:fldCharType="begin" w:fldLock="1"/>
      </w:r>
      <w:r>
        <w:instrText xml:space="preserve"> PAGEREF _Toc90649900 \h </w:instrText>
      </w:r>
      <w:r>
        <w:fldChar w:fldCharType="separate"/>
      </w:r>
      <w:r>
        <w:t>63</w:t>
      </w:r>
      <w:r>
        <w:fldChar w:fldCharType="end"/>
      </w:r>
    </w:p>
    <w:p w14:paraId="5C10AB75" w14:textId="2E6A42A6" w:rsidR="002366BD" w:rsidRDefault="002366BD">
      <w:pPr>
        <w:pStyle w:val="TOC4"/>
        <w:rPr>
          <w:rFonts w:asciiTheme="minorHAnsi" w:eastAsiaTheme="minorEastAsia" w:hAnsiTheme="minorHAnsi" w:cstheme="minorBidi"/>
          <w:sz w:val="22"/>
          <w:szCs w:val="22"/>
          <w:lang w:eastAsia="en-GB"/>
        </w:rPr>
      </w:pPr>
      <w:r>
        <w:t>5.4.4.42</w:t>
      </w:r>
      <w:r>
        <w:rPr>
          <w:rFonts w:asciiTheme="minorHAnsi" w:eastAsiaTheme="minorEastAsia" w:hAnsiTheme="minorHAnsi" w:cstheme="minorBidi"/>
          <w:sz w:val="22"/>
          <w:szCs w:val="22"/>
          <w:lang w:eastAsia="en-GB"/>
        </w:rPr>
        <w:tab/>
      </w:r>
      <w:r>
        <w:t>Type: ScheduledCommunicationTimeRm</w:t>
      </w:r>
      <w:r>
        <w:tab/>
      </w:r>
      <w:r>
        <w:fldChar w:fldCharType="begin" w:fldLock="1"/>
      </w:r>
      <w:r>
        <w:instrText xml:space="preserve"> PAGEREF _Toc90649901 \h </w:instrText>
      </w:r>
      <w:r>
        <w:fldChar w:fldCharType="separate"/>
      </w:r>
      <w:r>
        <w:t>63</w:t>
      </w:r>
      <w:r>
        <w:fldChar w:fldCharType="end"/>
      </w:r>
    </w:p>
    <w:p w14:paraId="068E7CA0" w14:textId="110EEF93" w:rsidR="002366BD" w:rsidRDefault="002366BD">
      <w:pPr>
        <w:pStyle w:val="TOC4"/>
        <w:rPr>
          <w:rFonts w:asciiTheme="minorHAnsi" w:eastAsiaTheme="minorEastAsia" w:hAnsiTheme="minorHAnsi" w:cstheme="minorBidi"/>
          <w:sz w:val="22"/>
          <w:szCs w:val="22"/>
          <w:lang w:eastAsia="en-GB"/>
        </w:rPr>
      </w:pPr>
      <w:r>
        <w:t>5.4.4.43</w:t>
      </w:r>
      <w:r>
        <w:rPr>
          <w:rFonts w:asciiTheme="minorHAnsi" w:eastAsiaTheme="minorEastAsia" w:hAnsiTheme="minorHAnsi" w:cstheme="minorBidi"/>
          <w:sz w:val="22"/>
          <w:szCs w:val="22"/>
          <w:lang w:eastAsia="en-GB"/>
        </w:rPr>
        <w:tab/>
      </w:r>
      <w:r>
        <w:t>Type: BatteryIndication</w:t>
      </w:r>
      <w:r>
        <w:tab/>
      </w:r>
      <w:r>
        <w:fldChar w:fldCharType="begin" w:fldLock="1"/>
      </w:r>
      <w:r>
        <w:instrText xml:space="preserve"> PAGEREF _Toc90649902 \h </w:instrText>
      </w:r>
      <w:r>
        <w:fldChar w:fldCharType="separate"/>
      </w:r>
      <w:r>
        <w:t>64</w:t>
      </w:r>
      <w:r>
        <w:fldChar w:fldCharType="end"/>
      </w:r>
    </w:p>
    <w:p w14:paraId="234FC6CA" w14:textId="2D7A6DC6" w:rsidR="002366BD" w:rsidRDefault="002366BD">
      <w:pPr>
        <w:pStyle w:val="TOC4"/>
        <w:rPr>
          <w:rFonts w:asciiTheme="minorHAnsi" w:eastAsiaTheme="minorEastAsia" w:hAnsiTheme="minorHAnsi" w:cstheme="minorBidi"/>
          <w:sz w:val="22"/>
          <w:szCs w:val="22"/>
          <w:lang w:eastAsia="en-GB"/>
        </w:rPr>
      </w:pPr>
      <w:r>
        <w:t>5.4.4.44</w:t>
      </w:r>
      <w:r>
        <w:rPr>
          <w:rFonts w:asciiTheme="minorHAnsi" w:eastAsiaTheme="minorEastAsia" w:hAnsiTheme="minorHAnsi" w:cstheme="minorBidi"/>
          <w:sz w:val="22"/>
          <w:szCs w:val="22"/>
          <w:lang w:eastAsia="en-GB"/>
        </w:rPr>
        <w:tab/>
      </w:r>
      <w:r>
        <w:t>Type: BatteryIndicationRm</w:t>
      </w:r>
      <w:r>
        <w:tab/>
      </w:r>
      <w:r>
        <w:fldChar w:fldCharType="begin" w:fldLock="1"/>
      </w:r>
      <w:r>
        <w:instrText xml:space="preserve"> PAGEREF _Toc90649903 \h </w:instrText>
      </w:r>
      <w:r>
        <w:fldChar w:fldCharType="separate"/>
      </w:r>
      <w:r>
        <w:t>64</w:t>
      </w:r>
      <w:r>
        <w:fldChar w:fldCharType="end"/>
      </w:r>
    </w:p>
    <w:p w14:paraId="468A03DB" w14:textId="2FB018AA" w:rsidR="002366BD" w:rsidRDefault="002366BD">
      <w:pPr>
        <w:pStyle w:val="TOC4"/>
        <w:rPr>
          <w:rFonts w:asciiTheme="minorHAnsi" w:eastAsiaTheme="minorEastAsia" w:hAnsiTheme="minorHAnsi" w:cstheme="minorBidi"/>
          <w:sz w:val="22"/>
          <w:szCs w:val="22"/>
          <w:lang w:eastAsia="en-GB"/>
        </w:rPr>
      </w:pPr>
      <w:r>
        <w:t>5.4.4.45</w:t>
      </w:r>
      <w:r>
        <w:rPr>
          <w:rFonts w:asciiTheme="minorHAnsi" w:eastAsiaTheme="minorEastAsia" w:hAnsiTheme="minorHAnsi" w:cstheme="minorBidi"/>
          <w:sz w:val="22"/>
          <w:szCs w:val="22"/>
          <w:lang w:eastAsia="en-GB"/>
        </w:rPr>
        <w:tab/>
      </w:r>
      <w:r>
        <w:t xml:space="preserve">Type: </w:t>
      </w:r>
      <w:r>
        <w:rPr>
          <w:lang w:eastAsia="zh-CN"/>
        </w:rPr>
        <w:t>AcsInfo</w:t>
      </w:r>
      <w:r>
        <w:tab/>
      </w:r>
      <w:r>
        <w:fldChar w:fldCharType="begin" w:fldLock="1"/>
      </w:r>
      <w:r>
        <w:instrText xml:space="preserve"> PAGEREF _Toc90649904 \h </w:instrText>
      </w:r>
      <w:r>
        <w:fldChar w:fldCharType="separate"/>
      </w:r>
      <w:r>
        <w:t>64</w:t>
      </w:r>
      <w:r>
        <w:fldChar w:fldCharType="end"/>
      </w:r>
    </w:p>
    <w:p w14:paraId="37C2C58C" w14:textId="7CBF9292" w:rsidR="002366BD" w:rsidRDefault="002366BD">
      <w:pPr>
        <w:pStyle w:val="TOC4"/>
        <w:rPr>
          <w:rFonts w:asciiTheme="minorHAnsi" w:eastAsiaTheme="minorEastAsia" w:hAnsiTheme="minorHAnsi" w:cstheme="minorBidi"/>
          <w:sz w:val="22"/>
          <w:szCs w:val="22"/>
          <w:lang w:eastAsia="en-GB"/>
        </w:rPr>
      </w:pPr>
      <w:r>
        <w:t>5.4.4.46</w:t>
      </w:r>
      <w:r>
        <w:rPr>
          <w:rFonts w:asciiTheme="minorHAnsi" w:eastAsiaTheme="minorEastAsia" w:hAnsiTheme="minorHAnsi" w:cstheme="minorBidi"/>
          <w:sz w:val="22"/>
          <w:szCs w:val="22"/>
          <w:lang w:eastAsia="en-GB"/>
        </w:rPr>
        <w:tab/>
      </w:r>
      <w:r>
        <w:t xml:space="preserve">Type: </w:t>
      </w:r>
      <w:r>
        <w:rPr>
          <w:lang w:eastAsia="zh-CN"/>
        </w:rPr>
        <w:t>AcsInfoRm</w:t>
      </w:r>
      <w:r>
        <w:tab/>
      </w:r>
      <w:r>
        <w:fldChar w:fldCharType="begin" w:fldLock="1"/>
      </w:r>
      <w:r>
        <w:instrText xml:space="preserve"> PAGEREF _Toc90649905 \h </w:instrText>
      </w:r>
      <w:r>
        <w:fldChar w:fldCharType="separate"/>
      </w:r>
      <w:r>
        <w:t>64</w:t>
      </w:r>
      <w:r>
        <w:fldChar w:fldCharType="end"/>
      </w:r>
    </w:p>
    <w:p w14:paraId="46214F4B" w14:textId="6628D159" w:rsidR="002366BD" w:rsidRDefault="002366BD">
      <w:pPr>
        <w:pStyle w:val="TOC4"/>
        <w:rPr>
          <w:rFonts w:asciiTheme="minorHAnsi" w:eastAsiaTheme="minorEastAsia" w:hAnsiTheme="minorHAnsi" w:cstheme="minorBidi"/>
          <w:sz w:val="22"/>
          <w:szCs w:val="22"/>
          <w:lang w:eastAsia="en-GB"/>
        </w:rPr>
      </w:pPr>
      <w:r>
        <w:t>5.4.4.47</w:t>
      </w:r>
      <w:r>
        <w:rPr>
          <w:rFonts w:asciiTheme="minorHAnsi" w:eastAsiaTheme="minorEastAsia" w:hAnsiTheme="minorHAnsi" w:cstheme="minorBidi"/>
          <w:sz w:val="22"/>
          <w:szCs w:val="22"/>
          <w:lang w:eastAsia="en-GB"/>
        </w:rPr>
        <w:tab/>
      </w:r>
      <w:r>
        <w:t>Type: NrV2xAuth</w:t>
      </w:r>
      <w:r>
        <w:tab/>
      </w:r>
      <w:r>
        <w:fldChar w:fldCharType="begin" w:fldLock="1"/>
      </w:r>
      <w:r>
        <w:instrText xml:space="preserve"> PAGEREF _Toc90649906 \h </w:instrText>
      </w:r>
      <w:r>
        <w:fldChar w:fldCharType="separate"/>
      </w:r>
      <w:r>
        <w:t>64</w:t>
      </w:r>
      <w:r>
        <w:fldChar w:fldCharType="end"/>
      </w:r>
    </w:p>
    <w:p w14:paraId="06EBDC5F" w14:textId="2515B3D0" w:rsidR="002366BD" w:rsidRDefault="002366BD">
      <w:pPr>
        <w:pStyle w:val="TOC4"/>
        <w:rPr>
          <w:rFonts w:asciiTheme="minorHAnsi" w:eastAsiaTheme="minorEastAsia" w:hAnsiTheme="minorHAnsi" w:cstheme="minorBidi"/>
          <w:sz w:val="22"/>
          <w:szCs w:val="22"/>
          <w:lang w:eastAsia="en-GB"/>
        </w:rPr>
      </w:pPr>
      <w:r>
        <w:t>5.4.4.48</w:t>
      </w:r>
      <w:r>
        <w:rPr>
          <w:rFonts w:asciiTheme="minorHAnsi" w:eastAsiaTheme="minorEastAsia" w:hAnsiTheme="minorHAnsi" w:cstheme="minorBidi"/>
          <w:sz w:val="22"/>
          <w:szCs w:val="22"/>
          <w:lang w:eastAsia="en-GB"/>
        </w:rPr>
        <w:tab/>
      </w:r>
      <w:r>
        <w:t>Type: LteV2xAuth</w:t>
      </w:r>
      <w:r>
        <w:tab/>
      </w:r>
      <w:r>
        <w:fldChar w:fldCharType="begin" w:fldLock="1"/>
      </w:r>
      <w:r>
        <w:instrText xml:space="preserve"> PAGEREF _Toc90649907 \h </w:instrText>
      </w:r>
      <w:r>
        <w:fldChar w:fldCharType="separate"/>
      </w:r>
      <w:r>
        <w:t>65</w:t>
      </w:r>
      <w:r>
        <w:fldChar w:fldCharType="end"/>
      </w:r>
    </w:p>
    <w:p w14:paraId="2171E01C" w14:textId="35A9E891" w:rsidR="002366BD" w:rsidRDefault="002366BD">
      <w:pPr>
        <w:pStyle w:val="TOC4"/>
        <w:rPr>
          <w:rFonts w:asciiTheme="minorHAnsi" w:eastAsiaTheme="minorEastAsia" w:hAnsiTheme="minorHAnsi" w:cstheme="minorBidi"/>
          <w:sz w:val="22"/>
          <w:szCs w:val="22"/>
          <w:lang w:eastAsia="en-GB"/>
        </w:rPr>
      </w:pPr>
      <w:r>
        <w:t>5.4.4.49</w:t>
      </w:r>
      <w:r>
        <w:rPr>
          <w:rFonts w:asciiTheme="minorHAnsi" w:eastAsiaTheme="minorEastAsia" w:hAnsiTheme="minorHAnsi" w:cstheme="minorBidi"/>
          <w:sz w:val="22"/>
          <w:szCs w:val="22"/>
          <w:lang w:eastAsia="en-GB"/>
        </w:rPr>
        <w:tab/>
      </w:r>
      <w:r>
        <w:t xml:space="preserve">Type: </w:t>
      </w:r>
      <w:r w:rsidRPr="00987755">
        <w:rPr>
          <w:rFonts w:cs="Arial"/>
          <w:lang w:eastAsia="zh-CN"/>
        </w:rPr>
        <w:t>Pc5QoSPara</w:t>
      </w:r>
      <w:r>
        <w:tab/>
      </w:r>
      <w:r>
        <w:fldChar w:fldCharType="begin" w:fldLock="1"/>
      </w:r>
      <w:r>
        <w:instrText xml:space="preserve"> PAGEREF _Toc90649908 \h </w:instrText>
      </w:r>
      <w:r>
        <w:fldChar w:fldCharType="separate"/>
      </w:r>
      <w:r>
        <w:t>65</w:t>
      </w:r>
      <w:r>
        <w:fldChar w:fldCharType="end"/>
      </w:r>
    </w:p>
    <w:p w14:paraId="28AF6379" w14:textId="52887A9C" w:rsidR="002366BD" w:rsidRDefault="002366BD">
      <w:pPr>
        <w:pStyle w:val="TOC4"/>
        <w:rPr>
          <w:rFonts w:asciiTheme="minorHAnsi" w:eastAsiaTheme="minorEastAsia" w:hAnsiTheme="minorHAnsi" w:cstheme="minorBidi"/>
          <w:sz w:val="22"/>
          <w:szCs w:val="22"/>
          <w:lang w:eastAsia="en-GB"/>
        </w:rPr>
      </w:pPr>
      <w:r>
        <w:t>5.4.4.50</w:t>
      </w:r>
      <w:r>
        <w:rPr>
          <w:rFonts w:asciiTheme="minorHAnsi" w:eastAsiaTheme="minorEastAsia" w:hAnsiTheme="minorHAnsi" w:cstheme="minorBidi"/>
          <w:sz w:val="22"/>
          <w:szCs w:val="22"/>
          <w:lang w:eastAsia="en-GB"/>
        </w:rPr>
        <w:tab/>
      </w:r>
      <w:r>
        <w:t>Type: Pc5QosFlowItem</w:t>
      </w:r>
      <w:r>
        <w:tab/>
      </w:r>
      <w:r>
        <w:fldChar w:fldCharType="begin" w:fldLock="1"/>
      </w:r>
      <w:r>
        <w:instrText xml:space="preserve"> PAGEREF _Toc90649909 \h </w:instrText>
      </w:r>
      <w:r>
        <w:fldChar w:fldCharType="separate"/>
      </w:r>
      <w:r>
        <w:t>65</w:t>
      </w:r>
      <w:r>
        <w:fldChar w:fldCharType="end"/>
      </w:r>
    </w:p>
    <w:p w14:paraId="6B87CF81" w14:textId="6ED22827" w:rsidR="002366BD" w:rsidRDefault="002366BD">
      <w:pPr>
        <w:pStyle w:val="TOC4"/>
        <w:rPr>
          <w:rFonts w:asciiTheme="minorHAnsi" w:eastAsiaTheme="minorEastAsia" w:hAnsiTheme="minorHAnsi" w:cstheme="minorBidi"/>
          <w:sz w:val="22"/>
          <w:szCs w:val="22"/>
          <w:lang w:eastAsia="en-GB"/>
        </w:rPr>
      </w:pPr>
      <w:r>
        <w:t>5.4.4.51</w:t>
      </w:r>
      <w:r>
        <w:rPr>
          <w:rFonts w:asciiTheme="minorHAnsi" w:eastAsiaTheme="minorEastAsia" w:hAnsiTheme="minorHAnsi" w:cstheme="minorBidi"/>
          <w:sz w:val="22"/>
          <w:szCs w:val="22"/>
          <w:lang w:eastAsia="en-GB"/>
        </w:rPr>
        <w:tab/>
      </w:r>
      <w:r>
        <w:t xml:space="preserve">Type: </w:t>
      </w:r>
      <w:r w:rsidRPr="00987755">
        <w:rPr>
          <w:rFonts w:eastAsia="Batang" w:cs="Arial"/>
          <w:lang w:eastAsia="ja-JP"/>
        </w:rPr>
        <w:t>Pc5FlowBitRates</w:t>
      </w:r>
      <w:r>
        <w:tab/>
      </w:r>
      <w:r>
        <w:fldChar w:fldCharType="begin" w:fldLock="1"/>
      </w:r>
      <w:r>
        <w:instrText xml:space="preserve"> PAGEREF _Toc90649910 \h </w:instrText>
      </w:r>
      <w:r>
        <w:fldChar w:fldCharType="separate"/>
      </w:r>
      <w:r>
        <w:t>65</w:t>
      </w:r>
      <w:r>
        <w:fldChar w:fldCharType="end"/>
      </w:r>
    </w:p>
    <w:p w14:paraId="54306AB1" w14:textId="7B4F2C64" w:rsidR="002366BD" w:rsidRDefault="002366BD">
      <w:pPr>
        <w:pStyle w:val="TOC4"/>
        <w:rPr>
          <w:rFonts w:asciiTheme="minorHAnsi" w:eastAsiaTheme="minorEastAsia" w:hAnsiTheme="minorHAnsi" w:cstheme="minorBidi"/>
          <w:sz w:val="22"/>
          <w:szCs w:val="22"/>
          <w:lang w:eastAsia="en-GB"/>
        </w:rPr>
      </w:pPr>
      <w:r>
        <w:t>5.4.4.52</w:t>
      </w:r>
      <w:r>
        <w:rPr>
          <w:rFonts w:asciiTheme="minorHAnsi" w:eastAsiaTheme="minorEastAsia" w:hAnsiTheme="minorHAnsi" w:cstheme="minorBidi"/>
          <w:sz w:val="22"/>
          <w:szCs w:val="22"/>
          <w:lang w:eastAsia="en-GB"/>
        </w:rPr>
        <w:tab/>
      </w:r>
      <w:r>
        <w:t>Type: UtraLocation</w:t>
      </w:r>
      <w:r>
        <w:tab/>
      </w:r>
      <w:r>
        <w:fldChar w:fldCharType="begin" w:fldLock="1"/>
      </w:r>
      <w:r>
        <w:instrText xml:space="preserve"> PAGEREF _Toc90649911 \h </w:instrText>
      </w:r>
      <w:r>
        <w:fldChar w:fldCharType="separate"/>
      </w:r>
      <w:r>
        <w:t>66</w:t>
      </w:r>
      <w:r>
        <w:fldChar w:fldCharType="end"/>
      </w:r>
    </w:p>
    <w:p w14:paraId="6079F89E" w14:textId="512F9CCD" w:rsidR="002366BD" w:rsidRDefault="002366BD">
      <w:pPr>
        <w:pStyle w:val="TOC4"/>
        <w:rPr>
          <w:rFonts w:asciiTheme="minorHAnsi" w:eastAsiaTheme="minorEastAsia" w:hAnsiTheme="minorHAnsi" w:cstheme="minorBidi"/>
          <w:sz w:val="22"/>
          <w:szCs w:val="22"/>
          <w:lang w:eastAsia="en-GB"/>
        </w:rPr>
      </w:pPr>
      <w:r>
        <w:t>5.4.4.53</w:t>
      </w:r>
      <w:r>
        <w:rPr>
          <w:rFonts w:asciiTheme="minorHAnsi" w:eastAsiaTheme="minorEastAsia" w:hAnsiTheme="minorHAnsi" w:cstheme="minorBidi"/>
          <w:sz w:val="22"/>
          <w:szCs w:val="22"/>
          <w:lang w:eastAsia="en-GB"/>
        </w:rPr>
        <w:tab/>
      </w:r>
      <w:r>
        <w:t>Type: GeraLocation</w:t>
      </w:r>
      <w:r>
        <w:tab/>
      </w:r>
      <w:r>
        <w:fldChar w:fldCharType="begin" w:fldLock="1"/>
      </w:r>
      <w:r>
        <w:instrText xml:space="preserve"> PAGEREF _Toc90649912 \h </w:instrText>
      </w:r>
      <w:r>
        <w:fldChar w:fldCharType="separate"/>
      </w:r>
      <w:r>
        <w:t>67</w:t>
      </w:r>
      <w:r>
        <w:fldChar w:fldCharType="end"/>
      </w:r>
    </w:p>
    <w:p w14:paraId="4243A9F4" w14:textId="42277710" w:rsidR="002366BD" w:rsidRDefault="002366BD">
      <w:pPr>
        <w:pStyle w:val="TOC4"/>
        <w:rPr>
          <w:rFonts w:asciiTheme="minorHAnsi" w:eastAsiaTheme="minorEastAsia" w:hAnsiTheme="minorHAnsi" w:cstheme="minorBidi"/>
          <w:sz w:val="22"/>
          <w:szCs w:val="22"/>
          <w:lang w:eastAsia="en-GB"/>
        </w:rPr>
      </w:pPr>
      <w:r>
        <w:t>5.4.4.54</w:t>
      </w:r>
      <w:r>
        <w:rPr>
          <w:rFonts w:asciiTheme="minorHAnsi" w:eastAsiaTheme="minorEastAsia" w:hAnsiTheme="minorHAnsi" w:cstheme="minorBidi"/>
          <w:sz w:val="22"/>
          <w:szCs w:val="22"/>
          <w:lang w:eastAsia="en-GB"/>
        </w:rPr>
        <w:tab/>
      </w:r>
      <w:r>
        <w:t>Type: CellGlobalId</w:t>
      </w:r>
      <w:r>
        <w:tab/>
      </w:r>
      <w:r>
        <w:fldChar w:fldCharType="begin" w:fldLock="1"/>
      </w:r>
      <w:r>
        <w:instrText xml:space="preserve"> PAGEREF _Toc90649913 \h </w:instrText>
      </w:r>
      <w:r>
        <w:fldChar w:fldCharType="separate"/>
      </w:r>
      <w:r>
        <w:t>67</w:t>
      </w:r>
      <w:r>
        <w:fldChar w:fldCharType="end"/>
      </w:r>
    </w:p>
    <w:p w14:paraId="38DBC657" w14:textId="3881AAE6" w:rsidR="002366BD" w:rsidRDefault="002366BD">
      <w:pPr>
        <w:pStyle w:val="TOC4"/>
        <w:rPr>
          <w:rFonts w:asciiTheme="minorHAnsi" w:eastAsiaTheme="minorEastAsia" w:hAnsiTheme="minorHAnsi" w:cstheme="minorBidi"/>
          <w:sz w:val="22"/>
          <w:szCs w:val="22"/>
          <w:lang w:eastAsia="en-GB"/>
        </w:rPr>
      </w:pPr>
      <w:r>
        <w:t>5.4.4.55</w:t>
      </w:r>
      <w:r>
        <w:rPr>
          <w:rFonts w:asciiTheme="minorHAnsi" w:eastAsiaTheme="minorEastAsia" w:hAnsiTheme="minorHAnsi" w:cstheme="minorBidi"/>
          <w:sz w:val="22"/>
          <w:szCs w:val="22"/>
          <w:lang w:eastAsia="en-GB"/>
        </w:rPr>
        <w:tab/>
      </w:r>
      <w:r>
        <w:t>Type: ServiceAreaId</w:t>
      </w:r>
      <w:r>
        <w:tab/>
      </w:r>
      <w:r>
        <w:fldChar w:fldCharType="begin" w:fldLock="1"/>
      </w:r>
      <w:r>
        <w:instrText xml:space="preserve"> PAGEREF _Toc90649914 \h </w:instrText>
      </w:r>
      <w:r>
        <w:fldChar w:fldCharType="separate"/>
      </w:r>
      <w:r>
        <w:t>68</w:t>
      </w:r>
      <w:r>
        <w:fldChar w:fldCharType="end"/>
      </w:r>
    </w:p>
    <w:p w14:paraId="6254C322" w14:textId="3E965016" w:rsidR="002366BD" w:rsidRDefault="002366BD">
      <w:pPr>
        <w:pStyle w:val="TOC4"/>
        <w:rPr>
          <w:rFonts w:asciiTheme="minorHAnsi" w:eastAsiaTheme="minorEastAsia" w:hAnsiTheme="minorHAnsi" w:cstheme="minorBidi"/>
          <w:sz w:val="22"/>
          <w:szCs w:val="22"/>
          <w:lang w:eastAsia="en-GB"/>
        </w:rPr>
      </w:pPr>
      <w:r>
        <w:t>5.4.4.56</w:t>
      </w:r>
      <w:r>
        <w:rPr>
          <w:rFonts w:asciiTheme="minorHAnsi" w:eastAsiaTheme="minorEastAsia" w:hAnsiTheme="minorHAnsi" w:cstheme="minorBidi"/>
          <w:sz w:val="22"/>
          <w:szCs w:val="22"/>
          <w:lang w:eastAsia="en-GB"/>
        </w:rPr>
        <w:tab/>
      </w:r>
      <w:r>
        <w:t>Type: LocationAreaId</w:t>
      </w:r>
      <w:r>
        <w:tab/>
      </w:r>
      <w:r>
        <w:fldChar w:fldCharType="begin" w:fldLock="1"/>
      </w:r>
      <w:r>
        <w:instrText xml:space="preserve"> PAGEREF _Toc90649915 \h </w:instrText>
      </w:r>
      <w:r>
        <w:fldChar w:fldCharType="separate"/>
      </w:r>
      <w:r>
        <w:t>68</w:t>
      </w:r>
      <w:r>
        <w:fldChar w:fldCharType="end"/>
      </w:r>
    </w:p>
    <w:p w14:paraId="68CECCC9" w14:textId="69B424AE" w:rsidR="002366BD" w:rsidRDefault="002366BD">
      <w:pPr>
        <w:pStyle w:val="TOC4"/>
        <w:rPr>
          <w:rFonts w:asciiTheme="minorHAnsi" w:eastAsiaTheme="minorEastAsia" w:hAnsiTheme="minorHAnsi" w:cstheme="minorBidi"/>
          <w:sz w:val="22"/>
          <w:szCs w:val="22"/>
          <w:lang w:eastAsia="en-GB"/>
        </w:rPr>
      </w:pPr>
      <w:r>
        <w:t>5.4.4.57</w:t>
      </w:r>
      <w:r>
        <w:rPr>
          <w:rFonts w:asciiTheme="minorHAnsi" w:eastAsiaTheme="minorEastAsia" w:hAnsiTheme="minorHAnsi" w:cstheme="minorBidi"/>
          <w:sz w:val="22"/>
          <w:szCs w:val="22"/>
          <w:lang w:eastAsia="en-GB"/>
        </w:rPr>
        <w:tab/>
      </w:r>
      <w:r>
        <w:t>Type: RoutingAreaId</w:t>
      </w:r>
      <w:r>
        <w:tab/>
      </w:r>
      <w:r>
        <w:fldChar w:fldCharType="begin" w:fldLock="1"/>
      </w:r>
      <w:r>
        <w:instrText xml:space="preserve"> PAGEREF _Toc90649916 \h </w:instrText>
      </w:r>
      <w:r>
        <w:fldChar w:fldCharType="separate"/>
      </w:r>
      <w:r>
        <w:t>68</w:t>
      </w:r>
      <w:r>
        <w:fldChar w:fldCharType="end"/>
      </w:r>
    </w:p>
    <w:p w14:paraId="60932843" w14:textId="4ED670DC" w:rsidR="002366BD" w:rsidRDefault="002366BD">
      <w:pPr>
        <w:pStyle w:val="TOC4"/>
        <w:rPr>
          <w:rFonts w:asciiTheme="minorHAnsi" w:eastAsiaTheme="minorEastAsia" w:hAnsiTheme="minorHAnsi" w:cstheme="minorBidi"/>
          <w:sz w:val="22"/>
          <w:szCs w:val="22"/>
          <w:lang w:eastAsia="en-GB"/>
        </w:rPr>
      </w:pPr>
      <w:r>
        <w:t>5.4.4.58</w:t>
      </w:r>
      <w:r>
        <w:rPr>
          <w:rFonts w:asciiTheme="minorHAnsi" w:eastAsiaTheme="minorEastAsia" w:hAnsiTheme="minorHAnsi" w:cstheme="minorBidi"/>
          <w:sz w:val="22"/>
          <w:szCs w:val="22"/>
          <w:lang w:eastAsia="en-GB"/>
        </w:rPr>
        <w:tab/>
      </w:r>
      <w:r>
        <w:t>Type: DddTrafficDescriptor</w:t>
      </w:r>
      <w:r>
        <w:tab/>
      </w:r>
      <w:r>
        <w:fldChar w:fldCharType="begin" w:fldLock="1"/>
      </w:r>
      <w:r>
        <w:instrText xml:space="preserve"> PAGEREF _Toc90649917 \h </w:instrText>
      </w:r>
      <w:r>
        <w:fldChar w:fldCharType="separate"/>
      </w:r>
      <w:r>
        <w:t>68</w:t>
      </w:r>
      <w:r>
        <w:fldChar w:fldCharType="end"/>
      </w:r>
    </w:p>
    <w:p w14:paraId="087C8C1A" w14:textId="6B3047C1" w:rsidR="002366BD" w:rsidRDefault="002366BD">
      <w:pPr>
        <w:pStyle w:val="TOC4"/>
        <w:rPr>
          <w:rFonts w:asciiTheme="minorHAnsi" w:eastAsiaTheme="minorEastAsia" w:hAnsiTheme="minorHAnsi" w:cstheme="minorBidi"/>
          <w:sz w:val="22"/>
          <w:szCs w:val="22"/>
          <w:lang w:eastAsia="en-GB"/>
        </w:rPr>
      </w:pPr>
      <w:r>
        <w:t>5.4.4.59</w:t>
      </w:r>
      <w:r>
        <w:rPr>
          <w:rFonts w:asciiTheme="minorHAnsi" w:eastAsiaTheme="minorEastAsia" w:hAnsiTheme="minorHAnsi" w:cstheme="minorBidi"/>
          <w:sz w:val="22"/>
          <w:szCs w:val="22"/>
          <w:lang w:eastAsia="en-GB"/>
        </w:rPr>
        <w:tab/>
      </w:r>
      <w:r>
        <w:t xml:space="preserve">Type: </w:t>
      </w:r>
      <w:r>
        <w:rPr>
          <w:lang w:eastAsia="zh-CN"/>
        </w:rPr>
        <w:t>MoExpDataCounter</w:t>
      </w:r>
      <w:r>
        <w:tab/>
      </w:r>
      <w:r>
        <w:fldChar w:fldCharType="begin" w:fldLock="1"/>
      </w:r>
      <w:r>
        <w:instrText xml:space="preserve"> PAGEREF _Toc90649918 \h </w:instrText>
      </w:r>
      <w:r>
        <w:fldChar w:fldCharType="separate"/>
      </w:r>
      <w:r>
        <w:t>68</w:t>
      </w:r>
      <w:r>
        <w:fldChar w:fldCharType="end"/>
      </w:r>
    </w:p>
    <w:p w14:paraId="2D177B4B" w14:textId="3DFE1C10" w:rsidR="002366BD" w:rsidRDefault="002366BD">
      <w:pPr>
        <w:pStyle w:val="TOC4"/>
        <w:rPr>
          <w:rFonts w:asciiTheme="minorHAnsi" w:eastAsiaTheme="minorEastAsia" w:hAnsiTheme="minorHAnsi" w:cstheme="minorBidi"/>
          <w:sz w:val="22"/>
          <w:szCs w:val="22"/>
          <w:lang w:eastAsia="en-GB"/>
        </w:rPr>
      </w:pPr>
      <w:r>
        <w:t>5.4.4.60</w:t>
      </w:r>
      <w:r>
        <w:rPr>
          <w:rFonts w:asciiTheme="minorHAnsi" w:eastAsiaTheme="minorEastAsia" w:hAnsiTheme="minorHAnsi" w:cstheme="minorBidi"/>
          <w:sz w:val="22"/>
          <w:szCs w:val="22"/>
          <w:lang w:eastAsia="en-GB"/>
        </w:rPr>
        <w:tab/>
      </w:r>
      <w:r>
        <w:t>Type: NssaaStatus</w:t>
      </w:r>
      <w:r>
        <w:tab/>
      </w:r>
      <w:r>
        <w:fldChar w:fldCharType="begin" w:fldLock="1"/>
      </w:r>
      <w:r>
        <w:instrText xml:space="preserve"> PAGEREF _Toc90649919 \h </w:instrText>
      </w:r>
      <w:r>
        <w:fldChar w:fldCharType="separate"/>
      </w:r>
      <w:r>
        <w:t>69</w:t>
      </w:r>
      <w:r>
        <w:fldChar w:fldCharType="end"/>
      </w:r>
    </w:p>
    <w:p w14:paraId="78E1A869" w14:textId="45ED500E" w:rsidR="002366BD" w:rsidRDefault="002366BD">
      <w:pPr>
        <w:pStyle w:val="TOC4"/>
        <w:rPr>
          <w:rFonts w:asciiTheme="minorHAnsi" w:eastAsiaTheme="minorEastAsia" w:hAnsiTheme="minorHAnsi" w:cstheme="minorBidi"/>
          <w:sz w:val="22"/>
          <w:szCs w:val="22"/>
          <w:lang w:eastAsia="en-GB"/>
        </w:rPr>
      </w:pPr>
      <w:r>
        <w:t>5.4.4.61</w:t>
      </w:r>
      <w:r>
        <w:rPr>
          <w:rFonts w:asciiTheme="minorHAnsi" w:eastAsiaTheme="minorEastAsia" w:hAnsiTheme="minorHAnsi" w:cstheme="minorBidi"/>
          <w:sz w:val="22"/>
          <w:szCs w:val="22"/>
          <w:lang w:eastAsia="en-GB"/>
        </w:rPr>
        <w:tab/>
      </w:r>
      <w:r>
        <w:t>Type: NssaaStatusRm</w:t>
      </w:r>
      <w:r>
        <w:tab/>
      </w:r>
      <w:r>
        <w:fldChar w:fldCharType="begin" w:fldLock="1"/>
      </w:r>
      <w:r>
        <w:instrText xml:space="preserve"> PAGEREF _Toc90649920 \h </w:instrText>
      </w:r>
      <w:r>
        <w:fldChar w:fldCharType="separate"/>
      </w:r>
      <w:r>
        <w:t>69</w:t>
      </w:r>
      <w:r>
        <w:fldChar w:fldCharType="end"/>
      </w:r>
    </w:p>
    <w:p w14:paraId="0406BEE2" w14:textId="538B3737" w:rsidR="002366BD" w:rsidRDefault="002366BD">
      <w:pPr>
        <w:pStyle w:val="TOC4"/>
        <w:rPr>
          <w:rFonts w:asciiTheme="minorHAnsi" w:eastAsiaTheme="minorEastAsia" w:hAnsiTheme="minorHAnsi" w:cstheme="minorBidi"/>
          <w:sz w:val="22"/>
          <w:szCs w:val="22"/>
          <w:lang w:eastAsia="en-GB"/>
        </w:rPr>
      </w:pPr>
      <w:r>
        <w:t>5.4.4.62</w:t>
      </w:r>
      <w:r>
        <w:rPr>
          <w:rFonts w:asciiTheme="minorHAnsi" w:eastAsiaTheme="minorEastAsia" w:hAnsiTheme="minorHAnsi" w:cstheme="minorBidi"/>
          <w:sz w:val="22"/>
          <w:szCs w:val="22"/>
          <w:lang w:eastAsia="en-GB"/>
        </w:rPr>
        <w:tab/>
      </w:r>
      <w:r>
        <w:t xml:space="preserve">Type: </w:t>
      </w:r>
      <w:r>
        <w:rPr>
          <w:lang w:eastAsia="zh-CN"/>
        </w:rPr>
        <w:t>TnapId</w:t>
      </w:r>
      <w:r>
        <w:tab/>
      </w:r>
      <w:r>
        <w:fldChar w:fldCharType="begin" w:fldLock="1"/>
      </w:r>
      <w:r>
        <w:instrText xml:space="preserve"> PAGEREF _Toc90649921 \h </w:instrText>
      </w:r>
      <w:r>
        <w:fldChar w:fldCharType="separate"/>
      </w:r>
      <w:r>
        <w:t>69</w:t>
      </w:r>
      <w:r>
        <w:fldChar w:fldCharType="end"/>
      </w:r>
    </w:p>
    <w:p w14:paraId="11D58599" w14:textId="1F439ED6" w:rsidR="002366BD" w:rsidRDefault="002366BD">
      <w:pPr>
        <w:pStyle w:val="TOC4"/>
        <w:rPr>
          <w:rFonts w:asciiTheme="minorHAnsi" w:eastAsiaTheme="minorEastAsia" w:hAnsiTheme="minorHAnsi" w:cstheme="minorBidi"/>
          <w:sz w:val="22"/>
          <w:szCs w:val="22"/>
          <w:lang w:eastAsia="en-GB"/>
        </w:rPr>
      </w:pPr>
      <w:r>
        <w:t>5.4.4.63</w:t>
      </w:r>
      <w:r>
        <w:rPr>
          <w:rFonts w:asciiTheme="minorHAnsi" w:eastAsiaTheme="minorEastAsia" w:hAnsiTheme="minorHAnsi" w:cstheme="minorBidi"/>
          <w:sz w:val="22"/>
          <w:szCs w:val="22"/>
          <w:lang w:eastAsia="en-GB"/>
        </w:rPr>
        <w:tab/>
      </w:r>
      <w:r>
        <w:t>Type: TnapIdRm</w:t>
      </w:r>
      <w:r>
        <w:tab/>
      </w:r>
      <w:r>
        <w:fldChar w:fldCharType="begin" w:fldLock="1"/>
      </w:r>
      <w:r>
        <w:instrText xml:space="preserve"> PAGEREF _Toc90649922 \h </w:instrText>
      </w:r>
      <w:r>
        <w:fldChar w:fldCharType="separate"/>
      </w:r>
      <w:r>
        <w:t>69</w:t>
      </w:r>
      <w:r>
        <w:fldChar w:fldCharType="end"/>
      </w:r>
    </w:p>
    <w:p w14:paraId="4772F97A" w14:textId="78C28B48" w:rsidR="002366BD" w:rsidRDefault="002366BD">
      <w:pPr>
        <w:pStyle w:val="TOC4"/>
        <w:rPr>
          <w:rFonts w:asciiTheme="minorHAnsi" w:eastAsiaTheme="minorEastAsia" w:hAnsiTheme="minorHAnsi" w:cstheme="minorBidi"/>
          <w:sz w:val="22"/>
          <w:szCs w:val="22"/>
          <w:lang w:eastAsia="en-GB"/>
        </w:rPr>
      </w:pPr>
      <w:r>
        <w:t>5.4.4.64</w:t>
      </w:r>
      <w:r>
        <w:rPr>
          <w:rFonts w:asciiTheme="minorHAnsi" w:eastAsiaTheme="minorEastAsia" w:hAnsiTheme="minorHAnsi" w:cstheme="minorBidi"/>
          <w:sz w:val="22"/>
          <w:szCs w:val="22"/>
          <w:lang w:eastAsia="en-GB"/>
        </w:rPr>
        <w:tab/>
      </w:r>
      <w:r>
        <w:t xml:space="preserve">Type: </w:t>
      </w:r>
      <w:r>
        <w:rPr>
          <w:lang w:eastAsia="zh-CN"/>
        </w:rPr>
        <w:t>TwapId</w:t>
      </w:r>
      <w:r>
        <w:tab/>
      </w:r>
      <w:r>
        <w:fldChar w:fldCharType="begin" w:fldLock="1"/>
      </w:r>
      <w:r>
        <w:instrText xml:space="preserve"> PAGEREF _Toc90649923 \h </w:instrText>
      </w:r>
      <w:r>
        <w:fldChar w:fldCharType="separate"/>
      </w:r>
      <w:r>
        <w:t>70</w:t>
      </w:r>
      <w:r>
        <w:fldChar w:fldCharType="end"/>
      </w:r>
    </w:p>
    <w:p w14:paraId="20D98E52" w14:textId="17AF2C40" w:rsidR="002366BD" w:rsidRDefault="002366BD">
      <w:pPr>
        <w:pStyle w:val="TOC4"/>
        <w:rPr>
          <w:rFonts w:asciiTheme="minorHAnsi" w:eastAsiaTheme="minorEastAsia" w:hAnsiTheme="minorHAnsi" w:cstheme="minorBidi"/>
          <w:sz w:val="22"/>
          <w:szCs w:val="22"/>
          <w:lang w:eastAsia="en-GB"/>
        </w:rPr>
      </w:pPr>
      <w:r>
        <w:t>5.4.4.65</w:t>
      </w:r>
      <w:r>
        <w:rPr>
          <w:rFonts w:asciiTheme="minorHAnsi" w:eastAsiaTheme="minorEastAsia" w:hAnsiTheme="minorHAnsi" w:cstheme="minorBidi"/>
          <w:sz w:val="22"/>
          <w:szCs w:val="22"/>
          <w:lang w:eastAsia="en-GB"/>
        </w:rPr>
        <w:tab/>
      </w:r>
      <w:r>
        <w:t>Type: TwapIdRm</w:t>
      </w:r>
      <w:r>
        <w:tab/>
      </w:r>
      <w:r>
        <w:fldChar w:fldCharType="begin" w:fldLock="1"/>
      </w:r>
      <w:r>
        <w:instrText xml:space="preserve"> PAGEREF _Toc90649924 \h </w:instrText>
      </w:r>
      <w:r>
        <w:fldChar w:fldCharType="separate"/>
      </w:r>
      <w:r>
        <w:t>70</w:t>
      </w:r>
      <w:r>
        <w:fldChar w:fldCharType="end"/>
      </w:r>
    </w:p>
    <w:p w14:paraId="5535A0D3" w14:textId="6F46CD4A" w:rsidR="002366BD" w:rsidRDefault="002366BD">
      <w:pPr>
        <w:pStyle w:val="TOC4"/>
        <w:rPr>
          <w:rFonts w:asciiTheme="minorHAnsi" w:eastAsiaTheme="minorEastAsia" w:hAnsiTheme="minorHAnsi" w:cstheme="minorBidi"/>
          <w:sz w:val="22"/>
          <w:szCs w:val="22"/>
          <w:lang w:eastAsia="en-GB"/>
        </w:rPr>
      </w:pPr>
      <w:r>
        <w:t>5.4.4.66</w:t>
      </w:r>
      <w:r>
        <w:rPr>
          <w:rFonts w:asciiTheme="minorHAnsi" w:eastAsiaTheme="minorEastAsia" w:hAnsiTheme="minorHAnsi" w:cstheme="minorBidi"/>
          <w:sz w:val="22"/>
          <w:szCs w:val="22"/>
          <w:lang w:eastAsia="en-GB"/>
        </w:rPr>
        <w:tab/>
      </w:r>
      <w:r>
        <w:t>Type: SnssaiExtension</w:t>
      </w:r>
      <w:r>
        <w:tab/>
      </w:r>
      <w:r>
        <w:fldChar w:fldCharType="begin" w:fldLock="1"/>
      </w:r>
      <w:r>
        <w:instrText xml:space="preserve"> PAGEREF _Toc90649925 \h </w:instrText>
      </w:r>
      <w:r>
        <w:fldChar w:fldCharType="separate"/>
      </w:r>
      <w:r>
        <w:t>70</w:t>
      </w:r>
      <w:r>
        <w:fldChar w:fldCharType="end"/>
      </w:r>
    </w:p>
    <w:p w14:paraId="0567B1F9" w14:textId="3AC35F23" w:rsidR="002366BD" w:rsidRDefault="002366BD">
      <w:pPr>
        <w:pStyle w:val="TOC4"/>
        <w:rPr>
          <w:rFonts w:asciiTheme="minorHAnsi" w:eastAsiaTheme="minorEastAsia" w:hAnsiTheme="minorHAnsi" w:cstheme="minorBidi"/>
          <w:sz w:val="22"/>
          <w:szCs w:val="22"/>
          <w:lang w:eastAsia="en-GB"/>
        </w:rPr>
      </w:pPr>
      <w:r>
        <w:t>5.4.4.67</w:t>
      </w:r>
      <w:r>
        <w:rPr>
          <w:rFonts w:asciiTheme="minorHAnsi" w:eastAsiaTheme="minorEastAsia" w:hAnsiTheme="minorHAnsi" w:cstheme="minorBidi"/>
          <w:sz w:val="22"/>
          <w:szCs w:val="22"/>
          <w:lang w:eastAsia="en-GB"/>
        </w:rPr>
        <w:tab/>
      </w:r>
      <w:r>
        <w:t>Type: SdRange</w:t>
      </w:r>
      <w:r>
        <w:tab/>
      </w:r>
      <w:r>
        <w:fldChar w:fldCharType="begin" w:fldLock="1"/>
      </w:r>
      <w:r>
        <w:instrText xml:space="preserve"> PAGEREF _Toc90649926 \h </w:instrText>
      </w:r>
      <w:r>
        <w:fldChar w:fldCharType="separate"/>
      </w:r>
      <w:r>
        <w:t>70</w:t>
      </w:r>
      <w:r>
        <w:fldChar w:fldCharType="end"/>
      </w:r>
    </w:p>
    <w:p w14:paraId="76233F79" w14:textId="16E14B43" w:rsidR="002366BD" w:rsidRDefault="002366BD">
      <w:pPr>
        <w:pStyle w:val="TOC4"/>
        <w:rPr>
          <w:rFonts w:asciiTheme="minorHAnsi" w:eastAsiaTheme="minorEastAsia" w:hAnsiTheme="minorHAnsi" w:cstheme="minorBidi"/>
          <w:sz w:val="22"/>
          <w:szCs w:val="22"/>
          <w:lang w:eastAsia="en-GB"/>
        </w:rPr>
      </w:pPr>
      <w:r>
        <w:t>5.4.4.</w:t>
      </w:r>
      <w:r>
        <w:rPr>
          <w:lang w:eastAsia="zh-CN"/>
        </w:rPr>
        <w:t>68</w:t>
      </w:r>
      <w:r>
        <w:rPr>
          <w:rFonts w:asciiTheme="minorHAnsi" w:eastAsiaTheme="minorEastAsia" w:hAnsiTheme="minorHAnsi" w:cstheme="minorBidi"/>
          <w:sz w:val="22"/>
          <w:szCs w:val="22"/>
          <w:lang w:eastAsia="en-GB"/>
        </w:rPr>
        <w:tab/>
      </w:r>
      <w:r>
        <w:t xml:space="preserve">Type: </w:t>
      </w:r>
      <w:r>
        <w:rPr>
          <w:lang w:eastAsia="zh-CN"/>
        </w:rPr>
        <w:t>ProseServiceAuth</w:t>
      </w:r>
      <w:r>
        <w:tab/>
      </w:r>
      <w:r>
        <w:fldChar w:fldCharType="begin" w:fldLock="1"/>
      </w:r>
      <w:r>
        <w:instrText xml:space="preserve"> PAGEREF _Toc90649927 \h </w:instrText>
      </w:r>
      <w:r>
        <w:fldChar w:fldCharType="separate"/>
      </w:r>
      <w:r>
        <w:t>71</w:t>
      </w:r>
      <w:r>
        <w:fldChar w:fldCharType="end"/>
      </w:r>
    </w:p>
    <w:p w14:paraId="4146F0A1" w14:textId="1F183A79" w:rsidR="002366BD" w:rsidRDefault="002366BD">
      <w:pPr>
        <w:pStyle w:val="TOC4"/>
        <w:rPr>
          <w:rFonts w:asciiTheme="minorHAnsi" w:eastAsiaTheme="minorEastAsia" w:hAnsiTheme="minorHAnsi" w:cstheme="minorBidi"/>
          <w:sz w:val="22"/>
          <w:szCs w:val="22"/>
          <w:lang w:eastAsia="en-GB"/>
        </w:rPr>
      </w:pPr>
      <w:r>
        <w:t>5.4.4.69</w:t>
      </w:r>
      <w:r>
        <w:rPr>
          <w:rFonts w:asciiTheme="minorHAnsi" w:eastAsiaTheme="minorEastAsia" w:hAnsiTheme="minorHAnsi" w:cstheme="minorBidi"/>
          <w:sz w:val="22"/>
          <w:szCs w:val="22"/>
          <w:lang w:eastAsia="en-GB"/>
        </w:rPr>
        <w:tab/>
      </w:r>
      <w:r>
        <w:t xml:space="preserve">Type: </w:t>
      </w:r>
      <w:r>
        <w:rPr>
          <w:lang w:eastAsia="zh-CN"/>
        </w:rPr>
        <w:t>EcsServerAddr</w:t>
      </w:r>
      <w:r>
        <w:tab/>
      </w:r>
      <w:r>
        <w:fldChar w:fldCharType="begin" w:fldLock="1"/>
      </w:r>
      <w:r>
        <w:instrText xml:space="preserve"> PAGEREF _Toc90649928 \h </w:instrText>
      </w:r>
      <w:r>
        <w:fldChar w:fldCharType="separate"/>
      </w:r>
      <w:r>
        <w:t>71</w:t>
      </w:r>
      <w:r>
        <w:fldChar w:fldCharType="end"/>
      </w:r>
    </w:p>
    <w:p w14:paraId="598A2B13" w14:textId="7AD1238C" w:rsidR="002366BD" w:rsidRDefault="002366BD">
      <w:pPr>
        <w:pStyle w:val="TOC4"/>
        <w:rPr>
          <w:rFonts w:asciiTheme="minorHAnsi" w:eastAsiaTheme="minorEastAsia" w:hAnsiTheme="minorHAnsi" w:cstheme="minorBidi"/>
          <w:sz w:val="22"/>
          <w:szCs w:val="22"/>
          <w:lang w:eastAsia="en-GB"/>
        </w:rPr>
      </w:pPr>
      <w:r>
        <w:t>5.4.4.70</w:t>
      </w:r>
      <w:r>
        <w:rPr>
          <w:rFonts w:asciiTheme="minorHAnsi" w:eastAsiaTheme="minorEastAsia" w:hAnsiTheme="minorHAnsi" w:cstheme="minorBidi"/>
          <w:sz w:val="22"/>
          <w:szCs w:val="22"/>
          <w:lang w:eastAsia="en-GB"/>
        </w:rPr>
        <w:tab/>
      </w:r>
      <w:r>
        <w:t xml:space="preserve">Type: </w:t>
      </w:r>
      <w:r>
        <w:rPr>
          <w:lang w:eastAsia="zh-CN"/>
        </w:rPr>
        <w:t>EcsServerAddr</w:t>
      </w:r>
      <w:r>
        <w:t>Rm</w:t>
      </w:r>
      <w:r>
        <w:tab/>
      </w:r>
      <w:r>
        <w:fldChar w:fldCharType="begin" w:fldLock="1"/>
      </w:r>
      <w:r>
        <w:instrText xml:space="preserve"> PAGEREF _Toc90649929 \h </w:instrText>
      </w:r>
      <w:r>
        <w:fldChar w:fldCharType="separate"/>
      </w:r>
      <w:r>
        <w:t>71</w:t>
      </w:r>
      <w:r>
        <w:fldChar w:fldCharType="end"/>
      </w:r>
    </w:p>
    <w:p w14:paraId="24A368E5" w14:textId="08C960AC" w:rsidR="002366BD" w:rsidRDefault="002366BD">
      <w:pPr>
        <w:pStyle w:val="TOC4"/>
        <w:rPr>
          <w:rFonts w:asciiTheme="minorHAnsi" w:eastAsiaTheme="minorEastAsia" w:hAnsiTheme="minorHAnsi" w:cstheme="minorBidi"/>
          <w:sz w:val="22"/>
          <w:szCs w:val="22"/>
          <w:lang w:eastAsia="en-GB"/>
        </w:rPr>
      </w:pPr>
      <w:r>
        <w:t>5.4.4.71</w:t>
      </w:r>
      <w:r>
        <w:rPr>
          <w:rFonts w:asciiTheme="minorHAnsi" w:eastAsiaTheme="minorEastAsia" w:hAnsiTheme="minorHAnsi" w:cstheme="minorBidi"/>
          <w:sz w:val="22"/>
          <w:szCs w:val="22"/>
          <w:lang w:eastAsia="en-GB"/>
        </w:rPr>
        <w:tab/>
      </w:r>
      <w:r>
        <w:t xml:space="preserve">Type: </w:t>
      </w:r>
      <w:r>
        <w:rPr>
          <w:lang w:eastAsia="zh-CN"/>
        </w:rPr>
        <w:t>IpAddr</w:t>
      </w:r>
      <w:r>
        <w:tab/>
      </w:r>
      <w:r>
        <w:fldChar w:fldCharType="begin" w:fldLock="1"/>
      </w:r>
      <w:r>
        <w:instrText xml:space="preserve"> PAGEREF _Toc90649930 \h </w:instrText>
      </w:r>
      <w:r>
        <w:fldChar w:fldCharType="separate"/>
      </w:r>
      <w:r>
        <w:t>71</w:t>
      </w:r>
      <w:r>
        <w:fldChar w:fldCharType="end"/>
      </w:r>
    </w:p>
    <w:p w14:paraId="2BFBEFBC" w14:textId="5D0D8735" w:rsidR="002366BD" w:rsidRDefault="002366BD">
      <w:pPr>
        <w:pStyle w:val="TOC4"/>
        <w:rPr>
          <w:rFonts w:asciiTheme="minorHAnsi" w:eastAsiaTheme="minorEastAsia" w:hAnsiTheme="minorHAnsi" w:cstheme="minorBidi"/>
          <w:sz w:val="22"/>
          <w:szCs w:val="22"/>
          <w:lang w:eastAsia="en-GB"/>
        </w:rPr>
      </w:pPr>
      <w:r>
        <w:t>5.4.4.72</w:t>
      </w:r>
      <w:r>
        <w:rPr>
          <w:rFonts w:asciiTheme="minorHAnsi" w:eastAsiaTheme="minorEastAsia" w:hAnsiTheme="minorHAnsi" w:cstheme="minorBidi"/>
          <w:sz w:val="22"/>
          <w:szCs w:val="22"/>
          <w:lang w:eastAsia="en-GB"/>
        </w:rPr>
        <w:tab/>
      </w:r>
      <w:r>
        <w:t xml:space="preserve">Type: </w:t>
      </w:r>
      <w:r>
        <w:rPr>
          <w:lang w:eastAsia="zh-CN"/>
        </w:rPr>
        <w:t>SACInfo</w:t>
      </w:r>
      <w:r>
        <w:tab/>
      </w:r>
      <w:r>
        <w:fldChar w:fldCharType="begin" w:fldLock="1"/>
      </w:r>
      <w:r>
        <w:instrText xml:space="preserve"> PAGEREF _Toc90649931 \h </w:instrText>
      </w:r>
      <w:r>
        <w:fldChar w:fldCharType="separate"/>
      </w:r>
      <w:r>
        <w:t>72</w:t>
      </w:r>
      <w:r>
        <w:fldChar w:fldCharType="end"/>
      </w:r>
    </w:p>
    <w:p w14:paraId="7B28D144" w14:textId="4E6CABB1" w:rsidR="002366BD" w:rsidRDefault="002366BD">
      <w:pPr>
        <w:pStyle w:val="TOC4"/>
        <w:rPr>
          <w:rFonts w:asciiTheme="minorHAnsi" w:eastAsiaTheme="minorEastAsia" w:hAnsiTheme="minorHAnsi" w:cstheme="minorBidi"/>
          <w:sz w:val="22"/>
          <w:szCs w:val="22"/>
          <w:lang w:eastAsia="en-GB"/>
        </w:rPr>
      </w:pPr>
      <w:r>
        <w:t>5.4.4.73</w:t>
      </w:r>
      <w:r>
        <w:rPr>
          <w:rFonts w:asciiTheme="minorHAnsi" w:eastAsiaTheme="minorEastAsia" w:hAnsiTheme="minorHAnsi" w:cstheme="minorBidi"/>
          <w:sz w:val="22"/>
          <w:szCs w:val="22"/>
          <w:lang w:eastAsia="en-GB"/>
        </w:rPr>
        <w:tab/>
      </w:r>
      <w:r>
        <w:t xml:space="preserve">Type: </w:t>
      </w:r>
      <w:r>
        <w:rPr>
          <w:lang w:eastAsia="zh-CN"/>
        </w:rPr>
        <w:t>SACEventStatus</w:t>
      </w:r>
      <w:r>
        <w:tab/>
      </w:r>
      <w:r>
        <w:fldChar w:fldCharType="begin" w:fldLock="1"/>
      </w:r>
      <w:r>
        <w:instrText xml:space="preserve"> PAGEREF _Toc90649932 \h </w:instrText>
      </w:r>
      <w:r>
        <w:fldChar w:fldCharType="separate"/>
      </w:r>
      <w:r>
        <w:t>74</w:t>
      </w:r>
      <w:r>
        <w:fldChar w:fldCharType="end"/>
      </w:r>
    </w:p>
    <w:p w14:paraId="67F112F7" w14:textId="40094462" w:rsidR="002366BD" w:rsidRDefault="002366BD">
      <w:pPr>
        <w:pStyle w:val="TOC4"/>
        <w:rPr>
          <w:rFonts w:asciiTheme="minorHAnsi" w:eastAsiaTheme="minorEastAsia" w:hAnsiTheme="minorHAnsi" w:cstheme="minorBidi"/>
          <w:sz w:val="22"/>
          <w:szCs w:val="22"/>
          <w:lang w:eastAsia="en-GB"/>
        </w:rPr>
      </w:pPr>
      <w:r>
        <w:t>5.4.4.74</w:t>
      </w:r>
      <w:r>
        <w:rPr>
          <w:rFonts w:asciiTheme="minorHAnsi" w:eastAsiaTheme="minorEastAsia" w:hAnsiTheme="minorHAnsi" w:cstheme="minorBidi"/>
          <w:sz w:val="22"/>
          <w:szCs w:val="22"/>
          <w:lang w:eastAsia="en-GB"/>
        </w:rPr>
        <w:tab/>
      </w:r>
      <w:r>
        <w:t xml:space="preserve">Type: </w:t>
      </w:r>
      <w:r w:rsidRPr="00987755">
        <w:rPr>
          <w:rFonts w:eastAsia="Malgun Gothic"/>
        </w:rPr>
        <w:t>SpatialValidityCond</w:t>
      </w:r>
      <w:r>
        <w:tab/>
      </w:r>
      <w:r>
        <w:fldChar w:fldCharType="begin" w:fldLock="1"/>
      </w:r>
      <w:r>
        <w:instrText xml:space="preserve"> PAGEREF _Toc90649933 \h </w:instrText>
      </w:r>
      <w:r>
        <w:fldChar w:fldCharType="separate"/>
      </w:r>
      <w:r>
        <w:t>74</w:t>
      </w:r>
      <w:r>
        <w:fldChar w:fldCharType="end"/>
      </w:r>
    </w:p>
    <w:p w14:paraId="267171E9" w14:textId="79ED1BB6" w:rsidR="002366BD" w:rsidRDefault="002366BD">
      <w:pPr>
        <w:pStyle w:val="TOC4"/>
        <w:rPr>
          <w:rFonts w:asciiTheme="minorHAnsi" w:eastAsiaTheme="minorEastAsia" w:hAnsiTheme="minorHAnsi" w:cstheme="minorBidi"/>
          <w:sz w:val="22"/>
          <w:szCs w:val="22"/>
          <w:lang w:eastAsia="en-GB"/>
        </w:rPr>
      </w:pPr>
      <w:r>
        <w:t>5.4.4.75</w:t>
      </w:r>
      <w:r>
        <w:rPr>
          <w:rFonts w:asciiTheme="minorHAnsi" w:eastAsiaTheme="minorEastAsia" w:hAnsiTheme="minorHAnsi" w:cstheme="minorBidi"/>
          <w:sz w:val="22"/>
          <w:szCs w:val="22"/>
          <w:lang w:eastAsia="en-GB"/>
        </w:rPr>
        <w:tab/>
      </w:r>
      <w:r>
        <w:t xml:space="preserve">Type: </w:t>
      </w:r>
      <w:r w:rsidRPr="00987755">
        <w:rPr>
          <w:rFonts w:eastAsia="Malgun Gothic"/>
        </w:rPr>
        <w:t>SpatialValidityCond</w:t>
      </w:r>
      <w:r>
        <w:t>Rm</w:t>
      </w:r>
      <w:r>
        <w:tab/>
      </w:r>
      <w:r>
        <w:fldChar w:fldCharType="begin" w:fldLock="1"/>
      </w:r>
      <w:r>
        <w:instrText xml:space="preserve"> PAGEREF _Toc90649934 \h </w:instrText>
      </w:r>
      <w:r>
        <w:fldChar w:fldCharType="separate"/>
      </w:r>
      <w:r>
        <w:t>74</w:t>
      </w:r>
      <w:r>
        <w:fldChar w:fldCharType="end"/>
      </w:r>
    </w:p>
    <w:p w14:paraId="692BCBDD" w14:textId="5D3EBBD5" w:rsidR="002366BD" w:rsidRDefault="002366BD">
      <w:pPr>
        <w:pStyle w:val="TOC4"/>
        <w:rPr>
          <w:rFonts w:asciiTheme="minorHAnsi" w:eastAsiaTheme="minorEastAsia" w:hAnsiTheme="minorHAnsi" w:cstheme="minorBidi"/>
          <w:sz w:val="22"/>
          <w:szCs w:val="22"/>
          <w:lang w:eastAsia="en-GB"/>
        </w:rPr>
      </w:pPr>
      <w:r>
        <w:t>5.4.4.76</w:t>
      </w:r>
      <w:r>
        <w:rPr>
          <w:rFonts w:asciiTheme="minorHAnsi" w:eastAsiaTheme="minorEastAsia" w:hAnsiTheme="minorHAnsi" w:cstheme="minorBidi"/>
          <w:sz w:val="22"/>
          <w:szCs w:val="22"/>
          <w:lang w:eastAsia="en-GB"/>
        </w:rPr>
        <w:tab/>
      </w:r>
      <w:r>
        <w:t xml:space="preserve">Type: </w:t>
      </w:r>
      <w:r>
        <w:rPr>
          <w:lang w:eastAsia="zh-CN"/>
        </w:rPr>
        <w:t>PvsInfo</w:t>
      </w:r>
      <w:r>
        <w:tab/>
      </w:r>
      <w:r>
        <w:fldChar w:fldCharType="begin" w:fldLock="1"/>
      </w:r>
      <w:r>
        <w:instrText xml:space="preserve"> PAGEREF _Toc90649935 \h </w:instrText>
      </w:r>
      <w:r>
        <w:fldChar w:fldCharType="separate"/>
      </w:r>
      <w:r>
        <w:t>75</w:t>
      </w:r>
      <w:r>
        <w:fldChar w:fldCharType="end"/>
      </w:r>
    </w:p>
    <w:p w14:paraId="5038BD6B" w14:textId="5BBD95B0" w:rsidR="002366BD" w:rsidRDefault="002366BD">
      <w:pPr>
        <w:pStyle w:val="TOC4"/>
        <w:rPr>
          <w:rFonts w:asciiTheme="minorHAnsi" w:eastAsiaTheme="minorEastAsia" w:hAnsiTheme="minorHAnsi" w:cstheme="minorBidi"/>
          <w:sz w:val="22"/>
          <w:szCs w:val="22"/>
          <w:lang w:eastAsia="en-GB"/>
        </w:rPr>
      </w:pPr>
      <w:r>
        <w:t>5.4.4.77</w:t>
      </w:r>
      <w:r>
        <w:rPr>
          <w:rFonts w:asciiTheme="minorHAnsi" w:eastAsiaTheme="minorEastAsia" w:hAnsiTheme="minorHAnsi" w:cstheme="minorBidi"/>
          <w:sz w:val="22"/>
          <w:szCs w:val="22"/>
          <w:lang w:eastAsia="en-GB"/>
        </w:rPr>
        <w:tab/>
      </w:r>
      <w:r>
        <w:t>Type PcfUeCallbackInfo</w:t>
      </w:r>
      <w:r>
        <w:tab/>
      </w:r>
      <w:r>
        <w:fldChar w:fldCharType="begin" w:fldLock="1"/>
      </w:r>
      <w:r>
        <w:instrText xml:space="preserve"> PAGEREF _Toc90649936 \h </w:instrText>
      </w:r>
      <w:r>
        <w:fldChar w:fldCharType="separate"/>
      </w:r>
      <w:r>
        <w:t>75</w:t>
      </w:r>
      <w:r>
        <w:fldChar w:fldCharType="end"/>
      </w:r>
    </w:p>
    <w:p w14:paraId="2BC78D6F" w14:textId="3D82954E" w:rsidR="002366BD" w:rsidRDefault="002366BD">
      <w:pPr>
        <w:pStyle w:val="TOC4"/>
        <w:rPr>
          <w:rFonts w:asciiTheme="minorHAnsi" w:eastAsiaTheme="minorEastAsia" w:hAnsiTheme="minorHAnsi" w:cstheme="minorBidi"/>
          <w:sz w:val="22"/>
          <w:szCs w:val="22"/>
          <w:lang w:eastAsia="en-GB"/>
        </w:rPr>
      </w:pPr>
      <w:r>
        <w:t>5.4.4.78</w:t>
      </w:r>
      <w:r>
        <w:rPr>
          <w:rFonts w:asciiTheme="minorHAnsi" w:eastAsiaTheme="minorEastAsia" w:hAnsiTheme="minorHAnsi" w:cstheme="minorBidi"/>
          <w:sz w:val="22"/>
          <w:szCs w:val="22"/>
          <w:lang w:eastAsia="en-GB"/>
        </w:rPr>
        <w:tab/>
      </w:r>
      <w:r>
        <w:t>Type PduSessionInfo</w:t>
      </w:r>
      <w:r>
        <w:tab/>
      </w:r>
      <w:r>
        <w:fldChar w:fldCharType="begin" w:fldLock="1"/>
      </w:r>
      <w:r>
        <w:instrText xml:space="preserve"> PAGEREF _Toc90649937 \h </w:instrText>
      </w:r>
      <w:r>
        <w:fldChar w:fldCharType="separate"/>
      </w:r>
      <w:r>
        <w:t>75</w:t>
      </w:r>
      <w:r>
        <w:fldChar w:fldCharType="end"/>
      </w:r>
    </w:p>
    <w:p w14:paraId="2189B3D1" w14:textId="68BEEB05" w:rsidR="002366BD" w:rsidRDefault="002366BD">
      <w:pPr>
        <w:pStyle w:val="TOC4"/>
        <w:rPr>
          <w:rFonts w:asciiTheme="minorHAnsi" w:eastAsiaTheme="minorEastAsia" w:hAnsiTheme="minorHAnsi" w:cstheme="minorBidi"/>
          <w:sz w:val="22"/>
          <w:szCs w:val="22"/>
          <w:lang w:eastAsia="en-GB"/>
        </w:rPr>
      </w:pPr>
      <w:r>
        <w:t>5.4.4.79</w:t>
      </w:r>
      <w:r>
        <w:rPr>
          <w:rFonts w:asciiTheme="minorHAnsi" w:eastAsiaTheme="minorEastAsia" w:hAnsiTheme="minorHAnsi" w:cstheme="minorBidi"/>
          <w:sz w:val="22"/>
          <w:szCs w:val="22"/>
          <w:lang w:eastAsia="en-GB"/>
        </w:rPr>
        <w:tab/>
      </w:r>
      <w:r>
        <w:t>Type EasIpReplacementInfo</w:t>
      </w:r>
      <w:r>
        <w:tab/>
      </w:r>
      <w:r>
        <w:fldChar w:fldCharType="begin" w:fldLock="1"/>
      </w:r>
      <w:r>
        <w:instrText xml:space="preserve"> PAGEREF _Toc90649938 \h </w:instrText>
      </w:r>
      <w:r>
        <w:fldChar w:fldCharType="separate"/>
      </w:r>
      <w:r>
        <w:t>76</w:t>
      </w:r>
      <w:r>
        <w:fldChar w:fldCharType="end"/>
      </w:r>
    </w:p>
    <w:p w14:paraId="3AC42042" w14:textId="03C7D7B3" w:rsidR="002366BD" w:rsidRDefault="002366BD">
      <w:pPr>
        <w:pStyle w:val="TOC4"/>
        <w:rPr>
          <w:rFonts w:asciiTheme="minorHAnsi" w:eastAsiaTheme="minorEastAsia" w:hAnsiTheme="minorHAnsi" w:cstheme="minorBidi"/>
          <w:sz w:val="22"/>
          <w:szCs w:val="22"/>
          <w:lang w:eastAsia="en-GB"/>
        </w:rPr>
      </w:pPr>
      <w:r>
        <w:t>5.4.4.80</w:t>
      </w:r>
      <w:r>
        <w:rPr>
          <w:rFonts w:asciiTheme="minorHAnsi" w:eastAsiaTheme="minorEastAsia" w:hAnsiTheme="minorHAnsi" w:cstheme="minorBidi"/>
          <w:sz w:val="22"/>
          <w:szCs w:val="22"/>
          <w:lang w:eastAsia="en-GB"/>
        </w:rPr>
        <w:tab/>
      </w:r>
      <w:r>
        <w:t>Type EasServerAddress</w:t>
      </w:r>
      <w:r>
        <w:tab/>
      </w:r>
      <w:r>
        <w:fldChar w:fldCharType="begin" w:fldLock="1"/>
      </w:r>
      <w:r>
        <w:instrText xml:space="preserve"> PAGEREF _Toc90649939 \h </w:instrText>
      </w:r>
      <w:r>
        <w:fldChar w:fldCharType="separate"/>
      </w:r>
      <w:r>
        <w:t>76</w:t>
      </w:r>
      <w:r>
        <w:fldChar w:fldCharType="end"/>
      </w:r>
    </w:p>
    <w:p w14:paraId="11165AD2" w14:textId="1717778B" w:rsidR="002366BD" w:rsidRDefault="002366BD">
      <w:pPr>
        <w:pStyle w:val="TOC3"/>
        <w:rPr>
          <w:rFonts w:asciiTheme="minorHAnsi" w:eastAsiaTheme="minorEastAsia" w:hAnsiTheme="minorHAnsi" w:cstheme="minorBidi"/>
          <w:sz w:val="22"/>
          <w:szCs w:val="22"/>
          <w:lang w:eastAsia="en-GB"/>
        </w:rPr>
      </w:pPr>
      <w:r w:rsidRPr="00987755">
        <w:rPr>
          <w:lang w:val="en-US"/>
        </w:rPr>
        <w:t>5.4.5</w:t>
      </w:r>
      <w:r>
        <w:rPr>
          <w:rFonts w:asciiTheme="minorHAnsi" w:eastAsiaTheme="minorEastAsia" w:hAnsiTheme="minorHAnsi" w:cstheme="minorBidi"/>
          <w:sz w:val="22"/>
          <w:szCs w:val="22"/>
          <w:lang w:eastAsia="en-GB"/>
        </w:rPr>
        <w:tab/>
      </w:r>
      <w:r>
        <w:rPr>
          <w:lang w:eastAsia="zh-CN"/>
        </w:rPr>
        <w:t>Data types describing alternative data types or combinations of data types</w:t>
      </w:r>
      <w:r>
        <w:tab/>
      </w:r>
      <w:r>
        <w:fldChar w:fldCharType="begin" w:fldLock="1"/>
      </w:r>
      <w:r>
        <w:instrText xml:space="preserve"> PAGEREF _Toc90649940 \h </w:instrText>
      </w:r>
      <w:r>
        <w:fldChar w:fldCharType="separate"/>
      </w:r>
      <w:r>
        <w:t>76</w:t>
      </w:r>
      <w:r>
        <w:fldChar w:fldCharType="end"/>
      </w:r>
    </w:p>
    <w:p w14:paraId="21A6F1C6" w14:textId="2153EF49" w:rsidR="002366BD" w:rsidRDefault="002366BD">
      <w:pPr>
        <w:pStyle w:val="TOC4"/>
        <w:rPr>
          <w:rFonts w:asciiTheme="minorHAnsi" w:eastAsiaTheme="minorEastAsia" w:hAnsiTheme="minorHAnsi" w:cstheme="minorBidi"/>
          <w:sz w:val="22"/>
          <w:szCs w:val="22"/>
          <w:lang w:eastAsia="en-GB"/>
        </w:rPr>
      </w:pPr>
      <w:r>
        <w:t>5.4.5.1</w:t>
      </w:r>
      <w:r>
        <w:rPr>
          <w:rFonts w:asciiTheme="minorHAnsi" w:eastAsiaTheme="minorEastAsia" w:hAnsiTheme="minorHAnsi" w:cstheme="minorBidi"/>
          <w:sz w:val="22"/>
          <w:szCs w:val="22"/>
          <w:lang w:eastAsia="en-GB"/>
        </w:rPr>
        <w:tab/>
      </w:r>
      <w:r>
        <w:t>Type: ExtSnssai</w:t>
      </w:r>
      <w:r>
        <w:tab/>
      </w:r>
      <w:r>
        <w:fldChar w:fldCharType="begin" w:fldLock="1"/>
      </w:r>
      <w:r>
        <w:instrText xml:space="preserve"> PAGEREF _Toc90649941 \h </w:instrText>
      </w:r>
      <w:r>
        <w:fldChar w:fldCharType="separate"/>
      </w:r>
      <w:r>
        <w:t>76</w:t>
      </w:r>
      <w:r>
        <w:fldChar w:fldCharType="end"/>
      </w:r>
    </w:p>
    <w:p w14:paraId="1C95F759" w14:textId="34ECF007" w:rsidR="002366BD" w:rsidRDefault="002366BD">
      <w:pPr>
        <w:pStyle w:val="TOC2"/>
        <w:rPr>
          <w:rFonts w:asciiTheme="minorHAnsi" w:eastAsiaTheme="minorEastAsia" w:hAnsiTheme="minorHAnsi" w:cstheme="minorBidi"/>
          <w:sz w:val="22"/>
          <w:szCs w:val="22"/>
          <w:lang w:eastAsia="en-GB"/>
        </w:rPr>
      </w:pPr>
      <w:r>
        <w:t>5.5</w:t>
      </w:r>
      <w:r>
        <w:rPr>
          <w:rFonts w:asciiTheme="minorHAnsi" w:eastAsiaTheme="minorEastAsia" w:hAnsiTheme="minorHAnsi" w:cstheme="minorBidi"/>
          <w:sz w:val="22"/>
          <w:szCs w:val="22"/>
          <w:lang w:eastAsia="en-GB"/>
        </w:rPr>
        <w:tab/>
      </w:r>
      <w:r>
        <w:t>Data Types related to 5G QoS</w:t>
      </w:r>
      <w:r>
        <w:tab/>
      </w:r>
      <w:r>
        <w:fldChar w:fldCharType="begin" w:fldLock="1"/>
      </w:r>
      <w:r>
        <w:instrText xml:space="preserve"> PAGEREF _Toc90649942 \h </w:instrText>
      </w:r>
      <w:r>
        <w:fldChar w:fldCharType="separate"/>
      </w:r>
      <w:r>
        <w:t>76</w:t>
      </w:r>
      <w:r>
        <w:fldChar w:fldCharType="end"/>
      </w:r>
    </w:p>
    <w:p w14:paraId="403ED092" w14:textId="1C5DB661" w:rsidR="002366BD" w:rsidRDefault="002366BD">
      <w:pPr>
        <w:pStyle w:val="TOC3"/>
        <w:rPr>
          <w:rFonts w:asciiTheme="minorHAnsi" w:eastAsiaTheme="minorEastAsia" w:hAnsiTheme="minorHAnsi" w:cstheme="minorBidi"/>
          <w:sz w:val="22"/>
          <w:szCs w:val="22"/>
          <w:lang w:eastAsia="en-GB"/>
        </w:rPr>
      </w:pPr>
      <w:r>
        <w:t>5.5.1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_Toc90649943 \h </w:instrText>
      </w:r>
      <w:r>
        <w:fldChar w:fldCharType="separate"/>
      </w:r>
      <w:r>
        <w:t>76</w:t>
      </w:r>
      <w:r>
        <w:fldChar w:fldCharType="end"/>
      </w:r>
    </w:p>
    <w:p w14:paraId="44D45691" w14:textId="69490193" w:rsidR="002366BD" w:rsidRDefault="002366BD">
      <w:pPr>
        <w:pStyle w:val="TOC3"/>
        <w:rPr>
          <w:rFonts w:asciiTheme="minorHAnsi" w:eastAsiaTheme="minorEastAsia" w:hAnsiTheme="minorHAnsi" w:cstheme="minorBidi"/>
          <w:sz w:val="22"/>
          <w:szCs w:val="22"/>
          <w:lang w:eastAsia="en-GB"/>
        </w:rPr>
      </w:pPr>
      <w:r>
        <w:t>5.5.2</w:t>
      </w:r>
      <w:r>
        <w:rPr>
          <w:rFonts w:asciiTheme="minorHAnsi" w:eastAsiaTheme="minorEastAsia" w:hAnsiTheme="minorHAnsi" w:cstheme="minorBidi"/>
          <w:sz w:val="22"/>
          <w:szCs w:val="22"/>
          <w:lang w:eastAsia="en-GB"/>
        </w:rPr>
        <w:tab/>
      </w:r>
      <w:r>
        <w:t>Simple Data Types</w:t>
      </w:r>
      <w:r>
        <w:tab/>
      </w:r>
      <w:r>
        <w:fldChar w:fldCharType="begin" w:fldLock="1"/>
      </w:r>
      <w:r>
        <w:instrText xml:space="preserve"> PAGEREF _Toc90649944 \h </w:instrText>
      </w:r>
      <w:r>
        <w:fldChar w:fldCharType="separate"/>
      </w:r>
      <w:r>
        <w:t>76</w:t>
      </w:r>
      <w:r>
        <w:fldChar w:fldCharType="end"/>
      </w:r>
    </w:p>
    <w:p w14:paraId="2109D73D" w14:textId="3F2D0C4E" w:rsidR="002366BD" w:rsidRDefault="002366BD">
      <w:pPr>
        <w:pStyle w:val="TOC3"/>
        <w:rPr>
          <w:rFonts w:asciiTheme="minorHAnsi" w:eastAsiaTheme="minorEastAsia" w:hAnsiTheme="minorHAnsi" w:cstheme="minorBidi"/>
          <w:sz w:val="22"/>
          <w:szCs w:val="22"/>
          <w:lang w:eastAsia="en-GB"/>
        </w:rPr>
      </w:pPr>
      <w:r>
        <w:lastRenderedPageBreak/>
        <w:t>5.5.3</w:t>
      </w:r>
      <w:r>
        <w:rPr>
          <w:rFonts w:asciiTheme="minorHAnsi" w:eastAsiaTheme="minorEastAsia" w:hAnsiTheme="minorHAnsi" w:cstheme="minorBidi"/>
          <w:sz w:val="22"/>
          <w:szCs w:val="22"/>
          <w:lang w:eastAsia="en-GB"/>
        </w:rPr>
        <w:tab/>
      </w:r>
      <w:r>
        <w:t>Enumerations</w:t>
      </w:r>
      <w:r>
        <w:tab/>
      </w:r>
      <w:r>
        <w:fldChar w:fldCharType="begin" w:fldLock="1"/>
      </w:r>
      <w:r>
        <w:instrText xml:space="preserve"> PAGEREF _Toc90649945 \h </w:instrText>
      </w:r>
      <w:r>
        <w:fldChar w:fldCharType="separate"/>
      </w:r>
      <w:r>
        <w:t>79</w:t>
      </w:r>
      <w:r>
        <w:fldChar w:fldCharType="end"/>
      </w:r>
    </w:p>
    <w:p w14:paraId="1192FB7B" w14:textId="0F9811CE" w:rsidR="002366BD" w:rsidRDefault="002366BD">
      <w:pPr>
        <w:pStyle w:val="TOC4"/>
        <w:rPr>
          <w:rFonts w:asciiTheme="minorHAnsi" w:eastAsiaTheme="minorEastAsia" w:hAnsiTheme="minorHAnsi" w:cstheme="minorBidi"/>
          <w:sz w:val="22"/>
          <w:szCs w:val="22"/>
          <w:lang w:eastAsia="en-GB"/>
        </w:rPr>
      </w:pPr>
      <w:r>
        <w:t>5.5.3.1</w:t>
      </w:r>
      <w:r>
        <w:rPr>
          <w:rFonts w:asciiTheme="minorHAnsi" w:eastAsiaTheme="minorEastAsia" w:hAnsiTheme="minorHAnsi" w:cstheme="minorBidi"/>
          <w:sz w:val="22"/>
          <w:szCs w:val="22"/>
          <w:lang w:eastAsia="en-GB"/>
        </w:rPr>
        <w:tab/>
      </w:r>
      <w:r>
        <w:t>Enumeration: PreemptionCapability</w:t>
      </w:r>
      <w:r>
        <w:tab/>
      </w:r>
      <w:r>
        <w:fldChar w:fldCharType="begin" w:fldLock="1"/>
      </w:r>
      <w:r>
        <w:instrText xml:space="preserve"> PAGEREF _Toc90649946 \h </w:instrText>
      </w:r>
      <w:r>
        <w:fldChar w:fldCharType="separate"/>
      </w:r>
      <w:r>
        <w:t>79</w:t>
      </w:r>
      <w:r>
        <w:fldChar w:fldCharType="end"/>
      </w:r>
    </w:p>
    <w:p w14:paraId="4EC659A0" w14:textId="23A3929F" w:rsidR="002366BD" w:rsidRDefault="002366BD">
      <w:pPr>
        <w:pStyle w:val="TOC4"/>
        <w:rPr>
          <w:rFonts w:asciiTheme="minorHAnsi" w:eastAsiaTheme="minorEastAsia" w:hAnsiTheme="minorHAnsi" w:cstheme="minorBidi"/>
          <w:sz w:val="22"/>
          <w:szCs w:val="22"/>
          <w:lang w:eastAsia="en-GB"/>
        </w:rPr>
      </w:pPr>
      <w:r>
        <w:t>5.5.3.2</w:t>
      </w:r>
      <w:r>
        <w:rPr>
          <w:rFonts w:asciiTheme="minorHAnsi" w:eastAsiaTheme="minorEastAsia" w:hAnsiTheme="minorHAnsi" w:cstheme="minorBidi"/>
          <w:sz w:val="22"/>
          <w:szCs w:val="22"/>
          <w:lang w:eastAsia="en-GB"/>
        </w:rPr>
        <w:tab/>
      </w:r>
      <w:r>
        <w:t>Enumeration: PreemptionVulnerability</w:t>
      </w:r>
      <w:r>
        <w:tab/>
      </w:r>
      <w:r>
        <w:fldChar w:fldCharType="begin" w:fldLock="1"/>
      </w:r>
      <w:r>
        <w:instrText xml:space="preserve"> PAGEREF _Toc90649947 \h </w:instrText>
      </w:r>
      <w:r>
        <w:fldChar w:fldCharType="separate"/>
      </w:r>
      <w:r>
        <w:t>79</w:t>
      </w:r>
      <w:r>
        <w:fldChar w:fldCharType="end"/>
      </w:r>
    </w:p>
    <w:p w14:paraId="2A6934F4" w14:textId="7508B156" w:rsidR="002366BD" w:rsidRDefault="002366BD">
      <w:pPr>
        <w:pStyle w:val="TOC4"/>
        <w:rPr>
          <w:rFonts w:asciiTheme="minorHAnsi" w:eastAsiaTheme="minorEastAsia" w:hAnsiTheme="minorHAnsi" w:cstheme="minorBidi"/>
          <w:sz w:val="22"/>
          <w:szCs w:val="22"/>
          <w:lang w:eastAsia="en-GB"/>
        </w:rPr>
      </w:pPr>
      <w:r>
        <w:t>5.5.3.3</w:t>
      </w:r>
      <w:r>
        <w:rPr>
          <w:rFonts w:asciiTheme="minorHAnsi" w:eastAsiaTheme="minorEastAsia" w:hAnsiTheme="minorHAnsi" w:cstheme="minorBidi"/>
          <w:sz w:val="22"/>
          <w:szCs w:val="22"/>
          <w:lang w:eastAsia="en-GB"/>
        </w:rPr>
        <w:tab/>
      </w:r>
      <w:r>
        <w:t>Enumeration: ReflectiveQosAttribute</w:t>
      </w:r>
      <w:r>
        <w:tab/>
      </w:r>
      <w:r>
        <w:fldChar w:fldCharType="begin" w:fldLock="1"/>
      </w:r>
      <w:r>
        <w:instrText xml:space="preserve"> PAGEREF _Toc90649948 \h </w:instrText>
      </w:r>
      <w:r>
        <w:fldChar w:fldCharType="separate"/>
      </w:r>
      <w:r>
        <w:t>80</w:t>
      </w:r>
      <w:r>
        <w:fldChar w:fldCharType="end"/>
      </w:r>
    </w:p>
    <w:p w14:paraId="212148B6" w14:textId="63D87023" w:rsidR="002366BD" w:rsidRDefault="002366BD">
      <w:pPr>
        <w:pStyle w:val="TOC4"/>
        <w:rPr>
          <w:rFonts w:asciiTheme="minorHAnsi" w:eastAsiaTheme="minorEastAsia" w:hAnsiTheme="minorHAnsi" w:cstheme="minorBidi"/>
          <w:sz w:val="22"/>
          <w:szCs w:val="22"/>
          <w:lang w:eastAsia="en-GB"/>
        </w:rPr>
      </w:pPr>
      <w:r>
        <w:t>5.5.3.4</w:t>
      </w:r>
      <w:r>
        <w:rPr>
          <w:rFonts w:asciiTheme="minorHAnsi" w:eastAsiaTheme="minorEastAsia" w:hAnsiTheme="minorHAnsi" w:cstheme="minorBidi"/>
          <w:sz w:val="22"/>
          <w:szCs w:val="22"/>
          <w:lang w:eastAsia="en-GB"/>
        </w:rPr>
        <w:tab/>
      </w:r>
      <w:r>
        <w:t>Void</w:t>
      </w:r>
      <w:r>
        <w:tab/>
      </w:r>
      <w:r>
        <w:fldChar w:fldCharType="begin" w:fldLock="1"/>
      </w:r>
      <w:r>
        <w:instrText xml:space="preserve"> PAGEREF _Toc90649949 \h </w:instrText>
      </w:r>
      <w:r>
        <w:fldChar w:fldCharType="separate"/>
      </w:r>
      <w:r>
        <w:t>80</w:t>
      </w:r>
      <w:r>
        <w:fldChar w:fldCharType="end"/>
      </w:r>
    </w:p>
    <w:p w14:paraId="14EF4051" w14:textId="2C02842A" w:rsidR="002366BD" w:rsidRDefault="002366BD">
      <w:pPr>
        <w:pStyle w:val="TOC4"/>
        <w:rPr>
          <w:rFonts w:asciiTheme="minorHAnsi" w:eastAsiaTheme="minorEastAsia" w:hAnsiTheme="minorHAnsi" w:cstheme="minorBidi"/>
          <w:sz w:val="22"/>
          <w:szCs w:val="22"/>
          <w:lang w:eastAsia="en-GB"/>
        </w:rPr>
      </w:pPr>
      <w:r>
        <w:t>5.5.3.5</w:t>
      </w:r>
      <w:r>
        <w:rPr>
          <w:rFonts w:asciiTheme="minorHAnsi" w:eastAsiaTheme="minorEastAsia" w:hAnsiTheme="minorHAnsi" w:cstheme="minorBidi"/>
          <w:sz w:val="22"/>
          <w:szCs w:val="22"/>
          <w:lang w:eastAsia="en-GB"/>
        </w:rPr>
        <w:tab/>
      </w:r>
      <w:r>
        <w:t>Enumeration: NotificationControl</w:t>
      </w:r>
      <w:r>
        <w:tab/>
      </w:r>
      <w:r>
        <w:fldChar w:fldCharType="begin" w:fldLock="1"/>
      </w:r>
      <w:r>
        <w:instrText xml:space="preserve"> PAGEREF _Toc90649950 \h </w:instrText>
      </w:r>
      <w:r>
        <w:fldChar w:fldCharType="separate"/>
      </w:r>
      <w:r>
        <w:t>80</w:t>
      </w:r>
      <w:r>
        <w:fldChar w:fldCharType="end"/>
      </w:r>
    </w:p>
    <w:p w14:paraId="398320DE" w14:textId="531213C6" w:rsidR="002366BD" w:rsidRDefault="002366BD">
      <w:pPr>
        <w:pStyle w:val="TOC4"/>
        <w:rPr>
          <w:rFonts w:asciiTheme="minorHAnsi" w:eastAsiaTheme="minorEastAsia" w:hAnsiTheme="minorHAnsi" w:cstheme="minorBidi"/>
          <w:sz w:val="22"/>
          <w:szCs w:val="22"/>
          <w:lang w:eastAsia="en-GB"/>
        </w:rPr>
      </w:pPr>
      <w:r>
        <w:t>5.5.3.6</w:t>
      </w:r>
      <w:r>
        <w:rPr>
          <w:rFonts w:asciiTheme="minorHAnsi" w:eastAsiaTheme="minorEastAsia" w:hAnsiTheme="minorHAnsi" w:cstheme="minorBidi"/>
          <w:sz w:val="22"/>
          <w:szCs w:val="22"/>
          <w:lang w:eastAsia="en-GB"/>
        </w:rPr>
        <w:tab/>
      </w:r>
      <w:r>
        <w:t>Enumeration: QosResourceType</w:t>
      </w:r>
      <w:r>
        <w:tab/>
      </w:r>
      <w:r>
        <w:fldChar w:fldCharType="begin" w:fldLock="1"/>
      </w:r>
      <w:r>
        <w:instrText xml:space="preserve"> PAGEREF _Toc90649951 \h </w:instrText>
      </w:r>
      <w:r>
        <w:fldChar w:fldCharType="separate"/>
      </w:r>
      <w:r>
        <w:t>80</w:t>
      </w:r>
      <w:r>
        <w:fldChar w:fldCharType="end"/>
      </w:r>
    </w:p>
    <w:p w14:paraId="7690BC63" w14:textId="0F79D0DC" w:rsidR="002366BD" w:rsidRDefault="002366BD">
      <w:pPr>
        <w:pStyle w:val="TOC4"/>
        <w:rPr>
          <w:rFonts w:asciiTheme="minorHAnsi" w:eastAsiaTheme="minorEastAsia" w:hAnsiTheme="minorHAnsi" w:cstheme="minorBidi"/>
          <w:sz w:val="22"/>
          <w:szCs w:val="22"/>
          <w:lang w:eastAsia="en-GB"/>
        </w:rPr>
      </w:pPr>
      <w:r>
        <w:t>5.5.3.7</w:t>
      </w:r>
      <w:r>
        <w:rPr>
          <w:rFonts w:asciiTheme="minorHAnsi" w:eastAsiaTheme="minorEastAsia" w:hAnsiTheme="minorHAnsi" w:cstheme="minorBidi"/>
          <w:sz w:val="22"/>
          <w:szCs w:val="22"/>
          <w:lang w:eastAsia="en-GB"/>
        </w:rPr>
        <w:tab/>
      </w:r>
      <w:r>
        <w:t>Enumeration: PreemptionCapabilityRm</w:t>
      </w:r>
      <w:r>
        <w:tab/>
      </w:r>
      <w:r>
        <w:fldChar w:fldCharType="begin" w:fldLock="1"/>
      </w:r>
      <w:r>
        <w:instrText xml:space="preserve"> PAGEREF _Toc90649952 \h </w:instrText>
      </w:r>
      <w:r>
        <w:fldChar w:fldCharType="separate"/>
      </w:r>
      <w:r>
        <w:t>80</w:t>
      </w:r>
      <w:r>
        <w:fldChar w:fldCharType="end"/>
      </w:r>
    </w:p>
    <w:p w14:paraId="299816B4" w14:textId="3E97BDEB" w:rsidR="002366BD" w:rsidRDefault="002366BD">
      <w:pPr>
        <w:pStyle w:val="TOC4"/>
        <w:rPr>
          <w:rFonts w:asciiTheme="minorHAnsi" w:eastAsiaTheme="minorEastAsia" w:hAnsiTheme="minorHAnsi" w:cstheme="minorBidi"/>
          <w:sz w:val="22"/>
          <w:szCs w:val="22"/>
          <w:lang w:eastAsia="en-GB"/>
        </w:rPr>
      </w:pPr>
      <w:r>
        <w:t>5.5.3.8</w:t>
      </w:r>
      <w:r>
        <w:rPr>
          <w:rFonts w:asciiTheme="minorHAnsi" w:eastAsiaTheme="minorEastAsia" w:hAnsiTheme="minorHAnsi" w:cstheme="minorBidi"/>
          <w:sz w:val="22"/>
          <w:szCs w:val="22"/>
          <w:lang w:eastAsia="en-GB"/>
        </w:rPr>
        <w:tab/>
      </w:r>
      <w:r>
        <w:t>Enumeration: PreemptionVulnerabilityRm</w:t>
      </w:r>
      <w:r>
        <w:tab/>
      </w:r>
      <w:r>
        <w:fldChar w:fldCharType="begin" w:fldLock="1"/>
      </w:r>
      <w:r>
        <w:instrText xml:space="preserve"> PAGEREF _Toc90649953 \h </w:instrText>
      </w:r>
      <w:r>
        <w:fldChar w:fldCharType="separate"/>
      </w:r>
      <w:r>
        <w:t>80</w:t>
      </w:r>
      <w:r>
        <w:fldChar w:fldCharType="end"/>
      </w:r>
    </w:p>
    <w:p w14:paraId="4AABD13B" w14:textId="2BA4FA00" w:rsidR="002366BD" w:rsidRDefault="002366BD">
      <w:pPr>
        <w:pStyle w:val="TOC4"/>
        <w:rPr>
          <w:rFonts w:asciiTheme="minorHAnsi" w:eastAsiaTheme="minorEastAsia" w:hAnsiTheme="minorHAnsi" w:cstheme="minorBidi"/>
          <w:sz w:val="22"/>
          <w:szCs w:val="22"/>
          <w:lang w:eastAsia="en-GB"/>
        </w:rPr>
      </w:pPr>
      <w:r>
        <w:t>5.5.3.9</w:t>
      </w:r>
      <w:r>
        <w:rPr>
          <w:rFonts w:asciiTheme="minorHAnsi" w:eastAsiaTheme="minorEastAsia" w:hAnsiTheme="minorHAnsi" w:cstheme="minorBidi"/>
          <w:sz w:val="22"/>
          <w:szCs w:val="22"/>
          <w:lang w:eastAsia="en-GB"/>
        </w:rPr>
        <w:tab/>
      </w:r>
      <w:r>
        <w:t>Enumeration: ReflectiveQosAttributeRm</w:t>
      </w:r>
      <w:r>
        <w:tab/>
      </w:r>
      <w:r>
        <w:fldChar w:fldCharType="begin" w:fldLock="1"/>
      </w:r>
      <w:r>
        <w:instrText xml:space="preserve"> PAGEREF _Toc90649954 \h </w:instrText>
      </w:r>
      <w:r>
        <w:fldChar w:fldCharType="separate"/>
      </w:r>
      <w:r>
        <w:t>80</w:t>
      </w:r>
      <w:r>
        <w:fldChar w:fldCharType="end"/>
      </w:r>
    </w:p>
    <w:p w14:paraId="3C86961B" w14:textId="04B24C4B" w:rsidR="002366BD" w:rsidRDefault="002366BD">
      <w:pPr>
        <w:pStyle w:val="TOC4"/>
        <w:rPr>
          <w:rFonts w:asciiTheme="minorHAnsi" w:eastAsiaTheme="minorEastAsia" w:hAnsiTheme="minorHAnsi" w:cstheme="minorBidi"/>
          <w:sz w:val="22"/>
          <w:szCs w:val="22"/>
          <w:lang w:eastAsia="en-GB"/>
        </w:rPr>
      </w:pPr>
      <w:r>
        <w:t>5.5.3.10</w:t>
      </w:r>
      <w:r>
        <w:rPr>
          <w:rFonts w:asciiTheme="minorHAnsi" w:eastAsiaTheme="minorEastAsia" w:hAnsiTheme="minorHAnsi" w:cstheme="minorBidi"/>
          <w:sz w:val="22"/>
          <w:szCs w:val="22"/>
          <w:lang w:eastAsia="en-GB"/>
        </w:rPr>
        <w:tab/>
      </w:r>
      <w:r>
        <w:t>Enumeration: NotificationControlRm</w:t>
      </w:r>
      <w:r>
        <w:tab/>
      </w:r>
      <w:r>
        <w:fldChar w:fldCharType="begin" w:fldLock="1"/>
      </w:r>
      <w:r>
        <w:instrText xml:space="preserve"> PAGEREF _Toc90649955 \h </w:instrText>
      </w:r>
      <w:r>
        <w:fldChar w:fldCharType="separate"/>
      </w:r>
      <w:r>
        <w:t>81</w:t>
      </w:r>
      <w:r>
        <w:fldChar w:fldCharType="end"/>
      </w:r>
    </w:p>
    <w:p w14:paraId="12396333" w14:textId="2F8294A5" w:rsidR="002366BD" w:rsidRDefault="002366BD">
      <w:pPr>
        <w:pStyle w:val="TOC4"/>
        <w:rPr>
          <w:rFonts w:asciiTheme="minorHAnsi" w:eastAsiaTheme="minorEastAsia" w:hAnsiTheme="minorHAnsi" w:cstheme="minorBidi"/>
          <w:sz w:val="22"/>
          <w:szCs w:val="22"/>
          <w:lang w:eastAsia="en-GB"/>
        </w:rPr>
      </w:pPr>
      <w:r>
        <w:t>5.5.3.11</w:t>
      </w:r>
      <w:r>
        <w:rPr>
          <w:rFonts w:asciiTheme="minorHAnsi" w:eastAsiaTheme="minorEastAsia" w:hAnsiTheme="minorHAnsi" w:cstheme="minorBidi"/>
          <w:sz w:val="22"/>
          <w:szCs w:val="22"/>
          <w:lang w:eastAsia="en-GB"/>
        </w:rPr>
        <w:tab/>
      </w:r>
      <w:r>
        <w:t>Enumeration: QosResourceTypeRm</w:t>
      </w:r>
      <w:r>
        <w:tab/>
      </w:r>
      <w:r>
        <w:fldChar w:fldCharType="begin" w:fldLock="1"/>
      </w:r>
      <w:r>
        <w:instrText xml:space="preserve"> PAGEREF _Toc90649956 \h </w:instrText>
      </w:r>
      <w:r>
        <w:fldChar w:fldCharType="separate"/>
      </w:r>
      <w:r>
        <w:t>81</w:t>
      </w:r>
      <w:r>
        <w:fldChar w:fldCharType="end"/>
      </w:r>
    </w:p>
    <w:p w14:paraId="3E9F69C1" w14:textId="0595CF71" w:rsidR="002366BD" w:rsidRDefault="002366BD">
      <w:pPr>
        <w:pStyle w:val="TOC4"/>
        <w:rPr>
          <w:rFonts w:asciiTheme="minorHAnsi" w:eastAsiaTheme="minorEastAsia" w:hAnsiTheme="minorHAnsi" w:cstheme="minorBidi"/>
          <w:sz w:val="22"/>
          <w:szCs w:val="22"/>
          <w:lang w:eastAsia="en-GB"/>
        </w:rPr>
      </w:pPr>
      <w:r>
        <w:t>5.5.3.12</w:t>
      </w:r>
      <w:r>
        <w:rPr>
          <w:rFonts w:asciiTheme="minorHAnsi" w:eastAsiaTheme="minorEastAsia" w:hAnsiTheme="minorHAnsi" w:cstheme="minorBidi"/>
          <w:sz w:val="22"/>
          <w:szCs w:val="22"/>
          <w:lang w:eastAsia="en-GB"/>
        </w:rPr>
        <w:tab/>
      </w:r>
      <w:r>
        <w:t>Enumeration: AdditionalQosFlowInfo</w:t>
      </w:r>
      <w:r>
        <w:tab/>
      </w:r>
      <w:r>
        <w:fldChar w:fldCharType="begin" w:fldLock="1"/>
      </w:r>
      <w:r>
        <w:instrText xml:space="preserve"> PAGEREF _Toc90649957 \h </w:instrText>
      </w:r>
      <w:r>
        <w:fldChar w:fldCharType="separate"/>
      </w:r>
      <w:r>
        <w:t>81</w:t>
      </w:r>
      <w:r>
        <w:fldChar w:fldCharType="end"/>
      </w:r>
    </w:p>
    <w:p w14:paraId="04A8DCDF" w14:textId="15962A7C" w:rsidR="002366BD" w:rsidRDefault="002366BD">
      <w:pPr>
        <w:pStyle w:val="TOC4"/>
        <w:rPr>
          <w:rFonts w:asciiTheme="minorHAnsi" w:eastAsiaTheme="minorEastAsia" w:hAnsiTheme="minorHAnsi" w:cstheme="minorBidi"/>
          <w:sz w:val="22"/>
          <w:szCs w:val="22"/>
          <w:lang w:eastAsia="en-GB"/>
        </w:rPr>
      </w:pPr>
      <w:r>
        <w:t>5.5.3.13</w:t>
      </w:r>
      <w:r>
        <w:rPr>
          <w:rFonts w:asciiTheme="minorHAnsi" w:eastAsiaTheme="minorEastAsia" w:hAnsiTheme="minorHAnsi" w:cstheme="minorBidi"/>
          <w:sz w:val="22"/>
          <w:szCs w:val="22"/>
          <w:lang w:eastAsia="en-GB"/>
        </w:rPr>
        <w:tab/>
      </w:r>
      <w:r>
        <w:t>Enumeration: PartitioningCriteria</w:t>
      </w:r>
      <w:r>
        <w:tab/>
      </w:r>
      <w:r>
        <w:fldChar w:fldCharType="begin" w:fldLock="1"/>
      </w:r>
      <w:r>
        <w:instrText xml:space="preserve"> PAGEREF _Toc90649958 \h </w:instrText>
      </w:r>
      <w:r>
        <w:fldChar w:fldCharType="separate"/>
      </w:r>
      <w:r>
        <w:t>81</w:t>
      </w:r>
      <w:r>
        <w:fldChar w:fldCharType="end"/>
      </w:r>
    </w:p>
    <w:p w14:paraId="5D2DFCA0" w14:textId="26AC9B19" w:rsidR="002366BD" w:rsidRDefault="002366BD">
      <w:pPr>
        <w:pStyle w:val="TOC4"/>
        <w:rPr>
          <w:rFonts w:asciiTheme="minorHAnsi" w:eastAsiaTheme="minorEastAsia" w:hAnsiTheme="minorHAnsi" w:cstheme="minorBidi"/>
          <w:sz w:val="22"/>
          <w:szCs w:val="22"/>
          <w:lang w:eastAsia="en-GB"/>
        </w:rPr>
      </w:pPr>
      <w:r>
        <w:t>5.5.3.14</w:t>
      </w:r>
      <w:r>
        <w:rPr>
          <w:rFonts w:asciiTheme="minorHAnsi" w:eastAsiaTheme="minorEastAsia" w:hAnsiTheme="minorHAnsi" w:cstheme="minorBidi"/>
          <w:sz w:val="22"/>
          <w:szCs w:val="22"/>
          <w:lang w:eastAsia="en-GB"/>
        </w:rPr>
        <w:tab/>
      </w:r>
      <w:r>
        <w:t>Enumeration: PartitioningCriteriaRm</w:t>
      </w:r>
      <w:r>
        <w:tab/>
      </w:r>
      <w:r>
        <w:fldChar w:fldCharType="begin" w:fldLock="1"/>
      </w:r>
      <w:r>
        <w:instrText xml:space="preserve"> PAGEREF _Toc90649959 \h </w:instrText>
      </w:r>
      <w:r>
        <w:fldChar w:fldCharType="separate"/>
      </w:r>
      <w:r>
        <w:t>81</w:t>
      </w:r>
      <w:r>
        <w:fldChar w:fldCharType="end"/>
      </w:r>
    </w:p>
    <w:p w14:paraId="48416702" w14:textId="33463D1F" w:rsidR="002366BD" w:rsidRDefault="002366BD">
      <w:pPr>
        <w:pStyle w:val="TOC3"/>
        <w:rPr>
          <w:rFonts w:asciiTheme="minorHAnsi" w:eastAsiaTheme="minorEastAsia" w:hAnsiTheme="minorHAnsi" w:cstheme="minorBidi"/>
          <w:sz w:val="22"/>
          <w:szCs w:val="22"/>
          <w:lang w:eastAsia="en-GB"/>
        </w:rPr>
      </w:pPr>
      <w:r>
        <w:t>5.5.4</w:t>
      </w:r>
      <w:r>
        <w:rPr>
          <w:rFonts w:asciiTheme="minorHAnsi" w:eastAsiaTheme="minorEastAsia" w:hAnsiTheme="minorHAnsi" w:cstheme="minorBidi"/>
          <w:sz w:val="22"/>
          <w:szCs w:val="22"/>
          <w:lang w:eastAsia="en-GB"/>
        </w:rPr>
        <w:tab/>
      </w:r>
      <w:r>
        <w:t>Structured Data Types</w:t>
      </w:r>
      <w:r>
        <w:tab/>
      </w:r>
      <w:r>
        <w:fldChar w:fldCharType="begin" w:fldLock="1"/>
      </w:r>
      <w:r>
        <w:instrText xml:space="preserve"> PAGEREF _Toc90649960 \h </w:instrText>
      </w:r>
      <w:r>
        <w:fldChar w:fldCharType="separate"/>
      </w:r>
      <w:r>
        <w:t>81</w:t>
      </w:r>
      <w:r>
        <w:fldChar w:fldCharType="end"/>
      </w:r>
    </w:p>
    <w:p w14:paraId="10198C40" w14:textId="47E03201" w:rsidR="002366BD" w:rsidRDefault="002366BD">
      <w:pPr>
        <w:pStyle w:val="TOC4"/>
        <w:rPr>
          <w:rFonts w:asciiTheme="minorHAnsi" w:eastAsiaTheme="minorEastAsia" w:hAnsiTheme="minorHAnsi" w:cstheme="minorBidi"/>
          <w:sz w:val="22"/>
          <w:szCs w:val="22"/>
          <w:lang w:eastAsia="en-GB"/>
        </w:rPr>
      </w:pPr>
      <w:r>
        <w:t>5.5.4.1</w:t>
      </w:r>
      <w:r>
        <w:rPr>
          <w:rFonts w:asciiTheme="minorHAnsi" w:eastAsiaTheme="minorEastAsia" w:hAnsiTheme="minorHAnsi" w:cstheme="minorBidi"/>
          <w:sz w:val="22"/>
          <w:szCs w:val="22"/>
          <w:lang w:eastAsia="en-GB"/>
        </w:rPr>
        <w:tab/>
      </w:r>
      <w:r>
        <w:t>Type: Arp</w:t>
      </w:r>
      <w:r>
        <w:tab/>
      </w:r>
      <w:r>
        <w:fldChar w:fldCharType="begin" w:fldLock="1"/>
      </w:r>
      <w:r>
        <w:instrText xml:space="preserve"> PAGEREF _Toc90649961 \h </w:instrText>
      </w:r>
      <w:r>
        <w:fldChar w:fldCharType="separate"/>
      </w:r>
      <w:r>
        <w:t>81</w:t>
      </w:r>
      <w:r>
        <w:fldChar w:fldCharType="end"/>
      </w:r>
    </w:p>
    <w:p w14:paraId="3F262288" w14:textId="50D81051" w:rsidR="002366BD" w:rsidRDefault="002366BD">
      <w:pPr>
        <w:pStyle w:val="TOC4"/>
        <w:rPr>
          <w:rFonts w:asciiTheme="minorHAnsi" w:eastAsiaTheme="minorEastAsia" w:hAnsiTheme="minorHAnsi" w:cstheme="minorBidi"/>
          <w:sz w:val="22"/>
          <w:szCs w:val="22"/>
          <w:lang w:eastAsia="en-GB"/>
        </w:rPr>
      </w:pPr>
      <w:r>
        <w:t>5.5.4.2</w:t>
      </w:r>
      <w:r>
        <w:rPr>
          <w:rFonts w:asciiTheme="minorHAnsi" w:eastAsiaTheme="minorEastAsia" w:hAnsiTheme="minorHAnsi" w:cstheme="minorBidi"/>
          <w:sz w:val="22"/>
          <w:szCs w:val="22"/>
          <w:lang w:eastAsia="en-GB"/>
        </w:rPr>
        <w:tab/>
      </w:r>
      <w:r>
        <w:t>Type: Ambr</w:t>
      </w:r>
      <w:r>
        <w:tab/>
      </w:r>
      <w:r>
        <w:fldChar w:fldCharType="begin" w:fldLock="1"/>
      </w:r>
      <w:r>
        <w:instrText xml:space="preserve"> PAGEREF _Toc90649962 \h </w:instrText>
      </w:r>
      <w:r>
        <w:fldChar w:fldCharType="separate"/>
      </w:r>
      <w:r>
        <w:t>82</w:t>
      </w:r>
      <w:r>
        <w:fldChar w:fldCharType="end"/>
      </w:r>
    </w:p>
    <w:p w14:paraId="3507867C" w14:textId="5993C4CA" w:rsidR="002366BD" w:rsidRDefault="002366BD">
      <w:pPr>
        <w:pStyle w:val="TOC4"/>
        <w:rPr>
          <w:rFonts w:asciiTheme="minorHAnsi" w:eastAsiaTheme="minorEastAsia" w:hAnsiTheme="minorHAnsi" w:cstheme="minorBidi"/>
          <w:sz w:val="22"/>
          <w:szCs w:val="22"/>
          <w:lang w:eastAsia="en-GB"/>
        </w:rPr>
      </w:pPr>
      <w:r>
        <w:t>5.5.4.3</w:t>
      </w:r>
      <w:r>
        <w:rPr>
          <w:rFonts w:asciiTheme="minorHAnsi" w:eastAsiaTheme="minorEastAsia" w:hAnsiTheme="minorHAnsi" w:cstheme="minorBidi"/>
          <w:sz w:val="22"/>
          <w:szCs w:val="22"/>
          <w:lang w:eastAsia="en-GB"/>
        </w:rPr>
        <w:tab/>
      </w:r>
      <w:r>
        <w:t>Type: Dynamic5Qi</w:t>
      </w:r>
      <w:r>
        <w:tab/>
      </w:r>
      <w:r>
        <w:fldChar w:fldCharType="begin" w:fldLock="1"/>
      </w:r>
      <w:r>
        <w:instrText xml:space="preserve"> PAGEREF _Toc90649963 \h </w:instrText>
      </w:r>
      <w:r>
        <w:fldChar w:fldCharType="separate"/>
      </w:r>
      <w:r>
        <w:t>82</w:t>
      </w:r>
      <w:r>
        <w:fldChar w:fldCharType="end"/>
      </w:r>
    </w:p>
    <w:p w14:paraId="7CBF1D08" w14:textId="76718C2B" w:rsidR="002366BD" w:rsidRDefault="002366BD">
      <w:pPr>
        <w:pStyle w:val="TOC4"/>
        <w:rPr>
          <w:rFonts w:asciiTheme="minorHAnsi" w:eastAsiaTheme="minorEastAsia" w:hAnsiTheme="minorHAnsi" w:cstheme="minorBidi"/>
          <w:sz w:val="22"/>
          <w:szCs w:val="22"/>
          <w:lang w:eastAsia="en-GB"/>
        </w:rPr>
      </w:pPr>
      <w:r>
        <w:t>5.5.4.4</w:t>
      </w:r>
      <w:r>
        <w:rPr>
          <w:rFonts w:asciiTheme="minorHAnsi" w:eastAsiaTheme="minorEastAsia" w:hAnsiTheme="minorHAnsi" w:cstheme="minorBidi"/>
          <w:sz w:val="22"/>
          <w:szCs w:val="22"/>
          <w:lang w:eastAsia="en-GB"/>
        </w:rPr>
        <w:tab/>
      </w:r>
      <w:r>
        <w:t>Type: NonDynamic5Qi</w:t>
      </w:r>
      <w:r>
        <w:tab/>
      </w:r>
      <w:r>
        <w:fldChar w:fldCharType="begin" w:fldLock="1"/>
      </w:r>
      <w:r>
        <w:instrText xml:space="preserve"> PAGEREF _Toc90649964 \h </w:instrText>
      </w:r>
      <w:r>
        <w:fldChar w:fldCharType="separate"/>
      </w:r>
      <w:r>
        <w:t>83</w:t>
      </w:r>
      <w:r>
        <w:fldChar w:fldCharType="end"/>
      </w:r>
    </w:p>
    <w:p w14:paraId="4AC9C1E1" w14:textId="0DE395F7" w:rsidR="002366BD" w:rsidRDefault="002366BD">
      <w:pPr>
        <w:pStyle w:val="TOC4"/>
        <w:rPr>
          <w:rFonts w:asciiTheme="minorHAnsi" w:eastAsiaTheme="minorEastAsia" w:hAnsiTheme="minorHAnsi" w:cstheme="minorBidi"/>
          <w:sz w:val="22"/>
          <w:szCs w:val="22"/>
          <w:lang w:eastAsia="en-GB"/>
        </w:rPr>
      </w:pPr>
      <w:r>
        <w:t>5.5.4.5</w:t>
      </w:r>
      <w:r>
        <w:rPr>
          <w:rFonts w:asciiTheme="minorHAnsi" w:eastAsiaTheme="minorEastAsia" w:hAnsiTheme="minorHAnsi" w:cstheme="minorBidi"/>
          <w:sz w:val="22"/>
          <w:szCs w:val="22"/>
          <w:lang w:eastAsia="en-GB"/>
        </w:rPr>
        <w:tab/>
      </w:r>
      <w:r>
        <w:t>Type: ArpRm</w:t>
      </w:r>
      <w:r>
        <w:tab/>
      </w:r>
      <w:r>
        <w:fldChar w:fldCharType="begin" w:fldLock="1"/>
      </w:r>
      <w:r>
        <w:instrText xml:space="preserve"> PAGEREF _Toc90649965 \h </w:instrText>
      </w:r>
      <w:r>
        <w:fldChar w:fldCharType="separate"/>
      </w:r>
      <w:r>
        <w:t>83</w:t>
      </w:r>
      <w:r>
        <w:fldChar w:fldCharType="end"/>
      </w:r>
    </w:p>
    <w:p w14:paraId="391FA5E3" w14:textId="3D71E06C" w:rsidR="002366BD" w:rsidRDefault="002366BD">
      <w:pPr>
        <w:pStyle w:val="TOC4"/>
        <w:rPr>
          <w:rFonts w:asciiTheme="minorHAnsi" w:eastAsiaTheme="minorEastAsia" w:hAnsiTheme="minorHAnsi" w:cstheme="minorBidi"/>
          <w:sz w:val="22"/>
          <w:szCs w:val="22"/>
          <w:lang w:eastAsia="en-GB"/>
        </w:rPr>
      </w:pPr>
      <w:r>
        <w:t>5.5.4.6</w:t>
      </w:r>
      <w:r>
        <w:rPr>
          <w:rFonts w:asciiTheme="minorHAnsi" w:eastAsiaTheme="minorEastAsia" w:hAnsiTheme="minorHAnsi" w:cstheme="minorBidi"/>
          <w:sz w:val="22"/>
          <w:szCs w:val="22"/>
          <w:lang w:eastAsia="en-GB"/>
        </w:rPr>
        <w:tab/>
      </w:r>
      <w:r>
        <w:t>Type: AmbrRm</w:t>
      </w:r>
      <w:r>
        <w:tab/>
      </w:r>
      <w:r>
        <w:fldChar w:fldCharType="begin" w:fldLock="1"/>
      </w:r>
      <w:r>
        <w:instrText xml:space="preserve"> PAGEREF _Toc90649966 \h </w:instrText>
      </w:r>
      <w:r>
        <w:fldChar w:fldCharType="separate"/>
      </w:r>
      <w:r>
        <w:t>83</w:t>
      </w:r>
      <w:r>
        <w:fldChar w:fldCharType="end"/>
      </w:r>
    </w:p>
    <w:p w14:paraId="0E2BC471" w14:textId="71960CC4" w:rsidR="002366BD" w:rsidRDefault="002366BD">
      <w:pPr>
        <w:pStyle w:val="TOC4"/>
        <w:rPr>
          <w:rFonts w:asciiTheme="minorHAnsi" w:eastAsiaTheme="minorEastAsia" w:hAnsiTheme="minorHAnsi" w:cstheme="minorBidi"/>
          <w:sz w:val="22"/>
          <w:szCs w:val="22"/>
          <w:lang w:eastAsia="en-GB"/>
        </w:rPr>
      </w:pPr>
      <w:r>
        <w:t>5.5.4.7</w:t>
      </w:r>
      <w:r>
        <w:rPr>
          <w:rFonts w:asciiTheme="minorHAnsi" w:eastAsiaTheme="minorEastAsia" w:hAnsiTheme="minorHAnsi" w:cstheme="minorBidi"/>
          <w:sz w:val="22"/>
          <w:szCs w:val="22"/>
          <w:lang w:eastAsia="en-GB"/>
        </w:rPr>
        <w:tab/>
      </w:r>
      <w:r>
        <w:t>Void</w:t>
      </w:r>
      <w:r>
        <w:tab/>
      </w:r>
      <w:r>
        <w:fldChar w:fldCharType="begin" w:fldLock="1"/>
      </w:r>
      <w:r>
        <w:instrText xml:space="preserve"> PAGEREF _Toc90649967 \h </w:instrText>
      </w:r>
      <w:r>
        <w:fldChar w:fldCharType="separate"/>
      </w:r>
      <w:r>
        <w:t>83</w:t>
      </w:r>
      <w:r>
        <w:fldChar w:fldCharType="end"/>
      </w:r>
    </w:p>
    <w:p w14:paraId="401BE7C3" w14:textId="6377690E" w:rsidR="002366BD" w:rsidRDefault="002366BD">
      <w:pPr>
        <w:pStyle w:val="TOC4"/>
        <w:rPr>
          <w:rFonts w:asciiTheme="minorHAnsi" w:eastAsiaTheme="minorEastAsia" w:hAnsiTheme="minorHAnsi" w:cstheme="minorBidi"/>
          <w:sz w:val="22"/>
          <w:szCs w:val="22"/>
          <w:lang w:eastAsia="en-GB"/>
        </w:rPr>
      </w:pPr>
      <w:r>
        <w:t>5.5.4.8</w:t>
      </w:r>
      <w:r>
        <w:rPr>
          <w:rFonts w:asciiTheme="minorHAnsi" w:eastAsiaTheme="minorEastAsia" w:hAnsiTheme="minorHAnsi" w:cstheme="minorBidi"/>
          <w:sz w:val="22"/>
          <w:szCs w:val="22"/>
          <w:lang w:eastAsia="en-GB"/>
        </w:rPr>
        <w:tab/>
      </w:r>
      <w:r>
        <w:t>Void</w:t>
      </w:r>
      <w:r>
        <w:tab/>
      </w:r>
      <w:r>
        <w:fldChar w:fldCharType="begin" w:fldLock="1"/>
      </w:r>
      <w:r>
        <w:instrText xml:space="preserve"> PAGEREF _Toc90649968 \h </w:instrText>
      </w:r>
      <w:r>
        <w:fldChar w:fldCharType="separate"/>
      </w:r>
      <w:r>
        <w:t>84</w:t>
      </w:r>
      <w:r>
        <w:fldChar w:fldCharType="end"/>
      </w:r>
    </w:p>
    <w:p w14:paraId="0996ECF9" w14:textId="4990C0EF" w:rsidR="002366BD" w:rsidRDefault="002366BD">
      <w:pPr>
        <w:pStyle w:val="TOC4"/>
        <w:rPr>
          <w:rFonts w:asciiTheme="minorHAnsi" w:eastAsiaTheme="minorEastAsia" w:hAnsiTheme="minorHAnsi" w:cstheme="minorBidi"/>
          <w:sz w:val="22"/>
          <w:szCs w:val="22"/>
          <w:lang w:eastAsia="en-GB"/>
        </w:rPr>
      </w:pPr>
      <w:r>
        <w:t>5.5.4.9</w:t>
      </w:r>
      <w:r>
        <w:rPr>
          <w:rFonts w:asciiTheme="minorHAnsi" w:eastAsiaTheme="minorEastAsia" w:hAnsiTheme="minorHAnsi" w:cstheme="minorBidi"/>
          <w:sz w:val="22"/>
          <w:szCs w:val="22"/>
          <w:lang w:eastAsia="en-GB"/>
        </w:rPr>
        <w:tab/>
      </w:r>
      <w:r>
        <w:t>Type: SliceMbr</w:t>
      </w:r>
      <w:r>
        <w:tab/>
      </w:r>
      <w:r>
        <w:fldChar w:fldCharType="begin" w:fldLock="1"/>
      </w:r>
      <w:r>
        <w:instrText xml:space="preserve"> PAGEREF _Toc90649969 \h </w:instrText>
      </w:r>
      <w:r>
        <w:fldChar w:fldCharType="separate"/>
      </w:r>
      <w:r>
        <w:t>84</w:t>
      </w:r>
      <w:r>
        <w:fldChar w:fldCharType="end"/>
      </w:r>
    </w:p>
    <w:p w14:paraId="7E0DCAB8" w14:textId="46BA5B26" w:rsidR="002366BD" w:rsidRDefault="002366BD">
      <w:pPr>
        <w:pStyle w:val="TOC2"/>
        <w:rPr>
          <w:rFonts w:asciiTheme="minorHAnsi" w:eastAsiaTheme="minorEastAsia" w:hAnsiTheme="minorHAnsi" w:cstheme="minorBidi"/>
          <w:sz w:val="22"/>
          <w:szCs w:val="22"/>
          <w:lang w:eastAsia="en-GB"/>
        </w:rPr>
      </w:pPr>
      <w:r>
        <w:t>5.6</w:t>
      </w:r>
      <w:r>
        <w:rPr>
          <w:rFonts w:asciiTheme="minorHAnsi" w:eastAsiaTheme="minorEastAsia" w:hAnsiTheme="minorHAnsi" w:cstheme="minorBidi"/>
          <w:sz w:val="22"/>
          <w:szCs w:val="22"/>
          <w:lang w:eastAsia="en-GB"/>
        </w:rPr>
        <w:tab/>
      </w:r>
      <w:r>
        <w:t>Data Types related to 5G Trace</w:t>
      </w:r>
      <w:r>
        <w:tab/>
      </w:r>
      <w:r>
        <w:fldChar w:fldCharType="begin" w:fldLock="1"/>
      </w:r>
      <w:r>
        <w:instrText xml:space="preserve"> PAGEREF _Toc90649970 \h </w:instrText>
      </w:r>
      <w:r>
        <w:fldChar w:fldCharType="separate"/>
      </w:r>
      <w:r>
        <w:t>84</w:t>
      </w:r>
      <w:r>
        <w:fldChar w:fldCharType="end"/>
      </w:r>
    </w:p>
    <w:p w14:paraId="7226F2DF" w14:textId="17D26C83" w:rsidR="002366BD" w:rsidRDefault="002366BD">
      <w:pPr>
        <w:pStyle w:val="TOC3"/>
        <w:rPr>
          <w:rFonts w:asciiTheme="minorHAnsi" w:eastAsiaTheme="minorEastAsia" w:hAnsiTheme="minorHAnsi" w:cstheme="minorBidi"/>
          <w:sz w:val="22"/>
          <w:szCs w:val="22"/>
          <w:lang w:eastAsia="en-GB"/>
        </w:rPr>
      </w:pPr>
      <w:r>
        <w:t>5.6.1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_Toc90649971 \h </w:instrText>
      </w:r>
      <w:r>
        <w:fldChar w:fldCharType="separate"/>
      </w:r>
      <w:r>
        <w:t>84</w:t>
      </w:r>
      <w:r>
        <w:fldChar w:fldCharType="end"/>
      </w:r>
    </w:p>
    <w:p w14:paraId="5B4042EE" w14:textId="3303C999" w:rsidR="002366BD" w:rsidRDefault="002366BD">
      <w:pPr>
        <w:pStyle w:val="TOC3"/>
        <w:rPr>
          <w:rFonts w:asciiTheme="minorHAnsi" w:eastAsiaTheme="minorEastAsia" w:hAnsiTheme="minorHAnsi" w:cstheme="minorBidi"/>
          <w:sz w:val="22"/>
          <w:szCs w:val="22"/>
          <w:lang w:eastAsia="en-GB"/>
        </w:rPr>
      </w:pPr>
      <w:r>
        <w:t>5.6.2</w:t>
      </w:r>
      <w:r>
        <w:rPr>
          <w:rFonts w:asciiTheme="minorHAnsi" w:eastAsiaTheme="minorEastAsia" w:hAnsiTheme="minorHAnsi" w:cstheme="minorBidi"/>
          <w:sz w:val="22"/>
          <w:szCs w:val="22"/>
          <w:lang w:eastAsia="en-GB"/>
        </w:rPr>
        <w:tab/>
      </w:r>
      <w:r>
        <w:t>Simple Data Types</w:t>
      </w:r>
      <w:r>
        <w:tab/>
      </w:r>
      <w:r>
        <w:fldChar w:fldCharType="begin" w:fldLock="1"/>
      </w:r>
      <w:r>
        <w:instrText xml:space="preserve"> PAGEREF _Toc90649972 \h </w:instrText>
      </w:r>
      <w:r>
        <w:fldChar w:fldCharType="separate"/>
      </w:r>
      <w:r>
        <w:t>84</w:t>
      </w:r>
      <w:r>
        <w:fldChar w:fldCharType="end"/>
      </w:r>
    </w:p>
    <w:p w14:paraId="4B549048" w14:textId="6F174AEC" w:rsidR="002366BD" w:rsidRDefault="002366BD">
      <w:pPr>
        <w:pStyle w:val="TOC3"/>
        <w:rPr>
          <w:rFonts w:asciiTheme="minorHAnsi" w:eastAsiaTheme="minorEastAsia" w:hAnsiTheme="minorHAnsi" w:cstheme="minorBidi"/>
          <w:sz w:val="22"/>
          <w:szCs w:val="22"/>
          <w:lang w:eastAsia="en-GB"/>
        </w:rPr>
      </w:pPr>
      <w:r>
        <w:t>5.6.3</w:t>
      </w:r>
      <w:r>
        <w:rPr>
          <w:rFonts w:asciiTheme="minorHAnsi" w:eastAsiaTheme="minorEastAsia" w:hAnsiTheme="minorHAnsi" w:cstheme="minorBidi"/>
          <w:sz w:val="22"/>
          <w:szCs w:val="22"/>
          <w:lang w:eastAsia="en-GB"/>
        </w:rPr>
        <w:tab/>
      </w:r>
      <w:r>
        <w:t>Enumerations</w:t>
      </w:r>
      <w:r>
        <w:tab/>
      </w:r>
      <w:r>
        <w:fldChar w:fldCharType="begin" w:fldLock="1"/>
      </w:r>
      <w:r>
        <w:instrText xml:space="preserve"> PAGEREF _Toc90649973 \h </w:instrText>
      </w:r>
      <w:r>
        <w:fldChar w:fldCharType="separate"/>
      </w:r>
      <w:r>
        <w:t>84</w:t>
      </w:r>
      <w:r>
        <w:fldChar w:fldCharType="end"/>
      </w:r>
    </w:p>
    <w:p w14:paraId="0630029C" w14:textId="2FA09186" w:rsidR="002366BD" w:rsidRDefault="002366BD">
      <w:pPr>
        <w:pStyle w:val="TOC4"/>
        <w:rPr>
          <w:rFonts w:asciiTheme="minorHAnsi" w:eastAsiaTheme="minorEastAsia" w:hAnsiTheme="minorHAnsi" w:cstheme="minorBidi"/>
          <w:sz w:val="22"/>
          <w:szCs w:val="22"/>
          <w:lang w:eastAsia="en-GB"/>
        </w:rPr>
      </w:pPr>
      <w:r>
        <w:t>5.6.3.1</w:t>
      </w:r>
      <w:r>
        <w:rPr>
          <w:rFonts w:asciiTheme="minorHAnsi" w:eastAsiaTheme="minorEastAsia" w:hAnsiTheme="minorHAnsi" w:cstheme="minorBidi"/>
          <w:sz w:val="22"/>
          <w:szCs w:val="22"/>
          <w:lang w:eastAsia="en-GB"/>
        </w:rPr>
        <w:tab/>
      </w:r>
      <w:r>
        <w:t>Enumeration: TraceDepth</w:t>
      </w:r>
      <w:r>
        <w:tab/>
      </w:r>
      <w:r>
        <w:fldChar w:fldCharType="begin" w:fldLock="1"/>
      </w:r>
      <w:r>
        <w:instrText xml:space="preserve"> PAGEREF _Toc90649974 \h </w:instrText>
      </w:r>
      <w:r>
        <w:fldChar w:fldCharType="separate"/>
      </w:r>
      <w:r>
        <w:t>84</w:t>
      </w:r>
      <w:r>
        <w:fldChar w:fldCharType="end"/>
      </w:r>
    </w:p>
    <w:p w14:paraId="7AE0D616" w14:textId="03325A80" w:rsidR="002366BD" w:rsidRDefault="002366BD">
      <w:pPr>
        <w:pStyle w:val="TOC4"/>
        <w:rPr>
          <w:rFonts w:asciiTheme="minorHAnsi" w:eastAsiaTheme="minorEastAsia" w:hAnsiTheme="minorHAnsi" w:cstheme="minorBidi"/>
          <w:sz w:val="22"/>
          <w:szCs w:val="22"/>
          <w:lang w:eastAsia="en-GB"/>
        </w:rPr>
      </w:pPr>
      <w:r>
        <w:t>5.6.3.2</w:t>
      </w:r>
      <w:r>
        <w:rPr>
          <w:rFonts w:asciiTheme="minorHAnsi" w:eastAsiaTheme="minorEastAsia" w:hAnsiTheme="minorHAnsi" w:cstheme="minorBidi"/>
          <w:sz w:val="22"/>
          <w:szCs w:val="22"/>
          <w:lang w:eastAsia="en-GB"/>
        </w:rPr>
        <w:tab/>
      </w:r>
      <w:r>
        <w:t>Enumeration: TraceDepthRm</w:t>
      </w:r>
      <w:r>
        <w:tab/>
      </w:r>
      <w:r>
        <w:fldChar w:fldCharType="begin" w:fldLock="1"/>
      </w:r>
      <w:r>
        <w:instrText xml:space="preserve"> PAGEREF _Toc90649975 \h </w:instrText>
      </w:r>
      <w:r>
        <w:fldChar w:fldCharType="separate"/>
      </w:r>
      <w:r>
        <w:t>85</w:t>
      </w:r>
      <w:r>
        <w:fldChar w:fldCharType="end"/>
      </w:r>
    </w:p>
    <w:p w14:paraId="1E820BC5" w14:textId="0BED31ED" w:rsidR="002366BD" w:rsidRDefault="002366BD">
      <w:pPr>
        <w:pStyle w:val="TOC4"/>
        <w:rPr>
          <w:rFonts w:asciiTheme="minorHAnsi" w:eastAsiaTheme="minorEastAsia" w:hAnsiTheme="minorHAnsi" w:cstheme="minorBidi"/>
          <w:sz w:val="22"/>
          <w:szCs w:val="22"/>
          <w:lang w:eastAsia="en-GB"/>
        </w:rPr>
      </w:pPr>
      <w:r>
        <w:t>5.6.3.3</w:t>
      </w:r>
      <w:r>
        <w:rPr>
          <w:rFonts w:asciiTheme="minorHAnsi" w:eastAsiaTheme="minorEastAsia" w:hAnsiTheme="minorHAnsi" w:cstheme="minorBidi"/>
          <w:sz w:val="22"/>
          <w:szCs w:val="22"/>
          <w:lang w:eastAsia="en-GB"/>
        </w:rPr>
        <w:tab/>
      </w:r>
      <w:r>
        <w:t xml:space="preserve">Enumeration: </w:t>
      </w:r>
      <w:r>
        <w:rPr>
          <w:lang w:eastAsia="zh-CN"/>
        </w:rPr>
        <w:t>JobType</w:t>
      </w:r>
      <w:r>
        <w:tab/>
      </w:r>
      <w:r>
        <w:fldChar w:fldCharType="begin" w:fldLock="1"/>
      </w:r>
      <w:r>
        <w:instrText xml:space="preserve"> PAGEREF _Toc90649976 \h </w:instrText>
      </w:r>
      <w:r>
        <w:fldChar w:fldCharType="separate"/>
      </w:r>
      <w:r>
        <w:t>85</w:t>
      </w:r>
      <w:r>
        <w:fldChar w:fldCharType="end"/>
      </w:r>
    </w:p>
    <w:p w14:paraId="7E0A4F1E" w14:textId="2B9CB93C" w:rsidR="002366BD" w:rsidRDefault="002366BD">
      <w:pPr>
        <w:pStyle w:val="TOC4"/>
        <w:rPr>
          <w:rFonts w:asciiTheme="minorHAnsi" w:eastAsiaTheme="minorEastAsia" w:hAnsiTheme="minorHAnsi" w:cstheme="minorBidi"/>
          <w:sz w:val="22"/>
          <w:szCs w:val="22"/>
          <w:lang w:eastAsia="en-GB"/>
        </w:rPr>
      </w:pPr>
      <w:r>
        <w:t>5.6.3.4</w:t>
      </w:r>
      <w:r>
        <w:rPr>
          <w:rFonts w:asciiTheme="minorHAnsi" w:eastAsiaTheme="minorEastAsia" w:hAnsiTheme="minorHAnsi" w:cstheme="minorBidi"/>
          <w:sz w:val="22"/>
          <w:szCs w:val="22"/>
          <w:lang w:eastAsia="en-GB"/>
        </w:rPr>
        <w:tab/>
      </w:r>
      <w:r>
        <w:t xml:space="preserve">Enumeration: </w:t>
      </w:r>
      <w:r>
        <w:rPr>
          <w:lang w:eastAsia="zh-CN"/>
        </w:rPr>
        <w:t>ReportTypeMdt</w:t>
      </w:r>
      <w:r>
        <w:tab/>
      </w:r>
      <w:r>
        <w:fldChar w:fldCharType="begin" w:fldLock="1"/>
      </w:r>
      <w:r>
        <w:instrText xml:space="preserve"> PAGEREF _Toc90649977 \h </w:instrText>
      </w:r>
      <w:r>
        <w:fldChar w:fldCharType="separate"/>
      </w:r>
      <w:r>
        <w:t>85</w:t>
      </w:r>
      <w:r>
        <w:fldChar w:fldCharType="end"/>
      </w:r>
    </w:p>
    <w:p w14:paraId="6C8A27D5" w14:textId="6673307C" w:rsidR="002366BD" w:rsidRDefault="002366BD">
      <w:pPr>
        <w:pStyle w:val="TOC4"/>
        <w:rPr>
          <w:rFonts w:asciiTheme="minorHAnsi" w:eastAsiaTheme="minorEastAsia" w:hAnsiTheme="minorHAnsi" w:cstheme="minorBidi"/>
          <w:sz w:val="22"/>
          <w:szCs w:val="22"/>
          <w:lang w:eastAsia="en-GB"/>
        </w:rPr>
      </w:pPr>
      <w:r>
        <w:t>5.6.3.5</w:t>
      </w:r>
      <w:r>
        <w:rPr>
          <w:rFonts w:asciiTheme="minorHAnsi" w:eastAsiaTheme="minorEastAsia" w:hAnsiTheme="minorHAnsi" w:cstheme="minorBidi"/>
          <w:sz w:val="22"/>
          <w:szCs w:val="22"/>
          <w:lang w:eastAsia="en-GB"/>
        </w:rPr>
        <w:tab/>
      </w:r>
      <w:r>
        <w:t>Enumeration: MeasurementLteForMdt</w:t>
      </w:r>
      <w:r>
        <w:tab/>
      </w:r>
      <w:r>
        <w:fldChar w:fldCharType="begin" w:fldLock="1"/>
      </w:r>
      <w:r>
        <w:instrText xml:space="preserve"> PAGEREF _Toc90649978 \h </w:instrText>
      </w:r>
      <w:r>
        <w:fldChar w:fldCharType="separate"/>
      </w:r>
      <w:r>
        <w:t>85</w:t>
      </w:r>
      <w:r>
        <w:fldChar w:fldCharType="end"/>
      </w:r>
    </w:p>
    <w:p w14:paraId="0B2712FD" w14:textId="19A84247" w:rsidR="002366BD" w:rsidRDefault="002366BD">
      <w:pPr>
        <w:pStyle w:val="TOC4"/>
        <w:rPr>
          <w:rFonts w:asciiTheme="minorHAnsi" w:eastAsiaTheme="minorEastAsia" w:hAnsiTheme="minorHAnsi" w:cstheme="minorBidi"/>
          <w:sz w:val="22"/>
          <w:szCs w:val="22"/>
          <w:lang w:eastAsia="en-GB"/>
        </w:rPr>
      </w:pPr>
      <w:r>
        <w:t>5.6.3.6</w:t>
      </w:r>
      <w:r>
        <w:rPr>
          <w:rFonts w:asciiTheme="minorHAnsi" w:eastAsiaTheme="minorEastAsia" w:hAnsiTheme="minorHAnsi" w:cstheme="minorBidi"/>
          <w:sz w:val="22"/>
          <w:szCs w:val="22"/>
          <w:lang w:eastAsia="en-GB"/>
        </w:rPr>
        <w:tab/>
      </w:r>
      <w:r>
        <w:t>Enumeration: MeasurementNrForMdt</w:t>
      </w:r>
      <w:r>
        <w:tab/>
      </w:r>
      <w:r>
        <w:fldChar w:fldCharType="begin" w:fldLock="1"/>
      </w:r>
      <w:r>
        <w:instrText xml:space="preserve"> PAGEREF _Toc90649979 \h </w:instrText>
      </w:r>
      <w:r>
        <w:fldChar w:fldCharType="separate"/>
      </w:r>
      <w:r>
        <w:t>86</w:t>
      </w:r>
      <w:r>
        <w:fldChar w:fldCharType="end"/>
      </w:r>
    </w:p>
    <w:p w14:paraId="75102A15" w14:textId="60EAD8AD" w:rsidR="002366BD" w:rsidRDefault="002366BD">
      <w:pPr>
        <w:pStyle w:val="TOC4"/>
        <w:rPr>
          <w:rFonts w:asciiTheme="minorHAnsi" w:eastAsiaTheme="minorEastAsia" w:hAnsiTheme="minorHAnsi" w:cstheme="minorBidi"/>
          <w:sz w:val="22"/>
          <w:szCs w:val="22"/>
          <w:lang w:eastAsia="en-GB"/>
        </w:rPr>
      </w:pPr>
      <w:r>
        <w:t>5.6.3.7</w:t>
      </w:r>
      <w:r>
        <w:rPr>
          <w:rFonts w:asciiTheme="minorHAnsi" w:eastAsiaTheme="minorEastAsia" w:hAnsiTheme="minorHAnsi" w:cstheme="minorBidi"/>
          <w:sz w:val="22"/>
          <w:szCs w:val="22"/>
          <w:lang w:eastAsia="en-GB"/>
        </w:rPr>
        <w:tab/>
      </w:r>
      <w:r>
        <w:t xml:space="preserve">Enumeration: </w:t>
      </w:r>
      <w:r>
        <w:rPr>
          <w:lang w:eastAsia="zh-CN"/>
        </w:rPr>
        <w:t>SensorMeasurement</w:t>
      </w:r>
      <w:r>
        <w:tab/>
      </w:r>
      <w:r>
        <w:fldChar w:fldCharType="begin" w:fldLock="1"/>
      </w:r>
      <w:r>
        <w:instrText xml:space="preserve"> PAGEREF _Toc90649980 \h </w:instrText>
      </w:r>
      <w:r>
        <w:fldChar w:fldCharType="separate"/>
      </w:r>
      <w:r>
        <w:t>86</w:t>
      </w:r>
      <w:r>
        <w:fldChar w:fldCharType="end"/>
      </w:r>
    </w:p>
    <w:p w14:paraId="082B4DFC" w14:textId="3CFD5224" w:rsidR="002366BD" w:rsidRDefault="002366BD">
      <w:pPr>
        <w:pStyle w:val="TOC4"/>
        <w:rPr>
          <w:rFonts w:asciiTheme="minorHAnsi" w:eastAsiaTheme="minorEastAsia" w:hAnsiTheme="minorHAnsi" w:cstheme="minorBidi"/>
          <w:sz w:val="22"/>
          <w:szCs w:val="22"/>
          <w:lang w:eastAsia="en-GB"/>
        </w:rPr>
      </w:pPr>
      <w:r>
        <w:t>5.6.3.8</w:t>
      </w:r>
      <w:r>
        <w:rPr>
          <w:rFonts w:asciiTheme="minorHAnsi" w:eastAsiaTheme="minorEastAsia" w:hAnsiTheme="minorHAnsi" w:cstheme="minorBidi"/>
          <w:sz w:val="22"/>
          <w:szCs w:val="22"/>
          <w:lang w:eastAsia="en-GB"/>
        </w:rPr>
        <w:tab/>
      </w:r>
      <w:r>
        <w:t>Enumeration: ReportingTrigger</w:t>
      </w:r>
      <w:r>
        <w:tab/>
      </w:r>
      <w:r>
        <w:fldChar w:fldCharType="begin" w:fldLock="1"/>
      </w:r>
      <w:r>
        <w:instrText xml:space="preserve"> PAGEREF _Toc90649981 \h </w:instrText>
      </w:r>
      <w:r>
        <w:fldChar w:fldCharType="separate"/>
      </w:r>
      <w:r>
        <w:t>86</w:t>
      </w:r>
      <w:r>
        <w:fldChar w:fldCharType="end"/>
      </w:r>
    </w:p>
    <w:p w14:paraId="005B74D2" w14:textId="6E3400BB" w:rsidR="002366BD" w:rsidRDefault="002366BD">
      <w:pPr>
        <w:pStyle w:val="TOC4"/>
        <w:rPr>
          <w:rFonts w:asciiTheme="minorHAnsi" w:eastAsiaTheme="minorEastAsia" w:hAnsiTheme="minorHAnsi" w:cstheme="minorBidi"/>
          <w:sz w:val="22"/>
          <w:szCs w:val="22"/>
          <w:lang w:eastAsia="en-GB"/>
        </w:rPr>
      </w:pPr>
      <w:r>
        <w:t>5.6.3.9</w:t>
      </w:r>
      <w:r>
        <w:rPr>
          <w:rFonts w:asciiTheme="minorHAnsi" w:eastAsiaTheme="minorEastAsia" w:hAnsiTheme="minorHAnsi" w:cstheme="minorBidi"/>
          <w:sz w:val="22"/>
          <w:szCs w:val="22"/>
          <w:lang w:eastAsia="en-GB"/>
        </w:rPr>
        <w:tab/>
      </w:r>
      <w:r>
        <w:t>Enumeration: ReportIntervalMdt</w:t>
      </w:r>
      <w:r>
        <w:tab/>
      </w:r>
      <w:r>
        <w:fldChar w:fldCharType="begin" w:fldLock="1"/>
      </w:r>
      <w:r>
        <w:instrText xml:space="preserve"> PAGEREF _Toc90649982 \h </w:instrText>
      </w:r>
      <w:r>
        <w:fldChar w:fldCharType="separate"/>
      </w:r>
      <w:r>
        <w:t>87</w:t>
      </w:r>
      <w:r>
        <w:fldChar w:fldCharType="end"/>
      </w:r>
    </w:p>
    <w:p w14:paraId="4F9D5F93" w14:textId="6F87D5C1" w:rsidR="002366BD" w:rsidRDefault="002366BD">
      <w:pPr>
        <w:pStyle w:val="TOC4"/>
        <w:rPr>
          <w:rFonts w:asciiTheme="minorHAnsi" w:eastAsiaTheme="minorEastAsia" w:hAnsiTheme="minorHAnsi" w:cstheme="minorBidi"/>
          <w:sz w:val="22"/>
          <w:szCs w:val="22"/>
          <w:lang w:eastAsia="en-GB"/>
        </w:rPr>
      </w:pPr>
      <w:r>
        <w:t>5.6.3.10</w:t>
      </w:r>
      <w:r>
        <w:rPr>
          <w:rFonts w:asciiTheme="minorHAnsi" w:eastAsiaTheme="minorEastAsia" w:hAnsiTheme="minorHAnsi" w:cstheme="minorBidi"/>
          <w:sz w:val="22"/>
          <w:szCs w:val="22"/>
          <w:lang w:eastAsia="en-GB"/>
        </w:rPr>
        <w:tab/>
      </w:r>
      <w:r>
        <w:t>Enumeration: ReportAmountMdt</w:t>
      </w:r>
      <w:r>
        <w:tab/>
      </w:r>
      <w:r>
        <w:fldChar w:fldCharType="begin" w:fldLock="1"/>
      </w:r>
      <w:r>
        <w:instrText xml:space="preserve"> PAGEREF _Toc90649983 \h </w:instrText>
      </w:r>
      <w:r>
        <w:fldChar w:fldCharType="separate"/>
      </w:r>
      <w:r>
        <w:t>87</w:t>
      </w:r>
      <w:r>
        <w:fldChar w:fldCharType="end"/>
      </w:r>
    </w:p>
    <w:p w14:paraId="63686896" w14:textId="77E6E074" w:rsidR="002366BD" w:rsidRDefault="002366BD">
      <w:pPr>
        <w:pStyle w:val="TOC4"/>
        <w:rPr>
          <w:rFonts w:asciiTheme="minorHAnsi" w:eastAsiaTheme="minorEastAsia" w:hAnsiTheme="minorHAnsi" w:cstheme="minorBidi"/>
          <w:sz w:val="22"/>
          <w:szCs w:val="22"/>
          <w:lang w:eastAsia="en-GB"/>
        </w:rPr>
      </w:pPr>
      <w:r>
        <w:t>5.6.3.11</w:t>
      </w:r>
      <w:r>
        <w:rPr>
          <w:rFonts w:asciiTheme="minorHAnsi" w:eastAsiaTheme="minorEastAsia" w:hAnsiTheme="minorHAnsi" w:cstheme="minorBidi"/>
          <w:sz w:val="22"/>
          <w:szCs w:val="22"/>
          <w:lang w:eastAsia="en-GB"/>
        </w:rPr>
        <w:tab/>
      </w:r>
      <w:r>
        <w:t>Enumeration: E</w:t>
      </w:r>
      <w:r>
        <w:rPr>
          <w:lang w:eastAsia="zh-CN"/>
        </w:rPr>
        <w:t>ventForMdt</w:t>
      </w:r>
      <w:r>
        <w:tab/>
      </w:r>
      <w:r>
        <w:fldChar w:fldCharType="begin" w:fldLock="1"/>
      </w:r>
      <w:r>
        <w:instrText xml:space="preserve"> PAGEREF _Toc90649984 \h </w:instrText>
      </w:r>
      <w:r>
        <w:fldChar w:fldCharType="separate"/>
      </w:r>
      <w:r>
        <w:t>87</w:t>
      </w:r>
      <w:r>
        <w:fldChar w:fldCharType="end"/>
      </w:r>
    </w:p>
    <w:p w14:paraId="37813715" w14:textId="0DA80548" w:rsidR="002366BD" w:rsidRDefault="002366BD">
      <w:pPr>
        <w:pStyle w:val="TOC4"/>
        <w:rPr>
          <w:rFonts w:asciiTheme="minorHAnsi" w:eastAsiaTheme="minorEastAsia" w:hAnsiTheme="minorHAnsi" w:cstheme="minorBidi"/>
          <w:sz w:val="22"/>
          <w:szCs w:val="22"/>
          <w:lang w:eastAsia="en-GB"/>
        </w:rPr>
      </w:pPr>
      <w:r>
        <w:t>5.6.3.12</w:t>
      </w:r>
      <w:r>
        <w:rPr>
          <w:rFonts w:asciiTheme="minorHAnsi" w:eastAsiaTheme="minorEastAsia" w:hAnsiTheme="minorHAnsi" w:cstheme="minorBidi"/>
          <w:sz w:val="22"/>
          <w:szCs w:val="22"/>
          <w:lang w:eastAsia="en-GB"/>
        </w:rPr>
        <w:tab/>
      </w:r>
      <w:r>
        <w:t>Enumeration: LoggingIntervalMdt</w:t>
      </w:r>
      <w:r>
        <w:tab/>
      </w:r>
      <w:r>
        <w:fldChar w:fldCharType="begin" w:fldLock="1"/>
      </w:r>
      <w:r>
        <w:instrText xml:space="preserve"> PAGEREF _Toc90649985 \h </w:instrText>
      </w:r>
      <w:r>
        <w:fldChar w:fldCharType="separate"/>
      </w:r>
      <w:r>
        <w:t>88</w:t>
      </w:r>
      <w:r>
        <w:fldChar w:fldCharType="end"/>
      </w:r>
    </w:p>
    <w:p w14:paraId="732AEC61" w14:textId="115205C2" w:rsidR="002366BD" w:rsidRDefault="002366BD">
      <w:pPr>
        <w:pStyle w:val="TOC4"/>
        <w:rPr>
          <w:rFonts w:asciiTheme="minorHAnsi" w:eastAsiaTheme="minorEastAsia" w:hAnsiTheme="minorHAnsi" w:cstheme="minorBidi"/>
          <w:sz w:val="22"/>
          <w:szCs w:val="22"/>
          <w:lang w:eastAsia="en-GB"/>
        </w:rPr>
      </w:pPr>
      <w:r>
        <w:t>5.6.3.13</w:t>
      </w:r>
      <w:r>
        <w:rPr>
          <w:rFonts w:asciiTheme="minorHAnsi" w:eastAsiaTheme="minorEastAsia" w:hAnsiTheme="minorHAnsi" w:cstheme="minorBidi"/>
          <w:sz w:val="22"/>
          <w:szCs w:val="22"/>
          <w:lang w:eastAsia="en-GB"/>
        </w:rPr>
        <w:tab/>
      </w:r>
      <w:r>
        <w:t>Enumeration: LoggingDurationMdt</w:t>
      </w:r>
      <w:r>
        <w:tab/>
      </w:r>
      <w:r>
        <w:fldChar w:fldCharType="begin" w:fldLock="1"/>
      </w:r>
      <w:r>
        <w:instrText xml:space="preserve"> PAGEREF _Toc90649986 \h </w:instrText>
      </w:r>
      <w:r>
        <w:fldChar w:fldCharType="separate"/>
      </w:r>
      <w:r>
        <w:t>88</w:t>
      </w:r>
      <w:r>
        <w:fldChar w:fldCharType="end"/>
      </w:r>
    </w:p>
    <w:p w14:paraId="50BB3794" w14:textId="171FD014" w:rsidR="002366BD" w:rsidRDefault="002366BD">
      <w:pPr>
        <w:pStyle w:val="TOC4"/>
        <w:rPr>
          <w:rFonts w:asciiTheme="minorHAnsi" w:eastAsiaTheme="minorEastAsia" w:hAnsiTheme="minorHAnsi" w:cstheme="minorBidi"/>
          <w:sz w:val="22"/>
          <w:szCs w:val="22"/>
          <w:lang w:eastAsia="en-GB"/>
        </w:rPr>
      </w:pPr>
      <w:r>
        <w:t>5.6.3.14</w:t>
      </w:r>
      <w:r>
        <w:rPr>
          <w:rFonts w:asciiTheme="minorHAnsi" w:eastAsiaTheme="minorEastAsia" w:hAnsiTheme="minorHAnsi" w:cstheme="minorBidi"/>
          <w:sz w:val="22"/>
          <w:szCs w:val="22"/>
          <w:lang w:eastAsia="en-GB"/>
        </w:rPr>
        <w:tab/>
      </w:r>
      <w:r>
        <w:t>Enumeration: PositioningMethodMdt</w:t>
      </w:r>
      <w:r>
        <w:tab/>
      </w:r>
      <w:r>
        <w:fldChar w:fldCharType="begin" w:fldLock="1"/>
      </w:r>
      <w:r>
        <w:instrText xml:space="preserve"> PAGEREF _Toc90649987 \h </w:instrText>
      </w:r>
      <w:r>
        <w:fldChar w:fldCharType="separate"/>
      </w:r>
      <w:r>
        <w:t>88</w:t>
      </w:r>
      <w:r>
        <w:fldChar w:fldCharType="end"/>
      </w:r>
    </w:p>
    <w:p w14:paraId="395009CC" w14:textId="3B2AE521" w:rsidR="002366BD" w:rsidRDefault="002366BD">
      <w:pPr>
        <w:pStyle w:val="TOC4"/>
        <w:rPr>
          <w:rFonts w:asciiTheme="minorHAnsi" w:eastAsiaTheme="minorEastAsia" w:hAnsiTheme="minorHAnsi" w:cstheme="minorBidi"/>
          <w:sz w:val="22"/>
          <w:szCs w:val="22"/>
          <w:lang w:eastAsia="en-GB"/>
        </w:rPr>
      </w:pPr>
      <w:r>
        <w:t>5.6.3.15</w:t>
      </w:r>
      <w:r>
        <w:rPr>
          <w:rFonts w:asciiTheme="minorHAnsi" w:eastAsiaTheme="minorEastAsia" w:hAnsiTheme="minorHAnsi" w:cstheme="minorBidi"/>
          <w:sz w:val="22"/>
          <w:szCs w:val="22"/>
          <w:lang w:eastAsia="en-GB"/>
        </w:rPr>
        <w:tab/>
      </w:r>
      <w:r>
        <w:t>Enumeration: CollectionPeriodRmmLteMdt</w:t>
      </w:r>
      <w:r>
        <w:tab/>
      </w:r>
      <w:r>
        <w:fldChar w:fldCharType="begin" w:fldLock="1"/>
      </w:r>
      <w:r>
        <w:instrText xml:space="preserve"> PAGEREF _Toc90649988 \h </w:instrText>
      </w:r>
      <w:r>
        <w:fldChar w:fldCharType="separate"/>
      </w:r>
      <w:r>
        <w:t>88</w:t>
      </w:r>
      <w:r>
        <w:fldChar w:fldCharType="end"/>
      </w:r>
    </w:p>
    <w:p w14:paraId="4E94B991" w14:textId="5F3F95AB" w:rsidR="002366BD" w:rsidRDefault="002366BD">
      <w:pPr>
        <w:pStyle w:val="TOC4"/>
        <w:rPr>
          <w:rFonts w:asciiTheme="minorHAnsi" w:eastAsiaTheme="minorEastAsia" w:hAnsiTheme="minorHAnsi" w:cstheme="minorBidi"/>
          <w:sz w:val="22"/>
          <w:szCs w:val="22"/>
          <w:lang w:eastAsia="en-GB"/>
        </w:rPr>
      </w:pPr>
      <w:r>
        <w:t>5.6.3.16</w:t>
      </w:r>
      <w:r>
        <w:rPr>
          <w:rFonts w:asciiTheme="minorHAnsi" w:eastAsiaTheme="minorEastAsia" w:hAnsiTheme="minorHAnsi" w:cstheme="minorBidi"/>
          <w:sz w:val="22"/>
          <w:szCs w:val="22"/>
          <w:lang w:eastAsia="en-GB"/>
        </w:rPr>
        <w:tab/>
      </w:r>
      <w:r>
        <w:t>Enumeration: MeasurementPeriodLteMdt</w:t>
      </w:r>
      <w:r>
        <w:tab/>
      </w:r>
      <w:r>
        <w:fldChar w:fldCharType="begin" w:fldLock="1"/>
      </w:r>
      <w:r>
        <w:instrText xml:space="preserve"> PAGEREF _Toc90649989 \h </w:instrText>
      </w:r>
      <w:r>
        <w:fldChar w:fldCharType="separate"/>
      </w:r>
      <w:r>
        <w:t>89</w:t>
      </w:r>
      <w:r>
        <w:fldChar w:fldCharType="end"/>
      </w:r>
    </w:p>
    <w:p w14:paraId="3A9FBD14" w14:textId="0FB28CB3" w:rsidR="002366BD" w:rsidRDefault="002366BD">
      <w:pPr>
        <w:pStyle w:val="TOC4"/>
        <w:rPr>
          <w:rFonts w:asciiTheme="minorHAnsi" w:eastAsiaTheme="minorEastAsia" w:hAnsiTheme="minorHAnsi" w:cstheme="minorBidi"/>
          <w:sz w:val="22"/>
          <w:szCs w:val="22"/>
          <w:lang w:eastAsia="en-GB"/>
        </w:rPr>
      </w:pPr>
      <w:r>
        <w:t>5.6.3.17</w:t>
      </w:r>
      <w:r>
        <w:rPr>
          <w:rFonts w:asciiTheme="minorHAnsi" w:eastAsiaTheme="minorEastAsia" w:hAnsiTheme="minorHAnsi" w:cstheme="minorBidi"/>
          <w:sz w:val="22"/>
          <w:szCs w:val="22"/>
          <w:lang w:eastAsia="en-GB"/>
        </w:rPr>
        <w:tab/>
      </w:r>
      <w:r>
        <w:t>Enumeration: ReportIntervalNrMdt</w:t>
      </w:r>
      <w:r>
        <w:tab/>
      </w:r>
      <w:r>
        <w:fldChar w:fldCharType="begin" w:fldLock="1"/>
      </w:r>
      <w:r>
        <w:instrText xml:space="preserve"> PAGEREF _Toc90649990 \h </w:instrText>
      </w:r>
      <w:r>
        <w:fldChar w:fldCharType="separate"/>
      </w:r>
      <w:r>
        <w:t>89</w:t>
      </w:r>
      <w:r>
        <w:fldChar w:fldCharType="end"/>
      </w:r>
    </w:p>
    <w:p w14:paraId="1D257418" w14:textId="6EC8957A" w:rsidR="002366BD" w:rsidRDefault="002366BD">
      <w:pPr>
        <w:pStyle w:val="TOC4"/>
        <w:rPr>
          <w:rFonts w:asciiTheme="minorHAnsi" w:eastAsiaTheme="minorEastAsia" w:hAnsiTheme="minorHAnsi" w:cstheme="minorBidi"/>
          <w:sz w:val="22"/>
          <w:szCs w:val="22"/>
          <w:lang w:eastAsia="en-GB"/>
        </w:rPr>
      </w:pPr>
      <w:r>
        <w:t>5.6.3.18</w:t>
      </w:r>
      <w:r>
        <w:rPr>
          <w:rFonts w:asciiTheme="minorHAnsi" w:eastAsiaTheme="minorEastAsia" w:hAnsiTheme="minorHAnsi" w:cstheme="minorBidi"/>
          <w:sz w:val="22"/>
          <w:szCs w:val="22"/>
          <w:lang w:eastAsia="en-GB"/>
        </w:rPr>
        <w:tab/>
      </w:r>
      <w:r>
        <w:t>Enumeration: LoggingIntervalNrMdt</w:t>
      </w:r>
      <w:r>
        <w:tab/>
      </w:r>
      <w:r>
        <w:fldChar w:fldCharType="begin" w:fldLock="1"/>
      </w:r>
      <w:r>
        <w:instrText xml:space="preserve"> PAGEREF _Toc90649991 \h </w:instrText>
      </w:r>
      <w:r>
        <w:fldChar w:fldCharType="separate"/>
      </w:r>
      <w:r>
        <w:t>89</w:t>
      </w:r>
      <w:r>
        <w:fldChar w:fldCharType="end"/>
      </w:r>
    </w:p>
    <w:p w14:paraId="40E38FAA" w14:textId="60C83759" w:rsidR="002366BD" w:rsidRDefault="002366BD">
      <w:pPr>
        <w:pStyle w:val="TOC4"/>
        <w:rPr>
          <w:rFonts w:asciiTheme="minorHAnsi" w:eastAsiaTheme="minorEastAsia" w:hAnsiTheme="minorHAnsi" w:cstheme="minorBidi"/>
          <w:sz w:val="22"/>
          <w:szCs w:val="22"/>
          <w:lang w:eastAsia="en-GB"/>
        </w:rPr>
      </w:pPr>
      <w:r>
        <w:t>5.6.3.19</w:t>
      </w:r>
      <w:r>
        <w:rPr>
          <w:rFonts w:asciiTheme="minorHAnsi" w:eastAsiaTheme="minorEastAsia" w:hAnsiTheme="minorHAnsi" w:cstheme="minorBidi"/>
          <w:sz w:val="22"/>
          <w:szCs w:val="22"/>
          <w:lang w:eastAsia="en-GB"/>
        </w:rPr>
        <w:tab/>
      </w:r>
      <w:r>
        <w:t>Enumeration: CollectionPeriodRmmNrMdt</w:t>
      </w:r>
      <w:r>
        <w:tab/>
      </w:r>
      <w:r>
        <w:fldChar w:fldCharType="begin" w:fldLock="1"/>
      </w:r>
      <w:r>
        <w:instrText xml:space="preserve"> PAGEREF _Toc90649992 \h </w:instrText>
      </w:r>
      <w:r>
        <w:fldChar w:fldCharType="separate"/>
      </w:r>
      <w:r>
        <w:t>90</w:t>
      </w:r>
      <w:r>
        <w:fldChar w:fldCharType="end"/>
      </w:r>
    </w:p>
    <w:p w14:paraId="750B4984" w14:textId="5EE33D96" w:rsidR="002366BD" w:rsidRDefault="002366BD">
      <w:pPr>
        <w:pStyle w:val="TOC4"/>
        <w:rPr>
          <w:rFonts w:asciiTheme="minorHAnsi" w:eastAsiaTheme="minorEastAsia" w:hAnsiTheme="minorHAnsi" w:cstheme="minorBidi"/>
          <w:sz w:val="22"/>
          <w:szCs w:val="22"/>
          <w:lang w:eastAsia="en-GB"/>
        </w:rPr>
      </w:pPr>
      <w:r>
        <w:t>5.6.3.20</w:t>
      </w:r>
      <w:r>
        <w:rPr>
          <w:rFonts w:asciiTheme="minorHAnsi" w:eastAsiaTheme="minorEastAsia" w:hAnsiTheme="minorHAnsi" w:cstheme="minorBidi"/>
          <w:sz w:val="22"/>
          <w:szCs w:val="22"/>
          <w:lang w:eastAsia="en-GB"/>
        </w:rPr>
        <w:tab/>
      </w:r>
      <w:r>
        <w:t>Enumeration: LoggingDurationNrMdt</w:t>
      </w:r>
      <w:r>
        <w:tab/>
      </w:r>
      <w:r>
        <w:fldChar w:fldCharType="begin" w:fldLock="1"/>
      </w:r>
      <w:r>
        <w:instrText xml:space="preserve"> PAGEREF _Toc90649993 \h </w:instrText>
      </w:r>
      <w:r>
        <w:fldChar w:fldCharType="separate"/>
      </w:r>
      <w:r>
        <w:t>90</w:t>
      </w:r>
      <w:r>
        <w:fldChar w:fldCharType="end"/>
      </w:r>
    </w:p>
    <w:p w14:paraId="4D104836" w14:textId="06ADF33C" w:rsidR="002366BD" w:rsidRDefault="002366BD">
      <w:pPr>
        <w:pStyle w:val="TOC3"/>
        <w:rPr>
          <w:rFonts w:asciiTheme="minorHAnsi" w:eastAsiaTheme="minorEastAsia" w:hAnsiTheme="minorHAnsi" w:cstheme="minorBidi"/>
          <w:sz w:val="22"/>
          <w:szCs w:val="22"/>
          <w:lang w:eastAsia="en-GB"/>
        </w:rPr>
      </w:pPr>
      <w:r>
        <w:t>5.6.4</w:t>
      </w:r>
      <w:r>
        <w:rPr>
          <w:rFonts w:asciiTheme="minorHAnsi" w:eastAsiaTheme="minorEastAsia" w:hAnsiTheme="minorHAnsi" w:cstheme="minorBidi"/>
          <w:sz w:val="22"/>
          <w:szCs w:val="22"/>
          <w:lang w:eastAsia="en-GB"/>
        </w:rPr>
        <w:tab/>
      </w:r>
      <w:r>
        <w:t>Structured Data Types</w:t>
      </w:r>
      <w:r>
        <w:tab/>
      </w:r>
      <w:r>
        <w:fldChar w:fldCharType="begin" w:fldLock="1"/>
      </w:r>
      <w:r>
        <w:instrText xml:space="preserve"> PAGEREF _Toc90649994 \h </w:instrText>
      </w:r>
      <w:r>
        <w:fldChar w:fldCharType="separate"/>
      </w:r>
      <w:r>
        <w:t>91</w:t>
      </w:r>
      <w:r>
        <w:fldChar w:fldCharType="end"/>
      </w:r>
    </w:p>
    <w:p w14:paraId="04AF11D1" w14:textId="7D9AB0D4" w:rsidR="002366BD" w:rsidRDefault="002366BD">
      <w:pPr>
        <w:pStyle w:val="TOC4"/>
        <w:rPr>
          <w:rFonts w:asciiTheme="minorHAnsi" w:eastAsiaTheme="minorEastAsia" w:hAnsiTheme="minorHAnsi" w:cstheme="minorBidi"/>
          <w:sz w:val="22"/>
          <w:szCs w:val="22"/>
          <w:lang w:eastAsia="en-GB"/>
        </w:rPr>
      </w:pPr>
      <w:r>
        <w:t>5.6.4.1</w:t>
      </w:r>
      <w:r>
        <w:rPr>
          <w:rFonts w:asciiTheme="minorHAnsi" w:eastAsiaTheme="minorEastAsia" w:hAnsiTheme="minorHAnsi" w:cstheme="minorBidi"/>
          <w:sz w:val="22"/>
          <w:szCs w:val="22"/>
          <w:lang w:eastAsia="en-GB"/>
        </w:rPr>
        <w:tab/>
      </w:r>
      <w:r>
        <w:t>Type: TraceData</w:t>
      </w:r>
      <w:r>
        <w:tab/>
      </w:r>
      <w:r>
        <w:fldChar w:fldCharType="begin" w:fldLock="1"/>
      </w:r>
      <w:r>
        <w:instrText xml:space="preserve"> PAGEREF _Toc90649995 \h </w:instrText>
      </w:r>
      <w:r>
        <w:fldChar w:fldCharType="separate"/>
      </w:r>
      <w:r>
        <w:t>91</w:t>
      </w:r>
      <w:r>
        <w:fldChar w:fldCharType="end"/>
      </w:r>
    </w:p>
    <w:p w14:paraId="4B4B3C5E" w14:textId="44107BCC" w:rsidR="002366BD" w:rsidRDefault="002366BD">
      <w:pPr>
        <w:pStyle w:val="TOC4"/>
        <w:rPr>
          <w:rFonts w:asciiTheme="minorHAnsi" w:eastAsiaTheme="minorEastAsia" w:hAnsiTheme="minorHAnsi" w:cstheme="minorBidi"/>
          <w:sz w:val="22"/>
          <w:szCs w:val="22"/>
          <w:lang w:eastAsia="en-GB"/>
        </w:rPr>
      </w:pPr>
      <w:r>
        <w:t>5.6.4.2</w:t>
      </w:r>
      <w:r>
        <w:rPr>
          <w:rFonts w:asciiTheme="minorHAnsi" w:eastAsiaTheme="minorEastAsia" w:hAnsiTheme="minorHAnsi" w:cstheme="minorBidi"/>
          <w:sz w:val="22"/>
          <w:szCs w:val="22"/>
          <w:lang w:eastAsia="en-GB"/>
        </w:rPr>
        <w:tab/>
      </w:r>
      <w:r>
        <w:t>Type: MdtConfiguration</w:t>
      </w:r>
      <w:r>
        <w:tab/>
      </w:r>
      <w:r>
        <w:fldChar w:fldCharType="begin" w:fldLock="1"/>
      </w:r>
      <w:r>
        <w:instrText xml:space="preserve"> PAGEREF _Toc90649996 \h </w:instrText>
      </w:r>
      <w:r>
        <w:fldChar w:fldCharType="separate"/>
      </w:r>
      <w:r>
        <w:t>94</w:t>
      </w:r>
      <w:r>
        <w:fldChar w:fldCharType="end"/>
      </w:r>
    </w:p>
    <w:p w14:paraId="2057B9E4" w14:textId="04968564" w:rsidR="002366BD" w:rsidRDefault="002366BD">
      <w:pPr>
        <w:pStyle w:val="TOC4"/>
        <w:rPr>
          <w:rFonts w:asciiTheme="minorHAnsi" w:eastAsiaTheme="minorEastAsia" w:hAnsiTheme="minorHAnsi" w:cstheme="minorBidi"/>
          <w:sz w:val="22"/>
          <w:szCs w:val="22"/>
          <w:lang w:eastAsia="en-GB"/>
        </w:rPr>
      </w:pPr>
      <w:r>
        <w:t>5.6.4.3</w:t>
      </w:r>
      <w:r>
        <w:rPr>
          <w:rFonts w:asciiTheme="minorHAnsi" w:eastAsiaTheme="minorEastAsia" w:hAnsiTheme="minorHAnsi" w:cstheme="minorBidi"/>
          <w:sz w:val="22"/>
          <w:szCs w:val="22"/>
          <w:lang w:eastAsia="en-GB"/>
        </w:rPr>
        <w:tab/>
      </w:r>
      <w:r>
        <w:t>Type: AreaScope</w:t>
      </w:r>
      <w:r>
        <w:tab/>
      </w:r>
      <w:r>
        <w:fldChar w:fldCharType="begin" w:fldLock="1"/>
      </w:r>
      <w:r>
        <w:instrText xml:space="preserve"> PAGEREF _Toc90649997 \h </w:instrText>
      </w:r>
      <w:r>
        <w:fldChar w:fldCharType="separate"/>
      </w:r>
      <w:r>
        <w:t>97</w:t>
      </w:r>
      <w:r>
        <w:fldChar w:fldCharType="end"/>
      </w:r>
    </w:p>
    <w:p w14:paraId="60832E34" w14:textId="66873329" w:rsidR="002366BD" w:rsidRDefault="002366BD">
      <w:pPr>
        <w:pStyle w:val="TOC4"/>
        <w:rPr>
          <w:rFonts w:asciiTheme="minorHAnsi" w:eastAsiaTheme="minorEastAsia" w:hAnsiTheme="minorHAnsi" w:cstheme="minorBidi"/>
          <w:sz w:val="22"/>
          <w:szCs w:val="22"/>
          <w:lang w:eastAsia="en-GB"/>
        </w:rPr>
      </w:pPr>
      <w:r>
        <w:t>5.6.4.4</w:t>
      </w:r>
      <w:r>
        <w:rPr>
          <w:rFonts w:asciiTheme="minorHAnsi" w:eastAsiaTheme="minorEastAsia" w:hAnsiTheme="minorHAnsi" w:cstheme="minorBidi"/>
          <w:sz w:val="22"/>
          <w:szCs w:val="22"/>
          <w:lang w:eastAsia="en-GB"/>
        </w:rPr>
        <w:tab/>
      </w:r>
      <w:r>
        <w:t xml:space="preserve">Type: </w:t>
      </w:r>
      <w:r>
        <w:rPr>
          <w:lang w:eastAsia="zh-CN"/>
        </w:rPr>
        <w:t>TacInfo</w:t>
      </w:r>
      <w:r>
        <w:tab/>
      </w:r>
      <w:r>
        <w:fldChar w:fldCharType="begin" w:fldLock="1"/>
      </w:r>
      <w:r>
        <w:instrText xml:space="preserve"> PAGEREF _Toc90649998 \h </w:instrText>
      </w:r>
      <w:r>
        <w:fldChar w:fldCharType="separate"/>
      </w:r>
      <w:r>
        <w:t>98</w:t>
      </w:r>
      <w:r>
        <w:fldChar w:fldCharType="end"/>
      </w:r>
    </w:p>
    <w:p w14:paraId="23905A95" w14:textId="04E0AD56" w:rsidR="002366BD" w:rsidRDefault="002366BD">
      <w:pPr>
        <w:pStyle w:val="TOC4"/>
        <w:rPr>
          <w:rFonts w:asciiTheme="minorHAnsi" w:eastAsiaTheme="minorEastAsia" w:hAnsiTheme="minorHAnsi" w:cstheme="minorBidi"/>
          <w:sz w:val="22"/>
          <w:szCs w:val="22"/>
          <w:lang w:eastAsia="en-GB"/>
        </w:rPr>
      </w:pPr>
      <w:r>
        <w:t>5.6.4.5</w:t>
      </w:r>
      <w:r>
        <w:rPr>
          <w:rFonts w:asciiTheme="minorHAnsi" w:eastAsiaTheme="minorEastAsia" w:hAnsiTheme="minorHAnsi" w:cstheme="minorBidi"/>
          <w:sz w:val="22"/>
          <w:szCs w:val="22"/>
          <w:lang w:eastAsia="en-GB"/>
        </w:rPr>
        <w:tab/>
      </w:r>
      <w:r>
        <w:t>Type: MbsfnArea</w:t>
      </w:r>
      <w:r>
        <w:tab/>
      </w:r>
      <w:r>
        <w:fldChar w:fldCharType="begin" w:fldLock="1"/>
      </w:r>
      <w:r>
        <w:instrText xml:space="preserve"> PAGEREF _Toc90649999 \h </w:instrText>
      </w:r>
      <w:r>
        <w:fldChar w:fldCharType="separate"/>
      </w:r>
      <w:r>
        <w:t>98</w:t>
      </w:r>
      <w:r>
        <w:fldChar w:fldCharType="end"/>
      </w:r>
    </w:p>
    <w:p w14:paraId="73EFC9DC" w14:textId="07A73966" w:rsidR="002366BD" w:rsidRDefault="002366BD">
      <w:pPr>
        <w:pStyle w:val="TOC4"/>
        <w:rPr>
          <w:rFonts w:asciiTheme="minorHAnsi" w:eastAsiaTheme="minorEastAsia" w:hAnsiTheme="minorHAnsi" w:cstheme="minorBidi"/>
          <w:sz w:val="22"/>
          <w:szCs w:val="22"/>
          <w:lang w:eastAsia="en-GB"/>
        </w:rPr>
      </w:pPr>
      <w:r>
        <w:t>5.6.4.6</w:t>
      </w:r>
      <w:r>
        <w:rPr>
          <w:rFonts w:asciiTheme="minorHAnsi" w:eastAsiaTheme="minorEastAsia" w:hAnsiTheme="minorHAnsi" w:cstheme="minorBidi"/>
          <w:sz w:val="22"/>
          <w:szCs w:val="22"/>
          <w:lang w:eastAsia="en-GB"/>
        </w:rPr>
        <w:tab/>
      </w:r>
      <w:r>
        <w:t>Type: InterFreqTargetInfo</w:t>
      </w:r>
      <w:r>
        <w:tab/>
      </w:r>
      <w:r>
        <w:fldChar w:fldCharType="begin" w:fldLock="1"/>
      </w:r>
      <w:r>
        <w:instrText xml:space="preserve"> PAGEREF _Toc90650000 \h </w:instrText>
      </w:r>
      <w:r>
        <w:fldChar w:fldCharType="separate"/>
      </w:r>
      <w:r>
        <w:t>98</w:t>
      </w:r>
      <w:r>
        <w:fldChar w:fldCharType="end"/>
      </w:r>
    </w:p>
    <w:p w14:paraId="512004EA" w14:textId="253704D9" w:rsidR="002366BD" w:rsidRDefault="002366BD">
      <w:pPr>
        <w:pStyle w:val="TOC2"/>
        <w:rPr>
          <w:rFonts w:asciiTheme="minorHAnsi" w:eastAsiaTheme="minorEastAsia" w:hAnsiTheme="minorHAnsi" w:cstheme="minorBidi"/>
          <w:sz w:val="22"/>
          <w:szCs w:val="22"/>
          <w:lang w:eastAsia="en-GB"/>
        </w:rPr>
      </w:pPr>
      <w:r>
        <w:t>5.7</w:t>
      </w:r>
      <w:r>
        <w:rPr>
          <w:rFonts w:asciiTheme="minorHAnsi" w:eastAsiaTheme="minorEastAsia" w:hAnsiTheme="minorHAnsi" w:cstheme="minorBidi"/>
          <w:sz w:val="22"/>
          <w:szCs w:val="22"/>
          <w:lang w:eastAsia="en-GB"/>
        </w:rPr>
        <w:tab/>
      </w:r>
      <w:r>
        <w:t>Data Types related to 5G Operator Determined Barring</w:t>
      </w:r>
      <w:r>
        <w:tab/>
      </w:r>
      <w:r>
        <w:fldChar w:fldCharType="begin" w:fldLock="1"/>
      </w:r>
      <w:r>
        <w:instrText xml:space="preserve"> PAGEREF _Toc90650001 \h </w:instrText>
      </w:r>
      <w:r>
        <w:fldChar w:fldCharType="separate"/>
      </w:r>
      <w:r>
        <w:t>98</w:t>
      </w:r>
      <w:r>
        <w:fldChar w:fldCharType="end"/>
      </w:r>
    </w:p>
    <w:p w14:paraId="546978EC" w14:textId="75F169CE" w:rsidR="002366BD" w:rsidRDefault="002366BD">
      <w:pPr>
        <w:pStyle w:val="TOC3"/>
        <w:rPr>
          <w:rFonts w:asciiTheme="minorHAnsi" w:eastAsiaTheme="minorEastAsia" w:hAnsiTheme="minorHAnsi" w:cstheme="minorBidi"/>
          <w:sz w:val="22"/>
          <w:szCs w:val="22"/>
          <w:lang w:eastAsia="en-GB"/>
        </w:rPr>
      </w:pPr>
      <w:r>
        <w:t>5.7.1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_Toc90650002 \h </w:instrText>
      </w:r>
      <w:r>
        <w:fldChar w:fldCharType="separate"/>
      </w:r>
      <w:r>
        <w:t>98</w:t>
      </w:r>
      <w:r>
        <w:fldChar w:fldCharType="end"/>
      </w:r>
    </w:p>
    <w:p w14:paraId="6D50CF7F" w14:textId="5BB1FCFE" w:rsidR="002366BD" w:rsidRDefault="002366BD">
      <w:pPr>
        <w:pStyle w:val="TOC3"/>
        <w:rPr>
          <w:rFonts w:asciiTheme="minorHAnsi" w:eastAsiaTheme="minorEastAsia" w:hAnsiTheme="minorHAnsi" w:cstheme="minorBidi"/>
          <w:sz w:val="22"/>
          <w:szCs w:val="22"/>
          <w:lang w:eastAsia="en-GB"/>
        </w:rPr>
      </w:pPr>
      <w:r>
        <w:t>5.7.2</w:t>
      </w:r>
      <w:r>
        <w:rPr>
          <w:rFonts w:asciiTheme="minorHAnsi" w:eastAsiaTheme="minorEastAsia" w:hAnsiTheme="minorHAnsi" w:cstheme="minorBidi"/>
          <w:sz w:val="22"/>
          <w:szCs w:val="22"/>
          <w:lang w:eastAsia="en-GB"/>
        </w:rPr>
        <w:tab/>
      </w:r>
      <w:r>
        <w:t>Simple Data Types</w:t>
      </w:r>
      <w:r>
        <w:tab/>
      </w:r>
      <w:r>
        <w:fldChar w:fldCharType="begin" w:fldLock="1"/>
      </w:r>
      <w:r>
        <w:instrText xml:space="preserve"> PAGEREF _Toc90650003 \h </w:instrText>
      </w:r>
      <w:r>
        <w:fldChar w:fldCharType="separate"/>
      </w:r>
      <w:r>
        <w:t>98</w:t>
      </w:r>
      <w:r>
        <w:fldChar w:fldCharType="end"/>
      </w:r>
    </w:p>
    <w:p w14:paraId="50352C34" w14:textId="7E0839A3" w:rsidR="002366BD" w:rsidRDefault="002366BD">
      <w:pPr>
        <w:pStyle w:val="TOC3"/>
        <w:rPr>
          <w:rFonts w:asciiTheme="minorHAnsi" w:eastAsiaTheme="minorEastAsia" w:hAnsiTheme="minorHAnsi" w:cstheme="minorBidi"/>
          <w:sz w:val="22"/>
          <w:szCs w:val="22"/>
          <w:lang w:eastAsia="en-GB"/>
        </w:rPr>
      </w:pPr>
      <w:r>
        <w:t>5.7.3</w:t>
      </w:r>
      <w:r>
        <w:rPr>
          <w:rFonts w:asciiTheme="minorHAnsi" w:eastAsiaTheme="minorEastAsia" w:hAnsiTheme="minorHAnsi" w:cstheme="minorBidi"/>
          <w:sz w:val="22"/>
          <w:szCs w:val="22"/>
          <w:lang w:eastAsia="en-GB"/>
        </w:rPr>
        <w:tab/>
      </w:r>
      <w:r>
        <w:t>Enumerations</w:t>
      </w:r>
      <w:r>
        <w:tab/>
      </w:r>
      <w:r>
        <w:fldChar w:fldCharType="begin" w:fldLock="1"/>
      </w:r>
      <w:r>
        <w:instrText xml:space="preserve"> PAGEREF _Toc90650004 \h </w:instrText>
      </w:r>
      <w:r>
        <w:fldChar w:fldCharType="separate"/>
      </w:r>
      <w:r>
        <w:t>99</w:t>
      </w:r>
      <w:r>
        <w:fldChar w:fldCharType="end"/>
      </w:r>
    </w:p>
    <w:p w14:paraId="22EDA47A" w14:textId="3DFC299A" w:rsidR="002366BD" w:rsidRDefault="002366BD">
      <w:pPr>
        <w:pStyle w:val="TOC4"/>
        <w:rPr>
          <w:rFonts w:asciiTheme="minorHAnsi" w:eastAsiaTheme="minorEastAsia" w:hAnsiTheme="minorHAnsi" w:cstheme="minorBidi"/>
          <w:sz w:val="22"/>
          <w:szCs w:val="22"/>
          <w:lang w:eastAsia="en-GB"/>
        </w:rPr>
      </w:pPr>
      <w:r>
        <w:t>5.7.3.1</w:t>
      </w:r>
      <w:r>
        <w:rPr>
          <w:rFonts w:asciiTheme="minorHAnsi" w:eastAsiaTheme="minorEastAsia" w:hAnsiTheme="minorHAnsi" w:cstheme="minorBidi"/>
          <w:sz w:val="22"/>
          <w:szCs w:val="22"/>
          <w:lang w:eastAsia="en-GB"/>
        </w:rPr>
        <w:tab/>
      </w:r>
      <w:r>
        <w:t xml:space="preserve">Enumeration: </w:t>
      </w:r>
      <w:r w:rsidRPr="00987755">
        <w:rPr>
          <w:lang w:val="en-US"/>
        </w:rPr>
        <w:t>RoamingOdb</w:t>
      </w:r>
      <w:r>
        <w:tab/>
      </w:r>
      <w:r>
        <w:fldChar w:fldCharType="begin" w:fldLock="1"/>
      </w:r>
      <w:r>
        <w:instrText xml:space="preserve"> PAGEREF _Toc90650005 \h </w:instrText>
      </w:r>
      <w:r>
        <w:fldChar w:fldCharType="separate"/>
      </w:r>
      <w:r>
        <w:t>99</w:t>
      </w:r>
      <w:r>
        <w:fldChar w:fldCharType="end"/>
      </w:r>
    </w:p>
    <w:p w14:paraId="11CBB124" w14:textId="65032BE0" w:rsidR="002366BD" w:rsidRDefault="002366BD">
      <w:pPr>
        <w:pStyle w:val="TOC4"/>
        <w:rPr>
          <w:rFonts w:asciiTheme="minorHAnsi" w:eastAsiaTheme="minorEastAsia" w:hAnsiTheme="minorHAnsi" w:cstheme="minorBidi"/>
          <w:sz w:val="22"/>
          <w:szCs w:val="22"/>
          <w:lang w:eastAsia="en-GB"/>
        </w:rPr>
      </w:pPr>
      <w:r>
        <w:t>5.7.3.2</w:t>
      </w:r>
      <w:r>
        <w:rPr>
          <w:rFonts w:asciiTheme="minorHAnsi" w:eastAsiaTheme="minorEastAsia" w:hAnsiTheme="minorHAnsi" w:cstheme="minorBidi"/>
          <w:sz w:val="22"/>
          <w:szCs w:val="22"/>
          <w:lang w:eastAsia="en-GB"/>
        </w:rPr>
        <w:tab/>
      </w:r>
      <w:r>
        <w:t xml:space="preserve">Enumeration: </w:t>
      </w:r>
      <w:r w:rsidRPr="00987755">
        <w:rPr>
          <w:lang w:val="en-US"/>
        </w:rPr>
        <w:t>OdbPacketServices</w:t>
      </w:r>
      <w:r>
        <w:tab/>
      </w:r>
      <w:r>
        <w:fldChar w:fldCharType="begin" w:fldLock="1"/>
      </w:r>
      <w:r>
        <w:instrText xml:space="preserve"> PAGEREF _Toc90650006 \h </w:instrText>
      </w:r>
      <w:r>
        <w:fldChar w:fldCharType="separate"/>
      </w:r>
      <w:r>
        <w:t>99</w:t>
      </w:r>
      <w:r>
        <w:fldChar w:fldCharType="end"/>
      </w:r>
    </w:p>
    <w:p w14:paraId="4E577D3B" w14:textId="1BCF7AF6" w:rsidR="002366BD" w:rsidRDefault="002366BD">
      <w:pPr>
        <w:pStyle w:val="TOC3"/>
        <w:rPr>
          <w:rFonts w:asciiTheme="minorHAnsi" w:eastAsiaTheme="minorEastAsia" w:hAnsiTheme="minorHAnsi" w:cstheme="minorBidi"/>
          <w:sz w:val="22"/>
          <w:szCs w:val="22"/>
          <w:lang w:eastAsia="en-GB"/>
        </w:rPr>
      </w:pPr>
      <w:r>
        <w:lastRenderedPageBreak/>
        <w:t>5.7.4</w:t>
      </w:r>
      <w:r>
        <w:rPr>
          <w:rFonts w:asciiTheme="minorHAnsi" w:eastAsiaTheme="minorEastAsia" w:hAnsiTheme="minorHAnsi" w:cstheme="minorBidi"/>
          <w:sz w:val="22"/>
          <w:szCs w:val="22"/>
          <w:lang w:eastAsia="en-GB"/>
        </w:rPr>
        <w:tab/>
      </w:r>
      <w:r>
        <w:t>Structured Data Types</w:t>
      </w:r>
      <w:r>
        <w:tab/>
      </w:r>
      <w:r>
        <w:fldChar w:fldCharType="begin" w:fldLock="1"/>
      </w:r>
      <w:r>
        <w:instrText xml:space="preserve"> PAGEREF _Toc90650007 \h </w:instrText>
      </w:r>
      <w:r>
        <w:fldChar w:fldCharType="separate"/>
      </w:r>
      <w:r>
        <w:t>99</w:t>
      </w:r>
      <w:r>
        <w:fldChar w:fldCharType="end"/>
      </w:r>
    </w:p>
    <w:p w14:paraId="0D6C2165" w14:textId="6A5BF8E1" w:rsidR="002366BD" w:rsidRDefault="002366BD">
      <w:pPr>
        <w:pStyle w:val="TOC4"/>
        <w:rPr>
          <w:rFonts w:asciiTheme="minorHAnsi" w:eastAsiaTheme="minorEastAsia" w:hAnsiTheme="minorHAnsi" w:cstheme="minorBidi"/>
          <w:sz w:val="22"/>
          <w:szCs w:val="22"/>
          <w:lang w:eastAsia="en-GB"/>
        </w:rPr>
      </w:pPr>
      <w:r>
        <w:t>5.7.4.1</w:t>
      </w:r>
      <w:r>
        <w:rPr>
          <w:rFonts w:asciiTheme="minorHAnsi" w:eastAsiaTheme="minorEastAsia" w:hAnsiTheme="minorHAnsi" w:cstheme="minorBidi"/>
          <w:sz w:val="22"/>
          <w:szCs w:val="22"/>
          <w:lang w:eastAsia="en-GB"/>
        </w:rPr>
        <w:tab/>
      </w:r>
      <w:r>
        <w:t xml:space="preserve">Type: </w:t>
      </w:r>
      <w:r w:rsidRPr="00987755">
        <w:rPr>
          <w:lang w:val="en-US"/>
        </w:rPr>
        <w:t>OdbData</w:t>
      </w:r>
      <w:r>
        <w:tab/>
      </w:r>
      <w:r>
        <w:fldChar w:fldCharType="begin" w:fldLock="1"/>
      </w:r>
      <w:r>
        <w:instrText xml:space="preserve"> PAGEREF _Toc90650008 \h </w:instrText>
      </w:r>
      <w:r>
        <w:fldChar w:fldCharType="separate"/>
      </w:r>
      <w:r>
        <w:t>99</w:t>
      </w:r>
      <w:r>
        <w:fldChar w:fldCharType="end"/>
      </w:r>
    </w:p>
    <w:p w14:paraId="0849D4D2" w14:textId="2099477E" w:rsidR="002366BD" w:rsidRDefault="002366BD">
      <w:pPr>
        <w:pStyle w:val="TOC2"/>
        <w:rPr>
          <w:rFonts w:asciiTheme="minorHAnsi" w:eastAsiaTheme="minorEastAsia" w:hAnsiTheme="minorHAnsi" w:cstheme="minorBidi"/>
          <w:sz w:val="22"/>
          <w:szCs w:val="22"/>
          <w:lang w:eastAsia="en-GB"/>
        </w:rPr>
      </w:pPr>
      <w:r>
        <w:t>5.8</w:t>
      </w:r>
      <w:r>
        <w:rPr>
          <w:rFonts w:asciiTheme="minorHAnsi" w:eastAsiaTheme="minorEastAsia" w:hAnsiTheme="minorHAnsi" w:cstheme="minorBidi"/>
          <w:sz w:val="22"/>
          <w:szCs w:val="22"/>
          <w:lang w:eastAsia="en-GB"/>
        </w:rPr>
        <w:tab/>
      </w:r>
      <w:r>
        <w:t>Data Types related to Charging</w:t>
      </w:r>
      <w:r>
        <w:tab/>
      </w:r>
      <w:r>
        <w:fldChar w:fldCharType="begin" w:fldLock="1"/>
      </w:r>
      <w:r>
        <w:instrText xml:space="preserve"> PAGEREF _Toc90650009 \h </w:instrText>
      </w:r>
      <w:r>
        <w:fldChar w:fldCharType="separate"/>
      </w:r>
      <w:r>
        <w:t>99</w:t>
      </w:r>
      <w:r>
        <w:fldChar w:fldCharType="end"/>
      </w:r>
    </w:p>
    <w:p w14:paraId="13762773" w14:textId="495D111D" w:rsidR="002366BD" w:rsidRDefault="002366BD">
      <w:pPr>
        <w:pStyle w:val="TOC3"/>
        <w:rPr>
          <w:rFonts w:asciiTheme="minorHAnsi" w:eastAsiaTheme="minorEastAsia" w:hAnsiTheme="minorHAnsi" w:cstheme="minorBidi"/>
          <w:sz w:val="22"/>
          <w:szCs w:val="22"/>
          <w:lang w:eastAsia="en-GB"/>
        </w:rPr>
      </w:pPr>
      <w:r>
        <w:t>5.8.1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_Toc90650010 \h </w:instrText>
      </w:r>
      <w:r>
        <w:fldChar w:fldCharType="separate"/>
      </w:r>
      <w:r>
        <w:t>99</w:t>
      </w:r>
      <w:r>
        <w:fldChar w:fldCharType="end"/>
      </w:r>
    </w:p>
    <w:p w14:paraId="36D4323B" w14:textId="3975E422" w:rsidR="002366BD" w:rsidRDefault="002366BD">
      <w:pPr>
        <w:pStyle w:val="TOC3"/>
        <w:rPr>
          <w:rFonts w:asciiTheme="minorHAnsi" w:eastAsiaTheme="minorEastAsia" w:hAnsiTheme="minorHAnsi" w:cstheme="minorBidi"/>
          <w:sz w:val="22"/>
          <w:szCs w:val="22"/>
          <w:lang w:eastAsia="en-GB"/>
        </w:rPr>
      </w:pPr>
      <w:r>
        <w:t>5.8.2</w:t>
      </w:r>
      <w:r>
        <w:rPr>
          <w:rFonts w:asciiTheme="minorHAnsi" w:eastAsiaTheme="minorEastAsia" w:hAnsiTheme="minorHAnsi" w:cstheme="minorBidi"/>
          <w:sz w:val="22"/>
          <w:szCs w:val="22"/>
          <w:lang w:eastAsia="en-GB"/>
        </w:rPr>
        <w:tab/>
      </w:r>
      <w:r>
        <w:t>Simple Data Types</w:t>
      </w:r>
      <w:r>
        <w:tab/>
      </w:r>
      <w:r>
        <w:fldChar w:fldCharType="begin" w:fldLock="1"/>
      </w:r>
      <w:r>
        <w:instrText xml:space="preserve"> PAGEREF _Toc90650011 \h </w:instrText>
      </w:r>
      <w:r>
        <w:fldChar w:fldCharType="separate"/>
      </w:r>
      <w:r>
        <w:t>99</w:t>
      </w:r>
      <w:r>
        <w:fldChar w:fldCharType="end"/>
      </w:r>
    </w:p>
    <w:p w14:paraId="0597D7E8" w14:textId="58C3FB91" w:rsidR="002366BD" w:rsidRDefault="002366BD">
      <w:pPr>
        <w:pStyle w:val="TOC3"/>
        <w:rPr>
          <w:rFonts w:asciiTheme="minorHAnsi" w:eastAsiaTheme="minorEastAsia" w:hAnsiTheme="minorHAnsi" w:cstheme="minorBidi"/>
          <w:sz w:val="22"/>
          <w:szCs w:val="22"/>
          <w:lang w:eastAsia="en-GB"/>
        </w:rPr>
      </w:pPr>
      <w:r>
        <w:t>5.8.3</w:t>
      </w:r>
      <w:r>
        <w:rPr>
          <w:rFonts w:asciiTheme="minorHAnsi" w:eastAsiaTheme="minorEastAsia" w:hAnsiTheme="minorHAnsi" w:cstheme="minorBidi"/>
          <w:sz w:val="22"/>
          <w:szCs w:val="22"/>
          <w:lang w:eastAsia="en-GB"/>
        </w:rPr>
        <w:tab/>
      </w:r>
      <w:r>
        <w:t>Enumerations</w:t>
      </w:r>
      <w:r>
        <w:tab/>
      </w:r>
      <w:r>
        <w:fldChar w:fldCharType="begin" w:fldLock="1"/>
      </w:r>
      <w:r>
        <w:instrText xml:space="preserve"> PAGEREF _Toc90650012 \h </w:instrText>
      </w:r>
      <w:r>
        <w:fldChar w:fldCharType="separate"/>
      </w:r>
      <w:r>
        <w:t>100</w:t>
      </w:r>
      <w:r>
        <w:fldChar w:fldCharType="end"/>
      </w:r>
    </w:p>
    <w:p w14:paraId="2D4283EC" w14:textId="0BAAA0A5" w:rsidR="002366BD" w:rsidRDefault="002366BD">
      <w:pPr>
        <w:pStyle w:val="TOC3"/>
        <w:rPr>
          <w:rFonts w:asciiTheme="minorHAnsi" w:eastAsiaTheme="minorEastAsia" w:hAnsiTheme="minorHAnsi" w:cstheme="minorBidi"/>
          <w:sz w:val="22"/>
          <w:szCs w:val="22"/>
          <w:lang w:eastAsia="en-GB"/>
        </w:rPr>
      </w:pPr>
      <w:r>
        <w:t>5.8.4</w:t>
      </w:r>
      <w:r>
        <w:rPr>
          <w:rFonts w:asciiTheme="minorHAnsi" w:eastAsiaTheme="minorEastAsia" w:hAnsiTheme="minorHAnsi" w:cstheme="minorBidi"/>
          <w:sz w:val="22"/>
          <w:szCs w:val="22"/>
          <w:lang w:eastAsia="en-GB"/>
        </w:rPr>
        <w:tab/>
      </w:r>
      <w:r>
        <w:t>Structured Data Types</w:t>
      </w:r>
      <w:r>
        <w:tab/>
      </w:r>
      <w:r>
        <w:fldChar w:fldCharType="begin" w:fldLock="1"/>
      </w:r>
      <w:r>
        <w:instrText xml:space="preserve"> PAGEREF _Toc90650013 \h </w:instrText>
      </w:r>
      <w:r>
        <w:fldChar w:fldCharType="separate"/>
      </w:r>
      <w:r>
        <w:t>100</w:t>
      </w:r>
      <w:r>
        <w:fldChar w:fldCharType="end"/>
      </w:r>
    </w:p>
    <w:p w14:paraId="6BCBC7C1" w14:textId="7E72B8E8" w:rsidR="002366BD" w:rsidRDefault="002366BD">
      <w:pPr>
        <w:pStyle w:val="TOC4"/>
        <w:rPr>
          <w:rFonts w:asciiTheme="minorHAnsi" w:eastAsiaTheme="minorEastAsia" w:hAnsiTheme="minorHAnsi" w:cstheme="minorBidi"/>
          <w:sz w:val="22"/>
          <w:szCs w:val="22"/>
          <w:lang w:eastAsia="en-GB"/>
        </w:rPr>
      </w:pPr>
      <w:r>
        <w:t>5.8.4.1</w:t>
      </w:r>
      <w:r>
        <w:rPr>
          <w:rFonts w:asciiTheme="minorHAnsi" w:eastAsiaTheme="minorEastAsia" w:hAnsiTheme="minorHAnsi" w:cstheme="minorBidi"/>
          <w:sz w:val="22"/>
          <w:szCs w:val="22"/>
          <w:lang w:eastAsia="en-GB"/>
        </w:rPr>
        <w:tab/>
      </w:r>
      <w:r>
        <w:t>Type: SecondaryRatUsageReport</w:t>
      </w:r>
      <w:r>
        <w:tab/>
      </w:r>
      <w:r>
        <w:fldChar w:fldCharType="begin" w:fldLock="1"/>
      </w:r>
      <w:r>
        <w:instrText xml:space="preserve"> PAGEREF _Toc90650014 \h </w:instrText>
      </w:r>
      <w:r>
        <w:fldChar w:fldCharType="separate"/>
      </w:r>
      <w:r>
        <w:t>100</w:t>
      </w:r>
      <w:r>
        <w:fldChar w:fldCharType="end"/>
      </w:r>
    </w:p>
    <w:p w14:paraId="03BB1AD9" w14:textId="430DDD21" w:rsidR="002366BD" w:rsidRDefault="002366BD">
      <w:pPr>
        <w:pStyle w:val="TOC4"/>
        <w:rPr>
          <w:rFonts w:asciiTheme="minorHAnsi" w:eastAsiaTheme="minorEastAsia" w:hAnsiTheme="minorHAnsi" w:cstheme="minorBidi"/>
          <w:sz w:val="22"/>
          <w:szCs w:val="22"/>
          <w:lang w:eastAsia="en-GB"/>
        </w:rPr>
      </w:pPr>
      <w:r>
        <w:t>5.8.4.2</w:t>
      </w:r>
      <w:r>
        <w:rPr>
          <w:rFonts w:asciiTheme="minorHAnsi" w:eastAsiaTheme="minorEastAsia" w:hAnsiTheme="minorHAnsi" w:cstheme="minorBidi"/>
          <w:sz w:val="22"/>
          <w:szCs w:val="22"/>
          <w:lang w:eastAsia="en-GB"/>
        </w:rPr>
        <w:tab/>
      </w:r>
      <w:r>
        <w:t>Type: QoSFlowUsageReport</w:t>
      </w:r>
      <w:r>
        <w:tab/>
      </w:r>
      <w:r>
        <w:fldChar w:fldCharType="begin" w:fldLock="1"/>
      </w:r>
      <w:r>
        <w:instrText xml:space="preserve"> PAGEREF _Toc90650015 \h </w:instrText>
      </w:r>
      <w:r>
        <w:fldChar w:fldCharType="separate"/>
      </w:r>
      <w:r>
        <w:t>100</w:t>
      </w:r>
      <w:r>
        <w:fldChar w:fldCharType="end"/>
      </w:r>
    </w:p>
    <w:p w14:paraId="3C01A151" w14:textId="1CFB4174" w:rsidR="002366BD" w:rsidRDefault="002366BD">
      <w:pPr>
        <w:pStyle w:val="TOC4"/>
        <w:rPr>
          <w:rFonts w:asciiTheme="minorHAnsi" w:eastAsiaTheme="minorEastAsia" w:hAnsiTheme="minorHAnsi" w:cstheme="minorBidi"/>
          <w:sz w:val="22"/>
          <w:szCs w:val="22"/>
          <w:lang w:eastAsia="en-GB"/>
        </w:rPr>
      </w:pPr>
      <w:r>
        <w:t>5.8.4.3</w:t>
      </w:r>
      <w:r>
        <w:rPr>
          <w:rFonts w:asciiTheme="minorHAnsi" w:eastAsiaTheme="minorEastAsia" w:hAnsiTheme="minorHAnsi" w:cstheme="minorBidi"/>
          <w:sz w:val="22"/>
          <w:szCs w:val="22"/>
          <w:lang w:eastAsia="en-GB"/>
        </w:rPr>
        <w:tab/>
      </w:r>
      <w:r>
        <w:t>Type: SecondaryRatUsageInfo</w:t>
      </w:r>
      <w:r>
        <w:tab/>
      </w:r>
      <w:r>
        <w:fldChar w:fldCharType="begin" w:fldLock="1"/>
      </w:r>
      <w:r>
        <w:instrText xml:space="preserve"> PAGEREF _Toc90650016 \h </w:instrText>
      </w:r>
      <w:r>
        <w:fldChar w:fldCharType="separate"/>
      </w:r>
      <w:r>
        <w:t>100</w:t>
      </w:r>
      <w:r>
        <w:fldChar w:fldCharType="end"/>
      </w:r>
    </w:p>
    <w:p w14:paraId="259679E4" w14:textId="27294A96" w:rsidR="002366BD" w:rsidRDefault="002366BD">
      <w:pPr>
        <w:pStyle w:val="TOC4"/>
        <w:rPr>
          <w:rFonts w:asciiTheme="minorHAnsi" w:eastAsiaTheme="minorEastAsia" w:hAnsiTheme="minorHAnsi" w:cstheme="minorBidi"/>
          <w:sz w:val="22"/>
          <w:szCs w:val="22"/>
          <w:lang w:eastAsia="en-GB"/>
        </w:rPr>
      </w:pPr>
      <w:r>
        <w:t>5.8.4.4</w:t>
      </w:r>
      <w:r>
        <w:rPr>
          <w:rFonts w:asciiTheme="minorHAnsi" w:eastAsiaTheme="minorEastAsia" w:hAnsiTheme="minorHAnsi" w:cstheme="minorBidi"/>
          <w:sz w:val="22"/>
          <w:szCs w:val="22"/>
          <w:lang w:eastAsia="en-GB"/>
        </w:rPr>
        <w:tab/>
      </w:r>
      <w:r>
        <w:t>Type: VolumeTimedReport</w:t>
      </w:r>
      <w:r>
        <w:tab/>
      </w:r>
      <w:r>
        <w:fldChar w:fldCharType="begin" w:fldLock="1"/>
      </w:r>
      <w:r>
        <w:instrText xml:space="preserve"> PAGEREF _Toc90650017 \h </w:instrText>
      </w:r>
      <w:r>
        <w:fldChar w:fldCharType="separate"/>
      </w:r>
      <w:r>
        <w:t>100</w:t>
      </w:r>
      <w:r>
        <w:fldChar w:fldCharType="end"/>
      </w:r>
    </w:p>
    <w:p w14:paraId="18CEF506" w14:textId="67E1C959" w:rsidR="002366BD" w:rsidRDefault="002366BD">
      <w:pPr>
        <w:pStyle w:val="TOC2"/>
        <w:rPr>
          <w:rFonts w:asciiTheme="minorHAnsi" w:eastAsiaTheme="minorEastAsia" w:hAnsiTheme="minorHAnsi" w:cstheme="minorBidi"/>
          <w:sz w:val="22"/>
          <w:szCs w:val="22"/>
          <w:lang w:eastAsia="en-GB"/>
        </w:rPr>
      </w:pPr>
      <w:r>
        <w:t>5.9</w:t>
      </w:r>
      <w:r>
        <w:rPr>
          <w:rFonts w:asciiTheme="minorHAnsi" w:eastAsiaTheme="minorEastAsia" w:hAnsiTheme="minorHAnsi" w:cstheme="minorBidi"/>
          <w:sz w:val="22"/>
          <w:szCs w:val="22"/>
          <w:lang w:eastAsia="en-GB"/>
        </w:rPr>
        <w:tab/>
      </w:r>
      <w:r>
        <w:t>Data Types related to MBS</w:t>
      </w:r>
      <w:r>
        <w:tab/>
      </w:r>
      <w:r>
        <w:fldChar w:fldCharType="begin" w:fldLock="1"/>
      </w:r>
      <w:r>
        <w:instrText xml:space="preserve"> PAGEREF _Toc90650018 \h </w:instrText>
      </w:r>
      <w:r>
        <w:fldChar w:fldCharType="separate"/>
      </w:r>
      <w:r>
        <w:t>100</w:t>
      </w:r>
      <w:r>
        <w:fldChar w:fldCharType="end"/>
      </w:r>
    </w:p>
    <w:p w14:paraId="569AAECF" w14:textId="36BA9895" w:rsidR="002366BD" w:rsidRDefault="002366BD">
      <w:pPr>
        <w:pStyle w:val="TOC3"/>
        <w:rPr>
          <w:rFonts w:asciiTheme="minorHAnsi" w:eastAsiaTheme="minorEastAsia" w:hAnsiTheme="minorHAnsi" w:cstheme="minorBidi"/>
          <w:sz w:val="22"/>
          <w:szCs w:val="22"/>
          <w:lang w:eastAsia="en-GB"/>
        </w:rPr>
      </w:pPr>
      <w:r>
        <w:t>5.9.1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_Toc90650019 \h </w:instrText>
      </w:r>
      <w:r>
        <w:fldChar w:fldCharType="separate"/>
      </w:r>
      <w:r>
        <w:t>100</w:t>
      </w:r>
      <w:r>
        <w:fldChar w:fldCharType="end"/>
      </w:r>
    </w:p>
    <w:p w14:paraId="07312DEB" w14:textId="3A8FC03F" w:rsidR="002366BD" w:rsidRDefault="002366BD">
      <w:pPr>
        <w:pStyle w:val="TOC3"/>
        <w:rPr>
          <w:rFonts w:asciiTheme="minorHAnsi" w:eastAsiaTheme="minorEastAsia" w:hAnsiTheme="minorHAnsi" w:cstheme="minorBidi"/>
          <w:sz w:val="22"/>
          <w:szCs w:val="22"/>
          <w:lang w:eastAsia="en-GB"/>
        </w:rPr>
      </w:pPr>
      <w:r>
        <w:t>5.9.2</w:t>
      </w:r>
      <w:r>
        <w:rPr>
          <w:rFonts w:asciiTheme="minorHAnsi" w:eastAsiaTheme="minorEastAsia" w:hAnsiTheme="minorHAnsi" w:cstheme="minorBidi"/>
          <w:sz w:val="22"/>
          <w:szCs w:val="22"/>
          <w:lang w:eastAsia="en-GB"/>
        </w:rPr>
        <w:tab/>
      </w:r>
      <w:r>
        <w:t>Simple Data Types</w:t>
      </w:r>
      <w:r>
        <w:tab/>
      </w:r>
      <w:r>
        <w:fldChar w:fldCharType="begin" w:fldLock="1"/>
      </w:r>
      <w:r>
        <w:instrText xml:space="preserve"> PAGEREF _Toc90650020 \h </w:instrText>
      </w:r>
      <w:r>
        <w:fldChar w:fldCharType="separate"/>
      </w:r>
      <w:r>
        <w:t>101</w:t>
      </w:r>
      <w:r>
        <w:fldChar w:fldCharType="end"/>
      </w:r>
    </w:p>
    <w:p w14:paraId="04BB475F" w14:textId="29023026" w:rsidR="002366BD" w:rsidRDefault="002366BD">
      <w:pPr>
        <w:pStyle w:val="TOC3"/>
        <w:rPr>
          <w:rFonts w:asciiTheme="minorHAnsi" w:eastAsiaTheme="minorEastAsia" w:hAnsiTheme="minorHAnsi" w:cstheme="minorBidi"/>
          <w:sz w:val="22"/>
          <w:szCs w:val="22"/>
          <w:lang w:eastAsia="en-GB"/>
        </w:rPr>
      </w:pPr>
      <w:r>
        <w:t>5.9.3</w:t>
      </w:r>
      <w:r>
        <w:rPr>
          <w:rFonts w:asciiTheme="minorHAnsi" w:eastAsiaTheme="minorEastAsia" w:hAnsiTheme="minorHAnsi" w:cstheme="minorBidi"/>
          <w:sz w:val="22"/>
          <w:szCs w:val="22"/>
          <w:lang w:eastAsia="en-GB"/>
        </w:rPr>
        <w:tab/>
      </w:r>
      <w:r>
        <w:t>Enumerations</w:t>
      </w:r>
      <w:r>
        <w:tab/>
      </w:r>
      <w:r>
        <w:fldChar w:fldCharType="begin" w:fldLock="1"/>
      </w:r>
      <w:r>
        <w:instrText xml:space="preserve"> PAGEREF _Toc90650021 \h </w:instrText>
      </w:r>
      <w:r>
        <w:fldChar w:fldCharType="separate"/>
      </w:r>
      <w:r>
        <w:t>101</w:t>
      </w:r>
      <w:r>
        <w:fldChar w:fldCharType="end"/>
      </w:r>
    </w:p>
    <w:p w14:paraId="1FADC76E" w14:textId="13214F8C" w:rsidR="002366BD" w:rsidRDefault="002366BD">
      <w:pPr>
        <w:pStyle w:val="TOC4"/>
        <w:rPr>
          <w:rFonts w:asciiTheme="minorHAnsi" w:eastAsiaTheme="minorEastAsia" w:hAnsiTheme="minorHAnsi" w:cstheme="minorBidi"/>
          <w:sz w:val="22"/>
          <w:szCs w:val="22"/>
          <w:lang w:eastAsia="en-GB"/>
        </w:rPr>
      </w:pPr>
      <w:r>
        <w:t>5.9.3.1</w:t>
      </w:r>
      <w:r>
        <w:rPr>
          <w:rFonts w:asciiTheme="minorHAnsi" w:eastAsiaTheme="minorEastAsia" w:hAnsiTheme="minorHAnsi" w:cstheme="minorBidi"/>
          <w:sz w:val="22"/>
          <w:szCs w:val="22"/>
          <w:lang w:eastAsia="en-GB"/>
        </w:rPr>
        <w:tab/>
      </w:r>
      <w:r>
        <w:t>Enumeration: MbsServiceType</w:t>
      </w:r>
      <w:r>
        <w:tab/>
      </w:r>
      <w:r>
        <w:fldChar w:fldCharType="begin" w:fldLock="1"/>
      </w:r>
      <w:r>
        <w:instrText xml:space="preserve"> PAGEREF _Toc90650022 \h </w:instrText>
      </w:r>
      <w:r>
        <w:fldChar w:fldCharType="separate"/>
      </w:r>
      <w:r>
        <w:t>101</w:t>
      </w:r>
      <w:r>
        <w:fldChar w:fldCharType="end"/>
      </w:r>
    </w:p>
    <w:p w14:paraId="68C8781D" w14:textId="2381BC10" w:rsidR="002366BD" w:rsidRDefault="002366BD">
      <w:pPr>
        <w:pStyle w:val="TOC4"/>
        <w:rPr>
          <w:rFonts w:asciiTheme="minorHAnsi" w:eastAsiaTheme="minorEastAsia" w:hAnsiTheme="minorHAnsi" w:cstheme="minorBidi"/>
          <w:sz w:val="22"/>
          <w:szCs w:val="22"/>
          <w:lang w:eastAsia="en-GB"/>
        </w:rPr>
      </w:pPr>
      <w:r>
        <w:t>5.9.3.2</w:t>
      </w:r>
      <w:r>
        <w:rPr>
          <w:rFonts w:asciiTheme="minorHAnsi" w:eastAsiaTheme="minorEastAsia" w:hAnsiTheme="minorHAnsi" w:cstheme="minorBidi"/>
          <w:sz w:val="22"/>
          <w:szCs w:val="22"/>
          <w:lang w:eastAsia="en-GB"/>
        </w:rPr>
        <w:tab/>
      </w:r>
      <w:r>
        <w:t>Enumeration: MbsSessionActivityStatus</w:t>
      </w:r>
      <w:r>
        <w:tab/>
      </w:r>
      <w:r>
        <w:fldChar w:fldCharType="begin" w:fldLock="1"/>
      </w:r>
      <w:r>
        <w:instrText xml:space="preserve"> PAGEREF _Toc90650023 \h </w:instrText>
      </w:r>
      <w:r>
        <w:fldChar w:fldCharType="separate"/>
      </w:r>
      <w:r>
        <w:t>101</w:t>
      </w:r>
      <w:r>
        <w:fldChar w:fldCharType="end"/>
      </w:r>
    </w:p>
    <w:p w14:paraId="6DB4D05E" w14:textId="1C36D7A9" w:rsidR="002366BD" w:rsidRDefault="002366BD">
      <w:pPr>
        <w:pStyle w:val="TOC3"/>
        <w:rPr>
          <w:rFonts w:asciiTheme="minorHAnsi" w:eastAsiaTheme="minorEastAsia" w:hAnsiTheme="minorHAnsi" w:cstheme="minorBidi"/>
          <w:sz w:val="22"/>
          <w:szCs w:val="22"/>
          <w:lang w:eastAsia="en-GB"/>
        </w:rPr>
      </w:pPr>
      <w:r>
        <w:t>5.9.4</w:t>
      </w:r>
      <w:r>
        <w:rPr>
          <w:rFonts w:asciiTheme="minorHAnsi" w:eastAsiaTheme="minorEastAsia" w:hAnsiTheme="minorHAnsi" w:cstheme="minorBidi"/>
          <w:sz w:val="22"/>
          <w:szCs w:val="22"/>
          <w:lang w:eastAsia="en-GB"/>
        </w:rPr>
        <w:tab/>
      </w:r>
      <w:r>
        <w:t>Structured Data Types</w:t>
      </w:r>
      <w:r>
        <w:tab/>
      </w:r>
      <w:r>
        <w:fldChar w:fldCharType="begin" w:fldLock="1"/>
      </w:r>
      <w:r>
        <w:instrText xml:space="preserve"> PAGEREF _Toc90650024 \h </w:instrText>
      </w:r>
      <w:r>
        <w:fldChar w:fldCharType="separate"/>
      </w:r>
      <w:r>
        <w:t>101</w:t>
      </w:r>
      <w:r>
        <w:fldChar w:fldCharType="end"/>
      </w:r>
    </w:p>
    <w:p w14:paraId="4CAA8C33" w14:textId="4715C36E" w:rsidR="002366BD" w:rsidRDefault="002366BD">
      <w:pPr>
        <w:pStyle w:val="TOC4"/>
        <w:rPr>
          <w:rFonts w:asciiTheme="minorHAnsi" w:eastAsiaTheme="minorEastAsia" w:hAnsiTheme="minorHAnsi" w:cstheme="minorBidi"/>
          <w:sz w:val="22"/>
          <w:szCs w:val="22"/>
          <w:lang w:eastAsia="en-GB"/>
        </w:rPr>
      </w:pPr>
      <w:r>
        <w:t>5.9.4.1</w:t>
      </w:r>
      <w:r>
        <w:rPr>
          <w:rFonts w:asciiTheme="minorHAnsi" w:eastAsiaTheme="minorEastAsia" w:hAnsiTheme="minorHAnsi" w:cstheme="minorBidi"/>
          <w:sz w:val="22"/>
          <w:szCs w:val="22"/>
          <w:lang w:eastAsia="en-GB"/>
        </w:rPr>
        <w:tab/>
      </w:r>
      <w:r>
        <w:t>Type: MbsSessionId</w:t>
      </w:r>
      <w:r>
        <w:tab/>
      </w:r>
      <w:r>
        <w:fldChar w:fldCharType="begin" w:fldLock="1"/>
      </w:r>
      <w:r>
        <w:instrText xml:space="preserve"> PAGEREF _Toc90650025 \h </w:instrText>
      </w:r>
      <w:r>
        <w:fldChar w:fldCharType="separate"/>
      </w:r>
      <w:r>
        <w:t>101</w:t>
      </w:r>
      <w:r>
        <w:fldChar w:fldCharType="end"/>
      </w:r>
    </w:p>
    <w:p w14:paraId="45D169A7" w14:textId="0F280603" w:rsidR="002366BD" w:rsidRDefault="002366BD">
      <w:pPr>
        <w:pStyle w:val="TOC4"/>
        <w:rPr>
          <w:rFonts w:asciiTheme="minorHAnsi" w:eastAsiaTheme="minorEastAsia" w:hAnsiTheme="minorHAnsi" w:cstheme="minorBidi"/>
          <w:sz w:val="22"/>
          <w:szCs w:val="22"/>
          <w:lang w:eastAsia="en-GB"/>
        </w:rPr>
      </w:pPr>
      <w:r>
        <w:t>5.9.4.2</w:t>
      </w:r>
      <w:r>
        <w:rPr>
          <w:rFonts w:asciiTheme="minorHAnsi" w:eastAsiaTheme="minorEastAsia" w:hAnsiTheme="minorHAnsi" w:cstheme="minorBidi"/>
          <w:sz w:val="22"/>
          <w:szCs w:val="22"/>
          <w:lang w:eastAsia="en-GB"/>
        </w:rPr>
        <w:tab/>
      </w:r>
      <w:r>
        <w:t>Type: Tmgi</w:t>
      </w:r>
      <w:r>
        <w:tab/>
      </w:r>
      <w:r>
        <w:fldChar w:fldCharType="begin" w:fldLock="1"/>
      </w:r>
      <w:r>
        <w:instrText xml:space="preserve"> PAGEREF _Toc90650026 \h </w:instrText>
      </w:r>
      <w:r>
        <w:fldChar w:fldCharType="separate"/>
      </w:r>
      <w:r>
        <w:t>102</w:t>
      </w:r>
      <w:r>
        <w:fldChar w:fldCharType="end"/>
      </w:r>
    </w:p>
    <w:p w14:paraId="0DCEFF71" w14:textId="4EF8DA87" w:rsidR="002366BD" w:rsidRDefault="002366BD">
      <w:pPr>
        <w:pStyle w:val="TOC4"/>
        <w:rPr>
          <w:rFonts w:asciiTheme="minorHAnsi" w:eastAsiaTheme="minorEastAsia" w:hAnsiTheme="minorHAnsi" w:cstheme="minorBidi"/>
          <w:sz w:val="22"/>
          <w:szCs w:val="22"/>
          <w:lang w:eastAsia="en-GB"/>
        </w:rPr>
      </w:pPr>
      <w:r>
        <w:t>5.9.4.3</w:t>
      </w:r>
      <w:r>
        <w:rPr>
          <w:rFonts w:asciiTheme="minorHAnsi" w:eastAsiaTheme="minorEastAsia" w:hAnsiTheme="minorHAnsi" w:cstheme="minorBidi"/>
          <w:sz w:val="22"/>
          <w:szCs w:val="22"/>
          <w:lang w:eastAsia="en-GB"/>
        </w:rPr>
        <w:tab/>
      </w:r>
      <w:r>
        <w:t>Type: Ssm</w:t>
      </w:r>
      <w:r>
        <w:tab/>
      </w:r>
      <w:r>
        <w:fldChar w:fldCharType="begin" w:fldLock="1"/>
      </w:r>
      <w:r>
        <w:instrText xml:space="preserve"> PAGEREF _Toc90650027 \h </w:instrText>
      </w:r>
      <w:r>
        <w:fldChar w:fldCharType="separate"/>
      </w:r>
      <w:r>
        <w:t>102</w:t>
      </w:r>
      <w:r>
        <w:fldChar w:fldCharType="end"/>
      </w:r>
    </w:p>
    <w:p w14:paraId="592A485F" w14:textId="117CC757" w:rsidR="002366BD" w:rsidRDefault="002366BD">
      <w:pPr>
        <w:pStyle w:val="TOC4"/>
        <w:rPr>
          <w:rFonts w:asciiTheme="minorHAnsi" w:eastAsiaTheme="minorEastAsia" w:hAnsiTheme="minorHAnsi" w:cstheme="minorBidi"/>
          <w:sz w:val="22"/>
          <w:szCs w:val="22"/>
          <w:lang w:eastAsia="en-GB"/>
        </w:rPr>
      </w:pPr>
      <w:r>
        <w:t>5.9.4.4</w:t>
      </w:r>
      <w:r>
        <w:rPr>
          <w:rFonts w:asciiTheme="minorHAnsi" w:eastAsiaTheme="minorEastAsia" w:hAnsiTheme="minorHAnsi" w:cstheme="minorBidi"/>
          <w:sz w:val="22"/>
          <w:szCs w:val="22"/>
          <w:lang w:eastAsia="en-GB"/>
        </w:rPr>
        <w:tab/>
      </w:r>
      <w:r>
        <w:t>Type: MbsServiceArea</w:t>
      </w:r>
      <w:r>
        <w:tab/>
      </w:r>
      <w:r>
        <w:fldChar w:fldCharType="begin" w:fldLock="1"/>
      </w:r>
      <w:r>
        <w:instrText xml:space="preserve"> PAGEREF _Toc90650028 \h </w:instrText>
      </w:r>
      <w:r>
        <w:fldChar w:fldCharType="separate"/>
      </w:r>
      <w:r>
        <w:t>102</w:t>
      </w:r>
      <w:r>
        <w:fldChar w:fldCharType="end"/>
      </w:r>
    </w:p>
    <w:p w14:paraId="462758CD" w14:textId="0EF3E664" w:rsidR="002366BD" w:rsidRDefault="002366BD">
      <w:pPr>
        <w:pStyle w:val="TOC4"/>
        <w:rPr>
          <w:rFonts w:asciiTheme="minorHAnsi" w:eastAsiaTheme="minorEastAsia" w:hAnsiTheme="minorHAnsi" w:cstheme="minorBidi"/>
          <w:sz w:val="22"/>
          <w:szCs w:val="22"/>
          <w:lang w:eastAsia="en-GB"/>
        </w:rPr>
      </w:pPr>
      <w:r>
        <w:t>5.9.4.5</w:t>
      </w:r>
      <w:r>
        <w:rPr>
          <w:rFonts w:asciiTheme="minorHAnsi" w:eastAsiaTheme="minorEastAsia" w:hAnsiTheme="minorHAnsi" w:cstheme="minorBidi"/>
          <w:sz w:val="22"/>
          <w:szCs w:val="22"/>
          <w:lang w:eastAsia="en-GB"/>
        </w:rPr>
        <w:tab/>
      </w:r>
      <w:r>
        <w:t>Type: NcgiTai</w:t>
      </w:r>
      <w:r>
        <w:tab/>
      </w:r>
      <w:r>
        <w:fldChar w:fldCharType="begin" w:fldLock="1"/>
      </w:r>
      <w:r>
        <w:instrText xml:space="preserve"> PAGEREF _Toc90650029 \h </w:instrText>
      </w:r>
      <w:r>
        <w:fldChar w:fldCharType="separate"/>
      </w:r>
      <w:r>
        <w:t>102</w:t>
      </w:r>
      <w:r>
        <w:fldChar w:fldCharType="end"/>
      </w:r>
    </w:p>
    <w:p w14:paraId="6E8686B6" w14:textId="12401CBE" w:rsidR="002366BD" w:rsidRDefault="002366BD">
      <w:pPr>
        <w:pStyle w:val="TOC4"/>
        <w:rPr>
          <w:rFonts w:asciiTheme="minorHAnsi" w:eastAsiaTheme="minorEastAsia" w:hAnsiTheme="minorHAnsi" w:cstheme="minorBidi"/>
          <w:sz w:val="22"/>
          <w:szCs w:val="22"/>
          <w:lang w:eastAsia="en-GB"/>
        </w:rPr>
      </w:pPr>
      <w:r>
        <w:t>5.9.4.6</w:t>
      </w:r>
      <w:r>
        <w:rPr>
          <w:rFonts w:asciiTheme="minorHAnsi" w:eastAsiaTheme="minorEastAsia" w:hAnsiTheme="minorHAnsi" w:cstheme="minorBidi"/>
          <w:sz w:val="22"/>
          <w:szCs w:val="22"/>
          <w:lang w:eastAsia="en-GB"/>
        </w:rPr>
        <w:tab/>
      </w:r>
      <w:r>
        <w:t>Type: MbsSession</w:t>
      </w:r>
      <w:r>
        <w:tab/>
      </w:r>
      <w:r>
        <w:fldChar w:fldCharType="begin" w:fldLock="1"/>
      </w:r>
      <w:r>
        <w:instrText xml:space="preserve"> PAGEREF _Toc90650030 \h </w:instrText>
      </w:r>
      <w:r>
        <w:fldChar w:fldCharType="separate"/>
      </w:r>
      <w:r>
        <w:t>103</w:t>
      </w:r>
      <w:r>
        <w:fldChar w:fldCharType="end"/>
      </w:r>
    </w:p>
    <w:p w14:paraId="39EAF6F1" w14:textId="6D3BD3DE" w:rsidR="002366BD" w:rsidRDefault="002366BD">
      <w:pPr>
        <w:pStyle w:val="TOC2"/>
        <w:rPr>
          <w:rFonts w:asciiTheme="minorHAnsi" w:eastAsiaTheme="minorEastAsia" w:hAnsiTheme="minorHAnsi" w:cstheme="minorBidi"/>
          <w:sz w:val="22"/>
          <w:szCs w:val="22"/>
          <w:lang w:eastAsia="en-GB"/>
        </w:rPr>
      </w:pPr>
      <w:r>
        <w:t>A.1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_Toc90650031 \h </w:instrText>
      </w:r>
      <w:r>
        <w:fldChar w:fldCharType="separate"/>
      </w:r>
      <w:r>
        <w:t>104</w:t>
      </w:r>
      <w:r>
        <w:fldChar w:fldCharType="end"/>
      </w:r>
    </w:p>
    <w:p w14:paraId="06105B17" w14:textId="42D1CC7D" w:rsidR="002366BD" w:rsidRDefault="002366BD">
      <w:pPr>
        <w:pStyle w:val="TOC2"/>
        <w:rPr>
          <w:rFonts w:asciiTheme="minorHAnsi" w:eastAsiaTheme="minorEastAsia" w:hAnsiTheme="minorHAnsi" w:cstheme="minorBidi"/>
          <w:sz w:val="22"/>
          <w:szCs w:val="22"/>
          <w:lang w:eastAsia="en-GB"/>
        </w:rPr>
      </w:pPr>
      <w:r>
        <w:t>A.2</w:t>
      </w:r>
      <w:r>
        <w:rPr>
          <w:rFonts w:asciiTheme="minorHAnsi" w:eastAsiaTheme="minorEastAsia" w:hAnsiTheme="minorHAnsi" w:cstheme="minorBidi"/>
          <w:sz w:val="22"/>
          <w:szCs w:val="22"/>
          <w:lang w:eastAsia="en-GB"/>
        </w:rPr>
        <w:tab/>
      </w:r>
      <w:r>
        <w:t>Data related to Common Data Types</w:t>
      </w:r>
      <w:r>
        <w:tab/>
      </w:r>
      <w:r>
        <w:fldChar w:fldCharType="begin" w:fldLock="1"/>
      </w:r>
      <w:r>
        <w:instrText xml:space="preserve"> PAGEREF _Toc90650032 \h </w:instrText>
      </w:r>
      <w:r>
        <w:fldChar w:fldCharType="separate"/>
      </w:r>
      <w:r>
        <w:t>104</w:t>
      </w:r>
      <w:r>
        <w:fldChar w:fldCharType="end"/>
      </w:r>
    </w:p>
    <w:p w14:paraId="2597FBA2" w14:textId="3C83252C" w:rsidR="00080512" w:rsidRPr="004D3578" w:rsidRDefault="0081718C">
      <w:r>
        <w:rPr>
          <w:noProof/>
          <w:sz w:val="22"/>
        </w:rPr>
        <w:fldChar w:fldCharType="end"/>
      </w:r>
    </w:p>
    <w:p w14:paraId="529D29DA" w14:textId="77777777" w:rsidR="00080512" w:rsidRDefault="00080512" w:rsidP="00D362EB">
      <w:pPr>
        <w:pStyle w:val="Heading1"/>
      </w:pPr>
      <w:r w:rsidRPr="004D3578">
        <w:br w:type="page"/>
      </w:r>
      <w:bookmarkStart w:id="9" w:name="foreword"/>
      <w:bookmarkStart w:id="10" w:name="_Toc2086433"/>
      <w:bookmarkStart w:id="11" w:name="_Toc43025959"/>
      <w:bookmarkStart w:id="12" w:name="_Toc49763493"/>
      <w:bookmarkStart w:id="13" w:name="_Toc56754189"/>
      <w:bookmarkStart w:id="14" w:name="_Toc88742955"/>
      <w:bookmarkStart w:id="15" w:name="_Toc90649766"/>
      <w:bookmarkEnd w:id="9"/>
      <w:r w:rsidRPr="004D3578">
        <w:lastRenderedPageBreak/>
        <w:t>Foreword</w:t>
      </w:r>
      <w:bookmarkEnd w:id="10"/>
      <w:bookmarkEnd w:id="11"/>
      <w:bookmarkEnd w:id="12"/>
      <w:bookmarkEnd w:id="13"/>
      <w:bookmarkEnd w:id="14"/>
      <w:bookmarkEnd w:id="15"/>
    </w:p>
    <w:p w14:paraId="725B6C48" w14:textId="77777777" w:rsidR="00080512" w:rsidRPr="004D3578" w:rsidRDefault="00080512">
      <w:r w:rsidRPr="004D3578">
        <w:t xml:space="preserve">This Technical </w:t>
      </w:r>
      <w:bookmarkStart w:id="16" w:name="spectype3"/>
      <w:r w:rsidRPr="00E92CBF">
        <w:t>Specification</w:t>
      </w:r>
      <w:bookmarkEnd w:id="16"/>
      <w:r w:rsidRPr="004D3578">
        <w:t xml:space="preserve"> has been produced by the 3</w:t>
      </w:r>
      <w:r w:rsidR="00F04712">
        <w:t>rd</w:t>
      </w:r>
      <w:r w:rsidRPr="004D3578">
        <w:t xml:space="preserve"> Generation Partnership Project (3GPP).</w:t>
      </w:r>
    </w:p>
    <w:p w14:paraId="3855E910"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2DADBA9" w14:textId="77777777" w:rsidR="00080512" w:rsidRPr="004D3578" w:rsidRDefault="00080512">
      <w:pPr>
        <w:pStyle w:val="B1"/>
      </w:pPr>
      <w:r w:rsidRPr="004D3578">
        <w:t>Version x.y.z</w:t>
      </w:r>
    </w:p>
    <w:p w14:paraId="3129BBDC" w14:textId="77777777" w:rsidR="00080512" w:rsidRPr="004D3578" w:rsidRDefault="00080512">
      <w:pPr>
        <w:pStyle w:val="B1"/>
      </w:pPr>
      <w:r w:rsidRPr="004D3578">
        <w:t>where:</w:t>
      </w:r>
    </w:p>
    <w:p w14:paraId="2918BC1E" w14:textId="77777777" w:rsidR="00080512" w:rsidRPr="004D3578" w:rsidRDefault="00080512">
      <w:pPr>
        <w:pStyle w:val="B2"/>
      </w:pPr>
      <w:r w:rsidRPr="004D3578">
        <w:t>x</w:t>
      </w:r>
      <w:r w:rsidRPr="004D3578">
        <w:tab/>
        <w:t>the first digit:</w:t>
      </w:r>
    </w:p>
    <w:p w14:paraId="34F59288" w14:textId="77777777" w:rsidR="00080512" w:rsidRPr="004D3578" w:rsidRDefault="00080512">
      <w:pPr>
        <w:pStyle w:val="B3"/>
      </w:pPr>
      <w:r w:rsidRPr="004D3578">
        <w:t>1</w:t>
      </w:r>
      <w:r w:rsidRPr="004D3578">
        <w:tab/>
        <w:t>presented to TSG for information;</w:t>
      </w:r>
    </w:p>
    <w:p w14:paraId="4C0337C2" w14:textId="77777777" w:rsidR="00080512" w:rsidRPr="004D3578" w:rsidRDefault="00080512">
      <w:pPr>
        <w:pStyle w:val="B3"/>
      </w:pPr>
      <w:r w:rsidRPr="004D3578">
        <w:t>2</w:t>
      </w:r>
      <w:r w:rsidRPr="004D3578">
        <w:tab/>
        <w:t>presented to TSG for approval;</w:t>
      </w:r>
    </w:p>
    <w:p w14:paraId="327EEAD7" w14:textId="77777777" w:rsidR="00080512" w:rsidRPr="004D3578" w:rsidRDefault="00080512">
      <w:pPr>
        <w:pStyle w:val="B3"/>
      </w:pPr>
      <w:r w:rsidRPr="004D3578">
        <w:t>3</w:t>
      </w:r>
      <w:r w:rsidRPr="004D3578">
        <w:tab/>
        <w:t>or greater indicates TSG approved document under change control.</w:t>
      </w:r>
    </w:p>
    <w:p w14:paraId="4A03FA05"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159B6956" w14:textId="77777777" w:rsidR="00080512" w:rsidRDefault="00080512">
      <w:pPr>
        <w:pStyle w:val="B2"/>
      </w:pPr>
      <w:r w:rsidRPr="004D3578">
        <w:t>z</w:t>
      </w:r>
      <w:r w:rsidRPr="004D3578">
        <w:tab/>
        <w:t>the third digit is incremented when editorial only changes have been incorporated in the document.</w:t>
      </w:r>
    </w:p>
    <w:p w14:paraId="0624C1B7" w14:textId="77777777" w:rsidR="008C384C" w:rsidRDefault="008C384C" w:rsidP="008C384C">
      <w:r>
        <w:t xml:space="preserve">In </w:t>
      </w:r>
      <w:r w:rsidR="0074026F">
        <w:t>the present</w:t>
      </w:r>
      <w:r>
        <w:t xml:space="preserve"> document, modal verbs have the following meanings:</w:t>
      </w:r>
    </w:p>
    <w:p w14:paraId="4B28492B" w14:textId="77777777" w:rsidR="008C384C" w:rsidRDefault="008C384C" w:rsidP="00774DA4">
      <w:pPr>
        <w:pStyle w:val="EX"/>
      </w:pPr>
      <w:r w:rsidRPr="008C384C">
        <w:rPr>
          <w:b/>
        </w:rPr>
        <w:t>shall</w:t>
      </w:r>
      <w:r w:rsidR="00D949FD">
        <w:tab/>
      </w:r>
      <w:r>
        <w:t>indicates a mandatory requirement to do something</w:t>
      </w:r>
    </w:p>
    <w:p w14:paraId="638BDF98" w14:textId="77777777" w:rsidR="008C384C" w:rsidRDefault="008C384C" w:rsidP="00774DA4">
      <w:pPr>
        <w:pStyle w:val="EX"/>
      </w:pPr>
      <w:r w:rsidRPr="008C384C">
        <w:rPr>
          <w:b/>
        </w:rPr>
        <w:t>shall not</w:t>
      </w:r>
      <w:r>
        <w:tab/>
        <w:t>indicates an interdiction (</w:t>
      </w:r>
      <w:r w:rsidR="001F1132">
        <w:t>prohibition</w:t>
      </w:r>
      <w:r>
        <w:t>) to do something</w:t>
      </w:r>
    </w:p>
    <w:p w14:paraId="080DB66B" w14:textId="77777777" w:rsidR="00BA19ED" w:rsidRPr="004D3578" w:rsidRDefault="00BA19ED" w:rsidP="00A27486">
      <w:r>
        <w:t>The constructions "shall" and "shall not" are confined to the context of normative provisions, and do not appear in Technical Reports.</w:t>
      </w:r>
    </w:p>
    <w:p w14:paraId="111BE570"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763DC6DC" w14:textId="77777777" w:rsidR="008C384C" w:rsidRDefault="008C384C" w:rsidP="00774DA4">
      <w:pPr>
        <w:pStyle w:val="EX"/>
      </w:pPr>
      <w:r w:rsidRPr="008C384C">
        <w:rPr>
          <w:b/>
        </w:rPr>
        <w:t>should</w:t>
      </w:r>
      <w:r w:rsidR="00D949FD">
        <w:tab/>
      </w:r>
      <w:r>
        <w:t>indicates a recommendation to do something</w:t>
      </w:r>
    </w:p>
    <w:p w14:paraId="3B02E992" w14:textId="77777777" w:rsidR="008C384C" w:rsidRDefault="008C384C" w:rsidP="00774DA4">
      <w:pPr>
        <w:pStyle w:val="EX"/>
      </w:pPr>
      <w:r w:rsidRPr="008C384C">
        <w:rPr>
          <w:b/>
        </w:rPr>
        <w:t>should not</w:t>
      </w:r>
      <w:r>
        <w:tab/>
        <w:t>indicates a recommendation not to do something</w:t>
      </w:r>
    </w:p>
    <w:p w14:paraId="79C7656B" w14:textId="77777777" w:rsidR="008C384C" w:rsidRDefault="008C384C" w:rsidP="00774DA4">
      <w:pPr>
        <w:pStyle w:val="EX"/>
      </w:pPr>
      <w:r w:rsidRPr="00774DA4">
        <w:rPr>
          <w:b/>
        </w:rPr>
        <w:t>may</w:t>
      </w:r>
      <w:r w:rsidR="00D949FD">
        <w:tab/>
      </w:r>
      <w:r>
        <w:t>indicates permission to do something</w:t>
      </w:r>
    </w:p>
    <w:p w14:paraId="718AC2D6" w14:textId="77777777" w:rsidR="008C384C" w:rsidRDefault="008C384C" w:rsidP="00774DA4">
      <w:pPr>
        <w:pStyle w:val="EX"/>
      </w:pPr>
      <w:r w:rsidRPr="00774DA4">
        <w:rPr>
          <w:b/>
        </w:rPr>
        <w:t>need not</w:t>
      </w:r>
      <w:r>
        <w:tab/>
        <w:t>indicates permission not to do something</w:t>
      </w:r>
    </w:p>
    <w:p w14:paraId="73618D71"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07C1214" w14:textId="77777777" w:rsidR="008C384C" w:rsidRDefault="008C384C" w:rsidP="00774DA4">
      <w:pPr>
        <w:pStyle w:val="EX"/>
      </w:pPr>
      <w:r w:rsidRPr="00774DA4">
        <w:rPr>
          <w:b/>
        </w:rPr>
        <w:t>can</w:t>
      </w:r>
      <w:r w:rsidR="00D949FD">
        <w:tab/>
      </w:r>
      <w:r>
        <w:t>indicates</w:t>
      </w:r>
      <w:r w:rsidR="00774DA4">
        <w:t xml:space="preserve"> that something is possible</w:t>
      </w:r>
    </w:p>
    <w:p w14:paraId="32CE3DA4" w14:textId="77777777" w:rsidR="00774DA4" w:rsidRDefault="00774DA4" w:rsidP="00774DA4">
      <w:pPr>
        <w:pStyle w:val="EX"/>
      </w:pPr>
      <w:r w:rsidRPr="00774DA4">
        <w:rPr>
          <w:b/>
        </w:rPr>
        <w:t>cannot</w:t>
      </w:r>
      <w:r w:rsidR="00D949FD">
        <w:tab/>
      </w:r>
      <w:r>
        <w:t>indicates that something is impossible</w:t>
      </w:r>
    </w:p>
    <w:p w14:paraId="2D1F9525"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2FA9863F" w14:textId="77777777" w:rsidR="00774DA4" w:rsidRDefault="00774DA4" w:rsidP="00774DA4">
      <w:pPr>
        <w:pStyle w:val="EX"/>
      </w:pPr>
      <w:r w:rsidRPr="00774DA4">
        <w:rPr>
          <w:b/>
        </w:rPr>
        <w:t>will</w:t>
      </w:r>
      <w:r w:rsidR="00D949FD">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158FD9E5" w14:textId="77777777" w:rsidR="00774DA4" w:rsidRDefault="00774DA4" w:rsidP="00774DA4">
      <w:pPr>
        <w:pStyle w:val="EX"/>
      </w:pPr>
      <w:r w:rsidRPr="00774DA4">
        <w:rPr>
          <w:b/>
        </w:rPr>
        <w:t>will</w:t>
      </w:r>
      <w:r>
        <w:rPr>
          <w:b/>
        </w:rPr>
        <w:t xml:space="preserve"> not</w:t>
      </w:r>
      <w:r w:rsidR="00D949FD">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4AA6EE76"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0116F2E9"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68717BC1" w14:textId="77777777" w:rsidR="001F1132" w:rsidRDefault="001F1132" w:rsidP="001F1132">
      <w:r>
        <w:t>In addition:</w:t>
      </w:r>
    </w:p>
    <w:p w14:paraId="64A59446"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3F361BB8"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19D236F7" w14:textId="77777777" w:rsidR="00774DA4" w:rsidRPr="004D3578" w:rsidRDefault="00647114" w:rsidP="00A27486">
      <w:r>
        <w:t>The constructions "is" and "is not" do not indicate requirements.</w:t>
      </w:r>
    </w:p>
    <w:p w14:paraId="30936265" w14:textId="77777777" w:rsidR="00E92CBF" w:rsidRPr="001D2CEF" w:rsidRDefault="00E92CBF" w:rsidP="00D362EB">
      <w:pPr>
        <w:pStyle w:val="Heading1"/>
      </w:pPr>
      <w:bookmarkStart w:id="17" w:name="introduction"/>
      <w:bookmarkStart w:id="18" w:name="_Toc24925762"/>
      <w:bookmarkStart w:id="19" w:name="_Toc24925940"/>
      <w:bookmarkStart w:id="20" w:name="_Toc24926116"/>
      <w:bookmarkStart w:id="21" w:name="_Toc33963969"/>
      <w:bookmarkStart w:id="22" w:name="_Toc33980725"/>
      <w:bookmarkStart w:id="23" w:name="_Toc36462525"/>
      <w:bookmarkStart w:id="24" w:name="_Toc36462721"/>
      <w:bookmarkStart w:id="25" w:name="_Toc43025960"/>
      <w:bookmarkStart w:id="26" w:name="_Toc49763494"/>
      <w:bookmarkStart w:id="27" w:name="_Toc56754190"/>
      <w:bookmarkStart w:id="28" w:name="_Toc88742956"/>
      <w:bookmarkStart w:id="29" w:name="_Toc90649767"/>
      <w:bookmarkEnd w:id="17"/>
      <w:r w:rsidRPr="001D2CEF">
        <w:t>1</w:t>
      </w:r>
      <w:r w:rsidRPr="001D2CEF">
        <w:tab/>
        <w:t>Scope</w:t>
      </w:r>
      <w:bookmarkEnd w:id="18"/>
      <w:bookmarkEnd w:id="19"/>
      <w:bookmarkEnd w:id="20"/>
      <w:bookmarkEnd w:id="21"/>
      <w:bookmarkEnd w:id="22"/>
      <w:bookmarkEnd w:id="23"/>
      <w:bookmarkEnd w:id="24"/>
      <w:bookmarkEnd w:id="25"/>
      <w:bookmarkEnd w:id="26"/>
      <w:bookmarkEnd w:id="27"/>
      <w:bookmarkEnd w:id="28"/>
      <w:bookmarkEnd w:id="29"/>
    </w:p>
    <w:p w14:paraId="21328D2B" w14:textId="77777777" w:rsidR="00E92CBF" w:rsidRPr="001D2CEF" w:rsidRDefault="00E92CBF" w:rsidP="00E92CBF">
      <w:r w:rsidRPr="001D2CEF">
        <w:t>The present document specifies the stage 3 protocol and data model for common data types that are used or may be expected to be used by multiple Service Based Interface APIs supported by the same or different Network Function(s).</w:t>
      </w:r>
    </w:p>
    <w:p w14:paraId="2B5E613F" w14:textId="77777777" w:rsidR="00E92CBF" w:rsidRPr="001D2CEF" w:rsidRDefault="00E92CBF" w:rsidP="00E92CBF">
      <w:r w:rsidRPr="001D2CEF">
        <w:t>The Principles and Guidelines for Services Definition are specified in 3GPP TS 29.501 [2].</w:t>
      </w:r>
    </w:p>
    <w:p w14:paraId="5EC57152" w14:textId="77777777" w:rsidR="00E92CBF" w:rsidRPr="001D2CEF" w:rsidRDefault="00E92CBF" w:rsidP="00D362EB">
      <w:pPr>
        <w:pStyle w:val="Heading1"/>
      </w:pPr>
      <w:bookmarkStart w:id="30" w:name="_Toc24925763"/>
      <w:bookmarkStart w:id="31" w:name="_Toc24925941"/>
      <w:bookmarkStart w:id="32" w:name="_Toc24926117"/>
      <w:bookmarkStart w:id="33" w:name="_Toc33963970"/>
      <w:bookmarkStart w:id="34" w:name="_Toc33980726"/>
      <w:bookmarkStart w:id="35" w:name="_Toc36462526"/>
      <w:bookmarkStart w:id="36" w:name="_Toc36462722"/>
      <w:bookmarkStart w:id="37" w:name="_Toc43025961"/>
      <w:bookmarkStart w:id="38" w:name="_Toc49763495"/>
      <w:bookmarkStart w:id="39" w:name="_Toc56754191"/>
      <w:bookmarkStart w:id="40" w:name="_Toc88742957"/>
      <w:bookmarkStart w:id="41" w:name="_Toc90649768"/>
      <w:r w:rsidRPr="001D2CEF">
        <w:t>2</w:t>
      </w:r>
      <w:r w:rsidRPr="001D2CEF">
        <w:tab/>
        <w:t>References</w:t>
      </w:r>
      <w:bookmarkEnd w:id="30"/>
      <w:bookmarkEnd w:id="31"/>
      <w:bookmarkEnd w:id="32"/>
      <w:bookmarkEnd w:id="33"/>
      <w:bookmarkEnd w:id="34"/>
      <w:bookmarkEnd w:id="35"/>
      <w:bookmarkEnd w:id="36"/>
      <w:bookmarkEnd w:id="37"/>
      <w:bookmarkEnd w:id="38"/>
      <w:bookmarkEnd w:id="39"/>
      <w:bookmarkEnd w:id="40"/>
      <w:bookmarkEnd w:id="41"/>
    </w:p>
    <w:p w14:paraId="579942E9" w14:textId="77777777" w:rsidR="00E92CBF" w:rsidRPr="001D2CEF" w:rsidRDefault="00E92CBF" w:rsidP="00E92CBF">
      <w:r w:rsidRPr="001D2CEF">
        <w:t>The following documents contain provisions which, through reference in this text, constitute provisions of the present document.</w:t>
      </w:r>
    </w:p>
    <w:p w14:paraId="2DA8C29B" w14:textId="77777777" w:rsidR="00E92CBF" w:rsidRPr="001D2CEF" w:rsidRDefault="00E92CBF" w:rsidP="00E92CBF">
      <w:pPr>
        <w:pStyle w:val="B1"/>
      </w:pPr>
      <w:r w:rsidRPr="001D2CEF">
        <w:t>-</w:t>
      </w:r>
      <w:r w:rsidRPr="001D2CEF">
        <w:tab/>
        <w:t>References are either specific (identified by date of publication, edition number, version number, etc.) or non</w:t>
      </w:r>
      <w:r w:rsidRPr="001D2CEF">
        <w:noBreakHyphen/>
        <w:t>specific.</w:t>
      </w:r>
    </w:p>
    <w:p w14:paraId="3E3E859B" w14:textId="77777777" w:rsidR="00E92CBF" w:rsidRPr="001D2CEF" w:rsidRDefault="00E92CBF" w:rsidP="00E92CBF">
      <w:pPr>
        <w:pStyle w:val="B1"/>
      </w:pPr>
      <w:r w:rsidRPr="001D2CEF">
        <w:t>-</w:t>
      </w:r>
      <w:r w:rsidRPr="001D2CEF">
        <w:tab/>
        <w:t>For a specific reference, subsequent revisions do not apply.</w:t>
      </w:r>
    </w:p>
    <w:p w14:paraId="7F986837" w14:textId="77777777" w:rsidR="00E92CBF" w:rsidRPr="001D2CEF" w:rsidRDefault="00E92CBF" w:rsidP="00E92CBF">
      <w:pPr>
        <w:pStyle w:val="B1"/>
      </w:pPr>
      <w:r w:rsidRPr="001D2CEF">
        <w:t>-</w:t>
      </w:r>
      <w:r w:rsidRPr="001D2CEF">
        <w:tab/>
        <w:t>For a non-specific reference, the latest version applies. In the case of a reference to a 3GPP document (including a GSM document), a non-specific reference implicitly refers to the latest version of that document</w:t>
      </w:r>
      <w:r w:rsidRPr="001D2CEF">
        <w:rPr>
          <w:i/>
        </w:rPr>
        <w:t xml:space="preserve"> in the same Release as the present document</w:t>
      </w:r>
      <w:r w:rsidRPr="001D2CEF">
        <w:t>.</w:t>
      </w:r>
    </w:p>
    <w:p w14:paraId="14E30F2D" w14:textId="77777777" w:rsidR="00E92CBF" w:rsidRPr="001D2CEF" w:rsidRDefault="00E92CBF" w:rsidP="00E92CBF">
      <w:pPr>
        <w:pStyle w:val="EX"/>
      </w:pPr>
      <w:r w:rsidRPr="001D2CEF">
        <w:t>[1]</w:t>
      </w:r>
      <w:r w:rsidRPr="001D2CEF">
        <w:tab/>
        <w:t>3GPP TR 21.905: "Vocabulary for 3GPP Specifications".</w:t>
      </w:r>
    </w:p>
    <w:p w14:paraId="65C9FB4D" w14:textId="77777777" w:rsidR="00E92CBF" w:rsidRPr="001D2CEF" w:rsidRDefault="00E92CBF" w:rsidP="00E92CBF">
      <w:pPr>
        <w:pStyle w:val="EX"/>
      </w:pPr>
      <w:r w:rsidRPr="001D2CEF">
        <w:t>[2]</w:t>
      </w:r>
      <w:r w:rsidRPr="001D2CEF">
        <w:tab/>
        <w:t>3GPP TS 29.501: "5G System; Principles and Guidelines for Services Definition; Stage 3".</w:t>
      </w:r>
    </w:p>
    <w:p w14:paraId="10BA9D88" w14:textId="38D5A389" w:rsidR="00E92CBF" w:rsidRPr="001D2CEF" w:rsidRDefault="00E92CBF" w:rsidP="00E92CBF">
      <w:pPr>
        <w:pStyle w:val="EX"/>
        <w:rPr>
          <w:lang w:val="en-US"/>
        </w:rPr>
      </w:pPr>
      <w:bookmarkStart w:id="42" w:name="_PERM_MCCTEMPBM_CRPT84370000___5"/>
      <w:r w:rsidRPr="001D2CEF">
        <w:rPr>
          <w:snapToGrid w:val="0"/>
        </w:rPr>
        <w:t>[3]</w:t>
      </w:r>
      <w:r w:rsidRPr="001D2CEF">
        <w:rPr>
          <w:snapToGrid w:val="0"/>
        </w:rPr>
        <w:tab/>
      </w:r>
      <w:r w:rsidRPr="001D2CEF">
        <w:rPr>
          <w:lang w:val="en-US"/>
        </w:rPr>
        <w:t xml:space="preserve">OpenAPI: </w:t>
      </w:r>
      <w:r w:rsidRPr="001D2CEF">
        <w:t>"</w:t>
      </w:r>
      <w:r w:rsidRPr="001D2CEF">
        <w:rPr>
          <w:lang w:val="en-US"/>
        </w:rPr>
        <w:t>OpenAPI Specification</w:t>
      </w:r>
      <w:r w:rsidR="00C60369">
        <w:rPr>
          <w:lang w:val="en-US"/>
        </w:rPr>
        <w:t xml:space="preserve"> Version </w:t>
      </w:r>
      <w:r w:rsidR="008F5ED1">
        <w:rPr>
          <w:lang w:val="en-US"/>
        </w:rPr>
        <w:t>3.0.0</w:t>
      </w:r>
      <w:r w:rsidRPr="001D2CEF">
        <w:t>"</w:t>
      </w:r>
      <w:r w:rsidRPr="001D2CEF">
        <w:rPr>
          <w:lang w:val="en-US"/>
        </w:rPr>
        <w:t xml:space="preserve">, </w:t>
      </w:r>
      <w:hyperlink r:id="rId10" w:history="1">
        <w:r w:rsidR="008F5ED1">
          <w:rPr>
            <w:rStyle w:val="Hyperlink"/>
            <w:lang w:val="en-US"/>
          </w:rPr>
          <w:t>https://spec.openapis.org/oas/v3.0.0</w:t>
        </w:r>
      </w:hyperlink>
      <w:r w:rsidR="008F5ED1">
        <w:rPr>
          <w:lang w:val="en-US"/>
        </w:rPr>
        <w:t>.</w:t>
      </w:r>
    </w:p>
    <w:bookmarkEnd w:id="42"/>
    <w:p w14:paraId="623A14BD" w14:textId="77777777" w:rsidR="00E92CBF" w:rsidRPr="001D2CEF" w:rsidRDefault="00E92CBF" w:rsidP="00E92CBF">
      <w:pPr>
        <w:pStyle w:val="EX"/>
        <w:rPr>
          <w:lang w:val="en-US"/>
        </w:rPr>
      </w:pPr>
      <w:r w:rsidRPr="001D2CEF">
        <w:rPr>
          <w:lang w:val="en-US"/>
        </w:rPr>
        <w:t>[4]</w:t>
      </w:r>
      <w:r w:rsidRPr="001D2CEF">
        <w:rPr>
          <w:lang w:val="en-US"/>
        </w:rPr>
        <w:tab/>
        <w:t>IETF RFC 1166: "</w:t>
      </w:r>
      <w:r w:rsidRPr="001D2CEF">
        <w:t>Internet Numbers</w:t>
      </w:r>
      <w:r w:rsidRPr="001D2CEF">
        <w:rPr>
          <w:lang w:val="en-US"/>
        </w:rPr>
        <w:t>".</w:t>
      </w:r>
    </w:p>
    <w:p w14:paraId="693A888D" w14:textId="77777777" w:rsidR="00E92CBF" w:rsidRPr="001D2CEF" w:rsidRDefault="00E92CBF" w:rsidP="00E92CBF">
      <w:pPr>
        <w:pStyle w:val="EX"/>
        <w:rPr>
          <w:lang w:val="en-US"/>
        </w:rPr>
      </w:pPr>
      <w:r w:rsidRPr="001D2CEF">
        <w:rPr>
          <w:lang w:val="en-US"/>
        </w:rPr>
        <w:t>[5]</w:t>
      </w:r>
      <w:r w:rsidRPr="001D2CEF">
        <w:rPr>
          <w:lang w:val="en-US"/>
        </w:rPr>
        <w:tab/>
        <w:t>IETF RFC 5952: "A recommendation for IPv6 address text representation".</w:t>
      </w:r>
    </w:p>
    <w:p w14:paraId="059566AA" w14:textId="77777777" w:rsidR="00E92CBF" w:rsidRPr="001D2CEF" w:rsidRDefault="00E92CBF" w:rsidP="00E92CBF">
      <w:pPr>
        <w:pStyle w:val="EX"/>
      </w:pPr>
      <w:r w:rsidRPr="001D2CEF">
        <w:t>[6]</w:t>
      </w:r>
      <w:r w:rsidRPr="001D2CEF">
        <w:tab/>
        <w:t>IETF RFC 3986: "Uniform Resource Identifier (URI): Generic Syntax".</w:t>
      </w:r>
    </w:p>
    <w:p w14:paraId="4F902847" w14:textId="77777777" w:rsidR="00E92CBF" w:rsidRPr="001D2CEF" w:rsidRDefault="00E92CBF" w:rsidP="00E92CBF">
      <w:pPr>
        <w:pStyle w:val="EX"/>
      </w:pPr>
      <w:r w:rsidRPr="001D2CEF">
        <w:t>[7]</w:t>
      </w:r>
      <w:r w:rsidRPr="001D2CEF">
        <w:tab/>
        <w:t>3GPP TS 23.003: "Numbering, addressing and identification".</w:t>
      </w:r>
    </w:p>
    <w:p w14:paraId="6865FF30" w14:textId="77777777" w:rsidR="00E92CBF" w:rsidRPr="001D2CEF" w:rsidRDefault="00E92CBF" w:rsidP="00E92CBF">
      <w:pPr>
        <w:pStyle w:val="EX"/>
      </w:pPr>
      <w:r w:rsidRPr="001D2CEF">
        <w:t>[8]</w:t>
      </w:r>
      <w:r w:rsidRPr="001D2CEF">
        <w:tab/>
        <w:t>3GPP TS 23.501: "System Architecture for the 5G System; Stage 2".</w:t>
      </w:r>
    </w:p>
    <w:p w14:paraId="2BFBB4A6" w14:textId="77777777" w:rsidR="00E92CBF" w:rsidRPr="001D2CEF" w:rsidRDefault="00E92CBF" w:rsidP="00E92CBF">
      <w:pPr>
        <w:pStyle w:val="EX"/>
      </w:pPr>
      <w:r w:rsidRPr="001D2CEF">
        <w:t>[9]</w:t>
      </w:r>
      <w:r w:rsidRPr="001D2CEF">
        <w:tab/>
        <w:t>IETF RFC 7807: "Problem Details for HTTP APIs".</w:t>
      </w:r>
    </w:p>
    <w:p w14:paraId="724E0078" w14:textId="77777777" w:rsidR="00E92CBF" w:rsidRPr="001D2CEF" w:rsidRDefault="00E92CBF" w:rsidP="00E92CBF">
      <w:pPr>
        <w:pStyle w:val="EX"/>
      </w:pPr>
      <w:r w:rsidRPr="001D2CEF">
        <w:t>[10]</w:t>
      </w:r>
      <w:r w:rsidRPr="001D2CEF">
        <w:tab/>
      </w:r>
      <w:r w:rsidRPr="001D2CEF">
        <w:rPr>
          <w:lang w:eastAsia="zh-CN"/>
        </w:rPr>
        <w:t>IETF RFC 3339: "Date and Time on the Internet: Timestamps".</w:t>
      </w:r>
    </w:p>
    <w:p w14:paraId="3574F654" w14:textId="77777777" w:rsidR="00E92CBF" w:rsidRPr="001D2CEF" w:rsidRDefault="00E92CBF" w:rsidP="00E92CBF">
      <w:pPr>
        <w:pStyle w:val="EX"/>
      </w:pPr>
      <w:r w:rsidRPr="001D2CEF">
        <w:t>[11]</w:t>
      </w:r>
      <w:r w:rsidRPr="001D2CEF">
        <w:tab/>
        <w:t>3GPP TS 38.413: "NG-RAN; NG Application Protocol (NGAP) ".</w:t>
      </w:r>
    </w:p>
    <w:p w14:paraId="631ABC5F" w14:textId="77777777" w:rsidR="00E92CBF" w:rsidRPr="001D2CEF" w:rsidRDefault="00E92CBF" w:rsidP="00E92CBF">
      <w:pPr>
        <w:pStyle w:val="EX"/>
      </w:pPr>
      <w:r w:rsidRPr="001D2CEF">
        <w:t>[12]</w:t>
      </w:r>
      <w:r w:rsidRPr="001D2CEF">
        <w:tab/>
        <w:t>IETF RFC 6901: "JavaScript Object Notation (JSON) Pointer".</w:t>
      </w:r>
    </w:p>
    <w:p w14:paraId="13B969C6" w14:textId="77777777" w:rsidR="00E92CBF" w:rsidRPr="001D2CEF" w:rsidRDefault="00E92CBF" w:rsidP="00E92CBF">
      <w:pPr>
        <w:pStyle w:val="EX"/>
      </w:pPr>
      <w:r w:rsidRPr="001D2CEF">
        <w:t>[13]</w:t>
      </w:r>
      <w:r w:rsidRPr="001D2CEF">
        <w:tab/>
        <w:t>3GPP TS 24.007: "Mobile radio interface signalling layer 3; General aspects".</w:t>
      </w:r>
    </w:p>
    <w:p w14:paraId="4B1B7B90" w14:textId="77777777" w:rsidR="00E92CBF" w:rsidRPr="001D2CEF" w:rsidRDefault="00E92CBF" w:rsidP="00E92CBF">
      <w:pPr>
        <w:pStyle w:val="EX"/>
      </w:pPr>
      <w:r w:rsidRPr="001D2CEF">
        <w:t>[14]</w:t>
      </w:r>
      <w:r w:rsidRPr="001D2CEF">
        <w:tab/>
        <w:t>IETF RFC 6902: "JavaScript Object Notation (JSON) Patch".</w:t>
      </w:r>
    </w:p>
    <w:p w14:paraId="78602AB6" w14:textId="77777777" w:rsidR="00E92CBF" w:rsidRPr="001D2CEF" w:rsidRDefault="00E92CBF" w:rsidP="00E92CBF">
      <w:pPr>
        <w:pStyle w:val="EX"/>
      </w:pPr>
      <w:r w:rsidRPr="001D2CEF">
        <w:rPr>
          <w:lang w:eastAsia="zh-CN"/>
        </w:rPr>
        <w:t>[15]</w:t>
      </w:r>
      <w:r w:rsidRPr="001D2CEF">
        <w:rPr>
          <w:lang w:eastAsia="zh-CN"/>
        </w:rPr>
        <w:tab/>
        <w:t>IETF RFC 4122: "A Universally Unique IDentifier (UUID) URN Namespace".</w:t>
      </w:r>
    </w:p>
    <w:p w14:paraId="1C537B6F" w14:textId="77777777" w:rsidR="00E92CBF" w:rsidRPr="001D2CEF" w:rsidRDefault="00E92CBF" w:rsidP="00E92CBF">
      <w:pPr>
        <w:pStyle w:val="EX"/>
      </w:pPr>
      <w:r w:rsidRPr="001D2CEF">
        <w:lastRenderedPageBreak/>
        <w:t>[16]</w:t>
      </w:r>
      <w:r w:rsidRPr="001D2CEF">
        <w:tab/>
        <w:t>3GPP TS 3</w:t>
      </w:r>
      <w:r w:rsidRPr="001D2CEF">
        <w:rPr>
          <w:rFonts w:hint="eastAsia"/>
          <w:lang w:eastAsia="zh-CN"/>
        </w:rPr>
        <w:t>6</w:t>
      </w:r>
      <w:r w:rsidRPr="001D2CEF">
        <w:t>.</w:t>
      </w:r>
      <w:r w:rsidRPr="001D2CEF">
        <w:rPr>
          <w:rFonts w:hint="eastAsia"/>
          <w:lang w:eastAsia="zh-CN"/>
        </w:rPr>
        <w:t>413</w:t>
      </w:r>
      <w:r w:rsidRPr="001D2CEF">
        <w:t>: "Evolved Universal Terrestrial Radio Access Network (E-UTRAN);</w:t>
      </w:r>
      <w:r w:rsidRPr="001D2CEF">
        <w:rPr>
          <w:rFonts w:hint="eastAsia"/>
          <w:lang w:eastAsia="zh-CN"/>
        </w:rPr>
        <w:t xml:space="preserve"> </w:t>
      </w:r>
      <w:r w:rsidRPr="001D2CEF">
        <w:t>S1 Application Protocol (S1AP)".</w:t>
      </w:r>
    </w:p>
    <w:p w14:paraId="49B319C8" w14:textId="77777777" w:rsidR="00E92CBF" w:rsidRPr="001D2CEF" w:rsidRDefault="00E92CBF" w:rsidP="00E92CBF">
      <w:pPr>
        <w:pStyle w:val="EX"/>
      </w:pPr>
      <w:r w:rsidRPr="001D2CEF">
        <w:t>[17]</w:t>
      </w:r>
      <w:r w:rsidRPr="001D2CEF">
        <w:tab/>
        <w:t>IETF RFC 7042: "IANA Considerations and IETF Protocol and Documentation Usage for IEEE 802 Parameters".</w:t>
      </w:r>
    </w:p>
    <w:p w14:paraId="76F0D9EE" w14:textId="77777777" w:rsidR="00E92CBF" w:rsidRPr="001D2CEF" w:rsidRDefault="00E92CBF" w:rsidP="00E92CBF">
      <w:pPr>
        <w:pStyle w:val="EX"/>
      </w:pPr>
      <w:r w:rsidRPr="001D2CEF">
        <w:t>[18]</w:t>
      </w:r>
      <w:r w:rsidRPr="001D2CEF">
        <w:tab/>
        <w:t>IETF RFC 6733: "Diameter Base Protocol".</w:t>
      </w:r>
    </w:p>
    <w:p w14:paraId="10E57C38" w14:textId="77777777" w:rsidR="00E92CBF" w:rsidRPr="001D2CEF" w:rsidRDefault="00E92CBF" w:rsidP="00E92CBF">
      <w:pPr>
        <w:pStyle w:val="EX"/>
      </w:pPr>
      <w:r w:rsidRPr="001D2CEF">
        <w:t>[19]</w:t>
      </w:r>
      <w:r w:rsidRPr="001D2CEF">
        <w:tab/>
        <w:t>3GPP TS </w:t>
      </w:r>
      <w:r w:rsidRPr="001D2CEF">
        <w:rPr>
          <w:rFonts w:hint="eastAsia"/>
        </w:rPr>
        <w:t>32</w:t>
      </w:r>
      <w:r w:rsidRPr="001D2CEF">
        <w:t>.</w:t>
      </w:r>
      <w:r w:rsidRPr="001D2CEF">
        <w:rPr>
          <w:rFonts w:hint="eastAsia"/>
        </w:rPr>
        <w:t>42</w:t>
      </w:r>
      <w:r w:rsidRPr="001D2CEF">
        <w:t>2: "Telecommunication management; Subscriber and equipment trace</w:t>
      </w:r>
      <w:r w:rsidRPr="001D2CEF">
        <w:rPr>
          <w:rFonts w:hint="eastAsia"/>
        </w:rPr>
        <w:t xml:space="preserve">; </w:t>
      </w:r>
      <w:r w:rsidRPr="001D2CEF">
        <w:t>Trace control and configuration management".</w:t>
      </w:r>
    </w:p>
    <w:p w14:paraId="4EDB3474" w14:textId="77777777" w:rsidR="00E92CBF" w:rsidRPr="001D2CEF" w:rsidRDefault="00E92CBF" w:rsidP="00E92CBF">
      <w:pPr>
        <w:pStyle w:val="EX"/>
      </w:pPr>
      <w:r w:rsidRPr="001D2CEF">
        <w:t>[20]</w:t>
      </w:r>
      <w:r w:rsidRPr="001D2CEF">
        <w:tab/>
        <w:t>3GPP TS 24.501: "Non-Access-Stratum (NAS) Protocol for 5G System (5GS); Stage 3".</w:t>
      </w:r>
    </w:p>
    <w:p w14:paraId="4A782440" w14:textId="77777777" w:rsidR="00E92CBF" w:rsidRPr="001D2CEF" w:rsidRDefault="00E92CBF" w:rsidP="00E92CBF">
      <w:pPr>
        <w:pStyle w:val="EX"/>
      </w:pPr>
      <w:r w:rsidRPr="001D2CEF">
        <w:t>[21]</w:t>
      </w:r>
      <w:r w:rsidRPr="001D2CEF">
        <w:tab/>
        <w:t>3GPP TS 29.002: "Mobile Application Part (MAP) specification".</w:t>
      </w:r>
    </w:p>
    <w:p w14:paraId="7E138A7B" w14:textId="77777777" w:rsidR="00E92CBF" w:rsidRPr="001D2CEF" w:rsidRDefault="00E92CBF" w:rsidP="00E92CBF">
      <w:pPr>
        <w:pStyle w:val="EX"/>
      </w:pPr>
      <w:r w:rsidRPr="001D2CEF">
        <w:t>[22]</w:t>
      </w:r>
      <w:r w:rsidRPr="001D2CEF">
        <w:tab/>
        <w:t>Void.</w:t>
      </w:r>
    </w:p>
    <w:p w14:paraId="4EB48BB7" w14:textId="77777777" w:rsidR="00E92CBF" w:rsidRPr="001D2CEF" w:rsidRDefault="00E92CBF" w:rsidP="00E92CBF">
      <w:pPr>
        <w:pStyle w:val="EX"/>
      </w:pPr>
      <w:r w:rsidRPr="001D2CEF">
        <w:t>[23]</w:t>
      </w:r>
      <w:r w:rsidRPr="001D2CEF">
        <w:tab/>
        <w:t>3GPP TS 23.032: "Universal Geographical Area Description (GAD)".</w:t>
      </w:r>
    </w:p>
    <w:p w14:paraId="7F60CF35" w14:textId="77777777" w:rsidR="00E92CBF" w:rsidRPr="001D2CEF" w:rsidRDefault="00E92CBF" w:rsidP="00E92CBF">
      <w:pPr>
        <w:pStyle w:val="EX"/>
      </w:pPr>
      <w:r w:rsidRPr="001D2CEF">
        <w:t>[24]</w:t>
      </w:r>
      <w:r w:rsidRPr="001D2CEF">
        <w:tab/>
        <w:t>ITU-T Recommendation Q.763 (1999): "Specifications of Signalling System No.7; Formats and codes".</w:t>
      </w:r>
    </w:p>
    <w:p w14:paraId="3FFA1B64" w14:textId="77777777" w:rsidR="00E92CBF" w:rsidRPr="001D2CEF" w:rsidRDefault="00E92CBF" w:rsidP="00E92CBF">
      <w:pPr>
        <w:pStyle w:val="EX"/>
      </w:pPr>
      <w:r w:rsidRPr="001D2CEF">
        <w:t>[25]</w:t>
      </w:r>
      <w:r w:rsidRPr="001D2CEF">
        <w:tab/>
        <w:t>3GPP TS 29.500: "5G System; Technical Realization of Service Based Architecture; Stage 3".</w:t>
      </w:r>
    </w:p>
    <w:p w14:paraId="78F99DF9" w14:textId="77777777" w:rsidR="00E92CBF" w:rsidRPr="001D2CEF" w:rsidRDefault="00E92CBF" w:rsidP="00E92CBF">
      <w:pPr>
        <w:pStyle w:val="EX"/>
      </w:pPr>
      <w:r w:rsidRPr="001D2CEF">
        <w:t>[26]</w:t>
      </w:r>
      <w:r w:rsidRPr="001D2CEF">
        <w:tab/>
        <w:t>3GPP TS 23.015: "Technical Realization of Operator Determined Barring".</w:t>
      </w:r>
    </w:p>
    <w:p w14:paraId="1B2E40B6" w14:textId="77777777" w:rsidR="00E92CBF" w:rsidRPr="001D2CEF" w:rsidRDefault="00E92CBF" w:rsidP="00E92CBF">
      <w:pPr>
        <w:pStyle w:val="EX"/>
        <w:rPr>
          <w:lang w:eastAsia="zh-CN"/>
        </w:rPr>
      </w:pPr>
      <w:r w:rsidRPr="001D2CEF">
        <w:t>[27]</w:t>
      </w:r>
      <w:r w:rsidRPr="001D2CEF">
        <w:tab/>
        <w:t>3GPP TR 21.900: "Technical Specification Group working methods".</w:t>
      </w:r>
    </w:p>
    <w:p w14:paraId="58754548" w14:textId="77777777" w:rsidR="00E92CBF" w:rsidRPr="001D2CEF" w:rsidRDefault="00E92CBF" w:rsidP="00E92CBF">
      <w:pPr>
        <w:pStyle w:val="EX"/>
      </w:pPr>
      <w:r w:rsidRPr="001D2CEF">
        <w:t>[28]</w:t>
      </w:r>
      <w:r w:rsidRPr="001D2CEF">
        <w:tab/>
        <w:t>3GPP TS 23.502: "Procedures for the 5G System; Stage 2".</w:t>
      </w:r>
    </w:p>
    <w:p w14:paraId="25EFB9B8" w14:textId="77777777" w:rsidR="00E92CBF" w:rsidRPr="001D2CEF" w:rsidRDefault="00E92CBF" w:rsidP="00E92CBF">
      <w:pPr>
        <w:pStyle w:val="EX"/>
      </w:pPr>
      <w:r w:rsidRPr="001D2CEF">
        <w:rPr>
          <w:rFonts w:hint="eastAsia"/>
          <w:lang w:eastAsia="zh-CN"/>
        </w:rPr>
        <w:t>[</w:t>
      </w:r>
      <w:r w:rsidRPr="001D2CEF">
        <w:rPr>
          <w:lang w:eastAsia="zh-CN"/>
        </w:rPr>
        <w:t>29</w:t>
      </w:r>
      <w:r w:rsidRPr="001D2CEF">
        <w:rPr>
          <w:rFonts w:hint="eastAsia"/>
          <w:lang w:eastAsia="zh-CN"/>
        </w:rPr>
        <w:t>]</w:t>
      </w:r>
      <w:r w:rsidRPr="001D2CEF">
        <w:rPr>
          <w:rFonts w:hint="eastAsia"/>
          <w:lang w:eastAsia="zh-CN"/>
        </w:rPr>
        <w:tab/>
      </w:r>
      <w:r w:rsidRPr="001D2CEF">
        <w:t>3GPP T</w:t>
      </w:r>
      <w:r w:rsidRPr="001D2CEF">
        <w:rPr>
          <w:rFonts w:hint="eastAsia"/>
          <w:lang w:eastAsia="zh-CN"/>
        </w:rPr>
        <w:t>S</w:t>
      </w:r>
      <w:r w:rsidRPr="001D2CEF">
        <w:t> 2</w:t>
      </w:r>
      <w:r w:rsidRPr="001D2CEF">
        <w:rPr>
          <w:rFonts w:hint="eastAsia"/>
          <w:lang w:eastAsia="zh-CN"/>
        </w:rPr>
        <w:t>9.510</w:t>
      </w:r>
      <w:r w:rsidRPr="001D2CEF">
        <w:t>: "5G System; Network Function Repository Services</w:t>
      </w:r>
      <w:r w:rsidRPr="001D2CEF">
        <w:rPr>
          <w:rFonts w:hint="eastAsia"/>
          <w:lang w:eastAsia="zh-CN"/>
        </w:rPr>
        <w:t>;</w:t>
      </w:r>
      <w:r w:rsidRPr="001D2CEF">
        <w:t xml:space="preserve"> Stage 3".</w:t>
      </w:r>
    </w:p>
    <w:p w14:paraId="78B48428" w14:textId="77777777" w:rsidR="00E92CBF" w:rsidRPr="001D2CEF" w:rsidRDefault="00E92CBF" w:rsidP="00E92CBF">
      <w:pPr>
        <w:pStyle w:val="EX"/>
      </w:pPr>
      <w:r w:rsidRPr="001D2CEF">
        <w:t>[30]</w:t>
      </w:r>
      <w:r w:rsidRPr="001D2CEF">
        <w:tab/>
        <w:t>3GPP TS 23.316: "Wireless and wireline convergence access support for the 5G System (5GS)".</w:t>
      </w:r>
    </w:p>
    <w:p w14:paraId="403EFB33" w14:textId="77777777" w:rsidR="00E92CBF" w:rsidRPr="001D2CEF" w:rsidRDefault="00E92CBF" w:rsidP="00E92CBF">
      <w:pPr>
        <w:pStyle w:val="EX"/>
      </w:pPr>
      <w:r w:rsidRPr="001D2CEF">
        <w:rPr>
          <w:rFonts w:hint="eastAsia"/>
        </w:rPr>
        <w:t>[</w:t>
      </w:r>
      <w:r w:rsidRPr="001D2CEF">
        <w:t>31]</w:t>
      </w:r>
      <w:r w:rsidRPr="001D2CEF">
        <w:tab/>
        <w:t>IEEE Std 802.11-2012: "IEEE Standard for Information technology - Telecommunications and information exchange between systems - Local and metropolitan area networks - Specific requirements - Part 11: Wireless LAN Medium Access Control (MAC) and Physical Layer (PHY) Specifications".</w:t>
      </w:r>
    </w:p>
    <w:p w14:paraId="4B37B95B" w14:textId="77777777" w:rsidR="00E92CBF" w:rsidRPr="001D2CEF" w:rsidRDefault="00E92CBF" w:rsidP="00E92CBF">
      <w:pPr>
        <w:pStyle w:val="EX"/>
      </w:pPr>
      <w:r w:rsidRPr="001D2CEF">
        <w:t>[32]</w:t>
      </w:r>
      <w:r w:rsidRPr="001D2CEF">
        <w:tab/>
        <w:t>CableLabs WR-TR-5WWC-ARCH: "5G Wireless Wireline Converged Core Architecture".</w:t>
      </w:r>
    </w:p>
    <w:p w14:paraId="33CEAC21" w14:textId="77777777" w:rsidR="00E92CBF" w:rsidRPr="001D2CEF" w:rsidRDefault="00E92CBF" w:rsidP="00E92CBF">
      <w:pPr>
        <w:pStyle w:val="EX"/>
      </w:pPr>
      <w:r w:rsidRPr="001D2CEF">
        <w:rPr>
          <w:rFonts w:hint="eastAsia"/>
        </w:rPr>
        <w:t>[</w:t>
      </w:r>
      <w:r w:rsidRPr="001D2CEF">
        <w:t>33</w:t>
      </w:r>
      <w:r w:rsidRPr="001D2CEF">
        <w:rPr>
          <w:rFonts w:hint="eastAsia"/>
        </w:rPr>
        <w:t>]</w:t>
      </w:r>
      <w:r w:rsidRPr="001D2CEF">
        <w:rPr>
          <w:rFonts w:hint="eastAsia"/>
        </w:rPr>
        <w:tab/>
      </w:r>
      <w:r w:rsidRPr="001D2CEF">
        <w:t>3GPP T</w:t>
      </w:r>
      <w:r w:rsidRPr="001D2CEF">
        <w:rPr>
          <w:rFonts w:hint="eastAsia"/>
        </w:rPr>
        <w:t>S</w:t>
      </w:r>
      <w:r w:rsidRPr="001D2CEF">
        <w:t> 2</w:t>
      </w:r>
      <w:r w:rsidRPr="001D2CEF">
        <w:rPr>
          <w:rFonts w:hint="eastAsia"/>
        </w:rPr>
        <w:t>3.401</w:t>
      </w:r>
      <w:r w:rsidRPr="001D2CEF">
        <w:t>: "General Packet Radio Service (GPRS) enhancements for Evolved Universal Terrestrial Radio Access Network (E-UTRAN) access; Stage 2".</w:t>
      </w:r>
    </w:p>
    <w:p w14:paraId="1AAE4030" w14:textId="77777777" w:rsidR="00E92CBF" w:rsidRPr="001D2CEF" w:rsidRDefault="00E92CBF" w:rsidP="00E92CBF">
      <w:pPr>
        <w:pStyle w:val="EX"/>
      </w:pPr>
      <w:r w:rsidRPr="001D2CEF">
        <w:t>[34]</w:t>
      </w:r>
      <w:r w:rsidRPr="001D2CEF">
        <w:tab/>
        <w:t>BBF TR-069: "CPE WAN Management Protocol".</w:t>
      </w:r>
    </w:p>
    <w:p w14:paraId="29E12EE1" w14:textId="77777777" w:rsidR="00E92CBF" w:rsidRPr="001D2CEF" w:rsidRDefault="00E92CBF" w:rsidP="00E92CBF">
      <w:pPr>
        <w:pStyle w:val="EX"/>
      </w:pPr>
      <w:r w:rsidRPr="001D2CEF">
        <w:t>[35]</w:t>
      </w:r>
      <w:r w:rsidRPr="001D2CEF">
        <w:tab/>
        <w:t>BBF TR-369: "User Services Platform (USP)".</w:t>
      </w:r>
    </w:p>
    <w:p w14:paraId="3ED0457B" w14:textId="77777777" w:rsidR="00E92CBF" w:rsidRPr="001D2CEF" w:rsidRDefault="00E92CBF" w:rsidP="00E92CBF">
      <w:pPr>
        <w:pStyle w:val="EX"/>
      </w:pPr>
      <w:r w:rsidRPr="001D2CEF">
        <w:rPr>
          <w:lang w:val="fr-FR" w:eastAsia="zh-CN"/>
        </w:rPr>
        <w:t>[36]</w:t>
      </w:r>
      <w:r w:rsidRPr="001D2CEF">
        <w:rPr>
          <w:lang w:val="fr-FR" w:eastAsia="zh-CN"/>
        </w:rPr>
        <w:tab/>
        <w:t>3GPP TS 23.287: "Architecture enhancements for 5G System (5GS) to support</w:t>
      </w:r>
      <w:r w:rsidRPr="001D2CEF">
        <w:rPr>
          <w:rFonts w:hint="eastAsia"/>
          <w:lang w:val="fr-FR" w:eastAsia="zh-CN"/>
        </w:rPr>
        <w:t xml:space="preserve"> </w:t>
      </w:r>
      <w:r w:rsidRPr="001D2CEF">
        <w:rPr>
          <w:lang w:val="fr-FR" w:eastAsia="zh-CN"/>
        </w:rPr>
        <w:t>Vehicle-to-Everything (V2X) services</w:t>
      </w:r>
      <w:r w:rsidRPr="001D2CEF">
        <w:t>".</w:t>
      </w:r>
    </w:p>
    <w:p w14:paraId="57064E0F" w14:textId="77777777" w:rsidR="00E92CBF" w:rsidRPr="001D2CEF" w:rsidRDefault="00E92CBF" w:rsidP="00E92CBF">
      <w:pPr>
        <w:pStyle w:val="EX"/>
      </w:pPr>
      <w:r w:rsidRPr="001D2CEF">
        <w:t>[37]</w:t>
      </w:r>
      <w:r w:rsidRPr="001D2CEF">
        <w:tab/>
        <w:t>BBF T</w:t>
      </w:r>
      <w:r w:rsidR="00A35953">
        <w:t>R</w:t>
      </w:r>
      <w:r w:rsidRPr="001D2CEF">
        <w:t xml:space="preserve">-470: "5G </w:t>
      </w:r>
      <w:r w:rsidR="00A35953">
        <w:t xml:space="preserve"> Wireless Wireline Convergence</w:t>
      </w:r>
      <w:r w:rsidRPr="001D2CEF">
        <w:t xml:space="preserve"> Architecture".</w:t>
      </w:r>
    </w:p>
    <w:p w14:paraId="27ED6F24" w14:textId="77777777" w:rsidR="00E92CBF" w:rsidRDefault="00E92CBF" w:rsidP="00E92CBF">
      <w:pPr>
        <w:pStyle w:val="EX"/>
        <w:rPr>
          <w:rStyle w:val="Hyperlink"/>
        </w:rPr>
      </w:pPr>
      <w:bookmarkStart w:id="43" w:name="_PERM_MCCTEMPBM_CRPT84370001___5"/>
      <w:r w:rsidRPr="001D2CEF">
        <w:t>[38]</w:t>
      </w:r>
      <w:r w:rsidRPr="001D2CEF">
        <w:tab/>
        <w:t xml:space="preserve">IEEE "Guidelines for Use of Extended Unique Identifier (EUI), Organizationally Unique Identifier (OUI), and Company ID (CID)", </w:t>
      </w:r>
      <w:hyperlink r:id="rId11" w:history="1">
        <w:r w:rsidRPr="001D2CEF">
          <w:rPr>
            <w:rStyle w:val="Hyperlink"/>
          </w:rPr>
          <w:t>https://standards.ieee.org/content/dam/ieee-standards/standards/web/documents/tutorials/eui.pdf</w:t>
        </w:r>
      </w:hyperlink>
    </w:p>
    <w:bookmarkEnd w:id="43"/>
    <w:p w14:paraId="5ACD7BD0" w14:textId="77777777" w:rsidR="008067A0" w:rsidRPr="001D2CEF" w:rsidRDefault="008067A0" w:rsidP="00E92CBF">
      <w:pPr>
        <w:pStyle w:val="EX"/>
      </w:pPr>
      <w:r>
        <w:rPr>
          <w:lang w:val="it-IT" w:eastAsia="zh-CN"/>
        </w:rPr>
        <w:t>[</w:t>
      </w:r>
      <w:r w:rsidR="002933AC">
        <w:rPr>
          <w:lang w:val="it-IT" w:eastAsia="zh-CN"/>
        </w:rPr>
        <w:t>39</w:t>
      </w:r>
      <w:r>
        <w:rPr>
          <w:lang w:val="it-IT" w:eastAsia="zh-CN"/>
        </w:rPr>
        <w:t>]</w:t>
      </w:r>
      <w:r>
        <w:rPr>
          <w:lang w:val="it-IT" w:eastAsia="zh-CN"/>
        </w:rPr>
        <w:tab/>
        <w:t xml:space="preserve">3GPP TS 36.331: </w:t>
      </w:r>
      <w:r>
        <w:rPr>
          <w:lang w:val="it-IT"/>
        </w:rPr>
        <w:t>"Evolved Universal Terrestrial Radio Access (E-UTRA); Radio Resource Control (RRC); Protocol specification".</w:t>
      </w:r>
    </w:p>
    <w:p w14:paraId="1813BC32" w14:textId="77777777" w:rsidR="00E92CBF" w:rsidRDefault="006B7CA9" w:rsidP="00E92CBF">
      <w:pPr>
        <w:pStyle w:val="EX"/>
      </w:pPr>
      <w:r w:rsidRPr="008215D4">
        <w:t>[</w:t>
      </w:r>
      <w:r>
        <w:t>40</w:t>
      </w:r>
      <w:r w:rsidRPr="008215D4">
        <w:t>]</w:t>
      </w:r>
      <w:r w:rsidRPr="008215D4">
        <w:tab/>
        <w:t>IETF</w:t>
      </w:r>
      <w:r>
        <w:t> </w:t>
      </w:r>
      <w:r w:rsidRPr="008215D4">
        <w:t>RFC</w:t>
      </w:r>
      <w:r>
        <w:t> </w:t>
      </w:r>
      <w:r w:rsidRPr="008215D4">
        <w:t>5580: "Carrying Location Objects in RADIUS and Diameter".</w:t>
      </w:r>
    </w:p>
    <w:p w14:paraId="482797A4" w14:textId="77777777" w:rsidR="00A04F3F" w:rsidRDefault="00A04F3F" w:rsidP="00E92CBF">
      <w:pPr>
        <w:pStyle w:val="EX"/>
      </w:pPr>
      <w:r>
        <w:t>[41</w:t>
      </w:r>
      <w:r w:rsidRPr="001D2CEF">
        <w:t>]</w:t>
      </w:r>
      <w:r w:rsidRPr="001D2CEF">
        <w:tab/>
        <w:t>BBF T</w:t>
      </w:r>
      <w:r w:rsidR="00A35953">
        <w:t>R</w:t>
      </w:r>
      <w:r w:rsidRPr="001D2CEF">
        <w:t>-</w:t>
      </w:r>
      <w:r>
        <w:t>456</w:t>
      </w:r>
      <w:r w:rsidRPr="001D2CEF">
        <w:t>: "</w:t>
      </w:r>
      <w:fldSimple w:instr=" DOCPROPERTY  BBF_title  \* MERGEFORMAT ">
        <w:r w:rsidRPr="004578A6">
          <w:t>AGF Functional Requirements</w:t>
        </w:r>
      </w:fldSimple>
      <w:r w:rsidRPr="001D2CEF">
        <w:t>".</w:t>
      </w:r>
    </w:p>
    <w:p w14:paraId="31F14160" w14:textId="77777777" w:rsidR="004837EC" w:rsidRPr="001D2CEF" w:rsidRDefault="004837EC" w:rsidP="00E92CBF">
      <w:pPr>
        <w:pStyle w:val="EX"/>
      </w:pPr>
      <w:r>
        <w:rPr>
          <w:lang w:val="it-IT" w:eastAsia="zh-CN"/>
        </w:rPr>
        <w:t>[42]</w:t>
      </w:r>
      <w:r>
        <w:rPr>
          <w:lang w:val="it-IT" w:eastAsia="zh-CN"/>
        </w:rPr>
        <w:tab/>
        <w:t xml:space="preserve">3GPP TS 38.331: </w:t>
      </w:r>
      <w:r>
        <w:rPr>
          <w:lang w:val="it-IT"/>
        </w:rPr>
        <w:t>"</w:t>
      </w:r>
      <w:r w:rsidRPr="00AC26F3">
        <w:rPr>
          <w:lang w:val="it-IT"/>
        </w:rPr>
        <w:t>NR; Radio Resource Control (RRC); Protocol specification</w:t>
      </w:r>
      <w:r>
        <w:rPr>
          <w:lang w:val="it-IT"/>
        </w:rPr>
        <w:t>".</w:t>
      </w:r>
    </w:p>
    <w:p w14:paraId="0F65CEB4" w14:textId="77777777" w:rsidR="00E92CBF" w:rsidRPr="001D2CEF" w:rsidRDefault="00E92CBF" w:rsidP="00D362EB">
      <w:pPr>
        <w:pStyle w:val="Heading1"/>
      </w:pPr>
      <w:bookmarkStart w:id="44" w:name="_Toc24925764"/>
      <w:bookmarkStart w:id="45" w:name="_Toc24925942"/>
      <w:bookmarkStart w:id="46" w:name="_Toc24926118"/>
      <w:bookmarkStart w:id="47" w:name="_Toc33963971"/>
      <w:bookmarkStart w:id="48" w:name="_Toc33980727"/>
      <w:bookmarkStart w:id="49" w:name="_Toc36462527"/>
      <w:bookmarkStart w:id="50" w:name="_Toc36462723"/>
      <w:bookmarkStart w:id="51" w:name="_Toc43025962"/>
      <w:bookmarkStart w:id="52" w:name="_Toc49763496"/>
      <w:bookmarkStart w:id="53" w:name="_Toc56754192"/>
      <w:bookmarkStart w:id="54" w:name="_Toc88742958"/>
      <w:bookmarkStart w:id="55" w:name="_Toc90649769"/>
      <w:r w:rsidRPr="001D2CEF">
        <w:lastRenderedPageBreak/>
        <w:t>3</w:t>
      </w:r>
      <w:r w:rsidRPr="001D2CEF">
        <w:tab/>
        <w:t>Definitions and abbreviations</w:t>
      </w:r>
      <w:bookmarkEnd w:id="44"/>
      <w:bookmarkEnd w:id="45"/>
      <w:bookmarkEnd w:id="46"/>
      <w:bookmarkEnd w:id="47"/>
      <w:bookmarkEnd w:id="48"/>
      <w:bookmarkEnd w:id="49"/>
      <w:bookmarkEnd w:id="50"/>
      <w:bookmarkEnd w:id="51"/>
      <w:bookmarkEnd w:id="52"/>
      <w:bookmarkEnd w:id="53"/>
      <w:bookmarkEnd w:id="54"/>
      <w:bookmarkEnd w:id="55"/>
    </w:p>
    <w:p w14:paraId="4FB7862A" w14:textId="77777777" w:rsidR="00E92CBF" w:rsidRPr="001D2CEF" w:rsidRDefault="00E92CBF" w:rsidP="00D362EB">
      <w:pPr>
        <w:pStyle w:val="Heading2"/>
      </w:pPr>
      <w:bookmarkStart w:id="56" w:name="_Toc24925765"/>
      <w:bookmarkStart w:id="57" w:name="_Toc24925943"/>
      <w:bookmarkStart w:id="58" w:name="_Toc24926119"/>
      <w:bookmarkStart w:id="59" w:name="_Toc33963972"/>
      <w:bookmarkStart w:id="60" w:name="_Toc33980728"/>
      <w:bookmarkStart w:id="61" w:name="_Toc36462528"/>
      <w:bookmarkStart w:id="62" w:name="_Toc36462724"/>
      <w:bookmarkStart w:id="63" w:name="_Toc43025963"/>
      <w:bookmarkStart w:id="64" w:name="_Toc49763497"/>
      <w:bookmarkStart w:id="65" w:name="_Toc56754193"/>
      <w:bookmarkStart w:id="66" w:name="_Toc88742959"/>
      <w:bookmarkStart w:id="67" w:name="_Toc90649770"/>
      <w:r w:rsidRPr="001D2CEF">
        <w:t>3.1</w:t>
      </w:r>
      <w:r w:rsidRPr="001D2CEF">
        <w:tab/>
        <w:t>Definitions</w:t>
      </w:r>
      <w:bookmarkEnd w:id="56"/>
      <w:bookmarkEnd w:id="57"/>
      <w:bookmarkEnd w:id="58"/>
      <w:bookmarkEnd w:id="59"/>
      <w:bookmarkEnd w:id="60"/>
      <w:bookmarkEnd w:id="61"/>
      <w:bookmarkEnd w:id="62"/>
      <w:bookmarkEnd w:id="63"/>
      <w:bookmarkEnd w:id="64"/>
      <w:bookmarkEnd w:id="65"/>
      <w:bookmarkEnd w:id="66"/>
      <w:bookmarkEnd w:id="67"/>
    </w:p>
    <w:p w14:paraId="4EA2CAA1" w14:textId="77777777" w:rsidR="00E92CBF" w:rsidRPr="001D2CEF" w:rsidRDefault="00E92CBF" w:rsidP="00E92CBF">
      <w:r w:rsidRPr="001D2CEF">
        <w:t>For the purposes of the present document, the terms and definitions given in  TR 21.905 [1] and the following apply. A term defined in the present document takes precedence over the definition of the same term, if any, in 3GPP TR 21.905 [1].</w:t>
      </w:r>
    </w:p>
    <w:p w14:paraId="5644665E" w14:textId="77777777" w:rsidR="00E92CBF" w:rsidRPr="001D2CEF" w:rsidRDefault="00E92CBF" w:rsidP="00D362EB">
      <w:pPr>
        <w:pStyle w:val="Heading2"/>
      </w:pPr>
      <w:bookmarkStart w:id="68" w:name="_Toc24925766"/>
      <w:bookmarkStart w:id="69" w:name="_Toc24925944"/>
      <w:bookmarkStart w:id="70" w:name="_Toc24926120"/>
      <w:bookmarkStart w:id="71" w:name="_Toc33963973"/>
      <w:bookmarkStart w:id="72" w:name="_Toc33980729"/>
      <w:bookmarkStart w:id="73" w:name="_Toc36462529"/>
      <w:bookmarkStart w:id="74" w:name="_Toc36462725"/>
      <w:bookmarkStart w:id="75" w:name="_Toc43025964"/>
      <w:bookmarkStart w:id="76" w:name="_Toc49763498"/>
      <w:bookmarkStart w:id="77" w:name="_Toc56754194"/>
      <w:bookmarkStart w:id="78" w:name="_Toc88742960"/>
      <w:bookmarkStart w:id="79" w:name="_Toc90649771"/>
      <w:r w:rsidRPr="001D2CEF">
        <w:t>3.2</w:t>
      </w:r>
      <w:r w:rsidRPr="001D2CEF">
        <w:tab/>
        <w:t>Abbreviations</w:t>
      </w:r>
      <w:bookmarkEnd w:id="68"/>
      <w:bookmarkEnd w:id="69"/>
      <w:bookmarkEnd w:id="70"/>
      <w:bookmarkEnd w:id="71"/>
      <w:bookmarkEnd w:id="72"/>
      <w:bookmarkEnd w:id="73"/>
      <w:bookmarkEnd w:id="74"/>
      <w:bookmarkEnd w:id="75"/>
      <w:bookmarkEnd w:id="76"/>
      <w:bookmarkEnd w:id="77"/>
      <w:bookmarkEnd w:id="78"/>
      <w:bookmarkEnd w:id="79"/>
    </w:p>
    <w:p w14:paraId="191802DC" w14:textId="77777777" w:rsidR="00E92CBF" w:rsidRPr="001D2CEF" w:rsidRDefault="00E92CBF" w:rsidP="00E92CBF">
      <w:pPr>
        <w:keepNext/>
      </w:pPr>
      <w:r w:rsidRPr="001D2CEF">
        <w:t>For the purposes of the present document, the abbreviations given in 3GPP TR 21.905 [1] and the following apply. An abbreviation defined in the present document takes precedence over the definition of the same abbreviation, if any, in 3GPP TR 21.905 [1].</w:t>
      </w:r>
    </w:p>
    <w:p w14:paraId="49327C2D" w14:textId="77777777" w:rsidR="00E92CBF" w:rsidRPr="001D2CEF" w:rsidRDefault="00E92CBF" w:rsidP="00E92CBF">
      <w:pPr>
        <w:pStyle w:val="EW"/>
      </w:pPr>
      <w:r w:rsidRPr="001D2CEF">
        <w:t>5GC</w:t>
      </w:r>
      <w:r w:rsidRPr="001D2CEF">
        <w:tab/>
        <w:t>5G Core Network</w:t>
      </w:r>
    </w:p>
    <w:p w14:paraId="30D2A46A" w14:textId="77777777" w:rsidR="00E92CBF" w:rsidRPr="001D2CEF" w:rsidRDefault="00E92CBF" w:rsidP="00E92CBF">
      <w:pPr>
        <w:pStyle w:val="EW"/>
        <w:keepNext/>
        <w:rPr>
          <w:noProof/>
        </w:rPr>
      </w:pPr>
      <w:r w:rsidRPr="001D2CEF">
        <w:rPr>
          <w:noProof/>
        </w:rPr>
        <w:t>DNAI</w:t>
      </w:r>
      <w:r w:rsidRPr="001D2CEF">
        <w:rPr>
          <w:noProof/>
        </w:rPr>
        <w:tab/>
        <w:t>Data Network Access Identifier</w:t>
      </w:r>
    </w:p>
    <w:p w14:paraId="1BFA36B9" w14:textId="77777777" w:rsidR="00E92CBF" w:rsidRPr="001D2CEF" w:rsidRDefault="00E92CBF" w:rsidP="00E92CBF">
      <w:pPr>
        <w:pStyle w:val="EW"/>
        <w:rPr>
          <w:lang w:val="fr-FR" w:eastAsia="zh-CN"/>
        </w:rPr>
      </w:pPr>
      <w:r w:rsidRPr="001D2CEF">
        <w:rPr>
          <w:lang w:val="fr-FR"/>
        </w:rPr>
        <w:t>EUI</w:t>
      </w:r>
      <w:r w:rsidRPr="001D2CEF">
        <w:rPr>
          <w:lang w:val="fr-FR"/>
        </w:rPr>
        <w:tab/>
        <w:t>Extended Unique Identifier</w:t>
      </w:r>
    </w:p>
    <w:p w14:paraId="3AFE2074" w14:textId="77777777" w:rsidR="00B66715" w:rsidRPr="00BC4531" w:rsidRDefault="00B66715" w:rsidP="002366BD">
      <w:pPr>
        <w:pStyle w:val="EW"/>
        <w:rPr>
          <w:lang w:val="fr-FR" w:eastAsia="zh-CN"/>
        </w:rPr>
      </w:pPr>
      <w:r w:rsidRPr="002366BD">
        <w:t>GEO</w:t>
      </w:r>
      <w:r w:rsidRPr="002366BD">
        <w:tab/>
        <w:t>Geosynchronous Orbit</w:t>
      </w:r>
    </w:p>
    <w:p w14:paraId="6912243B" w14:textId="77777777" w:rsidR="00E92CBF" w:rsidRPr="001D2CEF" w:rsidRDefault="00E92CBF" w:rsidP="00E92CBF">
      <w:pPr>
        <w:pStyle w:val="EW"/>
        <w:rPr>
          <w:lang w:eastAsia="zh-CN"/>
        </w:rPr>
      </w:pPr>
      <w:r w:rsidRPr="001D2CEF">
        <w:rPr>
          <w:lang w:eastAsia="zh-CN"/>
        </w:rPr>
        <w:t>GPSI</w:t>
      </w:r>
      <w:r w:rsidRPr="001D2CEF">
        <w:rPr>
          <w:lang w:eastAsia="zh-CN"/>
        </w:rPr>
        <w:tab/>
        <w:t>Generic Public Subscription Identifier</w:t>
      </w:r>
    </w:p>
    <w:p w14:paraId="7804E125" w14:textId="77777777" w:rsidR="00E92CBF" w:rsidRPr="001D2CEF" w:rsidRDefault="00E92CBF" w:rsidP="00E92CBF">
      <w:pPr>
        <w:pStyle w:val="EW"/>
        <w:rPr>
          <w:lang w:eastAsia="zh-CN"/>
        </w:rPr>
      </w:pPr>
      <w:r w:rsidRPr="001D2CEF">
        <w:rPr>
          <w:lang w:eastAsia="zh-CN"/>
        </w:rPr>
        <w:t>GUAMI</w:t>
      </w:r>
      <w:r w:rsidRPr="001D2CEF">
        <w:rPr>
          <w:lang w:eastAsia="zh-CN"/>
        </w:rPr>
        <w:tab/>
        <w:t>Globally Unique AMF Identifier</w:t>
      </w:r>
    </w:p>
    <w:p w14:paraId="6E3E2FFD" w14:textId="77777777" w:rsidR="00E92CBF" w:rsidRPr="001D2CEF" w:rsidRDefault="00E92CBF" w:rsidP="00E92CBF">
      <w:pPr>
        <w:pStyle w:val="EW"/>
        <w:rPr>
          <w:lang w:eastAsia="zh-CN"/>
        </w:rPr>
      </w:pPr>
      <w:r w:rsidRPr="001D2CEF">
        <w:rPr>
          <w:lang w:eastAsia="zh-CN"/>
        </w:rPr>
        <w:t>HFC</w:t>
      </w:r>
      <w:r w:rsidRPr="001D2CEF">
        <w:rPr>
          <w:lang w:eastAsia="zh-CN"/>
        </w:rPr>
        <w:tab/>
        <w:t>Hybrid Fiber Coax</w:t>
      </w:r>
    </w:p>
    <w:p w14:paraId="72C3B357" w14:textId="77777777" w:rsidR="00B66715" w:rsidRDefault="00B66715" w:rsidP="002366BD">
      <w:pPr>
        <w:pStyle w:val="EW"/>
        <w:rPr>
          <w:lang w:eastAsia="zh-CN"/>
        </w:rPr>
      </w:pPr>
      <w:r w:rsidRPr="002366BD">
        <w:t>LEO</w:t>
      </w:r>
      <w:r w:rsidRPr="002366BD">
        <w:tab/>
        <w:t>Low Earth Orbit</w:t>
      </w:r>
    </w:p>
    <w:p w14:paraId="58C4032B" w14:textId="77777777" w:rsidR="00B66715" w:rsidRPr="00BC4531" w:rsidRDefault="00B66715" w:rsidP="002366BD">
      <w:pPr>
        <w:pStyle w:val="EW"/>
        <w:rPr>
          <w:lang w:eastAsia="zh-CN"/>
        </w:rPr>
      </w:pPr>
      <w:r w:rsidRPr="002366BD">
        <w:t>MEO</w:t>
      </w:r>
      <w:r w:rsidRPr="002366BD">
        <w:tab/>
        <w:t>Medium Earth Orbit</w:t>
      </w:r>
    </w:p>
    <w:p w14:paraId="62C3FE4F" w14:textId="77777777" w:rsidR="0059735A" w:rsidRPr="001D2CEF" w:rsidRDefault="0059735A" w:rsidP="0059735A">
      <w:pPr>
        <w:pStyle w:val="EW"/>
        <w:rPr>
          <w:lang w:eastAsia="zh-CN"/>
        </w:rPr>
      </w:pPr>
      <w:r>
        <w:rPr>
          <w:lang w:eastAsia="zh-CN"/>
        </w:rPr>
        <w:t>N5GC</w:t>
      </w:r>
      <w:r>
        <w:rPr>
          <w:lang w:eastAsia="zh-CN"/>
        </w:rPr>
        <w:tab/>
        <w:t>Non-5G Capable</w:t>
      </w:r>
    </w:p>
    <w:p w14:paraId="14001137" w14:textId="77777777" w:rsidR="00306531" w:rsidRPr="001D2CEF" w:rsidRDefault="00306531" w:rsidP="00306531">
      <w:pPr>
        <w:pStyle w:val="EW"/>
        <w:rPr>
          <w:lang w:eastAsia="zh-CN"/>
        </w:rPr>
      </w:pPr>
      <w:r>
        <w:rPr>
          <w:lang w:val="en-US"/>
        </w:rPr>
        <w:t>NSSAA</w:t>
      </w:r>
      <w:r>
        <w:rPr>
          <w:lang w:val="en-US"/>
        </w:rPr>
        <w:tab/>
      </w:r>
      <w:r>
        <w:t>Network Slice- Specific Authentication and Authorization</w:t>
      </w:r>
    </w:p>
    <w:p w14:paraId="61A12FC3" w14:textId="77777777" w:rsidR="00E92CBF" w:rsidRPr="001D2CEF" w:rsidRDefault="00E92CBF" w:rsidP="00E92CBF">
      <w:pPr>
        <w:pStyle w:val="EW"/>
        <w:rPr>
          <w:lang w:eastAsia="zh-CN"/>
        </w:rPr>
      </w:pPr>
      <w:r w:rsidRPr="001D2CEF">
        <w:rPr>
          <w:lang w:eastAsia="zh-CN"/>
        </w:rPr>
        <w:t>PEI</w:t>
      </w:r>
      <w:r w:rsidRPr="001D2CEF">
        <w:rPr>
          <w:lang w:eastAsia="zh-CN"/>
        </w:rPr>
        <w:tab/>
        <w:t>Permanent Equipment Identifier</w:t>
      </w:r>
    </w:p>
    <w:p w14:paraId="7FB2424C" w14:textId="77777777" w:rsidR="00E92CBF" w:rsidRPr="001D2CEF" w:rsidRDefault="00E92CBF" w:rsidP="00E92CBF">
      <w:pPr>
        <w:pStyle w:val="EW"/>
      </w:pPr>
      <w:r w:rsidRPr="001D2CEF">
        <w:t>SBI</w:t>
      </w:r>
      <w:r w:rsidRPr="001D2CEF">
        <w:tab/>
        <w:t>Service Based Interface</w:t>
      </w:r>
    </w:p>
    <w:p w14:paraId="74A6647A" w14:textId="77777777" w:rsidR="00E92CBF" w:rsidRPr="001D2CEF" w:rsidRDefault="00E92CBF" w:rsidP="00E92CBF">
      <w:pPr>
        <w:pStyle w:val="EW"/>
      </w:pPr>
      <w:r w:rsidRPr="001D2CEF">
        <w:t>SUPI</w:t>
      </w:r>
      <w:r w:rsidRPr="001D2CEF">
        <w:tab/>
        <w:t>Subscription Permanent Identifier</w:t>
      </w:r>
    </w:p>
    <w:p w14:paraId="2E699ABA" w14:textId="77777777" w:rsidR="00E92CBF" w:rsidRPr="001D2CEF" w:rsidRDefault="00E92CBF" w:rsidP="00D362EB">
      <w:pPr>
        <w:pStyle w:val="Heading1"/>
      </w:pPr>
      <w:bookmarkStart w:id="80" w:name="_Toc24925767"/>
      <w:bookmarkStart w:id="81" w:name="_Toc24925945"/>
      <w:bookmarkStart w:id="82" w:name="_Toc24926121"/>
      <w:bookmarkStart w:id="83" w:name="_Toc33963974"/>
      <w:bookmarkStart w:id="84" w:name="_Toc33980730"/>
      <w:bookmarkStart w:id="85" w:name="_Toc36462530"/>
      <w:bookmarkStart w:id="86" w:name="_Toc36462726"/>
      <w:bookmarkStart w:id="87" w:name="_Toc43025965"/>
      <w:bookmarkStart w:id="88" w:name="_Toc49763499"/>
      <w:bookmarkStart w:id="89" w:name="_Toc56754195"/>
      <w:bookmarkStart w:id="90" w:name="_Toc88742961"/>
      <w:bookmarkStart w:id="91" w:name="_Toc90649772"/>
      <w:r w:rsidRPr="001D2CEF">
        <w:t>4</w:t>
      </w:r>
      <w:r w:rsidRPr="001D2CEF">
        <w:tab/>
        <w:t>Overview</w:t>
      </w:r>
      <w:bookmarkEnd w:id="80"/>
      <w:bookmarkEnd w:id="81"/>
      <w:bookmarkEnd w:id="82"/>
      <w:bookmarkEnd w:id="83"/>
      <w:bookmarkEnd w:id="84"/>
      <w:bookmarkEnd w:id="85"/>
      <w:bookmarkEnd w:id="86"/>
      <w:bookmarkEnd w:id="87"/>
      <w:bookmarkEnd w:id="88"/>
      <w:bookmarkEnd w:id="89"/>
      <w:bookmarkEnd w:id="90"/>
      <w:bookmarkEnd w:id="91"/>
    </w:p>
    <w:p w14:paraId="24619588" w14:textId="77777777" w:rsidR="00E92CBF" w:rsidRPr="001D2CEF" w:rsidRDefault="00E92CBF" w:rsidP="00E92CBF">
      <w:r w:rsidRPr="001D2CEF">
        <w:t>For the different 5GC SBI API, data types shall be defined. Data types identified as common data types shall be defined in this Technical specification and should be referenced from individual 5GC SBI API specifications.</w:t>
      </w:r>
    </w:p>
    <w:p w14:paraId="4EB25294" w14:textId="77777777" w:rsidR="00E92CBF" w:rsidRPr="001D2CEF" w:rsidRDefault="00E92CBF" w:rsidP="00E92CBF">
      <w:r w:rsidRPr="001D2CEF">
        <w:t>Data types applicable or intended to be applicable to several 5GC SBI API specifications should be interpreted as common data types.</w:t>
      </w:r>
    </w:p>
    <w:p w14:paraId="2A16DF3E" w14:textId="77777777" w:rsidR="00E92CBF" w:rsidRPr="001D2CEF" w:rsidRDefault="00E92CBF" w:rsidP="00D362EB">
      <w:pPr>
        <w:pStyle w:val="Heading1"/>
      </w:pPr>
      <w:bookmarkStart w:id="92" w:name="_Toc24925768"/>
      <w:bookmarkStart w:id="93" w:name="_Toc24925946"/>
      <w:bookmarkStart w:id="94" w:name="_Toc24926122"/>
      <w:bookmarkStart w:id="95" w:name="_Toc33963975"/>
      <w:bookmarkStart w:id="96" w:name="_Toc33980731"/>
      <w:bookmarkStart w:id="97" w:name="_Toc36462531"/>
      <w:bookmarkStart w:id="98" w:name="_Toc36462727"/>
      <w:bookmarkStart w:id="99" w:name="_Toc43025966"/>
      <w:bookmarkStart w:id="100" w:name="_Toc49763500"/>
      <w:bookmarkStart w:id="101" w:name="_Toc56754196"/>
      <w:bookmarkStart w:id="102" w:name="_Toc88742962"/>
      <w:bookmarkStart w:id="103" w:name="_Toc90649773"/>
      <w:r w:rsidRPr="001D2CEF">
        <w:t>5</w:t>
      </w:r>
      <w:r w:rsidRPr="001D2CEF">
        <w:tab/>
        <w:t>Common Data Types</w:t>
      </w:r>
      <w:bookmarkEnd w:id="92"/>
      <w:bookmarkEnd w:id="93"/>
      <w:bookmarkEnd w:id="94"/>
      <w:bookmarkEnd w:id="95"/>
      <w:bookmarkEnd w:id="96"/>
      <w:bookmarkEnd w:id="97"/>
      <w:bookmarkEnd w:id="98"/>
      <w:bookmarkEnd w:id="99"/>
      <w:bookmarkEnd w:id="100"/>
      <w:bookmarkEnd w:id="101"/>
      <w:bookmarkEnd w:id="102"/>
      <w:bookmarkEnd w:id="103"/>
    </w:p>
    <w:p w14:paraId="4A7F2171" w14:textId="77777777" w:rsidR="00E92CBF" w:rsidRPr="001D2CEF" w:rsidRDefault="00E92CBF" w:rsidP="00D362EB">
      <w:pPr>
        <w:pStyle w:val="Heading2"/>
      </w:pPr>
      <w:bookmarkStart w:id="104" w:name="_Toc24925769"/>
      <w:bookmarkStart w:id="105" w:name="_Toc24925947"/>
      <w:bookmarkStart w:id="106" w:name="_Toc24926123"/>
      <w:bookmarkStart w:id="107" w:name="_Toc33963976"/>
      <w:bookmarkStart w:id="108" w:name="_Toc33980732"/>
      <w:bookmarkStart w:id="109" w:name="_Toc36462532"/>
      <w:bookmarkStart w:id="110" w:name="_Toc36462728"/>
      <w:bookmarkStart w:id="111" w:name="_Toc43025967"/>
      <w:bookmarkStart w:id="112" w:name="_Toc49763501"/>
      <w:bookmarkStart w:id="113" w:name="_Toc56754197"/>
      <w:bookmarkStart w:id="114" w:name="_Toc88742963"/>
      <w:bookmarkStart w:id="115" w:name="_Toc90649774"/>
      <w:r w:rsidRPr="001D2CEF">
        <w:t>5.1</w:t>
      </w:r>
      <w:r w:rsidRPr="001D2CEF">
        <w:tab/>
        <w:t>Introduction</w:t>
      </w:r>
      <w:bookmarkEnd w:id="104"/>
      <w:bookmarkEnd w:id="105"/>
      <w:bookmarkEnd w:id="106"/>
      <w:bookmarkEnd w:id="107"/>
      <w:bookmarkEnd w:id="108"/>
      <w:bookmarkEnd w:id="109"/>
      <w:bookmarkEnd w:id="110"/>
      <w:bookmarkEnd w:id="111"/>
      <w:bookmarkEnd w:id="112"/>
      <w:bookmarkEnd w:id="113"/>
      <w:bookmarkEnd w:id="114"/>
      <w:bookmarkEnd w:id="115"/>
    </w:p>
    <w:p w14:paraId="0A32D6AD" w14:textId="77777777" w:rsidR="00E92CBF" w:rsidRPr="001D2CEF" w:rsidRDefault="00E92CBF" w:rsidP="00E92CBF">
      <w:r w:rsidRPr="001D2CEF">
        <w:t>In the following clauses, common data types for the following areas are defined:</w:t>
      </w:r>
    </w:p>
    <w:p w14:paraId="5B627088" w14:textId="77777777" w:rsidR="00E92CBF" w:rsidRPr="001D2CEF" w:rsidRDefault="00E92CBF" w:rsidP="00E92CBF">
      <w:pPr>
        <w:pStyle w:val="B1"/>
      </w:pPr>
      <w:r w:rsidRPr="001D2CEF">
        <w:t>-</w:t>
      </w:r>
      <w:r w:rsidRPr="001D2CEF">
        <w:tab/>
        <w:t>Data types for generic usage;</w:t>
      </w:r>
    </w:p>
    <w:p w14:paraId="6A83E865" w14:textId="77777777" w:rsidR="00E92CBF" w:rsidRPr="001D2CEF" w:rsidRDefault="00E92CBF" w:rsidP="00E92CBF">
      <w:pPr>
        <w:pStyle w:val="B1"/>
      </w:pPr>
      <w:r w:rsidRPr="001D2CEF">
        <w:t>-</w:t>
      </w:r>
      <w:r w:rsidRPr="001D2CEF">
        <w:tab/>
        <w:t>Data types for Subscription, Identification and Numbering;</w:t>
      </w:r>
    </w:p>
    <w:p w14:paraId="61776679" w14:textId="77777777" w:rsidR="00E92CBF" w:rsidRPr="001D2CEF" w:rsidRDefault="00E92CBF" w:rsidP="00E92CBF">
      <w:pPr>
        <w:pStyle w:val="B1"/>
      </w:pPr>
      <w:r w:rsidRPr="001D2CEF">
        <w:t>-</w:t>
      </w:r>
      <w:r w:rsidRPr="001D2CEF">
        <w:tab/>
        <w:t>Data types related to 5G Network;</w:t>
      </w:r>
    </w:p>
    <w:p w14:paraId="3CA30C7E" w14:textId="77777777" w:rsidR="00E92CBF" w:rsidRPr="001D2CEF" w:rsidRDefault="00E92CBF" w:rsidP="00E92CBF">
      <w:pPr>
        <w:pStyle w:val="B1"/>
      </w:pPr>
      <w:r w:rsidRPr="001D2CEF">
        <w:t>-</w:t>
      </w:r>
      <w:r w:rsidRPr="001D2CEF">
        <w:tab/>
        <w:t>Data types related to 5G QoS;</w:t>
      </w:r>
    </w:p>
    <w:p w14:paraId="56232420" w14:textId="77777777" w:rsidR="00E92CBF" w:rsidRPr="001D2CEF" w:rsidRDefault="00E92CBF" w:rsidP="00E92CBF">
      <w:pPr>
        <w:pStyle w:val="B1"/>
      </w:pPr>
      <w:r w:rsidRPr="001D2CEF">
        <w:t>-</w:t>
      </w:r>
      <w:r w:rsidRPr="001D2CEF">
        <w:tab/>
        <w:t>Data types related to 5G Trace;</w:t>
      </w:r>
    </w:p>
    <w:p w14:paraId="1D2DBE1D" w14:textId="77777777" w:rsidR="00E92CBF" w:rsidRPr="001D2CEF" w:rsidRDefault="00E92CBF" w:rsidP="00E92CBF">
      <w:pPr>
        <w:pStyle w:val="B1"/>
      </w:pPr>
      <w:r w:rsidRPr="001D2CEF">
        <w:t>-</w:t>
      </w:r>
      <w:r w:rsidRPr="001D2CEF">
        <w:tab/>
        <w:t>Data types related to 5G ODBs.</w:t>
      </w:r>
    </w:p>
    <w:p w14:paraId="7EE313E1" w14:textId="77777777" w:rsidR="00E92CBF" w:rsidRPr="001D2CEF" w:rsidRDefault="00E92CBF" w:rsidP="00D362EB">
      <w:pPr>
        <w:pStyle w:val="Heading2"/>
      </w:pPr>
      <w:bookmarkStart w:id="116" w:name="_Toc24925770"/>
      <w:bookmarkStart w:id="117" w:name="_Toc24925948"/>
      <w:bookmarkStart w:id="118" w:name="_Toc24926124"/>
      <w:bookmarkStart w:id="119" w:name="_Toc33963977"/>
      <w:bookmarkStart w:id="120" w:name="_Toc33980733"/>
      <w:bookmarkStart w:id="121" w:name="_Toc36462533"/>
      <w:bookmarkStart w:id="122" w:name="_Toc36462729"/>
      <w:bookmarkStart w:id="123" w:name="_Toc43025968"/>
      <w:bookmarkStart w:id="124" w:name="_Toc49763502"/>
      <w:bookmarkStart w:id="125" w:name="_Toc56754198"/>
      <w:bookmarkStart w:id="126" w:name="_Toc88742964"/>
      <w:bookmarkStart w:id="127" w:name="_Toc90649775"/>
      <w:r w:rsidRPr="001D2CEF">
        <w:lastRenderedPageBreak/>
        <w:t>5.2</w:t>
      </w:r>
      <w:r w:rsidRPr="001D2CEF">
        <w:tab/>
        <w:t>Data Types for Generic Usage</w:t>
      </w:r>
      <w:bookmarkEnd w:id="116"/>
      <w:bookmarkEnd w:id="117"/>
      <w:bookmarkEnd w:id="118"/>
      <w:bookmarkEnd w:id="119"/>
      <w:bookmarkEnd w:id="120"/>
      <w:bookmarkEnd w:id="121"/>
      <w:bookmarkEnd w:id="122"/>
      <w:bookmarkEnd w:id="123"/>
      <w:bookmarkEnd w:id="124"/>
      <w:bookmarkEnd w:id="125"/>
      <w:bookmarkEnd w:id="126"/>
      <w:bookmarkEnd w:id="127"/>
    </w:p>
    <w:p w14:paraId="687EAB87" w14:textId="77777777" w:rsidR="00E92CBF" w:rsidRPr="001D2CEF" w:rsidRDefault="00E92CBF" w:rsidP="00D362EB">
      <w:pPr>
        <w:pStyle w:val="Heading3"/>
      </w:pPr>
      <w:bookmarkStart w:id="128" w:name="_Toc24925771"/>
      <w:bookmarkStart w:id="129" w:name="_Toc24925949"/>
      <w:bookmarkStart w:id="130" w:name="_Toc24926125"/>
      <w:bookmarkStart w:id="131" w:name="_Toc33963978"/>
      <w:bookmarkStart w:id="132" w:name="_Toc33980734"/>
      <w:bookmarkStart w:id="133" w:name="_Toc36462534"/>
      <w:bookmarkStart w:id="134" w:name="_Toc36462730"/>
      <w:bookmarkStart w:id="135" w:name="_Toc43025969"/>
      <w:bookmarkStart w:id="136" w:name="_Toc49763503"/>
      <w:bookmarkStart w:id="137" w:name="_Toc56754199"/>
      <w:bookmarkStart w:id="138" w:name="_Toc88742965"/>
      <w:bookmarkStart w:id="139" w:name="_Toc90649776"/>
      <w:r w:rsidRPr="001D2CEF">
        <w:t>5.2.1</w:t>
      </w:r>
      <w:r w:rsidRPr="001D2CEF">
        <w:tab/>
        <w:t>Introduction</w:t>
      </w:r>
      <w:bookmarkEnd w:id="128"/>
      <w:bookmarkEnd w:id="129"/>
      <w:bookmarkEnd w:id="130"/>
      <w:bookmarkEnd w:id="131"/>
      <w:bookmarkEnd w:id="132"/>
      <w:bookmarkEnd w:id="133"/>
      <w:bookmarkEnd w:id="134"/>
      <w:bookmarkEnd w:id="135"/>
      <w:bookmarkEnd w:id="136"/>
      <w:bookmarkEnd w:id="137"/>
      <w:bookmarkEnd w:id="138"/>
      <w:bookmarkEnd w:id="139"/>
    </w:p>
    <w:p w14:paraId="5E873F92" w14:textId="77777777" w:rsidR="00E92CBF" w:rsidRPr="001D2CEF" w:rsidRDefault="00E92CBF" w:rsidP="00E92CBF">
      <w:r w:rsidRPr="001D2CEF">
        <w:t>This clause defines common data types for generic usage.</w:t>
      </w:r>
    </w:p>
    <w:p w14:paraId="059EA29A" w14:textId="77777777" w:rsidR="00E92CBF" w:rsidRPr="001D2CEF" w:rsidRDefault="00E92CBF" w:rsidP="00D362EB">
      <w:pPr>
        <w:pStyle w:val="Heading3"/>
      </w:pPr>
      <w:bookmarkStart w:id="140" w:name="_Toc24925772"/>
      <w:bookmarkStart w:id="141" w:name="_Toc24925950"/>
      <w:bookmarkStart w:id="142" w:name="_Toc24926126"/>
      <w:bookmarkStart w:id="143" w:name="_Toc33963979"/>
      <w:bookmarkStart w:id="144" w:name="_Toc33980735"/>
      <w:bookmarkStart w:id="145" w:name="_Toc36462535"/>
      <w:bookmarkStart w:id="146" w:name="_Toc36462731"/>
      <w:bookmarkStart w:id="147" w:name="_Toc43025970"/>
      <w:bookmarkStart w:id="148" w:name="_Toc49763504"/>
      <w:bookmarkStart w:id="149" w:name="_Toc56754200"/>
      <w:bookmarkStart w:id="150" w:name="_Toc88742966"/>
      <w:bookmarkStart w:id="151" w:name="_Toc90649777"/>
      <w:r w:rsidRPr="001D2CEF">
        <w:t>5.2.1</w:t>
      </w:r>
      <w:r w:rsidRPr="001D2CEF">
        <w:rPr>
          <w:rFonts w:hint="eastAsia"/>
          <w:lang w:eastAsia="zh-CN"/>
        </w:rPr>
        <w:t>A</w:t>
      </w:r>
      <w:r w:rsidRPr="001D2CEF">
        <w:tab/>
      </w:r>
      <w:r w:rsidRPr="001D2CEF">
        <w:rPr>
          <w:rFonts w:hint="eastAsia"/>
          <w:lang w:eastAsia="zh-CN"/>
        </w:rPr>
        <w:t xml:space="preserve">Re-used </w:t>
      </w:r>
      <w:r w:rsidRPr="001D2CEF">
        <w:t>Data Types</w:t>
      </w:r>
      <w:bookmarkEnd w:id="140"/>
      <w:bookmarkEnd w:id="141"/>
      <w:bookmarkEnd w:id="142"/>
      <w:bookmarkEnd w:id="143"/>
      <w:bookmarkEnd w:id="144"/>
      <w:bookmarkEnd w:id="145"/>
      <w:bookmarkEnd w:id="146"/>
      <w:bookmarkEnd w:id="147"/>
      <w:bookmarkEnd w:id="148"/>
      <w:bookmarkEnd w:id="149"/>
      <w:bookmarkEnd w:id="150"/>
      <w:bookmarkEnd w:id="151"/>
    </w:p>
    <w:p w14:paraId="31D0AA44" w14:textId="77777777" w:rsidR="00E92CBF" w:rsidRPr="001D2CEF" w:rsidRDefault="00E92CBF" w:rsidP="00E92CBF">
      <w:r w:rsidRPr="001D2CEF">
        <w:t xml:space="preserve">This clause specifies </w:t>
      </w:r>
      <w:r w:rsidRPr="001D2CEF">
        <w:rPr>
          <w:rFonts w:hint="eastAsia"/>
          <w:lang w:eastAsia="zh-CN"/>
        </w:rPr>
        <w:t>the re-used</w:t>
      </w:r>
      <w:r w:rsidRPr="001D2CEF">
        <w:t xml:space="preserve"> data types</w:t>
      </w:r>
      <w:r w:rsidRPr="001D2CEF">
        <w:rPr>
          <w:rFonts w:hint="eastAsia"/>
          <w:lang w:eastAsia="zh-CN"/>
        </w:rPr>
        <w:t xml:space="preserve"> from other specifications</w:t>
      </w:r>
      <w:r w:rsidRPr="001D2CEF">
        <w:t>.</w:t>
      </w:r>
    </w:p>
    <w:p w14:paraId="2D20AEA6" w14:textId="77777777" w:rsidR="00E92CBF" w:rsidRPr="001D2CEF" w:rsidRDefault="00E92CBF" w:rsidP="00E92CBF">
      <w:pPr>
        <w:pStyle w:val="TH"/>
        <w:outlineLvl w:val="0"/>
      </w:pPr>
      <w:r w:rsidRPr="001D2CEF">
        <w:t>Table 5.2.1</w:t>
      </w:r>
      <w:r w:rsidRPr="001D2CEF">
        <w:rPr>
          <w:rFonts w:hint="eastAsia"/>
          <w:lang w:eastAsia="zh-CN"/>
        </w:rPr>
        <w:t>A</w:t>
      </w:r>
      <w:r w:rsidRPr="001D2CEF">
        <w:t xml:space="preserve">-1: </w:t>
      </w:r>
      <w:r w:rsidRPr="001D2CEF">
        <w:rPr>
          <w:rFonts w:hint="eastAsia"/>
          <w:lang w:eastAsia="zh-CN"/>
        </w:rPr>
        <w:t>Re-used</w:t>
      </w:r>
      <w:r w:rsidRPr="001D2CEF">
        <w:t xml:space="preserve">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308"/>
        <w:gridCol w:w="1848"/>
        <w:gridCol w:w="4018"/>
      </w:tblGrid>
      <w:tr w:rsidR="00E92CBF" w:rsidRPr="001D2CEF" w14:paraId="34978D06" w14:textId="77777777" w:rsidTr="00AA7DB8">
        <w:trPr>
          <w:jc w:val="center"/>
        </w:trPr>
        <w:tc>
          <w:tcPr>
            <w:tcW w:w="3309" w:type="dxa"/>
            <w:tcBorders>
              <w:top w:val="single" w:sz="4" w:space="0" w:color="auto"/>
              <w:left w:val="single" w:sz="4" w:space="0" w:color="auto"/>
              <w:bottom w:val="single" w:sz="4" w:space="0" w:color="auto"/>
              <w:right w:val="single" w:sz="4" w:space="0" w:color="auto"/>
            </w:tcBorders>
            <w:shd w:val="clear" w:color="auto" w:fill="C0C0C0"/>
            <w:hideMark/>
          </w:tcPr>
          <w:p w14:paraId="59D8D5C5" w14:textId="77777777" w:rsidR="00E92CBF" w:rsidRPr="001D2CEF" w:rsidRDefault="00E92CBF" w:rsidP="00AA7DB8">
            <w:pPr>
              <w:pStyle w:val="TAH"/>
              <w:rPr>
                <w:lang w:eastAsia="zh-CN"/>
              </w:rPr>
            </w:pPr>
            <w:r w:rsidRPr="001D2CEF">
              <w:rPr>
                <w:rFonts w:hint="eastAsia"/>
                <w:lang w:eastAsia="zh-CN"/>
              </w:rPr>
              <w:t>Data Type</w:t>
            </w:r>
          </w:p>
        </w:tc>
        <w:tc>
          <w:tcPr>
            <w:tcW w:w="1845" w:type="dxa"/>
            <w:tcBorders>
              <w:top w:val="single" w:sz="4" w:space="0" w:color="auto"/>
              <w:left w:val="single" w:sz="4" w:space="0" w:color="auto"/>
              <w:bottom w:val="single" w:sz="4" w:space="0" w:color="auto"/>
              <w:right w:val="single" w:sz="4" w:space="0" w:color="auto"/>
            </w:tcBorders>
            <w:shd w:val="clear" w:color="auto" w:fill="C0C0C0"/>
          </w:tcPr>
          <w:p w14:paraId="6E8DBAA2" w14:textId="77777777" w:rsidR="00E92CBF" w:rsidRPr="001D2CEF" w:rsidRDefault="00E92CBF" w:rsidP="00AA7DB8">
            <w:pPr>
              <w:pStyle w:val="TAH"/>
            </w:pPr>
            <w:r w:rsidRPr="001D2CEF">
              <w:t>Reference</w:t>
            </w:r>
          </w:p>
        </w:tc>
        <w:tc>
          <w:tcPr>
            <w:tcW w:w="4020" w:type="dxa"/>
            <w:tcBorders>
              <w:top w:val="single" w:sz="4" w:space="0" w:color="auto"/>
              <w:left w:val="single" w:sz="4" w:space="0" w:color="auto"/>
              <w:bottom w:val="single" w:sz="4" w:space="0" w:color="auto"/>
              <w:right w:val="single" w:sz="4" w:space="0" w:color="auto"/>
            </w:tcBorders>
            <w:shd w:val="clear" w:color="auto" w:fill="C0C0C0"/>
            <w:hideMark/>
          </w:tcPr>
          <w:p w14:paraId="4E3DD169" w14:textId="77777777" w:rsidR="00E92CBF" w:rsidRPr="001D2CEF" w:rsidRDefault="00E92CBF" w:rsidP="00AA7DB8">
            <w:pPr>
              <w:pStyle w:val="TAH"/>
            </w:pPr>
            <w:r w:rsidRPr="001D2CEF">
              <w:t>Comments</w:t>
            </w:r>
          </w:p>
        </w:tc>
      </w:tr>
      <w:tr w:rsidR="00E92CBF" w:rsidRPr="001D2CEF" w14:paraId="7B6A5DE0" w14:textId="77777777" w:rsidTr="00AA7DB8">
        <w:trPr>
          <w:jc w:val="center"/>
        </w:trPr>
        <w:tc>
          <w:tcPr>
            <w:tcW w:w="3309" w:type="dxa"/>
            <w:tcBorders>
              <w:top w:val="single" w:sz="4" w:space="0" w:color="auto"/>
              <w:left w:val="single" w:sz="4" w:space="0" w:color="auto"/>
              <w:bottom w:val="single" w:sz="4" w:space="0" w:color="auto"/>
              <w:right w:val="single" w:sz="4" w:space="0" w:color="auto"/>
            </w:tcBorders>
          </w:tcPr>
          <w:p w14:paraId="3509FDE4" w14:textId="77777777" w:rsidR="00E92CBF" w:rsidRPr="001D2CEF" w:rsidRDefault="00E92CBF" w:rsidP="00AA7DB8">
            <w:pPr>
              <w:pStyle w:val="TAL"/>
              <w:rPr>
                <w:lang w:eastAsia="zh-CN"/>
              </w:rPr>
            </w:pPr>
            <w:r w:rsidRPr="001D2CEF">
              <w:rPr>
                <w:rFonts w:hint="eastAsia"/>
                <w:lang w:eastAsia="zh-CN"/>
              </w:rPr>
              <w:t>Fqdn</w:t>
            </w:r>
          </w:p>
        </w:tc>
        <w:tc>
          <w:tcPr>
            <w:tcW w:w="1845" w:type="dxa"/>
            <w:tcBorders>
              <w:top w:val="single" w:sz="4" w:space="0" w:color="auto"/>
              <w:left w:val="single" w:sz="4" w:space="0" w:color="auto"/>
              <w:bottom w:val="single" w:sz="4" w:space="0" w:color="auto"/>
              <w:right w:val="single" w:sz="4" w:space="0" w:color="auto"/>
            </w:tcBorders>
          </w:tcPr>
          <w:p w14:paraId="5B5DDE15" w14:textId="77777777" w:rsidR="00E92CBF" w:rsidRPr="001D2CEF" w:rsidRDefault="00E92CBF" w:rsidP="00AA7DB8">
            <w:pPr>
              <w:pStyle w:val="TAL"/>
              <w:rPr>
                <w:rFonts w:cs="Arial"/>
                <w:szCs w:val="18"/>
              </w:rPr>
            </w:pPr>
            <w:r w:rsidRPr="001D2CEF">
              <w:rPr>
                <w:rFonts w:cs="Arial"/>
                <w:szCs w:val="18"/>
              </w:rPr>
              <w:t>3GPP TS 29.5</w:t>
            </w:r>
            <w:r w:rsidRPr="001D2CEF">
              <w:rPr>
                <w:rFonts w:cs="Arial" w:hint="eastAsia"/>
                <w:szCs w:val="18"/>
                <w:lang w:eastAsia="zh-CN"/>
              </w:rPr>
              <w:t>10</w:t>
            </w:r>
            <w:r w:rsidRPr="001D2CEF">
              <w:rPr>
                <w:rFonts w:cs="Arial"/>
                <w:szCs w:val="18"/>
              </w:rPr>
              <w:t> [29]</w:t>
            </w:r>
          </w:p>
        </w:tc>
        <w:tc>
          <w:tcPr>
            <w:tcW w:w="4020" w:type="dxa"/>
            <w:tcBorders>
              <w:top w:val="single" w:sz="4" w:space="0" w:color="auto"/>
              <w:left w:val="single" w:sz="4" w:space="0" w:color="auto"/>
              <w:bottom w:val="single" w:sz="4" w:space="0" w:color="auto"/>
              <w:right w:val="single" w:sz="4" w:space="0" w:color="auto"/>
            </w:tcBorders>
          </w:tcPr>
          <w:p w14:paraId="3B1DA5B1" w14:textId="77777777" w:rsidR="00E92CBF" w:rsidRPr="001D2CEF" w:rsidRDefault="00E92CBF" w:rsidP="00AA7DB8">
            <w:pPr>
              <w:pStyle w:val="TAL"/>
              <w:rPr>
                <w:rFonts w:cs="Arial"/>
                <w:szCs w:val="18"/>
              </w:rPr>
            </w:pPr>
          </w:p>
        </w:tc>
      </w:tr>
      <w:tr w:rsidR="00E92CBF" w:rsidRPr="001D2CEF" w14:paraId="26150DD2" w14:textId="77777777" w:rsidTr="00AA7DB8">
        <w:trPr>
          <w:jc w:val="center"/>
        </w:trPr>
        <w:tc>
          <w:tcPr>
            <w:tcW w:w="3309" w:type="dxa"/>
            <w:tcBorders>
              <w:top w:val="single" w:sz="4" w:space="0" w:color="auto"/>
              <w:left w:val="single" w:sz="4" w:space="0" w:color="auto"/>
              <w:bottom w:val="single" w:sz="4" w:space="0" w:color="auto"/>
              <w:right w:val="single" w:sz="4" w:space="0" w:color="auto"/>
            </w:tcBorders>
          </w:tcPr>
          <w:p w14:paraId="3AA04DC4" w14:textId="77777777" w:rsidR="00E92CBF" w:rsidRPr="001D2CEF" w:rsidRDefault="00E92CBF" w:rsidP="00AA7DB8">
            <w:pPr>
              <w:pStyle w:val="TAL"/>
              <w:rPr>
                <w:lang w:eastAsia="zh-CN"/>
              </w:rPr>
            </w:pPr>
            <w:r w:rsidRPr="001D2CEF">
              <w:rPr>
                <w:rFonts w:hint="eastAsia"/>
                <w:lang w:eastAsia="zh-CN"/>
              </w:rPr>
              <w:t>NFType</w:t>
            </w:r>
          </w:p>
        </w:tc>
        <w:tc>
          <w:tcPr>
            <w:tcW w:w="1845" w:type="dxa"/>
            <w:tcBorders>
              <w:top w:val="single" w:sz="4" w:space="0" w:color="auto"/>
              <w:left w:val="single" w:sz="4" w:space="0" w:color="auto"/>
              <w:bottom w:val="single" w:sz="4" w:space="0" w:color="auto"/>
              <w:right w:val="single" w:sz="4" w:space="0" w:color="auto"/>
            </w:tcBorders>
          </w:tcPr>
          <w:p w14:paraId="32D4278E" w14:textId="77777777" w:rsidR="00E92CBF" w:rsidRPr="001D2CEF" w:rsidRDefault="00E92CBF" w:rsidP="00AA7DB8">
            <w:pPr>
              <w:pStyle w:val="TAL"/>
              <w:rPr>
                <w:rFonts w:cs="Arial"/>
                <w:szCs w:val="18"/>
              </w:rPr>
            </w:pPr>
            <w:r w:rsidRPr="001D2CEF">
              <w:rPr>
                <w:rFonts w:cs="Arial"/>
                <w:szCs w:val="18"/>
              </w:rPr>
              <w:t>3GPP TS 29.5</w:t>
            </w:r>
            <w:r w:rsidRPr="001D2CEF">
              <w:rPr>
                <w:rFonts w:cs="Arial" w:hint="eastAsia"/>
                <w:szCs w:val="18"/>
                <w:lang w:eastAsia="zh-CN"/>
              </w:rPr>
              <w:t>10</w:t>
            </w:r>
            <w:r w:rsidRPr="001D2CEF">
              <w:rPr>
                <w:rFonts w:cs="Arial"/>
                <w:szCs w:val="18"/>
              </w:rPr>
              <w:t> [29]</w:t>
            </w:r>
          </w:p>
        </w:tc>
        <w:tc>
          <w:tcPr>
            <w:tcW w:w="4020" w:type="dxa"/>
            <w:tcBorders>
              <w:top w:val="single" w:sz="4" w:space="0" w:color="auto"/>
              <w:left w:val="single" w:sz="4" w:space="0" w:color="auto"/>
              <w:bottom w:val="single" w:sz="4" w:space="0" w:color="auto"/>
              <w:right w:val="single" w:sz="4" w:space="0" w:color="auto"/>
            </w:tcBorders>
          </w:tcPr>
          <w:p w14:paraId="0FFE33C7" w14:textId="77777777" w:rsidR="00E92CBF" w:rsidRPr="001D2CEF" w:rsidRDefault="00E92CBF" w:rsidP="00AA7DB8">
            <w:pPr>
              <w:pStyle w:val="TAL"/>
              <w:rPr>
                <w:rFonts w:cs="Arial"/>
                <w:szCs w:val="18"/>
              </w:rPr>
            </w:pPr>
          </w:p>
        </w:tc>
      </w:tr>
      <w:tr w:rsidR="00E92CBF" w:rsidRPr="001D2CEF" w14:paraId="7F92C5B1" w14:textId="77777777" w:rsidTr="00AA7DB8">
        <w:trPr>
          <w:jc w:val="center"/>
        </w:trPr>
        <w:tc>
          <w:tcPr>
            <w:tcW w:w="3309" w:type="dxa"/>
            <w:tcBorders>
              <w:top w:val="single" w:sz="4" w:space="0" w:color="auto"/>
              <w:left w:val="single" w:sz="4" w:space="0" w:color="auto"/>
              <w:bottom w:val="single" w:sz="4" w:space="0" w:color="auto"/>
              <w:right w:val="single" w:sz="4" w:space="0" w:color="auto"/>
            </w:tcBorders>
          </w:tcPr>
          <w:p w14:paraId="10BFF16E" w14:textId="77777777" w:rsidR="00E92CBF" w:rsidRPr="001D2CEF" w:rsidRDefault="00E92CBF" w:rsidP="00AA7DB8">
            <w:pPr>
              <w:pStyle w:val="TAL"/>
              <w:rPr>
                <w:lang w:eastAsia="zh-CN"/>
              </w:rPr>
            </w:pPr>
            <w:r w:rsidRPr="001D2CEF">
              <w:rPr>
                <w:rFonts w:hint="eastAsia"/>
                <w:lang w:eastAsia="zh-CN"/>
              </w:rPr>
              <w:t>ServiceName</w:t>
            </w:r>
          </w:p>
        </w:tc>
        <w:tc>
          <w:tcPr>
            <w:tcW w:w="1845" w:type="dxa"/>
            <w:tcBorders>
              <w:top w:val="single" w:sz="4" w:space="0" w:color="auto"/>
              <w:left w:val="single" w:sz="4" w:space="0" w:color="auto"/>
              <w:bottom w:val="single" w:sz="4" w:space="0" w:color="auto"/>
              <w:right w:val="single" w:sz="4" w:space="0" w:color="auto"/>
            </w:tcBorders>
          </w:tcPr>
          <w:p w14:paraId="2E9DCF05" w14:textId="77777777" w:rsidR="00E92CBF" w:rsidRPr="001D2CEF" w:rsidRDefault="00E92CBF" w:rsidP="00AA7DB8">
            <w:pPr>
              <w:pStyle w:val="TAL"/>
              <w:rPr>
                <w:rFonts w:cs="Arial"/>
                <w:szCs w:val="18"/>
              </w:rPr>
            </w:pPr>
            <w:r w:rsidRPr="001D2CEF">
              <w:rPr>
                <w:rFonts w:cs="Arial"/>
                <w:szCs w:val="18"/>
              </w:rPr>
              <w:t>3GPP TS 29.5</w:t>
            </w:r>
            <w:r w:rsidRPr="001D2CEF">
              <w:rPr>
                <w:rFonts w:cs="Arial" w:hint="eastAsia"/>
                <w:szCs w:val="18"/>
                <w:lang w:eastAsia="zh-CN"/>
              </w:rPr>
              <w:t>10</w:t>
            </w:r>
            <w:r w:rsidRPr="001D2CEF">
              <w:rPr>
                <w:rFonts w:cs="Arial"/>
                <w:szCs w:val="18"/>
              </w:rPr>
              <w:t> [29]</w:t>
            </w:r>
          </w:p>
        </w:tc>
        <w:tc>
          <w:tcPr>
            <w:tcW w:w="4020" w:type="dxa"/>
            <w:tcBorders>
              <w:top w:val="single" w:sz="4" w:space="0" w:color="auto"/>
              <w:left w:val="single" w:sz="4" w:space="0" w:color="auto"/>
              <w:bottom w:val="single" w:sz="4" w:space="0" w:color="auto"/>
              <w:right w:val="single" w:sz="4" w:space="0" w:color="auto"/>
            </w:tcBorders>
          </w:tcPr>
          <w:p w14:paraId="771BC649" w14:textId="77777777" w:rsidR="00E92CBF" w:rsidRPr="001D2CEF" w:rsidRDefault="00E92CBF" w:rsidP="00AA7DB8">
            <w:pPr>
              <w:pStyle w:val="TAL"/>
              <w:rPr>
                <w:rFonts w:cs="Arial"/>
                <w:szCs w:val="18"/>
              </w:rPr>
            </w:pPr>
          </w:p>
        </w:tc>
      </w:tr>
      <w:tr w:rsidR="00E92CBF" w:rsidRPr="001D2CEF" w14:paraId="36324F95" w14:textId="77777777" w:rsidTr="00AA7DB8">
        <w:trPr>
          <w:jc w:val="center"/>
        </w:trPr>
        <w:tc>
          <w:tcPr>
            <w:tcW w:w="3309" w:type="dxa"/>
            <w:tcBorders>
              <w:top w:val="single" w:sz="4" w:space="0" w:color="auto"/>
              <w:left w:val="single" w:sz="4" w:space="0" w:color="auto"/>
              <w:bottom w:val="single" w:sz="4" w:space="0" w:color="auto"/>
              <w:right w:val="single" w:sz="4" w:space="0" w:color="auto"/>
            </w:tcBorders>
          </w:tcPr>
          <w:p w14:paraId="3CB71C26" w14:textId="77777777" w:rsidR="00E92CBF" w:rsidRPr="001D2CEF" w:rsidRDefault="00E92CBF" w:rsidP="00AA7DB8">
            <w:pPr>
              <w:pStyle w:val="TAL"/>
              <w:rPr>
                <w:lang w:eastAsia="zh-CN"/>
              </w:rPr>
            </w:pPr>
            <w:r w:rsidRPr="001D2CEF">
              <w:rPr>
                <w:rFonts w:hint="eastAsia"/>
                <w:lang w:eastAsia="zh-CN"/>
              </w:rPr>
              <w:t>DataSetId</w:t>
            </w:r>
          </w:p>
        </w:tc>
        <w:tc>
          <w:tcPr>
            <w:tcW w:w="1845" w:type="dxa"/>
            <w:tcBorders>
              <w:top w:val="single" w:sz="4" w:space="0" w:color="auto"/>
              <w:left w:val="single" w:sz="4" w:space="0" w:color="auto"/>
              <w:bottom w:val="single" w:sz="4" w:space="0" w:color="auto"/>
              <w:right w:val="single" w:sz="4" w:space="0" w:color="auto"/>
            </w:tcBorders>
          </w:tcPr>
          <w:p w14:paraId="57BFB997" w14:textId="77777777" w:rsidR="00E92CBF" w:rsidRPr="001D2CEF" w:rsidRDefault="00E92CBF" w:rsidP="00AA7DB8">
            <w:pPr>
              <w:pStyle w:val="TAL"/>
              <w:rPr>
                <w:rFonts w:cs="Arial"/>
                <w:szCs w:val="18"/>
              </w:rPr>
            </w:pPr>
            <w:r w:rsidRPr="001D2CEF">
              <w:rPr>
                <w:rFonts w:cs="Arial"/>
                <w:szCs w:val="18"/>
              </w:rPr>
              <w:t>3GPP TS 29.5</w:t>
            </w:r>
            <w:r w:rsidRPr="001D2CEF">
              <w:rPr>
                <w:rFonts w:cs="Arial" w:hint="eastAsia"/>
                <w:szCs w:val="18"/>
                <w:lang w:eastAsia="zh-CN"/>
              </w:rPr>
              <w:t>10</w:t>
            </w:r>
            <w:r w:rsidRPr="001D2CEF">
              <w:rPr>
                <w:rFonts w:cs="Arial"/>
                <w:szCs w:val="18"/>
              </w:rPr>
              <w:t> [29]</w:t>
            </w:r>
          </w:p>
        </w:tc>
        <w:tc>
          <w:tcPr>
            <w:tcW w:w="4020" w:type="dxa"/>
            <w:tcBorders>
              <w:top w:val="single" w:sz="4" w:space="0" w:color="auto"/>
              <w:left w:val="single" w:sz="4" w:space="0" w:color="auto"/>
              <w:bottom w:val="single" w:sz="4" w:space="0" w:color="auto"/>
              <w:right w:val="single" w:sz="4" w:space="0" w:color="auto"/>
            </w:tcBorders>
          </w:tcPr>
          <w:p w14:paraId="713FC340" w14:textId="77777777" w:rsidR="00E92CBF" w:rsidRPr="001D2CEF" w:rsidRDefault="00E92CBF" w:rsidP="00AA7DB8">
            <w:pPr>
              <w:pStyle w:val="TAL"/>
            </w:pPr>
          </w:p>
        </w:tc>
      </w:tr>
      <w:tr w:rsidR="00E92CBF" w:rsidRPr="001D2CEF" w14:paraId="6AE2DB93" w14:textId="77777777" w:rsidTr="00AA7DB8">
        <w:trPr>
          <w:jc w:val="center"/>
        </w:trPr>
        <w:tc>
          <w:tcPr>
            <w:tcW w:w="3309" w:type="dxa"/>
            <w:tcBorders>
              <w:top w:val="single" w:sz="4" w:space="0" w:color="auto"/>
              <w:left w:val="single" w:sz="4" w:space="0" w:color="auto"/>
              <w:bottom w:val="single" w:sz="4" w:space="0" w:color="auto"/>
              <w:right w:val="single" w:sz="4" w:space="0" w:color="auto"/>
            </w:tcBorders>
          </w:tcPr>
          <w:p w14:paraId="4323DF2B" w14:textId="77777777" w:rsidR="00E92CBF" w:rsidRPr="001D2CEF" w:rsidRDefault="00E92CBF" w:rsidP="00AA7DB8">
            <w:pPr>
              <w:pStyle w:val="TAL"/>
            </w:pPr>
            <w:r w:rsidRPr="001D2CEF">
              <w:rPr>
                <w:rFonts w:hint="eastAsia"/>
              </w:rPr>
              <w:t>PlmnS</w:t>
            </w:r>
            <w:r w:rsidRPr="001D2CEF">
              <w:t>nssai</w:t>
            </w:r>
          </w:p>
        </w:tc>
        <w:tc>
          <w:tcPr>
            <w:tcW w:w="1845" w:type="dxa"/>
            <w:tcBorders>
              <w:top w:val="single" w:sz="4" w:space="0" w:color="auto"/>
              <w:left w:val="single" w:sz="4" w:space="0" w:color="auto"/>
              <w:bottom w:val="single" w:sz="4" w:space="0" w:color="auto"/>
              <w:right w:val="single" w:sz="4" w:space="0" w:color="auto"/>
            </w:tcBorders>
          </w:tcPr>
          <w:p w14:paraId="52355EDE" w14:textId="77777777" w:rsidR="00E92CBF" w:rsidRPr="001D2CEF" w:rsidRDefault="00E92CBF" w:rsidP="00AA7DB8">
            <w:pPr>
              <w:pStyle w:val="TAL"/>
            </w:pPr>
            <w:r w:rsidRPr="001D2CEF">
              <w:rPr>
                <w:rFonts w:cs="Arial"/>
                <w:szCs w:val="18"/>
              </w:rPr>
              <w:t>3GPP TS 29.5</w:t>
            </w:r>
            <w:r w:rsidRPr="001D2CEF">
              <w:rPr>
                <w:rFonts w:cs="Arial" w:hint="eastAsia"/>
                <w:szCs w:val="18"/>
                <w:lang w:eastAsia="zh-CN"/>
              </w:rPr>
              <w:t>10</w:t>
            </w:r>
            <w:r w:rsidRPr="001D2CEF">
              <w:rPr>
                <w:rFonts w:cs="Arial"/>
                <w:szCs w:val="18"/>
              </w:rPr>
              <w:t> [29]</w:t>
            </w:r>
          </w:p>
        </w:tc>
        <w:tc>
          <w:tcPr>
            <w:tcW w:w="4020" w:type="dxa"/>
            <w:tcBorders>
              <w:top w:val="single" w:sz="4" w:space="0" w:color="auto"/>
              <w:left w:val="single" w:sz="4" w:space="0" w:color="auto"/>
              <w:bottom w:val="single" w:sz="4" w:space="0" w:color="auto"/>
              <w:right w:val="single" w:sz="4" w:space="0" w:color="auto"/>
            </w:tcBorders>
          </w:tcPr>
          <w:p w14:paraId="64855A37" w14:textId="77777777" w:rsidR="00E92CBF" w:rsidRPr="001D2CEF" w:rsidRDefault="00E92CBF" w:rsidP="00AA7DB8">
            <w:pPr>
              <w:pStyle w:val="TAL"/>
              <w:rPr>
                <w:rFonts w:cs="Arial"/>
                <w:szCs w:val="18"/>
              </w:rPr>
            </w:pPr>
          </w:p>
        </w:tc>
      </w:tr>
    </w:tbl>
    <w:p w14:paraId="1C0E9050" w14:textId="77777777" w:rsidR="00E92CBF" w:rsidRPr="001D2CEF" w:rsidRDefault="00E92CBF" w:rsidP="00E92CBF">
      <w:pPr>
        <w:rPr>
          <w:lang w:val="en-US"/>
        </w:rPr>
      </w:pPr>
    </w:p>
    <w:p w14:paraId="75C314EA" w14:textId="77777777" w:rsidR="00E92CBF" w:rsidRPr="001D2CEF" w:rsidRDefault="00E92CBF" w:rsidP="00D362EB">
      <w:pPr>
        <w:pStyle w:val="Heading3"/>
      </w:pPr>
      <w:bookmarkStart w:id="152" w:name="_Toc24925773"/>
      <w:bookmarkStart w:id="153" w:name="_Toc24925951"/>
      <w:bookmarkStart w:id="154" w:name="_Toc24926127"/>
      <w:bookmarkStart w:id="155" w:name="_Toc33963980"/>
      <w:bookmarkStart w:id="156" w:name="_Toc33980736"/>
      <w:bookmarkStart w:id="157" w:name="_Toc36462536"/>
      <w:bookmarkStart w:id="158" w:name="_Toc36462732"/>
      <w:bookmarkStart w:id="159" w:name="_Toc43025971"/>
      <w:bookmarkStart w:id="160" w:name="_Toc49763505"/>
      <w:bookmarkStart w:id="161" w:name="_Toc56754201"/>
      <w:bookmarkStart w:id="162" w:name="_Toc88742967"/>
      <w:bookmarkStart w:id="163" w:name="_Toc90649778"/>
      <w:r w:rsidRPr="001D2CEF">
        <w:t>5.2.2</w:t>
      </w:r>
      <w:r w:rsidRPr="001D2CEF">
        <w:tab/>
        <w:t>Simple Data Types</w:t>
      </w:r>
      <w:bookmarkEnd w:id="152"/>
      <w:bookmarkEnd w:id="153"/>
      <w:bookmarkEnd w:id="154"/>
      <w:bookmarkEnd w:id="155"/>
      <w:bookmarkEnd w:id="156"/>
      <w:bookmarkEnd w:id="157"/>
      <w:bookmarkEnd w:id="158"/>
      <w:bookmarkEnd w:id="159"/>
      <w:bookmarkEnd w:id="160"/>
      <w:bookmarkEnd w:id="161"/>
      <w:bookmarkEnd w:id="162"/>
      <w:bookmarkEnd w:id="163"/>
    </w:p>
    <w:p w14:paraId="58065CA0" w14:textId="77777777" w:rsidR="00E92CBF" w:rsidRPr="001D2CEF" w:rsidRDefault="00E92CBF" w:rsidP="00E92CBF">
      <w:r w:rsidRPr="001D2CEF">
        <w:t>This clause specifies common simple data types.</w:t>
      </w:r>
    </w:p>
    <w:p w14:paraId="071C5DA4" w14:textId="77777777" w:rsidR="00E92CBF" w:rsidRPr="001D2CEF" w:rsidRDefault="00E92CBF" w:rsidP="00E92CBF">
      <w:pPr>
        <w:pStyle w:val="TH"/>
      </w:pPr>
      <w:r w:rsidRPr="001D2CEF">
        <w:lastRenderedPageBreak/>
        <w:t>Table 5.2.2-1: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E92CBF" w:rsidRPr="001D2CEF" w14:paraId="2F4E0E79" w14:textId="77777777" w:rsidTr="00AA7DB8">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66410530" w14:textId="77777777" w:rsidR="00E92CBF" w:rsidRPr="001D2CEF" w:rsidRDefault="00E92CBF" w:rsidP="00AA7DB8">
            <w:pPr>
              <w:pStyle w:val="TAH"/>
            </w:pPr>
            <w:r w:rsidRPr="001D2CEF">
              <w:lastRenderedPageBreak/>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6770ED82" w14:textId="77777777" w:rsidR="00E92CBF" w:rsidRPr="001D2CEF" w:rsidRDefault="00E92CBF" w:rsidP="00AA7DB8">
            <w:pPr>
              <w:pStyle w:val="TAH"/>
            </w:pPr>
            <w:r w:rsidRPr="001D2CEF">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725483B8" w14:textId="77777777" w:rsidR="00E92CBF" w:rsidRPr="001D2CEF" w:rsidRDefault="00E92CBF" w:rsidP="00AA7DB8">
            <w:pPr>
              <w:pStyle w:val="TAH"/>
            </w:pPr>
            <w:r w:rsidRPr="001D2CEF">
              <w:t>Description</w:t>
            </w:r>
          </w:p>
        </w:tc>
      </w:tr>
      <w:tr w:rsidR="00E92CBF" w:rsidRPr="001D2CEF" w14:paraId="15A62EE9"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608E0FB2" w14:textId="77777777" w:rsidR="00E92CBF" w:rsidRPr="001D2CEF" w:rsidRDefault="00E92CBF" w:rsidP="00AA7DB8">
            <w:pPr>
              <w:pStyle w:val="TAL"/>
            </w:pPr>
            <w:r w:rsidRPr="001D2CEF">
              <w:t>Binary</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44FD1467"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3C048D1C" w14:textId="77777777" w:rsidR="00E92CBF" w:rsidRPr="001D2CEF" w:rsidRDefault="00E92CBF" w:rsidP="00AA7DB8">
            <w:pPr>
              <w:pStyle w:val="TAL"/>
            </w:pPr>
            <w:r w:rsidRPr="001D2CEF">
              <w:t>String with format "binary" as defined in OpenAPI Specification [3]</w:t>
            </w:r>
          </w:p>
        </w:tc>
      </w:tr>
      <w:tr w:rsidR="00E92CBF" w:rsidRPr="001D2CEF" w14:paraId="795EAD4A"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23625BEA" w14:textId="77777777" w:rsidR="00E92CBF" w:rsidRPr="001D2CEF" w:rsidRDefault="00E92CBF" w:rsidP="00AA7DB8">
            <w:pPr>
              <w:pStyle w:val="TAL"/>
            </w:pPr>
            <w:r w:rsidRPr="001D2CEF">
              <w:t>BinaryRm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0F6CED7D"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60DF80D7" w14:textId="77777777" w:rsidR="00E92CBF" w:rsidRPr="001D2CEF" w:rsidRDefault="00E92CBF" w:rsidP="00AA7DB8">
            <w:pPr>
              <w:pStyle w:val="TAL"/>
            </w:pPr>
            <w:r w:rsidRPr="001D2CEF">
              <w:t>This data type is defined in the same way as the "Binary" data type, but with the OpenAPI "nullable: true" property.</w:t>
            </w:r>
          </w:p>
        </w:tc>
      </w:tr>
      <w:tr w:rsidR="00E92CBF" w:rsidRPr="001D2CEF" w14:paraId="0C1B4ED9"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402AF362" w14:textId="77777777" w:rsidR="00E92CBF" w:rsidRPr="001D2CEF" w:rsidRDefault="00E92CBF" w:rsidP="00AA7DB8">
            <w:pPr>
              <w:pStyle w:val="TAL"/>
            </w:pPr>
            <w:r w:rsidRPr="001D2CEF">
              <w:t>Bytes</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4AC7C80C"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6D525F34" w14:textId="77777777" w:rsidR="00E92CBF" w:rsidRPr="001D2CEF" w:rsidRDefault="00E92CBF" w:rsidP="00AA7DB8">
            <w:pPr>
              <w:pStyle w:val="TAL"/>
            </w:pPr>
            <w:r w:rsidRPr="001D2CEF">
              <w:t>String with format "byte" as defined in OpenAPI Specification [3], i.e, base64-encoded characters,</w:t>
            </w:r>
          </w:p>
        </w:tc>
      </w:tr>
      <w:tr w:rsidR="00E92CBF" w:rsidRPr="001D2CEF" w14:paraId="539F722F"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0EAC7F2D" w14:textId="77777777" w:rsidR="00E92CBF" w:rsidRPr="001D2CEF" w:rsidRDefault="00E92CBF" w:rsidP="00AA7DB8">
            <w:pPr>
              <w:pStyle w:val="TAL"/>
            </w:pPr>
            <w:r w:rsidRPr="001D2CEF">
              <w:t>BytesRm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0A979880"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74C20DFC" w14:textId="77777777" w:rsidR="00E92CBF" w:rsidRPr="001D2CEF" w:rsidRDefault="00E92CBF" w:rsidP="00AA7DB8">
            <w:pPr>
              <w:pStyle w:val="TAL"/>
            </w:pPr>
            <w:r w:rsidRPr="001D2CEF">
              <w:t>This data type is defined in the same way as the "Bytes" data type, but with the OpenAPI "nullable: true" property.</w:t>
            </w:r>
          </w:p>
        </w:tc>
      </w:tr>
      <w:tr w:rsidR="00E92CBF" w:rsidRPr="001D2CEF" w14:paraId="68BC68D3"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26EC55CF" w14:textId="77777777" w:rsidR="00E92CBF" w:rsidRPr="001D2CEF" w:rsidRDefault="00E92CBF" w:rsidP="00AA7DB8">
            <w:pPr>
              <w:pStyle w:val="TAL"/>
            </w:pPr>
            <w:r w:rsidRPr="001D2CEF">
              <w:t>Date</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53A4ACC8"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6F85528A" w14:textId="77777777" w:rsidR="00E92CBF" w:rsidRPr="001D2CEF" w:rsidRDefault="00E92CBF" w:rsidP="00AA7DB8">
            <w:pPr>
              <w:pStyle w:val="TAL"/>
            </w:pPr>
            <w:r w:rsidRPr="001D2CEF">
              <w:t>String with format "date" as defined in OpenAPI Specification [3]</w:t>
            </w:r>
          </w:p>
        </w:tc>
      </w:tr>
      <w:tr w:rsidR="00E92CBF" w:rsidRPr="001D2CEF" w14:paraId="604F0187"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1F0E47B0" w14:textId="77777777" w:rsidR="00E92CBF" w:rsidRPr="001D2CEF" w:rsidRDefault="00E92CBF" w:rsidP="00AA7DB8">
            <w:pPr>
              <w:pStyle w:val="TAL"/>
            </w:pPr>
            <w:r w:rsidRPr="001D2CEF">
              <w:t>DateRm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01E0E709"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2C0BEB4F" w14:textId="77777777" w:rsidR="00E92CBF" w:rsidRPr="001D2CEF" w:rsidRDefault="00E92CBF" w:rsidP="00AA7DB8">
            <w:pPr>
              <w:pStyle w:val="TAL"/>
            </w:pPr>
            <w:r w:rsidRPr="001D2CEF">
              <w:t>This data type is defined in the same way as the "Date" data type, but with the OpenAPI "nullable: true" property.</w:t>
            </w:r>
          </w:p>
        </w:tc>
      </w:tr>
      <w:tr w:rsidR="00E92CBF" w:rsidRPr="001D2CEF" w14:paraId="5367609C"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1FA81FE" w14:textId="77777777" w:rsidR="00E92CBF" w:rsidRPr="001D2CEF" w:rsidRDefault="00E92CBF" w:rsidP="00AA7DB8">
            <w:pPr>
              <w:pStyle w:val="TAL"/>
            </w:pPr>
            <w:r w:rsidRPr="001D2CEF">
              <w:t>DateTime</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1259C0F9"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184CBFD1" w14:textId="77777777" w:rsidR="00E92CBF" w:rsidRPr="001D2CEF" w:rsidRDefault="00E92CBF" w:rsidP="00AA7DB8">
            <w:pPr>
              <w:pStyle w:val="TAL"/>
            </w:pPr>
            <w:r w:rsidRPr="001D2CEF">
              <w:t>String with format "date-time" as defined in OpenAPI Specification [3]</w:t>
            </w:r>
          </w:p>
        </w:tc>
      </w:tr>
      <w:tr w:rsidR="00E92CBF" w:rsidRPr="001D2CEF" w14:paraId="09CA7D6A"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3FF2168A" w14:textId="77777777" w:rsidR="00E92CBF" w:rsidRPr="001D2CEF" w:rsidRDefault="00E92CBF" w:rsidP="00AA7DB8">
            <w:pPr>
              <w:pStyle w:val="TAL"/>
            </w:pPr>
            <w:r w:rsidRPr="001D2CEF">
              <w:t>DateTimeRm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45578C1E"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4AA72886" w14:textId="77777777" w:rsidR="00E92CBF" w:rsidRPr="001D2CEF" w:rsidRDefault="00E92CBF" w:rsidP="00AA7DB8">
            <w:pPr>
              <w:pStyle w:val="TAL"/>
            </w:pPr>
            <w:r w:rsidRPr="001D2CEF">
              <w:t>This data type is defined in the same way as the "DateTime" data type, but with the OpenAPI "nullable: true" property.</w:t>
            </w:r>
          </w:p>
        </w:tc>
      </w:tr>
      <w:tr w:rsidR="00E92CBF" w:rsidRPr="001D2CEF" w14:paraId="74FB6586"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383A1217" w14:textId="77777777" w:rsidR="00E92CBF" w:rsidRPr="001D2CEF" w:rsidRDefault="00E92CBF" w:rsidP="00AA7DB8">
            <w:pPr>
              <w:pStyle w:val="TAL"/>
            </w:pPr>
            <w:r w:rsidRPr="001D2CEF">
              <w:rPr>
                <w:lang w:eastAsia="zh-CN"/>
              </w:rPr>
              <w:t>DiameterIdentity</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26D4DA3E" w14:textId="77777777" w:rsidR="00E92CBF" w:rsidRPr="001D2CEF" w:rsidRDefault="00E92CBF" w:rsidP="00AA7DB8">
            <w:pPr>
              <w:pStyle w:val="TAL"/>
            </w:pPr>
            <w:r w:rsidRPr="001D2CEF">
              <w:rPr>
                <w:lang w:eastAsia="zh-CN"/>
              </w:rPr>
              <w:t>string</w:t>
            </w:r>
          </w:p>
        </w:tc>
        <w:tc>
          <w:tcPr>
            <w:tcW w:w="2952" w:type="pct"/>
            <w:tcBorders>
              <w:top w:val="single" w:sz="4" w:space="0" w:color="auto"/>
              <w:left w:val="nil"/>
              <w:bottom w:val="single" w:sz="8" w:space="0" w:color="auto"/>
              <w:right w:val="single" w:sz="8" w:space="0" w:color="auto"/>
            </w:tcBorders>
          </w:tcPr>
          <w:p w14:paraId="4EC546DA" w14:textId="77777777" w:rsidR="00E92CBF" w:rsidRPr="001D2CEF" w:rsidRDefault="00E92CBF" w:rsidP="00AA7DB8">
            <w:pPr>
              <w:pStyle w:val="TAL"/>
            </w:pPr>
            <w:r w:rsidRPr="001D2CEF">
              <w:rPr>
                <w:rFonts w:hint="eastAsia"/>
                <w:lang w:eastAsia="zh-CN"/>
              </w:rPr>
              <w:t>S</w:t>
            </w:r>
            <w:r w:rsidRPr="001D2CEF">
              <w:rPr>
                <w:lang w:eastAsia="zh-CN"/>
              </w:rPr>
              <w:t>tring containing a Diameter Identity, according to clause</w:t>
            </w:r>
            <w:r w:rsidRPr="001D2CEF">
              <w:rPr>
                <w:lang w:val="en-US" w:eastAsia="zh-CN"/>
              </w:rPr>
              <w:t> </w:t>
            </w:r>
            <w:r w:rsidRPr="001D2CEF">
              <w:rPr>
                <w:lang w:eastAsia="zh-CN"/>
              </w:rPr>
              <w:t>4.3 of IETF</w:t>
            </w:r>
            <w:r w:rsidRPr="001D2CEF">
              <w:rPr>
                <w:rFonts w:ascii="Cambria" w:eastAsia="Cambria" w:hAnsi="Cambria"/>
                <w:lang w:val="en-US" w:eastAsia="zh-CN"/>
              </w:rPr>
              <w:t> </w:t>
            </w:r>
            <w:r w:rsidRPr="001D2CEF">
              <w:rPr>
                <w:lang w:eastAsia="zh-CN"/>
              </w:rPr>
              <w:t>RFC</w:t>
            </w:r>
            <w:r w:rsidRPr="001D2CEF">
              <w:rPr>
                <w:lang w:val="en-US" w:eastAsia="zh-CN"/>
              </w:rPr>
              <w:t> </w:t>
            </w:r>
            <w:r w:rsidRPr="001D2CEF">
              <w:rPr>
                <w:rFonts w:hint="eastAsia"/>
                <w:lang w:eastAsia="zh-CN"/>
              </w:rPr>
              <w:t>6733</w:t>
            </w:r>
            <w:r w:rsidRPr="001D2CEF">
              <w:rPr>
                <w:rFonts w:ascii="Cambria" w:eastAsia="Cambria" w:hAnsi="Cambria"/>
                <w:lang w:val="en-US" w:eastAsia="zh-CN"/>
              </w:rPr>
              <w:t> </w:t>
            </w:r>
            <w:r w:rsidRPr="001D2CEF">
              <w:rPr>
                <w:lang w:eastAsia="zh-CN"/>
              </w:rPr>
              <w:t>[18].</w:t>
            </w:r>
          </w:p>
          <w:p w14:paraId="013BFA3B" w14:textId="77777777" w:rsidR="00E92CBF" w:rsidRPr="001D2CEF" w:rsidRDefault="00E92CBF" w:rsidP="00AA7DB8">
            <w:pPr>
              <w:pStyle w:val="TAL"/>
            </w:pPr>
            <w:r w:rsidRPr="001D2CEF">
              <w:t>Pattern: '^([A-Za-z0-9]+([-A-Za-z0-9]+)\.)+[a-z]{2,}$'</w:t>
            </w:r>
          </w:p>
        </w:tc>
      </w:tr>
      <w:tr w:rsidR="00E92CBF" w:rsidRPr="001D2CEF" w14:paraId="6C72A447"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6B72B971" w14:textId="77777777" w:rsidR="00E92CBF" w:rsidRPr="001D2CEF" w:rsidRDefault="00E92CBF" w:rsidP="00AA7DB8">
            <w:pPr>
              <w:pStyle w:val="TAL"/>
              <w:rPr>
                <w:lang w:eastAsia="zh-CN"/>
              </w:rPr>
            </w:pPr>
            <w:r w:rsidRPr="001D2CEF">
              <w:rPr>
                <w:lang w:eastAsia="zh-CN"/>
              </w:rPr>
              <w:t>DiameterIdentityRm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2B4121DB" w14:textId="77777777" w:rsidR="00E92CBF" w:rsidRPr="001D2CEF" w:rsidRDefault="00E92CBF" w:rsidP="00AA7DB8">
            <w:pPr>
              <w:pStyle w:val="TAL"/>
              <w:rPr>
                <w:lang w:eastAsia="zh-CN"/>
              </w:rPr>
            </w:pPr>
            <w:r w:rsidRPr="001D2CEF">
              <w:rPr>
                <w:lang w:eastAsia="zh-CN"/>
              </w:rPr>
              <w:t>string</w:t>
            </w:r>
          </w:p>
        </w:tc>
        <w:tc>
          <w:tcPr>
            <w:tcW w:w="2952" w:type="pct"/>
            <w:tcBorders>
              <w:top w:val="single" w:sz="4" w:space="0" w:color="auto"/>
              <w:left w:val="nil"/>
              <w:bottom w:val="single" w:sz="8" w:space="0" w:color="auto"/>
              <w:right w:val="single" w:sz="8" w:space="0" w:color="auto"/>
            </w:tcBorders>
          </w:tcPr>
          <w:p w14:paraId="7CBCA77F" w14:textId="77777777" w:rsidR="00E92CBF" w:rsidRPr="001D2CEF" w:rsidRDefault="00E92CBF" w:rsidP="00AA7DB8">
            <w:pPr>
              <w:pStyle w:val="TAL"/>
              <w:rPr>
                <w:lang w:eastAsia="zh-CN"/>
              </w:rPr>
            </w:pPr>
            <w:r w:rsidRPr="001D2CEF">
              <w:t>This data type is defined in the same way as the "</w:t>
            </w:r>
            <w:r w:rsidRPr="001D2CEF">
              <w:rPr>
                <w:lang w:eastAsia="zh-CN"/>
              </w:rPr>
              <w:t>DiameterIdentity</w:t>
            </w:r>
            <w:r w:rsidRPr="001D2CEF">
              <w:t>" data type, but with the OpenAPI "nullable: true" property.</w:t>
            </w:r>
          </w:p>
        </w:tc>
      </w:tr>
      <w:tr w:rsidR="00E92CBF" w:rsidRPr="001D2CEF" w14:paraId="4F16AADA"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05151C6D" w14:textId="77777777" w:rsidR="00E92CBF" w:rsidRPr="001D2CEF" w:rsidRDefault="00E92CBF" w:rsidP="00AA7DB8">
            <w:pPr>
              <w:pStyle w:val="TAL"/>
            </w:pPr>
            <w:r w:rsidRPr="001D2CEF">
              <w:t>Double</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15F032FA" w14:textId="77777777" w:rsidR="00E92CBF" w:rsidRPr="001D2CEF" w:rsidRDefault="00E92CBF" w:rsidP="00AA7DB8">
            <w:pPr>
              <w:pStyle w:val="TAL"/>
            </w:pPr>
            <w:r w:rsidRPr="001D2CEF">
              <w:t>number</w:t>
            </w:r>
          </w:p>
        </w:tc>
        <w:tc>
          <w:tcPr>
            <w:tcW w:w="2952" w:type="pct"/>
            <w:tcBorders>
              <w:top w:val="single" w:sz="4" w:space="0" w:color="auto"/>
              <w:left w:val="nil"/>
              <w:bottom w:val="single" w:sz="8" w:space="0" w:color="auto"/>
              <w:right w:val="single" w:sz="8" w:space="0" w:color="auto"/>
            </w:tcBorders>
          </w:tcPr>
          <w:p w14:paraId="3AE06F32" w14:textId="77777777" w:rsidR="00E92CBF" w:rsidRPr="001D2CEF" w:rsidRDefault="00E92CBF" w:rsidP="00AA7DB8">
            <w:pPr>
              <w:pStyle w:val="TAL"/>
            </w:pPr>
            <w:r w:rsidRPr="001D2CEF">
              <w:t>Number with format "double" as defined in OpenAPI Specification [3]</w:t>
            </w:r>
          </w:p>
        </w:tc>
      </w:tr>
      <w:tr w:rsidR="00E92CBF" w:rsidRPr="001D2CEF" w14:paraId="3C01A2C7"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33A5574B" w14:textId="77777777" w:rsidR="00E92CBF" w:rsidRPr="001D2CEF" w:rsidRDefault="00E92CBF" w:rsidP="00AA7DB8">
            <w:pPr>
              <w:pStyle w:val="TAL"/>
            </w:pPr>
            <w:r w:rsidRPr="001D2CEF">
              <w:t>DoubleRm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6912B9E0" w14:textId="77777777" w:rsidR="00E92CBF" w:rsidRPr="001D2CEF" w:rsidRDefault="00E92CBF" w:rsidP="00AA7DB8">
            <w:pPr>
              <w:pStyle w:val="TAL"/>
            </w:pPr>
            <w:r w:rsidRPr="001D2CEF">
              <w:t>number</w:t>
            </w:r>
          </w:p>
        </w:tc>
        <w:tc>
          <w:tcPr>
            <w:tcW w:w="2952" w:type="pct"/>
            <w:tcBorders>
              <w:top w:val="single" w:sz="4" w:space="0" w:color="auto"/>
              <w:left w:val="nil"/>
              <w:bottom w:val="single" w:sz="8" w:space="0" w:color="auto"/>
              <w:right w:val="single" w:sz="8" w:space="0" w:color="auto"/>
            </w:tcBorders>
          </w:tcPr>
          <w:p w14:paraId="0E71BA38" w14:textId="77777777" w:rsidR="00E92CBF" w:rsidRPr="001D2CEF" w:rsidRDefault="00E92CBF" w:rsidP="00AA7DB8">
            <w:pPr>
              <w:pStyle w:val="TAL"/>
            </w:pPr>
            <w:r w:rsidRPr="001D2CEF">
              <w:t>This data type is defined in the same way as the "Double" data type, but with the OpenAPI "nullable: true" property.</w:t>
            </w:r>
          </w:p>
        </w:tc>
      </w:tr>
      <w:tr w:rsidR="00E92CBF" w:rsidRPr="001D2CEF" w14:paraId="2D345C9C"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25CE7B1F" w14:textId="77777777" w:rsidR="00E92CBF" w:rsidRPr="001D2CEF" w:rsidRDefault="00E92CBF" w:rsidP="00AA7DB8">
            <w:pPr>
              <w:pStyle w:val="TAL"/>
            </w:pPr>
            <w:r w:rsidRPr="001D2CEF">
              <w:rPr>
                <w:lang w:eastAsia="zh-CN"/>
              </w:rPr>
              <w:t>DurationSec</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7D560B08" w14:textId="77777777" w:rsidR="00E92CBF" w:rsidRPr="001D2CEF" w:rsidRDefault="00E92CBF" w:rsidP="00AA7DB8">
            <w:pPr>
              <w:pStyle w:val="TAL"/>
            </w:pPr>
            <w:r w:rsidRPr="001D2CEF">
              <w:t>integer</w:t>
            </w:r>
          </w:p>
        </w:tc>
        <w:tc>
          <w:tcPr>
            <w:tcW w:w="2952" w:type="pct"/>
            <w:tcBorders>
              <w:top w:val="single" w:sz="4" w:space="0" w:color="auto"/>
              <w:left w:val="nil"/>
              <w:bottom w:val="single" w:sz="8" w:space="0" w:color="auto"/>
              <w:right w:val="single" w:sz="8" w:space="0" w:color="auto"/>
            </w:tcBorders>
          </w:tcPr>
          <w:p w14:paraId="68F229A4" w14:textId="77777777" w:rsidR="00E92CBF" w:rsidRPr="001D2CEF" w:rsidRDefault="00E92CBF" w:rsidP="00AA7DB8">
            <w:pPr>
              <w:pStyle w:val="TAL"/>
            </w:pPr>
            <w:r w:rsidRPr="001D2CEF">
              <w:t xml:space="preserve">Unsigned integer </w:t>
            </w:r>
            <w:r w:rsidRPr="001D2CEF">
              <w:rPr>
                <w:lang w:eastAsia="zh-CN"/>
              </w:rPr>
              <w:t xml:space="preserve">identifying a period of time in units of seconds. </w:t>
            </w:r>
          </w:p>
        </w:tc>
      </w:tr>
      <w:tr w:rsidR="00E92CBF" w:rsidRPr="001D2CEF" w14:paraId="25870F3D"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4CD192F4" w14:textId="77777777" w:rsidR="00E92CBF" w:rsidRPr="001D2CEF" w:rsidRDefault="00E92CBF" w:rsidP="00AA7DB8">
            <w:pPr>
              <w:pStyle w:val="TAL"/>
              <w:rPr>
                <w:lang w:eastAsia="zh-CN"/>
              </w:rPr>
            </w:pPr>
            <w:r w:rsidRPr="001D2CEF">
              <w:rPr>
                <w:lang w:eastAsia="zh-CN"/>
              </w:rPr>
              <w:t>DurationSecRm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1EFF8305" w14:textId="77777777" w:rsidR="00E92CBF" w:rsidRPr="001D2CEF" w:rsidRDefault="00E92CBF" w:rsidP="00AA7DB8">
            <w:pPr>
              <w:pStyle w:val="TAL"/>
            </w:pPr>
            <w:r w:rsidRPr="001D2CEF">
              <w:t>integer</w:t>
            </w:r>
          </w:p>
        </w:tc>
        <w:tc>
          <w:tcPr>
            <w:tcW w:w="2952" w:type="pct"/>
            <w:tcBorders>
              <w:top w:val="single" w:sz="4" w:space="0" w:color="auto"/>
              <w:left w:val="nil"/>
              <w:bottom w:val="single" w:sz="8" w:space="0" w:color="auto"/>
              <w:right w:val="single" w:sz="8" w:space="0" w:color="auto"/>
            </w:tcBorders>
          </w:tcPr>
          <w:p w14:paraId="4B520B44" w14:textId="77777777" w:rsidR="00E92CBF" w:rsidRPr="001D2CEF" w:rsidRDefault="00E92CBF" w:rsidP="00AA7DB8">
            <w:pPr>
              <w:pStyle w:val="TAL"/>
            </w:pPr>
            <w:r w:rsidRPr="001D2CEF">
              <w:t>This data type is defined in the same way as the "DurationSec" data type, but with the OpenAPI "nullable: true" property.</w:t>
            </w:r>
          </w:p>
        </w:tc>
      </w:tr>
      <w:tr w:rsidR="00E92CBF" w:rsidRPr="001D2CEF" w14:paraId="0F09F63A"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49606157" w14:textId="77777777" w:rsidR="00E92CBF" w:rsidRPr="001D2CEF" w:rsidRDefault="00E92CBF" w:rsidP="00AA7DB8">
            <w:pPr>
              <w:pStyle w:val="TAL"/>
              <w:rPr>
                <w:lang w:eastAsia="zh-CN"/>
              </w:rPr>
            </w:pPr>
            <w:r w:rsidRPr="001D2CEF">
              <w:t>Float</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118319B4" w14:textId="77777777" w:rsidR="00E92CBF" w:rsidRPr="001D2CEF" w:rsidRDefault="00E92CBF" w:rsidP="00AA7DB8">
            <w:pPr>
              <w:pStyle w:val="TAL"/>
            </w:pPr>
            <w:r w:rsidRPr="001D2CEF">
              <w:t>number</w:t>
            </w:r>
          </w:p>
        </w:tc>
        <w:tc>
          <w:tcPr>
            <w:tcW w:w="2952" w:type="pct"/>
            <w:tcBorders>
              <w:top w:val="single" w:sz="4" w:space="0" w:color="auto"/>
              <w:left w:val="nil"/>
              <w:bottom w:val="single" w:sz="8" w:space="0" w:color="auto"/>
              <w:right w:val="single" w:sz="8" w:space="0" w:color="auto"/>
            </w:tcBorders>
          </w:tcPr>
          <w:p w14:paraId="6D7DD2B9" w14:textId="77777777" w:rsidR="00E92CBF" w:rsidRPr="001D2CEF" w:rsidRDefault="00E92CBF" w:rsidP="00AA7DB8">
            <w:pPr>
              <w:pStyle w:val="TAL"/>
            </w:pPr>
            <w:r w:rsidRPr="001D2CEF">
              <w:t>Number with format "float" as defined in OpenAPI Specification [3]</w:t>
            </w:r>
          </w:p>
        </w:tc>
      </w:tr>
      <w:tr w:rsidR="00E92CBF" w:rsidRPr="001D2CEF" w14:paraId="5D3895AE"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0C37BBA8" w14:textId="77777777" w:rsidR="00E92CBF" w:rsidRPr="001D2CEF" w:rsidRDefault="00E92CBF" w:rsidP="00AA7DB8">
            <w:pPr>
              <w:pStyle w:val="TAL"/>
            </w:pPr>
            <w:r w:rsidRPr="001D2CEF">
              <w:t>FloatRm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5126D26E" w14:textId="77777777" w:rsidR="00E92CBF" w:rsidRPr="001D2CEF" w:rsidRDefault="00E92CBF" w:rsidP="00AA7DB8">
            <w:pPr>
              <w:pStyle w:val="TAL"/>
            </w:pPr>
            <w:r w:rsidRPr="001D2CEF">
              <w:t>number</w:t>
            </w:r>
          </w:p>
        </w:tc>
        <w:tc>
          <w:tcPr>
            <w:tcW w:w="2952" w:type="pct"/>
            <w:tcBorders>
              <w:top w:val="single" w:sz="4" w:space="0" w:color="auto"/>
              <w:left w:val="nil"/>
              <w:bottom w:val="single" w:sz="8" w:space="0" w:color="auto"/>
              <w:right w:val="single" w:sz="8" w:space="0" w:color="auto"/>
            </w:tcBorders>
          </w:tcPr>
          <w:p w14:paraId="59639ADA" w14:textId="77777777" w:rsidR="00E92CBF" w:rsidRPr="001D2CEF" w:rsidRDefault="00E92CBF" w:rsidP="00AA7DB8">
            <w:pPr>
              <w:pStyle w:val="TAL"/>
            </w:pPr>
            <w:r w:rsidRPr="001D2CEF">
              <w:t>This data type is defined in the same way as the "Float" data type, but with the OpenAPI "nullable: true" property.</w:t>
            </w:r>
          </w:p>
        </w:tc>
      </w:tr>
      <w:tr w:rsidR="00E92CBF" w:rsidRPr="001D2CEF" w14:paraId="7E8BA911"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ED3110C" w14:textId="77777777" w:rsidR="00E92CBF" w:rsidRPr="001D2CEF" w:rsidRDefault="00E92CBF" w:rsidP="00AA7DB8">
            <w:pPr>
              <w:pStyle w:val="TAL"/>
            </w:pPr>
            <w:r w:rsidRPr="001D2CEF">
              <w:t>Uint16</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6241D538" w14:textId="77777777" w:rsidR="00E92CBF" w:rsidRPr="001D2CEF" w:rsidRDefault="00E92CBF" w:rsidP="00AA7DB8">
            <w:pPr>
              <w:pStyle w:val="TAL"/>
            </w:pPr>
            <w:r w:rsidRPr="001D2CEF">
              <w:t>integer</w:t>
            </w:r>
          </w:p>
        </w:tc>
        <w:tc>
          <w:tcPr>
            <w:tcW w:w="2952" w:type="pct"/>
            <w:tcBorders>
              <w:top w:val="single" w:sz="4" w:space="0" w:color="auto"/>
              <w:left w:val="nil"/>
              <w:bottom w:val="single" w:sz="8" w:space="0" w:color="auto"/>
              <w:right w:val="single" w:sz="8" w:space="0" w:color="auto"/>
            </w:tcBorders>
          </w:tcPr>
          <w:p w14:paraId="129DB9B6" w14:textId="77777777" w:rsidR="00E92CBF" w:rsidRDefault="00184255" w:rsidP="00184255">
            <w:pPr>
              <w:pStyle w:val="TAL"/>
            </w:pPr>
            <w:r>
              <w:t>Integer where the allowed values correspond to the value range of an unsigned 16-bit integer, i.e. 0 to 65535</w:t>
            </w:r>
            <w:r w:rsidR="00E92CBF" w:rsidRPr="001D2CEF">
              <w:t>.</w:t>
            </w:r>
          </w:p>
          <w:p w14:paraId="47EA31F7" w14:textId="77777777" w:rsidR="00184255" w:rsidRPr="001D2CEF" w:rsidRDefault="00184255" w:rsidP="00184255">
            <w:pPr>
              <w:pStyle w:val="TAL"/>
            </w:pPr>
            <w:r w:rsidRPr="00867FDE">
              <w:t xml:space="preserve">Minimum = </w:t>
            </w:r>
            <w:r>
              <w:t>0</w:t>
            </w:r>
            <w:r w:rsidRPr="00867FDE">
              <w:t>. Maximum = 65535.</w:t>
            </w:r>
          </w:p>
        </w:tc>
      </w:tr>
      <w:tr w:rsidR="00E92CBF" w:rsidRPr="001D2CEF" w14:paraId="45374E4B"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4EE1F74C" w14:textId="77777777" w:rsidR="00E92CBF" w:rsidRPr="001D2CEF" w:rsidRDefault="00E92CBF" w:rsidP="00AA7DB8">
            <w:pPr>
              <w:pStyle w:val="TAL"/>
            </w:pPr>
            <w:r w:rsidRPr="001D2CEF">
              <w:t>Uint16Rm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4DD8FDD8" w14:textId="77777777" w:rsidR="00E92CBF" w:rsidRPr="001D2CEF" w:rsidRDefault="00E92CBF" w:rsidP="00AA7DB8">
            <w:pPr>
              <w:pStyle w:val="TAL"/>
            </w:pPr>
            <w:r w:rsidRPr="001D2CEF">
              <w:t>integer</w:t>
            </w:r>
          </w:p>
        </w:tc>
        <w:tc>
          <w:tcPr>
            <w:tcW w:w="2952" w:type="pct"/>
            <w:tcBorders>
              <w:top w:val="single" w:sz="4" w:space="0" w:color="auto"/>
              <w:left w:val="nil"/>
              <w:bottom w:val="single" w:sz="8" w:space="0" w:color="auto"/>
              <w:right w:val="single" w:sz="8" w:space="0" w:color="auto"/>
            </w:tcBorders>
          </w:tcPr>
          <w:p w14:paraId="188F1C24" w14:textId="77777777" w:rsidR="00E92CBF" w:rsidRPr="001D2CEF" w:rsidRDefault="00E92CBF" w:rsidP="00AA7DB8">
            <w:pPr>
              <w:pStyle w:val="TAL"/>
            </w:pPr>
            <w:r w:rsidRPr="001D2CEF">
              <w:t>This data type is defined in the same way as the "Uint16" data type, but with the OpenAPI "nullable: true" property.</w:t>
            </w:r>
          </w:p>
        </w:tc>
      </w:tr>
      <w:tr w:rsidR="00E92CBF" w:rsidRPr="001D2CEF" w14:paraId="6578A677"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5C37C71" w14:textId="77777777" w:rsidR="00E92CBF" w:rsidRPr="001D2CEF" w:rsidRDefault="00E92CBF" w:rsidP="00AA7DB8">
            <w:pPr>
              <w:pStyle w:val="TAL"/>
            </w:pPr>
            <w:r w:rsidRPr="001D2CEF">
              <w:t>Int32</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6789FC26" w14:textId="77777777" w:rsidR="00E92CBF" w:rsidRPr="001D2CEF" w:rsidRDefault="00E92CBF" w:rsidP="00AA7DB8">
            <w:pPr>
              <w:pStyle w:val="TAL"/>
            </w:pPr>
            <w:r w:rsidRPr="001D2CEF">
              <w:t>integer</w:t>
            </w:r>
          </w:p>
        </w:tc>
        <w:tc>
          <w:tcPr>
            <w:tcW w:w="2952" w:type="pct"/>
            <w:tcBorders>
              <w:top w:val="single" w:sz="4" w:space="0" w:color="auto"/>
              <w:left w:val="nil"/>
              <w:bottom w:val="single" w:sz="8" w:space="0" w:color="auto"/>
              <w:right w:val="single" w:sz="8" w:space="0" w:color="auto"/>
            </w:tcBorders>
          </w:tcPr>
          <w:p w14:paraId="339B3CCF" w14:textId="77777777" w:rsidR="00E92CBF" w:rsidRPr="001D2CEF" w:rsidRDefault="00E92CBF" w:rsidP="00AA7DB8">
            <w:pPr>
              <w:pStyle w:val="TAL"/>
            </w:pPr>
            <w:r w:rsidRPr="001D2CEF">
              <w:t>Integer with format "int32" as defined in OpenAPI Specification [3]</w:t>
            </w:r>
          </w:p>
        </w:tc>
      </w:tr>
      <w:tr w:rsidR="00E92CBF" w:rsidRPr="001D2CEF" w14:paraId="4695A65A"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60971831" w14:textId="77777777" w:rsidR="00E92CBF" w:rsidRPr="001D2CEF" w:rsidRDefault="00E92CBF" w:rsidP="00AA7DB8">
            <w:pPr>
              <w:pStyle w:val="TAL"/>
            </w:pPr>
            <w:r w:rsidRPr="001D2CEF">
              <w:t>Int32Rm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1F87FE66" w14:textId="77777777" w:rsidR="00E92CBF" w:rsidRPr="001D2CEF" w:rsidRDefault="00E92CBF" w:rsidP="00AA7DB8">
            <w:pPr>
              <w:pStyle w:val="TAL"/>
            </w:pPr>
            <w:r w:rsidRPr="001D2CEF">
              <w:t>integer</w:t>
            </w:r>
          </w:p>
        </w:tc>
        <w:tc>
          <w:tcPr>
            <w:tcW w:w="2952" w:type="pct"/>
            <w:tcBorders>
              <w:top w:val="single" w:sz="4" w:space="0" w:color="auto"/>
              <w:left w:val="nil"/>
              <w:bottom w:val="single" w:sz="8" w:space="0" w:color="auto"/>
              <w:right w:val="single" w:sz="8" w:space="0" w:color="auto"/>
            </w:tcBorders>
          </w:tcPr>
          <w:p w14:paraId="3F37466D" w14:textId="77777777" w:rsidR="00E92CBF" w:rsidRPr="001D2CEF" w:rsidRDefault="00E92CBF" w:rsidP="00AA7DB8">
            <w:pPr>
              <w:pStyle w:val="TAL"/>
            </w:pPr>
            <w:r w:rsidRPr="001D2CEF">
              <w:t>This data type is defined in the same way as the "Int32" data type, but with the OpenAPI "nullable: true" property.</w:t>
            </w:r>
          </w:p>
        </w:tc>
      </w:tr>
      <w:tr w:rsidR="00E92CBF" w:rsidRPr="001D2CEF" w14:paraId="6D96040B"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61BB3F7" w14:textId="77777777" w:rsidR="00E92CBF" w:rsidRPr="001D2CEF" w:rsidRDefault="00E92CBF" w:rsidP="00AA7DB8">
            <w:pPr>
              <w:pStyle w:val="TAL"/>
            </w:pPr>
            <w:r w:rsidRPr="001D2CEF">
              <w:t>Int64</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1FD412CD" w14:textId="77777777" w:rsidR="00E92CBF" w:rsidRPr="001D2CEF" w:rsidRDefault="00E92CBF" w:rsidP="00AA7DB8">
            <w:pPr>
              <w:pStyle w:val="TAL"/>
            </w:pPr>
            <w:r w:rsidRPr="001D2CEF">
              <w:t>integer</w:t>
            </w:r>
          </w:p>
        </w:tc>
        <w:tc>
          <w:tcPr>
            <w:tcW w:w="2952" w:type="pct"/>
            <w:tcBorders>
              <w:top w:val="single" w:sz="4" w:space="0" w:color="auto"/>
              <w:left w:val="nil"/>
              <w:bottom w:val="single" w:sz="8" w:space="0" w:color="auto"/>
              <w:right w:val="single" w:sz="8" w:space="0" w:color="auto"/>
            </w:tcBorders>
          </w:tcPr>
          <w:p w14:paraId="25E216EB" w14:textId="77777777" w:rsidR="00E92CBF" w:rsidRPr="001D2CEF" w:rsidRDefault="00E92CBF" w:rsidP="00AA7DB8">
            <w:pPr>
              <w:pStyle w:val="TAL"/>
            </w:pPr>
            <w:r w:rsidRPr="001D2CEF">
              <w:t>Integer with format "int64" as defined in OpenAPI Specification [3]</w:t>
            </w:r>
          </w:p>
        </w:tc>
      </w:tr>
      <w:tr w:rsidR="00E92CBF" w:rsidRPr="001D2CEF" w14:paraId="1C5E83B2"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2F260F8F" w14:textId="77777777" w:rsidR="00E92CBF" w:rsidRPr="001D2CEF" w:rsidRDefault="00E92CBF" w:rsidP="00AA7DB8">
            <w:pPr>
              <w:pStyle w:val="TAL"/>
            </w:pPr>
            <w:r w:rsidRPr="001D2CEF">
              <w:t>Int64Rm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622FBAA3" w14:textId="77777777" w:rsidR="00E92CBF" w:rsidRPr="001D2CEF" w:rsidRDefault="00E92CBF" w:rsidP="00AA7DB8">
            <w:pPr>
              <w:pStyle w:val="TAL"/>
            </w:pPr>
            <w:r w:rsidRPr="001D2CEF">
              <w:t>integer</w:t>
            </w:r>
          </w:p>
        </w:tc>
        <w:tc>
          <w:tcPr>
            <w:tcW w:w="2952" w:type="pct"/>
            <w:tcBorders>
              <w:top w:val="single" w:sz="4" w:space="0" w:color="auto"/>
              <w:left w:val="nil"/>
              <w:bottom w:val="single" w:sz="8" w:space="0" w:color="auto"/>
              <w:right w:val="single" w:sz="8" w:space="0" w:color="auto"/>
            </w:tcBorders>
          </w:tcPr>
          <w:p w14:paraId="5C17E950" w14:textId="77777777" w:rsidR="00E92CBF" w:rsidRPr="001D2CEF" w:rsidRDefault="00E92CBF" w:rsidP="00AA7DB8">
            <w:pPr>
              <w:pStyle w:val="TAL"/>
            </w:pPr>
            <w:r w:rsidRPr="001D2CEF">
              <w:t>This data type is defined in the same way as the "Int64" data type, but with the OpenAPI "nullable: true" property.</w:t>
            </w:r>
          </w:p>
        </w:tc>
      </w:tr>
      <w:tr w:rsidR="00E92CBF" w:rsidRPr="001D2CEF" w14:paraId="39A5E605"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0EF1123" w14:textId="77777777" w:rsidR="00E92CBF" w:rsidRPr="001D2CEF" w:rsidRDefault="00E92CBF" w:rsidP="00AA7DB8">
            <w:pPr>
              <w:pStyle w:val="TAL"/>
            </w:pPr>
            <w:r w:rsidRPr="001D2CEF">
              <w:t>Ipv4Addr</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1E7164E0"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7F37B445" w14:textId="2C457620" w:rsidR="00E92CBF" w:rsidRPr="001D2CEF" w:rsidRDefault="00E92CBF" w:rsidP="00AA7DB8">
            <w:pPr>
              <w:pStyle w:val="TAL"/>
              <w:rPr>
                <w:lang w:eastAsia="zh-CN"/>
              </w:rPr>
            </w:pPr>
            <w:r w:rsidRPr="001D2CEF">
              <w:rPr>
                <w:lang w:eastAsia="zh-CN"/>
              </w:rPr>
              <w:t>String identifying a IPv4 address formatted in the "dotted decimal" notation as defined in IETF RFC 1166 [4].</w:t>
            </w:r>
          </w:p>
          <w:p w14:paraId="170BC589" w14:textId="77777777" w:rsidR="00E92CBF" w:rsidRPr="001D2CEF" w:rsidRDefault="00E92CBF" w:rsidP="00AA7DB8">
            <w:pPr>
              <w:pStyle w:val="TAL"/>
            </w:pPr>
            <w:r w:rsidRPr="001D2CEF">
              <w:t>Pattern: '^(([0-9]|[1-9][0-9]|1[0-9][0-9]|2[0-4][0-9]|25[0-5])\.){3}([0-9]|[1-9][0-9]|1[0-9][0-9]|2[0-4][0-9]|25[0-5])$'</w:t>
            </w:r>
          </w:p>
        </w:tc>
      </w:tr>
      <w:tr w:rsidR="00E92CBF" w:rsidRPr="001D2CEF" w14:paraId="5D5ECE11"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2C763212" w14:textId="77777777" w:rsidR="00E92CBF" w:rsidRPr="001D2CEF" w:rsidRDefault="00E92CBF" w:rsidP="00AA7DB8">
            <w:pPr>
              <w:pStyle w:val="TAL"/>
            </w:pPr>
            <w:r w:rsidRPr="001D2CEF">
              <w:t>Ipv4AddrRm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4D6BB7BA"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38743695" w14:textId="77777777" w:rsidR="00E92CBF" w:rsidRPr="001D2CEF" w:rsidRDefault="00E92CBF" w:rsidP="00AA7DB8">
            <w:pPr>
              <w:pStyle w:val="TAL"/>
              <w:rPr>
                <w:lang w:eastAsia="zh-CN"/>
              </w:rPr>
            </w:pPr>
            <w:r w:rsidRPr="001D2CEF">
              <w:t>This data type is defined in the same way as the "Ipv4Addr" data type, but with the OpenAPI "nullable: true" property.</w:t>
            </w:r>
          </w:p>
        </w:tc>
      </w:tr>
      <w:tr w:rsidR="00E92CBF" w:rsidRPr="001D2CEF" w14:paraId="71A83AFA"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19143726" w14:textId="77777777" w:rsidR="00E92CBF" w:rsidRPr="001D2CEF" w:rsidRDefault="00E92CBF" w:rsidP="00AA7DB8">
            <w:pPr>
              <w:pStyle w:val="TAL"/>
            </w:pPr>
            <w:r w:rsidRPr="001D2CEF">
              <w:t>Ipv4AddrMask</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37945F88"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5221BD1F" w14:textId="7FD17FCA" w:rsidR="00E92CBF" w:rsidRPr="001D2CEF" w:rsidRDefault="00E92CBF" w:rsidP="00AA7DB8">
            <w:pPr>
              <w:pStyle w:val="TAL"/>
              <w:rPr>
                <w:lang w:eastAsia="zh-CN"/>
              </w:rPr>
            </w:pPr>
            <w:r w:rsidRPr="001D2CEF">
              <w:rPr>
                <w:lang w:eastAsia="zh-CN"/>
              </w:rPr>
              <w:t>String identifying a IPv4 address mask formatted in the "dotted decimal" notation as defined in IETF RFC 1166 [4].</w:t>
            </w:r>
          </w:p>
          <w:p w14:paraId="73612A7F" w14:textId="77777777" w:rsidR="00E92CBF" w:rsidRPr="001D2CEF" w:rsidRDefault="00E92CBF" w:rsidP="00AA7DB8">
            <w:pPr>
              <w:pStyle w:val="TAL"/>
            </w:pPr>
            <w:r w:rsidRPr="001D2CEF">
              <w:t>Pattern: '^(([0-9]|[1-9][0-9]|1[0-9][0-9]|2[0-4][0-9]|25[0-5])\.){3}([0-9]|[1-9][0-9]|1[0-9][0-9]|2[0-4][0-9]|25[0-5])</w:t>
            </w:r>
            <w:r w:rsidRPr="001D2CEF">
              <w:rPr>
                <w:lang w:eastAsia="zh-CN"/>
              </w:rPr>
              <w:t>(\/([0-9]|[1-2][0-9]|3[0-2]))</w:t>
            </w:r>
            <w:r w:rsidRPr="001D2CEF">
              <w:t>$'</w:t>
            </w:r>
          </w:p>
        </w:tc>
      </w:tr>
      <w:tr w:rsidR="00E92CBF" w:rsidRPr="001D2CEF" w14:paraId="65149460"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DEB77F0" w14:textId="77777777" w:rsidR="00E92CBF" w:rsidRPr="001D2CEF" w:rsidRDefault="00E92CBF" w:rsidP="00AA7DB8">
            <w:pPr>
              <w:pStyle w:val="TAL"/>
            </w:pPr>
            <w:r w:rsidRPr="001D2CEF">
              <w:t>Ipv4AddrMaskRm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2D651A6A"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1AB32163" w14:textId="77777777" w:rsidR="00E92CBF" w:rsidRPr="001D2CEF" w:rsidRDefault="00E92CBF" w:rsidP="00AA7DB8">
            <w:pPr>
              <w:pStyle w:val="TAL"/>
            </w:pPr>
            <w:r w:rsidRPr="001D2CEF">
              <w:t>This data type is defined in the same way as the "Ipv4AddrMask" data type, but with the OpenAPI "nullable: true" property.</w:t>
            </w:r>
          </w:p>
        </w:tc>
      </w:tr>
      <w:tr w:rsidR="00E92CBF" w:rsidRPr="001D2CEF" w14:paraId="5B9857C7"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618D16AB" w14:textId="77777777" w:rsidR="00E92CBF" w:rsidRPr="001D2CEF" w:rsidRDefault="00E92CBF" w:rsidP="00AA7DB8">
            <w:pPr>
              <w:pStyle w:val="TAL"/>
            </w:pPr>
            <w:r w:rsidRPr="001D2CEF">
              <w:t>Ipv6Addr</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7CAB7842"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59316985" w14:textId="77777777" w:rsidR="00E92CBF" w:rsidRPr="001D2CEF" w:rsidRDefault="00E92CBF" w:rsidP="00AA7DB8">
            <w:pPr>
              <w:pStyle w:val="TAL"/>
              <w:rPr>
                <w:lang w:eastAsia="zh-CN"/>
              </w:rPr>
            </w:pPr>
            <w:r w:rsidRPr="001D2CEF">
              <w:rPr>
                <w:lang w:eastAsia="zh-CN"/>
              </w:rPr>
              <w:t>String identifying an IPv6 address formatted according to clause 4 of IETF RFC 5952 [5]. The mixed IPv4 IPv6 notation according to clause 5 of IETF RFC 5952 [5] shall not be used.</w:t>
            </w:r>
          </w:p>
          <w:p w14:paraId="57AA02BC" w14:textId="77777777" w:rsidR="00E92CBF" w:rsidRPr="001D2CEF" w:rsidRDefault="00E92CBF" w:rsidP="00AA7DB8">
            <w:pPr>
              <w:pStyle w:val="TAL"/>
              <w:rPr>
                <w:lang w:eastAsia="zh-CN"/>
              </w:rPr>
            </w:pPr>
            <w:r w:rsidRPr="001D2CEF">
              <w:rPr>
                <w:lang w:eastAsia="zh-CN"/>
              </w:rPr>
              <w:t>Pattern: '^((:|(0?|([1-9a-f][0-9a-f]{0,3}))):)((0?|([1-9a-f][0-9a-f]{0,3})):){0,6}(:|(0?|([1-9a-f][0-9a-f]{0,3})))$'</w:t>
            </w:r>
          </w:p>
          <w:p w14:paraId="3037C3F5" w14:textId="77777777" w:rsidR="00E92CBF" w:rsidRPr="001D2CEF" w:rsidRDefault="00E92CBF" w:rsidP="00AA7DB8">
            <w:pPr>
              <w:pStyle w:val="TAL"/>
              <w:rPr>
                <w:lang w:eastAsia="zh-CN"/>
              </w:rPr>
            </w:pPr>
            <w:r w:rsidRPr="001D2CEF">
              <w:rPr>
                <w:lang w:eastAsia="zh-CN"/>
              </w:rPr>
              <w:t>and</w:t>
            </w:r>
          </w:p>
          <w:p w14:paraId="666569CA" w14:textId="77777777" w:rsidR="00E92CBF" w:rsidRPr="001D2CEF" w:rsidRDefault="00E92CBF" w:rsidP="00AA7DB8">
            <w:pPr>
              <w:pStyle w:val="TAL"/>
              <w:rPr>
                <w:lang w:eastAsia="zh-CN"/>
              </w:rPr>
            </w:pPr>
            <w:r w:rsidRPr="001D2CEF">
              <w:rPr>
                <w:lang w:eastAsia="zh-CN"/>
              </w:rPr>
              <w:t>Pattern: '^((([^:]+:){7}([^:]+))|((([^:]+:)*[^:]+)?::(([^:]+:)*[^:]+)?))$'</w:t>
            </w:r>
          </w:p>
        </w:tc>
      </w:tr>
      <w:tr w:rsidR="00E92CBF" w:rsidRPr="001D2CEF" w14:paraId="68B84348"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E6C4E9F" w14:textId="77777777" w:rsidR="00E92CBF" w:rsidRPr="001D2CEF" w:rsidRDefault="00E92CBF" w:rsidP="00AA7DB8">
            <w:pPr>
              <w:pStyle w:val="TAL"/>
            </w:pPr>
            <w:r w:rsidRPr="001D2CEF">
              <w:t>Ipv6AddrRm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1C112818"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593BDDC9" w14:textId="77777777" w:rsidR="00E92CBF" w:rsidRPr="001D2CEF" w:rsidRDefault="00E92CBF" w:rsidP="00AA7DB8">
            <w:pPr>
              <w:pStyle w:val="TAL"/>
              <w:rPr>
                <w:lang w:eastAsia="zh-CN"/>
              </w:rPr>
            </w:pPr>
            <w:r w:rsidRPr="001D2CEF">
              <w:t>This data type is defined in the same way as the "Ipv6Addr" data type, but with the OpenAPI "nullable: true" property.</w:t>
            </w:r>
          </w:p>
        </w:tc>
      </w:tr>
      <w:tr w:rsidR="00E92CBF" w:rsidRPr="001D2CEF" w14:paraId="098A4DFF"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FFA0422" w14:textId="77777777" w:rsidR="00E92CBF" w:rsidRPr="001D2CEF" w:rsidRDefault="00E92CBF" w:rsidP="00AA7DB8">
            <w:pPr>
              <w:pStyle w:val="TAL"/>
            </w:pPr>
            <w:r w:rsidRPr="001D2CEF">
              <w:lastRenderedPageBreak/>
              <w:t>Ipv6Prefix</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357D8A88"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2C3858C0" w14:textId="77777777" w:rsidR="00E92CBF" w:rsidRPr="001D2CEF" w:rsidRDefault="00E92CBF" w:rsidP="00AA7DB8">
            <w:pPr>
              <w:pStyle w:val="TAL"/>
            </w:pPr>
            <w:r w:rsidRPr="001D2CEF">
              <w:rPr>
                <w:lang w:eastAsia="zh-CN"/>
              </w:rPr>
              <w:t>String identifying an IPv6 address prefix formatted according to clause 4 of IETF RFC 5952 [5].</w:t>
            </w:r>
            <w:r w:rsidR="00940609" w:rsidRPr="005F456F">
              <w:t xml:space="preserve"> IPv6Prefix</w:t>
            </w:r>
            <w:r w:rsidR="00940609">
              <w:t xml:space="preserve"> data</w:t>
            </w:r>
            <w:r w:rsidR="00940609" w:rsidRPr="005F456F">
              <w:t xml:space="preserve"> type may contain an individual /128 IPv6 address</w:t>
            </w:r>
            <w:r w:rsidR="00940609">
              <w:t>.</w:t>
            </w:r>
          </w:p>
          <w:p w14:paraId="08B19352" w14:textId="77777777" w:rsidR="00E92CBF" w:rsidRPr="001D2CEF" w:rsidRDefault="00E92CBF" w:rsidP="00AA7DB8">
            <w:pPr>
              <w:pStyle w:val="TAL"/>
              <w:rPr>
                <w:lang w:eastAsia="zh-CN"/>
              </w:rPr>
            </w:pPr>
            <w:r w:rsidRPr="001D2CEF">
              <w:rPr>
                <w:lang w:eastAsia="zh-CN"/>
              </w:rPr>
              <w:t>Pattern: '^((:|(0?|([1-9a-f][0-9a-f]{0,3}))):)((0?|([1-9a-f][0-9a-f]{0,3})):){0,6}(:|(0?|([1-9a-f][0-9a-f]{0,3})))(\/(([0-9])|([0-9]{2})|(1[0-1][0-9])|(12[0-8])))$'</w:t>
            </w:r>
          </w:p>
          <w:p w14:paraId="1F6D74E7" w14:textId="77777777" w:rsidR="00E92CBF" w:rsidRPr="001D2CEF" w:rsidRDefault="00E92CBF" w:rsidP="00AA7DB8">
            <w:pPr>
              <w:pStyle w:val="TAL"/>
              <w:rPr>
                <w:lang w:eastAsia="zh-CN"/>
              </w:rPr>
            </w:pPr>
            <w:r w:rsidRPr="001D2CEF">
              <w:rPr>
                <w:lang w:eastAsia="zh-CN"/>
              </w:rPr>
              <w:t>and</w:t>
            </w:r>
          </w:p>
          <w:p w14:paraId="452A79AA" w14:textId="77777777" w:rsidR="00E92CBF" w:rsidRPr="001D2CEF" w:rsidRDefault="00E92CBF" w:rsidP="00AA7DB8">
            <w:pPr>
              <w:pStyle w:val="TAL"/>
              <w:rPr>
                <w:lang w:eastAsia="zh-CN"/>
              </w:rPr>
            </w:pPr>
            <w:r w:rsidRPr="001D2CEF">
              <w:rPr>
                <w:lang w:eastAsia="zh-CN"/>
              </w:rPr>
              <w:t>Pattern: '^((([^:]+:){7}([^:]+))|((([^:]+:)*[^:]+)?::(([^:]+:)*[^:]+)?))(\/.+)$'</w:t>
            </w:r>
          </w:p>
        </w:tc>
      </w:tr>
      <w:tr w:rsidR="00E92CBF" w:rsidRPr="001D2CEF" w14:paraId="224BB52E"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19DEDDF2" w14:textId="77777777" w:rsidR="00E92CBF" w:rsidRPr="001D2CEF" w:rsidRDefault="00E92CBF" w:rsidP="00AA7DB8">
            <w:pPr>
              <w:pStyle w:val="TAL"/>
            </w:pPr>
            <w:r w:rsidRPr="001D2CEF">
              <w:t>Ipv6PrefixRm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15F54A22"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7E29BD2F" w14:textId="77777777" w:rsidR="00E92CBF" w:rsidRPr="001D2CEF" w:rsidRDefault="00E92CBF" w:rsidP="00AA7DB8">
            <w:pPr>
              <w:pStyle w:val="TAL"/>
              <w:rPr>
                <w:lang w:eastAsia="zh-CN"/>
              </w:rPr>
            </w:pPr>
            <w:r w:rsidRPr="001D2CEF">
              <w:t>This data type is defined in the same way as the "Ipv6Prefix" data type, but with the OpenAPI "nullable: true" property.</w:t>
            </w:r>
          </w:p>
        </w:tc>
      </w:tr>
      <w:tr w:rsidR="00E92CBF" w:rsidRPr="001D2CEF" w14:paraId="3083F8FC"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4D7257FD" w14:textId="77777777" w:rsidR="00E92CBF" w:rsidRPr="001D2CEF" w:rsidRDefault="00E92CBF" w:rsidP="00AA7DB8">
            <w:pPr>
              <w:pStyle w:val="TAL"/>
            </w:pPr>
            <w:r w:rsidRPr="001D2CEF">
              <w:rPr>
                <w:rFonts w:hint="eastAsia"/>
                <w:lang w:eastAsia="zh-CN"/>
              </w:rPr>
              <w:t>M</w:t>
            </w:r>
            <w:r w:rsidRPr="001D2CEF">
              <w:rPr>
                <w:lang w:eastAsia="zh-CN"/>
              </w:rPr>
              <w:t>acAddr48</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36A65A2E" w14:textId="77777777" w:rsidR="00E92CBF" w:rsidRPr="001D2CEF" w:rsidRDefault="00E92CBF" w:rsidP="00AA7DB8">
            <w:pPr>
              <w:pStyle w:val="TAL"/>
            </w:pPr>
            <w:r w:rsidRPr="001D2CEF">
              <w:rPr>
                <w:lang w:eastAsia="zh-CN"/>
              </w:rPr>
              <w:t>string</w:t>
            </w:r>
          </w:p>
        </w:tc>
        <w:tc>
          <w:tcPr>
            <w:tcW w:w="2952" w:type="pct"/>
            <w:tcBorders>
              <w:top w:val="single" w:sz="4" w:space="0" w:color="auto"/>
              <w:left w:val="nil"/>
              <w:bottom w:val="single" w:sz="8" w:space="0" w:color="auto"/>
              <w:right w:val="single" w:sz="8" w:space="0" w:color="auto"/>
            </w:tcBorders>
          </w:tcPr>
          <w:p w14:paraId="26DE6550" w14:textId="77777777" w:rsidR="00E92CBF" w:rsidRPr="001D2CEF" w:rsidRDefault="00E92CBF" w:rsidP="00AA7DB8">
            <w:pPr>
              <w:pStyle w:val="TAL"/>
            </w:pPr>
            <w:r w:rsidRPr="001D2CEF">
              <w:rPr>
                <w:lang w:eastAsia="zh-CN"/>
              </w:rPr>
              <w:t>String identifying a MAC address formatted in the hexadecimal notation according to clause 1.1 and clause</w:t>
            </w:r>
            <w:r w:rsidRPr="001D2CEF">
              <w:rPr>
                <w:rFonts w:ascii="Cambria" w:eastAsia="Cambria" w:hAnsi="Cambria"/>
                <w:lang w:val="en-US" w:eastAsia="zh-CN"/>
              </w:rPr>
              <w:t> </w:t>
            </w:r>
            <w:r w:rsidRPr="001D2CEF">
              <w:rPr>
                <w:lang w:eastAsia="zh-CN"/>
              </w:rPr>
              <w:t>2.1 of IETF RFC 7042 [17].</w:t>
            </w:r>
          </w:p>
          <w:p w14:paraId="3CE1764B" w14:textId="77777777" w:rsidR="00E92CBF" w:rsidRPr="001D2CEF" w:rsidRDefault="00E92CBF" w:rsidP="00AA7DB8">
            <w:pPr>
              <w:pStyle w:val="TAL"/>
              <w:rPr>
                <w:lang w:eastAsia="zh-CN"/>
              </w:rPr>
            </w:pPr>
            <w:r w:rsidRPr="001D2CEF">
              <w:t>Pattern: '^([0-9a-fA-F]{2})((-[0-9a-fA-F]{2}){5})$'</w:t>
            </w:r>
          </w:p>
        </w:tc>
      </w:tr>
      <w:tr w:rsidR="00E92CBF" w:rsidRPr="001D2CEF" w14:paraId="6A16FED8"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1F397F0" w14:textId="77777777" w:rsidR="00E92CBF" w:rsidRPr="001D2CEF" w:rsidRDefault="00E92CBF" w:rsidP="00AA7DB8">
            <w:pPr>
              <w:pStyle w:val="TAL"/>
              <w:rPr>
                <w:lang w:eastAsia="zh-CN"/>
              </w:rPr>
            </w:pPr>
            <w:r w:rsidRPr="001D2CEF">
              <w:rPr>
                <w:rFonts w:hint="eastAsia"/>
                <w:lang w:eastAsia="zh-CN"/>
              </w:rPr>
              <w:t>M</w:t>
            </w:r>
            <w:r w:rsidRPr="001D2CEF">
              <w:rPr>
                <w:lang w:eastAsia="zh-CN"/>
              </w:rPr>
              <w:t>acAddr48Rm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0918BB77" w14:textId="77777777" w:rsidR="00E92CBF" w:rsidRPr="001D2CEF" w:rsidRDefault="00E92CBF" w:rsidP="00AA7DB8">
            <w:pPr>
              <w:pStyle w:val="TAL"/>
              <w:rPr>
                <w:lang w:eastAsia="zh-CN"/>
              </w:rPr>
            </w:pPr>
            <w:r w:rsidRPr="001D2CEF">
              <w:rPr>
                <w:lang w:eastAsia="zh-CN"/>
              </w:rPr>
              <w:t>string</w:t>
            </w:r>
          </w:p>
        </w:tc>
        <w:tc>
          <w:tcPr>
            <w:tcW w:w="2952" w:type="pct"/>
            <w:tcBorders>
              <w:top w:val="single" w:sz="4" w:space="0" w:color="auto"/>
              <w:left w:val="nil"/>
              <w:bottom w:val="single" w:sz="8" w:space="0" w:color="auto"/>
              <w:right w:val="single" w:sz="8" w:space="0" w:color="auto"/>
            </w:tcBorders>
          </w:tcPr>
          <w:p w14:paraId="14DC7F94" w14:textId="77777777" w:rsidR="00E92CBF" w:rsidRPr="001D2CEF" w:rsidRDefault="00E92CBF" w:rsidP="00AA7DB8">
            <w:pPr>
              <w:pStyle w:val="TAL"/>
              <w:rPr>
                <w:lang w:eastAsia="zh-CN"/>
              </w:rPr>
            </w:pPr>
            <w:r w:rsidRPr="001D2CEF">
              <w:t>This data type is defined in the same way as the "</w:t>
            </w:r>
            <w:r w:rsidRPr="001D2CEF">
              <w:rPr>
                <w:rFonts w:hint="eastAsia"/>
                <w:lang w:eastAsia="zh-CN"/>
              </w:rPr>
              <w:t>M</w:t>
            </w:r>
            <w:r w:rsidRPr="001D2CEF">
              <w:rPr>
                <w:lang w:eastAsia="zh-CN"/>
              </w:rPr>
              <w:t>acAddr48</w:t>
            </w:r>
            <w:r w:rsidRPr="001D2CEF">
              <w:t>" data type, but with the OpenAPI "nullable: true" property.</w:t>
            </w:r>
          </w:p>
        </w:tc>
      </w:tr>
      <w:tr w:rsidR="00E92CBF" w:rsidRPr="001D2CEF" w14:paraId="3F299924"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0F3B9983" w14:textId="77777777" w:rsidR="00E92CBF" w:rsidRPr="001D2CEF" w:rsidRDefault="00E92CBF" w:rsidP="00AA7DB8">
            <w:pPr>
              <w:pStyle w:val="TAL"/>
            </w:pPr>
            <w:r w:rsidRPr="001D2CEF">
              <w:rPr>
                <w:lang w:eastAsia="zh-CN"/>
              </w:rPr>
              <w:t>SupportedFeatures</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7C7CDF6C"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5D943236" w14:textId="77777777" w:rsidR="00E92CBF" w:rsidRPr="001D2CEF" w:rsidRDefault="00E92CBF" w:rsidP="00AA7DB8">
            <w:pPr>
              <w:pStyle w:val="TAL"/>
              <w:rPr>
                <w:lang w:eastAsia="zh-CN"/>
              </w:rPr>
            </w:pPr>
            <w:r w:rsidRPr="001D2CEF">
              <w:rPr>
                <w:lang w:eastAsia="zh-CN"/>
              </w:rPr>
              <w:t>A string used to indicate the features supported by an API that is used as defined in clause 6.6 in 3GPP TS 29.500 [25].</w:t>
            </w:r>
            <w:r w:rsidRPr="001D2CEF">
              <w:rPr>
                <w:lang w:eastAsia="zh-CN"/>
              </w:rPr>
              <w:br/>
              <w:t>The string shall contain a bitmask indicating supported features in hexadecimal representation:</w:t>
            </w:r>
          </w:p>
          <w:p w14:paraId="195724C0" w14:textId="77777777" w:rsidR="00E92CBF" w:rsidRPr="001D2CEF" w:rsidRDefault="00E92CBF" w:rsidP="00AA7DB8">
            <w:pPr>
              <w:pStyle w:val="TAL"/>
              <w:rPr>
                <w:lang w:eastAsia="zh-CN"/>
              </w:rPr>
            </w:pPr>
            <w:r w:rsidRPr="001D2CEF">
              <w:rPr>
                <w:lang w:eastAsia="zh-CN"/>
              </w:rPr>
              <w:t>Each character in the string shall take a value of "0" to "9"</w:t>
            </w:r>
            <w:r w:rsidR="00D82E6F">
              <w:rPr>
                <w:lang w:eastAsia="zh-CN"/>
              </w:rPr>
              <w:t xml:space="preserve">, </w:t>
            </w:r>
            <w:r w:rsidR="00D82E6F" w:rsidRPr="00127CF6">
              <w:rPr>
                <w:lang w:eastAsia="zh-CN"/>
              </w:rPr>
              <w:t>"</w:t>
            </w:r>
            <w:r w:rsidR="00D82E6F">
              <w:rPr>
                <w:lang w:eastAsia="zh-CN"/>
              </w:rPr>
              <w:t>a</w:t>
            </w:r>
            <w:r w:rsidR="00D82E6F" w:rsidRPr="00127CF6">
              <w:rPr>
                <w:lang w:eastAsia="zh-CN"/>
              </w:rPr>
              <w:t>" to "</w:t>
            </w:r>
            <w:r w:rsidR="00D82E6F">
              <w:rPr>
                <w:lang w:eastAsia="zh-CN"/>
              </w:rPr>
              <w:t>f</w:t>
            </w:r>
            <w:r w:rsidR="00D82E6F" w:rsidRPr="00127CF6">
              <w:rPr>
                <w:lang w:eastAsia="zh-CN"/>
              </w:rPr>
              <w:t>"</w:t>
            </w:r>
            <w:r w:rsidRPr="001D2CEF">
              <w:rPr>
                <w:lang w:eastAsia="zh-CN"/>
              </w:rPr>
              <w:t xml:space="preserve"> or "A" to "F" and shall represent the support of 4 features as described in table </w:t>
            </w:r>
            <w:r w:rsidRPr="001D2CEF">
              <w:t>5.2.2-3</w:t>
            </w:r>
            <w:r w:rsidRPr="001D2CEF">
              <w:rPr>
                <w:lang w:eastAsia="zh-CN"/>
              </w:rPr>
              <w:t>. The most significant character representing the highest-numbered features shall appear first in the string, and the character representing features 1 to 4 shall appear last in the string. The list of features and their numbering (starting with 1) are defined separately for each API. If the string contains a lower number of characters than there are defined features for an API, all features that would be represented by characters that are not present in the string are not supported.</w:t>
            </w:r>
          </w:p>
        </w:tc>
      </w:tr>
      <w:tr w:rsidR="00E92CBF" w:rsidRPr="001D2CEF" w14:paraId="0979D9D4"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39E4C72E" w14:textId="77777777" w:rsidR="00E92CBF" w:rsidRPr="001D2CEF" w:rsidRDefault="00E92CBF" w:rsidP="00AA7DB8">
            <w:pPr>
              <w:pStyle w:val="TAL"/>
            </w:pPr>
            <w:r w:rsidRPr="001D2CEF">
              <w:t>Uinteger</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18BA0608" w14:textId="77777777" w:rsidR="00E92CBF" w:rsidRPr="001D2CEF" w:rsidRDefault="00E92CBF" w:rsidP="00AA7DB8">
            <w:pPr>
              <w:pStyle w:val="TAL"/>
            </w:pPr>
            <w:r w:rsidRPr="001D2CEF">
              <w:t>integer</w:t>
            </w:r>
          </w:p>
        </w:tc>
        <w:tc>
          <w:tcPr>
            <w:tcW w:w="2952" w:type="pct"/>
            <w:tcBorders>
              <w:top w:val="single" w:sz="4" w:space="0" w:color="auto"/>
              <w:left w:val="nil"/>
              <w:bottom w:val="single" w:sz="8" w:space="0" w:color="auto"/>
              <w:right w:val="single" w:sz="8" w:space="0" w:color="auto"/>
            </w:tcBorders>
          </w:tcPr>
          <w:p w14:paraId="33861DF9" w14:textId="77777777" w:rsidR="00E92CBF" w:rsidRDefault="00E92CBF" w:rsidP="00AA7DB8">
            <w:pPr>
              <w:pStyle w:val="TAL"/>
            </w:pPr>
            <w:r w:rsidRPr="001D2CEF">
              <w:t>Unsigned Integer, i.e. only value 0 and integers above 0 are permissible.</w:t>
            </w:r>
          </w:p>
          <w:p w14:paraId="3B38B4B8" w14:textId="77777777" w:rsidR="00184255" w:rsidRPr="001D2CEF" w:rsidRDefault="00184255" w:rsidP="00184255">
            <w:pPr>
              <w:pStyle w:val="TAL"/>
              <w:rPr>
                <w:lang w:eastAsia="zh-CN"/>
              </w:rPr>
            </w:pPr>
            <w:r w:rsidRPr="00867FDE">
              <w:t xml:space="preserve">Minimum = </w:t>
            </w:r>
            <w:r>
              <w:t>0</w:t>
            </w:r>
            <w:r w:rsidRPr="00867FDE">
              <w:t>.</w:t>
            </w:r>
          </w:p>
        </w:tc>
      </w:tr>
      <w:tr w:rsidR="00E92CBF" w:rsidRPr="001D2CEF" w14:paraId="5DC4B996"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22A64B78" w14:textId="77777777" w:rsidR="00E92CBF" w:rsidRPr="001D2CEF" w:rsidRDefault="00E92CBF" w:rsidP="00AA7DB8">
            <w:pPr>
              <w:pStyle w:val="TAL"/>
            </w:pPr>
            <w:r w:rsidRPr="001D2CEF">
              <w:t>UintegerRm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60AA0FEF" w14:textId="77777777" w:rsidR="00E92CBF" w:rsidRPr="001D2CEF" w:rsidRDefault="00E92CBF" w:rsidP="00AA7DB8">
            <w:pPr>
              <w:pStyle w:val="TAL"/>
            </w:pPr>
            <w:r w:rsidRPr="001D2CEF">
              <w:t>integer</w:t>
            </w:r>
          </w:p>
        </w:tc>
        <w:tc>
          <w:tcPr>
            <w:tcW w:w="2952" w:type="pct"/>
            <w:tcBorders>
              <w:top w:val="single" w:sz="4" w:space="0" w:color="auto"/>
              <w:left w:val="nil"/>
              <w:bottom w:val="single" w:sz="8" w:space="0" w:color="auto"/>
              <w:right w:val="single" w:sz="8" w:space="0" w:color="auto"/>
            </w:tcBorders>
          </w:tcPr>
          <w:p w14:paraId="77323FC1" w14:textId="77777777" w:rsidR="00E92CBF" w:rsidRPr="001D2CEF" w:rsidRDefault="00E92CBF" w:rsidP="00AA7DB8">
            <w:pPr>
              <w:pStyle w:val="TAL"/>
            </w:pPr>
            <w:r w:rsidRPr="001D2CEF">
              <w:t>This data type is defined in the same way as the "Uinteger" data type, but with the OpenAPI "nullable: true" property.</w:t>
            </w:r>
          </w:p>
        </w:tc>
      </w:tr>
      <w:tr w:rsidR="00714CAF" w:rsidRPr="001D2CEF" w14:paraId="1CB860B7"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71621AC" w14:textId="598D9251" w:rsidR="00714CAF" w:rsidRPr="001D2CEF" w:rsidRDefault="00714CAF" w:rsidP="00714CAF">
            <w:pPr>
              <w:pStyle w:val="TAL"/>
            </w:pPr>
            <w:r>
              <w:t>Uint16</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2716AD23" w14:textId="27330851" w:rsidR="00714CAF" w:rsidRPr="001D2CEF" w:rsidRDefault="00714CAF" w:rsidP="00714CAF">
            <w:pPr>
              <w:pStyle w:val="TAL"/>
            </w:pPr>
            <w:r w:rsidRPr="001D2CEF">
              <w:t>integer</w:t>
            </w:r>
          </w:p>
        </w:tc>
        <w:tc>
          <w:tcPr>
            <w:tcW w:w="2952" w:type="pct"/>
            <w:tcBorders>
              <w:top w:val="single" w:sz="4" w:space="0" w:color="auto"/>
              <w:left w:val="nil"/>
              <w:bottom w:val="single" w:sz="8" w:space="0" w:color="auto"/>
              <w:right w:val="single" w:sz="8" w:space="0" w:color="auto"/>
            </w:tcBorders>
          </w:tcPr>
          <w:p w14:paraId="6BD2CB90" w14:textId="77777777" w:rsidR="00714CAF" w:rsidRDefault="00714CAF" w:rsidP="00714CAF">
            <w:pPr>
              <w:pStyle w:val="TAL"/>
            </w:pPr>
            <w:r>
              <w:t xml:space="preserve">Integer where the allowed values correspond to the value range of an unsigned 16-bit integer, i.e. 0 to </w:t>
            </w:r>
            <w:r w:rsidRPr="00044E60">
              <w:rPr>
                <w:lang w:val="en-US"/>
              </w:rPr>
              <w:t>65535</w:t>
            </w:r>
            <w:r w:rsidRPr="00867FDE">
              <w:t>.</w:t>
            </w:r>
          </w:p>
          <w:p w14:paraId="2BFCCFB0" w14:textId="10D83FBD" w:rsidR="00714CAF" w:rsidRPr="001D2CEF" w:rsidRDefault="00714CAF" w:rsidP="00714CAF">
            <w:pPr>
              <w:pStyle w:val="TAL"/>
            </w:pPr>
            <w:r w:rsidRPr="00867FDE">
              <w:t xml:space="preserve">Minimum = </w:t>
            </w:r>
            <w:r>
              <w:t>0</w:t>
            </w:r>
            <w:r w:rsidRPr="00867FDE">
              <w:t xml:space="preserve">. Maximum = </w:t>
            </w:r>
            <w:r w:rsidRPr="00847967">
              <w:rPr>
                <w:lang w:val="de-DE"/>
              </w:rPr>
              <w:t>65535</w:t>
            </w:r>
            <w:r w:rsidRPr="00867FDE">
              <w:t>.</w:t>
            </w:r>
          </w:p>
        </w:tc>
      </w:tr>
      <w:tr w:rsidR="00714CAF" w:rsidRPr="001D2CEF" w14:paraId="3BB179B0"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2B0321B4" w14:textId="5311E2D7" w:rsidR="00714CAF" w:rsidRPr="001D2CEF" w:rsidRDefault="00714CAF" w:rsidP="00714CAF">
            <w:pPr>
              <w:pStyle w:val="TAL"/>
            </w:pPr>
            <w:r w:rsidRPr="001D2CEF">
              <w:t>Uint</w:t>
            </w:r>
            <w:r>
              <w:t>16</w:t>
            </w:r>
            <w:r w:rsidRPr="001D2CEF">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3230BAA7" w14:textId="7038403F" w:rsidR="00714CAF" w:rsidRPr="001D2CEF" w:rsidRDefault="00714CAF" w:rsidP="00714CAF">
            <w:pPr>
              <w:pStyle w:val="TAL"/>
            </w:pPr>
            <w:r w:rsidRPr="001D2CEF">
              <w:t>integer</w:t>
            </w:r>
          </w:p>
        </w:tc>
        <w:tc>
          <w:tcPr>
            <w:tcW w:w="2952" w:type="pct"/>
            <w:tcBorders>
              <w:top w:val="single" w:sz="4" w:space="0" w:color="auto"/>
              <w:left w:val="nil"/>
              <w:bottom w:val="single" w:sz="8" w:space="0" w:color="auto"/>
              <w:right w:val="single" w:sz="8" w:space="0" w:color="auto"/>
            </w:tcBorders>
          </w:tcPr>
          <w:p w14:paraId="12755E5B" w14:textId="3905B18A" w:rsidR="00714CAF" w:rsidRPr="001D2CEF" w:rsidRDefault="00714CAF" w:rsidP="00714CAF">
            <w:pPr>
              <w:pStyle w:val="TAL"/>
            </w:pPr>
            <w:r w:rsidRPr="001D2CEF">
              <w:t>This data type is defined in the same way as the "UInt32" data type, but with the OpenAPI "nullable: true" property.</w:t>
            </w:r>
          </w:p>
        </w:tc>
      </w:tr>
      <w:tr w:rsidR="00714CAF" w:rsidRPr="001D2CEF" w14:paraId="31A66B7F"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F108DAD" w14:textId="77777777" w:rsidR="00714CAF" w:rsidRPr="001D2CEF" w:rsidRDefault="00714CAF" w:rsidP="00714CAF">
            <w:pPr>
              <w:pStyle w:val="TAL"/>
            </w:pPr>
            <w:r w:rsidRPr="001D2CEF">
              <w:t>Uint32</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19180C0D" w14:textId="77777777" w:rsidR="00714CAF" w:rsidRPr="001D2CEF" w:rsidRDefault="00714CAF" w:rsidP="00714CAF">
            <w:pPr>
              <w:pStyle w:val="TAL"/>
            </w:pPr>
            <w:r w:rsidRPr="001D2CEF">
              <w:t>integer</w:t>
            </w:r>
          </w:p>
        </w:tc>
        <w:tc>
          <w:tcPr>
            <w:tcW w:w="2952" w:type="pct"/>
            <w:tcBorders>
              <w:top w:val="single" w:sz="4" w:space="0" w:color="auto"/>
              <w:left w:val="nil"/>
              <w:bottom w:val="single" w:sz="8" w:space="0" w:color="auto"/>
              <w:right w:val="single" w:sz="8" w:space="0" w:color="auto"/>
            </w:tcBorders>
          </w:tcPr>
          <w:p w14:paraId="4A931F45" w14:textId="77777777" w:rsidR="00714CAF" w:rsidRDefault="00714CAF" w:rsidP="00714CAF">
            <w:pPr>
              <w:pStyle w:val="TAL"/>
            </w:pPr>
            <w:r>
              <w:t>Integer where the allowed values correspond to the value range of an unsigned 32-bit integer, i.e. 0 to (2^</w:t>
            </w:r>
            <w:r w:rsidRPr="00643350">
              <w:rPr>
                <w:vertAlign w:val="superscript"/>
              </w:rPr>
              <w:t>32</w:t>
            </w:r>
            <w:r>
              <w:t>)-1</w:t>
            </w:r>
            <w:r w:rsidRPr="00867FDE">
              <w:t>.</w:t>
            </w:r>
          </w:p>
          <w:p w14:paraId="09237E06" w14:textId="77777777" w:rsidR="00714CAF" w:rsidRPr="001D2CEF" w:rsidRDefault="00714CAF" w:rsidP="00714CAF">
            <w:pPr>
              <w:pStyle w:val="TAL"/>
            </w:pPr>
            <w:r w:rsidRPr="00867FDE">
              <w:t xml:space="preserve">Minimum = </w:t>
            </w:r>
            <w:r>
              <w:t>0</w:t>
            </w:r>
            <w:r w:rsidRPr="00867FDE">
              <w:t xml:space="preserve">. Maximum = </w:t>
            </w:r>
            <w:r w:rsidRPr="00CE0C09">
              <w:t>4294967295</w:t>
            </w:r>
            <w:r w:rsidRPr="00867FDE">
              <w:t>.</w:t>
            </w:r>
          </w:p>
        </w:tc>
      </w:tr>
      <w:tr w:rsidR="00714CAF" w:rsidRPr="001D2CEF" w14:paraId="39E9EB28"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876AD45" w14:textId="77777777" w:rsidR="00714CAF" w:rsidRPr="001D2CEF" w:rsidRDefault="00714CAF" w:rsidP="00714CAF">
            <w:pPr>
              <w:pStyle w:val="TAL"/>
            </w:pPr>
            <w:r w:rsidRPr="001D2CEF">
              <w:t>Uint32Rm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5BE20A81" w14:textId="77777777" w:rsidR="00714CAF" w:rsidRPr="001D2CEF" w:rsidRDefault="00714CAF" w:rsidP="00714CAF">
            <w:pPr>
              <w:pStyle w:val="TAL"/>
            </w:pPr>
            <w:r w:rsidRPr="001D2CEF">
              <w:t>integer</w:t>
            </w:r>
          </w:p>
        </w:tc>
        <w:tc>
          <w:tcPr>
            <w:tcW w:w="2952" w:type="pct"/>
            <w:tcBorders>
              <w:top w:val="single" w:sz="4" w:space="0" w:color="auto"/>
              <w:left w:val="nil"/>
              <w:bottom w:val="single" w:sz="8" w:space="0" w:color="auto"/>
              <w:right w:val="single" w:sz="8" w:space="0" w:color="auto"/>
            </w:tcBorders>
          </w:tcPr>
          <w:p w14:paraId="09B9D9EC" w14:textId="77777777" w:rsidR="00714CAF" w:rsidRPr="001D2CEF" w:rsidRDefault="00714CAF" w:rsidP="00714CAF">
            <w:pPr>
              <w:pStyle w:val="TAL"/>
            </w:pPr>
            <w:r w:rsidRPr="001D2CEF">
              <w:t>This data type is defined in the same way as the "UInt32" data type, but with the OpenAPI "nullable: true" property.</w:t>
            </w:r>
          </w:p>
        </w:tc>
      </w:tr>
      <w:tr w:rsidR="00714CAF" w:rsidRPr="001D2CEF" w14:paraId="1906FCD3"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DEF2EC1" w14:textId="77777777" w:rsidR="00714CAF" w:rsidRPr="001D2CEF" w:rsidRDefault="00714CAF" w:rsidP="00714CAF">
            <w:pPr>
              <w:pStyle w:val="TAL"/>
            </w:pPr>
            <w:r w:rsidRPr="001D2CEF">
              <w:t>Uint64</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3BE1780E" w14:textId="77777777" w:rsidR="00714CAF" w:rsidRPr="001D2CEF" w:rsidRDefault="00714CAF" w:rsidP="00714CAF">
            <w:pPr>
              <w:pStyle w:val="TAL"/>
            </w:pPr>
            <w:r w:rsidRPr="001D2CEF">
              <w:t>integer</w:t>
            </w:r>
          </w:p>
        </w:tc>
        <w:tc>
          <w:tcPr>
            <w:tcW w:w="2952" w:type="pct"/>
            <w:tcBorders>
              <w:top w:val="single" w:sz="4" w:space="0" w:color="auto"/>
              <w:left w:val="nil"/>
              <w:bottom w:val="single" w:sz="8" w:space="0" w:color="auto"/>
              <w:right w:val="single" w:sz="8" w:space="0" w:color="auto"/>
            </w:tcBorders>
          </w:tcPr>
          <w:p w14:paraId="53C79809" w14:textId="77777777" w:rsidR="00714CAF" w:rsidRDefault="00714CAF" w:rsidP="00714CAF">
            <w:pPr>
              <w:pStyle w:val="TAL"/>
            </w:pPr>
            <w:r>
              <w:t>Integer where the allowed values correspond to the value range of an unsigned 64-bit integer, i.e. 0 to (2^</w:t>
            </w:r>
            <w:r>
              <w:rPr>
                <w:vertAlign w:val="superscript"/>
              </w:rPr>
              <w:t>64</w:t>
            </w:r>
            <w:r>
              <w:t>)-1</w:t>
            </w:r>
            <w:r w:rsidRPr="00867FDE">
              <w:t>.</w:t>
            </w:r>
          </w:p>
          <w:p w14:paraId="2B208124" w14:textId="77777777" w:rsidR="00714CAF" w:rsidRPr="001D2CEF" w:rsidRDefault="00714CAF" w:rsidP="00714CAF">
            <w:pPr>
              <w:pStyle w:val="TAL"/>
            </w:pPr>
            <w:r w:rsidRPr="00867FDE">
              <w:t xml:space="preserve">Minimum = </w:t>
            </w:r>
            <w:r>
              <w:t>0</w:t>
            </w:r>
            <w:r w:rsidRPr="00867FDE">
              <w:t xml:space="preserve">. Maximum = </w:t>
            </w:r>
            <w:r w:rsidRPr="00B67161">
              <w:t>18446744073709551615</w:t>
            </w:r>
            <w:r w:rsidRPr="00867FDE">
              <w:t>.</w:t>
            </w:r>
          </w:p>
        </w:tc>
      </w:tr>
      <w:tr w:rsidR="00714CAF" w:rsidRPr="001D2CEF" w14:paraId="2780846C"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3C1DEDB7" w14:textId="77777777" w:rsidR="00714CAF" w:rsidRPr="001D2CEF" w:rsidRDefault="00714CAF" w:rsidP="00714CAF">
            <w:pPr>
              <w:pStyle w:val="TAL"/>
            </w:pPr>
            <w:r w:rsidRPr="001D2CEF">
              <w:t>Uint64Rm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63354EC2" w14:textId="77777777" w:rsidR="00714CAF" w:rsidRPr="001D2CEF" w:rsidRDefault="00714CAF" w:rsidP="00714CAF">
            <w:pPr>
              <w:pStyle w:val="TAL"/>
            </w:pPr>
            <w:r w:rsidRPr="001D2CEF">
              <w:t>integer</w:t>
            </w:r>
          </w:p>
        </w:tc>
        <w:tc>
          <w:tcPr>
            <w:tcW w:w="2952" w:type="pct"/>
            <w:tcBorders>
              <w:top w:val="single" w:sz="4" w:space="0" w:color="auto"/>
              <w:left w:val="nil"/>
              <w:bottom w:val="single" w:sz="8" w:space="0" w:color="auto"/>
              <w:right w:val="single" w:sz="8" w:space="0" w:color="auto"/>
            </w:tcBorders>
          </w:tcPr>
          <w:p w14:paraId="0F1B5B0C" w14:textId="77777777" w:rsidR="00714CAF" w:rsidRPr="001D2CEF" w:rsidRDefault="00714CAF" w:rsidP="00714CAF">
            <w:pPr>
              <w:pStyle w:val="TAL"/>
            </w:pPr>
            <w:r w:rsidRPr="001D2CEF">
              <w:t>This data type is defined in the same way as the "Uint64" data type, but with the OpenAPI "nullable: true" property.</w:t>
            </w:r>
          </w:p>
        </w:tc>
      </w:tr>
      <w:tr w:rsidR="00714CAF" w:rsidRPr="001D2CEF" w14:paraId="562C151E"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0864EB65" w14:textId="77777777" w:rsidR="00714CAF" w:rsidRPr="001D2CEF" w:rsidRDefault="00714CAF" w:rsidP="00714CAF">
            <w:pPr>
              <w:pStyle w:val="TAL"/>
            </w:pPr>
            <w:r w:rsidRPr="001D2CEF">
              <w:t>Uri</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22A73219" w14:textId="77777777" w:rsidR="00714CAF" w:rsidRPr="001D2CEF" w:rsidRDefault="00714CAF" w:rsidP="00714CAF">
            <w:pPr>
              <w:pStyle w:val="TAL"/>
            </w:pPr>
            <w:r w:rsidRPr="001D2CEF">
              <w:t>string</w:t>
            </w:r>
          </w:p>
        </w:tc>
        <w:tc>
          <w:tcPr>
            <w:tcW w:w="2952" w:type="pct"/>
            <w:tcBorders>
              <w:top w:val="single" w:sz="4" w:space="0" w:color="auto"/>
              <w:left w:val="nil"/>
              <w:bottom w:val="single" w:sz="8" w:space="0" w:color="auto"/>
              <w:right w:val="single" w:sz="8" w:space="0" w:color="auto"/>
            </w:tcBorders>
          </w:tcPr>
          <w:p w14:paraId="0339A999" w14:textId="77777777" w:rsidR="00714CAF" w:rsidRPr="001D2CEF" w:rsidRDefault="00714CAF" w:rsidP="00714CAF">
            <w:pPr>
              <w:pStyle w:val="TAL"/>
            </w:pPr>
            <w:r w:rsidRPr="001D2CEF">
              <w:rPr>
                <w:lang w:eastAsia="zh-CN"/>
              </w:rPr>
              <w:t xml:space="preserve">String providing an URI formatted according to IETF RFC 3986 [6]. </w:t>
            </w:r>
          </w:p>
        </w:tc>
      </w:tr>
      <w:tr w:rsidR="00714CAF" w:rsidRPr="001D2CEF" w14:paraId="54D23F6A"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4330520" w14:textId="77777777" w:rsidR="00714CAF" w:rsidRPr="001D2CEF" w:rsidRDefault="00714CAF" w:rsidP="00714CAF">
            <w:pPr>
              <w:pStyle w:val="TAL"/>
            </w:pPr>
            <w:r w:rsidRPr="001D2CEF">
              <w:t>UriRm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64589CAD" w14:textId="77777777" w:rsidR="00714CAF" w:rsidRPr="001D2CEF" w:rsidRDefault="00714CAF" w:rsidP="00714CAF">
            <w:pPr>
              <w:pStyle w:val="TAL"/>
            </w:pPr>
            <w:r w:rsidRPr="001D2CEF">
              <w:t>string</w:t>
            </w:r>
          </w:p>
        </w:tc>
        <w:tc>
          <w:tcPr>
            <w:tcW w:w="2952" w:type="pct"/>
            <w:tcBorders>
              <w:top w:val="single" w:sz="4" w:space="0" w:color="auto"/>
              <w:left w:val="nil"/>
              <w:bottom w:val="single" w:sz="8" w:space="0" w:color="auto"/>
              <w:right w:val="single" w:sz="8" w:space="0" w:color="auto"/>
            </w:tcBorders>
          </w:tcPr>
          <w:p w14:paraId="367F8306" w14:textId="77777777" w:rsidR="00714CAF" w:rsidRPr="001D2CEF" w:rsidRDefault="00714CAF" w:rsidP="00714CAF">
            <w:pPr>
              <w:pStyle w:val="TAL"/>
              <w:rPr>
                <w:lang w:eastAsia="zh-CN"/>
              </w:rPr>
            </w:pPr>
            <w:r w:rsidRPr="001D2CEF">
              <w:t>This data type is defined in the same way as the "Uri" data type, but with the OpenAPI "nullable: true" property.</w:t>
            </w:r>
          </w:p>
        </w:tc>
      </w:tr>
      <w:tr w:rsidR="00714CAF" w:rsidRPr="00BC0053" w14:paraId="308FDD1B"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20D7B53A" w14:textId="77777777" w:rsidR="00714CAF" w:rsidRPr="001D2CEF" w:rsidRDefault="00714CAF" w:rsidP="00714CAF">
            <w:pPr>
              <w:pStyle w:val="TAL"/>
            </w:pPr>
            <w:r w:rsidRPr="001D2CEF">
              <w:t>VarUeId</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0E50453E" w14:textId="77777777" w:rsidR="00714CAF" w:rsidRPr="001D2CEF" w:rsidRDefault="00714CAF" w:rsidP="00714CAF">
            <w:pPr>
              <w:pStyle w:val="TAL"/>
            </w:pPr>
            <w:r w:rsidRPr="001D2CEF">
              <w:t>string</w:t>
            </w:r>
          </w:p>
        </w:tc>
        <w:tc>
          <w:tcPr>
            <w:tcW w:w="2952" w:type="pct"/>
            <w:tcBorders>
              <w:top w:val="single" w:sz="4" w:space="0" w:color="auto"/>
              <w:left w:val="nil"/>
              <w:bottom w:val="single" w:sz="8" w:space="0" w:color="auto"/>
              <w:right w:val="single" w:sz="8" w:space="0" w:color="auto"/>
            </w:tcBorders>
          </w:tcPr>
          <w:p w14:paraId="387D26D4" w14:textId="77777777" w:rsidR="00714CAF" w:rsidRPr="001D2CEF" w:rsidRDefault="00714CAF" w:rsidP="00714CAF">
            <w:pPr>
              <w:pStyle w:val="TAL"/>
              <w:rPr>
                <w:lang w:eastAsia="zh-CN"/>
              </w:rPr>
            </w:pPr>
            <w:r w:rsidRPr="001D2CEF">
              <w:rPr>
                <w:lang w:eastAsia="zh-CN"/>
              </w:rPr>
              <w:t>String represents the SUPI or GPSI.</w:t>
            </w:r>
          </w:p>
          <w:p w14:paraId="34475B8C" w14:textId="77777777" w:rsidR="00714CAF" w:rsidRPr="005A7EEF" w:rsidRDefault="00714CAF" w:rsidP="00714CAF">
            <w:pPr>
              <w:pStyle w:val="TAL"/>
              <w:rPr>
                <w:lang w:val="de-DE" w:eastAsia="zh-CN"/>
              </w:rPr>
            </w:pPr>
            <w:r w:rsidRPr="005A7EEF">
              <w:rPr>
                <w:lang w:val="de-DE"/>
              </w:rPr>
              <w:t>Pattern: "^(imsi-[0-9]{5,15}|nai-.+|msisdn-[0-9]{5,15}|extid-[^@]+@[^@]+|gci-.+|gli-.+|.+)$".</w:t>
            </w:r>
          </w:p>
        </w:tc>
      </w:tr>
      <w:tr w:rsidR="00714CAF" w:rsidRPr="001D2CEF" w14:paraId="7B00305C"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1A222715" w14:textId="77777777" w:rsidR="00714CAF" w:rsidRPr="001D2CEF" w:rsidRDefault="00714CAF" w:rsidP="00714CAF">
            <w:pPr>
              <w:pStyle w:val="TAL"/>
            </w:pPr>
            <w:r w:rsidRPr="001D2CEF">
              <w:t>VarUeIdRm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2B42150A" w14:textId="77777777" w:rsidR="00714CAF" w:rsidRPr="001D2CEF" w:rsidRDefault="00714CAF" w:rsidP="00714CAF">
            <w:pPr>
              <w:pStyle w:val="TAL"/>
            </w:pPr>
            <w:r w:rsidRPr="001D2CEF">
              <w:t>string</w:t>
            </w:r>
          </w:p>
        </w:tc>
        <w:tc>
          <w:tcPr>
            <w:tcW w:w="2952" w:type="pct"/>
            <w:tcBorders>
              <w:top w:val="single" w:sz="4" w:space="0" w:color="auto"/>
              <w:left w:val="nil"/>
              <w:bottom w:val="single" w:sz="8" w:space="0" w:color="auto"/>
              <w:right w:val="single" w:sz="8" w:space="0" w:color="auto"/>
            </w:tcBorders>
          </w:tcPr>
          <w:p w14:paraId="212DF441" w14:textId="77777777" w:rsidR="00714CAF" w:rsidRPr="001D2CEF" w:rsidRDefault="00714CAF" w:rsidP="00714CAF">
            <w:pPr>
              <w:pStyle w:val="TAL"/>
              <w:rPr>
                <w:lang w:eastAsia="zh-CN"/>
              </w:rPr>
            </w:pPr>
            <w:r w:rsidRPr="001D2CEF">
              <w:t>This data type is defined in the same way as the "VarUeId" data type, but with the OpenAPI "nullable: true" property.</w:t>
            </w:r>
          </w:p>
        </w:tc>
      </w:tr>
      <w:tr w:rsidR="00714CAF" w:rsidRPr="001D2CEF" w14:paraId="7B86CD7B"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14C35F4" w14:textId="77777777" w:rsidR="00714CAF" w:rsidRPr="001D2CEF" w:rsidRDefault="00714CAF" w:rsidP="00714CAF">
            <w:pPr>
              <w:pStyle w:val="TAL"/>
            </w:pPr>
            <w:r w:rsidRPr="001D2CEF">
              <w:lastRenderedPageBreak/>
              <w:t>TimeZone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3BEA748" w14:textId="77777777" w:rsidR="00714CAF" w:rsidRPr="001D2CEF" w:rsidRDefault="00714CAF" w:rsidP="00714CAF">
            <w:pPr>
              <w:pStyle w:val="TAL"/>
            </w:pPr>
            <w:r w:rsidRPr="001D2CEF">
              <w:t>string</w:t>
            </w:r>
          </w:p>
        </w:tc>
        <w:tc>
          <w:tcPr>
            <w:tcW w:w="2952" w:type="pct"/>
            <w:tcBorders>
              <w:top w:val="single" w:sz="4" w:space="0" w:color="auto"/>
              <w:left w:val="nil"/>
              <w:bottom w:val="single" w:sz="4" w:space="0" w:color="auto"/>
              <w:right w:val="single" w:sz="8" w:space="0" w:color="auto"/>
            </w:tcBorders>
          </w:tcPr>
          <w:p w14:paraId="74246698" w14:textId="77777777" w:rsidR="00714CAF" w:rsidRPr="001D2CEF" w:rsidRDefault="00714CAF" w:rsidP="00714CAF">
            <w:pPr>
              <w:pStyle w:val="TAL"/>
              <w:rPr>
                <w:lang w:eastAsia="zh-CN"/>
              </w:rPr>
            </w:pPr>
            <w:r w:rsidRPr="001D2CEF">
              <w:rPr>
                <w:lang w:eastAsia="zh-CN"/>
              </w:rPr>
              <w:t>String with format "&lt;time-numoffset&gt;" optionally appended by "&lt;daylightSavingTime&gt;", where:</w:t>
            </w:r>
          </w:p>
          <w:p w14:paraId="3380D5B9" w14:textId="77777777" w:rsidR="00714CAF" w:rsidRPr="001D2CEF" w:rsidRDefault="00714CAF" w:rsidP="00714CAF">
            <w:pPr>
              <w:pStyle w:val="TAL"/>
              <w:rPr>
                <w:lang w:eastAsia="zh-CN"/>
              </w:rPr>
            </w:pPr>
          </w:p>
          <w:p w14:paraId="7093E176" w14:textId="77777777" w:rsidR="00714CAF" w:rsidRPr="001D2CEF" w:rsidRDefault="00714CAF" w:rsidP="00714CAF">
            <w:pPr>
              <w:pStyle w:val="TAL"/>
              <w:rPr>
                <w:lang w:eastAsia="zh-CN"/>
              </w:rPr>
            </w:pPr>
            <w:r w:rsidRPr="001D2CEF">
              <w:rPr>
                <w:lang w:eastAsia="zh-CN"/>
              </w:rPr>
              <w:t>-  &lt;time-numoffset&gt; shall represent the time zone adjusted for daylight saving time and be encoded as time-numoffset as defined in clause 5.6 of IETF RFC 3339 [10];</w:t>
            </w:r>
          </w:p>
          <w:p w14:paraId="743D621A" w14:textId="77777777" w:rsidR="00714CAF" w:rsidRPr="001D2CEF" w:rsidRDefault="00714CAF" w:rsidP="00714CAF">
            <w:pPr>
              <w:pStyle w:val="TAL"/>
              <w:rPr>
                <w:lang w:eastAsia="zh-CN"/>
              </w:rPr>
            </w:pPr>
          </w:p>
          <w:p w14:paraId="71E9718F" w14:textId="77777777" w:rsidR="00714CAF" w:rsidRPr="001D2CEF" w:rsidRDefault="00714CAF" w:rsidP="00714CAF">
            <w:pPr>
              <w:pStyle w:val="TAL"/>
              <w:rPr>
                <w:lang w:eastAsia="zh-CN"/>
              </w:rPr>
            </w:pPr>
            <w:r w:rsidRPr="001D2CEF">
              <w:rPr>
                <w:lang w:eastAsia="zh-CN"/>
              </w:rPr>
              <w:t>- &lt;daylightSavingTime&gt; shall represent the adjustment that has been made and shall be encoded as "+1" or "+2" for a +1 or +2 hours adjustment.</w:t>
            </w:r>
          </w:p>
          <w:p w14:paraId="23B66D5E" w14:textId="77777777" w:rsidR="00714CAF" w:rsidRPr="001D2CEF" w:rsidRDefault="00714CAF" w:rsidP="00714CAF">
            <w:pPr>
              <w:pStyle w:val="TAL"/>
              <w:rPr>
                <w:lang w:eastAsia="zh-CN"/>
              </w:rPr>
            </w:pPr>
          </w:p>
          <w:p w14:paraId="288E70B6" w14:textId="77777777" w:rsidR="00714CAF" w:rsidRPr="001D2CEF" w:rsidRDefault="00714CAF" w:rsidP="00714CAF">
            <w:pPr>
              <w:pStyle w:val="TAL"/>
              <w:rPr>
                <w:lang w:eastAsia="zh-CN"/>
              </w:rPr>
            </w:pPr>
            <w:r w:rsidRPr="001D2CEF">
              <w:rPr>
                <w:lang w:eastAsia="zh-CN"/>
              </w:rPr>
              <w:t>Example: "-08:00+1" (for 8 hours behind UTC, +1 hour adjustment for Daylight Saving Time).</w:t>
            </w:r>
          </w:p>
        </w:tc>
      </w:tr>
      <w:tr w:rsidR="00714CAF" w:rsidRPr="001D2CEF" w14:paraId="3BBD2F4D"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D85DFF1" w14:textId="77777777" w:rsidR="00714CAF" w:rsidRPr="001D2CEF" w:rsidRDefault="00714CAF" w:rsidP="00714CAF">
            <w:pPr>
              <w:pStyle w:val="TAL"/>
            </w:pPr>
            <w:r w:rsidRPr="001D2CEF">
              <w:t>TimeZoneRm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3ED0EEC" w14:textId="77777777" w:rsidR="00714CAF" w:rsidRPr="001D2CEF" w:rsidRDefault="00714CAF" w:rsidP="00714CAF">
            <w:pPr>
              <w:pStyle w:val="TAL"/>
            </w:pPr>
            <w:r w:rsidRPr="001D2CEF">
              <w:t>string</w:t>
            </w:r>
          </w:p>
        </w:tc>
        <w:tc>
          <w:tcPr>
            <w:tcW w:w="2952" w:type="pct"/>
            <w:tcBorders>
              <w:top w:val="single" w:sz="4" w:space="0" w:color="auto"/>
              <w:left w:val="nil"/>
              <w:bottom w:val="single" w:sz="4" w:space="0" w:color="auto"/>
              <w:right w:val="single" w:sz="8" w:space="0" w:color="auto"/>
            </w:tcBorders>
          </w:tcPr>
          <w:p w14:paraId="08623CA5" w14:textId="77777777" w:rsidR="00714CAF" w:rsidRPr="001D2CEF" w:rsidRDefault="00714CAF" w:rsidP="00714CAF">
            <w:pPr>
              <w:pStyle w:val="TAL"/>
              <w:rPr>
                <w:lang w:eastAsia="zh-CN"/>
              </w:rPr>
            </w:pPr>
            <w:r w:rsidRPr="001D2CEF">
              <w:t>This data type is defined in the same way as the "TimeZone" data type, but with the OpenAPI "nullable: true" property.</w:t>
            </w:r>
          </w:p>
        </w:tc>
      </w:tr>
      <w:tr w:rsidR="00714CAF" w:rsidRPr="001D2CEF" w14:paraId="73F8A93C"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3CC8100" w14:textId="77777777" w:rsidR="00714CAF" w:rsidRPr="001D2CEF" w:rsidRDefault="00714CAF" w:rsidP="00714CAF">
            <w:pPr>
              <w:pStyle w:val="TAL"/>
            </w:pPr>
            <w:r w:rsidRPr="001D2CEF">
              <w:rPr>
                <w:rFonts w:hint="eastAsia"/>
                <w:lang w:val="en-US" w:eastAsia="zh-CN"/>
              </w:rPr>
              <w:t>StnSr</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77DC9A6" w14:textId="77777777" w:rsidR="00714CAF" w:rsidRPr="001D2CEF" w:rsidRDefault="00714CAF" w:rsidP="00714CAF">
            <w:pPr>
              <w:pStyle w:val="TAL"/>
            </w:pPr>
            <w:r w:rsidRPr="001D2CEF">
              <w:rPr>
                <w:rFonts w:hint="eastAsia"/>
                <w:lang w:val="en-US" w:eastAsia="zh-CN"/>
              </w:rPr>
              <w:t>string</w:t>
            </w:r>
          </w:p>
        </w:tc>
        <w:tc>
          <w:tcPr>
            <w:tcW w:w="2952" w:type="pct"/>
            <w:tcBorders>
              <w:top w:val="single" w:sz="4" w:space="0" w:color="auto"/>
              <w:left w:val="nil"/>
              <w:bottom w:val="single" w:sz="4" w:space="0" w:color="auto"/>
              <w:right w:val="single" w:sz="8" w:space="0" w:color="auto"/>
            </w:tcBorders>
          </w:tcPr>
          <w:p w14:paraId="6FADA750" w14:textId="77777777" w:rsidR="00714CAF" w:rsidRPr="001D2CEF" w:rsidRDefault="00714CAF" w:rsidP="00714CAF">
            <w:pPr>
              <w:pStyle w:val="TAL"/>
            </w:pPr>
            <w:r w:rsidRPr="001D2CEF">
              <w:t xml:space="preserve">String </w:t>
            </w:r>
            <w:r w:rsidRPr="001D2CEF">
              <w:rPr>
                <w:rFonts w:hint="eastAsia"/>
                <w:lang w:val="en-US" w:eastAsia="zh-CN"/>
              </w:rPr>
              <w:t>representing</w:t>
            </w:r>
            <w:r w:rsidRPr="001D2CEF">
              <w:rPr>
                <w:rFonts w:hint="eastAsia"/>
                <w:lang w:eastAsia="zh-CN"/>
              </w:rPr>
              <w:t xml:space="preserve"> the STN-SR </w:t>
            </w:r>
            <w:r w:rsidRPr="001D2CEF">
              <w:rPr>
                <w:rFonts w:hint="eastAsia"/>
                <w:lang w:val="en-US" w:eastAsia="zh-CN"/>
              </w:rPr>
              <w:t xml:space="preserve">as defined in clause 18.6 of </w:t>
            </w:r>
            <w:r w:rsidRPr="001D2CEF">
              <w:rPr>
                <w:rFonts w:cs="Arial" w:hint="eastAsia"/>
                <w:szCs w:val="18"/>
                <w:lang w:eastAsia="zh-CN"/>
              </w:rPr>
              <w:t>3GPP</w:t>
            </w:r>
            <w:r w:rsidRPr="001D2CEF">
              <w:rPr>
                <w:rFonts w:cs="Arial"/>
                <w:szCs w:val="18"/>
                <w:lang w:eastAsia="zh-CN"/>
              </w:rPr>
              <w:t> </w:t>
            </w:r>
            <w:r w:rsidRPr="001D2CEF">
              <w:rPr>
                <w:rFonts w:cs="Arial" w:hint="eastAsia"/>
                <w:szCs w:val="18"/>
                <w:lang w:eastAsia="zh-CN"/>
              </w:rPr>
              <w:t>TS</w:t>
            </w:r>
            <w:r w:rsidRPr="001D2CEF">
              <w:rPr>
                <w:rFonts w:cs="Arial"/>
                <w:szCs w:val="18"/>
                <w:lang w:eastAsia="zh-CN"/>
              </w:rPr>
              <w:t> </w:t>
            </w:r>
            <w:r w:rsidRPr="001D2CEF">
              <w:rPr>
                <w:rFonts w:cs="Arial" w:hint="eastAsia"/>
                <w:szCs w:val="18"/>
                <w:lang w:eastAsia="zh-CN"/>
              </w:rPr>
              <w:t>23.003</w:t>
            </w:r>
            <w:r w:rsidRPr="001D2CEF">
              <w:rPr>
                <w:rFonts w:cs="Arial"/>
                <w:szCs w:val="18"/>
                <w:lang w:eastAsia="zh-CN"/>
              </w:rPr>
              <w:t> </w:t>
            </w:r>
            <w:r w:rsidRPr="001D2CEF">
              <w:rPr>
                <w:rFonts w:cs="Arial" w:hint="eastAsia"/>
                <w:szCs w:val="18"/>
                <w:lang w:eastAsia="zh-CN"/>
              </w:rPr>
              <w:t>[</w:t>
            </w:r>
            <w:r w:rsidRPr="001D2CEF">
              <w:rPr>
                <w:rFonts w:cs="Arial" w:hint="eastAsia"/>
                <w:szCs w:val="18"/>
                <w:lang w:val="en-US" w:eastAsia="zh-CN"/>
              </w:rPr>
              <w:t>7</w:t>
            </w:r>
            <w:r w:rsidRPr="001D2CEF">
              <w:rPr>
                <w:rFonts w:cs="Arial" w:hint="eastAsia"/>
                <w:szCs w:val="18"/>
                <w:lang w:eastAsia="zh-CN"/>
              </w:rPr>
              <w:t>]</w:t>
            </w:r>
            <w:r w:rsidRPr="001D2CEF">
              <w:rPr>
                <w:rFonts w:hint="eastAsia"/>
                <w:lang w:eastAsia="zh-CN"/>
              </w:rPr>
              <w:t>.</w:t>
            </w:r>
          </w:p>
        </w:tc>
      </w:tr>
      <w:tr w:rsidR="00714CAF" w:rsidRPr="001D2CEF" w14:paraId="28FA640D"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58168B2" w14:textId="77777777" w:rsidR="00714CAF" w:rsidRPr="001D2CEF" w:rsidRDefault="00714CAF" w:rsidP="00714CAF">
            <w:pPr>
              <w:pStyle w:val="TAL"/>
            </w:pPr>
            <w:r w:rsidRPr="001D2CEF">
              <w:rPr>
                <w:rFonts w:hint="eastAsia"/>
                <w:lang w:val="en-US" w:eastAsia="zh-CN"/>
              </w:rPr>
              <w:t>StnSrRm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09A3EEA" w14:textId="77777777" w:rsidR="00714CAF" w:rsidRPr="001D2CEF" w:rsidRDefault="00714CAF" w:rsidP="00714CAF">
            <w:pPr>
              <w:pStyle w:val="TAL"/>
            </w:pPr>
            <w:r w:rsidRPr="001D2CEF">
              <w:rPr>
                <w:rFonts w:hint="eastAsia"/>
                <w:lang w:val="en-US" w:eastAsia="zh-CN"/>
              </w:rPr>
              <w:t>string</w:t>
            </w:r>
          </w:p>
        </w:tc>
        <w:tc>
          <w:tcPr>
            <w:tcW w:w="2952" w:type="pct"/>
            <w:tcBorders>
              <w:top w:val="single" w:sz="4" w:space="0" w:color="auto"/>
              <w:left w:val="nil"/>
              <w:bottom w:val="single" w:sz="4" w:space="0" w:color="auto"/>
              <w:right w:val="single" w:sz="8" w:space="0" w:color="auto"/>
            </w:tcBorders>
          </w:tcPr>
          <w:p w14:paraId="686C976F" w14:textId="77777777" w:rsidR="00714CAF" w:rsidRPr="001D2CEF" w:rsidRDefault="00714CAF" w:rsidP="00714CAF">
            <w:pPr>
              <w:pStyle w:val="TAL"/>
            </w:pPr>
            <w:r w:rsidRPr="001D2CEF">
              <w:t>This data type is defined in the same way as the "</w:t>
            </w:r>
            <w:r w:rsidRPr="001D2CEF">
              <w:rPr>
                <w:rFonts w:hint="eastAsia"/>
                <w:lang w:val="en-US" w:eastAsia="zh-CN"/>
              </w:rPr>
              <w:t>StnSr</w:t>
            </w:r>
            <w:r w:rsidRPr="001D2CEF">
              <w:t>" data type, but with the OpenAPI "nullable: true" property.</w:t>
            </w:r>
          </w:p>
        </w:tc>
      </w:tr>
      <w:tr w:rsidR="00714CAF" w:rsidRPr="001D2CEF" w14:paraId="326272CC"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8DD21B0" w14:textId="77777777" w:rsidR="00714CAF" w:rsidRPr="001D2CEF" w:rsidRDefault="00714CAF" w:rsidP="00714CAF">
            <w:pPr>
              <w:pStyle w:val="TAL"/>
            </w:pPr>
            <w:r w:rsidRPr="001D2CEF">
              <w:rPr>
                <w:rFonts w:hint="eastAsia"/>
                <w:lang w:val="en-US" w:eastAsia="zh-CN"/>
              </w:rPr>
              <w:t>CMsisdn</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662240B" w14:textId="77777777" w:rsidR="00714CAF" w:rsidRPr="001D2CEF" w:rsidRDefault="00714CAF" w:rsidP="00714CAF">
            <w:pPr>
              <w:pStyle w:val="TAL"/>
            </w:pPr>
            <w:r w:rsidRPr="001D2CEF">
              <w:rPr>
                <w:rFonts w:hint="eastAsia"/>
                <w:lang w:val="en-US" w:eastAsia="zh-CN"/>
              </w:rPr>
              <w:t>string</w:t>
            </w:r>
          </w:p>
        </w:tc>
        <w:tc>
          <w:tcPr>
            <w:tcW w:w="2952" w:type="pct"/>
            <w:tcBorders>
              <w:top w:val="single" w:sz="4" w:space="0" w:color="auto"/>
              <w:left w:val="nil"/>
              <w:bottom w:val="single" w:sz="4" w:space="0" w:color="auto"/>
              <w:right w:val="single" w:sz="8" w:space="0" w:color="auto"/>
            </w:tcBorders>
          </w:tcPr>
          <w:p w14:paraId="3E0DA24C" w14:textId="77777777" w:rsidR="00714CAF" w:rsidRPr="001D2CEF" w:rsidRDefault="00714CAF" w:rsidP="00714CAF">
            <w:pPr>
              <w:pStyle w:val="TAL"/>
              <w:rPr>
                <w:lang w:eastAsia="zh-CN"/>
              </w:rPr>
            </w:pPr>
            <w:r w:rsidRPr="001D2CEF">
              <w:rPr>
                <w:lang w:eastAsia="zh-CN"/>
              </w:rPr>
              <w:t>String represent</w:t>
            </w:r>
            <w:r w:rsidRPr="001D2CEF">
              <w:rPr>
                <w:rFonts w:hint="eastAsia"/>
                <w:lang w:val="en-US" w:eastAsia="zh-CN"/>
              </w:rPr>
              <w:t>ing</w:t>
            </w:r>
            <w:r w:rsidRPr="001D2CEF">
              <w:rPr>
                <w:lang w:eastAsia="zh-CN"/>
              </w:rPr>
              <w:t xml:space="preserve"> the </w:t>
            </w:r>
            <w:r w:rsidRPr="001D2CEF">
              <w:rPr>
                <w:rFonts w:hint="eastAsia"/>
                <w:lang w:eastAsia="zh-CN"/>
              </w:rPr>
              <w:t xml:space="preserve">C-MSISDN </w:t>
            </w:r>
            <w:r w:rsidRPr="001D2CEF">
              <w:rPr>
                <w:rFonts w:hint="eastAsia"/>
                <w:lang w:val="en-US" w:eastAsia="zh-CN"/>
              </w:rPr>
              <w:t xml:space="preserve">as defined in </w:t>
            </w:r>
            <w:r w:rsidRPr="001D2CEF">
              <w:rPr>
                <w:rFonts w:cs="Arial" w:hint="eastAsia"/>
                <w:szCs w:val="18"/>
                <w:lang w:eastAsia="zh-CN"/>
              </w:rPr>
              <w:t xml:space="preserve">clause </w:t>
            </w:r>
            <w:r w:rsidRPr="001D2CEF">
              <w:rPr>
                <w:rFonts w:cs="Arial" w:hint="eastAsia"/>
                <w:szCs w:val="18"/>
                <w:lang w:val="en-US" w:eastAsia="zh-CN"/>
              </w:rPr>
              <w:t>18.7</w:t>
            </w:r>
            <w:r w:rsidRPr="001D2CEF">
              <w:rPr>
                <w:rFonts w:cs="Arial" w:hint="eastAsia"/>
                <w:szCs w:val="18"/>
                <w:lang w:eastAsia="zh-CN"/>
              </w:rPr>
              <w:t xml:space="preserve"> of 3GPP</w:t>
            </w:r>
            <w:r w:rsidRPr="001D2CEF">
              <w:rPr>
                <w:rFonts w:cs="Arial"/>
                <w:szCs w:val="18"/>
                <w:lang w:eastAsia="zh-CN"/>
              </w:rPr>
              <w:t> </w:t>
            </w:r>
            <w:r w:rsidRPr="001D2CEF">
              <w:rPr>
                <w:rFonts w:cs="Arial" w:hint="eastAsia"/>
                <w:szCs w:val="18"/>
                <w:lang w:eastAsia="zh-CN"/>
              </w:rPr>
              <w:t>TS</w:t>
            </w:r>
            <w:r w:rsidRPr="001D2CEF">
              <w:rPr>
                <w:rFonts w:cs="Arial"/>
                <w:szCs w:val="18"/>
                <w:lang w:eastAsia="zh-CN"/>
              </w:rPr>
              <w:t> </w:t>
            </w:r>
            <w:r w:rsidRPr="001D2CEF">
              <w:rPr>
                <w:rFonts w:cs="Arial" w:hint="eastAsia"/>
                <w:szCs w:val="18"/>
                <w:lang w:eastAsia="zh-CN"/>
              </w:rPr>
              <w:t>23.</w:t>
            </w:r>
            <w:r w:rsidRPr="001D2CEF">
              <w:rPr>
                <w:rFonts w:cs="Arial" w:hint="eastAsia"/>
                <w:szCs w:val="18"/>
                <w:lang w:val="en-US" w:eastAsia="zh-CN"/>
              </w:rPr>
              <w:t>003</w:t>
            </w:r>
            <w:r w:rsidRPr="001D2CEF">
              <w:rPr>
                <w:rFonts w:cs="Arial"/>
                <w:szCs w:val="18"/>
                <w:lang w:eastAsia="zh-CN"/>
              </w:rPr>
              <w:t> </w:t>
            </w:r>
            <w:r w:rsidRPr="001D2CEF">
              <w:rPr>
                <w:rFonts w:cs="Arial" w:hint="eastAsia"/>
                <w:szCs w:val="18"/>
                <w:lang w:eastAsia="zh-CN"/>
              </w:rPr>
              <w:t>[</w:t>
            </w:r>
            <w:r w:rsidRPr="001D2CEF">
              <w:rPr>
                <w:rFonts w:cs="Arial" w:hint="eastAsia"/>
                <w:szCs w:val="18"/>
                <w:lang w:val="en-US" w:eastAsia="zh-CN"/>
              </w:rPr>
              <w:t>7</w:t>
            </w:r>
            <w:r w:rsidRPr="001D2CEF">
              <w:rPr>
                <w:rFonts w:cs="Arial" w:hint="eastAsia"/>
                <w:szCs w:val="18"/>
                <w:lang w:eastAsia="zh-CN"/>
              </w:rPr>
              <w:t>])</w:t>
            </w:r>
            <w:r w:rsidRPr="001D2CEF">
              <w:rPr>
                <w:lang w:eastAsia="zh-CN"/>
              </w:rPr>
              <w:t>.</w:t>
            </w:r>
          </w:p>
          <w:p w14:paraId="2C181175" w14:textId="77777777" w:rsidR="00714CAF" w:rsidRPr="001D2CEF" w:rsidRDefault="00714CAF" w:rsidP="00714CAF">
            <w:pPr>
              <w:pStyle w:val="TAL"/>
            </w:pPr>
            <w:r w:rsidRPr="001D2CEF">
              <w:t>Pattern: "^[0-9]{5,15}$".</w:t>
            </w:r>
          </w:p>
        </w:tc>
      </w:tr>
      <w:tr w:rsidR="00714CAF" w:rsidRPr="001D2CEF" w14:paraId="641735F4"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5DAC5EB" w14:textId="77777777" w:rsidR="00714CAF" w:rsidRPr="001D2CEF" w:rsidRDefault="00714CAF" w:rsidP="00714CAF">
            <w:pPr>
              <w:pStyle w:val="TAL"/>
            </w:pPr>
            <w:r w:rsidRPr="001D2CEF">
              <w:rPr>
                <w:rFonts w:hint="eastAsia"/>
                <w:lang w:val="en-US" w:eastAsia="zh-CN"/>
              </w:rPr>
              <w:t>CMsisdnRm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4E778A0" w14:textId="77777777" w:rsidR="00714CAF" w:rsidRPr="001D2CEF" w:rsidRDefault="00714CAF" w:rsidP="00714CAF">
            <w:pPr>
              <w:pStyle w:val="TAL"/>
            </w:pPr>
            <w:r w:rsidRPr="001D2CEF">
              <w:rPr>
                <w:rFonts w:hint="eastAsia"/>
                <w:lang w:val="en-US" w:eastAsia="zh-CN"/>
              </w:rPr>
              <w:t>string</w:t>
            </w:r>
          </w:p>
        </w:tc>
        <w:tc>
          <w:tcPr>
            <w:tcW w:w="2952" w:type="pct"/>
            <w:tcBorders>
              <w:top w:val="single" w:sz="4" w:space="0" w:color="auto"/>
              <w:left w:val="nil"/>
              <w:bottom w:val="single" w:sz="4" w:space="0" w:color="auto"/>
              <w:right w:val="single" w:sz="8" w:space="0" w:color="auto"/>
            </w:tcBorders>
          </w:tcPr>
          <w:p w14:paraId="2F0B6B11" w14:textId="77777777" w:rsidR="00714CAF" w:rsidRPr="001D2CEF" w:rsidRDefault="00714CAF" w:rsidP="00714CAF">
            <w:pPr>
              <w:pStyle w:val="TAL"/>
            </w:pPr>
            <w:r w:rsidRPr="001D2CEF">
              <w:t>This data type is defined in the same way as the "</w:t>
            </w:r>
            <w:r w:rsidRPr="001D2CEF">
              <w:rPr>
                <w:rFonts w:hint="eastAsia"/>
                <w:lang w:val="en-US" w:eastAsia="zh-CN"/>
              </w:rPr>
              <w:t>CMsisdn</w:t>
            </w:r>
            <w:r w:rsidRPr="001D2CEF">
              <w:t>" data type, but with the OpenAPI "nullable: true" property.</w:t>
            </w:r>
          </w:p>
        </w:tc>
      </w:tr>
      <w:tr w:rsidR="00714CAF" w:rsidRPr="001D2CEF" w14:paraId="024F29CD"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97DB61E" w14:textId="77777777" w:rsidR="00714CAF" w:rsidRPr="001D2CEF" w:rsidRDefault="00714CAF" w:rsidP="00714CAF">
            <w:pPr>
              <w:pStyle w:val="TAL"/>
              <w:rPr>
                <w:lang w:val="en-US" w:eastAsia="zh-CN"/>
              </w:rPr>
            </w:pPr>
            <w:r w:rsidRPr="001D2CEF">
              <w:t>DayOfWeek</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6C08CFE" w14:textId="77777777" w:rsidR="00714CAF" w:rsidRPr="001D2CEF" w:rsidRDefault="00714CAF" w:rsidP="00714CAF">
            <w:pPr>
              <w:pStyle w:val="TAL"/>
              <w:rPr>
                <w:lang w:val="en-US" w:eastAsia="zh-CN"/>
              </w:rPr>
            </w:pPr>
            <w:r w:rsidRPr="001D2CEF">
              <w:t>integer</w:t>
            </w:r>
          </w:p>
        </w:tc>
        <w:tc>
          <w:tcPr>
            <w:tcW w:w="2952" w:type="pct"/>
            <w:tcBorders>
              <w:top w:val="single" w:sz="4" w:space="0" w:color="auto"/>
              <w:left w:val="nil"/>
              <w:bottom w:val="single" w:sz="4" w:space="0" w:color="auto"/>
              <w:right w:val="single" w:sz="8" w:space="0" w:color="auto"/>
            </w:tcBorders>
          </w:tcPr>
          <w:p w14:paraId="73EDBBEB" w14:textId="77777777" w:rsidR="00714CAF" w:rsidRPr="001D2CEF" w:rsidRDefault="00714CAF" w:rsidP="00714CAF">
            <w:pPr>
              <w:pStyle w:val="TAL"/>
            </w:pPr>
            <w:r w:rsidRPr="001D2CEF">
              <w:t>Integer between and including 1 and 7 denoting a weekday. "1" shall indicate "Monday", and the subsequent weekdays shall be indicated with the next higher numbers. "7" shall indicate "Sunday".</w:t>
            </w:r>
          </w:p>
        </w:tc>
      </w:tr>
      <w:tr w:rsidR="00714CAF" w:rsidRPr="001D2CEF" w14:paraId="20C0873F" w14:textId="77777777" w:rsidTr="00202CB2">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20341AA" w14:textId="77777777" w:rsidR="00714CAF" w:rsidRPr="001D2CEF" w:rsidRDefault="00714CAF" w:rsidP="00714CAF">
            <w:pPr>
              <w:pStyle w:val="TAL"/>
              <w:rPr>
                <w:lang w:val="en-US" w:eastAsia="zh-CN"/>
              </w:rPr>
            </w:pPr>
            <w:r w:rsidRPr="001D2CEF">
              <w:t>TimeOfDay</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1FAE656" w14:textId="77777777" w:rsidR="00714CAF" w:rsidRPr="001D2CEF" w:rsidRDefault="00714CAF" w:rsidP="00714CAF">
            <w:pPr>
              <w:pStyle w:val="TAL"/>
              <w:rPr>
                <w:lang w:val="en-US" w:eastAsia="zh-CN"/>
              </w:rPr>
            </w:pPr>
            <w:r w:rsidRPr="001D2CEF">
              <w:t>string</w:t>
            </w:r>
          </w:p>
        </w:tc>
        <w:tc>
          <w:tcPr>
            <w:tcW w:w="2952" w:type="pct"/>
            <w:tcBorders>
              <w:top w:val="single" w:sz="4" w:space="0" w:color="auto"/>
              <w:left w:val="nil"/>
              <w:bottom w:val="single" w:sz="4" w:space="0" w:color="auto"/>
              <w:right w:val="single" w:sz="8" w:space="0" w:color="auto"/>
            </w:tcBorders>
          </w:tcPr>
          <w:p w14:paraId="516337F9" w14:textId="77777777" w:rsidR="00714CAF" w:rsidRPr="001D2CEF" w:rsidRDefault="00714CAF" w:rsidP="00714CAF">
            <w:pPr>
              <w:pStyle w:val="TAL"/>
            </w:pPr>
            <w:r w:rsidRPr="001D2CEF">
              <w:t>String with format "partial-time" or "full-time" as defined in clause 5.6 of IETF RFC 3339 [10].</w:t>
            </w:r>
          </w:p>
          <w:p w14:paraId="66673747" w14:textId="77777777" w:rsidR="00714CAF" w:rsidRPr="001D2CEF" w:rsidRDefault="00714CAF" w:rsidP="00714CAF">
            <w:pPr>
              <w:pStyle w:val="TAL"/>
            </w:pPr>
            <w:r w:rsidRPr="001D2CEF">
              <w:t>Examples: "20:15:00", "20:15:00-08:00" (for 8 hours behind UTC).</w:t>
            </w:r>
          </w:p>
        </w:tc>
      </w:tr>
      <w:tr w:rsidR="00DD1C4B" w:rsidRPr="001D2CEF" w14:paraId="575BE9CD" w14:textId="77777777" w:rsidTr="00AA7DB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3E7929C6" w14:textId="4C2C2E4E" w:rsidR="00DD1C4B" w:rsidRPr="001D2CEF" w:rsidRDefault="00DD1C4B" w:rsidP="00DD1C4B">
            <w:pPr>
              <w:pStyle w:val="TAL"/>
            </w:pPr>
            <w:r>
              <w:t>EmptyObject</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494470C3" w14:textId="55F94259" w:rsidR="00DD1C4B" w:rsidRPr="001D2CEF" w:rsidRDefault="00DD1C4B" w:rsidP="00DD1C4B">
            <w:pPr>
              <w:pStyle w:val="TAL"/>
            </w:pPr>
            <w:r>
              <w:t>object</w:t>
            </w:r>
          </w:p>
        </w:tc>
        <w:tc>
          <w:tcPr>
            <w:tcW w:w="2952" w:type="pct"/>
            <w:tcBorders>
              <w:top w:val="single" w:sz="4" w:space="0" w:color="auto"/>
              <w:left w:val="nil"/>
              <w:bottom w:val="single" w:sz="8" w:space="0" w:color="auto"/>
              <w:right w:val="single" w:sz="8" w:space="0" w:color="auto"/>
            </w:tcBorders>
          </w:tcPr>
          <w:p w14:paraId="56732C45" w14:textId="77777777" w:rsidR="00DD1C4B" w:rsidRDefault="00DD1C4B" w:rsidP="00DD1C4B">
            <w:pPr>
              <w:pStyle w:val="TAL"/>
            </w:pPr>
            <w:r>
              <w:t>Empty JSON object: { }</w:t>
            </w:r>
          </w:p>
          <w:p w14:paraId="61A6CEE4" w14:textId="1B76280A" w:rsidR="00DD1C4B" w:rsidRPr="001D2CEF" w:rsidRDefault="00DD1C4B" w:rsidP="00DD1C4B">
            <w:pPr>
              <w:pStyle w:val="TAL"/>
            </w:pPr>
            <w:r>
              <w:t>It is defined with the keyword: "additionalProperties: false".</w:t>
            </w:r>
          </w:p>
        </w:tc>
      </w:tr>
    </w:tbl>
    <w:p w14:paraId="1511374F" w14:textId="77777777" w:rsidR="00E92CBF" w:rsidRPr="001D2CEF" w:rsidRDefault="00E92CBF" w:rsidP="00E92CBF"/>
    <w:p w14:paraId="508386BF" w14:textId="77777777" w:rsidR="00E92CBF" w:rsidRPr="001D2CEF" w:rsidRDefault="00E92CBF" w:rsidP="00E92CBF">
      <w:pPr>
        <w:pStyle w:val="TH"/>
      </w:pPr>
      <w:r w:rsidRPr="001D2CEF">
        <w:t>Table 5.2.2-2: Reused OpenAPI data types</w:t>
      </w:r>
    </w:p>
    <w:tbl>
      <w:tblPr>
        <w:tblW w:w="3699" w:type="pct"/>
        <w:jc w:val="center"/>
        <w:tblLayout w:type="fixed"/>
        <w:tblCellMar>
          <w:left w:w="28" w:type="dxa"/>
          <w:right w:w="0" w:type="dxa"/>
        </w:tblCellMar>
        <w:tblLook w:val="0000" w:firstRow="0" w:lastRow="0" w:firstColumn="0" w:lastColumn="0" w:noHBand="0" w:noVBand="0"/>
      </w:tblPr>
      <w:tblGrid>
        <w:gridCol w:w="1843"/>
        <w:gridCol w:w="5282"/>
      </w:tblGrid>
      <w:tr w:rsidR="00E92CBF" w:rsidRPr="001D2CEF" w14:paraId="4E2391BD" w14:textId="77777777" w:rsidTr="00AA7DB8">
        <w:trPr>
          <w:jc w:val="center"/>
        </w:trPr>
        <w:tc>
          <w:tcPr>
            <w:tcW w:w="1293"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60D53E4D" w14:textId="77777777" w:rsidR="00E92CBF" w:rsidRPr="001D2CEF" w:rsidRDefault="00E92CBF" w:rsidP="00AA7DB8">
            <w:pPr>
              <w:pStyle w:val="TAH"/>
            </w:pPr>
            <w:r w:rsidRPr="001D2CEF">
              <w:t>Type Name</w:t>
            </w:r>
          </w:p>
        </w:tc>
        <w:tc>
          <w:tcPr>
            <w:tcW w:w="3707" w:type="pct"/>
            <w:tcBorders>
              <w:top w:val="single" w:sz="4" w:space="0" w:color="auto"/>
              <w:left w:val="single" w:sz="4" w:space="0" w:color="auto"/>
              <w:bottom w:val="single" w:sz="4" w:space="0" w:color="auto"/>
              <w:right w:val="single" w:sz="4" w:space="0" w:color="auto"/>
            </w:tcBorders>
            <w:shd w:val="clear" w:color="auto" w:fill="C0C0C0"/>
          </w:tcPr>
          <w:p w14:paraId="6FC405E8" w14:textId="77777777" w:rsidR="00E92CBF" w:rsidRPr="001D2CEF" w:rsidRDefault="00E92CBF" w:rsidP="00AA7DB8">
            <w:pPr>
              <w:pStyle w:val="TAH"/>
            </w:pPr>
            <w:r w:rsidRPr="001D2CEF">
              <w:t>Description</w:t>
            </w:r>
          </w:p>
        </w:tc>
      </w:tr>
      <w:tr w:rsidR="00E92CBF" w:rsidRPr="001D2CEF" w14:paraId="783AC6C5" w14:textId="77777777" w:rsidTr="00AA7DB8">
        <w:trPr>
          <w:jc w:val="center"/>
        </w:trPr>
        <w:tc>
          <w:tcPr>
            <w:tcW w:w="1293"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59ACE43" w14:textId="77777777" w:rsidR="00E92CBF" w:rsidRPr="001D2CEF" w:rsidRDefault="00E92CBF" w:rsidP="00AA7DB8">
            <w:pPr>
              <w:pStyle w:val="TAL"/>
            </w:pPr>
            <w:r w:rsidRPr="001D2CEF">
              <w:t>boolean</w:t>
            </w:r>
          </w:p>
        </w:tc>
        <w:tc>
          <w:tcPr>
            <w:tcW w:w="3707" w:type="pct"/>
            <w:tcBorders>
              <w:top w:val="single" w:sz="4" w:space="0" w:color="auto"/>
              <w:left w:val="nil"/>
              <w:bottom w:val="single" w:sz="4" w:space="0" w:color="auto"/>
              <w:right w:val="single" w:sz="8" w:space="0" w:color="auto"/>
            </w:tcBorders>
          </w:tcPr>
          <w:p w14:paraId="5EE7A892" w14:textId="77777777" w:rsidR="00E92CBF" w:rsidRPr="001D2CEF" w:rsidRDefault="00E92CBF" w:rsidP="00AA7DB8">
            <w:pPr>
              <w:pStyle w:val="TAL"/>
            </w:pPr>
            <w:r w:rsidRPr="001D2CEF">
              <w:t>As defined in OpenAPI Specification [3]</w:t>
            </w:r>
          </w:p>
        </w:tc>
      </w:tr>
      <w:tr w:rsidR="00E92CBF" w:rsidRPr="001D2CEF" w14:paraId="6E8BDC48" w14:textId="77777777" w:rsidTr="00AA7DB8">
        <w:trPr>
          <w:jc w:val="center"/>
        </w:trPr>
        <w:tc>
          <w:tcPr>
            <w:tcW w:w="1293"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1E87CB0" w14:textId="77777777" w:rsidR="00E92CBF" w:rsidRPr="001D2CEF" w:rsidRDefault="00E92CBF" w:rsidP="00AA7DB8">
            <w:pPr>
              <w:pStyle w:val="TAL"/>
            </w:pPr>
            <w:r w:rsidRPr="001D2CEF">
              <w:t>integer</w:t>
            </w:r>
          </w:p>
        </w:tc>
        <w:tc>
          <w:tcPr>
            <w:tcW w:w="3707" w:type="pct"/>
            <w:tcBorders>
              <w:top w:val="single" w:sz="4" w:space="0" w:color="auto"/>
              <w:left w:val="nil"/>
              <w:bottom w:val="single" w:sz="4" w:space="0" w:color="auto"/>
              <w:right w:val="single" w:sz="8" w:space="0" w:color="auto"/>
            </w:tcBorders>
          </w:tcPr>
          <w:p w14:paraId="4F042EFF" w14:textId="77777777" w:rsidR="00E92CBF" w:rsidRPr="001D2CEF" w:rsidRDefault="00E92CBF" w:rsidP="00AA7DB8">
            <w:pPr>
              <w:pStyle w:val="TAL"/>
            </w:pPr>
            <w:r w:rsidRPr="001D2CEF">
              <w:t>As defined in OpenAPI Specification [3]</w:t>
            </w:r>
          </w:p>
        </w:tc>
      </w:tr>
      <w:tr w:rsidR="00E92CBF" w:rsidRPr="001D2CEF" w14:paraId="7EB5936B" w14:textId="77777777" w:rsidTr="00AA7DB8">
        <w:trPr>
          <w:jc w:val="center"/>
        </w:trPr>
        <w:tc>
          <w:tcPr>
            <w:tcW w:w="1293"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68E995D" w14:textId="77777777" w:rsidR="00E92CBF" w:rsidRPr="001D2CEF" w:rsidRDefault="00E92CBF" w:rsidP="00AA7DB8">
            <w:pPr>
              <w:pStyle w:val="TAL"/>
            </w:pPr>
            <w:r w:rsidRPr="001D2CEF">
              <w:t>number</w:t>
            </w:r>
          </w:p>
        </w:tc>
        <w:tc>
          <w:tcPr>
            <w:tcW w:w="3707" w:type="pct"/>
            <w:tcBorders>
              <w:top w:val="single" w:sz="4" w:space="0" w:color="auto"/>
              <w:left w:val="nil"/>
              <w:bottom w:val="single" w:sz="4" w:space="0" w:color="auto"/>
              <w:right w:val="single" w:sz="8" w:space="0" w:color="auto"/>
            </w:tcBorders>
          </w:tcPr>
          <w:p w14:paraId="279E4B25" w14:textId="77777777" w:rsidR="00E92CBF" w:rsidRPr="001D2CEF" w:rsidRDefault="00E92CBF" w:rsidP="00AA7DB8">
            <w:pPr>
              <w:pStyle w:val="TAL"/>
              <w:rPr>
                <w:lang w:eastAsia="zh-CN"/>
              </w:rPr>
            </w:pPr>
            <w:r w:rsidRPr="001D2CEF">
              <w:t>As defined in OpenAPI Specification [3]</w:t>
            </w:r>
          </w:p>
        </w:tc>
      </w:tr>
      <w:tr w:rsidR="00E92CBF" w:rsidRPr="001D2CEF" w14:paraId="195A1342" w14:textId="77777777" w:rsidTr="00AA7DB8">
        <w:trPr>
          <w:jc w:val="center"/>
        </w:trPr>
        <w:tc>
          <w:tcPr>
            <w:tcW w:w="1293"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6E56CEE" w14:textId="77777777" w:rsidR="00E92CBF" w:rsidRPr="001D2CEF" w:rsidRDefault="00E92CBF" w:rsidP="00AA7DB8">
            <w:pPr>
              <w:pStyle w:val="TAL"/>
            </w:pPr>
            <w:r w:rsidRPr="001D2CEF">
              <w:t>string</w:t>
            </w:r>
          </w:p>
        </w:tc>
        <w:tc>
          <w:tcPr>
            <w:tcW w:w="3707" w:type="pct"/>
            <w:tcBorders>
              <w:top w:val="single" w:sz="4" w:space="0" w:color="auto"/>
              <w:left w:val="nil"/>
              <w:bottom w:val="single" w:sz="4" w:space="0" w:color="auto"/>
              <w:right w:val="single" w:sz="8" w:space="0" w:color="auto"/>
            </w:tcBorders>
          </w:tcPr>
          <w:p w14:paraId="7A90A014" w14:textId="77777777" w:rsidR="00E92CBF" w:rsidRPr="001D2CEF" w:rsidRDefault="00E92CBF" w:rsidP="00AA7DB8">
            <w:pPr>
              <w:pStyle w:val="TAL"/>
            </w:pPr>
            <w:r w:rsidRPr="001D2CEF">
              <w:t>As defined in OpenAPI Specification [3]</w:t>
            </w:r>
          </w:p>
        </w:tc>
      </w:tr>
      <w:tr w:rsidR="00DD1C4B" w:rsidRPr="001D2CEF" w14:paraId="5A7254AB" w14:textId="77777777" w:rsidTr="00AA7DB8">
        <w:trPr>
          <w:jc w:val="center"/>
        </w:trPr>
        <w:tc>
          <w:tcPr>
            <w:tcW w:w="1293"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E526978" w14:textId="113C407D" w:rsidR="00DD1C4B" w:rsidRPr="001D2CEF" w:rsidRDefault="00DD1C4B" w:rsidP="00DD1C4B">
            <w:pPr>
              <w:pStyle w:val="TAL"/>
            </w:pPr>
            <w:r>
              <w:t>object</w:t>
            </w:r>
          </w:p>
        </w:tc>
        <w:tc>
          <w:tcPr>
            <w:tcW w:w="3707" w:type="pct"/>
            <w:tcBorders>
              <w:top w:val="single" w:sz="4" w:space="0" w:color="auto"/>
              <w:left w:val="nil"/>
              <w:bottom w:val="single" w:sz="4" w:space="0" w:color="auto"/>
              <w:right w:val="single" w:sz="8" w:space="0" w:color="auto"/>
            </w:tcBorders>
          </w:tcPr>
          <w:p w14:paraId="6AA5170E" w14:textId="4F82BCD2" w:rsidR="00DD1C4B" w:rsidRPr="001D2CEF" w:rsidRDefault="00DD1C4B" w:rsidP="00DD1C4B">
            <w:pPr>
              <w:pStyle w:val="TAL"/>
            </w:pPr>
            <w:r w:rsidRPr="001D2CEF">
              <w:t>As defined in OpenAPI Specification [3]</w:t>
            </w:r>
          </w:p>
        </w:tc>
      </w:tr>
      <w:tr w:rsidR="00DD1C4B" w:rsidRPr="001D2CEF" w14:paraId="1E76EADF" w14:textId="77777777" w:rsidTr="00AA7DB8">
        <w:trPr>
          <w:jc w:val="center"/>
        </w:trPr>
        <w:tc>
          <w:tcPr>
            <w:tcW w:w="1293"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F68FEF4" w14:textId="6592B415" w:rsidR="00DD1C4B" w:rsidRPr="001D2CEF" w:rsidRDefault="00DD1C4B" w:rsidP="00DD1C4B">
            <w:pPr>
              <w:pStyle w:val="TAL"/>
            </w:pPr>
            <w:r>
              <w:t>array</w:t>
            </w:r>
          </w:p>
        </w:tc>
        <w:tc>
          <w:tcPr>
            <w:tcW w:w="3707" w:type="pct"/>
            <w:tcBorders>
              <w:top w:val="single" w:sz="4" w:space="0" w:color="auto"/>
              <w:left w:val="nil"/>
              <w:bottom w:val="single" w:sz="4" w:space="0" w:color="auto"/>
              <w:right w:val="single" w:sz="8" w:space="0" w:color="auto"/>
            </w:tcBorders>
          </w:tcPr>
          <w:p w14:paraId="3A09A11F" w14:textId="481363C4" w:rsidR="00DD1C4B" w:rsidRPr="001D2CEF" w:rsidRDefault="00DD1C4B" w:rsidP="00DD1C4B">
            <w:pPr>
              <w:pStyle w:val="TAL"/>
            </w:pPr>
            <w:r w:rsidRPr="001D2CEF">
              <w:t>As defined in OpenAPI Specification [3]</w:t>
            </w:r>
          </w:p>
        </w:tc>
      </w:tr>
      <w:tr w:rsidR="00DD1C4B" w:rsidRPr="001D2CEF" w14:paraId="62856DEA" w14:textId="77777777" w:rsidTr="00AA7DB8">
        <w:trPr>
          <w:jc w:val="center"/>
        </w:trPr>
        <w:tc>
          <w:tcPr>
            <w:tcW w:w="5000" w:type="pct"/>
            <w:gridSpan w:val="2"/>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FA18559" w14:textId="77777777" w:rsidR="00DD1C4B" w:rsidRPr="001D2CEF" w:rsidRDefault="00DD1C4B" w:rsidP="00DD1C4B">
            <w:pPr>
              <w:pStyle w:val="TAN"/>
            </w:pPr>
            <w:r w:rsidRPr="001D2CEF">
              <w:t>NOTE</w:t>
            </w:r>
            <w:r w:rsidRPr="001D2CEF">
              <w:tab/>
              <w:t>Data types defined in OpenAPI Specification [3] do not follow the UpperCamel convention for data types in 3GPP TS 29.501 [2]</w:t>
            </w:r>
          </w:p>
        </w:tc>
      </w:tr>
    </w:tbl>
    <w:p w14:paraId="33D687E5" w14:textId="77777777" w:rsidR="00E92CBF" w:rsidRPr="001D2CEF" w:rsidRDefault="00E92CBF" w:rsidP="00E92CBF"/>
    <w:p w14:paraId="48282685" w14:textId="77777777" w:rsidR="00E92CBF" w:rsidRPr="001D2CEF" w:rsidRDefault="00E92CBF" w:rsidP="00E92CBF">
      <w:pPr>
        <w:pStyle w:val="TH"/>
      </w:pPr>
      <w:r w:rsidRPr="001D2CEF">
        <w:lastRenderedPageBreak/>
        <w:t xml:space="preserve">Table 5.2.2-3: Meaning of a Hexadecimal Character in </w:t>
      </w:r>
      <w:r w:rsidRPr="001D2CEF">
        <w:rPr>
          <w:lang w:eastAsia="zh-CN"/>
        </w:rPr>
        <w:t>SupportedFeatures Type</w:t>
      </w:r>
    </w:p>
    <w:tbl>
      <w:tblPr>
        <w:tblW w:w="3405" w:type="pct"/>
        <w:jc w:val="center"/>
        <w:tblLayout w:type="fixed"/>
        <w:tblCellMar>
          <w:left w:w="28" w:type="dxa"/>
          <w:right w:w="0" w:type="dxa"/>
        </w:tblCellMar>
        <w:tblLook w:val="0000" w:firstRow="0" w:lastRow="0" w:firstColumn="0" w:lastColumn="0" w:noHBand="0" w:noVBand="0"/>
      </w:tblPr>
      <w:tblGrid>
        <w:gridCol w:w="1181"/>
        <w:gridCol w:w="1182"/>
        <w:gridCol w:w="1400"/>
        <w:gridCol w:w="1398"/>
        <w:gridCol w:w="1398"/>
      </w:tblGrid>
      <w:tr w:rsidR="00E92CBF" w:rsidRPr="001D2CEF" w14:paraId="3E4DD8F2" w14:textId="77777777" w:rsidTr="00AA7DB8">
        <w:trPr>
          <w:jc w:val="center"/>
        </w:trPr>
        <w:tc>
          <w:tcPr>
            <w:tcW w:w="90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475A9D59" w14:textId="77777777" w:rsidR="00E92CBF" w:rsidRPr="001D2CEF" w:rsidRDefault="00E92CBF" w:rsidP="00AA7DB8">
            <w:pPr>
              <w:pStyle w:val="TAH"/>
            </w:pPr>
            <w:r w:rsidRPr="001D2CEF">
              <w:t>Character</w:t>
            </w:r>
          </w:p>
        </w:tc>
        <w:tc>
          <w:tcPr>
            <w:tcW w:w="901" w:type="pct"/>
            <w:tcBorders>
              <w:top w:val="single" w:sz="4" w:space="0" w:color="auto"/>
              <w:left w:val="single" w:sz="4" w:space="0" w:color="auto"/>
              <w:bottom w:val="single" w:sz="4" w:space="0" w:color="auto"/>
              <w:right w:val="single" w:sz="4" w:space="0" w:color="auto"/>
            </w:tcBorders>
            <w:shd w:val="clear" w:color="auto" w:fill="C0C0C0"/>
          </w:tcPr>
          <w:p w14:paraId="7A5341C9" w14:textId="77777777" w:rsidR="00E92CBF" w:rsidRPr="001D2CEF" w:rsidRDefault="00E92CBF" w:rsidP="00AA7DB8">
            <w:pPr>
              <w:pStyle w:val="TAH"/>
            </w:pPr>
            <w:r w:rsidRPr="001D2CEF">
              <w:t>Feature n+3</w:t>
            </w:r>
            <w:r w:rsidRPr="001D2CEF">
              <w:br/>
              <w:t>supported</w:t>
            </w:r>
          </w:p>
        </w:tc>
        <w:tc>
          <w:tcPr>
            <w:tcW w:w="1067" w:type="pct"/>
            <w:tcBorders>
              <w:top w:val="single" w:sz="4" w:space="0" w:color="auto"/>
              <w:left w:val="single" w:sz="4" w:space="0" w:color="auto"/>
              <w:bottom w:val="single" w:sz="4" w:space="0" w:color="auto"/>
              <w:right w:val="single" w:sz="4" w:space="0" w:color="auto"/>
            </w:tcBorders>
            <w:shd w:val="clear" w:color="auto" w:fill="C0C0C0"/>
          </w:tcPr>
          <w:p w14:paraId="670FAFC8" w14:textId="77777777" w:rsidR="00E92CBF" w:rsidRPr="001D2CEF" w:rsidRDefault="00E92CBF" w:rsidP="00AA7DB8">
            <w:pPr>
              <w:pStyle w:val="TAH"/>
            </w:pPr>
            <w:r w:rsidRPr="001D2CEF">
              <w:t>Feature n+2</w:t>
            </w:r>
            <w:r w:rsidRPr="001D2CEF">
              <w:br/>
              <w:t>supported</w:t>
            </w:r>
          </w:p>
        </w:tc>
        <w:tc>
          <w:tcPr>
            <w:tcW w:w="1066" w:type="pct"/>
            <w:tcBorders>
              <w:top w:val="single" w:sz="4" w:space="0" w:color="auto"/>
              <w:left w:val="single" w:sz="4" w:space="0" w:color="auto"/>
              <w:bottom w:val="single" w:sz="4" w:space="0" w:color="auto"/>
              <w:right w:val="single" w:sz="4" w:space="0" w:color="auto"/>
            </w:tcBorders>
            <w:shd w:val="clear" w:color="auto" w:fill="C0C0C0"/>
          </w:tcPr>
          <w:p w14:paraId="5FD77DEC" w14:textId="77777777" w:rsidR="00E92CBF" w:rsidRPr="001D2CEF" w:rsidRDefault="00E92CBF" w:rsidP="00AA7DB8">
            <w:pPr>
              <w:pStyle w:val="TAH"/>
            </w:pPr>
            <w:r w:rsidRPr="001D2CEF">
              <w:t>Feature n+1</w:t>
            </w:r>
            <w:r w:rsidRPr="001D2CEF">
              <w:br/>
              <w:t>supported</w:t>
            </w:r>
          </w:p>
        </w:tc>
        <w:tc>
          <w:tcPr>
            <w:tcW w:w="1066" w:type="pct"/>
            <w:tcBorders>
              <w:top w:val="single" w:sz="4" w:space="0" w:color="auto"/>
              <w:left w:val="single" w:sz="4" w:space="0" w:color="auto"/>
              <w:bottom w:val="single" w:sz="4" w:space="0" w:color="auto"/>
              <w:right w:val="single" w:sz="4" w:space="0" w:color="auto"/>
            </w:tcBorders>
            <w:shd w:val="clear" w:color="auto" w:fill="C0C0C0"/>
          </w:tcPr>
          <w:p w14:paraId="6906A0A5" w14:textId="77777777" w:rsidR="00E92CBF" w:rsidRPr="001D2CEF" w:rsidRDefault="00E92CBF" w:rsidP="00AA7DB8">
            <w:pPr>
              <w:pStyle w:val="TAH"/>
            </w:pPr>
            <w:r w:rsidRPr="001D2CEF">
              <w:t>Feature n</w:t>
            </w:r>
            <w:r w:rsidRPr="001D2CEF">
              <w:br/>
              <w:t>supported</w:t>
            </w:r>
          </w:p>
        </w:tc>
      </w:tr>
      <w:tr w:rsidR="00E92CBF" w:rsidRPr="001D2CEF" w14:paraId="22986364"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B88912F" w14:textId="77777777" w:rsidR="00E92CBF" w:rsidRPr="001D2CEF" w:rsidRDefault="00E92CBF" w:rsidP="00AA7DB8">
            <w:pPr>
              <w:pStyle w:val="TAC"/>
            </w:pPr>
            <w:r w:rsidRPr="001D2CEF">
              <w:t>"0"</w:t>
            </w:r>
          </w:p>
        </w:tc>
        <w:tc>
          <w:tcPr>
            <w:tcW w:w="901" w:type="pct"/>
            <w:tcBorders>
              <w:top w:val="single" w:sz="4" w:space="0" w:color="auto"/>
              <w:left w:val="nil"/>
              <w:bottom w:val="single" w:sz="4" w:space="0" w:color="auto"/>
              <w:right w:val="single" w:sz="8" w:space="0" w:color="auto"/>
            </w:tcBorders>
          </w:tcPr>
          <w:p w14:paraId="513686AC" w14:textId="77777777" w:rsidR="00E92CBF" w:rsidRPr="001D2CEF" w:rsidRDefault="00E92CBF" w:rsidP="00AA7DB8">
            <w:pPr>
              <w:pStyle w:val="TAC"/>
            </w:pPr>
            <w:r w:rsidRPr="001D2CEF">
              <w:t>no</w:t>
            </w:r>
          </w:p>
        </w:tc>
        <w:tc>
          <w:tcPr>
            <w:tcW w:w="1067" w:type="pct"/>
            <w:tcBorders>
              <w:top w:val="single" w:sz="4" w:space="0" w:color="auto"/>
              <w:left w:val="nil"/>
              <w:bottom w:val="single" w:sz="4" w:space="0" w:color="auto"/>
              <w:right w:val="single" w:sz="8" w:space="0" w:color="auto"/>
            </w:tcBorders>
          </w:tcPr>
          <w:p w14:paraId="33D96314"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35BAD400"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5B63E6C1" w14:textId="77777777" w:rsidR="00E92CBF" w:rsidRPr="001D2CEF" w:rsidRDefault="00E92CBF" w:rsidP="00AA7DB8">
            <w:pPr>
              <w:pStyle w:val="TAC"/>
            </w:pPr>
            <w:r w:rsidRPr="001D2CEF">
              <w:t>no</w:t>
            </w:r>
          </w:p>
        </w:tc>
      </w:tr>
      <w:tr w:rsidR="00E92CBF" w:rsidRPr="001D2CEF" w14:paraId="69601AE4"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B29AEAC" w14:textId="77777777" w:rsidR="00E92CBF" w:rsidRPr="001D2CEF" w:rsidRDefault="00E92CBF" w:rsidP="00AA7DB8">
            <w:pPr>
              <w:pStyle w:val="TAC"/>
            </w:pPr>
            <w:r w:rsidRPr="001D2CEF">
              <w:t>"1"</w:t>
            </w:r>
          </w:p>
        </w:tc>
        <w:tc>
          <w:tcPr>
            <w:tcW w:w="901" w:type="pct"/>
            <w:tcBorders>
              <w:top w:val="single" w:sz="4" w:space="0" w:color="auto"/>
              <w:left w:val="nil"/>
              <w:bottom w:val="single" w:sz="4" w:space="0" w:color="auto"/>
              <w:right w:val="single" w:sz="8" w:space="0" w:color="auto"/>
            </w:tcBorders>
          </w:tcPr>
          <w:p w14:paraId="191ED0EE" w14:textId="77777777" w:rsidR="00E92CBF" w:rsidRPr="001D2CEF" w:rsidRDefault="00E92CBF" w:rsidP="00AA7DB8">
            <w:pPr>
              <w:pStyle w:val="TAC"/>
            </w:pPr>
            <w:r w:rsidRPr="001D2CEF">
              <w:t>no</w:t>
            </w:r>
          </w:p>
        </w:tc>
        <w:tc>
          <w:tcPr>
            <w:tcW w:w="1067" w:type="pct"/>
            <w:tcBorders>
              <w:top w:val="single" w:sz="4" w:space="0" w:color="auto"/>
              <w:left w:val="nil"/>
              <w:bottom w:val="single" w:sz="4" w:space="0" w:color="auto"/>
              <w:right w:val="single" w:sz="8" w:space="0" w:color="auto"/>
            </w:tcBorders>
          </w:tcPr>
          <w:p w14:paraId="4E420923"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566552EA"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082AB4A0" w14:textId="77777777" w:rsidR="00E92CBF" w:rsidRPr="001D2CEF" w:rsidRDefault="00E92CBF" w:rsidP="00AA7DB8">
            <w:pPr>
              <w:pStyle w:val="TAC"/>
            </w:pPr>
            <w:r w:rsidRPr="001D2CEF">
              <w:t>yes</w:t>
            </w:r>
          </w:p>
        </w:tc>
      </w:tr>
      <w:tr w:rsidR="00E92CBF" w:rsidRPr="001D2CEF" w14:paraId="7F90F395"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6F48295" w14:textId="77777777" w:rsidR="00E92CBF" w:rsidRPr="001D2CEF" w:rsidRDefault="00E92CBF" w:rsidP="00AA7DB8">
            <w:pPr>
              <w:pStyle w:val="TAC"/>
            </w:pPr>
            <w:r w:rsidRPr="001D2CEF">
              <w:t>"2"</w:t>
            </w:r>
          </w:p>
        </w:tc>
        <w:tc>
          <w:tcPr>
            <w:tcW w:w="901" w:type="pct"/>
            <w:tcBorders>
              <w:top w:val="single" w:sz="4" w:space="0" w:color="auto"/>
              <w:left w:val="nil"/>
              <w:bottom w:val="single" w:sz="4" w:space="0" w:color="auto"/>
              <w:right w:val="single" w:sz="8" w:space="0" w:color="auto"/>
            </w:tcBorders>
          </w:tcPr>
          <w:p w14:paraId="0D425B3C" w14:textId="77777777" w:rsidR="00E92CBF" w:rsidRPr="001D2CEF" w:rsidRDefault="00E92CBF" w:rsidP="00AA7DB8">
            <w:pPr>
              <w:pStyle w:val="TAC"/>
            </w:pPr>
            <w:r w:rsidRPr="001D2CEF">
              <w:t>no</w:t>
            </w:r>
          </w:p>
        </w:tc>
        <w:tc>
          <w:tcPr>
            <w:tcW w:w="1067" w:type="pct"/>
            <w:tcBorders>
              <w:top w:val="single" w:sz="4" w:space="0" w:color="auto"/>
              <w:left w:val="nil"/>
              <w:bottom w:val="single" w:sz="4" w:space="0" w:color="auto"/>
              <w:right w:val="single" w:sz="8" w:space="0" w:color="auto"/>
            </w:tcBorders>
          </w:tcPr>
          <w:p w14:paraId="45B2BCC0"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74FFF52D"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1A6DC0FA" w14:textId="77777777" w:rsidR="00E92CBF" w:rsidRPr="001D2CEF" w:rsidRDefault="00E92CBF" w:rsidP="00AA7DB8">
            <w:pPr>
              <w:pStyle w:val="TAC"/>
            </w:pPr>
            <w:r w:rsidRPr="001D2CEF">
              <w:t>no</w:t>
            </w:r>
          </w:p>
        </w:tc>
      </w:tr>
      <w:tr w:rsidR="00E92CBF" w:rsidRPr="001D2CEF" w14:paraId="576EBBC3"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6DDA73E" w14:textId="77777777" w:rsidR="00E92CBF" w:rsidRPr="001D2CEF" w:rsidRDefault="00E92CBF" w:rsidP="00AA7DB8">
            <w:pPr>
              <w:pStyle w:val="TAC"/>
            </w:pPr>
            <w:r w:rsidRPr="001D2CEF">
              <w:t>"3"</w:t>
            </w:r>
          </w:p>
        </w:tc>
        <w:tc>
          <w:tcPr>
            <w:tcW w:w="901" w:type="pct"/>
            <w:tcBorders>
              <w:top w:val="single" w:sz="4" w:space="0" w:color="auto"/>
              <w:left w:val="nil"/>
              <w:bottom w:val="single" w:sz="4" w:space="0" w:color="auto"/>
              <w:right w:val="single" w:sz="8" w:space="0" w:color="auto"/>
            </w:tcBorders>
          </w:tcPr>
          <w:p w14:paraId="3065E924" w14:textId="77777777" w:rsidR="00E92CBF" w:rsidRPr="001D2CEF" w:rsidRDefault="00E92CBF" w:rsidP="00AA7DB8">
            <w:pPr>
              <w:pStyle w:val="TAC"/>
            </w:pPr>
            <w:r w:rsidRPr="001D2CEF">
              <w:t>no</w:t>
            </w:r>
          </w:p>
        </w:tc>
        <w:tc>
          <w:tcPr>
            <w:tcW w:w="1067" w:type="pct"/>
            <w:tcBorders>
              <w:top w:val="single" w:sz="4" w:space="0" w:color="auto"/>
              <w:left w:val="nil"/>
              <w:bottom w:val="single" w:sz="4" w:space="0" w:color="auto"/>
              <w:right w:val="single" w:sz="8" w:space="0" w:color="auto"/>
            </w:tcBorders>
          </w:tcPr>
          <w:p w14:paraId="50ADC80B"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35E03027"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74A4200E" w14:textId="77777777" w:rsidR="00E92CBF" w:rsidRPr="001D2CEF" w:rsidRDefault="00E92CBF" w:rsidP="00AA7DB8">
            <w:pPr>
              <w:pStyle w:val="TAC"/>
            </w:pPr>
            <w:r w:rsidRPr="001D2CEF">
              <w:t>yes</w:t>
            </w:r>
          </w:p>
        </w:tc>
      </w:tr>
      <w:tr w:rsidR="00E92CBF" w:rsidRPr="001D2CEF" w14:paraId="454E0592"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E25F949" w14:textId="77777777" w:rsidR="00E92CBF" w:rsidRPr="001D2CEF" w:rsidRDefault="00E92CBF" w:rsidP="00AA7DB8">
            <w:pPr>
              <w:pStyle w:val="TAC"/>
            </w:pPr>
            <w:r w:rsidRPr="001D2CEF">
              <w:t>"4"</w:t>
            </w:r>
          </w:p>
        </w:tc>
        <w:tc>
          <w:tcPr>
            <w:tcW w:w="901" w:type="pct"/>
            <w:tcBorders>
              <w:top w:val="single" w:sz="4" w:space="0" w:color="auto"/>
              <w:left w:val="nil"/>
              <w:bottom w:val="single" w:sz="4" w:space="0" w:color="auto"/>
              <w:right w:val="single" w:sz="8" w:space="0" w:color="auto"/>
            </w:tcBorders>
          </w:tcPr>
          <w:p w14:paraId="21D9505F" w14:textId="77777777" w:rsidR="00E92CBF" w:rsidRPr="001D2CEF" w:rsidRDefault="00E92CBF" w:rsidP="00AA7DB8">
            <w:pPr>
              <w:pStyle w:val="TAC"/>
            </w:pPr>
            <w:r w:rsidRPr="001D2CEF">
              <w:t>no</w:t>
            </w:r>
          </w:p>
        </w:tc>
        <w:tc>
          <w:tcPr>
            <w:tcW w:w="1067" w:type="pct"/>
            <w:tcBorders>
              <w:top w:val="single" w:sz="4" w:space="0" w:color="auto"/>
              <w:left w:val="nil"/>
              <w:bottom w:val="single" w:sz="4" w:space="0" w:color="auto"/>
              <w:right w:val="single" w:sz="8" w:space="0" w:color="auto"/>
            </w:tcBorders>
          </w:tcPr>
          <w:p w14:paraId="28ED00BD"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27421D4A"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2E6A766D" w14:textId="77777777" w:rsidR="00E92CBF" w:rsidRPr="001D2CEF" w:rsidRDefault="00E92CBF" w:rsidP="00AA7DB8">
            <w:pPr>
              <w:pStyle w:val="TAC"/>
            </w:pPr>
            <w:r w:rsidRPr="001D2CEF">
              <w:t>no</w:t>
            </w:r>
          </w:p>
        </w:tc>
      </w:tr>
      <w:tr w:rsidR="00E92CBF" w:rsidRPr="001D2CEF" w14:paraId="1B0A87F8"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D3880F0" w14:textId="77777777" w:rsidR="00E92CBF" w:rsidRPr="001D2CEF" w:rsidRDefault="00E92CBF" w:rsidP="00AA7DB8">
            <w:pPr>
              <w:pStyle w:val="TAC"/>
            </w:pPr>
            <w:r w:rsidRPr="001D2CEF">
              <w:t>"5"</w:t>
            </w:r>
          </w:p>
        </w:tc>
        <w:tc>
          <w:tcPr>
            <w:tcW w:w="901" w:type="pct"/>
            <w:tcBorders>
              <w:top w:val="single" w:sz="4" w:space="0" w:color="auto"/>
              <w:left w:val="nil"/>
              <w:bottom w:val="single" w:sz="4" w:space="0" w:color="auto"/>
              <w:right w:val="single" w:sz="8" w:space="0" w:color="auto"/>
            </w:tcBorders>
          </w:tcPr>
          <w:p w14:paraId="5BB75B4A" w14:textId="77777777" w:rsidR="00E92CBF" w:rsidRPr="001D2CEF" w:rsidRDefault="00E92CBF" w:rsidP="00AA7DB8">
            <w:pPr>
              <w:pStyle w:val="TAC"/>
            </w:pPr>
            <w:r w:rsidRPr="001D2CEF">
              <w:t>no</w:t>
            </w:r>
          </w:p>
        </w:tc>
        <w:tc>
          <w:tcPr>
            <w:tcW w:w="1067" w:type="pct"/>
            <w:tcBorders>
              <w:top w:val="single" w:sz="4" w:space="0" w:color="auto"/>
              <w:left w:val="nil"/>
              <w:bottom w:val="single" w:sz="4" w:space="0" w:color="auto"/>
              <w:right w:val="single" w:sz="8" w:space="0" w:color="auto"/>
            </w:tcBorders>
          </w:tcPr>
          <w:p w14:paraId="24361980"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4A7D0164"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38AB3484" w14:textId="77777777" w:rsidR="00E92CBF" w:rsidRPr="001D2CEF" w:rsidRDefault="00E92CBF" w:rsidP="00AA7DB8">
            <w:pPr>
              <w:pStyle w:val="TAC"/>
            </w:pPr>
            <w:r w:rsidRPr="001D2CEF">
              <w:t>yes</w:t>
            </w:r>
          </w:p>
        </w:tc>
      </w:tr>
      <w:tr w:rsidR="00E92CBF" w:rsidRPr="001D2CEF" w14:paraId="1AF86DF5"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E0EEAAA" w14:textId="77777777" w:rsidR="00E92CBF" w:rsidRPr="001D2CEF" w:rsidRDefault="00E92CBF" w:rsidP="00AA7DB8">
            <w:pPr>
              <w:pStyle w:val="TAC"/>
            </w:pPr>
            <w:r w:rsidRPr="001D2CEF">
              <w:t>"6"</w:t>
            </w:r>
          </w:p>
        </w:tc>
        <w:tc>
          <w:tcPr>
            <w:tcW w:w="901" w:type="pct"/>
            <w:tcBorders>
              <w:top w:val="single" w:sz="4" w:space="0" w:color="auto"/>
              <w:left w:val="nil"/>
              <w:bottom w:val="single" w:sz="4" w:space="0" w:color="auto"/>
              <w:right w:val="single" w:sz="8" w:space="0" w:color="auto"/>
            </w:tcBorders>
          </w:tcPr>
          <w:p w14:paraId="1D4D7718" w14:textId="77777777" w:rsidR="00E92CBF" w:rsidRPr="001D2CEF" w:rsidRDefault="00E92CBF" w:rsidP="00AA7DB8">
            <w:pPr>
              <w:pStyle w:val="TAC"/>
            </w:pPr>
            <w:r w:rsidRPr="001D2CEF">
              <w:t>no</w:t>
            </w:r>
          </w:p>
        </w:tc>
        <w:tc>
          <w:tcPr>
            <w:tcW w:w="1067" w:type="pct"/>
            <w:tcBorders>
              <w:top w:val="single" w:sz="4" w:space="0" w:color="auto"/>
              <w:left w:val="nil"/>
              <w:bottom w:val="single" w:sz="4" w:space="0" w:color="auto"/>
              <w:right w:val="single" w:sz="8" w:space="0" w:color="auto"/>
            </w:tcBorders>
          </w:tcPr>
          <w:p w14:paraId="3FDE8698"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56DE5BDF"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2B774E02" w14:textId="77777777" w:rsidR="00E92CBF" w:rsidRPr="001D2CEF" w:rsidRDefault="00E92CBF" w:rsidP="00AA7DB8">
            <w:pPr>
              <w:pStyle w:val="TAC"/>
            </w:pPr>
            <w:r w:rsidRPr="001D2CEF">
              <w:t>no</w:t>
            </w:r>
          </w:p>
        </w:tc>
      </w:tr>
      <w:tr w:rsidR="00E92CBF" w:rsidRPr="001D2CEF" w14:paraId="35D3A44A"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79F1191" w14:textId="77777777" w:rsidR="00E92CBF" w:rsidRPr="001D2CEF" w:rsidRDefault="00E92CBF" w:rsidP="00AA7DB8">
            <w:pPr>
              <w:pStyle w:val="TAC"/>
            </w:pPr>
            <w:r w:rsidRPr="001D2CEF">
              <w:t>"7"</w:t>
            </w:r>
          </w:p>
        </w:tc>
        <w:tc>
          <w:tcPr>
            <w:tcW w:w="901" w:type="pct"/>
            <w:tcBorders>
              <w:top w:val="single" w:sz="4" w:space="0" w:color="auto"/>
              <w:left w:val="nil"/>
              <w:bottom w:val="single" w:sz="4" w:space="0" w:color="auto"/>
              <w:right w:val="single" w:sz="8" w:space="0" w:color="auto"/>
            </w:tcBorders>
          </w:tcPr>
          <w:p w14:paraId="3C71BF0B" w14:textId="77777777" w:rsidR="00E92CBF" w:rsidRPr="001D2CEF" w:rsidRDefault="00E92CBF" w:rsidP="00AA7DB8">
            <w:pPr>
              <w:pStyle w:val="TAC"/>
              <w:rPr>
                <w:lang w:eastAsia="zh-CN"/>
              </w:rPr>
            </w:pPr>
            <w:r w:rsidRPr="001D2CEF">
              <w:rPr>
                <w:lang w:eastAsia="zh-CN"/>
              </w:rPr>
              <w:t>no</w:t>
            </w:r>
          </w:p>
        </w:tc>
        <w:tc>
          <w:tcPr>
            <w:tcW w:w="1067" w:type="pct"/>
            <w:tcBorders>
              <w:top w:val="single" w:sz="4" w:space="0" w:color="auto"/>
              <w:left w:val="nil"/>
              <w:bottom w:val="single" w:sz="4" w:space="0" w:color="auto"/>
              <w:right w:val="single" w:sz="8" w:space="0" w:color="auto"/>
            </w:tcBorders>
          </w:tcPr>
          <w:p w14:paraId="72BADAE4" w14:textId="77777777" w:rsidR="00E92CBF" w:rsidRPr="001D2CEF" w:rsidRDefault="00E92CBF" w:rsidP="00AA7DB8">
            <w:pPr>
              <w:pStyle w:val="TAC"/>
              <w:rPr>
                <w:lang w:eastAsia="zh-CN"/>
              </w:rPr>
            </w:pPr>
            <w:r w:rsidRPr="001D2CEF">
              <w:rPr>
                <w:lang w:eastAsia="zh-CN"/>
              </w:rPr>
              <w:t>yes</w:t>
            </w:r>
          </w:p>
        </w:tc>
        <w:tc>
          <w:tcPr>
            <w:tcW w:w="1066" w:type="pct"/>
            <w:tcBorders>
              <w:top w:val="single" w:sz="4" w:space="0" w:color="auto"/>
              <w:left w:val="nil"/>
              <w:bottom w:val="single" w:sz="4" w:space="0" w:color="auto"/>
              <w:right w:val="single" w:sz="8" w:space="0" w:color="auto"/>
            </w:tcBorders>
          </w:tcPr>
          <w:p w14:paraId="056C4B20" w14:textId="77777777" w:rsidR="00E92CBF" w:rsidRPr="001D2CEF" w:rsidRDefault="00E92CBF" w:rsidP="00AA7DB8">
            <w:pPr>
              <w:pStyle w:val="TAC"/>
              <w:rPr>
                <w:lang w:eastAsia="zh-CN"/>
              </w:rPr>
            </w:pPr>
            <w:r w:rsidRPr="001D2CEF">
              <w:rPr>
                <w:lang w:eastAsia="zh-CN"/>
              </w:rPr>
              <w:t>yes</w:t>
            </w:r>
          </w:p>
        </w:tc>
        <w:tc>
          <w:tcPr>
            <w:tcW w:w="1066" w:type="pct"/>
            <w:tcBorders>
              <w:top w:val="single" w:sz="4" w:space="0" w:color="auto"/>
              <w:left w:val="nil"/>
              <w:bottom w:val="single" w:sz="4" w:space="0" w:color="auto"/>
              <w:right w:val="single" w:sz="8" w:space="0" w:color="auto"/>
            </w:tcBorders>
          </w:tcPr>
          <w:p w14:paraId="268ACC7D" w14:textId="77777777" w:rsidR="00E92CBF" w:rsidRPr="001D2CEF" w:rsidRDefault="00E92CBF" w:rsidP="00AA7DB8">
            <w:pPr>
              <w:pStyle w:val="TAC"/>
              <w:rPr>
                <w:lang w:eastAsia="zh-CN"/>
              </w:rPr>
            </w:pPr>
            <w:r w:rsidRPr="001D2CEF">
              <w:rPr>
                <w:lang w:eastAsia="zh-CN"/>
              </w:rPr>
              <w:t>yes</w:t>
            </w:r>
          </w:p>
        </w:tc>
      </w:tr>
      <w:tr w:rsidR="00E92CBF" w:rsidRPr="001D2CEF" w14:paraId="56BD7CC6"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3526C4C" w14:textId="77777777" w:rsidR="00E92CBF" w:rsidRPr="001D2CEF" w:rsidRDefault="00E92CBF" w:rsidP="00AA7DB8">
            <w:pPr>
              <w:pStyle w:val="TAC"/>
            </w:pPr>
            <w:r w:rsidRPr="001D2CEF">
              <w:t>"8"</w:t>
            </w:r>
          </w:p>
        </w:tc>
        <w:tc>
          <w:tcPr>
            <w:tcW w:w="901" w:type="pct"/>
            <w:tcBorders>
              <w:top w:val="single" w:sz="4" w:space="0" w:color="auto"/>
              <w:left w:val="nil"/>
              <w:bottom w:val="single" w:sz="4" w:space="0" w:color="auto"/>
              <w:right w:val="single" w:sz="8" w:space="0" w:color="auto"/>
            </w:tcBorders>
          </w:tcPr>
          <w:p w14:paraId="5C11690A" w14:textId="77777777" w:rsidR="00E92CBF" w:rsidRPr="001D2CEF" w:rsidRDefault="00E92CBF" w:rsidP="00AA7DB8">
            <w:pPr>
              <w:pStyle w:val="TAC"/>
            </w:pPr>
            <w:r w:rsidRPr="001D2CEF">
              <w:t>yes</w:t>
            </w:r>
          </w:p>
        </w:tc>
        <w:tc>
          <w:tcPr>
            <w:tcW w:w="1067" w:type="pct"/>
            <w:tcBorders>
              <w:top w:val="single" w:sz="4" w:space="0" w:color="auto"/>
              <w:left w:val="nil"/>
              <w:bottom w:val="single" w:sz="4" w:space="0" w:color="auto"/>
              <w:right w:val="single" w:sz="8" w:space="0" w:color="auto"/>
            </w:tcBorders>
          </w:tcPr>
          <w:p w14:paraId="22F77EC6"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0BC7391D"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74E6D670" w14:textId="77777777" w:rsidR="00E92CBF" w:rsidRPr="001D2CEF" w:rsidRDefault="00E92CBF" w:rsidP="00AA7DB8">
            <w:pPr>
              <w:pStyle w:val="TAC"/>
            </w:pPr>
            <w:r w:rsidRPr="001D2CEF">
              <w:t>no</w:t>
            </w:r>
          </w:p>
        </w:tc>
      </w:tr>
      <w:tr w:rsidR="00E92CBF" w:rsidRPr="001D2CEF" w14:paraId="7E711FA8"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E689BF6" w14:textId="77777777" w:rsidR="00E92CBF" w:rsidRPr="001D2CEF" w:rsidRDefault="00E92CBF" w:rsidP="00AA7DB8">
            <w:pPr>
              <w:pStyle w:val="TAC"/>
            </w:pPr>
            <w:r w:rsidRPr="001D2CEF">
              <w:t>"9"</w:t>
            </w:r>
          </w:p>
        </w:tc>
        <w:tc>
          <w:tcPr>
            <w:tcW w:w="901" w:type="pct"/>
            <w:tcBorders>
              <w:top w:val="single" w:sz="4" w:space="0" w:color="auto"/>
              <w:left w:val="nil"/>
              <w:bottom w:val="single" w:sz="4" w:space="0" w:color="auto"/>
              <w:right w:val="single" w:sz="8" w:space="0" w:color="auto"/>
            </w:tcBorders>
          </w:tcPr>
          <w:p w14:paraId="4E33F2A6" w14:textId="77777777" w:rsidR="00E92CBF" w:rsidRPr="001D2CEF" w:rsidRDefault="00E92CBF" w:rsidP="00AA7DB8">
            <w:pPr>
              <w:pStyle w:val="TAC"/>
            </w:pPr>
            <w:r w:rsidRPr="001D2CEF">
              <w:t>yes</w:t>
            </w:r>
          </w:p>
        </w:tc>
        <w:tc>
          <w:tcPr>
            <w:tcW w:w="1067" w:type="pct"/>
            <w:tcBorders>
              <w:top w:val="single" w:sz="4" w:space="0" w:color="auto"/>
              <w:left w:val="nil"/>
              <w:bottom w:val="single" w:sz="4" w:space="0" w:color="auto"/>
              <w:right w:val="single" w:sz="8" w:space="0" w:color="auto"/>
            </w:tcBorders>
          </w:tcPr>
          <w:p w14:paraId="39F0B2AE"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62039806"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3EEBFDB7" w14:textId="77777777" w:rsidR="00E92CBF" w:rsidRPr="001D2CEF" w:rsidRDefault="00E92CBF" w:rsidP="00AA7DB8">
            <w:pPr>
              <w:pStyle w:val="TAC"/>
            </w:pPr>
            <w:r w:rsidRPr="001D2CEF">
              <w:t>yes</w:t>
            </w:r>
          </w:p>
        </w:tc>
      </w:tr>
      <w:tr w:rsidR="00E92CBF" w:rsidRPr="001D2CEF" w14:paraId="739D3E57"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4D8697D" w14:textId="77777777" w:rsidR="00E92CBF" w:rsidRPr="001D2CEF" w:rsidRDefault="00E92CBF" w:rsidP="00AA7DB8">
            <w:pPr>
              <w:pStyle w:val="TAC"/>
            </w:pPr>
            <w:r w:rsidRPr="001D2CEF">
              <w:t>"A"</w:t>
            </w:r>
          </w:p>
        </w:tc>
        <w:tc>
          <w:tcPr>
            <w:tcW w:w="901" w:type="pct"/>
            <w:tcBorders>
              <w:top w:val="single" w:sz="4" w:space="0" w:color="auto"/>
              <w:left w:val="nil"/>
              <w:bottom w:val="single" w:sz="4" w:space="0" w:color="auto"/>
              <w:right w:val="single" w:sz="8" w:space="0" w:color="auto"/>
            </w:tcBorders>
          </w:tcPr>
          <w:p w14:paraId="0D53CB30" w14:textId="77777777" w:rsidR="00E92CBF" w:rsidRPr="001D2CEF" w:rsidRDefault="00E92CBF" w:rsidP="00AA7DB8">
            <w:pPr>
              <w:pStyle w:val="TAC"/>
            </w:pPr>
            <w:r w:rsidRPr="001D2CEF">
              <w:t>yes</w:t>
            </w:r>
          </w:p>
        </w:tc>
        <w:tc>
          <w:tcPr>
            <w:tcW w:w="1067" w:type="pct"/>
            <w:tcBorders>
              <w:top w:val="single" w:sz="4" w:space="0" w:color="auto"/>
              <w:left w:val="nil"/>
              <w:bottom w:val="single" w:sz="4" w:space="0" w:color="auto"/>
              <w:right w:val="single" w:sz="8" w:space="0" w:color="auto"/>
            </w:tcBorders>
          </w:tcPr>
          <w:p w14:paraId="62A69DB1"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2CFC846A"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6E70ACAC" w14:textId="77777777" w:rsidR="00E92CBF" w:rsidRPr="001D2CEF" w:rsidRDefault="00E92CBF" w:rsidP="00AA7DB8">
            <w:pPr>
              <w:pStyle w:val="TAC"/>
            </w:pPr>
            <w:r w:rsidRPr="001D2CEF">
              <w:t>no</w:t>
            </w:r>
          </w:p>
        </w:tc>
      </w:tr>
      <w:tr w:rsidR="00E92CBF" w:rsidRPr="001D2CEF" w14:paraId="7FB3D6D7"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26D732F" w14:textId="77777777" w:rsidR="00E92CBF" w:rsidRPr="001D2CEF" w:rsidRDefault="00E92CBF" w:rsidP="00AA7DB8">
            <w:pPr>
              <w:pStyle w:val="TAC"/>
            </w:pPr>
            <w:r w:rsidRPr="001D2CEF">
              <w:t>"B"</w:t>
            </w:r>
          </w:p>
        </w:tc>
        <w:tc>
          <w:tcPr>
            <w:tcW w:w="901" w:type="pct"/>
            <w:tcBorders>
              <w:top w:val="single" w:sz="4" w:space="0" w:color="auto"/>
              <w:left w:val="nil"/>
              <w:bottom w:val="single" w:sz="4" w:space="0" w:color="auto"/>
              <w:right w:val="single" w:sz="8" w:space="0" w:color="auto"/>
            </w:tcBorders>
          </w:tcPr>
          <w:p w14:paraId="6BE8BB59" w14:textId="77777777" w:rsidR="00E92CBF" w:rsidRPr="001D2CEF" w:rsidRDefault="00E92CBF" w:rsidP="00AA7DB8">
            <w:pPr>
              <w:pStyle w:val="TAC"/>
            </w:pPr>
            <w:r w:rsidRPr="001D2CEF">
              <w:t>yes</w:t>
            </w:r>
          </w:p>
        </w:tc>
        <w:tc>
          <w:tcPr>
            <w:tcW w:w="1067" w:type="pct"/>
            <w:tcBorders>
              <w:top w:val="single" w:sz="4" w:space="0" w:color="auto"/>
              <w:left w:val="nil"/>
              <w:bottom w:val="single" w:sz="4" w:space="0" w:color="auto"/>
              <w:right w:val="single" w:sz="8" w:space="0" w:color="auto"/>
            </w:tcBorders>
          </w:tcPr>
          <w:p w14:paraId="5A68271D"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68B15F05"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77973AB3" w14:textId="77777777" w:rsidR="00E92CBF" w:rsidRPr="001D2CEF" w:rsidRDefault="00E92CBF" w:rsidP="00AA7DB8">
            <w:pPr>
              <w:pStyle w:val="TAC"/>
            </w:pPr>
            <w:r w:rsidRPr="001D2CEF">
              <w:t>yes</w:t>
            </w:r>
          </w:p>
        </w:tc>
      </w:tr>
      <w:tr w:rsidR="00E92CBF" w:rsidRPr="001D2CEF" w14:paraId="69C257A0"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145F303" w14:textId="77777777" w:rsidR="00E92CBF" w:rsidRPr="001D2CEF" w:rsidRDefault="00E92CBF" w:rsidP="00AA7DB8">
            <w:pPr>
              <w:pStyle w:val="TAC"/>
            </w:pPr>
            <w:r w:rsidRPr="001D2CEF">
              <w:t>"C"</w:t>
            </w:r>
          </w:p>
        </w:tc>
        <w:tc>
          <w:tcPr>
            <w:tcW w:w="901" w:type="pct"/>
            <w:tcBorders>
              <w:top w:val="single" w:sz="4" w:space="0" w:color="auto"/>
              <w:left w:val="nil"/>
              <w:bottom w:val="single" w:sz="4" w:space="0" w:color="auto"/>
              <w:right w:val="single" w:sz="8" w:space="0" w:color="auto"/>
            </w:tcBorders>
          </w:tcPr>
          <w:p w14:paraId="63888C22" w14:textId="77777777" w:rsidR="00E92CBF" w:rsidRPr="001D2CEF" w:rsidRDefault="00E92CBF" w:rsidP="00AA7DB8">
            <w:pPr>
              <w:pStyle w:val="TAC"/>
            </w:pPr>
            <w:r w:rsidRPr="001D2CEF">
              <w:t>yes</w:t>
            </w:r>
          </w:p>
        </w:tc>
        <w:tc>
          <w:tcPr>
            <w:tcW w:w="1067" w:type="pct"/>
            <w:tcBorders>
              <w:top w:val="single" w:sz="4" w:space="0" w:color="auto"/>
              <w:left w:val="nil"/>
              <w:bottom w:val="single" w:sz="4" w:space="0" w:color="auto"/>
              <w:right w:val="single" w:sz="8" w:space="0" w:color="auto"/>
            </w:tcBorders>
          </w:tcPr>
          <w:p w14:paraId="0874F096"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093E641E"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39937A29" w14:textId="77777777" w:rsidR="00E92CBF" w:rsidRPr="001D2CEF" w:rsidRDefault="00E92CBF" w:rsidP="00AA7DB8">
            <w:pPr>
              <w:pStyle w:val="TAC"/>
            </w:pPr>
            <w:r w:rsidRPr="001D2CEF">
              <w:t>no</w:t>
            </w:r>
          </w:p>
        </w:tc>
      </w:tr>
      <w:tr w:rsidR="00E92CBF" w:rsidRPr="001D2CEF" w14:paraId="5E86B8D0"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FA88212" w14:textId="77777777" w:rsidR="00E92CBF" w:rsidRPr="001D2CEF" w:rsidRDefault="00E92CBF" w:rsidP="00AA7DB8">
            <w:pPr>
              <w:pStyle w:val="TAC"/>
            </w:pPr>
            <w:r w:rsidRPr="001D2CEF">
              <w:t>"D"</w:t>
            </w:r>
          </w:p>
        </w:tc>
        <w:tc>
          <w:tcPr>
            <w:tcW w:w="901" w:type="pct"/>
            <w:tcBorders>
              <w:top w:val="single" w:sz="4" w:space="0" w:color="auto"/>
              <w:left w:val="nil"/>
              <w:bottom w:val="single" w:sz="4" w:space="0" w:color="auto"/>
              <w:right w:val="single" w:sz="8" w:space="0" w:color="auto"/>
            </w:tcBorders>
          </w:tcPr>
          <w:p w14:paraId="5E92CA6C" w14:textId="77777777" w:rsidR="00E92CBF" w:rsidRPr="001D2CEF" w:rsidRDefault="00E92CBF" w:rsidP="00AA7DB8">
            <w:pPr>
              <w:pStyle w:val="TAC"/>
            </w:pPr>
            <w:r w:rsidRPr="001D2CEF">
              <w:t>yes</w:t>
            </w:r>
          </w:p>
        </w:tc>
        <w:tc>
          <w:tcPr>
            <w:tcW w:w="1067" w:type="pct"/>
            <w:tcBorders>
              <w:top w:val="single" w:sz="4" w:space="0" w:color="auto"/>
              <w:left w:val="nil"/>
              <w:bottom w:val="single" w:sz="4" w:space="0" w:color="auto"/>
              <w:right w:val="single" w:sz="8" w:space="0" w:color="auto"/>
            </w:tcBorders>
          </w:tcPr>
          <w:p w14:paraId="406C81ED"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1DC14222"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1A12CE72" w14:textId="77777777" w:rsidR="00E92CBF" w:rsidRPr="001D2CEF" w:rsidRDefault="00E92CBF" w:rsidP="00AA7DB8">
            <w:pPr>
              <w:pStyle w:val="TAC"/>
            </w:pPr>
            <w:r w:rsidRPr="001D2CEF">
              <w:t>yes</w:t>
            </w:r>
          </w:p>
        </w:tc>
      </w:tr>
      <w:tr w:rsidR="00E92CBF" w:rsidRPr="001D2CEF" w14:paraId="50271BEB"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16CF5C0" w14:textId="77777777" w:rsidR="00E92CBF" w:rsidRPr="001D2CEF" w:rsidRDefault="00E92CBF" w:rsidP="00AA7DB8">
            <w:pPr>
              <w:pStyle w:val="TAC"/>
            </w:pPr>
            <w:r w:rsidRPr="001D2CEF">
              <w:t>"E"</w:t>
            </w:r>
          </w:p>
        </w:tc>
        <w:tc>
          <w:tcPr>
            <w:tcW w:w="901" w:type="pct"/>
            <w:tcBorders>
              <w:top w:val="single" w:sz="4" w:space="0" w:color="auto"/>
              <w:left w:val="nil"/>
              <w:bottom w:val="single" w:sz="4" w:space="0" w:color="auto"/>
              <w:right w:val="single" w:sz="8" w:space="0" w:color="auto"/>
            </w:tcBorders>
          </w:tcPr>
          <w:p w14:paraId="7C1CC00E" w14:textId="77777777" w:rsidR="00E92CBF" w:rsidRPr="001D2CEF" w:rsidRDefault="00E92CBF" w:rsidP="00AA7DB8">
            <w:pPr>
              <w:pStyle w:val="TAC"/>
            </w:pPr>
            <w:r w:rsidRPr="001D2CEF">
              <w:t>yes</w:t>
            </w:r>
          </w:p>
        </w:tc>
        <w:tc>
          <w:tcPr>
            <w:tcW w:w="1067" w:type="pct"/>
            <w:tcBorders>
              <w:top w:val="single" w:sz="4" w:space="0" w:color="auto"/>
              <w:left w:val="nil"/>
              <w:bottom w:val="single" w:sz="4" w:space="0" w:color="auto"/>
              <w:right w:val="single" w:sz="8" w:space="0" w:color="auto"/>
            </w:tcBorders>
          </w:tcPr>
          <w:p w14:paraId="7600DC48"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1A0FB876"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6824358C" w14:textId="77777777" w:rsidR="00E92CBF" w:rsidRPr="001D2CEF" w:rsidRDefault="00E92CBF" w:rsidP="00AA7DB8">
            <w:pPr>
              <w:pStyle w:val="TAC"/>
            </w:pPr>
            <w:r w:rsidRPr="001D2CEF">
              <w:t>no</w:t>
            </w:r>
          </w:p>
        </w:tc>
      </w:tr>
      <w:tr w:rsidR="00E92CBF" w:rsidRPr="001D2CEF" w14:paraId="12FEE38D"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766DAF8" w14:textId="77777777" w:rsidR="00E92CBF" w:rsidRPr="001D2CEF" w:rsidRDefault="00E92CBF" w:rsidP="00AA7DB8">
            <w:pPr>
              <w:pStyle w:val="TAC"/>
            </w:pPr>
            <w:r w:rsidRPr="001D2CEF">
              <w:t>"F"</w:t>
            </w:r>
          </w:p>
        </w:tc>
        <w:tc>
          <w:tcPr>
            <w:tcW w:w="901" w:type="pct"/>
            <w:tcBorders>
              <w:top w:val="single" w:sz="4" w:space="0" w:color="auto"/>
              <w:left w:val="nil"/>
              <w:bottom w:val="single" w:sz="4" w:space="0" w:color="auto"/>
              <w:right w:val="single" w:sz="8" w:space="0" w:color="auto"/>
            </w:tcBorders>
          </w:tcPr>
          <w:p w14:paraId="0FEB1258" w14:textId="77777777" w:rsidR="00E92CBF" w:rsidRPr="001D2CEF" w:rsidRDefault="00E92CBF" w:rsidP="00AA7DB8">
            <w:pPr>
              <w:pStyle w:val="TAC"/>
            </w:pPr>
            <w:r w:rsidRPr="001D2CEF">
              <w:t>yes</w:t>
            </w:r>
          </w:p>
        </w:tc>
        <w:tc>
          <w:tcPr>
            <w:tcW w:w="1067" w:type="pct"/>
            <w:tcBorders>
              <w:top w:val="single" w:sz="4" w:space="0" w:color="auto"/>
              <w:left w:val="nil"/>
              <w:bottom w:val="single" w:sz="4" w:space="0" w:color="auto"/>
              <w:right w:val="single" w:sz="8" w:space="0" w:color="auto"/>
            </w:tcBorders>
          </w:tcPr>
          <w:p w14:paraId="482B80ED" w14:textId="77777777" w:rsidR="00E92CBF" w:rsidRPr="001D2CEF" w:rsidRDefault="00E92CBF" w:rsidP="00AA7DB8">
            <w:pPr>
              <w:pStyle w:val="TAC"/>
            </w:pPr>
            <w:r w:rsidRPr="001D2CEF">
              <w:rPr>
                <w:lang w:eastAsia="zh-CN"/>
              </w:rPr>
              <w:t>yes</w:t>
            </w:r>
          </w:p>
        </w:tc>
        <w:tc>
          <w:tcPr>
            <w:tcW w:w="1066" w:type="pct"/>
            <w:tcBorders>
              <w:top w:val="single" w:sz="4" w:space="0" w:color="auto"/>
              <w:left w:val="nil"/>
              <w:bottom w:val="single" w:sz="4" w:space="0" w:color="auto"/>
              <w:right w:val="single" w:sz="8" w:space="0" w:color="auto"/>
            </w:tcBorders>
          </w:tcPr>
          <w:p w14:paraId="47FDDE76" w14:textId="77777777" w:rsidR="00E92CBF" w:rsidRPr="001D2CEF" w:rsidRDefault="00E92CBF" w:rsidP="00AA7DB8">
            <w:pPr>
              <w:pStyle w:val="TAC"/>
            </w:pPr>
            <w:r w:rsidRPr="001D2CEF">
              <w:rPr>
                <w:lang w:eastAsia="zh-CN"/>
              </w:rPr>
              <w:t>yes</w:t>
            </w:r>
          </w:p>
        </w:tc>
        <w:tc>
          <w:tcPr>
            <w:tcW w:w="1066" w:type="pct"/>
            <w:tcBorders>
              <w:top w:val="single" w:sz="4" w:space="0" w:color="auto"/>
              <w:left w:val="nil"/>
              <w:bottom w:val="single" w:sz="4" w:space="0" w:color="auto"/>
              <w:right w:val="single" w:sz="8" w:space="0" w:color="auto"/>
            </w:tcBorders>
          </w:tcPr>
          <w:p w14:paraId="714C30F4" w14:textId="77777777" w:rsidR="00E92CBF" w:rsidRPr="001D2CEF" w:rsidRDefault="00E92CBF" w:rsidP="00AA7DB8">
            <w:pPr>
              <w:pStyle w:val="TAC"/>
            </w:pPr>
            <w:r w:rsidRPr="001D2CEF">
              <w:rPr>
                <w:lang w:eastAsia="zh-CN"/>
              </w:rPr>
              <w:t>yes</w:t>
            </w:r>
          </w:p>
        </w:tc>
      </w:tr>
      <w:tr w:rsidR="00E92CBF" w:rsidRPr="001D2CEF" w14:paraId="364A808A" w14:textId="77777777" w:rsidTr="00AA7DB8">
        <w:trPr>
          <w:jc w:val="center"/>
        </w:trPr>
        <w:tc>
          <w:tcPr>
            <w:tcW w:w="5000" w:type="pct"/>
            <w:gridSpan w:val="5"/>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76C42B5" w14:textId="77777777" w:rsidR="00E92CBF" w:rsidRPr="001D2CEF" w:rsidRDefault="00E92CBF" w:rsidP="00AA7DB8">
            <w:pPr>
              <w:pStyle w:val="TAN"/>
            </w:pPr>
            <w:r w:rsidRPr="001D2CEF">
              <w:t>NOTE 1</w:t>
            </w:r>
            <w:r w:rsidRPr="001D2CEF">
              <w:tab/>
              <w:t>"n" shall be i * 4 + 1, where "i" is zero or a natural number, i.e permissible values of "n" are 1, 5, 9, …</w:t>
            </w:r>
          </w:p>
          <w:p w14:paraId="6F47F337" w14:textId="77777777" w:rsidR="00E92CBF" w:rsidRPr="001D2CEF" w:rsidRDefault="00E92CBF" w:rsidP="00AA7DB8">
            <w:pPr>
              <w:pStyle w:val="TAN"/>
            </w:pPr>
            <w:r w:rsidRPr="001D2CEF">
              <w:t>NOTE 2</w:t>
            </w:r>
            <w:r w:rsidRPr="001D2CEF">
              <w:tab/>
              <w:t>If a feature is not defined, it shall be indicated with value "no".</w:t>
            </w:r>
          </w:p>
        </w:tc>
      </w:tr>
    </w:tbl>
    <w:p w14:paraId="6331F5D6" w14:textId="77777777" w:rsidR="00E92CBF" w:rsidRPr="001D2CEF" w:rsidRDefault="00E92CBF" w:rsidP="00E92CBF"/>
    <w:p w14:paraId="0EB10C6E" w14:textId="77777777" w:rsidR="00E92CBF" w:rsidRPr="001D2CEF" w:rsidRDefault="00E92CBF" w:rsidP="00E92CBF">
      <w:pPr>
        <w:rPr>
          <w:lang w:val="en-US"/>
        </w:rPr>
      </w:pPr>
      <w:r w:rsidRPr="001D2CEF">
        <w:rPr>
          <w:lang w:val="en-US"/>
        </w:rPr>
        <w:t>For example, if only the first feature defined in the feature list is set to 1, the corresponding SupportedFeatures attribute would have a value of "1", or "001" (any amount of 0's to the left of the 1 would result into an equivalent feature list). If we have 32 features defined, and only the last feature in a feature list is set to 1, the corresponding SupportedFeatures attribute would have a value of "80000000".</w:t>
      </w:r>
    </w:p>
    <w:p w14:paraId="39368AD7" w14:textId="77777777" w:rsidR="00E92CBF" w:rsidRPr="001D2CEF" w:rsidRDefault="00E92CBF" w:rsidP="00D362EB">
      <w:pPr>
        <w:pStyle w:val="Heading3"/>
      </w:pPr>
      <w:bookmarkStart w:id="164" w:name="_Toc24925774"/>
      <w:bookmarkStart w:id="165" w:name="_Toc24925952"/>
      <w:bookmarkStart w:id="166" w:name="_Toc24926128"/>
      <w:bookmarkStart w:id="167" w:name="_Toc33963981"/>
      <w:bookmarkStart w:id="168" w:name="_Toc33980737"/>
      <w:bookmarkStart w:id="169" w:name="_Toc36462537"/>
      <w:bookmarkStart w:id="170" w:name="_Toc36462733"/>
      <w:bookmarkStart w:id="171" w:name="_Toc43025972"/>
      <w:bookmarkStart w:id="172" w:name="_Toc49763506"/>
      <w:bookmarkStart w:id="173" w:name="_Toc56754202"/>
      <w:bookmarkStart w:id="174" w:name="_Toc88742968"/>
      <w:bookmarkStart w:id="175" w:name="_Toc90649779"/>
      <w:r w:rsidRPr="001D2CEF">
        <w:t>5.2.3</w:t>
      </w:r>
      <w:r w:rsidRPr="001D2CEF">
        <w:tab/>
        <w:t>Enumerations</w:t>
      </w:r>
      <w:bookmarkEnd w:id="164"/>
      <w:bookmarkEnd w:id="165"/>
      <w:bookmarkEnd w:id="166"/>
      <w:bookmarkEnd w:id="167"/>
      <w:bookmarkEnd w:id="168"/>
      <w:bookmarkEnd w:id="169"/>
      <w:bookmarkEnd w:id="170"/>
      <w:bookmarkEnd w:id="171"/>
      <w:bookmarkEnd w:id="172"/>
      <w:bookmarkEnd w:id="173"/>
      <w:bookmarkEnd w:id="174"/>
      <w:bookmarkEnd w:id="175"/>
    </w:p>
    <w:p w14:paraId="7C791A64" w14:textId="77777777" w:rsidR="00E92CBF" w:rsidRPr="001D2CEF" w:rsidRDefault="00E92CBF" w:rsidP="00D362EB">
      <w:pPr>
        <w:pStyle w:val="Heading4"/>
      </w:pPr>
      <w:bookmarkStart w:id="176" w:name="_Toc24925775"/>
      <w:bookmarkStart w:id="177" w:name="_Toc24925953"/>
      <w:bookmarkStart w:id="178" w:name="_Toc24926129"/>
      <w:bookmarkStart w:id="179" w:name="_Toc33963982"/>
      <w:bookmarkStart w:id="180" w:name="_Toc33980738"/>
      <w:bookmarkStart w:id="181" w:name="_Toc36462538"/>
      <w:bookmarkStart w:id="182" w:name="_Toc36462734"/>
      <w:bookmarkStart w:id="183" w:name="_Toc43025973"/>
      <w:bookmarkStart w:id="184" w:name="_Toc49763507"/>
      <w:bookmarkStart w:id="185" w:name="_Toc56754203"/>
      <w:bookmarkStart w:id="186" w:name="_Toc88742969"/>
      <w:bookmarkStart w:id="187" w:name="_Toc90649780"/>
      <w:r w:rsidRPr="001D2CEF">
        <w:t>5.2.3.1</w:t>
      </w:r>
      <w:r w:rsidRPr="001D2CEF">
        <w:tab/>
        <w:t>Enumeration: PatchOperation</w:t>
      </w:r>
      <w:bookmarkEnd w:id="176"/>
      <w:bookmarkEnd w:id="177"/>
      <w:bookmarkEnd w:id="178"/>
      <w:bookmarkEnd w:id="179"/>
      <w:bookmarkEnd w:id="180"/>
      <w:bookmarkEnd w:id="181"/>
      <w:bookmarkEnd w:id="182"/>
      <w:bookmarkEnd w:id="183"/>
      <w:bookmarkEnd w:id="184"/>
      <w:bookmarkEnd w:id="185"/>
      <w:bookmarkEnd w:id="186"/>
      <w:bookmarkEnd w:id="187"/>
    </w:p>
    <w:p w14:paraId="4CF668B0" w14:textId="77777777" w:rsidR="00E92CBF" w:rsidRPr="001D2CEF" w:rsidRDefault="00E92CBF" w:rsidP="00E92CBF">
      <w:pPr>
        <w:pStyle w:val="TH"/>
      </w:pPr>
      <w:r w:rsidRPr="001D2CEF">
        <w:t>Table 5.2.3.1-1: Enumeration PatchOperation</w:t>
      </w:r>
    </w:p>
    <w:tbl>
      <w:tblPr>
        <w:tblW w:w="4650" w:type="pct"/>
        <w:tblCellMar>
          <w:left w:w="0" w:type="dxa"/>
          <w:right w:w="0" w:type="dxa"/>
        </w:tblCellMar>
        <w:tblLook w:val="04A0" w:firstRow="1" w:lastRow="0" w:firstColumn="1" w:lastColumn="0" w:noHBand="0" w:noVBand="1"/>
      </w:tblPr>
      <w:tblGrid>
        <w:gridCol w:w="3422"/>
        <w:gridCol w:w="5526"/>
      </w:tblGrid>
      <w:tr w:rsidR="00E92CBF" w:rsidRPr="001D2CEF" w14:paraId="44759E55" w14:textId="77777777" w:rsidTr="00AA7DB8">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41AF33E" w14:textId="77777777" w:rsidR="00E92CBF" w:rsidRPr="001D2CEF" w:rsidRDefault="00E92CBF" w:rsidP="00AA7DB8">
            <w:pPr>
              <w:pStyle w:val="TAH"/>
            </w:pPr>
            <w:r w:rsidRPr="001D2CE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8F25A0E" w14:textId="77777777" w:rsidR="00E92CBF" w:rsidRPr="001D2CEF" w:rsidRDefault="00E92CBF" w:rsidP="00AA7DB8">
            <w:pPr>
              <w:pStyle w:val="TAH"/>
            </w:pPr>
            <w:r w:rsidRPr="001D2CEF">
              <w:t>Description</w:t>
            </w:r>
          </w:p>
        </w:tc>
      </w:tr>
      <w:tr w:rsidR="00E92CBF" w:rsidRPr="001D2CEF" w14:paraId="7E6E0A75"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F47F526" w14:textId="77777777" w:rsidR="00E92CBF" w:rsidRPr="001D2CEF" w:rsidRDefault="00E92CBF" w:rsidP="00AA7DB8">
            <w:pPr>
              <w:pStyle w:val="TAL"/>
            </w:pPr>
            <w:r w:rsidRPr="001D2CEF">
              <w:t>"add"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6949D94" w14:textId="77777777" w:rsidR="00E92CBF" w:rsidRPr="001D2CEF" w:rsidRDefault="00E92CBF" w:rsidP="00AA7DB8">
            <w:pPr>
              <w:pStyle w:val="TAL"/>
            </w:pPr>
            <w:r w:rsidRPr="001D2CEF">
              <w:t>Add operation as defined in IETF RFC 6902 [14].</w:t>
            </w:r>
          </w:p>
        </w:tc>
      </w:tr>
      <w:tr w:rsidR="00E92CBF" w:rsidRPr="001D2CEF" w14:paraId="309BF600"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E942695" w14:textId="77777777" w:rsidR="00E92CBF" w:rsidRPr="001D2CEF" w:rsidRDefault="00E92CBF" w:rsidP="00AA7DB8">
            <w:pPr>
              <w:pStyle w:val="TAL"/>
            </w:pPr>
            <w:r w:rsidRPr="001D2CEF">
              <w:t>"copy"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4991A89" w14:textId="77777777" w:rsidR="00E92CBF" w:rsidRPr="001D2CEF" w:rsidRDefault="00E92CBF" w:rsidP="00AA7DB8">
            <w:pPr>
              <w:pStyle w:val="TAL"/>
            </w:pPr>
            <w:r w:rsidRPr="001D2CEF">
              <w:t>Copy operation as defined in IETF RFC 6902 [14].</w:t>
            </w:r>
          </w:p>
        </w:tc>
      </w:tr>
      <w:tr w:rsidR="00E92CBF" w:rsidRPr="001D2CEF" w14:paraId="067EDE81"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A393E21" w14:textId="77777777" w:rsidR="00E92CBF" w:rsidRPr="001D2CEF" w:rsidRDefault="00E92CBF" w:rsidP="00AA7DB8">
            <w:pPr>
              <w:pStyle w:val="TAL"/>
            </w:pPr>
            <w:r w:rsidRPr="001D2CEF">
              <w:t>"move"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11179EA" w14:textId="77777777" w:rsidR="00E92CBF" w:rsidRPr="001D2CEF" w:rsidRDefault="00E92CBF" w:rsidP="00AA7DB8">
            <w:pPr>
              <w:pStyle w:val="TAL"/>
            </w:pPr>
            <w:r w:rsidRPr="001D2CEF">
              <w:t>Move operation as defined in IETF RFC 6902 [14].</w:t>
            </w:r>
          </w:p>
        </w:tc>
      </w:tr>
      <w:tr w:rsidR="00E92CBF" w:rsidRPr="001D2CEF" w14:paraId="06067F31"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C2A9BD5" w14:textId="77777777" w:rsidR="00E92CBF" w:rsidRPr="001D2CEF" w:rsidRDefault="00E92CBF" w:rsidP="00AA7DB8">
            <w:pPr>
              <w:pStyle w:val="TAL"/>
            </w:pPr>
            <w:r w:rsidRPr="001D2CEF">
              <w:t>"remove"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9A91139" w14:textId="77777777" w:rsidR="00E92CBF" w:rsidRPr="001D2CEF" w:rsidRDefault="00E92CBF" w:rsidP="00AA7DB8">
            <w:pPr>
              <w:pStyle w:val="TAL"/>
            </w:pPr>
            <w:r w:rsidRPr="001D2CEF">
              <w:t>Remove operation as defined in IETF RFC 6902 [14].</w:t>
            </w:r>
          </w:p>
        </w:tc>
      </w:tr>
      <w:tr w:rsidR="00E92CBF" w:rsidRPr="001D2CEF" w14:paraId="745EB1A7"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24A3937" w14:textId="77777777" w:rsidR="00E92CBF" w:rsidRPr="001D2CEF" w:rsidRDefault="00E92CBF" w:rsidP="00AA7DB8">
            <w:pPr>
              <w:pStyle w:val="TAL"/>
            </w:pPr>
            <w:r w:rsidRPr="001D2CEF">
              <w:t>"replace"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481D896" w14:textId="77777777" w:rsidR="00E92CBF" w:rsidRPr="001D2CEF" w:rsidRDefault="00E92CBF" w:rsidP="00AA7DB8">
            <w:pPr>
              <w:pStyle w:val="TAL"/>
            </w:pPr>
            <w:r w:rsidRPr="001D2CEF">
              <w:t>Replace operation as defined in IETF RFC 6902 [14].</w:t>
            </w:r>
          </w:p>
        </w:tc>
      </w:tr>
      <w:tr w:rsidR="00E92CBF" w:rsidRPr="001D2CEF" w14:paraId="7B9ED8E3"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FD25897" w14:textId="77777777" w:rsidR="00E92CBF" w:rsidRPr="001D2CEF" w:rsidRDefault="00E92CBF" w:rsidP="00AA7DB8">
            <w:pPr>
              <w:pStyle w:val="TAL"/>
            </w:pPr>
            <w:r w:rsidRPr="001D2CEF">
              <w:t>"test"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39D7BAF" w14:textId="77777777" w:rsidR="00E92CBF" w:rsidRPr="001D2CEF" w:rsidRDefault="00E92CBF" w:rsidP="00AA7DB8">
            <w:pPr>
              <w:pStyle w:val="TAL"/>
            </w:pPr>
            <w:r w:rsidRPr="001D2CEF">
              <w:t>Test operation as defined in IETF RFC 6902 [14].</w:t>
            </w:r>
          </w:p>
        </w:tc>
      </w:tr>
    </w:tbl>
    <w:p w14:paraId="17F38776" w14:textId="77777777" w:rsidR="00E92CBF" w:rsidRPr="001D2CEF" w:rsidRDefault="00E92CBF" w:rsidP="00E92CBF">
      <w:pPr>
        <w:rPr>
          <w:lang w:val="en-US"/>
        </w:rPr>
      </w:pPr>
    </w:p>
    <w:p w14:paraId="74A06B3E" w14:textId="77777777" w:rsidR="00E92CBF" w:rsidRPr="001D2CEF" w:rsidRDefault="00E92CBF" w:rsidP="00D362EB">
      <w:pPr>
        <w:pStyle w:val="Heading4"/>
      </w:pPr>
      <w:bookmarkStart w:id="188" w:name="_Toc24925776"/>
      <w:bookmarkStart w:id="189" w:name="_Toc24925954"/>
      <w:bookmarkStart w:id="190" w:name="_Toc24926130"/>
      <w:bookmarkStart w:id="191" w:name="_Toc33963983"/>
      <w:bookmarkStart w:id="192" w:name="_Toc33980739"/>
      <w:bookmarkStart w:id="193" w:name="_Toc36462539"/>
      <w:bookmarkStart w:id="194" w:name="_Toc36462735"/>
      <w:bookmarkStart w:id="195" w:name="_Toc43025974"/>
      <w:bookmarkStart w:id="196" w:name="_Toc49763508"/>
      <w:bookmarkStart w:id="197" w:name="_Toc56754204"/>
      <w:bookmarkStart w:id="198" w:name="_Toc88742970"/>
      <w:bookmarkStart w:id="199" w:name="_Toc90649781"/>
      <w:r w:rsidRPr="001D2CEF">
        <w:t>5.2.3.2</w:t>
      </w:r>
      <w:r w:rsidRPr="001D2CEF">
        <w:tab/>
        <w:t>Enumeration: UriScheme</w:t>
      </w:r>
      <w:bookmarkEnd w:id="188"/>
      <w:bookmarkEnd w:id="189"/>
      <w:bookmarkEnd w:id="190"/>
      <w:bookmarkEnd w:id="191"/>
      <w:bookmarkEnd w:id="192"/>
      <w:bookmarkEnd w:id="193"/>
      <w:bookmarkEnd w:id="194"/>
      <w:bookmarkEnd w:id="195"/>
      <w:bookmarkEnd w:id="196"/>
      <w:bookmarkEnd w:id="197"/>
      <w:bookmarkEnd w:id="198"/>
      <w:bookmarkEnd w:id="199"/>
    </w:p>
    <w:p w14:paraId="493F1E43" w14:textId="77777777" w:rsidR="00E92CBF" w:rsidRPr="001D2CEF" w:rsidRDefault="00E92CBF" w:rsidP="00E92CBF">
      <w:pPr>
        <w:pStyle w:val="TH"/>
      </w:pPr>
      <w:r w:rsidRPr="001D2CEF">
        <w:t>Table 5.2.3.2-1: Enumeration UriScheme</w:t>
      </w:r>
    </w:p>
    <w:tbl>
      <w:tblPr>
        <w:tblW w:w="4650" w:type="pct"/>
        <w:tblCellMar>
          <w:left w:w="0" w:type="dxa"/>
          <w:right w:w="0" w:type="dxa"/>
        </w:tblCellMar>
        <w:tblLook w:val="04A0" w:firstRow="1" w:lastRow="0" w:firstColumn="1" w:lastColumn="0" w:noHBand="0" w:noVBand="1"/>
      </w:tblPr>
      <w:tblGrid>
        <w:gridCol w:w="3422"/>
        <w:gridCol w:w="5526"/>
      </w:tblGrid>
      <w:tr w:rsidR="00E92CBF" w:rsidRPr="001D2CEF" w14:paraId="1D4140FE" w14:textId="77777777" w:rsidTr="00AA7DB8">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578CA2F" w14:textId="77777777" w:rsidR="00E92CBF" w:rsidRPr="001D2CEF" w:rsidRDefault="00E92CBF" w:rsidP="00AA7DB8">
            <w:pPr>
              <w:pStyle w:val="TAH"/>
            </w:pPr>
            <w:r w:rsidRPr="001D2CE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5F11862" w14:textId="77777777" w:rsidR="00E92CBF" w:rsidRPr="001D2CEF" w:rsidRDefault="00E92CBF" w:rsidP="00AA7DB8">
            <w:pPr>
              <w:pStyle w:val="TAH"/>
            </w:pPr>
            <w:r w:rsidRPr="001D2CEF">
              <w:t>Description</w:t>
            </w:r>
          </w:p>
        </w:tc>
      </w:tr>
      <w:tr w:rsidR="00E92CBF" w:rsidRPr="001D2CEF" w14:paraId="0BECE9AB"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B671E7F" w14:textId="77777777" w:rsidR="00E92CBF" w:rsidRPr="001D2CEF" w:rsidRDefault="00E92CBF" w:rsidP="00AA7DB8">
            <w:pPr>
              <w:pStyle w:val="TAL"/>
            </w:pPr>
            <w:r w:rsidRPr="001D2CEF">
              <w:t>"http"</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E09E040" w14:textId="77777777" w:rsidR="00E92CBF" w:rsidRPr="001D2CEF" w:rsidRDefault="00E92CBF" w:rsidP="00AA7DB8">
            <w:pPr>
              <w:pStyle w:val="TAL"/>
            </w:pPr>
            <w:r w:rsidRPr="001D2CEF">
              <w:t>HTTP URI scheme</w:t>
            </w:r>
          </w:p>
        </w:tc>
      </w:tr>
      <w:tr w:rsidR="00E92CBF" w:rsidRPr="001D2CEF" w14:paraId="27297573"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ACD06B0" w14:textId="77777777" w:rsidR="00E92CBF" w:rsidRPr="001D2CEF" w:rsidRDefault="00E92CBF" w:rsidP="00AA7DB8">
            <w:pPr>
              <w:pStyle w:val="TAL"/>
            </w:pPr>
            <w:r w:rsidRPr="001D2CEF">
              <w:t>"https"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6863EF1" w14:textId="77777777" w:rsidR="00E92CBF" w:rsidRPr="001D2CEF" w:rsidRDefault="00E92CBF" w:rsidP="00AA7DB8">
            <w:pPr>
              <w:pStyle w:val="TAL"/>
            </w:pPr>
            <w:r w:rsidRPr="001D2CEF">
              <w:t>HTTPS URI scheme</w:t>
            </w:r>
          </w:p>
        </w:tc>
      </w:tr>
    </w:tbl>
    <w:p w14:paraId="7C8B84B5" w14:textId="77777777" w:rsidR="00E92CBF" w:rsidRPr="001D2CEF" w:rsidRDefault="00E92CBF" w:rsidP="00E92CBF">
      <w:pPr>
        <w:rPr>
          <w:lang w:val="en-US"/>
        </w:rPr>
      </w:pPr>
    </w:p>
    <w:p w14:paraId="0F6EFBFC" w14:textId="77777777" w:rsidR="00E92CBF" w:rsidRPr="001D2CEF" w:rsidRDefault="00E92CBF" w:rsidP="00D362EB">
      <w:pPr>
        <w:pStyle w:val="Heading4"/>
        <w:rPr>
          <w:lang w:eastAsia="zh-CN"/>
        </w:rPr>
      </w:pPr>
      <w:bookmarkStart w:id="200" w:name="_Toc24925777"/>
      <w:bookmarkStart w:id="201" w:name="_Toc24925955"/>
      <w:bookmarkStart w:id="202" w:name="_Toc24926131"/>
      <w:bookmarkStart w:id="203" w:name="_Toc33963984"/>
      <w:bookmarkStart w:id="204" w:name="_Toc33980740"/>
      <w:bookmarkStart w:id="205" w:name="_Toc36462540"/>
      <w:bookmarkStart w:id="206" w:name="_Toc36462736"/>
      <w:bookmarkStart w:id="207" w:name="_Toc43025975"/>
      <w:bookmarkStart w:id="208" w:name="_Toc49763509"/>
      <w:bookmarkStart w:id="209" w:name="_Toc56754205"/>
      <w:bookmarkStart w:id="210" w:name="_Toc88742971"/>
      <w:bookmarkStart w:id="211" w:name="_Toc90649782"/>
      <w:r w:rsidRPr="001D2CEF">
        <w:lastRenderedPageBreak/>
        <w:t>5.2.3.</w:t>
      </w:r>
      <w:r w:rsidRPr="001D2CEF">
        <w:rPr>
          <w:lang w:eastAsia="zh-CN"/>
        </w:rPr>
        <w:t>3</w:t>
      </w:r>
      <w:r w:rsidRPr="001D2CEF">
        <w:tab/>
        <w:t xml:space="preserve">Enumeration: </w:t>
      </w:r>
      <w:r w:rsidRPr="001D2CEF">
        <w:rPr>
          <w:rFonts w:hint="eastAsia"/>
          <w:lang w:eastAsia="zh-CN"/>
        </w:rPr>
        <w:t>ChangeType</w:t>
      </w:r>
      <w:bookmarkEnd w:id="200"/>
      <w:bookmarkEnd w:id="201"/>
      <w:bookmarkEnd w:id="202"/>
      <w:bookmarkEnd w:id="203"/>
      <w:bookmarkEnd w:id="204"/>
      <w:bookmarkEnd w:id="205"/>
      <w:bookmarkEnd w:id="206"/>
      <w:bookmarkEnd w:id="207"/>
      <w:bookmarkEnd w:id="208"/>
      <w:bookmarkEnd w:id="209"/>
      <w:bookmarkEnd w:id="210"/>
      <w:bookmarkEnd w:id="211"/>
    </w:p>
    <w:p w14:paraId="2FC59923" w14:textId="77777777" w:rsidR="00E92CBF" w:rsidRPr="001D2CEF" w:rsidRDefault="00E92CBF" w:rsidP="00E92CBF">
      <w:pPr>
        <w:pStyle w:val="TH"/>
        <w:rPr>
          <w:lang w:eastAsia="zh-CN"/>
        </w:rPr>
      </w:pPr>
      <w:r w:rsidRPr="001D2CEF">
        <w:t xml:space="preserve">Table 5.2.3.3-1: Enumeration </w:t>
      </w:r>
      <w:r w:rsidRPr="001D2CEF">
        <w:rPr>
          <w:rFonts w:hint="eastAsia"/>
          <w:lang w:eastAsia="zh-CN"/>
        </w:rPr>
        <w:t>ChangeType</w:t>
      </w:r>
    </w:p>
    <w:tbl>
      <w:tblPr>
        <w:tblW w:w="4650" w:type="pct"/>
        <w:tblCellMar>
          <w:left w:w="0" w:type="dxa"/>
          <w:right w:w="0" w:type="dxa"/>
        </w:tblCellMar>
        <w:tblLook w:val="04A0" w:firstRow="1" w:lastRow="0" w:firstColumn="1" w:lastColumn="0" w:noHBand="0" w:noVBand="1"/>
      </w:tblPr>
      <w:tblGrid>
        <w:gridCol w:w="3422"/>
        <w:gridCol w:w="5526"/>
      </w:tblGrid>
      <w:tr w:rsidR="00E92CBF" w:rsidRPr="001D2CEF" w14:paraId="166A46D8" w14:textId="77777777" w:rsidTr="00AA7DB8">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A909C18" w14:textId="77777777" w:rsidR="00E92CBF" w:rsidRPr="001D2CEF" w:rsidRDefault="00E92CBF" w:rsidP="00AA7DB8">
            <w:pPr>
              <w:pStyle w:val="TAH"/>
            </w:pPr>
            <w:r w:rsidRPr="001D2CEF">
              <w:lastRenderedPageBreak/>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8C13064" w14:textId="77777777" w:rsidR="00E92CBF" w:rsidRPr="001D2CEF" w:rsidRDefault="00E92CBF" w:rsidP="00AA7DB8">
            <w:pPr>
              <w:pStyle w:val="TAH"/>
            </w:pPr>
            <w:r w:rsidRPr="001D2CEF">
              <w:t>Description</w:t>
            </w:r>
          </w:p>
        </w:tc>
      </w:tr>
      <w:tr w:rsidR="00294097" w:rsidRPr="001D2CEF" w14:paraId="44320444"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62C9022" w14:textId="77777777" w:rsidR="00294097" w:rsidRPr="001D2CEF" w:rsidRDefault="00294097" w:rsidP="00294097">
            <w:pPr>
              <w:pStyle w:val="TAL"/>
            </w:pPr>
            <w:r w:rsidRPr="001D2CEF">
              <w:t>"</w:t>
            </w:r>
            <w:r w:rsidRPr="001D2CEF">
              <w:rPr>
                <w:rFonts w:hint="eastAsia"/>
                <w:lang w:eastAsia="zh-CN"/>
              </w:rPr>
              <w:t>ADD</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EDB4FB1" w14:textId="77777777" w:rsidR="00294097" w:rsidRDefault="00294097" w:rsidP="00294097">
            <w:pPr>
              <w:pStyle w:val="TAL"/>
              <w:rPr>
                <w:lang w:eastAsia="zh-CN"/>
              </w:rPr>
            </w:pPr>
            <w:r w:rsidRPr="001D2CEF" w:rsidDel="00561C77">
              <w:rPr>
                <w:rFonts w:hint="eastAsia"/>
                <w:lang w:eastAsia="zh-CN"/>
              </w:rPr>
              <w:t xml:space="preserve">This value indicates new </w:t>
            </w:r>
            <w:r w:rsidRPr="001D2CEF" w:rsidDel="00561C77">
              <w:rPr>
                <w:lang w:eastAsia="zh-CN"/>
              </w:rPr>
              <w:t>attribute</w:t>
            </w:r>
            <w:r w:rsidRPr="001D2CEF" w:rsidDel="00561C77">
              <w:rPr>
                <w:rFonts w:hint="eastAsia"/>
                <w:lang w:eastAsia="zh-CN"/>
              </w:rPr>
              <w:t xml:space="preserve"> has been added to the resource</w:t>
            </w:r>
            <w:r>
              <w:rPr>
                <w:lang w:eastAsia="zh-CN"/>
              </w:rPr>
              <w:t>The "ADD" operation performs one of the following functions, depending upon what the target location references:</w:t>
            </w:r>
          </w:p>
          <w:p w14:paraId="1E8D28CC" w14:textId="77777777" w:rsidR="00294097" w:rsidRDefault="00294097" w:rsidP="00294097">
            <w:pPr>
              <w:pStyle w:val="TAL"/>
              <w:rPr>
                <w:lang w:eastAsia="zh-CN"/>
              </w:rPr>
            </w:pPr>
          </w:p>
          <w:p w14:paraId="2862D860" w14:textId="77777777" w:rsidR="00294097" w:rsidRDefault="00294097" w:rsidP="00294097">
            <w:pPr>
              <w:pStyle w:val="TAL"/>
              <w:rPr>
                <w:lang w:eastAsia="zh-CN"/>
              </w:rPr>
            </w:pPr>
            <w:r>
              <w:rPr>
                <w:lang w:eastAsia="zh-CN"/>
              </w:rPr>
              <w:t>-If the target location specifies an array index, a new value is inserted into the array at the specified index.</w:t>
            </w:r>
          </w:p>
          <w:p w14:paraId="7313B28A" w14:textId="77777777" w:rsidR="00294097" w:rsidRDefault="00294097" w:rsidP="00294097">
            <w:pPr>
              <w:pStyle w:val="TAL"/>
              <w:rPr>
                <w:lang w:eastAsia="zh-CN"/>
              </w:rPr>
            </w:pPr>
          </w:p>
          <w:p w14:paraId="55B545E7" w14:textId="77777777" w:rsidR="00294097" w:rsidRDefault="00294097" w:rsidP="00294097">
            <w:pPr>
              <w:pStyle w:val="TAL"/>
              <w:rPr>
                <w:lang w:eastAsia="zh-CN"/>
              </w:rPr>
            </w:pPr>
            <w:r>
              <w:rPr>
                <w:lang w:eastAsia="zh-CN"/>
              </w:rPr>
              <w:t>-If the target location specifies an object member that does not already exist, a new member is added to the object.</w:t>
            </w:r>
          </w:p>
          <w:p w14:paraId="26478CCE" w14:textId="77777777" w:rsidR="00294097" w:rsidRDefault="00294097" w:rsidP="00294097">
            <w:pPr>
              <w:pStyle w:val="TAL"/>
              <w:rPr>
                <w:lang w:eastAsia="zh-CN"/>
              </w:rPr>
            </w:pPr>
          </w:p>
          <w:p w14:paraId="21F1852B" w14:textId="77777777" w:rsidR="00294097" w:rsidRDefault="00294097" w:rsidP="00294097">
            <w:pPr>
              <w:pStyle w:val="TAL"/>
              <w:rPr>
                <w:lang w:eastAsia="zh-CN"/>
              </w:rPr>
            </w:pPr>
            <w:r>
              <w:rPr>
                <w:lang w:eastAsia="zh-CN"/>
              </w:rPr>
              <w:t>-If the target location specifies an object member that does exist, that member's value is replaced.</w:t>
            </w:r>
          </w:p>
          <w:p w14:paraId="498E7D4A" w14:textId="77777777" w:rsidR="00294097" w:rsidRDefault="00294097" w:rsidP="00294097">
            <w:pPr>
              <w:pStyle w:val="TAL"/>
              <w:rPr>
                <w:lang w:eastAsia="zh-CN"/>
              </w:rPr>
            </w:pPr>
          </w:p>
          <w:p w14:paraId="7A696256" w14:textId="77777777" w:rsidR="00294097" w:rsidRDefault="00294097" w:rsidP="00294097">
            <w:pPr>
              <w:pStyle w:val="TAL"/>
              <w:rPr>
                <w:lang w:eastAsia="zh-CN"/>
              </w:rPr>
            </w:pPr>
            <w:r>
              <w:rPr>
                <w:lang w:eastAsia="zh-CN"/>
              </w:rPr>
              <w:t>The operation object shall contain a "value" member whose content specifies the value to be added. For example:</w:t>
            </w:r>
          </w:p>
          <w:p w14:paraId="37EE7102" w14:textId="77777777" w:rsidR="00294097" w:rsidRDefault="00294097" w:rsidP="00294097">
            <w:pPr>
              <w:pStyle w:val="TAL"/>
              <w:rPr>
                <w:lang w:eastAsia="zh-CN"/>
              </w:rPr>
            </w:pPr>
          </w:p>
          <w:p w14:paraId="517225A1" w14:textId="77777777" w:rsidR="00294097" w:rsidRDefault="00294097" w:rsidP="00294097">
            <w:pPr>
              <w:pStyle w:val="TAL"/>
              <w:rPr>
                <w:lang w:eastAsia="zh-CN"/>
              </w:rPr>
            </w:pPr>
            <w:r>
              <w:rPr>
                <w:lang w:eastAsia="zh-CN"/>
              </w:rPr>
              <w:t>{ "op": "ADD", "path": "/a/b/c", "value": [ "foo", "bar" ] }</w:t>
            </w:r>
          </w:p>
          <w:p w14:paraId="231A6B68" w14:textId="77777777" w:rsidR="00294097" w:rsidRDefault="00294097" w:rsidP="00294097">
            <w:pPr>
              <w:pStyle w:val="TAL"/>
              <w:rPr>
                <w:lang w:eastAsia="zh-CN"/>
              </w:rPr>
            </w:pPr>
          </w:p>
          <w:p w14:paraId="4797270F" w14:textId="77777777" w:rsidR="00294097" w:rsidRDefault="00294097" w:rsidP="00294097">
            <w:pPr>
              <w:pStyle w:val="TAL"/>
              <w:rPr>
                <w:lang w:eastAsia="zh-CN"/>
              </w:rPr>
            </w:pPr>
            <w:r>
              <w:rPr>
                <w:lang w:eastAsia="zh-CN"/>
              </w:rPr>
              <w:t>When the operation is applied, the target location shall reference one of:</w:t>
            </w:r>
          </w:p>
          <w:p w14:paraId="0CC23FB9" w14:textId="77777777" w:rsidR="00294097" w:rsidRDefault="00294097" w:rsidP="00294097">
            <w:pPr>
              <w:pStyle w:val="TAL"/>
              <w:rPr>
                <w:lang w:eastAsia="zh-CN"/>
              </w:rPr>
            </w:pPr>
          </w:p>
          <w:p w14:paraId="13134472" w14:textId="77777777" w:rsidR="00294097" w:rsidRDefault="00294097" w:rsidP="00294097">
            <w:pPr>
              <w:pStyle w:val="TAL"/>
              <w:rPr>
                <w:lang w:eastAsia="zh-CN"/>
              </w:rPr>
            </w:pPr>
            <w:r>
              <w:rPr>
                <w:lang w:eastAsia="zh-CN"/>
              </w:rPr>
              <w:t>-The root of the target document - whereupon the specified value becomes the entire content of the target document.</w:t>
            </w:r>
          </w:p>
          <w:p w14:paraId="653591A5" w14:textId="77777777" w:rsidR="00294097" w:rsidRDefault="00294097" w:rsidP="00294097">
            <w:pPr>
              <w:pStyle w:val="TAL"/>
              <w:rPr>
                <w:lang w:eastAsia="zh-CN"/>
              </w:rPr>
            </w:pPr>
          </w:p>
          <w:p w14:paraId="532144AD" w14:textId="77777777" w:rsidR="00294097" w:rsidRDefault="00294097" w:rsidP="00294097">
            <w:pPr>
              <w:pStyle w:val="TAL"/>
              <w:rPr>
                <w:lang w:eastAsia="zh-CN"/>
              </w:rPr>
            </w:pPr>
            <w:r>
              <w:rPr>
                <w:lang w:eastAsia="zh-CN"/>
              </w:rPr>
              <w:t>-A member to add to an existing object - whereupon the supplied value is added to that object at the indicated location. If the member already exists, it is replaced by the specified value.</w:t>
            </w:r>
          </w:p>
          <w:p w14:paraId="3E54839B" w14:textId="77777777" w:rsidR="00294097" w:rsidRDefault="00294097" w:rsidP="00294097">
            <w:pPr>
              <w:pStyle w:val="TAL"/>
              <w:rPr>
                <w:lang w:eastAsia="zh-CN"/>
              </w:rPr>
            </w:pPr>
          </w:p>
          <w:p w14:paraId="4B499438" w14:textId="77777777" w:rsidR="00294097" w:rsidRDefault="00294097" w:rsidP="00294097">
            <w:pPr>
              <w:pStyle w:val="TAL"/>
              <w:rPr>
                <w:lang w:eastAsia="zh-CN"/>
              </w:rPr>
            </w:pPr>
            <w:r>
              <w:rPr>
                <w:lang w:eastAsia="zh-CN"/>
              </w:rPr>
              <w:t xml:space="preserve">-An element to add to an existing array - whereupon the supplied value is added to the array at the indicated location. Any elements at or above the specified index are shifted one position to the right. The specified index shall not be greater than the number of elements in the array. If the "-" character is used to index the end of the array (see </w:t>
            </w:r>
            <w:r w:rsidRPr="001D2CEF">
              <w:t>IETF RFC 6901 [12]</w:t>
            </w:r>
            <w:r>
              <w:rPr>
                <w:lang w:eastAsia="zh-CN"/>
              </w:rPr>
              <w:t>), this has the effect of appending the value to the array.</w:t>
            </w:r>
          </w:p>
          <w:p w14:paraId="60C80A0C" w14:textId="77777777" w:rsidR="00294097" w:rsidRDefault="00294097" w:rsidP="00294097">
            <w:pPr>
              <w:pStyle w:val="TAL"/>
              <w:rPr>
                <w:lang w:eastAsia="zh-CN"/>
              </w:rPr>
            </w:pPr>
          </w:p>
          <w:p w14:paraId="7536692A" w14:textId="77777777" w:rsidR="00294097" w:rsidRDefault="00294097" w:rsidP="00294097">
            <w:pPr>
              <w:pStyle w:val="TAL"/>
              <w:rPr>
                <w:lang w:eastAsia="zh-CN"/>
              </w:rPr>
            </w:pPr>
            <w:r>
              <w:rPr>
                <w:lang w:eastAsia="zh-CN"/>
              </w:rPr>
              <w:t>Because this operation is designed to add to existing objects and arrays, its target location will often not exist. Although the pointer's error handling algorithm will thus be invoked, this specification defines the error handling behavior for "ADD" pointers to ignore that error and add the value as specified.</w:t>
            </w:r>
          </w:p>
          <w:p w14:paraId="436D654C" w14:textId="77777777" w:rsidR="00294097" w:rsidRDefault="00294097" w:rsidP="00294097">
            <w:pPr>
              <w:pStyle w:val="TAL"/>
              <w:rPr>
                <w:lang w:eastAsia="zh-CN"/>
              </w:rPr>
            </w:pPr>
          </w:p>
          <w:p w14:paraId="56D3E3F5" w14:textId="77777777" w:rsidR="00294097" w:rsidRDefault="00294097" w:rsidP="00294097">
            <w:pPr>
              <w:pStyle w:val="TAL"/>
              <w:rPr>
                <w:lang w:eastAsia="zh-CN"/>
              </w:rPr>
            </w:pPr>
            <w:r>
              <w:rPr>
                <w:lang w:eastAsia="zh-CN"/>
              </w:rPr>
              <w:t>However, the object itself or an array containing it does need to exist, and it remains an error for that not to be the case. For example, an "ADD" with a target location of "/a/b" starting with this document:</w:t>
            </w:r>
          </w:p>
          <w:p w14:paraId="19DD158F" w14:textId="77777777" w:rsidR="00294097" w:rsidRDefault="00294097" w:rsidP="00294097">
            <w:pPr>
              <w:pStyle w:val="TAL"/>
              <w:rPr>
                <w:lang w:eastAsia="zh-CN"/>
              </w:rPr>
            </w:pPr>
          </w:p>
          <w:p w14:paraId="5190C379" w14:textId="77777777" w:rsidR="00294097" w:rsidRDefault="00294097" w:rsidP="00294097">
            <w:pPr>
              <w:pStyle w:val="TAL"/>
              <w:rPr>
                <w:lang w:eastAsia="zh-CN"/>
              </w:rPr>
            </w:pPr>
            <w:r>
              <w:rPr>
                <w:lang w:eastAsia="zh-CN"/>
              </w:rPr>
              <w:t>{ "a": { "foo": 1 } }</w:t>
            </w:r>
          </w:p>
          <w:p w14:paraId="39A7DF76" w14:textId="77777777" w:rsidR="00294097" w:rsidRDefault="00294097" w:rsidP="00294097">
            <w:pPr>
              <w:pStyle w:val="TAL"/>
              <w:rPr>
                <w:lang w:eastAsia="zh-CN"/>
              </w:rPr>
            </w:pPr>
          </w:p>
          <w:p w14:paraId="783477EC" w14:textId="77777777" w:rsidR="00294097" w:rsidRDefault="00294097" w:rsidP="00294097">
            <w:pPr>
              <w:pStyle w:val="TAL"/>
              <w:rPr>
                <w:lang w:eastAsia="zh-CN"/>
              </w:rPr>
            </w:pPr>
            <w:r>
              <w:rPr>
                <w:lang w:eastAsia="zh-CN"/>
              </w:rPr>
              <w:t>is not an error, because "a" exists, and "b" will be added to its value. It is an error in this document:</w:t>
            </w:r>
          </w:p>
          <w:p w14:paraId="0FE99292" w14:textId="77777777" w:rsidR="00294097" w:rsidRDefault="00294097" w:rsidP="00294097">
            <w:pPr>
              <w:pStyle w:val="TAL"/>
              <w:rPr>
                <w:lang w:eastAsia="zh-CN"/>
              </w:rPr>
            </w:pPr>
          </w:p>
          <w:p w14:paraId="0EA8AC01" w14:textId="77777777" w:rsidR="00294097" w:rsidRDefault="00294097" w:rsidP="00294097">
            <w:pPr>
              <w:pStyle w:val="TAL"/>
              <w:rPr>
                <w:lang w:eastAsia="zh-CN"/>
              </w:rPr>
            </w:pPr>
            <w:r>
              <w:rPr>
                <w:lang w:eastAsia="zh-CN"/>
              </w:rPr>
              <w:t>{ "q": { "bar": 2 } }</w:t>
            </w:r>
          </w:p>
          <w:p w14:paraId="77DB6858" w14:textId="77777777" w:rsidR="00294097" w:rsidRDefault="00294097" w:rsidP="00294097">
            <w:pPr>
              <w:pStyle w:val="TAL"/>
              <w:rPr>
                <w:lang w:eastAsia="zh-CN"/>
              </w:rPr>
            </w:pPr>
          </w:p>
          <w:p w14:paraId="76A21CA6" w14:textId="7A949EAA" w:rsidR="00294097" w:rsidRPr="001D2CEF" w:rsidRDefault="00294097" w:rsidP="00294097">
            <w:pPr>
              <w:pStyle w:val="TAL"/>
              <w:rPr>
                <w:lang w:eastAsia="zh-CN"/>
              </w:rPr>
            </w:pPr>
            <w:r>
              <w:rPr>
                <w:lang w:eastAsia="zh-CN"/>
              </w:rPr>
              <w:t>because "a" does not exist.</w:t>
            </w:r>
          </w:p>
        </w:tc>
      </w:tr>
      <w:tr w:rsidR="00294097" w:rsidRPr="001D2CEF" w14:paraId="2F8EFDBA"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DDA7733" w14:textId="77777777" w:rsidR="00294097" w:rsidRPr="001D2CEF" w:rsidRDefault="00294097" w:rsidP="00294097">
            <w:pPr>
              <w:pStyle w:val="TAL"/>
              <w:rPr>
                <w:lang w:eastAsia="zh-CN"/>
              </w:rPr>
            </w:pPr>
            <w:r w:rsidRPr="001D2CEF">
              <w:lastRenderedPageBreak/>
              <w:t>"</w:t>
            </w:r>
            <w:r w:rsidRPr="001D2CEF">
              <w:rPr>
                <w:rFonts w:hint="eastAsia"/>
                <w:lang w:eastAsia="zh-CN"/>
              </w:rPr>
              <w:t>MOVE</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BC51A42" w14:textId="77777777" w:rsidR="00294097" w:rsidRDefault="00294097" w:rsidP="00294097">
            <w:pPr>
              <w:pStyle w:val="TAL"/>
              <w:rPr>
                <w:lang w:eastAsia="zh-CN"/>
              </w:rPr>
            </w:pPr>
            <w:r w:rsidRPr="001D2CEF" w:rsidDel="00561C77">
              <w:rPr>
                <w:rFonts w:hint="eastAsia"/>
                <w:lang w:eastAsia="zh-CN"/>
              </w:rPr>
              <w:t>This value indicates existing attribute has been moved to a different path in the resource.</w:t>
            </w:r>
          </w:p>
          <w:p w14:paraId="338D2F24" w14:textId="77777777" w:rsidR="00294097" w:rsidRPr="00225C36" w:rsidRDefault="00294097" w:rsidP="00294097">
            <w:pPr>
              <w:pStyle w:val="TAL"/>
              <w:rPr>
                <w:lang w:val="en-US"/>
              </w:rPr>
            </w:pPr>
            <w:r w:rsidRPr="00225C36">
              <w:rPr>
                <w:lang w:val="en-US"/>
              </w:rPr>
              <w:t>The "</w:t>
            </w:r>
            <w:r>
              <w:rPr>
                <w:lang w:val="en-US"/>
              </w:rPr>
              <w:t>MOVE</w:t>
            </w:r>
            <w:r w:rsidRPr="00225C36">
              <w:rPr>
                <w:lang w:val="en-US"/>
              </w:rPr>
              <w:t>" operation removes the value at a specified location and</w:t>
            </w:r>
            <w:r>
              <w:rPr>
                <w:lang w:val="en-US"/>
              </w:rPr>
              <w:t xml:space="preserve"> </w:t>
            </w:r>
            <w:r w:rsidRPr="00225C36">
              <w:rPr>
                <w:lang w:val="en-US"/>
              </w:rPr>
              <w:t>adds it to the target location.</w:t>
            </w:r>
          </w:p>
          <w:p w14:paraId="4A5657C3" w14:textId="77777777" w:rsidR="00294097" w:rsidRPr="00225C36" w:rsidRDefault="00294097" w:rsidP="00294097">
            <w:pPr>
              <w:pStyle w:val="TAL"/>
              <w:rPr>
                <w:lang w:val="en-US"/>
              </w:rPr>
            </w:pPr>
          </w:p>
          <w:p w14:paraId="6D71ABF4" w14:textId="77777777" w:rsidR="00294097" w:rsidRPr="00225C36" w:rsidRDefault="00294097" w:rsidP="00294097">
            <w:pPr>
              <w:pStyle w:val="TAL"/>
              <w:rPr>
                <w:lang w:val="en-US"/>
              </w:rPr>
            </w:pPr>
            <w:r w:rsidRPr="00225C36">
              <w:rPr>
                <w:lang w:val="en-US"/>
              </w:rPr>
              <w:t xml:space="preserve">The operation object </w:t>
            </w:r>
            <w:r>
              <w:rPr>
                <w:lang w:val="en-US"/>
              </w:rPr>
              <w:t>shall</w:t>
            </w:r>
            <w:r w:rsidRPr="00225C36">
              <w:rPr>
                <w:lang w:val="en-US"/>
              </w:rPr>
              <w:t xml:space="preserve"> contain a "from" member, which is a string containing a JSON Pointer value that references the location in the</w:t>
            </w:r>
            <w:r>
              <w:rPr>
                <w:lang w:val="en-US"/>
              </w:rPr>
              <w:t xml:space="preserve"> </w:t>
            </w:r>
            <w:r w:rsidRPr="00225C36">
              <w:rPr>
                <w:lang w:val="en-US"/>
              </w:rPr>
              <w:t>target document to move the value from.</w:t>
            </w:r>
          </w:p>
          <w:p w14:paraId="3CDEA0DC" w14:textId="77777777" w:rsidR="00294097" w:rsidRPr="00225C36" w:rsidRDefault="00294097" w:rsidP="00294097">
            <w:pPr>
              <w:pStyle w:val="TAL"/>
              <w:rPr>
                <w:lang w:val="en-US"/>
              </w:rPr>
            </w:pPr>
          </w:p>
          <w:p w14:paraId="43CDDD15" w14:textId="77777777" w:rsidR="00294097" w:rsidRPr="00225C36" w:rsidRDefault="00294097" w:rsidP="00294097">
            <w:pPr>
              <w:pStyle w:val="TAL"/>
              <w:rPr>
                <w:lang w:val="en-US"/>
              </w:rPr>
            </w:pPr>
            <w:r w:rsidRPr="00225C36">
              <w:rPr>
                <w:lang w:val="en-US"/>
              </w:rPr>
              <w:t xml:space="preserve">The "from" location </w:t>
            </w:r>
            <w:r>
              <w:rPr>
                <w:lang w:val="en-US"/>
              </w:rPr>
              <w:t>shall</w:t>
            </w:r>
            <w:r w:rsidRPr="00225C36">
              <w:rPr>
                <w:lang w:val="en-US"/>
              </w:rPr>
              <w:t xml:space="preserve"> exist for the operation to be successful.</w:t>
            </w:r>
          </w:p>
          <w:p w14:paraId="4BA73B35" w14:textId="77777777" w:rsidR="00294097" w:rsidRPr="00225C36" w:rsidRDefault="00294097" w:rsidP="00294097">
            <w:pPr>
              <w:pStyle w:val="TAL"/>
              <w:rPr>
                <w:lang w:val="en-US"/>
              </w:rPr>
            </w:pPr>
          </w:p>
          <w:p w14:paraId="69972C27" w14:textId="77777777" w:rsidR="00294097" w:rsidRPr="00225C36" w:rsidRDefault="00294097" w:rsidP="00294097">
            <w:pPr>
              <w:pStyle w:val="TAL"/>
              <w:rPr>
                <w:lang w:val="en-US"/>
              </w:rPr>
            </w:pPr>
            <w:r w:rsidRPr="00225C36">
              <w:rPr>
                <w:lang w:val="en-US"/>
              </w:rPr>
              <w:t>For example:</w:t>
            </w:r>
          </w:p>
          <w:p w14:paraId="6785D471" w14:textId="77777777" w:rsidR="00294097" w:rsidRPr="00225C36" w:rsidRDefault="00294097" w:rsidP="00294097">
            <w:pPr>
              <w:pStyle w:val="TAL"/>
              <w:rPr>
                <w:lang w:val="en-US"/>
              </w:rPr>
            </w:pPr>
          </w:p>
          <w:p w14:paraId="1433F20F" w14:textId="77777777" w:rsidR="00294097" w:rsidRPr="00225C36" w:rsidRDefault="00294097" w:rsidP="00294097">
            <w:pPr>
              <w:pStyle w:val="TAL"/>
              <w:rPr>
                <w:lang w:val="en-US"/>
              </w:rPr>
            </w:pPr>
            <w:r w:rsidRPr="00225C36">
              <w:rPr>
                <w:lang w:val="en-US"/>
              </w:rPr>
              <w:t>{ "op": "</w:t>
            </w:r>
            <w:r>
              <w:rPr>
                <w:lang w:val="en-US"/>
              </w:rPr>
              <w:t>MOVE</w:t>
            </w:r>
            <w:r w:rsidRPr="00225C36">
              <w:rPr>
                <w:lang w:val="en-US"/>
              </w:rPr>
              <w:t>", "from": "/a/b/c", "path": "/a/b/d" }</w:t>
            </w:r>
          </w:p>
          <w:p w14:paraId="27D9D85B" w14:textId="77777777" w:rsidR="00294097" w:rsidRPr="00225C36" w:rsidRDefault="00294097" w:rsidP="00294097">
            <w:pPr>
              <w:pStyle w:val="TAL"/>
              <w:rPr>
                <w:lang w:val="en-US"/>
              </w:rPr>
            </w:pPr>
          </w:p>
          <w:p w14:paraId="6B4DE9A8" w14:textId="77777777" w:rsidR="00294097" w:rsidRPr="00225C36" w:rsidRDefault="00294097" w:rsidP="00294097">
            <w:pPr>
              <w:pStyle w:val="TAL"/>
              <w:rPr>
                <w:lang w:val="en-US"/>
              </w:rPr>
            </w:pPr>
            <w:r w:rsidRPr="00225C36">
              <w:rPr>
                <w:lang w:val="en-US"/>
              </w:rPr>
              <w:t>This operation is functionally ident</w:t>
            </w:r>
            <w:r>
              <w:rPr>
                <w:lang w:val="en-US"/>
              </w:rPr>
              <w:t xml:space="preserve">ical to a "REMOVE" operation on </w:t>
            </w:r>
            <w:r w:rsidRPr="00225C36">
              <w:rPr>
                <w:lang w:val="en-US"/>
              </w:rPr>
              <w:t>the "from" location, followed immediately by an "</w:t>
            </w:r>
            <w:r>
              <w:rPr>
                <w:lang w:val="en-US"/>
              </w:rPr>
              <w:t>ADD</w:t>
            </w:r>
            <w:r w:rsidRPr="00225C36">
              <w:rPr>
                <w:lang w:val="en-US"/>
              </w:rPr>
              <w:t>" operation at</w:t>
            </w:r>
            <w:r>
              <w:rPr>
                <w:lang w:val="en-US"/>
              </w:rPr>
              <w:t xml:space="preserve"> </w:t>
            </w:r>
            <w:r w:rsidRPr="00225C36">
              <w:rPr>
                <w:lang w:val="en-US"/>
              </w:rPr>
              <w:t>the target location with the value that was just removed.</w:t>
            </w:r>
          </w:p>
          <w:p w14:paraId="2709C0A1" w14:textId="77777777" w:rsidR="00294097" w:rsidRDefault="00294097" w:rsidP="00294097">
            <w:pPr>
              <w:pStyle w:val="TAL"/>
              <w:rPr>
                <w:lang w:val="en-US"/>
              </w:rPr>
            </w:pPr>
          </w:p>
          <w:p w14:paraId="511BB8D7" w14:textId="3297D8D8" w:rsidR="00294097" w:rsidRPr="001D2CEF" w:rsidRDefault="00294097" w:rsidP="00294097">
            <w:pPr>
              <w:pStyle w:val="TAL"/>
            </w:pPr>
            <w:r w:rsidRPr="00225C36">
              <w:rPr>
                <w:lang w:val="en-US"/>
              </w:rPr>
              <w:t xml:space="preserve">The "from" location </w:t>
            </w:r>
            <w:r>
              <w:rPr>
                <w:lang w:val="en-US"/>
              </w:rPr>
              <w:t>shall not</w:t>
            </w:r>
            <w:r w:rsidRPr="00225C36">
              <w:rPr>
                <w:lang w:val="en-US"/>
              </w:rPr>
              <w:t xml:space="preserve"> be a proper prefix of the "path"</w:t>
            </w:r>
            <w:r>
              <w:rPr>
                <w:lang w:val="en-US"/>
              </w:rPr>
              <w:t xml:space="preserve"> </w:t>
            </w:r>
            <w:r w:rsidRPr="00225C36">
              <w:rPr>
                <w:lang w:val="en-US"/>
              </w:rPr>
              <w:t>location; i.e., a location cannot be moved into one of its children.</w:t>
            </w:r>
          </w:p>
        </w:tc>
      </w:tr>
      <w:tr w:rsidR="00294097" w:rsidRPr="001D2CEF" w14:paraId="7BE592DB"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BA89872" w14:textId="77777777" w:rsidR="00294097" w:rsidRPr="001D2CEF" w:rsidRDefault="00294097" w:rsidP="00294097">
            <w:pPr>
              <w:pStyle w:val="TAL"/>
            </w:pPr>
            <w:r w:rsidRPr="001D2CEF">
              <w:t>"</w:t>
            </w:r>
            <w:r w:rsidRPr="001D2CEF">
              <w:rPr>
                <w:rFonts w:hint="eastAsia"/>
                <w:lang w:eastAsia="zh-CN"/>
              </w:rPr>
              <w:t>REMOVE</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603971F" w14:textId="77777777" w:rsidR="00294097" w:rsidRDefault="00294097" w:rsidP="00294097">
            <w:pPr>
              <w:pStyle w:val="TAL"/>
              <w:rPr>
                <w:lang w:eastAsia="zh-CN"/>
              </w:rPr>
            </w:pPr>
            <w:r w:rsidRPr="001D2CEF" w:rsidDel="00561C77">
              <w:rPr>
                <w:rFonts w:hint="eastAsia"/>
                <w:lang w:eastAsia="zh-CN"/>
              </w:rPr>
              <w:t>This value indicates existing attribute has been deleted from the resource.</w:t>
            </w:r>
          </w:p>
          <w:p w14:paraId="62C961F7" w14:textId="77777777" w:rsidR="00294097" w:rsidRPr="00754DDD" w:rsidRDefault="00294097" w:rsidP="00294097">
            <w:pPr>
              <w:pStyle w:val="TAL"/>
              <w:rPr>
                <w:lang w:val="en-US" w:eastAsia="zh-CN"/>
              </w:rPr>
            </w:pPr>
            <w:r w:rsidRPr="00754DDD">
              <w:rPr>
                <w:lang w:val="en-US" w:eastAsia="zh-CN"/>
              </w:rPr>
              <w:t>The "</w:t>
            </w:r>
            <w:r>
              <w:rPr>
                <w:lang w:val="en-US" w:eastAsia="zh-CN"/>
              </w:rPr>
              <w:t>REMOVE</w:t>
            </w:r>
            <w:r w:rsidRPr="00754DDD">
              <w:rPr>
                <w:lang w:val="en-US" w:eastAsia="zh-CN"/>
              </w:rPr>
              <w:t>" operation removes the value at the target location.</w:t>
            </w:r>
          </w:p>
          <w:p w14:paraId="62C03B89" w14:textId="77777777" w:rsidR="00294097" w:rsidRPr="00754DDD" w:rsidRDefault="00294097" w:rsidP="00294097">
            <w:pPr>
              <w:pStyle w:val="TAL"/>
              <w:rPr>
                <w:lang w:val="en-US" w:eastAsia="zh-CN"/>
              </w:rPr>
            </w:pPr>
          </w:p>
          <w:p w14:paraId="03B8EBD0" w14:textId="77777777" w:rsidR="00294097" w:rsidRPr="00754DDD" w:rsidRDefault="00294097" w:rsidP="00294097">
            <w:pPr>
              <w:pStyle w:val="TAL"/>
              <w:rPr>
                <w:lang w:val="en-US" w:eastAsia="zh-CN"/>
              </w:rPr>
            </w:pPr>
            <w:r w:rsidRPr="00754DDD">
              <w:rPr>
                <w:lang w:val="en-US" w:eastAsia="zh-CN"/>
              </w:rPr>
              <w:t xml:space="preserve">The target location </w:t>
            </w:r>
            <w:r>
              <w:rPr>
                <w:lang w:val="en-US" w:eastAsia="zh-CN"/>
              </w:rPr>
              <w:t>shall</w:t>
            </w:r>
            <w:r w:rsidRPr="00754DDD">
              <w:rPr>
                <w:lang w:val="en-US" w:eastAsia="zh-CN"/>
              </w:rPr>
              <w:t xml:space="preserve"> exist for the operation to be successful.</w:t>
            </w:r>
          </w:p>
          <w:p w14:paraId="683B3365" w14:textId="77777777" w:rsidR="00294097" w:rsidRPr="00754DDD" w:rsidRDefault="00294097" w:rsidP="00294097">
            <w:pPr>
              <w:pStyle w:val="TAL"/>
              <w:rPr>
                <w:lang w:val="en-US" w:eastAsia="zh-CN"/>
              </w:rPr>
            </w:pPr>
          </w:p>
          <w:p w14:paraId="422FA9AB" w14:textId="77777777" w:rsidR="00294097" w:rsidRPr="00754DDD" w:rsidRDefault="00294097" w:rsidP="00294097">
            <w:pPr>
              <w:pStyle w:val="TAL"/>
              <w:rPr>
                <w:lang w:val="en-US" w:eastAsia="zh-CN"/>
              </w:rPr>
            </w:pPr>
            <w:r w:rsidRPr="00754DDD">
              <w:rPr>
                <w:lang w:val="en-US" w:eastAsia="zh-CN"/>
              </w:rPr>
              <w:t>For example:</w:t>
            </w:r>
          </w:p>
          <w:p w14:paraId="398CE840" w14:textId="77777777" w:rsidR="00294097" w:rsidRPr="00754DDD" w:rsidRDefault="00294097" w:rsidP="00294097">
            <w:pPr>
              <w:pStyle w:val="TAL"/>
              <w:rPr>
                <w:lang w:val="en-US" w:eastAsia="zh-CN"/>
              </w:rPr>
            </w:pPr>
          </w:p>
          <w:p w14:paraId="6DB6C500" w14:textId="77777777" w:rsidR="00294097" w:rsidRPr="00754DDD" w:rsidRDefault="00294097" w:rsidP="00294097">
            <w:pPr>
              <w:pStyle w:val="TAL"/>
              <w:rPr>
                <w:lang w:val="en-US" w:eastAsia="zh-CN"/>
              </w:rPr>
            </w:pPr>
            <w:r w:rsidRPr="00754DDD">
              <w:rPr>
                <w:lang w:val="en-US" w:eastAsia="zh-CN"/>
              </w:rPr>
              <w:t>{ "op": "</w:t>
            </w:r>
            <w:r>
              <w:rPr>
                <w:lang w:val="en-US" w:eastAsia="zh-CN"/>
              </w:rPr>
              <w:t>REMOVE</w:t>
            </w:r>
            <w:r w:rsidRPr="00754DDD">
              <w:rPr>
                <w:lang w:val="en-US" w:eastAsia="zh-CN"/>
              </w:rPr>
              <w:t>", "path": "/a/b/c" }</w:t>
            </w:r>
          </w:p>
          <w:p w14:paraId="17B08478" w14:textId="77777777" w:rsidR="00294097" w:rsidRPr="00754DDD" w:rsidRDefault="00294097" w:rsidP="00294097">
            <w:pPr>
              <w:pStyle w:val="TAL"/>
              <w:rPr>
                <w:lang w:val="en-US" w:eastAsia="zh-CN"/>
              </w:rPr>
            </w:pPr>
          </w:p>
          <w:p w14:paraId="2DED1905" w14:textId="06669E54" w:rsidR="00294097" w:rsidRPr="001D2CEF" w:rsidRDefault="00294097" w:rsidP="00294097">
            <w:pPr>
              <w:pStyle w:val="TAL"/>
              <w:rPr>
                <w:lang w:eastAsia="zh-CN"/>
              </w:rPr>
            </w:pPr>
            <w:r w:rsidRPr="00754DDD">
              <w:rPr>
                <w:lang w:val="en-US" w:eastAsia="zh-CN"/>
              </w:rPr>
              <w:t>If removing an element from a</w:t>
            </w:r>
            <w:r>
              <w:rPr>
                <w:lang w:val="en-US" w:eastAsia="zh-CN"/>
              </w:rPr>
              <w:t xml:space="preserve">n array, any elements above the </w:t>
            </w:r>
            <w:r w:rsidRPr="00754DDD">
              <w:rPr>
                <w:lang w:val="en-US" w:eastAsia="zh-CN"/>
              </w:rPr>
              <w:t>specified index are shifted one position to the left.</w:t>
            </w:r>
          </w:p>
        </w:tc>
      </w:tr>
      <w:tr w:rsidR="00294097" w:rsidRPr="001D2CEF" w14:paraId="3EFF8987"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13FC4AF" w14:textId="77777777" w:rsidR="00294097" w:rsidRPr="001D2CEF" w:rsidRDefault="00294097" w:rsidP="00294097">
            <w:pPr>
              <w:pStyle w:val="TAL"/>
            </w:pPr>
            <w:r w:rsidRPr="001D2CEF">
              <w:t>"</w:t>
            </w:r>
            <w:r w:rsidRPr="001D2CEF">
              <w:rPr>
                <w:rFonts w:hint="eastAsia"/>
                <w:lang w:eastAsia="zh-CN"/>
              </w:rPr>
              <w:t>REPLACE</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985D90A" w14:textId="77777777" w:rsidR="00294097" w:rsidRDefault="00294097" w:rsidP="00294097">
            <w:pPr>
              <w:pStyle w:val="TAL"/>
              <w:rPr>
                <w:lang w:eastAsia="zh-CN"/>
              </w:rPr>
            </w:pPr>
            <w:r w:rsidRPr="001D2CEF" w:rsidDel="00561C77">
              <w:rPr>
                <w:rFonts w:hint="eastAsia"/>
                <w:lang w:eastAsia="zh-CN"/>
              </w:rPr>
              <w:t>This value indicates existing attribute has been updated with new value.</w:t>
            </w:r>
          </w:p>
          <w:p w14:paraId="3EE411A0" w14:textId="77777777" w:rsidR="00294097" w:rsidRDefault="00294097" w:rsidP="00294097">
            <w:pPr>
              <w:pStyle w:val="TAL"/>
              <w:rPr>
                <w:lang w:eastAsia="zh-CN"/>
              </w:rPr>
            </w:pPr>
            <w:r>
              <w:rPr>
                <w:lang w:eastAsia="zh-CN"/>
              </w:rPr>
              <w:t>The "REPLACE" operation replaces the value at the target location with a new value. The operation object shall contain a "value" member whose content specifies the replacement value.</w:t>
            </w:r>
          </w:p>
          <w:p w14:paraId="4E84FB6B" w14:textId="77777777" w:rsidR="00294097" w:rsidRDefault="00294097" w:rsidP="00294097">
            <w:pPr>
              <w:pStyle w:val="TAL"/>
              <w:rPr>
                <w:lang w:eastAsia="zh-CN"/>
              </w:rPr>
            </w:pPr>
          </w:p>
          <w:p w14:paraId="5EAE1EF9" w14:textId="77777777" w:rsidR="00294097" w:rsidRDefault="00294097" w:rsidP="00294097">
            <w:pPr>
              <w:pStyle w:val="TAL"/>
              <w:rPr>
                <w:lang w:eastAsia="zh-CN"/>
              </w:rPr>
            </w:pPr>
            <w:r>
              <w:rPr>
                <w:lang w:eastAsia="zh-CN"/>
              </w:rPr>
              <w:t>The target location shall exist for the operation to be successful.</w:t>
            </w:r>
          </w:p>
          <w:p w14:paraId="58E70DE6" w14:textId="77777777" w:rsidR="00294097" w:rsidRDefault="00294097" w:rsidP="00294097">
            <w:pPr>
              <w:pStyle w:val="TAL"/>
              <w:rPr>
                <w:lang w:eastAsia="zh-CN"/>
              </w:rPr>
            </w:pPr>
          </w:p>
          <w:p w14:paraId="330D096C" w14:textId="77777777" w:rsidR="00294097" w:rsidRDefault="00294097" w:rsidP="00294097">
            <w:pPr>
              <w:pStyle w:val="TAL"/>
              <w:rPr>
                <w:lang w:eastAsia="zh-CN"/>
              </w:rPr>
            </w:pPr>
            <w:r>
              <w:rPr>
                <w:lang w:eastAsia="zh-CN"/>
              </w:rPr>
              <w:t>For example:</w:t>
            </w:r>
          </w:p>
          <w:p w14:paraId="162F380C" w14:textId="77777777" w:rsidR="00294097" w:rsidRDefault="00294097" w:rsidP="00294097">
            <w:pPr>
              <w:pStyle w:val="TAL"/>
              <w:rPr>
                <w:lang w:eastAsia="zh-CN"/>
              </w:rPr>
            </w:pPr>
          </w:p>
          <w:p w14:paraId="2C85E699" w14:textId="77777777" w:rsidR="00294097" w:rsidRDefault="00294097" w:rsidP="00294097">
            <w:pPr>
              <w:pStyle w:val="TAL"/>
              <w:rPr>
                <w:lang w:eastAsia="zh-CN"/>
              </w:rPr>
            </w:pPr>
            <w:r>
              <w:rPr>
                <w:lang w:eastAsia="zh-CN"/>
              </w:rPr>
              <w:t>{ "op": "REPLACE", "path": "/a/b/c", "value": 42 }</w:t>
            </w:r>
          </w:p>
          <w:p w14:paraId="27EC44F0" w14:textId="77777777" w:rsidR="00294097" w:rsidRDefault="00294097" w:rsidP="00294097">
            <w:pPr>
              <w:pStyle w:val="TAL"/>
              <w:rPr>
                <w:lang w:eastAsia="zh-CN"/>
              </w:rPr>
            </w:pPr>
          </w:p>
          <w:p w14:paraId="7669416A" w14:textId="608D0824" w:rsidR="00294097" w:rsidRPr="001D2CEF" w:rsidRDefault="00294097" w:rsidP="00294097">
            <w:pPr>
              <w:pStyle w:val="TAL"/>
              <w:rPr>
                <w:lang w:eastAsia="zh-CN"/>
              </w:rPr>
            </w:pPr>
            <w:r>
              <w:rPr>
                <w:lang w:eastAsia="zh-CN"/>
              </w:rPr>
              <w:t>This operation is functionally identical to a "REMOVE" operation for a value, followed immediately by an "ADD" operation at the same location with the replacement value.</w:t>
            </w:r>
          </w:p>
        </w:tc>
      </w:tr>
    </w:tbl>
    <w:p w14:paraId="6C4BC9FF" w14:textId="77777777" w:rsidR="00E92CBF" w:rsidRPr="001D2CEF" w:rsidRDefault="00E92CBF" w:rsidP="00E92CBF">
      <w:pPr>
        <w:rPr>
          <w:lang w:val="en-US"/>
        </w:rPr>
      </w:pPr>
    </w:p>
    <w:p w14:paraId="32912031" w14:textId="77777777" w:rsidR="00E92CBF" w:rsidRPr="001D2CEF" w:rsidRDefault="00E92CBF" w:rsidP="00D362EB">
      <w:pPr>
        <w:pStyle w:val="Heading4"/>
        <w:rPr>
          <w:lang w:eastAsia="zh-CN"/>
        </w:rPr>
      </w:pPr>
      <w:bookmarkStart w:id="212" w:name="_Toc3974156"/>
      <w:bookmarkStart w:id="213" w:name="_Toc24925778"/>
      <w:bookmarkStart w:id="214" w:name="_Toc24925956"/>
      <w:bookmarkStart w:id="215" w:name="_Toc24926132"/>
      <w:bookmarkStart w:id="216" w:name="_Toc33963985"/>
      <w:bookmarkStart w:id="217" w:name="_Toc33980741"/>
      <w:bookmarkStart w:id="218" w:name="_Toc36462541"/>
      <w:bookmarkStart w:id="219" w:name="_Toc36462737"/>
      <w:bookmarkStart w:id="220" w:name="_Toc43025976"/>
      <w:bookmarkStart w:id="221" w:name="_Toc49763510"/>
      <w:bookmarkStart w:id="222" w:name="_Toc56754206"/>
      <w:bookmarkStart w:id="223" w:name="_Toc88742972"/>
      <w:bookmarkStart w:id="224" w:name="_Toc90649783"/>
      <w:r w:rsidRPr="001D2CEF">
        <w:lastRenderedPageBreak/>
        <w:t>5.2.3.</w:t>
      </w:r>
      <w:r w:rsidRPr="001D2CEF">
        <w:rPr>
          <w:lang w:eastAsia="zh-CN"/>
        </w:rPr>
        <w:t>4</w:t>
      </w:r>
      <w:r w:rsidRPr="001D2CEF">
        <w:tab/>
        <w:t xml:space="preserve">Enumeration: </w:t>
      </w:r>
      <w:bookmarkEnd w:id="212"/>
      <w:r w:rsidRPr="001D2CEF">
        <w:rPr>
          <w:rFonts w:hint="eastAsia"/>
          <w:lang w:eastAsia="zh-CN"/>
        </w:rPr>
        <w:t>HttpMethod</w:t>
      </w:r>
      <w:bookmarkEnd w:id="213"/>
      <w:bookmarkEnd w:id="214"/>
      <w:bookmarkEnd w:id="215"/>
      <w:bookmarkEnd w:id="216"/>
      <w:bookmarkEnd w:id="217"/>
      <w:bookmarkEnd w:id="218"/>
      <w:bookmarkEnd w:id="219"/>
      <w:bookmarkEnd w:id="220"/>
      <w:bookmarkEnd w:id="221"/>
      <w:bookmarkEnd w:id="222"/>
      <w:bookmarkEnd w:id="223"/>
      <w:bookmarkEnd w:id="224"/>
    </w:p>
    <w:p w14:paraId="048CC8A7" w14:textId="77777777" w:rsidR="00E92CBF" w:rsidRPr="001D2CEF" w:rsidRDefault="00E92CBF" w:rsidP="00E92CBF">
      <w:pPr>
        <w:pStyle w:val="TH"/>
        <w:outlineLvl w:val="0"/>
        <w:rPr>
          <w:lang w:eastAsia="zh-CN"/>
        </w:rPr>
      </w:pPr>
      <w:r w:rsidRPr="001D2CEF">
        <w:t>Table 5.2.3.</w:t>
      </w:r>
      <w:r w:rsidRPr="001D2CEF">
        <w:rPr>
          <w:lang w:eastAsia="zh-CN"/>
        </w:rPr>
        <w:t>4</w:t>
      </w:r>
      <w:r w:rsidRPr="001D2CEF">
        <w:t xml:space="preserve">-1: Enumeration </w:t>
      </w:r>
      <w:r w:rsidRPr="001D2CEF">
        <w:rPr>
          <w:rFonts w:hint="eastAsia"/>
          <w:lang w:eastAsia="zh-CN"/>
        </w:rPr>
        <w:t>HttpMethod</w:t>
      </w:r>
    </w:p>
    <w:tbl>
      <w:tblPr>
        <w:tblW w:w="4650" w:type="pct"/>
        <w:tblCellMar>
          <w:left w:w="0" w:type="dxa"/>
          <w:right w:w="0" w:type="dxa"/>
        </w:tblCellMar>
        <w:tblLook w:val="04A0" w:firstRow="1" w:lastRow="0" w:firstColumn="1" w:lastColumn="0" w:noHBand="0" w:noVBand="1"/>
      </w:tblPr>
      <w:tblGrid>
        <w:gridCol w:w="3422"/>
        <w:gridCol w:w="5526"/>
      </w:tblGrid>
      <w:tr w:rsidR="00E92CBF" w:rsidRPr="001D2CEF" w14:paraId="5F1BDB78" w14:textId="77777777" w:rsidTr="00AA7DB8">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7FA61C5" w14:textId="77777777" w:rsidR="00E92CBF" w:rsidRPr="001D2CEF" w:rsidRDefault="00E92CBF" w:rsidP="00AA7DB8">
            <w:pPr>
              <w:pStyle w:val="TAH"/>
            </w:pPr>
            <w:r w:rsidRPr="001D2CE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B8597C2" w14:textId="77777777" w:rsidR="00E92CBF" w:rsidRPr="001D2CEF" w:rsidRDefault="00E92CBF" w:rsidP="00AA7DB8">
            <w:pPr>
              <w:pStyle w:val="TAH"/>
            </w:pPr>
            <w:r w:rsidRPr="001D2CEF">
              <w:t>Description</w:t>
            </w:r>
          </w:p>
        </w:tc>
      </w:tr>
      <w:tr w:rsidR="00E92CBF" w:rsidRPr="001D2CEF" w14:paraId="7062AEB9"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ABF7D4F" w14:textId="77777777" w:rsidR="00E92CBF" w:rsidRPr="001D2CEF" w:rsidRDefault="00E92CBF" w:rsidP="00AA7DB8">
            <w:pPr>
              <w:pStyle w:val="TAL"/>
            </w:pPr>
            <w:r w:rsidRPr="001D2CEF">
              <w:t>"</w:t>
            </w:r>
            <w:r w:rsidRPr="001D2CEF">
              <w:rPr>
                <w:rFonts w:hint="eastAsia"/>
                <w:lang w:eastAsia="zh-CN"/>
              </w:rPr>
              <w:t>GET</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F371D10" w14:textId="77777777" w:rsidR="00E92CBF" w:rsidRPr="001D2CEF" w:rsidRDefault="00E92CBF" w:rsidP="00AA7DB8">
            <w:pPr>
              <w:pStyle w:val="TAL"/>
              <w:rPr>
                <w:lang w:eastAsia="zh-CN"/>
              </w:rPr>
            </w:pPr>
            <w:r w:rsidRPr="001D2CEF">
              <w:rPr>
                <w:rFonts w:hint="eastAsia"/>
                <w:lang w:eastAsia="zh-CN"/>
              </w:rPr>
              <w:t>HTTP GET method.</w:t>
            </w:r>
          </w:p>
        </w:tc>
      </w:tr>
      <w:tr w:rsidR="00E92CBF" w:rsidRPr="001D2CEF" w14:paraId="755E38B4"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4D5ED17" w14:textId="77777777" w:rsidR="00E92CBF" w:rsidRPr="001D2CEF" w:rsidRDefault="00E92CBF" w:rsidP="00AA7DB8">
            <w:pPr>
              <w:pStyle w:val="TAL"/>
              <w:rPr>
                <w:lang w:eastAsia="zh-CN"/>
              </w:rPr>
            </w:pPr>
            <w:r w:rsidRPr="001D2CEF">
              <w:t>"</w:t>
            </w:r>
            <w:r w:rsidRPr="001D2CEF">
              <w:rPr>
                <w:rFonts w:hint="eastAsia"/>
                <w:lang w:eastAsia="zh-CN"/>
              </w:rPr>
              <w:t>POST</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DF544D3" w14:textId="77777777" w:rsidR="00E92CBF" w:rsidRPr="001D2CEF" w:rsidRDefault="00E92CBF" w:rsidP="00AA7DB8">
            <w:pPr>
              <w:pStyle w:val="TAL"/>
            </w:pPr>
            <w:r w:rsidRPr="001D2CEF">
              <w:rPr>
                <w:rFonts w:hint="eastAsia"/>
                <w:lang w:eastAsia="zh-CN"/>
              </w:rPr>
              <w:t>HTTP POST method.</w:t>
            </w:r>
          </w:p>
        </w:tc>
      </w:tr>
      <w:tr w:rsidR="00E92CBF" w:rsidRPr="001D2CEF" w14:paraId="3DC74EC4"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AB23A84" w14:textId="77777777" w:rsidR="00E92CBF" w:rsidRPr="001D2CEF" w:rsidRDefault="00E92CBF" w:rsidP="00AA7DB8">
            <w:pPr>
              <w:pStyle w:val="TAL"/>
            </w:pPr>
            <w:r w:rsidRPr="001D2CEF">
              <w:t>"</w:t>
            </w:r>
            <w:r w:rsidRPr="001D2CEF">
              <w:rPr>
                <w:rFonts w:hint="eastAsia"/>
                <w:lang w:eastAsia="zh-CN"/>
              </w:rPr>
              <w:t>PUT</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27BADCC" w14:textId="77777777" w:rsidR="00E92CBF" w:rsidRPr="001D2CEF" w:rsidRDefault="00E92CBF" w:rsidP="00AA7DB8">
            <w:pPr>
              <w:pStyle w:val="TAL"/>
              <w:rPr>
                <w:lang w:eastAsia="zh-CN"/>
              </w:rPr>
            </w:pPr>
            <w:r w:rsidRPr="001D2CEF">
              <w:rPr>
                <w:rFonts w:hint="eastAsia"/>
                <w:lang w:eastAsia="zh-CN"/>
              </w:rPr>
              <w:t>HTTP PUT method.</w:t>
            </w:r>
          </w:p>
        </w:tc>
      </w:tr>
      <w:tr w:rsidR="00E92CBF" w:rsidRPr="001D2CEF" w14:paraId="214576E9"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2257F02" w14:textId="77777777" w:rsidR="00E92CBF" w:rsidRPr="001D2CEF" w:rsidRDefault="00E92CBF" w:rsidP="00AA7DB8">
            <w:pPr>
              <w:pStyle w:val="TAL"/>
            </w:pPr>
            <w:r w:rsidRPr="001D2CEF">
              <w:t>"</w:t>
            </w:r>
            <w:r w:rsidRPr="001D2CEF">
              <w:rPr>
                <w:rFonts w:hint="eastAsia"/>
                <w:lang w:eastAsia="zh-CN"/>
              </w:rPr>
              <w:t>DELETE</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3864659" w14:textId="77777777" w:rsidR="00E92CBF" w:rsidRPr="001D2CEF" w:rsidRDefault="00E92CBF" w:rsidP="00AA7DB8">
            <w:pPr>
              <w:pStyle w:val="TAL"/>
              <w:rPr>
                <w:lang w:eastAsia="zh-CN"/>
              </w:rPr>
            </w:pPr>
            <w:r w:rsidRPr="001D2CEF">
              <w:rPr>
                <w:rFonts w:hint="eastAsia"/>
                <w:lang w:eastAsia="zh-CN"/>
              </w:rPr>
              <w:t>HTTP DELETE method.</w:t>
            </w:r>
          </w:p>
        </w:tc>
      </w:tr>
      <w:tr w:rsidR="00E92CBF" w:rsidRPr="001D2CEF" w14:paraId="0E2B8837"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0EF936D" w14:textId="77777777" w:rsidR="00E92CBF" w:rsidRPr="001D2CEF" w:rsidRDefault="00E92CBF" w:rsidP="00AA7DB8">
            <w:pPr>
              <w:pStyle w:val="TAL"/>
            </w:pPr>
            <w:r w:rsidRPr="001D2CEF">
              <w:t>"</w:t>
            </w:r>
            <w:r w:rsidRPr="001D2CEF">
              <w:rPr>
                <w:rFonts w:hint="eastAsia"/>
                <w:lang w:eastAsia="zh-CN"/>
              </w:rPr>
              <w:t>PATCH</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1F77AB8" w14:textId="77777777" w:rsidR="00E92CBF" w:rsidRPr="001D2CEF" w:rsidRDefault="00E92CBF" w:rsidP="00AA7DB8">
            <w:pPr>
              <w:pStyle w:val="TAL"/>
              <w:rPr>
                <w:lang w:eastAsia="zh-CN"/>
              </w:rPr>
            </w:pPr>
            <w:r w:rsidRPr="001D2CEF">
              <w:rPr>
                <w:rFonts w:hint="eastAsia"/>
                <w:lang w:eastAsia="zh-CN"/>
              </w:rPr>
              <w:t>HTTP PATCH method.</w:t>
            </w:r>
          </w:p>
        </w:tc>
      </w:tr>
      <w:tr w:rsidR="00E92CBF" w:rsidRPr="001D2CEF" w14:paraId="664BEF90"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7155AC4" w14:textId="77777777" w:rsidR="00E92CBF" w:rsidRPr="001D2CEF" w:rsidRDefault="00E92CBF" w:rsidP="00AA7DB8">
            <w:pPr>
              <w:pStyle w:val="TAL"/>
            </w:pPr>
            <w:r w:rsidRPr="001D2CEF">
              <w:t>"</w:t>
            </w:r>
            <w:r w:rsidRPr="001D2CEF">
              <w:rPr>
                <w:rFonts w:hint="eastAsia"/>
                <w:lang w:eastAsia="zh-CN"/>
              </w:rPr>
              <w:t>OPTIONS</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947E5E9" w14:textId="77777777" w:rsidR="00E92CBF" w:rsidRPr="001D2CEF" w:rsidRDefault="00E92CBF" w:rsidP="00AA7DB8">
            <w:pPr>
              <w:pStyle w:val="TAL"/>
              <w:rPr>
                <w:lang w:eastAsia="zh-CN"/>
              </w:rPr>
            </w:pPr>
            <w:r w:rsidRPr="001D2CEF">
              <w:rPr>
                <w:rFonts w:hint="eastAsia"/>
                <w:lang w:eastAsia="zh-CN"/>
              </w:rPr>
              <w:t>HTTP OPTIONS method.</w:t>
            </w:r>
          </w:p>
        </w:tc>
      </w:tr>
      <w:tr w:rsidR="00E92CBF" w:rsidRPr="001D2CEF" w14:paraId="4E192701"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A3251F0" w14:textId="77777777" w:rsidR="00E92CBF" w:rsidRPr="001D2CEF" w:rsidRDefault="00E92CBF" w:rsidP="00AA7DB8">
            <w:pPr>
              <w:pStyle w:val="TAL"/>
            </w:pPr>
            <w:r w:rsidRPr="001D2CEF">
              <w:t>"</w:t>
            </w:r>
            <w:r w:rsidRPr="001D2CEF">
              <w:rPr>
                <w:rFonts w:hint="eastAsia"/>
                <w:lang w:eastAsia="zh-CN"/>
              </w:rPr>
              <w:t>HEAD</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77E29DF" w14:textId="77777777" w:rsidR="00E92CBF" w:rsidRPr="001D2CEF" w:rsidRDefault="00E92CBF" w:rsidP="00AA7DB8">
            <w:pPr>
              <w:pStyle w:val="TAL"/>
              <w:rPr>
                <w:lang w:eastAsia="zh-CN"/>
              </w:rPr>
            </w:pPr>
            <w:r w:rsidRPr="001D2CEF">
              <w:rPr>
                <w:rFonts w:hint="eastAsia"/>
                <w:lang w:eastAsia="zh-CN"/>
              </w:rPr>
              <w:t>HTTP HEAD method.</w:t>
            </w:r>
          </w:p>
        </w:tc>
      </w:tr>
      <w:tr w:rsidR="00E92CBF" w:rsidRPr="001D2CEF" w14:paraId="3EB77527"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5FA26C8" w14:textId="77777777" w:rsidR="00E92CBF" w:rsidRPr="001D2CEF" w:rsidRDefault="00E92CBF" w:rsidP="00AA7DB8">
            <w:pPr>
              <w:pStyle w:val="TAL"/>
            </w:pPr>
            <w:r w:rsidRPr="001D2CEF">
              <w:t>"</w:t>
            </w:r>
            <w:r w:rsidRPr="001D2CEF">
              <w:rPr>
                <w:rFonts w:hint="eastAsia"/>
                <w:lang w:eastAsia="zh-CN"/>
              </w:rPr>
              <w:t>CONNECT</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8AEA331" w14:textId="77777777" w:rsidR="00E92CBF" w:rsidRPr="001D2CEF" w:rsidRDefault="00E92CBF" w:rsidP="00AA7DB8">
            <w:pPr>
              <w:pStyle w:val="TAL"/>
              <w:rPr>
                <w:lang w:eastAsia="zh-CN"/>
              </w:rPr>
            </w:pPr>
            <w:r w:rsidRPr="001D2CEF">
              <w:rPr>
                <w:rFonts w:hint="eastAsia"/>
                <w:lang w:eastAsia="zh-CN"/>
              </w:rPr>
              <w:t>HTTP CONNECT method.</w:t>
            </w:r>
          </w:p>
        </w:tc>
      </w:tr>
      <w:tr w:rsidR="00E92CBF" w:rsidRPr="001D2CEF" w14:paraId="6F76B8AA"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F1637A8" w14:textId="77777777" w:rsidR="00E92CBF" w:rsidRPr="001D2CEF" w:rsidRDefault="00E92CBF" w:rsidP="00AA7DB8">
            <w:pPr>
              <w:pStyle w:val="TAL"/>
            </w:pPr>
            <w:r w:rsidRPr="001D2CEF">
              <w:t>"</w:t>
            </w:r>
            <w:r w:rsidRPr="001D2CEF">
              <w:rPr>
                <w:rFonts w:hint="eastAsia"/>
                <w:lang w:eastAsia="zh-CN"/>
              </w:rPr>
              <w:t>TRACE</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61DD62" w14:textId="77777777" w:rsidR="00E92CBF" w:rsidRPr="001D2CEF" w:rsidRDefault="00E92CBF" w:rsidP="00AA7DB8">
            <w:pPr>
              <w:pStyle w:val="TAL"/>
              <w:rPr>
                <w:lang w:eastAsia="zh-CN"/>
              </w:rPr>
            </w:pPr>
            <w:r w:rsidRPr="001D2CEF">
              <w:rPr>
                <w:rFonts w:hint="eastAsia"/>
                <w:lang w:eastAsia="zh-CN"/>
              </w:rPr>
              <w:t>HTTP TRACE method.</w:t>
            </w:r>
          </w:p>
        </w:tc>
      </w:tr>
    </w:tbl>
    <w:p w14:paraId="38973736" w14:textId="77777777" w:rsidR="00E92CBF" w:rsidRPr="001D2CEF" w:rsidRDefault="00E92CBF" w:rsidP="00E92CBF">
      <w:pPr>
        <w:rPr>
          <w:lang w:val="en-US"/>
        </w:rPr>
      </w:pPr>
    </w:p>
    <w:p w14:paraId="1C2DEA5C" w14:textId="77777777" w:rsidR="00E92CBF" w:rsidRPr="001D2CEF" w:rsidRDefault="00E92CBF" w:rsidP="00D362EB">
      <w:pPr>
        <w:pStyle w:val="Heading4"/>
        <w:rPr>
          <w:lang w:eastAsia="zh-CN"/>
        </w:rPr>
      </w:pPr>
      <w:bookmarkStart w:id="225" w:name="_Toc27592771"/>
      <w:bookmarkStart w:id="226" w:name="_Toc36462542"/>
      <w:bookmarkStart w:id="227" w:name="_Toc36462738"/>
      <w:bookmarkStart w:id="228" w:name="_Toc43025977"/>
      <w:bookmarkStart w:id="229" w:name="_Toc49763511"/>
      <w:bookmarkStart w:id="230" w:name="_Toc56754207"/>
      <w:bookmarkStart w:id="231" w:name="_Toc88742973"/>
      <w:bookmarkStart w:id="232" w:name="_Toc90649784"/>
      <w:r w:rsidRPr="001D2CEF">
        <w:t>5.2.3.5</w:t>
      </w:r>
      <w:r w:rsidRPr="001D2CEF">
        <w:tab/>
        <w:t xml:space="preserve">Enumeration: </w:t>
      </w:r>
      <w:bookmarkEnd w:id="225"/>
      <w:r w:rsidRPr="001D2CEF">
        <w:rPr>
          <w:lang w:eastAsia="zh-CN"/>
        </w:rPr>
        <w:t>NullValue</w:t>
      </w:r>
      <w:bookmarkEnd w:id="226"/>
      <w:bookmarkEnd w:id="227"/>
      <w:bookmarkEnd w:id="228"/>
      <w:bookmarkEnd w:id="229"/>
      <w:bookmarkEnd w:id="230"/>
      <w:bookmarkEnd w:id="231"/>
      <w:bookmarkEnd w:id="232"/>
    </w:p>
    <w:p w14:paraId="288499CC" w14:textId="77777777" w:rsidR="00E92CBF" w:rsidRPr="001D2CEF" w:rsidRDefault="00E92CBF" w:rsidP="00E92CBF">
      <w:pPr>
        <w:pStyle w:val="TH"/>
        <w:outlineLvl w:val="0"/>
        <w:rPr>
          <w:lang w:eastAsia="zh-CN"/>
        </w:rPr>
      </w:pPr>
      <w:r w:rsidRPr="001D2CEF">
        <w:t xml:space="preserve">Table 5.2.3.5-1: Enumeration </w:t>
      </w:r>
      <w:r w:rsidRPr="001D2CEF">
        <w:rPr>
          <w:lang w:eastAsia="zh-CN"/>
        </w:rPr>
        <w:t>NullValue</w:t>
      </w:r>
    </w:p>
    <w:tbl>
      <w:tblPr>
        <w:tblW w:w="4650" w:type="pct"/>
        <w:tblCellMar>
          <w:left w:w="0" w:type="dxa"/>
          <w:right w:w="0" w:type="dxa"/>
        </w:tblCellMar>
        <w:tblLook w:val="04A0" w:firstRow="1" w:lastRow="0" w:firstColumn="1" w:lastColumn="0" w:noHBand="0" w:noVBand="1"/>
      </w:tblPr>
      <w:tblGrid>
        <w:gridCol w:w="3422"/>
        <w:gridCol w:w="5526"/>
      </w:tblGrid>
      <w:tr w:rsidR="00E92CBF" w:rsidRPr="001D2CEF" w14:paraId="237DDEE4" w14:textId="77777777" w:rsidTr="00AA7DB8">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20D00CD" w14:textId="77777777" w:rsidR="00E92CBF" w:rsidRPr="001D2CEF" w:rsidRDefault="00E92CBF" w:rsidP="00AA7DB8">
            <w:pPr>
              <w:pStyle w:val="TAH"/>
            </w:pPr>
            <w:r w:rsidRPr="001D2CE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7E47C35" w14:textId="77777777" w:rsidR="00E92CBF" w:rsidRPr="001D2CEF" w:rsidRDefault="00E92CBF" w:rsidP="00AA7DB8">
            <w:pPr>
              <w:pStyle w:val="TAH"/>
            </w:pPr>
            <w:r w:rsidRPr="001D2CEF">
              <w:t>Description</w:t>
            </w:r>
          </w:p>
        </w:tc>
      </w:tr>
      <w:tr w:rsidR="00E92CBF" w:rsidRPr="001D2CEF" w14:paraId="55E6C097"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EDC8EF2" w14:textId="77777777" w:rsidR="00E92CBF" w:rsidRPr="001D2CEF" w:rsidRDefault="00E92CBF" w:rsidP="00AA7DB8">
            <w:pPr>
              <w:pStyle w:val="TAL"/>
            </w:pPr>
            <w:r w:rsidRPr="001D2CEF">
              <w:t>null</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E64A3A4" w14:textId="77777777" w:rsidR="00E92CBF" w:rsidRPr="001D2CEF" w:rsidRDefault="00E92CBF" w:rsidP="00AA7DB8">
            <w:pPr>
              <w:pStyle w:val="TAL"/>
              <w:rPr>
                <w:lang w:eastAsia="zh-CN"/>
              </w:rPr>
            </w:pPr>
            <w:r w:rsidRPr="001D2CEF">
              <w:rPr>
                <w:lang w:eastAsia="zh-CN"/>
              </w:rPr>
              <w:t>JSON's null value</w:t>
            </w:r>
          </w:p>
        </w:tc>
      </w:tr>
    </w:tbl>
    <w:p w14:paraId="10773DEB" w14:textId="77777777" w:rsidR="00E92CBF" w:rsidRPr="001D2CEF" w:rsidRDefault="00E92CBF" w:rsidP="00E92CBF">
      <w:pPr>
        <w:rPr>
          <w:noProof/>
        </w:rPr>
      </w:pPr>
    </w:p>
    <w:p w14:paraId="498F2AC6" w14:textId="77777777" w:rsidR="00E92CBF" w:rsidRPr="001D2CEF" w:rsidRDefault="00E92CBF" w:rsidP="00E92CBF">
      <w:pPr>
        <w:rPr>
          <w:lang w:val="en-US"/>
        </w:rPr>
      </w:pPr>
    </w:p>
    <w:p w14:paraId="1468D5EF" w14:textId="77777777" w:rsidR="00E92CBF" w:rsidRPr="001D2CEF" w:rsidRDefault="00E92CBF" w:rsidP="00D362EB">
      <w:pPr>
        <w:pStyle w:val="Heading3"/>
      </w:pPr>
      <w:bookmarkStart w:id="233" w:name="_Toc24925779"/>
      <w:bookmarkStart w:id="234" w:name="_Toc24925957"/>
      <w:bookmarkStart w:id="235" w:name="_Toc24926133"/>
      <w:bookmarkStart w:id="236" w:name="_Toc33963986"/>
      <w:bookmarkStart w:id="237" w:name="_Toc33980742"/>
      <w:bookmarkStart w:id="238" w:name="_Toc36462543"/>
      <w:bookmarkStart w:id="239" w:name="_Toc36462739"/>
      <w:bookmarkStart w:id="240" w:name="_Toc43025978"/>
      <w:bookmarkStart w:id="241" w:name="_Toc49763512"/>
      <w:bookmarkStart w:id="242" w:name="_Toc56754208"/>
      <w:bookmarkStart w:id="243" w:name="_Toc88742974"/>
      <w:bookmarkStart w:id="244" w:name="_Toc90649785"/>
      <w:r w:rsidRPr="001D2CEF">
        <w:lastRenderedPageBreak/>
        <w:t>5.2.4</w:t>
      </w:r>
      <w:r w:rsidRPr="001D2CEF">
        <w:tab/>
        <w:t>Structured Data Types</w:t>
      </w:r>
      <w:bookmarkEnd w:id="233"/>
      <w:bookmarkEnd w:id="234"/>
      <w:bookmarkEnd w:id="235"/>
      <w:bookmarkEnd w:id="236"/>
      <w:bookmarkEnd w:id="237"/>
      <w:bookmarkEnd w:id="238"/>
      <w:bookmarkEnd w:id="239"/>
      <w:bookmarkEnd w:id="240"/>
      <w:bookmarkEnd w:id="241"/>
      <w:bookmarkEnd w:id="242"/>
      <w:bookmarkEnd w:id="243"/>
      <w:bookmarkEnd w:id="244"/>
    </w:p>
    <w:p w14:paraId="14E3E9CC" w14:textId="77777777" w:rsidR="00E92CBF" w:rsidRPr="001D2CEF" w:rsidRDefault="00E92CBF" w:rsidP="00D362EB">
      <w:pPr>
        <w:pStyle w:val="Heading4"/>
      </w:pPr>
      <w:bookmarkStart w:id="245" w:name="_Toc24925780"/>
      <w:bookmarkStart w:id="246" w:name="_Toc24925958"/>
      <w:bookmarkStart w:id="247" w:name="_Toc24926134"/>
      <w:bookmarkStart w:id="248" w:name="_Toc33963987"/>
      <w:bookmarkStart w:id="249" w:name="_Toc33980743"/>
      <w:bookmarkStart w:id="250" w:name="_Toc36462544"/>
      <w:bookmarkStart w:id="251" w:name="_Toc36462740"/>
      <w:bookmarkStart w:id="252" w:name="_Toc43025979"/>
      <w:bookmarkStart w:id="253" w:name="_Toc49763513"/>
      <w:bookmarkStart w:id="254" w:name="_Toc56754209"/>
      <w:bookmarkStart w:id="255" w:name="_Toc88742975"/>
      <w:bookmarkStart w:id="256" w:name="_Toc90649786"/>
      <w:r w:rsidRPr="001D2CEF">
        <w:t>5.2.4.1</w:t>
      </w:r>
      <w:r w:rsidRPr="001D2CEF">
        <w:tab/>
        <w:t>Type: ProblemDetails</w:t>
      </w:r>
      <w:bookmarkEnd w:id="245"/>
      <w:bookmarkEnd w:id="246"/>
      <w:bookmarkEnd w:id="247"/>
      <w:bookmarkEnd w:id="248"/>
      <w:bookmarkEnd w:id="249"/>
      <w:bookmarkEnd w:id="250"/>
      <w:bookmarkEnd w:id="251"/>
      <w:bookmarkEnd w:id="252"/>
      <w:bookmarkEnd w:id="253"/>
      <w:bookmarkEnd w:id="254"/>
      <w:bookmarkEnd w:id="255"/>
      <w:bookmarkEnd w:id="256"/>
    </w:p>
    <w:p w14:paraId="068D04E4" w14:textId="785EF061" w:rsidR="00E92CBF" w:rsidRPr="001D2CEF" w:rsidRDefault="00E92CBF" w:rsidP="00E92CBF">
      <w:pPr>
        <w:pStyle w:val="TH"/>
      </w:pPr>
      <w:r w:rsidRPr="001D2CEF">
        <w:rPr>
          <w:noProof/>
        </w:rPr>
        <w:t>Table </w:t>
      </w:r>
      <w:r w:rsidRPr="001D2CEF">
        <w:t>5.2.4</w:t>
      </w:r>
      <w:r w:rsidR="00A05C08">
        <w:t>.1</w:t>
      </w:r>
      <w:r w:rsidRPr="001D2CEF">
        <w:t xml:space="preserve">-1: </w:t>
      </w:r>
      <w:r w:rsidRPr="001D2CEF">
        <w:rPr>
          <w:noProof/>
        </w:rPr>
        <w:t xml:space="preserve">Definition of type </w:t>
      </w:r>
      <w:r w:rsidRPr="001D2CEF">
        <w:t>ProblemDetails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1D2CEF" w14:paraId="779706EC"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6B0140C5" w14:textId="77777777" w:rsidR="00E92CBF" w:rsidRPr="001D2CEF" w:rsidRDefault="00E92CBF" w:rsidP="00AA7DB8">
            <w:pPr>
              <w:pStyle w:val="TAH"/>
            </w:pPr>
            <w:r w:rsidRPr="001D2CE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A1EAA46" w14:textId="77777777" w:rsidR="00E92CBF" w:rsidRPr="001D2CEF" w:rsidRDefault="00E92CBF" w:rsidP="00AA7DB8">
            <w:pPr>
              <w:pStyle w:val="TAH"/>
            </w:pPr>
            <w:r w:rsidRPr="001D2CE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576F7B3" w14:textId="77777777" w:rsidR="00E92CBF" w:rsidRPr="001D2CEF" w:rsidRDefault="00E92CBF" w:rsidP="00AA7DB8">
            <w:pPr>
              <w:pStyle w:val="TAH"/>
            </w:pPr>
            <w:r w:rsidRPr="001D2CE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00977AC" w14:textId="77777777" w:rsidR="00E92CBF" w:rsidRPr="001D2CEF"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641062F" w14:textId="77777777" w:rsidR="00E92CBF" w:rsidRPr="001D2CEF" w:rsidRDefault="00E92CBF" w:rsidP="00AA7DB8">
            <w:pPr>
              <w:pStyle w:val="TAH"/>
              <w:rPr>
                <w:rFonts w:cs="Arial"/>
                <w:szCs w:val="18"/>
              </w:rPr>
            </w:pPr>
            <w:r w:rsidRPr="001D2CEF">
              <w:rPr>
                <w:rFonts w:cs="Arial"/>
                <w:szCs w:val="18"/>
              </w:rPr>
              <w:t>Description</w:t>
            </w:r>
          </w:p>
        </w:tc>
      </w:tr>
      <w:tr w:rsidR="00E92CBF" w:rsidRPr="001D2CEF" w14:paraId="0819E754"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77F1815E" w14:textId="77777777" w:rsidR="00E92CBF" w:rsidRPr="001D2CEF" w:rsidRDefault="00E92CBF" w:rsidP="00AA7DB8">
            <w:pPr>
              <w:pStyle w:val="TAL"/>
            </w:pPr>
            <w:r w:rsidRPr="001D2CEF">
              <w:t>type</w:t>
            </w:r>
          </w:p>
        </w:tc>
        <w:tc>
          <w:tcPr>
            <w:tcW w:w="1559" w:type="dxa"/>
            <w:tcBorders>
              <w:top w:val="single" w:sz="4" w:space="0" w:color="auto"/>
              <w:left w:val="single" w:sz="4" w:space="0" w:color="auto"/>
              <w:bottom w:val="single" w:sz="4" w:space="0" w:color="auto"/>
              <w:right w:val="single" w:sz="4" w:space="0" w:color="auto"/>
            </w:tcBorders>
          </w:tcPr>
          <w:p w14:paraId="06FCFA3F" w14:textId="77777777" w:rsidR="00E92CBF" w:rsidRPr="001D2CEF" w:rsidRDefault="00E92CBF" w:rsidP="00AA7DB8">
            <w:pPr>
              <w:pStyle w:val="TAL"/>
            </w:pPr>
            <w:r w:rsidRPr="001D2CEF">
              <w:t>Uri</w:t>
            </w:r>
          </w:p>
        </w:tc>
        <w:tc>
          <w:tcPr>
            <w:tcW w:w="425" w:type="dxa"/>
            <w:tcBorders>
              <w:top w:val="single" w:sz="4" w:space="0" w:color="auto"/>
              <w:left w:val="single" w:sz="4" w:space="0" w:color="auto"/>
              <w:bottom w:val="single" w:sz="4" w:space="0" w:color="auto"/>
              <w:right w:val="single" w:sz="4" w:space="0" w:color="auto"/>
            </w:tcBorders>
          </w:tcPr>
          <w:p w14:paraId="3219098C" w14:textId="77777777" w:rsidR="00E92CBF" w:rsidRPr="001D2CEF" w:rsidRDefault="00E92CBF" w:rsidP="00AA7DB8">
            <w:pPr>
              <w:pStyle w:val="TAC"/>
            </w:pPr>
            <w:r w:rsidRPr="001D2CEF">
              <w:t>O</w:t>
            </w:r>
          </w:p>
        </w:tc>
        <w:tc>
          <w:tcPr>
            <w:tcW w:w="1134" w:type="dxa"/>
            <w:tcBorders>
              <w:top w:val="single" w:sz="4" w:space="0" w:color="auto"/>
              <w:left w:val="single" w:sz="4" w:space="0" w:color="auto"/>
              <w:bottom w:val="single" w:sz="4" w:space="0" w:color="auto"/>
              <w:right w:val="single" w:sz="4" w:space="0" w:color="auto"/>
            </w:tcBorders>
          </w:tcPr>
          <w:p w14:paraId="058FFE5A" w14:textId="77777777" w:rsidR="00E92CBF" w:rsidRPr="001D2CEF" w:rsidRDefault="00E92CBF" w:rsidP="00AA7DB8">
            <w:pPr>
              <w:pStyle w:val="TAL"/>
            </w:pPr>
            <w:r w:rsidRPr="001D2CEF">
              <w:t>0..1</w:t>
            </w:r>
          </w:p>
        </w:tc>
        <w:tc>
          <w:tcPr>
            <w:tcW w:w="4359" w:type="dxa"/>
            <w:tcBorders>
              <w:top w:val="single" w:sz="4" w:space="0" w:color="auto"/>
              <w:left w:val="single" w:sz="4" w:space="0" w:color="auto"/>
              <w:bottom w:val="single" w:sz="4" w:space="0" w:color="auto"/>
              <w:right w:val="single" w:sz="4" w:space="0" w:color="auto"/>
            </w:tcBorders>
          </w:tcPr>
          <w:p w14:paraId="001D88E8" w14:textId="77777777" w:rsidR="00E92CBF" w:rsidRPr="001D2CEF" w:rsidRDefault="00E92CBF" w:rsidP="00AA7DB8">
            <w:pPr>
              <w:pStyle w:val="TAL"/>
              <w:rPr>
                <w:rFonts w:cs="Arial"/>
                <w:szCs w:val="18"/>
              </w:rPr>
            </w:pPr>
            <w:r w:rsidRPr="001D2CEF">
              <w:rPr>
                <w:rFonts w:cs="Arial"/>
                <w:szCs w:val="18"/>
              </w:rPr>
              <w:t xml:space="preserve">A URI reference according to IETF RFC 3986 [6] that identifies the problem type. </w:t>
            </w:r>
          </w:p>
        </w:tc>
      </w:tr>
      <w:tr w:rsidR="00E92CBF" w:rsidRPr="001D2CEF" w14:paraId="09B21FB8"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64CC3A16" w14:textId="77777777" w:rsidR="00E92CBF" w:rsidRPr="001D2CEF" w:rsidRDefault="00E92CBF" w:rsidP="00AA7DB8">
            <w:pPr>
              <w:pStyle w:val="TAL"/>
            </w:pPr>
            <w:r w:rsidRPr="001D2CEF">
              <w:t>title</w:t>
            </w:r>
          </w:p>
        </w:tc>
        <w:tc>
          <w:tcPr>
            <w:tcW w:w="1559" w:type="dxa"/>
            <w:tcBorders>
              <w:top w:val="single" w:sz="4" w:space="0" w:color="auto"/>
              <w:left w:val="single" w:sz="4" w:space="0" w:color="auto"/>
              <w:bottom w:val="single" w:sz="4" w:space="0" w:color="auto"/>
              <w:right w:val="single" w:sz="4" w:space="0" w:color="auto"/>
            </w:tcBorders>
          </w:tcPr>
          <w:p w14:paraId="09DD4B88" w14:textId="77777777" w:rsidR="00E92CBF" w:rsidRPr="001D2CEF" w:rsidRDefault="00E92CBF" w:rsidP="00AA7DB8">
            <w:pPr>
              <w:pStyle w:val="TAL"/>
            </w:pPr>
            <w:r w:rsidRPr="001D2CEF">
              <w:t>string</w:t>
            </w:r>
          </w:p>
        </w:tc>
        <w:tc>
          <w:tcPr>
            <w:tcW w:w="425" w:type="dxa"/>
            <w:tcBorders>
              <w:top w:val="single" w:sz="4" w:space="0" w:color="auto"/>
              <w:left w:val="single" w:sz="4" w:space="0" w:color="auto"/>
              <w:bottom w:val="single" w:sz="4" w:space="0" w:color="auto"/>
              <w:right w:val="single" w:sz="4" w:space="0" w:color="auto"/>
            </w:tcBorders>
          </w:tcPr>
          <w:p w14:paraId="09A75A08" w14:textId="77777777" w:rsidR="00E92CBF" w:rsidRPr="001D2CEF" w:rsidRDefault="00E92CBF" w:rsidP="00AA7DB8">
            <w:pPr>
              <w:pStyle w:val="TAC"/>
            </w:pPr>
            <w:r w:rsidRPr="001D2CEF">
              <w:t>O</w:t>
            </w:r>
          </w:p>
        </w:tc>
        <w:tc>
          <w:tcPr>
            <w:tcW w:w="1134" w:type="dxa"/>
            <w:tcBorders>
              <w:top w:val="single" w:sz="4" w:space="0" w:color="auto"/>
              <w:left w:val="single" w:sz="4" w:space="0" w:color="auto"/>
              <w:bottom w:val="single" w:sz="4" w:space="0" w:color="auto"/>
              <w:right w:val="single" w:sz="4" w:space="0" w:color="auto"/>
            </w:tcBorders>
          </w:tcPr>
          <w:p w14:paraId="74358C2A" w14:textId="77777777" w:rsidR="00E92CBF" w:rsidRPr="001D2CEF" w:rsidRDefault="00E92CBF" w:rsidP="00AA7DB8">
            <w:pPr>
              <w:pStyle w:val="TAL"/>
            </w:pPr>
            <w:r w:rsidRPr="001D2CEF">
              <w:t>0..1</w:t>
            </w:r>
          </w:p>
        </w:tc>
        <w:tc>
          <w:tcPr>
            <w:tcW w:w="4359" w:type="dxa"/>
            <w:tcBorders>
              <w:top w:val="single" w:sz="4" w:space="0" w:color="auto"/>
              <w:left w:val="single" w:sz="4" w:space="0" w:color="auto"/>
              <w:bottom w:val="single" w:sz="4" w:space="0" w:color="auto"/>
              <w:right w:val="single" w:sz="4" w:space="0" w:color="auto"/>
            </w:tcBorders>
          </w:tcPr>
          <w:p w14:paraId="454F2E5B" w14:textId="77777777" w:rsidR="00E92CBF" w:rsidRPr="001D2CEF" w:rsidRDefault="00E92CBF" w:rsidP="00AA7DB8">
            <w:pPr>
              <w:pStyle w:val="TAL"/>
              <w:rPr>
                <w:rFonts w:cs="Arial"/>
                <w:szCs w:val="18"/>
              </w:rPr>
            </w:pPr>
            <w:r w:rsidRPr="001D2CEF">
              <w:rPr>
                <w:rFonts w:cs="Arial"/>
                <w:szCs w:val="18"/>
              </w:rPr>
              <w:t xml:space="preserve">A short, human-readable summary of the problem type. It should not change from occurrence to occurrence of the problem. </w:t>
            </w:r>
          </w:p>
        </w:tc>
      </w:tr>
      <w:tr w:rsidR="00E92CBF" w:rsidRPr="001D2CEF" w14:paraId="0C52B952"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11779456" w14:textId="77777777" w:rsidR="00E92CBF" w:rsidRPr="001D2CEF" w:rsidRDefault="00E92CBF" w:rsidP="00AA7DB8">
            <w:pPr>
              <w:pStyle w:val="TAL"/>
            </w:pPr>
            <w:r w:rsidRPr="001D2CEF">
              <w:t>status</w:t>
            </w:r>
          </w:p>
        </w:tc>
        <w:tc>
          <w:tcPr>
            <w:tcW w:w="1559" w:type="dxa"/>
            <w:tcBorders>
              <w:top w:val="single" w:sz="4" w:space="0" w:color="auto"/>
              <w:left w:val="single" w:sz="4" w:space="0" w:color="auto"/>
              <w:bottom w:val="single" w:sz="4" w:space="0" w:color="auto"/>
              <w:right w:val="single" w:sz="4" w:space="0" w:color="auto"/>
            </w:tcBorders>
          </w:tcPr>
          <w:p w14:paraId="33826D73" w14:textId="77777777" w:rsidR="00E92CBF" w:rsidRPr="001D2CEF" w:rsidRDefault="00E92CBF" w:rsidP="00AA7DB8">
            <w:pPr>
              <w:pStyle w:val="TAL"/>
            </w:pPr>
            <w:r w:rsidRPr="001D2CEF">
              <w:t>integer</w:t>
            </w:r>
          </w:p>
        </w:tc>
        <w:tc>
          <w:tcPr>
            <w:tcW w:w="425" w:type="dxa"/>
            <w:tcBorders>
              <w:top w:val="single" w:sz="4" w:space="0" w:color="auto"/>
              <w:left w:val="single" w:sz="4" w:space="0" w:color="auto"/>
              <w:bottom w:val="single" w:sz="4" w:space="0" w:color="auto"/>
              <w:right w:val="single" w:sz="4" w:space="0" w:color="auto"/>
            </w:tcBorders>
          </w:tcPr>
          <w:p w14:paraId="2DADB630" w14:textId="77777777" w:rsidR="00E92CBF" w:rsidRPr="001D2CEF" w:rsidRDefault="00E92CBF" w:rsidP="00AA7DB8">
            <w:pPr>
              <w:pStyle w:val="TAC"/>
            </w:pPr>
            <w:r w:rsidRPr="001D2CEF">
              <w:t>O</w:t>
            </w:r>
          </w:p>
        </w:tc>
        <w:tc>
          <w:tcPr>
            <w:tcW w:w="1134" w:type="dxa"/>
            <w:tcBorders>
              <w:top w:val="single" w:sz="4" w:space="0" w:color="auto"/>
              <w:left w:val="single" w:sz="4" w:space="0" w:color="auto"/>
              <w:bottom w:val="single" w:sz="4" w:space="0" w:color="auto"/>
              <w:right w:val="single" w:sz="4" w:space="0" w:color="auto"/>
            </w:tcBorders>
          </w:tcPr>
          <w:p w14:paraId="7C330801" w14:textId="77777777" w:rsidR="00E92CBF" w:rsidRPr="001D2CEF" w:rsidRDefault="00E92CBF" w:rsidP="00AA7DB8">
            <w:pPr>
              <w:pStyle w:val="TAL"/>
            </w:pPr>
            <w:r w:rsidRPr="001D2CEF">
              <w:t>0..1</w:t>
            </w:r>
          </w:p>
        </w:tc>
        <w:tc>
          <w:tcPr>
            <w:tcW w:w="4359" w:type="dxa"/>
            <w:tcBorders>
              <w:top w:val="single" w:sz="4" w:space="0" w:color="auto"/>
              <w:left w:val="single" w:sz="4" w:space="0" w:color="auto"/>
              <w:bottom w:val="single" w:sz="4" w:space="0" w:color="auto"/>
              <w:right w:val="single" w:sz="4" w:space="0" w:color="auto"/>
            </w:tcBorders>
          </w:tcPr>
          <w:p w14:paraId="4CC713E3" w14:textId="77777777" w:rsidR="00E92CBF" w:rsidRPr="001D2CEF" w:rsidRDefault="00E92CBF" w:rsidP="00AA7DB8">
            <w:pPr>
              <w:pStyle w:val="TAL"/>
              <w:rPr>
                <w:rFonts w:cs="Arial"/>
                <w:szCs w:val="18"/>
              </w:rPr>
            </w:pPr>
            <w:r w:rsidRPr="001D2CEF">
              <w:rPr>
                <w:rFonts w:cs="Arial"/>
                <w:szCs w:val="18"/>
              </w:rPr>
              <w:t>The HTTP status code for this occurrence of the problem.</w:t>
            </w:r>
          </w:p>
        </w:tc>
      </w:tr>
      <w:tr w:rsidR="00E92CBF" w:rsidRPr="001D2CEF" w14:paraId="5CC87418"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5C9C27B3" w14:textId="77777777" w:rsidR="00E92CBF" w:rsidRPr="001D2CEF" w:rsidRDefault="00E92CBF" w:rsidP="00AA7DB8">
            <w:pPr>
              <w:pStyle w:val="TAL"/>
            </w:pPr>
            <w:r w:rsidRPr="001D2CEF">
              <w:t>detail</w:t>
            </w:r>
          </w:p>
        </w:tc>
        <w:tc>
          <w:tcPr>
            <w:tcW w:w="1559" w:type="dxa"/>
            <w:tcBorders>
              <w:top w:val="single" w:sz="4" w:space="0" w:color="auto"/>
              <w:left w:val="single" w:sz="4" w:space="0" w:color="auto"/>
              <w:bottom w:val="single" w:sz="4" w:space="0" w:color="auto"/>
              <w:right w:val="single" w:sz="4" w:space="0" w:color="auto"/>
            </w:tcBorders>
          </w:tcPr>
          <w:p w14:paraId="6DABDE9C" w14:textId="77777777" w:rsidR="00E92CBF" w:rsidRPr="001D2CEF" w:rsidRDefault="00E92CBF" w:rsidP="00AA7DB8">
            <w:pPr>
              <w:pStyle w:val="TAL"/>
            </w:pPr>
            <w:r w:rsidRPr="001D2CEF">
              <w:t>string</w:t>
            </w:r>
          </w:p>
        </w:tc>
        <w:tc>
          <w:tcPr>
            <w:tcW w:w="425" w:type="dxa"/>
            <w:tcBorders>
              <w:top w:val="single" w:sz="4" w:space="0" w:color="auto"/>
              <w:left w:val="single" w:sz="4" w:space="0" w:color="auto"/>
              <w:bottom w:val="single" w:sz="4" w:space="0" w:color="auto"/>
              <w:right w:val="single" w:sz="4" w:space="0" w:color="auto"/>
            </w:tcBorders>
          </w:tcPr>
          <w:p w14:paraId="7587E5AE" w14:textId="77777777" w:rsidR="00E92CBF" w:rsidRPr="001D2CEF" w:rsidRDefault="00E92CBF" w:rsidP="00AA7DB8">
            <w:pPr>
              <w:pStyle w:val="TAC"/>
            </w:pPr>
            <w:r w:rsidRPr="001D2CEF">
              <w:t>O</w:t>
            </w:r>
          </w:p>
        </w:tc>
        <w:tc>
          <w:tcPr>
            <w:tcW w:w="1134" w:type="dxa"/>
            <w:tcBorders>
              <w:top w:val="single" w:sz="4" w:space="0" w:color="auto"/>
              <w:left w:val="single" w:sz="4" w:space="0" w:color="auto"/>
              <w:bottom w:val="single" w:sz="4" w:space="0" w:color="auto"/>
              <w:right w:val="single" w:sz="4" w:space="0" w:color="auto"/>
            </w:tcBorders>
          </w:tcPr>
          <w:p w14:paraId="79832A56" w14:textId="77777777" w:rsidR="00E92CBF" w:rsidRPr="001D2CEF" w:rsidRDefault="00E92CBF" w:rsidP="00AA7DB8">
            <w:pPr>
              <w:pStyle w:val="TAL"/>
            </w:pPr>
            <w:r w:rsidRPr="001D2CEF">
              <w:t>0..1</w:t>
            </w:r>
          </w:p>
        </w:tc>
        <w:tc>
          <w:tcPr>
            <w:tcW w:w="4359" w:type="dxa"/>
            <w:tcBorders>
              <w:top w:val="single" w:sz="4" w:space="0" w:color="auto"/>
              <w:left w:val="single" w:sz="4" w:space="0" w:color="auto"/>
              <w:bottom w:val="single" w:sz="4" w:space="0" w:color="auto"/>
              <w:right w:val="single" w:sz="4" w:space="0" w:color="auto"/>
            </w:tcBorders>
          </w:tcPr>
          <w:p w14:paraId="37FC1543" w14:textId="77777777" w:rsidR="00E92CBF" w:rsidRPr="001D2CEF" w:rsidRDefault="00E92CBF" w:rsidP="00AA7DB8">
            <w:pPr>
              <w:pStyle w:val="TAL"/>
              <w:rPr>
                <w:rFonts w:cs="Arial"/>
                <w:szCs w:val="18"/>
              </w:rPr>
            </w:pPr>
            <w:r w:rsidRPr="001D2CEF">
              <w:rPr>
                <w:rFonts w:cs="Arial"/>
                <w:szCs w:val="18"/>
              </w:rPr>
              <w:t>A human-readable explanation specific to this occurrence of the problem.</w:t>
            </w:r>
          </w:p>
        </w:tc>
      </w:tr>
      <w:tr w:rsidR="00E92CBF" w:rsidRPr="001D2CEF" w14:paraId="62084685"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111AA4DF" w14:textId="77777777" w:rsidR="00E92CBF" w:rsidRPr="001D2CEF" w:rsidRDefault="00E92CBF" w:rsidP="00AA7DB8">
            <w:pPr>
              <w:pStyle w:val="TAL"/>
            </w:pPr>
            <w:r w:rsidRPr="001D2CEF">
              <w:t>instance</w:t>
            </w:r>
          </w:p>
        </w:tc>
        <w:tc>
          <w:tcPr>
            <w:tcW w:w="1559" w:type="dxa"/>
            <w:tcBorders>
              <w:top w:val="single" w:sz="4" w:space="0" w:color="auto"/>
              <w:left w:val="single" w:sz="4" w:space="0" w:color="auto"/>
              <w:bottom w:val="single" w:sz="4" w:space="0" w:color="auto"/>
              <w:right w:val="single" w:sz="4" w:space="0" w:color="auto"/>
            </w:tcBorders>
          </w:tcPr>
          <w:p w14:paraId="4633C4EB" w14:textId="77777777" w:rsidR="00E92CBF" w:rsidRPr="001D2CEF" w:rsidRDefault="00E92CBF" w:rsidP="00AA7DB8">
            <w:pPr>
              <w:pStyle w:val="TAL"/>
            </w:pPr>
            <w:r w:rsidRPr="001D2CEF">
              <w:t>Uri</w:t>
            </w:r>
          </w:p>
        </w:tc>
        <w:tc>
          <w:tcPr>
            <w:tcW w:w="425" w:type="dxa"/>
            <w:tcBorders>
              <w:top w:val="single" w:sz="4" w:space="0" w:color="auto"/>
              <w:left w:val="single" w:sz="4" w:space="0" w:color="auto"/>
              <w:bottom w:val="single" w:sz="4" w:space="0" w:color="auto"/>
              <w:right w:val="single" w:sz="4" w:space="0" w:color="auto"/>
            </w:tcBorders>
          </w:tcPr>
          <w:p w14:paraId="4B165744" w14:textId="77777777" w:rsidR="00E92CBF" w:rsidRPr="001D2CEF" w:rsidRDefault="00E92CBF" w:rsidP="00AA7DB8">
            <w:pPr>
              <w:pStyle w:val="TAC"/>
            </w:pPr>
            <w:r w:rsidRPr="001D2CEF">
              <w:t>O</w:t>
            </w:r>
          </w:p>
        </w:tc>
        <w:tc>
          <w:tcPr>
            <w:tcW w:w="1134" w:type="dxa"/>
            <w:tcBorders>
              <w:top w:val="single" w:sz="4" w:space="0" w:color="auto"/>
              <w:left w:val="single" w:sz="4" w:space="0" w:color="auto"/>
              <w:bottom w:val="single" w:sz="4" w:space="0" w:color="auto"/>
              <w:right w:val="single" w:sz="4" w:space="0" w:color="auto"/>
            </w:tcBorders>
          </w:tcPr>
          <w:p w14:paraId="331EBB1F" w14:textId="77777777" w:rsidR="00E92CBF" w:rsidRPr="001D2CEF" w:rsidRDefault="00E92CBF" w:rsidP="00AA7DB8">
            <w:pPr>
              <w:pStyle w:val="TAL"/>
            </w:pPr>
            <w:r w:rsidRPr="001D2CEF">
              <w:t>0..1</w:t>
            </w:r>
          </w:p>
        </w:tc>
        <w:tc>
          <w:tcPr>
            <w:tcW w:w="4359" w:type="dxa"/>
            <w:tcBorders>
              <w:top w:val="single" w:sz="4" w:space="0" w:color="auto"/>
              <w:left w:val="single" w:sz="4" w:space="0" w:color="auto"/>
              <w:bottom w:val="single" w:sz="4" w:space="0" w:color="auto"/>
              <w:right w:val="single" w:sz="4" w:space="0" w:color="auto"/>
            </w:tcBorders>
          </w:tcPr>
          <w:p w14:paraId="3CFD71EC" w14:textId="77777777" w:rsidR="00E92CBF" w:rsidRPr="001D2CEF" w:rsidRDefault="00E92CBF" w:rsidP="00AA7DB8">
            <w:pPr>
              <w:pStyle w:val="TAL"/>
              <w:rPr>
                <w:rFonts w:cs="Arial"/>
                <w:szCs w:val="18"/>
              </w:rPr>
            </w:pPr>
            <w:r w:rsidRPr="001D2CEF">
              <w:rPr>
                <w:rFonts w:cs="Arial"/>
                <w:szCs w:val="18"/>
              </w:rPr>
              <w:t xml:space="preserve">A URI reference that identifies the specific occurrence of the problem. </w:t>
            </w:r>
          </w:p>
        </w:tc>
      </w:tr>
      <w:tr w:rsidR="00E92CBF" w:rsidRPr="001D2CEF" w14:paraId="490C659D"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728649B5" w14:textId="77777777" w:rsidR="00E92CBF" w:rsidRPr="001D2CEF" w:rsidRDefault="00E92CBF" w:rsidP="00AA7DB8">
            <w:pPr>
              <w:pStyle w:val="TAL"/>
            </w:pPr>
            <w:r w:rsidRPr="001D2CEF">
              <w:t>cause</w:t>
            </w:r>
          </w:p>
        </w:tc>
        <w:tc>
          <w:tcPr>
            <w:tcW w:w="1559" w:type="dxa"/>
            <w:tcBorders>
              <w:top w:val="single" w:sz="4" w:space="0" w:color="auto"/>
              <w:left w:val="single" w:sz="4" w:space="0" w:color="auto"/>
              <w:bottom w:val="single" w:sz="4" w:space="0" w:color="auto"/>
              <w:right w:val="single" w:sz="4" w:space="0" w:color="auto"/>
            </w:tcBorders>
          </w:tcPr>
          <w:p w14:paraId="24C6AC73" w14:textId="77777777" w:rsidR="00E92CBF" w:rsidRPr="001D2CEF" w:rsidRDefault="00E92CBF" w:rsidP="00AA7DB8">
            <w:pPr>
              <w:pStyle w:val="TAL"/>
            </w:pPr>
            <w:r w:rsidRPr="001D2CEF">
              <w:t>string</w:t>
            </w:r>
          </w:p>
        </w:tc>
        <w:tc>
          <w:tcPr>
            <w:tcW w:w="425" w:type="dxa"/>
            <w:tcBorders>
              <w:top w:val="single" w:sz="4" w:space="0" w:color="auto"/>
              <w:left w:val="single" w:sz="4" w:space="0" w:color="auto"/>
              <w:bottom w:val="single" w:sz="4" w:space="0" w:color="auto"/>
              <w:right w:val="single" w:sz="4" w:space="0" w:color="auto"/>
            </w:tcBorders>
          </w:tcPr>
          <w:p w14:paraId="74D28FD1" w14:textId="77777777" w:rsidR="00E92CBF" w:rsidRPr="001D2CEF" w:rsidRDefault="00E92CBF" w:rsidP="00AA7DB8">
            <w:pPr>
              <w:pStyle w:val="TAC"/>
            </w:pPr>
            <w:r w:rsidRPr="001D2CEF">
              <w:t>C</w:t>
            </w:r>
          </w:p>
        </w:tc>
        <w:tc>
          <w:tcPr>
            <w:tcW w:w="1134" w:type="dxa"/>
            <w:tcBorders>
              <w:top w:val="single" w:sz="4" w:space="0" w:color="auto"/>
              <w:left w:val="single" w:sz="4" w:space="0" w:color="auto"/>
              <w:bottom w:val="single" w:sz="4" w:space="0" w:color="auto"/>
              <w:right w:val="single" w:sz="4" w:space="0" w:color="auto"/>
            </w:tcBorders>
          </w:tcPr>
          <w:p w14:paraId="4CE42F2C" w14:textId="77777777" w:rsidR="00E92CBF" w:rsidRPr="001D2CEF" w:rsidRDefault="00E92CBF" w:rsidP="00AA7DB8">
            <w:pPr>
              <w:pStyle w:val="TAL"/>
            </w:pPr>
            <w:r w:rsidRPr="001D2CEF">
              <w:t>0..1</w:t>
            </w:r>
          </w:p>
        </w:tc>
        <w:tc>
          <w:tcPr>
            <w:tcW w:w="4359" w:type="dxa"/>
            <w:tcBorders>
              <w:top w:val="single" w:sz="4" w:space="0" w:color="auto"/>
              <w:left w:val="single" w:sz="4" w:space="0" w:color="auto"/>
              <w:bottom w:val="single" w:sz="4" w:space="0" w:color="auto"/>
              <w:right w:val="single" w:sz="4" w:space="0" w:color="auto"/>
            </w:tcBorders>
          </w:tcPr>
          <w:p w14:paraId="68F29AB3" w14:textId="77777777" w:rsidR="00E92CBF" w:rsidRPr="001D2CEF" w:rsidRDefault="00E92CBF" w:rsidP="00AA7DB8">
            <w:pPr>
              <w:pStyle w:val="TAL"/>
              <w:rPr>
                <w:rFonts w:cs="Arial"/>
                <w:szCs w:val="18"/>
              </w:rPr>
            </w:pPr>
            <w:r w:rsidRPr="001D2CEF">
              <w:t>A machine-readable application error cause specific to this occurrence of the problem</w:t>
            </w:r>
          </w:p>
          <w:p w14:paraId="3E25BE90" w14:textId="77777777" w:rsidR="00E92CBF" w:rsidRPr="001D2CEF" w:rsidRDefault="00E92CBF" w:rsidP="00AA7DB8">
            <w:pPr>
              <w:pStyle w:val="TAL"/>
              <w:rPr>
                <w:rFonts w:cs="Arial"/>
                <w:szCs w:val="18"/>
              </w:rPr>
            </w:pPr>
            <w:r w:rsidRPr="001D2CEF">
              <w:rPr>
                <w:rFonts w:cs="Arial"/>
                <w:szCs w:val="18"/>
              </w:rPr>
              <w:t>This IE should be present and provide application-related error information, if available</w:t>
            </w:r>
            <w:r w:rsidRPr="001D2CEF">
              <w:rPr>
                <w:lang w:val="en-US" w:eastAsia="fr-FR"/>
              </w:rPr>
              <w:t>.</w:t>
            </w:r>
          </w:p>
        </w:tc>
      </w:tr>
      <w:tr w:rsidR="00E92CBF" w:rsidRPr="001D2CEF" w14:paraId="163FC24C"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7BA326ED" w14:textId="77777777" w:rsidR="00E92CBF" w:rsidRPr="001D2CEF" w:rsidRDefault="00E92CBF" w:rsidP="00AA7DB8">
            <w:pPr>
              <w:pStyle w:val="TAL"/>
            </w:pPr>
            <w:r w:rsidRPr="001D2CEF">
              <w:t>invalidParams</w:t>
            </w:r>
          </w:p>
        </w:tc>
        <w:tc>
          <w:tcPr>
            <w:tcW w:w="1559" w:type="dxa"/>
            <w:tcBorders>
              <w:top w:val="single" w:sz="4" w:space="0" w:color="auto"/>
              <w:left w:val="single" w:sz="4" w:space="0" w:color="auto"/>
              <w:bottom w:val="single" w:sz="4" w:space="0" w:color="auto"/>
              <w:right w:val="single" w:sz="4" w:space="0" w:color="auto"/>
            </w:tcBorders>
          </w:tcPr>
          <w:p w14:paraId="3D194BB5" w14:textId="77777777" w:rsidR="00E92CBF" w:rsidRPr="001D2CEF" w:rsidRDefault="00E92CBF" w:rsidP="00AA7DB8">
            <w:pPr>
              <w:pStyle w:val="TAL"/>
            </w:pPr>
            <w:r w:rsidRPr="001D2CEF">
              <w:t>array(InvalidParam)</w:t>
            </w:r>
          </w:p>
        </w:tc>
        <w:tc>
          <w:tcPr>
            <w:tcW w:w="425" w:type="dxa"/>
            <w:tcBorders>
              <w:top w:val="single" w:sz="4" w:space="0" w:color="auto"/>
              <w:left w:val="single" w:sz="4" w:space="0" w:color="auto"/>
              <w:bottom w:val="single" w:sz="4" w:space="0" w:color="auto"/>
              <w:right w:val="single" w:sz="4" w:space="0" w:color="auto"/>
            </w:tcBorders>
          </w:tcPr>
          <w:p w14:paraId="0E7A311A" w14:textId="77777777" w:rsidR="00E92CBF" w:rsidRPr="001D2CEF" w:rsidRDefault="00E92CBF" w:rsidP="00AA7DB8">
            <w:pPr>
              <w:pStyle w:val="TAC"/>
            </w:pPr>
            <w:r w:rsidRPr="001D2CEF">
              <w:t>O</w:t>
            </w:r>
          </w:p>
        </w:tc>
        <w:tc>
          <w:tcPr>
            <w:tcW w:w="1134" w:type="dxa"/>
            <w:tcBorders>
              <w:top w:val="single" w:sz="4" w:space="0" w:color="auto"/>
              <w:left w:val="single" w:sz="4" w:space="0" w:color="auto"/>
              <w:bottom w:val="single" w:sz="4" w:space="0" w:color="auto"/>
              <w:right w:val="single" w:sz="4" w:space="0" w:color="auto"/>
            </w:tcBorders>
          </w:tcPr>
          <w:p w14:paraId="00BA7DD4" w14:textId="77777777" w:rsidR="00E92CBF" w:rsidRPr="001D2CEF" w:rsidRDefault="00E92CBF" w:rsidP="00AA7DB8">
            <w:pPr>
              <w:pStyle w:val="TAL"/>
            </w:pPr>
            <w:r w:rsidRPr="001D2CEF">
              <w:t>1..N</w:t>
            </w:r>
          </w:p>
        </w:tc>
        <w:tc>
          <w:tcPr>
            <w:tcW w:w="4359" w:type="dxa"/>
            <w:tcBorders>
              <w:top w:val="single" w:sz="4" w:space="0" w:color="auto"/>
              <w:left w:val="single" w:sz="4" w:space="0" w:color="auto"/>
              <w:bottom w:val="single" w:sz="4" w:space="0" w:color="auto"/>
              <w:right w:val="single" w:sz="4" w:space="0" w:color="auto"/>
            </w:tcBorders>
          </w:tcPr>
          <w:p w14:paraId="0D79D728" w14:textId="77777777" w:rsidR="00E92CBF" w:rsidRPr="001D2CEF" w:rsidRDefault="00E92CBF" w:rsidP="00AA7DB8">
            <w:pPr>
              <w:pStyle w:val="TAL"/>
              <w:rPr>
                <w:rFonts w:cs="Arial"/>
                <w:szCs w:val="18"/>
              </w:rPr>
            </w:pPr>
            <w:r w:rsidRPr="001D2CEF">
              <w:rPr>
                <w:rFonts w:cs="Arial"/>
                <w:szCs w:val="18"/>
              </w:rPr>
              <w:t>Description of invalid parameters, for a request rejected due to invalid parameters.</w:t>
            </w:r>
          </w:p>
        </w:tc>
      </w:tr>
      <w:tr w:rsidR="00E92CBF" w:rsidRPr="001D2CEF" w14:paraId="4BBE09E8"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270D9565" w14:textId="77777777" w:rsidR="00E92CBF" w:rsidRPr="001D2CEF" w:rsidRDefault="00E92CBF" w:rsidP="00AA7DB8">
            <w:pPr>
              <w:pStyle w:val="TAL"/>
            </w:pPr>
            <w:r w:rsidRPr="001D2CEF">
              <w:t>supportedFeatures</w:t>
            </w:r>
          </w:p>
        </w:tc>
        <w:tc>
          <w:tcPr>
            <w:tcW w:w="1559" w:type="dxa"/>
            <w:tcBorders>
              <w:top w:val="single" w:sz="4" w:space="0" w:color="auto"/>
              <w:left w:val="single" w:sz="4" w:space="0" w:color="auto"/>
              <w:bottom w:val="single" w:sz="4" w:space="0" w:color="auto"/>
              <w:right w:val="single" w:sz="4" w:space="0" w:color="auto"/>
            </w:tcBorders>
          </w:tcPr>
          <w:p w14:paraId="4F29133A" w14:textId="77777777" w:rsidR="00E92CBF" w:rsidRPr="001D2CEF" w:rsidRDefault="00E92CBF" w:rsidP="00AA7DB8">
            <w:pPr>
              <w:pStyle w:val="TAL"/>
            </w:pPr>
            <w:r w:rsidRPr="001D2CEF">
              <w:t>SupportedFeatures</w:t>
            </w:r>
          </w:p>
        </w:tc>
        <w:tc>
          <w:tcPr>
            <w:tcW w:w="425" w:type="dxa"/>
            <w:tcBorders>
              <w:top w:val="single" w:sz="4" w:space="0" w:color="auto"/>
              <w:left w:val="single" w:sz="4" w:space="0" w:color="auto"/>
              <w:bottom w:val="single" w:sz="4" w:space="0" w:color="auto"/>
              <w:right w:val="single" w:sz="4" w:space="0" w:color="auto"/>
            </w:tcBorders>
          </w:tcPr>
          <w:p w14:paraId="75D37DDC" w14:textId="77777777" w:rsidR="00E92CBF" w:rsidRPr="001D2CEF" w:rsidRDefault="00E92CBF" w:rsidP="00AA7DB8">
            <w:pPr>
              <w:pStyle w:val="TAC"/>
            </w:pPr>
            <w:r w:rsidRPr="001D2CEF">
              <w:t>C</w:t>
            </w:r>
          </w:p>
        </w:tc>
        <w:tc>
          <w:tcPr>
            <w:tcW w:w="1134" w:type="dxa"/>
            <w:tcBorders>
              <w:top w:val="single" w:sz="4" w:space="0" w:color="auto"/>
              <w:left w:val="single" w:sz="4" w:space="0" w:color="auto"/>
              <w:bottom w:val="single" w:sz="4" w:space="0" w:color="auto"/>
              <w:right w:val="single" w:sz="4" w:space="0" w:color="auto"/>
            </w:tcBorders>
          </w:tcPr>
          <w:p w14:paraId="4D9044BA" w14:textId="77777777" w:rsidR="00E92CBF" w:rsidRPr="001D2CEF" w:rsidRDefault="00E92CBF" w:rsidP="00AA7DB8">
            <w:pPr>
              <w:pStyle w:val="TAL"/>
            </w:pPr>
            <w:r w:rsidRPr="001D2CEF">
              <w:t>0..1</w:t>
            </w:r>
          </w:p>
        </w:tc>
        <w:tc>
          <w:tcPr>
            <w:tcW w:w="4359" w:type="dxa"/>
            <w:tcBorders>
              <w:top w:val="single" w:sz="4" w:space="0" w:color="auto"/>
              <w:left w:val="single" w:sz="4" w:space="0" w:color="auto"/>
              <w:bottom w:val="single" w:sz="4" w:space="0" w:color="auto"/>
              <w:right w:val="single" w:sz="4" w:space="0" w:color="auto"/>
            </w:tcBorders>
          </w:tcPr>
          <w:p w14:paraId="32A96B50" w14:textId="77777777" w:rsidR="00E92CBF" w:rsidRPr="001D2CEF" w:rsidRDefault="00E92CBF" w:rsidP="00AA7DB8">
            <w:pPr>
              <w:pStyle w:val="TAL"/>
              <w:rPr>
                <w:rFonts w:cs="Arial"/>
                <w:szCs w:val="18"/>
              </w:rPr>
            </w:pPr>
            <w:r w:rsidRPr="001D2CEF">
              <w:rPr>
                <w:rFonts w:cs="Arial"/>
                <w:szCs w:val="18"/>
              </w:rPr>
              <w:t>Features supported by the NF Service Producer.</w:t>
            </w:r>
          </w:p>
          <w:p w14:paraId="2886AA70" w14:textId="77777777" w:rsidR="00E92CBF" w:rsidRPr="001D2CEF" w:rsidRDefault="00E92CBF" w:rsidP="00AA7DB8">
            <w:pPr>
              <w:pStyle w:val="TAL"/>
              <w:rPr>
                <w:rFonts w:cs="Arial"/>
                <w:szCs w:val="18"/>
              </w:rPr>
            </w:pPr>
          </w:p>
          <w:p w14:paraId="51456460" w14:textId="77777777" w:rsidR="00E92CBF" w:rsidRPr="001D2CEF" w:rsidRDefault="00E92CBF" w:rsidP="00AA7DB8">
            <w:pPr>
              <w:pStyle w:val="TAL"/>
              <w:rPr>
                <w:rFonts w:cs="Arial"/>
                <w:szCs w:val="18"/>
              </w:rPr>
            </w:pPr>
            <w:r w:rsidRPr="001D2CEF">
              <w:rPr>
                <w:rFonts w:cs="Arial"/>
                <w:szCs w:val="18"/>
              </w:rPr>
              <w:t>This IE shall be present when rejecting a request due to an unsupported query parameter, if at least one feature is defined for the corresponding service in the version of the specification that the NF Service Producer implements (see clause 5.2.9 of 3GPP TS 29.500 [25]).</w:t>
            </w:r>
          </w:p>
          <w:p w14:paraId="6E28A0F9" w14:textId="77777777" w:rsidR="00E92CBF" w:rsidRPr="001D2CEF" w:rsidRDefault="00E92CBF" w:rsidP="00AA7DB8">
            <w:pPr>
              <w:pStyle w:val="TAL"/>
              <w:rPr>
                <w:lang w:eastAsia="zh-CN"/>
              </w:rPr>
            </w:pPr>
          </w:p>
          <w:p w14:paraId="27B45217" w14:textId="77777777" w:rsidR="00E92CBF" w:rsidRPr="001D2CEF" w:rsidRDefault="00E92CBF" w:rsidP="00AA7DB8">
            <w:pPr>
              <w:pStyle w:val="TAL"/>
              <w:rPr>
                <w:rFonts w:cs="Arial"/>
                <w:szCs w:val="18"/>
              </w:rPr>
            </w:pPr>
            <w:r w:rsidRPr="001D2CEF">
              <w:rPr>
                <w:lang w:eastAsia="zh-CN"/>
              </w:rPr>
              <w:t xml:space="preserve">When present, this IE shall indicate the features supported by the NF Service Producer; if the NF Service Producer supports no features, this IE shall be set to the character "0". </w:t>
            </w:r>
          </w:p>
        </w:tc>
      </w:tr>
      <w:tr w:rsidR="005F106F" w:rsidRPr="001D2CEF" w14:paraId="0EF9BACB"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3E56A632" w14:textId="77777777" w:rsidR="005F106F" w:rsidRDefault="005F106F" w:rsidP="005F106F">
            <w:pPr>
              <w:pStyle w:val="TAL"/>
            </w:pPr>
            <w:r>
              <w:t>accessTokenError</w:t>
            </w:r>
          </w:p>
        </w:tc>
        <w:tc>
          <w:tcPr>
            <w:tcW w:w="1559" w:type="dxa"/>
            <w:tcBorders>
              <w:top w:val="single" w:sz="4" w:space="0" w:color="auto"/>
              <w:left w:val="single" w:sz="4" w:space="0" w:color="auto"/>
              <w:bottom w:val="single" w:sz="4" w:space="0" w:color="auto"/>
              <w:right w:val="single" w:sz="4" w:space="0" w:color="auto"/>
            </w:tcBorders>
          </w:tcPr>
          <w:p w14:paraId="1D3292E6" w14:textId="77777777" w:rsidR="005F106F" w:rsidRDefault="005F106F" w:rsidP="005F106F">
            <w:pPr>
              <w:pStyle w:val="TAL"/>
            </w:pPr>
            <w:r>
              <w:t>AccessTokenErr</w:t>
            </w:r>
          </w:p>
        </w:tc>
        <w:tc>
          <w:tcPr>
            <w:tcW w:w="425" w:type="dxa"/>
            <w:tcBorders>
              <w:top w:val="single" w:sz="4" w:space="0" w:color="auto"/>
              <w:left w:val="single" w:sz="4" w:space="0" w:color="auto"/>
              <w:bottom w:val="single" w:sz="4" w:space="0" w:color="auto"/>
              <w:right w:val="single" w:sz="4" w:space="0" w:color="auto"/>
            </w:tcBorders>
          </w:tcPr>
          <w:p w14:paraId="383A4704" w14:textId="77777777" w:rsidR="005F106F" w:rsidRDefault="005F106F" w:rsidP="005F106F">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2EC3268B" w14:textId="77777777" w:rsidR="005F106F" w:rsidRDefault="005F106F" w:rsidP="005F106F">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21823730" w14:textId="77777777" w:rsidR="002366BD" w:rsidRDefault="005F106F" w:rsidP="005F106F">
            <w:pPr>
              <w:pStyle w:val="TAL"/>
              <w:rPr>
                <w:rFonts w:cs="Arial"/>
                <w:szCs w:val="18"/>
              </w:rPr>
            </w:pPr>
            <w:r>
              <w:rPr>
                <w:rFonts w:cs="Arial"/>
                <w:szCs w:val="18"/>
              </w:rPr>
              <w:t>This IE should be present if an SCP request to get an access token was rejected by the NRF.</w:t>
            </w:r>
          </w:p>
          <w:p w14:paraId="15E1B56C" w14:textId="1B8BE503" w:rsidR="005F106F" w:rsidRDefault="005F106F" w:rsidP="005F106F">
            <w:pPr>
              <w:pStyle w:val="TAL"/>
              <w:rPr>
                <w:rFonts w:cs="Arial"/>
                <w:szCs w:val="18"/>
              </w:rPr>
            </w:pPr>
            <w:r>
              <w:rPr>
                <w:rFonts w:cs="Arial"/>
                <w:szCs w:val="18"/>
              </w:rPr>
              <w:t>When present, it should contain the Access Token Error payload received from the NRF.</w:t>
            </w:r>
          </w:p>
        </w:tc>
      </w:tr>
      <w:tr w:rsidR="005F106F" w:rsidRPr="001D2CEF" w14:paraId="6DCBD1A6"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1D7FA6F6" w14:textId="77777777" w:rsidR="005F106F" w:rsidRDefault="005F106F" w:rsidP="005F106F">
            <w:pPr>
              <w:pStyle w:val="TAL"/>
            </w:pPr>
            <w:r>
              <w:t>accessTokenRequest</w:t>
            </w:r>
          </w:p>
        </w:tc>
        <w:tc>
          <w:tcPr>
            <w:tcW w:w="1559" w:type="dxa"/>
            <w:tcBorders>
              <w:top w:val="single" w:sz="4" w:space="0" w:color="auto"/>
              <w:left w:val="single" w:sz="4" w:space="0" w:color="auto"/>
              <w:bottom w:val="single" w:sz="4" w:space="0" w:color="auto"/>
              <w:right w:val="single" w:sz="4" w:space="0" w:color="auto"/>
            </w:tcBorders>
          </w:tcPr>
          <w:p w14:paraId="4534DB19" w14:textId="77777777" w:rsidR="005F106F" w:rsidRDefault="005F106F" w:rsidP="005F106F">
            <w:pPr>
              <w:pStyle w:val="TAL"/>
            </w:pPr>
            <w:r>
              <w:t>AccessTokenReq</w:t>
            </w:r>
          </w:p>
        </w:tc>
        <w:tc>
          <w:tcPr>
            <w:tcW w:w="425" w:type="dxa"/>
            <w:tcBorders>
              <w:top w:val="single" w:sz="4" w:space="0" w:color="auto"/>
              <w:left w:val="single" w:sz="4" w:space="0" w:color="auto"/>
              <w:bottom w:val="single" w:sz="4" w:space="0" w:color="auto"/>
              <w:right w:val="single" w:sz="4" w:space="0" w:color="auto"/>
            </w:tcBorders>
          </w:tcPr>
          <w:p w14:paraId="17C61C9C" w14:textId="77777777" w:rsidR="005F106F" w:rsidRDefault="005F106F" w:rsidP="005F106F">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6444DF0" w14:textId="77777777" w:rsidR="005F106F" w:rsidRDefault="005F106F" w:rsidP="005F106F">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0CFAB8F6" w14:textId="77777777" w:rsidR="002366BD" w:rsidRDefault="005F106F" w:rsidP="005F106F">
            <w:pPr>
              <w:pStyle w:val="TAL"/>
              <w:rPr>
                <w:rFonts w:cs="Arial"/>
                <w:szCs w:val="18"/>
              </w:rPr>
            </w:pPr>
            <w:r>
              <w:rPr>
                <w:rFonts w:cs="Arial"/>
                <w:szCs w:val="18"/>
              </w:rPr>
              <w:t>This IE may be present if an SCP request to get an access token was rejected by the NRF.</w:t>
            </w:r>
          </w:p>
          <w:p w14:paraId="21BD1498" w14:textId="099677D5" w:rsidR="005F106F" w:rsidRDefault="005F106F" w:rsidP="005F106F">
            <w:pPr>
              <w:pStyle w:val="TAL"/>
              <w:rPr>
                <w:rFonts w:cs="Arial"/>
                <w:szCs w:val="18"/>
              </w:rPr>
            </w:pPr>
            <w:r>
              <w:rPr>
                <w:rFonts w:cs="Arial"/>
                <w:szCs w:val="18"/>
              </w:rPr>
              <w:t xml:space="preserve">When present, it shall contain the Access Token Request that was sent by the SCP.   </w:t>
            </w:r>
          </w:p>
        </w:tc>
      </w:tr>
      <w:tr w:rsidR="005F106F" w:rsidRPr="001D2CEF" w14:paraId="7BAA5259"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3F36C39E" w14:textId="77777777" w:rsidR="005F106F" w:rsidRDefault="005F106F" w:rsidP="005F106F">
            <w:pPr>
              <w:pStyle w:val="TAL"/>
            </w:pPr>
            <w:r>
              <w:t>nrfId</w:t>
            </w:r>
          </w:p>
        </w:tc>
        <w:tc>
          <w:tcPr>
            <w:tcW w:w="1559" w:type="dxa"/>
            <w:tcBorders>
              <w:top w:val="single" w:sz="4" w:space="0" w:color="auto"/>
              <w:left w:val="single" w:sz="4" w:space="0" w:color="auto"/>
              <w:bottom w:val="single" w:sz="4" w:space="0" w:color="auto"/>
              <w:right w:val="single" w:sz="4" w:space="0" w:color="auto"/>
            </w:tcBorders>
          </w:tcPr>
          <w:p w14:paraId="32FB570C" w14:textId="77777777" w:rsidR="005F106F" w:rsidRDefault="005F106F" w:rsidP="005F106F">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6F47283F" w14:textId="77777777" w:rsidR="005F106F" w:rsidRDefault="005F106F" w:rsidP="005F106F">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17DFDE44" w14:textId="77777777" w:rsidR="005F106F" w:rsidRDefault="005F106F" w:rsidP="005F106F">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25ACB073" w14:textId="77777777" w:rsidR="002366BD" w:rsidRDefault="005F106F" w:rsidP="005F106F">
            <w:pPr>
              <w:pStyle w:val="TAL"/>
              <w:rPr>
                <w:rFonts w:cs="Arial"/>
                <w:szCs w:val="18"/>
              </w:rPr>
            </w:pPr>
            <w:r>
              <w:rPr>
                <w:rFonts w:cs="Arial"/>
                <w:szCs w:val="18"/>
              </w:rPr>
              <w:t>This IE may be present if an SCP request to get an access token was rejected by the NRF.</w:t>
            </w:r>
          </w:p>
          <w:p w14:paraId="0448E5F3" w14:textId="6CF9F0B6" w:rsidR="005F106F" w:rsidRDefault="005F106F" w:rsidP="005F106F">
            <w:pPr>
              <w:pStyle w:val="TAL"/>
              <w:rPr>
                <w:rFonts w:cs="Arial"/>
                <w:szCs w:val="18"/>
              </w:rPr>
            </w:pPr>
            <w:r>
              <w:rPr>
                <w:rFonts w:cs="Arial"/>
                <w:szCs w:val="18"/>
              </w:rPr>
              <w:t xml:space="preserve">When present, it shall contain the Identity (i.e. FQDN) of the NRF that rejected the access token request. </w:t>
            </w:r>
          </w:p>
        </w:tc>
      </w:tr>
      <w:tr w:rsidR="005F106F" w:rsidRPr="001D2CEF" w14:paraId="12139239" w14:textId="77777777" w:rsidTr="00AA7DB8">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50262492" w14:textId="77777777" w:rsidR="005F106F" w:rsidRPr="001D2CEF" w:rsidRDefault="005F106F" w:rsidP="005F106F">
            <w:pPr>
              <w:pStyle w:val="TAN"/>
            </w:pPr>
            <w:r w:rsidRPr="001D2CEF">
              <w:t>NOTE 1:</w:t>
            </w:r>
            <w:r w:rsidRPr="001D2CEF">
              <w:tab/>
              <w:t>See IETF RFC 7807 [9] for detailed information and guidance for each attribute, and 3GPP TS 29.501 [2] for guidelines on error handling support by 5GC SBI APIs.</w:t>
            </w:r>
          </w:p>
          <w:p w14:paraId="6255D685" w14:textId="77777777" w:rsidR="005F106F" w:rsidRPr="001D2CEF" w:rsidRDefault="005F106F" w:rsidP="005F106F">
            <w:pPr>
              <w:pStyle w:val="TAN"/>
            </w:pPr>
            <w:r w:rsidRPr="001D2CEF">
              <w:t>NOTE 2:</w:t>
            </w:r>
            <w:r w:rsidRPr="001D2CEF">
              <w:tab/>
              <w:t>Additional attributes may be defined per API.</w:t>
            </w:r>
          </w:p>
        </w:tc>
      </w:tr>
    </w:tbl>
    <w:p w14:paraId="13DD4962" w14:textId="77777777" w:rsidR="00E92CBF" w:rsidRPr="001D2CEF" w:rsidRDefault="00E92CBF" w:rsidP="00E92CBF"/>
    <w:p w14:paraId="2B5502AE" w14:textId="77777777" w:rsidR="00E92CBF" w:rsidRPr="001D2CEF" w:rsidRDefault="00E92CBF" w:rsidP="00D362EB">
      <w:pPr>
        <w:pStyle w:val="Heading4"/>
      </w:pPr>
      <w:bookmarkStart w:id="257" w:name="_Toc24925781"/>
      <w:bookmarkStart w:id="258" w:name="_Toc24925959"/>
      <w:bookmarkStart w:id="259" w:name="_Toc24926135"/>
      <w:bookmarkStart w:id="260" w:name="_Toc33963988"/>
      <w:bookmarkStart w:id="261" w:name="_Toc33980744"/>
      <w:bookmarkStart w:id="262" w:name="_Toc36462545"/>
      <w:bookmarkStart w:id="263" w:name="_Toc36462741"/>
      <w:bookmarkStart w:id="264" w:name="_Toc43025980"/>
      <w:bookmarkStart w:id="265" w:name="_Toc49763514"/>
      <w:bookmarkStart w:id="266" w:name="_Toc56754210"/>
      <w:bookmarkStart w:id="267" w:name="_Toc88742976"/>
      <w:bookmarkStart w:id="268" w:name="_Toc90649787"/>
      <w:r w:rsidRPr="001D2CEF">
        <w:t>5.2.4.2</w:t>
      </w:r>
      <w:r w:rsidRPr="001D2CEF">
        <w:tab/>
        <w:t>Type: Link</w:t>
      </w:r>
      <w:bookmarkEnd w:id="257"/>
      <w:bookmarkEnd w:id="258"/>
      <w:bookmarkEnd w:id="259"/>
      <w:bookmarkEnd w:id="260"/>
      <w:bookmarkEnd w:id="261"/>
      <w:bookmarkEnd w:id="262"/>
      <w:bookmarkEnd w:id="263"/>
      <w:bookmarkEnd w:id="264"/>
      <w:bookmarkEnd w:id="265"/>
      <w:bookmarkEnd w:id="266"/>
      <w:bookmarkEnd w:id="267"/>
      <w:bookmarkEnd w:id="268"/>
    </w:p>
    <w:p w14:paraId="77548B06" w14:textId="77777777" w:rsidR="00E92CBF" w:rsidRPr="001D2CEF" w:rsidRDefault="00E92CBF" w:rsidP="00E92CBF">
      <w:pPr>
        <w:pStyle w:val="TH"/>
      </w:pPr>
      <w:r w:rsidRPr="001D2CEF">
        <w:rPr>
          <w:noProof/>
        </w:rPr>
        <w:t>Table </w:t>
      </w:r>
      <w:r w:rsidRPr="001D2CEF">
        <w:t xml:space="preserve">5.2.4.2-1: </w:t>
      </w:r>
      <w:r w:rsidRPr="001D2CEF">
        <w:rPr>
          <w:noProof/>
        </w:rPr>
        <w:t xml:space="preserve">Definition of type </w:t>
      </w:r>
      <w:r w:rsidRPr="001D2CEF">
        <w:t>link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1D2CEF" w14:paraId="58577805"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01665FC4" w14:textId="77777777" w:rsidR="00E92CBF" w:rsidRPr="001D2CEF" w:rsidRDefault="00E92CBF" w:rsidP="00AA7DB8">
            <w:pPr>
              <w:pStyle w:val="TAH"/>
            </w:pPr>
            <w:r w:rsidRPr="001D2CE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F749BF9" w14:textId="77777777" w:rsidR="00E92CBF" w:rsidRPr="001D2CEF" w:rsidRDefault="00E92CBF" w:rsidP="00AA7DB8">
            <w:pPr>
              <w:pStyle w:val="TAH"/>
            </w:pPr>
            <w:r w:rsidRPr="001D2CE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7907B05" w14:textId="77777777" w:rsidR="00E92CBF" w:rsidRPr="001D2CEF" w:rsidRDefault="00E92CBF" w:rsidP="00AA7DB8">
            <w:pPr>
              <w:pStyle w:val="TAH"/>
            </w:pPr>
            <w:r w:rsidRPr="001D2CE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CCC52C6" w14:textId="77777777" w:rsidR="00E92CBF" w:rsidRPr="001D2CEF" w:rsidRDefault="00E92CBF" w:rsidP="00AA7DB8">
            <w:pPr>
              <w:pStyle w:val="TAH"/>
            </w:pPr>
            <w:r w:rsidRPr="001D2CE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590353F" w14:textId="77777777" w:rsidR="00E92CBF" w:rsidRPr="001D2CEF" w:rsidRDefault="00E92CBF" w:rsidP="00AA7DB8">
            <w:pPr>
              <w:pStyle w:val="TAH"/>
              <w:rPr>
                <w:rFonts w:cs="Arial"/>
                <w:szCs w:val="18"/>
              </w:rPr>
            </w:pPr>
            <w:r w:rsidRPr="001D2CEF">
              <w:rPr>
                <w:rFonts w:cs="Arial"/>
                <w:szCs w:val="18"/>
              </w:rPr>
              <w:t>Description</w:t>
            </w:r>
          </w:p>
        </w:tc>
      </w:tr>
      <w:tr w:rsidR="00E92CBF" w:rsidRPr="001D2CEF" w14:paraId="3980AEA0"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2EA43242" w14:textId="77777777" w:rsidR="00E92CBF" w:rsidRPr="001D2CEF" w:rsidRDefault="00E92CBF" w:rsidP="00AA7DB8">
            <w:pPr>
              <w:pStyle w:val="TAL"/>
            </w:pPr>
            <w:r w:rsidRPr="001D2CEF">
              <w:t>href</w:t>
            </w:r>
          </w:p>
        </w:tc>
        <w:tc>
          <w:tcPr>
            <w:tcW w:w="1559" w:type="dxa"/>
            <w:tcBorders>
              <w:top w:val="single" w:sz="4" w:space="0" w:color="auto"/>
              <w:left w:val="single" w:sz="4" w:space="0" w:color="auto"/>
              <w:bottom w:val="single" w:sz="4" w:space="0" w:color="auto"/>
              <w:right w:val="single" w:sz="4" w:space="0" w:color="auto"/>
            </w:tcBorders>
          </w:tcPr>
          <w:p w14:paraId="6C28CAAB" w14:textId="77777777" w:rsidR="00E92CBF" w:rsidRPr="001D2CEF" w:rsidRDefault="00E92CBF" w:rsidP="00AA7DB8">
            <w:pPr>
              <w:pStyle w:val="TAL"/>
            </w:pPr>
            <w:r w:rsidRPr="001D2CEF">
              <w:t>Uri</w:t>
            </w:r>
          </w:p>
        </w:tc>
        <w:tc>
          <w:tcPr>
            <w:tcW w:w="425" w:type="dxa"/>
            <w:tcBorders>
              <w:top w:val="single" w:sz="4" w:space="0" w:color="auto"/>
              <w:left w:val="single" w:sz="4" w:space="0" w:color="auto"/>
              <w:bottom w:val="single" w:sz="4" w:space="0" w:color="auto"/>
              <w:right w:val="single" w:sz="4" w:space="0" w:color="auto"/>
            </w:tcBorders>
          </w:tcPr>
          <w:p w14:paraId="73F3E0E7" w14:textId="77777777" w:rsidR="00E92CBF" w:rsidRPr="001D2CEF" w:rsidRDefault="00E92CBF" w:rsidP="00AA7DB8">
            <w:pPr>
              <w:pStyle w:val="TAC"/>
            </w:pPr>
            <w:r w:rsidRPr="001D2CEF">
              <w:t>M</w:t>
            </w:r>
          </w:p>
        </w:tc>
        <w:tc>
          <w:tcPr>
            <w:tcW w:w="1134" w:type="dxa"/>
            <w:tcBorders>
              <w:top w:val="single" w:sz="4" w:space="0" w:color="auto"/>
              <w:left w:val="single" w:sz="4" w:space="0" w:color="auto"/>
              <w:bottom w:val="single" w:sz="4" w:space="0" w:color="auto"/>
              <w:right w:val="single" w:sz="4" w:space="0" w:color="auto"/>
            </w:tcBorders>
          </w:tcPr>
          <w:p w14:paraId="6E07F593" w14:textId="77777777" w:rsidR="00E92CBF" w:rsidRPr="001D2CEF" w:rsidRDefault="00E92CBF" w:rsidP="00AA7DB8">
            <w:pPr>
              <w:pStyle w:val="TAL"/>
            </w:pPr>
            <w:r w:rsidRPr="001D2CEF">
              <w:t>1</w:t>
            </w:r>
          </w:p>
        </w:tc>
        <w:tc>
          <w:tcPr>
            <w:tcW w:w="4359" w:type="dxa"/>
            <w:tcBorders>
              <w:top w:val="single" w:sz="4" w:space="0" w:color="auto"/>
              <w:left w:val="single" w:sz="4" w:space="0" w:color="auto"/>
              <w:bottom w:val="single" w:sz="4" w:space="0" w:color="auto"/>
              <w:right w:val="single" w:sz="4" w:space="0" w:color="auto"/>
            </w:tcBorders>
          </w:tcPr>
          <w:p w14:paraId="42650BC0" w14:textId="77777777" w:rsidR="00E92CBF" w:rsidRPr="001D2CEF" w:rsidRDefault="00E92CBF" w:rsidP="00AA7DB8">
            <w:pPr>
              <w:pStyle w:val="TAL"/>
              <w:rPr>
                <w:rFonts w:cs="Arial"/>
                <w:szCs w:val="18"/>
              </w:rPr>
            </w:pPr>
            <w:r w:rsidRPr="001D2CEF">
              <w:rPr>
                <w:rFonts w:cs="Arial"/>
                <w:szCs w:val="18"/>
              </w:rPr>
              <w:t>It contains the URI of the linked resource.</w:t>
            </w:r>
          </w:p>
        </w:tc>
      </w:tr>
    </w:tbl>
    <w:p w14:paraId="18B7FCDB" w14:textId="77777777" w:rsidR="00E92CBF" w:rsidRPr="001D2CEF" w:rsidRDefault="00E92CBF" w:rsidP="00E92CBF">
      <w:pPr>
        <w:rPr>
          <w:lang w:val="en-US"/>
        </w:rPr>
      </w:pPr>
    </w:p>
    <w:p w14:paraId="656C1108" w14:textId="77777777" w:rsidR="00E92CBF" w:rsidRPr="001D2CEF" w:rsidRDefault="00E92CBF" w:rsidP="00D362EB">
      <w:pPr>
        <w:pStyle w:val="Heading4"/>
      </w:pPr>
      <w:bookmarkStart w:id="269" w:name="_Toc24925782"/>
      <w:bookmarkStart w:id="270" w:name="_Toc24925960"/>
      <w:bookmarkStart w:id="271" w:name="_Toc24926136"/>
      <w:bookmarkStart w:id="272" w:name="_Toc33963989"/>
      <w:bookmarkStart w:id="273" w:name="_Toc33980745"/>
      <w:bookmarkStart w:id="274" w:name="_Toc36462546"/>
      <w:bookmarkStart w:id="275" w:name="_Toc36462742"/>
      <w:bookmarkStart w:id="276" w:name="_Toc43025981"/>
      <w:bookmarkStart w:id="277" w:name="_Toc49763515"/>
      <w:bookmarkStart w:id="278" w:name="_Toc56754211"/>
      <w:bookmarkStart w:id="279" w:name="_Toc88742977"/>
      <w:bookmarkStart w:id="280" w:name="_Toc90649788"/>
      <w:r w:rsidRPr="001D2CEF">
        <w:lastRenderedPageBreak/>
        <w:t>5.2.4.3</w:t>
      </w:r>
      <w:r w:rsidRPr="001D2CEF">
        <w:tab/>
        <w:t>Type PatchItem</w:t>
      </w:r>
      <w:bookmarkEnd w:id="269"/>
      <w:bookmarkEnd w:id="270"/>
      <w:bookmarkEnd w:id="271"/>
      <w:bookmarkEnd w:id="272"/>
      <w:bookmarkEnd w:id="273"/>
      <w:bookmarkEnd w:id="274"/>
      <w:bookmarkEnd w:id="275"/>
      <w:bookmarkEnd w:id="276"/>
      <w:bookmarkEnd w:id="277"/>
      <w:bookmarkEnd w:id="278"/>
      <w:bookmarkEnd w:id="279"/>
      <w:bookmarkEnd w:id="280"/>
    </w:p>
    <w:p w14:paraId="7DD657F0" w14:textId="77777777" w:rsidR="00E92CBF" w:rsidRPr="001D2CEF" w:rsidRDefault="00E92CBF" w:rsidP="00E92CBF">
      <w:pPr>
        <w:pStyle w:val="TH"/>
      </w:pPr>
      <w:r w:rsidRPr="001D2CEF">
        <w:t>Table 5.2.4.3-1: Definition of type PatchItem</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E92CBF" w:rsidRPr="001D2CEF" w14:paraId="30E855FE"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14:paraId="22F891F1" w14:textId="77777777" w:rsidR="00E92CBF" w:rsidRPr="001D2CEF" w:rsidRDefault="00E92CBF" w:rsidP="00AA7DB8">
            <w:pPr>
              <w:pStyle w:val="TAH"/>
            </w:pPr>
            <w:r w:rsidRPr="001D2CEF">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14:paraId="350398DA" w14:textId="77777777" w:rsidR="00E92CBF" w:rsidRPr="001D2CEF" w:rsidRDefault="00E92CBF" w:rsidP="00AA7DB8">
            <w:pPr>
              <w:pStyle w:val="TAH"/>
            </w:pPr>
            <w:r w:rsidRPr="001D2CE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660BB5EA" w14:textId="77777777" w:rsidR="00E92CBF" w:rsidRPr="001D2CEF" w:rsidRDefault="00E92CBF" w:rsidP="00AA7DB8">
            <w:pPr>
              <w:pStyle w:val="TAH"/>
            </w:pPr>
            <w:r w:rsidRPr="001D2CE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6A4EC03A" w14:textId="77777777" w:rsidR="00E92CBF" w:rsidRPr="001D2CEF" w:rsidRDefault="00E92CBF" w:rsidP="00AA7DB8">
            <w:pPr>
              <w:pStyle w:val="TAH"/>
            </w:pPr>
            <w:r w:rsidRPr="001D2CEF">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14:paraId="6A315253" w14:textId="77777777" w:rsidR="00E92CBF" w:rsidRPr="001D2CEF" w:rsidRDefault="00E92CBF" w:rsidP="00AA7DB8">
            <w:pPr>
              <w:pStyle w:val="TAH"/>
            </w:pPr>
            <w:r w:rsidRPr="001D2CEF">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14:paraId="01303184" w14:textId="77777777" w:rsidR="00E92CBF" w:rsidRPr="001D2CEF" w:rsidRDefault="00E92CBF" w:rsidP="00AA7DB8">
            <w:pPr>
              <w:pStyle w:val="TAH"/>
            </w:pPr>
            <w:r w:rsidRPr="001D2CEF">
              <w:t>Applicability</w:t>
            </w:r>
          </w:p>
        </w:tc>
      </w:tr>
      <w:tr w:rsidR="00E92CBF" w:rsidRPr="001D2CEF" w14:paraId="46B46FDB"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5C37BE39" w14:textId="77777777" w:rsidR="00E92CBF" w:rsidRPr="001D2CEF" w:rsidRDefault="00E92CBF" w:rsidP="00AA7DB8">
            <w:pPr>
              <w:pStyle w:val="TAL"/>
            </w:pPr>
            <w:r w:rsidRPr="001D2CEF">
              <w:t>op</w:t>
            </w:r>
          </w:p>
        </w:tc>
        <w:tc>
          <w:tcPr>
            <w:tcW w:w="1530" w:type="dxa"/>
            <w:tcBorders>
              <w:top w:val="single" w:sz="4" w:space="0" w:color="auto"/>
              <w:left w:val="single" w:sz="4" w:space="0" w:color="auto"/>
              <w:bottom w:val="single" w:sz="4" w:space="0" w:color="auto"/>
              <w:right w:val="single" w:sz="4" w:space="0" w:color="auto"/>
            </w:tcBorders>
          </w:tcPr>
          <w:p w14:paraId="61898AF3" w14:textId="77777777" w:rsidR="00E92CBF" w:rsidRPr="001D2CEF" w:rsidRDefault="00E92CBF" w:rsidP="00AA7DB8">
            <w:pPr>
              <w:pStyle w:val="TAL"/>
            </w:pPr>
            <w:r w:rsidRPr="001D2CEF">
              <w:t>PatchOperation</w:t>
            </w:r>
          </w:p>
        </w:tc>
        <w:tc>
          <w:tcPr>
            <w:tcW w:w="450" w:type="dxa"/>
            <w:tcBorders>
              <w:top w:val="single" w:sz="4" w:space="0" w:color="auto"/>
              <w:left w:val="single" w:sz="4" w:space="0" w:color="auto"/>
              <w:bottom w:val="single" w:sz="4" w:space="0" w:color="auto"/>
              <w:right w:val="single" w:sz="4" w:space="0" w:color="auto"/>
            </w:tcBorders>
          </w:tcPr>
          <w:p w14:paraId="74A4868F"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66CB0692" w14:textId="77777777" w:rsidR="00E92CBF" w:rsidRPr="001D2CEF" w:rsidRDefault="00E92CBF" w:rsidP="00AA7DB8">
            <w:pPr>
              <w:pStyle w:val="TAC"/>
            </w:pPr>
            <w:r w:rsidRPr="001D2CEF">
              <w:t>1</w:t>
            </w:r>
          </w:p>
        </w:tc>
        <w:tc>
          <w:tcPr>
            <w:tcW w:w="3240" w:type="dxa"/>
            <w:tcBorders>
              <w:top w:val="single" w:sz="4" w:space="0" w:color="auto"/>
              <w:left w:val="single" w:sz="4" w:space="0" w:color="auto"/>
              <w:bottom w:val="single" w:sz="4" w:space="0" w:color="auto"/>
              <w:right w:val="single" w:sz="4" w:space="0" w:color="auto"/>
            </w:tcBorders>
          </w:tcPr>
          <w:p w14:paraId="15C7FB2A" w14:textId="77777777" w:rsidR="00E92CBF" w:rsidRPr="001D2CEF" w:rsidRDefault="00E92CBF" w:rsidP="00AA7DB8">
            <w:pPr>
              <w:pStyle w:val="TAL"/>
            </w:pPr>
            <w:r w:rsidRPr="001D2CEF">
              <w:t>This IE indicates the patch operation as defined in IETF RFC 6902 [14] to be performed on resource.</w:t>
            </w:r>
          </w:p>
        </w:tc>
        <w:tc>
          <w:tcPr>
            <w:tcW w:w="1393" w:type="dxa"/>
            <w:tcBorders>
              <w:top w:val="single" w:sz="4" w:space="0" w:color="auto"/>
              <w:left w:val="single" w:sz="4" w:space="0" w:color="auto"/>
              <w:bottom w:val="single" w:sz="4" w:space="0" w:color="auto"/>
              <w:right w:val="single" w:sz="4" w:space="0" w:color="auto"/>
            </w:tcBorders>
          </w:tcPr>
          <w:p w14:paraId="33FB31DB" w14:textId="77777777" w:rsidR="00E92CBF" w:rsidRPr="001D2CEF" w:rsidRDefault="00E92CBF" w:rsidP="00AA7DB8">
            <w:pPr>
              <w:pStyle w:val="TAL"/>
            </w:pPr>
          </w:p>
        </w:tc>
      </w:tr>
      <w:tr w:rsidR="00E92CBF" w:rsidRPr="001D2CEF" w14:paraId="73EA8689"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13340179" w14:textId="77777777" w:rsidR="00E92CBF" w:rsidRPr="001D2CEF" w:rsidRDefault="00E92CBF" w:rsidP="00AA7DB8">
            <w:pPr>
              <w:pStyle w:val="TAL"/>
            </w:pPr>
            <w:r w:rsidRPr="001D2CEF">
              <w:t>path</w:t>
            </w:r>
          </w:p>
        </w:tc>
        <w:tc>
          <w:tcPr>
            <w:tcW w:w="1530" w:type="dxa"/>
            <w:tcBorders>
              <w:top w:val="single" w:sz="4" w:space="0" w:color="auto"/>
              <w:left w:val="single" w:sz="4" w:space="0" w:color="auto"/>
              <w:bottom w:val="single" w:sz="4" w:space="0" w:color="auto"/>
              <w:right w:val="single" w:sz="4" w:space="0" w:color="auto"/>
            </w:tcBorders>
          </w:tcPr>
          <w:p w14:paraId="4D293B6C" w14:textId="77777777" w:rsidR="00E92CBF" w:rsidRPr="001D2CEF" w:rsidRDefault="00E92CBF" w:rsidP="00AA7DB8">
            <w:pPr>
              <w:pStyle w:val="TAL"/>
            </w:pPr>
            <w:r w:rsidRPr="001D2CEF">
              <w:t>string</w:t>
            </w:r>
          </w:p>
        </w:tc>
        <w:tc>
          <w:tcPr>
            <w:tcW w:w="450" w:type="dxa"/>
            <w:tcBorders>
              <w:top w:val="single" w:sz="4" w:space="0" w:color="auto"/>
              <w:left w:val="single" w:sz="4" w:space="0" w:color="auto"/>
              <w:bottom w:val="single" w:sz="4" w:space="0" w:color="auto"/>
              <w:right w:val="single" w:sz="4" w:space="0" w:color="auto"/>
            </w:tcBorders>
          </w:tcPr>
          <w:p w14:paraId="41D98E7A"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523BBBE8" w14:textId="77777777" w:rsidR="00E92CBF" w:rsidRPr="001D2CEF" w:rsidRDefault="00E92CBF" w:rsidP="00AA7DB8">
            <w:pPr>
              <w:pStyle w:val="TAC"/>
            </w:pPr>
            <w:r w:rsidRPr="001D2CEF">
              <w:t>1</w:t>
            </w:r>
          </w:p>
        </w:tc>
        <w:tc>
          <w:tcPr>
            <w:tcW w:w="3240" w:type="dxa"/>
            <w:tcBorders>
              <w:top w:val="single" w:sz="4" w:space="0" w:color="auto"/>
              <w:left w:val="single" w:sz="4" w:space="0" w:color="auto"/>
              <w:bottom w:val="single" w:sz="4" w:space="0" w:color="auto"/>
              <w:right w:val="single" w:sz="4" w:space="0" w:color="auto"/>
            </w:tcBorders>
          </w:tcPr>
          <w:p w14:paraId="58A48819" w14:textId="77777777" w:rsidR="00E92CBF" w:rsidRPr="001D2CEF" w:rsidRDefault="00E92CBF" w:rsidP="00AA7DB8">
            <w:pPr>
              <w:pStyle w:val="TAL"/>
            </w:pPr>
            <w:r w:rsidRPr="001D2CEF">
              <w:t>This IE contains a JSON pointer value (as defined in IETF RFC 6901 [12]) that references a location of a resource on which the patch operation shall be performed.</w:t>
            </w:r>
          </w:p>
        </w:tc>
        <w:tc>
          <w:tcPr>
            <w:tcW w:w="1393" w:type="dxa"/>
            <w:tcBorders>
              <w:top w:val="single" w:sz="4" w:space="0" w:color="auto"/>
              <w:left w:val="single" w:sz="4" w:space="0" w:color="auto"/>
              <w:bottom w:val="single" w:sz="4" w:space="0" w:color="auto"/>
              <w:right w:val="single" w:sz="4" w:space="0" w:color="auto"/>
            </w:tcBorders>
          </w:tcPr>
          <w:p w14:paraId="3B061899" w14:textId="77777777" w:rsidR="00E92CBF" w:rsidRPr="001D2CEF" w:rsidRDefault="00E92CBF" w:rsidP="00AA7DB8">
            <w:pPr>
              <w:pStyle w:val="TAL"/>
            </w:pPr>
          </w:p>
        </w:tc>
      </w:tr>
      <w:tr w:rsidR="00E92CBF" w:rsidRPr="001D2CEF" w14:paraId="16220E4C"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073837A0" w14:textId="77777777" w:rsidR="00E92CBF" w:rsidRPr="001D2CEF" w:rsidRDefault="00E92CBF" w:rsidP="00AA7DB8">
            <w:pPr>
              <w:pStyle w:val="TAL"/>
            </w:pPr>
            <w:r w:rsidRPr="001D2CEF">
              <w:t>from</w:t>
            </w:r>
          </w:p>
        </w:tc>
        <w:tc>
          <w:tcPr>
            <w:tcW w:w="1530" w:type="dxa"/>
            <w:tcBorders>
              <w:top w:val="single" w:sz="4" w:space="0" w:color="auto"/>
              <w:left w:val="single" w:sz="4" w:space="0" w:color="auto"/>
              <w:bottom w:val="single" w:sz="4" w:space="0" w:color="auto"/>
              <w:right w:val="single" w:sz="4" w:space="0" w:color="auto"/>
            </w:tcBorders>
          </w:tcPr>
          <w:p w14:paraId="12BAA05D" w14:textId="77777777" w:rsidR="00E92CBF" w:rsidRPr="001D2CEF" w:rsidRDefault="00E92CBF" w:rsidP="00AA7DB8">
            <w:pPr>
              <w:pStyle w:val="TAL"/>
            </w:pPr>
            <w:r w:rsidRPr="001D2CEF">
              <w:t>string</w:t>
            </w:r>
          </w:p>
        </w:tc>
        <w:tc>
          <w:tcPr>
            <w:tcW w:w="450" w:type="dxa"/>
            <w:tcBorders>
              <w:top w:val="single" w:sz="4" w:space="0" w:color="auto"/>
              <w:left w:val="single" w:sz="4" w:space="0" w:color="auto"/>
              <w:bottom w:val="single" w:sz="4" w:space="0" w:color="auto"/>
              <w:right w:val="single" w:sz="4" w:space="0" w:color="auto"/>
            </w:tcBorders>
          </w:tcPr>
          <w:p w14:paraId="1CA6BBD8" w14:textId="77777777" w:rsidR="00E92CBF" w:rsidRPr="001D2CEF" w:rsidRDefault="00E92CBF" w:rsidP="00AA7DB8">
            <w:pPr>
              <w:pStyle w:val="TAC"/>
            </w:pPr>
            <w:r w:rsidRPr="001D2CEF">
              <w:t>C</w:t>
            </w:r>
          </w:p>
        </w:tc>
        <w:tc>
          <w:tcPr>
            <w:tcW w:w="1170" w:type="dxa"/>
            <w:tcBorders>
              <w:top w:val="single" w:sz="4" w:space="0" w:color="auto"/>
              <w:left w:val="single" w:sz="4" w:space="0" w:color="auto"/>
              <w:bottom w:val="single" w:sz="4" w:space="0" w:color="auto"/>
              <w:right w:val="single" w:sz="4" w:space="0" w:color="auto"/>
            </w:tcBorders>
          </w:tcPr>
          <w:p w14:paraId="43811FD1" w14:textId="77777777" w:rsidR="00E92CBF" w:rsidRPr="001D2CEF" w:rsidRDefault="00E92CBF" w:rsidP="00AA7DB8">
            <w:pPr>
              <w:pStyle w:val="TAC"/>
            </w:pPr>
            <w:r w:rsidRPr="001D2CEF">
              <w:t>0..1</w:t>
            </w:r>
          </w:p>
        </w:tc>
        <w:tc>
          <w:tcPr>
            <w:tcW w:w="3240" w:type="dxa"/>
            <w:tcBorders>
              <w:top w:val="single" w:sz="4" w:space="0" w:color="auto"/>
              <w:left w:val="single" w:sz="4" w:space="0" w:color="auto"/>
              <w:bottom w:val="single" w:sz="4" w:space="0" w:color="auto"/>
              <w:right w:val="single" w:sz="4" w:space="0" w:color="auto"/>
            </w:tcBorders>
          </w:tcPr>
          <w:p w14:paraId="4BAE604E" w14:textId="77777777" w:rsidR="00E92CBF" w:rsidRPr="001D2CEF" w:rsidRDefault="00E92CBF" w:rsidP="00AA7DB8">
            <w:pPr>
              <w:pStyle w:val="TAL"/>
            </w:pPr>
            <w:r w:rsidRPr="001D2CEF">
              <w:t>This IE indicates the path of the source JSON element (according to JSON Pointer syntax) being moved or copied to the location indicated by the "path" attribute.</w:t>
            </w:r>
          </w:p>
          <w:p w14:paraId="7BB15FD5" w14:textId="77777777" w:rsidR="00E92CBF" w:rsidRPr="001D2CEF" w:rsidRDefault="00E92CBF" w:rsidP="00AA7DB8">
            <w:pPr>
              <w:pStyle w:val="TAL"/>
            </w:pPr>
            <w:r w:rsidRPr="001D2CEF">
              <w:t>It shall be present if the patch operation is "move" or "copy".</w:t>
            </w:r>
          </w:p>
        </w:tc>
        <w:tc>
          <w:tcPr>
            <w:tcW w:w="1393" w:type="dxa"/>
            <w:tcBorders>
              <w:top w:val="single" w:sz="4" w:space="0" w:color="auto"/>
              <w:left w:val="single" w:sz="4" w:space="0" w:color="auto"/>
              <w:bottom w:val="single" w:sz="4" w:space="0" w:color="auto"/>
              <w:right w:val="single" w:sz="4" w:space="0" w:color="auto"/>
            </w:tcBorders>
          </w:tcPr>
          <w:p w14:paraId="5EB663DD" w14:textId="77777777" w:rsidR="00E92CBF" w:rsidRPr="001D2CEF" w:rsidRDefault="00E92CBF" w:rsidP="00AA7DB8">
            <w:pPr>
              <w:pStyle w:val="TAL"/>
            </w:pPr>
          </w:p>
        </w:tc>
      </w:tr>
      <w:tr w:rsidR="00E92CBF" w:rsidRPr="001D2CEF" w14:paraId="26375D13"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338B3A80" w14:textId="77777777" w:rsidR="00E92CBF" w:rsidRPr="001D2CEF" w:rsidRDefault="00E92CBF" w:rsidP="00AA7DB8">
            <w:pPr>
              <w:pStyle w:val="TAL"/>
            </w:pPr>
            <w:r w:rsidRPr="001D2CEF">
              <w:t>value</w:t>
            </w:r>
          </w:p>
        </w:tc>
        <w:tc>
          <w:tcPr>
            <w:tcW w:w="1530" w:type="dxa"/>
            <w:tcBorders>
              <w:top w:val="single" w:sz="4" w:space="0" w:color="auto"/>
              <w:left w:val="single" w:sz="4" w:space="0" w:color="auto"/>
              <w:bottom w:val="single" w:sz="4" w:space="0" w:color="auto"/>
              <w:right w:val="single" w:sz="4" w:space="0" w:color="auto"/>
            </w:tcBorders>
          </w:tcPr>
          <w:p w14:paraId="7F4FFF83" w14:textId="77777777" w:rsidR="00E92CBF" w:rsidRPr="001D2CEF" w:rsidRDefault="00E92CBF" w:rsidP="00AA7DB8">
            <w:pPr>
              <w:pStyle w:val="TAL"/>
            </w:pPr>
            <w:r w:rsidRPr="001D2CEF">
              <w:t>Any type</w:t>
            </w:r>
          </w:p>
        </w:tc>
        <w:tc>
          <w:tcPr>
            <w:tcW w:w="450" w:type="dxa"/>
            <w:tcBorders>
              <w:top w:val="single" w:sz="4" w:space="0" w:color="auto"/>
              <w:left w:val="single" w:sz="4" w:space="0" w:color="auto"/>
              <w:bottom w:val="single" w:sz="4" w:space="0" w:color="auto"/>
              <w:right w:val="single" w:sz="4" w:space="0" w:color="auto"/>
            </w:tcBorders>
          </w:tcPr>
          <w:p w14:paraId="3B0A3B94" w14:textId="77777777" w:rsidR="00E92CBF" w:rsidRPr="001D2CEF" w:rsidRDefault="00E92CBF" w:rsidP="00AA7DB8">
            <w:pPr>
              <w:pStyle w:val="TAC"/>
            </w:pPr>
            <w:r w:rsidRPr="001D2CEF">
              <w:t>C</w:t>
            </w:r>
          </w:p>
        </w:tc>
        <w:tc>
          <w:tcPr>
            <w:tcW w:w="1170" w:type="dxa"/>
            <w:tcBorders>
              <w:top w:val="single" w:sz="4" w:space="0" w:color="auto"/>
              <w:left w:val="single" w:sz="4" w:space="0" w:color="auto"/>
              <w:bottom w:val="single" w:sz="4" w:space="0" w:color="auto"/>
              <w:right w:val="single" w:sz="4" w:space="0" w:color="auto"/>
            </w:tcBorders>
          </w:tcPr>
          <w:p w14:paraId="129C6154" w14:textId="77777777" w:rsidR="00E92CBF" w:rsidRPr="001D2CEF" w:rsidRDefault="00E92CBF" w:rsidP="00AA7DB8">
            <w:pPr>
              <w:pStyle w:val="TAC"/>
            </w:pPr>
            <w:r w:rsidRPr="001D2CEF">
              <w:t>0..1</w:t>
            </w:r>
          </w:p>
        </w:tc>
        <w:tc>
          <w:tcPr>
            <w:tcW w:w="3240" w:type="dxa"/>
            <w:tcBorders>
              <w:top w:val="single" w:sz="4" w:space="0" w:color="auto"/>
              <w:left w:val="single" w:sz="4" w:space="0" w:color="auto"/>
              <w:bottom w:val="single" w:sz="4" w:space="0" w:color="auto"/>
              <w:right w:val="single" w:sz="4" w:space="0" w:color="auto"/>
            </w:tcBorders>
          </w:tcPr>
          <w:p w14:paraId="144E8EB6" w14:textId="77777777" w:rsidR="00E92CBF" w:rsidRPr="001D2CEF" w:rsidRDefault="00E92CBF" w:rsidP="00AA7DB8">
            <w:pPr>
              <w:pStyle w:val="TAL"/>
            </w:pPr>
            <w:r w:rsidRPr="001D2CEF">
              <w:t>This IE indicates a new value for the resource specified in the path attribute.</w:t>
            </w:r>
          </w:p>
          <w:p w14:paraId="24C5A2A0" w14:textId="77777777" w:rsidR="00E92CBF" w:rsidRPr="001D2CEF" w:rsidRDefault="00E92CBF" w:rsidP="00AA7DB8">
            <w:pPr>
              <w:pStyle w:val="TAL"/>
            </w:pPr>
            <w:r w:rsidRPr="001D2CEF">
              <w:t>It shall be present if the patch operation is "add", "replace" or "test".</w:t>
            </w:r>
          </w:p>
          <w:p w14:paraId="4CFCAB0B" w14:textId="77777777" w:rsidR="00E92CBF" w:rsidRPr="001D2CEF" w:rsidRDefault="00E92CBF" w:rsidP="00AA7DB8">
            <w:pPr>
              <w:pStyle w:val="TAL"/>
            </w:pPr>
            <w:r w:rsidRPr="001D2CEF">
              <w:t>The data type of this attribute shall be the same as the type of the resource on which the patch operation shall be performed. The null value shall be allowed.</w:t>
            </w:r>
          </w:p>
        </w:tc>
        <w:tc>
          <w:tcPr>
            <w:tcW w:w="1393" w:type="dxa"/>
            <w:tcBorders>
              <w:top w:val="single" w:sz="4" w:space="0" w:color="auto"/>
              <w:left w:val="single" w:sz="4" w:space="0" w:color="auto"/>
              <w:bottom w:val="single" w:sz="4" w:space="0" w:color="auto"/>
              <w:right w:val="single" w:sz="4" w:space="0" w:color="auto"/>
            </w:tcBorders>
          </w:tcPr>
          <w:p w14:paraId="143A9373" w14:textId="77777777" w:rsidR="00E92CBF" w:rsidRPr="001D2CEF" w:rsidRDefault="00E92CBF" w:rsidP="00AA7DB8">
            <w:pPr>
              <w:pStyle w:val="TAL"/>
            </w:pPr>
          </w:p>
        </w:tc>
      </w:tr>
    </w:tbl>
    <w:p w14:paraId="34FA6184" w14:textId="77777777" w:rsidR="00E92CBF" w:rsidRPr="001D2CEF" w:rsidRDefault="00E92CBF" w:rsidP="00E92CBF"/>
    <w:p w14:paraId="047BE6F7" w14:textId="77777777" w:rsidR="00E92CBF" w:rsidRPr="001D2CEF" w:rsidRDefault="00E92CBF" w:rsidP="00D362EB">
      <w:pPr>
        <w:pStyle w:val="Heading4"/>
        <w:rPr>
          <w:lang w:val="en-US"/>
        </w:rPr>
      </w:pPr>
      <w:bookmarkStart w:id="281" w:name="_Toc24925783"/>
      <w:bookmarkStart w:id="282" w:name="_Toc24925961"/>
      <w:bookmarkStart w:id="283" w:name="_Toc24926137"/>
      <w:bookmarkStart w:id="284" w:name="_Toc33963990"/>
      <w:bookmarkStart w:id="285" w:name="_Toc33980746"/>
      <w:bookmarkStart w:id="286" w:name="_Toc36462547"/>
      <w:bookmarkStart w:id="287" w:name="_Toc36462743"/>
      <w:bookmarkStart w:id="288" w:name="_Toc43025982"/>
      <w:bookmarkStart w:id="289" w:name="_Toc49763516"/>
      <w:bookmarkStart w:id="290" w:name="_Toc56754212"/>
      <w:bookmarkStart w:id="291" w:name="_Toc88742978"/>
      <w:bookmarkStart w:id="292" w:name="_Toc90649789"/>
      <w:r w:rsidRPr="001D2CEF">
        <w:rPr>
          <w:lang w:val="en-US"/>
        </w:rPr>
        <w:t>5.2.4.4</w:t>
      </w:r>
      <w:r w:rsidRPr="001D2CEF">
        <w:rPr>
          <w:lang w:val="en-US"/>
        </w:rPr>
        <w:tab/>
        <w:t>Type: LinksValueSchema</w:t>
      </w:r>
      <w:bookmarkEnd w:id="281"/>
      <w:bookmarkEnd w:id="282"/>
      <w:bookmarkEnd w:id="283"/>
      <w:bookmarkEnd w:id="284"/>
      <w:bookmarkEnd w:id="285"/>
      <w:bookmarkEnd w:id="286"/>
      <w:bookmarkEnd w:id="287"/>
      <w:bookmarkEnd w:id="288"/>
      <w:bookmarkEnd w:id="289"/>
      <w:bookmarkEnd w:id="290"/>
      <w:bookmarkEnd w:id="291"/>
      <w:bookmarkEnd w:id="292"/>
    </w:p>
    <w:p w14:paraId="20583553" w14:textId="77777777" w:rsidR="00E92CBF" w:rsidRPr="001D2CEF" w:rsidRDefault="00E92CBF" w:rsidP="00E92CBF">
      <w:pPr>
        <w:pStyle w:val="TH"/>
      </w:pPr>
      <w:r w:rsidRPr="001D2CEF">
        <w:rPr>
          <w:noProof/>
        </w:rPr>
        <w:t>Table </w:t>
      </w:r>
      <w:r w:rsidRPr="001D2CEF">
        <w:t xml:space="preserve">5.2.4.4-1: </w:t>
      </w:r>
      <w:r w:rsidRPr="001D2CEF">
        <w:rPr>
          <w:noProof/>
        </w:rPr>
        <w:t xml:space="preserve">Definition of type </w:t>
      </w:r>
      <w:r w:rsidRPr="001D2CEF">
        <w:t>LinksValueSchema</w:t>
      </w:r>
      <w:r w:rsidRPr="001D2CEF">
        <w:rPr>
          <w:noProof/>
        </w:rPr>
        <w:t xml:space="preserve"> as a list of mutually exclusive alternatives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0"/>
        <w:gridCol w:w="1350"/>
        <w:gridCol w:w="3934"/>
      </w:tblGrid>
      <w:tr w:rsidR="00E92CBF" w:rsidRPr="001D2CEF" w14:paraId="482DA79C" w14:textId="77777777" w:rsidTr="00AA7DB8">
        <w:trPr>
          <w:jc w:val="center"/>
        </w:trPr>
        <w:tc>
          <w:tcPr>
            <w:tcW w:w="1800" w:type="dxa"/>
            <w:tcBorders>
              <w:top w:val="single" w:sz="4" w:space="0" w:color="auto"/>
              <w:left w:val="single" w:sz="4" w:space="0" w:color="auto"/>
              <w:bottom w:val="single" w:sz="4" w:space="0" w:color="auto"/>
              <w:right w:val="single" w:sz="4" w:space="0" w:color="auto"/>
            </w:tcBorders>
            <w:shd w:val="clear" w:color="auto" w:fill="C0C0C0"/>
            <w:hideMark/>
          </w:tcPr>
          <w:p w14:paraId="73026F57" w14:textId="77777777" w:rsidR="00E92CBF" w:rsidRPr="001D2CEF" w:rsidRDefault="00E92CBF" w:rsidP="00AA7DB8">
            <w:pPr>
              <w:pStyle w:val="TAH"/>
            </w:pPr>
            <w:r w:rsidRPr="001D2CEF">
              <w:t>Data type</w:t>
            </w:r>
          </w:p>
        </w:tc>
        <w:tc>
          <w:tcPr>
            <w:tcW w:w="1350" w:type="dxa"/>
            <w:tcBorders>
              <w:top w:val="single" w:sz="4" w:space="0" w:color="auto"/>
              <w:left w:val="single" w:sz="4" w:space="0" w:color="auto"/>
              <w:bottom w:val="single" w:sz="4" w:space="0" w:color="auto"/>
              <w:right w:val="single" w:sz="4" w:space="0" w:color="auto"/>
            </w:tcBorders>
            <w:shd w:val="clear" w:color="auto" w:fill="C0C0C0"/>
          </w:tcPr>
          <w:p w14:paraId="3F7653AB" w14:textId="77777777" w:rsidR="00E92CBF" w:rsidRPr="001D2CEF" w:rsidRDefault="00E92CBF" w:rsidP="00AA7DB8">
            <w:pPr>
              <w:pStyle w:val="TAH"/>
            </w:pPr>
            <w:r w:rsidRPr="001D2CEF">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14:paraId="397492B9" w14:textId="77777777" w:rsidR="00E92CBF" w:rsidRPr="001D2CEF" w:rsidRDefault="00E92CBF" w:rsidP="00AA7DB8">
            <w:pPr>
              <w:pStyle w:val="TAH"/>
            </w:pPr>
            <w:r w:rsidRPr="001D2CEF">
              <w:t>Description</w:t>
            </w:r>
          </w:p>
        </w:tc>
      </w:tr>
      <w:tr w:rsidR="00E92CBF" w:rsidRPr="001D2CEF" w14:paraId="55D7F886" w14:textId="77777777" w:rsidTr="00AA7DB8">
        <w:trPr>
          <w:jc w:val="center"/>
        </w:trPr>
        <w:tc>
          <w:tcPr>
            <w:tcW w:w="1800" w:type="dxa"/>
            <w:tcBorders>
              <w:top w:val="single" w:sz="4" w:space="0" w:color="auto"/>
              <w:left w:val="single" w:sz="4" w:space="0" w:color="auto"/>
              <w:bottom w:val="single" w:sz="4" w:space="0" w:color="auto"/>
              <w:right w:val="single" w:sz="4" w:space="0" w:color="auto"/>
            </w:tcBorders>
          </w:tcPr>
          <w:p w14:paraId="1A83F4CD" w14:textId="77777777" w:rsidR="00E92CBF" w:rsidRPr="001D2CEF" w:rsidRDefault="00E92CBF" w:rsidP="00AA7DB8">
            <w:pPr>
              <w:pStyle w:val="TAL"/>
            </w:pPr>
            <w:r w:rsidRPr="001D2CEF">
              <w:t>array(Link)</w:t>
            </w:r>
          </w:p>
        </w:tc>
        <w:tc>
          <w:tcPr>
            <w:tcW w:w="1350" w:type="dxa"/>
            <w:tcBorders>
              <w:top w:val="single" w:sz="4" w:space="0" w:color="auto"/>
              <w:left w:val="single" w:sz="4" w:space="0" w:color="auto"/>
              <w:bottom w:val="single" w:sz="4" w:space="0" w:color="auto"/>
              <w:right w:val="single" w:sz="4" w:space="0" w:color="auto"/>
            </w:tcBorders>
          </w:tcPr>
          <w:p w14:paraId="535309E1" w14:textId="77777777" w:rsidR="00E92CBF" w:rsidRPr="001D2CEF" w:rsidRDefault="00E92CBF" w:rsidP="00AA7DB8">
            <w:pPr>
              <w:pStyle w:val="TAL"/>
            </w:pPr>
            <w:r w:rsidRPr="001D2CEF">
              <w:t>1..N</w:t>
            </w:r>
          </w:p>
        </w:tc>
        <w:tc>
          <w:tcPr>
            <w:tcW w:w="3934" w:type="dxa"/>
            <w:tcBorders>
              <w:top w:val="single" w:sz="4" w:space="0" w:color="auto"/>
              <w:left w:val="single" w:sz="4" w:space="0" w:color="auto"/>
              <w:bottom w:val="single" w:sz="4" w:space="0" w:color="auto"/>
              <w:right w:val="single" w:sz="4" w:space="0" w:color="auto"/>
            </w:tcBorders>
          </w:tcPr>
          <w:p w14:paraId="33AED96D" w14:textId="77777777" w:rsidR="00E92CBF" w:rsidRPr="001D2CEF" w:rsidRDefault="00E92CBF" w:rsidP="00AA7DB8">
            <w:pPr>
              <w:pStyle w:val="TAL"/>
              <w:rPr>
                <w:rFonts w:cs="Arial"/>
                <w:szCs w:val="18"/>
              </w:rPr>
            </w:pPr>
            <w:r w:rsidRPr="001D2CEF">
              <w:rPr>
                <w:rFonts w:cs="Arial"/>
                <w:szCs w:val="18"/>
              </w:rPr>
              <w:t>Array of links</w:t>
            </w:r>
          </w:p>
        </w:tc>
      </w:tr>
      <w:tr w:rsidR="00E92CBF" w:rsidRPr="001D2CEF" w14:paraId="47933A77" w14:textId="77777777" w:rsidTr="00AA7DB8">
        <w:trPr>
          <w:jc w:val="center"/>
        </w:trPr>
        <w:tc>
          <w:tcPr>
            <w:tcW w:w="1800" w:type="dxa"/>
            <w:tcBorders>
              <w:top w:val="single" w:sz="4" w:space="0" w:color="auto"/>
              <w:left w:val="single" w:sz="4" w:space="0" w:color="auto"/>
              <w:bottom w:val="single" w:sz="4" w:space="0" w:color="auto"/>
              <w:right w:val="single" w:sz="4" w:space="0" w:color="auto"/>
            </w:tcBorders>
          </w:tcPr>
          <w:p w14:paraId="596602EC" w14:textId="77777777" w:rsidR="00E92CBF" w:rsidRPr="001D2CEF" w:rsidRDefault="00E92CBF" w:rsidP="00AA7DB8">
            <w:pPr>
              <w:pStyle w:val="TAL"/>
            </w:pPr>
            <w:r w:rsidRPr="001D2CEF">
              <w:t>Link</w:t>
            </w:r>
          </w:p>
        </w:tc>
        <w:tc>
          <w:tcPr>
            <w:tcW w:w="1350" w:type="dxa"/>
            <w:tcBorders>
              <w:top w:val="single" w:sz="4" w:space="0" w:color="auto"/>
              <w:left w:val="single" w:sz="4" w:space="0" w:color="auto"/>
              <w:bottom w:val="single" w:sz="4" w:space="0" w:color="auto"/>
              <w:right w:val="single" w:sz="4" w:space="0" w:color="auto"/>
            </w:tcBorders>
          </w:tcPr>
          <w:p w14:paraId="398AF432" w14:textId="77777777" w:rsidR="00E92CBF" w:rsidRPr="001D2CEF" w:rsidRDefault="00E92CBF" w:rsidP="00AA7DB8">
            <w:pPr>
              <w:pStyle w:val="TAL"/>
            </w:pPr>
            <w:r w:rsidRPr="001D2CEF">
              <w:t>1</w:t>
            </w:r>
          </w:p>
        </w:tc>
        <w:tc>
          <w:tcPr>
            <w:tcW w:w="3934" w:type="dxa"/>
            <w:tcBorders>
              <w:top w:val="single" w:sz="4" w:space="0" w:color="auto"/>
              <w:left w:val="single" w:sz="4" w:space="0" w:color="auto"/>
              <w:bottom w:val="single" w:sz="4" w:space="0" w:color="auto"/>
              <w:right w:val="single" w:sz="4" w:space="0" w:color="auto"/>
            </w:tcBorders>
          </w:tcPr>
          <w:p w14:paraId="22C7018D" w14:textId="77777777" w:rsidR="00E92CBF" w:rsidRPr="001D2CEF" w:rsidRDefault="00E92CBF" w:rsidP="00AA7DB8">
            <w:pPr>
              <w:pStyle w:val="TAL"/>
              <w:rPr>
                <w:rFonts w:cs="Arial"/>
                <w:szCs w:val="18"/>
              </w:rPr>
            </w:pPr>
            <w:r w:rsidRPr="001D2CEF">
              <w:t>link</w:t>
            </w:r>
          </w:p>
        </w:tc>
      </w:tr>
    </w:tbl>
    <w:p w14:paraId="7636C291" w14:textId="77777777" w:rsidR="00E92CBF" w:rsidRPr="001D2CEF" w:rsidRDefault="00E92CBF" w:rsidP="00E92CBF">
      <w:pPr>
        <w:rPr>
          <w:lang w:val="en-US"/>
        </w:rPr>
      </w:pPr>
    </w:p>
    <w:p w14:paraId="2DD31EA0" w14:textId="77777777" w:rsidR="00E92CBF" w:rsidRPr="001D2CEF" w:rsidRDefault="00E92CBF" w:rsidP="00D362EB">
      <w:pPr>
        <w:pStyle w:val="Heading4"/>
        <w:rPr>
          <w:lang w:val="en-US"/>
        </w:rPr>
      </w:pPr>
      <w:bookmarkStart w:id="293" w:name="_Toc24925784"/>
      <w:bookmarkStart w:id="294" w:name="_Toc24925962"/>
      <w:bookmarkStart w:id="295" w:name="_Toc24926138"/>
      <w:bookmarkStart w:id="296" w:name="_Toc33963991"/>
      <w:bookmarkStart w:id="297" w:name="_Toc33980747"/>
      <w:bookmarkStart w:id="298" w:name="_Toc36462548"/>
      <w:bookmarkStart w:id="299" w:name="_Toc36462744"/>
      <w:bookmarkStart w:id="300" w:name="_Toc43025983"/>
      <w:bookmarkStart w:id="301" w:name="_Toc49763517"/>
      <w:bookmarkStart w:id="302" w:name="_Toc56754213"/>
      <w:bookmarkStart w:id="303" w:name="_Toc88742979"/>
      <w:bookmarkStart w:id="304" w:name="_Toc90649790"/>
      <w:r w:rsidRPr="001D2CEF">
        <w:rPr>
          <w:lang w:val="en-US"/>
        </w:rPr>
        <w:t>5.2.4.5</w:t>
      </w:r>
      <w:r w:rsidRPr="001D2CEF">
        <w:rPr>
          <w:lang w:val="en-US"/>
        </w:rPr>
        <w:tab/>
        <w:t>Type: SelfLink</w:t>
      </w:r>
      <w:bookmarkEnd w:id="293"/>
      <w:bookmarkEnd w:id="294"/>
      <w:bookmarkEnd w:id="295"/>
      <w:bookmarkEnd w:id="296"/>
      <w:bookmarkEnd w:id="297"/>
      <w:bookmarkEnd w:id="298"/>
      <w:bookmarkEnd w:id="299"/>
      <w:bookmarkEnd w:id="300"/>
      <w:bookmarkEnd w:id="301"/>
      <w:bookmarkEnd w:id="302"/>
      <w:bookmarkEnd w:id="303"/>
      <w:bookmarkEnd w:id="304"/>
    </w:p>
    <w:p w14:paraId="174AB3F9" w14:textId="77777777" w:rsidR="00E92CBF" w:rsidRPr="001D2CEF" w:rsidRDefault="00E92CBF" w:rsidP="00E92CBF">
      <w:pPr>
        <w:pStyle w:val="TH"/>
      </w:pPr>
      <w:r w:rsidRPr="001D2CEF">
        <w:rPr>
          <w:noProof/>
        </w:rPr>
        <w:t>Table </w:t>
      </w:r>
      <w:r w:rsidRPr="001D2CEF">
        <w:t xml:space="preserve">5.2.4.5-1: </w:t>
      </w:r>
      <w:r w:rsidRPr="001D2CEF">
        <w:rPr>
          <w:noProof/>
        </w:rPr>
        <w:t xml:space="preserve">Definition of type </w:t>
      </w:r>
      <w:r w:rsidRPr="001D2CEF">
        <w:t>SelfLink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1D2CEF" w14:paraId="2411B4E2"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27E714C0" w14:textId="77777777" w:rsidR="00E92CBF" w:rsidRPr="001D2CEF" w:rsidRDefault="00E92CBF" w:rsidP="00AA7DB8">
            <w:pPr>
              <w:pStyle w:val="TAH"/>
            </w:pPr>
            <w:r w:rsidRPr="001D2CE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713D38D" w14:textId="77777777" w:rsidR="00E92CBF" w:rsidRPr="001D2CEF" w:rsidRDefault="00E92CBF" w:rsidP="00AA7DB8">
            <w:pPr>
              <w:pStyle w:val="TAH"/>
            </w:pPr>
            <w:r w:rsidRPr="001D2CE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EA7C533" w14:textId="77777777" w:rsidR="00E92CBF" w:rsidRPr="001D2CEF" w:rsidRDefault="00E92CBF" w:rsidP="00AA7DB8">
            <w:pPr>
              <w:pStyle w:val="TAH"/>
            </w:pPr>
            <w:r w:rsidRPr="001D2CE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54534D6" w14:textId="77777777" w:rsidR="00E92CBF" w:rsidRPr="001D2CEF" w:rsidRDefault="00E92CBF" w:rsidP="00AA7DB8">
            <w:pPr>
              <w:pStyle w:val="TAH"/>
            </w:pPr>
            <w:r w:rsidRPr="001D2CE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B089A3B" w14:textId="77777777" w:rsidR="00E92CBF" w:rsidRPr="001D2CEF" w:rsidRDefault="00E92CBF" w:rsidP="00AA7DB8">
            <w:pPr>
              <w:pStyle w:val="TAH"/>
              <w:rPr>
                <w:rFonts w:cs="Arial"/>
                <w:szCs w:val="18"/>
              </w:rPr>
            </w:pPr>
            <w:r w:rsidRPr="001D2CEF">
              <w:rPr>
                <w:rFonts w:cs="Arial"/>
                <w:szCs w:val="18"/>
              </w:rPr>
              <w:t>Description</w:t>
            </w:r>
          </w:p>
        </w:tc>
      </w:tr>
      <w:tr w:rsidR="00E92CBF" w:rsidRPr="001D2CEF" w14:paraId="1D9F3E62"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565507B5" w14:textId="77777777" w:rsidR="00E92CBF" w:rsidRPr="001D2CEF" w:rsidRDefault="00E92CBF" w:rsidP="00AA7DB8">
            <w:pPr>
              <w:pStyle w:val="TAL"/>
            </w:pPr>
            <w:r w:rsidRPr="001D2CEF">
              <w:t>self</w:t>
            </w:r>
          </w:p>
        </w:tc>
        <w:tc>
          <w:tcPr>
            <w:tcW w:w="1559" w:type="dxa"/>
            <w:tcBorders>
              <w:top w:val="single" w:sz="4" w:space="0" w:color="auto"/>
              <w:left w:val="single" w:sz="4" w:space="0" w:color="auto"/>
              <w:bottom w:val="single" w:sz="4" w:space="0" w:color="auto"/>
              <w:right w:val="single" w:sz="4" w:space="0" w:color="auto"/>
            </w:tcBorders>
          </w:tcPr>
          <w:p w14:paraId="1715A125" w14:textId="77777777" w:rsidR="00E92CBF" w:rsidRPr="001D2CEF" w:rsidRDefault="00E92CBF" w:rsidP="00AA7DB8">
            <w:pPr>
              <w:pStyle w:val="TAL"/>
            </w:pPr>
            <w:r w:rsidRPr="001D2CEF">
              <w:t>Link</w:t>
            </w:r>
          </w:p>
        </w:tc>
        <w:tc>
          <w:tcPr>
            <w:tcW w:w="425" w:type="dxa"/>
            <w:tcBorders>
              <w:top w:val="single" w:sz="4" w:space="0" w:color="auto"/>
              <w:left w:val="single" w:sz="4" w:space="0" w:color="auto"/>
              <w:bottom w:val="single" w:sz="4" w:space="0" w:color="auto"/>
              <w:right w:val="single" w:sz="4" w:space="0" w:color="auto"/>
            </w:tcBorders>
          </w:tcPr>
          <w:p w14:paraId="33D3BB9E" w14:textId="77777777" w:rsidR="00E92CBF" w:rsidRPr="001D2CEF" w:rsidRDefault="00E92CBF" w:rsidP="00AA7DB8">
            <w:pPr>
              <w:pStyle w:val="TAC"/>
            </w:pPr>
            <w:r w:rsidRPr="001D2CEF">
              <w:t>M</w:t>
            </w:r>
          </w:p>
        </w:tc>
        <w:tc>
          <w:tcPr>
            <w:tcW w:w="1134" w:type="dxa"/>
            <w:tcBorders>
              <w:top w:val="single" w:sz="4" w:space="0" w:color="auto"/>
              <w:left w:val="single" w:sz="4" w:space="0" w:color="auto"/>
              <w:bottom w:val="single" w:sz="4" w:space="0" w:color="auto"/>
              <w:right w:val="single" w:sz="4" w:space="0" w:color="auto"/>
            </w:tcBorders>
          </w:tcPr>
          <w:p w14:paraId="5CD1788F" w14:textId="77777777" w:rsidR="00E92CBF" w:rsidRPr="001D2CEF" w:rsidRDefault="00E92CBF" w:rsidP="00AA7DB8">
            <w:pPr>
              <w:pStyle w:val="TAL"/>
            </w:pPr>
            <w:r w:rsidRPr="001D2CEF">
              <w:t>1</w:t>
            </w:r>
          </w:p>
        </w:tc>
        <w:tc>
          <w:tcPr>
            <w:tcW w:w="4359" w:type="dxa"/>
            <w:tcBorders>
              <w:top w:val="single" w:sz="4" w:space="0" w:color="auto"/>
              <w:left w:val="single" w:sz="4" w:space="0" w:color="auto"/>
              <w:bottom w:val="single" w:sz="4" w:space="0" w:color="auto"/>
              <w:right w:val="single" w:sz="4" w:space="0" w:color="auto"/>
            </w:tcBorders>
          </w:tcPr>
          <w:p w14:paraId="6B0AEFD2" w14:textId="77777777" w:rsidR="00E92CBF" w:rsidRPr="001D2CEF" w:rsidRDefault="00E92CBF" w:rsidP="00AA7DB8">
            <w:pPr>
              <w:pStyle w:val="TAL"/>
              <w:rPr>
                <w:rFonts w:cs="Arial"/>
                <w:szCs w:val="18"/>
              </w:rPr>
            </w:pPr>
            <w:r w:rsidRPr="001D2CEF">
              <w:rPr>
                <w:rFonts w:cs="Arial"/>
                <w:szCs w:val="18"/>
              </w:rPr>
              <w:t>It contains the URI of the linked resource.</w:t>
            </w:r>
          </w:p>
        </w:tc>
      </w:tr>
    </w:tbl>
    <w:p w14:paraId="0128E915" w14:textId="77777777" w:rsidR="00E92CBF" w:rsidRPr="001D2CEF" w:rsidRDefault="00E92CBF" w:rsidP="00E92CBF">
      <w:pPr>
        <w:rPr>
          <w:lang w:val="en-US"/>
        </w:rPr>
      </w:pPr>
    </w:p>
    <w:p w14:paraId="198275F1" w14:textId="77777777" w:rsidR="00E92CBF" w:rsidRPr="001D2CEF" w:rsidRDefault="00E92CBF" w:rsidP="00D362EB">
      <w:pPr>
        <w:pStyle w:val="Heading4"/>
      </w:pPr>
      <w:bookmarkStart w:id="305" w:name="_Toc24925785"/>
      <w:bookmarkStart w:id="306" w:name="_Toc24925963"/>
      <w:bookmarkStart w:id="307" w:name="_Toc24926139"/>
      <w:bookmarkStart w:id="308" w:name="_Toc33963992"/>
      <w:bookmarkStart w:id="309" w:name="_Toc33980748"/>
      <w:bookmarkStart w:id="310" w:name="_Toc36462549"/>
      <w:bookmarkStart w:id="311" w:name="_Toc36462745"/>
      <w:bookmarkStart w:id="312" w:name="_Toc43025984"/>
      <w:bookmarkStart w:id="313" w:name="_Toc49763518"/>
      <w:bookmarkStart w:id="314" w:name="_Toc56754214"/>
      <w:bookmarkStart w:id="315" w:name="_Toc88742980"/>
      <w:bookmarkStart w:id="316" w:name="_Toc90649791"/>
      <w:r w:rsidRPr="001D2CEF">
        <w:lastRenderedPageBreak/>
        <w:t>5.2.4.6</w:t>
      </w:r>
      <w:r w:rsidRPr="001D2CEF">
        <w:tab/>
        <w:t>Type: InvalidParam</w:t>
      </w:r>
      <w:bookmarkEnd w:id="305"/>
      <w:bookmarkEnd w:id="306"/>
      <w:bookmarkEnd w:id="307"/>
      <w:bookmarkEnd w:id="308"/>
      <w:bookmarkEnd w:id="309"/>
      <w:bookmarkEnd w:id="310"/>
      <w:bookmarkEnd w:id="311"/>
      <w:bookmarkEnd w:id="312"/>
      <w:bookmarkEnd w:id="313"/>
      <w:bookmarkEnd w:id="314"/>
      <w:bookmarkEnd w:id="315"/>
      <w:bookmarkEnd w:id="316"/>
    </w:p>
    <w:p w14:paraId="3CF35194" w14:textId="77777777" w:rsidR="00E92CBF" w:rsidRPr="001D2CEF" w:rsidRDefault="00E92CBF" w:rsidP="00E92CBF">
      <w:pPr>
        <w:pStyle w:val="TH"/>
      </w:pPr>
      <w:r w:rsidRPr="001D2CEF">
        <w:rPr>
          <w:noProof/>
        </w:rPr>
        <w:t>Table </w:t>
      </w:r>
      <w:r w:rsidRPr="001D2CEF">
        <w:t xml:space="preserve">5.2.4.6-1: </w:t>
      </w:r>
      <w:r w:rsidRPr="001D2CEF">
        <w:rPr>
          <w:noProof/>
        </w:rPr>
        <w:t xml:space="preserve">Definition of type </w:t>
      </w:r>
      <w:r w:rsidRPr="001D2CEF">
        <w:t>InvalidParam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1D2CEF" w14:paraId="0762EC76"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5D8D747E" w14:textId="77777777" w:rsidR="00E92CBF" w:rsidRPr="001D2CEF" w:rsidRDefault="00E92CBF" w:rsidP="00AA7DB8">
            <w:pPr>
              <w:pStyle w:val="TAH"/>
            </w:pPr>
            <w:r w:rsidRPr="001D2CE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6BAE024" w14:textId="77777777" w:rsidR="00E92CBF" w:rsidRPr="001D2CEF" w:rsidRDefault="00E92CBF" w:rsidP="00AA7DB8">
            <w:pPr>
              <w:pStyle w:val="TAH"/>
            </w:pPr>
            <w:r w:rsidRPr="001D2CE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A357ACE" w14:textId="77777777" w:rsidR="00E92CBF" w:rsidRPr="001D2CEF" w:rsidRDefault="00E92CBF" w:rsidP="00AA7DB8">
            <w:pPr>
              <w:pStyle w:val="TAH"/>
            </w:pPr>
            <w:r w:rsidRPr="001D2CE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0B4ED62" w14:textId="77777777" w:rsidR="00E92CBF" w:rsidRPr="001D2CEF"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8037317" w14:textId="77777777" w:rsidR="00E92CBF" w:rsidRPr="001D2CEF" w:rsidRDefault="00E92CBF" w:rsidP="00AA7DB8">
            <w:pPr>
              <w:pStyle w:val="TAH"/>
              <w:rPr>
                <w:rFonts w:cs="Arial"/>
                <w:szCs w:val="18"/>
              </w:rPr>
            </w:pPr>
            <w:r w:rsidRPr="001D2CEF">
              <w:rPr>
                <w:rFonts w:cs="Arial"/>
                <w:szCs w:val="18"/>
              </w:rPr>
              <w:t>Description</w:t>
            </w:r>
          </w:p>
        </w:tc>
      </w:tr>
      <w:tr w:rsidR="00E92CBF" w:rsidRPr="001D2CEF" w14:paraId="6D8F0C65"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791619B2" w14:textId="77777777" w:rsidR="00E92CBF" w:rsidRPr="001D2CEF" w:rsidRDefault="00E92CBF" w:rsidP="00AA7DB8">
            <w:pPr>
              <w:pStyle w:val="TAL"/>
            </w:pPr>
            <w:r w:rsidRPr="001D2CEF">
              <w:t>param</w:t>
            </w:r>
          </w:p>
        </w:tc>
        <w:tc>
          <w:tcPr>
            <w:tcW w:w="1559" w:type="dxa"/>
            <w:tcBorders>
              <w:top w:val="single" w:sz="4" w:space="0" w:color="auto"/>
              <w:left w:val="single" w:sz="4" w:space="0" w:color="auto"/>
              <w:bottom w:val="single" w:sz="4" w:space="0" w:color="auto"/>
              <w:right w:val="single" w:sz="4" w:space="0" w:color="auto"/>
            </w:tcBorders>
          </w:tcPr>
          <w:p w14:paraId="5FE4AFA8" w14:textId="77777777" w:rsidR="00E92CBF" w:rsidRPr="001D2CEF" w:rsidRDefault="00E92CBF" w:rsidP="00AA7DB8">
            <w:pPr>
              <w:pStyle w:val="TAL"/>
            </w:pPr>
            <w:r w:rsidRPr="001D2CEF">
              <w:t>string</w:t>
            </w:r>
          </w:p>
        </w:tc>
        <w:tc>
          <w:tcPr>
            <w:tcW w:w="425" w:type="dxa"/>
            <w:tcBorders>
              <w:top w:val="single" w:sz="4" w:space="0" w:color="auto"/>
              <w:left w:val="single" w:sz="4" w:space="0" w:color="auto"/>
              <w:bottom w:val="single" w:sz="4" w:space="0" w:color="auto"/>
              <w:right w:val="single" w:sz="4" w:space="0" w:color="auto"/>
            </w:tcBorders>
          </w:tcPr>
          <w:p w14:paraId="6333B2BF" w14:textId="77777777" w:rsidR="00E92CBF" w:rsidRPr="001D2CEF" w:rsidRDefault="00E92CBF" w:rsidP="00AA7DB8">
            <w:pPr>
              <w:pStyle w:val="TAC"/>
            </w:pPr>
            <w:r w:rsidRPr="001D2CEF">
              <w:t>M</w:t>
            </w:r>
          </w:p>
        </w:tc>
        <w:tc>
          <w:tcPr>
            <w:tcW w:w="1134" w:type="dxa"/>
            <w:tcBorders>
              <w:top w:val="single" w:sz="4" w:space="0" w:color="auto"/>
              <w:left w:val="single" w:sz="4" w:space="0" w:color="auto"/>
              <w:bottom w:val="single" w:sz="4" w:space="0" w:color="auto"/>
              <w:right w:val="single" w:sz="4" w:space="0" w:color="auto"/>
            </w:tcBorders>
          </w:tcPr>
          <w:p w14:paraId="515D26BF" w14:textId="77777777" w:rsidR="00E92CBF" w:rsidRPr="001D2CEF" w:rsidRDefault="00E92CBF" w:rsidP="00AA7DB8">
            <w:pPr>
              <w:pStyle w:val="TAL"/>
            </w:pPr>
            <w:r w:rsidRPr="001D2CEF">
              <w:t>1</w:t>
            </w:r>
          </w:p>
        </w:tc>
        <w:tc>
          <w:tcPr>
            <w:tcW w:w="4359" w:type="dxa"/>
            <w:tcBorders>
              <w:top w:val="single" w:sz="4" w:space="0" w:color="auto"/>
              <w:left w:val="single" w:sz="4" w:space="0" w:color="auto"/>
              <w:bottom w:val="single" w:sz="4" w:space="0" w:color="auto"/>
              <w:right w:val="single" w:sz="4" w:space="0" w:color="auto"/>
            </w:tcBorders>
          </w:tcPr>
          <w:p w14:paraId="7DA453A9" w14:textId="77777777" w:rsidR="00E92CBF" w:rsidRPr="001D2CEF" w:rsidRDefault="00E92CBF" w:rsidP="00AA7DB8">
            <w:pPr>
              <w:pStyle w:val="TAL"/>
              <w:rPr>
                <w:rFonts w:cs="Arial"/>
                <w:szCs w:val="18"/>
              </w:rPr>
            </w:pPr>
            <w:r w:rsidRPr="001D2CEF">
              <w:rPr>
                <w:rFonts w:cs="Arial"/>
                <w:szCs w:val="18"/>
              </w:rPr>
              <w:t>If the invalid parameter is an attribute in a JSON body, this IE shall contain the attribute's name and shall be encoded as a JSON Pointer.</w:t>
            </w:r>
          </w:p>
          <w:p w14:paraId="242A7847" w14:textId="77777777" w:rsidR="00E92CBF" w:rsidRPr="001D2CEF" w:rsidRDefault="00E92CBF" w:rsidP="00AA7DB8">
            <w:pPr>
              <w:pStyle w:val="TAL"/>
              <w:rPr>
                <w:rFonts w:cs="Arial"/>
                <w:szCs w:val="18"/>
              </w:rPr>
            </w:pPr>
          </w:p>
          <w:p w14:paraId="0C54F544" w14:textId="77777777" w:rsidR="00E92CBF" w:rsidRPr="001D2CEF" w:rsidRDefault="00E92CBF" w:rsidP="00AA7DB8">
            <w:pPr>
              <w:pStyle w:val="TAL"/>
              <w:rPr>
                <w:rFonts w:cs="Arial"/>
                <w:szCs w:val="18"/>
              </w:rPr>
            </w:pPr>
            <w:r w:rsidRPr="001D2CEF">
              <w:rPr>
                <w:rFonts w:cs="Arial"/>
                <w:szCs w:val="18"/>
              </w:rPr>
              <w:t>If the invalid parameter is an HTTP header, this IE shall be formatted as the concatenation of the string "header: " plus the name of such header.</w:t>
            </w:r>
          </w:p>
          <w:p w14:paraId="3251F165" w14:textId="77777777" w:rsidR="00E92CBF" w:rsidRPr="001D2CEF" w:rsidRDefault="00E92CBF" w:rsidP="00AA7DB8">
            <w:pPr>
              <w:pStyle w:val="TAL"/>
              <w:rPr>
                <w:rFonts w:cs="Arial"/>
                <w:szCs w:val="18"/>
              </w:rPr>
            </w:pPr>
          </w:p>
          <w:p w14:paraId="0CA6724E" w14:textId="77777777" w:rsidR="00E92CBF" w:rsidRPr="001D2CEF" w:rsidRDefault="00E92CBF" w:rsidP="00AA7DB8">
            <w:pPr>
              <w:pStyle w:val="TAL"/>
              <w:rPr>
                <w:rFonts w:cs="Arial"/>
                <w:szCs w:val="18"/>
              </w:rPr>
            </w:pPr>
            <w:r w:rsidRPr="001D2CEF">
              <w:rPr>
                <w:rFonts w:cs="Arial"/>
                <w:szCs w:val="18"/>
              </w:rPr>
              <w:t>If the invalid parameter is a query parameter, this IE shall be formatted as the concatenation of the string "query: " plus the name of such query parameter.</w:t>
            </w:r>
          </w:p>
          <w:p w14:paraId="687BE02B" w14:textId="77777777" w:rsidR="00E92CBF" w:rsidRPr="001D2CEF" w:rsidRDefault="00E92CBF" w:rsidP="00AA7DB8">
            <w:pPr>
              <w:pStyle w:val="TAL"/>
              <w:rPr>
                <w:rFonts w:cs="Arial"/>
                <w:szCs w:val="18"/>
              </w:rPr>
            </w:pPr>
          </w:p>
          <w:p w14:paraId="7353B68C" w14:textId="77777777" w:rsidR="00E92CBF" w:rsidRPr="001D2CEF" w:rsidRDefault="00E92CBF" w:rsidP="00AA7DB8">
            <w:pPr>
              <w:pStyle w:val="TAL"/>
              <w:rPr>
                <w:rFonts w:cs="Arial"/>
                <w:szCs w:val="18"/>
              </w:rPr>
            </w:pPr>
            <w:r w:rsidRPr="001D2CEF">
              <w:rPr>
                <w:rFonts w:cs="Arial"/>
                <w:szCs w:val="18"/>
              </w:rPr>
              <w:t>If the invalid parameter is a variable part in the path of a resource URI, this IE shall contain the name of the variable, including the symbols "{" and "}" used in OpenAPI specification as the notation to represent variable path segments.</w:t>
            </w:r>
          </w:p>
        </w:tc>
      </w:tr>
      <w:tr w:rsidR="00E92CBF" w:rsidRPr="001D2CEF" w14:paraId="489FC6EE"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23DB827E" w14:textId="77777777" w:rsidR="00E92CBF" w:rsidRPr="001D2CEF" w:rsidRDefault="00E92CBF" w:rsidP="00AA7DB8">
            <w:pPr>
              <w:pStyle w:val="TAL"/>
            </w:pPr>
            <w:r w:rsidRPr="001D2CEF">
              <w:t>reason</w:t>
            </w:r>
          </w:p>
        </w:tc>
        <w:tc>
          <w:tcPr>
            <w:tcW w:w="1559" w:type="dxa"/>
            <w:tcBorders>
              <w:top w:val="single" w:sz="4" w:space="0" w:color="auto"/>
              <w:left w:val="single" w:sz="4" w:space="0" w:color="auto"/>
              <w:bottom w:val="single" w:sz="4" w:space="0" w:color="auto"/>
              <w:right w:val="single" w:sz="4" w:space="0" w:color="auto"/>
            </w:tcBorders>
          </w:tcPr>
          <w:p w14:paraId="3729E2BB" w14:textId="77777777" w:rsidR="00E92CBF" w:rsidRPr="001D2CEF" w:rsidRDefault="00E92CBF" w:rsidP="00AA7DB8">
            <w:pPr>
              <w:pStyle w:val="TAL"/>
            </w:pPr>
            <w:r w:rsidRPr="001D2CEF">
              <w:t>string</w:t>
            </w:r>
          </w:p>
        </w:tc>
        <w:tc>
          <w:tcPr>
            <w:tcW w:w="425" w:type="dxa"/>
            <w:tcBorders>
              <w:top w:val="single" w:sz="4" w:space="0" w:color="auto"/>
              <w:left w:val="single" w:sz="4" w:space="0" w:color="auto"/>
              <w:bottom w:val="single" w:sz="4" w:space="0" w:color="auto"/>
              <w:right w:val="single" w:sz="4" w:space="0" w:color="auto"/>
            </w:tcBorders>
          </w:tcPr>
          <w:p w14:paraId="5CEBFA4C" w14:textId="77777777" w:rsidR="00E92CBF" w:rsidRPr="001D2CEF" w:rsidRDefault="00E92CBF" w:rsidP="00AA7DB8">
            <w:pPr>
              <w:pStyle w:val="TAC"/>
            </w:pPr>
            <w:r w:rsidRPr="001D2CEF">
              <w:t>O</w:t>
            </w:r>
          </w:p>
        </w:tc>
        <w:tc>
          <w:tcPr>
            <w:tcW w:w="1134" w:type="dxa"/>
            <w:tcBorders>
              <w:top w:val="single" w:sz="4" w:space="0" w:color="auto"/>
              <w:left w:val="single" w:sz="4" w:space="0" w:color="auto"/>
              <w:bottom w:val="single" w:sz="4" w:space="0" w:color="auto"/>
              <w:right w:val="single" w:sz="4" w:space="0" w:color="auto"/>
            </w:tcBorders>
          </w:tcPr>
          <w:p w14:paraId="63EE11B2" w14:textId="77777777" w:rsidR="00E92CBF" w:rsidRPr="001D2CEF" w:rsidRDefault="00E92CBF" w:rsidP="00AA7DB8">
            <w:pPr>
              <w:pStyle w:val="TAL"/>
            </w:pPr>
            <w:r w:rsidRPr="001D2CEF">
              <w:t>0..1</w:t>
            </w:r>
          </w:p>
        </w:tc>
        <w:tc>
          <w:tcPr>
            <w:tcW w:w="4359" w:type="dxa"/>
            <w:tcBorders>
              <w:top w:val="single" w:sz="4" w:space="0" w:color="auto"/>
              <w:left w:val="single" w:sz="4" w:space="0" w:color="auto"/>
              <w:bottom w:val="single" w:sz="4" w:space="0" w:color="auto"/>
              <w:right w:val="single" w:sz="4" w:space="0" w:color="auto"/>
            </w:tcBorders>
          </w:tcPr>
          <w:p w14:paraId="5BBE2D23" w14:textId="77777777" w:rsidR="002366BD" w:rsidRDefault="00E92CBF" w:rsidP="003E1749">
            <w:pPr>
              <w:pStyle w:val="TAL"/>
              <w:rPr>
                <w:rFonts w:cs="Arial"/>
                <w:szCs w:val="18"/>
              </w:rPr>
            </w:pPr>
            <w:r w:rsidRPr="001D2CEF">
              <w:rPr>
                <w:rFonts w:cs="Arial"/>
                <w:szCs w:val="18"/>
              </w:rPr>
              <w:t>A human-readable reason, e.g. "must be a positive integer".</w:t>
            </w:r>
          </w:p>
          <w:p w14:paraId="3F33FDE3" w14:textId="29D674B4" w:rsidR="00E92CBF" w:rsidRPr="001D2CEF" w:rsidRDefault="003E1749" w:rsidP="003E1749">
            <w:pPr>
              <w:pStyle w:val="TAL"/>
              <w:rPr>
                <w:rFonts w:cs="Arial"/>
                <w:szCs w:val="18"/>
              </w:rPr>
            </w:pPr>
            <w:r w:rsidRPr="004154AB">
              <w:rPr>
                <w:rFonts w:cs="Arial"/>
                <w:szCs w:val="18"/>
              </w:rPr>
              <w:t>In cases involving failed operations in a PATCH request, the reason string should identify the operation that failed using the operation's array index to assist in correlation of the invalid parameter with the failed operation</w:t>
            </w:r>
            <w:r>
              <w:rPr>
                <w:rFonts w:cs="Arial"/>
                <w:szCs w:val="18"/>
              </w:rPr>
              <w:t>, e.g."</w:t>
            </w:r>
            <w:r>
              <w:t xml:space="preserve"> Replacement value invalid for attribute [failed operation index: 4]".</w:t>
            </w:r>
          </w:p>
        </w:tc>
      </w:tr>
    </w:tbl>
    <w:p w14:paraId="349F6DA8" w14:textId="77777777" w:rsidR="00E92CBF" w:rsidRPr="001D2CEF" w:rsidRDefault="00E92CBF" w:rsidP="00E92CBF">
      <w:pPr>
        <w:rPr>
          <w:lang w:val="en-US"/>
        </w:rPr>
      </w:pPr>
    </w:p>
    <w:p w14:paraId="633E8DA9" w14:textId="77777777" w:rsidR="00E92CBF" w:rsidRPr="001D2CEF" w:rsidRDefault="00E92CBF" w:rsidP="00D362EB">
      <w:pPr>
        <w:pStyle w:val="Heading4"/>
      </w:pPr>
      <w:bookmarkStart w:id="317" w:name="_Toc24925786"/>
      <w:bookmarkStart w:id="318" w:name="_Toc24925964"/>
      <w:bookmarkStart w:id="319" w:name="_Toc24926140"/>
      <w:bookmarkStart w:id="320" w:name="_Toc33963993"/>
      <w:bookmarkStart w:id="321" w:name="_Toc33980749"/>
      <w:bookmarkStart w:id="322" w:name="_Toc36462550"/>
      <w:bookmarkStart w:id="323" w:name="_Toc36462746"/>
      <w:bookmarkStart w:id="324" w:name="_Toc43025985"/>
      <w:bookmarkStart w:id="325" w:name="_Toc49763519"/>
      <w:bookmarkStart w:id="326" w:name="_Toc56754215"/>
      <w:bookmarkStart w:id="327" w:name="_Toc88742981"/>
      <w:bookmarkStart w:id="328" w:name="_Toc90649792"/>
      <w:r w:rsidRPr="001D2CEF">
        <w:t>5.2.4.7</w:t>
      </w:r>
      <w:r w:rsidRPr="001D2CEF">
        <w:tab/>
        <w:t>Type: LinkRm</w:t>
      </w:r>
      <w:bookmarkEnd w:id="317"/>
      <w:bookmarkEnd w:id="318"/>
      <w:bookmarkEnd w:id="319"/>
      <w:bookmarkEnd w:id="320"/>
      <w:bookmarkEnd w:id="321"/>
      <w:bookmarkEnd w:id="322"/>
      <w:bookmarkEnd w:id="323"/>
      <w:bookmarkEnd w:id="324"/>
      <w:bookmarkEnd w:id="325"/>
      <w:bookmarkEnd w:id="326"/>
      <w:bookmarkEnd w:id="327"/>
      <w:bookmarkEnd w:id="328"/>
    </w:p>
    <w:p w14:paraId="71CD7F1B" w14:textId="77777777" w:rsidR="00E92CBF" w:rsidRPr="001D2CEF" w:rsidRDefault="00E92CBF" w:rsidP="00E92CBF">
      <w:r w:rsidRPr="001D2CEF">
        <w:t>This data type is defined in the same way as the "Link" data type, but with the OpenAPI "nullable: true" property.</w:t>
      </w:r>
    </w:p>
    <w:p w14:paraId="73923288" w14:textId="77777777" w:rsidR="00E92CBF" w:rsidRPr="001D2CEF" w:rsidRDefault="00E92CBF" w:rsidP="00D362EB">
      <w:pPr>
        <w:pStyle w:val="Heading4"/>
      </w:pPr>
      <w:bookmarkStart w:id="329" w:name="_Toc24925787"/>
      <w:bookmarkStart w:id="330" w:name="_Toc24925965"/>
      <w:bookmarkStart w:id="331" w:name="_Toc24926141"/>
      <w:bookmarkStart w:id="332" w:name="_Toc33963994"/>
      <w:bookmarkStart w:id="333" w:name="_Toc33980750"/>
      <w:bookmarkStart w:id="334" w:name="_Toc36462551"/>
      <w:bookmarkStart w:id="335" w:name="_Toc36462747"/>
      <w:bookmarkStart w:id="336" w:name="_Toc43025986"/>
      <w:bookmarkStart w:id="337" w:name="_Toc49763520"/>
      <w:bookmarkStart w:id="338" w:name="_Toc56754216"/>
      <w:bookmarkStart w:id="339" w:name="_Toc88742982"/>
      <w:bookmarkStart w:id="340" w:name="_Toc90649793"/>
      <w:r w:rsidRPr="001D2CEF">
        <w:lastRenderedPageBreak/>
        <w:t>5.2.4.</w:t>
      </w:r>
      <w:r w:rsidRPr="001D2CEF">
        <w:rPr>
          <w:lang w:eastAsia="zh-CN"/>
        </w:rPr>
        <w:t>8</w:t>
      </w:r>
      <w:r w:rsidRPr="001D2CEF">
        <w:tab/>
        <w:t xml:space="preserve">Type </w:t>
      </w:r>
      <w:r w:rsidRPr="001D2CEF">
        <w:rPr>
          <w:rFonts w:hint="eastAsia"/>
          <w:lang w:eastAsia="zh-CN"/>
        </w:rPr>
        <w:t>ChangeItem</w:t>
      </w:r>
      <w:bookmarkEnd w:id="329"/>
      <w:bookmarkEnd w:id="330"/>
      <w:bookmarkEnd w:id="331"/>
      <w:bookmarkEnd w:id="332"/>
      <w:bookmarkEnd w:id="333"/>
      <w:bookmarkEnd w:id="334"/>
      <w:bookmarkEnd w:id="335"/>
      <w:bookmarkEnd w:id="336"/>
      <w:bookmarkEnd w:id="337"/>
      <w:bookmarkEnd w:id="338"/>
      <w:bookmarkEnd w:id="339"/>
      <w:bookmarkEnd w:id="340"/>
    </w:p>
    <w:p w14:paraId="4AA971D5" w14:textId="77777777" w:rsidR="00E92CBF" w:rsidRPr="001D2CEF" w:rsidRDefault="00E92CBF" w:rsidP="00E92CBF">
      <w:pPr>
        <w:pStyle w:val="TH"/>
      </w:pPr>
      <w:r w:rsidRPr="001D2CEF">
        <w:t xml:space="preserve">Table 5.2.4.8-1: Definition of type </w:t>
      </w:r>
      <w:r w:rsidRPr="001D2CEF">
        <w:rPr>
          <w:rFonts w:hint="eastAsia"/>
          <w:lang w:eastAsia="zh-CN"/>
        </w:rPr>
        <w:t>Change</w:t>
      </w:r>
      <w:r w:rsidRPr="001D2CEF">
        <w:t>Item</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E92CBF" w:rsidRPr="001D2CEF" w14:paraId="33F227D0"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14:paraId="6180DDE8" w14:textId="77777777" w:rsidR="00E92CBF" w:rsidRPr="001D2CEF" w:rsidRDefault="00E92CBF" w:rsidP="00AA7DB8">
            <w:pPr>
              <w:pStyle w:val="TAH"/>
            </w:pPr>
            <w:r w:rsidRPr="001D2CEF">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14:paraId="27CDEBD8" w14:textId="77777777" w:rsidR="00E92CBF" w:rsidRPr="001D2CEF" w:rsidRDefault="00E92CBF" w:rsidP="00AA7DB8">
            <w:pPr>
              <w:pStyle w:val="TAH"/>
            </w:pPr>
            <w:r w:rsidRPr="001D2CE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21DD79CA" w14:textId="77777777" w:rsidR="00E92CBF" w:rsidRPr="001D2CEF" w:rsidRDefault="00E92CBF" w:rsidP="00AA7DB8">
            <w:pPr>
              <w:pStyle w:val="TAH"/>
            </w:pPr>
            <w:r w:rsidRPr="001D2CE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4895F653" w14:textId="77777777" w:rsidR="00E92CBF" w:rsidRPr="001D2CEF" w:rsidRDefault="00E92CBF" w:rsidP="00AA7DB8">
            <w:pPr>
              <w:pStyle w:val="TAH"/>
            </w:pPr>
            <w:r w:rsidRPr="001D2CEF">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14:paraId="3C17B3FB" w14:textId="77777777" w:rsidR="00E92CBF" w:rsidRPr="001D2CEF" w:rsidRDefault="00E92CBF" w:rsidP="00AA7DB8">
            <w:pPr>
              <w:pStyle w:val="TAH"/>
            </w:pPr>
            <w:r w:rsidRPr="001D2CEF">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14:paraId="74607840" w14:textId="77777777" w:rsidR="00E92CBF" w:rsidRPr="001D2CEF" w:rsidRDefault="00E92CBF" w:rsidP="00AA7DB8">
            <w:pPr>
              <w:pStyle w:val="TAH"/>
            </w:pPr>
            <w:r w:rsidRPr="001D2CEF">
              <w:t>Applicability</w:t>
            </w:r>
          </w:p>
        </w:tc>
      </w:tr>
      <w:tr w:rsidR="00E92CBF" w:rsidRPr="001D2CEF" w14:paraId="3A48B7EC"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6BEE1414" w14:textId="77777777" w:rsidR="00E92CBF" w:rsidRPr="001D2CEF" w:rsidRDefault="00E92CBF" w:rsidP="00AA7DB8">
            <w:pPr>
              <w:pStyle w:val="TAL"/>
            </w:pPr>
            <w:r w:rsidRPr="001D2CEF">
              <w:t>op</w:t>
            </w:r>
          </w:p>
        </w:tc>
        <w:tc>
          <w:tcPr>
            <w:tcW w:w="1530" w:type="dxa"/>
            <w:tcBorders>
              <w:top w:val="single" w:sz="4" w:space="0" w:color="auto"/>
              <w:left w:val="single" w:sz="4" w:space="0" w:color="auto"/>
              <w:bottom w:val="single" w:sz="4" w:space="0" w:color="auto"/>
              <w:right w:val="single" w:sz="4" w:space="0" w:color="auto"/>
            </w:tcBorders>
          </w:tcPr>
          <w:p w14:paraId="278521FA" w14:textId="77777777" w:rsidR="00E92CBF" w:rsidRPr="001D2CEF" w:rsidRDefault="00E92CBF" w:rsidP="00AA7DB8">
            <w:pPr>
              <w:pStyle w:val="TAL"/>
              <w:rPr>
                <w:lang w:eastAsia="zh-CN"/>
              </w:rPr>
            </w:pPr>
            <w:r w:rsidRPr="001D2CEF">
              <w:rPr>
                <w:rFonts w:hint="eastAsia"/>
                <w:lang w:eastAsia="zh-CN"/>
              </w:rPr>
              <w:t>ChangeType</w:t>
            </w:r>
          </w:p>
        </w:tc>
        <w:tc>
          <w:tcPr>
            <w:tcW w:w="450" w:type="dxa"/>
            <w:tcBorders>
              <w:top w:val="single" w:sz="4" w:space="0" w:color="auto"/>
              <w:left w:val="single" w:sz="4" w:space="0" w:color="auto"/>
              <w:bottom w:val="single" w:sz="4" w:space="0" w:color="auto"/>
              <w:right w:val="single" w:sz="4" w:space="0" w:color="auto"/>
            </w:tcBorders>
          </w:tcPr>
          <w:p w14:paraId="39753E13"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61DB38F7" w14:textId="77777777" w:rsidR="00E92CBF" w:rsidRPr="001D2CEF" w:rsidRDefault="00E92CBF" w:rsidP="00AA7DB8">
            <w:pPr>
              <w:pStyle w:val="TAC"/>
            </w:pPr>
            <w:r w:rsidRPr="001D2CEF">
              <w:t>1</w:t>
            </w:r>
          </w:p>
        </w:tc>
        <w:tc>
          <w:tcPr>
            <w:tcW w:w="3240" w:type="dxa"/>
            <w:tcBorders>
              <w:top w:val="single" w:sz="4" w:space="0" w:color="auto"/>
              <w:left w:val="single" w:sz="4" w:space="0" w:color="auto"/>
              <w:bottom w:val="single" w:sz="4" w:space="0" w:color="auto"/>
              <w:right w:val="single" w:sz="4" w:space="0" w:color="auto"/>
            </w:tcBorders>
          </w:tcPr>
          <w:p w14:paraId="3225424F" w14:textId="0DB01FA3" w:rsidR="00E92CBF" w:rsidRPr="001D2CEF" w:rsidRDefault="00E92CBF" w:rsidP="00294097">
            <w:pPr>
              <w:pStyle w:val="TAL"/>
            </w:pPr>
            <w:r w:rsidRPr="001D2CEF">
              <w:t xml:space="preserve">This IE indicates the </w:t>
            </w:r>
            <w:r w:rsidR="00294097">
              <w:rPr>
                <w:lang w:eastAsia="zh-CN"/>
              </w:rPr>
              <w:t>operation</w:t>
            </w:r>
            <w:r w:rsidRPr="001D2CEF">
              <w:rPr>
                <w:rFonts w:hint="eastAsia"/>
                <w:lang w:eastAsia="zh-CN"/>
              </w:rPr>
              <w:t xml:space="preserve"> to</w:t>
            </w:r>
            <w:r w:rsidR="00294097">
              <w:rPr>
                <w:lang w:eastAsia="zh-CN"/>
              </w:rPr>
              <w:t xml:space="preserve"> be performed on</w:t>
            </w:r>
            <w:r w:rsidRPr="001D2CEF">
              <w:rPr>
                <w:rFonts w:hint="eastAsia"/>
                <w:lang w:eastAsia="zh-CN"/>
              </w:rPr>
              <w:t xml:space="preserve"> the</w:t>
            </w:r>
            <w:r w:rsidRPr="001D2CEF">
              <w:t xml:space="preserve"> resource.</w:t>
            </w:r>
          </w:p>
        </w:tc>
        <w:tc>
          <w:tcPr>
            <w:tcW w:w="1393" w:type="dxa"/>
            <w:tcBorders>
              <w:top w:val="single" w:sz="4" w:space="0" w:color="auto"/>
              <w:left w:val="single" w:sz="4" w:space="0" w:color="auto"/>
              <w:bottom w:val="single" w:sz="4" w:space="0" w:color="auto"/>
              <w:right w:val="single" w:sz="4" w:space="0" w:color="auto"/>
            </w:tcBorders>
          </w:tcPr>
          <w:p w14:paraId="5A6D9DB9" w14:textId="77777777" w:rsidR="00E92CBF" w:rsidRPr="001D2CEF" w:rsidRDefault="00E92CBF" w:rsidP="00AA7DB8">
            <w:pPr>
              <w:pStyle w:val="TAL"/>
            </w:pPr>
          </w:p>
        </w:tc>
      </w:tr>
      <w:tr w:rsidR="00E92CBF" w:rsidRPr="001D2CEF" w14:paraId="748BD4A2"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12C499ED" w14:textId="77777777" w:rsidR="00E92CBF" w:rsidRPr="001D2CEF" w:rsidRDefault="00E92CBF" w:rsidP="00AA7DB8">
            <w:pPr>
              <w:pStyle w:val="TAL"/>
            </w:pPr>
            <w:r w:rsidRPr="001D2CEF">
              <w:t>path</w:t>
            </w:r>
          </w:p>
        </w:tc>
        <w:tc>
          <w:tcPr>
            <w:tcW w:w="1530" w:type="dxa"/>
            <w:tcBorders>
              <w:top w:val="single" w:sz="4" w:space="0" w:color="auto"/>
              <w:left w:val="single" w:sz="4" w:space="0" w:color="auto"/>
              <w:bottom w:val="single" w:sz="4" w:space="0" w:color="auto"/>
              <w:right w:val="single" w:sz="4" w:space="0" w:color="auto"/>
            </w:tcBorders>
          </w:tcPr>
          <w:p w14:paraId="1B51CDA0" w14:textId="77777777" w:rsidR="00E92CBF" w:rsidRPr="001D2CEF" w:rsidRDefault="00E92CBF" w:rsidP="00AA7DB8">
            <w:pPr>
              <w:pStyle w:val="TAL"/>
            </w:pPr>
            <w:r w:rsidRPr="001D2CEF">
              <w:t>string</w:t>
            </w:r>
          </w:p>
        </w:tc>
        <w:tc>
          <w:tcPr>
            <w:tcW w:w="450" w:type="dxa"/>
            <w:tcBorders>
              <w:top w:val="single" w:sz="4" w:space="0" w:color="auto"/>
              <w:left w:val="single" w:sz="4" w:space="0" w:color="auto"/>
              <w:bottom w:val="single" w:sz="4" w:space="0" w:color="auto"/>
              <w:right w:val="single" w:sz="4" w:space="0" w:color="auto"/>
            </w:tcBorders>
          </w:tcPr>
          <w:p w14:paraId="2C4A3344"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359D7DC3" w14:textId="77777777" w:rsidR="00E92CBF" w:rsidRPr="001D2CEF" w:rsidRDefault="00E92CBF" w:rsidP="00AA7DB8">
            <w:pPr>
              <w:pStyle w:val="TAC"/>
            </w:pPr>
            <w:r w:rsidRPr="001D2CEF">
              <w:t>1</w:t>
            </w:r>
          </w:p>
        </w:tc>
        <w:tc>
          <w:tcPr>
            <w:tcW w:w="3240" w:type="dxa"/>
            <w:tcBorders>
              <w:top w:val="single" w:sz="4" w:space="0" w:color="auto"/>
              <w:left w:val="single" w:sz="4" w:space="0" w:color="auto"/>
              <w:bottom w:val="single" w:sz="4" w:space="0" w:color="auto"/>
              <w:right w:val="single" w:sz="4" w:space="0" w:color="auto"/>
            </w:tcBorders>
          </w:tcPr>
          <w:p w14:paraId="75EE754F" w14:textId="77777777" w:rsidR="00E92CBF" w:rsidRPr="001D2CEF" w:rsidRDefault="00E92CBF" w:rsidP="00AA7DB8">
            <w:pPr>
              <w:pStyle w:val="TAL"/>
            </w:pPr>
            <w:r w:rsidRPr="001D2CEF">
              <w:t xml:space="preserve">This IE contains a JSON pointer value (as defined in IETF RFC 6901 [12]) that references a target location within the resource on which the </w:t>
            </w:r>
            <w:r w:rsidRPr="001D2CEF">
              <w:rPr>
                <w:rFonts w:hint="eastAsia"/>
                <w:lang w:eastAsia="zh-CN"/>
              </w:rPr>
              <w:t>change has been applied</w:t>
            </w:r>
            <w:r w:rsidRPr="001D2CEF">
              <w:t>.</w:t>
            </w:r>
          </w:p>
          <w:p w14:paraId="58173EE0" w14:textId="77777777" w:rsidR="00E92CBF" w:rsidRPr="001D2CEF" w:rsidRDefault="00E92CBF" w:rsidP="00AA7DB8">
            <w:pPr>
              <w:pStyle w:val="TAL"/>
            </w:pPr>
            <w:r w:rsidRPr="001D2CEF">
              <w:t>(See Note)</w:t>
            </w:r>
          </w:p>
        </w:tc>
        <w:tc>
          <w:tcPr>
            <w:tcW w:w="1393" w:type="dxa"/>
            <w:tcBorders>
              <w:top w:val="single" w:sz="4" w:space="0" w:color="auto"/>
              <w:left w:val="single" w:sz="4" w:space="0" w:color="auto"/>
              <w:bottom w:val="single" w:sz="4" w:space="0" w:color="auto"/>
              <w:right w:val="single" w:sz="4" w:space="0" w:color="auto"/>
            </w:tcBorders>
          </w:tcPr>
          <w:p w14:paraId="0ED3F5DD" w14:textId="77777777" w:rsidR="00E92CBF" w:rsidRPr="001D2CEF" w:rsidRDefault="00E92CBF" w:rsidP="00AA7DB8">
            <w:pPr>
              <w:pStyle w:val="TAL"/>
            </w:pPr>
          </w:p>
        </w:tc>
      </w:tr>
      <w:tr w:rsidR="00E92CBF" w:rsidRPr="001D2CEF" w14:paraId="72C10A29"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33693148" w14:textId="77777777" w:rsidR="00E92CBF" w:rsidRPr="001D2CEF" w:rsidRDefault="00E92CBF" w:rsidP="00AA7DB8">
            <w:pPr>
              <w:pStyle w:val="TAL"/>
            </w:pPr>
            <w:r w:rsidRPr="001D2CEF">
              <w:t>from</w:t>
            </w:r>
          </w:p>
        </w:tc>
        <w:tc>
          <w:tcPr>
            <w:tcW w:w="1530" w:type="dxa"/>
            <w:tcBorders>
              <w:top w:val="single" w:sz="4" w:space="0" w:color="auto"/>
              <w:left w:val="single" w:sz="4" w:space="0" w:color="auto"/>
              <w:bottom w:val="single" w:sz="4" w:space="0" w:color="auto"/>
              <w:right w:val="single" w:sz="4" w:space="0" w:color="auto"/>
            </w:tcBorders>
          </w:tcPr>
          <w:p w14:paraId="65945652" w14:textId="77777777" w:rsidR="00E92CBF" w:rsidRPr="001D2CEF" w:rsidRDefault="00E92CBF" w:rsidP="00AA7DB8">
            <w:pPr>
              <w:pStyle w:val="TAL"/>
            </w:pPr>
            <w:r w:rsidRPr="001D2CEF">
              <w:t>string</w:t>
            </w:r>
          </w:p>
        </w:tc>
        <w:tc>
          <w:tcPr>
            <w:tcW w:w="450" w:type="dxa"/>
            <w:tcBorders>
              <w:top w:val="single" w:sz="4" w:space="0" w:color="auto"/>
              <w:left w:val="single" w:sz="4" w:space="0" w:color="auto"/>
              <w:bottom w:val="single" w:sz="4" w:space="0" w:color="auto"/>
              <w:right w:val="single" w:sz="4" w:space="0" w:color="auto"/>
            </w:tcBorders>
          </w:tcPr>
          <w:p w14:paraId="06C0665A" w14:textId="77777777" w:rsidR="00E92CBF" w:rsidRPr="001D2CEF" w:rsidRDefault="00E92CBF" w:rsidP="00AA7DB8">
            <w:pPr>
              <w:pStyle w:val="TAC"/>
            </w:pPr>
            <w:r w:rsidRPr="001D2CEF">
              <w:t>C</w:t>
            </w:r>
          </w:p>
        </w:tc>
        <w:tc>
          <w:tcPr>
            <w:tcW w:w="1170" w:type="dxa"/>
            <w:tcBorders>
              <w:top w:val="single" w:sz="4" w:space="0" w:color="auto"/>
              <w:left w:val="single" w:sz="4" w:space="0" w:color="auto"/>
              <w:bottom w:val="single" w:sz="4" w:space="0" w:color="auto"/>
              <w:right w:val="single" w:sz="4" w:space="0" w:color="auto"/>
            </w:tcBorders>
          </w:tcPr>
          <w:p w14:paraId="1E234704" w14:textId="77777777" w:rsidR="00E92CBF" w:rsidRPr="001D2CEF" w:rsidRDefault="00E92CBF" w:rsidP="00AA7DB8">
            <w:pPr>
              <w:pStyle w:val="TAC"/>
            </w:pPr>
            <w:r w:rsidRPr="001D2CEF">
              <w:t>0..1</w:t>
            </w:r>
          </w:p>
        </w:tc>
        <w:tc>
          <w:tcPr>
            <w:tcW w:w="3240" w:type="dxa"/>
            <w:tcBorders>
              <w:top w:val="single" w:sz="4" w:space="0" w:color="auto"/>
              <w:left w:val="single" w:sz="4" w:space="0" w:color="auto"/>
              <w:bottom w:val="single" w:sz="4" w:space="0" w:color="auto"/>
              <w:right w:val="single" w:sz="4" w:space="0" w:color="auto"/>
            </w:tcBorders>
          </w:tcPr>
          <w:p w14:paraId="4A682065" w14:textId="77777777" w:rsidR="00E92CBF" w:rsidRPr="001D2CEF" w:rsidRDefault="00E92CBF" w:rsidP="00AA7DB8">
            <w:pPr>
              <w:pStyle w:val="TAL"/>
            </w:pPr>
            <w:r w:rsidRPr="001D2CEF">
              <w:t>This IE indicates the path of the source JSON element (according to JSON Pointer syntax) being moved or copied to the location indicated by the "path" attribute.</w:t>
            </w:r>
          </w:p>
          <w:p w14:paraId="17AFA886" w14:textId="77777777" w:rsidR="00E92CBF" w:rsidRPr="001D2CEF" w:rsidRDefault="00E92CBF" w:rsidP="00AA7DB8">
            <w:pPr>
              <w:pStyle w:val="TAL"/>
            </w:pPr>
            <w:r w:rsidRPr="001D2CEF">
              <w:t xml:space="preserve">It shall be present if the </w:t>
            </w:r>
            <w:r w:rsidRPr="001D2CEF">
              <w:rPr>
                <w:rFonts w:hint="eastAsia"/>
                <w:lang w:eastAsia="zh-CN"/>
              </w:rPr>
              <w:t>"op" attribute</w:t>
            </w:r>
            <w:r w:rsidRPr="001D2CEF">
              <w:t xml:space="preserve"> is </w:t>
            </w:r>
            <w:r w:rsidRPr="001D2CEF">
              <w:rPr>
                <w:rFonts w:hint="eastAsia"/>
                <w:lang w:eastAsia="zh-CN"/>
              </w:rPr>
              <w:t xml:space="preserve">of value </w:t>
            </w:r>
            <w:r w:rsidRPr="001D2CEF">
              <w:t>"</w:t>
            </w:r>
            <w:r w:rsidRPr="001D2CEF">
              <w:rPr>
                <w:rFonts w:hint="eastAsia"/>
                <w:lang w:eastAsia="zh-CN"/>
              </w:rPr>
              <w:t>MOVE</w:t>
            </w:r>
            <w:r w:rsidRPr="001D2CEF">
              <w:t>".</w:t>
            </w:r>
          </w:p>
        </w:tc>
        <w:tc>
          <w:tcPr>
            <w:tcW w:w="1393" w:type="dxa"/>
            <w:tcBorders>
              <w:top w:val="single" w:sz="4" w:space="0" w:color="auto"/>
              <w:left w:val="single" w:sz="4" w:space="0" w:color="auto"/>
              <w:bottom w:val="single" w:sz="4" w:space="0" w:color="auto"/>
              <w:right w:val="single" w:sz="4" w:space="0" w:color="auto"/>
            </w:tcBorders>
          </w:tcPr>
          <w:p w14:paraId="48E0CA63" w14:textId="77777777" w:rsidR="00E92CBF" w:rsidRPr="001D2CEF" w:rsidRDefault="00E92CBF" w:rsidP="00AA7DB8">
            <w:pPr>
              <w:pStyle w:val="TAL"/>
            </w:pPr>
          </w:p>
        </w:tc>
      </w:tr>
      <w:tr w:rsidR="00E92CBF" w:rsidRPr="001D2CEF" w14:paraId="3D161AEA"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72AFAAB2" w14:textId="77777777" w:rsidR="00E92CBF" w:rsidRPr="001D2CEF" w:rsidRDefault="00E92CBF" w:rsidP="00AA7DB8">
            <w:pPr>
              <w:pStyle w:val="TAL"/>
              <w:rPr>
                <w:lang w:eastAsia="zh-CN"/>
              </w:rPr>
            </w:pPr>
            <w:r w:rsidRPr="001D2CEF">
              <w:rPr>
                <w:rFonts w:hint="eastAsia"/>
                <w:lang w:eastAsia="zh-CN"/>
              </w:rPr>
              <w:t>origValue</w:t>
            </w:r>
          </w:p>
        </w:tc>
        <w:tc>
          <w:tcPr>
            <w:tcW w:w="1530" w:type="dxa"/>
            <w:tcBorders>
              <w:top w:val="single" w:sz="4" w:space="0" w:color="auto"/>
              <w:left w:val="single" w:sz="4" w:space="0" w:color="auto"/>
              <w:bottom w:val="single" w:sz="4" w:space="0" w:color="auto"/>
              <w:right w:val="single" w:sz="4" w:space="0" w:color="auto"/>
            </w:tcBorders>
          </w:tcPr>
          <w:p w14:paraId="58346CC4" w14:textId="77777777" w:rsidR="00E92CBF" w:rsidRPr="001D2CEF" w:rsidRDefault="00E92CBF" w:rsidP="00AA7DB8">
            <w:pPr>
              <w:pStyle w:val="TAL"/>
              <w:rPr>
                <w:lang w:eastAsia="zh-CN"/>
              </w:rPr>
            </w:pPr>
            <w:r w:rsidRPr="001D2CEF">
              <w:rPr>
                <w:rFonts w:hint="eastAsia"/>
                <w:lang w:eastAsia="zh-CN"/>
              </w:rPr>
              <w:t>Any type</w:t>
            </w:r>
          </w:p>
        </w:tc>
        <w:tc>
          <w:tcPr>
            <w:tcW w:w="450" w:type="dxa"/>
            <w:tcBorders>
              <w:top w:val="single" w:sz="4" w:space="0" w:color="auto"/>
              <w:left w:val="single" w:sz="4" w:space="0" w:color="auto"/>
              <w:bottom w:val="single" w:sz="4" w:space="0" w:color="auto"/>
              <w:right w:val="single" w:sz="4" w:space="0" w:color="auto"/>
            </w:tcBorders>
          </w:tcPr>
          <w:p w14:paraId="6E3D9004" w14:textId="77777777" w:rsidR="00E92CBF" w:rsidRPr="001D2CEF" w:rsidRDefault="00E92CBF" w:rsidP="00AA7DB8">
            <w:pPr>
              <w:pStyle w:val="TAC"/>
              <w:rPr>
                <w:lang w:eastAsia="zh-CN"/>
              </w:rPr>
            </w:pPr>
            <w:r w:rsidRPr="001D2CEF">
              <w:rPr>
                <w:rFonts w:hint="eastAsia"/>
                <w:lang w:eastAsia="zh-CN"/>
              </w:rPr>
              <w:t>O</w:t>
            </w:r>
          </w:p>
        </w:tc>
        <w:tc>
          <w:tcPr>
            <w:tcW w:w="1170" w:type="dxa"/>
            <w:tcBorders>
              <w:top w:val="single" w:sz="4" w:space="0" w:color="auto"/>
              <w:left w:val="single" w:sz="4" w:space="0" w:color="auto"/>
              <w:bottom w:val="single" w:sz="4" w:space="0" w:color="auto"/>
              <w:right w:val="single" w:sz="4" w:space="0" w:color="auto"/>
            </w:tcBorders>
          </w:tcPr>
          <w:p w14:paraId="4ACACA1C" w14:textId="77777777" w:rsidR="00E92CBF" w:rsidRPr="001D2CEF" w:rsidRDefault="00E92CBF" w:rsidP="00AA7DB8">
            <w:pPr>
              <w:pStyle w:val="TAC"/>
            </w:pPr>
            <w:r w:rsidRPr="001D2CEF">
              <w:t>0..1</w:t>
            </w:r>
          </w:p>
        </w:tc>
        <w:tc>
          <w:tcPr>
            <w:tcW w:w="3240" w:type="dxa"/>
            <w:tcBorders>
              <w:top w:val="single" w:sz="4" w:space="0" w:color="auto"/>
              <w:left w:val="single" w:sz="4" w:space="0" w:color="auto"/>
              <w:bottom w:val="single" w:sz="4" w:space="0" w:color="auto"/>
              <w:right w:val="single" w:sz="4" w:space="0" w:color="auto"/>
            </w:tcBorders>
          </w:tcPr>
          <w:p w14:paraId="60B87A4C" w14:textId="77777777" w:rsidR="00E92CBF" w:rsidRPr="001D2CEF" w:rsidRDefault="00E92CBF" w:rsidP="00AA7DB8">
            <w:pPr>
              <w:pStyle w:val="TAL"/>
              <w:rPr>
                <w:lang w:eastAsia="zh-CN"/>
              </w:rPr>
            </w:pPr>
            <w:r w:rsidRPr="001D2CEF">
              <w:t xml:space="preserve">This IE indicates </w:t>
            </w:r>
            <w:r w:rsidRPr="001D2CEF">
              <w:rPr>
                <w:rFonts w:hint="eastAsia"/>
                <w:lang w:eastAsia="zh-CN"/>
              </w:rPr>
              <w:t>the original</w:t>
            </w:r>
            <w:r w:rsidRPr="001D2CEF">
              <w:t xml:space="preserve"> value at the target location within the resource specified in the path attribute.</w:t>
            </w:r>
            <w:r w:rsidRPr="001D2CEF">
              <w:rPr>
                <w:rFonts w:hint="eastAsia"/>
                <w:lang w:eastAsia="zh-CN"/>
              </w:rPr>
              <w:t xml:space="preserve"> This attribute only applies when the "op" attribute</w:t>
            </w:r>
            <w:r w:rsidRPr="001D2CEF">
              <w:t xml:space="preserve"> is </w:t>
            </w:r>
            <w:r w:rsidRPr="001D2CEF">
              <w:rPr>
                <w:rFonts w:hint="eastAsia"/>
                <w:lang w:eastAsia="zh-CN"/>
              </w:rPr>
              <w:t>of value</w:t>
            </w:r>
            <w:r w:rsidRPr="001D2CEF">
              <w:t xml:space="preserve"> "</w:t>
            </w:r>
            <w:r w:rsidRPr="001D2CEF">
              <w:rPr>
                <w:lang w:eastAsia="zh-CN"/>
              </w:rPr>
              <w:t>REMOVE</w:t>
            </w:r>
            <w:r w:rsidRPr="001D2CEF">
              <w:t>", "REPLACE"</w:t>
            </w:r>
            <w:r w:rsidRPr="001D2CEF">
              <w:rPr>
                <w:rFonts w:hint="eastAsia"/>
                <w:lang w:eastAsia="zh-CN"/>
              </w:rPr>
              <w:t xml:space="preserve"> or "</w:t>
            </w:r>
            <w:r w:rsidRPr="001D2CEF">
              <w:rPr>
                <w:lang w:eastAsia="zh-CN"/>
              </w:rPr>
              <w:t>MOVE</w:t>
            </w:r>
            <w:r w:rsidRPr="001D2CEF">
              <w:rPr>
                <w:rFonts w:hint="eastAsia"/>
                <w:lang w:eastAsia="zh-CN"/>
              </w:rPr>
              <w:t>"</w:t>
            </w:r>
          </w:p>
          <w:p w14:paraId="2038A58E" w14:textId="77777777" w:rsidR="00E92CBF" w:rsidRPr="001D2CEF" w:rsidRDefault="00E92CBF" w:rsidP="00AA7DB8">
            <w:pPr>
              <w:pStyle w:val="TAL"/>
              <w:rPr>
                <w:lang w:eastAsia="zh-CN"/>
              </w:rPr>
            </w:pPr>
            <w:r w:rsidRPr="001D2CEF">
              <w:rPr>
                <w:rFonts w:hint="eastAsia"/>
                <w:lang w:eastAsia="zh-CN"/>
              </w:rPr>
              <w:t>Based on the use case, this attribute may be included.</w:t>
            </w:r>
          </w:p>
        </w:tc>
        <w:tc>
          <w:tcPr>
            <w:tcW w:w="1393" w:type="dxa"/>
            <w:tcBorders>
              <w:top w:val="single" w:sz="4" w:space="0" w:color="auto"/>
              <w:left w:val="single" w:sz="4" w:space="0" w:color="auto"/>
              <w:bottom w:val="single" w:sz="4" w:space="0" w:color="auto"/>
              <w:right w:val="single" w:sz="4" w:space="0" w:color="auto"/>
            </w:tcBorders>
          </w:tcPr>
          <w:p w14:paraId="3833FA4D" w14:textId="77777777" w:rsidR="00E92CBF" w:rsidRPr="001D2CEF" w:rsidRDefault="00E92CBF" w:rsidP="00AA7DB8">
            <w:pPr>
              <w:pStyle w:val="TAL"/>
            </w:pPr>
          </w:p>
        </w:tc>
      </w:tr>
      <w:tr w:rsidR="00E92CBF" w:rsidRPr="001D2CEF" w14:paraId="649E5C90"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14134CAA" w14:textId="77777777" w:rsidR="00E92CBF" w:rsidRPr="001D2CEF" w:rsidRDefault="00E92CBF" w:rsidP="00AA7DB8">
            <w:pPr>
              <w:pStyle w:val="TAL"/>
            </w:pPr>
            <w:r w:rsidRPr="001D2CEF">
              <w:rPr>
                <w:rFonts w:hint="eastAsia"/>
                <w:lang w:eastAsia="zh-CN"/>
              </w:rPr>
              <w:t>newV</w:t>
            </w:r>
            <w:r w:rsidRPr="001D2CEF">
              <w:t>alue</w:t>
            </w:r>
          </w:p>
        </w:tc>
        <w:tc>
          <w:tcPr>
            <w:tcW w:w="1530" w:type="dxa"/>
            <w:tcBorders>
              <w:top w:val="single" w:sz="4" w:space="0" w:color="auto"/>
              <w:left w:val="single" w:sz="4" w:space="0" w:color="auto"/>
              <w:bottom w:val="single" w:sz="4" w:space="0" w:color="auto"/>
              <w:right w:val="single" w:sz="4" w:space="0" w:color="auto"/>
            </w:tcBorders>
          </w:tcPr>
          <w:p w14:paraId="4370DE70" w14:textId="77777777" w:rsidR="00E92CBF" w:rsidRPr="001D2CEF" w:rsidRDefault="00E92CBF" w:rsidP="00AA7DB8">
            <w:pPr>
              <w:pStyle w:val="TAL"/>
            </w:pPr>
            <w:r w:rsidRPr="001D2CEF">
              <w:t>Any type</w:t>
            </w:r>
          </w:p>
        </w:tc>
        <w:tc>
          <w:tcPr>
            <w:tcW w:w="450" w:type="dxa"/>
            <w:tcBorders>
              <w:top w:val="single" w:sz="4" w:space="0" w:color="auto"/>
              <w:left w:val="single" w:sz="4" w:space="0" w:color="auto"/>
              <w:bottom w:val="single" w:sz="4" w:space="0" w:color="auto"/>
              <w:right w:val="single" w:sz="4" w:space="0" w:color="auto"/>
            </w:tcBorders>
          </w:tcPr>
          <w:p w14:paraId="5C124FDE" w14:textId="77777777" w:rsidR="00E92CBF" w:rsidRPr="001D2CEF" w:rsidRDefault="00E92CBF" w:rsidP="00AA7DB8">
            <w:pPr>
              <w:pStyle w:val="TAC"/>
            </w:pPr>
            <w:r w:rsidRPr="001D2CEF">
              <w:t>C</w:t>
            </w:r>
          </w:p>
        </w:tc>
        <w:tc>
          <w:tcPr>
            <w:tcW w:w="1170" w:type="dxa"/>
            <w:tcBorders>
              <w:top w:val="single" w:sz="4" w:space="0" w:color="auto"/>
              <w:left w:val="single" w:sz="4" w:space="0" w:color="auto"/>
              <w:bottom w:val="single" w:sz="4" w:space="0" w:color="auto"/>
              <w:right w:val="single" w:sz="4" w:space="0" w:color="auto"/>
            </w:tcBorders>
          </w:tcPr>
          <w:p w14:paraId="458EE80A" w14:textId="77777777" w:rsidR="00E92CBF" w:rsidRPr="001D2CEF" w:rsidRDefault="00E92CBF" w:rsidP="00AA7DB8">
            <w:pPr>
              <w:pStyle w:val="TAC"/>
            </w:pPr>
            <w:r w:rsidRPr="001D2CEF">
              <w:t>0..1</w:t>
            </w:r>
          </w:p>
        </w:tc>
        <w:tc>
          <w:tcPr>
            <w:tcW w:w="3240" w:type="dxa"/>
            <w:tcBorders>
              <w:top w:val="single" w:sz="4" w:space="0" w:color="auto"/>
              <w:left w:val="single" w:sz="4" w:space="0" w:color="auto"/>
              <w:bottom w:val="single" w:sz="4" w:space="0" w:color="auto"/>
              <w:right w:val="single" w:sz="4" w:space="0" w:color="auto"/>
            </w:tcBorders>
          </w:tcPr>
          <w:p w14:paraId="1668B328" w14:textId="77777777" w:rsidR="00E92CBF" w:rsidRPr="001D2CEF" w:rsidRDefault="00E92CBF" w:rsidP="00AA7DB8">
            <w:pPr>
              <w:pStyle w:val="TAL"/>
            </w:pPr>
            <w:r w:rsidRPr="001D2CEF">
              <w:t xml:space="preserve">This IE indicates a new value </w:t>
            </w:r>
            <w:r w:rsidRPr="001D2CEF">
              <w:rPr>
                <w:lang w:eastAsia="zh-CN"/>
              </w:rPr>
              <w:t>at the target location within the resource</w:t>
            </w:r>
            <w:r w:rsidRPr="001D2CEF">
              <w:t xml:space="preserve"> specified in the path attribute.</w:t>
            </w:r>
          </w:p>
          <w:p w14:paraId="49ADD21C" w14:textId="77777777" w:rsidR="00E92CBF" w:rsidRPr="001D2CEF" w:rsidRDefault="00E92CBF" w:rsidP="00AA7DB8">
            <w:pPr>
              <w:pStyle w:val="TAL"/>
            </w:pPr>
            <w:r w:rsidRPr="001D2CEF">
              <w:t xml:space="preserve">It shall be present if the </w:t>
            </w:r>
            <w:r w:rsidRPr="001D2CEF">
              <w:rPr>
                <w:rFonts w:hint="eastAsia"/>
                <w:lang w:eastAsia="zh-CN"/>
              </w:rPr>
              <w:t>"op" attribute</w:t>
            </w:r>
            <w:r w:rsidRPr="001D2CEF">
              <w:t xml:space="preserve"> is </w:t>
            </w:r>
            <w:r w:rsidRPr="001D2CEF">
              <w:rPr>
                <w:rFonts w:hint="eastAsia"/>
                <w:lang w:eastAsia="zh-CN"/>
              </w:rPr>
              <w:t>of value</w:t>
            </w:r>
            <w:r w:rsidRPr="001D2CEF">
              <w:t xml:space="preserve"> "ADD", "REPLACE".</w:t>
            </w:r>
          </w:p>
          <w:p w14:paraId="2C624813" w14:textId="77777777" w:rsidR="00E92CBF" w:rsidRPr="001D2CEF" w:rsidRDefault="00E92CBF" w:rsidP="00AA7DB8">
            <w:pPr>
              <w:pStyle w:val="TAL"/>
            </w:pPr>
            <w:r w:rsidRPr="001D2CEF">
              <w:t xml:space="preserve">The data type of this attribute shall be the same as the type of the resource on which the </w:t>
            </w:r>
            <w:r w:rsidRPr="001D2CEF">
              <w:rPr>
                <w:rFonts w:hint="eastAsia"/>
                <w:lang w:eastAsia="zh-CN"/>
              </w:rPr>
              <w:t>change has happened</w:t>
            </w:r>
            <w:r w:rsidRPr="001D2CEF">
              <w:t>. The null value shall be allowed.</w:t>
            </w:r>
          </w:p>
        </w:tc>
        <w:tc>
          <w:tcPr>
            <w:tcW w:w="1393" w:type="dxa"/>
            <w:tcBorders>
              <w:top w:val="single" w:sz="4" w:space="0" w:color="auto"/>
              <w:left w:val="single" w:sz="4" w:space="0" w:color="auto"/>
              <w:bottom w:val="single" w:sz="4" w:space="0" w:color="auto"/>
              <w:right w:val="single" w:sz="4" w:space="0" w:color="auto"/>
            </w:tcBorders>
          </w:tcPr>
          <w:p w14:paraId="5173DAD1" w14:textId="77777777" w:rsidR="00E92CBF" w:rsidRPr="001D2CEF" w:rsidRDefault="00E92CBF" w:rsidP="00AA7DB8">
            <w:pPr>
              <w:pStyle w:val="TAL"/>
            </w:pPr>
          </w:p>
        </w:tc>
      </w:tr>
      <w:tr w:rsidR="00E92CBF" w:rsidRPr="001D2CEF" w14:paraId="263B4184" w14:textId="77777777" w:rsidTr="00AA7DB8">
        <w:trPr>
          <w:jc w:val="center"/>
        </w:trPr>
        <w:tc>
          <w:tcPr>
            <w:tcW w:w="9348" w:type="dxa"/>
            <w:gridSpan w:val="6"/>
            <w:tcBorders>
              <w:top w:val="single" w:sz="4" w:space="0" w:color="auto"/>
              <w:left w:val="single" w:sz="4" w:space="0" w:color="auto"/>
              <w:bottom w:val="single" w:sz="4" w:space="0" w:color="auto"/>
              <w:right w:val="single" w:sz="4" w:space="0" w:color="auto"/>
            </w:tcBorders>
          </w:tcPr>
          <w:p w14:paraId="2A51FBF2" w14:textId="77777777" w:rsidR="00E92CBF" w:rsidRPr="001D2CEF" w:rsidRDefault="00E92CBF" w:rsidP="00AA7DB8">
            <w:pPr>
              <w:pStyle w:val="TAN"/>
            </w:pPr>
            <w:r w:rsidRPr="001D2CEF">
              <w:t>NOTE:</w:t>
            </w:r>
            <w:r w:rsidRPr="001D2CEF">
              <w:tab/>
              <w:t>As described in IETF RFC 6901 [12], the value "" (empty JSON string) is the JSON Pointer expression to represent "the whole JSON document"; therefore, when the attribute "path" takes value "" and attribute "op" takes values "ADD" or "REMOVE", this shall be interpreted as the creation or deletion respectively of the resource to which this "ChangeItem" refers to.</w:t>
            </w:r>
          </w:p>
        </w:tc>
      </w:tr>
    </w:tbl>
    <w:p w14:paraId="4A4D2D2F" w14:textId="77777777" w:rsidR="00E92CBF" w:rsidRPr="001D2CEF" w:rsidRDefault="00E92CBF" w:rsidP="00E92CBF">
      <w:pPr>
        <w:rPr>
          <w:lang w:val="en-US"/>
        </w:rPr>
      </w:pPr>
    </w:p>
    <w:p w14:paraId="0DCB41D0" w14:textId="77777777" w:rsidR="00E92CBF" w:rsidRPr="001D2CEF" w:rsidRDefault="00E92CBF" w:rsidP="00D362EB">
      <w:pPr>
        <w:pStyle w:val="Heading4"/>
      </w:pPr>
      <w:bookmarkStart w:id="341" w:name="_Toc24925788"/>
      <w:bookmarkStart w:id="342" w:name="_Toc24925966"/>
      <w:bookmarkStart w:id="343" w:name="_Toc24926142"/>
      <w:bookmarkStart w:id="344" w:name="_Toc33963995"/>
      <w:bookmarkStart w:id="345" w:name="_Toc33980751"/>
      <w:bookmarkStart w:id="346" w:name="_Toc36462552"/>
      <w:bookmarkStart w:id="347" w:name="_Toc36462748"/>
      <w:bookmarkStart w:id="348" w:name="_Toc43025987"/>
      <w:bookmarkStart w:id="349" w:name="_Toc49763521"/>
      <w:bookmarkStart w:id="350" w:name="_Toc56754217"/>
      <w:bookmarkStart w:id="351" w:name="_Toc88742983"/>
      <w:bookmarkStart w:id="352" w:name="_Toc90649794"/>
      <w:r w:rsidRPr="001D2CEF">
        <w:t>5.2.4.</w:t>
      </w:r>
      <w:r w:rsidRPr="001D2CEF">
        <w:rPr>
          <w:lang w:eastAsia="zh-CN"/>
        </w:rPr>
        <w:t>9</w:t>
      </w:r>
      <w:r w:rsidRPr="001D2CEF">
        <w:tab/>
        <w:t xml:space="preserve">Type </w:t>
      </w:r>
      <w:r w:rsidRPr="001D2CEF">
        <w:rPr>
          <w:rFonts w:hint="eastAsia"/>
          <w:lang w:eastAsia="zh-CN"/>
        </w:rPr>
        <w:t>Notify</w:t>
      </w:r>
      <w:r w:rsidRPr="001D2CEF">
        <w:t>Item</w:t>
      </w:r>
      <w:bookmarkEnd w:id="341"/>
      <w:bookmarkEnd w:id="342"/>
      <w:bookmarkEnd w:id="343"/>
      <w:bookmarkEnd w:id="344"/>
      <w:bookmarkEnd w:id="345"/>
      <w:bookmarkEnd w:id="346"/>
      <w:bookmarkEnd w:id="347"/>
      <w:bookmarkEnd w:id="348"/>
      <w:bookmarkEnd w:id="349"/>
      <w:bookmarkEnd w:id="350"/>
      <w:bookmarkEnd w:id="351"/>
      <w:bookmarkEnd w:id="352"/>
    </w:p>
    <w:p w14:paraId="49A884F4" w14:textId="77777777" w:rsidR="00E92CBF" w:rsidRPr="001D2CEF" w:rsidRDefault="00E92CBF" w:rsidP="00E92CBF">
      <w:pPr>
        <w:pStyle w:val="TH"/>
      </w:pPr>
      <w:r w:rsidRPr="001D2CEF">
        <w:t xml:space="preserve">Table 5.2.4.9-1: Definition of type </w:t>
      </w:r>
      <w:r w:rsidRPr="001D2CEF">
        <w:rPr>
          <w:rFonts w:hint="eastAsia"/>
          <w:lang w:eastAsia="zh-CN"/>
        </w:rPr>
        <w:t>Notify</w:t>
      </w:r>
      <w:r w:rsidRPr="001D2CEF">
        <w:t>Item</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E92CBF" w:rsidRPr="001D2CEF" w14:paraId="6652D213" w14:textId="77777777" w:rsidTr="008556CF">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14:paraId="61016DEA" w14:textId="77777777" w:rsidR="00E92CBF" w:rsidRPr="001D2CEF" w:rsidRDefault="00E92CBF" w:rsidP="00AA7DB8">
            <w:pPr>
              <w:pStyle w:val="TAH"/>
            </w:pPr>
            <w:r w:rsidRPr="001D2CEF">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14:paraId="0EE28BB8" w14:textId="77777777" w:rsidR="00E92CBF" w:rsidRPr="001D2CEF" w:rsidRDefault="00E92CBF" w:rsidP="00AA7DB8">
            <w:pPr>
              <w:pStyle w:val="TAH"/>
            </w:pPr>
            <w:r w:rsidRPr="001D2CE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2416BFED" w14:textId="77777777" w:rsidR="00E92CBF" w:rsidRPr="001D2CEF" w:rsidRDefault="00E92CBF" w:rsidP="00AA7DB8">
            <w:pPr>
              <w:pStyle w:val="TAH"/>
            </w:pPr>
            <w:r w:rsidRPr="001D2CE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17CDB5C6" w14:textId="77777777" w:rsidR="00E92CBF" w:rsidRPr="001D2CEF" w:rsidRDefault="00E92CBF" w:rsidP="00AA7DB8">
            <w:pPr>
              <w:pStyle w:val="TAH"/>
            </w:pPr>
            <w:r w:rsidRPr="001D2CEF">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14:paraId="49C33C21" w14:textId="77777777" w:rsidR="00E92CBF" w:rsidRPr="001D2CEF" w:rsidRDefault="00E92CBF" w:rsidP="00AA7DB8">
            <w:pPr>
              <w:pStyle w:val="TAH"/>
            </w:pPr>
            <w:r w:rsidRPr="001D2CEF">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14:paraId="61E6979A" w14:textId="77777777" w:rsidR="00E92CBF" w:rsidRPr="001D2CEF" w:rsidRDefault="00E92CBF" w:rsidP="00AA7DB8">
            <w:pPr>
              <w:pStyle w:val="TAH"/>
            </w:pPr>
            <w:r w:rsidRPr="001D2CEF">
              <w:t>Applicability</w:t>
            </w:r>
          </w:p>
        </w:tc>
      </w:tr>
      <w:tr w:rsidR="00E92CBF" w:rsidRPr="001D2CEF" w14:paraId="3BC86F6F" w14:textId="77777777" w:rsidTr="008556CF">
        <w:trPr>
          <w:jc w:val="center"/>
        </w:trPr>
        <w:tc>
          <w:tcPr>
            <w:tcW w:w="1565" w:type="dxa"/>
            <w:tcBorders>
              <w:top w:val="single" w:sz="4" w:space="0" w:color="auto"/>
              <w:left w:val="single" w:sz="4" w:space="0" w:color="auto"/>
              <w:bottom w:val="single" w:sz="4" w:space="0" w:color="auto"/>
              <w:right w:val="single" w:sz="4" w:space="0" w:color="auto"/>
            </w:tcBorders>
          </w:tcPr>
          <w:p w14:paraId="125208A8" w14:textId="77777777" w:rsidR="00E92CBF" w:rsidRPr="001D2CEF" w:rsidRDefault="00E92CBF" w:rsidP="00AA7DB8">
            <w:pPr>
              <w:pStyle w:val="TAL"/>
              <w:rPr>
                <w:lang w:eastAsia="zh-CN"/>
              </w:rPr>
            </w:pPr>
            <w:r w:rsidRPr="001D2CEF">
              <w:rPr>
                <w:rFonts w:hint="eastAsia"/>
                <w:lang w:eastAsia="zh-CN"/>
              </w:rPr>
              <w:t>resourceId</w:t>
            </w:r>
          </w:p>
        </w:tc>
        <w:tc>
          <w:tcPr>
            <w:tcW w:w="1530" w:type="dxa"/>
            <w:tcBorders>
              <w:top w:val="single" w:sz="4" w:space="0" w:color="auto"/>
              <w:left w:val="single" w:sz="4" w:space="0" w:color="auto"/>
              <w:bottom w:val="single" w:sz="4" w:space="0" w:color="auto"/>
              <w:right w:val="single" w:sz="4" w:space="0" w:color="auto"/>
            </w:tcBorders>
          </w:tcPr>
          <w:p w14:paraId="7022E221" w14:textId="77777777" w:rsidR="00E92CBF" w:rsidRPr="001D2CEF" w:rsidRDefault="00E92CBF" w:rsidP="00AA7DB8">
            <w:pPr>
              <w:pStyle w:val="TAL"/>
              <w:rPr>
                <w:lang w:eastAsia="zh-CN"/>
              </w:rPr>
            </w:pPr>
            <w:r w:rsidRPr="001D2CEF">
              <w:rPr>
                <w:rFonts w:hint="eastAsia"/>
                <w:lang w:eastAsia="zh-CN"/>
              </w:rPr>
              <w:t>Uri</w:t>
            </w:r>
          </w:p>
        </w:tc>
        <w:tc>
          <w:tcPr>
            <w:tcW w:w="450" w:type="dxa"/>
            <w:tcBorders>
              <w:top w:val="single" w:sz="4" w:space="0" w:color="auto"/>
              <w:left w:val="single" w:sz="4" w:space="0" w:color="auto"/>
              <w:bottom w:val="single" w:sz="4" w:space="0" w:color="auto"/>
              <w:right w:val="single" w:sz="4" w:space="0" w:color="auto"/>
            </w:tcBorders>
          </w:tcPr>
          <w:p w14:paraId="054A08AC"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043B6B8E" w14:textId="77777777" w:rsidR="00E92CBF" w:rsidRPr="001D2CEF" w:rsidRDefault="00E92CBF" w:rsidP="00AA7DB8">
            <w:pPr>
              <w:pStyle w:val="TAC"/>
            </w:pPr>
            <w:r w:rsidRPr="001D2CEF">
              <w:t>1</w:t>
            </w:r>
          </w:p>
        </w:tc>
        <w:tc>
          <w:tcPr>
            <w:tcW w:w="3240" w:type="dxa"/>
            <w:tcBorders>
              <w:top w:val="single" w:sz="4" w:space="0" w:color="auto"/>
              <w:left w:val="single" w:sz="4" w:space="0" w:color="auto"/>
              <w:bottom w:val="single" w:sz="4" w:space="0" w:color="auto"/>
              <w:right w:val="single" w:sz="4" w:space="0" w:color="auto"/>
            </w:tcBorders>
          </w:tcPr>
          <w:p w14:paraId="7699DB7B" w14:textId="77777777" w:rsidR="00E92CBF" w:rsidRPr="001D2CEF" w:rsidRDefault="00E92CBF" w:rsidP="00AA7DB8">
            <w:pPr>
              <w:pStyle w:val="TAL"/>
              <w:rPr>
                <w:lang w:eastAsia="zh-CN"/>
              </w:rPr>
            </w:pPr>
            <w:r w:rsidRPr="001D2CEF">
              <w:t xml:space="preserve">This IE </w:t>
            </w:r>
            <w:r w:rsidRPr="001D2CEF">
              <w:rPr>
                <w:rFonts w:hint="eastAsia"/>
                <w:lang w:eastAsia="zh-CN"/>
              </w:rPr>
              <w:t>contains the URI of the resource which has been changed</w:t>
            </w:r>
            <w:r w:rsidRPr="001D2CEF">
              <w:t>.</w:t>
            </w:r>
          </w:p>
        </w:tc>
        <w:tc>
          <w:tcPr>
            <w:tcW w:w="1393" w:type="dxa"/>
            <w:tcBorders>
              <w:top w:val="single" w:sz="4" w:space="0" w:color="auto"/>
              <w:left w:val="single" w:sz="4" w:space="0" w:color="auto"/>
              <w:bottom w:val="single" w:sz="4" w:space="0" w:color="auto"/>
              <w:right w:val="single" w:sz="4" w:space="0" w:color="auto"/>
            </w:tcBorders>
          </w:tcPr>
          <w:p w14:paraId="07860708" w14:textId="77777777" w:rsidR="00E92CBF" w:rsidRPr="001D2CEF" w:rsidRDefault="00E92CBF" w:rsidP="00AA7DB8">
            <w:pPr>
              <w:pStyle w:val="TAL"/>
            </w:pPr>
          </w:p>
        </w:tc>
      </w:tr>
      <w:tr w:rsidR="00E92CBF" w:rsidRPr="001D2CEF" w14:paraId="766777C6" w14:textId="77777777" w:rsidTr="008556CF">
        <w:trPr>
          <w:jc w:val="center"/>
        </w:trPr>
        <w:tc>
          <w:tcPr>
            <w:tcW w:w="1565" w:type="dxa"/>
            <w:tcBorders>
              <w:top w:val="single" w:sz="4" w:space="0" w:color="auto"/>
              <w:left w:val="single" w:sz="4" w:space="0" w:color="auto"/>
              <w:bottom w:val="single" w:sz="4" w:space="0" w:color="auto"/>
              <w:right w:val="single" w:sz="4" w:space="0" w:color="auto"/>
            </w:tcBorders>
          </w:tcPr>
          <w:p w14:paraId="1367D1A4" w14:textId="77777777" w:rsidR="00E92CBF" w:rsidRPr="001D2CEF" w:rsidRDefault="00E92CBF" w:rsidP="00AA7DB8">
            <w:pPr>
              <w:pStyle w:val="TAL"/>
              <w:rPr>
                <w:lang w:eastAsia="zh-CN"/>
              </w:rPr>
            </w:pPr>
            <w:r w:rsidRPr="001D2CEF">
              <w:rPr>
                <w:rFonts w:hint="eastAsia"/>
                <w:lang w:eastAsia="zh-CN"/>
              </w:rPr>
              <w:t>changes</w:t>
            </w:r>
          </w:p>
        </w:tc>
        <w:tc>
          <w:tcPr>
            <w:tcW w:w="1530" w:type="dxa"/>
            <w:tcBorders>
              <w:top w:val="single" w:sz="4" w:space="0" w:color="auto"/>
              <w:left w:val="single" w:sz="4" w:space="0" w:color="auto"/>
              <w:bottom w:val="single" w:sz="4" w:space="0" w:color="auto"/>
              <w:right w:val="single" w:sz="4" w:space="0" w:color="auto"/>
            </w:tcBorders>
          </w:tcPr>
          <w:p w14:paraId="10E22BAA" w14:textId="77777777" w:rsidR="00E92CBF" w:rsidRPr="001D2CEF" w:rsidRDefault="00E92CBF" w:rsidP="00AA7DB8">
            <w:pPr>
              <w:pStyle w:val="TAL"/>
              <w:rPr>
                <w:lang w:eastAsia="zh-CN"/>
              </w:rPr>
            </w:pPr>
            <w:r w:rsidRPr="001D2CEF">
              <w:rPr>
                <w:rFonts w:hint="eastAsia"/>
                <w:lang w:eastAsia="zh-CN"/>
              </w:rPr>
              <w:t>array(ChangeItem)</w:t>
            </w:r>
          </w:p>
        </w:tc>
        <w:tc>
          <w:tcPr>
            <w:tcW w:w="450" w:type="dxa"/>
            <w:tcBorders>
              <w:top w:val="single" w:sz="4" w:space="0" w:color="auto"/>
              <w:left w:val="single" w:sz="4" w:space="0" w:color="auto"/>
              <w:bottom w:val="single" w:sz="4" w:space="0" w:color="auto"/>
              <w:right w:val="single" w:sz="4" w:space="0" w:color="auto"/>
            </w:tcBorders>
          </w:tcPr>
          <w:p w14:paraId="4FB1DD3E"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75816E1C" w14:textId="77777777" w:rsidR="00E92CBF" w:rsidRPr="001D2CEF" w:rsidRDefault="00E92CBF" w:rsidP="00AA7DB8">
            <w:pPr>
              <w:pStyle w:val="TAC"/>
              <w:rPr>
                <w:lang w:eastAsia="zh-CN"/>
              </w:rPr>
            </w:pPr>
            <w:r w:rsidRPr="001D2CEF">
              <w:t>1</w:t>
            </w:r>
            <w:r w:rsidRPr="001D2CEF">
              <w:rPr>
                <w:rFonts w:hint="eastAsia"/>
                <w:lang w:eastAsia="zh-CN"/>
              </w:rPr>
              <w:t>..N</w:t>
            </w:r>
          </w:p>
        </w:tc>
        <w:tc>
          <w:tcPr>
            <w:tcW w:w="3240" w:type="dxa"/>
            <w:tcBorders>
              <w:top w:val="single" w:sz="4" w:space="0" w:color="auto"/>
              <w:left w:val="single" w:sz="4" w:space="0" w:color="auto"/>
              <w:bottom w:val="single" w:sz="4" w:space="0" w:color="auto"/>
              <w:right w:val="single" w:sz="4" w:space="0" w:color="auto"/>
            </w:tcBorders>
          </w:tcPr>
          <w:p w14:paraId="016A192B" w14:textId="77777777" w:rsidR="00E92CBF" w:rsidRDefault="00E92CBF" w:rsidP="00AA7DB8">
            <w:pPr>
              <w:pStyle w:val="TAL"/>
              <w:rPr>
                <w:lang w:eastAsia="zh-CN"/>
              </w:rPr>
            </w:pPr>
            <w:r w:rsidRPr="001D2CEF">
              <w:t xml:space="preserve">This IE contains </w:t>
            </w:r>
            <w:r w:rsidRPr="001D2CEF">
              <w:rPr>
                <w:rFonts w:hint="eastAsia"/>
                <w:lang w:eastAsia="zh-CN"/>
              </w:rPr>
              <w:t>the changes which have been applied on the resource identified by the resourceId attribute.</w:t>
            </w:r>
          </w:p>
          <w:p w14:paraId="5E5436CC" w14:textId="77777777" w:rsidR="00056422" w:rsidRPr="001D2CEF" w:rsidRDefault="00056422" w:rsidP="00AA7DB8">
            <w:pPr>
              <w:pStyle w:val="TAL"/>
              <w:rPr>
                <w:lang w:eastAsia="zh-CN"/>
              </w:rPr>
            </w:pPr>
            <w:r>
              <w:rPr>
                <w:lang w:eastAsia="zh-CN"/>
              </w:rPr>
              <w:t>See NOTE.</w:t>
            </w:r>
          </w:p>
        </w:tc>
        <w:tc>
          <w:tcPr>
            <w:tcW w:w="1393" w:type="dxa"/>
            <w:tcBorders>
              <w:top w:val="single" w:sz="4" w:space="0" w:color="auto"/>
              <w:left w:val="single" w:sz="4" w:space="0" w:color="auto"/>
              <w:bottom w:val="single" w:sz="4" w:space="0" w:color="auto"/>
              <w:right w:val="single" w:sz="4" w:space="0" w:color="auto"/>
            </w:tcBorders>
          </w:tcPr>
          <w:p w14:paraId="5FC72872" w14:textId="77777777" w:rsidR="00E92CBF" w:rsidRPr="001D2CEF" w:rsidRDefault="00E92CBF" w:rsidP="00AA7DB8">
            <w:pPr>
              <w:pStyle w:val="TAL"/>
            </w:pPr>
          </w:p>
        </w:tc>
      </w:tr>
      <w:tr w:rsidR="008556CF" w:rsidRPr="001D2CEF" w14:paraId="72881137" w14:textId="77777777" w:rsidTr="008556CF">
        <w:trPr>
          <w:jc w:val="center"/>
        </w:trPr>
        <w:tc>
          <w:tcPr>
            <w:tcW w:w="9348" w:type="dxa"/>
            <w:gridSpan w:val="6"/>
            <w:tcBorders>
              <w:top w:val="single" w:sz="4" w:space="0" w:color="auto"/>
              <w:left w:val="single" w:sz="4" w:space="0" w:color="auto"/>
              <w:bottom w:val="single" w:sz="4" w:space="0" w:color="auto"/>
              <w:right w:val="single" w:sz="4" w:space="0" w:color="auto"/>
            </w:tcBorders>
          </w:tcPr>
          <w:p w14:paraId="7A6AE960" w14:textId="77777777" w:rsidR="008556CF" w:rsidRPr="001D2CEF" w:rsidRDefault="008556CF" w:rsidP="006E5165">
            <w:pPr>
              <w:pStyle w:val="TAN"/>
            </w:pPr>
            <w:r w:rsidRPr="001D2CEF">
              <w:t>NOTE:</w:t>
            </w:r>
            <w:r w:rsidRPr="001D2CEF">
              <w:tab/>
            </w:r>
            <w:r>
              <w:t>There may be more than one way to express a given modification of a resource's representation</w:t>
            </w:r>
            <w:r w:rsidRPr="001D2CEF">
              <w:t>.</w:t>
            </w:r>
            <w:r>
              <w:t xml:space="preserve"> E.g. removing one attribute from an object can be done by</w:t>
            </w:r>
            <w:r>
              <w:br/>
              <w:t>a) a change item with op set to "REMOVE" and path pointing to the attribute to be removed, or</w:t>
            </w:r>
            <w:r>
              <w:br/>
              <w:t>b) a change item with op set to "REPLACE" and path pointing to the object, and a newValue of the object i.e. without the attribute that has been removed.</w:t>
            </w:r>
            <w:r>
              <w:br/>
              <w:t>It is up to sending nodes decision to select one of the available ways to express the modification and the receiving node shall support all possible ways.</w:t>
            </w:r>
          </w:p>
        </w:tc>
      </w:tr>
    </w:tbl>
    <w:p w14:paraId="6909693C" w14:textId="77777777" w:rsidR="00E92CBF" w:rsidRPr="001D2CEF" w:rsidRDefault="00E92CBF" w:rsidP="00E92CBF">
      <w:pPr>
        <w:rPr>
          <w:lang w:val="en-US"/>
        </w:rPr>
      </w:pPr>
    </w:p>
    <w:p w14:paraId="2916FF2F" w14:textId="77777777" w:rsidR="00E92CBF" w:rsidRPr="001D2CEF" w:rsidRDefault="00E92CBF" w:rsidP="00D362EB">
      <w:pPr>
        <w:pStyle w:val="Heading4"/>
        <w:rPr>
          <w:lang w:eastAsia="zh-CN"/>
        </w:rPr>
      </w:pPr>
      <w:bookmarkStart w:id="353" w:name="_Toc24925789"/>
      <w:bookmarkStart w:id="354" w:name="_Toc24925967"/>
      <w:bookmarkStart w:id="355" w:name="_Toc24926143"/>
      <w:bookmarkStart w:id="356" w:name="_Toc33963996"/>
      <w:bookmarkStart w:id="357" w:name="_Toc33980752"/>
      <w:bookmarkStart w:id="358" w:name="_Toc36462553"/>
      <w:bookmarkStart w:id="359" w:name="_Toc36462749"/>
      <w:bookmarkStart w:id="360" w:name="_Toc43025988"/>
      <w:bookmarkStart w:id="361" w:name="_Toc49763522"/>
      <w:bookmarkStart w:id="362" w:name="_Toc56754218"/>
      <w:bookmarkStart w:id="363" w:name="_Toc88742984"/>
      <w:bookmarkStart w:id="364" w:name="_Toc90649795"/>
      <w:r w:rsidRPr="001D2CEF">
        <w:lastRenderedPageBreak/>
        <w:t>5.2.4.</w:t>
      </w:r>
      <w:r w:rsidRPr="001D2CEF">
        <w:rPr>
          <w:lang w:eastAsia="zh-CN"/>
        </w:rPr>
        <w:t>10</w:t>
      </w:r>
      <w:r w:rsidRPr="001D2CEF">
        <w:tab/>
        <w:t xml:space="preserve">Type: </w:t>
      </w:r>
      <w:r w:rsidRPr="001D2CEF">
        <w:rPr>
          <w:rFonts w:hint="eastAsia"/>
          <w:lang w:eastAsia="zh-CN"/>
        </w:rPr>
        <w:t>ComplexQuery</w:t>
      </w:r>
      <w:bookmarkEnd w:id="353"/>
      <w:bookmarkEnd w:id="354"/>
      <w:bookmarkEnd w:id="355"/>
      <w:bookmarkEnd w:id="356"/>
      <w:bookmarkEnd w:id="357"/>
      <w:bookmarkEnd w:id="358"/>
      <w:bookmarkEnd w:id="359"/>
      <w:bookmarkEnd w:id="360"/>
      <w:bookmarkEnd w:id="361"/>
      <w:bookmarkEnd w:id="362"/>
      <w:bookmarkEnd w:id="363"/>
      <w:bookmarkEnd w:id="364"/>
    </w:p>
    <w:p w14:paraId="7248867D" w14:textId="77777777" w:rsidR="00E92CBF" w:rsidRPr="001D2CEF" w:rsidRDefault="00E92CBF" w:rsidP="00E92CBF">
      <w:pPr>
        <w:pStyle w:val="TH"/>
        <w:outlineLvl w:val="0"/>
        <w:rPr>
          <w:lang w:eastAsia="zh-CN"/>
        </w:rPr>
      </w:pPr>
      <w:r w:rsidRPr="001D2CEF">
        <w:rPr>
          <w:noProof/>
        </w:rPr>
        <w:t>Table </w:t>
      </w:r>
      <w:r w:rsidRPr="001D2CEF">
        <w:t>5.2.4.</w:t>
      </w:r>
      <w:r w:rsidRPr="001D2CEF">
        <w:rPr>
          <w:lang w:eastAsia="zh-CN"/>
        </w:rPr>
        <w:t>10</w:t>
      </w:r>
      <w:r w:rsidRPr="001D2CEF">
        <w:t xml:space="preserve">-1: </w:t>
      </w:r>
      <w:r w:rsidRPr="001D2CEF">
        <w:rPr>
          <w:noProof/>
        </w:rPr>
        <w:t xml:space="preserve">Definition of type </w:t>
      </w:r>
      <w:r w:rsidRPr="001D2CEF">
        <w:rPr>
          <w:rFonts w:hint="eastAsia"/>
          <w:lang w:eastAsia="zh-CN"/>
        </w:rPr>
        <w:t>ComplexQuery</w:t>
      </w:r>
      <w:r w:rsidRPr="001D2CEF">
        <w:rPr>
          <w:noProof/>
        </w:rPr>
        <w:t xml:space="preserve"> as a list of mutually exclusive alternatives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0"/>
        <w:gridCol w:w="1350"/>
        <w:gridCol w:w="3934"/>
      </w:tblGrid>
      <w:tr w:rsidR="00E92CBF" w:rsidRPr="001D2CEF" w14:paraId="6ED0D89D" w14:textId="77777777" w:rsidTr="00AA7DB8">
        <w:trPr>
          <w:jc w:val="center"/>
        </w:trPr>
        <w:tc>
          <w:tcPr>
            <w:tcW w:w="1800" w:type="dxa"/>
            <w:tcBorders>
              <w:top w:val="single" w:sz="4" w:space="0" w:color="auto"/>
              <w:left w:val="single" w:sz="4" w:space="0" w:color="auto"/>
              <w:bottom w:val="single" w:sz="4" w:space="0" w:color="auto"/>
              <w:right w:val="single" w:sz="4" w:space="0" w:color="auto"/>
            </w:tcBorders>
            <w:shd w:val="clear" w:color="auto" w:fill="C0C0C0"/>
            <w:hideMark/>
          </w:tcPr>
          <w:p w14:paraId="635C5023" w14:textId="77777777" w:rsidR="00E92CBF" w:rsidRPr="001D2CEF" w:rsidRDefault="00E92CBF" w:rsidP="00AA7DB8">
            <w:pPr>
              <w:pStyle w:val="TAH"/>
            </w:pPr>
            <w:r w:rsidRPr="001D2CEF">
              <w:t>Data type</w:t>
            </w:r>
          </w:p>
        </w:tc>
        <w:tc>
          <w:tcPr>
            <w:tcW w:w="1350" w:type="dxa"/>
            <w:tcBorders>
              <w:top w:val="single" w:sz="4" w:space="0" w:color="auto"/>
              <w:left w:val="single" w:sz="4" w:space="0" w:color="auto"/>
              <w:bottom w:val="single" w:sz="4" w:space="0" w:color="auto"/>
              <w:right w:val="single" w:sz="4" w:space="0" w:color="auto"/>
            </w:tcBorders>
            <w:shd w:val="clear" w:color="auto" w:fill="C0C0C0"/>
          </w:tcPr>
          <w:p w14:paraId="677B29C0" w14:textId="77777777" w:rsidR="00E92CBF" w:rsidRPr="001D2CEF" w:rsidRDefault="00E92CBF" w:rsidP="00AA7DB8">
            <w:pPr>
              <w:pStyle w:val="TAH"/>
            </w:pPr>
            <w:r w:rsidRPr="001D2CEF">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14:paraId="7AFD9F2F" w14:textId="77777777" w:rsidR="00E92CBF" w:rsidRPr="001D2CEF" w:rsidRDefault="00E92CBF" w:rsidP="00AA7DB8">
            <w:pPr>
              <w:pStyle w:val="TAH"/>
            </w:pPr>
            <w:r w:rsidRPr="001D2CEF">
              <w:t>Description</w:t>
            </w:r>
          </w:p>
        </w:tc>
      </w:tr>
      <w:tr w:rsidR="00E92CBF" w:rsidRPr="001D2CEF" w14:paraId="34721AAE" w14:textId="77777777" w:rsidTr="00AA7DB8">
        <w:trPr>
          <w:jc w:val="center"/>
        </w:trPr>
        <w:tc>
          <w:tcPr>
            <w:tcW w:w="1800" w:type="dxa"/>
            <w:tcBorders>
              <w:top w:val="single" w:sz="4" w:space="0" w:color="auto"/>
              <w:left w:val="single" w:sz="4" w:space="0" w:color="auto"/>
              <w:bottom w:val="single" w:sz="4" w:space="0" w:color="auto"/>
              <w:right w:val="single" w:sz="4" w:space="0" w:color="auto"/>
            </w:tcBorders>
          </w:tcPr>
          <w:p w14:paraId="5D12F9B1" w14:textId="77777777" w:rsidR="00E92CBF" w:rsidRPr="001D2CEF" w:rsidRDefault="00E92CBF" w:rsidP="00AA7DB8">
            <w:pPr>
              <w:pStyle w:val="TAL"/>
              <w:rPr>
                <w:lang w:eastAsia="zh-CN"/>
              </w:rPr>
            </w:pPr>
            <w:r w:rsidRPr="001D2CEF">
              <w:rPr>
                <w:rFonts w:hint="eastAsia"/>
                <w:lang w:eastAsia="zh-CN"/>
              </w:rPr>
              <w:t>Cnf</w:t>
            </w:r>
          </w:p>
        </w:tc>
        <w:tc>
          <w:tcPr>
            <w:tcW w:w="1350" w:type="dxa"/>
            <w:tcBorders>
              <w:top w:val="single" w:sz="4" w:space="0" w:color="auto"/>
              <w:left w:val="single" w:sz="4" w:space="0" w:color="auto"/>
              <w:bottom w:val="single" w:sz="4" w:space="0" w:color="auto"/>
              <w:right w:val="single" w:sz="4" w:space="0" w:color="auto"/>
            </w:tcBorders>
          </w:tcPr>
          <w:p w14:paraId="3C01E27A" w14:textId="77777777" w:rsidR="00E92CBF" w:rsidRPr="001D2CEF" w:rsidRDefault="00E92CBF" w:rsidP="00AA7DB8">
            <w:pPr>
              <w:pStyle w:val="TAL"/>
              <w:rPr>
                <w:lang w:eastAsia="zh-CN"/>
              </w:rPr>
            </w:pPr>
            <w:r w:rsidRPr="001D2CEF">
              <w:t>1</w:t>
            </w:r>
          </w:p>
        </w:tc>
        <w:tc>
          <w:tcPr>
            <w:tcW w:w="3934" w:type="dxa"/>
            <w:tcBorders>
              <w:top w:val="single" w:sz="4" w:space="0" w:color="auto"/>
              <w:left w:val="single" w:sz="4" w:space="0" w:color="auto"/>
              <w:bottom w:val="single" w:sz="4" w:space="0" w:color="auto"/>
              <w:right w:val="single" w:sz="4" w:space="0" w:color="auto"/>
            </w:tcBorders>
          </w:tcPr>
          <w:p w14:paraId="2F5A40BB" w14:textId="77777777" w:rsidR="00E92CBF" w:rsidRPr="001D2CEF" w:rsidRDefault="00E92CBF" w:rsidP="00AA7DB8">
            <w:pPr>
              <w:pStyle w:val="TAL"/>
              <w:rPr>
                <w:rFonts w:cs="Arial"/>
                <w:szCs w:val="18"/>
                <w:lang w:eastAsia="zh-CN"/>
              </w:rPr>
            </w:pPr>
            <w:r w:rsidRPr="001D2CEF">
              <w:rPr>
                <w:rFonts w:cs="Arial" w:hint="eastAsia"/>
                <w:szCs w:val="18"/>
                <w:lang w:eastAsia="zh-CN"/>
              </w:rPr>
              <w:t>A conjunctive normal form</w:t>
            </w:r>
          </w:p>
        </w:tc>
      </w:tr>
      <w:tr w:rsidR="00E92CBF" w:rsidRPr="001D2CEF" w14:paraId="054FB442" w14:textId="77777777" w:rsidTr="00AA7DB8">
        <w:trPr>
          <w:jc w:val="center"/>
        </w:trPr>
        <w:tc>
          <w:tcPr>
            <w:tcW w:w="1800" w:type="dxa"/>
            <w:tcBorders>
              <w:top w:val="single" w:sz="4" w:space="0" w:color="auto"/>
              <w:left w:val="single" w:sz="4" w:space="0" w:color="auto"/>
              <w:bottom w:val="single" w:sz="4" w:space="0" w:color="auto"/>
              <w:right w:val="single" w:sz="4" w:space="0" w:color="auto"/>
            </w:tcBorders>
          </w:tcPr>
          <w:p w14:paraId="18764966" w14:textId="77777777" w:rsidR="00E92CBF" w:rsidRPr="001D2CEF" w:rsidRDefault="00E92CBF" w:rsidP="00AA7DB8">
            <w:pPr>
              <w:pStyle w:val="TAL"/>
              <w:rPr>
                <w:lang w:eastAsia="zh-CN"/>
              </w:rPr>
            </w:pPr>
            <w:r w:rsidRPr="001D2CEF">
              <w:rPr>
                <w:rFonts w:hint="eastAsia"/>
                <w:lang w:eastAsia="zh-CN"/>
              </w:rPr>
              <w:t>Dnf</w:t>
            </w:r>
          </w:p>
        </w:tc>
        <w:tc>
          <w:tcPr>
            <w:tcW w:w="1350" w:type="dxa"/>
            <w:tcBorders>
              <w:top w:val="single" w:sz="4" w:space="0" w:color="auto"/>
              <w:left w:val="single" w:sz="4" w:space="0" w:color="auto"/>
              <w:bottom w:val="single" w:sz="4" w:space="0" w:color="auto"/>
              <w:right w:val="single" w:sz="4" w:space="0" w:color="auto"/>
            </w:tcBorders>
          </w:tcPr>
          <w:p w14:paraId="0CEA8CC6" w14:textId="77777777" w:rsidR="00E92CBF" w:rsidRPr="001D2CEF" w:rsidRDefault="00E92CBF" w:rsidP="00AA7DB8">
            <w:pPr>
              <w:pStyle w:val="TAL"/>
            </w:pPr>
            <w:r w:rsidRPr="001D2CEF">
              <w:t>1</w:t>
            </w:r>
          </w:p>
        </w:tc>
        <w:tc>
          <w:tcPr>
            <w:tcW w:w="3934" w:type="dxa"/>
            <w:tcBorders>
              <w:top w:val="single" w:sz="4" w:space="0" w:color="auto"/>
              <w:left w:val="single" w:sz="4" w:space="0" w:color="auto"/>
              <w:bottom w:val="single" w:sz="4" w:space="0" w:color="auto"/>
              <w:right w:val="single" w:sz="4" w:space="0" w:color="auto"/>
            </w:tcBorders>
          </w:tcPr>
          <w:p w14:paraId="1D273CAF" w14:textId="77777777" w:rsidR="00E92CBF" w:rsidRPr="001D2CEF" w:rsidRDefault="00E92CBF" w:rsidP="00AA7DB8">
            <w:pPr>
              <w:pStyle w:val="TAL"/>
              <w:rPr>
                <w:rFonts w:cs="Arial"/>
                <w:szCs w:val="18"/>
                <w:lang w:eastAsia="zh-CN"/>
              </w:rPr>
            </w:pPr>
            <w:r w:rsidRPr="001D2CEF">
              <w:rPr>
                <w:rFonts w:hint="eastAsia"/>
                <w:lang w:eastAsia="zh-CN"/>
              </w:rPr>
              <w:t>A disjunctive normal form</w:t>
            </w:r>
          </w:p>
        </w:tc>
      </w:tr>
    </w:tbl>
    <w:p w14:paraId="5DC301AB" w14:textId="77777777" w:rsidR="00E92CBF" w:rsidRPr="001D2CEF" w:rsidRDefault="00E92CBF" w:rsidP="00E92CBF">
      <w:pPr>
        <w:rPr>
          <w:lang w:eastAsia="zh-CN"/>
        </w:rPr>
      </w:pPr>
      <w:r w:rsidRPr="001D2CEF">
        <w:rPr>
          <w:rFonts w:hint="eastAsia"/>
          <w:lang w:val="en-US" w:eastAsia="zh-CN"/>
        </w:rPr>
        <w:t xml:space="preserve">The ComplexQuery data type is either a </w:t>
      </w:r>
      <w:r w:rsidRPr="001D2CEF">
        <w:rPr>
          <w:lang w:val="en-US" w:eastAsia="zh-CN"/>
        </w:rPr>
        <w:t>conjunctive</w:t>
      </w:r>
      <w:r w:rsidRPr="001D2CEF">
        <w:rPr>
          <w:rFonts w:hint="eastAsia"/>
          <w:lang w:val="en-US" w:eastAsia="zh-CN"/>
        </w:rPr>
        <w:t xml:space="preserve"> normal form or a disjunctive normal form. The attribute names "cnfUnits" and "dnfUnits" (see clause 5.2.4.</w:t>
      </w:r>
      <w:r w:rsidRPr="001D2CEF">
        <w:rPr>
          <w:lang w:val="en-US" w:eastAsia="zh-CN"/>
        </w:rPr>
        <w:t>11</w:t>
      </w:r>
      <w:r w:rsidRPr="001D2CEF">
        <w:rPr>
          <w:rFonts w:hint="eastAsia"/>
          <w:lang w:val="en-US" w:eastAsia="zh-CN"/>
        </w:rPr>
        <w:t xml:space="preserve"> and clause 5.2.4.</w:t>
      </w:r>
      <w:r w:rsidRPr="001D2CEF">
        <w:rPr>
          <w:lang w:val="en-US" w:eastAsia="zh-CN"/>
        </w:rPr>
        <w:t>12</w:t>
      </w:r>
      <w:r w:rsidRPr="001D2CEF">
        <w:rPr>
          <w:rFonts w:hint="eastAsia"/>
          <w:lang w:val="en-US" w:eastAsia="zh-CN"/>
        </w:rPr>
        <w:t>)</w:t>
      </w:r>
      <w:r w:rsidRPr="001D2CEF">
        <w:rPr>
          <w:lang w:val="en-US" w:eastAsia="zh-CN"/>
        </w:rPr>
        <w:t xml:space="preserve"> </w:t>
      </w:r>
      <w:r w:rsidRPr="001D2CEF">
        <w:rPr>
          <w:rFonts w:hint="eastAsia"/>
          <w:lang w:val="en-US" w:eastAsia="zh-CN"/>
        </w:rPr>
        <w:t xml:space="preserve">serve as </w:t>
      </w:r>
      <w:r w:rsidRPr="001D2CEF">
        <w:rPr>
          <w:lang w:val="en-US" w:eastAsia="zh-CN"/>
        </w:rPr>
        <w:t>discriminator</w:t>
      </w:r>
      <w:r w:rsidRPr="001D2CEF">
        <w:rPr>
          <w:rFonts w:hint="eastAsia"/>
          <w:lang w:val="en-US" w:eastAsia="zh-CN"/>
        </w:rPr>
        <w:t>.</w:t>
      </w:r>
    </w:p>
    <w:p w14:paraId="1D23F815" w14:textId="77777777" w:rsidR="00E92CBF" w:rsidRPr="001D2CEF" w:rsidRDefault="00E92CBF" w:rsidP="00E92CBF">
      <w:pPr>
        <w:rPr>
          <w:lang w:val="en-US"/>
        </w:rPr>
      </w:pPr>
    </w:p>
    <w:p w14:paraId="07F0F3E1" w14:textId="77777777" w:rsidR="00E92CBF" w:rsidRPr="001D2CEF" w:rsidRDefault="00E92CBF" w:rsidP="00D362EB">
      <w:pPr>
        <w:pStyle w:val="Heading4"/>
        <w:rPr>
          <w:lang w:eastAsia="zh-CN"/>
        </w:rPr>
      </w:pPr>
      <w:bookmarkStart w:id="365" w:name="_Toc24925790"/>
      <w:bookmarkStart w:id="366" w:name="_Toc24925968"/>
      <w:bookmarkStart w:id="367" w:name="_Toc24926144"/>
      <w:bookmarkStart w:id="368" w:name="_Toc33963997"/>
      <w:bookmarkStart w:id="369" w:name="_Toc33980753"/>
      <w:bookmarkStart w:id="370" w:name="_Toc36462554"/>
      <w:bookmarkStart w:id="371" w:name="_Toc36462750"/>
      <w:bookmarkStart w:id="372" w:name="_Toc43025989"/>
      <w:bookmarkStart w:id="373" w:name="_Toc49763523"/>
      <w:bookmarkStart w:id="374" w:name="_Toc56754219"/>
      <w:bookmarkStart w:id="375" w:name="_Toc88742985"/>
      <w:bookmarkStart w:id="376" w:name="_Toc90649796"/>
      <w:r w:rsidRPr="001D2CEF">
        <w:t>5.2.4.</w:t>
      </w:r>
      <w:r w:rsidRPr="001D2CEF">
        <w:rPr>
          <w:lang w:eastAsia="zh-CN"/>
        </w:rPr>
        <w:t>11</w:t>
      </w:r>
      <w:r w:rsidRPr="001D2CEF">
        <w:tab/>
        <w:t xml:space="preserve">Type: </w:t>
      </w:r>
      <w:r w:rsidRPr="001D2CEF">
        <w:rPr>
          <w:rFonts w:hint="eastAsia"/>
          <w:lang w:eastAsia="zh-CN"/>
        </w:rPr>
        <w:t>Cnf</w:t>
      </w:r>
      <w:bookmarkEnd w:id="365"/>
      <w:bookmarkEnd w:id="366"/>
      <w:bookmarkEnd w:id="367"/>
      <w:bookmarkEnd w:id="368"/>
      <w:bookmarkEnd w:id="369"/>
      <w:bookmarkEnd w:id="370"/>
      <w:bookmarkEnd w:id="371"/>
      <w:bookmarkEnd w:id="372"/>
      <w:bookmarkEnd w:id="373"/>
      <w:bookmarkEnd w:id="374"/>
      <w:bookmarkEnd w:id="375"/>
      <w:bookmarkEnd w:id="376"/>
    </w:p>
    <w:p w14:paraId="41C8C5B2" w14:textId="77777777" w:rsidR="00E92CBF" w:rsidRPr="001D2CEF" w:rsidRDefault="00E92CBF" w:rsidP="00E92CBF">
      <w:pPr>
        <w:pStyle w:val="TH"/>
        <w:rPr>
          <w:lang w:eastAsia="zh-CN"/>
        </w:rPr>
      </w:pPr>
      <w:r w:rsidRPr="001D2CEF">
        <w:t>Table 5.2.4.</w:t>
      </w:r>
      <w:r w:rsidRPr="001D2CEF">
        <w:rPr>
          <w:lang w:eastAsia="zh-CN"/>
        </w:rPr>
        <w:t>11</w:t>
      </w:r>
      <w:r w:rsidRPr="001D2CEF">
        <w:t xml:space="preserve">-1: Definition of type </w:t>
      </w:r>
      <w:r w:rsidRPr="001D2CEF">
        <w:rPr>
          <w:rFonts w:hint="eastAsia"/>
          <w:lang w:eastAsia="zh-CN"/>
        </w:rPr>
        <w:t>Cnf</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E92CBF" w:rsidRPr="001D2CEF" w14:paraId="54D164EC"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14:paraId="4E551807" w14:textId="77777777" w:rsidR="00E92CBF" w:rsidRPr="001D2CEF" w:rsidRDefault="00E92CBF" w:rsidP="00AA7DB8">
            <w:pPr>
              <w:pStyle w:val="TAH"/>
            </w:pPr>
            <w:r w:rsidRPr="001D2CEF">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14:paraId="3187A0A2" w14:textId="77777777" w:rsidR="00E92CBF" w:rsidRPr="001D2CEF" w:rsidRDefault="00E92CBF" w:rsidP="00AA7DB8">
            <w:pPr>
              <w:pStyle w:val="TAH"/>
            </w:pPr>
            <w:r w:rsidRPr="001D2CE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3B2A2365" w14:textId="77777777" w:rsidR="00E92CBF" w:rsidRPr="001D2CEF" w:rsidRDefault="00E92CBF" w:rsidP="00AA7DB8">
            <w:pPr>
              <w:pStyle w:val="TAH"/>
            </w:pPr>
            <w:r w:rsidRPr="001D2CE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5A9CAA8A" w14:textId="77777777" w:rsidR="00E92CBF" w:rsidRPr="001D2CEF" w:rsidRDefault="00E92CBF" w:rsidP="00AA7DB8">
            <w:pPr>
              <w:pStyle w:val="TAH"/>
            </w:pPr>
            <w:r w:rsidRPr="001D2CEF">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14:paraId="47474999" w14:textId="77777777" w:rsidR="00E92CBF" w:rsidRPr="001D2CEF" w:rsidRDefault="00E92CBF" w:rsidP="00AA7DB8">
            <w:pPr>
              <w:pStyle w:val="TAH"/>
            </w:pPr>
            <w:r w:rsidRPr="001D2CEF">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14:paraId="14DF47C7" w14:textId="77777777" w:rsidR="00E92CBF" w:rsidRPr="001D2CEF" w:rsidRDefault="00E92CBF" w:rsidP="00AA7DB8">
            <w:pPr>
              <w:pStyle w:val="TAH"/>
            </w:pPr>
            <w:r w:rsidRPr="001D2CEF">
              <w:t>Applicability</w:t>
            </w:r>
          </w:p>
        </w:tc>
      </w:tr>
      <w:tr w:rsidR="00E92CBF" w:rsidRPr="001D2CEF" w14:paraId="118EAD7E"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0019A474" w14:textId="77777777" w:rsidR="00E92CBF" w:rsidRPr="001D2CEF" w:rsidRDefault="00E92CBF" w:rsidP="00AA7DB8">
            <w:pPr>
              <w:pStyle w:val="TAL"/>
              <w:rPr>
                <w:lang w:eastAsia="zh-CN"/>
              </w:rPr>
            </w:pPr>
            <w:r w:rsidRPr="001D2CEF">
              <w:rPr>
                <w:rFonts w:hint="eastAsia"/>
                <w:lang w:eastAsia="zh-CN"/>
              </w:rPr>
              <w:t>cnfUnits</w:t>
            </w:r>
          </w:p>
        </w:tc>
        <w:tc>
          <w:tcPr>
            <w:tcW w:w="1530" w:type="dxa"/>
            <w:tcBorders>
              <w:top w:val="single" w:sz="4" w:space="0" w:color="auto"/>
              <w:left w:val="single" w:sz="4" w:space="0" w:color="auto"/>
              <w:bottom w:val="single" w:sz="4" w:space="0" w:color="auto"/>
              <w:right w:val="single" w:sz="4" w:space="0" w:color="auto"/>
            </w:tcBorders>
          </w:tcPr>
          <w:p w14:paraId="72C6AD23" w14:textId="77777777" w:rsidR="00E92CBF" w:rsidRPr="001D2CEF" w:rsidRDefault="00E92CBF" w:rsidP="00AA7DB8">
            <w:pPr>
              <w:pStyle w:val="TAL"/>
              <w:rPr>
                <w:lang w:eastAsia="zh-CN"/>
              </w:rPr>
            </w:pPr>
            <w:r w:rsidRPr="001D2CEF">
              <w:rPr>
                <w:rFonts w:hint="eastAsia"/>
                <w:lang w:eastAsia="zh-CN"/>
              </w:rPr>
              <w:t>array(CnfUnit)</w:t>
            </w:r>
          </w:p>
        </w:tc>
        <w:tc>
          <w:tcPr>
            <w:tcW w:w="450" w:type="dxa"/>
            <w:tcBorders>
              <w:top w:val="single" w:sz="4" w:space="0" w:color="auto"/>
              <w:left w:val="single" w:sz="4" w:space="0" w:color="auto"/>
              <w:bottom w:val="single" w:sz="4" w:space="0" w:color="auto"/>
              <w:right w:val="single" w:sz="4" w:space="0" w:color="auto"/>
            </w:tcBorders>
          </w:tcPr>
          <w:p w14:paraId="4AECFDFE"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00D8DE81" w14:textId="77777777" w:rsidR="00E92CBF" w:rsidRPr="001D2CEF" w:rsidRDefault="00E92CBF" w:rsidP="00AA7DB8">
            <w:pPr>
              <w:pStyle w:val="TAC"/>
              <w:rPr>
                <w:lang w:eastAsia="zh-CN"/>
              </w:rPr>
            </w:pPr>
            <w:r w:rsidRPr="001D2CEF">
              <w:t>1</w:t>
            </w:r>
            <w:r w:rsidRPr="001D2CEF">
              <w:rPr>
                <w:rFonts w:hint="eastAsia"/>
                <w:lang w:eastAsia="zh-CN"/>
              </w:rPr>
              <w:t>..N</w:t>
            </w:r>
          </w:p>
        </w:tc>
        <w:tc>
          <w:tcPr>
            <w:tcW w:w="3240" w:type="dxa"/>
            <w:tcBorders>
              <w:top w:val="single" w:sz="4" w:space="0" w:color="auto"/>
              <w:left w:val="single" w:sz="4" w:space="0" w:color="auto"/>
              <w:bottom w:val="single" w:sz="4" w:space="0" w:color="auto"/>
              <w:right w:val="single" w:sz="4" w:space="0" w:color="auto"/>
            </w:tcBorders>
          </w:tcPr>
          <w:p w14:paraId="1ADCBD8D" w14:textId="77777777" w:rsidR="00E92CBF" w:rsidRPr="001D2CEF" w:rsidRDefault="00E92CBF" w:rsidP="00AA7DB8">
            <w:pPr>
              <w:pStyle w:val="TAL"/>
            </w:pPr>
            <w:r w:rsidRPr="001D2CEF">
              <w:rPr>
                <w:rFonts w:hint="eastAsia"/>
                <w:lang w:eastAsia="zh-CN"/>
              </w:rPr>
              <w:t>During the processing of cnfUnits attribute, all the members in the array shall be interpreted as logically concatenated with logical "AND".</w:t>
            </w:r>
          </w:p>
        </w:tc>
        <w:tc>
          <w:tcPr>
            <w:tcW w:w="1393" w:type="dxa"/>
            <w:tcBorders>
              <w:top w:val="single" w:sz="4" w:space="0" w:color="auto"/>
              <w:left w:val="single" w:sz="4" w:space="0" w:color="auto"/>
              <w:bottom w:val="single" w:sz="4" w:space="0" w:color="auto"/>
              <w:right w:val="single" w:sz="4" w:space="0" w:color="auto"/>
            </w:tcBorders>
          </w:tcPr>
          <w:p w14:paraId="21609707" w14:textId="77777777" w:rsidR="00E92CBF" w:rsidRPr="001D2CEF" w:rsidRDefault="00E92CBF" w:rsidP="00AA7DB8">
            <w:pPr>
              <w:pStyle w:val="TAL"/>
            </w:pPr>
          </w:p>
        </w:tc>
      </w:tr>
    </w:tbl>
    <w:p w14:paraId="29A2709C" w14:textId="77777777" w:rsidR="00E92CBF" w:rsidRPr="001D2CEF" w:rsidRDefault="00E92CBF" w:rsidP="00E92CBF">
      <w:pPr>
        <w:rPr>
          <w:lang w:eastAsia="zh-CN"/>
        </w:rPr>
      </w:pPr>
    </w:p>
    <w:p w14:paraId="57C6EAD9" w14:textId="77777777" w:rsidR="00E92CBF" w:rsidRPr="001D2CEF" w:rsidRDefault="00E92CBF" w:rsidP="00D362EB">
      <w:pPr>
        <w:pStyle w:val="Heading4"/>
        <w:rPr>
          <w:lang w:eastAsia="zh-CN"/>
        </w:rPr>
      </w:pPr>
      <w:bookmarkStart w:id="377" w:name="_Toc24925791"/>
      <w:bookmarkStart w:id="378" w:name="_Toc24925969"/>
      <w:bookmarkStart w:id="379" w:name="_Toc24926145"/>
      <w:bookmarkStart w:id="380" w:name="_Toc33963998"/>
      <w:bookmarkStart w:id="381" w:name="_Toc33980754"/>
      <w:bookmarkStart w:id="382" w:name="_Toc36462555"/>
      <w:bookmarkStart w:id="383" w:name="_Toc36462751"/>
      <w:bookmarkStart w:id="384" w:name="_Toc43025990"/>
      <w:bookmarkStart w:id="385" w:name="_Toc49763524"/>
      <w:bookmarkStart w:id="386" w:name="_Toc56754220"/>
      <w:bookmarkStart w:id="387" w:name="_Toc88742986"/>
      <w:bookmarkStart w:id="388" w:name="_Toc90649797"/>
      <w:r w:rsidRPr="001D2CEF">
        <w:t>5.2.4.</w:t>
      </w:r>
      <w:r w:rsidRPr="001D2CEF">
        <w:rPr>
          <w:lang w:eastAsia="zh-CN"/>
        </w:rPr>
        <w:t>12</w:t>
      </w:r>
      <w:r w:rsidRPr="001D2CEF">
        <w:tab/>
        <w:t xml:space="preserve">Type: </w:t>
      </w:r>
      <w:r w:rsidRPr="001D2CEF">
        <w:rPr>
          <w:rFonts w:hint="eastAsia"/>
          <w:lang w:eastAsia="zh-CN"/>
        </w:rPr>
        <w:t>Dnf</w:t>
      </w:r>
      <w:bookmarkEnd w:id="377"/>
      <w:bookmarkEnd w:id="378"/>
      <w:bookmarkEnd w:id="379"/>
      <w:bookmarkEnd w:id="380"/>
      <w:bookmarkEnd w:id="381"/>
      <w:bookmarkEnd w:id="382"/>
      <w:bookmarkEnd w:id="383"/>
      <w:bookmarkEnd w:id="384"/>
      <w:bookmarkEnd w:id="385"/>
      <w:bookmarkEnd w:id="386"/>
      <w:bookmarkEnd w:id="387"/>
      <w:bookmarkEnd w:id="388"/>
    </w:p>
    <w:p w14:paraId="052C64AF" w14:textId="77777777" w:rsidR="00E92CBF" w:rsidRPr="001D2CEF" w:rsidRDefault="00E92CBF" w:rsidP="00E92CBF">
      <w:pPr>
        <w:pStyle w:val="TH"/>
        <w:rPr>
          <w:lang w:eastAsia="zh-CN"/>
        </w:rPr>
      </w:pPr>
      <w:r w:rsidRPr="001D2CEF">
        <w:t>Table 5.2.4.</w:t>
      </w:r>
      <w:r w:rsidRPr="001D2CEF">
        <w:rPr>
          <w:lang w:eastAsia="zh-CN"/>
        </w:rPr>
        <w:t>12</w:t>
      </w:r>
      <w:r w:rsidRPr="001D2CEF">
        <w:t xml:space="preserve">-1: Definition of type </w:t>
      </w:r>
      <w:r w:rsidRPr="001D2CEF">
        <w:rPr>
          <w:rFonts w:hint="eastAsia"/>
          <w:lang w:eastAsia="zh-CN"/>
        </w:rPr>
        <w:t>Dnf</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E92CBF" w:rsidRPr="001D2CEF" w14:paraId="0971FF32"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14:paraId="131F4147" w14:textId="77777777" w:rsidR="00E92CBF" w:rsidRPr="001D2CEF" w:rsidRDefault="00E92CBF" w:rsidP="00AA7DB8">
            <w:pPr>
              <w:pStyle w:val="TAH"/>
            </w:pPr>
            <w:r w:rsidRPr="001D2CEF">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14:paraId="31180102" w14:textId="77777777" w:rsidR="00E92CBF" w:rsidRPr="001D2CEF" w:rsidRDefault="00E92CBF" w:rsidP="00AA7DB8">
            <w:pPr>
              <w:pStyle w:val="TAH"/>
            </w:pPr>
            <w:r w:rsidRPr="001D2CE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00EB76C2" w14:textId="77777777" w:rsidR="00E92CBF" w:rsidRPr="001D2CEF" w:rsidRDefault="00E92CBF" w:rsidP="00AA7DB8">
            <w:pPr>
              <w:pStyle w:val="TAH"/>
            </w:pPr>
            <w:r w:rsidRPr="001D2CE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64379976" w14:textId="77777777" w:rsidR="00E92CBF" w:rsidRPr="001D2CEF" w:rsidRDefault="00E92CBF" w:rsidP="00AA7DB8">
            <w:pPr>
              <w:pStyle w:val="TAH"/>
            </w:pPr>
            <w:r w:rsidRPr="001D2CEF">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14:paraId="44072B6B" w14:textId="77777777" w:rsidR="00E92CBF" w:rsidRPr="001D2CEF" w:rsidRDefault="00E92CBF" w:rsidP="00AA7DB8">
            <w:pPr>
              <w:pStyle w:val="TAH"/>
            </w:pPr>
            <w:r w:rsidRPr="001D2CEF">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14:paraId="62198E39" w14:textId="77777777" w:rsidR="00E92CBF" w:rsidRPr="001D2CEF" w:rsidRDefault="00E92CBF" w:rsidP="00AA7DB8">
            <w:pPr>
              <w:pStyle w:val="TAH"/>
            </w:pPr>
            <w:r w:rsidRPr="001D2CEF">
              <w:t>Applicability</w:t>
            </w:r>
          </w:p>
        </w:tc>
      </w:tr>
      <w:tr w:rsidR="00E92CBF" w:rsidRPr="001D2CEF" w14:paraId="0F947B47"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7557D683" w14:textId="77777777" w:rsidR="00E92CBF" w:rsidRPr="001D2CEF" w:rsidRDefault="00E92CBF" w:rsidP="00AA7DB8">
            <w:pPr>
              <w:pStyle w:val="TAL"/>
              <w:rPr>
                <w:lang w:eastAsia="zh-CN"/>
              </w:rPr>
            </w:pPr>
            <w:r w:rsidRPr="001D2CEF">
              <w:rPr>
                <w:rFonts w:hint="eastAsia"/>
                <w:lang w:eastAsia="zh-CN"/>
              </w:rPr>
              <w:t>dnfUnits</w:t>
            </w:r>
          </w:p>
        </w:tc>
        <w:tc>
          <w:tcPr>
            <w:tcW w:w="1530" w:type="dxa"/>
            <w:tcBorders>
              <w:top w:val="single" w:sz="4" w:space="0" w:color="auto"/>
              <w:left w:val="single" w:sz="4" w:space="0" w:color="auto"/>
              <w:bottom w:val="single" w:sz="4" w:space="0" w:color="auto"/>
              <w:right w:val="single" w:sz="4" w:space="0" w:color="auto"/>
            </w:tcBorders>
          </w:tcPr>
          <w:p w14:paraId="45CD4604" w14:textId="77777777" w:rsidR="00E92CBF" w:rsidRPr="001D2CEF" w:rsidRDefault="00E92CBF" w:rsidP="00AA7DB8">
            <w:pPr>
              <w:pStyle w:val="TAL"/>
              <w:rPr>
                <w:lang w:eastAsia="zh-CN"/>
              </w:rPr>
            </w:pPr>
            <w:r w:rsidRPr="001D2CEF">
              <w:rPr>
                <w:rFonts w:hint="eastAsia"/>
                <w:lang w:eastAsia="zh-CN"/>
              </w:rPr>
              <w:t>array(DnfUnit)</w:t>
            </w:r>
          </w:p>
        </w:tc>
        <w:tc>
          <w:tcPr>
            <w:tcW w:w="450" w:type="dxa"/>
            <w:tcBorders>
              <w:top w:val="single" w:sz="4" w:space="0" w:color="auto"/>
              <w:left w:val="single" w:sz="4" w:space="0" w:color="auto"/>
              <w:bottom w:val="single" w:sz="4" w:space="0" w:color="auto"/>
              <w:right w:val="single" w:sz="4" w:space="0" w:color="auto"/>
            </w:tcBorders>
          </w:tcPr>
          <w:p w14:paraId="6F03ECFA"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04A737BF" w14:textId="77777777" w:rsidR="00E92CBF" w:rsidRPr="001D2CEF" w:rsidRDefault="00E92CBF" w:rsidP="00AA7DB8">
            <w:pPr>
              <w:pStyle w:val="TAC"/>
              <w:rPr>
                <w:lang w:eastAsia="zh-CN"/>
              </w:rPr>
            </w:pPr>
            <w:r w:rsidRPr="001D2CEF">
              <w:t>1</w:t>
            </w:r>
            <w:r w:rsidRPr="001D2CEF">
              <w:rPr>
                <w:rFonts w:hint="eastAsia"/>
                <w:lang w:eastAsia="zh-CN"/>
              </w:rPr>
              <w:t>..N</w:t>
            </w:r>
          </w:p>
        </w:tc>
        <w:tc>
          <w:tcPr>
            <w:tcW w:w="3240" w:type="dxa"/>
            <w:tcBorders>
              <w:top w:val="single" w:sz="4" w:space="0" w:color="auto"/>
              <w:left w:val="single" w:sz="4" w:space="0" w:color="auto"/>
              <w:bottom w:val="single" w:sz="4" w:space="0" w:color="auto"/>
              <w:right w:val="single" w:sz="4" w:space="0" w:color="auto"/>
            </w:tcBorders>
          </w:tcPr>
          <w:p w14:paraId="1E1256DB" w14:textId="77777777" w:rsidR="00E92CBF" w:rsidRPr="001D2CEF" w:rsidRDefault="00E92CBF" w:rsidP="00AA7DB8">
            <w:pPr>
              <w:pStyle w:val="TAL"/>
            </w:pPr>
            <w:r w:rsidRPr="001D2CEF">
              <w:rPr>
                <w:rFonts w:hint="eastAsia"/>
              </w:rPr>
              <w:t>During the processing of dnfUnits attribute, all the members in the array shall be interpreted as logically concatenated with logical "OR".</w:t>
            </w:r>
          </w:p>
        </w:tc>
        <w:tc>
          <w:tcPr>
            <w:tcW w:w="1393" w:type="dxa"/>
            <w:tcBorders>
              <w:top w:val="single" w:sz="4" w:space="0" w:color="auto"/>
              <w:left w:val="single" w:sz="4" w:space="0" w:color="auto"/>
              <w:bottom w:val="single" w:sz="4" w:space="0" w:color="auto"/>
              <w:right w:val="single" w:sz="4" w:space="0" w:color="auto"/>
            </w:tcBorders>
          </w:tcPr>
          <w:p w14:paraId="409AD970" w14:textId="77777777" w:rsidR="00E92CBF" w:rsidRPr="001D2CEF" w:rsidRDefault="00E92CBF" w:rsidP="00AA7DB8">
            <w:pPr>
              <w:pStyle w:val="TAL"/>
            </w:pPr>
          </w:p>
        </w:tc>
      </w:tr>
    </w:tbl>
    <w:p w14:paraId="4E4A013F" w14:textId="77777777" w:rsidR="00E92CBF" w:rsidRPr="001D2CEF" w:rsidRDefault="00E92CBF" w:rsidP="00E92CBF">
      <w:pPr>
        <w:rPr>
          <w:lang w:val="en-US" w:eastAsia="zh-CN"/>
        </w:rPr>
      </w:pPr>
    </w:p>
    <w:p w14:paraId="081EBF68" w14:textId="77777777" w:rsidR="00E92CBF" w:rsidRPr="001D2CEF" w:rsidRDefault="00E92CBF" w:rsidP="00D362EB">
      <w:pPr>
        <w:pStyle w:val="Heading4"/>
        <w:rPr>
          <w:lang w:eastAsia="zh-CN"/>
        </w:rPr>
      </w:pPr>
      <w:bookmarkStart w:id="389" w:name="_Toc24925792"/>
      <w:bookmarkStart w:id="390" w:name="_Toc24925970"/>
      <w:bookmarkStart w:id="391" w:name="_Toc24926146"/>
      <w:bookmarkStart w:id="392" w:name="_Toc33963999"/>
      <w:bookmarkStart w:id="393" w:name="_Toc33980755"/>
      <w:bookmarkStart w:id="394" w:name="_Toc36462556"/>
      <w:bookmarkStart w:id="395" w:name="_Toc36462752"/>
      <w:bookmarkStart w:id="396" w:name="_Toc43025991"/>
      <w:bookmarkStart w:id="397" w:name="_Toc49763525"/>
      <w:bookmarkStart w:id="398" w:name="_Toc56754221"/>
      <w:bookmarkStart w:id="399" w:name="_Toc88742987"/>
      <w:bookmarkStart w:id="400" w:name="_Toc90649798"/>
      <w:r w:rsidRPr="001D2CEF">
        <w:t>5.2.4.</w:t>
      </w:r>
      <w:r w:rsidRPr="001D2CEF">
        <w:rPr>
          <w:lang w:eastAsia="zh-CN"/>
        </w:rPr>
        <w:t>13</w:t>
      </w:r>
      <w:r w:rsidRPr="001D2CEF">
        <w:tab/>
        <w:t xml:space="preserve">Type: </w:t>
      </w:r>
      <w:r w:rsidRPr="001D2CEF">
        <w:rPr>
          <w:rFonts w:hint="eastAsia"/>
          <w:lang w:eastAsia="zh-CN"/>
        </w:rPr>
        <w:t>CnfUnit</w:t>
      </w:r>
      <w:bookmarkEnd w:id="389"/>
      <w:bookmarkEnd w:id="390"/>
      <w:bookmarkEnd w:id="391"/>
      <w:bookmarkEnd w:id="392"/>
      <w:bookmarkEnd w:id="393"/>
      <w:bookmarkEnd w:id="394"/>
      <w:bookmarkEnd w:id="395"/>
      <w:bookmarkEnd w:id="396"/>
      <w:bookmarkEnd w:id="397"/>
      <w:bookmarkEnd w:id="398"/>
      <w:bookmarkEnd w:id="399"/>
      <w:bookmarkEnd w:id="400"/>
    </w:p>
    <w:p w14:paraId="1EA1B361" w14:textId="77777777" w:rsidR="00E92CBF" w:rsidRPr="001D2CEF" w:rsidRDefault="00E92CBF" w:rsidP="00E92CBF">
      <w:pPr>
        <w:pStyle w:val="TH"/>
        <w:rPr>
          <w:lang w:eastAsia="zh-CN"/>
        </w:rPr>
      </w:pPr>
      <w:r w:rsidRPr="001D2CEF">
        <w:t>Table 5.2.4.</w:t>
      </w:r>
      <w:r w:rsidRPr="001D2CEF">
        <w:rPr>
          <w:lang w:eastAsia="zh-CN"/>
        </w:rPr>
        <w:t>13</w:t>
      </w:r>
      <w:r w:rsidRPr="001D2CEF">
        <w:t xml:space="preserve">-1: Definition of type </w:t>
      </w:r>
      <w:r w:rsidRPr="001D2CEF">
        <w:rPr>
          <w:rFonts w:hint="eastAsia"/>
          <w:lang w:eastAsia="zh-CN"/>
        </w:rPr>
        <w:t>CnfUnit</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E92CBF" w:rsidRPr="001D2CEF" w14:paraId="527EE875"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14:paraId="3C6B455D" w14:textId="77777777" w:rsidR="00E92CBF" w:rsidRPr="001D2CEF" w:rsidRDefault="00E92CBF" w:rsidP="00AA7DB8">
            <w:pPr>
              <w:pStyle w:val="TAH"/>
            </w:pPr>
            <w:r w:rsidRPr="001D2CEF">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14:paraId="7A50D24E" w14:textId="77777777" w:rsidR="00E92CBF" w:rsidRPr="001D2CEF" w:rsidRDefault="00E92CBF" w:rsidP="00AA7DB8">
            <w:pPr>
              <w:pStyle w:val="TAH"/>
            </w:pPr>
            <w:r w:rsidRPr="001D2CE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09A0EC28" w14:textId="77777777" w:rsidR="00E92CBF" w:rsidRPr="001D2CEF" w:rsidRDefault="00E92CBF" w:rsidP="00AA7DB8">
            <w:pPr>
              <w:pStyle w:val="TAH"/>
            </w:pPr>
            <w:r w:rsidRPr="001D2CE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7D906AB5" w14:textId="77777777" w:rsidR="00E92CBF" w:rsidRPr="001D2CEF" w:rsidRDefault="00E92CBF" w:rsidP="00AA7DB8">
            <w:pPr>
              <w:pStyle w:val="TAH"/>
            </w:pPr>
            <w:r w:rsidRPr="001D2CEF">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14:paraId="285A9A17" w14:textId="77777777" w:rsidR="00E92CBF" w:rsidRPr="001D2CEF" w:rsidRDefault="00E92CBF" w:rsidP="00AA7DB8">
            <w:pPr>
              <w:pStyle w:val="TAH"/>
            </w:pPr>
            <w:r w:rsidRPr="001D2CEF">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14:paraId="36D63368" w14:textId="77777777" w:rsidR="00E92CBF" w:rsidRPr="001D2CEF" w:rsidRDefault="00E92CBF" w:rsidP="00AA7DB8">
            <w:pPr>
              <w:pStyle w:val="TAH"/>
            </w:pPr>
            <w:r w:rsidRPr="001D2CEF">
              <w:t>Applicability</w:t>
            </w:r>
          </w:p>
        </w:tc>
      </w:tr>
      <w:tr w:rsidR="00E92CBF" w:rsidRPr="001D2CEF" w14:paraId="04EFA2C4"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69A8BBE0" w14:textId="77777777" w:rsidR="00E92CBF" w:rsidRPr="001D2CEF" w:rsidRDefault="00E92CBF" w:rsidP="00AA7DB8">
            <w:pPr>
              <w:pStyle w:val="TAL"/>
              <w:rPr>
                <w:lang w:eastAsia="zh-CN"/>
              </w:rPr>
            </w:pPr>
            <w:r w:rsidRPr="001D2CEF">
              <w:rPr>
                <w:rFonts w:hint="eastAsia"/>
                <w:lang w:eastAsia="zh-CN"/>
              </w:rPr>
              <w:t>cnfUnit</w:t>
            </w:r>
          </w:p>
        </w:tc>
        <w:tc>
          <w:tcPr>
            <w:tcW w:w="1530" w:type="dxa"/>
            <w:tcBorders>
              <w:top w:val="single" w:sz="4" w:space="0" w:color="auto"/>
              <w:left w:val="single" w:sz="4" w:space="0" w:color="auto"/>
              <w:bottom w:val="single" w:sz="4" w:space="0" w:color="auto"/>
              <w:right w:val="single" w:sz="4" w:space="0" w:color="auto"/>
            </w:tcBorders>
          </w:tcPr>
          <w:p w14:paraId="093C6562" w14:textId="77777777" w:rsidR="00E92CBF" w:rsidRPr="001D2CEF" w:rsidRDefault="00E92CBF" w:rsidP="00AA7DB8">
            <w:pPr>
              <w:pStyle w:val="TAL"/>
              <w:rPr>
                <w:lang w:eastAsia="zh-CN"/>
              </w:rPr>
            </w:pPr>
            <w:r w:rsidRPr="001D2CEF">
              <w:rPr>
                <w:rFonts w:hint="eastAsia"/>
                <w:lang w:eastAsia="zh-CN"/>
              </w:rPr>
              <w:t>array(Atom)</w:t>
            </w:r>
          </w:p>
        </w:tc>
        <w:tc>
          <w:tcPr>
            <w:tcW w:w="450" w:type="dxa"/>
            <w:tcBorders>
              <w:top w:val="single" w:sz="4" w:space="0" w:color="auto"/>
              <w:left w:val="single" w:sz="4" w:space="0" w:color="auto"/>
              <w:bottom w:val="single" w:sz="4" w:space="0" w:color="auto"/>
              <w:right w:val="single" w:sz="4" w:space="0" w:color="auto"/>
            </w:tcBorders>
          </w:tcPr>
          <w:p w14:paraId="6D0A0E61"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35D69EC4" w14:textId="77777777" w:rsidR="00E92CBF" w:rsidRPr="001D2CEF" w:rsidRDefault="00E92CBF" w:rsidP="00AA7DB8">
            <w:pPr>
              <w:pStyle w:val="TAC"/>
              <w:rPr>
                <w:lang w:eastAsia="zh-CN"/>
              </w:rPr>
            </w:pPr>
            <w:r w:rsidRPr="001D2CEF">
              <w:t>1</w:t>
            </w:r>
            <w:r w:rsidRPr="001D2CEF">
              <w:rPr>
                <w:rFonts w:hint="eastAsia"/>
                <w:lang w:eastAsia="zh-CN"/>
              </w:rPr>
              <w:t>..N</w:t>
            </w:r>
          </w:p>
        </w:tc>
        <w:tc>
          <w:tcPr>
            <w:tcW w:w="3240" w:type="dxa"/>
            <w:tcBorders>
              <w:top w:val="single" w:sz="4" w:space="0" w:color="auto"/>
              <w:left w:val="single" w:sz="4" w:space="0" w:color="auto"/>
              <w:bottom w:val="single" w:sz="4" w:space="0" w:color="auto"/>
              <w:right w:val="single" w:sz="4" w:space="0" w:color="auto"/>
            </w:tcBorders>
          </w:tcPr>
          <w:p w14:paraId="0595A50A" w14:textId="77777777" w:rsidR="00E92CBF" w:rsidRPr="001D2CEF" w:rsidRDefault="00E92CBF" w:rsidP="00AA7DB8">
            <w:pPr>
              <w:pStyle w:val="TAL"/>
            </w:pPr>
            <w:r w:rsidRPr="001D2CEF">
              <w:rPr>
                <w:rFonts w:hint="eastAsia"/>
              </w:rPr>
              <w:t>During the processing of cnfUnit attribute, all the members in the array shall be interpreted as logically concatenated with logical "OR".</w:t>
            </w:r>
          </w:p>
        </w:tc>
        <w:tc>
          <w:tcPr>
            <w:tcW w:w="1393" w:type="dxa"/>
            <w:tcBorders>
              <w:top w:val="single" w:sz="4" w:space="0" w:color="auto"/>
              <w:left w:val="single" w:sz="4" w:space="0" w:color="auto"/>
              <w:bottom w:val="single" w:sz="4" w:space="0" w:color="auto"/>
              <w:right w:val="single" w:sz="4" w:space="0" w:color="auto"/>
            </w:tcBorders>
          </w:tcPr>
          <w:p w14:paraId="58E93052" w14:textId="77777777" w:rsidR="00E92CBF" w:rsidRPr="001D2CEF" w:rsidRDefault="00E92CBF" w:rsidP="00AA7DB8">
            <w:pPr>
              <w:pStyle w:val="TAL"/>
            </w:pPr>
          </w:p>
        </w:tc>
      </w:tr>
    </w:tbl>
    <w:p w14:paraId="7843FF08" w14:textId="77777777" w:rsidR="00E92CBF" w:rsidRPr="001D2CEF" w:rsidRDefault="00E92CBF" w:rsidP="00E92CBF">
      <w:pPr>
        <w:rPr>
          <w:lang w:val="en-US"/>
        </w:rPr>
      </w:pPr>
    </w:p>
    <w:p w14:paraId="639BE132" w14:textId="77777777" w:rsidR="00E92CBF" w:rsidRPr="001D2CEF" w:rsidRDefault="00E92CBF" w:rsidP="00D362EB">
      <w:pPr>
        <w:pStyle w:val="Heading4"/>
        <w:rPr>
          <w:lang w:eastAsia="zh-CN"/>
        </w:rPr>
      </w:pPr>
      <w:bookmarkStart w:id="401" w:name="_Toc24925793"/>
      <w:bookmarkStart w:id="402" w:name="_Toc24925971"/>
      <w:bookmarkStart w:id="403" w:name="_Toc24926147"/>
      <w:bookmarkStart w:id="404" w:name="_Toc33964000"/>
      <w:bookmarkStart w:id="405" w:name="_Toc33980756"/>
      <w:bookmarkStart w:id="406" w:name="_Toc36462557"/>
      <w:bookmarkStart w:id="407" w:name="_Toc36462753"/>
      <w:bookmarkStart w:id="408" w:name="_Toc43025992"/>
      <w:bookmarkStart w:id="409" w:name="_Toc49763526"/>
      <w:bookmarkStart w:id="410" w:name="_Toc56754222"/>
      <w:bookmarkStart w:id="411" w:name="_Toc88742988"/>
      <w:bookmarkStart w:id="412" w:name="_Toc90649799"/>
      <w:r w:rsidRPr="001D2CEF">
        <w:t>5.2.4.</w:t>
      </w:r>
      <w:r w:rsidRPr="001D2CEF">
        <w:rPr>
          <w:lang w:eastAsia="zh-CN"/>
        </w:rPr>
        <w:t>14</w:t>
      </w:r>
      <w:r w:rsidRPr="001D2CEF">
        <w:tab/>
        <w:t xml:space="preserve">Type: </w:t>
      </w:r>
      <w:r w:rsidRPr="001D2CEF">
        <w:rPr>
          <w:rFonts w:hint="eastAsia"/>
          <w:lang w:eastAsia="zh-CN"/>
        </w:rPr>
        <w:t>DnfUnit</w:t>
      </w:r>
      <w:bookmarkEnd w:id="401"/>
      <w:bookmarkEnd w:id="402"/>
      <w:bookmarkEnd w:id="403"/>
      <w:bookmarkEnd w:id="404"/>
      <w:bookmarkEnd w:id="405"/>
      <w:bookmarkEnd w:id="406"/>
      <w:bookmarkEnd w:id="407"/>
      <w:bookmarkEnd w:id="408"/>
      <w:bookmarkEnd w:id="409"/>
      <w:bookmarkEnd w:id="410"/>
      <w:bookmarkEnd w:id="411"/>
      <w:bookmarkEnd w:id="412"/>
    </w:p>
    <w:p w14:paraId="6E1B2EC7" w14:textId="77777777" w:rsidR="00E92CBF" w:rsidRPr="001D2CEF" w:rsidRDefault="00E92CBF" w:rsidP="00E92CBF">
      <w:pPr>
        <w:pStyle w:val="TH"/>
        <w:rPr>
          <w:lang w:eastAsia="zh-CN"/>
        </w:rPr>
      </w:pPr>
      <w:r w:rsidRPr="001D2CEF">
        <w:t>Table 5.2.4.</w:t>
      </w:r>
      <w:r w:rsidRPr="001D2CEF">
        <w:rPr>
          <w:lang w:eastAsia="zh-CN"/>
        </w:rPr>
        <w:t>14</w:t>
      </w:r>
      <w:r w:rsidRPr="001D2CEF">
        <w:t xml:space="preserve">-1: Definition of type </w:t>
      </w:r>
      <w:r w:rsidRPr="001D2CEF">
        <w:rPr>
          <w:rFonts w:hint="eastAsia"/>
          <w:lang w:eastAsia="zh-CN"/>
        </w:rPr>
        <w:t>DnfUnit</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E92CBF" w:rsidRPr="001D2CEF" w14:paraId="434782BD"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14:paraId="23DE6C8D" w14:textId="77777777" w:rsidR="00E92CBF" w:rsidRPr="001D2CEF" w:rsidRDefault="00E92CBF" w:rsidP="00AA7DB8">
            <w:pPr>
              <w:pStyle w:val="TAH"/>
            </w:pPr>
            <w:r w:rsidRPr="001D2CEF">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14:paraId="26F71233" w14:textId="77777777" w:rsidR="00E92CBF" w:rsidRPr="001D2CEF" w:rsidRDefault="00E92CBF" w:rsidP="00AA7DB8">
            <w:pPr>
              <w:pStyle w:val="TAH"/>
            </w:pPr>
            <w:r w:rsidRPr="001D2CE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6F81F21C" w14:textId="77777777" w:rsidR="00E92CBF" w:rsidRPr="001D2CEF" w:rsidRDefault="00E92CBF" w:rsidP="00AA7DB8">
            <w:pPr>
              <w:pStyle w:val="TAH"/>
            </w:pPr>
            <w:r w:rsidRPr="001D2CE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6732163A" w14:textId="77777777" w:rsidR="00E92CBF" w:rsidRPr="001D2CEF" w:rsidRDefault="00E92CBF" w:rsidP="00AA7DB8">
            <w:pPr>
              <w:pStyle w:val="TAH"/>
            </w:pPr>
            <w:r w:rsidRPr="001D2CEF">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14:paraId="078BAB3B" w14:textId="77777777" w:rsidR="00E92CBF" w:rsidRPr="001D2CEF" w:rsidRDefault="00E92CBF" w:rsidP="00AA7DB8">
            <w:pPr>
              <w:pStyle w:val="TAH"/>
            </w:pPr>
            <w:r w:rsidRPr="001D2CEF">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14:paraId="1434A917" w14:textId="77777777" w:rsidR="00E92CBF" w:rsidRPr="001D2CEF" w:rsidRDefault="00E92CBF" w:rsidP="00AA7DB8">
            <w:pPr>
              <w:pStyle w:val="TAH"/>
            </w:pPr>
            <w:r w:rsidRPr="001D2CEF">
              <w:t>Applicability</w:t>
            </w:r>
          </w:p>
        </w:tc>
      </w:tr>
      <w:tr w:rsidR="00E92CBF" w:rsidRPr="001D2CEF" w14:paraId="4F89582F"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296F6D05" w14:textId="77777777" w:rsidR="00E92CBF" w:rsidRPr="001D2CEF" w:rsidRDefault="00E92CBF" w:rsidP="00AA7DB8">
            <w:pPr>
              <w:pStyle w:val="TAL"/>
              <w:rPr>
                <w:lang w:eastAsia="zh-CN"/>
              </w:rPr>
            </w:pPr>
            <w:r w:rsidRPr="001D2CEF">
              <w:rPr>
                <w:rFonts w:hint="eastAsia"/>
                <w:lang w:eastAsia="zh-CN"/>
              </w:rPr>
              <w:t>dnfUnit</w:t>
            </w:r>
          </w:p>
        </w:tc>
        <w:tc>
          <w:tcPr>
            <w:tcW w:w="1530" w:type="dxa"/>
            <w:tcBorders>
              <w:top w:val="single" w:sz="4" w:space="0" w:color="auto"/>
              <w:left w:val="single" w:sz="4" w:space="0" w:color="auto"/>
              <w:bottom w:val="single" w:sz="4" w:space="0" w:color="auto"/>
              <w:right w:val="single" w:sz="4" w:space="0" w:color="auto"/>
            </w:tcBorders>
          </w:tcPr>
          <w:p w14:paraId="32B622EC" w14:textId="77777777" w:rsidR="00E92CBF" w:rsidRPr="001D2CEF" w:rsidRDefault="00E92CBF" w:rsidP="00AA7DB8">
            <w:pPr>
              <w:pStyle w:val="TAL"/>
              <w:rPr>
                <w:lang w:eastAsia="zh-CN"/>
              </w:rPr>
            </w:pPr>
            <w:r w:rsidRPr="001D2CEF">
              <w:rPr>
                <w:rFonts w:hint="eastAsia"/>
                <w:lang w:eastAsia="zh-CN"/>
              </w:rPr>
              <w:t>array(Atom)</w:t>
            </w:r>
          </w:p>
        </w:tc>
        <w:tc>
          <w:tcPr>
            <w:tcW w:w="450" w:type="dxa"/>
            <w:tcBorders>
              <w:top w:val="single" w:sz="4" w:space="0" w:color="auto"/>
              <w:left w:val="single" w:sz="4" w:space="0" w:color="auto"/>
              <w:bottom w:val="single" w:sz="4" w:space="0" w:color="auto"/>
              <w:right w:val="single" w:sz="4" w:space="0" w:color="auto"/>
            </w:tcBorders>
          </w:tcPr>
          <w:p w14:paraId="106683DD"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47DD7DBE" w14:textId="77777777" w:rsidR="00E92CBF" w:rsidRPr="001D2CEF" w:rsidRDefault="00E92CBF" w:rsidP="00AA7DB8">
            <w:pPr>
              <w:pStyle w:val="TAC"/>
              <w:rPr>
                <w:lang w:eastAsia="zh-CN"/>
              </w:rPr>
            </w:pPr>
            <w:r w:rsidRPr="001D2CEF">
              <w:t>1</w:t>
            </w:r>
            <w:r w:rsidRPr="001D2CEF">
              <w:rPr>
                <w:rFonts w:hint="eastAsia"/>
                <w:lang w:eastAsia="zh-CN"/>
              </w:rPr>
              <w:t>..N</w:t>
            </w:r>
          </w:p>
        </w:tc>
        <w:tc>
          <w:tcPr>
            <w:tcW w:w="3240" w:type="dxa"/>
            <w:tcBorders>
              <w:top w:val="single" w:sz="4" w:space="0" w:color="auto"/>
              <w:left w:val="single" w:sz="4" w:space="0" w:color="auto"/>
              <w:bottom w:val="single" w:sz="4" w:space="0" w:color="auto"/>
              <w:right w:val="single" w:sz="4" w:space="0" w:color="auto"/>
            </w:tcBorders>
          </w:tcPr>
          <w:p w14:paraId="172DAE4E" w14:textId="77777777" w:rsidR="00E92CBF" w:rsidRPr="001D2CEF" w:rsidRDefault="00E92CBF" w:rsidP="00AA7DB8">
            <w:pPr>
              <w:pStyle w:val="TAL"/>
            </w:pPr>
            <w:r w:rsidRPr="001D2CEF">
              <w:rPr>
                <w:rFonts w:hint="eastAsia"/>
              </w:rPr>
              <w:t>During the processing of dnfUnit attribute, all the members in the array shall be interpreted as logically concatenated with logical "AND".</w:t>
            </w:r>
          </w:p>
        </w:tc>
        <w:tc>
          <w:tcPr>
            <w:tcW w:w="1393" w:type="dxa"/>
            <w:tcBorders>
              <w:top w:val="single" w:sz="4" w:space="0" w:color="auto"/>
              <w:left w:val="single" w:sz="4" w:space="0" w:color="auto"/>
              <w:bottom w:val="single" w:sz="4" w:space="0" w:color="auto"/>
              <w:right w:val="single" w:sz="4" w:space="0" w:color="auto"/>
            </w:tcBorders>
          </w:tcPr>
          <w:p w14:paraId="4E84965D" w14:textId="77777777" w:rsidR="00E92CBF" w:rsidRPr="001D2CEF" w:rsidRDefault="00E92CBF" w:rsidP="00AA7DB8">
            <w:pPr>
              <w:pStyle w:val="TAL"/>
            </w:pPr>
          </w:p>
        </w:tc>
      </w:tr>
    </w:tbl>
    <w:p w14:paraId="6308DA37" w14:textId="77777777" w:rsidR="00E92CBF" w:rsidRPr="001D2CEF" w:rsidRDefault="00E92CBF" w:rsidP="00E92CBF">
      <w:pPr>
        <w:rPr>
          <w:lang w:val="en-US"/>
        </w:rPr>
      </w:pPr>
    </w:p>
    <w:p w14:paraId="65A85355" w14:textId="77777777" w:rsidR="00E92CBF" w:rsidRPr="001D2CEF" w:rsidRDefault="00E92CBF" w:rsidP="00D362EB">
      <w:pPr>
        <w:pStyle w:val="Heading4"/>
        <w:rPr>
          <w:lang w:eastAsia="zh-CN"/>
        </w:rPr>
      </w:pPr>
      <w:bookmarkStart w:id="413" w:name="_Toc24925794"/>
      <w:bookmarkStart w:id="414" w:name="_Toc24925972"/>
      <w:bookmarkStart w:id="415" w:name="_Toc24926148"/>
      <w:bookmarkStart w:id="416" w:name="_Toc33964001"/>
      <w:bookmarkStart w:id="417" w:name="_Toc33980757"/>
      <w:bookmarkStart w:id="418" w:name="_Toc36462558"/>
      <w:bookmarkStart w:id="419" w:name="_Toc36462754"/>
      <w:bookmarkStart w:id="420" w:name="_Toc43025993"/>
      <w:bookmarkStart w:id="421" w:name="_Toc49763527"/>
      <w:bookmarkStart w:id="422" w:name="_Toc56754223"/>
      <w:bookmarkStart w:id="423" w:name="_Toc88742989"/>
      <w:bookmarkStart w:id="424" w:name="_Toc90649800"/>
      <w:r w:rsidRPr="001D2CEF">
        <w:lastRenderedPageBreak/>
        <w:t>5.2.4.</w:t>
      </w:r>
      <w:r w:rsidRPr="001D2CEF">
        <w:rPr>
          <w:lang w:eastAsia="zh-CN"/>
        </w:rPr>
        <w:t>15</w:t>
      </w:r>
      <w:r w:rsidRPr="001D2CEF">
        <w:tab/>
        <w:t xml:space="preserve">Type: </w:t>
      </w:r>
      <w:r w:rsidRPr="001D2CEF">
        <w:rPr>
          <w:rFonts w:hint="eastAsia"/>
          <w:lang w:eastAsia="zh-CN"/>
        </w:rPr>
        <w:t>Atom</w:t>
      </w:r>
      <w:bookmarkEnd w:id="413"/>
      <w:bookmarkEnd w:id="414"/>
      <w:bookmarkEnd w:id="415"/>
      <w:bookmarkEnd w:id="416"/>
      <w:bookmarkEnd w:id="417"/>
      <w:bookmarkEnd w:id="418"/>
      <w:bookmarkEnd w:id="419"/>
      <w:bookmarkEnd w:id="420"/>
      <w:bookmarkEnd w:id="421"/>
      <w:bookmarkEnd w:id="422"/>
      <w:bookmarkEnd w:id="423"/>
      <w:bookmarkEnd w:id="424"/>
    </w:p>
    <w:p w14:paraId="0591DE8A" w14:textId="77777777" w:rsidR="00E92CBF" w:rsidRPr="001D2CEF" w:rsidRDefault="00E92CBF" w:rsidP="00E92CBF">
      <w:pPr>
        <w:pStyle w:val="TH"/>
        <w:rPr>
          <w:lang w:eastAsia="zh-CN"/>
        </w:rPr>
      </w:pPr>
      <w:r w:rsidRPr="001D2CEF">
        <w:t>Table 5.2.4.</w:t>
      </w:r>
      <w:r w:rsidRPr="001D2CEF">
        <w:rPr>
          <w:lang w:eastAsia="zh-CN"/>
        </w:rPr>
        <w:t>15</w:t>
      </w:r>
      <w:r w:rsidRPr="001D2CEF">
        <w:t xml:space="preserve">-1: Definition of type </w:t>
      </w:r>
      <w:r w:rsidRPr="001D2CEF">
        <w:rPr>
          <w:rFonts w:hint="eastAsia"/>
          <w:lang w:eastAsia="zh-CN"/>
        </w:rPr>
        <w:t>Atom</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E92CBF" w:rsidRPr="001D2CEF" w14:paraId="778BAB94"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14:paraId="481314DF" w14:textId="77777777" w:rsidR="00E92CBF" w:rsidRPr="001D2CEF" w:rsidRDefault="00E92CBF" w:rsidP="00AA7DB8">
            <w:pPr>
              <w:pStyle w:val="TAH"/>
            </w:pPr>
            <w:r w:rsidRPr="001D2CEF">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14:paraId="1F148675" w14:textId="77777777" w:rsidR="00E92CBF" w:rsidRPr="001D2CEF" w:rsidRDefault="00E92CBF" w:rsidP="00AA7DB8">
            <w:pPr>
              <w:pStyle w:val="TAH"/>
            </w:pPr>
            <w:r w:rsidRPr="001D2CE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7176E901" w14:textId="77777777" w:rsidR="00E92CBF" w:rsidRPr="001D2CEF" w:rsidRDefault="00E92CBF" w:rsidP="00AA7DB8">
            <w:pPr>
              <w:pStyle w:val="TAH"/>
            </w:pPr>
            <w:r w:rsidRPr="001D2CE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79D5B589" w14:textId="77777777" w:rsidR="00E92CBF" w:rsidRPr="001D2CEF" w:rsidRDefault="00E92CBF" w:rsidP="00AA7DB8">
            <w:pPr>
              <w:pStyle w:val="TAH"/>
            </w:pPr>
            <w:r w:rsidRPr="001D2CEF">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14:paraId="16A23172" w14:textId="77777777" w:rsidR="00E92CBF" w:rsidRPr="001D2CEF" w:rsidRDefault="00E92CBF" w:rsidP="00AA7DB8">
            <w:pPr>
              <w:pStyle w:val="TAH"/>
            </w:pPr>
            <w:r w:rsidRPr="001D2CEF">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14:paraId="674FB2CF" w14:textId="77777777" w:rsidR="00E92CBF" w:rsidRPr="001D2CEF" w:rsidRDefault="00E92CBF" w:rsidP="00AA7DB8">
            <w:pPr>
              <w:pStyle w:val="TAH"/>
            </w:pPr>
            <w:r w:rsidRPr="001D2CEF">
              <w:t>Applicability</w:t>
            </w:r>
          </w:p>
        </w:tc>
      </w:tr>
      <w:tr w:rsidR="00E92CBF" w:rsidRPr="001D2CEF" w14:paraId="4A4D29AF"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44423AAF" w14:textId="77777777" w:rsidR="00E92CBF" w:rsidRPr="001D2CEF" w:rsidRDefault="00E92CBF" w:rsidP="00AA7DB8">
            <w:pPr>
              <w:pStyle w:val="TAL"/>
              <w:rPr>
                <w:lang w:eastAsia="zh-CN"/>
              </w:rPr>
            </w:pPr>
            <w:r w:rsidRPr="001D2CEF">
              <w:rPr>
                <w:rFonts w:hint="eastAsia"/>
                <w:lang w:eastAsia="zh-CN"/>
              </w:rPr>
              <w:t>attr</w:t>
            </w:r>
          </w:p>
        </w:tc>
        <w:tc>
          <w:tcPr>
            <w:tcW w:w="1530" w:type="dxa"/>
            <w:tcBorders>
              <w:top w:val="single" w:sz="4" w:space="0" w:color="auto"/>
              <w:left w:val="single" w:sz="4" w:space="0" w:color="auto"/>
              <w:bottom w:val="single" w:sz="4" w:space="0" w:color="auto"/>
              <w:right w:val="single" w:sz="4" w:space="0" w:color="auto"/>
            </w:tcBorders>
          </w:tcPr>
          <w:p w14:paraId="3BD23766" w14:textId="77777777" w:rsidR="00E92CBF" w:rsidRPr="001D2CEF" w:rsidRDefault="00E92CBF" w:rsidP="00AA7DB8">
            <w:pPr>
              <w:pStyle w:val="TAL"/>
              <w:rPr>
                <w:lang w:eastAsia="zh-CN"/>
              </w:rPr>
            </w:pPr>
            <w:r w:rsidRPr="001D2CEF">
              <w:rPr>
                <w:rFonts w:hint="eastAsia"/>
                <w:lang w:eastAsia="zh-CN"/>
              </w:rPr>
              <w:t>string</w:t>
            </w:r>
          </w:p>
        </w:tc>
        <w:tc>
          <w:tcPr>
            <w:tcW w:w="450" w:type="dxa"/>
            <w:tcBorders>
              <w:top w:val="single" w:sz="4" w:space="0" w:color="auto"/>
              <w:left w:val="single" w:sz="4" w:space="0" w:color="auto"/>
              <w:bottom w:val="single" w:sz="4" w:space="0" w:color="auto"/>
              <w:right w:val="single" w:sz="4" w:space="0" w:color="auto"/>
            </w:tcBorders>
          </w:tcPr>
          <w:p w14:paraId="0AA40625"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518C74DC" w14:textId="77777777" w:rsidR="00E92CBF" w:rsidRPr="001D2CEF" w:rsidRDefault="00E92CBF" w:rsidP="00AA7DB8">
            <w:pPr>
              <w:pStyle w:val="TAC"/>
              <w:rPr>
                <w:lang w:eastAsia="zh-CN"/>
              </w:rPr>
            </w:pPr>
            <w:r w:rsidRPr="001D2CEF">
              <w:t>1</w:t>
            </w:r>
          </w:p>
        </w:tc>
        <w:tc>
          <w:tcPr>
            <w:tcW w:w="3240" w:type="dxa"/>
            <w:tcBorders>
              <w:top w:val="single" w:sz="4" w:space="0" w:color="auto"/>
              <w:left w:val="single" w:sz="4" w:space="0" w:color="auto"/>
              <w:bottom w:val="single" w:sz="4" w:space="0" w:color="auto"/>
              <w:right w:val="single" w:sz="4" w:space="0" w:color="auto"/>
            </w:tcBorders>
          </w:tcPr>
          <w:p w14:paraId="146BF756" w14:textId="77777777" w:rsidR="00E92CBF" w:rsidRPr="001D2CEF" w:rsidRDefault="00E92CBF" w:rsidP="00AA7DB8">
            <w:pPr>
              <w:pStyle w:val="TAL"/>
              <w:rPr>
                <w:lang w:eastAsia="zh-CN"/>
              </w:rPr>
            </w:pPr>
            <w:r w:rsidRPr="001D2CEF">
              <w:rPr>
                <w:rFonts w:hint="eastAsia"/>
                <w:lang w:eastAsia="zh-CN"/>
              </w:rPr>
              <w:t>This attribute contains the name of a defined query parameter.</w:t>
            </w:r>
          </w:p>
        </w:tc>
        <w:tc>
          <w:tcPr>
            <w:tcW w:w="1393" w:type="dxa"/>
            <w:tcBorders>
              <w:top w:val="single" w:sz="4" w:space="0" w:color="auto"/>
              <w:left w:val="single" w:sz="4" w:space="0" w:color="auto"/>
              <w:bottom w:val="single" w:sz="4" w:space="0" w:color="auto"/>
              <w:right w:val="single" w:sz="4" w:space="0" w:color="auto"/>
            </w:tcBorders>
          </w:tcPr>
          <w:p w14:paraId="0CFC68CD" w14:textId="77777777" w:rsidR="00E92CBF" w:rsidRPr="001D2CEF" w:rsidRDefault="00E92CBF" w:rsidP="00AA7DB8">
            <w:pPr>
              <w:pStyle w:val="TAL"/>
            </w:pPr>
          </w:p>
        </w:tc>
      </w:tr>
      <w:tr w:rsidR="00E92CBF" w:rsidRPr="001D2CEF" w14:paraId="7E69E2DF"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0D44F4AC" w14:textId="77777777" w:rsidR="00E92CBF" w:rsidRPr="001D2CEF" w:rsidRDefault="00E92CBF" w:rsidP="00AA7DB8">
            <w:pPr>
              <w:pStyle w:val="TAL"/>
              <w:rPr>
                <w:lang w:eastAsia="zh-CN"/>
              </w:rPr>
            </w:pPr>
            <w:r w:rsidRPr="001D2CEF">
              <w:rPr>
                <w:rFonts w:hint="eastAsia"/>
                <w:lang w:eastAsia="zh-CN"/>
              </w:rPr>
              <w:t>value</w:t>
            </w:r>
          </w:p>
        </w:tc>
        <w:tc>
          <w:tcPr>
            <w:tcW w:w="1530" w:type="dxa"/>
            <w:tcBorders>
              <w:top w:val="single" w:sz="4" w:space="0" w:color="auto"/>
              <w:left w:val="single" w:sz="4" w:space="0" w:color="auto"/>
              <w:bottom w:val="single" w:sz="4" w:space="0" w:color="auto"/>
              <w:right w:val="single" w:sz="4" w:space="0" w:color="auto"/>
            </w:tcBorders>
          </w:tcPr>
          <w:p w14:paraId="296B12A6" w14:textId="77777777" w:rsidR="00E92CBF" w:rsidRPr="001D2CEF" w:rsidRDefault="00E92CBF" w:rsidP="00AA7DB8">
            <w:pPr>
              <w:pStyle w:val="TAL"/>
              <w:rPr>
                <w:lang w:eastAsia="zh-CN"/>
              </w:rPr>
            </w:pPr>
            <w:r w:rsidRPr="001D2CEF">
              <w:rPr>
                <w:rFonts w:hint="eastAsia"/>
                <w:lang w:eastAsia="zh-CN"/>
              </w:rPr>
              <w:t>any type</w:t>
            </w:r>
          </w:p>
        </w:tc>
        <w:tc>
          <w:tcPr>
            <w:tcW w:w="450" w:type="dxa"/>
            <w:tcBorders>
              <w:top w:val="single" w:sz="4" w:space="0" w:color="auto"/>
              <w:left w:val="single" w:sz="4" w:space="0" w:color="auto"/>
              <w:bottom w:val="single" w:sz="4" w:space="0" w:color="auto"/>
              <w:right w:val="single" w:sz="4" w:space="0" w:color="auto"/>
            </w:tcBorders>
          </w:tcPr>
          <w:p w14:paraId="0BB72B92" w14:textId="77777777" w:rsidR="00E92CBF" w:rsidRPr="001D2CEF" w:rsidRDefault="00E92CBF" w:rsidP="00AA7DB8">
            <w:pPr>
              <w:pStyle w:val="TAC"/>
              <w:rPr>
                <w:lang w:eastAsia="zh-CN"/>
              </w:rPr>
            </w:pPr>
            <w:r w:rsidRPr="001D2CEF">
              <w:rPr>
                <w:rFonts w:hint="eastAsia"/>
                <w:lang w:eastAsia="zh-CN"/>
              </w:rPr>
              <w:t>M</w:t>
            </w:r>
          </w:p>
        </w:tc>
        <w:tc>
          <w:tcPr>
            <w:tcW w:w="1170" w:type="dxa"/>
            <w:tcBorders>
              <w:top w:val="single" w:sz="4" w:space="0" w:color="auto"/>
              <w:left w:val="single" w:sz="4" w:space="0" w:color="auto"/>
              <w:bottom w:val="single" w:sz="4" w:space="0" w:color="auto"/>
              <w:right w:val="single" w:sz="4" w:space="0" w:color="auto"/>
            </w:tcBorders>
          </w:tcPr>
          <w:p w14:paraId="0D0F3B89" w14:textId="77777777" w:rsidR="00E92CBF" w:rsidRPr="001D2CEF" w:rsidRDefault="00E92CBF" w:rsidP="00AA7DB8">
            <w:pPr>
              <w:pStyle w:val="TAC"/>
              <w:rPr>
                <w:lang w:eastAsia="zh-CN"/>
              </w:rPr>
            </w:pPr>
            <w:r w:rsidRPr="001D2CEF">
              <w:rPr>
                <w:rFonts w:hint="eastAsia"/>
                <w:lang w:eastAsia="zh-CN"/>
              </w:rPr>
              <w:t>1</w:t>
            </w:r>
          </w:p>
        </w:tc>
        <w:tc>
          <w:tcPr>
            <w:tcW w:w="3240" w:type="dxa"/>
            <w:tcBorders>
              <w:top w:val="single" w:sz="4" w:space="0" w:color="auto"/>
              <w:left w:val="single" w:sz="4" w:space="0" w:color="auto"/>
              <w:bottom w:val="single" w:sz="4" w:space="0" w:color="auto"/>
              <w:right w:val="single" w:sz="4" w:space="0" w:color="auto"/>
            </w:tcBorders>
          </w:tcPr>
          <w:p w14:paraId="1C6BB2CA" w14:textId="77777777" w:rsidR="00E92CBF" w:rsidRPr="001D2CEF" w:rsidRDefault="00E92CBF" w:rsidP="00AA7DB8">
            <w:pPr>
              <w:pStyle w:val="TAL"/>
              <w:rPr>
                <w:lang w:eastAsia="zh-CN"/>
              </w:rPr>
            </w:pPr>
            <w:r w:rsidRPr="001D2CEF">
              <w:rPr>
                <w:rFonts w:hint="eastAsia"/>
                <w:lang w:eastAsia="zh-CN"/>
              </w:rPr>
              <w:t xml:space="preserve">This attribute contains the value of the query </w:t>
            </w:r>
            <w:r w:rsidRPr="001D2CEF">
              <w:rPr>
                <w:lang w:eastAsia="zh-CN"/>
              </w:rPr>
              <w:t>parameter</w:t>
            </w:r>
            <w:r w:rsidRPr="001D2CEF">
              <w:rPr>
                <w:rFonts w:hint="eastAsia"/>
                <w:lang w:eastAsia="zh-CN"/>
              </w:rPr>
              <w:t xml:space="preserve"> as indicated by attr attribute.</w:t>
            </w:r>
          </w:p>
        </w:tc>
        <w:tc>
          <w:tcPr>
            <w:tcW w:w="1393" w:type="dxa"/>
            <w:tcBorders>
              <w:top w:val="single" w:sz="4" w:space="0" w:color="auto"/>
              <w:left w:val="single" w:sz="4" w:space="0" w:color="auto"/>
              <w:bottom w:val="single" w:sz="4" w:space="0" w:color="auto"/>
              <w:right w:val="single" w:sz="4" w:space="0" w:color="auto"/>
            </w:tcBorders>
          </w:tcPr>
          <w:p w14:paraId="6AB6B5D0" w14:textId="77777777" w:rsidR="00E92CBF" w:rsidRPr="001D2CEF" w:rsidRDefault="00E92CBF" w:rsidP="00AA7DB8">
            <w:pPr>
              <w:pStyle w:val="TAL"/>
            </w:pPr>
          </w:p>
        </w:tc>
      </w:tr>
      <w:tr w:rsidR="00E92CBF" w:rsidRPr="001D2CEF" w14:paraId="0B687173"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3F317DF2" w14:textId="77777777" w:rsidR="00E92CBF" w:rsidRPr="001D2CEF" w:rsidRDefault="00E92CBF" w:rsidP="00AA7DB8">
            <w:pPr>
              <w:pStyle w:val="TAL"/>
              <w:rPr>
                <w:lang w:eastAsia="zh-CN"/>
              </w:rPr>
            </w:pPr>
            <w:r w:rsidRPr="001D2CEF">
              <w:rPr>
                <w:rFonts w:hint="eastAsia"/>
                <w:lang w:eastAsia="zh-CN"/>
              </w:rPr>
              <w:t>negative</w:t>
            </w:r>
          </w:p>
        </w:tc>
        <w:tc>
          <w:tcPr>
            <w:tcW w:w="1530" w:type="dxa"/>
            <w:tcBorders>
              <w:top w:val="single" w:sz="4" w:space="0" w:color="auto"/>
              <w:left w:val="single" w:sz="4" w:space="0" w:color="auto"/>
              <w:bottom w:val="single" w:sz="4" w:space="0" w:color="auto"/>
              <w:right w:val="single" w:sz="4" w:space="0" w:color="auto"/>
            </w:tcBorders>
          </w:tcPr>
          <w:p w14:paraId="68B98D58" w14:textId="77777777" w:rsidR="00E92CBF" w:rsidRPr="001D2CEF" w:rsidRDefault="00E92CBF" w:rsidP="00AA7DB8">
            <w:pPr>
              <w:pStyle w:val="TAL"/>
              <w:rPr>
                <w:lang w:eastAsia="zh-CN"/>
              </w:rPr>
            </w:pPr>
            <w:r w:rsidRPr="001D2CEF">
              <w:rPr>
                <w:rFonts w:hint="eastAsia"/>
                <w:lang w:eastAsia="zh-CN"/>
              </w:rPr>
              <w:t>boolean</w:t>
            </w:r>
          </w:p>
        </w:tc>
        <w:tc>
          <w:tcPr>
            <w:tcW w:w="450" w:type="dxa"/>
            <w:tcBorders>
              <w:top w:val="single" w:sz="4" w:space="0" w:color="auto"/>
              <w:left w:val="single" w:sz="4" w:space="0" w:color="auto"/>
              <w:bottom w:val="single" w:sz="4" w:space="0" w:color="auto"/>
              <w:right w:val="single" w:sz="4" w:space="0" w:color="auto"/>
            </w:tcBorders>
          </w:tcPr>
          <w:p w14:paraId="31706068" w14:textId="77777777" w:rsidR="00E92CBF" w:rsidRPr="001D2CEF" w:rsidRDefault="00E92CBF" w:rsidP="00AA7DB8">
            <w:pPr>
              <w:pStyle w:val="TAC"/>
              <w:rPr>
                <w:lang w:eastAsia="zh-CN"/>
              </w:rPr>
            </w:pPr>
            <w:r w:rsidRPr="001D2CEF">
              <w:rPr>
                <w:rFonts w:hint="eastAsia"/>
                <w:lang w:eastAsia="zh-CN"/>
              </w:rPr>
              <w:t>O</w:t>
            </w:r>
          </w:p>
        </w:tc>
        <w:tc>
          <w:tcPr>
            <w:tcW w:w="1170" w:type="dxa"/>
            <w:tcBorders>
              <w:top w:val="single" w:sz="4" w:space="0" w:color="auto"/>
              <w:left w:val="single" w:sz="4" w:space="0" w:color="auto"/>
              <w:bottom w:val="single" w:sz="4" w:space="0" w:color="auto"/>
              <w:right w:val="single" w:sz="4" w:space="0" w:color="auto"/>
            </w:tcBorders>
          </w:tcPr>
          <w:p w14:paraId="3F2F3DCA" w14:textId="77777777" w:rsidR="00E92CBF" w:rsidRPr="001D2CEF" w:rsidRDefault="00E92CBF" w:rsidP="00AA7DB8">
            <w:pPr>
              <w:pStyle w:val="TAC"/>
              <w:rPr>
                <w:lang w:eastAsia="zh-CN"/>
              </w:rPr>
            </w:pPr>
            <w:r w:rsidRPr="001D2CEF">
              <w:rPr>
                <w:rFonts w:hint="eastAsia"/>
                <w:lang w:eastAsia="zh-CN"/>
              </w:rPr>
              <w:t>0..1</w:t>
            </w:r>
          </w:p>
        </w:tc>
        <w:tc>
          <w:tcPr>
            <w:tcW w:w="3240" w:type="dxa"/>
            <w:tcBorders>
              <w:top w:val="single" w:sz="4" w:space="0" w:color="auto"/>
              <w:left w:val="single" w:sz="4" w:space="0" w:color="auto"/>
              <w:bottom w:val="single" w:sz="4" w:space="0" w:color="auto"/>
              <w:right w:val="single" w:sz="4" w:space="0" w:color="auto"/>
            </w:tcBorders>
          </w:tcPr>
          <w:p w14:paraId="12623737" w14:textId="77777777" w:rsidR="00E92CBF" w:rsidRPr="001D2CEF" w:rsidRDefault="00E92CBF" w:rsidP="00AA7DB8">
            <w:pPr>
              <w:pStyle w:val="TAL"/>
              <w:rPr>
                <w:lang w:eastAsia="zh-CN"/>
              </w:rPr>
            </w:pPr>
            <w:r w:rsidRPr="001D2CEF">
              <w:rPr>
                <w:rFonts w:hint="eastAsia"/>
                <w:lang w:eastAsia="zh-CN"/>
              </w:rPr>
              <w:t xml:space="preserve">This attribute indicates whether the </w:t>
            </w:r>
            <w:r w:rsidRPr="001D2CEF">
              <w:rPr>
                <w:lang w:eastAsia="zh-CN"/>
              </w:rPr>
              <w:t>negative</w:t>
            </w:r>
            <w:r w:rsidRPr="001D2CEF">
              <w:rPr>
                <w:rFonts w:hint="eastAsia"/>
                <w:lang w:eastAsia="zh-CN"/>
              </w:rPr>
              <w:t xml:space="preserve"> condition applies for the query condition.</w:t>
            </w:r>
          </w:p>
        </w:tc>
        <w:tc>
          <w:tcPr>
            <w:tcW w:w="1393" w:type="dxa"/>
            <w:tcBorders>
              <w:top w:val="single" w:sz="4" w:space="0" w:color="auto"/>
              <w:left w:val="single" w:sz="4" w:space="0" w:color="auto"/>
              <w:bottom w:val="single" w:sz="4" w:space="0" w:color="auto"/>
              <w:right w:val="single" w:sz="4" w:space="0" w:color="auto"/>
            </w:tcBorders>
          </w:tcPr>
          <w:p w14:paraId="5CED01BC" w14:textId="77777777" w:rsidR="00E92CBF" w:rsidRPr="001D2CEF" w:rsidRDefault="00E92CBF" w:rsidP="00AA7DB8">
            <w:pPr>
              <w:pStyle w:val="TAL"/>
            </w:pPr>
          </w:p>
        </w:tc>
      </w:tr>
    </w:tbl>
    <w:p w14:paraId="40D50EB0" w14:textId="77777777" w:rsidR="00E92CBF" w:rsidRPr="001D2CEF" w:rsidRDefault="00E92CBF" w:rsidP="00E92CBF">
      <w:pPr>
        <w:rPr>
          <w:lang w:val="en-US"/>
        </w:rPr>
      </w:pPr>
    </w:p>
    <w:p w14:paraId="48A13B79" w14:textId="77777777" w:rsidR="00E92CBF" w:rsidRPr="001D2CEF" w:rsidRDefault="00E92CBF" w:rsidP="00D362EB">
      <w:pPr>
        <w:pStyle w:val="Heading4"/>
        <w:rPr>
          <w:lang w:eastAsia="zh-CN"/>
        </w:rPr>
      </w:pPr>
      <w:bookmarkStart w:id="425" w:name="_Toc24925795"/>
      <w:bookmarkStart w:id="426" w:name="_Toc24925973"/>
      <w:bookmarkStart w:id="427" w:name="_Toc24926149"/>
      <w:bookmarkStart w:id="428" w:name="_Toc33964002"/>
      <w:bookmarkStart w:id="429" w:name="_Toc33980758"/>
      <w:bookmarkStart w:id="430" w:name="_Toc36462559"/>
      <w:bookmarkStart w:id="431" w:name="_Toc36462755"/>
      <w:bookmarkStart w:id="432" w:name="_Toc43025994"/>
      <w:bookmarkStart w:id="433" w:name="_Toc49763528"/>
      <w:bookmarkStart w:id="434" w:name="_Toc56754224"/>
      <w:bookmarkStart w:id="435" w:name="_Toc88742990"/>
      <w:bookmarkStart w:id="436" w:name="_Toc90649801"/>
      <w:r w:rsidRPr="001D2CEF">
        <w:t>5.2.4.</w:t>
      </w:r>
      <w:r w:rsidRPr="001D2CEF">
        <w:rPr>
          <w:lang w:eastAsia="zh-CN"/>
        </w:rPr>
        <w:t>16</w:t>
      </w:r>
      <w:r w:rsidRPr="001D2CEF">
        <w:tab/>
        <w:t>Void</w:t>
      </w:r>
      <w:bookmarkEnd w:id="425"/>
      <w:bookmarkEnd w:id="426"/>
      <w:bookmarkEnd w:id="427"/>
      <w:bookmarkEnd w:id="428"/>
      <w:bookmarkEnd w:id="429"/>
      <w:bookmarkEnd w:id="430"/>
      <w:bookmarkEnd w:id="431"/>
      <w:bookmarkEnd w:id="432"/>
      <w:bookmarkEnd w:id="433"/>
      <w:bookmarkEnd w:id="434"/>
      <w:bookmarkEnd w:id="435"/>
      <w:bookmarkEnd w:id="436"/>
    </w:p>
    <w:p w14:paraId="6C735A02" w14:textId="77777777" w:rsidR="00E92CBF" w:rsidRPr="001D2CEF" w:rsidRDefault="00E92CBF" w:rsidP="00D362EB">
      <w:pPr>
        <w:pStyle w:val="Heading4"/>
        <w:rPr>
          <w:lang w:eastAsia="zh-CN"/>
        </w:rPr>
      </w:pPr>
      <w:bookmarkStart w:id="437" w:name="_Toc24925798"/>
      <w:bookmarkStart w:id="438" w:name="_Toc24925974"/>
      <w:bookmarkStart w:id="439" w:name="_Toc24926150"/>
      <w:bookmarkStart w:id="440" w:name="_Toc33964003"/>
      <w:bookmarkStart w:id="441" w:name="_Toc33980759"/>
      <w:bookmarkStart w:id="442" w:name="_Toc36462560"/>
      <w:bookmarkStart w:id="443" w:name="_Toc36462756"/>
      <w:bookmarkStart w:id="444" w:name="_Toc43025995"/>
      <w:bookmarkStart w:id="445" w:name="_Toc49763529"/>
      <w:bookmarkStart w:id="446" w:name="_Toc56754225"/>
      <w:bookmarkStart w:id="447" w:name="_Toc88742991"/>
      <w:bookmarkStart w:id="448" w:name="_Toc90649802"/>
      <w:r w:rsidRPr="001D2CEF">
        <w:t>5.2.4.</w:t>
      </w:r>
      <w:r w:rsidRPr="001D2CEF">
        <w:rPr>
          <w:lang w:eastAsia="zh-CN"/>
        </w:rPr>
        <w:t>17</w:t>
      </w:r>
      <w:r w:rsidRPr="001D2CEF">
        <w:tab/>
        <w:t xml:space="preserve">Type: </w:t>
      </w:r>
      <w:r w:rsidRPr="001D2CEF">
        <w:rPr>
          <w:rFonts w:hint="eastAsia"/>
          <w:lang w:eastAsia="zh-CN"/>
        </w:rPr>
        <w:t>PatchResult</w:t>
      </w:r>
      <w:bookmarkEnd w:id="437"/>
      <w:bookmarkEnd w:id="438"/>
      <w:bookmarkEnd w:id="439"/>
      <w:bookmarkEnd w:id="440"/>
      <w:bookmarkEnd w:id="441"/>
      <w:bookmarkEnd w:id="442"/>
      <w:bookmarkEnd w:id="443"/>
      <w:bookmarkEnd w:id="444"/>
      <w:bookmarkEnd w:id="445"/>
      <w:bookmarkEnd w:id="446"/>
      <w:bookmarkEnd w:id="447"/>
      <w:bookmarkEnd w:id="448"/>
    </w:p>
    <w:p w14:paraId="205102C1" w14:textId="77777777" w:rsidR="00E92CBF" w:rsidRPr="001D2CEF" w:rsidRDefault="00E92CBF" w:rsidP="00E92CBF">
      <w:pPr>
        <w:pStyle w:val="TH"/>
        <w:outlineLvl w:val="0"/>
        <w:rPr>
          <w:lang w:eastAsia="zh-CN"/>
        </w:rPr>
      </w:pPr>
      <w:r w:rsidRPr="001D2CEF">
        <w:t>Table 5.2.4.</w:t>
      </w:r>
      <w:r w:rsidRPr="001D2CEF">
        <w:rPr>
          <w:lang w:eastAsia="zh-CN"/>
        </w:rPr>
        <w:t>17</w:t>
      </w:r>
      <w:r w:rsidRPr="001D2CEF">
        <w:t xml:space="preserve">-1: Definition of type </w:t>
      </w:r>
      <w:r w:rsidRPr="001D2CEF">
        <w:rPr>
          <w:rFonts w:hint="eastAsia"/>
          <w:lang w:eastAsia="zh-CN"/>
        </w:rPr>
        <w:t>PatchResult</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E92CBF" w:rsidRPr="001D2CEF" w14:paraId="7E897C76"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14:paraId="5EE35BAF" w14:textId="77777777" w:rsidR="00E92CBF" w:rsidRPr="001D2CEF" w:rsidRDefault="00E92CBF" w:rsidP="00AA7DB8">
            <w:pPr>
              <w:pStyle w:val="TAH"/>
            </w:pPr>
            <w:r w:rsidRPr="001D2CEF">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14:paraId="534143E8" w14:textId="77777777" w:rsidR="00E92CBF" w:rsidRPr="001D2CEF" w:rsidRDefault="00E92CBF" w:rsidP="00AA7DB8">
            <w:pPr>
              <w:pStyle w:val="TAH"/>
            </w:pPr>
            <w:r w:rsidRPr="001D2CE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09D6F460" w14:textId="77777777" w:rsidR="00E92CBF" w:rsidRPr="001D2CEF" w:rsidRDefault="00E92CBF" w:rsidP="00AA7DB8">
            <w:pPr>
              <w:pStyle w:val="TAH"/>
            </w:pPr>
            <w:r w:rsidRPr="001D2CE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1669B93B" w14:textId="77777777" w:rsidR="00E92CBF" w:rsidRPr="001D2CEF" w:rsidRDefault="00E92CBF" w:rsidP="00AA7DB8">
            <w:pPr>
              <w:pStyle w:val="TAH"/>
            </w:pPr>
            <w:r w:rsidRPr="001D2CEF">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14:paraId="70F3C24E" w14:textId="77777777" w:rsidR="00E92CBF" w:rsidRPr="001D2CEF" w:rsidRDefault="00E92CBF" w:rsidP="00AA7DB8">
            <w:pPr>
              <w:pStyle w:val="TAH"/>
            </w:pPr>
            <w:r w:rsidRPr="001D2CEF">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14:paraId="52721B2D" w14:textId="77777777" w:rsidR="00E92CBF" w:rsidRPr="001D2CEF" w:rsidRDefault="00E92CBF" w:rsidP="00AA7DB8">
            <w:pPr>
              <w:pStyle w:val="TAH"/>
            </w:pPr>
            <w:r w:rsidRPr="001D2CEF">
              <w:t>Applicability</w:t>
            </w:r>
          </w:p>
        </w:tc>
      </w:tr>
      <w:tr w:rsidR="00E92CBF" w:rsidRPr="001D2CEF" w14:paraId="46E1878F"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7B78C961" w14:textId="77777777" w:rsidR="00E92CBF" w:rsidRPr="001D2CEF" w:rsidRDefault="00E92CBF" w:rsidP="00AA7DB8">
            <w:pPr>
              <w:pStyle w:val="TAL"/>
              <w:rPr>
                <w:lang w:eastAsia="zh-CN"/>
              </w:rPr>
            </w:pPr>
            <w:r w:rsidRPr="001D2CEF">
              <w:rPr>
                <w:rFonts w:hint="eastAsia"/>
                <w:lang w:eastAsia="zh-CN"/>
              </w:rPr>
              <w:t>report</w:t>
            </w:r>
          </w:p>
        </w:tc>
        <w:tc>
          <w:tcPr>
            <w:tcW w:w="1530" w:type="dxa"/>
            <w:tcBorders>
              <w:top w:val="single" w:sz="4" w:space="0" w:color="auto"/>
              <w:left w:val="single" w:sz="4" w:space="0" w:color="auto"/>
              <w:bottom w:val="single" w:sz="4" w:space="0" w:color="auto"/>
              <w:right w:val="single" w:sz="4" w:space="0" w:color="auto"/>
            </w:tcBorders>
          </w:tcPr>
          <w:p w14:paraId="63D27AA8" w14:textId="77777777" w:rsidR="00E92CBF" w:rsidRPr="001D2CEF" w:rsidRDefault="00E92CBF" w:rsidP="00AA7DB8">
            <w:pPr>
              <w:pStyle w:val="TAL"/>
              <w:rPr>
                <w:lang w:eastAsia="zh-CN"/>
              </w:rPr>
            </w:pPr>
            <w:r w:rsidRPr="001D2CEF">
              <w:rPr>
                <w:rFonts w:hint="eastAsia"/>
                <w:lang w:eastAsia="zh-CN"/>
              </w:rPr>
              <w:t>array(ReportItem)</w:t>
            </w:r>
          </w:p>
        </w:tc>
        <w:tc>
          <w:tcPr>
            <w:tcW w:w="450" w:type="dxa"/>
            <w:tcBorders>
              <w:top w:val="single" w:sz="4" w:space="0" w:color="auto"/>
              <w:left w:val="single" w:sz="4" w:space="0" w:color="auto"/>
              <w:bottom w:val="single" w:sz="4" w:space="0" w:color="auto"/>
              <w:right w:val="single" w:sz="4" w:space="0" w:color="auto"/>
            </w:tcBorders>
          </w:tcPr>
          <w:p w14:paraId="1CB878F1"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6C047D54" w14:textId="77777777" w:rsidR="00E92CBF" w:rsidRPr="001D2CEF" w:rsidRDefault="00E92CBF" w:rsidP="00AA7DB8">
            <w:pPr>
              <w:pStyle w:val="TAC"/>
              <w:rPr>
                <w:lang w:eastAsia="zh-CN"/>
              </w:rPr>
            </w:pPr>
            <w:r w:rsidRPr="001D2CEF">
              <w:t>1</w:t>
            </w:r>
            <w:r w:rsidRPr="001D2CEF">
              <w:rPr>
                <w:rFonts w:hint="eastAsia"/>
                <w:lang w:eastAsia="zh-CN"/>
              </w:rPr>
              <w:t>..N</w:t>
            </w:r>
          </w:p>
        </w:tc>
        <w:tc>
          <w:tcPr>
            <w:tcW w:w="3240" w:type="dxa"/>
            <w:tcBorders>
              <w:top w:val="single" w:sz="4" w:space="0" w:color="auto"/>
              <w:left w:val="single" w:sz="4" w:space="0" w:color="auto"/>
              <w:bottom w:val="single" w:sz="4" w:space="0" w:color="auto"/>
              <w:right w:val="single" w:sz="4" w:space="0" w:color="auto"/>
            </w:tcBorders>
          </w:tcPr>
          <w:p w14:paraId="0349002C" w14:textId="77777777" w:rsidR="00E92CBF" w:rsidRPr="001D2CEF" w:rsidRDefault="00E92CBF" w:rsidP="00AA7DB8">
            <w:pPr>
              <w:pStyle w:val="TAL"/>
              <w:rPr>
                <w:lang w:eastAsia="zh-CN"/>
              </w:rPr>
            </w:pPr>
            <w:r w:rsidRPr="001D2CEF">
              <w:rPr>
                <w:rFonts w:hint="eastAsia"/>
                <w:lang w:eastAsia="zh-CN"/>
              </w:rPr>
              <w:t>The execution report contains an array of report items. Each report item indicates one failed modification.</w:t>
            </w:r>
          </w:p>
        </w:tc>
        <w:tc>
          <w:tcPr>
            <w:tcW w:w="1393" w:type="dxa"/>
            <w:tcBorders>
              <w:top w:val="single" w:sz="4" w:space="0" w:color="auto"/>
              <w:left w:val="single" w:sz="4" w:space="0" w:color="auto"/>
              <w:bottom w:val="single" w:sz="4" w:space="0" w:color="auto"/>
              <w:right w:val="single" w:sz="4" w:space="0" w:color="auto"/>
            </w:tcBorders>
          </w:tcPr>
          <w:p w14:paraId="229846D1" w14:textId="77777777" w:rsidR="00E92CBF" w:rsidRPr="001D2CEF" w:rsidRDefault="00E92CBF" w:rsidP="00AA7DB8">
            <w:pPr>
              <w:pStyle w:val="TAL"/>
            </w:pPr>
          </w:p>
        </w:tc>
      </w:tr>
    </w:tbl>
    <w:p w14:paraId="551A5C4E" w14:textId="77777777" w:rsidR="00E92CBF" w:rsidRPr="001D2CEF" w:rsidRDefault="00E92CBF" w:rsidP="00E92CBF">
      <w:pPr>
        <w:rPr>
          <w:lang w:eastAsia="zh-CN"/>
        </w:rPr>
      </w:pPr>
    </w:p>
    <w:p w14:paraId="6F53F0A1" w14:textId="77777777" w:rsidR="00E92CBF" w:rsidRPr="001D2CEF" w:rsidRDefault="00E92CBF" w:rsidP="00D362EB">
      <w:pPr>
        <w:pStyle w:val="Heading4"/>
        <w:rPr>
          <w:lang w:eastAsia="zh-CN"/>
        </w:rPr>
      </w:pPr>
      <w:bookmarkStart w:id="449" w:name="_Toc24925799"/>
      <w:bookmarkStart w:id="450" w:name="_Toc24925975"/>
      <w:bookmarkStart w:id="451" w:name="_Toc24926151"/>
      <w:bookmarkStart w:id="452" w:name="_Toc33964004"/>
      <w:bookmarkStart w:id="453" w:name="_Toc33980760"/>
      <w:bookmarkStart w:id="454" w:name="_Toc36462561"/>
      <w:bookmarkStart w:id="455" w:name="_Toc36462757"/>
      <w:bookmarkStart w:id="456" w:name="_Toc43025996"/>
      <w:bookmarkStart w:id="457" w:name="_Toc49763530"/>
      <w:bookmarkStart w:id="458" w:name="_Toc56754226"/>
      <w:bookmarkStart w:id="459" w:name="_Toc88742992"/>
      <w:bookmarkStart w:id="460" w:name="_Toc90649803"/>
      <w:r w:rsidRPr="001D2CEF">
        <w:t>5.2.4.</w:t>
      </w:r>
      <w:r w:rsidRPr="001D2CEF">
        <w:rPr>
          <w:lang w:eastAsia="zh-CN"/>
        </w:rPr>
        <w:t>18</w:t>
      </w:r>
      <w:r w:rsidRPr="001D2CEF">
        <w:tab/>
        <w:t xml:space="preserve">Type: </w:t>
      </w:r>
      <w:r w:rsidRPr="001D2CEF">
        <w:rPr>
          <w:rFonts w:hint="eastAsia"/>
          <w:lang w:eastAsia="zh-CN"/>
        </w:rPr>
        <w:t>ReportItem</w:t>
      </w:r>
      <w:bookmarkEnd w:id="449"/>
      <w:bookmarkEnd w:id="450"/>
      <w:bookmarkEnd w:id="451"/>
      <w:bookmarkEnd w:id="452"/>
      <w:bookmarkEnd w:id="453"/>
      <w:bookmarkEnd w:id="454"/>
      <w:bookmarkEnd w:id="455"/>
      <w:bookmarkEnd w:id="456"/>
      <w:bookmarkEnd w:id="457"/>
      <w:bookmarkEnd w:id="458"/>
      <w:bookmarkEnd w:id="459"/>
      <w:bookmarkEnd w:id="460"/>
    </w:p>
    <w:p w14:paraId="02433798" w14:textId="77777777" w:rsidR="00E92CBF" w:rsidRPr="001D2CEF" w:rsidRDefault="00E92CBF" w:rsidP="00E92CBF">
      <w:pPr>
        <w:pStyle w:val="TH"/>
        <w:outlineLvl w:val="0"/>
        <w:rPr>
          <w:lang w:eastAsia="zh-CN"/>
        </w:rPr>
      </w:pPr>
      <w:r w:rsidRPr="001D2CEF">
        <w:t>Table 5.2.4.</w:t>
      </w:r>
      <w:r w:rsidRPr="001D2CEF">
        <w:rPr>
          <w:lang w:eastAsia="zh-CN"/>
        </w:rPr>
        <w:t>18</w:t>
      </w:r>
      <w:r w:rsidRPr="001D2CEF">
        <w:t xml:space="preserve">-1: Definition of type </w:t>
      </w:r>
      <w:r w:rsidRPr="001D2CEF">
        <w:rPr>
          <w:rFonts w:hint="eastAsia"/>
          <w:lang w:eastAsia="zh-CN"/>
        </w:rPr>
        <w:t>ReportItem</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E92CBF" w:rsidRPr="001D2CEF" w14:paraId="2884B1BB"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14:paraId="67B8734B" w14:textId="77777777" w:rsidR="00E92CBF" w:rsidRPr="001D2CEF" w:rsidRDefault="00E92CBF" w:rsidP="00AA7DB8">
            <w:pPr>
              <w:pStyle w:val="TAH"/>
            </w:pPr>
            <w:r w:rsidRPr="001D2CEF">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14:paraId="2A2C037A" w14:textId="77777777" w:rsidR="00E92CBF" w:rsidRPr="001D2CEF" w:rsidRDefault="00E92CBF" w:rsidP="00AA7DB8">
            <w:pPr>
              <w:pStyle w:val="TAH"/>
            </w:pPr>
            <w:r w:rsidRPr="001D2CE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758E3A21" w14:textId="77777777" w:rsidR="00E92CBF" w:rsidRPr="001D2CEF" w:rsidRDefault="00E92CBF" w:rsidP="00AA7DB8">
            <w:pPr>
              <w:pStyle w:val="TAH"/>
            </w:pPr>
            <w:r w:rsidRPr="001D2CE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6C5909E2" w14:textId="77777777" w:rsidR="00E92CBF" w:rsidRPr="001D2CEF" w:rsidRDefault="00E92CBF" w:rsidP="00AA7DB8">
            <w:pPr>
              <w:pStyle w:val="TAH"/>
            </w:pPr>
            <w:r w:rsidRPr="001D2CEF">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14:paraId="2EDD13B8" w14:textId="77777777" w:rsidR="00E92CBF" w:rsidRPr="001D2CEF" w:rsidRDefault="00E92CBF" w:rsidP="00AA7DB8">
            <w:pPr>
              <w:pStyle w:val="TAH"/>
            </w:pPr>
            <w:r w:rsidRPr="001D2CEF">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14:paraId="724A53FB" w14:textId="77777777" w:rsidR="00E92CBF" w:rsidRPr="001D2CEF" w:rsidRDefault="00E92CBF" w:rsidP="00AA7DB8">
            <w:pPr>
              <w:pStyle w:val="TAH"/>
            </w:pPr>
            <w:r w:rsidRPr="001D2CEF">
              <w:t>Applicability</w:t>
            </w:r>
          </w:p>
        </w:tc>
      </w:tr>
      <w:tr w:rsidR="00E92CBF" w:rsidRPr="001D2CEF" w14:paraId="294B9D48"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05A31BFE" w14:textId="77777777" w:rsidR="00E92CBF" w:rsidRPr="001D2CEF" w:rsidRDefault="00E92CBF" w:rsidP="00AA7DB8">
            <w:pPr>
              <w:pStyle w:val="TAL"/>
              <w:rPr>
                <w:lang w:eastAsia="zh-CN"/>
              </w:rPr>
            </w:pPr>
            <w:r w:rsidRPr="001D2CEF">
              <w:rPr>
                <w:rFonts w:hint="eastAsia"/>
                <w:lang w:eastAsia="zh-CN"/>
              </w:rPr>
              <w:t>path</w:t>
            </w:r>
          </w:p>
        </w:tc>
        <w:tc>
          <w:tcPr>
            <w:tcW w:w="1530" w:type="dxa"/>
            <w:tcBorders>
              <w:top w:val="single" w:sz="4" w:space="0" w:color="auto"/>
              <w:left w:val="single" w:sz="4" w:space="0" w:color="auto"/>
              <w:bottom w:val="single" w:sz="4" w:space="0" w:color="auto"/>
              <w:right w:val="single" w:sz="4" w:space="0" w:color="auto"/>
            </w:tcBorders>
          </w:tcPr>
          <w:p w14:paraId="5D759692" w14:textId="77777777" w:rsidR="00E92CBF" w:rsidRPr="001D2CEF" w:rsidRDefault="00E92CBF" w:rsidP="00AA7DB8">
            <w:pPr>
              <w:pStyle w:val="TAL"/>
              <w:rPr>
                <w:lang w:eastAsia="zh-CN"/>
              </w:rPr>
            </w:pPr>
            <w:r w:rsidRPr="001D2CEF">
              <w:t>string</w:t>
            </w:r>
          </w:p>
        </w:tc>
        <w:tc>
          <w:tcPr>
            <w:tcW w:w="450" w:type="dxa"/>
            <w:tcBorders>
              <w:top w:val="single" w:sz="4" w:space="0" w:color="auto"/>
              <w:left w:val="single" w:sz="4" w:space="0" w:color="auto"/>
              <w:bottom w:val="single" w:sz="4" w:space="0" w:color="auto"/>
              <w:right w:val="single" w:sz="4" w:space="0" w:color="auto"/>
            </w:tcBorders>
          </w:tcPr>
          <w:p w14:paraId="031E3AD5"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39C39E0C" w14:textId="77777777" w:rsidR="00E92CBF" w:rsidRPr="001D2CEF" w:rsidRDefault="00E92CBF" w:rsidP="00AA7DB8">
            <w:pPr>
              <w:pStyle w:val="TAC"/>
              <w:rPr>
                <w:lang w:eastAsia="zh-CN"/>
              </w:rPr>
            </w:pPr>
            <w:r w:rsidRPr="001D2CEF">
              <w:t>1</w:t>
            </w:r>
          </w:p>
        </w:tc>
        <w:tc>
          <w:tcPr>
            <w:tcW w:w="3240" w:type="dxa"/>
            <w:tcBorders>
              <w:top w:val="single" w:sz="4" w:space="0" w:color="auto"/>
              <w:left w:val="single" w:sz="4" w:space="0" w:color="auto"/>
              <w:bottom w:val="single" w:sz="4" w:space="0" w:color="auto"/>
              <w:right w:val="single" w:sz="4" w:space="0" w:color="auto"/>
            </w:tcBorders>
          </w:tcPr>
          <w:p w14:paraId="209313B2" w14:textId="77777777" w:rsidR="00E92CBF" w:rsidRPr="001D2CEF" w:rsidRDefault="00E92CBF" w:rsidP="00AA7DB8">
            <w:pPr>
              <w:pStyle w:val="TAL"/>
            </w:pPr>
            <w:r w:rsidRPr="001D2CEF">
              <w:t xml:space="preserve">This </w:t>
            </w:r>
            <w:r w:rsidRPr="001D2CEF">
              <w:rPr>
                <w:rFonts w:hint="eastAsia"/>
                <w:lang w:eastAsia="zh-CN"/>
              </w:rPr>
              <w:t>attribute</w:t>
            </w:r>
            <w:r w:rsidRPr="001D2CEF">
              <w:t xml:space="preserve"> contains a JSON pointer value (as defined in IETF RFC 6901 [12]) that references a location of a resource </w:t>
            </w:r>
            <w:r w:rsidRPr="001D2CEF">
              <w:rPr>
                <w:rFonts w:hint="eastAsia"/>
                <w:lang w:eastAsia="zh-CN"/>
              </w:rPr>
              <w:t>to</w:t>
            </w:r>
            <w:r w:rsidRPr="001D2CEF">
              <w:t xml:space="preserve"> which the </w:t>
            </w:r>
            <w:r w:rsidRPr="001D2CEF">
              <w:rPr>
                <w:rFonts w:hint="eastAsia"/>
                <w:lang w:eastAsia="zh-CN"/>
              </w:rPr>
              <w:t>modification is subject</w:t>
            </w:r>
            <w:r w:rsidRPr="001D2CEF">
              <w:t>.</w:t>
            </w:r>
          </w:p>
        </w:tc>
        <w:tc>
          <w:tcPr>
            <w:tcW w:w="1393" w:type="dxa"/>
            <w:tcBorders>
              <w:top w:val="single" w:sz="4" w:space="0" w:color="auto"/>
              <w:left w:val="single" w:sz="4" w:space="0" w:color="auto"/>
              <w:bottom w:val="single" w:sz="4" w:space="0" w:color="auto"/>
              <w:right w:val="single" w:sz="4" w:space="0" w:color="auto"/>
            </w:tcBorders>
          </w:tcPr>
          <w:p w14:paraId="45675C45" w14:textId="77777777" w:rsidR="00E92CBF" w:rsidRPr="001D2CEF" w:rsidRDefault="00E92CBF" w:rsidP="00AA7DB8">
            <w:pPr>
              <w:pStyle w:val="TAL"/>
            </w:pPr>
          </w:p>
        </w:tc>
      </w:tr>
      <w:tr w:rsidR="003E1749" w:rsidRPr="001D2CEF" w14:paraId="25DE050E"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54DDA14E" w14:textId="77777777" w:rsidR="003E1749" w:rsidRPr="001D2CEF" w:rsidRDefault="003E1749" w:rsidP="003E1749">
            <w:pPr>
              <w:pStyle w:val="TAL"/>
              <w:rPr>
                <w:lang w:eastAsia="zh-CN"/>
              </w:rPr>
            </w:pPr>
            <w:r>
              <w:rPr>
                <w:lang w:eastAsia="zh-CN"/>
              </w:rPr>
              <w:t>reason</w:t>
            </w:r>
          </w:p>
        </w:tc>
        <w:tc>
          <w:tcPr>
            <w:tcW w:w="1530" w:type="dxa"/>
            <w:tcBorders>
              <w:top w:val="single" w:sz="4" w:space="0" w:color="auto"/>
              <w:left w:val="single" w:sz="4" w:space="0" w:color="auto"/>
              <w:bottom w:val="single" w:sz="4" w:space="0" w:color="auto"/>
              <w:right w:val="single" w:sz="4" w:space="0" w:color="auto"/>
            </w:tcBorders>
          </w:tcPr>
          <w:p w14:paraId="5582187B" w14:textId="77777777" w:rsidR="003E1749" w:rsidRPr="001D2CEF" w:rsidRDefault="003E1749" w:rsidP="003E1749">
            <w:pPr>
              <w:pStyle w:val="TAL"/>
            </w:pPr>
            <w:r>
              <w:t>string</w:t>
            </w:r>
          </w:p>
        </w:tc>
        <w:tc>
          <w:tcPr>
            <w:tcW w:w="450" w:type="dxa"/>
            <w:tcBorders>
              <w:top w:val="single" w:sz="4" w:space="0" w:color="auto"/>
              <w:left w:val="single" w:sz="4" w:space="0" w:color="auto"/>
              <w:bottom w:val="single" w:sz="4" w:space="0" w:color="auto"/>
              <w:right w:val="single" w:sz="4" w:space="0" w:color="auto"/>
            </w:tcBorders>
          </w:tcPr>
          <w:p w14:paraId="7AF21D24" w14:textId="77777777" w:rsidR="003E1749" w:rsidRPr="001D2CEF" w:rsidRDefault="003E1749" w:rsidP="003E1749">
            <w:pPr>
              <w:pStyle w:val="TAC"/>
            </w:pPr>
            <w:r>
              <w:t>O</w:t>
            </w:r>
          </w:p>
        </w:tc>
        <w:tc>
          <w:tcPr>
            <w:tcW w:w="1170" w:type="dxa"/>
            <w:tcBorders>
              <w:top w:val="single" w:sz="4" w:space="0" w:color="auto"/>
              <w:left w:val="single" w:sz="4" w:space="0" w:color="auto"/>
              <w:bottom w:val="single" w:sz="4" w:space="0" w:color="auto"/>
              <w:right w:val="single" w:sz="4" w:space="0" w:color="auto"/>
            </w:tcBorders>
          </w:tcPr>
          <w:p w14:paraId="3554F4F3" w14:textId="77777777" w:rsidR="003E1749" w:rsidRPr="001D2CEF" w:rsidRDefault="003E1749" w:rsidP="003E1749">
            <w:pPr>
              <w:pStyle w:val="TAC"/>
            </w:pPr>
            <w:r>
              <w:t>0..1</w:t>
            </w:r>
          </w:p>
        </w:tc>
        <w:tc>
          <w:tcPr>
            <w:tcW w:w="3240" w:type="dxa"/>
            <w:tcBorders>
              <w:top w:val="single" w:sz="4" w:space="0" w:color="auto"/>
              <w:left w:val="single" w:sz="4" w:space="0" w:color="auto"/>
              <w:bottom w:val="single" w:sz="4" w:space="0" w:color="auto"/>
              <w:right w:val="single" w:sz="4" w:space="0" w:color="auto"/>
            </w:tcBorders>
          </w:tcPr>
          <w:p w14:paraId="1745E652" w14:textId="77777777" w:rsidR="003E1749" w:rsidRPr="001D2CEF" w:rsidRDefault="003E1749" w:rsidP="003E1749">
            <w:pPr>
              <w:pStyle w:val="TAL"/>
            </w:pPr>
            <w:r w:rsidRPr="00624AB4">
              <w:rPr>
                <w:rFonts w:cs="Arial"/>
                <w:szCs w:val="18"/>
              </w:rPr>
              <w:t>A human-readable reason providing details on the reported modification failure</w:t>
            </w:r>
            <w:r w:rsidRPr="001F393D">
              <w:rPr>
                <w:rFonts w:cs="Arial"/>
                <w:szCs w:val="18"/>
              </w:rPr>
              <w:t>.</w:t>
            </w:r>
            <w:r w:rsidRPr="001F393D">
              <w:rPr>
                <w:rFonts w:cs="Arial"/>
                <w:szCs w:val="18"/>
              </w:rPr>
              <w:br/>
              <w:t>The reas</w:t>
            </w:r>
            <w:r w:rsidRPr="00F82649">
              <w:rPr>
                <w:rFonts w:cs="Arial"/>
                <w:szCs w:val="18"/>
              </w:rPr>
              <w:t>on string should identify the operation that failed using the operation's array index to assist in correlation of the invalid parameter with the failed operation, e.g. "Replacement value invalid for attribute [failed operation index: 4]".</w:t>
            </w:r>
          </w:p>
        </w:tc>
        <w:tc>
          <w:tcPr>
            <w:tcW w:w="1393" w:type="dxa"/>
            <w:tcBorders>
              <w:top w:val="single" w:sz="4" w:space="0" w:color="auto"/>
              <w:left w:val="single" w:sz="4" w:space="0" w:color="auto"/>
              <w:bottom w:val="single" w:sz="4" w:space="0" w:color="auto"/>
              <w:right w:val="single" w:sz="4" w:space="0" w:color="auto"/>
            </w:tcBorders>
          </w:tcPr>
          <w:p w14:paraId="6FA19BAC" w14:textId="77777777" w:rsidR="003E1749" w:rsidRPr="001D2CEF" w:rsidRDefault="003E1749" w:rsidP="003E1749">
            <w:pPr>
              <w:pStyle w:val="TAL"/>
            </w:pPr>
          </w:p>
        </w:tc>
      </w:tr>
    </w:tbl>
    <w:p w14:paraId="5174AF65" w14:textId="77777777" w:rsidR="00E92CBF" w:rsidRPr="001D2CEF" w:rsidRDefault="00E92CBF" w:rsidP="00E92CBF">
      <w:pPr>
        <w:rPr>
          <w:lang w:eastAsia="zh-CN"/>
        </w:rPr>
      </w:pPr>
    </w:p>
    <w:p w14:paraId="04799035" w14:textId="77777777" w:rsidR="00E92CBF" w:rsidRPr="001D2CEF" w:rsidRDefault="00E92CBF" w:rsidP="00D362EB">
      <w:pPr>
        <w:pStyle w:val="Heading4"/>
        <w:rPr>
          <w:lang w:eastAsia="zh-CN"/>
        </w:rPr>
      </w:pPr>
      <w:bookmarkStart w:id="461" w:name="_Toc24925796"/>
      <w:bookmarkStart w:id="462" w:name="_Toc24925976"/>
      <w:bookmarkStart w:id="463" w:name="_Toc24926152"/>
      <w:bookmarkStart w:id="464" w:name="_Toc33964005"/>
      <w:bookmarkStart w:id="465" w:name="_Toc33980761"/>
      <w:bookmarkStart w:id="466" w:name="_Toc36462562"/>
      <w:bookmarkStart w:id="467" w:name="_Toc36462758"/>
      <w:bookmarkStart w:id="468" w:name="_Toc43025997"/>
      <w:bookmarkStart w:id="469" w:name="_Toc49763531"/>
      <w:bookmarkStart w:id="470" w:name="_Toc56754227"/>
      <w:bookmarkStart w:id="471" w:name="_Toc88742993"/>
      <w:bookmarkStart w:id="472" w:name="_Toc90649804"/>
      <w:r w:rsidRPr="001D2CEF">
        <w:lastRenderedPageBreak/>
        <w:t>5.2.4.</w:t>
      </w:r>
      <w:r w:rsidRPr="001D2CEF">
        <w:rPr>
          <w:lang w:eastAsia="zh-CN"/>
        </w:rPr>
        <w:t>19</w:t>
      </w:r>
      <w:r w:rsidRPr="001D2CEF">
        <w:tab/>
        <w:t xml:space="preserve">Type: </w:t>
      </w:r>
      <w:r w:rsidRPr="001D2CEF">
        <w:rPr>
          <w:rFonts w:hint="eastAsia"/>
          <w:lang w:eastAsia="zh-CN"/>
        </w:rPr>
        <w:t>HalTemplate</w:t>
      </w:r>
      <w:bookmarkEnd w:id="461"/>
      <w:bookmarkEnd w:id="462"/>
      <w:bookmarkEnd w:id="463"/>
      <w:bookmarkEnd w:id="464"/>
      <w:bookmarkEnd w:id="465"/>
      <w:bookmarkEnd w:id="466"/>
      <w:bookmarkEnd w:id="467"/>
      <w:bookmarkEnd w:id="468"/>
      <w:bookmarkEnd w:id="469"/>
      <w:bookmarkEnd w:id="470"/>
      <w:bookmarkEnd w:id="471"/>
      <w:bookmarkEnd w:id="472"/>
    </w:p>
    <w:p w14:paraId="469E04EA" w14:textId="77777777" w:rsidR="00E92CBF" w:rsidRPr="001D2CEF" w:rsidRDefault="00E92CBF" w:rsidP="00E92CBF">
      <w:pPr>
        <w:pStyle w:val="TH"/>
        <w:outlineLvl w:val="0"/>
        <w:rPr>
          <w:lang w:eastAsia="zh-CN"/>
        </w:rPr>
      </w:pPr>
      <w:r w:rsidRPr="001D2CEF">
        <w:rPr>
          <w:noProof/>
        </w:rPr>
        <w:t>Table </w:t>
      </w:r>
      <w:r w:rsidRPr="001D2CEF">
        <w:t>5.2.4.</w:t>
      </w:r>
      <w:r w:rsidRPr="001D2CEF">
        <w:rPr>
          <w:lang w:eastAsia="zh-CN"/>
        </w:rPr>
        <w:t>19</w:t>
      </w:r>
      <w:r w:rsidRPr="001D2CEF">
        <w:t xml:space="preserve">-1: </w:t>
      </w:r>
      <w:r w:rsidRPr="001D2CEF">
        <w:rPr>
          <w:noProof/>
        </w:rPr>
        <w:t xml:space="preserve">Definition of type </w:t>
      </w:r>
      <w:r w:rsidRPr="001D2CEF">
        <w:rPr>
          <w:rFonts w:hint="eastAsia"/>
          <w:lang w:eastAsia="zh-CN"/>
        </w:rPr>
        <w:t>HalTemplate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1D2CEF" w14:paraId="6AC0FFDE"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72F5FAC" w14:textId="77777777" w:rsidR="00E92CBF" w:rsidRPr="001D2CEF" w:rsidRDefault="00E92CBF" w:rsidP="00AA7DB8">
            <w:pPr>
              <w:pStyle w:val="TAH"/>
            </w:pPr>
            <w:r w:rsidRPr="001D2CE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F761B15" w14:textId="77777777" w:rsidR="00E92CBF" w:rsidRPr="001D2CEF" w:rsidRDefault="00E92CBF" w:rsidP="00AA7DB8">
            <w:pPr>
              <w:pStyle w:val="TAH"/>
            </w:pPr>
            <w:r w:rsidRPr="001D2CE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0F9C70C" w14:textId="77777777" w:rsidR="00E92CBF" w:rsidRPr="001D2CEF" w:rsidRDefault="00E92CBF" w:rsidP="00AA7DB8">
            <w:pPr>
              <w:pStyle w:val="TAH"/>
            </w:pPr>
            <w:r w:rsidRPr="001D2CE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9561011" w14:textId="77777777" w:rsidR="00E92CBF" w:rsidRPr="001D2CEF" w:rsidRDefault="00E92CBF" w:rsidP="00AA7DB8">
            <w:pPr>
              <w:pStyle w:val="TAH"/>
            </w:pPr>
            <w:r w:rsidRPr="001D2CE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5B34DEB" w14:textId="77777777" w:rsidR="00E92CBF" w:rsidRPr="001D2CEF" w:rsidRDefault="00E92CBF" w:rsidP="00AA7DB8">
            <w:pPr>
              <w:pStyle w:val="TAH"/>
              <w:rPr>
                <w:rFonts w:cs="Arial"/>
                <w:szCs w:val="18"/>
              </w:rPr>
            </w:pPr>
            <w:r w:rsidRPr="001D2CEF">
              <w:rPr>
                <w:rFonts w:cs="Arial"/>
                <w:szCs w:val="18"/>
              </w:rPr>
              <w:t>Description</w:t>
            </w:r>
          </w:p>
        </w:tc>
      </w:tr>
      <w:tr w:rsidR="00E92CBF" w:rsidRPr="001D2CEF" w14:paraId="6DD75234"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0924DD24" w14:textId="77777777" w:rsidR="00E92CBF" w:rsidRPr="001D2CEF" w:rsidRDefault="00E92CBF" w:rsidP="00AA7DB8">
            <w:pPr>
              <w:pStyle w:val="TAL"/>
              <w:rPr>
                <w:lang w:eastAsia="zh-CN"/>
              </w:rPr>
            </w:pPr>
            <w:r w:rsidRPr="001D2CEF">
              <w:rPr>
                <w:rFonts w:hint="eastAsia"/>
                <w:lang w:eastAsia="zh-CN"/>
              </w:rPr>
              <w:t>title</w:t>
            </w:r>
          </w:p>
        </w:tc>
        <w:tc>
          <w:tcPr>
            <w:tcW w:w="1559" w:type="dxa"/>
            <w:tcBorders>
              <w:top w:val="single" w:sz="4" w:space="0" w:color="auto"/>
              <w:left w:val="single" w:sz="4" w:space="0" w:color="auto"/>
              <w:bottom w:val="single" w:sz="4" w:space="0" w:color="auto"/>
              <w:right w:val="single" w:sz="4" w:space="0" w:color="auto"/>
            </w:tcBorders>
          </w:tcPr>
          <w:p w14:paraId="66445A5C" w14:textId="77777777" w:rsidR="00E92CBF" w:rsidRPr="001D2CEF" w:rsidRDefault="00E92CBF" w:rsidP="00AA7DB8">
            <w:pPr>
              <w:pStyle w:val="TAL"/>
              <w:rPr>
                <w:lang w:eastAsia="zh-CN"/>
              </w:rPr>
            </w:pPr>
            <w:r w:rsidRPr="001D2CEF">
              <w:rPr>
                <w:rFonts w:hint="eastAsia"/>
                <w:lang w:eastAsia="zh-CN"/>
              </w:rPr>
              <w:t>string</w:t>
            </w:r>
          </w:p>
        </w:tc>
        <w:tc>
          <w:tcPr>
            <w:tcW w:w="425" w:type="dxa"/>
            <w:tcBorders>
              <w:top w:val="single" w:sz="4" w:space="0" w:color="auto"/>
              <w:left w:val="single" w:sz="4" w:space="0" w:color="auto"/>
              <w:bottom w:val="single" w:sz="4" w:space="0" w:color="auto"/>
              <w:right w:val="single" w:sz="4" w:space="0" w:color="auto"/>
            </w:tcBorders>
          </w:tcPr>
          <w:p w14:paraId="674B62AC" w14:textId="77777777" w:rsidR="00E92CBF" w:rsidRPr="001D2CEF" w:rsidRDefault="00E92CBF" w:rsidP="00AA7DB8">
            <w:pPr>
              <w:pStyle w:val="TAC"/>
              <w:rPr>
                <w:lang w:eastAsia="zh-CN"/>
              </w:rPr>
            </w:pPr>
            <w:r w:rsidRPr="001D2CEF">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21545DD" w14:textId="77777777" w:rsidR="00E92CBF" w:rsidRPr="001D2CEF" w:rsidRDefault="00E92CBF" w:rsidP="00AA7DB8">
            <w:pPr>
              <w:pStyle w:val="TAL"/>
              <w:rPr>
                <w:lang w:eastAsia="zh-CN"/>
              </w:rPr>
            </w:pPr>
            <w:r w:rsidRPr="001D2CEF">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1525FFE9" w14:textId="77777777" w:rsidR="00E92CBF" w:rsidRPr="001D2CEF" w:rsidRDefault="00E92CBF" w:rsidP="00AA7DB8">
            <w:pPr>
              <w:pStyle w:val="TAL"/>
              <w:rPr>
                <w:rFonts w:cs="Arial"/>
                <w:szCs w:val="18"/>
                <w:lang w:eastAsia="zh-CN"/>
              </w:rPr>
            </w:pPr>
            <w:r w:rsidRPr="001D2CEF">
              <w:rPr>
                <w:rFonts w:cs="Arial"/>
                <w:szCs w:val="18"/>
                <w:lang w:eastAsia="zh-CN"/>
              </w:rPr>
              <w:t>A human-readable string that can be used to identify this template</w:t>
            </w:r>
            <w:r w:rsidRPr="001D2CEF">
              <w:rPr>
                <w:rFonts w:cs="Arial" w:hint="eastAsia"/>
                <w:szCs w:val="18"/>
                <w:lang w:eastAsia="zh-CN"/>
              </w:rPr>
              <w:t>.</w:t>
            </w:r>
          </w:p>
        </w:tc>
      </w:tr>
      <w:tr w:rsidR="00E92CBF" w:rsidRPr="001D2CEF" w14:paraId="02E5B66F"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78797672" w14:textId="77777777" w:rsidR="00E92CBF" w:rsidRPr="001D2CEF" w:rsidRDefault="00E92CBF" w:rsidP="00AA7DB8">
            <w:pPr>
              <w:pStyle w:val="TAL"/>
              <w:rPr>
                <w:lang w:eastAsia="zh-CN"/>
              </w:rPr>
            </w:pPr>
            <w:r w:rsidRPr="001D2CEF">
              <w:rPr>
                <w:rFonts w:hint="eastAsia"/>
                <w:lang w:eastAsia="zh-CN"/>
              </w:rPr>
              <w:t>method</w:t>
            </w:r>
          </w:p>
        </w:tc>
        <w:tc>
          <w:tcPr>
            <w:tcW w:w="1559" w:type="dxa"/>
            <w:tcBorders>
              <w:top w:val="single" w:sz="4" w:space="0" w:color="auto"/>
              <w:left w:val="single" w:sz="4" w:space="0" w:color="auto"/>
              <w:bottom w:val="single" w:sz="4" w:space="0" w:color="auto"/>
              <w:right w:val="single" w:sz="4" w:space="0" w:color="auto"/>
            </w:tcBorders>
          </w:tcPr>
          <w:p w14:paraId="66C1E06F" w14:textId="77777777" w:rsidR="00E92CBF" w:rsidRPr="001D2CEF" w:rsidRDefault="00E92CBF" w:rsidP="00AA7DB8">
            <w:pPr>
              <w:pStyle w:val="TAL"/>
              <w:rPr>
                <w:lang w:eastAsia="zh-CN"/>
              </w:rPr>
            </w:pPr>
            <w:r w:rsidRPr="001D2CEF">
              <w:rPr>
                <w:rFonts w:hint="eastAsia"/>
                <w:lang w:eastAsia="zh-CN"/>
              </w:rPr>
              <w:t>HttpMethod</w:t>
            </w:r>
          </w:p>
        </w:tc>
        <w:tc>
          <w:tcPr>
            <w:tcW w:w="425" w:type="dxa"/>
            <w:tcBorders>
              <w:top w:val="single" w:sz="4" w:space="0" w:color="auto"/>
              <w:left w:val="single" w:sz="4" w:space="0" w:color="auto"/>
              <w:bottom w:val="single" w:sz="4" w:space="0" w:color="auto"/>
              <w:right w:val="single" w:sz="4" w:space="0" w:color="auto"/>
            </w:tcBorders>
          </w:tcPr>
          <w:p w14:paraId="36CBE741" w14:textId="77777777" w:rsidR="00E92CBF" w:rsidRPr="001D2CEF" w:rsidRDefault="00E92CBF" w:rsidP="00AA7DB8">
            <w:pPr>
              <w:pStyle w:val="TAC"/>
              <w:rPr>
                <w:lang w:eastAsia="zh-CN"/>
              </w:rPr>
            </w:pPr>
            <w:r w:rsidRPr="001D2CEF">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477375CA" w14:textId="77777777" w:rsidR="00E92CBF" w:rsidRPr="001D2CEF" w:rsidRDefault="00E92CBF" w:rsidP="00AA7DB8">
            <w:pPr>
              <w:pStyle w:val="TAL"/>
              <w:rPr>
                <w:lang w:eastAsia="zh-CN"/>
              </w:rPr>
            </w:pPr>
            <w:r w:rsidRPr="001D2CEF">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37AA3AB" w14:textId="77777777" w:rsidR="00E92CBF" w:rsidRPr="001D2CEF" w:rsidRDefault="00E92CBF" w:rsidP="00AA7DB8">
            <w:pPr>
              <w:pStyle w:val="TAL"/>
              <w:rPr>
                <w:rFonts w:cs="Arial"/>
                <w:szCs w:val="18"/>
                <w:lang w:eastAsia="zh-CN"/>
              </w:rPr>
            </w:pPr>
            <w:r w:rsidRPr="001D2CEF">
              <w:rPr>
                <w:rFonts w:cs="Arial" w:hint="eastAsia"/>
                <w:szCs w:val="18"/>
                <w:lang w:eastAsia="zh-CN"/>
              </w:rPr>
              <w:t xml:space="preserve">The HTTP method that should be applied for the corresponding link. </w:t>
            </w:r>
            <w:r w:rsidRPr="001D2CEF">
              <w:rPr>
                <w:rFonts w:cs="Arial"/>
                <w:szCs w:val="18"/>
                <w:lang w:eastAsia="zh-CN"/>
              </w:rPr>
              <w:t xml:space="preserve">If the value is not understood, the value </w:t>
            </w:r>
            <w:r w:rsidRPr="001D2CEF">
              <w:rPr>
                <w:rFonts w:cs="Arial" w:hint="eastAsia"/>
                <w:szCs w:val="18"/>
                <w:lang w:eastAsia="zh-CN"/>
              </w:rPr>
              <w:t>shall</w:t>
            </w:r>
            <w:r w:rsidRPr="001D2CEF">
              <w:rPr>
                <w:rFonts w:cs="Arial"/>
                <w:szCs w:val="18"/>
                <w:lang w:eastAsia="zh-CN"/>
              </w:rPr>
              <w:t xml:space="preserve"> be treated as an HTTP GET</w:t>
            </w:r>
            <w:r w:rsidRPr="001D2CEF">
              <w:rPr>
                <w:rFonts w:cs="Arial" w:hint="eastAsia"/>
                <w:szCs w:val="18"/>
                <w:lang w:eastAsia="zh-CN"/>
              </w:rPr>
              <w:t>.</w:t>
            </w:r>
          </w:p>
        </w:tc>
      </w:tr>
      <w:tr w:rsidR="00E92CBF" w:rsidRPr="001D2CEF" w14:paraId="194629F2"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41947599" w14:textId="77777777" w:rsidR="00E92CBF" w:rsidRPr="001D2CEF" w:rsidRDefault="00E92CBF" w:rsidP="00AA7DB8">
            <w:pPr>
              <w:pStyle w:val="TAL"/>
              <w:rPr>
                <w:lang w:eastAsia="zh-CN"/>
              </w:rPr>
            </w:pPr>
            <w:r w:rsidRPr="001D2CEF">
              <w:rPr>
                <w:rFonts w:hint="eastAsia"/>
                <w:lang w:eastAsia="zh-CN"/>
              </w:rPr>
              <w:t>contentType</w:t>
            </w:r>
          </w:p>
        </w:tc>
        <w:tc>
          <w:tcPr>
            <w:tcW w:w="1559" w:type="dxa"/>
            <w:tcBorders>
              <w:top w:val="single" w:sz="4" w:space="0" w:color="auto"/>
              <w:left w:val="single" w:sz="4" w:space="0" w:color="auto"/>
              <w:bottom w:val="single" w:sz="4" w:space="0" w:color="auto"/>
              <w:right w:val="single" w:sz="4" w:space="0" w:color="auto"/>
            </w:tcBorders>
          </w:tcPr>
          <w:p w14:paraId="77704E0A" w14:textId="77777777" w:rsidR="00E92CBF" w:rsidRPr="001D2CEF" w:rsidRDefault="00E92CBF" w:rsidP="00AA7DB8">
            <w:pPr>
              <w:pStyle w:val="TAL"/>
              <w:rPr>
                <w:lang w:eastAsia="zh-CN"/>
              </w:rPr>
            </w:pPr>
            <w:r w:rsidRPr="001D2CEF">
              <w:rPr>
                <w:rFonts w:hint="eastAsia"/>
                <w:lang w:eastAsia="zh-CN"/>
              </w:rPr>
              <w:t>string</w:t>
            </w:r>
          </w:p>
        </w:tc>
        <w:tc>
          <w:tcPr>
            <w:tcW w:w="425" w:type="dxa"/>
            <w:tcBorders>
              <w:top w:val="single" w:sz="4" w:space="0" w:color="auto"/>
              <w:left w:val="single" w:sz="4" w:space="0" w:color="auto"/>
              <w:bottom w:val="single" w:sz="4" w:space="0" w:color="auto"/>
              <w:right w:val="single" w:sz="4" w:space="0" w:color="auto"/>
            </w:tcBorders>
          </w:tcPr>
          <w:p w14:paraId="2A6ED636" w14:textId="77777777" w:rsidR="00E92CBF" w:rsidRPr="001D2CEF" w:rsidRDefault="00E92CBF" w:rsidP="00AA7DB8">
            <w:pPr>
              <w:pStyle w:val="TAC"/>
              <w:rPr>
                <w:lang w:eastAsia="zh-CN"/>
              </w:rPr>
            </w:pPr>
            <w:r w:rsidRPr="001D2CEF">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91CA3C4" w14:textId="77777777" w:rsidR="00E92CBF" w:rsidRPr="001D2CEF" w:rsidRDefault="00E92CBF" w:rsidP="00AA7DB8">
            <w:pPr>
              <w:pStyle w:val="TAL"/>
              <w:rPr>
                <w:lang w:eastAsia="zh-CN"/>
              </w:rPr>
            </w:pPr>
            <w:r w:rsidRPr="001D2CEF">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5AC38159" w14:textId="77777777" w:rsidR="00E92CBF" w:rsidRPr="001D2CEF" w:rsidRDefault="00E92CBF" w:rsidP="00AA7DB8">
            <w:pPr>
              <w:pStyle w:val="TAL"/>
              <w:rPr>
                <w:rFonts w:cs="Arial"/>
                <w:szCs w:val="18"/>
                <w:lang w:eastAsia="zh-CN"/>
              </w:rPr>
            </w:pPr>
            <w:r w:rsidRPr="001D2CEF">
              <w:rPr>
                <w:rFonts w:cs="Arial" w:hint="eastAsia"/>
                <w:szCs w:val="18"/>
                <w:lang w:eastAsia="zh-CN"/>
              </w:rPr>
              <w:t xml:space="preserve">The media type that should be used for the corresponding request. </w:t>
            </w:r>
            <w:r w:rsidRPr="001D2CEF">
              <w:rPr>
                <w:rFonts w:cs="Arial"/>
                <w:szCs w:val="18"/>
                <w:lang w:eastAsia="zh-CN"/>
              </w:rPr>
              <w:t xml:space="preserve">If the </w:t>
            </w:r>
            <w:r w:rsidRPr="001D2CEF">
              <w:rPr>
                <w:rFonts w:cs="Arial" w:hint="eastAsia"/>
                <w:szCs w:val="18"/>
                <w:lang w:eastAsia="zh-CN"/>
              </w:rPr>
              <w:t>attribute</w:t>
            </w:r>
            <w:r w:rsidRPr="001D2CEF">
              <w:rPr>
                <w:rFonts w:cs="Arial"/>
                <w:szCs w:val="18"/>
                <w:lang w:eastAsia="zh-CN"/>
              </w:rPr>
              <w:t xml:space="preserve"> is missing, or contains an unrecognized value, the client </w:t>
            </w:r>
            <w:r w:rsidRPr="001D2CEF">
              <w:rPr>
                <w:rFonts w:cs="Arial" w:hint="eastAsia"/>
                <w:szCs w:val="18"/>
                <w:lang w:eastAsia="zh-CN"/>
              </w:rPr>
              <w:t>should</w:t>
            </w:r>
            <w:r w:rsidRPr="001D2CEF">
              <w:rPr>
                <w:rFonts w:cs="Arial"/>
                <w:szCs w:val="18"/>
                <w:lang w:eastAsia="zh-CN"/>
              </w:rPr>
              <w:t xml:space="preserve"> act </w:t>
            </w:r>
            <w:r w:rsidRPr="001D2CEF">
              <w:rPr>
                <w:rFonts w:cs="Arial" w:hint="eastAsia"/>
                <w:szCs w:val="18"/>
                <w:lang w:eastAsia="zh-CN"/>
              </w:rPr>
              <w:t>a</w:t>
            </w:r>
            <w:r w:rsidRPr="001D2CEF">
              <w:rPr>
                <w:rFonts w:cs="Arial"/>
                <w:szCs w:val="18"/>
                <w:lang w:eastAsia="zh-CN"/>
              </w:rPr>
              <w:t>s if the contentType is set to "application/json".</w:t>
            </w:r>
          </w:p>
        </w:tc>
      </w:tr>
      <w:tr w:rsidR="00E92CBF" w:rsidRPr="001D2CEF" w14:paraId="155D2CBA"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33C3F0FF" w14:textId="77777777" w:rsidR="00E92CBF" w:rsidRPr="001D2CEF" w:rsidRDefault="00E92CBF" w:rsidP="00AA7DB8">
            <w:pPr>
              <w:pStyle w:val="TAL"/>
              <w:rPr>
                <w:lang w:eastAsia="zh-CN"/>
              </w:rPr>
            </w:pPr>
            <w:r w:rsidRPr="001D2CEF">
              <w:rPr>
                <w:rFonts w:hint="eastAsia"/>
                <w:lang w:eastAsia="zh-CN"/>
              </w:rPr>
              <w:t>properties</w:t>
            </w:r>
          </w:p>
        </w:tc>
        <w:tc>
          <w:tcPr>
            <w:tcW w:w="1559" w:type="dxa"/>
            <w:tcBorders>
              <w:top w:val="single" w:sz="4" w:space="0" w:color="auto"/>
              <w:left w:val="single" w:sz="4" w:space="0" w:color="auto"/>
              <w:bottom w:val="single" w:sz="4" w:space="0" w:color="auto"/>
              <w:right w:val="single" w:sz="4" w:space="0" w:color="auto"/>
            </w:tcBorders>
          </w:tcPr>
          <w:p w14:paraId="7F01366F" w14:textId="77777777" w:rsidR="00E92CBF" w:rsidRPr="001D2CEF" w:rsidRDefault="00E92CBF" w:rsidP="00AA7DB8">
            <w:pPr>
              <w:pStyle w:val="TAL"/>
              <w:rPr>
                <w:lang w:eastAsia="zh-CN"/>
              </w:rPr>
            </w:pPr>
            <w:r w:rsidRPr="001D2CEF">
              <w:rPr>
                <w:rFonts w:hint="eastAsia"/>
                <w:lang w:eastAsia="zh-CN"/>
              </w:rPr>
              <w:t>array(Property)</w:t>
            </w:r>
          </w:p>
        </w:tc>
        <w:tc>
          <w:tcPr>
            <w:tcW w:w="425" w:type="dxa"/>
            <w:tcBorders>
              <w:top w:val="single" w:sz="4" w:space="0" w:color="auto"/>
              <w:left w:val="single" w:sz="4" w:space="0" w:color="auto"/>
              <w:bottom w:val="single" w:sz="4" w:space="0" w:color="auto"/>
              <w:right w:val="single" w:sz="4" w:space="0" w:color="auto"/>
            </w:tcBorders>
          </w:tcPr>
          <w:p w14:paraId="6C922B52" w14:textId="77777777" w:rsidR="00E92CBF" w:rsidRPr="001D2CEF" w:rsidRDefault="00E92CBF" w:rsidP="00AA7DB8">
            <w:pPr>
              <w:pStyle w:val="TAC"/>
              <w:rPr>
                <w:lang w:eastAsia="zh-CN"/>
              </w:rPr>
            </w:pPr>
            <w:r w:rsidRPr="001D2CEF">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3E94D150" w14:textId="77777777" w:rsidR="00E92CBF" w:rsidRPr="001D2CEF" w:rsidRDefault="00E92CBF" w:rsidP="00AA7DB8">
            <w:pPr>
              <w:pStyle w:val="TAL"/>
              <w:rPr>
                <w:lang w:eastAsia="zh-CN"/>
              </w:rPr>
            </w:pPr>
            <w:r w:rsidRPr="001D2CEF">
              <w:rPr>
                <w:rFonts w:hint="eastAsia"/>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6E2ED2E2" w14:textId="77777777" w:rsidR="00E92CBF" w:rsidRPr="001D2CEF" w:rsidRDefault="00E92CBF" w:rsidP="00AA7DB8">
            <w:pPr>
              <w:pStyle w:val="TAL"/>
              <w:rPr>
                <w:rFonts w:cs="Arial"/>
                <w:szCs w:val="18"/>
                <w:lang w:eastAsia="zh-CN"/>
              </w:rPr>
            </w:pPr>
            <w:r w:rsidRPr="001D2CEF">
              <w:rPr>
                <w:rFonts w:cs="Arial" w:hint="eastAsia"/>
                <w:szCs w:val="18"/>
                <w:lang w:eastAsia="zh-CN"/>
              </w:rPr>
              <w:t xml:space="preserve">The properties that should be included in </w:t>
            </w:r>
            <w:r w:rsidRPr="001D2CEF">
              <w:rPr>
                <w:rFonts w:cs="Arial"/>
                <w:szCs w:val="18"/>
                <w:lang w:eastAsia="zh-CN"/>
              </w:rPr>
              <w:t>the</w:t>
            </w:r>
            <w:r w:rsidRPr="001D2CEF">
              <w:rPr>
                <w:rFonts w:cs="Arial" w:hint="eastAsia"/>
                <w:szCs w:val="18"/>
                <w:lang w:eastAsia="zh-CN"/>
              </w:rPr>
              <w:t xml:space="preserve"> body of the corresponding request. If the contentType attribute is set to </w:t>
            </w:r>
            <w:r w:rsidRPr="001D2CEF">
              <w:rPr>
                <w:rFonts w:cs="Arial"/>
                <w:szCs w:val="18"/>
                <w:lang w:eastAsia="zh-CN"/>
              </w:rPr>
              <w:t>"application/json"</w:t>
            </w:r>
            <w:r w:rsidRPr="001D2CEF">
              <w:rPr>
                <w:rFonts w:cs="Arial" w:hint="eastAsia"/>
                <w:szCs w:val="18"/>
                <w:lang w:eastAsia="zh-CN"/>
              </w:rPr>
              <w:t>, then this attribute describes the attributes of the JSON object of the body.</w:t>
            </w:r>
          </w:p>
        </w:tc>
      </w:tr>
    </w:tbl>
    <w:p w14:paraId="3289A287" w14:textId="77777777" w:rsidR="00E92CBF" w:rsidRPr="001D2CEF" w:rsidRDefault="00E92CBF" w:rsidP="00E92CBF"/>
    <w:p w14:paraId="652CEF68" w14:textId="77777777" w:rsidR="00E92CBF" w:rsidRPr="001D2CEF" w:rsidRDefault="00E92CBF" w:rsidP="00D362EB">
      <w:pPr>
        <w:pStyle w:val="Heading4"/>
        <w:rPr>
          <w:lang w:eastAsia="zh-CN"/>
        </w:rPr>
      </w:pPr>
      <w:bookmarkStart w:id="473" w:name="_Toc24925797"/>
      <w:bookmarkStart w:id="474" w:name="_Toc24925977"/>
      <w:bookmarkStart w:id="475" w:name="_Toc24926153"/>
      <w:bookmarkStart w:id="476" w:name="_Toc33964006"/>
      <w:bookmarkStart w:id="477" w:name="_Toc33980762"/>
      <w:bookmarkStart w:id="478" w:name="_Toc36462563"/>
      <w:bookmarkStart w:id="479" w:name="_Toc36462759"/>
      <w:bookmarkStart w:id="480" w:name="_Toc43025998"/>
      <w:bookmarkStart w:id="481" w:name="_Toc49763532"/>
      <w:bookmarkStart w:id="482" w:name="_Toc56754228"/>
      <w:bookmarkStart w:id="483" w:name="_Toc88742994"/>
      <w:bookmarkStart w:id="484" w:name="_Toc90649805"/>
      <w:r w:rsidRPr="001D2CEF">
        <w:t>5.2.4.</w:t>
      </w:r>
      <w:r w:rsidRPr="001D2CEF">
        <w:rPr>
          <w:lang w:eastAsia="zh-CN"/>
        </w:rPr>
        <w:t>20</w:t>
      </w:r>
      <w:r w:rsidRPr="001D2CEF">
        <w:tab/>
        <w:t>Type:</w:t>
      </w:r>
      <w:r w:rsidRPr="001D2CEF">
        <w:rPr>
          <w:rFonts w:hint="eastAsia"/>
          <w:lang w:eastAsia="zh-CN"/>
        </w:rPr>
        <w:t xml:space="preserve"> Property</w:t>
      </w:r>
      <w:bookmarkEnd w:id="473"/>
      <w:bookmarkEnd w:id="474"/>
      <w:bookmarkEnd w:id="475"/>
      <w:bookmarkEnd w:id="476"/>
      <w:bookmarkEnd w:id="477"/>
      <w:bookmarkEnd w:id="478"/>
      <w:bookmarkEnd w:id="479"/>
      <w:bookmarkEnd w:id="480"/>
      <w:bookmarkEnd w:id="481"/>
      <w:bookmarkEnd w:id="482"/>
      <w:bookmarkEnd w:id="483"/>
      <w:bookmarkEnd w:id="484"/>
    </w:p>
    <w:p w14:paraId="07E944DF" w14:textId="77777777" w:rsidR="00E92CBF" w:rsidRPr="001D2CEF" w:rsidRDefault="00E92CBF" w:rsidP="00E92CBF">
      <w:pPr>
        <w:pStyle w:val="TH"/>
        <w:outlineLvl w:val="0"/>
        <w:rPr>
          <w:lang w:eastAsia="zh-CN"/>
        </w:rPr>
      </w:pPr>
      <w:r w:rsidRPr="001D2CEF">
        <w:rPr>
          <w:noProof/>
        </w:rPr>
        <w:t>Table </w:t>
      </w:r>
      <w:r w:rsidRPr="001D2CEF">
        <w:t>5.2.4.</w:t>
      </w:r>
      <w:r w:rsidRPr="001D2CEF">
        <w:rPr>
          <w:lang w:eastAsia="zh-CN"/>
        </w:rPr>
        <w:t>20</w:t>
      </w:r>
      <w:r w:rsidRPr="001D2CEF">
        <w:t xml:space="preserve">-1: </w:t>
      </w:r>
      <w:r w:rsidRPr="001D2CEF">
        <w:rPr>
          <w:noProof/>
        </w:rPr>
        <w:t xml:space="preserve">Definition of type </w:t>
      </w:r>
      <w:r w:rsidRPr="001D2CEF">
        <w:rPr>
          <w:rFonts w:hint="eastAsia"/>
          <w:lang w:eastAsia="zh-CN"/>
        </w:rPr>
        <w:t>Property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1D2CEF" w14:paraId="1154F210"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1B03DB8E" w14:textId="77777777" w:rsidR="00E92CBF" w:rsidRPr="001D2CEF" w:rsidRDefault="00E92CBF" w:rsidP="00AA7DB8">
            <w:pPr>
              <w:pStyle w:val="TAH"/>
            </w:pPr>
            <w:r w:rsidRPr="001D2CE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E0AA76E" w14:textId="77777777" w:rsidR="00E92CBF" w:rsidRPr="001D2CEF" w:rsidRDefault="00E92CBF" w:rsidP="00AA7DB8">
            <w:pPr>
              <w:pStyle w:val="TAH"/>
            </w:pPr>
            <w:r w:rsidRPr="001D2CE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9C626C9" w14:textId="77777777" w:rsidR="00E92CBF" w:rsidRPr="001D2CEF" w:rsidRDefault="00E92CBF" w:rsidP="00AA7DB8">
            <w:pPr>
              <w:pStyle w:val="TAH"/>
            </w:pPr>
            <w:r w:rsidRPr="001D2CE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1CAE8BA" w14:textId="77777777" w:rsidR="00E92CBF" w:rsidRPr="001D2CEF" w:rsidRDefault="00E92CBF" w:rsidP="00AA7DB8">
            <w:pPr>
              <w:pStyle w:val="TAH"/>
            </w:pPr>
            <w:r w:rsidRPr="001D2CE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04EFD37" w14:textId="77777777" w:rsidR="00E92CBF" w:rsidRPr="001D2CEF" w:rsidRDefault="00E92CBF" w:rsidP="00AA7DB8">
            <w:pPr>
              <w:pStyle w:val="TAH"/>
              <w:rPr>
                <w:rFonts w:cs="Arial"/>
                <w:szCs w:val="18"/>
              </w:rPr>
            </w:pPr>
            <w:r w:rsidRPr="001D2CEF">
              <w:rPr>
                <w:rFonts w:cs="Arial"/>
                <w:szCs w:val="18"/>
              </w:rPr>
              <w:t>Description</w:t>
            </w:r>
          </w:p>
        </w:tc>
      </w:tr>
      <w:tr w:rsidR="00E92CBF" w:rsidRPr="001D2CEF" w14:paraId="3A5DDAC2"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02D70371" w14:textId="77777777" w:rsidR="00E92CBF" w:rsidRPr="001D2CEF" w:rsidRDefault="00E92CBF" w:rsidP="00AA7DB8">
            <w:pPr>
              <w:pStyle w:val="TAL"/>
              <w:rPr>
                <w:lang w:eastAsia="zh-CN"/>
              </w:rPr>
            </w:pPr>
            <w:r w:rsidRPr="001D2CEF">
              <w:rPr>
                <w:rFonts w:hint="eastAsia"/>
                <w:lang w:eastAsia="zh-CN"/>
              </w:rPr>
              <w:t>name</w:t>
            </w:r>
          </w:p>
        </w:tc>
        <w:tc>
          <w:tcPr>
            <w:tcW w:w="1559" w:type="dxa"/>
            <w:tcBorders>
              <w:top w:val="single" w:sz="4" w:space="0" w:color="auto"/>
              <w:left w:val="single" w:sz="4" w:space="0" w:color="auto"/>
              <w:bottom w:val="single" w:sz="4" w:space="0" w:color="auto"/>
              <w:right w:val="single" w:sz="4" w:space="0" w:color="auto"/>
            </w:tcBorders>
          </w:tcPr>
          <w:p w14:paraId="0DABBF4D" w14:textId="77777777" w:rsidR="00E92CBF" w:rsidRPr="001D2CEF" w:rsidRDefault="00E92CBF" w:rsidP="00AA7DB8">
            <w:pPr>
              <w:pStyle w:val="TAL"/>
              <w:rPr>
                <w:lang w:eastAsia="zh-CN"/>
              </w:rPr>
            </w:pPr>
            <w:r w:rsidRPr="001D2CEF">
              <w:rPr>
                <w:rFonts w:hint="eastAsia"/>
                <w:lang w:eastAsia="zh-CN"/>
              </w:rPr>
              <w:t>string</w:t>
            </w:r>
          </w:p>
        </w:tc>
        <w:tc>
          <w:tcPr>
            <w:tcW w:w="425" w:type="dxa"/>
            <w:tcBorders>
              <w:top w:val="single" w:sz="4" w:space="0" w:color="auto"/>
              <w:left w:val="single" w:sz="4" w:space="0" w:color="auto"/>
              <w:bottom w:val="single" w:sz="4" w:space="0" w:color="auto"/>
              <w:right w:val="single" w:sz="4" w:space="0" w:color="auto"/>
            </w:tcBorders>
          </w:tcPr>
          <w:p w14:paraId="10D697C3" w14:textId="77777777" w:rsidR="00E92CBF" w:rsidRPr="001D2CEF" w:rsidRDefault="00E92CBF" w:rsidP="00AA7DB8">
            <w:pPr>
              <w:pStyle w:val="TAC"/>
              <w:rPr>
                <w:lang w:eastAsia="zh-CN"/>
              </w:rPr>
            </w:pPr>
            <w:r w:rsidRPr="001D2CEF">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1388D375" w14:textId="77777777" w:rsidR="00E92CBF" w:rsidRPr="001D2CEF" w:rsidRDefault="00E92CBF" w:rsidP="00AA7DB8">
            <w:pPr>
              <w:pStyle w:val="TAL"/>
              <w:rPr>
                <w:lang w:eastAsia="zh-CN"/>
              </w:rPr>
            </w:pPr>
            <w:r w:rsidRPr="001D2CEF">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0324EB27" w14:textId="77777777" w:rsidR="00E92CBF" w:rsidRPr="001D2CEF" w:rsidRDefault="00E92CBF" w:rsidP="00AA7DB8">
            <w:pPr>
              <w:pStyle w:val="TAL"/>
              <w:rPr>
                <w:rFonts w:cs="Arial"/>
                <w:szCs w:val="18"/>
                <w:lang w:eastAsia="zh-CN"/>
              </w:rPr>
            </w:pPr>
            <w:r w:rsidRPr="001D2CEF">
              <w:rPr>
                <w:rFonts w:cs="Arial" w:hint="eastAsia"/>
                <w:szCs w:val="18"/>
                <w:lang w:eastAsia="zh-CN"/>
              </w:rPr>
              <w:t>The name of the property.</w:t>
            </w:r>
          </w:p>
        </w:tc>
      </w:tr>
      <w:tr w:rsidR="00E92CBF" w:rsidRPr="001D2CEF" w14:paraId="3F955BA0"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3D9E2908" w14:textId="77777777" w:rsidR="00E92CBF" w:rsidRPr="001D2CEF" w:rsidRDefault="00E92CBF" w:rsidP="00AA7DB8">
            <w:pPr>
              <w:pStyle w:val="TAL"/>
              <w:rPr>
                <w:lang w:eastAsia="zh-CN"/>
              </w:rPr>
            </w:pPr>
            <w:r w:rsidRPr="001D2CEF">
              <w:rPr>
                <w:rFonts w:hint="eastAsia"/>
                <w:lang w:eastAsia="zh-CN"/>
              </w:rPr>
              <w:t>required</w:t>
            </w:r>
          </w:p>
        </w:tc>
        <w:tc>
          <w:tcPr>
            <w:tcW w:w="1559" w:type="dxa"/>
            <w:tcBorders>
              <w:top w:val="single" w:sz="4" w:space="0" w:color="auto"/>
              <w:left w:val="single" w:sz="4" w:space="0" w:color="auto"/>
              <w:bottom w:val="single" w:sz="4" w:space="0" w:color="auto"/>
              <w:right w:val="single" w:sz="4" w:space="0" w:color="auto"/>
            </w:tcBorders>
          </w:tcPr>
          <w:p w14:paraId="7798FF9B" w14:textId="77777777" w:rsidR="00E92CBF" w:rsidRPr="001D2CEF" w:rsidRDefault="00E92CBF" w:rsidP="00AA7DB8">
            <w:pPr>
              <w:pStyle w:val="TAL"/>
              <w:rPr>
                <w:lang w:eastAsia="zh-CN"/>
              </w:rPr>
            </w:pPr>
            <w:r w:rsidRPr="001D2CEF">
              <w:rPr>
                <w:rFonts w:hint="eastAsia"/>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4392C622" w14:textId="77777777" w:rsidR="00E92CBF" w:rsidRPr="001D2CEF" w:rsidRDefault="00E92CBF" w:rsidP="00AA7DB8">
            <w:pPr>
              <w:pStyle w:val="TAC"/>
              <w:rPr>
                <w:lang w:eastAsia="zh-CN"/>
              </w:rPr>
            </w:pPr>
            <w:r w:rsidRPr="001D2CEF">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0C7E4AF" w14:textId="77777777" w:rsidR="00E92CBF" w:rsidRPr="001D2CEF" w:rsidRDefault="00E92CBF" w:rsidP="00AA7DB8">
            <w:pPr>
              <w:pStyle w:val="TAL"/>
              <w:rPr>
                <w:lang w:eastAsia="zh-CN"/>
              </w:rPr>
            </w:pPr>
            <w:r w:rsidRPr="001D2CEF">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3F9D01B7" w14:textId="77777777" w:rsidR="00E92CBF" w:rsidRPr="001D2CEF" w:rsidRDefault="00E92CBF" w:rsidP="00AA7DB8">
            <w:pPr>
              <w:pStyle w:val="TAL"/>
              <w:rPr>
                <w:rFonts w:cs="Arial"/>
                <w:szCs w:val="18"/>
                <w:lang w:eastAsia="zh-CN"/>
              </w:rPr>
            </w:pPr>
            <w:r w:rsidRPr="001D2CEF">
              <w:rPr>
                <w:rFonts w:cs="Arial"/>
                <w:szCs w:val="18"/>
                <w:lang w:eastAsia="zh-CN"/>
              </w:rPr>
              <w:t xml:space="preserve">Indicates whether the </w:t>
            </w:r>
            <w:r w:rsidRPr="001D2CEF">
              <w:rPr>
                <w:rFonts w:cs="Arial" w:hint="eastAsia"/>
                <w:szCs w:val="18"/>
                <w:lang w:eastAsia="zh-CN"/>
              </w:rPr>
              <w:t>property</w:t>
            </w:r>
            <w:r w:rsidRPr="001D2CEF">
              <w:rPr>
                <w:rFonts w:cs="Arial"/>
                <w:szCs w:val="18"/>
                <w:lang w:eastAsia="zh-CN"/>
              </w:rPr>
              <w:t xml:space="preserve"> is required</w:t>
            </w:r>
            <w:r w:rsidRPr="001D2CEF">
              <w:rPr>
                <w:rFonts w:cs="Arial" w:hint="eastAsia"/>
                <w:szCs w:val="18"/>
                <w:lang w:eastAsia="zh-CN"/>
              </w:rPr>
              <w:t>:</w:t>
            </w:r>
          </w:p>
          <w:p w14:paraId="055791F1" w14:textId="77777777" w:rsidR="00E92CBF" w:rsidRPr="001D2CEF" w:rsidRDefault="00E92CBF" w:rsidP="00AA7DB8">
            <w:pPr>
              <w:pStyle w:val="TAL"/>
              <w:rPr>
                <w:rFonts w:cs="Arial"/>
                <w:szCs w:val="18"/>
                <w:lang w:eastAsia="zh-CN"/>
              </w:rPr>
            </w:pPr>
            <w:r w:rsidRPr="001D2CEF">
              <w:rPr>
                <w:rFonts w:cs="Arial" w:hint="eastAsia"/>
                <w:szCs w:val="18"/>
                <w:lang w:eastAsia="zh-CN"/>
              </w:rPr>
              <w:t>- true: required</w:t>
            </w:r>
          </w:p>
          <w:p w14:paraId="0B867078" w14:textId="77777777" w:rsidR="00E92CBF" w:rsidRPr="001D2CEF" w:rsidRDefault="00E92CBF" w:rsidP="00AA7DB8">
            <w:pPr>
              <w:pStyle w:val="TAL"/>
              <w:rPr>
                <w:rFonts w:cs="Arial"/>
                <w:szCs w:val="18"/>
                <w:lang w:eastAsia="zh-CN"/>
              </w:rPr>
            </w:pPr>
            <w:r w:rsidRPr="001D2CEF">
              <w:rPr>
                <w:rFonts w:cs="Arial" w:hint="eastAsia"/>
                <w:szCs w:val="18"/>
                <w:lang w:eastAsia="zh-CN"/>
              </w:rPr>
              <w:t>- false(default): not required</w:t>
            </w:r>
          </w:p>
        </w:tc>
      </w:tr>
      <w:tr w:rsidR="00E92CBF" w:rsidRPr="001D2CEF" w14:paraId="5EFF361C"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5FE8CD29" w14:textId="77777777" w:rsidR="00E92CBF" w:rsidRPr="001D2CEF" w:rsidRDefault="00E92CBF" w:rsidP="00AA7DB8">
            <w:pPr>
              <w:pStyle w:val="TAL"/>
              <w:rPr>
                <w:lang w:eastAsia="zh-CN"/>
              </w:rPr>
            </w:pPr>
            <w:r w:rsidRPr="001D2CEF">
              <w:rPr>
                <w:rFonts w:hint="eastAsia"/>
                <w:lang w:eastAsia="zh-CN"/>
              </w:rPr>
              <w:t>regex</w:t>
            </w:r>
          </w:p>
        </w:tc>
        <w:tc>
          <w:tcPr>
            <w:tcW w:w="1559" w:type="dxa"/>
            <w:tcBorders>
              <w:top w:val="single" w:sz="4" w:space="0" w:color="auto"/>
              <w:left w:val="single" w:sz="4" w:space="0" w:color="auto"/>
              <w:bottom w:val="single" w:sz="4" w:space="0" w:color="auto"/>
              <w:right w:val="single" w:sz="4" w:space="0" w:color="auto"/>
            </w:tcBorders>
          </w:tcPr>
          <w:p w14:paraId="0113750A" w14:textId="77777777" w:rsidR="00E92CBF" w:rsidRPr="001D2CEF" w:rsidRDefault="00E92CBF" w:rsidP="00AA7DB8">
            <w:pPr>
              <w:pStyle w:val="TAL"/>
              <w:rPr>
                <w:lang w:eastAsia="zh-CN"/>
              </w:rPr>
            </w:pPr>
            <w:r w:rsidRPr="001D2CEF">
              <w:rPr>
                <w:rFonts w:hint="eastAsia"/>
                <w:lang w:eastAsia="zh-CN"/>
              </w:rPr>
              <w:t>string</w:t>
            </w:r>
          </w:p>
        </w:tc>
        <w:tc>
          <w:tcPr>
            <w:tcW w:w="425" w:type="dxa"/>
            <w:tcBorders>
              <w:top w:val="single" w:sz="4" w:space="0" w:color="auto"/>
              <w:left w:val="single" w:sz="4" w:space="0" w:color="auto"/>
              <w:bottom w:val="single" w:sz="4" w:space="0" w:color="auto"/>
              <w:right w:val="single" w:sz="4" w:space="0" w:color="auto"/>
            </w:tcBorders>
          </w:tcPr>
          <w:p w14:paraId="627DBD9F" w14:textId="77777777" w:rsidR="00E92CBF" w:rsidRPr="001D2CEF" w:rsidRDefault="00E92CBF" w:rsidP="00AA7DB8">
            <w:pPr>
              <w:pStyle w:val="TAC"/>
              <w:rPr>
                <w:lang w:eastAsia="zh-CN"/>
              </w:rPr>
            </w:pPr>
            <w:r w:rsidRPr="001D2CEF">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CE0776D" w14:textId="77777777" w:rsidR="00E92CBF" w:rsidRPr="001D2CEF" w:rsidRDefault="00E92CBF" w:rsidP="00AA7DB8">
            <w:pPr>
              <w:pStyle w:val="TAL"/>
              <w:rPr>
                <w:lang w:eastAsia="zh-CN"/>
              </w:rPr>
            </w:pPr>
            <w:r w:rsidRPr="001D2CEF">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1A523670" w14:textId="77777777" w:rsidR="00E92CBF" w:rsidRPr="001D2CEF" w:rsidRDefault="00E92CBF" w:rsidP="00AA7DB8">
            <w:pPr>
              <w:pStyle w:val="TAL"/>
              <w:rPr>
                <w:rFonts w:cs="Arial"/>
                <w:szCs w:val="18"/>
                <w:lang w:eastAsia="zh-CN"/>
              </w:rPr>
            </w:pPr>
            <w:r w:rsidRPr="001D2CEF">
              <w:rPr>
                <w:rFonts w:cs="Arial"/>
                <w:szCs w:val="18"/>
                <w:lang w:eastAsia="zh-CN"/>
              </w:rPr>
              <w:t xml:space="preserve">A regular expression string to be applied to the value of the </w:t>
            </w:r>
            <w:r w:rsidRPr="001D2CEF">
              <w:rPr>
                <w:rFonts w:cs="Arial" w:hint="eastAsia"/>
                <w:szCs w:val="18"/>
                <w:lang w:eastAsia="zh-CN"/>
              </w:rPr>
              <w:t>property.</w:t>
            </w:r>
          </w:p>
        </w:tc>
      </w:tr>
      <w:tr w:rsidR="00E92CBF" w:rsidRPr="001D2CEF" w14:paraId="23A5505E"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7FCBBEB0" w14:textId="77777777" w:rsidR="00E92CBF" w:rsidRPr="001D2CEF" w:rsidRDefault="00E92CBF" w:rsidP="00AA7DB8">
            <w:pPr>
              <w:pStyle w:val="TAL"/>
              <w:rPr>
                <w:lang w:eastAsia="zh-CN"/>
              </w:rPr>
            </w:pPr>
            <w:r w:rsidRPr="001D2CEF">
              <w:rPr>
                <w:rFonts w:hint="eastAsia"/>
                <w:lang w:eastAsia="zh-CN"/>
              </w:rPr>
              <w:t>value</w:t>
            </w:r>
          </w:p>
        </w:tc>
        <w:tc>
          <w:tcPr>
            <w:tcW w:w="1559" w:type="dxa"/>
            <w:tcBorders>
              <w:top w:val="single" w:sz="4" w:space="0" w:color="auto"/>
              <w:left w:val="single" w:sz="4" w:space="0" w:color="auto"/>
              <w:bottom w:val="single" w:sz="4" w:space="0" w:color="auto"/>
              <w:right w:val="single" w:sz="4" w:space="0" w:color="auto"/>
            </w:tcBorders>
          </w:tcPr>
          <w:p w14:paraId="465F6311" w14:textId="77777777" w:rsidR="00E92CBF" w:rsidRPr="001D2CEF" w:rsidRDefault="00E92CBF" w:rsidP="00AA7DB8">
            <w:pPr>
              <w:pStyle w:val="TAL"/>
              <w:rPr>
                <w:lang w:eastAsia="zh-CN"/>
              </w:rPr>
            </w:pPr>
            <w:r w:rsidRPr="001D2CEF">
              <w:rPr>
                <w:rFonts w:hint="eastAsia"/>
                <w:lang w:eastAsia="zh-CN"/>
              </w:rPr>
              <w:t>string</w:t>
            </w:r>
          </w:p>
        </w:tc>
        <w:tc>
          <w:tcPr>
            <w:tcW w:w="425" w:type="dxa"/>
            <w:tcBorders>
              <w:top w:val="single" w:sz="4" w:space="0" w:color="auto"/>
              <w:left w:val="single" w:sz="4" w:space="0" w:color="auto"/>
              <w:bottom w:val="single" w:sz="4" w:space="0" w:color="auto"/>
              <w:right w:val="single" w:sz="4" w:space="0" w:color="auto"/>
            </w:tcBorders>
          </w:tcPr>
          <w:p w14:paraId="54686A34" w14:textId="77777777" w:rsidR="00E92CBF" w:rsidRPr="001D2CEF" w:rsidRDefault="00E92CBF" w:rsidP="00AA7DB8">
            <w:pPr>
              <w:pStyle w:val="TAC"/>
              <w:rPr>
                <w:lang w:eastAsia="zh-CN"/>
              </w:rPr>
            </w:pPr>
            <w:r w:rsidRPr="001D2CEF">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4BF1D5D" w14:textId="77777777" w:rsidR="00E92CBF" w:rsidRPr="001D2CEF" w:rsidRDefault="00E92CBF" w:rsidP="00AA7DB8">
            <w:pPr>
              <w:pStyle w:val="TAL"/>
              <w:rPr>
                <w:lang w:eastAsia="zh-CN"/>
              </w:rPr>
            </w:pPr>
            <w:r w:rsidRPr="001D2CEF">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72D655C5" w14:textId="77777777" w:rsidR="00E92CBF" w:rsidRPr="001D2CEF" w:rsidRDefault="00E92CBF" w:rsidP="00AA7DB8">
            <w:pPr>
              <w:pStyle w:val="TAL"/>
              <w:rPr>
                <w:rFonts w:cs="Arial"/>
                <w:szCs w:val="18"/>
                <w:lang w:eastAsia="zh-CN"/>
              </w:rPr>
            </w:pPr>
            <w:r w:rsidRPr="001D2CEF">
              <w:rPr>
                <w:rFonts w:cs="Arial"/>
                <w:szCs w:val="18"/>
                <w:lang w:eastAsia="zh-CN"/>
              </w:rPr>
              <w:t xml:space="preserve">The </w:t>
            </w:r>
            <w:r w:rsidRPr="001D2CEF">
              <w:rPr>
                <w:rFonts w:cs="Arial" w:hint="eastAsia"/>
                <w:szCs w:val="18"/>
                <w:lang w:eastAsia="zh-CN"/>
              </w:rPr>
              <w:t>property</w:t>
            </w:r>
            <w:r w:rsidRPr="001D2CEF">
              <w:rPr>
                <w:rFonts w:cs="Arial"/>
                <w:szCs w:val="18"/>
                <w:lang w:eastAsia="zh-CN"/>
              </w:rPr>
              <w:t xml:space="preserve"> value</w:t>
            </w:r>
            <w:r w:rsidRPr="001D2CEF">
              <w:rPr>
                <w:rFonts w:cs="Arial" w:hint="eastAsia"/>
                <w:szCs w:val="18"/>
                <w:lang w:eastAsia="zh-CN"/>
              </w:rPr>
              <w:t>. When present, it shall be a valid JSON string.</w:t>
            </w:r>
          </w:p>
        </w:tc>
      </w:tr>
    </w:tbl>
    <w:p w14:paraId="1808EBE9" w14:textId="77777777" w:rsidR="00E92CBF" w:rsidRDefault="00E92CBF" w:rsidP="00E92CBF">
      <w:pPr>
        <w:rPr>
          <w:lang w:val="en-US"/>
        </w:rPr>
      </w:pPr>
    </w:p>
    <w:p w14:paraId="264C8B85" w14:textId="10CDA370" w:rsidR="00B44F57" w:rsidRPr="001D2CEF" w:rsidRDefault="00B44F57" w:rsidP="00D362EB">
      <w:pPr>
        <w:pStyle w:val="Heading4"/>
      </w:pPr>
      <w:bookmarkStart w:id="485" w:name="_Toc88742995"/>
      <w:bookmarkStart w:id="486" w:name="_Toc90649806"/>
      <w:r w:rsidRPr="001D2CEF">
        <w:t>5.2.4.</w:t>
      </w:r>
      <w:r>
        <w:t>21</w:t>
      </w:r>
      <w:r w:rsidRPr="001D2CEF">
        <w:tab/>
        <w:t xml:space="preserve">Type: </w:t>
      </w:r>
      <w:r>
        <w:t>RedirectResponse</w:t>
      </w:r>
      <w:bookmarkEnd w:id="485"/>
      <w:bookmarkEnd w:id="486"/>
    </w:p>
    <w:p w14:paraId="61912D61" w14:textId="64EF6CD0" w:rsidR="00B44F57" w:rsidRPr="001D2CEF" w:rsidRDefault="00B44F57" w:rsidP="00B44F57">
      <w:pPr>
        <w:pStyle w:val="TH"/>
      </w:pPr>
      <w:r w:rsidRPr="001D2CEF">
        <w:rPr>
          <w:noProof/>
        </w:rPr>
        <w:t>Table </w:t>
      </w:r>
      <w:r w:rsidRPr="001D2CEF">
        <w:t>5.2.4</w:t>
      </w:r>
      <w:r>
        <w:t>.21</w:t>
      </w:r>
      <w:r w:rsidRPr="001D2CEF">
        <w:t xml:space="preserve">-1: </w:t>
      </w:r>
      <w:r w:rsidRPr="001D2CEF">
        <w:rPr>
          <w:noProof/>
        </w:rPr>
        <w:t xml:space="preserve">Definition of type </w:t>
      </w:r>
      <w:r>
        <w:rPr>
          <w:noProof/>
        </w:rPr>
        <w:t>RedirectResponse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44F57" w:rsidRPr="001D2CEF" w14:paraId="30B94605" w14:textId="77777777" w:rsidTr="009065A2">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1986C7B2" w14:textId="77777777" w:rsidR="00B44F57" w:rsidRPr="001D2CEF" w:rsidRDefault="00B44F57" w:rsidP="009065A2">
            <w:pPr>
              <w:pStyle w:val="TAH"/>
            </w:pPr>
            <w:r w:rsidRPr="001D2CE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2A7A8E4" w14:textId="77777777" w:rsidR="00B44F57" w:rsidRPr="001D2CEF" w:rsidRDefault="00B44F57" w:rsidP="009065A2">
            <w:pPr>
              <w:pStyle w:val="TAH"/>
            </w:pPr>
            <w:r w:rsidRPr="001D2CE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50719A1" w14:textId="77777777" w:rsidR="00B44F57" w:rsidRPr="001D2CEF" w:rsidRDefault="00B44F57" w:rsidP="009065A2">
            <w:pPr>
              <w:pStyle w:val="TAH"/>
            </w:pPr>
            <w:r w:rsidRPr="001D2CE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C6F176C" w14:textId="77777777" w:rsidR="00B44F57" w:rsidRPr="001D2CEF" w:rsidRDefault="00B44F57"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CE24D39" w14:textId="77777777" w:rsidR="00B44F57" w:rsidRPr="001D2CEF" w:rsidRDefault="00B44F57" w:rsidP="009065A2">
            <w:pPr>
              <w:pStyle w:val="TAH"/>
              <w:rPr>
                <w:rFonts w:cs="Arial"/>
                <w:szCs w:val="18"/>
              </w:rPr>
            </w:pPr>
            <w:r w:rsidRPr="001D2CEF">
              <w:rPr>
                <w:rFonts w:cs="Arial"/>
                <w:szCs w:val="18"/>
              </w:rPr>
              <w:t>Description</w:t>
            </w:r>
          </w:p>
        </w:tc>
      </w:tr>
      <w:tr w:rsidR="00B44F57" w:rsidRPr="001D2CEF" w14:paraId="2DC8F41D" w14:textId="77777777" w:rsidTr="009065A2">
        <w:trPr>
          <w:jc w:val="center"/>
        </w:trPr>
        <w:tc>
          <w:tcPr>
            <w:tcW w:w="2090" w:type="dxa"/>
            <w:tcBorders>
              <w:top w:val="single" w:sz="4" w:space="0" w:color="auto"/>
              <w:left w:val="single" w:sz="4" w:space="0" w:color="auto"/>
              <w:bottom w:val="single" w:sz="4" w:space="0" w:color="auto"/>
              <w:right w:val="single" w:sz="4" w:space="0" w:color="auto"/>
            </w:tcBorders>
          </w:tcPr>
          <w:p w14:paraId="4EBFFE24" w14:textId="77777777" w:rsidR="00B44F57" w:rsidRPr="001D2CEF" w:rsidRDefault="00B44F57" w:rsidP="009065A2">
            <w:pPr>
              <w:pStyle w:val="TAL"/>
            </w:pPr>
            <w:r w:rsidRPr="001D2CEF">
              <w:t>cause</w:t>
            </w:r>
          </w:p>
        </w:tc>
        <w:tc>
          <w:tcPr>
            <w:tcW w:w="1559" w:type="dxa"/>
            <w:tcBorders>
              <w:top w:val="single" w:sz="4" w:space="0" w:color="auto"/>
              <w:left w:val="single" w:sz="4" w:space="0" w:color="auto"/>
              <w:bottom w:val="single" w:sz="4" w:space="0" w:color="auto"/>
              <w:right w:val="single" w:sz="4" w:space="0" w:color="auto"/>
            </w:tcBorders>
          </w:tcPr>
          <w:p w14:paraId="36857A21" w14:textId="77777777" w:rsidR="00B44F57" w:rsidRPr="001D2CEF" w:rsidRDefault="00B44F57" w:rsidP="009065A2">
            <w:pPr>
              <w:pStyle w:val="TAL"/>
            </w:pPr>
            <w:r w:rsidRPr="001D2CEF">
              <w:t>string</w:t>
            </w:r>
          </w:p>
        </w:tc>
        <w:tc>
          <w:tcPr>
            <w:tcW w:w="425" w:type="dxa"/>
            <w:tcBorders>
              <w:top w:val="single" w:sz="4" w:space="0" w:color="auto"/>
              <w:left w:val="single" w:sz="4" w:space="0" w:color="auto"/>
              <w:bottom w:val="single" w:sz="4" w:space="0" w:color="auto"/>
              <w:right w:val="single" w:sz="4" w:space="0" w:color="auto"/>
            </w:tcBorders>
          </w:tcPr>
          <w:p w14:paraId="39AB0FAB" w14:textId="77777777" w:rsidR="00B44F57" w:rsidRPr="001D2CEF" w:rsidRDefault="00B44F57" w:rsidP="009065A2">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7284D821" w14:textId="77777777" w:rsidR="00B44F57" w:rsidRPr="001D2CEF" w:rsidRDefault="00B44F57" w:rsidP="009065A2">
            <w:pPr>
              <w:pStyle w:val="TAL"/>
            </w:pPr>
            <w:r w:rsidRPr="001D2CEF">
              <w:t>0..1</w:t>
            </w:r>
          </w:p>
        </w:tc>
        <w:tc>
          <w:tcPr>
            <w:tcW w:w="4359" w:type="dxa"/>
            <w:tcBorders>
              <w:top w:val="single" w:sz="4" w:space="0" w:color="auto"/>
              <w:left w:val="single" w:sz="4" w:space="0" w:color="auto"/>
              <w:bottom w:val="single" w:sz="4" w:space="0" w:color="auto"/>
              <w:right w:val="single" w:sz="4" w:space="0" w:color="auto"/>
            </w:tcBorders>
          </w:tcPr>
          <w:p w14:paraId="6D644EFD" w14:textId="77777777" w:rsidR="00B44F57" w:rsidRDefault="00B44F57" w:rsidP="009065A2">
            <w:pPr>
              <w:pStyle w:val="TAL"/>
            </w:pPr>
            <w:r w:rsidRPr="001D2CEF">
              <w:t xml:space="preserve">A machine-readable cause </w:t>
            </w:r>
            <w:r>
              <w:t xml:space="preserve">string, </w:t>
            </w:r>
            <w:r w:rsidRPr="001D2CEF">
              <w:t xml:space="preserve">specific to this occurrence of the </w:t>
            </w:r>
            <w:r>
              <w:t>redirection.</w:t>
            </w:r>
          </w:p>
          <w:p w14:paraId="16B60487" w14:textId="04B600F1" w:rsidR="00F51827" w:rsidRDefault="00B44F57" w:rsidP="00F51827">
            <w:pPr>
              <w:pStyle w:val="TAL"/>
            </w:pPr>
            <w:r>
              <w:t>If the redirection is initiated by an SCP towards another SCP, this IE shall be present and set to "SCP_REDIRECTION".</w:t>
            </w:r>
          </w:p>
          <w:p w14:paraId="3C373A6B" w14:textId="5FD87D7E" w:rsidR="00B44F57" w:rsidRPr="001D2CEF" w:rsidRDefault="00F51827" w:rsidP="00F51827">
            <w:pPr>
              <w:pStyle w:val="TAL"/>
              <w:rPr>
                <w:rFonts w:cs="Arial"/>
                <w:szCs w:val="18"/>
              </w:rPr>
            </w:pPr>
            <w:r>
              <w:t>If the redirection is initiated by an SEPP towards another SEPP, this IE shall be present and set to "SEPP_REDIRECTION".</w:t>
            </w:r>
          </w:p>
        </w:tc>
      </w:tr>
      <w:tr w:rsidR="00B44F57" w:rsidRPr="001D2CEF" w14:paraId="3D2ECCC9" w14:textId="77777777" w:rsidTr="009065A2">
        <w:trPr>
          <w:jc w:val="center"/>
        </w:trPr>
        <w:tc>
          <w:tcPr>
            <w:tcW w:w="2090" w:type="dxa"/>
            <w:tcBorders>
              <w:top w:val="single" w:sz="4" w:space="0" w:color="auto"/>
              <w:left w:val="single" w:sz="4" w:space="0" w:color="auto"/>
              <w:bottom w:val="single" w:sz="4" w:space="0" w:color="auto"/>
              <w:right w:val="single" w:sz="4" w:space="0" w:color="auto"/>
            </w:tcBorders>
          </w:tcPr>
          <w:p w14:paraId="1149BCD4" w14:textId="77777777" w:rsidR="00B44F57" w:rsidRPr="001D2CEF" w:rsidRDefault="00B44F57" w:rsidP="009065A2">
            <w:pPr>
              <w:pStyle w:val="TAL"/>
            </w:pPr>
            <w:r>
              <w:t>targetScp</w:t>
            </w:r>
          </w:p>
        </w:tc>
        <w:tc>
          <w:tcPr>
            <w:tcW w:w="1559" w:type="dxa"/>
            <w:tcBorders>
              <w:top w:val="single" w:sz="4" w:space="0" w:color="auto"/>
              <w:left w:val="single" w:sz="4" w:space="0" w:color="auto"/>
              <w:bottom w:val="single" w:sz="4" w:space="0" w:color="auto"/>
              <w:right w:val="single" w:sz="4" w:space="0" w:color="auto"/>
            </w:tcBorders>
          </w:tcPr>
          <w:p w14:paraId="54DDBEA5" w14:textId="77777777" w:rsidR="00B44F57" w:rsidRPr="001D2CEF" w:rsidRDefault="00B44F57" w:rsidP="009065A2">
            <w:pPr>
              <w:pStyle w:val="TAL"/>
            </w:pPr>
            <w:r>
              <w:t>Uri</w:t>
            </w:r>
          </w:p>
        </w:tc>
        <w:tc>
          <w:tcPr>
            <w:tcW w:w="425" w:type="dxa"/>
            <w:tcBorders>
              <w:top w:val="single" w:sz="4" w:space="0" w:color="auto"/>
              <w:left w:val="single" w:sz="4" w:space="0" w:color="auto"/>
              <w:bottom w:val="single" w:sz="4" w:space="0" w:color="auto"/>
              <w:right w:val="single" w:sz="4" w:space="0" w:color="auto"/>
            </w:tcBorders>
          </w:tcPr>
          <w:p w14:paraId="59E7B188" w14:textId="77777777" w:rsidR="00B44F57" w:rsidRPr="001D2CEF" w:rsidRDefault="00B44F57" w:rsidP="009065A2">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8929655" w14:textId="77777777" w:rsidR="00B44F57" w:rsidRPr="001D2CEF" w:rsidRDefault="00B44F57" w:rsidP="009065A2">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1A9E123F" w14:textId="77777777" w:rsidR="00B44F57" w:rsidRPr="001D2CEF" w:rsidRDefault="00B44F57" w:rsidP="009065A2">
            <w:pPr>
              <w:pStyle w:val="TAL"/>
              <w:rPr>
                <w:rFonts w:cs="Arial"/>
                <w:szCs w:val="18"/>
              </w:rPr>
            </w:pPr>
            <w:r>
              <w:rPr>
                <w:rFonts w:cs="Arial"/>
                <w:szCs w:val="18"/>
              </w:rPr>
              <w:t xml:space="preserve">ApiRoot of the SCP towards which an HTTP request is redirected (see clause 6.10.9 of </w:t>
            </w:r>
            <w:r w:rsidRPr="001D2CEF">
              <w:rPr>
                <w:rFonts w:cs="Arial"/>
                <w:szCs w:val="18"/>
              </w:rPr>
              <w:t>3GPP TS 29.500 [25]</w:t>
            </w:r>
            <w:r>
              <w:rPr>
                <w:rFonts w:cs="Arial"/>
                <w:szCs w:val="18"/>
              </w:rPr>
              <w:t>).</w:t>
            </w:r>
          </w:p>
        </w:tc>
      </w:tr>
      <w:tr w:rsidR="00F51827" w:rsidRPr="001D2CEF" w14:paraId="78659173" w14:textId="77777777" w:rsidTr="009065A2">
        <w:trPr>
          <w:jc w:val="center"/>
        </w:trPr>
        <w:tc>
          <w:tcPr>
            <w:tcW w:w="2090" w:type="dxa"/>
            <w:tcBorders>
              <w:top w:val="single" w:sz="4" w:space="0" w:color="auto"/>
              <w:left w:val="single" w:sz="4" w:space="0" w:color="auto"/>
              <w:bottom w:val="single" w:sz="4" w:space="0" w:color="auto"/>
              <w:right w:val="single" w:sz="4" w:space="0" w:color="auto"/>
            </w:tcBorders>
          </w:tcPr>
          <w:p w14:paraId="66211949" w14:textId="68B13078" w:rsidR="00F51827" w:rsidRDefault="00F51827" w:rsidP="00F51827">
            <w:pPr>
              <w:pStyle w:val="TAL"/>
            </w:pPr>
            <w:r>
              <w:t>targetSepp</w:t>
            </w:r>
          </w:p>
        </w:tc>
        <w:tc>
          <w:tcPr>
            <w:tcW w:w="1559" w:type="dxa"/>
            <w:tcBorders>
              <w:top w:val="single" w:sz="4" w:space="0" w:color="auto"/>
              <w:left w:val="single" w:sz="4" w:space="0" w:color="auto"/>
              <w:bottom w:val="single" w:sz="4" w:space="0" w:color="auto"/>
              <w:right w:val="single" w:sz="4" w:space="0" w:color="auto"/>
            </w:tcBorders>
          </w:tcPr>
          <w:p w14:paraId="1ED3F2C4" w14:textId="709D5338" w:rsidR="00F51827" w:rsidRDefault="00F51827" w:rsidP="00F51827">
            <w:pPr>
              <w:pStyle w:val="TAL"/>
            </w:pPr>
            <w:r>
              <w:rPr>
                <w:rFonts w:hint="eastAsia"/>
                <w:lang w:eastAsia="zh-CN"/>
              </w:rPr>
              <w:t>Uri</w:t>
            </w:r>
          </w:p>
        </w:tc>
        <w:tc>
          <w:tcPr>
            <w:tcW w:w="425" w:type="dxa"/>
            <w:tcBorders>
              <w:top w:val="single" w:sz="4" w:space="0" w:color="auto"/>
              <w:left w:val="single" w:sz="4" w:space="0" w:color="auto"/>
              <w:bottom w:val="single" w:sz="4" w:space="0" w:color="auto"/>
              <w:right w:val="single" w:sz="4" w:space="0" w:color="auto"/>
            </w:tcBorders>
          </w:tcPr>
          <w:p w14:paraId="44151C99" w14:textId="5E8E6D33" w:rsidR="00F51827" w:rsidRDefault="00F51827" w:rsidP="00F51827">
            <w:pPr>
              <w:pStyle w:val="TAC"/>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8F6F9C9" w14:textId="19002010" w:rsidR="00F51827" w:rsidRDefault="00F51827" w:rsidP="00F51827">
            <w:pPr>
              <w:pStyle w:val="TAL"/>
            </w:pPr>
            <w:r>
              <w:rPr>
                <w:rFonts w:hint="eastAsia"/>
                <w:lang w:eastAsia="zh-CN"/>
              </w:rPr>
              <w:t>0</w:t>
            </w:r>
            <w:r>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5D99CEA" w14:textId="0E7D77F6" w:rsidR="00F51827" w:rsidRDefault="00F51827" w:rsidP="00F51827">
            <w:pPr>
              <w:pStyle w:val="TAL"/>
              <w:rPr>
                <w:rFonts w:cs="Arial"/>
                <w:szCs w:val="18"/>
              </w:rPr>
            </w:pPr>
            <w:r>
              <w:rPr>
                <w:rFonts w:cs="Arial"/>
                <w:szCs w:val="18"/>
              </w:rPr>
              <w:t xml:space="preserve">ApiRoot of the SEPP towards which an HTTP request is redirected (see clause 6.10.9 of </w:t>
            </w:r>
            <w:r w:rsidRPr="001D2CEF">
              <w:rPr>
                <w:rFonts w:cs="Arial"/>
                <w:szCs w:val="18"/>
              </w:rPr>
              <w:t>3GPP TS 29.500 [25]</w:t>
            </w:r>
            <w:r>
              <w:rPr>
                <w:rFonts w:cs="Arial"/>
                <w:szCs w:val="18"/>
              </w:rPr>
              <w:t>).</w:t>
            </w:r>
          </w:p>
        </w:tc>
      </w:tr>
    </w:tbl>
    <w:p w14:paraId="477302F3" w14:textId="77777777" w:rsidR="00B44F57" w:rsidRPr="00D06269" w:rsidRDefault="00B44F57" w:rsidP="00B44F57"/>
    <w:p w14:paraId="7619D1C9" w14:textId="01F56DC7" w:rsidR="00BC4506" w:rsidRDefault="00BC4506" w:rsidP="00D362EB">
      <w:pPr>
        <w:pStyle w:val="Heading4"/>
      </w:pPr>
      <w:bookmarkStart w:id="487" w:name="_Toc90649807"/>
      <w:r>
        <w:lastRenderedPageBreak/>
        <w:t>5.2.4.22</w:t>
      </w:r>
      <w:r>
        <w:tab/>
        <w:t>Type: TunnelAddress</w:t>
      </w:r>
      <w:bookmarkEnd w:id="487"/>
    </w:p>
    <w:p w14:paraId="57920F5E" w14:textId="5689489F" w:rsidR="00BC4506" w:rsidRDefault="00BC4506" w:rsidP="00BC4506">
      <w:pPr>
        <w:pStyle w:val="TH"/>
      </w:pPr>
      <w:r>
        <w:rPr>
          <w:noProof/>
        </w:rPr>
        <w:t>Table </w:t>
      </w:r>
      <w:r>
        <w:t xml:space="preserve">5.2.4.22-1: </w:t>
      </w:r>
      <w:r>
        <w:rPr>
          <w:noProof/>
        </w:rPr>
        <w:t xml:space="preserve">Definition of type </w:t>
      </w:r>
      <w:r>
        <w:t>TunnelAddress</w:t>
      </w: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75"/>
        <w:gridCol w:w="1742"/>
        <w:gridCol w:w="328"/>
        <w:gridCol w:w="663"/>
        <w:gridCol w:w="4395"/>
        <w:gridCol w:w="882"/>
      </w:tblGrid>
      <w:tr w:rsidR="00BC4506" w14:paraId="23DAC3E1" w14:textId="77777777" w:rsidTr="004328AB">
        <w:trPr>
          <w:jc w:val="center"/>
        </w:trPr>
        <w:tc>
          <w:tcPr>
            <w:tcW w:w="1975" w:type="dxa"/>
            <w:tcBorders>
              <w:top w:val="single" w:sz="4" w:space="0" w:color="auto"/>
              <w:left w:val="single" w:sz="4" w:space="0" w:color="auto"/>
              <w:bottom w:val="single" w:sz="4" w:space="0" w:color="auto"/>
              <w:right w:val="single" w:sz="4" w:space="0" w:color="auto"/>
            </w:tcBorders>
            <w:shd w:val="clear" w:color="auto" w:fill="C0C0C0"/>
            <w:hideMark/>
          </w:tcPr>
          <w:p w14:paraId="19647306" w14:textId="77777777" w:rsidR="00BC4506" w:rsidRDefault="00BC4506" w:rsidP="004328AB">
            <w:pPr>
              <w:pStyle w:val="TAH"/>
            </w:pPr>
            <w:r>
              <w:t>Attribute name</w:t>
            </w:r>
          </w:p>
        </w:tc>
        <w:tc>
          <w:tcPr>
            <w:tcW w:w="1742" w:type="dxa"/>
            <w:tcBorders>
              <w:top w:val="single" w:sz="4" w:space="0" w:color="auto"/>
              <w:left w:val="single" w:sz="4" w:space="0" w:color="auto"/>
              <w:bottom w:val="single" w:sz="4" w:space="0" w:color="auto"/>
              <w:right w:val="single" w:sz="4" w:space="0" w:color="auto"/>
            </w:tcBorders>
            <w:shd w:val="clear" w:color="auto" w:fill="C0C0C0"/>
            <w:hideMark/>
          </w:tcPr>
          <w:p w14:paraId="3D9D79E8" w14:textId="77777777" w:rsidR="00BC4506" w:rsidRDefault="00BC4506" w:rsidP="004328AB">
            <w:pPr>
              <w:pStyle w:val="TAH"/>
            </w:pPr>
            <w:r>
              <w:t>Data type</w:t>
            </w:r>
          </w:p>
        </w:tc>
        <w:tc>
          <w:tcPr>
            <w:tcW w:w="328" w:type="dxa"/>
            <w:tcBorders>
              <w:top w:val="single" w:sz="4" w:space="0" w:color="auto"/>
              <w:left w:val="single" w:sz="4" w:space="0" w:color="auto"/>
              <w:bottom w:val="single" w:sz="4" w:space="0" w:color="auto"/>
              <w:right w:val="single" w:sz="4" w:space="0" w:color="auto"/>
            </w:tcBorders>
            <w:shd w:val="clear" w:color="auto" w:fill="C0C0C0"/>
            <w:hideMark/>
          </w:tcPr>
          <w:p w14:paraId="5D5A931E" w14:textId="77777777" w:rsidR="00BC4506" w:rsidRPr="007277D4" w:rsidRDefault="00BC4506" w:rsidP="004328AB">
            <w:pPr>
              <w:pStyle w:val="TAH"/>
            </w:pPr>
            <w:r>
              <w:t>P</w:t>
            </w:r>
          </w:p>
        </w:tc>
        <w:tc>
          <w:tcPr>
            <w:tcW w:w="663" w:type="dxa"/>
            <w:tcBorders>
              <w:top w:val="single" w:sz="4" w:space="0" w:color="auto"/>
              <w:left w:val="single" w:sz="4" w:space="0" w:color="auto"/>
              <w:bottom w:val="single" w:sz="4" w:space="0" w:color="auto"/>
              <w:right w:val="single" w:sz="4" w:space="0" w:color="auto"/>
            </w:tcBorders>
            <w:shd w:val="clear" w:color="auto" w:fill="C0C0C0"/>
          </w:tcPr>
          <w:p w14:paraId="76CADDEE" w14:textId="77777777" w:rsidR="00BC4506" w:rsidRDefault="00BC4506" w:rsidP="002366BD">
            <w:pPr>
              <w:pStyle w:val="TAH"/>
            </w:pPr>
            <w:r w:rsidRPr="002366BD">
              <w:t>Cardinality</w:t>
            </w:r>
          </w:p>
        </w:tc>
        <w:tc>
          <w:tcPr>
            <w:tcW w:w="4395" w:type="dxa"/>
            <w:tcBorders>
              <w:top w:val="single" w:sz="4" w:space="0" w:color="auto"/>
              <w:left w:val="single" w:sz="4" w:space="0" w:color="auto"/>
              <w:bottom w:val="single" w:sz="4" w:space="0" w:color="auto"/>
              <w:right w:val="single" w:sz="4" w:space="0" w:color="auto"/>
            </w:tcBorders>
            <w:shd w:val="clear" w:color="auto" w:fill="C0C0C0"/>
            <w:hideMark/>
          </w:tcPr>
          <w:p w14:paraId="5FB0F336" w14:textId="77777777" w:rsidR="00BC4506" w:rsidRDefault="00BC4506" w:rsidP="004328AB">
            <w:pPr>
              <w:pStyle w:val="TAH"/>
              <w:rPr>
                <w:rFonts w:cs="Arial"/>
                <w:szCs w:val="18"/>
              </w:rPr>
            </w:pPr>
            <w:r>
              <w:rPr>
                <w:rFonts w:cs="Arial"/>
                <w:szCs w:val="18"/>
              </w:rPr>
              <w:t>Description</w:t>
            </w:r>
          </w:p>
        </w:tc>
        <w:tc>
          <w:tcPr>
            <w:tcW w:w="882" w:type="dxa"/>
            <w:tcBorders>
              <w:top w:val="single" w:sz="4" w:space="0" w:color="auto"/>
              <w:left w:val="single" w:sz="4" w:space="0" w:color="auto"/>
              <w:bottom w:val="single" w:sz="4" w:space="0" w:color="auto"/>
              <w:right w:val="single" w:sz="4" w:space="0" w:color="auto"/>
            </w:tcBorders>
            <w:shd w:val="clear" w:color="auto" w:fill="C0C0C0"/>
          </w:tcPr>
          <w:p w14:paraId="226F5348" w14:textId="77777777" w:rsidR="00BC4506" w:rsidRDefault="00BC4506" w:rsidP="004328AB">
            <w:pPr>
              <w:pStyle w:val="TAH"/>
              <w:rPr>
                <w:rFonts w:cs="Arial"/>
                <w:szCs w:val="18"/>
              </w:rPr>
            </w:pPr>
            <w:r>
              <w:rPr>
                <w:rFonts w:cs="Arial"/>
                <w:szCs w:val="18"/>
              </w:rPr>
              <w:t>Applicability</w:t>
            </w:r>
          </w:p>
        </w:tc>
      </w:tr>
      <w:tr w:rsidR="00BC4506" w14:paraId="3D8A4C70" w14:textId="77777777" w:rsidTr="004328AB">
        <w:trPr>
          <w:jc w:val="center"/>
        </w:trPr>
        <w:tc>
          <w:tcPr>
            <w:tcW w:w="1975" w:type="dxa"/>
            <w:tcBorders>
              <w:top w:val="single" w:sz="4" w:space="0" w:color="auto"/>
              <w:left w:val="single" w:sz="4" w:space="0" w:color="auto"/>
              <w:bottom w:val="single" w:sz="4" w:space="0" w:color="auto"/>
              <w:right w:val="single" w:sz="4" w:space="0" w:color="auto"/>
            </w:tcBorders>
          </w:tcPr>
          <w:p w14:paraId="1A995699" w14:textId="77777777" w:rsidR="00BC4506" w:rsidRDefault="00BC4506" w:rsidP="004328AB">
            <w:pPr>
              <w:pStyle w:val="TAL"/>
            </w:pPr>
            <w:r>
              <w:t>ipv4Addr</w:t>
            </w:r>
          </w:p>
        </w:tc>
        <w:tc>
          <w:tcPr>
            <w:tcW w:w="1742" w:type="dxa"/>
            <w:tcBorders>
              <w:top w:val="single" w:sz="4" w:space="0" w:color="auto"/>
              <w:left w:val="single" w:sz="4" w:space="0" w:color="auto"/>
              <w:bottom w:val="single" w:sz="4" w:space="0" w:color="auto"/>
              <w:right w:val="single" w:sz="4" w:space="0" w:color="auto"/>
            </w:tcBorders>
          </w:tcPr>
          <w:p w14:paraId="079BE67B" w14:textId="77777777" w:rsidR="00BC4506" w:rsidRDefault="00BC4506" w:rsidP="004328AB">
            <w:pPr>
              <w:pStyle w:val="TAL"/>
            </w:pPr>
            <w:r>
              <w:t>Ipv4Addr</w:t>
            </w:r>
          </w:p>
        </w:tc>
        <w:tc>
          <w:tcPr>
            <w:tcW w:w="328" w:type="dxa"/>
            <w:tcBorders>
              <w:top w:val="single" w:sz="4" w:space="0" w:color="auto"/>
              <w:left w:val="single" w:sz="4" w:space="0" w:color="auto"/>
              <w:bottom w:val="single" w:sz="4" w:space="0" w:color="auto"/>
              <w:right w:val="single" w:sz="4" w:space="0" w:color="auto"/>
            </w:tcBorders>
          </w:tcPr>
          <w:p w14:paraId="02E5A752" w14:textId="77777777" w:rsidR="00BC4506" w:rsidRDefault="00BC4506" w:rsidP="004328AB">
            <w:pPr>
              <w:pStyle w:val="TAC"/>
            </w:pPr>
            <w:r>
              <w:t>C</w:t>
            </w:r>
          </w:p>
        </w:tc>
        <w:tc>
          <w:tcPr>
            <w:tcW w:w="663" w:type="dxa"/>
            <w:tcBorders>
              <w:top w:val="single" w:sz="4" w:space="0" w:color="auto"/>
              <w:left w:val="single" w:sz="4" w:space="0" w:color="auto"/>
              <w:bottom w:val="single" w:sz="4" w:space="0" w:color="auto"/>
              <w:right w:val="single" w:sz="4" w:space="0" w:color="auto"/>
            </w:tcBorders>
          </w:tcPr>
          <w:p w14:paraId="3F50B5D4" w14:textId="77777777" w:rsidR="00BC4506" w:rsidRDefault="00BC4506" w:rsidP="004328AB">
            <w:pPr>
              <w:pStyle w:val="TAL"/>
            </w:pPr>
            <w:r>
              <w:t>0..1</w:t>
            </w:r>
          </w:p>
        </w:tc>
        <w:tc>
          <w:tcPr>
            <w:tcW w:w="4395" w:type="dxa"/>
            <w:tcBorders>
              <w:top w:val="single" w:sz="4" w:space="0" w:color="auto"/>
              <w:left w:val="single" w:sz="4" w:space="0" w:color="auto"/>
              <w:bottom w:val="single" w:sz="4" w:space="0" w:color="auto"/>
              <w:right w:val="single" w:sz="4" w:space="0" w:color="auto"/>
            </w:tcBorders>
          </w:tcPr>
          <w:p w14:paraId="165C52F9" w14:textId="77777777" w:rsidR="00BC4506" w:rsidRDefault="00BC4506" w:rsidP="004328AB">
            <w:pPr>
              <w:pStyle w:val="TAL"/>
            </w:pPr>
            <w:r>
              <w:t>IPv4 address</w:t>
            </w:r>
          </w:p>
          <w:p w14:paraId="6EE7D37A" w14:textId="77777777" w:rsidR="00BC4506" w:rsidRPr="002A1068" w:rsidRDefault="00BC4506" w:rsidP="004328AB">
            <w:pPr>
              <w:pStyle w:val="TAL"/>
            </w:pPr>
            <w:r>
              <w:t>(NOTE)</w:t>
            </w:r>
          </w:p>
        </w:tc>
        <w:tc>
          <w:tcPr>
            <w:tcW w:w="882" w:type="dxa"/>
            <w:tcBorders>
              <w:top w:val="single" w:sz="4" w:space="0" w:color="auto"/>
              <w:left w:val="single" w:sz="4" w:space="0" w:color="auto"/>
              <w:bottom w:val="single" w:sz="4" w:space="0" w:color="auto"/>
              <w:right w:val="single" w:sz="4" w:space="0" w:color="auto"/>
            </w:tcBorders>
          </w:tcPr>
          <w:p w14:paraId="4EA8D1ED" w14:textId="77777777" w:rsidR="00BC4506" w:rsidRDefault="00BC4506" w:rsidP="004328AB">
            <w:pPr>
              <w:pStyle w:val="TAL"/>
              <w:rPr>
                <w:rFonts w:cs="Arial"/>
                <w:szCs w:val="18"/>
              </w:rPr>
            </w:pPr>
          </w:p>
        </w:tc>
      </w:tr>
      <w:tr w:rsidR="00BC4506" w14:paraId="24F77399" w14:textId="77777777" w:rsidTr="004328AB">
        <w:trPr>
          <w:jc w:val="center"/>
        </w:trPr>
        <w:tc>
          <w:tcPr>
            <w:tcW w:w="1975" w:type="dxa"/>
            <w:tcBorders>
              <w:top w:val="single" w:sz="4" w:space="0" w:color="auto"/>
              <w:left w:val="single" w:sz="4" w:space="0" w:color="auto"/>
              <w:bottom w:val="single" w:sz="4" w:space="0" w:color="auto"/>
              <w:right w:val="single" w:sz="4" w:space="0" w:color="auto"/>
            </w:tcBorders>
          </w:tcPr>
          <w:p w14:paraId="7DA32845" w14:textId="77777777" w:rsidR="00BC4506" w:rsidRDefault="00BC4506" w:rsidP="004328AB">
            <w:pPr>
              <w:pStyle w:val="TAL"/>
            </w:pPr>
            <w:r>
              <w:t>Ipv6Addr</w:t>
            </w:r>
          </w:p>
        </w:tc>
        <w:tc>
          <w:tcPr>
            <w:tcW w:w="1742" w:type="dxa"/>
            <w:tcBorders>
              <w:top w:val="single" w:sz="4" w:space="0" w:color="auto"/>
              <w:left w:val="single" w:sz="4" w:space="0" w:color="auto"/>
              <w:bottom w:val="single" w:sz="4" w:space="0" w:color="auto"/>
              <w:right w:val="single" w:sz="4" w:space="0" w:color="auto"/>
            </w:tcBorders>
          </w:tcPr>
          <w:p w14:paraId="774CD91F" w14:textId="77777777" w:rsidR="00BC4506" w:rsidRDefault="00BC4506" w:rsidP="004328AB">
            <w:pPr>
              <w:pStyle w:val="TAL"/>
            </w:pPr>
            <w:r>
              <w:t>Ipv6Addr</w:t>
            </w:r>
          </w:p>
        </w:tc>
        <w:tc>
          <w:tcPr>
            <w:tcW w:w="328" w:type="dxa"/>
            <w:tcBorders>
              <w:top w:val="single" w:sz="4" w:space="0" w:color="auto"/>
              <w:left w:val="single" w:sz="4" w:space="0" w:color="auto"/>
              <w:bottom w:val="single" w:sz="4" w:space="0" w:color="auto"/>
              <w:right w:val="single" w:sz="4" w:space="0" w:color="auto"/>
            </w:tcBorders>
          </w:tcPr>
          <w:p w14:paraId="5A32766B" w14:textId="77777777" w:rsidR="00BC4506" w:rsidRDefault="00BC4506" w:rsidP="004328AB">
            <w:pPr>
              <w:pStyle w:val="TAC"/>
            </w:pPr>
            <w:r>
              <w:t>C</w:t>
            </w:r>
          </w:p>
        </w:tc>
        <w:tc>
          <w:tcPr>
            <w:tcW w:w="663" w:type="dxa"/>
            <w:tcBorders>
              <w:top w:val="single" w:sz="4" w:space="0" w:color="auto"/>
              <w:left w:val="single" w:sz="4" w:space="0" w:color="auto"/>
              <w:bottom w:val="single" w:sz="4" w:space="0" w:color="auto"/>
              <w:right w:val="single" w:sz="4" w:space="0" w:color="auto"/>
            </w:tcBorders>
          </w:tcPr>
          <w:p w14:paraId="5CF5BFF6" w14:textId="77777777" w:rsidR="00BC4506" w:rsidRDefault="00BC4506" w:rsidP="004328AB">
            <w:pPr>
              <w:pStyle w:val="TAL"/>
            </w:pPr>
            <w:r>
              <w:t>0..1</w:t>
            </w:r>
          </w:p>
        </w:tc>
        <w:tc>
          <w:tcPr>
            <w:tcW w:w="4395" w:type="dxa"/>
            <w:tcBorders>
              <w:top w:val="single" w:sz="4" w:space="0" w:color="auto"/>
              <w:left w:val="single" w:sz="4" w:space="0" w:color="auto"/>
              <w:bottom w:val="single" w:sz="4" w:space="0" w:color="auto"/>
              <w:right w:val="single" w:sz="4" w:space="0" w:color="auto"/>
            </w:tcBorders>
          </w:tcPr>
          <w:p w14:paraId="5AD21915" w14:textId="77777777" w:rsidR="00BC4506" w:rsidRDefault="00BC4506" w:rsidP="004328AB">
            <w:pPr>
              <w:pStyle w:val="TAL"/>
              <w:rPr>
                <w:rFonts w:cs="Arial"/>
                <w:szCs w:val="18"/>
              </w:rPr>
            </w:pPr>
            <w:r>
              <w:rPr>
                <w:rFonts w:cs="Arial"/>
                <w:szCs w:val="18"/>
              </w:rPr>
              <w:t>IPv6 address</w:t>
            </w:r>
          </w:p>
          <w:p w14:paraId="491916DE" w14:textId="77777777" w:rsidR="00BC4506" w:rsidRDefault="00BC4506" w:rsidP="004328AB">
            <w:pPr>
              <w:pStyle w:val="TAL"/>
              <w:rPr>
                <w:rFonts w:cs="Arial"/>
                <w:szCs w:val="18"/>
              </w:rPr>
            </w:pPr>
            <w:r>
              <w:rPr>
                <w:rFonts w:cs="Arial"/>
                <w:szCs w:val="18"/>
              </w:rPr>
              <w:t>(NOTE)</w:t>
            </w:r>
          </w:p>
        </w:tc>
        <w:tc>
          <w:tcPr>
            <w:tcW w:w="882" w:type="dxa"/>
            <w:tcBorders>
              <w:top w:val="single" w:sz="4" w:space="0" w:color="auto"/>
              <w:left w:val="single" w:sz="4" w:space="0" w:color="auto"/>
              <w:bottom w:val="single" w:sz="4" w:space="0" w:color="auto"/>
              <w:right w:val="single" w:sz="4" w:space="0" w:color="auto"/>
            </w:tcBorders>
          </w:tcPr>
          <w:p w14:paraId="628F0D20" w14:textId="77777777" w:rsidR="00BC4506" w:rsidRDefault="00BC4506" w:rsidP="004328AB">
            <w:pPr>
              <w:pStyle w:val="TAL"/>
              <w:rPr>
                <w:rFonts w:cs="Arial"/>
                <w:szCs w:val="18"/>
              </w:rPr>
            </w:pPr>
          </w:p>
        </w:tc>
      </w:tr>
      <w:tr w:rsidR="00BC4506" w14:paraId="3226228F" w14:textId="77777777" w:rsidTr="004328AB">
        <w:trPr>
          <w:jc w:val="center"/>
        </w:trPr>
        <w:tc>
          <w:tcPr>
            <w:tcW w:w="1975" w:type="dxa"/>
            <w:tcBorders>
              <w:top w:val="single" w:sz="4" w:space="0" w:color="auto"/>
              <w:left w:val="single" w:sz="4" w:space="0" w:color="auto"/>
              <w:bottom w:val="single" w:sz="4" w:space="0" w:color="auto"/>
              <w:right w:val="single" w:sz="4" w:space="0" w:color="auto"/>
            </w:tcBorders>
          </w:tcPr>
          <w:p w14:paraId="441A686F" w14:textId="77777777" w:rsidR="00BC4506" w:rsidRDefault="00BC4506" w:rsidP="004328AB">
            <w:pPr>
              <w:pStyle w:val="TAL"/>
            </w:pPr>
            <w:r>
              <w:t>portNumber</w:t>
            </w:r>
          </w:p>
        </w:tc>
        <w:tc>
          <w:tcPr>
            <w:tcW w:w="1742" w:type="dxa"/>
            <w:tcBorders>
              <w:top w:val="single" w:sz="4" w:space="0" w:color="auto"/>
              <w:left w:val="single" w:sz="4" w:space="0" w:color="auto"/>
              <w:bottom w:val="single" w:sz="4" w:space="0" w:color="auto"/>
              <w:right w:val="single" w:sz="4" w:space="0" w:color="auto"/>
            </w:tcBorders>
          </w:tcPr>
          <w:p w14:paraId="44253879" w14:textId="77777777" w:rsidR="00BC4506" w:rsidRDefault="00BC4506" w:rsidP="004328AB">
            <w:pPr>
              <w:pStyle w:val="TAL"/>
            </w:pPr>
            <w:r>
              <w:t>Uinteger</w:t>
            </w:r>
          </w:p>
        </w:tc>
        <w:tc>
          <w:tcPr>
            <w:tcW w:w="328" w:type="dxa"/>
            <w:tcBorders>
              <w:top w:val="single" w:sz="4" w:space="0" w:color="auto"/>
              <w:left w:val="single" w:sz="4" w:space="0" w:color="auto"/>
              <w:bottom w:val="single" w:sz="4" w:space="0" w:color="auto"/>
              <w:right w:val="single" w:sz="4" w:space="0" w:color="auto"/>
            </w:tcBorders>
          </w:tcPr>
          <w:p w14:paraId="62F4651A" w14:textId="77777777" w:rsidR="00BC4506" w:rsidRDefault="00BC4506" w:rsidP="004328AB">
            <w:pPr>
              <w:pStyle w:val="TAC"/>
            </w:pPr>
            <w:r>
              <w:t>M</w:t>
            </w:r>
          </w:p>
        </w:tc>
        <w:tc>
          <w:tcPr>
            <w:tcW w:w="663" w:type="dxa"/>
            <w:tcBorders>
              <w:top w:val="single" w:sz="4" w:space="0" w:color="auto"/>
              <w:left w:val="single" w:sz="4" w:space="0" w:color="auto"/>
              <w:bottom w:val="single" w:sz="4" w:space="0" w:color="auto"/>
              <w:right w:val="single" w:sz="4" w:space="0" w:color="auto"/>
            </w:tcBorders>
          </w:tcPr>
          <w:p w14:paraId="54D78CE8" w14:textId="77777777" w:rsidR="00BC4506" w:rsidRDefault="00BC4506" w:rsidP="004328AB">
            <w:pPr>
              <w:pStyle w:val="TAL"/>
            </w:pPr>
            <w:r>
              <w:t>1</w:t>
            </w:r>
          </w:p>
        </w:tc>
        <w:tc>
          <w:tcPr>
            <w:tcW w:w="4395" w:type="dxa"/>
            <w:tcBorders>
              <w:top w:val="single" w:sz="4" w:space="0" w:color="auto"/>
              <w:left w:val="single" w:sz="4" w:space="0" w:color="auto"/>
              <w:bottom w:val="single" w:sz="4" w:space="0" w:color="auto"/>
              <w:right w:val="single" w:sz="4" w:space="0" w:color="auto"/>
            </w:tcBorders>
          </w:tcPr>
          <w:p w14:paraId="6C4580C9" w14:textId="77777777" w:rsidR="00BC4506" w:rsidRDefault="00BC4506" w:rsidP="004328AB">
            <w:pPr>
              <w:pStyle w:val="TAL"/>
              <w:rPr>
                <w:rFonts w:cs="Arial"/>
                <w:szCs w:val="18"/>
              </w:rPr>
            </w:pPr>
            <w:r>
              <w:rPr>
                <w:rFonts w:cs="Arial"/>
                <w:szCs w:val="18"/>
              </w:rPr>
              <w:t>UDP Port</w:t>
            </w:r>
          </w:p>
        </w:tc>
        <w:tc>
          <w:tcPr>
            <w:tcW w:w="882" w:type="dxa"/>
            <w:tcBorders>
              <w:top w:val="single" w:sz="4" w:space="0" w:color="auto"/>
              <w:left w:val="single" w:sz="4" w:space="0" w:color="auto"/>
              <w:bottom w:val="single" w:sz="4" w:space="0" w:color="auto"/>
              <w:right w:val="single" w:sz="4" w:space="0" w:color="auto"/>
            </w:tcBorders>
          </w:tcPr>
          <w:p w14:paraId="416A9D6C" w14:textId="77777777" w:rsidR="00BC4506" w:rsidRDefault="00BC4506" w:rsidP="004328AB">
            <w:pPr>
              <w:pStyle w:val="TAL"/>
              <w:rPr>
                <w:rFonts w:cs="Arial"/>
                <w:szCs w:val="18"/>
              </w:rPr>
            </w:pPr>
          </w:p>
        </w:tc>
      </w:tr>
      <w:tr w:rsidR="00BC4506" w14:paraId="70C0C4BC" w14:textId="77777777" w:rsidTr="004328AB">
        <w:trPr>
          <w:jc w:val="center"/>
        </w:trPr>
        <w:tc>
          <w:tcPr>
            <w:tcW w:w="9985" w:type="dxa"/>
            <w:gridSpan w:val="6"/>
            <w:tcBorders>
              <w:top w:val="single" w:sz="4" w:space="0" w:color="auto"/>
              <w:left w:val="single" w:sz="4" w:space="0" w:color="auto"/>
              <w:bottom w:val="single" w:sz="4" w:space="0" w:color="auto"/>
              <w:right w:val="single" w:sz="4" w:space="0" w:color="auto"/>
            </w:tcBorders>
          </w:tcPr>
          <w:p w14:paraId="7C08981F" w14:textId="77777777" w:rsidR="00BC4506" w:rsidRDefault="00BC4506" w:rsidP="004328AB">
            <w:pPr>
              <w:pStyle w:val="TAN"/>
            </w:pPr>
            <w:r>
              <w:t>NOTE:</w:t>
            </w:r>
            <w:r>
              <w:tab/>
              <w:t>At least one of these IEs shall be present.</w:t>
            </w:r>
          </w:p>
        </w:tc>
      </w:tr>
    </w:tbl>
    <w:p w14:paraId="2E485AA8" w14:textId="77777777" w:rsidR="00BC4506" w:rsidRDefault="00BC4506" w:rsidP="00BC4506"/>
    <w:p w14:paraId="0CC61627" w14:textId="77777777" w:rsidR="00B44F57" w:rsidRPr="001D2CEF" w:rsidRDefault="00B44F57" w:rsidP="00E92CBF">
      <w:pPr>
        <w:rPr>
          <w:lang w:val="en-US"/>
        </w:rPr>
      </w:pPr>
    </w:p>
    <w:p w14:paraId="294F013E" w14:textId="77777777" w:rsidR="00E92CBF" w:rsidRPr="001D2CEF" w:rsidRDefault="00E92CBF" w:rsidP="00D362EB">
      <w:pPr>
        <w:pStyle w:val="Heading2"/>
      </w:pPr>
      <w:bookmarkStart w:id="488" w:name="_Toc24925800"/>
      <w:bookmarkStart w:id="489" w:name="_Toc24925978"/>
      <w:bookmarkStart w:id="490" w:name="_Toc24926154"/>
      <w:bookmarkStart w:id="491" w:name="_Toc33964007"/>
      <w:bookmarkStart w:id="492" w:name="_Toc33980763"/>
      <w:bookmarkStart w:id="493" w:name="_Toc36462564"/>
      <w:bookmarkStart w:id="494" w:name="_Toc36462760"/>
      <w:bookmarkStart w:id="495" w:name="_Toc43025999"/>
      <w:bookmarkStart w:id="496" w:name="_Toc49763533"/>
      <w:bookmarkStart w:id="497" w:name="_Toc56754229"/>
      <w:bookmarkStart w:id="498" w:name="_Toc88742996"/>
      <w:bookmarkStart w:id="499" w:name="_Toc90649808"/>
      <w:r w:rsidRPr="001D2CEF">
        <w:t>5.3</w:t>
      </w:r>
      <w:r w:rsidRPr="001D2CEF">
        <w:tab/>
        <w:t>Data Types related to Subscription, Identification and Numbering</w:t>
      </w:r>
      <w:bookmarkEnd w:id="488"/>
      <w:bookmarkEnd w:id="489"/>
      <w:bookmarkEnd w:id="490"/>
      <w:bookmarkEnd w:id="491"/>
      <w:bookmarkEnd w:id="492"/>
      <w:bookmarkEnd w:id="493"/>
      <w:bookmarkEnd w:id="494"/>
      <w:bookmarkEnd w:id="495"/>
      <w:bookmarkEnd w:id="496"/>
      <w:bookmarkEnd w:id="497"/>
      <w:bookmarkEnd w:id="498"/>
      <w:bookmarkEnd w:id="499"/>
    </w:p>
    <w:p w14:paraId="56EF78D2" w14:textId="77777777" w:rsidR="00E92CBF" w:rsidRPr="001D2CEF" w:rsidRDefault="00E92CBF" w:rsidP="00D362EB">
      <w:pPr>
        <w:pStyle w:val="Heading3"/>
      </w:pPr>
      <w:bookmarkStart w:id="500" w:name="_Toc24925801"/>
      <w:bookmarkStart w:id="501" w:name="_Toc24925979"/>
      <w:bookmarkStart w:id="502" w:name="_Toc24926155"/>
      <w:bookmarkStart w:id="503" w:name="_Toc33964008"/>
      <w:bookmarkStart w:id="504" w:name="_Toc33980764"/>
      <w:bookmarkStart w:id="505" w:name="_Toc36462565"/>
      <w:bookmarkStart w:id="506" w:name="_Toc36462761"/>
      <w:bookmarkStart w:id="507" w:name="_Toc43026000"/>
      <w:bookmarkStart w:id="508" w:name="_Toc49763534"/>
      <w:bookmarkStart w:id="509" w:name="_Toc56754230"/>
      <w:bookmarkStart w:id="510" w:name="_Toc88742997"/>
      <w:bookmarkStart w:id="511" w:name="_Toc90649809"/>
      <w:r w:rsidRPr="001D2CEF">
        <w:t>5.3.1</w:t>
      </w:r>
      <w:r w:rsidRPr="001D2CEF">
        <w:tab/>
        <w:t>Introduction</w:t>
      </w:r>
      <w:bookmarkEnd w:id="500"/>
      <w:bookmarkEnd w:id="501"/>
      <w:bookmarkEnd w:id="502"/>
      <w:bookmarkEnd w:id="503"/>
      <w:bookmarkEnd w:id="504"/>
      <w:bookmarkEnd w:id="505"/>
      <w:bookmarkEnd w:id="506"/>
      <w:bookmarkEnd w:id="507"/>
      <w:bookmarkEnd w:id="508"/>
      <w:bookmarkEnd w:id="509"/>
      <w:bookmarkEnd w:id="510"/>
      <w:bookmarkEnd w:id="511"/>
    </w:p>
    <w:p w14:paraId="3BFAED33" w14:textId="77777777" w:rsidR="00E92CBF" w:rsidRPr="001D2CEF" w:rsidRDefault="00E92CBF" w:rsidP="00E92CBF">
      <w:r w:rsidRPr="001D2CEF">
        <w:t>This clause defines common data types related to subscription, identification and numbering information.</w:t>
      </w:r>
    </w:p>
    <w:p w14:paraId="246AA05C" w14:textId="77777777" w:rsidR="00E92CBF" w:rsidRPr="001D2CEF" w:rsidRDefault="00E92CBF" w:rsidP="00D362EB">
      <w:pPr>
        <w:pStyle w:val="Heading3"/>
      </w:pPr>
      <w:bookmarkStart w:id="512" w:name="_Toc24925802"/>
      <w:bookmarkStart w:id="513" w:name="_Toc24925980"/>
      <w:bookmarkStart w:id="514" w:name="_Toc24926156"/>
      <w:bookmarkStart w:id="515" w:name="_Toc33964009"/>
      <w:bookmarkStart w:id="516" w:name="_Toc33980765"/>
      <w:bookmarkStart w:id="517" w:name="_Toc36462566"/>
      <w:bookmarkStart w:id="518" w:name="_Toc36462762"/>
      <w:bookmarkStart w:id="519" w:name="_Toc43026001"/>
      <w:bookmarkStart w:id="520" w:name="_Toc49763535"/>
      <w:bookmarkStart w:id="521" w:name="_Toc56754231"/>
      <w:bookmarkStart w:id="522" w:name="_Toc88742998"/>
      <w:bookmarkStart w:id="523" w:name="_Toc90649810"/>
      <w:r w:rsidRPr="001D2CEF">
        <w:t>5.3.2</w:t>
      </w:r>
      <w:r w:rsidRPr="001D2CEF">
        <w:tab/>
        <w:t>Simple Data Types</w:t>
      </w:r>
      <w:bookmarkEnd w:id="512"/>
      <w:bookmarkEnd w:id="513"/>
      <w:bookmarkEnd w:id="514"/>
      <w:bookmarkEnd w:id="515"/>
      <w:bookmarkEnd w:id="516"/>
      <w:bookmarkEnd w:id="517"/>
      <w:bookmarkEnd w:id="518"/>
      <w:bookmarkEnd w:id="519"/>
      <w:bookmarkEnd w:id="520"/>
      <w:bookmarkEnd w:id="521"/>
      <w:bookmarkEnd w:id="522"/>
      <w:bookmarkEnd w:id="523"/>
    </w:p>
    <w:p w14:paraId="2996B34E" w14:textId="77777777" w:rsidR="00E92CBF" w:rsidRPr="001D2CEF" w:rsidRDefault="00E92CBF" w:rsidP="00E92CBF">
      <w:r w:rsidRPr="001D2CEF">
        <w:t>This clause specifies common simple data types.</w:t>
      </w:r>
    </w:p>
    <w:p w14:paraId="15696E90" w14:textId="77777777" w:rsidR="00E92CBF" w:rsidRPr="001D2CEF" w:rsidRDefault="00E92CBF" w:rsidP="00E92CBF">
      <w:pPr>
        <w:pStyle w:val="TH"/>
      </w:pPr>
      <w:r w:rsidRPr="001D2CEF">
        <w:lastRenderedPageBreak/>
        <w:t>Table 5.3.2-1: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E92CBF" w:rsidRPr="001D2CEF" w14:paraId="12C842F7" w14:textId="77777777" w:rsidTr="00AA7DB8">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08C338C6" w14:textId="77777777" w:rsidR="00E92CBF" w:rsidRPr="001D2CEF" w:rsidRDefault="00E92CBF" w:rsidP="00AA7DB8">
            <w:pPr>
              <w:pStyle w:val="TAH"/>
            </w:pPr>
            <w:r w:rsidRPr="001D2CEF">
              <w:lastRenderedPageBreak/>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4465A8B8" w14:textId="77777777" w:rsidR="00E92CBF" w:rsidRPr="001D2CEF" w:rsidRDefault="00E92CBF" w:rsidP="00AA7DB8">
            <w:pPr>
              <w:pStyle w:val="TAH"/>
            </w:pPr>
            <w:r w:rsidRPr="001D2CEF">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0B067BCE" w14:textId="77777777" w:rsidR="00E92CBF" w:rsidRPr="001D2CEF" w:rsidRDefault="00E92CBF" w:rsidP="00AA7DB8">
            <w:pPr>
              <w:pStyle w:val="TAH"/>
            </w:pPr>
            <w:r w:rsidRPr="001D2CEF">
              <w:t>Description</w:t>
            </w:r>
          </w:p>
        </w:tc>
      </w:tr>
      <w:tr w:rsidR="00E92CBF" w:rsidRPr="001D2CEF" w14:paraId="6BEB5320" w14:textId="77777777" w:rsidTr="00AA7DB8">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7BDA8E4" w14:textId="77777777" w:rsidR="00E92CBF" w:rsidRPr="001D2CEF" w:rsidRDefault="00E92CBF" w:rsidP="00AA7DB8">
            <w:pPr>
              <w:pStyle w:val="TAL"/>
            </w:pPr>
            <w:r w:rsidRPr="001D2CEF">
              <w:t>Dnn</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3204FE48" w14:textId="77777777" w:rsidR="00E92CBF" w:rsidRPr="001D2CEF" w:rsidRDefault="00E92CBF" w:rsidP="00AA7DB8">
            <w:pPr>
              <w:pStyle w:val="TAL"/>
            </w:pPr>
            <w:r w:rsidRPr="001D2CEF">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14:paraId="049BE6A1" w14:textId="77777777" w:rsidR="00E92CBF" w:rsidRPr="001D2CEF" w:rsidRDefault="00E92CBF" w:rsidP="00AA7DB8">
            <w:pPr>
              <w:pStyle w:val="TAL"/>
            </w:pPr>
            <w:r w:rsidRPr="001D2CEF">
              <w:rPr>
                <w:lang w:eastAsia="zh-CN"/>
              </w:rPr>
              <w:t xml:space="preserve">String representing a Data Network as defined </w:t>
            </w:r>
            <w:r w:rsidRPr="001D2CEF">
              <w:t xml:space="preserve">in </w:t>
            </w:r>
            <w:r w:rsidRPr="001D2CEF">
              <w:rPr>
                <w:lang w:eastAsia="zh-CN"/>
              </w:rPr>
              <w:t>clause 9A of 3GPP TS 23.003</w:t>
            </w:r>
            <w:r w:rsidRPr="001D2CEF">
              <w:rPr>
                <w:lang w:val="en-US" w:eastAsia="zh-CN"/>
              </w:rPr>
              <w:t> </w:t>
            </w:r>
            <w:r w:rsidRPr="001D2CEF">
              <w:rPr>
                <w:lang w:eastAsia="zh-CN"/>
              </w:rPr>
              <w:t xml:space="preserve">[7]; it shall contain either a DNN Network Identifier, or </w:t>
            </w:r>
            <w:r w:rsidRPr="001D2CEF">
              <w:t>a full DNN with both the Network Identifier and Operator Identifier, as specified in 3GPP</w:t>
            </w:r>
            <w:r w:rsidRPr="001D2CEF">
              <w:rPr>
                <w:lang w:eastAsia="zh-CN"/>
              </w:rPr>
              <w:t> TS 23.003</w:t>
            </w:r>
            <w:r w:rsidRPr="001D2CEF">
              <w:rPr>
                <w:lang w:val="en-US" w:eastAsia="zh-CN"/>
              </w:rPr>
              <w:t> </w:t>
            </w:r>
            <w:r w:rsidRPr="001D2CEF">
              <w:rPr>
                <w:lang w:eastAsia="zh-CN"/>
              </w:rPr>
              <w:t>[7] clause 9.1.1 and 9.1.2</w:t>
            </w:r>
            <w:r w:rsidRPr="001D2CEF">
              <w:t>. It shall be coded as string in which the labels are separated by dots (e.g. "Label1.Label2.Label3"). See NOTE 2.</w:t>
            </w:r>
          </w:p>
        </w:tc>
      </w:tr>
      <w:tr w:rsidR="00E92CBF" w:rsidRPr="001D2CEF" w14:paraId="31E31771" w14:textId="77777777" w:rsidTr="00AA7DB8">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3DE0EC02" w14:textId="77777777" w:rsidR="00E92CBF" w:rsidRPr="001D2CEF" w:rsidRDefault="00E92CBF" w:rsidP="00AA7DB8">
            <w:pPr>
              <w:pStyle w:val="TAL"/>
            </w:pPr>
            <w:r w:rsidRPr="001D2CEF">
              <w:t>DnnRm</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78CAEC74" w14:textId="77777777" w:rsidR="00E92CBF" w:rsidRPr="001D2CEF" w:rsidRDefault="00E92CBF" w:rsidP="00AA7DB8">
            <w:pPr>
              <w:pStyle w:val="TAL"/>
            </w:pPr>
            <w:r w:rsidRPr="001D2CEF">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14:paraId="1BDE1547" w14:textId="77777777" w:rsidR="00E92CBF" w:rsidRPr="001D2CEF" w:rsidRDefault="00E92CBF" w:rsidP="00AA7DB8">
            <w:pPr>
              <w:pStyle w:val="TAL"/>
              <w:rPr>
                <w:lang w:eastAsia="zh-CN"/>
              </w:rPr>
            </w:pPr>
            <w:r w:rsidRPr="001D2CEF">
              <w:t>This data type is defined in the same way as the "Dnn" data type, but with the OpenAPI "nullable: true" property.</w:t>
            </w:r>
          </w:p>
        </w:tc>
      </w:tr>
      <w:tr w:rsidR="00E92CBF" w:rsidRPr="001D2CEF" w14:paraId="7192E770" w14:textId="77777777" w:rsidTr="00AA7DB8">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70070AF0" w14:textId="77777777" w:rsidR="00E92CBF" w:rsidRPr="001D2CEF" w:rsidRDefault="00E92CBF" w:rsidP="00AA7DB8">
            <w:pPr>
              <w:pStyle w:val="TAL"/>
            </w:pPr>
            <w:r w:rsidRPr="001D2CEF">
              <w:t>WildcardDnn</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593B7E90" w14:textId="77777777" w:rsidR="00E92CBF" w:rsidRPr="001D2CEF" w:rsidRDefault="00E92CBF" w:rsidP="00AA7DB8">
            <w:pPr>
              <w:pStyle w:val="TAL"/>
            </w:pPr>
            <w:r w:rsidRPr="001D2CEF">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14:paraId="5A73515F" w14:textId="77777777" w:rsidR="00E92CBF" w:rsidRPr="001D2CEF" w:rsidRDefault="00E92CBF" w:rsidP="00AA7DB8">
            <w:pPr>
              <w:pStyle w:val="TAL"/>
            </w:pPr>
            <w:r w:rsidRPr="001D2CEF">
              <w:t>String representing the Wildcard DNN.</w:t>
            </w:r>
          </w:p>
          <w:p w14:paraId="15059B68" w14:textId="77777777" w:rsidR="00E92CBF" w:rsidRPr="001D2CEF" w:rsidRDefault="00E92CBF" w:rsidP="00AA7DB8">
            <w:pPr>
              <w:pStyle w:val="TAL"/>
            </w:pPr>
            <w:r w:rsidRPr="001D2CEF">
              <w:t>It shall contain the string "*".</w:t>
            </w:r>
          </w:p>
          <w:p w14:paraId="13279BDB" w14:textId="77777777" w:rsidR="00E92CBF" w:rsidRPr="001D2CEF" w:rsidRDefault="00E92CBF" w:rsidP="00AA7DB8">
            <w:pPr>
              <w:pStyle w:val="TAL"/>
            </w:pPr>
            <w:r w:rsidRPr="001D2CEF">
              <w:t>Pattern: '^[*]$'</w:t>
            </w:r>
          </w:p>
        </w:tc>
      </w:tr>
      <w:tr w:rsidR="00E92CBF" w:rsidRPr="001D2CEF" w14:paraId="6D235781" w14:textId="77777777" w:rsidTr="00AA7DB8">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BC5AD73" w14:textId="77777777" w:rsidR="00E92CBF" w:rsidRPr="001D2CEF" w:rsidRDefault="00E92CBF" w:rsidP="00AA7DB8">
            <w:pPr>
              <w:pStyle w:val="TAL"/>
            </w:pPr>
            <w:r w:rsidRPr="001D2CEF">
              <w:t>WildcardDnnRm</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599BCEB2" w14:textId="77777777" w:rsidR="00E92CBF" w:rsidRPr="001D2CEF" w:rsidRDefault="00E92CBF" w:rsidP="00AA7DB8">
            <w:pPr>
              <w:pStyle w:val="TAL"/>
            </w:pPr>
            <w:r w:rsidRPr="001D2CEF">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14:paraId="49556C2A" w14:textId="77777777" w:rsidR="00E92CBF" w:rsidRPr="001D2CEF" w:rsidRDefault="00E92CBF" w:rsidP="00AA7DB8">
            <w:pPr>
              <w:pStyle w:val="TAL"/>
            </w:pPr>
            <w:r w:rsidRPr="001D2CEF">
              <w:t>This data type is defined in the same way as the "WildcardDnn" data type, but with the OpenAPI "nullable: true" property.</w:t>
            </w:r>
          </w:p>
        </w:tc>
      </w:tr>
      <w:tr w:rsidR="00E92CBF" w:rsidRPr="00BC0053" w14:paraId="593112C2" w14:textId="77777777" w:rsidTr="00AA7DB8">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7FE0DE4E" w14:textId="77777777" w:rsidR="00E92CBF" w:rsidRPr="001D2CEF" w:rsidRDefault="00E92CBF" w:rsidP="00AA7DB8">
            <w:pPr>
              <w:pStyle w:val="TAL"/>
            </w:pPr>
            <w:r w:rsidRPr="001D2CEF">
              <w:t>Gpsi</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70BD4CA5" w14:textId="77777777" w:rsidR="00E92CBF" w:rsidRPr="001D2CEF" w:rsidRDefault="00E92CBF" w:rsidP="00AA7DB8">
            <w:pPr>
              <w:pStyle w:val="TAL"/>
            </w:pPr>
            <w:r w:rsidRPr="001D2CEF">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14:paraId="29324EF4" w14:textId="77777777" w:rsidR="00E92CBF" w:rsidRPr="001D2CEF" w:rsidRDefault="00E92CBF" w:rsidP="00AA7DB8">
            <w:pPr>
              <w:pStyle w:val="TAL"/>
              <w:rPr>
                <w:lang w:eastAsia="zh-CN"/>
              </w:rPr>
            </w:pPr>
            <w:r w:rsidRPr="001D2CEF">
              <w:rPr>
                <w:lang w:eastAsia="zh-CN"/>
              </w:rPr>
              <w:t>String identifying a Gpsi shall contain either an External Id or an MSISDN. It shall be formatted as follows:</w:t>
            </w:r>
          </w:p>
          <w:p w14:paraId="0A0BA79B" w14:textId="77777777" w:rsidR="00E92CBF" w:rsidRPr="001D2CEF" w:rsidRDefault="00E92CBF" w:rsidP="00AA7DB8">
            <w:pPr>
              <w:pStyle w:val="TAL"/>
            </w:pPr>
            <w:r w:rsidRPr="001D2CEF">
              <w:rPr>
                <w:lang w:eastAsia="zh-CN"/>
              </w:rPr>
              <w:t>-</w:t>
            </w:r>
            <w:r w:rsidRPr="001D2CEF">
              <w:t xml:space="preserve">External Identifier: "extid-&lt;extid&gt;, where &lt;extid&gt; shall be formatted according to </w:t>
            </w:r>
            <w:r w:rsidRPr="001D2CEF">
              <w:rPr>
                <w:lang w:eastAsia="zh-CN"/>
              </w:rPr>
              <w:t>clause 19.7.2 of 3GPP TS 23.003</w:t>
            </w:r>
            <w:r w:rsidRPr="001D2CEF">
              <w:rPr>
                <w:lang w:val="en-US" w:eastAsia="zh-CN"/>
              </w:rPr>
              <w:t> </w:t>
            </w:r>
            <w:r w:rsidRPr="001D2CEF">
              <w:rPr>
                <w:lang w:eastAsia="zh-CN"/>
              </w:rPr>
              <w:t xml:space="preserve">[7] that describes an </w:t>
            </w:r>
            <w:r w:rsidRPr="001D2CEF">
              <w:t>External Identifier.</w:t>
            </w:r>
          </w:p>
          <w:p w14:paraId="7C29AB4A" w14:textId="77777777" w:rsidR="00E92CBF" w:rsidRPr="001D2CEF" w:rsidRDefault="00E92CBF" w:rsidP="00AA7DB8">
            <w:pPr>
              <w:pStyle w:val="TAL"/>
            </w:pPr>
            <w:r w:rsidRPr="001D2CEF">
              <w:rPr>
                <w:lang w:eastAsia="zh-CN"/>
              </w:rPr>
              <w:t>-MSISDN: "msisdn-&lt;msisdn&gt;, where &lt;msisdn&gt; shall be formatted according to clause 3.3 of 3GPP TS 23.003</w:t>
            </w:r>
            <w:r w:rsidRPr="001D2CEF">
              <w:rPr>
                <w:lang w:val="en-US" w:eastAsia="zh-CN"/>
              </w:rPr>
              <w:t> </w:t>
            </w:r>
            <w:r w:rsidRPr="001D2CEF">
              <w:rPr>
                <w:lang w:eastAsia="zh-CN"/>
              </w:rPr>
              <w:t>[7] that describes an MSISDN.</w:t>
            </w:r>
          </w:p>
          <w:p w14:paraId="659D28BF" w14:textId="77777777" w:rsidR="00E92CBF" w:rsidRPr="001D2CEF" w:rsidRDefault="00E92CBF" w:rsidP="00AA7DB8">
            <w:pPr>
              <w:pStyle w:val="TAL"/>
              <w:rPr>
                <w:lang w:val="sv-SE" w:eastAsia="zh-CN"/>
              </w:rPr>
            </w:pPr>
            <w:r w:rsidRPr="001D2CEF">
              <w:rPr>
                <w:lang w:val="sv-SE"/>
              </w:rPr>
              <w:t>Pattern: '</w:t>
            </w:r>
            <w:r w:rsidRPr="005F106F">
              <w:rPr>
                <w:lang w:val="de-DE"/>
              </w:rPr>
              <w:t>^</w:t>
            </w:r>
            <w:r w:rsidRPr="001D2CEF">
              <w:rPr>
                <w:lang w:val="sv-SE"/>
              </w:rPr>
              <w:t>(msisdn-[0-9]{5,15}|extid-.+@.+|.+)$'</w:t>
            </w:r>
          </w:p>
        </w:tc>
      </w:tr>
      <w:tr w:rsidR="00E92CBF" w:rsidRPr="001D2CEF" w14:paraId="6C198164" w14:textId="77777777" w:rsidTr="00AA7DB8">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4AA9817B" w14:textId="77777777" w:rsidR="00E92CBF" w:rsidRPr="001D2CEF" w:rsidRDefault="00E92CBF" w:rsidP="00AA7DB8">
            <w:pPr>
              <w:pStyle w:val="TAL"/>
            </w:pPr>
            <w:r w:rsidRPr="001D2CEF">
              <w:t>GpsiRm</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63D91FD4" w14:textId="77777777" w:rsidR="00E92CBF" w:rsidRPr="001D2CEF" w:rsidRDefault="00E92CBF" w:rsidP="00AA7DB8">
            <w:pPr>
              <w:pStyle w:val="TAL"/>
            </w:pPr>
            <w:r w:rsidRPr="001D2CEF">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14:paraId="1BA6E12F" w14:textId="77777777" w:rsidR="00E92CBF" w:rsidRPr="001D2CEF" w:rsidRDefault="00E92CBF" w:rsidP="00AA7DB8">
            <w:pPr>
              <w:pStyle w:val="TAL"/>
              <w:rPr>
                <w:lang w:eastAsia="zh-CN"/>
              </w:rPr>
            </w:pPr>
            <w:r w:rsidRPr="001D2CEF">
              <w:t>This data type is defined in the same way as the "Gpsi" data type, but with the OpenAPI "nullable: true" property.</w:t>
            </w:r>
          </w:p>
        </w:tc>
      </w:tr>
      <w:tr w:rsidR="00E92CBF" w:rsidRPr="001D2CEF" w14:paraId="7B46350F" w14:textId="77777777" w:rsidTr="00AA7DB8">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985D7CF" w14:textId="77777777" w:rsidR="00E92CBF" w:rsidRPr="001D2CEF" w:rsidRDefault="00E92CBF" w:rsidP="00AA7DB8">
            <w:pPr>
              <w:pStyle w:val="TAL"/>
            </w:pPr>
            <w:r w:rsidRPr="001D2CEF">
              <w:t>GroupId</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EB4EB0E" w14:textId="77777777" w:rsidR="00E92CBF" w:rsidRPr="001D2CEF" w:rsidRDefault="00E92CBF" w:rsidP="00AA7DB8">
            <w:pPr>
              <w:pStyle w:val="TAL"/>
            </w:pPr>
            <w:r w:rsidRPr="001D2CEF">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14:paraId="4DAA3D2B" w14:textId="77777777" w:rsidR="00E92CBF" w:rsidRPr="001D2CEF" w:rsidRDefault="00E92CBF" w:rsidP="00AA7DB8">
            <w:pPr>
              <w:pStyle w:val="TAL"/>
              <w:rPr>
                <w:lang w:eastAsia="zh-CN"/>
              </w:rPr>
            </w:pPr>
            <w:r w:rsidRPr="001D2CEF">
              <w:rPr>
                <w:lang w:eastAsia="zh-CN"/>
              </w:rPr>
              <w:t xml:space="preserve">String identifying a group of devices </w:t>
            </w:r>
            <w:r w:rsidRPr="001D2CEF">
              <w:t xml:space="preserve">network internal globally unique ID which identifies a set of IMSIs, as specified in </w:t>
            </w:r>
            <w:r w:rsidRPr="001D2CEF">
              <w:rPr>
                <w:lang w:eastAsia="zh-CN"/>
              </w:rPr>
              <w:t>clause 19.9 of 3GPP TS 23.003</w:t>
            </w:r>
            <w:r w:rsidRPr="001D2CEF">
              <w:rPr>
                <w:lang w:val="en-US" w:eastAsia="zh-CN"/>
              </w:rPr>
              <w:t> </w:t>
            </w:r>
            <w:r w:rsidRPr="001D2CEF">
              <w:rPr>
                <w:lang w:eastAsia="zh-CN"/>
              </w:rPr>
              <w:t>[7].</w:t>
            </w:r>
          </w:p>
          <w:p w14:paraId="16F98698" w14:textId="77777777" w:rsidR="00E92CBF" w:rsidRPr="001D2CEF" w:rsidRDefault="00E92CBF" w:rsidP="00AA7DB8">
            <w:pPr>
              <w:pStyle w:val="TAL"/>
            </w:pPr>
          </w:p>
          <w:p w14:paraId="7DAD453D" w14:textId="77777777" w:rsidR="00E92CBF" w:rsidRPr="001D2CEF" w:rsidRDefault="00E92CBF" w:rsidP="00AA7DB8">
            <w:pPr>
              <w:pStyle w:val="TAL"/>
              <w:rPr>
                <w:lang w:eastAsia="zh-CN"/>
              </w:rPr>
            </w:pPr>
            <w:r w:rsidRPr="001D2CEF">
              <w:t>Pattern: '^[A-Fa-f0-9]{8}-[0-9]{3}-[0-9]{2,3}-([A-Fa-f0-9][A-Fa-f0-9]){1,10}$'.</w:t>
            </w:r>
          </w:p>
        </w:tc>
      </w:tr>
      <w:tr w:rsidR="00E92CBF" w:rsidRPr="001D2CEF" w14:paraId="6D4DA73D" w14:textId="77777777" w:rsidTr="00AA7DB8">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4F6E830C" w14:textId="77777777" w:rsidR="00E92CBF" w:rsidRPr="001D2CEF" w:rsidRDefault="00E92CBF" w:rsidP="00AA7DB8">
            <w:pPr>
              <w:pStyle w:val="TAL"/>
            </w:pPr>
            <w:r w:rsidRPr="001D2CEF">
              <w:t>GroupIdRm</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5DA65446" w14:textId="77777777" w:rsidR="00E92CBF" w:rsidRPr="001D2CEF" w:rsidRDefault="00E92CBF" w:rsidP="00AA7DB8">
            <w:pPr>
              <w:pStyle w:val="TAL"/>
            </w:pPr>
            <w:r w:rsidRPr="001D2CEF">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14:paraId="50FBF75E" w14:textId="77777777" w:rsidR="00E92CBF" w:rsidRPr="001D2CEF" w:rsidRDefault="00E92CBF" w:rsidP="00AA7DB8">
            <w:pPr>
              <w:pStyle w:val="TAL"/>
              <w:rPr>
                <w:lang w:eastAsia="zh-CN"/>
              </w:rPr>
            </w:pPr>
            <w:r w:rsidRPr="001D2CEF">
              <w:t>This data type is defined in the same way as the "GroupId" data type, but with the OpenAPI "nullable: true" property.</w:t>
            </w:r>
          </w:p>
        </w:tc>
      </w:tr>
      <w:tr w:rsidR="00E92CBF" w:rsidRPr="001D2CEF" w14:paraId="37469703" w14:textId="77777777" w:rsidTr="00AA7DB8">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5715C40C" w14:textId="77777777" w:rsidR="00E92CBF" w:rsidRPr="001D2CEF" w:rsidRDefault="00E92CBF" w:rsidP="00AA7DB8">
            <w:pPr>
              <w:pStyle w:val="TAL"/>
            </w:pPr>
            <w:r w:rsidRPr="001D2CEF">
              <w:t>ExternalGroupId</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790EE7FB" w14:textId="77777777" w:rsidR="00E92CBF" w:rsidRPr="001D2CEF" w:rsidRDefault="00E92CBF" w:rsidP="00AA7DB8">
            <w:pPr>
              <w:pStyle w:val="TAL"/>
            </w:pPr>
            <w:r w:rsidRPr="001D2CEF">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14:paraId="4BE69067" w14:textId="77777777" w:rsidR="00E92CBF" w:rsidRPr="001D2CEF" w:rsidRDefault="00E92CBF" w:rsidP="00AA7DB8">
            <w:pPr>
              <w:pStyle w:val="TAL"/>
              <w:rPr>
                <w:lang w:eastAsia="zh-CN"/>
              </w:rPr>
            </w:pPr>
            <w:r w:rsidRPr="001D2CEF">
              <w:rPr>
                <w:lang w:eastAsia="zh-CN"/>
              </w:rPr>
              <w:t>String identifying External Group Identifier that identifies a</w:t>
            </w:r>
            <w:r w:rsidRPr="001D2CEF">
              <w:rPr>
                <w:rFonts w:hint="eastAsia"/>
                <w:lang w:val="en-US" w:eastAsia="zh-CN"/>
              </w:rPr>
              <w:t xml:space="preserve"> </w:t>
            </w:r>
            <w:r w:rsidRPr="001D2CEF">
              <w:rPr>
                <w:lang w:val="en-US" w:eastAsia="zh-CN"/>
              </w:rPr>
              <w:t>group made up of one or more subscriptions associated to a group of IMSIs</w:t>
            </w:r>
            <w:r w:rsidRPr="001D2CEF">
              <w:t xml:space="preserve">, as specified in </w:t>
            </w:r>
            <w:r w:rsidRPr="001D2CEF">
              <w:rPr>
                <w:lang w:eastAsia="zh-CN"/>
              </w:rPr>
              <w:t>clause 19.7.3 of 3GPP TS 23.003</w:t>
            </w:r>
            <w:r w:rsidRPr="001D2CEF">
              <w:rPr>
                <w:lang w:val="en-US" w:eastAsia="zh-CN"/>
              </w:rPr>
              <w:t> </w:t>
            </w:r>
            <w:r w:rsidRPr="001D2CEF">
              <w:rPr>
                <w:lang w:eastAsia="zh-CN"/>
              </w:rPr>
              <w:t>[7].</w:t>
            </w:r>
          </w:p>
          <w:p w14:paraId="673EA1F2" w14:textId="77777777" w:rsidR="00E92CBF" w:rsidRPr="001D2CEF" w:rsidRDefault="00E92CBF" w:rsidP="00AA7DB8">
            <w:pPr>
              <w:pStyle w:val="TAL"/>
              <w:rPr>
                <w:lang w:eastAsia="zh-CN"/>
              </w:rPr>
            </w:pPr>
          </w:p>
          <w:p w14:paraId="68D7BBA5" w14:textId="77777777" w:rsidR="00E92CBF" w:rsidRPr="001D2CEF" w:rsidRDefault="00E92CBF" w:rsidP="00AA7DB8">
            <w:pPr>
              <w:pStyle w:val="TAL"/>
            </w:pPr>
            <w:r w:rsidRPr="001D2CEF">
              <w:t>Pattern: "^extgroupid-[^@]+@[^@]+$"</w:t>
            </w:r>
          </w:p>
        </w:tc>
      </w:tr>
      <w:tr w:rsidR="00E92CBF" w:rsidRPr="001D2CEF" w14:paraId="1A26B19C" w14:textId="77777777" w:rsidTr="00AA7DB8">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A1C2169" w14:textId="77777777" w:rsidR="00E92CBF" w:rsidRPr="001D2CEF" w:rsidRDefault="00E92CBF" w:rsidP="00AA7DB8">
            <w:pPr>
              <w:pStyle w:val="TAL"/>
            </w:pPr>
            <w:r w:rsidRPr="001D2CEF">
              <w:t>ExternalGroupIdRm</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143A9263" w14:textId="77777777" w:rsidR="00E92CBF" w:rsidRPr="001D2CEF" w:rsidRDefault="00E92CBF" w:rsidP="00AA7DB8">
            <w:pPr>
              <w:pStyle w:val="TAL"/>
            </w:pPr>
            <w:r w:rsidRPr="001D2CEF">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14:paraId="260EA041" w14:textId="77777777" w:rsidR="00E92CBF" w:rsidRPr="001D2CEF" w:rsidRDefault="00E92CBF" w:rsidP="00AA7DB8">
            <w:pPr>
              <w:pStyle w:val="TAL"/>
            </w:pPr>
            <w:r w:rsidRPr="001D2CEF">
              <w:t>This data type is defined in the same way as the "ExternalGroupId" data type, but with the OpenAPI "nullable: true" property.</w:t>
            </w:r>
          </w:p>
        </w:tc>
      </w:tr>
      <w:tr w:rsidR="00E92CBF" w:rsidRPr="001D2CEF" w14:paraId="3DA4B0BF" w14:textId="77777777" w:rsidTr="00AA7DB8">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597878E6" w14:textId="77777777" w:rsidR="00E92CBF" w:rsidRPr="001D2CEF" w:rsidRDefault="00E92CBF" w:rsidP="00AA7DB8">
            <w:pPr>
              <w:pStyle w:val="TAL"/>
            </w:pPr>
            <w:bookmarkStart w:id="524" w:name="_PERM_MCCTEMPBM_CRPT84370009___2" w:colFirst="2" w:colLast="2"/>
            <w:r w:rsidRPr="001D2CEF">
              <w:t>Pei</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7DC2F77A" w14:textId="77777777" w:rsidR="00E92CBF" w:rsidRPr="001D2CEF" w:rsidRDefault="00E92CBF" w:rsidP="00AA7DB8">
            <w:pPr>
              <w:pStyle w:val="TAL"/>
            </w:pPr>
            <w:r w:rsidRPr="001D2CEF">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14:paraId="3B9D010D" w14:textId="77777777" w:rsidR="00E92CBF" w:rsidRPr="001D2CEF" w:rsidRDefault="00E92CBF" w:rsidP="00AA7DB8">
            <w:pPr>
              <w:pStyle w:val="TAL"/>
              <w:rPr>
                <w:lang w:eastAsia="zh-CN"/>
              </w:rPr>
            </w:pPr>
            <w:r w:rsidRPr="001D2CEF">
              <w:rPr>
                <w:lang w:eastAsia="zh-CN"/>
              </w:rPr>
              <w:t>String representing a Permanent Equipment Identifier that may contain:</w:t>
            </w:r>
          </w:p>
          <w:p w14:paraId="113E21C6" w14:textId="77777777" w:rsidR="00E92CBF" w:rsidRPr="001D2CEF" w:rsidRDefault="00E92CBF" w:rsidP="00AA7DB8">
            <w:pPr>
              <w:pStyle w:val="B1"/>
            </w:pPr>
            <w:r w:rsidRPr="001D2CEF">
              <w:rPr>
                <w:lang w:eastAsia="zh-CN"/>
              </w:rPr>
              <w:t>-</w:t>
            </w:r>
            <w:r w:rsidRPr="001D2CEF">
              <w:rPr>
                <w:lang w:eastAsia="zh-CN"/>
              </w:rPr>
              <w:tab/>
              <w:t xml:space="preserve">an IMEI or IMEISV, as specified in </w:t>
            </w:r>
            <w:r w:rsidRPr="001D2CEF">
              <w:t>clause 6.2 of 3GPP TS 23.003 [7];</w:t>
            </w:r>
          </w:p>
          <w:p w14:paraId="17A25870" w14:textId="77777777" w:rsidR="00E92CBF" w:rsidRPr="001D2CEF" w:rsidRDefault="00E92CBF" w:rsidP="00AA7DB8">
            <w:pPr>
              <w:pStyle w:val="B1"/>
              <w:rPr>
                <w:lang w:eastAsia="zh-CN"/>
              </w:rPr>
            </w:pPr>
            <w:bookmarkStart w:id="525" w:name="_PERM_MCCTEMPBM_CRPT84370008___7"/>
            <w:r w:rsidRPr="001D2CEF">
              <w:t>-</w:t>
            </w:r>
            <w:r w:rsidRPr="001D2CEF">
              <w:tab/>
            </w:r>
            <w:r w:rsidRPr="001D2CEF">
              <w:rPr>
                <w:lang w:eastAsia="zh-CN"/>
              </w:rPr>
              <w:t xml:space="preserve">a MAC address for a 5G-RG or FN-RG via wireline access, </w:t>
            </w:r>
            <w:r w:rsidRPr="001D2CEF">
              <w:rPr>
                <w:rFonts w:ascii="Arial" w:hAnsi="Arial"/>
                <w:sz w:val="18"/>
                <w:lang w:eastAsia="zh-CN"/>
              </w:rPr>
              <w:t xml:space="preserve">with an indication that this address cannot be trusted for regulatory purpose if this address cannot be used as an Equipment Identifier of the FN-RG, </w:t>
            </w:r>
            <w:r w:rsidRPr="001D2CEF">
              <w:rPr>
                <w:lang w:eastAsia="zh-CN"/>
              </w:rPr>
              <w:t>as specified in clause 4.7.7 of 3GPP TS 23.316 [30].</w:t>
            </w:r>
          </w:p>
          <w:p w14:paraId="4A277A4F" w14:textId="77777777" w:rsidR="00E92CBF" w:rsidRPr="001D2CEF" w:rsidRDefault="00E92CBF" w:rsidP="00AA7DB8">
            <w:pPr>
              <w:pStyle w:val="B1"/>
              <w:rPr>
                <w:lang w:eastAsia="zh-CN"/>
              </w:rPr>
            </w:pPr>
            <w:r w:rsidRPr="001D2CEF">
              <w:t>-</w:t>
            </w:r>
            <w:r w:rsidRPr="001D2CEF">
              <w:tab/>
            </w:r>
            <w:r w:rsidRPr="001D2CEF">
              <w:rPr>
                <w:rFonts w:ascii="Arial" w:hAnsi="Arial"/>
                <w:sz w:val="18"/>
                <w:lang w:eastAsia="zh-CN"/>
              </w:rPr>
              <w:t>an IEEE Extended Unique Identifier (EUI-64), for UEs not supporting any 3GPP access technologies, as defined in IEEE "Guidelines for Use of Extended Unique Identifier (EUI), Organizationally Unique Identifier (OUI), and Company ID (CID)" [38].</w:t>
            </w:r>
          </w:p>
          <w:bookmarkEnd w:id="525"/>
          <w:p w14:paraId="678BF653" w14:textId="77777777" w:rsidR="00E92CBF" w:rsidRPr="001D2CEF" w:rsidRDefault="00E92CBF" w:rsidP="00AA7DB8">
            <w:pPr>
              <w:pStyle w:val="TAL"/>
            </w:pPr>
          </w:p>
          <w:p w14:paraId="7F75AEE2" w14:textId="77777777" w:rsidR="00E92CBF" w:rsidRPr="001D2CEF" w:rsidRDefault="00E92CBF" w:rsidP="00AA7DB8">
            <w:pPr>
              <w:pStyle w:val="TAL"/>
              <w:rPr>
                <w:lang w:val="sv-SE" w:eastAsia="zh-CN"/>
              </w:rPr>
            </w:pPr>
            <w:r w:rsidRPr="001D2CEF">
              <w:t>Pattern: '^(imei-[0-9]{15}|imeisv-[0-9]{16}|mac((-[0-9a-fA-F]{2}){6})(-untrusted)?</w:t>
            </w:r>
            <w:r w:rsidRPr="001D2CEF">
              <w:rPr>
                <w:lang w:val="en-US"/>
              </w:rPr>
              <w:t>|eui(</w:t>
            </w:r>
            <w:r w:rsidRPr="001D2CEF">
              <w:t>(-[0-9a-fA-F]{2}){8})</w:t>
            </w:r>
            <w:r w:rsidRPr="001D2CEF">
              <w:rPr>
                <w:lang w:val="en-US"/>
              </w:rPr>
              <w:t>|</w:t>
            </w:r>
            <w:r w:rsidRPr="001D2CEF">
              <w:t>.+)$'</w:t>
            </w:r>
            <w:r w:rsidRPr="001D2CEF">
              <w:rPr>
                <w:rFonts w:hint="eastAsia"/>
                <w:lang w:val="sv-SE" w:eastAsia="zh-CN"/>
              </w:rPr>
              <w:t>. See NOTE</w:t>
            </w:r>
            <w:r w:rsidRPr="001D2CEF">
              <w:rPr>
                <w:lang w:val="sv-SE" w:eastAsia="zh-CN"/>
              </w:rPr>
              <w:t> 1</w:t>
            </w:r>
            <w:r w:rsidRPr="001D2CEF">
              <w:rPr>
                <w:rFonts w:hint="eastAsia"/>
                <w:lang w:val="sv-SE" w:eastAsia="zh-CN"/>
              </w:rPr>
              <w:t>.</w:t>
            </w:r>
          </w:p>
          <w:p w14:paraId="60C3010C" w14:textId="77777777" w:rsidR="00E92CBF" w:rsidRPr="001D2CEF" w:rsidRDefault="00E92CBF" w:rsidP="00AA7DB8">
            <w:pPr>
              <w:pStyle w:val="TAL"/>
              <w:rPr>
                <w:lang w:val="sv-SE" w:eastAsia="zh-CN"/>
              </w:rPr>
            </w:pPr>
          </w:p>
          <w:p w14:paraId="340C0765" w14:textId="77777777" w:rsidR="00E92CBF" w:rsidRPr="001D2CEF" w:rsidRDefault="00E92CBF" w:rsidP="00AA7DB8">
            <w:pPr>
              <w:pStyle w:val="TAL"/>
              <w:rPr>
                <w:lang w:val="sv-SE" w:eastAsia="zh-CN"/>
              </w:rPr>
            </w:pPr>
            <w:r w:rsidRPr="001D2CEF">
              <w:rPr>
                <w:lang w:val="sv-SE" w:eastAsia="zh-CN"/>
              </w:rPr>
              <w:t>Examples:</w:t>
            </w:r>
          </w:p>
          <w:p w14:paraId="4C8485F5" w14:textId="77777777" w:rsidR="00E92CBF" w:rsidRPr="001D2CEF" w:rsidRDefault="00E92CBF" w:rsidP="00AA7DB8">
            <w:pPr>
              <w:pStyle w:val="TAL"/>
              <w:ind w:left="284"/>
              <w:rPr>
                <w:lang w:val="sv-SE" w:eastAsia="zh-CN"/>
              </w:rPr>
            </w:pPr>
            <w:r w:rsidRPr="001D2CEF">
              <w:rPr>
                <w:lang w:val="sv-SE" w:eastAsia="zh-CN"/>
              </w:rPr>
              <w:t>imei-012345678901234</w:t>
            </w:r>
          </w:p>
          <w:p w14:paraId="1313E0CC" w14:textId="77777777" w:rsidR="00E92CBF" w:rsidRPr="001D2CEF" w:rsidRDefault="00E92CBF" w:rsidP="00AA7DB8">
            <w:pPr>
              <w:pStyle w:val="TAL"/>
              <w:ind w:left="284"/>
              <w:rPr>
                <w:lang w:val="sv-SE" w:eastAsia="zh-CN"/>
              </w:rPr>
            </w:pPr>
            <w:r w:rsidRPr="001D2CEF">
              <w:rPr>
                <w:lang w:val="sv-SE" w:eastAsia="zh-CN"/>
              </w:rPr>
              <w:t>imeisv-0123456789012345</w:t>
            </w:r>
          </w:p>
          <w:p w14:paraId="7CA3AEF3" w14:textId="77777777" w:rsidR="00E92CBF" w:rsidRPr="001D2CEF" w:rsidRDefault="00E92CBF" w:rsidP="00AA7DB8">
            <w:pPr>
              <w:pStyle w:val="TAL"/>
              <w:ind w:left="284"/>
              <w:rPr>
                <w:lang w:eastAsia="zh-CN"/>
              </w:rPr>
            </w:pPr>
            <w:r w:rsidRPr="001D2CEF">
              <w:rPr>
                <w:lang w:eastAsia="zh-CN"/>
              </w:rPr>
              <w:t>mac-00-00-5E-00-53-00</w:t>
            </w:r>
          </w:p>
          <w:p w14:paraId="2E7B8D00" w14:textId="77777777" w:rsidR="00E92CBF" w:rsidRPr="001D2CEF" w:rsidRDefault="00E92CBF" w:rsidP="00AA7DB8">
            <w:pPr>
              <w:pStyle w:val="TAL"/>
              <w:ind w:left="284"/>
              <w:rPr>
                <w:lang w:eastAsia="zh-CN"/>
              </w:rPr>
            </w:pPr>
            <w:r w:rsidRPr="001D2CEF">
              <w:rPr>
                <w:lang w:eastAsia="zh-CN"/>
              </w:rPr>
              <w:t>mac-00-00-5E-00-53-00-untrusted</w:t>
            </w:r>
          </w:p>
          <w:p w14:paraId="54DD020E" w14:textId="77777777" w:rsidR="00E92CBF" w:rsidRPr="001D2CEF" w:rsidRDefault="00E92CBF" w:rsidP="00AA7DB8">
            <w:pPr>
              <w:pStyle w:val="TAL"/>
              <w:ind w:left="284"/>
              <w:rPr>
                <w:lang w:eastAsia="zh-CN"/>
              </w:rPr>
            </w:pPr>
            <w:r w:rsidRPr="001D2CEF">
              <w:rPr>
                <w:lang w:eastAsia="zh-CN"/>
              </w:rPr>
              <w:t>eui-AC-DE-48-23-45-67-01-9F</w:t>
            </w:r>
          </w:p>
        </w:tc>
      </w:tr>
      <w:bookmarkEnd w:id="524"/>
      <w:tr w:rsidR="00E92CBF" w:rsidRPr="001D2CEF" w14:paraId="5383BF14" w14:textId="77777777" w:rsidTr="00AA7DB8">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721D6B2C" w14:textId="77777777" w:rsidR="00E92CBF" w:rsidRPr="001D2CEF" w:rsidRDefault="00E92CBF" w:rsidP="00AA7DB8">
            <w:pPr>
              <w:pStyle w:val="TAL"/>
            </w:pPr>
            <w:r w:rsidRPr="001D2CEF">
              <w:lastRenderedPageBreak/>
              <w:t>PeiRm</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6DA56461" w14:textId="77777777" w:rsidR="00E92CBF" w:rsidRPr="001D2CEF" w:rsidRDefault="00E92CBF" w:rsidP="00AA7DB8">
            <w:pPr>
              <w:pStyle w:val="TAL"/>
            </w:pPr>
            <w:r w:rsidRPr="001D2CEF">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14:paraId="7D08BE91" w14:textId="77777777" w:rsidR="00E92CBF" w:rsidRPr="001D2CEF" w:rsidRDefault="00E92CBF" w:rsidP="00AA7DB8">
            <w:pPr>
              <w:pStyle w:val="TAL"/>
              <w:rPr>
                <w:lang w:eastAsia="zh-CN"/>
              </w:rPr>
            </w:pPr>
            <w:r w:rsidRPr="001D2CEF">
              <w:t>This data type is defined in the same way as the "Pei" data type, but with the OpenAPI "nullable: true" property.</w:t>
            </w:r>
          </w:p>
        </w:tc>
      </w:tr>
      <w:tr w:rsidR="00E92CBF" w:rsidRPr="001D2CEF" w14:paraId="5E22526D"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0464C98" w14:textId="77777777" w:rsidR="00E92CBF" w:rsidRPr="001D2CEF" w:rsidRDefault="00E92CBF" w:rsidP="00AA7DB8">
            <w:pPr>
              <w:pStyle w:val="TAL"/>
            </w:pPr>
            <w:r w:rsidRPr="001D2CEF">
              <w:t>Supi</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3F50D08"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0B01AD06" w14:textId="77777777" w:rsidR="00E92CBF" w:rsidRPr="001D2CEF" w:rsidRDefault="00E92CBF" w:rsidP="00AA7DB8">
            <w:pPr>
              <w:pStyle w:val="TAL"/>
              <w:rPr>
                <w:lang w:eastAsia="zh-CN"/>
              </w:rPr>
            </w:pPr>
            <w:r w:rsidRPr="001D2CEF">
              <w:rPr>
                <w:lang w:eastAsia="zh-CN"/>
              </w:rPr>
              <w:t>String identifying a Supi that shall contain either an IMSI, a network specific identifier, a Global Cable Identifier (GCI) or a Global Line Identifier (GLI)</w:t>
            </w:r>
            <w:r w:rsidR="00610218">
              <w:rPr>
                <w:lang w:eastAsia="zh-CN"/>
              </w:rPr>
              <w:t xml:space="preserve"> as specified in clause 2.2A of 3GPP TS 23.003 [7]</w:t>
            </w:r>
            <w:r w:rsidRPr="001D2CEF">
              <w:rPr>
                <w:lang w:eastAsia="zh-CN"/>
              </w:rPr>
              <w:t>.</w:t>
            </w:r>
          </w:p>
          <w:p w14:paraId="5A577B1F" w14:textId="77777777" w:rsidR="00E92CBF" w:rsidRPr="001D2CEF" w:rsidRDefault="00E92CBF" w:rsidP="00AA7DB8">
            <w:pPr>
              <w:pStyle w:val="TAL"/>
              <w:rPr>
                <w:lang w:eastAsia="zh-CN"/>
              </w:rPr>
            </w:pPr>
            <w:r w:rsidRPr="001D2CEF">
              <w:rPr>
                <w:lang w:eastAsia="zh-CN"/>
              </w:rPr>
              <w:t>It shall be formatted as follows:</w:t>
            </w:r>
          </w:p>
          <w:p w14:paraId="691B3A16" w14:textId="77777777" w:rsidR="00E92CBF" w:rsidRPr="001D2CEF" w:rsidRDefault="00E92CBF" w:rsidP="00AA7DB8">
            <w:pPr>
              <w:pStyle w:val="B1"/>
            </w:pPr>
            <w:r w:rsidRPr="001D2CEF">
              <w:rPr>
                <w:lang w:eastAsia="zh-CN"/>
              </w:rPr>
              <w:t>-</w:t>
            </w:r>
            <w:r w:rsidRPr="001D2CEF">
              <w:rPr>
                <w:lang w:eastAsia="zh-CN"/>
              </w:rPr>
              <w:tab/>
              <w:t xml:space="preserve">for an </w:t>
            </w:r>
            <w:r w:rsidRPr="001D2CEF">
              <w:t>IMSI "imsi-&lt;imsi&gt;", where &lt;imsi&gt; shall be formatted according to clause 2.2 of 3GPP TS 23.003 [7] that describes an IMSI.</w:t>
            </w:r>
          </w:p>
          <w:p w14:paraId="5490586D" w14:textId="77777777" w:rsidR="00E92CBF" w:rsidRPr="001D2CEF" w:rsidRDefault="00E92CBF" w:rsidP="00AA7DB8">
            <w:pPr>
              <w:pStyle w:val="B1"/>
              <w:rPr>
                <w:lang w:eastAsia="zh-CN"/>
              </w:rPr>
            </w:pPr>
            <w:bookmarkStart w:id="526" w:name="_PERM_MCCTEMPBM_CRPT84370010___7"/>
            <w:r w:rsidRPr="001D2CEF">
              <w:rPr>
                <w:lang w:eastAsia="zh-CN"/>
              </w:rPr>
              <w:t>-</w:t>
            </w:r>
            <w:r w:rsidRPr="001D2CEF">
              <w:rPr>
                <w:lang w:eastAsia="zh-CN"/>
              </w:rPr>
              <w:tab/>
            </w:r>
            <w:r w:rsidRPr="001D2CEF">
              <w:rPr>
                <w:rFonts w:ascii="Arial" w:hAnsi="Arial"/>
                <w:sz w:val="18"/>
                <w:lang w:eastAsia="zh-CN"/>
              </w:rPr>
              <w:t>for a network specific identifier</w:t>
            </w:r>
            <w:r w:rsidRPr="001D2CEF">
              <w:rPr>
                <w:lang w:eastAsia="zh-CN"/>
              </w:rPr>
              <w:t xml:space="preserve"> "nai-&lt;nai&gt;, where &lt;nai&gt; shall be formatted according to clause 28.7.2 of 3GPP TS 23.003</w:t>
            </w:r>
            <w:r w:rsidRPr="001D2CEF">
              <w:rPr>
                <w:lang w:val="en-US" w:eastAsia="zh-CN"/>
              </w:rPr>
              <w:t> </w:t>
            </w:r>
            <w:r w:rsidRPr="001D2CEF">
              <w:rPr>
                <w:lang w:eastAsia="zh-CN"/>
              </w:rPr>
              <w:t>[7] that describes an NAI.</w:t>
            </w:r>
          </w:p>
          <w:p w14:paraId="409D1FCB" w14:textId="77777777" w:rsidR="00E92CBF" w:rsidRPr="001D2CEF" w:rsidRDefault="00E92CBF" w:rsidP="00AA7DB8">
            <w:pPr>
              <w:pStyle w:val="B1"/>
              <w:rPr>
                <w:rFonts w:ascii="Arial" w:hAnsi="Arial"/>
                <w:sz w:val="18"/>
                <w:lang w:eastAsia="zh-CN"/>
              </w:rPr>
            </w:pPr>
            <w:r w:rsidRPr="001D2CEF">
              <w:rPr>
                <w:lang w:eastAsia="zh-CN"/>
              </w:rPr>
              <w:t>-</w:t>
            </w:r>
            <w:r w:rsidRPr="001D2CEF">
              <w:rPr>
                <w:lang w:eastAsia="zh-CN"/>
              </w:rPr>
              <w:tab/>
            </w:r>
            <w:r w:rsidRPr="001D2CEF">
              <w:rPr>
                <w:rFonts w:ascii="Arial" w:hAnsi="Arial"/>
                <w:sz w:val="18"/>
                <w:lang w:eastAsia="zh-CN"/>
              </w:rPr>
              <w:t xml:space="preserve">for a GCI: "gci-&lt;gci&gt;", where &lt;gci&gt; shall be formatted according to </w:t>
            </w:r>
            <w:r w:rsidR="00610218" w:rsidRPr="001D2CEF">
              <w:rPr>
                <w:rFonts w:ascii="Arial" w:hAnsi="Arial"/>
                <w:sz w:val="18"/>
                <w:lang w:eastAsia="zh-CN"/>
              </w:rPr>
              <w:t>clause</w:t>
            </w:r>
            <w:r w:rsidR="00610218">
              <w:rPr>
                <w:rFonts w:ascii="Arial" w:hAnsi="Arial"/>
                <w:sz w:val="18"/>
                <w:lang w:eastAsia="zh-CN"/>
              </w:rPr>
              <w:t> </w:t>
            </w:r>
            <w:r w:rsidRPr="001D2CEF">
              <w:rPr>
                <w:rFonts w:ascii="Arial" w:hAnsi="Arial"/>
                <w:sz w:val="18"/>
                <w:lang w:eastAsia="zh-CN"/>
              </w:rPr>
              <w:t>28.15.2 of 3GPP TS 23.003 [7].</w:t>
            </w:r>
          </w:p>
          <w:p w14:paraId="66D9928C" w14:textId="77777777" w:rsidR="00E92CBF" w:rsidRPr="001D2CEF" w:rsidRDefault="00E92CBF" w:rsidP="00AA7DB8">
            <w:pPr>
              <w:pStyle w:val="B1"/>
              <w:rPr>
                <w:lang w:eastAsia="zh-CN"/>
              </w:rPr>
            </w:pPr>
            <w:bookmarkStart w:id="527" w:name="_PERM_MCCTEMPBM_CRPT84370011___7"/>
            <w:bookmarkEnd w:id="526"/>
            <w:r w:rsidRPr="001D2CEF">
              <w:rPr>
                <w:rFonts w:ascii="Arial" w:hAnsi="Arial"/>
                <w:sz w:val="18"/>
                <w:lang w:eastAsia="zh-CN"/>
              </w:rPr>
              <w:t>-</w:t>
            </w:r>
            <w:r w:rsidRPr="001D2CEF">
              <w:rPr>
                <w:rFonts w:ascii="Arial" w:hAnsi="Arial"/>
                <w:sz w:val="18"/>
                <w:lang w:eastAsia="zh-CN"/>
              </w:rPr>
              <w:tab/>
              <w:t xml:space="preserve">for a GLI: "gli-&lt;gli&gt;", where &lt;gli&gt; shall be formatted according to </w:t>
            </w:r>
            <w:r w:rsidR="00610218" w:rsidRPr="001D2CEF">
              <w:rPr>
                <w:rFonts w:ascii="Arial" w:hAnsi="Arial"/>
                <w:sz w:val="18"/>
                <w:lang w:eastAsia="zh-CN"/>
              </w:rPr>
              <w:t>clause</w:t>
            </w:r>
            <w:r w:rsidR="00610218">
              <w:rPr>
                <w:rFonts w:ascii="Arial" w:hAnsi="Arial"/>
                <w:sz w:val="18"/>
                <w:lang w:eastAsia="zh-CN"/>
              </w:rPr>
              <w:t> </w:t>
            </w:r>
            <w:r w:rsidRPr="001D2CEF">
              <w:rPr>
                <w:rFonts w:ascii="Arial" w:hAnsi="Arial"/>
                <w:sz w:val="18"/>
                <w:lang w:eastAsia="zh-CN"/>
              </w:rPr>
              <w:t>28.16.2 of 3GPP TS 23.003 [7].</w:t>
            </w:r>
          </w:p>
          <w:bookmarkEnd w:id="527"/>
          <w:p w14:paraId="43D802F7" w14:textId="77777777" w:rsidR="00E92CBF" w:rsidRPr="001D2CEF" w:rsidRDefault="00E92CBF" w:rsidP="00AA7DB8">
            <w:pPr>
              <w:pStyle w:val="TAL"/>
            </w:pPr>
            <w:r w:rsidRPr="001D2CEF">
              <w:rPr>
                <w:lang w:eastAsia="zh-CN"/>
              </w:rPr>
              <w:t>To enable that the value is used as part of an URI, the string shall only contain characters allowed according to the "</w:t>
            </w:r>
            <w:r w:rsidRPr="001D2CEF">
              <w:rPr>
                <w:lang w:eastAsia="de-DE"/>
              </w:rPr>
              <w:t>lower-with-hyphen</w:t>
            </w:r>
            <w:r w:rsidRPr="001D2CEF">
              <w:t>" naming convention defined in 3GPP TS 29.501 [2].</w:t>
            </w:r>
          </w:p>
          <w:p w14:paraId="50F68C1B" w14:textId="77777777" w:rsidR="00E92CBF" w:rsidRPr="001D2CEF" w:rsidRDefault="00E92CBF" w:rsidP="00AA7DB8">
            <w:pPr>
              <w:pStyle w:val="TAL"/>
            </w:pPr>
          </w:p>
          <w:p w14:paraId="1D69C180" w14:textId="77777777" w:rsidR="00E92CBF" w:rsidRPr="001D2CEF" w:rsidRDefault="00E92CBF" w:rsidP="00AA7DB8">
            <w:pPr>
              <w:pStyle w:val="TAL"/>
            </w:pPr>
            <w:r w:rsidRPr="001D2CEF">
              <w:t>Pattern: '^(imsi-[0-9]{5,15}|nai-.+| gci-.+|gli-.+|.+)$'</w:t>
            </w:r>
          </w:p>
          <w:p w14:paraId="7D310F3B" w14:textId="77777777" w:rsidR="00E92CBF" w:rsidRPr="001D2CEF" w:rsidRDefault="00E92CBF" w:rsidP="00AA7DB8">
            <w:pPr>
              <w:pStyle w:val="TAL"/>
            </w:pPr>
            <w:r w:rsidRPr="001D2CEF">
              <w:rPr>
                <w:lang w:val="sv-SE" w:eastAsia="zh-CN"/>
              </w:rPr>
              <w:t>(</w:t>
            </w:r>
            <w:r w:rsidRPr="001D2CEF">
              <w:rPr>
                <w:rFonts w:hint="eastAsia"/>
                <w:lang w:val="sv-SE" w:eastAsia="zh-CN"/>
              </w:rPr>
              <w:t>NOTE</w:t>
            </w:r>
            <w:r w:rsidRPr="001D2CEF">
              <w:rPr>
                <w:lang w:val="sv-SE" w:eastAsia="zh-CN"/>
              </w:rPr>
              <w:t> 1)</w:t>
            </w:r>
            <w:r w:rsidRPr="001D2CEF">
              <w:rPr>
                <w:rFonts w:hint="eastAsia"/>
                <w:lang w:val="sv-SE" w:eastAsia="zh-CN"/>
              </w:rPr>
              <w:t>.</w:t>
            </w:r>
          </w:p>
        </w:tc>
      </w:tr>
      <w:tr w:rsidR="00E92CBF" w:rsidRPr="001D2CEF" w14:paraId="68DEA159"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5C11382" w14:textId="77777777" w:rsidR="00E92CBF" w:rsidRPr="001D2CEF" w:rsidRDefault="00E92CBF" w:rsidP="00AA7DB8">
            <w:pPr>
              <w:pStyle w:val="TAL"/>
            </w:pPr>
            <w:r w:rsidRPr="001D2CEF">
              <w:t>SupiRm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B16625B"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64C807C3" w14:textId="77777777" w:rsidR="00E92CBF" w:rsidRPr="001D2CEF" w:rsidRDefault="00E92CBF" w:rsidP="00AA7DB8">
            <w:pPr>
              <w:pStyle w:val="TAL"/>
              <w:rPr>
                <w:lang w:eastAsia="zh-CN"/>
              </w:rPr>
            </w:pPr>
            <w:r w:rsidRPr="001D2CEF">
              <w:t>This data type is defined in the same way as the "Supi" data type, but with the OpenAPI "nullable: true" property.</w:t>
            </w:r>
          </w:p>
        </w:tc>
      </w:tr>
      <w:tr w:rsidR="00E92CBF" w:rsidRPr="001D2CEF" w14:paraId="25168582"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FE0C78C" w14:textId="77777777" w:rsidR="00E92CBF" w:rsidRPr="001D2CEF" w:rsidRDefault="00E92CBF" w:rsidP="00AA7DB8">
            <w:pPr>
              <w:pStyle w:val="TAL"/>
            </w:pPr>
            <w:r w:rsidRPr="001D2CEF">
              <w:t>NfInstanceId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D541523"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0DBB99F0" w14:textId="77777777" w:rsidR="00E92CBF" w:rsidRDefault="00E92CBF" w:rsidP="00AA7DB8">
            <w:pPr>
              <w:pStyle w:val="TAL"/>
            </w:pPr>
            <w:r w:rsidRPr="001D2CEF">
              <w:rPr>
                <w:lang w:eastAsia="zh-CN"/>
              </w:rPr>
              <w:t xml:space="preserve">String uniquely identifying a NF instance. </w:t>
            </w:r>
            <w:r w:rsidRPr="001D2CEF">
              <w:t>The format of the NF Instance ID shall be a Universally Unique Identifier (UUID) version 4, as described in IETF RFC 4122 [15].</w:t>
            </w:r>
          </w:p>
          <w:p w14:paraId="710D44D5" w14:textId="77777777" w:rsidR="00AA7DB8" w:rsidRPr="001D2CEF" w:rsidRDefault="00AA7DB8" w:rsidP="00AA7DB8">
            <w:pPr>
              <w:pStyle w:val="TAL"/>
              <w:rPr>
                <w:lang w:eastAsia="zh-CN"/>
              </w:rPr>
            </w:pPr>
            <w:r>
              <w:t>(NOTE 3)</w:t>
            </w:r>
          </w:p>
        </w:tc>
      </w:tr>
      <w:tr w:rsidR="00E92CBF" w:rsidRPr="001D2CEF" w14:paraId="06919D49"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C0C95E1" w14:textId="77777777" w:rsidR="00E92CBF" w:rsidRPr="001D2CEF" w:rsidRDefault="00E92CBF" w:rsidP="00AA7DB8">
            <w:pPr>
              <w:pStyle w:val="TAL"/>
            </w:pPr>
            <w:r w:rsidRPr="001D2CEF">
              <w:t>AmfId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9DEC7C8"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32A324FD" w14:textId="77777777" w:rsidR="00E92CBF" w:rsidRPr="001D2CEF" w:rsidRDefault="00E92CBF" w:rsidP="00AA7DB8">
            <w:pPr>
              <w:pStyle w:val="TAL"/>
              <w:rPr>
                <w:rFonts w:cs="Arial"/>
                <w:szCs w:val="18"/>
              </w:rPr>
            </w:pPr>
            <w:r w:rsidRPr="001D2CEF">
              <w:rPr>
                <w:lang w:eastAsia="zh-CN"/>
              </w:rPr>
              <w:t xml:space="preserve">String identifying the AMF ID composed of AMF Region ID (8 bits), AMF Set ID (10 bits) and AMF Pointer (6 bits) as specified in </w:t>
            </w:r>
            <w:r w:rsidR="00610218" w:rsidRPr="001D2CEF">
              <w:rPr>
                <w:lang w:eastAsia="zh-CN"/>
              </w:rPr>
              <w:t>clause</w:t>
            </w:r>
            <w:r w:rsidR="00610218">
              <w:rPr>
                <w:lang w:eastAsia="zh-CN"/>
              </w:rPr>
              <w:t> </w:t>
            </w:r>
            <w:r w:rsidRPr="001D2CEF">
              <w:rPr>
                <w:lang w:eastAsia="zh-CN"/>
              </w:rPr>
              <w:t>2.10.1 of 3GPP TS 23.003 [7].</w:t>
            </w:r>
          </w:p>
          <w:p w14:paraId="37CED5E0" w14:textId="77777777" w:rsidR="00E92CBF" w:rsidRPr="001D2CEF" w:rsidRDefault="00E92CBF" w:rsidP="00AA7DB8">
            <w:pPr>
              <w:pStyle w:val="TAL"/>
              <w:rPr>
                <w:rFonts w:cs="Arial"/>
                <w:szCs w:val="18"/>
              </w:rPr>
            </w:pPr>
            <w:r w:rsidRPr="001D2CEF">
              <w:rPr>
                <w:rFonts w:cs="Arial"/>
                <w:szCs w:val="18"/>
              </w:rPr>
              <w:t>I</w:t>
            </w:r>
            <w:r w:rsidRPr="001D2CEF">
              <w:rPr>
                <w:rFonts w:cs="Arial"/>
                <w:szCs w:val="18"/>
                <w:lang w:eastAsia="zh-CN"/>
              </w:rPr>
              <w:t xml:space="preserve">t is encoded as a </w:t>
            </w:r>
            <w:r w:rsidRPr="001D2CEF">
              <w:rPr>
                <w:rFonts w:cs="Arial"/>
                <w:szCs w:val="18"/>
              </w:rPr>
              <w:t>string of 6 hexadecimal characters (i.e., 24 bits).</w:t>
            </w:r>
          </w:p>
          <w:p w14:paraId="14EFD5A8" w14:textId="77777777" w:rsidR="00E92CBF" w:rsidRPr="001D2CEF" w:rsidRDefault="00E92CBF" w:rsidP="00AA7DB8">
            <w:pPr>
              <w:pStyle w:val="TAL"/>
              <w:rPr>
                <w:rFonts w:cs="Arial"/>
                <w:szCs w:val="18"/>
              </w:rPr>
            </w:pPr>
          </w:p>
          <w:p w14:paraId="4FE45B5B" w14:textId="77777777" w:rsidR="00E92CBF" w:rsidRPr="001D2CEF" w:rsidRDefault="00E92CBF" w:rsidP="00AA7DB8">
            <w:pPr>
              <w:pStyle w:val="TAL"/>
              <w:rPr>
                <w:lang w:eastAsia="zh-CN"/>
              </w:rPr>
            </w:pPr>
            <w:r w:rsidRPr="001D2CEF">
              <w:rPr>
                <w:rFonts w:cs="Arial"/>
                <w:szCs w:val="18"/>
              </w:rPr>
              <w:t>Pattern: '^[A-Fa-f0-9]{6}$'</w:t>
            </w:r>
          </w:p>
        </w:tc>
      </w:tr>
      <w:tr w:rsidR="00E92CBF" w:rsidRPr="001D2CEF" w14:paraId="1300B58B"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B4BAA3A" w14:textId="77777777" w:rsidR="00E92CBF" w:rsidRPr="001D2CEF" w:rsidRDefault="00E92CBF" w:rsidP="00AA7DB8">
            <w:pPr>
              <w:pStyle w:val="TAL"/>
            </w:pPr>
            <w:r w:rsidRPr="001D2CEF">
              <w:t>AmfRegionId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0CE2918"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400B5622" w14:textId="77777777" w:rsidR="00E92CBF" w:rsidRPr="001D2CEF" w:rsidRDefault="00E92CBF" w:rsidP="00AA7DB8">
            <w:pPr>
              <w:pStyle w:val="TAL"/>
              <w:rPr>
                <w:rFonts w:cs="Arial"/>
                <w:szCs w:val="18"/>
              </w:rPr>
            </w:pPr>
            <w:r w:rsidRPr="001D2CEF">
              <w:rPr>
                <w:lang w:eastAsia="zh-CN"/>
              </w:rPr>
              <w:t xml:space="preserve">String identifying the AMF Region ID (8 bits), as specified in </w:t>
            </w:r>
            <w:r w:rsidR="00610218" w:rsidRPr="001D2CEF">
              <w:rPr>
                <w:lang w:eastAsia="zh-CN"/>
              </w:rPr>
              <w:t>clause</w:t>
            </w:r>
            <w:r w:rsidR="00610218">
              <w:rPr>
                <w:lang w:eastAsia="zh-CN"/>
              </w:rPr>
              <w:t> </w:t>
            </w:r>
            <w:r w:rsidRPr="001D2CEF">
              <w:rPr>
                <w:lang w:eastAsia="zh-CN"/>
              </w:rPr>
              <w:t>2.10.1 of 3GPP TS 23.003 [7].</w:t>
            </w:r>
          </w:p>
          <w:p w14:paraId="0DF43D15" w14:textId="77777777" w:rsidR="00E92CBF" w:rsidRPr="001D2CEF" w:rsidRDefault="00E92CBF" w:rsidP="00AA7DB8">
            <w:pPr>
              <w:pStyle w:val="TAL"/>
              <w:rPr>
                <w:rFonts w:cs="Arial"/>
                <w:szCs w:val="18"/>
              </w:rPr>
            </w:pPr>
            <w:r w:rsidRPr="001D2CEF">
              <w:rPr>
                <w:rFonts w:cs="Arial"/>
                <w:szCs w:val="18"/>
              </w:rPr>
              <w:t>I</w:t>
            </w:r>
            <w:r w:rsidRPr="001D2CEF">
              <w:rPr>
                <w:rFonts w:cs="Arial"/>
                <w:szCs w:val="18"/>
                <w:lang w:eastAsia="zh-CN"/>
              </w:rPr>
              <w:t xml:space="preserve">t is encoded as a </w:t>
            </w:r>
            <w:r w:rsidRPr="001D2CEF">
              <w:rPr>
                <w:rFonts w:cs="Arial"/>
                <w:szCs w:val="18"/>
              </w:rPr>
              <w:t>string of 2 hexadecimal characters (i.e. 8 bits).</w:t>
            </w:r>
          </w:p>
          <w:p w14:paraId="6DD8033A" w14:textId="77777777" w:rsidR="00E92CBF" w:rsidRPr="001D2CEF" w:rsidRDefault="00E92CBF" w:rsidP="00AA7DB8">
            <w:pPr>
              <w:pStyle w:val="TAL"/>
              <w:rPr>
                <w:lang w:eastAsia="zh-CN"/>
              </w:rPr>
            </w:pPr>
            <w:r w:rsidRPr="001D2CEF">
              <w:rPr>
                <w:rFonts w:cs="Arial"/>
                <w:szCs w:val="18"/>
              </w:rPr>
              <w:t>Pattern: '^[A-Fa-f0-9]{2}$'</w:t>
            </w:r>
          </w:p>
        </w:tc>
      </w:tr>
      <w:tr w:rsidR="00E92CBF" w:rsidRPr="001D2CEF" w14:paraId="02667D45"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D415783" w14:textId="77777777" w:rsidR="00E92CBF" w:rsidRPr="001D2CEF" w:rsidRDefault="00E92CBF" w:rsidP="00AA7DB8">
            <w:pPr>
              <w:pStyle w:val="TAL"/>
            </w:pPr>
            <w:r w:rsidRPr="001D2CEF">
              <w:t>AmfSetId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EC6F10A"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6119EC2A" w14:textId="77777777" w:rsidR="00E92CBF" w:rsidRPr="001D2CEF" w:rsidRDefault="00E92CBF" w:rsidP="00AA7DB8">
            <w:pPr>
              <w:pStyle w:val="TAL"/>
              <w:rPr>
                <w:rFonts w:cs="Arial"/>
                <w:szCs w:val="18"/>
              </w:rPr>
            </w:pPr>
            <w:r w:rsidRPr="001D2CEF">
              <w:rPr>
                <w:lang w:eastAsia="zh-CN"/>
              </w:rPr>
              <w:t xml:space="preserve">String identifying the AMF Set ID (10 bits) as specified in </w:t>
            </w:r>
            <w:r w:rsidR="00610218" w:rsidRPr="001D2CEF">
              <w:rPr>
                <w:lang w:eastAsia="zh-CN"/>
              </w:rPr>
              <w:t>clause</w:t>
            </w:r>
            <w:r w:rsidR="00610218">
              <w:rPr>
                <w:lang w:eastAsia="zh-CN"/>
              </w:rPr>
              <w:t> </w:t>
            </w:r>
            <w:r w:rsidRPr="001D2CEF">
              <w:rPr>
                <w:lang w:eastAsia="zh-CN"/>
              </w:rPr>
              <w:t>2.10.1 of 3GPP TS 23.003 [7].</w:t>
            </w:r>
          </w:p>
          <w:p w14:paraId="3A85F7E0" w14:textId="77777777" w:rsidR="00E92CBF" w:rsidRPr="001D2CEF" w:rsidRDefault="00E92CBF" w:rsidP="00AA7DB8">
            <w:pPr>
              <w:pStyle w:val="TAL"/>
              <w:rPr>
                <w:rFonts w:cs="Arial"/>
                <w:szCs w:val="18"/>
              </w:rPr>
            </w:pPr>
            <w:r w:rsidRPr="001D2CEF">
              <w:rPr>
                <w:rFonts w:cs="Arial"/>
                <w:szCs w:val="18"/>
              </w:rPr>
              <w:t>I</w:t>
            </w:r>
            <w:r w:rsidRPr="001D2CEF">
              <w:rPr>
                <w:rFonts w:cs="Arial"/>
                <w:szCs w:val="18"/>
                <w:lang w:eastAsia="zh-CN"/>
              </w:rPr>
              <w:t xml:space="preserve">t is encoded as a </w:t>
            </w:r>
            <w:r w:rsidRPr="001D2CEF">
              <w:rPr>
                <w:rFonts w:cs="Arial"/>
                <w:szCs w:val="18"/>
              </w:rPr>
              <w:t>string of 3 hexadecimal characters where the first character is limited to values 0 to 3 (i.e. 10 bits).</w:t>
            </w:r>
          </w:p>
          <w:p w14:paraId="40832670" w14:textId="77777777" w:rsidR="00E92CBF" w:rsidRPr="001D2CEF" w:rsidRDefault="00E92CBF" w:rsidP="00AA7DB8">
            <w:pPr>
              <w:pStyle w:val="TAL"/>
              <w:rPr>
                <w:lang w:eastAsia="zh-CN"/>
              </w:rPr>
            </w:pPr>
            <w:r w:rsidRPr="001D2CEF">
              <w:rPr>
                <w:rFonts w:cs="Arial"/>
                <w:szCs w:val="18"/>
              </w:rPr>
              <w:t>Pattern: '^[0-3][A-Fa-f0-9]{2}$'</w:t>
            </w:r>
          </w:p>
        </w:tc>
      </w:tr>
      <w:tr w:rsidR="00E92CBF" w:rsidRPr="001D2CEF" w14:paraId="65F0B083"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0E066BB" w14:textId="77777777" w:rsidR="00E92CBF" w:rsidRPr="001D2CEF" w:rsidRDefault="00E92CBF" w:rsidP="00AA7DB8">
            <w:pPr>
              <w:pStyle w:val="TAL"/>
            </w:pPr>
            <w:r w:rsidRPr="001D2CEF">
              <w:t>RfspIndex</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BD1E349" w14:textId="77777777" w:rsidR="00E92CBF" w:rsidRPr="001D2CEF" w:rsidRDefault="00E92CBF" w:rsidP="00AA7DB8">
            <w:pPr>
              <w:pStyle w:val="TAL"/>
            </w:pPr>
            <w:r w:rsidRPr="001D2CEF">
              <w:t>integer</w:t>
            </w:r>
          </w:p>
        </w:tc>
        <w:tc>
          <w:tcPr>
            <w:tcW w:w="2952" w:type="pct"/>
            <w:tcBorders>
              <w:top w:val="single" w:sz="4" w:space="0" w:color="auto"/>
              <w:left w:val="nil"/>
              <w:bottom w:val="single" w:sz="4" w:space="0" w:color="auto"/>
              <w:right w:val="single" w:sz="8" w:space="0" w:color="auto"/>
            </w:tcBorders>
          </w:tcPr>
          <w:p w14:paraId="2E093FB6" w14:textId="77777777" w:rsidR="00E92CBF" w:rsidRPr="001D2CEF" w:rsidRDefault="00E92CBF" w:rsidP="00AA7DB8">
            <w:pPr>
              <w:pStyle w:val="TAL"/>
            </w:pPr>
            <w:r w:rsidRPr="001D2CEF">
              <w:rPr>
                <w:rFonts w:cs="Arial"/>
                <w:szCs w:val="18"/>
              </w:rPr>
              <w:t>U</w:t>
            </w:r>
            <w:r w:rsidRPr="001D2CEF">
              <w:t>nsigned integer representing the "Subscriber Profile ID for RAT/Frequency Priority" as specified in 3GPP TS 36.413 [16].</w:t>
            </w:r>
          </w:p>
          <w:p w14:paraId="33DDFAF1" w14:textId="77777777" w:rsidR="00E92CBF" w:rsidRPr="001D2CEF" w:rsidRDefault="00E92CBF" w:rsidP="00AA7DB8">
            <w:pPr>
              <w:pStyle w:val="TAL"/>
              <w:rPr>
                <w:lang w:eastAsia="zh-CN"/>
              </w:rPr>
            </w:pPr>
            <w:r w:rsidRPr="001D2CEF">
              <w:t>Minimum = 1. Maximum = 256.</w:t>
            </w:r>
          </w:p>
        </w:tc>
      </w:tr>
      <w:tr w:rsidR="00E92CBF" w:rsidRPr="001D2CEF" w14:paraId="60D8A6D5"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DB07DEF" w14:textId="77777777" w:rsidR="00E92CBF" w:rsidRPr="001D2CEF" w:rsidRDefault="00E92CBF" w:rsidP="00AA7DB8">
            <w:pPr>
              <w:pStyle w:val="TAL"/>
            </w:pPr>
            <w:r w:rsidRPr="001D2CEF">
              <w:t>RfspIndexRm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6DC2CB0" w14:textId="77777777" w:rsidR="00E92CBF" w:rsidRPr="001D2CEF" w:rsidRDefault="00E92CBF" w:rsidP="00AA7DB8">
            <w:pPr>
              <w:pStyle w:val="TAL"/>
            </w:pPr>
            <w:r w:rsidRPr="001D2CEF">
              <w:t>integer</w:t>
            </w:r>
          </w:p>
        </w:tc>
        <w:tc>
          <w:tcPr>
            <w:tcW w:w="2952" w:type="pct"/>
            <w:tcBorders>
              <w:top w:val="single" w:sz="4" w:space="0" w:color="auto"/>
              <w:left w:val="nil"/>
              <w:bottom w:val="single" w:sz="4" w:space="0" w:color="auto"/>
              <w:right w:val="single" w:sz="8" w:space="0" w:color="auto"/>
            </w:tcBorders>
          </w:tcPr>
          <w:p w14:paraId="57AB473C" w14:textId="77777777" w:rsidR="00E92CBF" w:rsidRPr="001D2CEF" w:rsidRDefault="00E92CBF" w:rsidP="00AA7DB8">
            <w:pPr>
              <w:pStyle w:val="TAL"/>
              <w:rPr>
                <w:rFonts w:cs="Arial"/>
                <w:szCs w:val="18"/>
              </w:rPr>
            </w:pPr>
            <w:r w:rsidRPr="001D2CEF">
              <w:t>This data type is defined in the same way as the "RfspIndex" data type, but with the OpenAPI "nullable: true" property.</w:t>
            </w:r>
          </w:p>
        </w:tc>
      </w:tr>
      <w:tr w:rsidR="00E92CBF" w:rsidRPr="001D2CEF" w14:paraId="3BB2A762"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28511A4" w14:textId="77777777" w:rsidR="00E92CBF" w:rsidRPr="001D2CEF" w:rsidRDefault="00E92CBF" w:rsidP="00AA7DB8">
            <w:pPr>
              <w:pStyle w:val="TAL"/>
            </w:pPr>
            <w:r w:rsidRPr="001D2CEF">
              <w:t>NfGroupId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602BFBA"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62824C36" w14:textId="77777777" w:rsidR="00E92CBF" w:rsidRPr="001D2CEF" w:rsidRDefault="00E92CBF" w:rsidP="00AA7DB8">
            <w:pPr>
              <w:pStyle w:val="TAL"/>
            </w:pPr>
            <w:r w:rsidRPr="001D2CEF">
              <w:t xml:space="preserve">Identifier of a group of NFs </w:t>
            </w:r>
          </w:p>
        </w:tc>
      </w:tr>
      <w:tr w:rsidR="00E92CBF" w:rsidRPr="001D2CEF" w14:paraId="0A86F3E5"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FCC266E" w14:textId="77777777" w:rsidR="00E92CBF" w:rsidRPr="001D2CEF" w:rsidRDefault="00E92CBF" w:rsidP="00AA7DB8">
            <w:pPr>
              <w:pStyle w:val="TAL"/>
            </w:pPr>
            <w:r w:rsidRPr="001D2CEF">
              <w:t>MtcProviderInformation</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5EB1CE8"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07C0CD0C" w14:textId="77777777" w:rsidR="00E92CBF" w:rsidRPr="001D2CEF" w:rsidRDefault="00E92CBF" w:rsidP="00AA7DB8">
            <w:pPr>
              <w:pStyle w:val="TAL"/>
            </w:pPr>
            <w:r w:rsidRPr="001D2CEF">
              <w:rPr>
                <w:lang w:eastAsia="zh-CN"/>
              </w:rPr>
              <w:t>String uniquely identifying MTC provider information.</w:t>
            </w:r>
          </w:p>
        </w:tc>
      </w:tr>
      <w:tr w:rsidR="00E92CBF" w:rsidRPr="001D2CEF" w14:paraId="766AA52F"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64743F2" w14:textId="77777777" w:rsidR="00E92CBF" w:rsidRPr="001D2CEF" w:rsidRDefault="00E92CBF" w:rsidP="00AA7DB8">
            <w:pPr>
              <w:pStyle w:val="TAL"/>
            </w:pPr>
            <w:r w:rsidRPr="001D2CEF">
              <w:t>CagId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7069E1E"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43EC9A79" w14:textId="77777777" w:rsidR="00E92CBF" w:rsidRPr="001D2CEF" w:rsidRDefault="00E92CBF" w:rsidP="00AA7DB8">
            <w:pPr>
              <w:pStyle w:val="TAL"/>
            </w:pPr>
            <w:r w:rsidRPr="001D2CEF">
              <w:t>String containing a Closed Access Group Identifier.</w:t>
            </w:r>
          </w:p>
          <w:p w14:paraId="66EEE8EC" w14:textId="77777777" w:rsidR="00E92CBF" w:rsidRPr="001D2CEF" w:rsidRDefault="00E92CBF" w:rsidP="00AA7DB8">
            <w:pPr>
              <w:pStyle w:val="TAL"/>
              <w:rPr>
                <w:lang w:eastAsia="zh-CN"/>
              </w:rPr>
            </w:pPr>
            <w:r w:rsidRPr="001D2CEF">
              <w:t>Pattern: "^</w:t>
            </w:r>
            <w:r w:rsidRPr="001D2CEF">
              <w:rPr>
                <w:lang w:val="en-US"/>
              </w:rPr>
              <w:t>[A-Fa-f0-9]{8}</w:t>
            </w:r>
            <w:r w:rsidRPr="001D2CEF">
              <w:t xml:space="preserve">$" </w:t>
            </w:r>
          </w:p>
        </w:tc>
      </w:tr>
      <w:tr w:rsidR="00E92CBF" w:rsidRPr="001D2CEF" w14:paraId="235BA105"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44FFB26" w14:textId="77777777" w:rsidR="00E92CBF" w:rsidRPr="001D2CEF" w:rsidRDefault="00E92CBF" w:rsidP="00AA7DB8">
            <w:pPr>
              <w:pStyle w:val="TAL"/>
            </w:pPr>
            <w:r w:rsidRPr="001D2CEF">
              <w:t>SupiOrSuci</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B62E368"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5BBAD755" w14:textId="77777777" w:rsidR="00E92CBF" w:rsidRPr="001D2CEF" w:rsidRDefault="00E92CBF" w:rsidP="00AA7DB8">
            <w:pPr>
              <w:pStyle w:val="TAL"/>
            </w:pPr>
            <w:r w:rsidRPr="001D2CEF">
              <w:t>String identifying a SUPI or a SUCI.</w:t>
            </w:r>
          </w:p>
          <w:p w14:paraId="29E3CDD1" w14:textId="77777777" w:rsidR="00E92CBF" w:rsidRPr="001D2CEF" w:rsidRDefault="00E92CBF" w:rsidP="00AA7DB8">
            <w:pPr>
              <w:pStyle w:val="TAL"/>
            </w:pPr>
            <w:r w:rsidRPr="001D2CEF">
              <w:t>Pattern: "^(imsi-[0-9]{5,15}|nai-.+|gli-.+|gci-.+|</w:t>
            </w:r>
            <w:r w:rsidRPr="001D2CEF">
              <w:rPr>
                <w:lang w:val="en-US"/>
              </w:rPr>
              <w:t>suci-(0-[0-9]{3}-[0-9]{2,3}|[1-7]-.+)-[0-9]{1,4}-(0-0-.+|[a-fA-F1-9]-([1-9]|[1-9][0-9]|1[0-9]{2}|2[0-4][0-9]|25[0-5])-[a-fA-F0-9]+)</w:t>
            </w:r>
            <w:r w:rsidRPr="001D2CEF">
              <w:t>|.+)$"</w:t>
            </w:r>
          </w:p>
        </w:tc>
      </w:tr>
      <w:tr w:rsidR="00E92CBF" w:rsidRPr="001D2CEF" w14:paraId="6C869E69" w14:textId="77777777" w:rsidTr="00AA7DB8">
        <w:trPr>
          <w:jc w:val="center"/>
        </w:trPr>
        <w:tc>
          <w:tcPr>
            <w:tcW w:w="5000" w:type="pct"/>
            <w:gridSpan w:val="3"/>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D3D0B58" w14:textId="77777777" w:rsidR="00E92CBF" w:rsidRPr="001D2CEF" w:rsidRDefault="00E92CBF" w:rsidP="00AA7DB8">
            <w:pPr>
              <w:pStyle w:val="TAN"/>
              <w:rPr>
                <w:lang w:eastAsia="zh-CN"/>
              </w:rPr>
            </w:pPr>
            <w:r w:rsidRPr="001D2CEF">
              <w:rPr>
                <w:rFonts w:hint="eastAsia"/>
                <w:lang w:eastAsia="zh-CN"/>
              </w:rPr>
              <w:t>NOTE</w:t>
            </w:r>
            <w:r w:rsidRPr="001D2CEF">
              <w:rPr>
                <w:lang w:val="sv-SE" w:eastAsia="zh-CN"/>
              </w:rPr>
              <w:t> 1</w:t>
            </w:r>
            <w:r w:rsidRPr="001D2CEF">
              <w:rPr>
                <w:rFonts w:hint="eastAsia"/>
                <w:lang w:eastAsia="zh-CN"/>
              </w:rPr>
              <w:t>:</w:t>
            </w:r>
            <w:r w:rsidRPr="001D2CEF">
              <w:rPr>
                <w:rFonts w:hint="eastAsia"/>
                <w:lang w:eastAsia="zh-CN"/>
              </w:rPr>
              <w:tab/>
              <w:t xml:space="preserve">The encoding of 3GPP defined </w:t>
            </w:r>
            <w:r w:rsidRPr="001D2CEF">
              <w:rPr>
                <w:lang w:eastAsia="zh-CN"/>
              </w:rPr>
              <w:t>identifiers</w:t>
            </w:r>
            <w:r w:rsidRPr="001D2CEF">
              <w:rPr>
                <w:rFonts w:hint="eastAsia"/>
                <w:lang w:eastAsia="zh-CN"/>
              </w:rPr>
              <w:t xml:space="preserve"> (e.g. IMSI, NAI</w:t>
            </w:r>
            <w:r w:rsidRPr="001D2CEF">
              <w:rPr>
                <w:lang w:eastAsia="zh-CN"/>
              </w:rPr>
              <w:t>, IMEI, GCI, GLI</w:t>
            </w:r>
            <w:r w:rsidRPr="001D2CEF">
              <w:rPr>
                <w:rFonts w:hint="eastAsia"/>
                <w:lang w:eastAsia="zh-CN"/>
              </w:rPr>
              <w:t xml:space="preserve">) shall be prefixed with its corresponding prefix (e.g. </w:t>
            </w:r>
            <w:r w:rsidRPr="001D2CEF">
              <w:rPr>
                <w:rFonts w:cs="Arial"/>
                <w:szCs w:val="18"/>
              </w:rPr>
              <w:t>'</w:t>
            </w:r>
            <w:r w:rsidRPr="001D2CEF">
              <w:rPr>
                <w:rFonts w:cs="Arial" w:hint="eastAsia"/>
                <w:szCs w:val="18"/>
                <w:lang w:eastAsia="zh-CN"/>
              </w:rPr>
              <w:t>imsi-</w:t>
            </w:r>
            <w:r w:rsidRPr="001D2CEF">
              <w:rPr>
                <w:rFonts w:cs="Arial"/>
                <w:szCs w:val="18"/>
              </w:rPr>
              <w:t>'</w:t>
            </w:r>
            <w:r w:rsidRPr="001D2CEF">
              <w:rPr>
                <w:rFonts w:cs="Arial" w:hint="eastAsia"/>
                <w:szCs w:val="18"/>
                <w:lang w:eastAsia="zh-CN"/>
              </w:rPr>
              <w:t>,</w:t>
            </w:r>
            <w:r w:rsidRPr="001D2CEF">
              <w:rPr>
                <w:rFonts w:cs="Arial"/>
                <w:szCs w:val="18"/>
              </w:rPr>
              <w:t>'</w:t>
            </w:r>
            <w:r w:rsidRPr="001D2CEF">
              <w:rPr>
                <w:rFonts w:cs="Arial" w:hint="eastAsia"/>
                <w:szCs w:val="18"/>
                <w:lang w:eastAsia="zh-CN"/>
              </w:rPr>
              <w:t>nai-</w:t>
            </w:r>
            <w:r w:rsidRPr="001D2CEF">
              <w:rPr>
                <w:rFonts w:cs="Arial"/>
                <w:szCs w:val="18"/>
              </w:rPr>
              <w:t>', 'imei-', 'gci-', 'gli-'</w:t>
            </w:r>
            <w:r w:rsidRPr="001D2CEF">
              <w:rPr>
                <w:rFonts w:hint="eastAsia"/>
                <w:lang w:eastAsia="zh-CN"/>
              </w:rPr>
              <w:t>)</w:t>
            </w:r>
            <w:r w:rsidRPr="001D2CEF">
              <w:rPr>
                <w:lang w:eastAsia="zh-CN"/>
              </w:rPr>
              <w:t>.</w:t>
            </w:r>
          </w:p>
          <w:p w14:paraId="79E8F03A" w14:textId="77777777" w:rsidR="00E92CBF" w:rsidRDefault="00E92CBF" w:rsidP="00AA7DB8">
            <w:pPr>
              <w:pStyle w:val="TAN"/>
              <w:rPr>
                <w:lang w:eastAsia="zh-CN"/>
              </w:rPr>
            </w:pPr>
            <w:r w:rsidRPr="001D2CEF">
              <w:rPr>
                <w:lang w:eastAsia="zh-CN"/>
              </w:rPr>
              <w:t>NOTE 2:</w:t>
            </w:r>
            <w:r w:rsidRPr="001D2CEF">
              <w:rPr>
                <w:lang w:eastAsia="zh-CN"/>
              </w:rPr>
              <w:tab/>
              <w:t>Whether the Dnn data type contains just the DNN Network Identifier, or the Network Identifier plus the Operator Identifier, shall be documented in each API where this data type is used.</w:t>
            </w:r>
          </w:p>
          <w:p w14:paraId="7854E949" w14:textId="77777777" w:rsidR="00AA7DB8" w:rsidRPr="001D2CEF" w:rsidRDefault="00AA7DB8" w:rsidP="00AA7DB8">
            <w:pPr>
              <w:pStyle w:val="TAN"/>
            </w:pPr>
            <w:r>
              <w:rPr>
                <w:lang w:eastAsia="zh-CN"/>
              </w:rPr>
              <w:t>NOTE 3:</w:t>
            </w:r>
            <w:r>
              <w:rPr>
                <w:lang w:eastAsia="zh-CN"/>
              </w:rPr>
              <w:tab/>
            </w:r>
            <w:r>
              <w:t>NFs shall be able to receive a NF Instance Id in any UUID format</w:t>
            </w:r>
            <w:r>
              <w:rPr>
                <w:noProof/>
              </w:rPr>
              <w:t>.</w:t>
            </w:r>
          </w:p>
        </w:tc>
      </w:tr>
    </w:tbl>
    <w:p w14:paraId="03781CF5" w14:textId="77777777" w:rsidR="00E92CBF" w:rsidRPr="001D2CEF" w:rsidRDefault="00E92CBF" w:rsidP="00E92CBF"/>
    <w:p w14:paraId="31FB8B64" w14:textId="77777777" w:rsidR="00E92CBF" w:rsidRPr="001D2CEF" w:rsidRDefault="00E92CBF" w:rsidP="00E92CBF"/>
    <w:p w14:paraId="1A1F5180" w14:textId="77777777" w:rsidR="00E92CBF" w:rsidRPr="001D2CEF" w:rsidRDefault="00E92CBF" w:rsidP="00D362EB">
      <w:pPr>
        <w:pStyle w:val="Heading3"/>
      </w:pPr>
      <w:bookmarkStart w:id="528" w:name="_Toc24925803"/>
      <w:bookmarkStart w:id="529" w:name="_Toc24925981"/>
      <w:bookmarkStart w:id="530" w:name="_Toc24926157"/>
      <w:bookmarkStart w:id="531" w:name="_Toc33964010"/>
      <w:bookmarkStart w:id="532" w:name="_Toc33980766"/>
      <w:bookmarkStart w:id="533" w:name="_Toc36462567"/>
      <w:bookmarkStart w:id="534" w:name="_Toc36462763"/>
      <w:bookmarkStart w:id="535" w:name="_Toc43026002"/>
      <w:bookmarkStart w:id="536" w:name="_Toc49763536"/>
      <w:bookmarkStart w:id="537" w:name="_Toc56754232"/>
      <w:bookmarkStart w:id="538" w:name="_Toc88742999"/>
      <w:bookmarkStart w:id="539" w:name="_Toc90649811"/>
      <w:r w:rsidRPr="001D2CEF">
        <w:t>5.3.3</w:t>
      </w:r>
      <w:r w:rsidRPr="001D2CEF">
        <w:tab/>
        <w:t>Enumerations</w:t>
      </w:r>
      <w:bookmarkEnd w:id="528"/>
      <w:bookmarkEnd w:id="529"/>
      <w:bookmarkEnd w:id="530"/>
      <w:bookmarkEnd w:id="531"/>
      <w:bookmarkEnd w:id="532"/>
      <w:bookmarkEnd w:id="533"/>
      <w:bookmarkEnd w:id="534"/>
      <w:bookmarkEnd w:id="535"/>
      <w:bookmarkEnd w:id="536"/>
      <w:bookmarkEnd w:id="537"/>
      <w:bookmarkEnd w:id="538"/>
      <w:bookmarkEnd w:id="539"/>
    </w:p>
    <w:p w14:paraId="3E864AA1" w14:textId="77777777" w:rsidR="00E92CBF" w:rsidRPr="001D2CEF" w:rsidRDefault="00E92CBF" w:rsidP="00E92CBF">
      <w:pPr>
        <w:rPr>
          <w:lang w:val="en-US"/>
        </w:rPr>
      </w:pPr>
      <w:r w:rsidRPr="001D2CEF">
        <w:rPr>
          <w:lang w:val="en-US"/>
        </w:rPr>
        <w:t xml:space="preserve">For </w:t>
      </w:r>
      <w:r w:rsidRPr="001D2CEF">
        <w:t>Data Types related to Subscription, Identification and Numbering,</w:t>
      </w:r>
      <w:r w:rsidRPr="001D2CEF">
        <w:rPr>
          <w:lang w:val="en-US"/>
        </w:rPr>
        <w:t xml:space="preserve"> no </w:t>
      </w:r>
      <w:r w:rsidRPr="001D2CEF">
        <w:t>Enumerations data types are defined in this version of the specification.</w:t>
      </w:r>
    </w:p>
    <w:p w14:paraId="40E9E5FE" w14:textId="77777777" w:rsidR="00E92CBF" w:rsidRPr="001D2CEF" w:rsidRDefault="00E92CBF" w:rsidP="00D362EB">
      <w:pPr>
        <w:pStyle w:val="Heading3"/>
      </w:pPr>
      <w:bookmarkStart w:id="540" w:name="_Toc24925804"/>
      <w:bookmarkStart w:id="541" w:name="_Toc24925982"/>
      <w:bookmarkStart w:id="542" w:name="_Toc24926158"/>
      <w:bookmarkStart w:id="543" w:name="_Toc33964011"/>
      <w:bookmarkStart w:id="544" w:name="_Toc33980767"/>
      <w:bookmarkStart w:id="545" w:name="_Toc36462568"/>
      <w:bookmarkStart w:id="546" w:name="_Toc36462764"/>
      <w:bookmarkStart w:id="547" w:name="_Toc43026003"/>
      <w:bookmarkStart w:id="548" w:name="_Toc49763537"/>
      <w:bookmarkStart w:id="549" w:name="_Toc56754233"/>
      <w:bookmarkStart w:id="550" w:name="_Toc88743000"/>
      <w:bookmarkStart w:id="551" w:name="_Toc90649812"/>
      <w:r w:rsidRPr="001D2CEF">
        <w:t>5.3.4</w:t>
      </w:r>
      <w:r w:rsidRPr="001D2CEF">
        <w:tab/>
        <w:t>Structured Data Types</w:t>
      </w:r>
      <w:bookmarkEnd w:id="540"/>
      <w:bookmarkEnd w:id="541"/>
      <w:bookmarkEnd w:id="542"/>
      <w:bookmarkEnd w:id="543"/>
      <w:bookmarkEnd w:id="544"/>
      <w:bookmarkEnd w:id="545"/>
      <w:bookmarkEnd w:id="546"/>
      <w:bookmarkEnd w:id="547"/>
      <w:bookmarkEnd w:id="548"/>
      <w:bookmarkEnd w:id="549"/>
      <w:bookmarkEnd w:id="550"/>
      <w:bookmarkEnd w:id="551"/>
    </w:p>
    <w:p w14:paraId="68292381" w14:textId="77777777" w:rsidR="00E92CBF" w:rsidRPr="001D2CEF" w:rsidRDefault="00E92CBF" w:rsidP="00D362EB">
      <w:pPr>
        <w:pStyle w:val="Heading4"/>
      </w:pPr>
      <w:bookmarkStart w:id="552" w:name="_Toc24925805"/>
      <w:bookmarkStart w:id="553" w:name="_Toc24925983"/>
      <w:bookmarkStart w:id="554" w:name="_Toc24926159"/>
      <w:bookmarkStart w:id="555" w:name="_Toc33964012"/>
      <w:bookmarkStart w:id="556" w:name="_Toc33980768"/>
      <w:bookmarkStart w:id="557" w:name="_Toc36462569"/>
      <w:bookmarkStart w:id="558" w:name="_Toc36462765"/>
      <w:bookmarkStart w:id="559" w:name="_Toc43026004"/>
      <w:bookmarkStart w:id="560" w:name="_Toc49763538"/>
      <w:bookmarkStart w:id="561" w:name="_Toc56754234"/>
      <w:bookmarkStart w:id="562" w:name="_Toc88743001"/>
      <w:bookmarkStart w:id="563" w:name="_Toc90649813"/>
      <w:r w:rsidRPr="001D2CEF">
        <w:t>5.3.4.1</w:t>
      </w:r>
      <w:r w:rsidRPr="001D2CEF">
        <w:tab/>
        <w:t>Type: Guami</w:t>
      </w:r>
      <w:bookmarkEnd w:id="552"/>
      <w:bookmarkEnd w:id="553"/>
      <w:bookmarkEnd w:id="554"/>
      <w:bookmarkEnd w:id="555"/>
      <w:bookmarkEnd w:id="556"/>
      <w:bookmarkEnd w:id="557"/>
      <w:bookmarkEnd w:id="558"/>
      <w:bookmarkEnd w:id="559"/>
      <w:bookmarkEnd w:id="560"/>
      <w:bookmarkEnd w:id="561"/>
      <w:bookmarkEnd w:id="562"/>
      <w:bookmarkEnd w:id="563"/>
    </w:p>
    <w:p w14:paraId="0D43EABA" w14:textId="77777777" w:rsidR="00E92CBF" w:rsidRPr="001D2CEF" w:rsidRDefault="00E92CBF" w:rsidP="00E92CBF">
      <w:pPr>
        <w:pStyle w:val="TH"/>
      </w:pPr>
      <w:r w:rsidRPr="001D2CEF">
        <w:rPr>
          <w:noProof/>
        </w:rPr>
        <w:t>Table </w:t>
      </w:r>
      <w:r w:rsidRPr="001D2CEF">
        <w:t xml:space="preserve">5.3.4.1-1: </w:t>
      </w:r>
      <w:r w:rsidRPr="001D2CEF">
        <w:rPr>
          <w:noProof/>
        </w:rPr>
        <w:t xml:space="preserve">Definition of type </w:t>
      </w:r>
      <w:r w:rsidRPr="001D2CEF">
        <w:t>Guami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1D2CEF" w14:paraId="3E400F74"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01909367" w14:textId="77777777" w:rsidR="00E92CBF" w:rsidRPr="001D2CEF" w:rsidRDefault="00E92CBF" w:rsidP="00AA7DB8">
            <w:pPr>
              <w:pStyle w:val="TAH"/>
            </w:pPr>
            <w:r w:rsidRPr="001D2CE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27381E1" w14:textId="77777777" w:rsidR="00E92CBF" w:rsidRPr="001D2CEF" w:rsidRDefault="00E92CBF" w:rsidP="00AA7DB8">
            <w:pPr>
              <w:pStyle w:val="TAH"/>
            </w:pPr>
            <w:r w:rsidRPr="001D2CE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44A55B4" w14:textId="77777777" w:rsidR="00E92CBF" w:rsidRPr="001D2CEF" w:rsidRDefault="00E92CBF" w:rsidP="00AA7DB8">
            <w:pPr>
              <w:pStyle w:val="TAH"/>
            </w:pPr>
            <w:r w:rsidRPr="001D2CE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2C6ABDF" w14:textId="77777777" w:rsidR="00E92CBF" w:rsidRPr="001D2CEF"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ABC8B7D" w14:textId="77777777" w:rsidR="00E92CBF" w:rsidRPr="001D2CEF" w:rsidRDefault="00E92CBF" w:rsidP="00AA7DB8">
            <w:pPr>
              <w:pStyle w:val="TAH"/>
              <w:rPr>
                <w:rFonts w:cs="Arial"/>
                <w:szCs w:val="18"/>
              </w:rPr>
            </w:pPr>
            <w:r w:rsidRPr="001D2CEF">
              <w:rPr>
                <w:rFonts w:cs="Arial"/>
                <w:szCs w:val="18"/>
              </w:rPr>
              <w:t>Description</w:t>
            </w:r>
          </w:p>
        </w:tc>
      </w:tr>
      <w:tr w:rsidR="00E92CBF" w:rsidRPr="001D2CEF" w14:paraId="109BD87C"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3A9DB533" w14:textId="77777777" w:rsidR="00E92CBF" w:rsidRPr="001D2CEF" w:rsidRDefault="00E92CBF" w:rsidP="00AA7DB8">
            <w:pPr>
              <w:pStyle w:val="TAL"/>
            </w:pPr>
            <w:r w:rsidRPr="001D2CEF">
              <w:t>plmnId</w:t>
            </w:r>
          </w:p>
        </w:tc>
        <w:tc>
          <w:tcPr>
            <w:tcW w:w="1559" w:type="dxa"/>
            <w:tcBorders>
              <w:top w:val="single" w:sz="4" w:space="0" w:color="auto"/>
              <w:left w:val="single" w:sz="4" w:space="0" w:color="auto"/>
              <w:bottom w:val="single" w:sz="4" w:space="0" w:color="auto"/>
              <w:right w:val="single" w:sz="4" w:space="0" w:color="auto"/>
            </w:tcBorders>
          </w:tcPr>
          <w:p w14:paraId="4F3D3A1F" w14:textId="77777777" w:rsidR="00E92CBF" w:rsidRPr="001D2CEF" w:rsidRDefault="00E92CBF" w:rsidP="00AA7DB8">
            <w:pPr>
              <w:pStyle w:val="TAL"/>
            </w:pPr>
            <w:r w:rsidRPr="001D2CEF">
              <w:t>PlmnId</w:t>
            </w:r>
            <w:r w:rsidR="00050A21">
              <w:t>Nid</w:t>
            </w:r>
          </w:p>
        </w:tc>
        <w:tc>
          <w:tcPr>
            <w:tcW w:w="425" w:type="dxa"/>
            <w:tcBorders>
              <w:top w:val="single" w:sz="4" w:space="0" w:color="auto"/>
              <w:left w:val="single" w:sz="4" w:space="0" w:color="auto"/>
              <w:bottom w:val="single" w:sz="4" w:space="0" w:color="auto"/>
              <w:right w:val="single" w:sz="4" w:space="0" w:color="auto"/>
            </w:tcBorders>
          </w:tcPr>
          <w:p w14:paraId="7AEB93DF" w14:textId="77777777" w:rsidR="00E92CBF" w:rsidRPr="001D2CEF" w:rsidRDefault="00E92CBF" w:rsidP="00AA7DB8">
            <w:pPr>
              <w:pStyle w:val="TAC"/>
            </w:pPr>
            <w:r w:rsidRPr="001D2CEF">
              <w:t>M</w:t>
            </w:r>
          </w:p>
        </w:tc>
        <w:tc>
          <w:tcPr>
            <w:tcW w:w="1134" w:type="dxa"/>
            <w:tcBorders>
              <w:top w:val="single" w:sz="4" w:space="0" w:color="auto"/>
              <w:left w:val="single" w:sz="4" w:space="0" w:color="auto"/>
              <w:bottom w:val="single" w:sz="4" w:space="0" w:color="auto"/>
              <w:right w:val="single" w:sz="4" w:space="0" w:color="auto"/>
            </w:tcBorders>
          </w:tcPr>
          <w:p w14:paraId="3A94BF55" w14:textId="77777777" w:rsidR="00E92CBF" w:rsidRPr="001D2CEF" w:rsidRDefault="00E92CBF" w:rsidP="00AA7DB8">
            <w:pPr>
              <w:pStyle w:val="TAL"/>
            </w:pPr>
            <w:r w:rsidRPr="001D2CEF">
              <w:t>1</w:t>
            </w:r>
          </w:p>
        </w:tc>
        <w:tc>
          <w:tcPr>
            <w:tcW w:w="4359" w:type="dxa"/>
            <w:tcBorders>
              <w:top w:val="single" w:sz="4" w:space="0" w:color="auto"/>
              <w:left w:val="single" w:sz="4" w:space="0" w:color="auto"/>
              <w:bottom w:val="single" w:sz="4" w:space="0" w:color="auto"/>
              <w:right w:val="single" w:sz="4" w:space="0" w:color="auto"/>
            </w:tcBorders>
          </w:tcPr>
          <w:p w14:paraId="777CFA50" w14:textId="77777777" w:rsidR="00E92CBF" w:rsidRPr="001D2CEF" w:rsidRDefault="00E92CBF" w:rsidP="00AA7DB8">
            <w:pPr>
              <w:pStyle w:val="TAL"/>
              <w:rPr>
                <w:rFonts w:cs="Arial"/>
                <w:szCs w:val="18"/>
              </w:rPr>
            </w:pPr>
            <w:r w:rsidRPr="001D2CEF">
              <w:rPr>
                <w:rFonts w:cs="Arial"/>
                <w:szCs w:val="18"/>
              </w:rPr>
              <w:t>PLMN Identity</w:t>
            </w:r>
            <w:r w:rsidR="00B55D24">
              <w:rPr>
                <w:rFonts w:cs="Arial"/>
                <w:szCs w:val="18"/>
              </w:rPr>
              <w:t xml:space="preserve"> </w:t>
            </w:r>
            <w:r w:rsidR="00B55D24">
              <w:rPr>
                <w:rFonts w:cs="Arial" w:hint="eastAsia"/>
                <w:szCs w:val="18"/>
                <w:lang w:eastAsia="zh-CN"/>
              </w:rPr>
              <w:t>and Network Identity</w:t>
            </w:r>
          </w:p>
        </w:tc>
      </w:tr>
      <w:tr w:rsidR="00E92CBF" w:rsidRPr="001D2CEF" w14:paraId="758A5EB2"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45CCC59E" w14:textId="77777777" w:rsidR="00E92CBF" w:rsidRPr="001D2CEF" w:rsidRDefault="00E92CBF" w:rsidP="00AA7DB8">
            <w:pPr>
              <w:pStyle w:val="TAL"/>
            </w:pPr>
            <w:r w:rsidRPr="001D2CEF">
              <w:t>amfId</w:t>
            </w:r>
          </w:p>
        </w:tc>
        <w:tc>
          <w:tcPr>
            <w:tcW w:w="1559" w:type="dxa"/>
            <w:tcBorders>
              <w:top w:val="single" w:sz="4" w:space="0" w:color="auto"/>
              <w:left w:val="single" w:sz="4" w:space="0" w:color="auto"/>
              <w:bottom w:val="single" w:sz="4" w:space="0" w:color="auto"/>
              <w:right w:val="single" w:sz="4" w:space="0" w:color="auto"/>
            </w:tcBorders>
          </w:tcPr>
          <w:p w14:paraId="5BC61D8E" w14:textId="77777777" w:rsidR="00E92CBF" w:rsidRPr="001D2CEF" w:rsidRDefault="00E92CBF" w:rsidP="00AA7DB8">
            <w:pPr>
              <w:pStyle w:val="TAL"/>
            </w:pPr>
            <w:r w:rsidRPr="001D2CEF">
              <w:t>AmfId</w:t>
            </w:r>
          </w:p>
        </w:tc>
        <w:tc>
          <w:tcPr>
            <w:tcW w:w="425" w:type="dxa"/>
            <w:tcBorders>
              <w:top w:val="single" w:sz="4" w:space="0" w:color="auto"/>
              <w:left w:val="single" w:sz="4" w:space="0" w:color="auto"/>
              <w:bottom w:val="single" w:sz="4" w:space="0" w:color="auto"/>
              <w:right w:val="single" w:sz="4" w:space="0" w:color="auto"/>
            </w:tcBorders>
          </w:tcPr>
          <w:p w14:paraId="5A68C4A6" w14:textId="77777777" w:rsidR="00E92CBF" w:rsidRPr="001D2CEF" w:rsidRDefault="00E92CBF" w:rsidP="00AA7DB8">
            <w:pPr>
              <w:pStyle w:val="TAC"/>
            </w:pPr>
            <w:r w:rsidRPr="001D2CEF">
              <w:t>M</w:t>
            </w:r>
          </w:p>
        </w:tc>
        <w:tc>
          <w:tcPr>
            <w:tcW w:w="1134" w:type="dxa"/>
            <w:tcBorders>
              <w:top w:val="single" w:sz="4" w:space="0" w:color="auto"/>
              <w:left w:val="single" w:sz="4" w:space="0" w:color="auto"/>
              <w:bottom w:val="single" w:sz="4" w:space="0" w:color="auto"/>
              <w:right w:val="single" w:sz="4" w:space="0" w:color="auto"/>
            </w:tcBorders>
          </w:tcPr>
          <w:p w14:paraId="004CFC02" w14:textId="77777777" w:rsidR="00E92CBF" w:rsidRPr="001D2CEF" w:rsidRDefault="00E92CBF" w:rsidP="00AA7DB8">
            <w:pPr>
              <w:pStyle w:val="TAL"/>
            </w:pPr>
            <w:r w:rsidRPr="001D2CEF">
              <w:t>1</w:t>
            </w:r>
          </w:p>
        </w:tc>
        <w:tc>
          <w:tcPr>
            <w:tcW w:w="4359" w:type="dxa"/>
            <w:tcBorders>
              <w:top w:val="single" w:sz="4" w:space="0" w:color="auto"/>
              <w:left w:val="single" w:sz="4" w:space="0" w:color="auto"/>
              <w:bottom w:val="single" w:sz="4" w:space="0" w:color="auto"/>
              <w:right w:val="single" w:sz="4" w:space="0" w:color="auto"/>
            </w:tcBorders>
          </w:tcPr>
          <w:p w14:paraId="246C9B31" w14:textId="77777777" w:rsidR="00E92CBF" w:rsidRPr="001D2CEF" w:rsidRDefault="00E92CBF" w:rsidP="00AA7DB8">
            <w:pPr>
              <w:pStyle w:val="TAL"/>
              <w:rPr>
                <w:rFonts w:cs="Arial"/>
                <w:szCs w:val="18"/>
              </w:rPr>
            </w:pPr>
            <w:r w:rsidRPr="001D2CEF">
              <w:rPr>
                <w:rFonts w:cs="Arial"/>
                <w:szCs w:val="18"/>
              </w:rPr>
              <w:t>AMF Identity</w:t>
            </w:r>
          </w:p>
        </w:tc>
      </w:tr>
    </w:tbl>
    <w:p w14:paraId="585FCE38" w14:textId="77777777" w:rsidR="00E92CBF" w:rsidRPr="001D2CEF" w:rsidRDefault="00E92CBF" w:rsidP="00E92CBF"/>
    <w:p w14:paraId="6E772869" w14:textId="77777777" w:rsidR="00E92CBF" w:rsidRPr="001D2CEF" w:rsidRDefault="00E92CBF" w:rsidP="00D362EB">
      <w:pPr>
        <w:pStyle w:val="Heading4"/>
      </w:pPr>
      <w:bookmarkStart w:id="564" w:name="_Toc24925806"/>
      <w:bookmarkStart w:id="565" w:name="_Toc24925984"/>
      <w:bookmarkStart w:id="566" w:name="_Toc24926160"/>
      <w:bookmarkStart w:id="567" w:name="_Toc33964013"/>
      <w:bookmarkStart w:id="568" w:name="_Toc33980769"/>
      <w:bookmarkStart w:id="569" w:name="_Toc36462570"/>
      <w:bookmarkStart w:id="570" w:name="_Toc36462766"/>
      <w:bookmarkStart w:id="571" w:name="_Toc43026005"/>
      <w:bookmarkStart w:id="572" w:name="_Toc49763539"/>
      <w:bookmarkStart w:id="573" w:name="_Toc56754235"/>
      <w:bookmarkStart w:id="574" w:name="_Toc88743002"/>
      <w:bookmarkStart w:id="575" w:name="_Toc90649814"/>
      <w:r w:rsidRPr="001D2CEF">
        <w:t>5.3.4.2</w:t>
      </w:r>
      <w:r w:rsidRPr="001D2CEF">
        <w:tab/>
        <w:t>Type: NetworkId</w:t>
      </w:r>
      <w:bookmarkEnd w:id="564"/>
      <w:bookmarkEnd w:id="565"/>
      <w:bookmarkEnd w:id="566"/>
      <w:bookmarkEnd w:id="567"/>
      <w:bookmarkEnd w:id="568"/>
      <w:bookmarkEnd w:id="569"/>
      <w:bookmarkEnd w:id="570"/>
      <w:bookmarkEnd w:id="571"/>
      <w:bookmarkEnd w:id="572"/>
      <w:bookmarkEnd w:id="573"/>
      <w:bookmarkEnd w:id="574"/>
      <w:bookmarkEnd w:id="575"/>
    </w:p>
    <w:p w14:paraId="6C563DD3" w14:textId="77777777" w:rsidR="00E92CBF" w:rsidRPr="001D2CEF" w:rsidRDefault="00E92CBF" w:rsidP="00E92CBF">
      <w:pPr>
        <w:pStyle w:val="TH"/>
      </w:pPr>
      <w:r w:rsidRPr="001D2CEF">
        <w:rPr>
          <w:noProof/>
        </w:rPr>
        <w:t>Table </w:t>
      </w:r>
      <w:r w:rsidRPr="001D2CEF">
        <w:t xml:space="preserve">5.3.4.2-1: </w:t>
      </w:r>
      <w:r w:rsidRPr="001D2CEF">
        <w:rPr>
          <w:noProof/>
        </w:rPr>
        <w:t xml:space="preserve">Definition of type </w:t>
      </w:r>
      <w:r w:rsidRPr="001D2CEF">
        <w:t>NetworkId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1D2CEF" w14:paraId="78988EDD"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438EC741" w14:textId="77777777" w:rsidR="00E92CBF" w:rsidRPr="001D2CEF" w:rsidRDefault="00E92CBF" w:rsidP="00AA7DB8">
            <w:pPr>
              <w:pStyle w:val="TAH"/>
            </w:pPr>
            <w:r w:rsidRPr="001D2CE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77EEF57" w14:textId="77777777" w:rsidR="00E92CBF" w:rsidRPr="001D2CEF" w:rsidRDefault="00E92CBF" w:rsidP="00AA7DB8">
            <w:pPr>
              <w:pStyle w:val="TAH"/>
            </w:pPr>
            <w:r w:rsidRPr="001D2CE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BB0B792" w14:textId="77777777" w:rsidR="00E92CBF" w:rsidRPr="001D2CEF" w:rsidRDefault="00E92CBF" w:rsidP="00AA7DB8">
            <w:pPr>
              <w:pStyle w:val="TAH"/>
            </w:pPr>
            <w:r w:rsidRPr="001D2CE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57F2326" w14:textId="77777777" w:rsidR="00E92CBF" w:rsidRPr="001D2CEF"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9742ABD" w14:textId="77777777" w:rsidR="00E92CBF" w:rsidRPr="001D2CEF" w:rsidRDefault="00E92CBF" w:rsidP="00AA7DB8">
            <w:pPr>
              <w:pStyle w:val="TAH"/>
              <w:rPr>
                <w:rFonts w:cs="Arial"/>
                <w:szCs w:val="18"/>
              </w:rPr>
            </w:pPr>
            <w:r w:rsidRPr="001D2CEF">
              <w:rPr>
                <w:rFonts w:cs="Arial"/>
                <w:szCs w:val="18"/>
              </w:rPr>
              <w:t>Description</w:t>
            </w:r>
          </w:p>
        </w:tc>
      </w:tr>
      <w:tr w:rsidR="00E92CBF" w:rsidRPr="001D2CEF" w14:paraId="37092FBF"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0FADBE62" w14:textId="77777777" w:rsidR="00E92CBF" w:rsidRPr="001D2CEF" w:rsidRDefault="00E92CBF" w:rsidP="00AA7DB8">
            <w:pPr>
              <w:pStyle w:val="TAL"/>
            </w:pPr>
            <w:r w:rsidRPr="001D2CEF">
              <w:t>mcc</w:t>
            </w:r>
          </w:p>
        </w:tc>
        <w:tc>
          <w:tcPr>
            <w:tcW w:w="1559" w:type="dxa"/>
            <w:tcBorders>
              <w:top w:val="single" w:sz="4" w:space="0" w:color="auto"/>
              <w:left w:val="single" w:sz="4" w:space="0" w:color="auto"/>
              <w:bottom w:val="single" w:sz="4" w:space="0" w:color="auto"/>
              <w:right w:val="single" w:sz="4" w:space="0" w:color="auto"/>
            </w:tcBorders>
          </w:tcPr>
          <w:p w14:paraId="176D6017" w14:textId="77777777" w:rsidR="00E92CBF" w:rsidRPr="001D2CEF" w:rsidRDefault="00E92CBF" w:rsidP="00AA7DB8">
            <w:pPr>
              <w:pStyle w:val="TAL"/>
            </w:pPr>
            <w:r w:rsidRPr="001D2CEF">
              <w:t>Mcc</w:t>
            </w:r>
          </w:p>
        </w:tc>
        <w:tc>
          <w:tcPr>
            <w:tcW w:w="425" w:type="dxa"/>
            <w:tcBorders>
              <w:top w:val="single" w:sz="4" w:space="0" w:color="auto"/>
              <w:left w:val="single" w:sz="4" w:space="0" w:color="auto"/>
              <w:bottom w:val="single" w:sz="4" w:space="0" w:color="auto"/>
              <w:right w:val="single" w:sz="4" w:space="0" w:color="auto"/>
            </w:tcBorders>
          </w:tcPr>
          <w:p w14:paraId="5A0C0575" w14:textId="77777777" w:rsidR="00E92CBF" w:rsidRPr="001D2CEF" w:rsidRDefault="00E92CBF" w:rsidP="00AA7DB8">
            <w:pPr>
              <w:pStyle w:val="TAC"/>
            </w:pPr>
            <w:r w:rsidRPr="001D2CEF">
              <w:t>C</w:t>
            </w:r>
          </w:p>
        </w:tc>
        <w:tc>
          <w:tcPr>
            <w:tcW w:w="1134" w:type="dxa"/>
            <w:tcBorders>
              <w:top w:val="single" w:sz="4" w:space="0" w:color="auto"/>
              <w:left w:val="single" w:sz="4" w:space="0" w:color="auto"/>
              <w:bottom w:val="single" w:sz="4" w:space="0" w:color="auto"/>
              <w:right w:val="single" w:sz="4" w:space="0" w:color="auto"/>
            </w:tcBorders>
          </w:tcPr>
          <w:p w14:paraId="1A3A2EB3" w14:textId="77777777" w:rsidR="00E92CBF" w:rsidRPr="001D2CEF" w:rsidRDefault="00E92CBF" w:rsidP="00AA7DB8">
            <w:pPr>
              <w:pStyle w:val="TAL"/>
            </w:pPr>
            <w:r w:rsidRPr="001D2CEF">
              <w:t>0..1</w:t>
            </w:r>
          </w:p>
        </w:tc>
        <w:tc>
          <w:tcPr>
            <w:tcW w:w="4359" w:type="dxa"/>
            <w:tcBorders>
              <w:top w:val="single" w:sz="4" w:space="0" w:color="auto"/>
              <w:left w:val="single" w:sz="4" w:space="0" w:color="auto"/>
              <w:bottom w:val="single" w:sz="4" w:space="0" w:color="auto"/>
              <w:right w:val="single" w:sz="4" w:space="0" w:color="auto"/>
            </w:tcBorders>
          </w:tcPr>
          <w:p w14:paraId="451E50A9" w14:textId="77777777" w:rsidR="00E92CBF" w:rsidRPr="001D2CEF" w:rsidRDefault="00E92CBF" w:rsidP="00AA7DB8">
            <w:pPr>
              <w:pStyle w:val="TAL"/>
              <w:rPr>
                <w:rFonts w:cs="Arial"/>
                <w:szCs w:val="18"/>
              </w:rPr>
            </w:pPr>
            <w:r w:rsidRPr="001D2CEF">
              <w:rPr>
                <w:rFonts w:cs="Arial"/>
                <w:szCs w:val="18"/>
              </w:rPr>
              <w:t xml:space="preserve">Mobile Country Code </w:t>
            </w:r>
          </w:p>
        </w:tc>
      </w:tr>
      <w:tr w:rsidR="00E92CBF" w:rsidRPr="001D2CEF" w14:paraId="265BF782"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76798FBF" w14:textId="77777777" w:rsidR="00E92CBF" w:rsidRPr="001D2CEF" w:rsidRDefault="00E92CBF" w:rsidP="00AA7DB8">
            <w:pPr>
              <w:pStyle w:val="TAL"/>
            </w:pPr>
            <w:r w:rsidRPr="001D2CEF">
              <w:t>mnc</w:t>
            </w:r>
          </w:p>
        </w:tc>
        <w:tc>
          <w:tcPr>
            <w:tcW w:w="1559" w:type="dxa"/>
            <w:tcBorders>
              <w:top w:val="single" w:sz="4" w:space="0" w:color="auto"/>
              <w:left w:val="single" w:sz="4" w:space="0" w:color="auto"/>
              <w:bottom w:val="single" w:sz="4" w:space="0" w:color="auto"/>
              <w:right w:val="single" w:sz="4" w:space="0" w:color="auto"/>
            </w:tcBorders>
          </w:tcPr>
          <w:p w14:paraId="308C78AA" w14:textId="77777777" w:rsidR="00E92CBF" w:rsidRPr="001D2CEF" w:rsidRDefault="00E92CBF" w:rsidP="00AA7DB8">
            <w:pPr>
              <w:pStyle w:val="TAL"/>
            </w:pPr>
            <w:r w:rsidRPr="001D2CEF">
              <w:t>Mnc</w:t>
            </w:r>
          </w:p>
        </w:tc>
        <w:tc>
          <w:tcPr>
            <w:tcW w:w="425" w:type="dxa"/>
            <w:tcBorders>
              <w:top w:val="single" w:sz="4" w:space="0" w:color="auto"/>
              <w:left w:val="single" w:sz="4" w:space="0" w:color="auto"/>
              <w:bottom w:val="single" w:sz="4" w:space="0" w:color="auto"/>
              <w:right w:val="single" w:sz="4" w:space="0" w:color="auto"/>
            </w:tcBorders>
          </w:tcPr>
          <w:p w14:paraId="17FDE95A" w14:textId="77777777" w:rsidR="00E92CBF" w:rsidRPr="001D2CEF" w:rsidRDefault="00E92CBF" w:rsidP="00AA7DB8">
            <w:pPr>
              <w:pStyle w:val="TAC"/>
            </w:pPr>
            <w:r w:rsidRPr="001D2CEF">
              <w:t>C</w:t>
            </w:r>
          </w:p>
        </w:tc>
        <w:tc>
          <w:tcPr>
            <w:tcW w:w="1134" w:type="dxa"/>
            <w:tcBorders>
              <w:top w:val="single" w:sz="4" w:space="0" w:color="auto"/>
              <w:left w:val="single" w:sz="4" w:space="0" w:color="auto"/>
              <w:bottom w:val="single" w:sz="4" w:space="0" w:color="auto"/>
              <w:right w:val="single" w:sz="4" w:space="0" w:color="auto"/>
            </w:tcBorders>
          </w:tcPr>
          <w:p w14:paraId="02EDE223" w14:textId="77777777" w:rsidR="00E92CBF" w:rsidRPr="001D2CEF" w:rsidRDefault="00E92CBF" w:rsidP="00AA7DB8">
            <w:pPr>
              <w:pStyle w:val="TAL"/>
            </w:pPr>
            <w:r w:rsidRPr="001D2CEF">
              <w:t>0..1</w:t>
            </w:r>
          </w:p>
        </w:tc>
        <w:tc>
          <w:tcPr>
            <w:tcW w:w="4359" w:type="dxa"/>
            <w:tcBorders>
              <w:top w:val="single" w:sz="4" w:space="0" w:color="auto"/>
              <w:left w:val="single" w:sz="4" w:space="0" w:color="auto"/>
              <w:bottom w:val="single" w:sz="4" w:space="0" w:color="auto"/>
              <w:right w:val="single" w:sz="4" w:space="0" w:color="auto"/>
            </w:tcBorders>
          </w:tcPr>
          <w:p w14:paraId="7B091448" w14:textId="77777777" w:rsidR="00E92CBF" w:rsidRPr="001D2CEF" w:rsidRDefault="00E92CBF" w:rsidP="00AA7DB8">
            <w:pPr>
              <w:pStyle w:val="TAL"/>
              <w:rPr>
                <w:rFonts w:cs="Arial"/>
                <w:szCs w:val="18"/>
              </w:rPr>
            </w:pPr>
            <w:r w:rsidRPr="001D2CEF">
              <w:rPr>
                <w:rFonts w:cs="Arial"/>
                <w:szCs w:val="18"/>
              </w:rPr>
              <w:t xml:space="preserve">Mobile Network Code </w:t>
            </w:r>
          </w:p>
        </w:tc>
      </w:tr>
      <w:tr w:rsidR="00E92CBF" w:rsidRPr="001D2CEF" w14:paraId="0EEAEEA0" w14:textId="77777777" w:rsidTr="00AA7DB8">
        <w:trPr>
          <w:jc w:val="center"/>
        </w:trPr>
        <w:tc>
          <w:tcPr>
            <w:tcW w:w="9288" w:type="dxa"/>
            <w:gridSpan w:val="5"/>
            <w:tcBorders>
              <w:top w:val="single" w:sz="4" w:space="0" w:color="auto"/>
              <w:left w:val="single" w:sz="4" w:space="0" w:color="auto"/>
              <w:bottom w:val="single" w:sz="4" w:space="0" w:color="auto"/>
              <w:right w:val="single" w:sz="4" w:space="0" w:color="auto"/>
            </w:tcBorders>
          </w:tcPr>
          <w:p w14:paraId="31330F9E" w14:textId="77777777" w:rsidR="00E92CBF" w:rsidRPr="001D2CEF" w:rsidRDefault="00E92CBF" w:rsidP="00AA7DB8">
            <w:pPr>
              <w:pStyle w:val="TAN"/>
            </w:pPr>
            <w:r w:rsidRPr="001D2CEF">
              <w:t>NOTE:</w:t>
            </w:r>
            <w:r w:rsidRPr="001D2CEF">
              <w:tab/>
              <w:t>At least one MNC or MCC shall be included.</w:t>
            </w:r>
          </w:p>
        </w:tc>
      </w:tr>
    </w:tbl>
    <w:p w14:paraId="65D13BE0" w14:textId="77777777" w:rsidR="00E92CBF" w:rsidRPr="001D2CEF" w:rsidRDefault="00E92CBF" w:rsidP="00E92CBF"/>
    <w:p w14:paraId="26F2F2B8" w14:textId="77777777" w:rsidR="00E92CBF" w:rsidRPr="001D2CEF" w:rsidRDefault="00E92CBF" w:rsidP="00D362EB">
      <w:pPr>
        <w:pStyle w:val="Heading4"/>
      </w:pPr>
      <w:bookmarkStart w:id="576" w:name="_Toc24925807"/>
      <w:bookmarkStart w:id="577" w:name="_Toc24925985"/>
      <w:bookmarkStart w:id="578" w:name="_Toc24926161"/>
      <w:bookmarkStart w:id="579" w:name="_Toc33964014"/>
      <w:bookmarkStart w:id="580" w:name="_Toc33980770"/>
      <w:bookmarkStart w:id="581" w:name="_Toc36462571"/>
      <w:bookmarkStart w:id="582" w:name="_Toc36462767"/>
      <w:bookmarkStart w:id="583" w:name="_Toc43026006"/>
      <w:bookmarkStart w:id="584" w:name="_Toc49763540"/>
      <w:bookmarkStart w:id="585" w:name="_Toc56754236"/>
      <w:bookmarkStart w:id="586" w:name="_Toc88743003"/>
      <w:bookmarkStart w:id="587" w:name="_Toc90649815"/>
      <w:r w:rsidRPr="001D2CEF">
        <w:t>5.3.4.3</w:t>
      </w:r>
      <w:r w:rsidRPr="001D2CEF">
        <w:tab/>
        <w:t>Type: GuamiRm</w:t>
      </w:r>
      <w:bookmarkEnd w:id="576"/>
      <w:bookmarkEnd w:id="577"/>
      <w:bookmarkEnd w:id="578"/>
      <w:bookmarkEnd w:id="579"/>
      <w:bookmarkEnd w:id="580"/>
      <w:bookmarkEnd w:id="581"/>
      <w:bookmarkEnd w:id="582"/>
      <w:bookmarkEnd w:id="583"/>
      <w:bookmarkEnd w:id="584"/>
      <w:bookmarkEnd w:id="585"/>
      <w:bookmarkEnd w:id="586"/>
      <w:bookmarkEnd w:id="587"/>
    </w:p>
    <w:p w14:paraId="5156375D" w14:textId="77777777" w:rsidR="00E92CBF" w:rsidRPr="001D2CEF" w:rsidRDefault="00E92CBF" w:rsidP="00E92CBF">
      <w:pPr>
        <w:rPr>
          <w:lang w:val="en-US"/>
        </w:rPr>
      </w:pPr>
      <w:r w:rsidRPr="001D2CEF">
        <w:t>This data type is defined in the same way as the "Guami" data type, but with the OpenAPI "nullable: true" property.</w:t>
      </w:r>
    </w:p>
    <w:p w14:paraId="7396BF4D" w14:textId="77777777" w:rsidR="00E92CBF" w:rsidRPr="001D2CEF" w:rsidRDefault="00E92CBF" w:rsidP="00E92CBF"/>
    <w:p w14:paraId="7935E8FA" w14:textId="77777777" w:rsidR="00E92CBF" w:rsidRPr="001D2CEF" w:rsidRDefault="00E92CBF" w:rsidP="00D362EB">
      <w:pPr>
        <w:pStyle w:val="Heading2"/>
      </w:pPr>
      <w:bookmarkStart w:id="588" w:name="_Toc24925808"/>
      <w:bookmarkStart w:id="589" w:name="_Toc24925986"/>
      <w:bookmarkStart w:id="590" w:name="_Toc24926162"/>
      <w:bookmarkStart w:id="591" w:name="_Toc33964015"/>
      <w:bookmarkStart w:id="592" w:name="_Toc33980771"/>
      <w:bookmarkStart w:id="593" w:name="_Toc36462572"/>
      <w:bookmarkStart w:id="594" w:name="_Toc36462768"/>
      <w:bookmarkStart w:id="595" w:name="_Toc43026007"/>
      <w:bookmarkStart w:id="596" w:name="_Toc49763541"/>
      <w:bookmarkStart w:id="597" w:name="_Toc56754237"/>
      <w:bookmarkStart w:id="598" w:name="_Toc88743004"/>
      <w:bookmarkStart w:id="599" w:name="_Toc90649816"/>
      <w:r w:rsidRPr="001D2CEF">
        <w:t>5.4</w:t>
      </w:r>
      <w:r w:rsidRPr="001D2CEF">
        <w:tab/>
        <w:t>Data Types related to 5G Network</w:t>
      </w:r>
      <w:bookmarkEnd w:id="588"/>
      <w:bookmarkEnd w:id="589"/>
      <w:bookmarkEnd w:id="590"/>
      <w:bookmarkEnd w:id="591"/>
      <w:bookmarkEnd w:id="592"/>
      <w:bookmarkEnd w:id="593"/>
      <w:bookmarkEnd w:id="594"/>
      <w:bookmarkEnd w:id="595"/>
      <w:bookmarkEnd w:id="596"/>
      <w:bookmarkEnd w:id="597"/>
      <w:bookmarkEnd w:id="598"/>
      <w:bookmarkEnd w:id="599"/>
    </w:p>
    <w:p w14:paraId="2437B057" w14:textId="77777777" w:rsidR="00E92CBF" w:rsidRPr="001D2CEF" w:rsidRDefault="00E92CBF" w:rsidP="00D362EB">
      <w:pPr>
        <w:pStyle w:val="Heading3"/>
      </w:pPr>
      <w:bookmarkStart w:id="600" w:name="_Toc24925809"/>
      <w:bookmarkStart w:id="601" w:name="_Toc24925987"/>
      <w:bookmarkStart w:id="602" w:name="_Toc24926163"/>
      <w:bookmarkStart w:id="603" w:name="_Toc33964016"/>
      <w:bookmarkStart w:id="604" w:name="_Toc33980772"/>
      <w:bookmarkStart w:id="605" w:name="_Toc36462573"/>
      <w:bookmarkStart w:id="606" w:name="_Toc36462769"/>
      <w:bookmarkStart w:id="607" w:name="_Toc43026008"/>
      <w:bookmarkStart w:id="608" w:name="_Toc49763542"/>
      <w:bookmarkStart w:id="609" w:name="_Toc56754238"/>
      <w:bookmarkStart w:id="610" w:name="_Toc88743005"/>
      <w:bookmarkStart w:id="611" w:name="_Toc90649817"/>
      <w:r w:rsidRPr="001D2CEF">
        <w:t>5.4.1</w:t>
      </w:r>
      <w:r w:rsidRPr="001D2CEF">
        <w:tab/>
        <w:t>Introduction</w:t>
      </w:r>
      <w:bookmarkEnd w:id="600"/>
      <w:bookmarkEnd w:id="601"/>
      <w:bookmarkEnd w:id="602"/>
      <w:bookmarkEnd w:id="603"/>
      <w:bookmarkEnd w:id="604"/>
      <w:bookmarkEnd w:id="605"/>
      <w:bookmarkEnd w:id="606"/>
      <w:bookmarkEnd w:id="607"/>
      <w:bookmarkEnd w:id="608"/>
      <w:bookmarkEnd w:id="609"/>
      <w:bookmarkEnd w:id="610"/>
      <w:bookmarkEnd w:id="611"/>
    </w:p>
    <w:p w14:paraId="0774B447" w14:textId="77777777" w:rsidR="00E92CBF" w:rsidRPr="001D2CEF" w:rsidRDefault="00E92CBF" w:rsidP="00E92CBF">
      <w:r w:rsidRPr="001D2CEF">
        <w:t>This clause defines common data types related to 5G Network (other than related to 5G QoS).</w:t>
      </w:r>
    </w:p>
    <w:p w14:paraId="2334C3E3" w14:textId="77777777" w:rsidR="00E92CBF" w:rsidRPr="001D2CEF" w:rsidRDefault="00E92CBF" w:rsidP="00D362EB">
      <w:pPr>
        <w:pStyle w:val="Heading3"/>
      </w:pPr>
      <w:bookmarkStart w:id="612" w:name="_Toc24925810"/>
      <w:bookmarkStart w:id="613" w:name="_Toc24925988"/>
      <w:bookmarkStart w:id="614" w:name="_Toc24926164"/>
      <w:bookmarkStart w:id="615" w:name="_Toc33964017"/>
      <w:bookmarkStart w:id="616" w:name="_Toc33980773"/>
      <w:bookmarkStart w:id="617" w:name="_Toc36462574"/>
      <w:bookmarkStart w:id="618" w:name="_Toc36462770"/>
      <w:bookmarkStart w:id="619" w:name="_Toc43026009"/>
      <w:bookmarkStart w:id="620" w:name="_Toc49763543"/>
      <w:bookmarkStart w:id="621" w:name="_Toc56754239"/>
      <w:bookmarkStart w:id="622" w:name="_Toc88743006"/>
      <w:bookmarkStart w:id="623" w:name="_Toc90649818"/>
      <w:r w:rsidRPr="001D2CEF">
        <w:t>5.4.2</w:t>
      </w:r>
      <w:r w:rsidRPr="001D2CEF">
        <w:tab/>
        <w:t>Simple Data Types</w:t>
      </w:r>
      <w:bookmarkEnd w:id="612"/>
      <w:bookmarkEnd w:id="613"/>
      <w:bookmarkEnd w:id="614"/>
      <w:bookmarkEnd w:id="615"/>
      <w:bookmarkEnd w:id="616"/>
      <w:bookmarkEnd w:id="617"/>
      <w:bookmarkEnd w:id="618"/>
      <w:bookmarkEnd w:id="619"/>
      <w:bookmarkEnd w:id="620"/>
      <w:bookmarkEnd w:id="621"/>
      <w:bookmarkEnd w:id="622"/>
      <w:bookmarkEnd w:id="623"/>
    </w:p>
    <w:p w14:paraId="3A4BA8DE" w14:textId="77777777" w:rsidR="00E92CBF" w:rsidRPr="001D2CEF" w:rsidRDefault="00E92CBF" w:rsidP="00E92CBF">
      <w:r w:rsidRPr="001D2CEF">
        <w:t>This clause specifies common simple data types.</w:t>
      </w:r>
    </w:p>
    <w:p w14:paraId="039A187B" w14:textId="77777777" w:rsidR="00E92CBF" w:rsidRPr="001D2CEF" w:rsidRDefault="00E92CBF" w:rsidP="00E92CBF">
      <w:pPr>
        <w:pStyle w:val="TH"/>
      </w:pPr>
      <w:r w:rsidRPr="001D2CEF">
        <w:lastRenderedPageBreak/>
        <w:t>Table 5.4.2-1: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E92CBF" w:rsidRPr="001D2CEF" w14:paraId="054CB3C0" w14:textId="77777777" w:rsidTr="00AA7DB8">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49A9D344" w14:textId="77777777" w:rsidR="00E92CBF" w:rsidRPr="001D2CEF" w:rsidRDefault="00E92CBF" w:rsidP="00AA7DB8">
            <w:pPr>
              <w:pStyle w:val="TAH"/>
            </w:pPr>
            <w:r w:rsidRPr="001D2CEF">
              <w:lastRenderedPageBreak/>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131AB478" w14:textId="77777777" w:rsidR="00E92CBF" w:rsidRPr="001D2CEF" w:rsidRDefault="00E92CBF" w:rsidP="00AA7DB8">
            <w:pPr>
              <w:pStyle w:val="TAH"/>
            </w:pPr>
            <w:r w:rsidRPr="001D2CEF">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028A0E21" w14:textId="77777777" w:rsidR="00E92CBF" w:rsidRPr="001D2CEF" w:rsidRDefault="00E92CBF" w:rsidP="00AA7DB8">
            <w:pPr>
              <w:pStyle w:val="TAH"/>
            </w:pPr>
            <w:r w:rsidRPr="001D2CEF">
              <w:t>Description</w:t>
            </w:r>
          </w:p>
        </w:tc>
      </w:tr>
      <w:tr w:rsidR="00E92CBF" w:rsidRPr="001D2CEF" w14:paraId="2BB6B017"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A988339" w14:textId="77777777" w:rsidR="00E92CBF" w:rsidRPr="001D2CEF" w:rsidRDefault="00E92CBF" w:rsidP="00AA7DB8">
            <w:pPr>
              <w:pStyle w:val="TAL"/>
            </w:pPr>
            <w:r w:rsidRPr="001D2CEF">
              <w:t>ApplicationId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7EF148F"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29F4B453" w14:textId="77777777" w:rsidR="00E92CBF" w:rsidRPr="001D2CEF" w:rsidRDefault="00E92CBF" w:rsidP="00AA7DB8">
            <w:pPr>
              <w:pStyle w:val="TAL"/>
            </w:pPr>
            <w:r w:rsidRPr="001D2CEF">
              <w:rPr>
                <w:lang w:eastAsia="zh-CN"/>
              </w:rPr>
              <w:t xml:space="preserve">String providing an application identifier. </w:t>
            </w:r>
          </w:p>
        </w:tc>
      </w:tr>
      <w:tr w:rsidR="00E92CBF" w:rsidRPr="001D2CEF" w14:paraId="18D11B66"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A8E3754" w14:textId="77777777" w:rsidR="00E92CBF" w:rsidRPr="001D2CEF" w:rsidRDefault="00E92CBF" w:rsidP="00AA7DB8">
            <w:pPr>
              <w:pStyle w:val="TAL"/>
            </w:pPr>
            <w:r w:rsidRPr="001D2CEF">
              <w:t>ApplicationIdRm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CED443E"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155FD73E" w14:textId="77777777" w:rsidR="00E92CBF" w:rsidRPr="001D2CEF" w:rsidRDefault="00E92CBF" w:rsidP="00AA7DB8">
            <w:pPr>
              <w:pStyle w:val="TAL"/>
              <w:rPr>
                <w:lang w:eastAsia="zh-CN"/>
              </w:rPr>
            </w:pPr>
            <w:r w:rsidRPr="001D2CEF">
              <w:t>This data type is defined in the same way as the "ApplicationId" data type, but with the OpenAPI "nullable: true" property.</w:t>
            </w:r>
          </w:p>
        </w:tc>
      </w:tr>
      <w:tr w:rsidR="00E92CBF" w:rsidRPr="001D2CEF" w14:paraId="7833A381"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914E289" w14:textId="77777777" w:rsidR="00E92CBF" w:rsidRPr="001D2CEF" w:rsidRDefault="00E92CBF" w:rsidP="00AA7DB8">
            <w:pPr>
              <w:pStyle w:val="TAL"/>
            </w:pPr>
            <w:r w:rsidRPr="001D2CEF">
              <w:t>PduSessionId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1436A61" w14:textId="77777777" w:rsidR="00E92CBF" w:rsidRPr="001D2CEF" w:rsidRDefault="00E92CBF" w:rsidP="00AA7DB8">
            <w:pPr>
              <w:pStyle w:val="TAL"/>
            </w:pPr>
            <w:r w:rsidRPr="001D2CEF">
              <w:t>integer</w:t>
            </w:r>
          </w:p>
        </w:tc>
        <w:tc>
          <w:tcPr>
            <w:tcW w:w="2952" w:type="pct"/>
            <w:tcBorders>
              <w:top w:val="single" w:sz="4" w:space="0" w:color="auto"/>
              <w:left w:val="nil"/>
              <w:bottom w:val="single" w:sz="4" w:space="0" w:color="auto"/>
              <w:right w:val="single" w:sz="8" w:space="0" w:color="auto"/>
            </w:tcBorders>
          </w:tcPr>
          <w:p w14:paraId="3254BF17" w14:textId="77777777" w:rsidR="00E92CBF" w:rsidRPr="001D2CEF" w:rsidRDefault="00E92CBF" w:rsidP="00AA7DB8">
            <w:pPr>
              <w:pStyle w:val="TAL"/>
              <w:rPr>
                <w:lang w:eastAsia="zh-CN"/>
              </w:rPr>
            </w:pPr>
            <w:r w:rsidRPr="001D2CEF">
              <w:rPr>
                <w:lang w:eastAsia="zh-CN"/>
              </w:rPr>
              <w:t>Unsigned integer identifying a PDU session, within the range 0 to 255, as specified in clause 11.2.3.1b, bits 1 to 8, of 3GPP TS 24.007 [13]. If the PDU Session ID is allocated by the Core Network for UEs not supporting N1 mode, reserved range 64 to 95 is used. PDU Session ID within the reserved range is only visible in the Core Network (NOTE).</w:t>
            </w:r>
          </w:p>
        </w:tc>
      </w:tr>
      <w:tr w:rsidR="00E92CBF" w:rsidRPr="001D2CEF" w14:paraId="541AAAF9"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0147702" w14:textId="77777777" w:rsidR="00E92CBF" w:rsidRPr="001D2CEF" w:rsidRDefault="00E92CBF" w:rsidP="00AA7DB8">
            <w:pPr>
              <w:pStyle w:val="TAL"/>
            </w:pPr>
            <w:r w:rsidRPr="001D2CEF">
              <w:t>Mcc</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C267E56"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4BC997C3" w14:textId="77777777" w:rsidR="00E92CBF" w:rsidRPr="001D2CEF" w:rsidRDefault="00E92CBF" w:rsidP="00AA7DB8">
            <w:pPr>
              <w:pStyle w:val="TAL"/>
              <w:rPr>
                <w:lang w:eastAsia="zh-CN"/>
              </w:rPr>
            </w:pPr>
            <w:r w:rsidRPr="001D2CEF">
              <w:rPr>
                <w:lang w:eastAsia="zh-CN"/>
              </w:rPr>
              <w:t>Mobile Country Code part of the PLMN, comprising 3 digits, as defined in clause 9.3.3.5 of 3GPP TS 38.413 [11].</w:t>
            </w:r>
          </w:p>
          <w:p w14:paraId="0FCFEA9C" w14:textId="77777777" w:rsidR="00E92CBF" w:rsidRPr="001D2CEF" w:rsidRDefault="00E92CBF" w:rsidP="00AA7DB8">
            <w:pPr>
              <w:pStyle w:val="TAL"/>
              <w:rPr>
                <w:lang w:eastAsia="zh-CN"/>
              </w:rPr>
            </w:pPr>
          </w:p>
          <w:p w14:paraId="36682330" w14:textId="77777777" w:rsidR="00E92CBF" w:rsidRPr="001D2CEF" w:rsidRDefault="00E92CBF" w:rsidP="00AA7DB8">
            <w:pPr>
              <w:pStyle w:val="TAL"/>
              <w:rPr>
                <w:lang w:eastAsia="zh-CN"/>
              </w:rPr>
            </w:pPr>
            <w:r w:rsidRPr="001D2CEF">
              <w:rPr>
                <w:lang w:eastAsia="zh-CN"/>
              </w:rPr>
              <w:t xml:space="preserve">Pattern: </w:t>
            </w:r>
            <w:r w:rsidRPr="001D2CEF">
              <w:rPr>
                <w:rFonts w:cs="Arial"/>
                <w:szCs w:val="18"/>
              </w:rPr>
              <w:t>'^[0-9]{3}$'</w:t>
            </w:r>
          </w:p>
        </w:tc>
      </w:tr>
      <w:tr w:rsidR="00E92CBF" w:rsidRPr="001D2CEF" w14:paraId="1551D7FC"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E1DF7B0" w14:textId="77777777" w:rsidR="00E92CBF" w:rsidRPr="001D2CEF" w:rsidRDefault="00E92CBF" w:rsidP="00AA7DB8">
            <w:pPr>
              <w:pStyle w:val="TAL"/>
            </w:pPr>
            <w:r w:rsidRPr="001D2CEF">
              <w:t>MccRm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EB3DD9F"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554A0FED" w14:textId="77777777" w:rsidR="00E92CBF" w:rsidRPr="001D2CEF" w:rsidRDefault="00E92CBF" w:rsidP="00AA7DB8">
            <w:pPr>
              <w:pStyle w:val="TAL"/>
              <w:rPr>
                <w:lang w:eastAsia="zh-CN"/>
              </w:rPr>
            </w:pPr>
            <w:r w:rsidRPr="001D2CEF">
              <w:t>This data type is defined in the same way as the "Mcc" data type, but with the OpenAPI "nullable: true" property.</w:t>
            </w:r>
          </w:p>
        </w:tc>
      </w:tr>
      <w:tr w:rsidR="00E92CBF" w:rsidRPr="001D2CEF" w14:paraId="5785971B"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FD78CB3" w14:textId="77777777" w:rsidR="00E92CBF" w:rsidRPr="001D2CEF" w:rsidRDefault="00E92CBF" w:rsidP="00AA7DB8">
            <w:pPr>
              <w:pStyle w:val="TAL"/>
            </w:pPr>
            <w:r w:rsidRPr="001D2CEF">
              <w:t>Mnc</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B3DAB0A"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57D7436C" w14:textId="77777777" w:rsidR="00E92CBF" w:rsidRPr="001D2CEF" w:rsidRDefault="00E92CBF" w:rsidP="00AA7DB8">
            <w:pPr>
              <w:pStyle w:val="TAL"/>
              <w:rPr>
                <w:lang w:eastAsia="zh-CN"/>
              </w:rPr>
            </w:pPr>
            <w:r w:rsidRPr="001D2CEF">
              <w:rPr>
                <w:lang w:eastAsia="zh-CN"/>
              </w:rPr>
              <w:t>Mobile Network Code part of the PLMN, comprising 2 or 3 digits, as defined in clause 9.3.3.5 of 3GPP TS 38.413 [11].</w:t>
            </w:r>
          </w:p>
          <w:p w14:paraId="78426730" w14:textId="77777777" w:rsidR="00E92CBF" w:rsidRPr="001D2CEF" w:rsidRDefault="00E92CBF" w:rsidP="00AA7DB8">
            <w:pPr>
              <w:pStyle w:val="TAL"/>
              <w:rPr>
                <w:lang w:eastAsia="zh-CN"/>
              </w:rPr>
            </w:pPr>
          </w:p>
          <w:p w14:paraId="267D9E4A" w14:textId="77777777" w:rsidR="00E92CBF" w:rsidRPr="001D2CEF" w:rsidRDefault="00E92CBF" w:rsidP="00AA7DB8">
            <w:pPr>
              <w:pStyle w:val="TAL"/>
              <w:rPr>
                <w:lang w:eastAsia="zh-CN"/>
              </w:rPr>
            </w:pPr>
          </w:p>
          <w:p w14:paraId="3C2E4E7B" w14:textId="77777777" w:rsidR="00E92CBF" w:rsidRPr="001D2CEF" w:rsidRDefault="00E92CBF" w:rsidP="00AA7DB8">
            <w:pPr>
              <w:pStyle w:val="TAL"/>
              <w:rPr>
                <w:lang w:eastAsia="zh-CN"/>
              </w:rPr>
            </w:pPr>
            <w:r w:rsidRPr="001D2CEF">
              <w:rPr>
                <w:lang w:eastAsia="zh-CN"/>
              </w:rPr>
              <w:t xml:space="preserve">Pattern: </w:t>
            </w:r>
            <w:r w:rsidRPr="001D2CEF">
              <w:rPr>
                <w:rFonts w:cs="Arial"/>
                <w:szCs w:val="18"/>
              </w:rPr>
              <w:t>'^[0-9]{2,3}$'</w:t>
            </w:r>
          </w:p>
        </w:tc>
      </w:tr>
      <w:tr w:rsidR="00E92CBF" w:rsidRPr="001D2CEF" w14:paraId="6ABF5AA3"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B02B928" w14:textId="77777777" w:rsidR="00E92CBF" w:rsidRPr="001D2CEF" w:rsidRDefault="00E92CBF" w:rsidP="00AA7DB8">
            <w:pPr>
              <w:pStyle w:val="TAL"/>
            </w:pPr>
            <w:r w:rsidRPr="001D2CEF">
              <w:t>MncRm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285FEE8"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19910025" w14:textId="77777777" w:rsidR="00E92CBF" w:rsidRPr="001D2CEF" w:rsidRDefault="00E92CBF" w:rsidP="00AA7DB8">
            <w:pPr>
              <w:pStyle w:val="TAL"/>
              <w:rPr>
                <w:lang w:eastAsia="zh-CN"/>
              </w:rPr>
            </w:pPr>
            <w:r w:rsidRPr="001D2CEF">
              <w:t>This data type is defined in the same way as the "Mnc" data type, but with the OpenAPI "nullable: true" property.</w:t>
            </w:r>
          </w:p>
        </w:tc>
      </w:tr>
      <w:tr w:rsidR="00E92CBF" w:rsidRPr="001D2CEF" w14:paraId="6C82F4B1"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A051F31" w14:textId="77777777" w:rsidR="00E92CBF" w:rsidRPr="001D2CEF" w:rsidRDefault="00E92CBF" w:rsidP="00AA7DB8">
            <w:pPr>
              <w:pStyle w:val="TAL"/>
            </w:pPr>
            <w:r w:rsidRPr="001D2CEF">
              <w:t>Tac</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18A7DEE"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790DF936" w14:textId="77777777" w:rsidR="00E92CBF" w:rsidRPr="001D2CEF" w:rsidRDefault="00E92CBF" w:rsidP="00AA7DB8">
            <w:pPr>
              <w:pStyle w:val="TAL"/>
              <w:rPr>
                <w:lang w:eastAsia="zh-CN"/>
              </w:rPr>
            </w:pPr>
            <w:r w:rsidRPr="001D2CEF">
              <w:rPr>
                <w:lang w:eastAsia="zh-CN"/>
              </w:rPr>
              <w:t>2 or 3-octet string identifying a tracking area code as specified in clause 9.3.3.10 of 3GPP TS 38.413 [11], in hexadecimal representation. Each character in the string shall take a value of "0" to "9"</w:t>
            </w:r>
            <w:r w:rsidR="00D82E6F">
              <w:rPr>
                <w:lang w:eastAsia="zh-CN"/>
              </w:rPr>
              <w:t xml:space="preserve">, </w:t>
            </w:r>
            <w:r w:rsidR="00D82E6F" w:rsidRPr="00127CF6">
              <w:rPr>
                <w:lang w:eastAsia="zh-CN"/>
              </w:rPr>
              <w:t>"</w:t>
            </w:r>
            <w:r w:rsidR="00D82E6F">
              <w:rPr>
                <w:lang w:eastAsia="zh-CN"/>
              </w:rPr>
              <w:t>a</w:t>
            </w:r>
            <w:r w:rsidR="00D82E6F" w:rsidRPr="00127CF6">
              <w:rPr>
                <w:lang w:eastAsia="zh-CN"/>
              </w:rPr>
              <w:t>" to "</w:t>
            </w:r>
            <w:r w:rsidR="00D82E6F">
              <w:rPr>
                <w:lang w:eastAsia="zh-CN"/>
              </w:rPr>
              <w:t>f</w:t>
            </w:r>
            <w:r w:rsidR="00D82E6F" w:rsidRPr="00127CF6">
              <w:rPr>
                <w:lang w:eastAsia="zh-CN"/>
              </w:rPr>
              <w:t>"</w:t>
            </w:r>
            <w:r w:rsidRPr="001D2CEF">
              <w:rPr>
                <w:lang w:eastAsia="zh-CN"/>
              </w:rPr>
              <w:t xml:space="preserve"> or "A" to "F" and shall represent 4 bits. The most significant character representing the 4 most significant bits of the TAC shall appear first in the string, and the character representing the 4 least significant bit of the TAC shall appear last in the string.</w:t>
            </w:r>
          </w:p>
          <w:p w14:paraId="281E8015" w14:textId="77777777" w:rsidR="00E92CBF" w:rsidRPr="001D2CEF" w:rsidRDefault="00E92CBF" w:rsidP="00AA7DB8">
            <w:pPr>
              <w:pStyle w:val="TAL"/>
              <w:rPr>
                <w:lang w:eastAsia="zh-CN"/>
              </w:rPr>
            </w:pPr>
          </w:p>
          <w:p w14:paraId="35247C06" w14:textId="77777777" w:rsidR="00E92CBF" w:rsidRPr="001D2CEF" w:rsidRDefault="00E92CBF" w:rsidP="00AA7DB8">
            <w:pPr>
              <w:pStyle w:val="TAL"/>
              <w:rPr>
                <w:lang w:eastAsia="zh-CN"/>
              </w:rPr>
            </w:pPr>
          </w:p>
          <w:p w14:paraId="53B6B637" w14:textId="77777777" w:rsidR="00E92CBF" w:rsidRPr="001D2CEF" w:rsidRDefault="00E92CBF" w:rsidP="00AA7DB8">
            <w:pPr>
              <w:pStyle w:val="TAL"/>
              <w:rPr>
                <w:lang w:eastAsia="zh-CN"/>
              </w:rPr>
            </w:pPr>
            <w:r w:rsidRPr="001D2CEF">
              <w:rPr>
                <w:lang w:eastAsia="zh-CN"/>
              </w:rPr>
              <w:t>Examples:</w:t>
            </w:r>
          </w:p>
          <w:p w14:paraId="23793320" w14:textId="77777777" w:rsidR="00E92CBF" w:rsidRPr="001D2CEF" w:rsidRDefault="00E92CBF" w:rsidP="00AA7DB8">
            <w:pPr>
              <w:pStyle w:val="TAL"/>
              <w:rPr>
                <w:lang w:eastAsia="zh-CN"/>
              </w:rPr>
            </w:pPr>
            <w:r w:rsidRPr="001D2CEF">
              <w:rPr>
                <w:lang w:eastAsia="zh-CN"/>
              </w:rPr>
              <w:t>A legacy TAC 0x4305 shall be encoded as "4305".</w:t>
            </w:r>
          </w:p>
          <w:p w14:paraId="7BAB0F9D" w14:textId="77777777" w:rsidR="00E92CBF" w:rsidRPr="001D2CEF" w:rsidRDefault="00E92CBF" w:rsidP="00AA7DB8">
            <w:pPr>
              <w:pStyle w:val="TAL"/>
              <w:rPr>
                <w:lang w:eastAsia="zh-CN"/>
              </w:rPr>
            </w:pPr>
            <w:r w:rsidRPr="001D2CEF">
              <w:rPr>
                <w:lang w:eastAsia="zh-CN"/>
              </w:rPr>
              <w:t>An extended TAC 0x63F84B shall be encoded as "63F84B"</w:t>
            </w:r>
          </w:p>
        </w:tc>
      </w:tr>
      <w:tr w:rsidR="00E92CBF" w:rsidRPr="001D2CEF" w14:paraId="0F287E29"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6F21179" w14:textId="77777777" w:rsidR="00E92CBF" w:rsidRPr="001D2CEF" w:rsidRDefault="00E92CBF" w:rsidP="00AA7DB8">
            <w:pPr>
              <w:pStyle w:val="TAL"/>
            </w:pPr>
            <w:r w:rsidRPr="001D2CEF">
              <w:t>TacRm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F9553CE"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5EBCE19F" w14:textId="77777777" w:rsidR="00E92CBF" w:rsidRPr="001D2CEF" w:rsidRDefault="00E92CBF" w:rsidP="00AA7DB8">
            <w:pPr>
              <w:pStyle w:val="TAL"/>
              <w:rPr>
                <w:lang w:eastAsia="zh-CN"/>
              </w:rPr>
            </w:pPr>
            <w:r w:rsidRPr="001D2CEF">
              <w:t>This data type is defined in the same way as the "Tac" data type, but with the OpenAPI "nullable: true" property.</w:t>
            </w:r>
          </w:p>
        </w:tc>
      </w:tr>
      <w:tr w:rsidR="00E92CBF" w:rsidRPr="001D2CEF" w14:paraId="51E81DBC"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F7CA5DE" w14:textId="77777777" w:rsidR="00E92CBF" w:rsidRPr="001D2CEF" w:rsidRDefault="00E92CBF" w:rsidP="00AA7DB8">
            <w:pPr>
              <w:pStyle w:val="TAL"/>
            </w:pPr>
            <w:r w:rsidRPr="001D2CEF">
              <w:t>EutraCellId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BF3E741"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26FB6588" w14:textId="77777777" w:rsidR="00E92CBF" w:rsidRPr="001D2CEF" w:rsidRDefault="00E92CBF" w:rsidP="00AA7DB8">
            <w:pPr>
              <w:pStyle w:val="TAL"/>
              <w:rPr>
                <w:lang w:eastAsia="zh-CN"/>
              </w:rPr>
            </w:pPr>
            <w:r w:rsidRPr="001D2CEF">
              <w:rPr>
                <w:lang w:eastAsia="zh-CN"/>
              </w:rPr>
              <w:t>28-bit string identifying an E-UTRA Cell Id as specified in clause 9.3.1.9 of 3GPP TS 38.413 [11], in hexadecimal representation. Each character in the string shall take a value of "0" to "9"</w:t>
            </w:r>
            <w:r w:rsidR="00D82E6F">
              <w:rPr>
                <w:lang w:eastAsia="zh-CN"/>
              </w:rPr>
              <w:t xml:space="preserve">, </w:t>
            </w:r>
            <w:r w:rsidR="00D82E6F" w:rsidRPr="00127CF6">
              <w:rPr>
                <w:lang w:eastAsia="zh-CN"/>
              </w:rPr>
              <w:t>"</w:t>
            </w:r>
            <w:r w:rsidR="00D82E6F">
              <w:rPr>
                <w:lang w:eastAsia="zh-CN"/>
              </w:rPr>
              <w:t>a</w:t>
            </w:r>
            <w:r w:rsidR="00D82E6F" w:rsidRPr="00127CF6">
              <w:rPr>
                <w:lang w:eastAsia="zh-CN"/>
              </w:rPr>
              <w:t>" to "</w:t>
            </w:r>
            <w:r w:rsidR="00D82E6F">
              <w:rPr>
                <w:lang w:eastAsia="zh-CN"/>
              </w:rPr>
              <w:t>f</w:t>
            </w:r>
            <w:r w:rsidR="00D82E6F" w:rsidRPr="00127CF6">
              <w:rPr>
                <w:lang w:eastAsia="zh-CN"/>
              </w:rPr>
              <w:t>"</w:t>
            </w:r>
            <w:r w:rsidRPr="001D2CEF">
              <w:rPr>
                <w:lang w:eastAsia="zh-CN"/>
              </w:rPr>
              <w:t xml:space="preserve"> or "A" to "F" and shall represent 4 bits. The most significant character representing the 4 most significant bits of the Cell Id shall appear first in the string, and the character representing the 4 least significant bit of the Cell Id shall appear last in the string.</w:t>
            </w:r>
          </w:p>
          <w:p w14:paraId="1572DFBC" w14:textId="77777777" w:rsidR="00E92CBF" w:rsidRPr="001D2CEF" w:rsidRDefault="00E92CBF" w:rsidP="00AA7DB8">
            <w:pPr>
              <w:pStyle w:val="TAL"/>
              <w:rPr>
                <w:lang w:eastAsia="zh-CN"/>
              </w:rPr>
            </w:pPr>
          </w:p>
          <w:p w14:paraId="72FDF427" w14:textId="77777777" w:rsidR="00E92CBF" w:rsidRPr="001D2CEF" w:rsidRDefault="00E92CBF" w:rsidP="00AA7DB8">
            <w:pPr>
              <w:pStyle w:val="TAL"/>
              <w:rPr>
                <w:rFonts w:cs="Arial"/>
                <w:szCs w:val="18"/>
              </w:rPr>
            </w:pPr>
            <w:r w:rsidRPr="001D2CEF">
              <w:rPr>
                <w:lang w:eastAsia="zh-CN"/>
              </w:rPr>
              <w:t xml:space="preserve">Pattern: </w:t>
            </w:r>
            <w:r w:rsidRPr="001D2CEF">
              <w:rPr>
                <w:rFonts w:cs="Arial"/>
                <w:szCs w:val="18"/>
              </w:rPr>
              <w:t>'^[A-Fa-f0-9]{7}$'</w:t>
            </w:r>
          </w:p>
          <w:p w14:paraId="138C799A" w14:textId="77777777" w:rsidR="00E92CBF" w:rsidRPr="001D2CEF" w:rsidRDefault="00E92CBF" w:rsidP="00AA7DB8">
            <w:pPr>
              <w:pStyle w:val="TAL"/>
              <w:rPr>
                <w:lang w:eastAsia="zh-CN"/>
              </w:rPr>
            </w:pPr>
          </w:p>
          <w:p w14:paraId="0F21BF1F" w14:textId="77777777" w:rsidR="00E92CBF" w:rsidRPr="001D2CEF" w:rsidRDefault="00E92CBF" w:rsidP="00AA7DB8">
            <w:pPr>
              <w:pStyle w:val="TAL"/>
              <w:rPr>
                <w:lang w:eastAsia="zh-CN"/>
              </w:rPr>
            </w:pPr>
            <w:r w:rsidRPr="001D2CEF">
              <w:rPr>
                <w:lang w:eastAsia="zh-CN"/>
              </w:rPr>
              <w:t>Example:</w:t>
            </w:r>
          </w:p>
          <w:p w14:paraId="1CADC841" w14:textId="77777777" w:rsidR="00E92CBF" w:rsidRPr="001D2CEF" w:rsidRDefault="00E92CBF" w:rsidP="00AA7DB8">
            <w:pPr>
              <w:pStyle w:val="TAL"/>
              <w:rPr>
                <w:lang w:eastAsia="zh-CN"/>
              </w:rPr>
            </w:pPr>
            <w:r w:rsidRPr="001D2CEF">
              <w:rPr>
                <w:lang w:eastAsia="zh-CN"/>
              </w:rPr>
              <w:t>An E-UTRA Cell Id 0x5BD6007 shall be encoded as "5BD6007".</w:t>
            </w:r>
          </w:p>
        </w:tc>
      </w:tr>
      <w:tr w:rsidR="00E92CBF" w:rsidRPr="001D2CEF" w14:paraId="523D345A"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0C99102" w14:textId="77777777" w:rsidR="00E92CBF" w:rsidRPr="001D2CEF" w:rsidRDefault="00E92CBF" w:rsidP="00AA7DB8">
            <w:pPr>
              <w:pStyle w:val="TAL"/>
            </w:pPr>
            <w:r w:rsidRPr="001D2CEF">
              <w:t>EutraCellIdRm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FCCE027"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51C01D9F" w14:textId="77777777" w:rsidR="00E92CBF" w:rsidRPr="001D2CEF" w:rsidRDefault="00E92CBF" w:rsidP="00AA7DB8">
            <w:pPr>
              <w:pStyle w:val="TAL"/>
              <w:rPr>
                <w:lang w:eastAsia="zh-CN"/>
              </w:rPr>
            </w:pPr>
            <w:r w:rsidRPr="001D2CEF">
              <w:t>This data type is defined in the same way as the "EutraCellId" data type, but with the OpenAPI "nullable: true" property.</w:t>
            </w:r>
          </w:p>
        </w:tc>
      </w:tr>
      <w:tr w:rsidR="00E92CBF" w:rsidRPr="001D2CEF" w14:paraId="2195FD6D"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10E4780" w14:textId="77777777" w:rsidR="00E92CBF" w:rsidRPr="001D2CEF" w:rsidRDefault="00E92CBF" w:rsidP="00AA7DB8">
            <w:pPr>
              <w:pStyle w:val="TAL"/>
            </w:pPr>
            <w:r w:rsidRPr="001D2CEF">
              <w:t>NrCellId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BD9B511"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1A043687" w14:textId="77777777" w:rsidR="00E92CBF" w:rsidRPr="001D2CEF" w:rsidRDefault="00E92CBF" w:rsidP="00AA7DB8">
            <w:pPr>
              <w:pStyle w:val="TAL"/>
              <w:rPr>
                <w:lang w:eastAsia="zh-CN"/>
              </w:rPr>
            </w:pPr>
            <w:r w:rsidRPr="001D2CEF">
              <w:rPr>
                <w:lang w:eastAsia="zh-CN"/>
              </w:rPr>
              <w:t>36-bit string identifying an NR Cell Id as specified in clause 9.3.1.7 of 3GPP TS 38.413 [11], in hexadecimal representation. Each character in the string shall take a value of "0" to "9"</w:t>
            </w:r>
            <w:r w:rsidR="00D0784B">
              <w:rPr>
                <w:lang w:eastAsia="zh-CN"/>
              </w:rPr>
              <w:t xml:space="preserve">, </w:t>
            </w:r>
            <w:r w:rsidR="00D0784B" w:rsidRPr="00127CF6">
              <w:rPr>
                <w:lang w:eastAsia="zh-CN"/>
              </w:rPr>
              <w:t>"</w:t>
            </w:r>
            <w:r w:rsidR="00D0784B">
              <w:rPr>
                <w:lang w:eastAsia="zh-CN"/>
              </w:rPr>
              <w:t>a</w:t>
            </w:r>
            <w:r w:rsidR="00D0784B" w:rsidRPr="00127CF6">
              <w:rPr>
                <w:lang w:eastAsia="zh-CN"/>
              </w:rPr>
              <w:t>" to "</w:t>
            </w:r>
            <w:r w:rsidR="00D0784B">
              <w:rPr>
                <w:lang w:eastAsia="zh-CN"/>
              </w:rPr>
              <w:t>f</w:t>
            </w:r>
            <w:r w:rsidR="00D0784B" w:rsidRPr="00127CF6">
              <w:rPr>
                <w:lang w:eastAsia="zh-CN"/>
              </w:rPr>
              <w:t>"</w:t>
            </w:r>
            <w:r w:rsidRPr="001D2CEF">
              <w:rPr>
                <w:lang w:eastAsia="zh-CN"/>
              </w:rPr>
              <w:t xml:space="preserve"> or "A" to "F" and shall represent 4 bits. The most significant character representing the 4 most significant bits of the Cell Id shall appear first in the string, and the character representing the 4 least significant bit of the Cell Id shall appear last in the string.</w:t>
            </w:r>
          </w:p>
          <w:p w14:paraId="2EAC9B81" w14:textId="77777777" w:rsidR="00E92CBF" w:rsidRPr="001D2CEF" w:rsidRDefault="00E92CBF" w:rsidP="00AA7DB8">
            <w:pPr>
              <w:pStyle w:val="TAL"/>
              <w:rPr>
                <w:lang w:eastAsia="zh-CN"/>
              </w:rPr>
            </w:pPr>
          </w:p>
          <w:p w14:paraId="2ED68220" w14:textId="77777777" w:rsidR="00E92CBF" w:rsidRPr="001D2CEF" w:rsidRDefault="00E92CBF" w:rsidP="00AA7DB8">
            <w:pPr>
              <w:pStyle w:val="TAL"/>
              <w:rPr>
                <w:rFonts w:cs="Arial"/>
                <w:szCs w:val="18"/>
              </w:rPr>
            </w:pPr>
            <w:r w:rsidRPr="001D2CEF">
              <w:rPr>
                <w:lang w:eastAsia="zh-CN"/>
              </w:rPr>
              <w:t xml:space="preserve">Pattern: </w:t>
            </w:r>
            <w:r w:rsidRPr="001D2CEF">
              <w:rPr>
                <w:rFonts w:cs="Arial"/>
                <w:szCs w:val="18"/>
              </w:rPr>
              <w:t>'^[A-Fa-f0-9]{9}$'</w:t>
            </w:r>
          </w:p>
          <w:p w14:paraId="764ACC6E" w14:textId="77777777" w:rsidR="00E92CBF" w:rsidRPr="001D2CEF" w:rsidRDefault="00E92CBF" w:rsidP="00AA7DB8">
            <w:pPr>
              <w:pStyle w:val="TAL"/>
              <w:rPr>
                <w:lang w:eastAsia="zh-CN"/>
              </w:rPr>
            </w:pPr>
          </w:p>
          <w:p w14:paraId="2E918AC1" w14:textId="77777777" w:rsidR="00E92CBF" w:rsidRPr="001D2CEF" w:rsidRDefault="00E92CBF" w:rsidP="00AA7DB8">
            <w:pPr>
              <w:pStyle w:val="TAL"/>
              <w:rPr>
                <w:lang w:eastAsia="zh-CN"/>
              </w:rPr>
            </w:pPr>
            <w:r w:rsidRPr="001D2CEF">
              <w:rPr>
                <w:lang w:eastAsia="zh-CN"/>
              </w:rPr>
              <w:t>Example:</w:t>
            </w:r>
          </w:p>
          <w:p w14:paraId="2084CC15" w14:textId="77777777" w:rsidR="00E92CBF" w:rsidRPr="001D2CEF" w:rsidRDefault="00E92CBF" w:rsidP="00AA7DB8">
            <w:pPr>
              <w:pStyle w:val="TAL"/>
              <w:rPr>
                <w:lang w:eastAsia="zh-CN"/>
              </w:rPr>
            </w:pPr>
            <w:r w:rsidRPr="001D2CEF">
              <w:rPr>
                <w:lang w:eastAsia="zh-CN"/>
              </w:rPr>
              <w:t>An NR Cell Id 0x225BD6007 shall be encoded as "225BD6007".</w:t>
            </w:r>
          </w:p>
        </w:tc>
      </w:tr>
      <w:tr w:rsidR="00E92CBF" w:rsidRPr="001D2CEF" w14:paraId="79FCA8B2"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227F021" w14:textId="77777777" w:rsidR="00E92CBF" w:rsidRPr="001D2CEF" w:rsidRDefault="00E92CBF" w:rsidP="00AA7DB8">
            <w:pPr>
              <w:pStyle w:val="TAL"/>
            </w:pPr>
            <w:r w:rsidRPr="001D2CEF">
              <w:t>NrCellIdRm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133D7F0"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5CEFE3A2" w14:textId="77777777" w:rsidR="00E92CBF" w:rsidRPr="001D2CEF" w:rsidRDefault="00E92CBF" w:rsidP="00AA7DB8">
            <w:pPr>
              <w:pStyle w:val="TAL"/>
              <w:rPr>
                <w:lang w:eastAsia="zh-CN"/>
              </w:rPr>
            </w:pPr>
            <w:r w:rsidRPr="001D2CEF">
              <w:t>This data type is defined in the same way as the "NrCellId" data type, but with the OpenAPI "nullable: true" property.</w:t>
            </w:r>
          </w:p>
        </w:tc>
      </w:tr>
      <w:tr w:rsidR="00E92CBF" w:rsidRPr="001D2CEF" w14:paraId="0E1C9FBA"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CE0B59D" w14:textId="77777777" w:rsidR="00E92CBF" w:rsidRPr="001D2CEF" w:rsidRDefault="00E92CBF" w:rsidP="00AA7DB8">
            <w:pPr>
              <w:pStyle w:val="TAL"/>
            </w:pPr>
            <w:r w:rsidRPr="001D2CEF">
              <w:t>Dnai</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3A4391B"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4E2F7808" w14:textId="77777777" w:rsidR="00E92CBF" w:rsidRPr="001D2CEF" w:rsidRDefault="00E92CBF" w:rsidP="00AA7DB8">
            <w:pPr>
              <w:pStyle w:val="TAL"/>
              <w:rPr>
                <w:lang w:eastAsia="zh-CN"/>
              </w:rPr>
            </w:pPr>
            <w:r w:rsidRPr="001D2CEF">
              <w:rPr>
                <w:lang w:eastAsia="zh-CN"/>
              </w:rPr>
              <w:t xml:space="preserve">DNAI (Data network access identifier), see </w:t>
            </w:r>
            <w:r w:rsidRPr="001D2CEF">
              <w:t>clause 5.6.7 of 3GPP TS 23.501 [8]</w:t>
            </w:r>
            <w:r w:rsidRPr="001D2CEF">
              <w:rPr>
                <w:rFonts w:eastAsia="DengXian"/>
              </w:rPr>
              <w:t>.</w:t>
            </w:r>
          </w:p>
        </w:tc>
      </w:tr>
      <w:tr w:rsidR="00E92CBF" w:rsidRPr="001D2CEF" w14:paraId="4F4D09A6"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B286DB8" w14:textId="77777777" w:rsidR="00E92CBF" w:rsidRPr="001D2CEF" w:rsidRDefault="00E92CBF" w:rsidP="00AA7DB8">
            <w:pPr>
              <w:pStyle w:val="TAL"/>
            </w:pPr>
            <w:r w:rsidRPr="001D2CEF">
              <w:lastRenderedPageBreak/>
              <w:t>DnaiRm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906332A"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5DE5ADE5" w14:textId="77777777" w:rsidR="00E92CBF" w:rsidRPr="001D2CEF" w:rsidRDefault="00E92CBF" w:rsidP="00AA7DB8">
            <w:pPr>
              <w:pStyle w:val="TAL"/>
              <w:rPr>
                <w:lang w:eastAsia="zh-CN"/>
              </w:rPr>
            </w:pPr>
            <w:r w:rsidRPr="001D2CEF">
              <w:t>This data type is defined in the same way as the "Dnai" data type, but with the OpenAPI "nullable: true" property.</w:t>
            </w:r>
          </w:p>
        </w:tc>
      </w:tr>
      <w:tr w:rsidR="00E92CBF" w:rsidRPr="001D2CEF" w14:paraId="10F2E9FB"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9780EE1" w14:textId="77777777" w:rsidR="00E92CBF" w:rsidRPr="001D2CEF" w:rsidRDefault="00E92CBF" w:rsidP="00AA7DB8">
            <w:pPr>
              <w:pStyle w:val="TAL"/>
            </w:pPr>
            <w:r w:rsidRPr="001D2CEF">
              <w:t>5GMmCause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DDFA4F4" w14:textId="77777777" w:rsidR="00E92CBF" w:rsidRPr="001D2CEF" w:rsidRDefault="00E92CBF" w:rsidP="00AA7DB8">
            <w:pPr>
              <w:pStyle w:val="TAL"/>
            </w:pPr>
            <w:r w:rsidRPr="001D2CEF">
              <w:t>Uinteger</w:t>
            </w:r>
          </w:p>
        </w:tc>
        <w:tc>
          <w:tcPr>
            <w:tcW w:w="2952" w:type="pct"/>
            <w:tcBorders>
              <w:top w:val="single" w:sz="4" w:space="0" w:color="auto"/>
              <w:left w:val="nil"/>
              <w:bottom w:val="single" w:sz="4" w:space="0" w:color="auto"/>
              <w:right w:val="single" w:sz="8" w:space="0" w:color="auto"/>
            </w:tcBorders>
          </w:tcPr>
          <w:p w14:paraId="37C80EF7" w14:textId="77777777" w:rsidR="00E92CBF" w:rsidRPr="001D2CEF" w:rsidRDefault="00E92CBF" w:rsidP="00AA7DB8">
            <w:pPr>
              <w:pStyle w:val="TAL"/>
              <w:rPr>
                <w:lang w:eastAsia="zh-CN"/>
              </w:rPr>
            </w:pPr>
            <w:r w:rsidRPr="001D2CEF">
              <w:t>This represents the 5GMM cause code values as specified in 3GPP TS 24.501 [20].</w:t>
            </w:r>
          </w:p>
        </w:tc>
      </w:tr>
      <w:tr w:rsidR="00E92CBF" w:rsidRPr="001D2CEF" w14:paraId="518137A9"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2070A44" w14:textId="77777777" w:rsidR="00E92CBF" w:rsidRPr="001D2CEF" w:rsidRDefault="00E92CBF" w:rsidP="00AA7DB8">
            <w:pPr>
              <w:pStyle w:val="TAL"/>
            </w:pPr>
            <w:r w:rsidRPr="001D2CEF">
              <w:t>AreaCodeRm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321A280"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6C63F37F" w14:textId="77777777" w:rsidR="00E92CBF" w:rsidRPr="001D2CEF" w:rsidRDefault="00E92CBF" w:rsidP="00AA7DB8">
            <w:pPr>
              <w:pStyle w:val="TAL"/>
            </w:pPr>
            <w:r w:rsidRPr="001D2CEF">
              <w:t>This data type is defined in the same way as the "AreaCode" data type, but with the OpenAPI "nullable: true" property.</w:t>
            </w:r>
          </w:p>
        </w:tc>
      </w:tr>
      <w:tr w:rsidR="00E92CBF" w:rsidRPr="001D2CEF" w14:paraId="44F48D53"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5413738" w14:textId="77777777" w:rsidR="00E92CBF" w:rsidRPr="001D2CEF" w:rsidRDefault="00E92CBF" w:rsidP="00AA7DB8">
            <w:pPr>
              <w:pStyle w:val="TAL"/>
            </w:pPr>
            <w:r w:rsidRPr="001D2CEF">
              <w:t>AmfName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1F03D9B"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48782A1E" w14:textId="77777777" w:rsidR="00E92CBF" w:rsidRPr="001D2CEF" w:rsidRDefault="00E92CBF" w:rsidP="00AA7DB8">
            <w:pPr>
              <w:pStyle w:val="TAL"/>
            </w:pPr>
            <w:r w:rsidRPr="001D2CEF">
              <w:t>FQDN (Fully Qualified Domain Name) of the AMF as defined in clause </w:t>
            </w:r>
            <w:r w:rsidRPr="001D2CEF">
              <w:rPr>
                <w:lang w:eastAsia="zh-CN"/>
              </w:rPr>
              <w:t>28.3.2.5 of 3GPP TS 23.003 [7].</w:t>
            </w:r>
          </w:p>
        </w:tc>
      </w:tr>
      <w:tr w:rsidR="00E92CBF" w:rsidRPr="001D2CEF" w14:paraId="21F7D6B1"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4DE8D7A" w14:textId="77777777" w:rsidR="00E92CBF" w:rsidRPr="001D2CEF" w:rsidRDefault="00E92CBF" w:rsidP="00AA7DB8">
            <w:pPr>
              <w:pStyle w:val="TAL"/>
            </w:pPr>
            <w:r w:rsidRPr="001D2CEF">
              <w:t>AreaCode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8E689D8"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5F42D525" w14:textId="77777777" w:rsidR="00E92CBF" w:rsidRPr="001D2CEF" w:rsidRDefault="00E92CBF" w:rsidP="00AA7DB8">
            <w:pPr>
              <w:pStyle w:val="TAL"/>
            </w:pPr>
            <w:r w:rsidRPr="001D2CEF">
              <w:rPr>
                <w:lang w:eastAsia="zh-CN"/>
              </w:rPr>
              <w:t>Values are operator specific.</w:t>
            </w:r>
          </w:p>
        </w:tc>
      </w:tr>
      <w:tr w:rsidR="00E92CBF" w:rsidRPr="001D2CEF" w14:paraId="58ABCD81"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BF40D82" w14:textId="77777777" w:rsidR="00E92CBF" w:rsidRPr="001D2CEF" w:rsidRDefault="00E92CBF" w:rsidP="00AA7DB8">
            <w:pPr>
              <w:pStyle w:val="TAL"/>
            </w:pPr>
            <w:r w:rsidRPr="001D2CEF">
              <w:rPr>
                <w:rFonts w:eastAsia="MS Mincho" w:cs="Arial" w:hint="eastAsia"/>
                <w:lang w:eastAsia="ja-JP"/>
              </w:rPr>
              <w:t>N3IwfId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CB6F976"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328CF76A" w14:textId="77777777" w:rsidR="00E92CBF" w:rsidRPr="001D2CEF" w:rsidRDefault="00E92CBF" w:rsidP="00AA7DB8">
            <w:pPr>
              <w:pStyle w:val="TAL"/>
              <w:rPr>
                <w:rFonts w:cs="Arial"/>
                <w:szCs w:val="18"/>
              </w:rPr>
            </w:pPr>
            <w:r w:rsidRPr="001D2CEF">
              <w:rPr>
                <w:rFonts w:cs="Arial"/>
                <w:szCs w:val="18"/>
              </w:rPr>
              <w:t xml:space="preserve">This represents the identifier of the </w:t>
            </w:r>
            <w:r w:rsidRPr="001D2CEF">
              <w:rPr>
                <w:rFonts w:cs="Arial"/>
                <w:lang w:eastAsia="ja-JP"/>
              </w:rPr>
              <w:t>N3IWF ID</w:t>
            </w:r>
            <w:r w:rsidRPr="001D2CEF">
              <w:rPr>
                <w:rFonts w:cs="Arial"/>
                <w:szCs w:val="18"/>
              </w:rPr>
              <w:t xml:space="preserve"> as specified in </w:t>
            </w:r>
            <w:r w:rsidRPr="001D2CEF">
              <w:rPr>
                <w:lang w:eastAsia="zh-CN"/>
              </w:rPr>
              <w:t>clause</w:t>
            </w:r>
            <w:r w:rsidRPr="001D2CEF">
              <w:t> </w:t>
            </w:r>
            <w:r w:rsidRPr="001D2CEF">
              <w:rPr>
                <w:lang w:eastAsia="zh-CN"/>
              </w:rPr>
              <w:t>9.3.1.57 of 3GPP TS 38.413 [11] in hexadecimal representation. Each character in the string shall take a value of "0" to "9"</w:t>
            </w:r>
            <w:r w:rsidR="00D82E6F">
              <w:rPr>
                <w:lang w:eastAsia="zh-CN"/>
              </w:rPr>
              <w:t xml:space="preserve">, </w:t>
            </w:r>
            <w:r w:rsidR="00D82E6F" w:rsidRPr="00127CF6">
              <w:rPr>
                <w:lang w:eastAsia="zh-CN"/>
              </w:rPr>
              <w:t>"</w:t>
            </w:r>
            <w:r w:rsidR="00D82E6F">
              <w:rPr>
                <w:lang w:eastAsia="zh-CN"/>
              </w:rPr>
              <w:t>a</w:t>
            </w:r>
            <w:r w:rsidR="00D82E6F" w:rsidRPr="00127CF6">
              <w:rPr>
                <w:lang w:eastAsia="zh-CN"/>
              </w:rPr>
              <w:t>" to "</w:t>
            </w:r>
            <w:r w:rsidR="00D82E6F">
              <w:rPr>
                <w:lang w:eastAsia="zh-CN"/>
              </w:rPr>
              <w:t>f</w:t>
            </w:r>
            <w:r w:rsidR="00D82E6F" w:rsidRPr="00127CF6">
              <w:rPr>
                <w:lang w:eastAsia="zh-CN"/>
              </w:rPr>
              <w:t>"</w:t>
            </w:r>
            <w:r w:rsidRPr="001D2CEF">
              <w:rPr>
                <w:lang w:eastAsia="zh-CN"/>
              </w:rPr>
              <w:t xml:space="preserve"> or "A" to "F" and shall represent 4 bits. The most significant character representing the 4 most significant bits of the N3IWF ID shall appear first in the string, and the character representing the 4 least significant bit of the N3IWF ID shall appear last in the string</w:t>
            </w:r>
            <w:r w:rsidRPr="001D2CEF">
              <w:rPr>
                <w:rFonts w:cs="Arial"/>
                <w:szCs w:val="18"/>
              </w:rPr>
              <w:t>.</w:t>
            </w:r>
          </w:p>
          <w:p w14:paraId="64FC654A" w14:textId="77777777" w:rsidR="00E92CBF" w:rsidRPr="001D2CEF" w:rsidRDefault="00E92CBF" w:rsidP="00AA7DB8">
            <w:pPr>
              <w:pStyle w:val="TAL"/>
              <w:rPr>
                <w:rFonts w:cs="Arial"/>
                <w:szCs w:val="18"/>
              </w:rPr>
            </w:pPr>
            <w:r w:rsidRPr="001D2CEF">
              <w:rPr>
                <w:rFonts w:cs="Arial"/>
                <w:szCs w:val="18"/>
              </w:rPr>
              <w:t>Pattern: '^[A-Fa-f0-9]+$'</w:t>
            </w:r>
          </w:p>
          <w:p w14:paraId="41C6A22C" w14:textId="77777777" w:rsidR="00E92CBF" w:rsidRPr="001D2CEF" w:rsidRDefault="00E92CBF" w:rsidP="00AA7DB8">
            <w:pPr>
              <w:pStyle w:val="TAL"/>
            </w:pPr>
          </w:p>
          <w:p w14:paraId="7C484719" w14:textId="77777777" w:rsidR="00E92CBF" w:rsidRPr="001D2CEF" w:rsidRDefault="00E92CBF" w:rsidP="00AA7DB8">
            <w:pPr>
              <w:pStyle w:val="TAL"/>
              <w:rPr>
                <w:lang w:eastAsia="zh-CN"/>
              </w:rPr>
            </w:pPr>
            <w:r w:rsidRPr="001D2CEF">
              <w:rPr>
                <w:lang w:eastAsia="zh-CN"/>
              </w:rPr>
              <w:t>Example:</w:t>
            </w:r>
          </w:p>
          <w:p w14:paraId="7BDC9778" w14:textId="77777777" w:rsidR="00E92CBF" w:rsidRPr="001D2CEF" w:rsidRDefault="00E92CBF" w:rsidP="00AA7DB8">
            <w:pPr>
              <w:pStyle w:val="TAL"/>
              <w:rPr>
                <w:lang w:eastAsia="zh-CN"/>
              </w:rPr>
            </w:pPr>
            <w:r w:rsidRPr="001D2CEF">
              <w:rPr>
                <w:lang w:eastAsia="zh-CN"/>
              </w:rPr>
              <w:t>The N3IWF Id 0x5BD6 shall be encoded as "5BD6".</w:t>
            </w:r>
          </w:p>
        </w:tc>
      </w:tr>
      <w:tr w:rsidR="00875C7D" w:rsidRPr="001D2CEF" w14:paraId="0E5558B8"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1F7B1E4" w14:textId="77777777" w:rsidR="00875C7D" w:rsidRPr="001D2CEF" w:rsidRDefault="00875C7D" w:rsidP="00875C7D">
            <w:pPr>
              <w:pStyle w:val="TAL"/>
              <w:rPr>
                <w:rFonts w:eastAsia="MS Mincho" w:cs="Arial"/>
                <w:lang w:eastAsia="ja-JP"/>
              </w:rPr>
            </w:pPr>
            <w:r>
              <w:rPr>
                <w:rFonts w:eastAsia="MS Mincho" w:cs="Arial"/>
                <w:lang w:val="en-US" w:eastAsia="ja-JP"/>
              </w:rPr>
              <w:t>WAgfId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670647A" w14:textId="77777777" w:rsidR="00875C7D" w:rsidRPr="001D2CEF" w:rsidRDefault="00875C7D" w:rsidP="00875C7D">
            <w:pPr>
              <w:pStyle w:val="TAL"/>
            </w:pPr>
            <w:r>
              <w:t>string</w:t>
            </w:r>
          </w:p>
        </w:tc>
        <w:tc>
          <w:tcPr>
            <w:tcW w:w="2952" w:type="pct"/>
            <w:tcBorders>
              <w:top w:val="single" w:sz="4" w:space="0" w:color="auto"/>
              <w:left w:val="nil"/>
              <w:bottom w:val="single" w:sz="4" w:space="0" w:color="auto"/>
              <w:right w:val="single" w:sz="8" w:space="0" w:color="auto"/>
            </w:tcBorders>
          </w:tcPr>
          <w:p w14:paraId="40CB5E55" w14:textId="77777777" w:rsidR="00875C7D" w:rsidRPr="001D2CEF" w:rsidRDefault="00875C7D" w:rsidP="00875C7D">
            <w:pPr>
              <w:pStyle w:val="TAL"/>
              <w:rPr>
                <w:rFonts w:cs="Arial"/>
                <w:szCs w:val="18"/>
              </w:rPr>
            </w:pPr>
            <w:r w:rsidRPr="001D2CEF">
              <w:rPr>
                <w:rFonts w:cs="Arial"/>
                <w:szCs w:val="18"/>
              </w:rPr>
              <w:t xml:space="preserve">This represents the identifier of the </w:t>
            </w:r>
            <w:r>
              <w:rPr>
                <w:rFonts w:cs="Arial"/>
                <w:lang w:eastAsia="ja-JP"/>
              </w:rPr>
              <w:t>W-AGF</w:t>
            </w:r>
            <w:r w:rsidRPr="001D2CEF">
              <w:rPr>
                <w:rFonts w:cs="Arial"/>
                <w:lang w:eastAsia="ja-JP"/>
              </w:rPr>
              <w:t xml:space="preserve"> ID</w:t>
            </w:r>
            <w:r w:rsidRPr="001D2CEF">
              <w:rPr>
                <w:rFonts w:cs="Arial"/>
                <w:szCs w:val="18"/>
              </w:rPr>
              <w:t xml:space="preserve"> as specified in </w:t>
            </w:r>
            <w:r w:rsidRPr="001D2CEF">
              <w:rPr>
                <w:lang w:eastAsia="zh-CN"/>
              </w:rPr>
              <w:t>clause</w:t>
            </w:r>
            <w:r w:rsidRPr="001D2CEF">
              <w:t> </w:t>
            </w:r>
            <w:r w:rsidRPr="001D2CEF">
              <w:rPr>
                <w:lang w:eastAsia="zh-CN"/>
              </w:rPr>
              <w:t>9.3.1.</w:t>
            </w:r>
            <w:r w:rsidR="00A35953">
              <w:rPr>
                <w:lang w:eastAsia="zh-CN"/>
              </w:rPr>
              <w:t>162</w:t>
            </w:r>
            <w:r w:rsidR="00A35953" w:rsidRPr="001D2CEF">
              <w:rPr>
                <w:lang w:eastAsia="zh-CN"/>
              </w:rPr>
              <w:t xml:space="preserve"> </w:t>
            </w:r>
            <w:r w:rsidRPr="001D2CEF">
              <w:rPr>
                <w:lang w:eastAsia="zh-CN"/>
              </w:rPr>
              <w:t>of 3GPP TS 38.413 [11] in hexadecimal representation. Each character in the string shall take a value of "0" to "9"</w:t>
            </w:r>
            <w:r w:rsidR="00D82E6F">
              <w:rPr>
                <w:lang w:eastAsia="zh-CN"/>
              </w:rPr>
              <w:t xml:space="preserve">, </w:t>
            </w:r>
            <w:r w:rsidR="00D82E6F" w:rsidRPr="00127CF6">
              <w:rPr>
                <w:lang w:eastAsia="zh-CN"/>
              </w:rPr>
              <w:t>"</w:t>
            </w:r>
            <w:r w:rsidR="00D82E6F">
              <w:rPr>
                <w:lang w:eastAsia="zh-CN"/>
              </w:rPr>
              <w:t>a</w:t>
            </w:r>
            <w:r w:rsidR="00D82E6F" w:rsidRPr="00127CF6">
              <w:rPr>
                <w:lang w:eastAsia="zh-CN"/>
              </w:rPr>
              <w:t>" to "</w:t>
            </w:r>
            <w:r w:rsidR="00D82E6F">
              <w:rPr>
                <w:lang w:eastAsia="zh-CN"/>
              </w:rPr>
              <w:t>f</w:t>
            </w:r>
            <w:r w:rsidR="00D82E6F" w:rsidRPr="00127CF6">
              <w:rPr>
                <w:lang w:eastAsia="zh-CN"/>
              </w:rPr>
              <w:t>"</w:t>
            </w:r>
            <w:r w:rsidRPr="001D2CEF">
              <w:rPr>
                <w:lang w:eastAsia="zh-CN"/>
              </w:rPr>
              <w:t xml:space="preserve"> or "A" to "F" and shall represent 4 bits. The most significant character representing the 4 most significant bits of the </w:t>
            </w:r>
            <w:r>
              <w:rPr>
                <w:lang w:eastAsia="zh-CN"/>
              </w:rPr>
              <w:t>W-AGF</w:t>
            </w:r>
            <w:r w:rsidRPr="001D2CEF">
              <w:rPr>
                <w:lang w:eastAsia="zh-CN"/>
              </w:rPr>
              <w:t xml:space="preserve"> ID shall appear first in the string, and the character representing the 4 least significant bit of the </w:t>
            </w:r>
            <w:r>
              <w:rPr>
                <w:lang w:eastAsia="zh-CN"/>
              </w:rPr>
              <w:t>W-AGF</w:t>
            </w:r>
            <w:r w:rsidRPr="001D2CEF">
              <w:rPr>
                <w:lang w:eastAsia="zh-CN"/>
              </w:rPr>
              <w:t xml:space="preserve"> ID shall appear last in the string</w:t>
            </w:r>
            <w:r w:rsidRPr="001D2CEF">
              <w:rPr>
                <w:rFonts w:cs="Arial"/>
                <w:szCs w:val="18"/>
              </w:rPr>
              <w:t>.</w:t>
            </w:r>
          </w:p>
          <w:p w14:paraId="54EEBDB1" w14:textId="77777777" w:rsidR="00875C7D" w:rsidRPr="001D2CEF" w:rsidRDefault="00875C7D" w:rsidP="00875C7D">
            <w:pPr>
              <w:pStyle w:val="TAL"/>
              <w:rPr>
                <w:rFonts w:cs="Arial"/>
                <w:szCs w:val="18"/>
              </w:rPr>
            </w:pPr>
            <w:r w:rsidRPr="001D2CEF">
              <w:rPr>
                <w:rFonts w:cs="Arial"/>
                <w:szCs w:val="18"/>
              </w:rPr>
              <w:t>Pattern: '^[A-Fa-f0-9]+$'</w:t>
            </w:r>
          </w:p>
          <w:p w14:paraId="65F00ED5" w14:textId="77777777" w:rsidR="00875C7D" w:rsidRPr="001D2CEF" w:rsidRDefault="00875C7D" w:rsidP="00875C7D">
            <w:pPr>
              <w:pStyle w:val="TAL"/>
            </w:pPr>
          </w:p>
          <w:p w14:paraId="4575F1EC" w14:textId="77777777" w:rsidR="00875C7D" w:rsidRPr="001D2CEF" w:rsidRDefault="00875C7D" w:rsidP="00875C7D">
            <w:pPr>
              <w:pStyle w:val="TAL"/>
              <w:rPr>
                <w:lang w:eastAsia="zh-CN"/>
              </w:rPr>
            </w:pPr>
            <w:r w:rsidRPr="001D2CEF">
              <w:rPr>
                <w:lang w:eastAsia="zh-CN"/>
              </w:rPr>
              <w:t>Example:</w:t>
            </w:r>
          </w:p>
          <w:p w14:paraId="58CEBDD4" w14:textId="77777777" w:rsidR="00875C7D" w:rsidRPr="001D2CEF" w:rsidRDefault="00875C7D" w:rsidP="00875C7D">
            <w:pPr>
              <w:pStyle w:val="TAL"/>
              <w:rPr>
                <w:rFonts w:cs="Arial"/>
                <w:szCs w:val="18"/>
              </w:rPr>
            </w:pPr>
            <w:r w:rsidRPr="001D2CEF">
              <w:rPr>
                <w:lang w:eastAsia="zh-CN"/>
              </w:rPr>
              <w:t xml:space="preserve">The </w:t>
            </w:r>
            <w:r>
              <w:rPr>
                <w:lang w:eastAsia="zh-CN"/>
              </w:rPr>
              <w:t>W-AGF</w:t>
            </w:r>
            <w:r w:rsidRPr="001D2CEF">
              <w:rPr>
                <w:lang w:eastAsia="zh-CN"/>
              </w:rPr>
              <w:t xml:space="preserve"> Id 0x5BD6 shall be encoded as "5BD6".</w:t>
            </w:r>
          </w:p>
        </w:tc>
      </w:tr>
      <w:tr w:rsidR="00875C7D" w:rsidRPr="001D2CEF" w14:paraId="60E33B7A"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B393121" w14:textId="77777777" w:rsidR="00875C7D" w:rsidRPr="001D2CEF" w:rsidRDefault="00875C7D" w:rsidP="00875C7D">
            <w:pPr>
              <w:pStyle w:val="TAL"/>
              <w:rPr>
                <w:rFonts w:eastAsia="MS Mincho" w:cs="Arial"/>
                <w:lang w:eastAsia="ja-JP"/>
              </w:rPr>
            </w:pPr>
            <w:r>
              <w:rPr>
                <w:rFonts w:eastAsia="MS Mincho" w:cs="Arial"/>
                <w:lang w:val="en-US" w:eastAsia="ja-JP"/>
              </w:rPr>
              <w:t>TngfId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C1EB839" w14:textId="77777777" w:rsidR="00875C7D" w:rsidRPr="001D2CEF" w:rsidRDefault="00875C7D" w:rsidP="00875C7D">
            <w:pPr>
              <w:pStyle w:val="TAL"/>
            </w:pPr>
            <w:r>
              <w:t>string</w:t>
            </w:r>
          </w:p>
        </w:tc>
        <w:tc>
          <w:tcPr>
            <w:tcW w:w="2952" w:type="pct"/>
            <w:tcBorders>
              <w:top w:val="single" w:sz="4" w:space="0" w:color="auto"/>
              <w:left w:val="nil"/>
              <w:bottom w:val="single" w:sz="4" w:space="0" w:color="auto"/>
              <w:right w:val="single" w:sz="8" w:space="0" w:color="auto"/>
            </w:tcBorders>
          </w:tcPr>
          <w:p w14:paraId="218E38A7" w14:textId="77777777" w:rsidR="00875C7D" w:rsidRPr="001D2CEF" w:rsidRDefault="00875C7D" w:rsidP="00875C7D">
            <w:pPr>
              <w:pStyle w:val="TAL"/>
              <w:rPr>
                <w:rFonts w:cs="Arial"/>
                <w:szCs w:val="18"/>
              </w:rPr>
            </w:pPr>
            <w:r w:rsidRPr="001D2CEF">
              <w:rPr>
                <w:rFonts w:cs="Arial"/>
                <w:szCs w:val="18"/>
              </w:rPr>
              <w:t xml:space="preserve">This represents the identifier of the </w:t>
            </w:r>
            <w:r>
              <w:rPr>
                <w:rFonts w:cs="Arial"/>
                <w:lang w:eastAsia="ja-JP"/>
              </w:rPr>
              <w:t>TNGF</w:t>
            </w:r>
            <w:r w:rsidRPr="001D2CEF">
              <w:rPr>
                <w:rFonts w:cs="Arial"/>
                <w:lang w:eastAsia="ja-JP"/>
              </w:rPr>
              <w:t xml:space="preserve"> ID</w:t>
            </w:r>
            <w:r w:rsidRPr="001D2CEF">
              <w:rPr>
                <w:rFonts w:cs="Arial"/>
                <w:szCs w:val="18"/>
              </w:rPr>
              <w:t xml:space="preserve"> as specified in </w:t>
            </w:r>
            <w:r w:rsidRPr="001D2CEF">
              <w:rPr>
                <w:lang w:eastAsia="zh-CN"/>
              </w:rPr>
              <w:t>clause</w:t>
            </w:r>
            <w:r w:rsidRPr="001D2CEF">
              <w:t> </w:t>
            </w:r>
            <w:r w:rsidRPr="001D2CEF">
              <w:rPr>
                <w:lang w:eastAsia="zh-CN"/>
              </w:rPr>
              <w:t>9.3.1.</w:t>
            </w:r>
            <w:r w:rsidR="00A35953">
              <w:rPr>
                <w:lang w:eastAsia="zh-CN"/>
              </w:rPr>
              <w:t>161</w:t>
            </w:r>
            <w:r w:rsidR="00A35953" w:rsidRPr="001D2CEF">
              <w:rPr>
                <w:lang w:eastAsia="zh-CN"/>
              </w:rPr>
              <w:t xml:space="preserve"> </w:t>
            </w:r>
            <w:r w:rsidRPr="001D2CEF">
              <w:rPr>
                <w:lang w:eastAsia="zh-CN"/>
              </w:rPr>
              <w:t>of 3GPP TS 38.413 [11] in hexadecimal representation. Each character in the string shall take a value of "0" to "9"</w:t>
            </w:r>
            <w:r w:rsidR="00D82E6F">
              <w:rPr>
                <w:lang w:eastAsia="zh-CN"/>
              </w:rPr>
              <w:t xml:space="preserve">, </w:t>
            </w:r>
            <w:r w:rsidR="00D82E6F" w:rsidRPr="00127CF6">
              <w:rPr>
                <w:lang w:eastAsia="zh-CN"/>
              </w:rPr>
              <w:t>"</w:t>
            </w:r>
            <w:r w:rsidR="00D82E6F">
              <w:rPr>
                <w:lang w:eastAsia="zh-CN"/>
              </w:rPr>
              <w:t>a</w:t>
            </w:r>
            <w:r w:rsidR="00D82E6F" w:rsidRPr="00127CF6">
              <w:rPr>
                <w:lang w:eastAsia="zh-CN"/>
              </w:rPr>
              <w:t>" to "</w:t>
            </w:r>
            <w:r w:rsidR="00D82E6F">
              <w:rPr>
                <w:lang w:eastAsia="zh-CN"/>
              </w:rPr>
              <w:t>f</w:t>
            </w:r>
            <w:r w:rsidR="00D82E6F" w:rsidRPr="00127CF6">
              <w:rPr>
                <w:lang w:eastAsia="zh-CN"/>
              </w:rPr>
              <w:t>"</w:t>
            </w:r>
            <w:r w:rsidRPr="001D2CEF">
              <w:rPr>
                <w:lang w:eastAsia="zh-CN"/>
              </w:rPr>
              <w:t xml:space="preserve"> or "A" to "F" and shall represent 4 bits. The most significant character representing the 4 most significant bits of the </w:t>
            </w:r>
            <w:r>
              <w:rPr>
                <w:lang w:eastAsia="zh-CN"/>
              </w:rPr>
              <w:t>TNGF</w:t>
            </w:r>
            <w:r w:rsidRPr="001D2CEF">
              <w:rPr>
                <w:lang w:eastAsia="zh-CN"/>
              </w:rPr>
              <w:t xml:space="preserve"> ID shall appear first in the string, and the character representing the 4 least significant bit of the </w:t>
            </w:r>
            <w:r>
              <w:rPr>
                <w:lang w:eastAsia="zh-CN"/>
              </w:rPr>
              <w:t>TNGF</w:t>
            </w:r>
            <w:r w:rsidRPr="001D2CEF">
              <w:rPr>
                <w:lang w:eastAsia="zh-CN"/>
              </w:rPr>
              <w:t xml:space="preserve"> ID shall appear last in the string</w:t>
            </w:r>
            <w:r w:rsidRPr="001D2CEF">
              <w:rPr>
                <w:rFonts w:cs="Arial"/>
                <w:szCs w:val="18"/>
              </w:rPr>
              <w:t>.</w:t>
            </w:r>
          </w:p>
          <w:p w14:paraId="68201F41" w14:textId="77777777" w:rsidR="00875C7D" w:rsidRPr="001D2CEF" w:rsidRDefault="00875C7D" w:rsidP="00875C7D">
            <w:pPr>
              <w:pStyle w:val="TAL"/>
              <w:rPr>
                <w:rFonts w:cs="Arial"/>
                <w:szCs w:val="18"/>
              </w:rPr>
            </w:pPr>
            <w:r w:rsidRPr="001D2CEF">
              <w:rPr>
                <w:rFonts w:cs="Arial"/>
                <w:szCs w:val="18"/>
              </w:rPr>
              <w:t>Pattern: '^[A-Fa-f0-9]+$'</w:t>
            </w:r>
          </w:p>
          <w:p w14:paraId="335BF07B" w14:textId="77777777" w:rsidR="00875C7D" w:rsidRPr="001D2CEF" w:rsidRDefault="00875C7D" w:rsidP="00875C7D">
            <w:pPr>
              <w:pStyle w:val="TAL"/>
            </w:pPr>
          </w:p>
          <w:p w14:paraId="69257FCA" w14:textId="77777777" w:rsidR="00875C7D" w:rsidRPr="001D2CEF" w:rsidRDefault="00875C7D" w:rsidP="00875C7D">
            <w:pPr>
              <w:pStyle w:val="TAL"/>
              <w:rPr>
                <w:lang w:eastAsia="zh-CN"/>
              </w:rPr>
            </w:pPr>
            <w:r w:rsidRPr="001D2CEF">
              <w:rPr>
                <w:lang w:eastAsia="zh-CN"/>
              </w:rPr>
              <w:t>Example:</w:t>
            </w:r>
          </w:p>
          <w:p w14:paraId="5EA451CE" w14:textId="77777777" w:rsidR="00875C7D" w:rsidRPr="001D2CEF" w:rsidRDefault="00875C7D" w:rsidP="00875C7D">
            <w:pPr>
              <w:pStyle w:val="TAL"/>
              <w:rPr>
                <w:rFonts w:cs="Arial"/>
                <w:szCs w:val="18"/>
              </w:rPr>
            </w:pPr>
            <w:r w:rsidRPr="001D2CEF">
              <w:rPr>
                <w:lang w:eastAsia="zh-CN"/>
              </w:rPr>
              <w:t xml:space="preserve">The </w:t>
            </w:r>
            <w:r>
              <w:rPr>
                <w:lang w:eastAsia="zh-CN"/>
              </w:rPr>
              <w:t>TNGF</w:t>
            </w:r>
            <w:r w:rsidRPr="001D2CEF">
              <w:rPr>
                <w:lang w:eastAsia="zh-CN"/>
              </w:rPr>
              <w:t xml:space="preserve"> Id 0x5BD6 shall be encoded as "5BD6".</w:t>
            </w:r>
          </w:p>
        </w:tc>
      </w:tr>
      <w:tr w:rsidR="00875C7D" w:rsidRPr="001D2CEF" w14:paraId="1482E71B"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86DA9E4" w14:textId="77777777" w:rsidR="00875C7D" w:rsidRPr="001D2CEF" w:rsidRDefault="00875C7D" w:rsidP="00875C7D">
            <w:pPr>
              <w:pStyle w:val="TAL"/>
            </w:pPr>
            <w:r w:rsidRPr="001D2CEF">
              <w:t>NgeNbId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21B38E3" w14:textId="77777777" w:rsidR="00875C7D" w:rsidRPr="001D2CEF" w:rsidRDefault="00875C7D" w:rsidP="00875C7D">
            <w:pPr>
              <w:pStyle w:val="TAL"/>
            </w:pPr>
            <w:r w:rsidRPr="001D2CEF">
              <w:t>string</w:t>
            </w:r>
          </w:p>
        </w:tc>
        <w:tc>
          <w:tcPr>
            <w:tcW w:w="2952" w:type="pct"/>
            <w:tcBorders>
              <w:top w:val="single" w:sz="4" w:space="0" w:color="auto"/>
              <w:left w:val="nil"/>
              <w:bottom w:val="single" w:sz="4" w:space="0" w:color="auto"/>
              <w:right w:val="single" w:sz="8" w:space="0" w:color="auto"/>
            </w:tcBorders>
          </w:tcPr>
          <w:p w14:paraId="19624AFD" w14:textId="77777777" w:rsidR="00875C7D" w:rsidRPr="001D2CEF" w:rsidRDefault="00875C7D" w:rsidP="00875C7D">
            <w:pPr>
              <w:pStyle w:val="TAL"/>
              <w:rPr>
                <w:rFonts w:cs="Arial"/>
                <w:szCs w:val="18"/>
              </w:rPr>
            </w:pPr>
            <w:r w:rsidRPr="001D2CEF">
              <w:rPr>
                <w:rFonts w:cs="Arial"/>
                <w:szCs w:val="18"/>
              </w:rPr>
              <w:t xml:space="preserve">This represents the identifier of the ng-eNB ID as specified in </w:t>
            </w:r>
            <w:r w:rsidRPr="001D2CEF">
              <w:rPr>
                <w:lang w:eastAsia="zh-CN"/>
              </w:rPr>
              <w:t>clause</w:t>
            </w:r>
            <w:r w:rsidRPr="001D2CEF">
              <w:t> </w:t>
            </w:r>
            <w:r w:rsidRPr="001D2CEF">
              <w:rPr>
                <w:lang w:eastAsia="zh-CN"/>
              </w:rPr>
              <w:t>9.3.1.8 of 3GPP TS 38.413 [11]</w:t>
            </w:r>
            <w:r w:rsidRPr="001D2CEF">
              <w:rPr>
                <w:rFonts w:cs="Arial"/>
                <w:szCs w:val="18"/>
              </w:rPr>
              <w:t>.</w:t>
            </w:r>
          </w:p>
          <w:p w14:paraId="6AE37C63" w14:textId="77777777" w:rsidR="00875C7D" w:rsidRPr="001D2CEF" w:rsidRDefault="00875C7D" w:rsidP="00875C7D">
            <w:pPr>
              <w:pStyle w:val="TAL"/>
              <w:rPr>
                <w:rFonts w:cs="Arial"/>
                <w:szCs w:val="18"/>
              </w:rPr>
            </w:pPr>
          </w:p>
          <w:p w14:paraId="3427CFD0" w14:textId="77777777" w:rsidR="00875C7D" w:rsidRPr="001D2CEF" w:rsidRDefault="00875C7D" w:rsidP="00875C7D">
            <w:pPr>
              <w:pStyle w:val="TAL"/>
              <w:rPr>
                <w:rFonts w:cs="Arial"/>
                <w:szCs w:val="18"/>
              </w:rPr>
            </w:pPr>
            <w:r w:rsidRPr="001D2CEF">
              <w:rPr>
                <w:rFonts w:cs="Arial"/>
                <w:szCs w:val="18"/>
              </w:rPr>
              <w:t>The string shall be formatted with following pattern:</w:t>
            </w:r>
          </w:p>
          <w:p w14:paraId="765C1D20" w14:textId="77777777" w:rsidR="00875C7D" w:rsidRPr="001D2CEF" w:rsidRDefault="00875C7D" w:rsidP="00875C7D">
            <w:pPr>
              <w:pStyle w:val="TAL"/>
              <w:rPr>
                <w:rFonts w:cs="Arial"/>
                <w:szCs w:val="18"/>
              </w:rPr>
            </w:pPr>
            <w:bookmarkStart w:id="624" w:name="_PERM_MCCTEMPBM_CRPT84370014___5"/>
            <w:r w:rsidRPr="001D2CEF">
              <w:rPr>
                <w:rFonts w:cs="Arial"/>
                <w:szCs w:val="18"/>
              </w:rPr>
              <w:t>Pattern: '^('MacroNG</w:t>
            </w:r>
            <w:r w:rsidRPr="00E92CBF">
              <w:rPr>
                <w:color w:val="000000"/>
              </w:rPr>
              <w:t>eNB</w:t>
            </w:r>
            <w:r w:rsidRPr="001D2CEF">
              <w:rPr>
                <w:rFonts w:cs="Arial"/>
                <w:szCs w:val="18"/>
              </w:rPr>
              <w:t>-[A-Fa-f0-9]{5}|</w:t>
            </w:r>
          </w:p>
          <w:p w14:paraId="46D6482A" w14:textId="77777777" w:rsidR="00875C7D" w:rsidRPr="001D2CEF" w:rsidRDefault="00875C7D" w:rsidP="00875C7D">
            <w:pPr>
              <w:pStyle w:val="TAL"/>
              <w:rPr>
                <w:rFonts w:cs="Arial"/>
                <w:szCs w:val="18"/>
              </w:rPr>
            </w:pPr>
            <w:r w:rsidRPr="001D2CEF">
              <w:rPr>
                <w:rFonts w:cs="Arial"/>
                <w:szCs w:val="18"/>
              </w:rPr>
              <w:t xml:space="preserve"> LMacroNG</w:t>
            </w:r>
            <w:r w:rsidRPr="00E92CBF">
              <w:rPr>
                <w:color w:val="000000"/>
              </w:rPr>
              <w:t>eNB</w:t>
            </w:r>
            <w:r w:rsidRPr="001D2CEF">
              <w:rPr>
                <w:rFonts w:cs="Arial"/>
                <w:szCs w:val="18"/>
              </w:rPr>
              <w:t>-[A-Fa-f0-9]{6}|</w:t>
            </w:r>
          </w:p>
          <w:bookmarkEnd w:id="624"/>
          <w:p w14:paraId="259B50B2" w14:textId="77777777" w:rsidR="00875C7D" w:rsidRPr="001D2CEF" w:rsidRDefault="00875C7D" w:rsidP="00875C7D">
            <w:pPr>
              <w:pStyle w:val="TAL"/>
              <w:rPr>
                <w:rFonts w:cs="Arial"/>
                <w:szCs w:val="18"/>
              </w:rPr>
            </w:pPr>
            <w:r w:rsidRPr="001D2CEF">
              <w:rPr>
                <w:rFonts w:cs="Arial"/>
                <w:szCs w:val="18"/>
              </w:rPr>
              <w:t xml:space="preserve"> SMacroNGeNB-[A-Fa-f0-9]{5})$'</w:t>
            </w:r>
          </w:p>
          <w:p w14:paraId="5273838C" w14:textId="77777777" w:rsidR="00875C7D" w:rsidRPr="001D2CEF" w:rsidRDefault="00875C7D" w:rsidP="00875C7D">
            <w:pPr>
              <w:pStyle w:val="TAL"/>
              <w:rPr>
                <w:rFonts w:cs="Arial"/>
                <w:szCs w:val="18"/>
              </w:rPr>
            </w:pPr>
          </w:p>
          <w:p w14:paraId="348A6541" w14:textId="77777777" w:rsidR="00875C7D" w:rsidRPr="001D2CEF" w:rsidRDefault="00875C7D" w:rsidP="00875C7D">
            <w:pPr>
              <w:pStyle w:val="TAL"/>
              <w:rPr>
                <w:lang w:eastAsia="zh-CN"/>
              </w:rPr>
            </w:pPr>
            <w:r w:rsidRPr="001D2CEF">
              <w:rPr>
                <w:rFonts w:cs="Arial"/>
                <w:szCs w:val="18"/>
              </w:rPr>
              <w:t xml:space="preserve">The value of </w:t>
            </w:r>
            <w:r w:rsidRPr="001D2CEF">
              <w:rPr>
                <w:lang w:eastAsia="zh-CN"/>
              </w:rPr>
              <w:t xml:space="preserve">the </w:t>
            </w:r>
            <w:r w:rsidRPr="001D2CEF">
              <w:rPr>
                <w:rFonts w:cs="Arial"/>
                <w:szCs w:val="18"/>
              </w:rPr>
              <w:t>ng-eNB ID</w:t>
            </w:r>
            <w:r w:rsidRPr="001D2CEF">
              <w:rPr>
                <w:lang w:eastAsia="zh-CN"/>
              </w:rPr>
              <w:t xml:space="preserve"> shall be encoded in hexadecimal representation. Each character in the string shall take a value of "0" to "9"</w:t>
            </w:r>
            <w:r w:rsidR="00D82E6F">
              <w:rPr>
                <w:lang w:eastAsia="zh-CN"/>
              </w:rPr>
              <w:t xml:space="preserve">, </w:t>
            </w:r>
            <w:r w:rsidR="00D82E6F" w:rsidRPr="00127CF6">
              <w:rPr>
                <w:lang w:eastAsia="zh-CN"/>
              </w:rPr>
              <w:t>"</w:t>
            </w:r>
            <w:r w:rsidR="00D82E6F">
              <w:rPr>
                <w:lang w:eastAsia="zh-CN"/>
              </w:rPr>
              <w:t>a</w:t>
            </w:r>
            <w:r w:rsidR="00D82E6F" w:rsidRPr="00127CF6">
              <w:rPr>
                <w:lang w:eastAsia="zh-CN"/>
              </w:rPr>
              <w:t>" to "</w:t>
            </w:r>
            <w:r w:rsidR="00D82E6F">
              <w:rPr>
                <w:lang w:eastAsia="zh-CN"/>
              </w:rPr>
              <w:t>f</w:t>
            </w:r>
            <w:r w:rsidR="00D82E6F" w:rsidRPr="00127CF6">
              <w:rPr>
                <w:lang w:eastAsia="zh-CN"/>
              </w:rPr>
              <w:t>"</w:t>
            </w:r>
            <w:r w:rsidRPr="001D2CEF">
              <w:rPr>
                <w:lang w:eastAsia="zh-CN"/>
              </w:rPr>
              <w:t xml:space="preserve"> or "A" to "F" and shall represent 4 bits. The padding 0 shall be added to make multiple nibbles, so the most significant character representing the padding 0 if required together with the 4 most significant bits of the </w:t>
            </w:r>
            <w:r w:rsidRPr="001D2CEF">
              <w:rPr>
                <w:rFonts w:cs="Arial"/>
                <w:szCs w:val="18"/>
              </w:rPr>
              <w:t>ng-eNB ID</w:t>
            </w:r>
            <w:r w:rsidRPr="001D2CEF">
              <w:rPr>
                <w:lang w:eastAsia="zh-CN"/>
              </w:rPr>
              <w:t xml:space="preserve"> shall appear first in the string, and the character representing the 4 least significant bit of the </w:t>
            </w:r>
            <w:r w:rsidRPr="001D2CEF">
              <w:rPr>
                <w:rFonts w:cs="Arial"/>
                <w:szCs w:val="18"/>
              </w:rPr>
              <w:t xml:space="preserve">ng-eNB ID </w:t>
            </w:r>
            <w:r w:rsidRPr="001D2CEF">
              <w:rPr>
                <w:lang w:eastAsia="zh-CN"/>
              </w:rPr>
              <w:t>(to form a nibble) shall appear last in the string.</w:t>
            </w:r>
          </w:p>
          <w:p w14:paraId="3C5B4ED2" w14:textId="77777777" w:rsidR="00875C7D" w:rsidRPr="001D2CEF" w:rsidRDefault="00875C7D" w:rsidP="00875C7D">
            <w:pPr>
              <w:pStyle w:val="TAL"/>
              <w:rPr>
                <w:rFonts w:cs="Arial"/>
                <w:szCs w:val="18"/>
              </w:rPr>
            </w:pPr>
          </w:p>
          <w:p w14:paraId="15EBB0D3" w14:textId="77777777" w:rsidR="00875C7D" w:rsidRPr="001D2CEF" w:rsidRDefault="00875C7D" w:rsidP="00875C7D">
            <w:pPr>
              <w:pStyle w:val="TAL"/>
              <w:rPr>
                <w:rFonts w:cs="Arial"/>
                <w:szCs w:val="18"/>
              </w:rPr>
            </w:pPr>
            <w:r w:rsidRPr="001D2CEF">
              <w:rPr>
                <w:rFonts w:cs="Arial"/>
                <w:szCs w:val="18"/>
              </w:rPr>
              <w:t>Examples:</w:t>
            </w:r>
          </w:p>
          <w:p w14:paraId="0DEB3CA9" w14:textId="77777777" w:rsidR="00875C7D" w:rsidRPr="001D2CEF" w:rsidRDefault="00875C7D" w:rsidP="00875C7D">
            <w:pPr>
              <w:pStyle w:val="TAL"/>
              <w:rPr>
                <w:lang w:eastAsia="zh-CN"/>
              </w:rPr>
            </w:pPr>
            <w:r w:rsidRPr="001D2CEF">
              <w:rPr>
                <w:rFonts w:cs="Arial"/>
                <w:szCs w:val="18"/>
              </w:rPr>
              <w:t>" SMacroNGeNB-34B89" indicates a Short Macro NG-eNB ID with value 0x34B89.</w:t>
            </w:r>
          </w:p>
        </w:tc>
      </w:tr>
      <w:tr w:rsidR="00875C7D" w:rsidRPr="001D2CEF" w14:paraId="2A07EC16"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CE8A3C3" w14:textId="77777777" w:rsidR="00875C7D" w:rsidRPr="001D2CEF" w:rsidRDefault="00875C7D" w:rsidP="00875C7D">
            <w:pPr>
              <w:pStyle w:val="TAL"/>
            </w:pPr>
            <w:r w:rsidRPr="001D2CEF">
              <w:lastRenderedPageBreak/>
              <w:t>Nid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3DF6F72" w14:textId="77777777" w:rsidR="00875C7D" w:rsidRPr="001D2CEF" w:rsidRDefault="00875C7D" w:rsidP="00875C7D">
            <w:pPr>
              <w:pStyle w:val="TAL"/>
            </w:pPr>
            <w:r w:rsidRPr="001D2CEF">
              <w:t>string</w:t>
            </w:r>
          </w:p>
        </w:tc>
        <w:tc>
          <w:tcPr>
            <w:tcW w:w="2952" w:type="pct"/>
            <w:tcBorders>
              <w:top w:val="single" w:sz="4" w:space="0" w:color="auto"/>
              <w:left w:val="nil"/>
              <w:bottom w:val="single" w:sz="4" w:space="0" w:color="auto"/>
              <w:right w:val="single" w:sz="8" w:space="0" w:color="auto"/>
            </w:tcBorders>
          </w:tcPr>
          <w:p w14:paraId="2DC328C7" w14:textId="77777777" w:rsidR="00875C7D" w:rsidRPr="001D2CEF" w:rsidRDefault="00875C7D" w:rsidP="00875C7D">
            <w:pPr>
              <w:pStyle w:val="TAL"/>
              <w:rPr>
                <w:rFonts w:cs="Arial"/>
                <w:szCs w:val="18"/>
              </w:rPr>
            </w:pPr>
            <w:r w:rsidRPr="001D2CEF">
              <w:rPr>
                <w:rFonts w:cs="Arial"/>
                <w:szCs w:val="18"/>
              </w:rPr>
              <w:t>This represents the Network Identifier, which together with a PLMN ID is used to identify an SNPN (see 3GPP TS 23.003 [7] and 3GPP TS 23.501 [8] clause 5.30.2.1).</w:t>
            </w:r>
          </w:p>
          <w:p w14:paraId="33003542" w14:textId="77777777" w:rsidR="00875C7D" w:rsidRPr="001D2CEF" w:rsidRDefault="00875C7D" w:rsidP="00875C7D">
            <w:pPr>
              <w:pStyle w:val="TAL"/>
              <w:rPr>
                <w:rFonts w:cs="Arial"/>
                <w:szCs w:val="18"/>
              </w:rPr>
            </w:pPr>
            <w:r w:rsidRPr="001D2CEF">
              <w:rPr>
                <w:lang w:eastAsia="zh-CN"/>
              </w:rPr>
              <w:t xml:space="preserve">Pattern: </w:t>
            </w:r>
            <w:r w:rsidRPr="001D2CEF">
              <w:rPr>
                <w:rFonts w:cs="Arial"/>
                <w:szCs w:val="18"/>
              </w:rPr>
              <w:t>'^[A-Fa-f0-9]{11}$'</w:t>
            </w:r>
          </w:p>
        </w:tc>
      </w:tr>
      <w:tr w:rsidR="00875C7D" w:rsidRPr="001D2CEF" w14:paraId="09EF1C15"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CF8C9EF" w14:textId="77777777" w:rsidR="00875C7D" w:rsidRPr="001D2CEF" w:rsidRDefault="00875C7D" w:rsidP="00875C7D">
            <w:pPr>
              <w:pStyle w:val="TAL"/>
            </w:pPr>
            <w:r w:rsidRPr="001D2CEF">
              <w:t>NidRm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F67834E" w14:textId="77777777" w:rsidR="00875C7D" w:rsidRPr="001D2CEF" w:rsidRDefault="00875C7D" w:rsidP="00875C7D">
            <w:pPr>
              <w:pStyle w:val="TAL"/>
            </w:pPr>
            <w:r w:rsidRPr="001D2CEF">
              <w:t>string</w:t>
            </w:r>
          </w:p>
        </w:tc>
        <w:tc>
          <w:tcPr>
            <w:tcW w:w="2952" w:type="pct"/>
            <w:tcBorders>
              <w:top w:val="single" w:sz="4" w:space="0" w:color="auto"/>
              <w:left w:val="nil"/>
              <w:bottom w:val="single" w:sz="4" w:space="0" w:color="auto"/>
              <w:right w:val="single" w:sz="8" w:space="0" w:color="auto"/>
            </w:tcBorders>
          </w:tcPr>
          <w:p w14:paraId="01252AFF" w14:textId="77777777" w:rsidR="00875C7D" w:rsidRPr="001D2CEF" w:rsidRDefault="00875C7D" w:rsidP="00875C7D">
            <w:pPr>
              <w:pStyle w:val="TAL"/>
              <w:rPr>
                <w:rFonts w:cs="Arial"/>
                <w:szCs w:val="18"/>
              </w:rPr>
            </w:pPr>
            <w:r w:rsidRPr="001D2CEF">
              <w:t>This data type is defined in the same way as the "Nid" data type, but with the OpenAPI "nullable: true" property.</w:t>
            </w:r>
          </w:p>
        </w:tc>
      </w:tr>
      <w:tr w:rsidR="00875C7D" w:rsidRPr="001D2CEF" w14:paraId="7AFE8F69"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51501E3" w14:textId="77777777" w:rsidR="00875C7D" w:rsidRPr="001D2CEF" w:rsidRDefault="00875C7D" w:rsidP="00875C7D">
            <w:pPr>
              <w:pStyle w:val="TAL"/>
            </w:pPr>
            <w:r w:rsidRPr="001D2CEF">
              <w:t>NfSetId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1F61F8C" w14:textId="77777777" w:rsidR="00875C7D" w:rsidRPr="001D2CEF" w:rsidRDefault="00875C7D" w:rsidP="00875C7D">
            <w:pPr>
              <w:pStyle w:val="TAL"/>
            </w:pPr>
            <w:r w:rsidRPr="001D2CEF">
              <w:t>string</w:t>
            </w:r>
          </w:p>
        </w:tc>
        <w:tc>
          <w:tcPr>
            <w:tcW w:w="2952" w:type="pct"/>
            <w:tcBorders>
              <w:top w:val="single" w:sz="4" w:space="0" w:color="auto"/>
              <w:left w:val="nil"/>
              <w:bottom w:val="single" w:sz="4" w:space="0" w:color="auto"/>
              <w:right w:val="single" w:sz="8" w:space="0" w:color="auto"/>
            </w:tcBorders>
          </w:tcPr>
          <w:p w14:paraId="5A24F0EC" w14:textId="77777777" w:rsidR="00875C7D" w:rsidRPr="001D2CEF" w:rsidRDefault="00875C7D" w:rsidP="00875C7D">
            <w:pPr>
              <w:pStyle w:val="TAL"/>
            </w:pPr>
            <w:r w:rsidRPr="001D2CEF">
              <w:rPr>
                <w:rFonts w:cs="Arial"/>
                <w:szCs w:val="18"/>
              </w:rPr>
              <w:t xml:space="preserve">NF Set Identifier (see clause 28.12 of </w:t>
            </w:r>
            <w:r w:rsidRPr="001D2CEF">
              <w:rPr>
                <w:lang w:eastAsia="zh-CN"/>
              </w:rPr>
              <w:t>3GPP TS 23.003</w:t>
            </w:r>
            <w:r w:rsidRPr="001D2CEF">
              <w:rPr>
                <w:lang w:val="en-US" w:eastAsia="zh-CN"/>
              </w:rPr>
              <w:t> </w:t>
            </w:r>
            <w:r w:rsidRPr="001D2CEF">
              <w:rPr>
                <w:lang w:eastAsia="zh-CN"/>
              </w:rPr>
              <w:t>[7]</w:t>
            </w:r>
            <w:r w:rsidRPr="001D2CEF">
              <w:t>), formatted as the following string:</w:t>
            </w:r>
          </w:p>
          <w:p w14:paraId="563B72A0" w14:textId="77777777" w:rsidR="00875C7D" w:rsidRPr="001D2CEF" w:rsidRDefault="00875C7D" w:rsidP="00875C7D">
            <w:pPr>
              <w:pStyle w:val="TAL"/>
            </w:pPr>
          </w:p>
          <w:p w14:paraId="41A957F7" w14:textId="77777777" w:rsidR="00CE16A2" w:rsidRDefault="00875C7D" w:rsidP="00CE16A2">
            <w:pPr>
              <w:pStyle w:val="TAL"/>
              <w:ind w:left="284"/>
            </w:pPr>
            <w:bookmarkStart w:id="625" w:name="_PERM_MCCTEMPBM_CRPT84370015___2"/>
            <w:r w:rsidRPr="001D2CEF">
              <w:t>" set&lt;Set ID&gt;.&lt;nftype&gt;set.5gc.mnc&lt;MNC&gt;.mcc&lt;MCC&gt;"</w:t>
            </w:r>
            <w:r w:rsidR="00CE16A2">
              <w:t>, or</w:t>
            </w:r>
          </w:p>
          <w:p w14:paraId="18A07187" w14:textId="77777777" w:rsidR="00875C7D" w:rsidRPr="001D2CEF" w:rsidRDefault="00CE16A2" w:rsidP="00875C7D">
            <w:pPr>
              <w:pStyle w:val="TAL"/>
              <w:ind w:left="284"/>
            </w:pPr>
            <w:r>
              <w:t>"</w:t>
            </w:r>
            <w:r w:rsidRPr="00BF2555">
              <w:t>set&lt;SetID&gt;.&lt;</w:t>
            </w:r>
            <w:r>
              <w:t>NFT</w:t>
            </w:r>
            <w:r w:rsidRPr="00BF2555">
              <w:t>ype&gt;set.5gc.</w:t>
            </w:r>
            <w:r>
              <w:t>nid&lt;NID&gt;.</w:t>
            </w:r>
            <w:r w:rsidRPr="00BF2555">
              <w:t>mnc&lt;MNC&gt;.mcc&lt;MCC&gt;</w:t>
            </w:r>
            <w:r>
              <w:t>"</w:t>
            </w:r>
          </w:p>
          <w:bookmarkEnd w:id="625"/>
          <w:p w14:paraId="5E3016DE" w14:textId="77777777" w:rsidR="00875C7D" w:rsidRPr="001D2CEF" w:rsidRDefault="00875C7D" w:rsidP="00875C7D">
            <w:pPr>
              <w:pStyle w:val="TAL"/>
              <w:rPr>
                <w:rFonts w:cs="Arial"/>
                <w:szCs w:val="18"/>
              </w:rPr>
            </w:pPr>
          </w:p>
          <w:p w14:paraId="75EA1FC8" w14:textId="77777777" w:rsidR="00875C7D" w:rsidRPr="001D2CEF" w:rsidRDefault="00875C7D" w:rsidP="00875C7D">
            <w:pPr>
              <w:pStyle w:val="TAL"/>
              <w:rPr>
                <w:rFonts w:cs="Arial"/>
                <w:szCs w:val="18"/>
              </w:rPr>
            </w:pPr>
            <w:r w:rsidRPr="001D2CEF">
              <w:rPr>
                <w:rFonts w:cs="Arial"/>
                <w:szCs w:val="18"/>
              </w:rPr>
              <w:t>with</w:t>
            </w:r>
          </w:p>
          <w:p w14:paraId="31D23365" w14:textId="77777777" w:rsidR="00875C7D" w:rsidRPr="001D2CEF" w:rsidRDefault="00875C7D" w:rsidP="00875C7D">
            <w:pPr>
              <w:pStyle w:val="TAL"/>
              <w:ind w:left="284"/>
              <w:rPr>
                <w:rFonts w:cs="Arial"/>
                <w:szCs w:val="18"/>
              </w:rPr>
            </w:pPr>
            <w:bookmarkStart w:id="626" w:name="_PERM_MCCTEMPBM_CRPT84370016___2"/>
            <w:r w:rsidRPr="001D2CEF">
              <w:rPr>
                <w:rFonts w:cs="Arial"/>
                <w:szCs w:val="18"/>
              </w:rPr>
              <w:t>&lt;MCC&gt; encoded as defined in clause 5.4.2</w:t>
            </w:r>
            <w:r w:rsidR="00CE16A2">
              <w:rPr>
                <w:rFonts w:cs="Arial"/>
                <w:szCs w:val="18"/>
              </w:rPr>
              <w:t xml:space="preserve"> ("Mcc" data type definition)</w:t>
            </w:r>
          </w:p>
          <w:p w14:paraId="680A675B" w14:textId="77777777" w:rsidR="00875C7D" w:rsidRPr="001D2CEF" w:rsidRDefault="00875C7D" w:rsidP="00875C7D">
            <w:pPr>
              <w:pStyle w:val="TAL"/>
              <w:ind w:left="284"/>
              <w:rPr>
                <w:rFonts w:cs="Arial"/>
                <w:szCs w:val="18"/>
              </w:rPr>
            </w:pPr>
            <w:r w:rsidRPr="001D2CEF">
              <w:rPr>
                <w:rFonts w:cs="Arial"/>
                <w:szCs w:val="18"/>
              </w:rPr>
              <w:br/>
              <w:t>&lt;MNC&gt; encoded as defined in clause 5.4.2</w:t>
            </w:r>
            <w:r w:rsidR="00CE16A2">
              <w:rPr>
                <w:rFonts w:cs="Arial"/>
                <w:szCs w:val="18"/>
              </w:rPr>
              <w:t xml:space="preserve"> ("Mnc" data type definition)</w:t>
            </w:r>
          </w:p>
          <w:p w14:paraId="722BFAB4" w14:textId="77777777" w:rsidR="00875C7D" w:rsidRPr="001D2CEF" w:rsidRDefault="00875C7D" w:rsidP="00875C7D">
            <w:pPr>
              <w:pStyle w:val="TAL"/>
              <w:ind w:left="284"/>
              <w:rPr>
                <w:rFonts w:cs="Arial"/>
                <w:szCs w:val="18"/>
              </w:rPr>
            </w:pPr>
            <w:r w:rsidRPr="001D2CEF">
              <w:rPr>
                <w:rFonts w:cs="Arial"/>
                <w:szCs w:val="18"/>
              </w:rPr>
              <w:br/>
              <w:t xml:space="preserve">&lt;NFType&gt; encoded as a value defined in </w:t>
            </w:r>
            <w:r w:rsidRPr="001D2CEF">
              <w:rPr>
                <w:noProof/>
              </w:rPr>
              <w:t>Table </w:t>
            </w:r>
            <w:r w:rsidRPr="001D2CEF">
              <w:t>6.1.6.3.3-1 of</w:t>
            </w:r>
            <w:r w:rsidRPr="001D2CEF">
              <w:rPr>
                <w:rFonts w:cs="Arial"/>
                <w:szCs w:val="18"/>
              </w:rPr>
              <w:t xml:space="preserve"> 3GPP TS 29.5</w:t>
            </w:r>
            <w:r w:rsidRPr="001D2CEF">
              <w:rPr>
                <w:rFonts w:cs="Arial" w:hint="eastAsia"/>
                <w:szCs w:val="18"/>
                <w:lang w:eastAsia="zh-CN"/>
              </w:rPr>
              <w:t>10</w:t>
            </w:r>
            <w:r w:rsidRPr="001D2CEF">
              <w:rPr>
                <w:rFonts w:cs="Arial"/>
                <w:szCs w:val="18"/>
              </w:rPr>
              <w:t> [29] but with lower case characters</w:t>
            </w:r>
          </w:p>
          <w:p w14:paraId="1C3DB3C5" w14:textId="77777777" w:rsidR="00875C7D" w:rsidRPr="001D2CEF" w:rsidRDefault="00875C7D" w:rsidP="00875C7D">
            <w:pPr>
              <w:pStyle w:val="TAL"/>
              <w:ind w:left="284"/>
            </w:pPr>
            <w:r w:rsidRPr="001D2CEF">
              <w:rPr>
                <w:rFonts w:cs="Arial"/>
                <w:szCs w:val="18"/>
              </w:rPr>
              <w:br/>
              <w:t xml:space="preserve">&lt;Set ID&gt; encoded as </w:t>
            </w:r>
            <w:r w:rsidRPr="001D2CEF">
              <w:t xml:space="preserve">a string of characters </w:t>
            </w:r>
            <w:r w:rsidRPr="001D2CEF">
              <w:rPr>
                <w:noProof/>
              </w:rPr>
              <w:t xml:space="preserve">consisting of </w:t>
            </w:r>
            <w:r w:rsidRPr="001D2CEF">
              <w:t xml:space="preserve">alphabetic </w:t>
            </w:r>
            <w:r w:rsidRPr="001D2CEF">
              <w:rPr>
                <w:noProof/>
              </w:rPr>
              <w:t xml:space="preserve">characters </w:t>
            </w:r>
            <w:r w:rsidRPr="001D2CEF">
              <w:t xml:space="preserve">(A-Z and a-z), digits (0-9) and/or the hyphen (-) </w:t>
            </w:r>
            <w:r w:rsidRPr="001D2CEF">
              <w:rPr>
                <w:noProof/>
              </w:rPr>
              <w:t>and that shall end w</w:t>
            </w:r>
            <w:r w:rsidRPr="001D2CEF">
              <w:t>ith either an alphabetic character or a digit.</w:t>
            </w:r>
          </w:p>
          <w:p w14:paraId="06264118" w14:textId="77777777" w:rsidR="00875C7D" w:rsidRPr="001D2CEF" w:rsidRDefault="00875C7D" w:rsidP="00875C7D">
            <w:pPr>
              <w:pStyle w:val="TAL"/>
              <w:ind w:left="284"/>
              <w:rPr>
                <w:rFonts w:cs="Arial"/>
                <w:szCs w:val="18"/>
              </w:rPr>
            </w:pPr>
            <w:r w:rsidRPr="001D2CEF">
              <w:rPr>
                <w:rFonts w:cs="Arial"/>
                <w:szCs w:val="18"/>
              </w:rPr>
              <w:t xml:space="preserve">Pattern: </w:t>
            </w:r>
            <w:r w:rsidRPr="001D2CEF">
              <w:rPr>
                <w:lang w:val="sv-SE"/>
              </w:rPr>
              <w:t>'</w:t>
            </w:r>
            <w:r w:rsidRPr="001D2CEF">
              <w:t>^</w:t>
            </w:r>
            <w:r w:rsidRPr="001D2CEF">
              <w:rPr>
                <w:lang w:val="sv-SE"/>
              </w:rPr>
              <w:t>(</w:t>
            </w:r>
            <w:r w:rsidRPr="001D2CEF">
              <w:rPr>
                <w:lang w:val="en-US"/>
              </w:rPr>
              <w:t>[A-Za-z0-9\-]*[A-Za-z0-9]</w:t>
            </w:r>
            <w:r w:rsidRPr="001D2CEF">
              <w:rPr>
                <w:lang w:val="sv-SE"/>
              </w:rPr>
              <w:t>)$'</w:t>
            </w:r>
          </w:p>
          <w:p w14:paraId="6E33BEFA" w14:textId="77777777" w:rsidR="00875C7D" w:rsidRPr="001D2CEF" w:rsidRDefault="00875C7D" w:rsidP="00875C7D">
            <w:pPr>
              <w:pStyle w:val="TAL"/>
              <w:ind w:left="284"/>
              <w:rPr>
                <w:rFonts w:cs="Arial"/>
                <w:szCs w:val="18"/>
              </w:rPr>
            </w:pPr>
            <w:bookmarkStart w:id="627" w:name="_MCCTEMPBM_CRPT84370017___2"/>
            <w:bookmarkEnd w:id="626"/>
          </w:p>
          <w:bookmarkEnd w:id="627"/>
          <w:p w14:paraId="523276A7" w14:textId="77777777" w:rsidR="00875C7D" w:rsidRPr="001D2CEF" w:rsidRDefault="00875C7D" w:rsidP="00875C7D">
            <w:pPr>
              <w:pStyle w:val="TAL"/>
              <w:rPr>
                <w:lang w:eastAsia="zh-CN"/>
              </w:rPr>
            </w:pPr>
            <w:r w:rsidRPr="001D2CEF">
              <w:rPr>
                <w:lang w:eastAsia="zh-CN"/>
              </w:rPr>
              <w:t xml:space="preserve">Examples: </w:t>
            </w:r>
            <w:r w:rsidRPr="001D2CEF">
              <w:rPr>
                <w:lang w:eastAsia="zh-CN"/>
              </w:rPr>
              <w:br/>
              <w:t xml:space="preserve">    "setxyz.smfset.5gc.mnc012.mcc345"</w:t>
            </w:r>
          </w:p>
          <w:p w14:paraId="74FECBFE" w14:textId="77777777" w:rsidR="00875C7D" w:rsidRPr="001D2CEF" w:rsidRDefault="00875C7D" w:rsidP="00875C7D">
            <w:pPr>
              <w:pStyle w:val="TAL"/>
              <w:rPr>
                <w:lang w:eastAsia="zh-CN"/>
              </w:rPr>
            </w:pPr>
            <w:r w:rsidRPr="001D2CEF">
              <w:rPr>
                <w:lang w:eastAsia="zh-CN"/>
              </w:rPr>
              <w:t xml:space="preserve">    "set12.pcfset.5gc.mnc012.mcc345"</w:t>
            </w:r>
          </w:p>
          <w:p w14:paraId="6DE4BB9E" w14:textId="77777777" w:rsidR="00875C7D" w:rsidRPr="001D2CEF" w:rsidRDefault="00875C7D" w:rsidP="00875C7D">
            <w:pPr>
              <w:pStyle w:val="TAL"/>
            </w:pPr>
          </w:p>
        </w:tc>
      </w:tr>
      <w:tr w:rsidR="00875C7D" w:rsidRPr="001D2CEF" w14:paraId="6E815158"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2D0A875" w14:textId="77777777" w:rsidR="00875C7D" w:rsidRPr="001D2CEF" w:rsidRDefault="00875C7D" w:rsidP="00875C7D">
            <w:pPr>
              <w:pStyle w:val="TAL"/>
            </w:pPr>
            <w:r w:rsidRPr="001D2CEF">
              <w:t>NfServiceSetId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9DB46F9" w14:textId="77777777" w:rsidR="00875C7D" w:rsidRPr="001D2CEF" w:rsidRDefault="00875C7D" w:rsidP="00875C7D">
            <w:pPr>
              <w:pStyle w:val="TAL"/>
            </w:pPr>
            <w:r w:rsidRPr="001D2CEF">
              <w:t>string</w:t>
            </w:r>
          </w:p>
        </w:tc>
        <w:tc>
          <w:tcPr>
            <w:tcW w:w="2952" w:type="pct"/>
            <w:tcBorders>
              <w:top w:val="single" w:sz="4" w:space="0" w:color="auto"/>
              <w:left w:val="nil"/>
              <w:bottom w:val="single" w:sz="4" w:space="0" w:color="auto"/>
              <w:right w:val="single" w:sz="8" w:space="0" w:color="auto"/>
            </w:tcBorders>
          </w:tcPr>
          <w:p w14:paraId="1C3EC0AF" w14:textId="77777777" w:rsidR="00875C7D" w:rsidRPr="001D2CEF" w:rsidRDefault="00875C7D" w:rsidP="00875C7D">
            <w:pPr>
              <w:pStyle w:val="TAL"/>
            </w:pPr>
            <w:r w:rsidRPr="001D2CEF">
              <w:rPr>
                <w:rFonts w:cs="Arial"/>
                <w:szCs w:val="18"/>
              </w:rPr>
              <w:t xml:space="preserve">NF Service Set Identifier (see clause 28.12 of </w:t>
            </w:r>
            <w:r w:rsidRPr="001D2CEF">
              <w:rPr>
                <w:lang w:eastAsia="zh-CN"/>
              </w:rPr>
              <w:t>3GPP TS 23.003</w:t>
            </w:r>
            <w:r w:rsidRPr="001D2CEF">
              <w:rPr>
                <w:lang w:val="en-US" w:eastAsia="zh-CN"/>
              </w:rPr>
              <w:t> </w:t>
            </w:r>
            <w:r w:rsidRPr="001D2CEF">
              <w:rPr>
                <w:lang w:eastAsia="zh-CN"/>
              </w:rPr>
              <w:t>[7]</w:t>
            </w:r>
            <w:r w:rsidRPr="001D2CEF">
              <w:t>) formatted as the following string:</w:t>
            </w:r>
          </w:p>
          <w:p w14:paraId="2E72C793" w14:textId="77777777" w:rsidR="00875C7D" w:rsidRPr="001D2CEF" w:rsidRDefault="00875C7D" w:rsidP="00875C7D">
            <w:pPr>
              <w:pStyle w:val="TAL"/>
            </w:pPr>
          </w:p>
          <w:p w14:paraId="045F2F9E" w14:textId="77777777" w:rsidR="00CE16A2" w:rsidRDefault="00875C7D" w:rsidP="00CE16A2">
            <w:pPr>
              <w:pStyle w:val="TAL"/>
              <w:ind w:left="284"/>
            </w:pPr>
            <w:bookmarkStart w:id="628" w:name="_PERM_MCCTEMPBM_CRPT84370018___2"/>
            <w:r w:rsidRPr="001D2CEF">
              <w:t>" set&lt;Set ID&gt;.sn&lt;Service Name&gt;.nfi&lt;NF Instance ID&gt;.5gc.mnc&lt;MNC&gt;.mcc&lt;MCC&gt;"</w:t>
            </w:r>
            <w:r w:rsidR="00CE16A2" w:rsidRPr="001D2CEF">
              <w:t>&gt;"</w:t>
            </w:r>
            <w:r w:rsidR="00CE16A2">
              <w:t>, or</w:t>
            </w:r>
          </w:p>
          <w:p w14:paraId="52B27260" w14:textId="77777777" w:rsidR="00875C7D" w:rsidRPr="001D2CEF" w:rsidRDefault="00CE16A2" w:rsidP="00847967">
            <w:pPr>
              <w:pStyle w:val="TAL"/>
              <w:ind w:left="284"/>
            </w:pPr>
            <w:r>
              <w:t>"set&lt;SetID&gt;.sn&lt;ServiceName&gt;.nfi&lt;NFInstanceID&gt;.</w:t>
            </w:r>
            <w:r w:rsidRPr="00BF2555">
              <w:t>5gc.</w:t>
            </w:r>
            <w:r>
              <w:t>nid&lt;NID&gt;.</w:t>
            </w:r>
            <w:r w:rsidRPr="00BF2555">
              <w:t>mnc&lt;MNC&gt;.mcc&lt;MCC&gt;</w:t>
            </w:r>
            <w:r>
              <w:t>"</w:t>
            </w:r>
          </w:p>
          <w:bookmarkEnd w:id="628"/>
          <w:p w14:paraId="22DAACA3" w14:textId="77777777" w:rsidR="00875C7D" w:rsidRPr="001D2CEF" w:rsidRDefault="00875C7D" w:rsidP="00875C7D">
            <w:pPr>
              <w:pStyle w:val="TAL"/>
              <w:rPr>
                <w:rFonts w:cs="Arial"/>
                <w:szCs w:val="18"/>
              </w:rPr>
            </w:pPr>
          </w:p>
          <w:p w14:paraId="3A1DA1F0" w14:textId="77777777" w:rsidR="00875C7D" w:rsidRPr="001D2CEF" w:rsidRDefault="00875C7D" w:rsidP="00875C7D">
            <w:pPr>
              <w:pStyle w:val="TAL"/>
              <w:rPr>
                <w:rFonts w:cs="Arial"/>
                <w:szCs w:val="18"/>
              </w:rPr>
            </w:pPr>
            <w:r w:rsidRPr="001D2CEF">
              <w:rPr>
                <w:rFonts w:cs="Arial"/>
                <w:szCs w:val="18"/>
              </w:rPr>
              <w:t>with</w:t>
            </w:r>
          </w:p>
          <w:p w14:paraId="1DDA3AEC" w14:textId="77777777" w:rsidR="00875C7D" w:rsidRPr="001D2CEF" w:rsidRDefault="00875C7D" w:rsidP="00875C7D">
            <w:pPr>
              <w:pStyle w:val="TAL"/>
              <w:ind w:left="284"/>
              <w:rPr>
                <w:rFonts w:cs="Arial"/>
                <w:szCs w:val="18"/>
              </w:rPr>
            </w:pPr>
            <w:bookmarkStart w:id="629" w:name="_PERM_MCCTEMPBM_CRPT84370019___2"/>
            <w:r w:rsidRPr="001D2CEF">
              <w:rPr>
                <w:rFonts w:cs="Arial"/>
                <w:szCs w:val="18"/>
              </w:rPr>
              <w:t>&lt;MCC&gt; encoded as defined in clause 5.4.2</w:t>
            </w:r>
            <w:r w:rsidR="00CE16A2">
              <w:rPr>
                <w:rFonts w:cs="Arial"/>
                <w:szCs w:val="18"/>
              </w:rPr>
              <w:t xml:space="preserve"> ("Mcc" data type definition)</w:t>
            </w:r>
          </w:p>
          <w:p w14:paraId="58133531" w14:textId="77777777" w:rsidR="00875C7D" w:rsidRPr="001D2CEF" w:rsidRDefault="00875C7D" w:rsidP="00875C7D">
            <w:pPr>
              <w:pStyle w:val="TAL"/>
              <w:ind w:left="284"/>
              <w:rPr>
                <w:rFonts w:cs="Arial"/>
                <w:szCs w:val="18"/>
              </w:rPr>
            </w:pPr>
          </w:p>
          <w:p w14:paraId="73EC813F" w14:textId="77777777" w:rsidR="00875C7D" w:rsidRPr="001D2CEF" w:rsidRDefault="00875C7D" w:rsidP="00875C7D">
            <w:pPr>
              <w:pStyle w:val="TAL"/>
              <w:ind w:left="284"/>
              <w:rPr>
                <w:rFonts w:cs="Arial"/>
                <w:szCs w:val="18"/>
              </w:rPr>
            </w:pPr>
            <w:r w:rsidRPr="001D2CEF">
              <w:rPr>
                <w:rFonts w:cs="Arial"/>
                <w:szCs w:val="18"/>
              </w:rPr>
              <w:t>&lt;MNC&gt; encoded as defined in clause 5.4.2</w:t>
            </w:r>
            <w:r w:rsidR="00CE16A2">
              <w:rPr>
                <w:rFonts w:cs="Arial"/>
                <w:szCs w:val="18"/>
              </w:rPr>
              <w:t xml:space="preserve"> ("Mnc" data type definition)</w:t>
            </w:r>
          </w:p>
          <w:p w14:paraId="53275608" w14:textId="77777777" w:rsidR="00CE16A2" w:rsidRDefault="00CE16A2" w:rsidP="00CE16A2">
            <w:pPr>
              <w:pStyle w:val="TAL"/>
              <w:ind w:left="284"/>
              <w:rPr>
                <w:rFonts w:cs="Arial"/>
                <w:szCs w:val="18"/>
              </w:rPr>
            </w:pPr>
          </w:p>
          <w:p w14:paraId="271C4C65" w14:textId="77777777" w:rsidR="00CE16A2" w:rsidRPr="001D2CEF" w:rsidRDefault="00CE16A2" w:rsidP="00CE16A2">
            <w:pPr>
              <w:pStyle w:val="TAL"/>
              <w:ind w:left="284"/>
              <w:rPr>
                <w:rFonts w:cs="Arial"/>
                <w:szCs w:val="18"/>
              </w:rPr>
            </w:pPr>
            <w:r>
              <w:rPr>
                <w:rFonts w:cs="Arial"/>
                <w:szCs w:val="18"/>
              </w:rPr>
              <w:t>&lt;NID&gt; encoded as defined in clause </w:t>
            </w:r>
            <w:r w:rsidRPr="000D4518">
              <w:rPr>
                <w:rFonts w:cs="Arial"/>
                <w:szCs w:val="18"/>
              </w:rPr>
              <w:t>5.4.2</w:t>
            </w:r>
            <w:r>
              <w:rPr>
                <w:rFonts w:cs="Arial"/>
                <w:szCs w:val="18"/>
              </w:rPr>
              <w:t xml:space="preserve"> ("Nid" data type definition)</w:t>
            </w:r>
          </w:p>
          <w:p w14:paraId="03AB9038" w14:textId="77777777" w:rsidR="00875C7D" w:rsidRPr="001D2CEF" w:rsidRDefault="00875C7D" w:rsidP="00875C7D">
            <w:pPr>
              <w:pStyle w:val="TAL"/>
              <w:ind w:left="284"/>
              <w:rPr>
                <w:rFonts w:cs="Arial"/>
                <w:szCs w:val="18"/>
              </w:rPr>
            </w:pPr>
          </w:p>
          <w:p w14:paraId="67C8596E" w14:textId="77777777" w:rsidR="00875C7D" w:rsidRPr="001D2CEF" w:rsidRDefault="00875C7D" w:rsidP="00875C7D">
            <w:pPr>
              <w:pStyle w:val="TAL"/>
              <w:ind w:left="284"/>
              <w:rPr>
                <w:rFonts w:cs="Arial"/>
                <w:szCs w:val="18"/>
              </w:rPr>
            </w:pPr>
            <w:r w:rsidRPr="001D2CEF">
              <w:rPr>
                <w:rFonts w:cs="Arial"/>
                <w:szCs w:val="18"/>
              </w:rPr>
              <w:t>&lt;NFInstanceId&gt; encoded as defined in clause 5.3.2</w:t>
            </w:r>
          </w:p>
          <w:p w14:paraId="0C1BCDCC" w14:textId="77777777" w:rsidR="00875C7D" w:rsidRPr="001D2CEF" w:rsidRDefault="00875C7D" w:rsidP="00875C7D">
            <w:pPr>
              <w:pStyle w:val="TAL"/>
              <w:ind w:left="284"/>
              <w:rPr>
                <w:rFonts w:cs="Arial"/>
                <w:szCs w:val="18"/>
              </w:rPr>
            </w:pPr>
          </w:p>
          <w:p w14:paraId="21B2AFC0" w14:textId="77777777" w:rsidR="00875C7D" w:rsidRPr="001D2CEF" w:rsidRDefault="00875C7D" w:rsidP="00875C7D">
            <w:pPr>
              <w:pStyle w:val="TAL"/>
              <w:ind w:left="284"/>
              <w:rPr>
                <w:rFonts w:cs="Arial"/>
                <w:szCs w:val="18"/>
              </w:rPr>
            </w:pPr>
            <w:r w:rsidRPr="001D2CEF">
              <w:rPr>
                <w:rFonts w:cs="Arial"/>
                <w:szCs w:val="18"/>
              </w:rPr>
              <w:t>&lt;ServiceName&gt; encoded as defined in 3GPP TS 29.5</w:t>
            </w:r>
            <w:r w:rsidRPr="001D2CEF">
              <w:rPr>
                <w:rFonts w:cs="Arial" w:hint="eastAsia"/>
                <w:szCs w:val="18"/>
                <w:lang w:eastAsia="zh-CN"/>
              </w:rPr>
              <w:t>10</w:t>
            </w:r>
            <w:r w:rsidRPr="001D2CEF">
              <w:rPr>
                <w:rFonts w:cs="Arial"/>
                <w:szCs w:val="18"/>
              </w:rPr>
              <w:t> [29]</w:t>
            </w:r>
          </w:p>
          <w:p w14:paraId="5F0D2BC5" w14:textId="77777777" w:rsidR="00875C7D" w:rsidRPr="001D2CEF" w:rsidRDefault="00875C7D" w:rsidP="00875C7D">
            <w:pPr>
              <w:pStyle w:val="TAL"/>
              <w:ind w:left="284"/>
              <w:rPr>
                <w:rFonts w:cs="Arial"/>
                <w:szCs w:val="18"/>
              </w:rPr>
            </w:pPr>
          </w:p>
          <w:p w14:paraId="1755084C" w14:textId="77777777" w:rsidR="00875C7D" w:rsidRPr="001D2CEF" w:rsidRDefault="00875C7D" w:rsidP="00875C7D">
            <w:pPr>
              <w:pStyle w:val="TAL"/>
              <w:ind w:left="284"/>
            </w:pPr>
            <w:r w:rsidRPr="001D2CEF">
              <w:rPr>
                <w:rFonts w:cs="Arial"/>
                <w:szCs w:val="18"/>
              </w:rPr>
              <w:t xml:space="preserve">&lt;Set ID&gt; encoded as </w:t>
            </w:r>
            <w:r w:rsidRPr="001D2CEF">
              <w:t xml:space="preserve">a string of characters </w:t>
            </w:r>
            <w:r w:rsidRPr="001D2CEF">
              <w:rPr>
                <w:noProof/>
              </w:rPr>
              <w:t xml:space="preserve">consisting of </w:t>
            </w:r>
            <w:r w:rsidRPr="001D2CEF">
              <w:t xml:space="preserve">alphabetic </w:t>
            </w:r>
            <w:r w:rsidRPr="001D2CEF">
              <w:rPr>
                <w:noProof/>
              </w:rPr>
              <w:t xml:space="preserve">characters </w:t>
            </w:r>
            <w:r w:rsidRPr="001D2CEF">
              <w:t xml:space="preserve">(A-Z and a-z), digits (0-9) and/or the hyphen (-) </w:t>
            </w:r>
            <w:r w:rsidRPr="001D2CEF">
              <w:rPr>
                <w:noProof/>
              </w:rPr>
              <w:t>and that shall end w</w:t>
            </w:r>
            <w:r w:rsidRPr="001D2CEF">
              <w:t>ith either an alphabetic character or a digit.</w:t>
            </w:r>
          </w:p>
          <w:p w14:paraId="342C1C62" w14:textId="77777777" w:rsidR="00875C7D" w:rsidRPr="001D2CEF" w:rsidRDefault="00875C7D" w:rsidP="00875C7D">
            <w:pPr>
              <w:pStyle w:val="TAL"/>
              <w:ind w:left="284"/>
              <w:rPr>
                <w:rFonts w:cs="Arial"/>
                <w:szCs w:val="18"/>
              </w:rPr>
            </w:pPr>
            <w:r w:rsidRPr="001D2CEF">
              <w:rPr>
                <w:rFonts w:cs="Arial"/>
                <w:szCs w:val="18"/>
              </w:rPr>
              <w:t xml:space="preserve">Pattern: </w:t>
            </w:r>
            <w:r w:rsidRPr="001D2CEF">
              <w:rPr>
                <w:lang w:val="sv-SE"/>
              </w:rPr>
              <w:t>'</w:t>
            </w:r>
            <w:r w:rsidRPr="001D2CEF">
              <w:t>^</w:t>
            </w:r>
            <w:r w:rsidRPr="001D2CEF">
              <w:rPr>
                <w:lang w:val="sv-SE"/>
              </w:rPr>
              <w:t>(</w:t>
            </w:r>
            <w:r w:rsidRPr="001D2CEF">
              <w:rPr>
                <w:lang w:val="en-US"/>
              </w:rPr>
              <w:t>[A-Za-z0-9\-]*[A-Za-z0-9]</w:t>
            </w:r>
            <w:r w:rsidRPr="001D2CEF">
              <w:rPr>
                <w:lang w:val="sv-SE"/>
              </w:rPr>
              <w:t>)$</w:t>
            </w:r>
          </w:p>
          <w:p w14:paraId="1B49AE1A" w14:textId="77777777" w:rsidR="00875C7D" w:rsidRPr="001D2CEF" w:rsidRDefault="00875C7D" w:rsidP="00875C7D">
            <w:pPr>
              <w:pStyle w:val="TAL"/>
              <w:ind w:left="284"/>
              <w:rPr>
                <w:rFonts w:cs="Arial"/>
                <w:szCs w:val="18"/>
              </w:rPr>
            </w:pPr>
          </w:p>
          <w:bookmarkEnd w:id="629"/>
          <w:p w14:paraId="74A8CE65" w14:textId="77777777" w:rsidR="00875C7D" w:rsidRPr="001D2CEF" w:rsidRDefault="00875C7D" w:rsidP="00875C7D">
            <w:pPr>
              <w:pStyle w:val="TAL"/>
              <w:rPr>
                <w:lang w:eastAsia="zh-CN"/>
              </w:rPr>
            </w:pPr>
            <w:r w:rsidRPr="001D2CEF">
              <w:rPr>
                <w:lang w:eastAsia="zh-CN"/>
              </w:rPr>
              <w:t>Examples:</w:t>
            </w:r>
          </w:p>
          <w:p w14:paraId="0B02E651" w14:textId="77777777" w:rsidR="00875C7D" w:rsidRPr="001D2CEF" w:rsidRDefault="00875C7D" w:rsidP="00875C7D">
            <w:pPr>
              <w:pStyle w:val="TAL"/>
              <w:rPr>
                <w:lang w:eastAsia="zh-CN"/>
              </w:rPr>
            </w:pPr>
            <w:r w:rsidRPr="001D2CEF">
              <w:rPr>
                <w:lang w:eastAsia="zh-CN"/>
              </w:rPr>
              <w:t xml:space="preserve">    "setxyz.snnsmf-pdusession.nfi54804518-4191-46b3-955c-ac631f953ed8.5gc.mnc012.mcc345"</w:t>
            </w:r>
          </w:p>
          <w:p w14:paraId="094A5B04" w14:textId="77777777" w:rsidR="00875C7D" w:rsidRPr="001D2CEF" w:rsidRDefault="00875C7D" w:rsidP="00875C7D">
            <w:pPr>
              <w:pStyle w:val="TAL"/>
              <w:rPr>
                <w:lang w:eastAsia="zh-CN"/>
              </w:rPr>
            </w:pPr>
            <w:r w:rsidRPr="001D2CEF">
              <w:rPr>
                <w:lang w:eastAsia="zh-CN"/>
              </w:rPr>
              <w:t xml:space="preserve">    "set2.snnpcf-smpolicycontrol.nfi54804518-4191-46b3-955c-ac631f953ed8.5gc.mnc012.mcc345"</w:t>
            </w:r>
          </w:p>
          <w:p w14:paraId="049254AA" w14:textId="77777777" w:rsidR="00875C7D" w:rsidRPr="001D2CEF" w:rsidRDefault="00875C7D" w:rsidP="00875C7D">
            <w:pPr>
              <w:pStyle w:val="TAL"/>
              <w:rPr>
                <w:lang w:eastAsia="zh-CN"/>
              </w:rPr>
            </w:pPr>
          </w:p>
          <w:p w14:paraId="7CC6B7AD" w14:textId="77777777" w:rsidR="00875C7D" w:rsidRPr="001D2CEF" w:rsidRDefault="00875C7D" w:rsidP="00875C7D">
            <w:pPr>
              <w:pStyle w:val="TAL"/>
            </w:pPr>
          </w:p>
        </w:tc>
      </w:tr>
      <w:tr w:rsidR="00875C7D" w:rsidRPr="001D2CEF" w14:paraId="79F269FB"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21A9394" w14:textId="77777777" w:rsidR="00875C7D" w:rsidRPr="001D2CEF" w:rsidRDefault="00875C7D" w:rsidP="00875C7D">
            <w:pPr>
              <w:pStyle w:val="TAL"/>
            </w:pPr>
            <w:r w:rsidRPr="001D2CEF">
              <w:rPr>
                <w:lang w:eastAsia="zh-CN"/>
              </w:rPr>
              <w:lastRenderedPageBreak/>
              <w:t>PlmnAssiUeRadioCapId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09C834A" w14:textId="77777777" w:rsidR="00875C7D" w:rsidRPr="001D2CEF" w:rsidRDefault="00875C7D" w:rsidP="00875C7D">
            <w:pPr>
              <w:pStyle w:val="TAL"/>
            </w:pPr>
            <w:r w:rsidRPr="001D2CEF">
              <w:rPr>
                <w:lang w:eastAsia="zh-CN"/>
              </w:rPr>
              <w:t>Bytes</w:t>
            </w:r>
          </w:p>
        </w:tc>
        <w:tc>
          <w:tcPr>
            <w:tcW w:w="2952" w:type="pct"/>
            <w:tcBorders>
              <w:top w:val="single" w:sz="4" w:space="0" w:color="auto"/>
              <w:left w:val="nil"/>
              <w:bottom w:val="single" w:sz="4" w:space="0" w:color="auto"/>
              <w:right w:val="single" w:sz="8" w:space="0" w:color="auto"/>
            </w:tcBorders>
          </w:tcPr>
          <w:p w14:paraId="0F655E5D" w14:textId="77777777" w:rsidR="00875C7D" w:rsidRPr="001D2CEF" w:rsidRDefault="00875C7D" w:rsidP="00875C7D">
            <w:pPr>
              <w:pStyle w:val="TAL"/>
            </w:pPr>
            <w:r w:rsidRPr="001D2CEF">
              <w:t xml:space="preserve">String with format "byte" as defined in OpenAPI Specification [3], i.e. base64-encoded characters, encoding the </w:t>
            </w:r>
            <w:r w:rsidRPr="001D2CEF">
              <w:rPr>
                <w:lang w:eastAsia="zh-CN"/>
              </w:rPr>
              <w:t>"UE radio c</w:t>
            </w:r>
            <w:r w:rsidRPr="001D2CEF">
              <w:t>apability ID</w:t>
            </w:r>
            <w:r w:rsidRPr="001D2CEF">
              <w:rPr>
                <w:lang w:eastAsia="zh-CN"/>
              </w:rPr>
              <w:t xml:space="preserve">" </w:t>
            </w:r>
            <w:r w:rsidRPr="001D2CEF">
              <w:t>IE  as specified in clause 9.11.3.68 of 3GPP TS 24.501 [20]</w:t>
            </w:r>
            <w:r w:rsidR="00A73EB1" w:rsidRPr="001D2CEF">
              <w:t xml:space="preserve"> (starting from octet </w:t>
            </w:r>
            <w:r w:rsidR="00A73EB1">
              <w:t>1</w:t>
            </w:r>
            <w:r w:rsidR="00A73EB1" w:rsidRPr="001D2CEF">
              <w:t>)</w:t>
            </w:r>
            <w:r w:rsidRPr="001D2CEF">
              <w:t>.</w:t>
            </w:r>
          </w:p>
          <w:p w14:paraId="3EE1DD45" w14:textId="77777777" w:rsidR="00875C7D" w:rsidRPr="001D2CEF" w:rsidRDefault="00875C7D" w:rsidP="00875C7D">
            <w:pPr>
              <w:pStyle w:val="TAL"/>
              <w:rPr>
                <w:rFonts w:cs="Arial"/>
                <w:szCs w:val="18"/>
              </w:rPr>
            </w:pPr>
          </w:p>
        </w:tc>
      </w:tr>
      <w:tr w:rsidR="00875C7D" w:rsidRPr="001D2CEF" w14:paraId="027B12DB"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3D8B678" w14:textId="77777777" w:rsidR="00875C7D" w:rsidRPr="001D2CEF" w:rsidRDefault="00875C7D" w:rsidP="00875C7D">
            <w:pPr>
              <w:pStyle w:val="TAL"/>
            </w:pPr>
            <w:r w:rsidRPr="001D2CEF">
              <w:rPr>
                <w:lang w:eastAsia="zh-CN"/>
              </w:rPr>
              <w:t>ManAssiUeRadioCapId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BDD1634" w14:textId="77777777" w:rsidR="00875C7D" w:rsidRPr="001D2CEF" w:rsidRDefault="00875C7D" w:rsidP="00875C7D">
            <w:pPr>
              <w:pStyle w:val="TAL"/>
            </w:pPr>
            <w:r w:rsidRPr="001D2CEF">
              <w:rPr>
                <w:lang w:eastAsia="zh-CN"/>
              </w:rPr>
              <w:t>Bytes</w:t>
            </w:r>
          </w:p>
        </w:tc>
        <w:tc>
          <w:tcPr>
            <w:tcW w:w="2952" w:type="pct"/>
            <w:tcBorders>
              <w:top w:val="single" w:sz="4" w:space="0" w:color="auto"/>
              <w:left w:val="nil"/>
              <w:bottom w:val="single" w:sz="4" w:space="0" w:color="auto"/>
              <w:right w:val="single" w:sz="8" w:space="0" w:color="auto"/>
            </w:tcBorders>
          </w:tcPr>
          <w:p w14:paraId="3BA97EFD" w14:textId="77777777" w:rsidR="00875C7D" w:rsidRPr="001D2CEF" w:rsidRDefault="00875C7D" w:rsidP="00875C7D">
            <w:pPr>
              <w:pStyle w:val="TAL"/>
            </w:pPr>
            <w:r w:rsidRPr="001D2CEF">
              <w:t xml:space="preserve">String with format "byte" as defined in OpenAPI Specification [3], i.e. base64-encoded characters, encoding the </w:t>
            </w:r>
            <w:r w:rsidRPr="001D2CEF">
              <w:rPr>
                <w:lang w:eastAsia="zh-CN"/>
              </w:rPr>
              <w:t>"UE radio c</w:t>
            </w:r>
            <w:r w:rsidRPr="001D2CEF">
              <w:t>apability ID</w:t>
            </w:r>
            <w:r w:rsidRPr="001D2CEF">
              <w:rPr>
                <w:lang w:eastAsia="zh-CN"/>
              </w:rPr>
              <w:t xml:space="preserve">" </w:t>
            </w:r>
            <w:r w:rsidRPr="001D2CEF">
              <w:t>IE  as specified in clause 9.11.3.68 of 3GPP TS 24.501 [20]</w:t>
            </w:r>
            <w:r w:rsidR="00A73EB1" w:rsidRPr="001D2CEF">
              <w:t xml:space="preserve"> (starting from octet </w:t>
            </w:r>
            <w:r w:rsidR="00A73EB1">
              <w:t>1</w:t>
            </w:r>
            <w:r w:rsidR="00A73EB1" w:rsidRPr="001D2CEF">
              <w:t>)</w:t>
            </w:r>
            <w:r w:rsidRPr="001D2CEF">
              <w:t>.</w:t>
            </w:r>
          </w:p>
          <w:p w14:paraId="70798F4B" w14:textId="77777777" w:rsidR="00875C7D" w:rsidRPr="001D2CEF" w:rsidRDefault="00875C7D" w:rsidP="00875C7D">
            <w:pPr>
              <w:pStyle w:val="TAL"/>
              <w:rPr>
                <w:rFonts w:cs="Arial"/>
                <w:szCs w:val="18"/>
              </w:rPr>
            </w:pPr>
          </w:p>
        </w:tc>
      </w:tr>
      <w:tr w:rsidR="00875C7D" w:rsidRPr="001D2CEF" w14:paraId="5831197E"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68F1088" w14:textId="77777777" w:rsidR="00875C7D" w:rsidRPr="001D2CEF" w:rsidRDefault="00875C7D" w:rsidP="00875C7D">
            <w:pPr>
              <w:pStyle w:val="TAL"/>
            </w:pPr>
            <w:r w:rsidRPr="001D2CEF">
              <w:t>TypeAllocationCode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97A1B5B" w14:textId="77777777" w:rsidR="00875C7D" w:rsidRPr="001D2CEF" w:rsidRDefault="00875C7D" w:rsidP="00875C7D">
            <w:pPr>
              <w:pStyle w:val="TAL"/>
            </w:pPr>
            <w:r w:rsidRPr="001D2CEF">
              <w:t>string</w:t>
            </w:r>
          </w:p>
        </w:tc>
        <w:tc>
          <w:tcPr>
            <w:tcW w:w="2952" w:type="pct"/>
            <w:tcBorders>
              <w:top w:val="single" w:sz="4" w:space="0" w:color="auto"/>
              <w:left w:val="nil"/>
              <w:bottom w:val="single" w:sz="4" w:space="0" w:color="auto"/>
              <w:right w:val="single" w:sz="8" w:space="0" w:color="auto"/>
            </w:tcBorders>
          </w:tcPr>
          <w:p w14:paraId="5C785CC1" w14:textId="77777777" w:rsidR="00875C7D" w:rsidRPr="001D2CEF" w:rsidRDefault="00875C7D" w:rsidP="00875C7D">
            <w:pPr>
              <w:pStyle w:val="TAL"/>
              <w:rPr>
                <w:rFonts w:cs="Arial"/>
                <w:szCs w:val="18"/>
              </w:rPr>
            </w:pPr>
            <w:r w:rsidRPr="001D2CEF">
              <w:rPr>
                <w:rFonts w:cs="Arial"/>
                <w:szCs w:val="18"/>
              </w:rPr>
              <w:t>Type Allocation Code (TAC) of the UE, comprising the initial eight-digit portion of the 15-digit IMEI and 16-digit IMEISV codes. See clause 6.2 of 3GPP TS 23.003 [7].</w:t>
            </w:r>
          </w:p>
          <w:p w14:paraId="108B4B22" w14:textId="77777777" w:rsidR="00875C7D" w:rsidRPr="001D2CEF" w:rsidRDefault="00875C7D" w:rsidP="00875C7D">
            <w:pPr>
              <w:pStyle w:val="TAL"/>
              <w:rPr>
                <w:rFonts w:cs="Arial"/>
                <w:szCs w:val="18"/>
              </w:rPr>
            </w:pPr>
          </w:p>
          <w:p w14:paraId="4ACE03DC" w14:textId="77777777" w:rsidR="00875C7D" w:rsidRPr="001D2CEF" w:rsidRDefault="00875C7D" w:rsidP="00875C7D">
            <w:pPr>
              <w:pStyle w:val="TAL"/>
              <w:rPr>
                <w:rFonts w:cs="Arial"/>
                <w:szCs w:val="18"/>
              </w:rPr>
            </w:pPr>
            <w:r w:rsidRPr="001D2CEF">
              <w:rPr>
                <w:lang w:eastAsia="zh-CN"/>
              </w:rPr>
              <w:t xml:space="preserve">Pattern: </w:t>
            </w:r>
            <w:r w:rsidRPr="001D2CEF">
              <w:rPr>
                <w:rFonts w:cs="Arial"/>
                <w:szCs w:val="18"/>
              </w:rPr>
              <w:t>'^[0-9]{8}$'</w:t>
            </w:r>
          </w:p>
          <w:p w14:paraId="5C76E4B7" w14:textId="77777777" w:rsidR="00875C7D" w:rsidRPr="001D2CEF" w:rsidRDefault="00875C7D" w:rsidP="00875C7D">
            <w:pPr>
              <w:pStyle w:val="TAL"/>
              <w:rPr>
                <w:rFonts w:cs="Arial"/>
                <w:szCs w:val="18"/>
              </w:rPr>
            </w:pPr>
          </w:p>
        </w:tc>
      </w:tr>
      <w:tr w:rsidR="00875C7D" w:rsidRPr="001D2CEF" w14:paraId="3C5E4853"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EABEEE2" w14:textId="77777777" w:rsidR="00875C7D" w:rsidRPr="001D2CEF" w:rsidRDefault="00875C7D" w:rsidP="00875C7D">
            <w:pPr>
              <w:pStyle w:val="TAL"/>
            </w:pPr>
            <w:r w:rsidRPr="001D2CEF">
              <w:t>HfcNId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4F83475" w14:textId="77777777" w:rsidR="00875C7D" w:rsidRPr="001D2CEF" w:rsidRDefault="00875C7D" w:rsidP="00875C7D">
            <w:pPr>
              <w:pStyle w:val="TAL"/>
            </w:pPr>
            <w:r w:rsidRPr="001D2CEF">
              <w:t>string</w:t>
            </w:r>
          </w:p>
        </w:tc>
        <w:tc>
          <w:tcPr>
            <w:tcW w:w="2952" w:type="pct"/>
            <w:tcBorders>
              <w:top w:val="single" w:sz="4" w:space="0" w:color="auto"/>
              <w:left w:val="nil"/>
              <w:bottom w:val="single" w:sz="4" w:space="0" w:color="auto"/>
              <w:right w:val="single" w:sz="8" w:space="0" w:color="auto"/>
            </w:tcBorders>
          </w:tcPr>
          <w:p w14:paraId="51015D1F" w14:textId="77777777" w:rsidR="00875C7D" w:rsidRPr="001D2CEF" w:rsidRDefault="00875C7D" w:rsidP="00875C7D">
            <w:pPr>
              <w:pStyle w:val="TAL"/>
              <w:rPr>
                <w:rFonts w:cs="Arial"/>
                <w:szCs w:val="18"/>
              </w:rPr>
            </w:pPr>
            <w:r w:rsidRPr="001D2CEF">
              <w:rPr>
                <w:rFonts w:cs="Arial"/>
                <w:szCs w:val="18"/>
              </w:rPr>
              <w:t xml:space="preserve">This IE represents the identifier of the HFC node Id as specified in </w:t>
            </w:r>
            <w:r w:rsidRPr="001D2CEF">
              <w:t xml:space="preserve">CableLabs WR-TR-5WWC-ARCH [32]. It is provisioned by the wireline operator as part of wireline operations and may contain up to six characters. </w:t>
            </w:r>
          </w:p>
        </w:tc>
      </w:tr>
      <w:tr w:rsidR="00875C7D" w:rsidRPr="001D2CEF" w14:paraId="6C72281B"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8097EBC" w14:textId="77777777" w:rsidR="00875C7D" w:rsidRPr="001D2CEF" w:rsidRDefault="00875C7D" w:rsidP="00875C7D">
            <w:pPr>
              <w:pStyle w:val="TAL"/>
            </w:pPr>
            <w:r w:rsidRPr="001D2CEF">
              <w:t>HfcNIdRm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F4F98F5" w14:textId="77777777" w:rsidR="00875C7D" w:rsidRPr="001D2CEF" w:rsidRDefault="00875C7D" w:rsidP="00875C7D">
            <w:pPr>
              <w:pStyle w:val="TAL"/>
            </w:pPr>
            <w:r w:rsidRPr="001D2CEF">
              <w:t>string</w:t>
            </w:r>
          </w:p>
        </w:tc>
        <w:tc>
          <w:tcPr>
            <w:tcW w:w="2952" w:type="pct"/>
            <w:tcBorders>
              <w:top w:val="single" w:sz="4" w:space="0" w:color="auto"/>
              <w:left w:val="nil"/>
              <w:bottom w:val="single" w:sz="4" w:space="0" w:color="auto"/>
              <w:right w:val="single" w:sz="8" w:space="0" w:color="auto"/>
            </w:tcBorders>
          </w:tcPr>
          <w:p w14:paraId="5BABE4B7" w14:textId="77777777" w:rsidR="00875C7D" w:rsidRPr="001D2CEF" w:rsidRDefault="00875C7D" w:rsidP="00875C7D">
            <w:pPr>
              <w:pStyle w:val="TAL"/>
              <w:rPr>
                <w:rFonts w:cs="Arial"/>
                <w:szCs w:val="18"/>
              </w:rPr>
            </w:pPr>
            <w:r w:rsidRPr="001D2CEF">
              <w:t>This data type is defined in the same way as the "HfcNId" data type, but with the OpenAPI "nullable: true" property.</w:t>
            </w:r>
          </w:p>
        </w:tc>
      </w:tr>
      <w:tr w:rsidR="00875C7D" w:rsidRPr="001D2CEF" w14:paraId="2B01B169"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27975AA" w14:textId="77777777" w:rsidR="00875C7D" w:rsidRPr="001D2CEF" w:rsidRDefault="00875C7D" w:rsidP="00875C7D">
            <w:pPr>
              <w:pStyle w:val="TAL"/>
            </w:pPr>
            <w:r w:rsidRPr="001D2CEF">
              <w:rPr>
                <w:rFonts w:hint="eastAsia"/>
                <w:lang w:eastAsia="zh-CN"/>
              </w:rPr>
              <w:t>E</w:t>
            </w:r>
            <w:r w:rsidRPr="001D2CEF">
              <w:rPr>
                <w:lang w:eastAsia="zh-CN"/>
              </w:rPr>
              <w:t>NbId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8A3DD4A" w14:textId="77777777" w:rsidR="00875C7D" w:rsidRPr="001D2CEF" w:rsidRDefault="00875C7D" w:rsidP="00875C7D">
            <w:pPr>
              <w:pStyle w:val="TAL"/>
            </w:pPr>
            <w:r w:rsidRPr="001D2CEF">
              <w:t>string</w:t>
            </w:r>
          </w:p>
        </w:tc>
        <w:tc>
          <w:tcPr>
            <w:tcW w:w="2952" w:type="pct"/>
            <w:tcBorders>
              <w:top w:val="single" w:sz="4" w:space="0" w:color="auto"/>
              <w:left w:val="nil"/>
              <w:bottom w:val="single" w:sz="4" w:space="0" w:color="auto"/>
              <w:right w:val="single" w:sz="8" w:space="0" w:color="auto"/>
            </w:tcBorders>
          </w:tcPr>
          <w:p w14:paraId="016D3455" w14:textId="77777777" w:rsidR="00875C7D" w:rsidRPr="001D2CEF" w:rsidRDefault="00875C7D" w:rsidP="00875C7D">
            <w:pPr>
              <w:pStyle w:val="TAL"/>
              <w:rPr>
                <w:rFonts w:cs="Arial"/>
                <w:szCs w:val="18"/>
              </w:rPr>
            </w:pPr>
            <w:r w:rsidRPr="001D2CEF">
              <w:rPr>
                <w:rFonts w:cs="Arial"/>
                <w:szCs w:val="18"/>
              </w:rPr>
              <w:t xml:space="preserve">This represents the identifier of the eNB ID as specified in </w:t>
            </w:r>
            <w:r w:rsidRPr="001D2CEF">
              <w:rPr>
                <w:lang w:eastAsia="zh-CN"/>
              </w:rPr>
              <w:t>clause</w:t>
            </w:r>
            <w:r w:rsidRPr="001D2CEF">
              <w:t> </w:t>
            </w:r>
            <w:r w:rsidRPr="001D2CEF">
              <w:rPr>
                <w:lang w:eastAsia="zh-CN"/>
              </w:rPr>
              <w:t>9.2.1.37 of 3GPP TS 36.413 [16]</w:t>
            </w:r>
            <w:r w:rsidRPr="001D2CEF">
              <w:rPr>
                <w:rFonts w:cs="Arial" w:hint="eastAsia"/>
                <w:szCs w:val="18"/>
                <w:lang w:eastAsia="zh-CN"/>
              </w:rPr>
              <w:t>.</w:t>
            </w:r>
          </w:p>
          <w:p w14:paraId="557D4930" w14:textId="77777777" w:rsidR="00875C7D" w:rsidRPr="001D2CEF" w:rsidRDefault="00875C7D" w:rsidP="00875C7D">
            <w:pPr>
              <w:pStyle w:val="TAL"/>
              <w:rPr>
                <w:rFonts w:cs="Arial"/>
                <w:szCs w:val="18"/>
              </w:rPr>
            </w:pPr>
          </w:p>
          <w:p w14:paraId="426DAC00" w14:textId="77777777" w:rsidR="00875C7D" w:rsidRPr="001D2CEF" w:rsidRDefault="00875C7D" w:rsidP="00875C7D">
            <w:pPr>
              <w:pStyle w:val="TAL"/>
              <w:rPr>
                <w:rFonts w:cs="Arial"/>
                <w:szCs w:val="18"/>
              </w:rPr>
            </w:pPr>
            <w:r w:rsidRPr="001D2CEF">
              <w:rPr>
                <w:rFonts w:cs="Arial"/>
                <w:szCs w:val="18"/>
              </w:rPr>
              <w:t>The string shall be formatted with following pattern:</w:t>
            </w:r>
          </w:p>
          <w:p w14:paraId="046C6115" w14:textId="77777777" w:rsidR="00875C7D" w:rsidRPr="001D2CEF" w:rsidRDefault="00875C7D" w:rsidP="00875C7D">
            <w:pPr>
              <w:pStyle w:val="TAL"/>
              <w:rPr>
                <w:rFonts w:cs="Arial"/>
                <w:szCs w:val="18"/>
              </w:rPr>
            </w:pPr>
            <w:bookmarkStart w:id="630" w:name="_PERM_MCCTEMPBM_CRPT84370020___5"/>
            <w:r w:rsidRPr="001D2CEF">
              <w:rPr>
                <w:rFonts w:cs="Arial"/>
                <w:szCs w:val="18"/>
              </w:rPr>
              <w:t>Pattern: '^('Macro</w:t>
            </w:r>
            <w:r w:rsidRPr="00E92CBF">
              <w:rPr>
                <w:color w:val="000000"/>
              </w:rPr>
              <w:t>eNB</w:t>
            </w:r>
            <w:r w:rsidRPr="001D2CEF">
              <w:rPr>
                <w:rFonts w:cs="Arial"/>
                <w:szCs w:val="18"/>
              </w:rPr>
              <w:t>-[A-Fa-f0-9]{5}|LMacro</w:t>
            </w:r>
            <w:r w:rsidRPr="00E92CBF">
              <w:rPr>
                <w:color w:val="000000"/>
              </w:rPr>
              <w:t>eNB</w:t>
            </w:r>
            <w:r w:rsidRPr="001D2CEF">
              <w:rPr>
                <w:rFonts w:cs="Arial"/>
                <w:szCs w:val="18"/>
              </w:rPr>
              <w:t>-[A-Fa-f0-9]{6}|SMacroeNB-[A-Fa-f0-9]{5}|HomeeNB-[A-Fa-f0-9]{7})$'</w:t>
            </w:r>
          </w:p>
          <w:bookmarkEnd w:id="630"/>
          <w:p w14:paraId="4CD51761" w14:textId="77777777" w:rsidR="00875C7D" w:rsidRPr="001D2CEF" w:rsidRDefault="00875C7D" w:rsidP="00875C7D">
            <w:pPr>
              <w:pStyle w:val="TAL"/>
              <w:rPr>
                <w:rFonts w:cs="Arial"/>
                <w:szCs w:val="18"/>
              </w:rPr>
            </w:pPr>
          </w:p>
          <w:p w14:paraId="25EEB949" w14:textId="77777777" w:rsidR="00875C7D" w:rsidRPr="001D2CEF" w:rsidRDefault="00875C7D" w:rsidP="00875C7D">
            <w:pPr>
              <w:pStyle w:val="TAL"/>
              <w:rPr>
                <w:lang w:eastAsia="zh-CN"/>
              </w:rPr>
            </w:pPr>
            <w:r w:rsidRPr="001D2CEF">
              <w:rPr>
                <w:rFonts w:cs="Arial"/>
                <w:szCs w:val="18"/>
              </w:rPr>
              <w:t xml:space="preserve">The value of </w:t>
            </w:r>
            <w:r w:rsidRPr="001D2CEF">
              <w:rPr>
                <w:lang w:eastAsia="zh-CN"/>
              </w:rPr>
              <w:t xml:space="preserve">the </w:t>
            </w:r>
            <w:r w:rsidRPr="001D2CEF">
              <w:rPr>
                <w:rFonts w:cs="Arial"/>
                <w:szCs w:val="18"/>
              </w:rPr>
              <w:t>eNB ID</w:t>
            </w:r>
            <w:r w:rsidRPr="001D2CEF">
              <w:rPr>
                <w:lang w:eastAsia="zh-CN"/>
              </w:rPr>
              <w:t xml:space="preserve"> shall be encoded in hexadecimal representation. Each character in the string shall take a value of "0" to "9"</w:t>
            </w:r>
            <w:r w:rsidR="00D82E6F">
              <w:rPr>
                <w:lang w:eastAsia="zh-CN"/>
              </w:rPr>
              <w:t xml:space="preserve">, </w:t>
            </w:r>
            <w:r w:rsidR="00D82E6F" w:rsidRPr="00127CF6">
              <w:rPr>
                <w:lang w:eastAsia="zh-CN"/>
              </w:rPr>
              <w:t>"</w:t>
            </w:r>
            <w:r w:rsidR="00D82E6F">
              <w:rPr>
                <w:lang w:eastAsia="zh-CN"/>
              </w:rPr>
              <w:t>a</w:t>
            </w:r>
            <w:r w:rsidR="00D82E6F" w:rsidRPr="00127CF6">
              <w:rPr>
                <w:lang w:eastAsia="zh-CN"/>
              </w:rPr>
              <w:t>" to "</w:t>
            </w:r>
            <w:r w:rsidR="00D82E6F">
              <w:rPr>
                <w:lang w:eastAsia="zh-CN"/>
              </w:rPr>
              <w:t>f</w:t>
            </w:r>
            <w:r w:rsidR="00D82E6F" w:rsidRPr="00127CF6">
              <w:rPr>
                <w:lang w:eastAsia="zh-CN"/>
              </w:rPr>
              <w:t>"</w:t>
            </w:r>
            <w:r w:rsidRPr="001D2CEF">
              <w:rPr>
                <w:lang w:eastAsia="zh-CN"/>
              </w:rPr>
              <w:t xml:space="preserve"> or "A" to "F" and shall represent 4 bits. The padding 0 shall be added to make multiple nibbles, so the most significant character representing the padding 0 if required together with the 4 most significant bits of the </w:t>
            </w:r>
            <w:r w:rsidRPr="001D2CEF">
              <w:rPr>
                <w:rFonts w:cs="Arial"/>
                <w:szCs w:val="18"/>
              </w:rPr>
              <w:t>eNB ID</w:t>
            </w:r>
            <w:r w:rsidRPr="001D2CEF">
              <w:rPr>
                <w:lang w:eastAsia="zh-CN"/>
              </w:rPr>
              <w:t xml:space="preserve"> shall appear first in the string, and the character representing the 4 least significant bit of the </w:t>
            </w:r>
            <w:r w:rsidRPr="001D2CEF">
              <w:rPr>
                <w:rFonts w:cs="Arial"/>
                <w:szCs w:val="18"/>
              </w:rPr>
              <w:t xml:space="preserve">eNB ID </w:t>
            </w:r>
            <w:r w:rsidRPr="001D2CEF">
              <w:rPr>
                <w:lang w:eastAsia="zh-CN"/>
              </w:rPr>
              <w:t>(to form a nibble) shall appear last in the string.</w:t>
            </w:r>
          </w:p>
          <w:p w14:paraId="5246DF37" w14:textId="77777777" w:rsidR="00875C7D" w:rsidRPr="001D2CEF" w:rsidRDefault="00875C7D" w:rsidP="00875C7D">
            <w:pPr>
              <w:pStyle w:val="TAL"/>
              <w:rPr>
                <w:rFonts w:cs="Arial"/>
                <w:szCs w:val="18"/>
              </w:rPr>
            </w:pPr>
          </w:p>
          <w:p w14:paraId="03EE1594" w14:textId="77777777" w:rsidR="00875C7D" w:rsidRPr="001D2CEF" w:rsidRDefault="00875C7D" w:rsidP="00875C7D">
            <w:pPr>
              <w:pStyle w:val="TAL"/>
              <w:rPr>
                <w:rFonts w:cs="Arial"/>
                <w:szCs w:val="18"/>
              </w:rPr>
            </w:pPr>
            <w:r w:rsidRPr="001D2CEF">
              <w:rPr>
                <w:rFonts w:cs="Arial"/>
                <w:szCs w:val="18"/>
              </w:rPr>
              <w:t>Examples:</w:t>
            </w:r>
          </w:p>
          <w:p w14:paraId="5FBE8503" w14:textId="77777777" w:rsidR="00875C7D" w:rsidRPr="001D2CEF" w:rsidRDefault="00875C7D" w:rsidP="00875C7D">
            <w:pPr>
              <w:pStyle w:val="TAL"/>
            </w:pPr>
            <w:r w:rsidRPr="001D2CEF">
              <w:rPr>
                <w:rFonts w:cs="Arial"/>
                <w:szCs w:val="18"/>
              </w:rPr>
              <w:t>"SMacroeNB-34B89" indicates a Short Macro eNB ID with value 0x34B89.</w:t>
            </w:r>
          </w:p>
        </w:tc>
      </w:tr>
      <w:tr w:rsidR="00875C7D" w:rsidRPr="001D2CEF" w14:paraId="385B0B4E"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AFFE381" w14:textId="77777777" w:rsidR="00875C7D" w:rsidRPr="001D2CEF" w:rsidRDefault="00875C7D" w:rsidP="00875C7D">
            <w:pPr>
              <w:pStyle w:val="TAL"/>
              <w:rPr>
                <w:lang w:eastAsia="zh-CN"/>
              </w:rPr>
            </w:pPr>
            <w:r w:rsidRPr="001D2CEF">
              <w:rPr>
                <w:lang w:eastAsia="zh-CN"/>
              </w:rPr>
              <w:t>Gli</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5C7CE50" w14:textId="77777777" w:rsidR="00875C7D" w:rsidRPr="001D2CEF" w:rsidRDefault="00875C7D" w:rsidP="00875C7D">
            <w:pPr>
              <w:pStyle w:val="TAL"/>
            </w:pPr>
            <w:r w:rsidRPr="001D2CEF">
              <w:t>Bytes</w:t>
            </w:r>
          </w:p>
        </w:tc>
        <w:tc>
          <w:tcPr>
            <w:tcW w:w="2952" w:type="pct"/>
            <w:tcBorders>
              <w:top w:val="single" w:sz="4" w:space="0" w:color="auto"/>
              <w:left w:val="nil"/>
              <w:bottom w:val="single" w:sz="4" w:space="0" w:color="auto"/>
              <w:right w:val="single" w:sz="8" w:space="0" w:color="auto"/>
            </w:tcBorders>
          </w:tcPr>
          <w:p w14:paraId="1D42B60C" w14:textId="77777777" w:rsidR="00875C7D" w:rsidRPr="001D2CEF" w:rsidRDefault="00875C7D" w:rsidP="00875C7D">
            <w:pPr>
              <w:pStyle w:val="TAL"/>
              <w:rPr>
                <w:rFonts w:cs="Arial"/>
                <w:szCs w:val="18"/>
              </w:rPr>
            </w:pPr>
            <w:r w:rsidRPr="001D2CEF">
              <w:rPr>
                <w:rFonts w:cs="Arial"/>
                <w:szCs w:val="18"/>
              </w:rPr>
              <w:t>Global Line Identifier uniquely identifying the line connecting the 5G-BRG or FN-BRG to the 5GS. See clause 28.16.3 of 3GPP TS 23.003 [7].</w:t>
            </w:r>
          </w:p>
          <w:p w14:paraId="234E9BD0" w14:textId="77777777" w:rsidR="00875C7D" w:rsidRPr="001D2CEF" w:rsidRDefault="00875C7D" w:rsidP="00875C7D">
            <w:pPr>
              <w:pStyle w:val="TAL"/>
            </w:pPr>
          </w:p>
          <w:p w14:paraId="19BC4FE9" w14:textId="77777777" w:rsidR="00875C7D" w:rsidRPr="001D2CEF" w:rsidRDefault="00875C7D" w:rsidP="00875C7D">
            <w:pPr>
              <w:pStyle w:val="TAL"/>
            </w:pPr>
            <w:r w:rsidRPr="001D2CEF">
              <w:t>This shall be encoded as a string with format "byte" as defined in OpenAPI Specification [3], i.e. base64-encoded characters, representing the GLI value (up to 150 bytes) encoded as specified in BBF WT-470 [37].</w:t>
            </w:r>
          </w:p>
          <w:p w14:paraId="68524CD9" w14:textId="77777777" w:rsidR="00875C7D" w:rsidRPr="001D2CEF" w:rsidRDefault="00875C7D" w:rsidP="00875C7D">
            <w:pPr>
              <w:pStyle w:val="TAL"/>
              <w:rPr>
                <w:rFonts w:cs="Arial"/>
                <w:szCs w:val="18"/>
              </w:rPr>
            </w:pPr>
          </w:p>
        </w:tc>
      </w:tr>
      <w:tr w:rsidR="0059735A" w:rsidRPr="001D2CEF" w14:paraId="1FBBE556"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7CD8D73" w14:textId="77777777" w:rsidR="0059735A" w:rsidRPr="001D2CEF" w:rsidRDefault="0059735A" w:rsidP="0059735A">
            <w:pPr>
              <w:pStyle w:val="TAL"/>
              <w:rPr>
                <w:lang w:eastAsia="zh-CN"/>
              </w:rPr>
            </w:pPr>
            <w:r w:rsidRPr="001D2CEF">
              <w:rPr>
                <w:lang w:eastAsia="zh-CN"/>
              </w:rPr>
              <w:t>G</w:t>
            </w:r>
            <w:r>
              <w:rPr>
                <w:lang w:eastAsia="zh-CN"/>
              </w:rPr>
              <w:t>ci</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3B82DA6" w14:textId="77777777" w:rsidR="0059735A" w:rsidRPr="001D2CEF" w:rsidRDefault="0059735A" w:rsidP="0059735A">
            <w:pPr>
              <w:pStyle w:val="TAL"/>
            </w:pPr>
            <w:r>
              <w:t>string</w:t>
            </w:r>
          </w:p>
        </w:tc>
        <w:tc>
          <w:tcPr>
            <w:tcW w:w="2952" w:type="pct"/>
            <w:tcBorders>
              <w:top w:val="single" w:sz="4" w:space="0" w:color="auto"/>
              <w:left w:val="nil"/>
              <w:bottom w:val="single" w:sz="4" w:space="0" w:color="auto"/>
              <w:right w:val="single" w:sz="8" w:space="0" w:color="auto"/>
            </w:tcBorders>
          </w:tcPr>
          <w:p w14:paraId="0BBC0DFA" w14:textId="77777777" w:rsidR="0059735A" w:rsidRPr="001D2CEF" w:rsidRDefault="0059735A" w:rsidP="0059735A">
            <w:pPr>
              <w:pStyle w:val="TAL"/>
              <w:rPr>
                <w:rFonts w:cs="Arial"/>
                <w:szCs w:val="18"/>
              </w:rPr>
            </w:pPr>
            <w:r w:rsidRPr="001D2CEF">
              <w:rPr>
                <w:rFonts w:cs="Arial"/>
                <w:szCs w:val="18"/>
              </w:rPr>
              <w:t>Global</w:t>
            </w:r>
            <w:r>
              <w:rPr>
                <w:rFonts w:cs="Arial"/>
                <w:szCs w:val="18"/>
              </w:rPr>
              <w:t xml:space="preserve"> Cable</w:t>
            </w:r>
            <w:r w:rsidRPr="001D2CEF">
              <w:rPr>
                <w:rFonts w:cs="Arial"/>
                <w:szCs w:val="18"/>
              </w:rPr>
              <w:t xml:space="preserve"> Identifier uniquely identifying</w:t>
            </w:r>
            <w:r>
              <w:rPr>
                <w:rFonts w:cs="Arial"/>
                <w:szCs w:val="18"/>
              </w:rPr>
              <w:t xml:space="preserve"> the connection between </w:t>
            </w:r>
            <w:r w:rsidRPr="001D2CEF">
              <w:rPr>
                <w:rFonts w:cs="Arial"/>
                <w:szCs w:val="18"/>
              </w:rPr>
              <w:t>the 5G-</w:t>
            </w:r>
            <w:r>
              <w:rPr>
                <w:rFonts w:cs="Arial"/>
                <w:szCs w:val="18"/>
              </w:rPr>
              <w:t>C</w:t>
            </w:r>
            <w:r w:rsidRPr="001D2CEF">
              <w:rPr>
                <w:rFonts w:cs="Arial"/>
                <w:szCs w:val="18"/>
              </w:rPr>
              <w:t>RG or FN-</w:t>
            </w:r>
            <w:r>
              <w:rPr>
                <w:rFonts w:cs="Arial"/>
                <w:szCs w:val="18"/>
              </w:rPr>
              <w:t>C</w:t>
            </w:r>
            <w:r w:rsidRPr="001D2CEF">
              <w:rPr>
                <w:rFonts w:cs="Arial"/>
                <w:szCs w:val="18"/>
              </w:rPr>
              <w:t>RG to the 5GS. See clause 28.1</w:t>
            </w:r>
            <w:r>
              <w:rPr>
                <w:rFonts w:cs="Arial"/>
                <w:szCs w:val="18"/>
              </w:rPr>
              <w:t>5.4</w:t>
            </w:r>
            <w:r w:rsidRPr="001D2CEF">
              <w:rPr>
                <w:rFonts w:cs="Arial"/>
                <w:szCs w:val="18"/>
              </w:rPr>
              <w:t xml:space="preserve"> of 3GPP TS 23.003 [7].</w:t>
            </w:r>
          </w:p>
          <w:p w14:paraId="4870ED09" w14:textId="77777777" w:rsidR="0059735A" w:rsidRPr="001D2CEF" w:rsidRDefault="0059735A" w:rsidP="0059735A">
            <w:pPr>
              <w:pStyle w:val="TAL"/>
            </w:pPr>
          </w:p>
          <w:p w14:paraId="2F425B78" w14:textId="77777777" w:rsidR="0059735A" w:rsidRPr="001D2CEF" w:rsidRDefault="0059735A" w:rsidP="0059735A">
            <w:pPr>
              <w:pStyle w:val="TAL"/>
              <w:rPr>
                <w:rFonts w:cs="Arial"/>
                <w:szCs w:val="18"/>
              </w:rPr>
            </w:pPr>
            <w:r w:rsidRPr="00BA1172">
              <w:t xml:space="preserve">This shall be encoded as a string </w:t>
            </w:r>
            <w:r>
              <w:t xml:space="preserve">per clause 28.15.4 of </w:t>
            </w:r>
            <w:r w:rsidRPr="001D2CEF">
              <w:rPr>
                <w:rFonts w:cs="Arial"/>
                <w:szCs w:val="18"/>
              </w:rPr>
              <w:t>3GPP TS 23.003 [7]</w:t>
            </w:r>
            <w:r>
              <w:t xml:space="preserve">, and compliant </w:t>
            </w:r>
            <w:r w:rsidRPr="00A868AB">
              <w:t xml:space="preserve">with the syntax specified in clause </w:t>
            </w:r>
            <w:r w:rsidRPr="00A868AB">
              <w:rPr>
                <w:rFonts w:hint="eastAsia"/>
              </w:rPr>
              <w:t>2.</w:t>
            </w:r>
            <w:r w:rsidRPr="00A868AB">
              <w:t>2 of IETF RFC 7542 [126] for the username part of a NAI.</w:t>
            </w:r>
            <w:r w:rsidRPr="00BA1172">
              <w:t xml:space="preserve"> </w:t>
            </w:r>
            <w:r>
              <w:t>T</w:t>
            </w:r>
            <w:r w:rsidRPr="00BA1172">
              <w:t xml:space="preserve">he GCI value </w:t>
            </w:r>
            <w:r>
              <w:t>is</w:t>
            </w:r>
            <w:r w:rsidRPr="00BA1172">
              <w:t xml:space="preserve"> specified in CableLabs WR-TR-5WWC-ARCH</w:t>
            </w:r>
            <w:r w:rsidRPr="001D2CEF">
              <w:rPr>
                <w:rFonts w:cs="Arial"/>
                <w:szCs w:val="18"/>
              </w:rPr>
              <w:t> </w:t>
            </w:r>
            <w:r w:rsidRPr="00BA1172">
              <w:t>[32].</w:t>
            </w:r>
          </w:p>
        </w:tc>
      </w:tr>
      <w:tr w:rsidR="00A6395C" w:rsidRPr="001D2CEF" w14:paraId="5D85FCD1"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8DF4A52" w14:textId="3384FF00" w:rsidR="00A6395C" w:rsidRPr="001D2CEF" w:rsidRDefault="00A6395C" w:rsidP="00A6395C">
            <w:pPr>
              <w:pStyle w:val="TAL"/>
              <w:rPr>
                <w:lang w:eastAsia="zh-CN"/>
              </w:rPr>
            </w:pPr>
            <w:r>
              <w:t>NsSrg</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9330E2C" w14:textId="10375EF2" w:rsidR="00A6395C" w:rsidRDefault="00A6395C" w:rsidP="00A6395C">
            <w:pPr>
              <w:pStyle w:val="TAL"/>
            </w:pPr>
            <w:r>
              <w:t>string</w:t>
            </w:r>
          </w:p>
        </w:tc>
        <w:tc>
          <w:tcPr>
            <w:tcW w:w="2952" w:type="pct"/>
            <w:tcBorders>
              <w:top w:val="single" w:sz="4" w:space="0" w:color="auto"/>
              <w:left w:val="nil"/>
              <w:bottom w:val="single" w:sz="4" w:space="0" w:color="auto"/>
              <w:right w:val="single" w:sz="8" w:space="0" w:color="auto"/>
            </w:tcBorders>
          </w:tcPr>
          <w:p w14:paraId="7AA38BE3" w14:textId="77777777" w:rsidR="002366BD" w:rsidRDefault="00A6395C" w:rsidP="00736A97">
            <w:pPr>
              <w:pStyle w:val="TAL"/>
            </w:pPr>
            <w:r>
              <w:rPr>
                <w:lang w:eastAsia="zh-CN"/>
              </w:rPr>
              <w:t xml:space="preserve">String representing </w:t>
            </w:r>
            <w:r>
              <w:rPr>
                <w:rFonts w:eastAsia="Malgun Gothic"/>
              </w:rPr>
              <w:t xml:space="preserve">Network Slice Simultaneous Registration Group </w:t>
            </w:r>
            <w:r>
              <w:t>(see clause </w:t>
            </w:r>
            <w:r>
              <w:rPr>
                <w:rFonts w:eastAsia="Malgun Gothic"/>
              </w:rPr>
              <w:t>5.15.12 of 3GPP TS 23.501 </w:t>
            </w:r>
            <w:r>
              <w:t>[8])</w:t>
            </w:r>
          </w:p>
          <w:p w14:paraId="76B3746A" w14:textId="6F3A7B1F" w:rsidR="00A6395C" w:rsidRPr="001D2CEF" w:rsidRDefault="00A6395C" w:rsidP="00A6395C">
            <w:pPr>
              <w:pStyle w:val="TAL"/>
              <w:rPr>
                <w:rFonts w:cs="Arial"/>
                <w:szCs w:val="18"/>
              </w:rPr>
            </w:pPr>
          </w:p>
        </w:tc>
      </w:tr>
      <w:tr w:rsidR="00A6395C" w:rsidRPr="001D2CEF" w14:paraId="447C6C4C"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169A34F" w14:textId="560EA2E5" w:rsidR="00A6395C" w:rsidRPr="001D2CEF" w:rsidRDefault="00A6395C" w:rsidP="00A6395C">
            <w:pPr>
              <w:pStyle w:val="TAL"/>
              <w:rPr>
                <w:lang w:eastAsia="zh-CN"/>
              </w:rPr>
            </w:pPr>
            <w:r>
              <w:t>NsSrgRm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CAADC86" w14:textId="0A8C0F00" w:rsidR="00A6395C" w:rsidRDefault="00A6395C" w:rsidP="00A6395C">
            <w:pPr>
              <w:pStyle w:val="TAL"/>
            </w:pPr>
            <w:r>
              <w:t>string</w:t>
            </w:r>
          </w:p>
        </w:tc>
        <w:tc>
          <w:tcPr>
            <w:tcW w:w="2952" w:type="pct"/>
            <w:tcBorders>
              <w:top w:val="single" w:sz="4" w:space="0" w:color="auto"/>
              <w:left w:val="nil"/>
              <w:bottom w:val="single" w:sz="4" w:space="0" w:color="auto"/>
              <w:right w:val="single" w:sz="8" w:space="0" w:color="auto"/>
            </w:tcBorders>
          </w:tcPr>
          <w:p w14:paraId="01DADDD2" w14:textId="3A2832C4" w:rsidR="00A6395C" w:rsidRPr="001D2CEF" w:rsidRDefault="00A6395C" w:rsidP="00A6395C">
            <w:pPr>
              <w:pStyle w:val="TAL"/>
              <w:rPr>
                <w:rFonts w:cs="Arial"/>
                <w:szCs w:val="18"/>
              </w:rPr>
            </w:pPr>
            <w:r>
              <w:t>This data type is defined in the same way as the "</w:t>
            </w:r>
            <w:r w:rsidDel="000F2188">
              <w:t xml:space="preserve"> </w:t>
            </w:r>
            <w:r>
              <w:t>NsSrg" data type, but with the OpenAPI "nullable: true" property.</w:t>
            </w:r>
          </w:p>
        </w:tc>
      </w:tr>
      <w:tr w:rsidR="00A6395C" w:rsidRPr="001D2CEF" w14:paraId="3D1ED1B7" w14:textId="77777777" w:rsidTr="00AA7DB8">
        <w:trPr>
          <w:jc w:val="center"/>
        </w:trPr>
        <w:tc>
          <w:tcPr>
            <w:tcW w:w="5000" w:type="pct"/>
            <w:gridSpan w:val="3"/>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659C673" w14:textId="77777777" w:rsidR="00A6395C" w:rsidRPr="001D2CEF" w:rsidRDefault="00A6395C" w:rsidP="00A6395C">
            <w:pPr>
              <w:pStyle w:val="TAN"/>
              <w:rPr>
                <w:rFonts w:cs="Arial"/>
                <w:szCs w:val="18"/>
              </w:rPr>
            </w:pPr>
            <w:r w:rsidRPr="001D2CEF">
              <w:lastRenderedPageBreak/>
              <w:t>NOTE:</w:t>
            </w:r>
            <w:r w:rsidRPr="001D2CEF">
              <w:tab/>
              <w:t>For a PDN connection established via MME, the PDU Session ID value is set to 64 plus the EPS bearer ID of the default EPS bearer of the PDN connection; for a PDN connection established via ePDG, the PDU Session ID value is set to 80 plus the EPS bearer ID of the default EPS bearer of the PDN connection.</w:t>
            </w:r>
          </w:p>
        </w:tc>
      </w:tr>
    </w:tbl>
    <w:p w14:paraId="62602C33" w14:textId="77777777" w:rsidR="00E92CBF" w:rsidRPr="001D2CEF" w:rsidRDefault="00E92CBF" w:rsidP="00E92CBF"/>
    <w:p w14:paraId="1E8C8EC0" w14:textId="77777777" w:rsidR="00E92CBF" w:rsidRPr="00F11966" w:rsidRDefault="00E92CBF" w:rsidP="00E92CBF"/>
    <w:p w14:paraId="114D16A6" w14:textId="77777777" w:rsidR="00E92CBF" w:rsidRPr="00F11966" w:rsidRDefault="00E92CBF" w:rsidP="00D362EB">
      <w:pPr>
        <w:pStyle w:val="Heading3"/>
      </w:pPr>
      <w:bookmarkStart w:id="631" w:name="_Toc24925811"/>
      <w:bookmarkStart w:id="632" w:name="_Toc24925989"/>
      <w:bookmarkStart w:id="633" w:name="_Toc24926165"/>
      <w:bookmarkStart w:id="634" w:name="_Toc33964018"/>
      <w:bookmarkStart w:id="635" w:name="_Toc33980774"/>
      <w:bookmarkStart w:id="636" w:name="_Toc36462575"/>
      <w:bookmarkStart w:id="637" w:name="_Toc36462771"/>
      <w:bookmarkStart w:id="638" w:name="_Toc43026010"/>
      <w:bookmarkStart w:id="639" w:name="_Toc49763544"/>
      <w:bookmarkStart w:id="640" w:name="_Toc56754240"/>
      <w:bookmarkStart w:id="641" w:name="_Toc88743007"/>
      <w:bookmarkStart w:id="642" w:name="_Toc90649819"/>
      <w:r w:rsidRPr="00F11966">
        <w:t>5.4.3</w:t>
      </w:r>
      <w:r w:rsidRPr="00F11966">
        <w:tab/>
        <w:t>Enumerations</w:t>
      </w:r>
      <w:bookmarkEnd w:id="631"/>
      <w:bookmarkEnd w:id="632"/>
      <w:bookmarkEnd w:id="633"/>
      <w:bookmarkEnd w:id="634"/>
      <w:bookmarkEnd w:id="635"/>
      <w:bookmarkEnd w:id="636"/>
      <w:bookmarkEnd w:id="637"/>
      <w:bookmarkEnd w:id="638"/>
      <w:bookmarkEnd w:id="639"/>
      <w:bookmarkEnd w:id="640"/>
      <w:bookmarkEnd w:id="641"/>
      <w:bookmarkEnd w:id="642"/>
    </w:p>
    <w:p w14:paraId="556A88F0" w14:textId="77777777" w:rsidR="00E92CBF" w:rsidRPr="00F11966" w:rsidRDefault="00E92CBF" w:rsidP="00D362EB">
      <w:pPr>
        <w:pStyle w:val="Heading4"/>
      </w:pPr>
      <w:bookmarkStart w:id="643" w:name="_Toc24925812"/>
      <w:bookmarkStart w:id="644" w:name="_Toc24925990"/>
      <w:bookmarkStart w:id="645" w:name="_Toc24926166"/>
      <w:bookmarkStart w:id="646" w:name="_Toc33964019"/>
      <w:bookmarkStart w:id="647" w:name="_Toc33980775"/>
      <w:bookmarkStart w:id="648" w:name="_Toc36462576"/>
      <w:bookmarkStart w:id="649" w:name="_Toc36462772"/>
      <w:bookmarkStart w:id="650" w:name="_Toc43026011"/>
      <w:bookmarkStart w:id="651" w:name="_Toc49763545"/>
      <w:bookmarkStart w:id="652" w:name="_Toc56754241"/>
      <w:bookmarkStart w:id="653" w:name="_Toc88743008"/>
      <w:bookmarkStart w:id="654" w:name="_Toc90649820"/>
      <w:r w:rsidRPr="00F11966">
        <w:t>5.4.3.1</w:t>
      </w:r>
      <w:r w:rsidRPr="00F11966">
        <w:tab/>
        <w:t>Enumeration: AccessType</w:t>
      </w:r>
      <w:bookmarkEnd w:id="643"/>
      <w:bookmarkEnd w:id="644"/>
      <w:bookmarkEnd w:id="645"/>
      <w:bookmarkEnd w:id="646"/>
      <w:bookmarkEnd w:id="647"/>
      <w:bookmarkEnd w:id="648"/>
      <w:bookmarkEnd w:id="649"/>
      <w:bookmarkEnd w:id="650"/>
      <w:bookmarkEnd w:id="651"/>
      <w:bookmarkEnd w:id="652"/>
      <w:bookmarkEnd w:id="653"/>
      <w:bookmarkEnd w:id="654"/>
    </w:p>
    <w:p w14:paraId="73144696" w14:textId="77777777" w:rsidR="00E92CBF" w:rsidRPr="00F11966" w:rsidRDefault="00E92CBF" w:rsidP="00E92CBF">
      <w:pPr>
        <w:pStyle w:val="TH"/>
      </w:pPr>
      <w:r w:rsidRPr="00F11966">
        <w:t>Table 5.4.3.1-1: Enumeration AccessType</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0BDC6563"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BE4DBCE"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5D15CA8" w14:textId="77777777" w:rsidR="00E92CBF" w:rsidRPr="00F11966" w:rsidRDefault="00E92CBF" w:rsidP="00AA7DB8">
            <w:pPr>
              <w:pStyle w:val="TAH"/>
            </w:pPr>
            <w:r w:rsidRPr="00F11966">
              <w:t>Description</w:t>
            </w:r>
          </w:p>
        </w:tc>
      </w:tr>
      <w:tr w:rsidR="00E92CBF" w:rsidRPr="00F11966" w14:paraId="1B5E4D76"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12A3DF7" w14:textId="77777777" w:rsidR="00E92CBF" w:rsidRPr="00F11966" w:rsidRDefault="00E92CBF" w:rsidP="00AA7DB8">
            <w:pPr>
              <w:pStyle w:val="TAL"/>
            </w:pPr>
            <w:r w:rsidRPr="00F11966">
              <w:t>"3GPP_ACCESS"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C97ECA4" w14:textId="77777777" w:rsidR="00E92CBF" w:rsidRPr="00F11966" w:rsidRDefault="00E92CBF" w:rsidP="00AA7DB8">
            <w:pPr>
              <w:pStyle w:val="TAL"/>
            </w:pPr>
            <w:r w:rsidRPr="00F11966">
              <w:t>3GPP access</w:t>
            </w:r>
          </w:p>
        </w:tc>
      </w:tr>
      <w:tr w:rsidR="00E92CBF" w:rsidRPr="00F11966" w14:paraId="48F35438"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BCE6157" w14:textId="77777777" w:rsidR="00E92CBF" w:rsidRPr="00F11966" w:rsidRDefault="00E92CBF" w:rsidP="00AA7DB8">
            <w:pPr>
              <w:pStyle w:val="TAL"/>
            </w:pPr>
            <w:r w:rsidRPr="00F11966">
              <w:t>"NON_3GPP_ACCESS"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779064C" w14:textId="77777777" w:rsidR="00E92CBF" w:rsidRPr="00F11966" w:rsidRDefault="00E92CBF" w:rsidP="00AA7DB8">
            <w:pPr>
              <w:pStyle w:val="TAL"/>
            </w:pPr>
            <w:r w:rsidRPr="00F11966">
              <w:t>Non-3GPP access</w:t>
            </w:r>
          </w:p>
        </w:tc>
      </w:tr>
    </w:tbl>
    <w:p w14:paraId="39F2D48A" w14:textId="77777777" w:rsidR="00E92CBF" w:rsidRPr="00F11966" w:rsidRDefault="00E92CBF" w:rsidP="00E92CBF">
      <w:pPr>
        <w:rPr>
          <w:lang w:val="en-US"/>
        </w:rPr>
      </w:pPr>
    </w:p>
    <w:p w14:paraId="33D09710" w14:textId="77777777" w:rsidR="00E92CBF" w:rsidRPr="00F11966" w:rsidRDefault="00E92CBF" w:rsidP="00D362EB">
      <w:pPr>
        <w:pStyle w:val="Heading4"/>
      </w:pPr>
      <w:bookmarkStart w:id="655" w:name="_Toc24925813"/>
      <w:bookmarkStart w:id="656" w:name="_Toc24925991"/>
      <w:bookmarkStart w:id="657" w:name="_Toc24926167"/>
      <w:bookmarkStart w:id="658" w:name="_Toc33964020"/>
      <w:bookmarkStart w:id="659" w:name="_Toc33980776"/>
      <w:bookmarkStart w:id="660" w:name="_Toc36462577"/>
      <w:bookmarkStart w:id="661" w:name="_Toc36462773"/>
      <w:bookmarkStart w:id="662" w:name="_Toc43026012"/>
      <w:bookmarkStart w:id="663" w:name="_Toc49763546"/>
      <w:bookmarkStart w:id="664" w:name="_Toc56754242"/>
      <w:bookmarkStart w:id="665" w:name="_Toc88743009"/>
      <w:bookmarkStart w:id="666" w:name="_Toc90649821"/>
      <w:r w:rsidRPr="00F11966">
        <w:t>5.4.3.2</w:t>
      </w:r>
      <w:r w:rsidRPr="00F11966">
        <w:tab/>
        <w:t>Enumeration: RatType</w:t>
      </w:r>
      <w:bookmarkEnd w:id="655"/>
      <w:bookmarkEnd w:id="656"/>
      <w:bookmarkEnd w:id="657"/>
      <w:bookmarkEnd w:id="658"/>
      <w:bookmarkEnd w:id="659"/>
      <w:bookmarkEnd w:id="660"/>
      <w:bookmarkEnd w:id="661"/>
      <w:bookmarkEnd w:id="662"/>
      <w:bookmarkEnd w:id="663"/>
      <w:bookmarkEnd w:id="664"/>
      <w:bookmarkEnd w:id="665"/>
      <w:bookmarkEnd w:id="666"/>
    </w:p>
    <w:p w14:paraId="64400DFD" w14:textId="77777777" w:rsidR="00E92CBF" w:rsidRPr="00F11966" w:rsidRDefault="00E92CBF" w:rsidP="00E92CBF">
      <w:pPr>
        <w:pStyle w:val="TH"/>
      </w:pPr>
      <w:r w:rsidRPr="00F11966">
        <w:t>Table 5.4.3.2-1: Enumeration RatType</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7E844697"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8658033"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8F3DD79" w14:textId="77777777" w:rsidR="00E92CBF" w:rsidRPr="00F11966" w:rsidRDefault="00E92CBF" w:rsidP="00AA7DB8">
            <w:pPr>
              <w:pStyle w:val="TAH"/>
            </w:pPr>
            <w:r w:rsidRPr="00F11966">
              <w:t>Description</w:t>
            </w:r>
          </w:p>
        </w:tc>
      </w:tr>
      <w:tr w:rsidR="00E92CBF" w:rsidRPr="00F11966" w14:paraId="37D33831"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39514AE" w14:textId="77777777" w:rsidR="00E92CBF" w:rsidRPr="00F11966" w:rsidRDefault="00E92CBF" w:rsidP="00AA7DB8">
            <w:pPr>
              <w:pStyle w:val="TAL"/>
            </w:pPr>
            <w:r w:rsidRPr="00F11966">
              <w:t>"NR"</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9471A91" w14:textId="77777777" w:rsidR="00E92CBF" w:rsidRPr="00F11966" w:rsidRDefault="00E92CBF" w:rsidP="00AA7DB8">
            <w:pPr>
              <w:pStyle w:val="TAL"/>
            </w:pPr>
            <w:r w:rsidRPr="00F11966">
              <w:t>New Radio</w:t>
            </w:r>
          </w:p>
        </w:tc>
      </w:tr>
      <w:tr w:rsidR="00E92CBF" w:rsidRPr="00F11966" w14:paraId="40600665"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D1F9208" w14:textId="77777777" w:rsidR="00E92CBF" w:rsidRPr="00F11966" w:rsidRDefault="00E92CBF" w:rsidP="00AA7DB8">
            <w:pPr>
              <w:pStyle w:val="TAL"/>
            </w:pPr>
            <w:r w:rsidRPr="00F11966">
              <w:t>"EUTRA"</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F321BC3" w14:textId="77777777" w:rsidR="00E92CBF" w:rsidRPr="00F11966" w:rsidRDefault="00E92CBF" w:rsidP="00AA7DB8">
            <w:pPr>
              <w:pStyle w:val="TAL"/>
            </w:pPr>
            <w:r w:rsidRPr="00F11966">
              <w:t xml:space="preserve">(WB) Evolved Universal Terrestrial Radio Access </w:t>
            </w:r>
          </w:p>
        </w:tc>
      </w:tr>
      <w:tr w:rsidR="00E92CBF" w:rsidRPr="00F11966" w14:paraId="691E813E"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EE22297" w14:textId="77777777" w:rsidR="00E92CBF" w:rsidRPr="00F11966" w:rsidRDefault="00E92CBF" w:rsidP="00AA7DB8">
            <w:pPr>
              <w:pStyle w:val="TAL"/>
            </w:pPr>
            <w:r w:rsidRPr="00F11966">
              <w:t>"WLAN"</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455C2CA" w14:textId="77777777" w:rsidR="00E92CBF" w:rsidRPr="00F11966" w:rsidRDefault="00E92CBF" w:rsidP="00AA7DB8">
            <w:pPr>
              <w:pStyle w:val="TAL"/>
            </w:pPr>
            <w:r w:rsidRPr="00F11966">
              <w:t>Untrusted Wireless LAN (IEEE 802.11) access</w:t>
            </w:r>
          </w:p>
        </w:tc>
      </w:tr>
      <w:tr w:rsidR="00E92CBF" w:rsidRPr="00F11966" w14:paraId="221180D5"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2511AC3" w14:textId="77777777" w:rsidR="00E92CBF" w:rsidRPr="00F11966" w:rsidRDefault="00E92CBF" w:rsidP="00AA7DB8">
            <w:pPr>
              <w:pStyle w:val="TAL"/>
            </w:pPr>
            <w:r w:rsidRPr="00F11966">
              <w:t>"VIRTUAL"</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C7C929E" w14:textId="77777777" w:rsidR="00E92CBF" w:rsidRPr="00F11966" w:rsidRDefault="00E92CBF" w:rsidP="00AA7DB8">
            <w:pPr>
              <w:pStyle w:val="TAL"/>
            </w:pPr>
            <w:r w:rsidRPr="00F11966">
              <w:t>Virtual (see NOTE 1)</w:t>
            </w:r>
          </w:p>
        </w:tc>
      </w:tr>
      <w:tr w:rsidR="00E92CBF" w:rsidRPr="00F11966" w14:paraId="78FB1D62"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4881F28" w14:textId="77777777" w:rsidR="00E92CBF" w:rsidRPr="00F11966" w:rsidRDefault="00E92CBF" w:rsidP="00AA7DB8">
            <w:pPr>
              <w:pStyle w:val="TAL"/>
            </w:pPr>
            <w:r w:rsidRPr="00F11966">
              <w:t>"</w:t>
            </w:r>
            <w:r w:rsidRPr="00F11966">
              <w:rPr>
                <w:rFonts w:hint="eastAsia"/>
                <w:lang w:eastAsia="zh-CN"/>
              </w:rPr>
              <w:t>NBIOT</w:t>
            </w:r>
            <w:r w:rsidRPr="00F11966">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52008B7" w14:textId="77777777" w:rsidR="00E92CBF" w:rsidRPr="00F11966" w:rsidRDefault="00E92CBF" w:rsidP="00AA7DB8">
            <w:pPr>
              <w:pStyle w:val="TAL"/>
            </w:pPr>
            <w:r w:rsidRPr="00F11966">
              <w:rPr>
                <w:rFonts w:hint="eastAsia"/>
                <w:lang w:eastAsia="zh-CN"/>
              </w:rPr>
              <w:t>NB IoT</w:t>
            </w:r>
          </w:p>
        </w:tc>
      </w:tr>
      <w:tr w:rsidR="00E92CBF" w:rsidRPr="00F11966" w14:paraId="0B7C6561"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4A32EB0" w14:textId="77777777" w:rsidR="00E92CBF" w:rsidRPr="00F11966" w:rsidRDefault="00E92CBF" w:rsidP="00AA7DB8">
            <w:pPr>
              <w:pStyle w:val="TAL"/>
            </w:pPr>
            <w:r w:rsidRPr="00F11966">
              <w:t>"WIRELINE"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342F9F8" w14:textId="77777777" w:rsidR="00E92CBF" w:rsidRPr="00F11966" w:rsidRDefault="00E92CBF" w:rsidP="00AA7DB8">
            <w:pPr>
              <w:pStyle w:val="TAL"/>
              <w:rPr>
                <w:lang w:eastAsia="zh-CN"/>
              </w:rPr>
            </w:pPr>
            <w:r w:rsidRPr="00F11966">
              <w:rPr>
                <w:lang w:eastAsia="zh-CN"/>
              </w:rPr>
              <w:t>Wireline access</w:t>
            </w:r>
          </w:p>
        </w:tc>
      </w:tr>
      <w:tr w:rsidR="00E92CBF" w:rsidRPr="00F11966" w14:paraId="52458B58"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E49FC40" w14:textId="77777777" w:rsidR="00E92CBF" w:rsidRPr="00F11966" w:rsidRDefault="00E92CBF" w:rsidP="00AA7DB8">
            <w:pPr>
              <w:pStyle w:val="TAL"/>
            </w:pPr>
            <w:r w:rsidRPr="00F11966">
              <w:t>"WIRELINE_CABLE"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75EFE10" w14:textId="77777777" w:rsidR="00E92CBF" w:rsidRPr="00F11966" w:rsidRDefault="00E92CBF" w:rsidP="00AA7DB8">
            <w:pPr>
              <w:pStyle w:val="TAL"/>
              <w:rPr>
                <w:lang w:eastAsia="zh-CN"/>
              </w:rPr>
            </w:pPr>
            <w:r w:rsidRPr="00F11966">
              <w:rPr>
                <w:lang w:eastAsia="zh-CN"/>
              </w:rPr>
              <w:t>Wireline Cable access</w:t>
            </w:r>
          </w:p>
        </w:tc>
      </w:tr>
      <w:tr w:rsidR="00E92CBF" w:rsidRPr="00F11966" w14:paraId="39401F46"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0FF9F83" w14:textId="77777777" w:rsidR="00E92CBF" w:rsidRPr="00F11966" w:rsidRDefault="00E92CBF" w:rsidP="002424D1">
            <w:pPr>
              <w:pStyle w:val="TAL"/>
            </w:pPr>
            <w:r w:rsidRPr="00F11966">
              <w:t>"WIRELINE_</w:t>
            </w:r>
            <w:r w:rsidR="002424D1" w:rsidRPr="00F11966">
              <w:t>BBF</w:t>
            </w:r>
            <w:r w:rsidRPr="00F11966">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99737AF" w14:textId="77777777" w:rsidR="00E92CBF" w:rsidRPr="00F11966" w:rsidRDefault="00E92CBF" w:rsidP="002424D1">
            <w:pPr>
              <w:pStyle w:val="TAL"/>
              <w:rPr>
                <w:lang w:eastAsia="zh-CN"/>
              </w:rPr>
            </w:pPr>
            <w:r w:rsidRPr="00F11966">
              <w:rPr>
                <w:lang w:eastAsia="zh-CN"/>
              </w:rPr>
              <w:t xml:space="preserve">Wireline </w:t>
            </w:r>
            <w:r w:rsidR="002424D1" w:rsidRPr="00F11966">
              <w:rPr>
                <w:lang w:eastAsia="zh-CN"/>
              </w:rPr>
              <w:t xml:space="preserve">BBF </w:t>
            </w:r>
            <w:r w:rsidRPr="00F11966">
              <w:rPr>
                <w:lang w:eastAsia="zh-CN"/>
              </w:rPr>
              <w:t>access</w:t>
            </w:r>
          </w:p>
        </w:tc>
      </w:tr>
      <w:tr w:rsidR="00E92CBF" w:rsidRPr="00F11966" w14:paraId="3F20D171"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BFC8D14" w14:textId="77777777" w:rsidR="00E92CBF" w:rsidRPr="00F11966" w:rsidRDefault="00E92CBF" w:rsidP="00AA7DB8">
            <w:pPr>
              <w:pStyle w:val="TAL"/>
            </w:pPr>
            <w:r w:rsidRPr="00F11966">
              <w:t>"LTE-M"</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2BD3180" w14:textId="77777777" w:rsidR="00E92CBF" w:rsidRPr="00F11966" w:rsidRDefault="00E92CBF" w:rsidP="00AA7DB8">
            <w:pPr>
              <w:pStyle w:val="TAL"/>
              <w:rPr>
                <w:lang w:eastAsia="zh-CN"/>
              </w:rPr>
            </w:pPr>
            <w:r w:rsidRPr="00F11966">
              <w:rPr>
                <w:lang w:eastAsia="zh-CN"/>
              </w:rPr>
              <w:t>LTE-M (see NOTE 2)</w:t>
            </w:r>
          </w:p>
        </w:tc>
      </w:tr>
      <w:tr w:rsidR="00E92CBF" w:rsidRPr="00F11966" w14:paraId="77B213C1"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90FC300" w14:textId="77777777" w:rsidR="00E92CBF" w:rsidRPr="00F11966" w:rsidRDefault="00E92CBF" w:rsidP="00AA7DB8">
            <w:pPr>
              <w:pStyle w:val="TAL"/>
            </w:pPr>
            <w:r w:rsidRPr="00F11966">
              <w:t>"NR_U"</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CB8C6DF" w14:textId="77777777" w:rsidR="00E92CBF" w:rsidRPr="00F11966" w:rsidRDefault="00E92CBF" w:rsidP="00AA7DB8">
            <w:pPr>
              <w:pStyle w:val="TAL"/>
              <w:rPr>
                <w:lang w:eastAsia="zh-CN"/>
              </w:rPr>
            </w:pPr>
            <w:r w:rsidRPr="00F11966">
              <w:rPr>
                <w:lang w:eastAsia="zh-CN"/>
              </w:rPr>
              <w:t>New Radio in unlicensed bands</w:t>
            </w:r>
          </w:p>
        </w:tc>
      </w:tr>
      <w:tr w:rsidR="00E92CBF" w:rsidRPr="00F11966" w14:paraId="2D5D6595"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5ACBC8B" w14:textId="77777777" w:rsidR="00E92CBF" w:rsidRPr="00F11966" w:rsidRDefault="00E92CBF" w:rsidP="00AA7DB8">
            <w:pPr>
              <w:pStyle w:val="TAL"/>
            </w:pPr>
            <w:r w:rsidRPr="00F11966">
              <w:t>"EUTRA_U"</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EC9C37D" w14:textId="77777777" w:rsidR="00E92CBF" w:rsidRPr="00F11966" w:rsidRDefault="00E92CBF" w:rsidP="00AA7DB8">
            <w:pPr>
              <w:pStyle w:val="TAL"/>
              <w:rPr>
                <w:lang w:eastAsia="zh-CN"/>
              </w:rPr>
            </w:pPr>
            <w:r w:rsidRPr="00F11966">
              <w:t>(WB) Evolved Universal Terrestrial Radio Access in unlicensed bands</w:t>
            </w:r>
          </w:p>
        </w:tc>
      </w:tr>
      <w:tr w:rsidR="00E92CBF" w:rsidRPr="00F11966" w14:paraId="48CA76CE"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30ED06E" w14:textId="77777777" w:rsidR="00E92CBF" w:rsidRPr="00F11966" w:rsidRDefault="00E92CBF" w:rsidP="00AA7DB8">
            <w:pPr>
              <w:pStyle w:val="TAL"/>
            </w:pPr>
            <w:r w:rsidRPr="00F11966">
              <w:t>"TRUSTED_N3GA"</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A5EFADC" w14:textId="77777777" w:rsidR="00E92CBF" w:rsidRPr="00F11966" w:rsidRDefault="00E92CBF" w:rsidP="00AA7DB8">
            <w:pPr>
              <w:pStyle w:val="TAL"/>
            </w:pPr>
            <w:r w:rsidRPr="00F11966">
              <w:t>Trusted Non-3GPP access</w:t>
            </w:r>
          </w:p>
        </w:tc>
      </w:tr>
      <w:tr w:rsidR="00E92CBF" w:rsidRPr="00F11966" w14:paraId="74EFCCBF"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A3C8F1C" w14:textId="77777777" w:rsidR="00E92CBF" w:rsidRPr="00F11966" w:rsidRDefault="00E92CBF" w:rsidP="00AA7DB8">
            <w:pPr>
              <w:pStyle w:val="TAL"/>
            </w:pPr>
            <w:r w:rsidRPr="00F11966">
              <w:t>"TRUSTED_WLAN"</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04AE995" w14:textId="77777777" w:rsidR="00E92CBF" w:rsidRPr="00F11966" w:rsidRDefault="00E92CBF" w:rsidP="00AA7DB8">
            <w:pPr>
              <w:pStyle w:val="TAL"/>
            </w:pPr>
            <w:r w:rsidRPr="00F11966">
              <w:t xml:space="preserve">Trusted Wireless LAN (IEEE 802.11) access </w:t>
            </w:r>
          </w:p>
        </w:tc>
      </w:tr>
      <w:tr w:rsidR="00E92CBF" w:rsidRPr="00F11966" w14:paraId="6C5AF97C"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E8EB080" w14:textId="77777777" w:rsidR="00E92CBF" w:rsidRPr="00F11966" w:rsidRDefault="00E92CBF" w:rsidP="00AA7DB8">
            <w:pPr>
              <w:pStyle w:val="TAL"/>
            </w:pPr>
            <w:r w:rsidRPr="00F11966">
              <w:t>"UTRA"</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315F4BE" w14:textId="77777777" w:rsidR="00E92CBF" w:rsidRPr="00F11966" w:rsidRDefault="00E92CBF" w:rsidP="00AA7DB8">
            <w:pPr>
              <w:pStyle w:val="TAL"/>
            </w:pPr>
            <w:r w:rsidRPr="00F11966">
              <w:t>UMTS Terrestrial Radio Access</w:t>
            </w:r>
          </w:p>
        </w:tc>
      </w:tr>
      <w:tr w:rsidR="00E92CBF" w:rsidRPr="00F11966" w14:paraId="4C698CF5"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921E96D" w14:textId="77777777" w:rsidR="00E92CBF" w:rsidRPr="00F11966" w:rsidRDefault="00E92CBF" w:rsidP="00AA7DB8">
            <w:pPr>
              <w:pStyle w:val="TAL"/>
            </w:pPr>
            <w:r w:rsidRPr="00F11966">
              <w:t>"GERA"</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50503A5" w14:textId="77777777" w:rsidR="00E92CBF" w:rsidRPr="00F11966" w:rsidRDefault="00E92CBF" w:rsidP="00AA7DB8">
            <w:pPr>
              <w:pStyle w:val="TAL"/>
            </w:pPr>
            <w:r w:rsidRPr="00F11966">
              <w:t>GSM EDGE Radio Access Network</w:t>
            </w:r>
          </w:p>
        </w:tc>
      </w:tr>
      <w:tr w:rsidR="00B66715" w:rsidRPr="00F11966" w14:paraId="57B4E18A"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64A48EA" w14:textId="08B82E34" w:rsidR="00B66715" w:rsidRPr="00F11966" w:rsidRDefault="00B66715" w:rsidP="00B66715">
            <w:pPr>
              <w:pStyle w:val="TAL"/>
            </w:pPr>
            <w:r>
              <w:t>"NR_LEO"</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ADC1240" w14:textId="1CD148D3" w:rsidR="00B66715" w:rsidRPr="00F11966" w:rsidRDefault="00B66715" w:rsidP="00B66715">
            <w:pPr>
              <w:pStyle w:val="TAL"/>
            </w:pPr>
            <w:r>
              <w:t>NR (LEO) satellite access type</w:t>
            </w:r>
          </w:p>
        </w:tc>
      </w:tr>
      <w:tr w:rsidR="00B66715" w:rsidRPr="00F11966" w14:paraId="3445E75E"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DF6F5C0" w14:textId="23E38884" w:rsidR="00B66715" w:rsidRPr="00F11966" w:rsidRDefault="00B66715" w:rsidP="00B66715">
            <w:pPr>
              <w:pStyle w:val="TAL"/>
            </w:pPr>
            <w:r>
              <w:t>"NR_MEO"</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63E6F6F" w14:textId="6AF8FCD4" w:rsidR="00B66715" w:rsidRPr="00F11966" w:rsidRDefault="00B66715" w:rsidP="00B66715">
            <w:pPr>
              <w:pStyle w:val="TAL"/>
            </w:pPr>
            <w:r>
              <w:t>NR (MEO) satellite access type</w:t>
            </w:r>
          </w:p>
        </w:tc>
      </w:tr>
      <w:tr w:rsidR="00B66715" w:rsidRPr="00F11966" w14:paraId="53610A8A"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14A268B" w14:textId="6D0838CA" w:rsidR="00B66715" w:rsidRPr="00F11966" w:rsidRDefault="00B66715" w:rsidP="00B66715">
            <w:pPr>
              <w:pStyle w:val="TAL"/>
            </w:pPr>
            <w:r>
              <w:t>"NR_GEO"</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4B5894C" w14:textId="6F778D40" w:rsidR="00B66715" w:rsidRPr="00F11966" w:rsidRDefault="00B66715" w:rsidP="00B66715">
            <w:pPr>
              <w:pStyle w:val="TAL"/>
            </w:pPr>
            <w:r>
              <w:t>NR (GEO) satellite access type</w:t>
            </w:r>
          </w:p>
        </w:tc>
      </w:tr>
      <w:tr w:rsidR="00B66715" w:rsidRPr="00F11966" w14:paraId="02A36176"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36BF0E7" w14:textId="5872B16E" w:rsidR="00B66715" w:rsidRPr="00F11966" w:rsidRDefault="00B66715" w:rsidP="00B66715">
            <w:pPr>
              <w:pStyle w:val="TAL"/>
            </w:pPr>
            <w:r>
              <w:t>"NR_OTHER_SAT"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F058A9C" w14:textId="430DB96E" w:rsidR="00B66715" w:rsidRPr="00F11966" w:rsidRDefault="00B66715" w:rsidP="00B66715">
            <w:pPr>
              <w:pStyle w:val="TAL"/>
            </w:pPr>
            <w:r>
              <w:t>NR (OTHERSAT) satellite access type</w:t>
            </w:r>
          </w:p>
        </w:tc>
      </w:tr>
      <w:tr w:rsidR="00A35AC3" w:rsidRPr="00F11966" w14:paraId="030437BC"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18F9A1A" w14:textId="7393D058" w:rsidR="00A35AC3" w:rsidRDefault="00A35AC3" w:rsidP="009F327B">
            <w:pPr>
              <w:pStyle w:val="TAL"/>
            </w:pPr>
            <w:r>
              <w:t>"NR_</w:t>
            </w:r>
            <w:r>
              <w:rPr>
                <w:rFonts w:hint="eastAsia"/>
                <w:lang w:eastAsia="zh-CN"/>
              </w:rPr>
              <w:t>REDCAP</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D17BEEC" w14:textId="7ED51DCD" w:rsidR="00A35AC3" w:rsidRDefault="00A35AC3" w:rsidP="00A35AC3">
            <w:pPr>
              <w:pStyle w:val="TAL"/>
            </w:pPr>
            <w:r>
              <w:rPr>
                <w:rFonts w:hint="eastAsia"/>
                <w:lang w:eastAsia="zh-CN"/>
              </w:rPr>
              <w:t>NR RedCap access type</w:t>
            </w:r>
          </w:p>
        </w:tc>
      </w:tr>
      <w:tr w:rsidR="00A35AC3" w:rsidRPr="00F11966" w14:paraId="63DD20CE" w14:textId="77777777" w:rsidTr="00AA7DB8">
        <w:trPr>
          <w:jc w:val="center"/>
        </w:trPr>
        <w:tc>
          <w:tcPr>
            <w:tcW w:w="5000"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8517FCE" w14:textId="77777777" w:rsidR="00A35AC3" w:rsidRPr="00F11966" w:rsidRDefault="00A35AC3" w:rsidP="00A35AC3">
            <w:pPr>
              <w:pStyle w:val="TAN"/>
            </w:pPr>
            <w:r w:rsidRPr="00F11966">
              <w:t>NOTE 1:</w:t>
            </w:r>
            <w:r w:rsidRPr="00F11966">
              <w:tab/>
              <w:t>Virtual shall be used if the N3IWF does not know the access technology used for an untrusted non-3GPP access.</w:t>
            </w:r>
          </w:p>
          <w:p w14:paraId="39A0AB6C" w14:textId="77777777" w:rsidR="00A35AC3" w:rsidRPr="00F11966" w:rsidRDefault="00A35AC3" w:rsidP="00A35AC3">
            <w:pPr>
              <w:pStyle w:val="TAN"/>
            </w:pPr>
            <w:r w:rsidRPr="00F11966">
              <w:t>NOTE 2:</w:t>
            </w:r>
            <w:r w:rsidRPr="00F11966">
              <w:tab/>
              <w:t>This RAT type value is used only in the Core Network; it shall be used when a Category M UE using E-UTRA has provided a Category M indication to the NG-RAN.</w:t>
            </w:r>
          </w:p>
        </w:tc>
      </w:tr>
    </w:tbl>
    <w:p w14:paraId="35405F1F" w14:textId="77777777" w:rsidR="00E92CBF" w:rsidRPr="00F11966" w:rsidRDefault="00E92CBF" w:rsidP="00E92CBF">
      <w:pPr>
        <w:rPr>
          <w:lang w:val="en-US"/>
        </w:rPr>
      </w:pPr>
    </w:p>
    <w:p w14:paraId="018DEB67" w14:textId="77777777" w:rsidR="00E92CBF" w:rsidRPr="00F11966" w:rsidRDefault="00E92CBF" w:rsidP="00D362EB">
      <w:pPr>
        <w:pStyle w:val="Heading4"/>
      </w:pPr>
      <w:bookmarkStart w:id="667" w:name="_Toc24925814"/>
      <w:bookmarkStart w:id="668" w:name="_Toc24925992"/>
      <w:bookmarkStart w:id="669" w:name="_Toc24926168"/>
      <w:bookmarkStart w:id="670" w:name="_Toc33964021"/>
      <w:bookmarkStart w:id="671" w:name="_Toc33980777"/>
      <w:bookmarkStart w:id="672" w:name="_Toc36462578"/>
      <w:bookmarkStart w:id="673" w:name="_Toc36462774"/>
      <w:bookmarkStart w:id="674" w:name="_Toc43026013"/>
      <w:bookmarkStart w:id="675" w:name="_Toc49763547"/>
      <w:bookmarkStart w:id="676" w:name="_Toc56754243"/>
      <w:bookmarkStart w:id="677" w:name="_Toc88743010"/>
      <w:bookmarkStart w:id="678" w:name="_Toc90649822"/>
      <w:r w:rsidRPr="00F11966">
        <w:t>5.4.3.3</w:t>
      </w:r>
      <w:r w:rsidRPr="00F11966">
        <w:tab/>
        <w:t>Enumeration: PduSessionType</w:t>
      </w:r>
      <w:bookmarkEnd w:id="667"/>
      <w:bookmarkEnd w:id="668"/>
      <w:bookmarkEnd w:id="669"/>
      <w:bookmarkEnd w:id="670"/>
      <w:bookmarkEnd w:id="671"/>
      <w:bookmarkEnd w:id="672"/>
      <w:bookmarkEnd w:id="673"/>
      <w:bookmarkEnd w:id="674"/>
      <w:bookmarkEnd w:id="675"/>
      <w:bookmarkEnd w:id="676"/>
      <w:bookmarkEnd w:id="677"/>
      <w:bookmarkEnd w:id="678"/>
    </w:p>
    <w:p w14:paraId="3C8C784E" w14:textId="77777777" w:rsidR="00E92CBF" w:rsidRPr="00F11966" w:rsidRDefault="00E92CBF" w:rsidP="00E92CBF">
      <w:r w:rsidRPr="00F11966">
        <w:t>The enumeration PduSessionType indicates the type of a PDU session. It shall comply with the provisions defined in table 5.4.3.3-1.</w:t>
      </w:r>
    </w:p>
    <w:p w14:paraId="73F0106A" w14:textId="77777777" w:rsidR="00E92CBF" w:rsidRPr="00F11966" w:rsidRDefault="00E92CBF" w:rsidP="00E92CBF">
      <w:pPr>
        <w:pStyle w:val="TH"/>
      </w:pPr>
      <w:r w:rsidRPr="00F11966">
        <w:lastRenderedPageBreak/>
        <w:t>Table 5.4.3.3-1: Enumeration PduSessionType</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561CD76F"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BB2B422"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1B55F7B" w14:textId="77777777" w:rsidR="00E92CBF" w:rsidRPr="00F11966" w:rsidRDefault="00E92CBF" w:rsidP="00AA7DB8">
            <w:pPr>
              <w:pStyle w:val="TAH"/>
            </w:pPr>
            <w:r w:rsidRPr="00F11966">
              <w:t>Description</w:t>
            </w:r>
          </w:p>
        </w:tc>
      </w:tr>
      <w:tr w:rsidR="00E92CBF" w:rsidRPr="00F11966" w14:paraId="7422893C"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B81B0F1" w14:textId="77777777" w:rsidR="00E92CBF" w:rsidRPr="00F11966" w:rsidRDefault="00E92CBF" w:rsidP="00AA7DB8">
            <w:pPr>
              <w:pStyle w:val="TAL"/>
            </w:pPr>
            <w:r w:rsidRPr="00F11966">
              <w:t>"IPV4"</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96DCB71" w14:textId="77777777" w:rsidR="00E92CBF" w:rsidRPr="00F11966" w:rsidRDefault="00E92CBF" w:rsidP="00AA7DB8">
            <w:pPr>
              <w:pStyle w:val="TAL"/>
            </w:pPr>
            <w:r w:rsidRPr="00F11966">
              <w:t>IPv4</w:t>
            </w:r>
          </w:p>
        </w:tc>
      </w:tr>
      <w:tr w:rsidR="00E92CBF" w:rsidRPr="00F11966" w14:paraId="014DA6C8"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BF7C52B" w14:textId="77777777" w:rsidR="00E92CBF" w:rsidRPr="00F11966" w:rsidRDefault="00E92CBF" w:rsidP="00AA7DB8">
            <w:pPr>
              <w:pStyle w:val="TAL"/>
            </w:pPr>
            <w:r w:rsidRPr="00F11966">
              <w:t>"IPV6"</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B5404ED" w14:textId="77777777" w:rsidR="00E92CBF" w:rsidRPr="00F11966" w:rsidRDefault="00E92CBF" w:rsidP="00AA7DB8">
            <w:pPr>
              <w:pStyle w:val="TAL"/>
            </w:pPr>
            <w:r w:rsidRPr="00F11966">
              <w:t>IPv6</w:t>
            </w:r>
          </w:p>
        </w:tc>
      </w:tr>
      <w:tr w:rsidR="00E92CBF" w:rsidRPr="00F11966" w14:paraId="05D16C00"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B04005B" w14:textId="77777777" w:rsidR="00E92CBF" w:rsidRPr="00F11966" w:rsidRDefault="00E92CBF" w:rsidP="00AA7DB8">
            <w:pPr>
              <w:pStyle w:val="TAL"/>
            </w:pPr>
            <w:r w:rsidRPr="00F11966">
              <w:t>"IPV4V6"</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38E514B" w14:textId="77777777" w:rsidR="00E92CBF" w:rsidRPr="00F11966" w:rsidRDefault="00E92CBF" w:rsidP="00AA7DB8">
            <w:pPr>
              <w:pStyle w:val="TAL"/>
            </w:pPr>
            <w:r w:rsidRPr="00F11966">
              <w:t>IPv4v6 (see clause 5.8.2.2.1 of 3GPP TS 23.501 [8])</w:t>
            </w:r>
          </w:p>
        </w:tc>
      </w:tr>
      <w:tr w:rsidR="00E92CBF" w:rsidRPr="00F11966" w14:paraId="244146CE"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E28EB3E" w14:textId="77777777" w:rsidR="00E92CBF" w:rsidRPr="00F11966" w:rsidRDefault="00E92CBF" w:rsidP="00AA7DB8">
            <w:pPr>
              <w:pStyle w:val="TAL"/>
            </w:pPr>
            <w:r w:rsidRPr="00F11966">
              <w:t>"UNSTRUCTURED"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2D5844D" w14:textId="77777777" w:rsidR="00E92CBF" w:rsidRPr="00F11966" w:rsidRDefault="00E92CBF" w:rsidP="00AA7DB8">
            <w:pPr>
              <w:pStyle w:val="TAL"/>
            </w:pPr>
            <w:r w:rsidRPr="00F11966">
              <w:t>Unstructured</w:t>
            </w:r>
          </w:p>
        </w:tc>
      </w:tr>
      <w:tr w:rsidR="00E92CBF" w:rsidRPr="00F11966" w14:paraId="4BD354C9"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7461597" w14:textId="77777777" w:rsidR="00E92CBF" w:rsidRPr="00F11966" w:rsidRDefault="00E92CBF" w:rsidP="00AA7DB8">
            <w:pPr>
              <w:pStyle w:val="TAL"/>
            </w:pPr>
            <w:r w:rsidRPr="00F11966">
              <w:t>"ETHERNET"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6B72A01" w14:textId="77777777" w:rsidR="00E92CBF" w:rsidRPr="00F11966" w:rsidRDefault="00E92CBF" w:rsidP="00AA7DB8">
            <w:pPr>
              <w:pStyle w:val="TAL"/>
            </w:pPr>
            <w:r w:rsidRPr="00F11966">
              <w:t>Ethernet</w:t>
            </w:r>
          </w:p>
        </w:tc>
      </w:tr>
    </w:tbl>
    <w:p w14:paraId="0568767E" w14:textId="77777777" w:rsidR="00E92CBF" w:rsidRPr="00F11966" w:rsidRDefault="00E92CBF" w:rsidP="00E92CBF">
      <w:pPr>
        <w:rPr>
          <w:lang w:val="en-US"/>
        </w:rPr>
      </w:pPr>
    </w:p>
    <w:p w14:paraId="13968097" w14:textId="77777777" w:rsidR="00E92CBF" w:rsidRPr="00F11966" w:rsidRDefault="00E92CBF" w:rsidP="00D362EB">
      <w:pPr>
        <w:pStyle w:val="Heading4"/>
      </w:pPr>
      <w:bookmarkStart w:id="679" w:name="_Toc24925815"/>
      <w:bookmarkStart w:id="680" w:name="_Toc24925993"/>
      <w:bookmarkStart w:id="681" w:name="_Toc24926169"/>
      <w:bookmarkStart w:id="682" w:name="_Toc33964022"/>
      <w:bookmarkStart w:id="683" w:name="_Toc33980778"/>
      <w:bookmarkStart w:id="684" w:name="_Toc36462579"/>
      <w:bookmarkStart w:id="685" w:name="_Toc36462775"/>
      <w:bookmarkStart w:id="686" w:name="_Toc43026014"/>
      <w:bookmarkStart w:id="687" w:name="_Toc49763548"/>
      <w:bookmarkStart w:id="688" w:name="_Toc56754244"/>
      <w:bookmarkStart w:id="689" w:name="_Toc88743011"/>
      <w:bookmarkStart w:id="690" w:name="_Toc90649823"/>
      <w:r w:rsidRPr="00F11966">
        <w:t>5.4.3.4</w:t>
      </w:r>
      <w:r w:rsidRPr="00F11966">
        <w:tab/>
        <w:t>Enumeration: UpIntegrity</w:t>
      </w:r>
      <w:bookmarkEnd w:id="679"/>
      <w:bookmarkEnd w:id="680"/>
      <w:bookmarkEnd w:id="681"/>
      <w:bookmarkEnd w:id="682"/>
      <w:bookmarkEnd w:id="683"/>
      <w:bookmarkEnd w:id="684"/>
      <w:bookmarkEnd w:id="685"/>
      <w:bookmarkEnd w:id="686"/>
      <w:bookmarkEnd w:id="687"/>
      <w:bookmarkEnd w:id="688"/>
      <w:bookmarkEnd w:id="689"/>
      <w:bookmarkEnd w:id="690"/>
    </w:p>
    <w:p w14:paraId="0FCFD8E8" w14:textId="77777777" w:rsidR="00E92CBF" w:rsidRPr="00F11966" w:rsidRDefault="00E92CBF" w:rsidP="00E92CBF">
      <w:r w:rsidRPr="00F11966">
        <w:t xml:space="preserve">The enumeration UpIntegrity indicates </w:t>
      </w:r>
      <w:r w:rsidRPr="00F11966">
        <w:rPr>
          <w:lang w:val="en-US"/>
        </w:rPr>
        <w:t>whether UP integrity protection is required, preferred or not needed for all the traffic on the PDU Session</w:t>
      </w:r>
      <w:r w:rsidRPr="00F11966">
        <w:t>. It shall comply with the provisions defined in table 5.4.3.4-1.</w:t>
      </w:r>
    </w:p>
    <w:p w14:paraId="33C0EAAA" w14:textId="77777777" w:rsidR="00E92CBF" w:rsidRPr="00F11966" w:rsidRDefault="00E92CBF" w:rsidP="00E92CBF">
      <w:pPr>
        <w:pStyle w:val="TH"/>
      </w:pPr>
      <w:r w:rsidRPr="00F11966">
        <w:t>Table 5.4.3.4-1: Enumeration UpIntegrity</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68E22C99"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AF73FF2"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A5CE5A1" w14:textId="77777777" w:rsidR="00E92CBF" w:rsidRPr="00F11966" w:rsidRDefault="00E92CBF" w:rsidP="00AA7DB8">
            <w:pPr>
              <w:pStyle w:val="TAH"/>
            </w:pPr>
            <w:r w:rsidRPr="00F11966">
              <w:t>Description</w:t>
            </w:r>
          </w:p>
        </w:tc>
      </w:tr>
      <w:tr w:rsidR="00E92CBF" w:rsidRPr="00F11966" w14:paraId="72BF07AF"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7D5E4FD" w14:textId="77777777" w:rsidR="00E92CBF" w:rsidRPr="00F11966" w:rsidRDefault="00E92CBF" w:rsidP="00AA7DB8">
            <w:pPr>
              <w:pStyle w:val="TAL"/>
            </w:pPr>
            <w:r w:rsidRPr="00F11966">
              <w:t>"REQUIRED"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3BE9DF7" w14:textId="77777777" w:rsidR="00E92CBF" w:rsidRPr="00F11966" w:rsidRDefault="00E92CBF" w:rsidP="00AA7DB8">
            <w:pPr>
              <w:pStyle w:val="TAL"/>
            </w:pPr>
            <w:r w:rsidRPr="00F11966">
              <w:rPr>
                <w:lang w:val="en-US"/>
              </w:rPr>
              <w:t>UP integrity protection shall apply for all the traffic on the PDU Session.</w:t>
            </w:r>
          </w:p>
        </w:tc>
      </w:tr>
      <w:tr w:rsidR="00E92CBF" w:rsidRPr="00F11966" w14:paraId="3A6B8FD6"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596C7A0" w14:textId="77777777" w:rsidR="00E92CBF" w:rsidRPr="00F11966" w:rsidRDefault="00E92CBF" w:rsidP="00AA7DB8">
            <w:pPr>
              <w:pStyle w:val="TAL"/>
            </w:pPr>
            <w:r w:rsidRPr="00F11966">
              <w:t>"PREFERRED"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4751321" w14:textId="77777777" w:rsidR="00E92CBF" w:rsidRPr="00F11966" w:rsidRDefault="00E92CBF" w:rsidP="00AA7DB8">
            <w:pPr>
              <w:pStyle w:val="TAL"/>
            </w:pPr>
            <w:r w:rsidRPr="00F11966">
              <w:rPr>
                <w:lang w:val="en-US"/>
              </w:rPr>
              <w:t>UP integrity protection should apply for all the traffic on the PDU Session.</w:t>
            </w:r>
          </w:p>
        </w:tc>
      </w:tr>
      <w:tr w:rsidR="00E92CBF" w:rsidRPr="00F11966" w14:paraId="6E830B0C"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B79DD15" w14:textId="77777777" w:rsidR="00E92CBF" w:rsidRPr="00F11966" w:rsidRDefault="00E92CBF" w:rsidP="00AA7DB8">
            <w:pPr>
              <w:pStyle w:val="TAL"/>
            </w:pPr>
            <w:r w:rsidRPr="00F11966">
              <w:t>"NOT_NEEDED"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D234E64" w14:textId="77777777" w:rsidR="00E92CBF" w:rsidRPr="00F11966" w:rsidRDefault="00E92CBF" w:rsidP="00AA7DB8">
            <w:pPr>
              <w:pStyle w:val="TAL"/>
            </w:pPr>
            <w:r w:rsidRPr="00F11966">
              <w:rPr>
                <w:lang w:val="en-US"/>
              </w:rPr>
              <w:t xml:space="preserve">UP integrity protection shall not apply on the PDU Session. </w:t>
            </w:r>
          </w:p>
        </w:tc>
      </w:tr>
    </w:tbl>
    <w:p w14:paraId="344BB875" w14:textId="77777777" w:rsidR="00E92CBF" w:rsidRPr="00F11966" w:rsidRDefault="00E92CBF" w:rsidP="00E92CBF">
      <w:pPr>
        <w:rPr>
          <w:lang w:val="en-US"/>
        </w:rPr>
      </w:pPr>
    </w:p>
    <w:p w14:paraId="57F025F6" w14:textId="77777777" w:rsidR="00E92CBF" w:rsidRPr="00F11966" w:rsidRDefault="00E92CBF" w:rsidP="00D362EB">
      <w:pPr>
        <w:pStyle w:val="Heading4"/>
      </w:pPr>
      <w:bookmarkStart w:id="691" w:name="_Toc24925816"/>
      <w:bookmarkStart w:id="692" w:name="_Toc24925994"/>
      <w:bookmarkStart w:id="693" w:name="_Toc24926170"/>
      <w:bookmarkStart w:id="694" w:name="_Toc33964023"/>
      <w:bookmarkStart w:id="695" w:name="_Toc33980779"/>
      <w:bookmarkStart w:id="696" w:name="_Toc36462580"/>
      <w:bookmarkStart w:id="697" w:name="_Toc36462776"/>
      <w:bookmarkStart w:id="698" w:name="_Toc43026015"/>
      <w:bookmarkStart w:id="699" w:name="_Toc49763549"/>
      <w:bookmarkStart w:id="700" w:name="_Toc56754245"/>
      <w:bookmarkStart w:id="701" w:name="_Toc88743012"/>
      <w:bookmarkStart w:id="702" w:name="_Toc90649824"/>
      <w:r w:rsidRPr="00F11966">
        <w:t>5.4.3.5</w:t>
      </w:r>
      <w:r w:rsidRPr="00F11966">
        <w:tab/>
        <w:t>Enumeration: UpConfidentiality</w:t>
      </w:r>
      <w:bookmarkEnd w:id="691"/>
      <w:bookmarkEnd w:id="692"/>
      <w:bookmarkEnd w:id="693"/>
      <w:bookmarkEnd w:id="694"/>
      <w:bookmarkEnd w:id="695"/>
      <w:bookmarkEnd w:id="696"/>
      <w:bookmarkEnd w:id="697"/>
      <w:bookmarkEnd w:id="698"/>
      <w:bookmarkEnd w:id="699"/>
      <w:bookmarkEnd w:id="700"/>
      <w:bookmarkEnd w:id="701"/>
      <w:bookmarkEnd w:id="702"/>
    </w:p>
    <w:p w14:paraId="32ED36D1" w14:textId="77777777" w:rsidR="00E92CBF" w:rsidRPr="00F11966" w:rsidRDefault="00E92CBF" w:rsidP="00E92CBF">
      <w:r w:rsidRPr="00F11966">
        <w:t xml:space="preserve">The enumeration UpConfidentiality indicates </w:t>
      </w:r>
      <w:r w:rsidRPr="00F11966">
        <w:rPr>
          <w:lang w:val="en-US"/>
        </w:rPr>
        <w:t>whether UP confidentiality protection is required, preferred or not needed for all the traffic on the PDU Session</w:t>
      </w:r>
      <w:r w:rsidRPr="00F11966">
        <w:t>. It shall comply with the provisions defined in table 5.4.3.5-1.</w:t>
      </w:r>
    </w:p>
    <w:p w14:paraId="515CD1B5" w14:textId="77777777" w:rsidR="00E92CBF" w:rsidRPr="00F11966" w:rsidRDefault="00E92CBF" w:rsidP="00E92CBF">
      <w:pPr>
        <w:pStyle w:val="TH"/>
      </w:pPr>
      <w:r w:rsidRPr="00F11966">
        <w:t>Table 5.4.3.5-1: Enumeration UpConfidentiality</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44C381FF"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0E5E82A"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F08842D" w14:textId="77777777" w:rsidR="00E92CBF" w:rsidRPr="00F11966" w:rsidRDefault="00E92CBF" w:rsidP="00AA7DB8">
            <w:pPr>
              <w:pStyle w:val="TAH"/>
            </w:pPr>
            <w:r w:rsidRPr="00F11966">
              <w:t>Description</w:t>
            </w:r>
          </w:p>
        </w:tc>
      </w:tr>
      <w:tr w:rsidR="00E92CBF" w:rsidRPr="00F11966" w14:paraId="7E89DCF5"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B5EF0B3" w14:textId="77777777" w:rsidR="00E92CBF" w:rsidRPr="00F11966" w:rsidRDefault="00E92CBF" w:rsidP="00AA7DB8">
            <w:pPr>
              <w:pStyle w:val="TAL"/>
            </w:pPr>
            <w:r w:rsidRPr="00F11966">
              <w:t>"REQUIRED"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444CD6F" w14:textId="77777777" w:rsidR="00E92CBF" w:rsidRPr="00F11966" w:rsidRDefault="00E92CBF" w:rsidP="00AA7DB8">
            <w:pPr>
              <w:pStyle w:val="TAL"/>
            </w:pPr>
            <w:r w:rsidRPr="00F11966">
              <w:rPr>
                <w:lang w:val="en-US"/>
              </w:rPr>
              <w:t>UP confidentiality protection shall apply for all the traffic on the PDU Session.</w:t>
            </w:r>
          </w:p>
        </w:tc>
      </w:tr>
      <w:tr w:rsidR="00E92CBF" w:rsidRPr="00F11966" w14:paraId="76BF83CB"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9EEA7B5" w14:textId="77777777" w:rsidR="00E92CBF" w:rsidRPr="00F11966" w:rsidRDefault="00E92CBF" w:rsidP="00AA7DB8">
            <w:pPr>
              <w:pStyle w:val="TAL"/>
            </w:pPr>
            <w:r w:rsidRPr="00F11966">
              <w:t>"PREFERRED"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3A4723E" w14:textId="77777777" w:rsidR="00E92CBF" w:rsidRPr="00F11966" w:rsidRDefault="00E92CBF" w:rsidP="00AA7DB8">
            <w:pPr>
              <w:pStyle w:val="TAL"/>
            </w:pPr>
            <w:r w:rsidRPr="00F11966">
              <w:rPr>
                <w:lang w:val="en-US"/>
              </w:rPr>
              <w:t>UP confidentiality protection should apply for all the traffic on the PDU Session.</w:t>
            </w:r>
          </w:p>
        </w:tc>
      </w:tr>
      <w:tr w:rsidR="00E92CBF" w:rsidRPr="00F11966" w14:paraId="30C55EB3"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C3009B2" w14:textId="77777777" w:rsidR="00E92CBF" w:rsidRPr="00F11966" w:rsidRDefault="00E92CBF" w:rsidP="00AA7DB8">
            <w:pPr>
              <w:pStyle w:val="TAL"/>
            </w:pPr>
            <w:r w:rsidRPr="00F11966">
              <w:t>"NOT_NEEDED"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9F0AA62" w14:textId="77777777" w:rsidR="00E92CBF" w:rsidRPr="00F11966" w:rsidRDefault="00E92CBF" w:rsidP="00AA7DB8">
            <w:pPr>
              <w:pStyle w:val="TAL"/>
            </w:pPr>
            <w:r w:rsidRPr="00F11966">
              <w:rPr>
                <w:lang w:val="en-US"/>
              </w:rPr>
              <w:t xml:space="preserve">UP confidentiality protection shall not apply on the PDU Session. </w:t>
            </w:r>
          </w:p>
        </w:tc>
      </w:tr>
    </w:tbl>
    <w:p w14:paraId="1ECEBE7D" w14:textId="77777777" w:rsidR="00E92CBF" w:rsidRPr="00F11966" w:rsidRDefault="00E92CBF" w:rsidP="00E92CBF">
      <w:pPr>
        <w:rPr>
          <w:lang w:val="en-US"/>
        </w:rPr>
      </w:pPr>
    </w:p>
    <w:p w14:paraId="7C6E837E" w14:textId="77777777" w:rsidR="00E92CBF" w:rsidRPr="00F11966" w:rsidRDefault="00E92CBF" w:rsidP="00D362EB">
      <w:pPr>
        <w:pStyle w:val="Heading4"/>
      </w:pPr>
      <w:bookmarkStart w:id="703" w:name="_Toc24925817"/>
      <w:bookmarkStart w:id="704" w:name="_Toc24925995"/>
      <w:bookmarkStart w:id="705" w:name="_Toc24926171"/>
      <w:bookmarkStart w:id="706" w:name="_Toc33964024"/>
      <w:bookmarkStart w:id="707" w:name="_Toc33980780"/>
      <w:bookmarkStart w:id="708" w:name="_Toc36462581"/>
      <w:bookmarkStart w:id="709" w:name="_Toc36462777"/>
      <w:bookmarkStart w:id="710" w:name="_Toc43026016"/>
      <w:bookmarkStart w:id="711" w:name="_Toc49763550"/>
      <w:bookmarkStart w:id="712" w:name="_Toc56754246"/>
      <w:bookmarkStart w:id="713" w:name="_Toc88743013"/>
      <w:bookmarkStart w:id="714" w:name="_Toc90649825"/>
      <w:r w:rsidRPr="00F11966">
        <w:t>5.4.3.6</w:t>
      </w:r>
      <w:r w:rsidRPr="00F11966">
        <w:tab/>
        <w:t>Enumeration: SscMode</w:t>
      </w:r>
      <w:bookmarkEnd w:id="703"/>
      <w:bookmarkEnd w:id="704"/>
      <w:bookmarkEnd w:id="705"/>
      <w:bookmarkEnd w:id="706"/>
      <w:bookmarkEnd w:id="707"/>
      <w:bookmarkEnd w:id="708"/>
      <w:bookmarkEnd w:id="709"/>
      <w:bookmarkEnd w:id="710"/>
      <w:bookmarkEnd w:id="711"/>
      <w:bookmarkEnd w:id="712"/>
      <w:bookmarkEnd w:id="713"/>
      <w:bookmarkEnd w:id="714"/>
    </w:p>
    <w:p w14:paraId="36B780EB" w14:textId="77777777" w:rsidR="00E92CBF" w:rsidRPr="00F11966" w:rsidRDefault="00E92CBF" w:rsidP="00E92CBF">
      <w:pPr>
        <w:pStyle w:val="TAL"/>
      </w:pPr>
      <w:r w:rsidRPr="00F11966">
        <w:t>The enumeration SscMode represents the service and session continuity mode.</w:t>
      </w:r>
    </w:p>
    <w:p w14:paraId="38D992DC" w14:textId="77777777" w:rsidR="00E92CBF" w:rsidRPr="00F11966" w:rsidRDefault="00E92CBF" w:rsidP="00E92CBF">
      <w:pPr>
        <w:pStyle w:val="TAL"/>
      </w:pPr>
    </w:p>
    <w:p w14:paraId="0DE3D372" w14:textId="77777777" w:rsidR="00E92CBF" w:rsidRPr="00F11966" w:rsidRDefault="00E92CBF" w:rsidP="00E92CBF">
      <w:pPr>
        <w:pStyle w:val="TH"/>
      </w:pPr>
      <w:r w:rsidRPr="00F11966">
        <w:t>Table 5.4.3.6-1: Enumeration SscMode</w:t>
      </w:r>
    </w:p>
    <w:tbl>
      <w:tblPr>
        <w:tblW w:w="4650" w:type="pct"/>
        <w:tblCellMar>
          <w:left w:w="0" w:type="dxa"/>
          <w:right w:w="0" w:type="dxa"/>
        </w:tblCellMar>
        <w:tblLook w:val="04A0" w:firstRow="1" w:lastRow="0" w:firstColumn="1" w:lastColumn="0" w:noHBand="0" w:noVBand="1"/>
      </w:tblPr>
      <w:tblGrid>
        <w:gridCol w:w="3703"/>
        <w:gridCol w:w="5245"/>
      </w:tblGrid>
      <w:tr w:rsidR="00E92CBF" w:rsidRPr="00F11966" w14:paraId="76F3180C" w14:textId="77777777" w:rsidTr="00AA7DB8">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83387DD" w14:textId="77777777" w:rsidR="00E92CBF" w:rsidRPr="00F11966" w:rsidRDefault="00E92CBF" w:rsidP="00AA7DB8">
            <w:pPr>
              <w:pStyle w:val="TAH"/>
            </w:pPr>
            <w:r w:rsidRPr="00F11966">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BF0261D" w14:textId="77777777" w:rsidR="00E92CBF" w:rsidRPr="00F11966" w:rsidRDefault="00E92CBF" w:rsidP="00AA7DB8">
            <w:pPr>
              <w:pStyle w:val="TAH"/>
            </w:pPr>
            <w:r w:rsidRPr="00F11966">
              <w:t>Description</w:t>
            </w:r>
          </w:p>
        </w:tc>
      </w:tr>
      <w:tr w:rsidR="00E92CBF" w:rsidRPr="00F11966" w14:paraId="50D3874F"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6EE8BC1" w14:textId="77777777" w:rsidR="00E92CBF" w:rsidRPr="00F11966" w:rsidRDefault="00E92CBF" w:rsidP="00AA7DB8">
            <w:pPr>
              <w:pStyle w:val="TAL"/>
            </w:pPr>
            <w:r w:rsidRPr="00F11966">
              <w:t>"SSC_MODE_1"</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8744DA4" w14:textId="77777777" w:rsidR="00E92CBF" w:rsidRPr="00F11966" w:rsidRDefault="00E92CBF" w:rsidP="00AA7DB8">
            <w:pPr>
              <w:pStyle w:val="TAL"/>
            </w:pPr>
            <w:r w:rsidRPr="00F11966">
              <w:t>see 3GPP TS 23.501 [8]</w:t>
            </w:r>
          </w:p>
        </w:tc>
      </w:tr>
      <w:tr w:rsidR="00E92CBF" w:rsidRPr="00F11966" w14:paraId="28605CB5"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DFACFC4" w14:textId="77777777" w:rsidR="00E92CBF" w:rsidRPr="00F11966" w:rsidRDefault="00E92CBF" w:rsidP="00AA7DB8">
            <w:pPr>
              <w:pStyle w:val="TAL"/>
            </w:pPr>
            <w:r w:rsidRPr="00F11966">
              <w:t>"SSC_MODE_2"</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A018BE2" w14:textId="77777777" w:rsidR="00E92CBF" w:rsidRPr="00F11966" w:rsidRDefault="00E92CBF" w:rsidP="00AA7DB8">
            <w:pPr>
              <w:pStyle w:val="TAL"/>
            </w:pPr>
            <w:r w:rsidRPr="00F11966">
              <w:t>see 3GPP TS 23.501 [8]</w:t>
            </w:r>
          </w:p>
        </w:tc>
      </w:tr>
      <w:tr w:rsidR="00E92CBF" w:rsidRPr="00F11966" w14:paraId="4C21E664"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3D14C1F" w14:textId="77777777" w:rsidR="00E92CBF" w:rsidRPr="00F11966" w:rsidRDefault="00E92CBF" w:rsidP="00AA7DB8">
            <w:pPr>
              <w:pStyle w:val="TAL"/>
            </w:pPr>
            <w:r w:rsidRPr="00F11966">
              <w:t>"SSC_MODE_3"</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F61F5DC" w14:textId="77777777" w:rsidR="00E92CBF" w:rsidRPr="00F11966" w:rsidRDefault="00E92CBF" w:rsidP="00AA7DB8">
            <w:pPr>
              <w:pStyle w:val="TAL"/>
            </w:pPr>
            <w:r w:rsidRPr="00F11966">
              <w:t>see 3GPP TS 23.501 [8]</w:t>
            </w:r>
          </w:p>
        </w:tc>
      </w:tr>
    </w:tbl>
    <w:p w14:paraId="4B9072A1" w14:textId="77777777" w:rsidR="00E92CBF" w:rsidRPr="00F11966" w:rsidRDefault="00E92CBF" w:rsidP="00E92CBF">
      <w:pPr>
        <w:rPr>
          <w:lang w:val="en-US"/>
        </w:rPr>
      </w:pPr>
    </w:p>
    <w:p w14:paraId="7F8A5E54" w14:textId="77777777" w:rsidR="00E92CBF" w:rsidRPr="00F11966" w:rsidRDefault="00E92CBF" w:rsidP="00D362EB">
      <w:pPr>
        <w:pStyle w:val="Heading4"/>
        <w:rPr>
          <w:noProof/>
        </w:rPr>
      </w:pPr>
      <w:bookmarkStart w:id="715" w:name="_Toc24925818"/>
      <w:bookmarkStart w:id="716" w:name="_Toc24925996"/>
      <w:bookmarkStart w:id="717" w:name="_Toc24926172"/>
      <w:bookmarkStart w:id="718" w:name="_Toc33964025"/>
      <w:bookmarkStart w:id="719" w:name="_Toc33980781"/>
      <w:bookmarkStart w:id="720" w:name="_Toc36462582"/>
      <w:bookmarkStart w:id="721" w:name="_Toc36462778"/>
      <w:bookmarkStart w:id="722" w:name="_Toc43026017"/>
      <w:bookmarkStart w:id="723" w:name="_Toc49763551"/>
      <w:bookmarkStart w:id="724" w:name="_Toc56754247"/>
      <w:bookmarkStart w:id="725" w:name="_Toc88743014"/>
      <w:bookmarkStart w:id="726" w:name="_Toc90649826"/>
      <w:r w:rsidRPr="00F11966">
        <w:rPr>
          <w:noProof/>
        </w:rPr>
        <w:t>5.4.3.7</w:t>
      </w:r>
      <w:r w:rsidRPr="00F11966">
        <w:rPr>
          <w:noProof/>
        </w:rPr>
        <w:tab/>
        <w:t>Enumeration: DnaiChangeType</w:t>
      </w:r>
      <w:bookmarkEnd w:id="715"/>
      <w:bookmarkEnd w:id="716"/>
      <w:bookmarkEnd w:id="717"/>
      <w:bookmarkEnd w:id="718"/>
      <w:bookmarkEnd w:id="719"/>
      <w:bookmarkEnd w:id="720"/>
      <w:bookmarkEnd w:id="721"/>
      <w:bookmarkEnd w:id="722"/>
      <w:bookmarkEnd w:id="723"/>
      <w:bookmarkEnd w:id="724"/>
      <w:bookmarkEnd w:id="725"/>
      <w:bookmarkEnd w:id="726"/>
    </w:p>
    <w:p w14:paraId="7A51C688" w14:textId="77777777" w:rsidR="00E92CBF" w:rsidRPr="00F11966" w:rsidRDefault="00E92CBF" w:rsidP="00E92CBF">
      <w:pPr>
        <w:rPr>
          <w:noProof/>
        </w:rPr>
      </w:pPr>
      <w:r w:rsidRPr="00F11966">
        <w:rPr>
          <w:noProof/>
        </w:rPr>
        <w:t>The enumeration DnaiChangeType</w:t>
      </w:r>
      <w:r w:rsidRPr="00F11966" w:rsidDel="0088065D">
        <w:rPr>
          <w:noProof/>
        </w:rPr>
        <w:t xml:space="preserve"> </w:t>
      </w:r>
      <w:r w:rsidRPr="00F11966">
        <w:rPr>
          <w:noProof/>
        </w:rPr>
        <w:t>represents the type of a DNAI change. A NF service consumer may subscribe to "EARLY", "LATE" or "EARLY_LATE" types of DNAI change. The types of observed DNAI change the SMF may notify are "EARLY" or "LATE". The DnaiChangeType data type shall comply with the provisions defined in table 5.4.3.7-1.</w:t>
      </w:r>
    </w:p>
    <w:p w14:paraId="2E3A3FBA" w14:textId="77777777" w:rsidR="00E92CBF" w:rsidRPr="00F11966" w:rsidRDefault="00E92CBF" w:rsidP="00E92CBF">
      <w:pPr>
        <w:pStyle w:val="TH"/>
        <w:rPr>
          <w:noProof/>
        </w:rPr>
      </w:pPr>
      <w:r w:rsidRPr="00F11966">
        <w:rPr>
          <w:noProof/>
        </w:rPr>
        <w:lastRenderedPageBreak/>
        <w:t>Table 5.4.3.7-1: Enumeration DnaiChangeType</w:t>
      </w:r>
    </w:p>
    <w:tbl>
      <w:tblPr>
        <w:tblW w:w="0" w:type="auto"/>
        <w:jc w:val="center"/>
        <w:tblLayout w:type="fixed"/>
        <w:tblCellMar>
          <w:left w:w="0" w:type="dxa"/>
          <w:right w:w="0" w:type="dxa"/>
        </w:tblCellMar>
        <w:tblLook w:val="04A0" w:firstRow="1" w:lastRow="0" w:firstColumn="1" w:lastColumn="0" w:noHBand="0" w:noVBand="1"/>
      </w:tblPr>
      <w:tblGrid>
        <w:gridCol w:w="3290"/>
        <w:gridCol w:w="4596"/>
        <w:gridCol w:w="1495"/>
      </w:tblGrid>
      <w:tr w:rsidR="00E92CBF" w:rsidRPr="00F11966" w14:paraId="3B910709" w14:textId="77777777" w:rsidTr="00AA7DB8">
        <w:trPr>
          <w:jc w:val="center"/>
        </w:trPr>
        <w:tc>
          <w:tcPr>
            <w:tcW w:w="3290"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BAB80D7" w14:textId="77777777" w:rsidR="00E92CBF" w:rsidRPr="00F11966" w:rsidRDefault="00E92CBF" w:rsidP="00AA7DB8">
            <w:pPr>
              <w:pStyle w:val="TAH"/>
              <w:rPr>
                <w:noProof/>
              </w:rPr>
            </w:pPr>
            <w:r w:rsidRPr="00F11966">
              <w:rPr>
                <w:noProof/>
              </w:rPr>
              <w:t>Enumeration value</w:t>
            </w:r>
          </w:p>
        </w:tc>
        <w:tc>
          <w:tcPr>
            <w:tcW w:w="459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D7A6968" w14:textId="77777777" w:rsidR="00E92CBF" w:rsidRPr="00F11966" w:rsidRDefault="00E92CBF" w:rsidP="00AA7DB8">
            <w:pPr>
              <w:pStyle w:val="TAH"/>
              <w:rPr>
                <w:noProof/>
              </w:rPr>
            </w:pPr>
            <w:r w:rsidRPr="00F11966">
              <w:rPr>
                <w:noProof/>
              </w:rPr>
              <w:t>Description</w:t>
            </w:r>
          </w:p>
        </w:tc>
        <w:tc>
          <w:tcPr>
            <w:tcW w:w="1495" w:type="dxa"/>
            <w:tcBorders>
              <w:top w:val="single" w:sz="8" w:space="0" w:color="auto"/>
              <w:left w:val="nil"/>
              <w:bottom w:val="single" w:sz="8" w:space="0" w:color="auto"/>
              <w:right w:val="single" w:sz="8" w:space="0" w:color="auto"/>
            </w:tcBorders>
            <w:shd w:val="clear" w:color="auto" w:fill="C0C0C0"/>
          </w:tcPr>
          <w:p w14:paraId="6C2AA88C" w14:textId="77777777" w:rsidR="00E92CBF" w:rsidRPr="00F11966" w:rsidRDefault="00E92CBF" w:rsidP="00AA7DB8">
            <w:pPr>
              <w:pStyle w:val="TAH"/>
              <w:rPr>
                <w:noProof/>
              </w:rPr>
            </w:pPr>
            <w:r w:rsidRPr="00F11966">
              <w:rPr>
                <w:noProof/>
              </w:rPr>
              <w:t>Applicability</w:t>
            </w:r>
          </w:p>
        </w:tc>
      </w:tr>
      <w:tr w:rsidR="00E92CBF" w:rsidRPr="00F11966" w14:paraId="633FD551" w14:textId="77777777" w:rsidTr="00AA7DB8">
        <w:trPr>
          <w:jc w:val="center"/>
        </w:trPr>
        <w:tc>
          <w:tcPr>
            <w:tcW w:w="32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5C7A7A1" w14:textId="77777777" w:rsidR="00E92CBF" w:rsidRPr="00F11966" w:rsidRDefault="00E92CBF" w:rsidP="00AA7DB8">
            <w:pPr>
              <w:pStyle w:val="TAL"/>
              <w:rPr>
                <w:noProof/>
              </w:rPr>
            </w:pPr>
            <w:r w:rsidRPr="00F11966">
              <w:rPr>
                <w:noProof/>
              </w:rPr>
              <w:t>EARLY</w:t>
            </w:r>
          </w:p>
        </w:tc>
        <w:tc>
          <w:tcPr>
            <w:tcW w:w="459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776B0A5" w14:textId="77777777" w:rsidR="00E92CBF" w:rsidRPr="00F11966" w:rsidRDefault="00E92CBF" w:rsidP="00AA7DB8">
            <w:pPr>
              <w:pStyle w:val="TAL"/>
              <w:rPr>
                <w:noProof/>
              </w:rPr>
            </w:pPr>
            <w:r w:rsidRPr="00F11966">
              <w:rPr>
                <w:noProof/>
              </w:rPr>
              <w:t>Early notification of UP path reconfiguration.</w:t>
            </w:r>
          </w:p>
        </w:tc>
        <w:tc>
          <w:tcPr>
            <w:tcW w:w="1495" w:type="dxa"/>
            <w:tcBorders>
              <w:top w:val="single" w:sz="8" w:space="0" w:color="auto"/>
              <w:left w:val="nil"/>
              <w:bottom w:val="single" w:sz="8" w:space="0" w:color="auto"/>
              <w:right w:val="single" w:sz="8" w:space="0" w:color="auto"/>
            </w:tcBorders>
          </w:tcPr>
          <w:p w14:paraId="3F6365A9" w14:textId="77777777" w:rsidR="00E92CBF" w:rsidRPr="00F11966" w:rsidRDefault="00E92CBF" w:rsidP="00AA7DB8">
            <w:pPr>
              <w:pStyle w:val="TAL"/>
              <w:rPr>
                <w:noProof/>
              </w:rPr>
            </w:pPr>
          </w:p>
        </w:tc>
      </w:tr>
      <w:tr w:rsidR="00E92CBF" w:rsidRPr="00F11966" w14:paraId="4A9EC4C5" w14:textId="77777777" w:rsidTr="00AA7DB8">
        <w:trPr>
          <w:jc w:val="center"/>
        </w:trPr>
        <w:tc>
          <w:tcPr>
            <w:tcW w:w="32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2E764DC" w14:textId="77777777" w:rsidR="00E92CBF" w:rsidRPr="00F11966" w:rsidRDefault="00E92CBF" w:rsidP="00AA7DB8">
            <w:pPr>
              <w:pStyle w:val="TAL"/>
              <w:rPr>
                <w:noProof/>
              </w:rPr>
            </w:pPr>
            <w:r w:rsidRPr="00F11966">
              <w:rPr>
                <w:noProof/>
              </w:rPr>
              <w:t>EARLY_LATE</w:t>
            </w:r>
          </w:p>
        </w:tc>
        <w:tc>
          <w:tcPr>
            <w:tcW w:w="459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2151CFF" w14:textId="77777777" w:rsidR="00E92CBF" w:rsidRPr="00F11966" w:rsidRDefault="00E92CBF" w:rsidP="00AA7DB8">
            <w:pPr>
              <w:pStyle w:val="TAL"/>
              <w:rPr>
                <w:noProof/>
              </w:rPr>
            </w:pPr>
            <w:r w:rsidRPr="00F11966">
              <w:rPr>
                <w:noProof/>
              </w:rPr>
              <w:t>Early and late notification of UP path reconfiguration. This value shall only be present in the subscription to the DNAI change event.</w:t>
            </w:r>
          </w:p>
        </w:tc>
        <w:tc>
          <w:tcPr>
            <w:tcW w:w="1495" w:type="dxa"/>
            <w:tcBorders>
              <w:top w:val="single" w:sz="8" w:space="0" w:color="auto"/>
              <w:left w:val="nil"/>
              <w:bottom w:val="single" w:sz="8" w:space="0" w:color="auto"/>
              <w:right w:val="single" w:sz="8" w:space="0" w:color="auto"/>
            </w:tcBorders>
          </w:tcPr>
          <w:p w14:paraId="1F062AA5" w14:textId="77777777" w:rsidR="00E92CBF" w:rsidRPr="00F11966" w:rsidRDefault="00E92CBF" w:rsidP="00AA7DB8">
            <w:pPr>
              <w:pStyle w:val="TAL"/>
              <w:rPr>
                <w:noProof/>
              </w:rPr>
            </w:pPr>
          </w:p>
        </w:tc>
      </w:tr>
      <w:tr w:rsidR="00E92CBF" w:rsidRPr="00F11966" w14:paraId="70655637" w14:textId="77777777" w:rsidTr="00AA7DB8">
        <w:trPr>
          <w:jc w:val="center"/>
        </w:trPr>
        <w:tc>
          <w:tcPr>
            <w:tcW w:w="32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7EFA8AF" w14:textId="77777777" w:rsidR="00E92CBF" w:rsidRPr="00F11966" w:rsidRDefault="00E92CBF" w:rsidP="00AA7DB8">
            <w:pPr>
              <w:pStyle w:val="TAL"/>
              <w:rPr>
                <w:noProof/>
              </w:rPr>
            </w:pPr>
            <w:r w:rsidRPr="00F11966">
              <w:rPr>
                <w:noProof/>
              </w:rPr>
              <w:t>LATE</w:t>
            </w:r>
          </w:p>
        </w:tc>
        <w:tc>
          <w:tcPr>
            <w:tcW w:w="459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02729B9" w14:textId="77777777" w:rsidR="00E92CBF" w:rsidRPr="00F11966" w:rsidRDefault="00E92CBF" w:rsidP="00AA7DB8">
            <w:pPr>
              <w:pStyle w:val="TAL"/>
              <w:rPr>
                <w:noProof/>
              </w:rPr>
            </w:pPr>
            <w:r w:rsidRPr="00F11966">
              <w:rPr>
                <w:noProof/>
              </w:rPr>
              <w:t>Late notification of UP path reconfiguration.</w:t>
            </w:r>
          </w:p>
        </w:tc>
        <w:tc>
          <w:tcPr>
            <w:tcW w:w="1495" w:type="dxa"/>
            <w:tcBorders>
              <w:top w:val="single" w:sz="8" w:space="0" w:color="auto"/>
              <w:left w:val="nil"/>
              <w:bottom w:val="single" w:sz="8" w:space="0" w:color="auto"/>
              <w:right w:val="single" w:sz="8" w:space="0" w:color="auto"/>
            </w:tcBorders>
          </w:tcPr>
          <w:p w14:paraId="09788A7B" w14:textId="77777777" w:rsidR="00E92CBF" w:rsidRPr="00F11966" w:rsidRDefault="00E92CBF" w:rsidP="00AA7DB8">
            <w:pPr>
              <w:pStyle w:val="TAL"/>
              <w:rPr>
                <w:noProof/>
              </w:rPr>
            </w:pPr>
          </w:p>
        </w:tc>
      </w:tr>
    </w:tbl>
    <w:p w14:paraId="7AA96B65" w14:textId="77777777" w:rsidR="00E92CBF" w:rsidRPr="00F11966" w:rsidRDefault="00E92CBF" w:rsidP="00E92CBF">
      <w:pPr>
        <w:rPr>
          <w:noProof/>
        </w:rPr>
      </w:pPr>
    </w:p>
    <w:p w14:paraId="508A05CA" w14:textId="77777777" w:rsidR="00E92CBF" w:rsidRPr="00F11966" w:rsidRDefault="00E92CBF" w:rsidP="00D362EB">
      <w:pPr>
        <w:pStyle w:val="Heading4"/>
      </w:pPr>
      <w:bookmarkStart w:id="727" w:name="_Toc24925819"/>
      <w:bookmarkStart w:id="728" w:name="_Toc24925997"/>
      <w:bookmarkStart w:id="729" w:name="_Toc24926173"/>
      <w:bookmarkStart w:id="730" w:name="_Toc33964026"/>
      <w:bookmarkStart w:id="731" w:name="_Toc33980782"/>
      <w:bookmarkStart w:id="732" w:name="_Toc36462583"/>
      <w:bookmarkStart w:id="733" w:name="_Toc36462779"/>
      <w:bookmarkStart w:id="734" w:name="_Toc43026018"/>
      <w:bookmarkStart w:id="735" w:name="_Toc49763552"/>
      <w:bookmarkStart w:id="736" w:name="_Toc56754248"/>
      <w:bookmarkStart w:id="737" w:name="_Toc88743015"/>
      <w:bookmarkStart w:id="738" w:name="_Toc90649827"/>
      <w:r w:rsidRPr="00F11966">
        <w:t>5.4.3.8</w:t>
      </w:r>
      <w:r w:rsidRPr="00F11966">
        <w:tab/>
        <w:t>Enumeration: RestrictionType</w:t>
      </w:r>
      <w:bookmarkEnd w:id="727"/>
      <w:bookmarkEnd w:id="728"/>
      <w:bookmarkEnd w:id="729"/>
      <w:bookmarkEnd w:id="730"/>
      <w:bookmarkEnd w:id="731"/>
      <w:bookmarkEnd w:id="732"/>
      <w:bookmarkEnd w:id="733"/>
      <w:bookmarkEnd w:id="734"/>
      <w:bookmarkEnd w:id="735"/>
      <w:bookmarkEnd w:id="736"/>
      <w:bookmarkEnd w:id="737"/>
      <w:bookmarkEnd w:id="738"/>
    </w:p>
    <w:p w14:paraId="5A0CF936" w14:textId="77777777" w:rsidR="00E92CBF" w:rsidRPr="00F11966" w:rsidRDefault="00E92CBF" w:rsidP="00E92CBF">
      <w:pPr>
        <w:pStyle w:val="TH"/>
      </w:pPr>
      <w:r w:rsidRPr="00F11966">
        <w:t>Table 5.4.3.8-1: Enumeration RestrictionType</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6ADB0D0B"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EC17CDC"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FDFE182" w14:textId="77777777" w:rsidR="00E92CBF" w:rsidRPr="00F11966" w:rsidRDefault="00E92CBF" w:rsidP="00AA7DB8">
            <w:pPr>
              <w:pStyle w:val="TAH"/>
            </w:pPr>
            <w:r w:rsidRPr="00F11966">
              <w:t>Description</w:t>
            </w:r>
          </w:p>
        </w:tc>
      </w:tr>
      <w:tr w:rsidR="00E92CBF" w:rsidRPr="00F11966" w14:paraId="659EC04A"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0905083" w14:textId="77777777" w:rsidR="00E92CBF" w:rsidRPr="00F11966" w:rsidRDefault="00E92CBF" w:rsidP="00AA7DB8">
            <w:pPr>
              <w:pStyle w:val="TAL"/>
            </w:pPr>
            <w:r w:rsidRPr="00F11966">
              <w:t>"ALLOWED_AREAS"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B6D929F" w14:textId="77777777" w:rsidR="00E92CBF" w:rsidRPr="00F11966" w:rsidRDefault="00E92CBF" w:rsidP="00AA7DB8">
            <w:pPr>
              <w:pStyle w:val="TAL"/>
            </w:pPr>
            <w:r w:rsidRPr="00F11966">
              <w:t>This value indicates that areas are allowed.</w:t>
            </w:r>
          </w:p>
        </w:tc>
      </w:tr>
      <w:tr w:rsidR="00E92CBF" w:rsidRPr="00F11966" w14:paraId="4A7FE305"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643D1B1" w14:textId="77777777" w:rsidR="00E92CBF" w:rsidRPr="00F11966" w:rsidRDefault="00E92CBF" w:rsidP="00AA7DB8">
            <w:pPr>
              <w:pStyle w:val="TAL"/>
            </w:pPr>
            <w:r w:rsidRPr="00F11966">
              <w:t>"NOT_ALLOWED_AREAS"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2D041FA" w14:textId="77777777" w:rsidR="00E92CBF" w:rsidRPr="00F11966" w:rsidRDefault="00E92CBF" w:rsidP="00AA7DB8">
            <w:pPr>
              <w:pStyle w:val="TAL"/>
            </w:pPr>
            <w:r w:rsidRPr="00F11966">
              <w:t>This value indicates that areas are not allowed.</w:t>
            </w:r>
          </w:p>
        </w:tc>
      </w:tr>
    </w:tbl>
    <w:p w14:paraId="2735106F" w14:textId="77777777" w:rsidR="00E92CBF" w:rsidRPr="00F11966" w:rsidRDefault="00E92CBF" w:rsidP="00E92CBF">
      <w:pPr>
        <w:rPr>
          <w:lang w:val="en-US"/>
        </w:rPr>
      </w:pPr>
    </w:p>
    <w:p w14:paraId="39C42F17" w14:textId="77777777" w:rsidR="00E92CBF" w:rsidRPr="00F11966" w:rsidRDefault="00E92CBF" w:rsidP="00D362EB">
      <w:pPr>
        <w:pStyle w:val="Heading4"/>
      </w:pPr>
      <w:bookmarkStart w:id="739" w:name="_Toc24925820"/>
      <w:bookmarkStart w:id="740" w:name="_Toc24925998"/>
      <w:bookmarkStart w:id="741" w:name="_Toc24926174"/>
      <w:bookmarkStart w:id="742" w:name="_Toc33964027"/>
      <w:bookmarkStart w:id="743" w:name="_Toc33980783"/>
      <w:bookmarkStart w:id="744" w:name="_Toc36462584"/>
      <w:bookmarkStart w:id="745" w:name="_Toc36462780"/>
      <w:bookmarkStart w:id="746" w:name="_Toc43026019"/>
      <w:bookmarkStart w:id="747" w:name="_Toc49763553"/>
      <w:bookmarkStart w:id="748" w:name="_Toc56754249"/>
      <w:bookmarkStart w:id="749" w:name="_Toc88743016"/>
      <w:bookmarkStart w:id="750" w:name="_Toc90649828"/>
      <w:r w:rsidRPr="00F11966">
        <w:t>5.4.3.9</w:t>
      </w:r>
      <w:r w:rsidRPr="00F11966">
        <w:tab/>
        <w:t>Enumeration: CoreNetworkType</w:t>
      </w:r>
      <w:bookmarkEnd w:id="739"/>
      <w:bookmarkEnd w:id="740"/>
      <w:bookmarkEnd w:id="741"/>
      <w:bookmarkEnd w:id="742"/>
      <w:bookmarkEnd w:id="743"/>
      <w:bookmarkEnd w:id="744"/>
      <w:bookmarkEnd w:id="745"/>
      <w:bookmarkEnd w:id="746"/>
      <w:bookmarkEnd w:id="747"/>
      <w:bookmarkEnd w:id="748"/>
      <w:bookmarkEnd w:id="749"/>
      <w:bookmarkEnd w:id="750"/>
    </w:p>
    <w:p w14:paraId="364F6B1C" w14:textId="77777777" w:rsidR="00E92CBF" w:rsidRPr="00F11966" w:rsidRDefault="00E92CBF" w:rsidP="00E92CBF">
      <w:pPr>
        <w:pStyle w:val="TH"/>
      </w:pPr>
      <w:r w:rsidRPr="00F11966">
        <w:t>Table 5.4.3.9-1: Enumeration CoreNetworkType</w:t>
      </w:r>
    </w:p>
    <w:tbl>
      <w:tblPr>
        <w:tblW w:w="4650" w:type="pct"/>
        <w:tblCellMar>
          <w:left w:w="0" w:type="dxa"/>
          <w:right w:w="0" w:type="dxa"/>
        </w:tblCellMar>
        <w:tblLook w:val="04A0" w:firstRow="1" w:lastRow="0" w:firstColumn="1" w:lastColumn="0" w:noHBand="0" w:noVBand="1"/>
      </w:tblPr>
      <w:tblGrid>
        <w:gridCol w:w="3422"/>
        <w:gridCol w:w="5526"/>
      </w:tblGrid>
      <w:tr w:rsidR="00E92CBF" w:rsidRPr="00F11966" w14:paraId="42B4F7D1" w14:textId="77777777" w:rsidTr="00AA7DB8">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FCCDE46"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177F9C0" w14:textId="77777777" w:rsidR="00E92CBF" w:rsidRPr="00F11966" w:rsidRDefault="00E92CBF" w:rsidP="00AA7DB8">
            <w:pPr>
              <w:pStyle w:val="TAH"/>
            </w:pPr>
            <w:r w:rsidRPr="00F11966">
              <w:t>Description</w:t>
            </w:r>
          </w:p>
        </w:tc>
      </w:tr>
      <w:tr w:rsidR="00E92CBF" w:rsidRPr="00F11966" w14:paraId="35C94CB0"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393E831" w14:textId="77777777" w:rsidR="00E92CBF" w:rsidRPr="00F11966" w:rsidRDefault="00E92CBF" w:rsidP="00AA7DB8">
            <w:pPr>
              <w:pStyle w:val="TAL"/>
            </w:pPr>
            <w:r w:rsidRPr="00F11966">
              <w:t>"5GC"</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C3F5C6B" w14:textId="77777777" w:rsidR="00E92CBF" w:rsidRPr="00F11966" w:rsidRDefault="00E92CBF" w:rsidP="00AA7DB8">
            <w:pPr>
              <w:pStyle w:val="TAL"/>
            </w:pPr>
            <w:r w:rsidRPr="00F11966">
              <w:t>5G Core</w:t>
            </w:r>
          </w:p>
        </w:tc>
      </w:tr>
      <w:tr w:rsidR="00E92CBF" w:rsidRPr="00F11966" w14:paraId="378F7FAE"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68FD149" w14:textId="77777777" w:rsidR="00E92CBF" w:rsidRPr="00F11966" w:rsidRDefault="00E92CBF" w:rsidP="00AA7DB8">
            <w:pPr>
              <w:pStyle w:val="TAL"/>
            </w:pPr>
            <w:r w:rsidRPr="00F11966">
              <w:t>"EPC"</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65C8CB9" w14:textId="77777777" w:rsidR="00E92CBF" w:rsidRPr="00F11966" w:rsidRDefault="00E92CBF" w:rsidP="00AA7DB8">
            <w:pPr>
              <w:pStyle w:val="TAL"/>
            </w:pPr>
            <w:r w:rsidRPr="00F11966">
              <w:t>Evolved Packet Core</w:t>
            </w:r>
          </w:p>
        </w:tc>
      </w:tr>
    </w:tbl>
    <w:p w14:paraId="17221453" w14:textId="77777777" w:rsidR="00E92CBF" w:rsidRPr="00F11966" w:rsidRDefault="00E92CBF" w:rsidP="00E92CBF">
      <w:pPr>
        <w:rPr>
          <w:lang w:val="en-US"/>
        </w:rPr>
      </w:pPr>
    </w:p>
    <w:p w14:paraId="11726D07" w14:textId="77777777" w:rsidR="00E92CBF" w:rsidRPr="00F11966" w:rsidRDefault="00E92CBF" w:rsidP="00D362EB">
      <w:pPr>
        <w:pStyle w:val="Heading4"/>
      </w:pPr>
      <w:bookmarkStart w:id="751" w:name="_Toc24925821"/>
      <w:bookmarkStart w:id="752" w:name="_Toc24925999"/>
      <w:bookmarkStart w:id="753" w:name="_Toc24926175"/>
      <w:bookmarkStart w:id="754" w:name="_Toc33964028"/>
      <w:bookmarkStart w:id="755" w:name="_Toc33980784"/>
      <w:bookmarkStart w:id="756" w:name="_Toc36462585"/>
      <w:bookmarkStart w:id="757" w:name="_Toc36462781"/>
      <w:bookmarkStart w:id="758" w:name="_Toc43026020"/>
      <w:bookmarkStart w:id="759" w:name="_Toc49763554"/>
      <w:bookmarkStart w:id="760" w:name="_Toc56754250"/>
      <w:bookmarkStart w:id="761" w:name="_Toc88743017"/>
      <w:bookmarkStart w:id="762" w:name="_Toc90649829"/>
      <w:r w:rsidRPr="00F11966">
        <w:t>5.4.3.10</w:t>
      </w:r>
      <w:r w:rsidRPr="00F11966">
        <w:tab/>
        <w:t>Enumeration: AccessTypeRm</w:t>
      </w:r>
      <w:bookmarkEnd w:id="751"/>
      <w:bookmarkEnd w:id="752"/>
      <w:bookmarkEnd w:id="753"/>
      <w:bookmarkEnd w:id="754"/>
      <w:bookmarkEnd w:id="755"/>
      <w:bookmarkEnd w:id="756"/>
      <w:bookmarkEnd w:id="757"/>
      <w:bookmarkEnd w:id="758"/>
      <w:bookmarkEnd w:id="759"/>
      <w:bookmarkEnd w:id="760"/>
      <w:bookmarkEnd w:id="761"/>
      <w:bookmarkEnd w:id="762"/>
    </w:p>
    <w:p w14:paraId="6DCD53D9" w14:textId="77777777" w:rsidR="00E92CBF" w:rsidRPr="00F11966" w:rsidRDefault="00E92CBF" w:rsidP="00E92CBF">
      <w:pPr>
        <w:rPr>
          <w:lang w:val="en-US"/>
        </w:rPr>
      </w:pPr>
      <w:r w:rsidRPr="00F11966">
        <w:t>This enumeration is defined in the same way as the "AccessType" enumeration, but with the OpenAPI "nullable: true" property.</w:t>
      </w:r>
    </w:p>
    <w:p w14:paraId="79168F69" w14:textId="77777777" w:rsidR="00E92CBF" w:rsidRPr="00F11966" w:rsidRDefault="00E92CBF" w:rsidP="00D362EB">
      <w:pPr>
        <w:pStyle w:val="Heading4"/>
      </w:pPr>
      <w:bookmarkStart w:id="763" w:name="_Toc24925822"/>
      <w:bookmarkStart w:id="764" w:name="_Toc24926000"/>
      <w:bookmarkStart w:id="765" w:name="_Toc24926176"/>
      <w:bookmarkStart w:id="766" w:name="_Toc33964029"/>
      <w:bookmarkStart w:id="767" w:name="_Toc33980785"/>
      <w:bookmarkStart w:id="768" w:name="_Toc36462586"/>
      <w:bookmarkStart w:id="769" w:name="_Toc36462782"/>
      <w:bookmarkStart w:id="770" w:name="_Toc43026021"/>
      <w:bookmarkStart w:id="771" w:name="_Toc49763555"/>
      <w:bookmarkStart w:id="772" w:name="_Toc56754251"/>
      <w:bookmarkStart w:id="773" w:name="_Toc88743018"/>
      <w:bookmarkStart w:id="774" w:name="_Toc90649830"/>
      <w:r w:rsidRPr="00F11966">
        <w:t>5.4.3.11</w:t>
      </w:r>
      <w:r w:rsidRPr="00F11966">
        <w:tab/>
        <w:t>Enumeration: RatTypeRm</w:t>
      </w:r>
      <w:bookmarkEnd w:id="763"/>
      <w:bookmarkEnd w:id="764"/>
      <w:bookmarkEnd w:id="765"/>
      <w:bookmarkEnd w:id="766"/>
      <w:bookmarkEnd w:id="767"/>
      <w:bookmarkEnd w:id="768"/>
      <w:bookmarkEnd w:id="769"/>
      <w:bookmarkEnd w:id="770"/>
      <w:bookmarkEnd w:id="771"/>
      <w:bookmarkEnd w:id="772"/>
      <w:bookmarkEnd w:id="773"/>
      <w:bookmarkEnd w:id="774"/>
    </w:p>
    <w:p w14:paraId="7188986B" w14:textId="77777777" w:rsidR="00E92CBF" w:rsidRPr="00F11966" w:rsidRDefault="00E92CBF" w:rsidP="00E92CBF">
      <w:pPr>
        <w:rPr>
          <w:lang w:val="en-US"/>
        </w:rPr>
      </w:pPr>
      <w:r w:rsidRPr="00F11966">
        <w:t>This enumeration is defined in the same way as the "RatType" enumeration, but with the OpenAPI "nullable: true" property.</w:t>
      </w:r>
    </w:p>
    <w:p w14:paraId="204C22A8" w14:textId="77777777" w:rsidR="00E92CBF" w:rsidRPr="00F11966" w:rsidRDefault="00E92CBF" w:rsidP="00D362EB">
      <w:pPr>
        <w:pStyle w:val="Heading4"/>
      </w:pPr>
      <w:bookmarkStart w:id="775" w:name="_Toc24925823"/>
      <w:bookmarkStart w:id="776" w:name="_Toc24926001"/>
      <w:bookmarkStart w:id="777" w:name="_Toc24926177"/>
      <w:bookmarkStart w:id="778" w:name="_Toc33964030"/>
      <w:bookmarkStart w:id="779" w:name="_Toc33980786"/>
      <w:bookmarkStart w:id="780" w:name="_Toc36462587"/>
      <w:bookmarkStart w:id="781" w:name="_Toc36462783"/>
      <w:bookmarkStart w:id="782" w:name="_Toc43026022"/>
      <w:bookmarkStart w:id="783" w:name="_Toc49763556"/>
      <w:bookmarkStart w:id="784" w:name="_Toc56754252"/>
      <w:bookmarkStart w:id="785" w:name="_Toc88743019"/>
      <w:bookmarkStart w:id="786" w:name="_Toc90649831"/>
      <w:r w:rsidRPr="00F11966">
        <w:t>5.4.3.12</w:t>
      </w:r>
      <w:r w:rsidRPr="00F11966">
        <w:tab/>
        <w:t>Enumeration: PduSessionTypeRm</w:t>
      </w:r>
      <w:bookmarkEnd w:id="775"/>
      <w:bookmarkEnd w:id="776"/>
      <w:bookmarkEnd w:id="777"/>
      <w:bookmarkEnd w:id="778"/>
      <w:bookmarkEnd w:id="779"/>
      <w:bookmarkEnd w:id="780"/>
      <w:bookmarkEnd w:id="781"/>
      <w:bookmarkEnd w:id="782"/>
      <w:bookmarkEnd w:id="783"/>
      <w:bookmarkEnd w:id="784"/>
      <w:bookmarkEnd w:id="785"/>
      <w:bookmarkEnd w:id="786"/>
    </w:p>
    <w:p w14:paraId="23DA3C28" w14:textId="77777777" w:rsidR="00E92CBF" w:rsidRPr="00F11966" w:rsidRDefault="00E92CBF" w:rsidP="00E92CBF">
      <w:pPr>
        <w:rPr>
          <w:lang w:val="en-US"/>
        </w:rPr>
      </w:pPr>
      <w:r w:rsidRPr="00F11966">
        <w:t>This enumeration is defined in the same way as the "PduSessionType" enumeration, but with the OpenAPI "nullable: true" property.</w:t>
      </w:r>
    </w:p>
    <w:p w14:paraId="06429C0F" w14:textId="77777777" w:rsidR="00E92CBF" w:rsidRPr="00F11966" w:rsidRDefault="00E92CBF" w:rsidP="00D362EB">
      <w:pPr>
        <w:pStyle w:val="Heading4"/>
      </w:pPr>
      <w:bookmarkStart w:id="787" w:name="_Toc24925824"/>
      <w:bookmarkStart w:id="788" w:name="_Toc24926002"/>
      <w:bookmarkStart w:id="789" w:name="_Toc24926178"/>
      <w:bookmarkStart w:id="790" w:name="_Toc33964031"/>
      <w:bookmarkStart w:id="791" w:name="_Toc33980787"/>
      <w:bookmarkStart w:id="792" w:name="_Toc36462588"/>
      <w:bookmarkStart w:id="793" w:name="_Toc36462784"/>
      <w:bookmarkStart w:id="794" w:name="_Toc43026023"/>
      <w:bookmarkStart w:id="795" w:name="_Toc49763557"/>
      <w:bookmarkStart w:id="796" w:name="_Toc56754253"/>
      <w:bookmarkStart w:id="797" w:name="_Toc88743020"/>
      <w:bookmarkStart w:id="798" w:name="_Toc90649832"/>
      <w:r w:rsidRPr="00F11966">
        <w:t>5.4.3.13</w:t>
      </w:r>
      <w:r w:rsidRPr="00F11966">
        <w:tab/>
        <w:t>Enumeration: UpIntegrityRm</w:t>
      </w:r>
      <w:bookmarkEnd w:id="787"/>
      <w:bookmarkEnd w:id="788"/>
      <w:bookmarkEnd w:id="789"/>
      <w:bookmarkEnd w:id="790"/>
      <w:bookmarkEnd w:id="791"/>
      <w:bookmarkEnd w:id="792"/>
      <w:bookmarkEnd w:id="793"/>
      <w:bookmarkEnd w:id="794"/>
      <w:bookmarkEnd w:id="795"/>
      <w:bookmarkEnd w:id="796"/>
      <w:bookmarkEnd w:id="797"/>
      <w:bookmarkEnd w:id="798"/>
    </w:p>
    <w:p w14:paraId="4469908A" w14:textId="77777777" w:rsidR="00E92CBF" w:rsidRPr="00F11966" w:rsidRDefault="00E92CBF" w:rsidP="00E92CBF">
      <w:pPr>
        <w:rPr>
          <w:lang w:val="en-US"/>
        </w:rPr>
      </w:pPr>
      <w:r w:rsidRPr="00F11966">
        <w:t>This enumeration is defined in the same way as the "UpIntegrity" enumeration, but with the OpenAPI "nullable: true" property.</w:t>
      </w:r>
    </w:p>
    <w:p w14:paraId="20DAD49A" w14:textId="77777777" w:rsidR="00E92CBF" w:rsidRPr="00F11966" w:rsidRDefault="00E92CBF" w:rsidP="00D362EB">
      <w:pPr>
        <w:pStyle w:val="Heading4"/>
      </w:pPr>
      <w:bookmarkStart w:id="799" w:name="_Toc24925825"/>
      <w:bookmarkStart w:id="800" w:name="_Toc24926003"/>
      <w:bookmarkStart w:id="801" w:name="_Toc24926179"/>
      <w:bookmarkStart w:id="802" w:name="_Toc33964032"/>
      <w:bookmarkStart w:id="803" w:name="_Toc33980788"/>
      <w:bookmarkStart w:id="804" w:name="_Toc36462589"/>
      <w:bookmarkStart w:id="805" w:name="_Toc36462785"/>
      <w:bookmarkStart w:id="806" w:name="_Toc43026024"/>
      <w:bookmarkStart w:id="807" w:name="_Toc49763558"/>
      <w:bookmarkStart w:id="808" w:name="_Toc56754254"/>
      <w:bookmarkStart w:id="809" w:name="_Toc88743021"/>
      <w:bookmarkStart w:id="810" w:name="_Toc90649833"/>
      <w:r w:rsidRPr="00F11966">
        <w:t>5.4.3.14</w:t>
      </w:r>
      <w:r w:rsidRPr="00F11966">
        <w:tab/>
        <w:t>Enumeration: UpConfidentialityRm</w:t>
      </w:r>
      <w:bookmarkEnd w:id="799"/>
      <w:bookmarkEnd w:id="800"/>
      <w:bookmarkEnd w:id="801"/>
      <w:bookmarkEnd w:id="802"/>
      <w:bookmarkEnd w:id="803"/>
      <w:bookmarkEnd w:id="804"/>
      <w:bookmarkEnd w:id="805"/>
      <w:bookmarkEnd w:id="806"/>
      <w:bookmarkEnd w:id="807"/>
      <w:bookmarkEnd w:id="808"/>
      <w:bookmarkEnd w:id="809"/>
      <w:bookmarkEnd w:id="810"/>
    </w:p>
    <w:p w14:paraId="061AE2F4" w14:textId="77777777" w:rsidR="00E92CBF" w:rsidRPr="00F11966" w:rsidRDefault="00E92CBF" w:rsidP="00E92CBF">
      <w:pPr>
        <w:rPr>
          <w:lang w:val="en-US"/>
        </w:rPr>
      </w:pPr>
      <w:r w:rsidRPr="00F11966">
        <w:t>This enumeration is defined in the same way as the "UpConfidentiality" enumeration, but with the OpenAPI "nullable: true" property.</w:t>
      </w:r>
    </w:p>
    <w:p w14:paraId="5081574C" w14:textId="77777777" w:rsidR="00E92CBF" w:rsidRPr="00F11966" w:rsidRDefault="00E92CBF" w:rsidP="00D362EB">
      <w:pPr>
        <w:pStyle w:val="Heading4"/>
      </w:pPr>
      <w:bookmarkStart w:id="811" w:name="_Toc24925826"/>
      <w:bookmarkStart w:id="812" w:name="_Toc24926004"/>
      <w:bookmarkStart w:id="813" w:name="_Toc24926180"/>
      <w:bookmarkStart w:id="814" w:name="_Toc33964033"/>
      <w:bookmarkStart w:id="815" w:name="_Toc33980789"/>
      <w:bookmarkStart w:id="816" w:name="_Toc36462590"/>
      <w:bookmarkStart w:id="817" w:name="_Toc36462786"/>
      <w:bookmarkStart w:id="818" w:name="_Toc43026025"/>
      <w:bookmarkStart w:id="819" w:name="_Toc49763559"/>
      <w:bookmarkStart w:id="820" w:name="_Toc56754255"/>
      <w:bookmarkStart w:id="821" w:name="_Toc88743022"/>
      <w:bookmarkStart w:id="822" w:name="_Toc90649834"/>
      <w:r w:rsidRPr="00F11966">
        <w:t>5.4.3.15</w:t>
      </w:r>
      <w:r w:rsidRPr="00F11966">
        <w:tab/>
        <w:t>Enumeration: SscModeRm</w:t>
      </w:r>
      <w:bookmarkEnd w:id="811"/>
      <w:bookmarkEnd w:id="812"/>
      <w:bookmarkEnd w:id="813"/>
      <w:bookmarkEnd w:id="814"/>
      <w:bookmarkEnd w:id="815"/>
      <w:bookmarkEnd w:id="816"/>
      <w:bookmarkEnd w:id="817"/>
      <w:bookmarkEnd w:id="818"/>
      <w:bookmarkEnd w:id="819"/>
      <w:bookmarkEnd w:id="820"/>
      <w:bookmarkEnd w:id="821"/>
      <w:bookmarkEnd w:id="822"/>
    </w:p>
    <w:p w14:paraId="0CFEE258" w14:textId="77777777" w:rsidR="00E92CBF" w:rsidRPr="00F11966" w:rsidRDefault="00E92CBF" w:rsidP="00E92CBF">
      <w:pPr>
        <w:rPr>
          <w:lang w:val="en-US"/>
        </w:rPr>
      </w:pPr>
      <w:r w:rsidRPr="00F11966">
        <w:t>This data type is defined in the same way as the "SscMode" enumeration, but with the OpenAPI "nullable: true" property.</w:t>
      </w:r>
    </w:p>
    <w:p w14:paraId="293DF461" w14:textId="77777777" w:rsidR="00E92CBF" w:rsidRPr="00F11966" w:rsidRDefault="00E92CBF" w:rsidP="00D362EB">
      <w:pPr>
        <w:pStyle w:val="Heading4"/>
        <w:rPr>
          <w:noProof/>
        </w:rPr>
      </w:pPr>
      <w:bookmarkStart w:id="823" w:name="_Toc24925827"/>
      <w:bookmarkStart w:id="824" w:name="_Toc24926005"/>
      <w:bookmarkStart w:id="825" w:name="_Toc24926181"/>
      <w:bookmarkStart w:id="826" w:name="_Toc33964034"/>
      <w:bookmarkStart w:id="827" w:name="_Toc33980790"/>
      <w:bookmarkStart w:id="828" w:name="_Toc36462591"/>
      <w:bookmarkStart w:id="829" w:name="_Toc36462787"/>
      <w:bookmarkStart w:id="830" w:name="_Toc43026026"/>
      <w:bookmarkStart w:id="831" w:name="_Toc49763560"/>
      <w:bookmarkStart w:id="832" w:name="_Toc56754256"/>
      <w:bookmarkStart w:id="833" w:name="_Toc88743023"/>
      <w:bookmarkStart w:id="834" w:name="_Toc90649835"/>
      <w:r w:rsidRPr="00F11966">
        <w:rPr>
          <w:noProof/>
        </w:rPr>
        <w:lastRenderedPageBreak/>
        <w:t>5.4.3.17</w:t>
      </w:r>
      <w:r w:rsidRPr="00F11966">
        <w:rPr>
          <w:noProof/>
        </w:rPr>
        <w:tab/>
        <w:t>Enumeration: DnaiChangeTypeRm</w:t>
      </w:r>
      <w:bookmarkEnd w:id="823"/>
      <w:bookmarkEnd w:id="824"/>
      <w:bookmarkEnd w:id="825"/>
      <w:bookmarkEnd w:id="826"/>
      <w:bookmarkEnd w:id="827"/>
      <w:bookmarkEnd w:id="828"/>
      <w:bookmarkEnd w:id="829"/>
      <w:bookmarkEnd w:id="830"/>
      <w:bookmarkEnd w:id="831"/>
      <w:bookmarkEnd w:id="832"/>
      <w:bookmarkEnd w:id="833"/>
      <w:bookmarkEnd w:id="834"/>
    </w:p>
    <w:p w14:paraId="48D4FFBC" w14:textId="77777777" w:rsidR="00E92CBF" w:rsidRPr="00F11966" w:rsidRDefault="00E92CBF" w:rsidP="00E92CBF">
      <w:pPr>
        <w:rPr>
          <w:lang w:val="en-US"/>
        </w:rPr>
      </w:pPr>
      <w:r w:rsidRPr="00F11966">
        <w:t xml:space="preserve">This data type is defined in the same way as the </w:t>
      </w:r>
      <w:r w:rsidRPr="00F11966">
        <w:rPr>
          <w:noProof/>
        </w:rPr>
        <w:t>"DnaiChangeType</w:t>
      </w:r>
      <w:r w:rsidRPr="00F11966">
        <w:t>" enumeration, but with the OpenAPI "nullable: true" property.</w:t>
      </w:r>
    </w:p>
    <w:p w14:paraId="2E63A89D" w14:textId="77777777" w:rsidR="00E92CBF" w:rsidRPr="00F11966" w:rsidRDefault="00E92CBF" w:rsidP="00D362EB">
      <w:pPr>
        <w:pStyle w:val="Heading4"/>
      </w:pPr>
      <w:bookmarkStart w:id="835" w:name="_Toc24925828"/>
      <w:bookmarkStart w:id="836" w:name="_Toc24926006"/>
      <w:bookmarkStart w:id="837" w:name="_Toc24926182"/>
      <w:bookmarkStart w:id="838" w:name="_Toc33964035"/>
      <w:bookmarkStart w:id="839" w:name="_Toc33980791"/>
      <w:bookmarkStart w:id="840" w:name="_Toc36462592"/>
      <w:bookmarkStart w:id="841" w:name="_Toc36462788"/>
      <w:bookmarkStart w:id="842" w:name="_Toc43026027"/>
      <w:bookmarkStart w:id="843" w:name="_Toc49763561"/>
      <w:bookmarkStart w:id="844" w:name="_Toc56754257"/>
      <w:bookmarkStart w:id="845" w:name="_Toc88743024"/>
      <w:bookmarkStart w:id="846" w:name="_Toc90649836"/>
      <w:r w:rsidRPr="00F11966">
        <w:t>5.4.3.18</w:t>
      </w:r>
      <w:r w:rsidRPr="00F11966">
        <w:tab/>
        <w:t>Enumeration: RestrictionTypeRm</w:t>
      </w:r>
      <w:bookmarkEnd w:id="835"/>
      <w:bookmarkEnd w:id="836"/>
      <w:bookmarkEnd w:id="837"/>
      <w:bookmarkEnd w:id="838"/>
      <w:bookmarkEnd w:id="839"/>
      <w:bookmarkEnd w:id="840"/>
      <w:bookmarkEnd w:id="841"/>
      <w:bookmarkEnd w:id="842"/>
      <w:bookmarkEnd w:id="843"/>
      <w:bookmarkEnd w:id="844"/>
      <w:bookmarkEnd w:id="845"/>
      <w:bookmarkEnd w:id="846"/>
    </w:p>
    <w:p w14:paraId="4048564B" w14:textId="77777777" w:rsidR="00E92CBF" w:rsidRPr="00F11966" w:rsidRDefault="00E92CBF" w:rsidP="00E92CBF">
      <w:pPr>
        <w:rPr>
          <w:lang w:val="en-US"/>
        </w:rPr>
      </w:pPr>
      <w:r w:rsidRPr="00F11966">
        <w:t>This data type is defined in the same way as the "RestrictionType" enumeration, but with the OpenAPI "nullable: true" property.</w:t>
      </w:r>
    </w:p>
    <w:p w14:paraId="32234B1F" w14:textId="77777777" w:rsidR="00E92CBF" w:rsidRPr="00F11966" w:rsidRDefault="00E92CBF" w:rsidP="00D362EB">
      <w:pPr>
        <w:pStyle w:val="Heading4"/>
      </w:pPr>
      <w:bookmarkStart w:id="847" w:name="_Toc24925829"/>
      <w:bookmarkStart w:id="848" w:name="_Toc24926007"/>
      <w:bookmarkStart w:id="849" w:name="_Toc24926183"/>
      <w:bookmarkStart w:id="850" w:name="_Toc33964036"/>
      <w:bookmarkStart w:id="851" w:name="_Toc33980792"/>
      <w:bookmarkStart w:id="852" w:name="_Toc36462593"/>
      <w:bookmarkStart w:id="853" w:name="_Toc36462789"/>
      <w:bookmarkStart w:id="854" w:name="_Toc43026028"/>
      <w:bookmarkStart w:id="855" w:name="_Toc49763562"/>
      <w:bookmarkStart w:id="856" w:name="_Toc56754258"/>
      <w:bookmarkStart w:id="857" w:name="_Toc88743025"/>
      <w:bookmarkStart w:id="858" w:name="_Toc90649837"/>
      <w:r w:rsidRPr="00F11966">
        <w:t>5.4.3.19</w:t>
      </w:r>
      <w:r w:rsidRPr="00F11966">
        <w:tab/>
        <w:t>Enumeration: CoreNetworkType</w:t>
      </w:r>
      <w:bookmarkEnd w:id="847"/>
      <w:bookmarkEnd w:id="848"/>
      <w:bookmarkEnd w:id="849"/>
      <w:bookmarkEnd w:id="850"/>
      <w:bookmarkEnd w:id="851"/>
      <w:bookmarkEnd w:id="852"/>
      <w:bookmarkEnd w:id="853"/>
      <w:bookmarkEnd w:id="854"/>
      <w:bookmarkEnd w:id="855"/>
      <w:bookmarkEnd w:id="856"/>
      <w:bookmarkEnd w:id="857"/>
      <w:bookmarkEnd w:id="858"/>
    </w:p>
    <w:p w14:paraId="0F05AFDE" w14:textId="77777777" w:rsidR="00E92CBF" w:rsidRPr="00F11966" w:rsidRDefault="00E92CBF" w:rsidP="00E92CBF">
      <w:pPr>
        <w:rPr>
          <w:lang w:val="en-US"/>
        </w:rPr>
      </w:pPr>
      <w:r w:rsidRPr="00F11966">
        <w:t>This data type is defined in the same way as the "CoreNetworkType" enumeration, but with the OpenAPI "nullable: true" property.</w:t>
      </w:r>
    </w:p>
    <w:p w14:paraId="683895B0" w14:textId="77777777" w:rsidR="00E92CBF" w:rsidRPr="00F11966" w:rsidRDefault="00E92CBF" w:rsidP="00E92CBF">
      <w:pPr>
        <w:rPr>
          <w:lang w:val="en-US"/>
        </w:rPr>
      </w:pPr>
    </w:p>
    <w:p w14:paraId="5DD36A0F" w14:textId="77777777" w:rsidR="00E92CBF" w:rsidRPr="00F11966" w:rsidRDefault="00E92CBF" w:rsidP="00D362EB">
      <w:pPr>
        <w:pStyle w:val="Heading4"/>
      </w:pPr>
      <w:bookmarkStart w:id="859" w:name="_Toc24925830"/>
      <w:bookmarkStart w:id="860" w:name="_Toc24926008"/>
      <w:bookmarkStart w:id="861" w:name="_Toc24926184"/>
      <w:bookmarkStart w:id="862" w:name="_Toc33964037"/>
      <w:bookmarkStart w:id="863" w:name="_Toc33980793"/>
      <w:bookmarkStart w:id="864" w:name="_Toc36462594"/>
      <w:bookmarkStart w:id="865" w:name="_Toc36462790"/>
      <w:bookmarkStart w:id="866" w:name="_Toc43026029"/>
      <w:bookmarkStart w:id="867" w:name="_Toc49763563"/>
      <w:bookmarkStart w:id="868" w:name="_Toc56754259"/>
      <w:bookmarkStart w:id="869" w:name="_Toc88743026"/>
      <w:bookmarkStart w:id="870" w:name="_Toc90649838"/>
      <w:r w:rsidRPr="00F11966">
        <w:t>5.4.3.20</w:t>
      </w:r>
      <w:r w:rsidRPr="00F11966">
        <w:tab/>
        <w:t>Enumeration: PresenceState</w:t>
      </w:r>
      <w:bookmarkEnd w:id="859"/>
      <w:bookmarkEnd w:id="860"/>
      <w:bookmarkEnd w:id="861"/>
      <w:bookmarkEnd w:id="862"/>
      <w:bookmarkEnd w:id="863"/>
      <w:bookmarkEnd w:id="864"/>
      <w:bookmarkEnd w:id="865"/>
      <w:bookmarkEnd w:id="866"/>
      <w:bookmarkEnd w:id="867"/>
      <w:bookmarkEnd w:id="868"/>
      <w:bookmarkEnd w:id="869"/>
      <w:bookmarkEnd w:id="870"/>
    </w:p>
    <w:p w14:paraId="1298BB96" w14:textId="77777777" w:rsidR="00E92CBF" w:rsidRPr="00F11966" w:rsidRDefault="00E92CBF" w:rsidP="00E92CBF">
      <w:pPr>
        <w:pStyle w:val="TH"/>
      </w:pPr>
      <w:r w:rsidRPr="00F11966">
        <w:t>Table 5.4.3.20-1: Enumeration PresenceState</w:t>
      </w:r>
    </w:p>
    <w:tbl>
      <w:tblPr>
        <w:tblW w:w="4650" w:type="pct"/>
        <w:tblCellMar>
          <w:left w:w="0" w:type="dxa"/>
          <w:right w:w="0" w:type="dxa"/>
        </w:tblCellMar>
        <w:tblLook w:val="04A0" w:firstRow="1" w:lastRow="0" w:firstColumn="1" w:lastColumn="0" w:noHBand="0" w:noVBand="1"/>
      </w:tblPr>
      <w:tblGrid>
        <w:gridCol w:w="3703"/>
        <w:gridCol w:w="5245"/>
      </w:tblGrid>
      <w:tr w:rsidR="00E92CBF" w:rsidRPr="00F11966" w14:paraId="6FF31B6F" w14:textId="77777777" w:rsidTr="00AA7DB8">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8611FD2" w14:textId="77777777" w:rsidR="00E92CBF" w:rsidRPr="00F11966" w:rsidRDefault="00E92CBF" w:rsidP="00AA7DB8">
            <w:pPr>
              <w:pStyle w:val="TAH"/>
            </w:pPr>
            <w:r w:rsidRPr="00F11966">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10E62DB" w14:textId="77777777" w:rsidR="00E92CBF" w:rsidRPr="00F11966" w:rsidRDefault="00E92CBF" w:rsidP="00AA7DB8">
            <w:pPr>
              <w:pStyle w:val="TAH"/>
            </w:pPr>
            <w:r w:rsidRPr="00F11966">
              <w:t>Description</w:t>
            </w:r>
          </w:p>
        </w:tc>
      </w:tr>
      <w:tr w:rsidR="00E92CBF" w:rsidRPr="00F11966" w14:paraId="584D94C9"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C707426" w14:textId="77777777" w:rsidR="00E92CBF" w:rsidRPr="00F11966" w:rsidRDefault="00E92CBF" w:rsidP="00AA7DB8">
            <w:pPr>
              <w:pStyle w:val="TAL"/>
            </w:pPr>
            <w:r w:rsidRPr="00F11966">
              <w:rPr>
                <w:lang w:eastAsia="zh-CN"/>
              </w:rPr>
              <w:t>"</w:t>
            </w:r>
            <w:r w:rsidRPr="00F11966">
              <w:rPr>
                <w:rFonts w:hint="eastAsia"/>
                <w:lang w:eastAsia="zh-CN"/>
              </w:rPr>
              <w:t>IN_AREA</w:t>
            </w:r>
            <w:r w:rsidRPr="00F11966">
              <w:rPr>
                <w:lang w:eastAsia="zh-CN"/>
              </w:rPr>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124B556" w14:textId="77777777" w:rsidR="00E92CBF" w:rsidRPr="00F11966" w:rsidRDefault="00E92CBF" w:rsidP="00AA7DB8">
            <w:pPr>
              <w:pStyle w:val="TAL"/>
            </w:pPr>
            <w:r w:rsidRPr="00F11966">
              <w:rPr>
                <w:rFonts w:hint="eastAsia"/>
                <w:lang w:eastAsia="zh-CN"/>
              </w:rPr>
              <w:t>Indicate</w:t>
            </w:r>
            <w:r w:rsidRPr="00F11966">
              <w:rPr>
                <w:lang w:eastAsia="zh-CN"/>
              </w:rPr>
              <w:t>s</w:t>
            </w:r>
            <w:r w:rsidRPr="00F11966">
              <w:rPr>
                <w:rFonts w:hint="eastAsia"/>
                <w:lang w:eastAsia="zh-CN"/>
              </w:rPr>
              <w:t xml:space="preserve"> that the UE </w:t>
            </w:r>
            <w:r w:rsidRPr="00F11966">
              <w:rPr>
                <w:lang w:eastAsia="zh-CN"/>
              </w:rPr>
              <w:t xml:space="preserve">is inside or enters the </w:t>
            </w:r>
            <w:r w:rsidRPr="00F11966">
              <w:rPr>
                <w:rFonts w:hint="eastAsia"/>
                <w:lang w:eastAsia="zh-CN"/>
              </w:rPr>
              <w:t>presence reporting area.</w:t>
            </w:r>
          </w:p>
        </w:tc>
      </w:tr>
      <w:tr w:rsidR="00E92CBF" w:rsidRPr="00F11966" w14:paraId="68D30772"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351B61E" w14:textId="77777777" w:rsidR="00E92CBF" w:rsidRPr="00F11966" w:rsidRDefault="00E92CBF" w:rsidP="00AA7DB8">
            <w:pPr>
              <w:pStyle w:val="TAL"/>
            </w:pPr>
            <w:r w:rsidRPr="00F11966">
              <w:t>"OUT_OF_AREA"</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0C4613B" w14:textId="77777777" w:rsidR="00E92CBF" w:rsidRPr="00F11966" w:rsidRDefault="00E92CBF" w:rsidP="00AA7DB8">
            <w:pPr>
              <w:pStyle w:val="TAL"/>
            </w:pPr>
            <w:r w:rsidRPr="00F11966">
              <w:rPr>
                <w:rFonts w:hint="eastAsia"/>
                <w:lang w:eastAsia="zh-CN"/>
              </w:rPr>
              <w:t>Indicate</w:t>
            </w:r>
            <w:r w:rsidRPr="00F11966">
              <w:rPr>
                <w:lang w:eastAsia="zh-CN"/>
              </w:rPr>
              <w:t>s</w:t>
            </w:r>
            <w:r w:rsidRPr="00F11966">
              <w:rPr>
                <w:rFonts w:hint="eastAsia"/>
                <w:lang w:eastAsia="zh-CN"/>
              </w:rPr>
              <w:t xml:space="preserve"> that the UE </w:t>
            </w:r>
            <w:r w:rsidRPr="00F11966">
              <w:rPr>
                <w:lang w:eastAsia="zh-CN"/>
              </w:rPr>
              <w:t xml:space="preserve">is outside or leaves the </w:t>
            </w:r>
            <w:r w:rsidRPr="00F11966">
              <w:rPr>
                <w:rFonts w:hint="eastAsia"/>
                <w:lang w:eastAsia="zh-CN"/>
              </w:rPr>
              <w:t>presence reporting area.</w:t>
            </w:r>
          </w:p>
        </w:tc>
      </w:tr>
      <w:tr w:rsidR="00E92CBF" w:rsidRPr="00F11966" w14:paraId="2C4DD71A"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2D199A7" w14:textId="77777777" w:rsidR="00E92CBF" w:rsidRPr="00F11966" w:rsidRDefault="00E92CBF" w:rsidP="00AA7DB8">
            <w:pPr>
              <w:pStyle w:val="TAL"/>
            </w:pPr>
            <w:r w:rsidRPr="00F11966">
              <w:t>"UNKNOWN"</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E004B19" w14:textId="77777777" w:rsidR="00E92CBF" w:rsidRPr="00F11966" w:rsidRDefault="00E92CBF" w:rsidP="00AA7DB8">
            <w:pPr>
              <w:pStyle w:val="TAL"/>
              <w:rPr>
                <w:lang w:eastAsia="zh-CN"/>
              </w:rPr>
            </w:pPr>
            <w:r w:rsidRPr="00F11966">
              <w:t xml:space="preserve">Indicates it is unknown whether the UE is in the </w:t>
            </w:r>
            <w:r w:rsidRPr="00F11966">
              <w:rPr>
                <w:rFonts w:hint="eastAsia"/>
                <w:lang w:eastAsia="zh-CN"/>
              </w:rPr>
              <w:t>presence reporting area</w:t>
            </w:r>
            <w:r w:rsidRPr="00F11966">
              <w:t xml:space="preserve"> or not.</w:t>
            </w:r>
          </w:p>
        </w:tc>
      </w:tr>
      <w:tr w:rsidR="00E92CBF" w:rsidRPr="00F11966" w14:paraId="26105D6A"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141C2D5" w14:textId="77777777" w:rsidR="00E92CBF" w:rsidRPr="00F11966" w:rsidRDefault="00E92CBF" w:rsidP="00AA7DB8">
            <w:pPr>
              <w:pStyle w:val="TAL"/>
            </w:pPr>
            <w:r w:rsidRPr="00F11966">
              <w:t>"INACTIVE"</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2DC3CAC" w14:textId="77777777" w:rsidR="00E92CBF" w:rsidRPr="00F11966" w:rsidRDefault="00E92CBF" w:rsidP="00AA7DB8">
            <w:pPr>
              <w:pStyle w:val="TAL"/>
            </w:pPr>
            <w:r w:rsidRPr="00F11966">
              <w:rPr>
                <w:lang w:eastAsia="zh-CN"/>
              </w:rPr>
              <w:t>Indicates that the presence reporting area is inactive in the serving node.</w:t>
            </w:r>
          </w:p>
        </w:tc>
      </w:tr>
    </w:tbl>
    <w:p w14:paraId="5CDC778F" w14:textId="77777777" w:rsidR="00E92CBF" w:rsidRPr="00F11966" w:rsidRDefault="00E92CBF" w:rsidP="00E92CBF">
      <w:pPr>
        <w:rPr>
          <w:lang w:val="en-US"/>
        </w:rPr>
      </w:pPr>
    </w:p>
    <w:p w14:paraId="10E390CE" w14:textId="77777777" w:rsidR="00E92CBF" w:rsidRPr="00F11966" w:rsidRDefault="00E92CBF" w:rsidP="00D362EB">
      <w:pPr>
        <w:pStyle w:val="Heading4"/>
      </w:pPr>
      <w:bookmarkStart w:id="871" w:name="_Toc24925831"/>
      <w:bookmarkStart w:id="872" w:name="_Toc24926009"/>
      <w:bookmarkStart w:id="873" w:name="_Toc24926185"/>
      <w:bookmarkStart w:id="874" w:name="_Toc33964038"/>
      <w:bookmarkStart w:id="875" w:name="_Toc33980794"/>
      <w:bookmarkStart w:id="876" w:name="_Toc36462595"/>
      <w:bookmarkStart w:id="877" w:name="_Toc36462791"/>
      <w:bookmarkStart w:id="878" w:name="_Toc43026030"/>
      <w:bookmarkStart w:id="879" w:name="_Toc49763564"/>
      <w:bookmarkStart w:id="880" w:name="_Toc56754260"/>
      <w:bookmarkStart w:id="881" w:name="_Toc88743027"/>
      <w:bookmarkStart w:id="882" w:name="_Toc90649839"/>
      <w:r w:rsidRPr="00F11966">
        <w:t>5.4.3.21</w:t>
      </w:r>
      <w:r w:rsidRPr="00F11966">
        <w:tab/>
        <w:t>Enumeration: StationaryIndication</w:t>
      </w:r>
      <w:bookmarkEnd w:id="871"/>
      <w:bookmarkEnd w:id="872"/>
      <w:bookmarkEnd w:id="873"/>
      <w:bookmarkEnd w:id="874"/>
      <w:bookmarkEnd w:id="875"/>
      <w:bookmarkEnd w:id="876"/>
      <w:bookmarkEnd w:id="877"/>
      <w:bookmarkEnd w:id="878"/>
      <w:bookmarkEnd w:id="879"/>
      <w:bookmarkEnd w:id="880"/>
      <w:bookmarkEnd w:id="881"/>
      <w:bookmarkEnd w:id="882"/>
    </w:p>
    <w:p w14:paraId="0536D8E0" w14:textId="77777777" w:rsidR="00E92CBF" w:rsidRPr="00F11966" w:rsidRDefault="00E92CBF" w:rsidP="00E92CBF">
      <w:pPr>
        <w:pStyle w:val="TH"/>
      </w:pPr>
      <w:r w:rsidRPr="00F11966">
        <w:t>Table 5.4.3.21-1: Enumeration StationaryIndication</w:t>
      </w:r>
    </w:p>
    <w:tbl>
      <w:tblPr>
        <w:tblW w:w="4650" w:type="pct"/>
        <w:tblCellMar>
          <w:left w:w="0" w:type="dxa"/>
          <w:right w:w="0" w:type="dxa"/>
        </w:tblCellMar>
        <w:tblLook w:val="04A0" w:firstRow="1" w:lastRow="0" w:firstColumn="1" w:lastColumn="0" w:noHBand="0" w:noVBand="1"/>
      </w:tblPr>
      <w:tblGrid>
        <w:gridCol w:w="3703"/>
        <w:gridCol w:w="5245"/>
      </w:tblGrid>
      <w:tr w:rsidR="00E92CBF" w:rsidRPr="00F11966" w14:paraId="796EAD9C" w14:textId="77777777" w:rsidTr="00AA7DB8">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42AB908" w14:textId="77777777" w:rsidR="00E92CBF" w:rsidRPr="00F11966" w:rsidRDefault="00E92CBF" w:rsidP="00AA7DB8">
            <w:pPr>
              <w:pStyle w:val="TAH"/>
            </w:pPr>
            <w:r w:rsidRPr="00F11966">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6092F77" w14:textId="77777777" w:rsidR="00E92CBF" w:rsidRPr="00F11966" w:rsidRDefault="00E92CBF" w:rsidP="00AA7DB8">
            <w:pPr>
              <w:pStyle w:val="TAH"/>
            </w:pPr>
            <w:r w:rsidRPr="00F11966">
              <w:t>Description</w:t>
            </w:r>
          </w:p>
        </w:tc>
      </w:tr>
      <w:tr w:rsidR="00E92CBF" w:rsidRPr="00F11966" w14:paraId="056C6E79"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6074185" w14:textId="77777777" w:rsidR="00E92CBF" w:rsidRPr="00F11966" w:rsidRDefault="00E92CBF" w:rsidP="00AA7DB8">
            <w:pPr>
              <w:pStyle w:val="TAL"/>
            </w:pPr>
            <w:r w:rsidRPr="00F11966">
              <w:rPr>
                <w:lang w:eastAsia="zh-CN"/>
              </w:rPr>
              <w:t>"</w:t>
            </w:r>
            <w:r w:rsidRPr="00F11966">
              <w:t>STATIONARY</w:t>
            </w:r>
            <w:r w:rsidRPr="00F11966">
              <w:rPr>
                <w:lang w:eastAsia="zh-CN"/>
              </w:rPr>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F694AED" w14:textId="77777777" w:rsidR="00E92CBF" w:rsidRPr="00F11966" w:rsidRDefault="00E92CBF" w:rsidP="00AA7DB8">
            <w:pPr>
              <w:pStyle w:val="TAL"/>
            </w:pPr>
            <w:r w:rsidRPr="00F11966">
              <w:rPr>
                <w:rFonts w:hint="eastAsia"/>
                <w:lang w:eastAsia="zh-CN"/>
              </w:rPr>
              <w:t xml:space="preserve">Identifies </w:t>
            </w:r>
            <w:r w:rsidRPr="00F11966">
              <w:rPr>
                <w:lang w:eastAsia="zh-CN"/>
              </w:rPr>
              <w:t>the UE is stationary</w:t>
            </w:r>
          </w:p>
        </w:tc>
      </w:tr>
      <w:tr w:rsidR="00E92CBF" w:rsidRPr="00F11966" w14:paraId="762C8934"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BD6BB8D" w14:textId="77777777" w:rsidR="00E92CBF" w:rsidRPr="00F11966" w:rsidRDefault="00E92CBF" w:rsidP="00AA7DB8">
            <w:pPr>
              <w:pStyle w:val="TAL"/>
            </w:pPr>
            <w:r w:rsidRPr="00F11966">
              <w:t>"</w:t>
            </w:r>
            <w:r w:rsidRPr="00F11966">
              <w:rPr>
                <w:rFonts w:hint="eastAsia"/>
              </w:rPr>
              <w:t>MOBILE</w:t>
            </w:r>
            <w:r w:rsidRPr="00F11966">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7E5CE69" w14:textId="77777777" w:rsidR="00E92CBF" w:rsidRPr="00F11966" w:rsidRDefault="00E92CBF" w:rsidP="00AA7DB8">
            <w:pPr>
              <w:pStyle w:val="TAL"/>
            </w:pPr>
            <w:r w:rsidRPr="00F11966">
              <w:rPr>
                <w:rFonts w:hint="eastAsia"/>
                <w:lang w:eastAsia="zh-CN"/>
              </w:rPr>
              <w:t>Identifies the UE is mobile</w:t>
            </w:r>
          </w:p>
        </w:tc>
      </w:tr>
    </w:tbl>
    <w:p w14:paraId="259881C9" w14:textId="77777777" w:rsidR="00E92CBF" w:rsidRPr="00F11966" w:rsidRDefault="00E92CBF" w:rsidP="00E92CBF">
      <w:pPr>
        <w:pStyle w:val="B1"/>
      </w:pPr>
    </w:p>
    <w:p w14:paraId="66B7B317" w14:textId="77777777" w:rsidR="00E92CBF" w:rsidRPr="00F11966" w:rsidRDefault="00E92CBF" w:rsidP="00D362EB">
      <w:pPr>
        <w:pStyle w:val="Heading4"/>
      </w:pPr>
      <w:bookmarkStart w:id="883" w:name="_Toc24925832"/>
      <w:bookmarkStart w:id="884" w:name="_Toc24926010"/>
      <w:bookmarkStart w:id="885" w:name="_Toc24926186"/>
      <w:bookmarkStart w:id="886" w:name="_Toc33964039"/>
      <w:bookmarkStart w:id="887" w:name="_Toc33980795"/>
      <w:bookmarkStart w:id="888" w:name="_Toc36462596"/>
      <w:bookmarkStart w:id="889" w:name="_Toc36462792"/>
      <w:bookmarkStart w:id="890" w:name="_Toc43026031"/>
      <w:bookmarkStart w:id="891" w:name="_Toc49763565"/>
      <w:bookmarkStart w:id="892" w:name="_Toc56754261"/>
      <w:bookmarkStart w:id="893" w:name="_Toc88743028"/>
      <w:bookmarkStart w:id="894" w:name="_Toc90649840"/>
      <w:r w:rsidRPr="00F11966">
        <w:t>5.4.3.22</w:t>
      </w:r>
      <w:r w:rsidRPr="00F11966">
        <w:tab/>
        <w:t>Enumeration: StationaryIndicationRm</w:t>
      </w:r>
      <w:bookmarkEnd w:id="883"/>
      <w:bookmarkEnd w:id="884"/>
      <w:bookmarkEnd w:id="885"/>
      <w:bookmarkEnd w:id="886"/>
      <w:bookmarkEnd w:id="887"/>
      <w:bookmarkEnd w:id="888"/>
      <w:bookmarkEnd w:id="889"/>
      <w:bookmarkEnd w:id="890"/>
      <w:bookmarkEnd w:id="891"/>
      <w:bookmarkEnd w:id="892"/>
      <w:bookmarkEnd w:id="893"/>
      <w:bookmarkEnd w:id="894"/>
    </w:p>
    <w:p w14:paraId="305E669A" w14:textId="77777777" w:rsidR="00E92CBF" w:rsidRPr="00F11966" w:rsidRDefault="00E92CBF" w:rsidP="00E92CBF">
      <w:r w:rsidRPr="00F11966">
        <w:t>This enumeration is defined in the same way as the "StationaryIndication" enumeration, but with the OpenAPI "nullable: true" property.</w:t>
      </w:r>
    </w:p>
    <w:p w14:paraId="3092F557" w14:textId="77777777" w:rsidR="00E92CBF" w:rsidRPr="00F11966" w:rsidRDefault="00E92CBF" w:rsidP="00D362EB">
      <w:pPr>
        <w:pStyle w:val="Heading4"/>
      </w:pPr>
      <w:bookmarkStart w:id="895" w:name="_Toc24925833"/>
      <w:bookmarkStart w:id="896" w:name="_Toc24926011"/>
      <w:bookmarkStart w:id="897" w:name="_Toc24926187"/>
      <w:bookmarkStart w:id="898" w:name="_Toc33964040"/>
      <w:bookmarkStart w:id="899" w:name="_Toc33980796"/>
      <w:bookmarkStart w:id="900" w:name="_Toc36462597"/>
      <w:bookmarkStart w:id="901" w:name="_Toc36462793"/>
      <w:bookmarkStart w:id="902" w:name="_Toc43026032"/>
      <w:bookmarkStart w:id="903" w:name="_Toc49763566"/>
      <w:bookmarkStart w:id="904" w:name="_Toc56754262"/>
      <w:bookmarkStart w:id="905" w:name="_Toc88743029"/>
      <w:bookmarkStart w:id="906" w:name="_Toc90649841"/>
      <w:r w:rsidRPr="00F11966">
        <w:t>5.4.3.23</w:t>
      </w:r>
      <w:r w:rsidRPr="00F11966">
        <w:tab/>
        <w:t>Enumeration: ScheduledCommunicationType</w:t>
      </w:r>
      <w:bookmarkEnd w:id="895"/>
      <w:bookmarkEnd w:id="896"/>
      <w:bookmarkEnd w:id="897"/>
      <w:bookmarkEnd w:id="898"/>
      <w:bookmarkEnd w:id="899"/>
      <w:bookmarkEnd w:id="900"/>
      <w:bookmarkEnd w:id="901"/>
      <w:bookmarkEnd w:id="902"/>
      <w:bookmarkEnd w:id="903"/>
      <w:bookmarkEnd w:id="904"/>
      <w:bookmarkEnd w:id="905"/>
      <w:bookmarkEnd w:id="906"/>
    </w:p>
    <w:p w14:paraId="10DAEAD1" w14:textId="77777777" w:rsidR="00E92CBF" w:rsidRPr="00F11966" w:rsidRDefault="00E92CBF" w:rsidP="00E92CBF">
      <w:pPr>
        <w:pStyle w:val="TH"/>
      </w:pPr>
      <w:r w:rsidRPr="00F11966">
        <w:t>Table 5.4.3.23-1: Enumeration ScheduledCommunicationType</w:t>
      </w:r>
    </w:p>
    <w:tbl>
      <w:tblPr>
        <w:tblW w:w="4650" w:type="pct"/>
        <w:tblCellMar>
          <w:left w:w="0" w:type="dxa"/>
          <w:right w:w="0" w:type="dxa"/>
        </w:tblCellMar>
        <w:tblLook w:val="04A0" w:firstRow="1" w:lastRow="0" w:firstColumn="1" w:lastColumn="0" w:noHBand="0" w:noVBand="1"/>
      </w:tblPr>
      <w:tblGrid>
        <w:gridCol w:w="3703"/>
        <w:gridCol w:w="5245"/>
      </w:tblGrid>
      <w:tr w:rsidR="00E92CBF" w:rsidRPr="00F11966" w14:paraId="6739630F" w14:textId="77777777" w:rsidTr="00AA7DB8">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96F1018" w14:textId="77777777" w:rsidR="00E92CBF" w:rsidRPr="00F11966" w:rsidRDefault="00E92CBF" w:rsidP="00AA7DB8">
            <w:pPr>
              <w:pStyle w:val="TAH"/>
            </w:pPr>
            <w:r w:rsidRPr="00F11966">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4C93D16" w14:textId="77777777" w:rsidR="00E92CBF" w:rsidRPr="00F11966" w:rsidRDefault="00E92CBF" w:rsidP="00AA7DB8">
            <w:pPr>
              <w:pStyle w:val="TAH"/>
            </w:pPr>
            <w:r w:rsidRPr="00F11966">
              <w:t>Description</w:t>
            </w:r>
          </w:p>
        </w:tc>
      </w:tr>
      <w:tr w:rsidR="00E92CBF" w:rsidRPr="00F11966" w14:paraId="7E342E65"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F9A3036" w14:textId="77777777" w:rsidR="00E92CBF" w:rsidRPr="00F11966" w:rsidRDefault="00E92CBF" w:rsidP="00AA7DB8">
            <w:pPr>
              <w:pStyle w:val="TAL"/>
            </w:pPr>
            <w:r w:rsidRPr="00F11966">
              <w:rPr>
                <w:lang w:eastAsia="zh-CN"/>
              </w:rPr>
              <w:t>"</w:t>
            </w:r>
            <w:r w:rsidRPr="00F11966">
              <w:t>DOWNLINK_ONLY</w:t>
            </w:r>
            <w:r w:rsidRPr="00F11966">
              <w:rPr>
                <w:lang w:eastAsia="zh-CN"/>
              </w:rPr>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9384175" w14:textId="77777777" w:rsidR="00E92CBF" w:rsidRPr="00F11966" w:rsidRDefault="00E92CBF" w:rsidP="00AA7DB8">
            <w:pPr>
              <w:pStyle w:val="TAL"/>
            </w:pPr>
            <w:r w:rsidRPr="00F11966">
              <w:t>Downlink only</w:t>
            </w:r>
          </w:p>
        </w:tc>
      </w:tr>
      <w:tr w:rsidR="00E92CBF" w:rsidRPr="00F11966" w14:paraId="07B4016C"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4D380" w14:textId="77777777" w:rsidR="00E92CBF" w:rsidRPr="00F11966" w:rsidRDefault="00E92CBF" w:rsidP="00AA7DB8">
            <w:pPr>
              <w:pStyle w:val="TAL"/>
            </w:pPr>
            <w:r w:rsidRPr="00F11966">
              <w:t>"</w:t>
            </w:r>
            <w:r w:rsidRPr="00F11966">
              <w:rPr>
                <w:rFonts w:hint="eastAsia"/>
                <w:lang w:eastAsia="zh-CN"/>
              </w:rPr>
              <w:t>U</w:t>
            </w:r>
            <w:r w:rsidRPr="00F11966">
              <w:rPr>
                <w:lang w:eastAsia="zh-CN"/>
              </w:rPr>
              <w:t>PLINK_ONLY</w:t>
            </w:r>
            <w:r w:rsidRPr="00F11966">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F92A441" w14:textId="77777777" w:rsidR="00E92CBF" w:rsidRPr="00F11966" w:rsidRDefault="00E92CBF" w:rsidP="00AA7DB8">
            <w:pPr>
              <w:pStyle w:val="TAL"/>
            </w:pPr>
            <w:r w:rsidRPr="00F11966">
              <w:t>Uplink only</w:t>
            </w:r>
          </w:p>
        </w:tc>
      </w:tr>
      <w:tr w:rsidR="00E92CBF" w:rsidRPr="00F11966" w14:paraId="4504F31D"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FA73B5E" w14:textId="77777777" w:rsidR="00E92CBF" w:rsidRPr="00F11966" w:rsidRDefault="00E92CBF" w:rsidP="00AA7DB8">
            <w:pPr>
              <w:pStyle w:val="TAL"/>
            </w:pPr>
            <w:r w:rsidRPr="00F11966">
              <w:t>"</w:t>
            </w:r>
            <w:r w:rsidRPr="00F11966">
              <w:rPr>
                <w:lang w:val="en-US"/>
              </w:rPr>
              <w:t>BIDIRECTIONAL</w:t>
            </w:r>
            <w:r w:rsidRPr="00F11966">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D9D424A" w14:textId="77777777" w:rsidR="00E92CBF" w:rsidRPr="00F11966" w:rsidRDefault="00E92CBF" w:rsidP="00AA7DB8">
            <w:pPr>
              <w:pStyle w:val="TAL"/>
            </w:pPr>
            <w:r w:rsidRPr="00F11966">
              <w:t>Bi-directional</w:t>
            </w:r>
          </w:p>
        </w:tc>
      </w:tr>
    </w:tbl>
    <w:p w14:paraId="69EF7E78" w14:textId="77777777" w:rsidR="00E92CBF" w:rsidRPr="00F11966" w:rsidRDefault="00E92CBF" w:rsidP="00E92CBF"/>
    <w:p w14:paraId="23D3A0C1" w14:textId="77777777" w:rsidR="00E92CBF" w:rsidRPr="00F11966" w:rsidRDefault="00E92CBF" w:rsidP="00D362EB">
      <w:pPr>
        <w:pStyle w:val="Heading4"/>
      </w:pPr>
      <w:bookmarkStart w:id="907" w:name="_Toc24925834"/>
      <w:bookmarkStart w:id="908" w:name="_Toc24926012"/>
      <w:bookmarkStart w:id="909" w:name="_Toc24926188"/>
      <w:bookmarkStart w:id="910" w:name="_Toc33964041"/>
      <w:bookmarkStart w:id="911" w:name="_Toc33980797"/>
      <w:bookmarkStart w:id="912" w:name="_Toc36462598"/>
      <w:bookmarkStart w:id="913" w:name="_Toc36462794"/>
      <w:bookmarkStart w:id="914" w:name="_Toc43026033"/>
      <w:bookmarkStart w:id="915" w:name="_Toc49763567"/>
      <w:bookmarkStart w:id="916" w:name="_Toc56754263"/>
      <w:bookmarkStart w:id="917" w:name="_Toc88743030"/>
      <w:bookmarkStart w:id="918" w:name="_Toc90649842"/>
      <w:r w:rsidRPr="00F11966">
        <w:t>5.4.3.24</w:t>
      </w:r>
      <w:r w:rsidRPr="00F11966">
        <w:tab/>
        <w:t>Enumeration: ScheduledCommunicationTypeRm</w:t>
      </w:r>
      <w:bookmarkEnd w:id="907"/>
      <w:bookmarkEnd w:id="908"/>
      <w:bookmarkEnd w:id="909"/>
      <w:bookmarkEnd w:id="910"/>
      <w:bookmarkEnd w:id="911"/>
      <w:bookmarkEnd w:id="912"/>
      <w:bookmarkEnd w:id="913"/>
      <w:bookmarkEnd w:id="914"/>
      <w:bookmarkEnd w:id="915"/>
      <w:bookmarkEnd w:id="916"/>
      <w:bookmarkEnd w:id="917"/>
      <w:bookmarkEnd w:id="918"/>
    </w:p>
    <w:p w14:paraId="08CAD9D1" w14:textId="77777777" w:rsidR="00E92CBF" w:rsidRPr="00F11966" w:rsidRDefault="00E92CBF" w:rsidP="00E92CBF">
      <w:r w:rsidRPr="00F11966">
        <w:t>This enumeration is defined in the same way as the "ScheduledCommunicationType" enumeration, but with the OpenAPI "nullable: true" property.</w:t>
      </w:r>
    </w:p>
    <w:p w14:paraId="6912E843" w14:textId="77777777" w:rsidR="00E92CBF" w:rsidRPr="00F11966" w:rsidRDefault="00E92CBF" w:rsidP="00E92CBF"/>
    <w:p w14:paraId="15653B2B" w14:textId="77777777" w:rsidR="00E92CBF" w:rsidRPr="00F11966" w:rsidRDefault="00E92CBF" w:rsidP="00D362EB">
      <w:pPr>
        <w:pStyle w:val="Heading4"/>
      </w:pPr>
      <w:bookmarkStart w:id="919" w:name="_Toc24925835"/>
      <w:bookmarkStart w:id="920" w:name="_Toc24926013"/>
      <w:bookmarkStart w:id="921" w:name="_Toc24926189"/>
      <w:bookmarkStart w:id="922" w:name="_Toc33964042"/>
      <w:bookmarkStart w:id="923" w:name="_Toc33980798"/>
      <w:bookmarkStart w:id="924" w:name="_Toc36462599"/>
      <w:bookmarkStart w:id="925" w:name="_Toc36462795"/>
      <w:bookmarkStart w:id="926" w:name="_Toc43026034"/>
      <w:bookmarkStart w:id="927" w:name="_Toc49763568"/>
      <w:bookmarkStart w:id="928" w:name="_Toc56754264"/>
      <w:bookmarkStart w:id="929" w:name="_Toc88743031"/>
      <w:bookmarkStart w:id="930" w:name="_Toc90649843"/>
      <w:r w:rsidRPr="00F11966">
        <w:t>5.4.3.25</w:t>
      </w:r>
      <w:r w:rsidRPr="00F11966">
        <w:tab/>
        <w:t>Enumeration: TrafficProfile</w:t>
      </w:r>
      <w:bookmarkEnd w:id="919"/>
      <w:bookmarkEnd w:id="920"/>
      <w:bookmarkEnd w:id="921"/>
      <w:bookmarkEnd w:id="922"/>
      <w:bookmarkEnd w:id="923"/>
      <w:bookmarkEnd w:id="924"/>
      <w:bookmarkEnd w:id="925"/>
      <w:bookmarkEnd w:id="926"/>
      <w:bookmarkEnd w:id="927"/>
      <w:bookmarkEnd w:id="928"/>
      <w:bookmarkEnd w:id="929"/>
      <w:bookmarkEnd w:id="930"/>
    </w:p>
    <w:p w14:paraId="679B9884" w14:textId="77777777" w:rsidR="00E92CBF" w:rsidRPr="00F11966" w:rsidRDefault="00E92CBF" w:rsidP="00E92CBF">
      <w:pPr>
        <w:pStyle w:val="TH"/>
      </w:pPr>
      <w:r w:rsidRPr="00F11966">
        <w:t>Table 5.4.3.25-1: Enumeration TrafficProfile</w:t>
      </w:r>
    </w:p>
    <w:tbl>
      <w:tblPr>
        <w:tblW w:w="4650" w:type="pct"/>
        <w:tblCellMar>
          <w:left w:w="0" w:type="dxa"/>
          <w:right w:w="0" w:type="dxa"/>
        </w:tblCellMar>
        <w:tblLook w:val="04A0" w:firstRow="1" w:lastRow="0" w:firstColumn="1" w:lastColumn="0" w:noHBand="0" w:noVBand="1"/>
      </w:tblPr>
      <w:tblGrid>
        <w:gridCol w:w="3703"/>
        <w:gridCol w:w="5245"/>
      </w:tblGrid>
      <w:tr w:rsidR="00E92CBF" w:rsidRPr="00F11966" w14:paraId="671C240D" w14:textId="77777777" w:rsidTr="00AA7DB8">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736ED1F" w14:textId="77777777" w:rsidR="00E92CBF" w:rsidRPr="00F11966" w:rsidRDefault="00E92CBF" w:rsidP="00AA7DB8">
            <w:pPr>
              <w:pStyle w:val="TAH"/>
            </w:pPr>
            <w:r w:rsidRPr="00F11966">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133B10D" w14:textId="77777777" w:rsidR="00E92CBF" w:rsidRPr="00F11966" w:rsidRDefault="00E92CBF" w:rsidP="00AA7DB8">
            <w:pPr>
              <w:pStyle w:val="TAH"/>
            </w:pPr>
            <w:r w:rsidRPr="00F11966">
              <w:t>Description</w:t>
            </w:r>
          </w:p>
        </w:tc>
      </w:tr>
      <w:tr w:rsidR="00E92CBF" w:rsidRPr="00F11966" w14:paraId="5B6481B0"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D9FE8F4" w14:textId="77777777" w:rsidR="00E92CBF" w:rsidRPr="00F11966" w:rsidRDefault="00E92CBF" w:rsidP="00AA7DB8">
            <w:pPr>
              <w:pStyle w:val="TAL"/>
            </w:pPr>
            <w:r w:rsidRPr="00F11966">
              <w:rPr>
                <w:lang w:eastAsia="zh-CN"/>
              </w:rPr>
              <w:t>"</w:t>
            </w:r>
            <w:r w:rsidRPr="00F11966">
              <w:t>SINGLE_TRANS_UL</w:t>
            </w:r>
            <w:r w:rsidRPr="00F11966">
              <w:rPr>
                <w:lang w:eastAsia="zh-CN"/>
              </w:rPr>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AB8B780" w14:textId="77777777" w:rsidR="00E92CBF" w:rsidRPr="00F11966" w:rsidRDefault="00E92CBF" w:rsidP="00AA7DB8">
            <w:pPr>
              <w:pStyle w:val="TAL"/>
            </w:pPr>
            <w:r w:rsidRPr="00F11966">
              <w:t>Uplink single packet transmission.</w:t>
            </w:r>
          </w:p>
        </w:tc>
      </w:tr>
      <w:tr w:rsidR="00E92CBF" w:rsidRPr="00F11966" w14:paraId="31E5DFD7"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9D03520" w14:textId="77777777" w:rsidR="00E92CBF" w:rsidRPr="00F11966" w:rsidRDefault="00E92CBF" w:rsidP="00AA7DB8">
            <w:pPr>
              <w:pStyle w:val="TAL"/>
            </w:pPr>
            <w:r w:rsidRPr="00F11966">
              <w:t>"SINGLE_TRANS_DL"</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392CD98" w14:textId="77777777" w:rsidR="00E92CBF" w:rsidRPr="00F11966" w:rsidRDefault="00E92CBF" w:rsidP="00AA7DB8">
            <w:pPr>
              <w:pStyle w:val="TAL"/>
            </w:pPr>
            <w:r w:rsidRPr="00F11966">
              <w:t>Downlink single packet transmission.</w:t>
            </w:r>
          </w:p>
        </w:tc>
      </w:tr>
      <w:tr w:rsidR="00E92CBF" w:rsidRPr="00F11966" w14:paraId="3FC50858"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AC9079B" w14:textId="77777777" w:rsidR="00E92CBF" w:rsidRPr="00F11966" w:rsidRDefault="00E92CBF" w:rsidP="00AA7DB8">
            <w:pPr>
              <w:pStyle w:val="TAL"/>
            </w:pPr>
            <w:r w:rsidRPr="00F11966">
              <w:t>"DUAL_TRANS_UL_FIRST"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D35B09A" w14:textId="77777777" w:rsidR="00E92CBF" w:rsidRPr="00F11966" w:rsidRDefault="00E92CBF" w:rsidP="00AA7DB8">
            <w:pPr>
              <w:pStyle w:val="TAL"/>
            </w:pPr>
            <w:r w:rsidRPr="00F11966">
              <w:t>Dual packet transmission, firstly uplink packet transmission with subsequent downlink packet transmission.</w:t>
            </w:r>
          </w:p>
        </w:tc>
      </w:tr>
      <w:tr w:rsidR="00E92CBF" w:rsidRPr="00F11966" w14:paraId="5A8DF596"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4DDF050" w14:textId="77777777" w:rsidR="00E92CBF" w:rsidRPr="00F11966" w:rsidRDefault="00E92CBF" w:rsidP="00AA7DB8">
            <w:pPr>
              <w:pStyle w:val="TAL"/>
            </w:pPr>
            <w:r w:rsidRPr="00F11966">
              <w:t>"DUAL_TRANS_DL_FIRST"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158E675" w14:textId="77777777" w:rsidR="00E92CBF" w:rsidRPr="00F11966" w:rsidRDefault="00E92CBF" w:rsidP="00AA7DB8">
            <w:pPr>
              <w:pStyle w:val="TAL"/>
            </w:pPr>
            <w:r w:rsidRPr="00F11966">
              <w:t>Dual packet transmission, firstly downlink packet transmission with subsequent uplink packet transmission.</w:t>
            </w:r>
          </w:p>
        </w:tc>
      </w:tr>
      <w:tr w:rsidR="00E92CBF" w:rsidRPr="00F11966" w14:paraId="1E1D9B84"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3136897" w14:textId="77777777" w:rsidR="00E92CBF" w:rsidRPr="00F11966" w:rsidRDefault="00E92CBF" w:rsidP="00AA7DB8">
            <w:pPr>
              <w:pStyle w:val="TAL"/>
            </w:pPr>
            <w:r w:rsidRPr="00F11966">
              <w:t>"MULTI_TRANS"</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AA02E50" w14:textId="77777777" w:rsidR="00E92CBF" w:rsidRPr="00F11966" w:rsidRDefault="00E92CBF" w:rsidP="00AA7DB8">
            <w:pPr>
              <w:pStyle w:val="TAL"/>
            </w:pPr>
            <w:r w:rsidRPr="00F11966">
              <w:t>Multiple packet transmission.</w:t>
            </w:r>
          </w:p>
        </w:tc>
      </w:tr>
    </w:tbl>
    <w:p w14:paraId="70E3D25E" w14:textId="77777777" w:rsidR="00E92CBF" w:rsidRPr="00F11966" w:rsidRDefault="00E92CBF" w:rsidP="00E92CBF"/>
    <w:p w14:paraId="6F0A61EC" w14:textId="77777777" w:rsidR="00E92CBF" w:rsidRPr="00F11966" w:rsidRDefault="00E92CBF" w:rsidP="00D362EB">
      <w:pPr>
        <w:pStyle w:val="Heading4"/>
      </w:pPr>
      <w:bookmarkStart w:id="931" w:name="_Toc24925836"/>
      <w:bookmarkStart w:id="932" w:name="_Toc24926014"/>
      <w:bookmarkStart w:id="933" w:name="_Toc24926190"/>
      <w:bookmarkStart w:id="934" w:name="_Toc33964043"/>
      <w:bookmarkStart w:id="935" w:name="_Toc33980799"/>
      <w:bookmarkStart w:id="936" w:name="_Toc36462600"/>
      <w:bookmarkStart w:id="937" w:name="_Toc36462796"/>
      <w:bookmarkStart w:id="938" w:name="_Toc43026035"/>
      <w:bookmarkStart w:id="939" w:name="_Toc49763569"/>
      <w:bookmarkStart w:id="940" w:name="_Toc56754265"/>
      <w:bookmarkStart w:id="941" w:name="_Toc88743032"/>
      <w:bookmarkStart w:id="942" w:name="_Toc90649844"/>
      <w:r w:rsidRPr="00F11966">
        <w:t>5.4.3.26</w:t>
      </w:r>
      <w:r w:rsidRPr="00F11966">
        <w:tab/>
        <w:t>Enumeration: TrafficProfileRm</w:t>
      </w:r>
      <w:bookmarkEnd w:id="931"/>
      <w:bookmarkEnd w:id="932"/>
      <w:bookmarkEnd w:id="933"/>
      <w:bookmarkEnd w:id="934"/>
      <w:bookmarkEnd w:id="935"/>
      <w:bookmarkEnd w:id="936"/>
      <w:bookmarkEnd w:id="937"/>
      <w:bookmarkEnd w:id="938"/>
      <w:bookmarkEnd w:id="939"/>
      <w:bookmarkEnd w:id="940"/>
      <w:bookmarkEnd w:id="941"/>
      <w:bookmarkEnd w:id="942"/>
    </w:p>
    <w:p w14:paraId="7C5B8BA6" w14:textId="77777777" w:rsidR="00E92CBF" w:rsidRPr="00F11966" w:rsidRDefault="00E92CBF" w:rsidP="00E92CBF">
      <w:r w:rsidRPr="00F11966">
        <w:t>This enumeration is defined in the same way as the "TrafficProfile" enumeration, but with the OpenAPI "nullable: true" property.</w:t>
      </w:r>
    </w:p>
    <w:p w14:paraId="5F095551" w14:textId="77777777" w:rsidR="00E92CBF" w:rsidRPr="00F11966" w:rsidRDefault="00E92CBF" w:rsidP="00E92CBF">
      <w:pPr>
        <w:rPr>
          <w:lang w:val="en-US"/>
        </w:rPr>
      </w:pPr>
    </w:p>
    <w:p w14:paraId="041AE191" w14:textId="77777777" w:rsidR="00E92CBF" w:rsidRPr="00F11966" w:rsidRDefault="00E92CBF" w:rsidP="00D362EB">
      <w:pPr>
        <w:pStyle w:val="Heading4"/>
      </w:pPr>
      <w:bookmarkStart w:id="943" w:name="_Toc33964044"/>
      <w:bookmarkStart w:id="944" w:name="_Toc33980800"/>
      <w:bookmarkStart w:id="945" w:name="_Toc36462601"/>
      <w:bookmarkStart w:id="946" w:name="_Toc36462797"/>
      <w:bookmarkStart w:id="947" w:name="_Toc43026036"/>
      <w:bookmarkStart w:id="948" w:name="_Toc49763570"/>
      <w:bookmarkStart w:id="949" w:name="_Toc56754266"/>
      <w:bookmarkStart w:id="950" w:name="_Toc88743033"/>
      <w:bookmarkStart w:id="951" w:name="_Toc90649845"/>
      <w:r w:rsidRPr="00F11966">
        <w:t>5.4.3.27</w:t>
      </w:r>
      <w:r w:rsidRPr="00F11966">
        <w:tab/>
        <w:t>Enumeration: LcsServiceAuth</w:t>
      </w:r>
      <w:bookmarkEnd w:id="943"/>
      <w:bookmarkEnd w:id="944"/>
      <w:bookmarkEnd w:id="945"/>
      <w:bookmarkEnd w:id="946"/>
      <w:bookmarkEnd w:id="947"/>
      <w:bookmarkEnd w:id="948"/>
      <w:bookmarkEnd w:id="949"/>
      <w:bookmarkEnd w:id="950"/>
      <w:bookmarkEnd w:id="951"/>
    </w:p>
    <w:p w14:paraId="164C22B0" w14:textId="77777777" w:rsidR="00E92CBF" w:rsidRPr="00F11966" w:rsidRDefault="00E92CBF" w:rsidP="00E92CBF">
      <w:pPr>
        <w:pStyle w:val="TH"/>
      </w:pPr>
      <w:r w:rsidRPr="00F11966">
        <w:t>Table 5.4.3.27-1: Enumeration LcsServiceAuth</w:t>
      </w:r>
    </w:p>
    <w:tbl>
      <w:tblPr>
        <w:tblW w:w="4650" w:type="pct"/>
        <w:tblCellMar>
          <w:left w:w="0" w:type="dxa"/>
          <w:right w:w="0" w:type="dxa"/>
        </w:tblCellMar>
        <w:tblLook w:val="04A0" w:firstRow="1" w:lastRow="0" w:firstColumn="1" w:lastColumn="0" w:noHBand="0" w:noVBand="1"/>
      </w:tblPr>
      <w:tblGrid>
        <w:gridCol w:w="4555"/>
        <w:gridCol w:w="4393"/>
      </w:tblGrid>
      <w:tr w:rsidR="00E92CBF" w:rsidRPr="00F11966" w14:paraId="37D62474" w14:textId="77777777" w:rsidTr="006E5165">
        <w:tc>
          <w:tcPr>
            <w:tcW w:w="2484"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1DB7775" w14:textId="77777777" w:rsidR="00E92CBF" w:rsidRPr="00F11966" w:rsidRDefault="00E92CBF" w:rsidP="00AA7DB8">
            <w:pPr>
              <w:pStyle w:val="TAH"/>
            </w:pPr>
            <w:r w:rsidRPr="00F11966">
              <w:t>Enumeration value</w:t>
            </w:r>
          </w:p>
        </w:tc>
        <w:tc>
          <w:tcPr>
            <w:tcW w:w="2516"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B827BD9" w14:textId="77777777" w:rsidR="00E92CBF" w:rsidRPr="00F11966" w:rsidRDefault="00E92CBF" w:rsidP="00AA7DB8">
            <w:pPr>
              <w:pStyle w:val="TAH"/>
            </w:pPr>
            <w:r w:rsidRPr="00F11966">
              <w:t>Description</w:t>
            </w:r>
          </w:p>
        </w:tc>
      </w:tr>
      <w:tr w:rsidR="00E92CBF" w:rsidRPr="00F11966" w14:paraId="25DE1A09" w14:textId="77777777" w:rsidTr="006E5165">
        <w:tc>
          <w:tcPr>
            <w:tcW w:w="248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D4140D8" w14:textId="77777777" w:rsidR="00E92CBF" w:rsidRPr="00F11966" w:rsidRDefault="00E92CBF" w:rsidP="00AA7DB8">
            <w:pPr>
              <w:pStyle w:val="TAL"/>
            </w:pPr>
            <w:r w:rsidRPr="00F11966">
              <w:t>"LOCATION_ALLOWED_WITH_NOTIFICATION"</w:t>
            </w:r>
          </w:p>
        </w:tc>
        <w:tc>
          <w:tcPr>
            <w:tcW w:w="251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B617BFB" w14:textId="77777777" w:rsidR="00E92CBF" w:rsidRPr="00F11966" w:rsidRDefault="00E92CBF" w:rsidP="00AA7DB8">
            <w:pPr>
              <w:pStyle w:val="TAL"/>
            </w:pPr>
            <w:r w:rsidRPr="00F11966">
              <w:t>Location allowed with notification</w:t>
            </w:r>
          </w:p>
        </w:tc>
      </w:tr>
      <w:tr w:rsidR="00E92CBF" w:rsidRPr="00F11966" w14:paraId="30788947" w14:textId="77777777" w:rsidTr="006E5165">
        <w:tc>
          <w:tcPr>
            <w:tcW w:w="248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4999A8B" w14:textId="77777777" w:rsidR="00E92CBF" w:rsidRPr="00F11966" w:rsidRDefault="00E92CBF" w:rsidP="00AA7DB8">
            <w:pPr>
              <w:pStyle w:val="TAL"/>
            </w:pPr>
            <w:r w:rsidRPr="00F11966">
              <w:t>"LOCATION_ALLOWED_WITHOUT_NOTIFICATION"</w:t>
            </w:r>
          </w:p>
        </w:tc>
        <w:tc>
          <w:tcPr>
            <w:tcW w:w="251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3CAA715" w14:textId="77777777" w:rsidR="00E92CBF" w:rsidRPr="00F11966" w:rsidRDefault="00E92CBF" w:rsidP="00AA7DB8">
            <w:pPr>
              <w:pStyle w:val="TAL"/>
            </w:pPr>
            <w:r w:rsidRPr="00F11966">
              <w:t>Location allowed without notification</w:t>
            </w:r>
          </w:p>
        </w:tc>
      </w:tr>
      <w:tr w:rsidR="00E92CBF" w:rsidRPr="00F11966" w14:paraId="798F861D" w14:textId="77777777" w:rsidTr="006E5165">
        <w:tc>
          <w:tcPr>
            <w:tcW w:w="248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B37288F" w14:textId="77777777" w:rsidR="00E92CBF" w:rsidRPr="00F11966" w:rsidRDefault="00E92CBF" w:rsidP="00AA7DB8">
            <w:pPr>
              <w:pStyle w:val="TAL"/>
            </w:pPr>
            <w:r w:rsidRPr="00F11966">
              <w:t>"LOCATION_ALLOWED_WITHOUT_RESPONSE"</w:t>
            </w:r>
          </w:p>
        </w:tc>
        <w:tc>
          <w:tcPr>
            <w:tcW w:w="251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E1BBF88" w14:textId="77777777" w:rsidR="00E92CBF" w:rsidRPr="00F11966" w:rsidRDefault="00E92CBF" w:rsidP="00AA7DB8">
            <w:pPr>
              <w:pStyle w:val="TAL"/>
            </w:pPr>
            <w:r w:rsidRPr="00F11966">
              <w:t>Location with notification and privacy verification; location allowed if no response</w:t>
            </w:r>
          </w:p>
        </w:tc>
      </w:tr>
      <w:tr w:rsidR="00E92CBF" w:rsidRPr="00F11966" w14:paraId="258CA98B" w14:textId="77777777" w:rsidTr="006E5165">
        <w:tc>
          <w:tcPr>
            <w:tcW w:w="248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2191234" w14:textId="77777777" w:rsidR="00E92CBF" w:rsidRPr="00F11966" w:rsidRDefault="00E92CBF" w:rsidP="00AA7DB8">
            <w:pPr>
              <w:pStyle w:val="TAL"/>
            </w:pPr>
            <w:r w:rsidRPr="00F11966">
              <w:t>"LOCATION_RESTRICTED_WITHOUT_RESPONSE"</w:t>
            </w:r>
          </w:p>
        </w:tc>
        <w:tc>
          <w:tcPr>
            <w:tcW w:w="251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6DC1E8B" w14:textId="77777777" w:rsidR="00E92CBF" w:rsidRPr="00F11966" w:rsidRDefault="00E92CBF" w:rsidP="00AA7DB8">
            <w:pPr>
              <w:pStyle w:val="TAL"/>
            </w:pPr>
            <w:r w:rsidRPr="00F11966">
              <w:t>Location with notification and privacy verification; location restricted if no response</w:t>
            </w:r>
          </w:p>
        </w:tc>
      </w:tr>
      <w:tr w:rsidR="00E92CBF" w:rsidRPr="00F11966" w14:paraId="560DFAA9" w14:textId="77777777" w:rsidTr="006E5165">
        <w:tc>
          <w:tcPr>
            <w:tcW w:w="248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050F451" w14:textId="77777777" w:rsidR="00E92CBF" w:rsidRPr="00F11966" w:rsidRDefault="00E92CBF" w:rsidP="00AA7DB8">
            <w:pPr>
              <w:pStyle w:val="TAL"/>
            </w:pPr>
            <w:r w:rsidRPr="00F11966">
              <w:rPr>
                <w:rFonts w:hint="eastAsia"/>
                <w:lang w:eastAsia="zh-CN"/>
              </w:rPr>
              <w:t>"</w:t>
            </w:r>
            <w:r w:rsidRPr="00F11966">
              <w:t>NOTIFICATION_ONLY</w:t>
            </w:r>
            <w:r w:rsidRPr="00F11966">
              <w:rPr>
                <w:lang w:eastAsia="zh-CN"/>
              </w:rPr>
              <w:t>"</w:t>
            </w:r>
          </w:p>
        </w:tc>
        <w:tc>
          <w:tcPr>
            <w:tcW w:w="251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CB99174" w14:textId="77777777" w:rsidR="00E92CBF" w:rsidRPr="00F11966" w:rsidRDefault="00E92CBF" w:rsidP="00AA7DB8">
            <w:pPr>
              <w:pStyle w:val="TAL"/>
            </w:pPr>
            <w:r w:rsidRPr="00F11966">
              <w:t>Notification only</w:t>
            </w:r>
          </w:p>
        </w:tc>
      </w:tr>
      <w:tr w:rsidR="00E92CBF" w:rsidRPr="00F11966" w14:paraId="37B1D06E" w14:textId="77777777" w:rsidTr="006E5165">
        <w:tc>
          <w:tcPr>
            <w:tcW w:w="248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1561855" w14:textId="77777777" w:rsidR="00E92CBF" w:rsidRPr="00F11966" w:rsidRDefault="00E92CBF" w:rsidP="00AA7DB8">
            <w:pPr>
              <w:pStyle w:val="TAL"/>
            </w:pPr>
            <w:r w:rsidRPr="00F11966">
              <w:rPr>
                <w:rFonts w:hint="eastAsia"/>
                <w:lang w:eastAsia="zh-CN"/>
              </w:rPr>
              <w:t>"</w:t>
            </w:r>
            <w:r w:rsidRPr="00F11966">
              <w:t>NOTIFICATION_AND_VERIFICATION_ONLY</w:t>
            </w:r>
            <w:r w:rsidRPr="00F11966">
              <w:rPr>
                <w:lang w:eastAsia="zh-CN"/>
              </w:rPr>
              <w:t>"</w:t>
            </w:r>
          </w:p>
        </w:tc>
        <w:tc>
          <w:tcPr>
            <w:tcW w:w="251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EF06726" w14:textId="77777777" w:rsidR="00E92CBF" w:rsidRPr="00F11966" w:rsidRDefault="00E92CBF" w:rsidP="00AA7DB8">
            <w:pPr>
              <w:pStyle w:val="TAL"/>
            </w:pPr>
            <w:r w:rsidRPr="00F11966">
              <w:rPr>
                <w:lang w:eastAsia="zh-CN"/>
              </w:rPr>
              <w:t>Notification and privacy verification only</w:t>
            </w:r>
          </w:p>
        </w:tc>
      </w:tr>
    </w:tbl>
    <w:p w14:paraId="3B95EB92" w14:textId="77777777" w:rsidR="00E92CBF" w:rsidRPr="00F11966" w:rsidRDefault="00E92CBF" w:rsidP="00E92CBF">
      <w:pPr>
        <w:rPr>
          <w:lang w:val="en-US"/>
        </w:rPr>
      </w:pPr>
    </w:p>
    <w:p w14:paraId="017B1131" w14:textId="77777777" w:rsidR="00E92CBF" w:rsidRPr="00F11966" w:rsidRDefault="00E92CBF" w:rsidP="00D362EB">
      <w:pPr>
        <w:pStyle w:val="Heading4"/>
      </w:pPr>
      <w:bookmarkStart w:id="952" w:name="_Toc20148658"/>
      <w:bookmarkStart w:id="953" w:name="_Toc33964045"/>
      <w:bookmarkStart w:id="954" w:name="_Toc33980801"/>
      <w:bookmarkStart w:id="955" w:name="_Toc36462602"/>
      <w:bookmarkStart w:id="956" w:name="_Toc36462798"/>
      <w:bookmarkStart w:id="957" w:name="_Toc43026037"/>
      <w:bookmarkStart w:id="958" w:name="_Toc49763571"/>
      <w:bookmarkStart w:id="959" w:name="_Toc56754267"/>
      <w:bookmarkStart w:id="960" w:name="_Toc88743034"/>
      <w:bookmarkStart w:id="961" w:name="_Toc90649846"/>
      <w:r w:rsidRPr="00F11966">
        <w:t>5.4.3.28</w:t>
      </w:r>
      <w:r w:rsidRPr="00F11966">
        <w:tab/>
        <w:t xml:space="preserve">Enumeration: </w:t>
      </w:r>
      <w:bookmarkEnd w:id="952"/>
      <w:r w:rsidRPr="00F11966">
        <w:t>UeAuth</w:t>
      </w:r>
      <w:bookmarkEnd w:id="953"/>
      <w:bookmarkEnd w:id="954"/>
      <w:bookmarkEnd w:id="955"/>
      <w:bookmarkEnd w:id="956"/>
      <w:bookmarkEnd w:id="957"/>
      <w:bookmarkEnd w:id="958"/>
      <w:bookmarkEnd w:id="959"/>
      <w:bookmarkEnd w:id="960"/>
      <w:bookmarkEnd w:id="961"/>
    </w:p>
    <w:p w14:paraId="694F2D69" w14:textId="77777777" w:rsidR="00E92CBF" w:rsidRPr="00F11966" w:rsidRDefault="00E92CBF" w:rsidP="00E92CBF">
      <w:pPr>
        <w:pStyle w:val="TH"/>
      </w:pPr>
      <w:r w:rsidRPr="00F11966">
        <w:t>Table 5.4.3.28-1: Enumeration UeAuth</w:t>
      </w:r>
    </w:p>
    <w:tbl>
      <w:tblPr>
        <w:tblW w:w="4650" w:type="pct"/>
        <w:tblCellMar>
          <w:left w:w="0" w:type="dxa"/>
          <w:right w:w="0" w:type="dxa"/>
        </w:tblCellMar>
        <w:tblLook w:val="04A0" w:firstRow="1" w:lastRow="0" w:firstColumn="1" w:lastColumn="0" w:noHBand="0" w:noVBand="1"/>
      </w:tblPr>
      <w:tblGrid>
        <w:gridCol w:w="3703"/>
        <w:gridCol w:w="5245"/>
      </w:tblGrid>
      <w:tr w:rsidR="00E92CBF" w:rsidRPr="00F11966" w14:paraId="22B42BCD" w14:textId="77777777" w:rsidTr="00AA7DB8">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D8E0038" w14:textId="77777777" w:rsidR="00E92CBF" w:rsidRPr="00F11966" w:rsidRDefault="00E92CBF" w:rsidP="00AA7DB8">
            <w:pPr>
              <w:pStyle w:val="TAH"/>
            </w:pPr>
            <w:r w:rsidRPr="00F11966">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BAB38EF" w14:textId="77777777" w:rsidR="00E92CBF" w:rsidRPr="00F11966" w:rsidRDefault="00E92CBF" w:rsidP="00AA7DB8">
            <w:pPr>
              <w:pStyle w:val="TAH"/>
            </w:pPr>
            <w:r w:rsidRPr="00F11966">
              <w:t>Description</w:t>
            </w:r>
          </w:p>
        </w:tc>
      </w:tr>
      <w:tr w:rsidR="00E92CBF" w:rsidRPr="00F11966" w14:paraId="628C1863"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5011E6D" w14:textId="77777777" w:rsidR="00E92CBF" w:rsidRPr="00F11966" w:rsidRDefault="00E92CBF" w:rsidP="00AA7DB8">
            <w:pPr>
              <w:pStyle w:val="TAL"/>
            </w:pPr>
            <w:r w:rsidRPr="00F11966">
              <w:rPr>
                <w:lang w:eastAsia="zh-CN"/>
              </w:rPr>
              <w:t>"</w:t>
            </w:r>
            <w:r w:rsidRPr="00F11966">
              <w:rPr>
                <w:snapToGrid w:val="0"/>
              </w:rPr>
              <w:t>AUTHORIZED</w:t>
            </w:r>
            <w:r w:rsidRPr="00F11966">
              <w:rPr>
                <w:lang w:eastAsia="zh-CN"/>
              </w:rPr>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6F93C53" w14:textId="77777777" w:rsidR="00E92CBF" w:rsidRPr="00F11966" w:rsidRDefault="00E92CBF" w:rsidP="00AA7DB8">
            <w:pPr>
              <w:pStyle w:val="TAL"/>
            </w:pPr>
            <w:r w:rsidRPr="00F11966">
              <w:rPr>
                <w:rFonts w:hint="eastAsia"/>
                <w:lang w:eastAsia="zh-CN"/>
              </w:rPr>
              <w:t>Indicate</w:t>
            </w:r>
            <w:r w:rsidRPr="00F11966">
              <w:rPr>
                <w:lang w:eastAsia="zh-CN"/>
              </w:rPr>
              <w:t>s</w:t>
            </w:r>
            <w:r w:rsidRPr="00F11966">
              <w:rPr>
                <w:rFonts w:hint="eastAsia"/>
                <w:lang w:eastAsia="zh-CN"/>
              </w:rPr>
              <w:t xml:space="preserve"> that the UE </w:t>
            </w:r>
            <w:r w:rsidRPr="00F11966">
              <w:rPr>
                <w:lang w:eastAsia="zh-CN"/>
              </w:rPr>
              <w:t>is authorized</w:t>
            </w:r>
            <w:r w:rsidRPr="00F11966">
              <w:rPr>
                <w:rFonts w:hint="eastAsia"/>
                <w:lang w:eastAsia="zh-CN"/>
              </w:rPr>
              <w:t>.</w:t>
            </w:r>
          </w:p>
        </w:tc>
      </w:tr>
      <w:tr w:rsidR="00E92CBF" w:rsidRPr="00F11966" w14:paraId="25FC200D"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3907ECF" w14:textId="77777777" w:rsidR="00E92CBF" w:rsidRPr="00F11966" w:rsidRDefault="00E92CBF" w:rsidP="00AA7DB8">
            <w:pPr>
              <w:pStyle w:val="TAL"/>
            </w:pPr>
            <w:r w:rsidRPr="00F11966">
              <w:t>"NOT</w:t>
            </w:r>
            <w:r w:rsidRPr="00F11966">
              <w:rPr>
                <w:rFonts w:hint="eastAsia"/>
                <w:lang w:eastAsia="zh-CN"/>
              </w:rPr>
              <w:t>_</w:t>
            </w:r>
            <w:r w:rsidRPr="00F11966">
              <w:rPr>
                <w:snapToGrid w:val="0"/>
              </w:rPr>
              <w:t>AUTHORIZED</w:t>
            </w:r>
            <w:r w:rsidRPr="00F11966">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95D93CE" w14:textId="77777777" w:rsidR="00E92CBF" w:rsidRPr="00F11966" w:rsidRDefault="00E92CBF" w:rsidP="00AA7DB8">
            <w:pPr>
              <w:pStyle w:val="TAL"/>
            </w:pPr>
            <w:r w:rsidRPr="00F11966">
              <w:rPr>
                <w:rFonts w:hint="eastAsia"/>
                <w:lang w:eastAsia="zh-CN"/>
              </w:rPr>
              <w:t>Indicate</w:t>
            </w:r>
            <w:r w:rsidRPr="00F11966">
              <w:rPr>
                <w:lang w:eastAsia="zh-CN"/>
              </w:rPr>
              <w:t>s</w:t>
            </w:r>
            <w:r w:rsidRPr="00F11966">
              <w:rPr>
                <w:rFonts w:hint="eastAsia"/>
                <w:lang w:eastAsia="zh-CN"/>
              </w:rPr>
              <w:t xml:space="preserve"> that the UE </w:t>
            </w:r>
            <w:r w:rsidRPr="00F11966">
              <w:rPr>
                <w:lang w:eastAsia="zh-CN"/>
              </w:rPr>
              <w:t>is not authorized</w:t>
            </w:r>
            <w:r w:rsidRPr="00F11966">
              <w:rPr>
                <w:rFonts w:hint="eastAsia"/>
                <w:lang w:eastAsia="zh-CN"/>
              </w:rPr>
              <w:t>.</w:t>
            </w:r>
          </w:p>
        </w:tc>
      </w:tr>
    </w:tbl>
    <w:p w14:paraId="546660DF" w14:textId="77777777" w:rsidR="00E92CBF" w:rsidRPr="00F11966" w:rsidRDefault="00E92CBF" w:rsidP="00E92CBF"/>
    <w:p w14:paraId="769F3628" w14:textId="77777777" w:rsidR="00E92CBF" w:rsidRPr="00F11966" w:rsidRDefault="00E92CBF" w:rsidP="00D362EB">
      <w:pPr>
        <w:pStyle w:val="Heading4"/>
      </w:pPr>
      <w:bookmarkStart w:id="962" w:name="_Toc33964046"/>
      <w:bookmarkStart w:id="963" w:name="_Toc33980802"/>
      <w:bookmarkStart w:id="964" w:name="_Toc36462603"/>
      <w:bookmarkStart w:id="965" w:name="_Toc36462799"/>
      <w:bookmarkStart w:id="966" w:name="_Toc43026038"/>
      <w:bookmarkStart w:id="967" w:name="_Toc49763572"/>
      <w:bookmarkStart w:id="968" w:name="_Toc56754268"/>
      <w:bookmarkStart w:id="969" w:name="_Toc88743035"/>
      <w:bookmarkStart w:id="970" w:name="_Toc90649847"/>
      <w:r w:rsidRPr="00F11966">
        <w:lastRenderedPageBreak/>
        <w:t>5.4.3.29</w:t>
      </w:r>
      <w:r w:rsidRPr="00F11966">
        <w:tab/>
        <w:t xml:space="preserve">Enumeration: </w:t>
      </w:r>
      <w:r w:rsidRPr="00F11966">
        <w:rPr>
          <w:noProof/>
          <w:lang w:eastAsia="zh-CN"/>
        </w:rPr>
        <w:t>DlDataDeliveryStatus</w:t>
      </w:r>
      <w:bookmarkEnd w:id="962"/>
      <w:bookmarkEnd w:id="963"/>
      <w:bookmarkEnd w:id="964"/>
      <w:bookmarkEnd w:id="965"/>
      <w:bookmarkEnd w:id="966"/>
      <w:bookmarkEnd w:id="967"/>
      <w:bookmarkEnd w:id="968"/>
      <w:bookmarkEnd w:id="969"/>
      <w:bookmarkEnd w:id="970"/>
    </w:p>
    <w:p w14:paraId="54ED92FE" w14:textId="77777777" w:rsidR="00E92CBF" w:rsidRPr="00F11966" w:rsidRDefault="00E92CBF" w:rsidP="00E92CBF">
      <w:pPr>
        <w:pStyle w:val="TH"/>
      </w:pPr>
      <w:r w:rsidRPr="00F11966">
        <w:t xml:space="preserve">Table 5.4.3.29-1: Enumeration </w:t>
      </w:r>
      <w:r w:rsidRPr="00F11966">
        <w:rPr>
          <w:noProof/>
        </w:rPr>
        <w:t>DddStatus</w:t>
      </w:r>
    </w:p>
    <w:tbl>
      <w:tblPr>
        <w:tblW w:w="4650" w:type="pct"/>
        <w:tblCellMar>
          <w:left w:w="0" w:type="dxa"/>
          <w:right w:w="0" w:type="dxa"/>
        </w:tblCellMar>
        <w:tblLook w:val="04A0" w:firstRow="1" w:lastRow="0" w:firstColumn="1" w:lastColumn="0" w:noHBand="0" w:noVBand="1"/>
      </w:tblPr>
      <w:tblGrid>
        <w:gridCol w:w="3703"/>
        <w:gridCol w:w="5245"/>
      </w:tblGrid>
      <w:tr w:rsidR="00E92CBF" w:rsidRPr="00F11966" w14:paraId="61BDDACD" w14:textId="77777777" w:rsidTr="00AA7DB8">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92CFADB" w14:textId="77777777" w:rsidR="00E92CBF" w:rsidRPr="00F11966" w:rsidRDefault="00E92CBF" w:rsidP="00AA7DB8">
            <w:pPr>
              <w:pStyle w:val="TAH"/>
            </w:pPr>
            <w:r w:rsidRPr="00F11966">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DA08292" w14:textId="77777777" w:rsidR="00E92CBF" w:rsidRPr="00F11966" w:rsidRDefault="00E92CBF" w:rsidP="00AA7DB8">
            <w:pPr>
              <w:pStyle w:val="TAH"/>
            </w:pPr>
            <w:r w:rsidRPr="00F11966">
              <w:t>Description</w:t>
            </w:r>
          </w:p>
        </w:tc>
      </w:tr>
      <w:tr w:rsidR="00E92CBF" w:rsidRPr="00F11966" w14:paraId="0BE8C56F"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B7FDA6A" w14:textId="77777777" w:rsidR="00E92CBF" w:rsidRPr="00F11966" w:rsidRDefault="00E92CBF" w:rsidP="00AA7DB8">
            <w:pPr>
              <w:pStyle w:val="TAL"/>
            </w:pPr>
            <w:r w:rsidRPr="00F11966">
              <w:t>"</w:t>
            </w:r>
            <w:r w:rsidRPr="00F11966">
              <w:rPr>
                <w:noProof/>
              </w:rPr>
              <w:t>BUFFERED</w:t>
            </w:r>
            <w:r w:rsidRPr="00F11966">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2EAFC96" w14:textId="77777777" w:rsidR="00E92CBF" w:rsidRPr="00F11966" w:rsidRDefault="00E92CBF" w:rsidP="00AA7DB8">
            <w:pPr>
              <w:pStyle w:val="TAL"/>
            </w:pPr>
            <w:r w:rsidRPr="00F11966">
              <w:rPr>
                <w:noProof/>
              </w:rPr>
              <w:t xml:space="preserve">The first downlink data is buffered </w:t>
            </w:r>
            <w:r w:rsidRPr="00F11966">
              <w:t>with extended buffering matching the source of the downlink traffic</w:t>
            </w:r>
            <w:r w:rsidRPr="00F11966">
              <w:rPr>
                <w:noProof/>
              </w:rPr>
              <w:t>.</w:t>
            </w:r>
          </w:p>
        </w:tc>
      </w:tr>
      <w:tr w:rsidR="00E92CBF" w:rsidRPr="00F11966" w14:paraId="4678A8D4"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BEAFCFA" w14:textId="77777777" w:rsidR="00E92CBF" w:rsidRPr="00F11966" w:rsidRDefault="00E92CBF" w:rsidP="00AA7DB8">
            <w:pPr>
              <w:pStyle w:val="TAL"/>
            </w:pPr>
            <w:r w:rsidRPr="00F11966">
              <w:t>"</w:t>
            </w:r>
            <w:r w:rsidRPr="00F11966">
              <w:rPr>
                <w:noProof/>
              </w:rPr>
              <w:t>TRANSMITTED</w:t>
            </w:r>
            <w:r w:rsidRPr="00F11966">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0F808DD" w14:textId="77777777" w:rsidR="00E92CBF" w:rsidRPr="00F11966" w:rsidRDefault="00E92CBF" w:rsidP="00AA7DB8">
            <w:pPr>
              <w:pStyle w:val="TAL"/>
            </w:pPr>
            <w:r w:rsidRPr="00F11966">
              <w:rPr>
                <w:noProof/>
              </w:rPr>
              <w:t xml:space="preserve">The first downlink data </w:t>
            </w:r>
            <w:r w:rsidRPr="00F11966">
              <w:t>matching the source of the downlink traffic</w:t>
            </w:r>
            <w:r w:rsidRPr="00F11966">
              <w:rPr>
                <w:noProof/>
              </w:rPr>
              <w:t xml:space="preserve"> is transmitted</w:t>
            </w:r>
            <w:r w:rsidRPr="00F11966">
              <w:t xml:space="preserve"> after previous buffering or discarding of corresponding packet(s) because the UE of the PDU Session becomes ACTIVE, and buffered data can be delivered to UE.</w:t>
            </w:r>
          </w:p>
        </w:tc>
      </w:tr>
      <w:tr w:rsidR="00E92CBF" w:rsidRPr="00F11966" w14:paraId="5FBB32CC"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DF19CBE" w14:textId="77777777" w:rsidR="00E92CBF" w:rsidRPr="00F11966" w:rsidRDefault="00E92CBF" w:rsidP="00AA7DB8">
            <w:pPr>
              <w:pStyle w:val="TAL"/>
            </w:pPr>
            <w:r w:rsidRPr="00F11966">
              <w:t>"</w:t>
            </w:r>
            <w:r w:rsidRPr="00F11966">
              <w:rPr>
                <w:noProof/>
              </w:rPr>
              <w:t>DISCARDED</w:t>
            </w:r>
            <w:r w:rsidRPr="00F11966">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916EE27" w14:textId="77777777" w:rsidR="00E92CBF" w:rsidRPr="00F11966" w:rsidRDefault="00E92CBF" w:rsidP="00AA7DB8">
            <w:pPr>
              <w:pStyle w:val="TAL"/>
            </w:pPr>
            <w:r w:rsidRPr="00F11966">
              <w:rPr>
                <w:noProof/>
              </w:rPr>
              <w:t xml:space="preserve">The first downlink data </w:t>
            </w:r>
            <w:r w:rsidRPr="00F11966">
              <w:t xml:space="preserve">matching the source of the downlink traffic </w:t>
            </w:r>
            <w:r w:rsidRPr="00F11966">
              <w:rPr>
                <w:noProof/>
              </w:rPr>
              <w:t xml:space="preserve">is discarded </w:t>
            </w:r>
            <w:r w:rsidRPr="00F11966">
              <w:t xml:space="preserve">because the Extended Buffering time, as determined by the SMF, expires or </w:t>
            </w:r>
            <w:r w:rsidRPr="00F11966">
              <w:rPr>
                <w:szCs w:val="22"/>
              </w:rPr>
              <w:t>the amount of downlink data to be buffered is exceeded</w:t>
            </w:r>
            <w:r w:rsidRPr="00F11966">
              <w:rPr>
                <w:noProof/>
              </w:rPr>
              <w:t>.</w:t>
            </w:r>
          </w:p>
        </w:tc>
      </w:tr>
    </w:tbl>
    <w:p w14:paraId="2B9893C7" w14:textId="77777777" w:rsidR="00E92CBF" w:rsidRPr="00F11966" w:rsidRDefault="00E92CBF" w:rsidP="00E92CBF">
      <w:pPr>
        <w:rPr>
          <w:noProof/>
        </w:rPr>
      </w:pPr>
    </w:p>
    <w:p w14:paraId="176A00B4" w14:textId="77777777" w:rsidR="00E92CBF" w:rsidRPr="00F11966" w:rsidRDefault="00E92CBF" w:rsidP="00D362EB">
      <w:pPr>
        <w:pStyle w:val="Heading4"/>
      </w:pPr>
      <w:bookmarkStart w:id="971" w:name="_Toc33964047"/>
      <w:bookmarkStart w:id="972" w:name="_Toc33980803"/>
      <w:bookmarkStart w:id="973" w:name="_Toc36462604"/>
      <w:bookmarkStart w:id="974" w:name="_Toc36462800"/>
      <w:bookmarkStart w:id="975" w:name="_Toc43026039"/>
      <w:bookmarkStart w:id="976" w:name="_Toc49763573"/>
      <w:bookmarkStart w:id="977" w:name="_Toc56754269"/>
      <w:bookmarkStart w:id="978" w:name="_Toc88743036"/>
      <w:bookmarkStart w:id="979" w:name="_Toc90649848"/>
      <w:r w:rsidRPr="00F11966">
        <w:t>5.4.3.30</w:t>
      </w:r>
      <w:r w:rsidRPr="00F11966">
        <w:tab/>
        <w:t>Enumeration: DlDataDelivery</w:t>
      </w:r>
      <w:r w:rsidRPr="00F11966">
        <w:rPr>
          <w:noProof/>
        </w:rPr>
        <w:t>Status</w:t>
      </w:r>
      <w:r w:rsidRPr="00F11966">
        <w:t>Rm</w:t>
      </w:r>
      <w:bookmarkEnd w:id="971"/>
      <w:bookmarkEnd w:id="972"/>
      <w:bookmarkEnd w:id="973"/>
      <w:bookmarkEnd w:id="974"/>
      <w:bookmarkEnd w:id="975"/>
      <w:bookmarkEnd w:id="976"/>
      <w:bookmarkEnd w:id="977"/>
      <w:bookmarkEnd w:id="978"/>
      <w:bookmarkEnd w:id="979"/>
    </w:p>
    <w:p w14:paraId="58A9B0D6" w14:textId="77777777" w:rsidR="00E92CBF" w:rsidRPr="00F11966" w:rsidRDefault="00E92CBF" w:rsidP="00E92CBF">
      <w:pPr>
        <w:rPr>
          <w:noProof/>
        </w:rPr>
      </w:pPr>
      <w:r w:rsidRPr="00F11966">
        <w:t>This enumeration is defined in the same way as the "DlDataDelivery</w:t>
      </w:r>
      <w:r w:rsidRPr="00F11966">
        <w:rPr>
          <w:noProof/>
        </w:rPr>
        <w:t>Status</w:t>
      </w:r>
      <w:r w:rsidRPr="00F11966">
        <w:t>" enumeration, but with the OpenAPI "nullable: true" property.</w:t>
      </w:r>
    </w:p>
    <w:p w14:paraId="00F1EB78" w14:textId="77777777" w:rsidR="00E92CBF" w:rsidRPr="00F11966" w:rsidRDefault="00E92CBF" w:rsidP="00E92CBF">
      <w:pPr>
        <w:rPr>
          <w:lang w:val="en-US"/>
        </w:rPr>
      </w:pPr>
    </w:p>
    <w:p w14:paraId="5BE31962" w14:textId="77777777" w:rsidR="00E92CBF" w:rsidRPr="00F11966" w:rsidRDefault="00E92CBF" w:rsidP="00D362EB">
      <w:pPr>
        <w:pStyle w:val="Heading4"/>
        <w:rPr>
          <w:lang w:eastAsia="zh-CN"/>
        </w:rPr>
      </w:pPr>
      <w:bookmarkStart w:id="980" w:name="_Toc33964049"/>
      <w:bookmarkStart w:id="981" w:name="_Toc33980804"/>
      <w:bookmarkStart w:id="982" w:name="_Toc36462605"/>
      <w:bookmarkStart w:id="983" w:name="_Toc36462801"/>
      <w:bookmarkStart w:id="984" w:name="_Toc43026040"/>
      <w:bookmarkStart w:id="985" w:name="_Toc49763574"/>
      <w:bookmarkStart w:id="986" w:name="_Toc56754270"/>
      <w:bookmarkStart w:id="987" w:name="_Toc88743037"/>
      <w:bookmarkStart w:id="988" w:name="_Toc90649849"/>
      <w:r w:rsidRPr="00F11966">
        <w:t>5.4.3.31</w:t>
      </w:r>
      <w:r w:rsidRPr="00F11966">
        <w:tab/>
      </w:r>
      <w:bookmarkEnd w:id="980"/>
      <w:bookmarkEnd w:id="981"/>
      <w:bookmarkEnd w:id="982"/>
      <w:bookmarkEnd w:id="983"/>
      <w:r w:rsidR="00F445D2" w:rsidRPr="00F11966">
        <w:t>Void</w:t>
      </w:r>
      <w:bookmarkEnd w:id="984"/>
      <w:bookmarkEnd w:id="985"/>
      <w:bookmarkEnd w:id="986"/>
      <w:bookmarkEnd w:id="987"/>
      <w:bookmarkEnd w:id="988"/>
    </w:p>
    <w:p w14:paraId="3251A6AF" w14:textId="77777777" w:rsidR="00E92CBF" w:rsidRPr="00F11966" w:rsidRDefault="00E92CBF" w:rsidP="00E92CBF">
      <w:pPr>
        <w:rPr>
          <w:lang w:val="en-US"/>
        </w:rPr>
      </w:pPr>
    </w:p>
    <w:p w14:paraId="017463F7" w14:textId="77777777" w:rsidR="00306531" w:rsidRPr="00F11966" w:rsidRDefault="00306531" w:rsidP="00D362EB">
      <w:pPr>
        <w:pStyle w:val="Heading4"/>
        <w:rPr>
          <w:lang w:eastAsia="zh-CN"/>
        </w:rPr>
      </w:pPr>
      <w:bookmarkStart w:id="989" w:name="_Toc43026041"/>
      <w:bookmarkStart w:id="990" w:name="_Toc49763575"/>
      <w:bookmarkStart w:id="991" w:name="_Toc56754271"/>
      <w:bookmarkStart w:id="992" w:name="_Toc88743038"/>
      <w:bookmarkStart w:id="993" w:name="_Toc90649850"/>
      <w:r w:rsidRPr="00F11966">
        <w:t>5.4.3.32</w:t>
      </w:r>
      <w:r w:rsidRPr="00F11966">
        <w:tab/>
        <w:t>Enumeration: AuthStatus</w:t>
      </w:r>
      <w:bookmarkEnd w:id="989"/>
      <w:bookmarkEnd w:id="990"/>
      <w:bookmarkEnd w:id="991"/>
      <w:bookmarkEnd w:id="992"/>
      <w:bookmarkEnd w:id="993"/>
    </w:p>
    <w:p w14:paraId="692BACC8" w14:textId="77777777" w:rsidR="00306531" w:rsidRPr="00F11966" w:rsidRDefault="00306531" w:rsidP="00306531">
      <w:pPr>
        <w:pStyle w:val="TH"/>
      </w:pPr>
      <w:r w:rsidRPr="00F11966">
        <w:t>Table 5.4.3.32-1: Enumeration AuthStatus</w:t>
      </w:r>
    </w:p>
    <w:tbl>
      <w:tblPr>
        <w:tblW w:w="4650" w:type="pct"/>
        <w:tblCellMar>
          <w:left w:w="0" w:type="dxa"/>
          <w:right w:w="0" w:type="dxa"/>
        </w:tblCellMar>
        <w:tblLook w:val="04A0" w:firstRow="1" w:lastRow="0" w:firstColumn="1" w:lastColumn="0" w:noHBand="0" w:noVBand="1"/>
      </w:tblPr>
      <w:tblGrid>
        <w:gridCol w:w="3703"/>
        <w:gridCol w:w="5245"/>
      </w:tblGrid>
      <w:tr w:rsidR="00306531" w:rsidRPr="00F11966" w14:paraId="58DDE2FF" w14:textId="77777777" w:rsidTr="00A5706F">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B905B62" w14:textId="77777777" w:rsidR="00306531" w:rsidRPr="00F11966" w:rsidRDefault="00306531" w:rsidP="00A5706F">
            <w:pPr>
              <w:pStyle w:val="TAH"/>
            </w:pPr>
            <w:r w:rsidRPr="00F11966">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C0EA506" w14:textId="77777777" w:rsidR="00306531" w:rsidRPr="00F11966" w:rsidRDefault="00306531" w:rsidP="00A5706F">
            <w:pPr>
              <w:pStyle w:val="TAH"/>
            </w:pPr>
            <w:r w:rsidRPr="00F11966">
              <w:t>Description</w:t>
            </w:r>
          </w:p>
        </w:tc>
      </w:tr>
      <w:tr w:rsidR="00306531" w:rsidRPr="00F11966" w14:paraId="5C4E63B9" w14:textId="77777777" w:rsidTr="00A5706F">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35A2860" w14:textId="77777777" w:rsidR="00306531" w:rsidRPr="00F11966" w:rsidRDefault="00306531" w:rsidP="00A5706F">
            <w:pPr>
              <w:pStyle w:val="TAL"/>
            </w:pPr>
            <w:r w:rsidRPr="00F11966">
              <w:t>"EAP_SUCCESS"</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4CBDF9D" w14:textId="77777777" w:rsidR="00306531" w:rsidRPr="00F11966" w:rsidRDefault="00306531" w:rsidP="00A5706F">
            <w:pPr>
              <w:pStyle w:val="TAL"/>
            </w:pPr>
            <w:r w:rsidRPr="00F11966">
              <w:t>The NSSAA status is EAP-Success.</w:t>
            </w:r>
          </w:p>
        </w:tc>
      </w:tr>
      <w:tr w:rsidR="00306531" w:rsidRPr="00F11966" w14:paraId="2CC38E92" w14:textId="77777777" w:rsidTr="00A5706F">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6549A4E" w14:textId="77777777" w:rsidR="00306531" w:rsidRPr="00F11966" w:rsidRDefault="00306531" w:rsidP="00A5706F">
            <w:pPr>
              <w:pStyle w:val="TAL"/>
            </w:pPr>
            <w:r w:rsidRPr="00F11966">
              <w:t>"EAP_FAILURE"</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6B083F8" w14:textId="77777777" w:rsidR="00306531" w:rsidRPr="00F11966" w:rsidRDefault="00306531" w:rsidP="00A5706F">
            <w:pPr>
              <w:pStyle w:val="TAL"/>
            </w:pPr>
            <w:r w:rsidRPr="00F11966">
              <w:t>The NSSAA status is EAP-Failure.</w:t>
            </w:r>
          </w:p>
        </w:tc>
      </w:tr>
      <w:tr w:rsidR="00306531" w:rsidRPr="00F11966" w14:paraId="4DD748D0" w14:textId="77777777" w:rsidTr="00A5706F">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54149D5" w14:textId="77777777" w:rsidR="00306531" w:rsidRPr="00F11966" w:rsidRDefault="00306531" w:rsidP="00A5706F">
            <w:pPr>
              <w:pStyle w:val="TAL"/>
            </w:pPr>
            <w:r w:rsidRPr="00F11966">
              <w:t>"PENDING"</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4BA6592" w14:textId="77777777" w:rsidR="00306531" w:rsidRPr="00F11966" w:rsidRDefault="00306531" w:rsidP="00A5706F">
            <w:pPr>
              <w:pStyle w:val="TAL"/>
            </w:pPr>
            <w:r w:rsidRPr="00F11966">
              <w:t>The NSSAA status is Pending, i.e. the NSSAA procedure is ongoing.</w:t>
            </w:r>
          </w:p>
        </w:tc>
      </w:tr>
    </w:tbl>
    <w:p w14:paraId="571124EF" w14:textId="77777777" w:rsidR="00306531" w:rsidRPr="00F11966" w:rsidRDefault="00306531" w:rsidP="00306531"/>
    <w:p w14:paraId="47C2C8B4" w14:textId="77777777" w:rsidR="0053520B" w:rsidRPr="00F11966" w:rsidRDefault="0053520B" w:rsidP="00D362EB">
      <w:pPr>
        <w:pStyle w:val="Heading4"/>
      </w:pPr>
      <w:bookmarkStart w:id="994" w:name="_Toc27592828"/>
      <w:bookmarkStart w:id="995" w:name="_Toc43026042"/>
      <w:bookmarkStart w:id="996" w:name="_Toc49763576"/>
      <w:bookmarkStart w:id="997" w:name="_Toc56754272"/>
      <w:bookmarkStart w:id="998" w:name="_Toc88743039"/>
      <w:bookmarkStart w:id="999" w:name="_Toc90649851"/>
      <w:r w:rsidRPr="00F11966">
        <w:t>5.4.3.33</w:t>
      </w:r>
      <w:r w:rsidRPr="00F11966">
        <w:tab/>
        <w:t xml:space="preserve">Enumeration: </w:t>
      </w:r>
      <w:bookmarkEnd w:id="994"/>
      <w:r w:rsidRPr="00F11966">
        <w:t>LineType</w:t>
      </w:r>
      <w:bookmarkEnd w:id="995"/>
      <w:bookmarkEnd w:id="996"/>
      <w:bookmarkEnd w:id="997"/>
      <w:bookmarkEnd w:id="998"/>
      <w:bookmarkEnd w:id="999"/>
    </w:p>
    <w:p w14:paraId="169A801A" w14:textId="77777777" w:rsidR="0053520B" w:rsidRPr="00F11966" w:rsidRDefault="0053520B" w:rsidP="0053520B">
      <w:pPr>
        <w:pStyle w:val="TH"/>
      </w:pPr>
      <w:r w:rsidRPr="00F11966">
        <w:t>Table 5.4.3.33-1: Enumeration LineType</w:t>
      </w:r>
    </w:p>
    <w:tbl>
      <w:tblPr>
        <w:tblW w:w="4650" w:type="pct"/>
        <w:tblCellMar>
          <w:left w:w="0" w:type="dxa"/>
          <w:right w:w="0" w:type="dxa"/>
        </w:tblCellMar>
        <w:tblLook w:val="04A0" w:firstRow="1" w:lastRow="0" w:firstColumn="1" w:lastColumn="0" w:noHBand="0" w:noVBand="1"/>
      </w:tblPr>
      <w:tblGrid>
        <w:gridCol w:w="3703"/>
        <w:gridCol w:w="5245"/>
      </w:tblGrid>
      <w:tr w:rsidR="0053520B" w:rsidRPr="00F11966" w14:paraId="237918EF" w14:textId="77777777" w:rsidTr="003429AE">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0312FB3" w14:textId="77777777" w:rsidR="0053520B" w:rsidRPr="00F11966" w:rsidRDefault="0053520B" w:rsidP="003429AE">
            <w:pPr>
              <w:pStyle w:val="TAH"/>
            </w:pPr>
            <w:r w:rsidRPr="00F11966">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9FFC018" w14:textId="77777777" w:rsidR="0053520B" w:rsidRPr="00F11966" w:rsidRDefault="0053520B" w:rsidP="003429AE">
            <w:pPr>
              <w:pStyle w:val="TAH"/>
            </w:pPr>
            <w:r w:rsidRPr="00F11966">
              <w:t>Description</w:t>
            </w:r>
          </w:p>
        </w:tc>
      </w:tr>
      <w:tr w:rsidR="0053520B" w:rsidRPr="00F11966" w14:paraId="2EF4CB20" w14:textId="77777777" w:rsidTr="003429AE">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7BE55D9" w14:textId="77777777" w:rsidR="0053520B" w:rsidRPr="00F11966" w:rsidRDefault="0053520B" w:rsidP="003429AE">
            <w:pPr>
              <w:pStyle w:val="TAL"/>
            </w:pPr>
            <w:r w:rsidRPr="00F11966">
              <w:rPr>
                <w:lang w:eastAsia="zh-CN"/>
              </w:rPr>
              <w:t>"</w:t>
            </w:r>
            <w:r w:rsidRPr="00F11966">
              <w:t>DSL</w:t>
            </w:r>
            <w:r w:rsidRPr="00F11966">
              <w:rPr>
                <w:lang w:eastAsia="zh-CN"/>
              </w:rPr>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BF05B8B" w14:textId="77777777" w:rsidR="0053520B" w:rsidRPr="00F11966" w:rsidRDefault="0053520B" w:rsidP="003429AE">
            <w:pPr>
              <w:pStyle w:val="TAL"/>
            </w:pPr>
            <w:r w:rsidRPr="00F11966">
              <w:t>DSL line</w:t>
            </w:r>
          </w:p>
        </w:tc>
      </w:tr>
      <w:tr w:rsidR="0053520B" w:rsidRPr="00F11966" w14:paraId="699BC397" w14:textId="77777777" w:rsidTr="003429AE">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021461F" w14:textId="77777777" w:rsidR="0053520B" w:rsidRPr="00F11966" w:rsidRDefault="0053520B" w:rsidP="003429AE">
            <w:pPr>
              <w:pStyle w:val="TAL"/>
            </w:pPr>
            <w:r w:rsidRPr="00F11966">
              <w:t>"PON"</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78BCF48" w14:textId="77777777" w:rsidR="0053520B" w:rsidRPr="00F11966" w:rsidRDefault="0053520B" w:rsidP="003429AE">
            <w:pPr>
              <w:pStyle w:val="TAL"/>
            </w:pPr>
            <w:r w:rsidRPr="00F11966">
              <w:t>PON line</w:t>
            </w:r>
          </w:p>
        </w:tc>
      </w:tr>
    </w:tbl>
    <w:p w14:paraId="17AB562D" w14:textId="77777777" w:rsidR="0053520B" w:rsidRPr="00F11966" w:rsidRDefault="0053520B" w:rsidP="0053520B">
      <w:pPr>
        <w:rPr>
          <w:noProof/>
        </w:rPr>
      </w:pPr>
    </w:p>
    <w:p w14:paraId="2315ABA1" w14:textId="77777777" w:rsidR="0053520B" w:rsidRPr="00F11966" w:rsidRDefault="0053520B" w:rsidP="00D362EB">
      <w:pPr>
        <w:pStyle w:val="Heading4"/>
      </w:pPr>
      <w:bookmarkStart w:id="1000" w:name="_Toc27592829"/>
      <w:bookmarkStart w:id="1001" w:name="_Toc43026043"/>
      <w:bookmarkStart w:id="1002" w:name="_Toc49763577"/>
      <w:bookmarkStart w:id="1003" w:name="_Toc56754273"/>
      <w:bookmarkStart w:id="1004" w:name="_Toc88743040"/>
      <w:bookmarkStart w:id="1005" w:name="_Toc90649852"/>
      <w:r w:rsidRPr="00F11966">
        <w:t>5.4.3.34</w:t>
      </w:r>
      <w:r w:rsidRPr="00F11966">
        <w:tab/>
        <w:t xml:space="preserve">Enumeration: </w:t>
      </w:r>
      <w:bookmarkEnd w:id="1000"/>
      <w:r w:rsidRPr="00F11966">
        <w:t>LineTypeRm</w:t>
      </w:r>
      <w:bookmarkEnd w:id="1001"/>
      <w:bookmarkEnd w:id="1002"/>
      <w:bookmarkEnd w:id="1003"/>
      <w:bookmarkEnd w:id="1004"/>
      <w:bookmarkEnd w:id="1005"/>
    </w:p>
    <w:p w14:paraId="11660A92" w14:textId="77777777" w:rsidR="0053520B" w:rsidRPr="00F11966" w:rsidRDefault="0053520B" w:rsidP="0053520B">
      <w:r w:rsidRPr="00F11966">
        <w:t>This enumeration is defined in the same way as the "LineType" enumeration, but with the OpenAPI "nullable: true" property.</w:t>
      </w:r>
    </w:p>
    <w:p w14:paraId="12B036AB" w14:textId="77777777" w:rsidR="00306531" w:rsidRPr="00F11966" w:rsidRDefault="00306531" w:rsidP="00E92CBF">
      <w:pPr>
        <w:rPr>
          <w:lang w:val="en-US"/>
        </w:rPr>
      </w:pPr>
    </w:p>
    <w:p w14:paraId="0D2DF75F" w14:textId="5DE13244" w:rsidR="002922AB" w:rsidRPr="00F23CD7" w:rsidRDefault="002922AB" w:rsidP="00D362EB">
      <w:pPr>
        <w:pStyle w:val="Heading4"/>
      </w:pPr>
      <w:bookmarkStart w:id="1006" w:name="_Toc43026044"/>
      <w:bookmarkStart w:id="1007" w:name="_Toc49763578"/>
      <w:bookmarkStart w:id="1008" w:name="_Toc56754274"/>
      <w:bookmarkStart w:id="1009" w:name="_Toc88743041"/>
      <w:bookmarkStart w:id="1010" w:name="_Toc90649853"/>
      <w:r w:rsidRPr="00F23CD7">
        <w:lastRenderedPageBreak/>
        <w:t>5.4.3.35</w:t>
      </w:r>
      <w:r w:rsidRPr="00F23CD7">
        <w:tab/>
      </w:r>
      <w:r w:rsidR="00863648" w:rsidRPr="00202CB2">
        <w:t>Void</w:t>
      </w:r>
      <w:bookmarkEnd w:id="1006"/>
      <w:bookmarkEnd w:id="1007"/>
      <w:bookmarkEnd w:id="1008"/>
      <w:bookmarkEnd w:id="1009"/>
      <w:bookmarkEnd w:id="1010"/>
    </w:p>
    <w:p w14:paraId="084BA831" w14:textId="3AE16746" w:rsidR="002922AB" w:rsidRPr="00813CE7" w:rsidRDefault="002922AB" w:rsidP="00D362EB">
      <w:pPr>
        <w:pStyle w:val="Heading4"/>
      </w:pPr>
      <w:bookmarkStart w:id="1011" w:name="_Toc43026045"/>
      <w:bookmarkStart w:id="1012" w:name="_Toc49763579"/>
      <w:bookmarkStart w:id="1013" w:name="_Toc56754275"/>
      <w:bookmarkStart w:id="1014" w:name="_Toc88743042"/>
      <w:bookmarkStart w:id="1015" w:name="_Toc90649854"/>
      <w:r w:rsidRPr="00F23CD7">
        <w:t>5.4.3.36</w:t>
      </w:r>
      <w:r w:rsidRPr="00F23CD7">
        <w:tab/>
      </w:r>
      <w:r w:rsidR="00863648" w:rsidRPr="00202CB2">
        <w:t>Void</w:t>
      </w:r>
      <w:bookmarkEnd w:id="1011"/>
      <w:bookmarkEnd w:id="1012"/>
      <w:bookmarkEnd w:id="1013"/>
      <w:bookmarkEnd w:id="1014"/>
      <w:bookmarkEnd w:id="1015"/>
    </w:p>
    <w:p w14:paraId="03EB030E" w14:textId="32AC4C2E" w:rsidR="00822329" w:rsidRDefault="00822329" w:rsidP="00D362EB">
      <w:pPr>
        <w:pStyle w:val="Heading4"/>
        <w:rPr>
          <w:noProof/>
        </w:rPr>
      </w:pPr>
      <w:bookmarkStart w:id="1016" w:name="_Toc88743043"/>
      <w:bookmarkStart w:id="1017" w:name="_Toc90649855"/>
      <w:r w:rsidRPr="00F11966">
        <w:t>5.4.3.</w:t>
      </w:r>
      <w:r>
        <w:t>37</w:t>
      </w:r>
      <w:r w:rsidRPr="00F11966">
        <w:tab/>
      </w:r>
      <w:r>
        <w:rPr>
          <w:noProof/>
        </w:rPr>
        <w:t xml:space="preserve">Enumeration: </w:t>
      </w:r>
      <w:r>
        <w:rPr>
          <w:rFonts w:hint="eastAsia"/>
          <w:lang w:eastAsia="zh-CN"/>
        </w:rPr>
        <w:t>N</w:t>
      </w:r>
      <w:r>
        <w:rPr>
          <w:lang w:eastAsia="zh-CN"/>
        </w:rPr>
        <w:t>otificationFlag</w:t>
      </w:r>
      <w:bookmarkEnd w:id="1016"/>
      <w:bookmarkEnd w:id="1017"/>
    </w:p>
    <w:p w14:paraId="69E0EF06" w14:textId="637B1E18" w:rsidR="00822329" w:rsidRDefault="00822329" w:rsidP="00822329">
      <w:pPr>
        <w:pStyle w:val="TH"/>
        <w:rPr>
          <w:noProof/>
        </w:rPr>
      </w:pPr>
      <w:r>
        <w:rPr>
          <w:noProof/>
        </w:rPr>
        <w:t xml:space="preserve">Table 5.4.3.37-1: Enumeration </w:t>
      </w:r>
      <w:r>
        <w:rPr>
          <w:rFonts w:hint="eastAsia"/>
          <w:lang w:eastAsia="zh-CN"/>
        </w:rPr>
        <w:t>N</w:t>
      </w:r>
      <w:r>
        <w:rPr>
          <w:lang w:eastAsia="zh-CN"/>
        </w:rPr>
        <w:t>otificationFlag</w:t>
      </w:r>
    </w:p>
    <w:tbl>
      <w:tblPr>
        <w:tblW w:w="0" w:type="auto"/>
        <w:jc w:val="center"/>
        <w:tblLayout w:type="fixed"/>
        <w:tblCellMar>
          <w:left w:w="0" w:type="dxa"/>
          <w:right w:w="0" w:type="dxa"/>
        </w:tblCellMar>
        <w:tblLook w:val="04A0" w:firstRow="1" w:lastRow="0" w:firstColumn="1" w:lastColumn="0" w:noHBand="0" w:noVBand="1"/>
      </w:tblPr>
      <w:tblGrid>
        <w:gridCol w:w="3305"/>
        <w:gridCol w:w="4590"/>
        <w:gridCol w:w="1515"/>
      </w:tblGrid>
      <w:tr w:rsidR="00822329" w14:paraId="3CA37E89" w14:textId="77777777" w:rsidTr="00822329">
        <w:trPr>
          <w:jc w:val="center"/>
        </w:trPr>
        <w:tc>
          <w:tcPr>
            <w:tcW w:w="3305"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53EA932" w14:textId="77777777" w:rsidR="00822329" w:rsidRDefault="00822329" w:rsidP="00822329">
            <w:pPr>
              <w:pStyle w:val="TAH"/>
              <w:rPr>
                <w:noProof/>
              </w:rPr>
            </w:pPr>
            <w:r>
              <w:rPr>
                <w:noProof/>
              </w:rPr>
              <w:t>Enumeration value</w:t>
            </w:r>
          </w:p>
        </w:tc>
        <w:tc>
          <w:tcPr>
            <w:tcW w:w="459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FEDD234" w14:textId="77777777" w:rsidR="00822329" w:rsidRDefault="00822329" w:rsidP="00822329">
            <w:pPr>
              <w:pStyle w:val="TAH"/>
              <w:rPr>
                <w:noProof/>
              </w:rPr>
            </w:pPr>
            <w:r>
              <w:rPr>
                <w:noProof/>
              </w:rPr>
              <w:t>Description</w:t>
            </w:r>
          </w:p>
        </w:tc>
        <w:tc>
          <w:tcPr>
            <w:tcW w:w="1515" w:type="dxa"/>
            <w:tcBorders>
              <w:top w:val="single" w:sz="8" w:space="0" w:color="auto"/>
              <w:left w:val="nil"/>
              <w:bottom w:val="single" w:sz="8" w:space="0" w:color="auto"/>
              <w:right w:val="single" w:sz="8" w:space="0" w:color="auto"/>
            </w:tcBorders>
            <w:shd w:val="clear" w:color="auto" w:fill="C0C0C0"/>
          </w:tcPr>
          <w:p w14:paraId="61A61C96" w14:textId="77777777" w:rsidR="00822329" w:rsidRDefault="00822329" w:rsidP="00822329">
            <w:pPr>
              <w:pStyle w:val="TAH"/>
              <w:rPr>
                <w:noProof/>
              </w:rPr>
            </w:pPr>
            <w:r>
              <w:rPr>
                <w:noProof/>
              </w:rPr>
              <w:t>Applicability</w:t>
            </w:r>
          </w:p>
        </w:tc>
      </w:tr>
      <w:tr w:rsidR="00822329" w14:paraId="787E163C" w14:textId="77777777" w:rsidTr="00822329">
        <w:trPr>
          <w:trHeight w:val="199"/>
          <w:jc w:val="center"/>
        </w:trPr>
        <w:tc>
          <w:tcPr>
            <w:tcW w:w="33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73A11A7" w14:textId="77777777" w:rsidR="00822329" w:rsidRPr="00D877EB" w:rsidRDefault="00822329" w:rsidP="002366BD">
            <w:pPr>
              <w:pStyle w:val="TAL"/>
              <w:rPr>
                <w:noProof/>
              </w:rPr>
            </w:pPr>
            <w:r w:rsidRPr="002366BD">
              <w:t>ACTIVATE</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9C4233D" w14:textId="77777777" w:rsidR="00822329" w:rsidRDefault="00822329" w:rsidP="00822329">
            <w:pPr>
              <w:pStyle w:val="TAL"/>
              <w:rPr>
                <w:noProof/>
              </w:rPr>
            </w:pPr>
            <w:r>
              <w:rPr>
                <w:noProof/>
              </w:rPr>
              <w:t>The event notification is activated.</w:t>
            </w:r>
          </w:p>
        </w:tc>
        <w:tc>
          <w:tcPr>
            <w:tcW w:w="1515" w:type="dxa"/>
            <w:tcBorders>
              <w:top w:val="single" w:sz="8" w:space="0" w:color="auto"/>
              <w:left w:val="nil"/>
              <w:bottom w:val="single" w:sz="8" w:space="0" w:color="auto"/>
              <w:right w:val="single" w:sz="8" w:space="0" w:color="auto"/>
            </w:tcBorders>
          </w:tcPr>
          <w:p w14:paraId="3488A065" w14:textId="77777777" w:rsidR="00822329" w:rsidRDefault="00822329" w:rsidP="00822329">
            <w:pPr>
              <w:pStyle w:val="TAL"/>
              <w:rPr>
                <w:noProof/>
              </w:rPr>
            </w:pPr>
          </w:p>
        </w:tc>
      </w:tr>
      <w:tr w:rsidR="00822329" w14:paraId="018A7A85" w14:textId="77777777" w:rsidTr="00822329">
        <w:trPr>
          <w:jc w:val="center"/>
        </w:trPr>
        <w:tc>
          <w:tcPr>
            <w:tcW w:w="33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827E9F2" w14:textId="77777777" w:rsidR="00822329" w:rsidRPr="00D877EB" w:rsidRDefault="00822329" w:rsidP="002366BD">
            <w:pPr>
              <w:pStyle w:val="TAL"/>
              <w:rPr>
                <w:noProof/>
              </w:rPr>
            </w:pPr>
            <w:r w:rsidRPr="002366BD">
              <w:t>DEACTIVATE</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E469CFD" w14:textId="77777777" w:rsidR="00822329" w:rsidRDefault="00822329" w:rsidP="00822329">
            <w:pPr>
              <w:pStyle w:val="TAL"/>
              <w:rPr>
                <w:noProof/>
              </w:rPr>
            </w:pPr>
            <w:r>
              <w:rPr>
                <w:noProof/>
              </w:rPr>
              <w:t>The event notification is deactivated and shall be muted. The available event(s) shall be stored.</w:t>
            </w:r>
          </w:p>
        </w:tc>
        <w:tc>
          <w:tcPr>
            <w:tcW w:w="1515" w:type="dxa"/>
            <w:tcBorders>
              <w:top w:val="single" w:sz="8" w:space="0" w:color="auto"/>
              <w:left w:val="nil"/>
              <w:bottom w:val="single" w:sz="8" w:space="0" w:color="auto"/>
              <w:right w:val="single" w:sz="8" w:space="0" w:color="auto"/>
            </w:tcBorders>
          </w:tcPr>
          <w:p w14:paraId="060178F8" w14:textId="77777777" w:rsidR="00822329" w:rsidRDefault="00822329" w:rsidP="00822329">
            <w:pPr>
              <w:pStyle w:val="TAL"/>
              <w:rPr>
                <w:noProof/>
              </w:rPr>
            </w:pPr>
          </w:p>
        </w:tc>
      </w:tr>
      <w:tr w:rsidR="00822329" w14:paraId="7A1B5B75" w14:textId="77777777" w:rsidTr="00822329">
        <w:trPr>
          <w:jc w:val="center"/>
        </w:trPr>
        <w:tc>
          <w:tcPr>
            <w:tcW w:w="33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88AEB2D" w14:textId="77777777" w:rsidR="00822329" w:rsidRPr="00D877EB" w:rsidRDefault="00822329" w:rsidP="002366BD">
            <w:pPr>
              <w:pStyle w:val="TAL"/>
              <w:rPr>
                <w:noProof/>
              </w:rPr>
            </w:pPr>
            <w:r w:rsidRPr="002366BD">
              <w:t>RETRIEVAL</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327FDAC" w14:textId="77777777" w:rsidR="00822329" w:rsidRDefault="00822329" w:rsidP="00822329">
            <w:pPr>
              <w:pStyle w:val="TAL"/>
              <w:rPr>
                <w:noProof/>
              </w:rPr>
            </w:pPr>
            <w:r>
              <w:rPr>
                <w:noProof/>
              </w:rPr>
              <w:t>The event notification shall be sent to the NF service consumer(s), after that, is muted again.</w:t>
            </w:r>
          </w:p>
          <w:p w14:paraId="446CF34B" w14:textId="1A1B800A" w:rsidR="00F23CD7" w:rsidRDefault="00F23CD7" w:rsidP="00822329">
            <w:pPr>
              <w:pStyle w:val="TAL"/>
              <w:rPr>
                <w:noProof/>
              </w:rPr>
            </w:pPr>
            <w:r>
              <w:rPr>
                <w:noProof/>
              </w:rPr>
              <w:t>(See NOTE)</w:t>
            </w:r>
          </w:p>
        </w:tc>
        <w:tc>
          <w:tcPr>
            <w:tcW w:w="1515" w:type="dxa"/>
            <w:tcBorders>
              <w:top w:val="single" w:sz="8" w:space="0" w:color="auto"/>
              <w:left w:val="nil"/>
              <w:bottom w:val="single" w:sz="8" w:space="0" w:color="auto"/>
              <w:right w:val="single" w:sz="8" w:space="0" w:color="auto"/>
            </w:tcBorders>
          </w:tcPr>
          <w:p w14:paraId="22BE504D" w14:textId="77777777" w:rsidR="00822329" w:rsidRDefault="00822329" w:rsidP="00822329">
            <w:pPr>
              <w:pStyle w:val="TAL"/>
              <w:rPr>
                <w:noProof/>
              </w:rPr>
            </w:pPr>
          </w:p>
        </w:tc>
      </w:tr>
      <w:tr w:rsidR="00822329" w14:paraId="72AE9CCB" w14:textId="77777777" w:rsidTr="00822329">
        <w:trPr>
          <w:jc w:val="center"/>
        </w:trPr>
        <w:tc>
          <w:tcPr>
            <w:tcW w:w="9410" w:type="dxa"/>
            <w:gridSpan w:val="3"/>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6908E45" w14:textId="6589EC7B" w:rsidR="00822329" w:rsidRDefault="00822329" w:rsidP="00822329">
            <w:pPr>
              <w:pStyle w:val="TAL"/>
              <w:rPr>
                <w:noProof/>
              </w:rPr>
            </w:pPr>
            <w:r>
              <w:rPr>
                <w:rFonts w:cs="Arial" w:hint="eastAsia"/>
                <w:noProof/>
                <w:szCs w:val="18"/>
                <w:lang w:eastAsia="zh-CN"/>
              </w:rPr>
              <w:t>N</w:t>
            </w:r>
            <w:r>
              <w:rPr>
                <w:rFonts w:cs="Arial"/>
                <w:noProof/>
                <w:szCs w:val="18"/>
                <w:lang w:eastAsia="zh-CN"/>
              </w:rPr>
              <w:t>OTE</w:t>
            </w:r>
            <w:r w:rsidR="00F23CD7">
              <w:rPr>
                <w:rFonts w:cs="Arial"/>
                <w:noProof/>
                <w:szCs w:val="18"/>
                <w:lang w:val="en-US" w:eastAsia="zh-CN"/>
              </w:rPr>
              <w:t>:</w:t>
            </w:r>
            <w:r>
              <w:rPr>
                <w:noProof/>
              </w:rPr>
              <w:tab/>
              <w:t>The value "RETRIEVAL" shall not be provided during the creating subscription procedure.</w:t>
            </w:r>
          </w:p>
        </w:tc>
      </w:tr>
    </w:tbl>
    <w:p w14:paraId="2378A50F" w14:textId="77777777" w:rsidR="002922AB" w:rsidRDefault="002922AB" w:rsidP="00E92CBF"/>
    <w:p w14:paraId="6EC5D524" w14:textId="37B152A7" w:rsidR="00DD3687" w:rsidRPr="00F11966" w:rsidRDefault="00DD3687" w:rsidP="00D362EB">
      <w:pPr>
        <w:pStyle w:val="Heading4"/>
      </w:pPr>
      <w:bookmarkStart w:id="1018" w:name="_Toc88743044"/>
      <w:bookmarkStart w:id="1019" w:name="_Toc90649856"/>
      <w:r w:rsidRPr="00F11966">
        <w:t>5.4.3.</w:t>
      </w:r>
      <w:r>
        <w:t>38</w:t>
      </w:r>
      <w:r w:rsidRPr="00F11966">
        <w:tab/>
        <w:t xml:space="preserve">Enumeration: </w:t>
      </w:r>
      <w:r>
        <w:t>TransportProtocol</w:t>
      </w:r>
      <w:bookmarkEnd w:id="1018"/>
      <w:bookmarkEnd w:id="1019"/>
    </w:p>
    <w:p w14:paraId="368EB6D9" w14:textId="7EA0E94F" w:rsidR="00DD3687" w:rsidRPr="00F11966" w:rsidRDefault="00DD3687" w:rsidP="00DD3687">
      <w:pPr>
        <w:pStyle w:val="TH"/>
      </w:pPr>
      <w:r w:rsidRPr="00F11966">
        <w:t>Table 5.4.3.</w:t>
      </w:r>
      <w:r>
        <w:t>38</w:t>
      </w:r>
      <w:r w:rsidRPr="00F11966">
        <w:t xml:space="preserve">-1: Enumeration </w:t>
      </w:r>
      <w:r>
        <w:t>TransportProtocol</w:t>
      </w:r>
    </w:p>
    <w:tbl>
      <w:tblPr>
        <w:tblW w:w="4650" w:type="pct"/>
        <w:jc w:val="center"/>
        <w:tblCellMar>
          <w:left w:w="0" w:type="dxa"/>
          <w:right w:w="0" w:type="dxa"/>
        </w:tblCellMar>
        <w:tblLook w:val="04A0" w:firstRow="1" w:lastRow="0" w:firstColumn="1" w:lastColumn="0" w:noHBand="0" w:noVBand="1"/>
      </w:tblPr>
      <w:tblGrid>
        <w:gridCol w:w="3422"/>
        <w:gridCol w:w="5526"/>
      </w:tblGrid>
      <w:tr w:rsidR="00DD3687" w:rsidRPr="00F11966" w14:paraId="06153B22" w14:textId="77777777" w:rsidTr="007D7CF6">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C09648C" w14:textId="77777777" w:rsidR="00DD3687" w:rsidRPr="00F11966" w:rsidRDefault="00DD3687" w:rsidP="007D7CF6">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F630DCD" w14:textId="77777777" w:rsidR="00DD3687" w:rsidRPr="00F11966" w:rsidRDefault="00DD3687" w:rsidP="007D7CF6">
            <w:pPr>
              <w:pStyle w:val="TAH"/>
            </w:pPr>
            <w:r w:rsidRPr="00F11966">
              <w:t>Description</w:t>
            </w:r>
          </w:p>
        </w:tc>
      </w:tr>
      <w:tr w:rsidR="00DD3687" w:rsidRPr="00F11966" w14:paraId="21FA8871" w14:textId="77777777" w:rsidTr="007D7CF6">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78A29AA" w14:textId="77777777" w:rsidR="00DD3687" w:rsidRPr="00F11966" w:rsidRDefault="00DD3687" w:rsidP="007D7CF6">
            <w:pPr>
              <w:pStyle w:val="TAL"/>
            </w:pPr>
            <w:r w:rsidRPr="00F11966">
              <w:t>"</w:t>
            </w:r>
            <w:r>
              <w:t>UDP</w:t>
            </w:r>
            <w:r w:rsidRPr="00F11966">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A6D664F" w14:textId="77777777" w:rsidR="00DD3687" w:rsidRPr="00F11966" w:rsidRDefault="00DD3687" w:rsidP="007D7CF6">
            <w:pPr>
              <w:pStyle w:val="TAL"/>
            </w:pPr>
            <w:r>
              <w:t>User Datagram Protocol</w:t>
            </w:r>
          </w:p>
        </w:tc>
      </w:tr>
      <w:tr w:rsidR="00DD3687" w:rsidRPr="00F11966" w14:paraId="1B7291E7" w14:textId="77777777" w:rsidTr="007D7CF6">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351232E" w14:textId="77777777" w:rsidR="00DD3687" w:rsidRPr="00F11966" w:rsidRDefault="00DD3687" w:rsidP="007D7CF6">
            <w:pPr>
              <w:pStyle w:val="TAL"/>
            </w:pPr>
            <w:r w:rsidRPr="00F11966">
              <w:t>"</w:t>
            </w:r>
            <w:r>
              <w:t>TCP</w:t>
            </w:r>
            <w:r w:rsidRPr="00F11966">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ABF642A" w14:textId="77777777" w:rsidR="00DD3687" w:rsidRPr="00F11966" w:rsidRDefault="00DD3687" w:rsidP="007D7CF6">
            <w:pPr>
              <w:pStyle w:val="TAL"/>
            </w:pPr>
            <w:r w:rsidRPr="00190758">
              <w:t xml:space="preserve">Transmission </w:t>
            </w:r>
            <w:r>
              <w:t>Control Protocol</w:t>
            </w:r>
          </w:p>
        </w:tc>
      </w:tr>
    </w:tbl>
    <w:p w14:paraId="1553FB1A" w14:textId="77777777" w:rsidR="00DD3687" w:rsidRPr="002366BD" w:rsidRDefault="00DD3687" w:rsidP="002366BD"/>
    <w:p w14:paraId="4664A0ED" w14:textId="48C6D088" w:rsidR="00F77DE2" w:rsidRPr="00F11966" w:rsidRDefault="00F77DE2" w:rsidP="00D362EB">
      <w:pPr>
        <w:pStyle w:val="Heading4"/>
      </w:pPr>
      <w:bookmarkStart w:id="1020" w:name="_Toc88743045"/>
      <w:bookmarkStart w:id="1021" w:name="_Toc90649857"/>
      <w:r w:rsidRPr="00F11966">
        <w:t>5.4.3.</w:t>
      </w:r>
      <w:r w:rsidRPr="00BC0053">
        <w:t>39</w:t>
      </w:r>
      <w:r w:rsidRPr="00F11966">
        <w:tab/>
        <w:t xml:space="preserve">Enumeration: </w:t>
      </w:r>
      <w:r>
        <w:t>SatelliteBackhaulCategory</w:t>
      </w:r>
      <w:bookmarkEnd w:id="1020"/>
      <w:bookmarkEnd w:id="1021"/>
    </w:p>
    <w:p w14:paraId="1D7E9145" w14:textId="0109DC43" w:rsidR="00F77DE2" w:rsidRPr="00F11966" w:rsidRDefault="00F77DE2" w:rsidP="00F77DE2">
      <w:pPr>
        <w:pStyle w:val="TH"/>
      </w:pPr>
      <w:r w:rsidRPr="00F11966">
        <w:t>Table 5.4.3.</w:t>
      </w:r>
      <w:r>
        <w:t>39</w:t>
      </w:r>
      <w:r w:rsidRPr="00F11966">
        <w:t xml:space="preserve">-1: Enumeration </w:t>
      </w:r>
      <w:r>
        <w:t>SatelliteBackhaulCategory</w:t>
      </w:r>
    </w:p>
    <w:tbl>
      <w:tblPr>
        <w:tblW w:w="4650" w:type="pct"/>
        <w:jc w:val="center"/>
        <w:tblCellMar>
          <w:left w:w="0" w:type="dxa"/>
          <w:right w:w="0" w:type="dxa"/>
        </w:tblCellMar>
        <w:tblLook w:val="04A0" w:firstRow="1" w:lastRow="0" w:firstColumn="1" w:lastColumn="0" w:noHBand="0" w:noVBand="1"/>
      </w:tblPr>
      <w:tblGrid>
        <w:gridCol w:w="3422"/>
        <w:gridCol w:w="5526"/>
      </w:tblGrid>
      <w:tr w:rsidR="00F77DE2" w:rsidRPr="00F11966" w14:paraId="1BC2059B" w14:textId="77777777" w:rsidTr="009F327B">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B97D07F" w14:textId="77777777" w:rsidR="00F77DE2" w:rsidRPr="00F11966" w:rsidRDefault="00F77DE2" w:rsidP="009F327B">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A26561B" w14:textId="77777777" w:rsidR="00F77DE2" w:rsidRPr="00F11966" w:rsidRDefault="00F77DE2" w:rsidP="009F327B">
            <w:pPr>
              <w:pStyle w:val="TAH"/>
            </w:pPr>
            <w:r w:rsidRPr="00F11966">
              <w:t>Description</w:t>
            </w:r>
          </w:p>
        </w:tc>
      </w:tr>
      <w:tr w:rsidR="00F77DE2" w:rsidRPr="00F11966" w14:paraId="0C19FC89" w14:textId="77777777" w:rsidTr="009F327B">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D5DBCD5" w14:textId="77777777" w:rsidR="00F77DE2" w:rsidRPr="00F11966" w:rsidRDefault="00F77DE2" w:rsidP="009F327B">
            <w:pPr>
              <w:pStyle w:val="TAL"/>
            </w:pPr>
            <w:r>
              <w:t>"GEO"</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0223A0F" w14:textId="77777777" w:rsidR="00F77DE2" w:rsidRPr="00F11966" w:rsidRDefault="00F77DE2" w:rsidP="009F327B">
            <w:pPr>
              <w:pStyle w:val="TAL"/>
            </w:pPr>
            <w:r>
              <w:t>Indicates Geostationary satellite backhaul category.</w:t>
            </w:r>
          </w:p>
        </w:tc>
      </w:tr>
      <w:tr w:rsidR="00F77DE2" w:rsidRPr="00F11966" w14:paraId="207C6585" w14:textId="77777777" w:rsidTr="009F327B">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BF9D841" w14:textId="77777777" w:rsidR="00F77DE2" w:rsidRPr="00F11966" w:rsidRDefault="00F77DE2" w:rsidP="009F327B">
            <w:pPr>
              <w:pStyle w:val="TAL"/>
            </w:pPr>
            <w:r>
              <w:t>"MEO"</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AEA1034" w14:textId="77777777" w:rsidR="00F77DE2" w:rsidRPr="00F11966" w:rsidRDefault="00F77DE2" w:rsidP="009F327B">
            <w:pPr>
              <w:pStyle w:val="TAL"/>
            </w:pPr>
            <w:r>
              <w:t>Indicates Medium Earth Orbit satellite backhaul category.</w:t>
            </w:r>
          </w:p>
        </w:tc>
      </w:tr>
      <w:tr w:rsidR="00F77DE2" w:rsidRPr="00F11966" w14:paraId="106B0218" w14:textId="77777777" w:rsidTr="009F327B">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F4F75DB" w14:textId="77777777" w:rsidR="00F77DE2" w:rsidRPr="00F11966" w:rsidRDefault="00F77DE2" w:rsidP="009F327B">
            <w:pPr>
              <w:pStyle w:val="TAL"/>
            </w:pPr>
            <w:r>
              <w:t>"LEO"</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6694AE6" w14:textId="77777777" w:rsidR="00F77DE2" w:rsidRPr="00F11966" w:rsidRDefault="00F77DE2" w:rsidP="009F327B">
            <w:pPr>
              <w:pStyle w:val="TAL"/>
            </w:pPr>
            <w:r>
              <w:t>Indicates Low Earth Orbit satellite backhaul category.</w:t>
            </w:r>
          </w:p>
        </w:tc>
      </w:tr>
      <w:tr w:rsidR="00F77DE2" w:rsidRPr="00F11966" w14:paraId="0684FF3B" w14:textId="77777777" w:rsidTr="009F327B">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43C1075" w14:textId="77777777" w:rsidR="00F77DE2" w:rsidRPr="00F11966" w:rsidRDefault="00F77DE2" w:rsidP="009F327B">
            <w:pPr>
              <w:pStyle w:val="TAL"/>
            </w:pPr>
            <w:r>
              <w:t>"OTHER_SAT"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F504C1E" w14:textId="77777777" w:rsidR="00F77DE2" w:rsidRPr="00F11966" w:rsidRDefault="00F77DE2" w:rsidP="009F327B">
            <w:pPr>
              <w:pStyle w:val="TAL"/>
            </w:pPr>
            <w:r>
              <w:t>Indicates other satellite backhaul category.</w:t>
            </w:r>
          </w:p>
        </w:tc>
      </w:tr>
      <w:tr w:rsidR="00F77DE2" w:rsidRPr="00F11966" w14:paraId="377C87AE" w14:textId="77777777" w:rsidTr="009F327B">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740363A" w14:textId="77777777" w:rsidR="00F77DE2" w:rsidRDefault="00F77DE2" w:rsidP="009F327B">
            <w:pPr>
              <w:pStyle w:val="TAL"/>
            </w:pPr>
            <w:r>
              <w:t>"NON_SATELLITE"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56D26F6" w14:textId="77777777" w:rsidR="00F77DE2" w:rsidRDefault="00F77DE2" w:rsidP="009F327B">
            <w:pPr>
              <w:pStyle w:val="TAL"/>
            </w:pPr>
            <w:r>
              <w:t>Indicates non satellite backhaul. (NOTE)</w:t>
            </w:r>
          </w:p>
        </w:tc>
      </w:tr>
      <w:tr w:rsidR="00F77DE2" w:rsidRPr="00F11966" w14:paraId="778FEAE0" w14:textId="77777777" w:rsidTr="009F327B">
        <w:trPr>
          <w:jc w:val="center"/>
        </w:trPr>
        <w:tc>
          <w:tcPr>
            <w:tcW w:w="1"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F6DEFA9" w14:textId="77777777" w:rsidR="00F77DE2" w:rsidRDefault="00F77DE2" w:rsidP="009F327B">
            <w:pPr>
              <w:pStyle w:val="TAN"/>
            </w:pPr>
            <w:r>
              <w:t>NOTE:</w:t>
            </w:r>
            <w:r>
              <w:tab/>
              <w:t>This value indicates that there is no longer any satellite backhaul towards the 5G AN currently serving the UE.</w:t>
            </w:r>
          </w:p>
        </w:tc>
      </w:tr>
    </w:tbl>
    <w:p w14:paraId="67329453" w14:textId="77777777" w:rsidR="00F77DE2" w:rsidRDefault="00F77DE2" w:rsidP="00F77DE2">
      <w:pPr>
        <w:rPr>
          <w:lang w:val="en-US"/>
        </w:rPr>
      </w:pPr>
    </w:p>
    <w:p w14:paraId="01ADB2DC" w14:textId="74FCA572" w:rsidR="00F77DE2" w:rsidRPr="00F11966" w:rsidRDefault="00F77DE2" w:rsidP="00D362EB">
      <w:pPr>
        <w:pStyle w:val="Heading4"/>
      </w:pPr>
      <w:bookmarkStart w:id="1022" w:name="_Toc88743046"/>
      <w:bookmarkStart w:id="1023" w:name="_Toc90649858"/>
      <w:r w:rsidRPr="00F11966">
        <w:t>5.4.3.</w:t>
      </w:r>
      <w:r>
        <w:t>40</w:t>
      </w:r>
      <w:r w:rsidRPr="00F11966">
        <w:tab/>
        <w:t xml:space="preserve">Enumeration: </w:t>
      </w:r>
      <w:r>
        <w:t>SatelliteBackhaulCategoryRm</w:t>
      </w:r>
      <w:bookmarkEnd w:id="1022"/>
      <w:bookmarkEnd w:id="1023"/>
    </w:p>
    <w:p w14:paraId="7FB34968" w14:textId="77777777" w:rsidR="00F77DE2" w:rsidRPr="00690A26" w:rsidRDefault="00F77DE2" w:rsidP="00F77DE2">
      <w:pPr>
        <w:rPr>
          <w:lang w:val="en-US"/>
        </w:rPr>
      </w:pPr>
      <w:r w:rsidRPr="005004CD">
        <w:t>This data type is defined in the same way as the "SatelliteBackhaulCategory" data type, but with the OpenAPI "nullable: true" property.</w:t>
      </w:r>
    </w:p>
    <w:p w14:paraId="27D34333" w14:textId="77777777" w:rsidR="00DD3687" w:rsidRPr="00202CB2" w:rsidRDefault="00DD3687" w:rsidP="00E92CBF"/>
    <w:p w14:paraId="6660F8D4" w14:textId="77777777" w:rsidR="00E92CBF" w:rsidRPr="00F11966" w:rsidRDefault="00E92CBF" w:rsidP="00D362EB">
      <w:pPr>
        <w:pStyle w:val="Heading3"/>
      </w:pPr>
      <w:bookmarkStart w:id="1024" w:name="_Toc24925837"/>
      <w:bookmarkStart w:id="1025" w:name="_Toc24926015"/>
      <w:bookmarkStart w:id="1026" w:name="_Toc24926191"/>
      <w:bookmarkStart w:id="1027" w:name="_Toc33964051"/>
      <w:bookmarkStart w:id="1028" w:name="_Toc33980805"/>
      <w:bookmarkStart w:id="1029" w:name="_Toc36462606"/>
      <w:bookmarkStart w:id="1030" w:name="_Toc36462802"/>
      <w:bookmarkStart w:id="1031" w:name="_Toc43026046"/>
      <w:bookmarkStart w:id="1032" w:name="_Toc49763580"/>
      <w:bookmarkStart w:id="1033" w:name="_Toc56754276"/>
      <w:bookmarkStart w:id="1034" w:name="_Toc88743047"/>
      <w:bookmarkStart w:id="1035" w:name="_Toc90649859"/>
      <w:r w:rsidRPr="00F11966">
        <w:lastRenderedPageBreak/>
        <w:t>5.4.4</w:t>
      </w:r>
      <w:r w:rsidRPr="00F11966">
        <w:tab/>
        <w:t>Structured Data Types</w:t>
      </w:r>
      <w:bookmarkEnd w:id="1024"/>
      <w:bookmarkEnd w:id="1025"/>
      <w:bookmarkEnd w:id="1026"/>
      <w:bookmarkEnd w:id="1027"/>
      <w:bookmarkEnd w:id="1028"/>
      <w:bookmarkEnd w:id="1029"/>
      <w:bookmarkEnd w:id="1030"/>
      <w:bookmarkEnd w:id="1031"/>
      <w:bookmarkEnd w:id="1032"/>
      <w:bookmarkEnd w:id="1033"/>
      <w:bookmarkEnd w:id="1034"/>
      <w:bookmarkEnd w:id="1035"/>
    </w:p>
    <w:p w14:paraId="3136C8B0" w14:textId="77777777" w:rsidR="00E92CBF" w:rsidRPr="00F11966" w:rsidRDefault="00E92CBF" w:rsidP="00D362EB">
      <w:pPr>
        <w:pStyle w:val="Heading4"/>
      </w:pPr>
      <w:bookmarkStart w:id="1036" w:name="_Toc24925838"/>
      <w:bookmarkStart w:id="1037" w:name="_Toc24926016"/>
      <w:bookmarkStart w:id="1038" w:name="_Toc24926192"/>
      <w:bookmarkStart w:id="1039" w:name="_Toc33964052"/>
      <w:bookmarkStart w:id="1040" w:name="_Toc33980806"/>
      <w:bookmarkStart w:id="1041" w:name="_Toc36462607"/>
      <w:bookmarkStart w:id="1042" w:name="_Toc36462803"/>
      <w:bookmarkStart w:id="1043" w:name="_Toc43026047"/>
      <w:bookmarkStart w:id="1044" w:name="_Toc49763581"/>
      <w:bookmarkStart w:id="1045" w:name="_Toc56754277"/>
      <w:bookmarkStart w:id="1046" w:name="_Toc88743048"/>
      <w:bookmarkStart w:id="1047" w:name="_Toc90649860"/>
      <w:r w:rsidRPr="00F11966">
        <w:t>5.4.4.1</w:t>
      </w:r>
      <w:r w:rsidRPr="00F11966">
        <w:tab/>
        <w:t>Type: SubscribedDefaultQos</w:t>
      </w:r>
      <w:bookmarkEnd w:id="1036"/>
      <w:bookmarkEnd w:id="1037"/>
      <w:bookmarkEnd w:id="1038"/>
      <w:bookmarkEnd w:id="1039"/>
      <w:bookmarkEnd w:id="1040"/>
      <w:bookmarkEnd w:id="1041"/>
      <w:bookmarkEnd w:id="1042"/>
      <w:bookmarkEnd w:id="1043"/>
      <w:bookmarkEnd w:id="1044"/>
      <w:bookmarkEnd w:id="1045"/>
      <w:bookmarkEnd w:id="1046"/>
      <w:bookmarkEnd w:id="1047"/>
    </w:p>
    <w:p w14:paraId="1DBDE274" w14:textId="77777777" w:rsidR="00E92CBF" w:rsidRPr="00F11966" w:rsidRDefault="00E92CBF" w:rsidP="00E92CBF">
      <w:pPr>
        <w:pStyle w:val="TH"/>
      </w:pPr>
      <w:r w:rsidRPr="00F11966">
        <w:rPr>
          <w:noProof/>
        </w:rPr>
        <w:t>Table </w:t>
      </w:r>
      <w:r w:rsidRPr="00F11966">
        <w:t xml:space="preserve">5.4.4.1-1: </w:t>
      </w:r>
      <w:r w:rsidRPr="00F11966">
        <w:rPr>
          <w:noProof/>
        </w:rPr>
        <w:t xml:space="preserve">Definition of type </w:t>
      </w:r>
      <w:r w:rsidRPr="00F11966">
        <w:t>SubscribedDefaultQos</w:t>
      </w:r>
    </w:p>
    <w:tbl>
      <w:tblPr>
        <w:tblW w:w="91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3969"/>
      </w:tblGrid>
      <w:tr w:rsidR="00E92CBF" w:rsidRPr="00F11966" w14:paraId="0EED8613"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18A53FCE"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68D7624"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BF9EE50"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E38457C" w14:textId="77777777" w:rsidR="00E92CBF" w:rsidRPr="00F11966" w:rsidRDefault="00E92CBF" w:rsidP="002366BD">
            <w:pPr>
              <w:pStyle w:val="TAH"/>
            </w:pPr>
            <w:r w:rsidRPr="002366BD">
              <w:t>Cardinality</w:t>
            </w:r>
          </w:p>
        </w:tc>
        <w:tc>
          <w:tcPr>
            <w:tcW w:w="3969" w:type="dxa"/>
            <w:tcBorders>
              <w:top w:val="single" w:sz="4" w:space="0" w:color="auto"/>
              <w:left w:val="single" w:sz="4" w:space="0" w:color="auto"/>
              <w:bottom w:val="single" w:sz="4" w:space="0" w:color="auto"/>
              <w:right w:val="single" w:sz="4" w:space="0" w:color="auto"/>
            </w:tcBorders>
            <w:shd w:val="clear" w:color="auto" w:fill="C0C0C0"/>
            <w:hideMark/>
          </w:tcPr>
          <w:p w14:paraId="5FCE7864"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69B82BCA"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493D300A" w14:textId="77777777" w:rsidR="00E92CBF" w:rsidRPr="00F11966" w:rsidRDefault="00E92CBF" w:rsidP="00AA7DB8">
            <w:pPr>
              <w:pStyle w:val="TAL"/>
            </w:pPr>
            <w:r w:rsidRPr="00F11966">
              <w:t>5qi</w:t>
            </w:r>
          </w:p>
        </w:tc>
        <w:tc>
          <w:tcPr>
            <w:tcW w:w="1559" w:type="dxa"/>
            <w:tcBorders>
              <w:top w:val="single" w:sz="4" w:space="0" w:color="auto"/>
              <w:left w:val="single" w:sz="4" w:space="0" w:color="auto"/>
              <w:bottom w:val="single" w:sz="4" w:space="0" w:color="auto"/>
              <w:right w:val="single" w:sz="4" w:space="0" w:color="auto"/>
            </w:tcBorders>
          </w:tcPr>
          <w:p w14:paraId="4B68BEC2" w14:textId="77777777" w:rsidR="00E92CBF" w:rsidRPr="00F11966" w:rsidRDefault="00E92CBF" w:rsidP="00AA7DB8">
            <w:pPr>
              <w:pStyle w:val="TAL"/>
            </w:pPr>
            <w:r w:rsidRPr="00F11966">
              <w:t>5Qi</w:t>
            </w:r>
          </w:p>
        </w:tc>
        <w:tc>
          <w:tcPr>
            <w:tcW w:w="425" w:type="dxa"/>
            <w:tcBorders>
              <w:top w:val="single" w:sz="4" w:space="0" w:color="auto"/>
              <w:left w:val="single" w:sz="4" w:space="0" w:color="auto"/>
              <w:bottom w:val="single" w:sz="4" w:space="0" w:color="auto"/>
              <w:right w:val="single" w:sz="4" w:space="0" w:color="auto"/>
            </w:tcBorders>
          </w:tcPr>
          <w:p w14:paraId="0C6AEB20"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7CCAEB82" w14:textId="77777777" w:rsidR="00E92CBF" w:rsidRPr="00F11966" w:rsidRDefault="00E92CBF" w:rsidP="00AA7DB8">
            <w:pPr>
              <w:pStyle w:val="TAL"/>
            </w:pPr>
            <w:r w:rsidRPr="00F11966">
              <w:t>1</w:t>
            </w:r>
          </w:p>
        </w:tc>
        <w:tc>
          <w:tcPr>
            <w:tcW w:w="3969" w:type="dxa"/>
            <w:tcBorders>
              <w:top w:val="single" w:sz="4" w:space="0" w:color="auto"/>
              <w:left w:val="single" w:sz="4" w:space="0" w:color="auto"/>
              <w:bottom w:val="single" w:sz="4" w:space="0" w:color="auto"/>
              <w:right w:val="single" w:sz="4" w:space="0" w:color="auto"/>
            </w:tcBorders>
          </w:tcPr>
          <w:p w14:paraId="0FB9E5F9" w14:textId="77777777" w:rsidR="00E92CBF" w:rsidRPr="00F11966" w:rsidRDefault="00E92CBF" w:rsidP="00AA7DB8">
            <w:pPr>
              <w:pStyle w:val="TAL"/>
              <w:rPr>
                <w:rFonts w:cs="Arial"/>
                <w:szCs w:val="18"/>
              </w:rPr>
            </w:pPr>
            <w:r w:rsidRPr="00F11966">
              <w:rPr>
                <w:rFonts w:cs="Arial"/>
                <w:szCs w:val="18"/>
              </w:rPr>
              <w:t>Default 5G QoS identifier see 3GPP TS 23.501 [8] clause 5.7.2.7.</w:t>
            </w:r>
          </w:p>
        </w:tc>
      </w:tr>
      <w:tr w:rsidR="00E92CBF" w:rsidRPr="00F11966" w14:paraId="52A6A486"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5974D646" w14:textId="77777777" w:rsidR="00E92CBF" w:rsidRPr="00F11966" w:rsidRDefault="00E92CBF" w:rsidP="00AA7DB8">
            <w:pPr>
              <w:pStyle w:val="TAL"/>
            </w:pPr>
            <w:r w:rsidRPr="00F11966">
              <w:t>arp</w:t>
            </w:r>
          </w:p>
        </w:tc>
        <w:tc>
          <w:tcPr>
            <w:tcW w:w="1559" w:type="dxa"/>
            <w:tcBorders>
              <w:top w:val="single" w:sz="4" w:space="0" w:color="auto"/>
              <w:left w:val="single" w:sz="4" w:space="0" w:color="auto"/>
              <w:bottom w:val="single" w:sz="4" w:space="0" w:color="auto"/>
              <w:right w:val="single" w:sz="4" w:space="0" w:color="auto"/>
            </w:tcBorders>
          </w:tcPr>
          <w:p w14:paraId="724D18DD" w14:textId="77777777" w:rsidR="00E92CBF" w:rsidRPr="00F11966" w:rsidRDefault="00E92CBF" w:rsidP="00AA7DB8">
            <w:pPr>
              <w:pStyle w:val="TAL"/>
            </w:pPr>
            <w:r w:rsidRPr="00F11966">
              <w:t>Arp</w:t>
            </w:r>
          </w:p>
        </w:tc>
        <w:tc>
          <w:tcPr>
            <w:tcW w:w="425" w:type="dxa"/>
            <w:tcBorders>
              <w:top w:val="single" w:sz="4" w:space="0" w:color="auto"/>
              <w:left w:val="single" w:sz="4" w:space="0" w:color="auto"/>
              <w:bottom w:val="single" w:sz="4" w:space="0" w:color="auto"/>
              <w:right w:val="single" w:sz="4" w:space="0" w:color="auto"/>
            </w:tcBorders>
          </w:tcPr>
          <w:p w14:paraId="12BFC389"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61BD0BF3" w14:textId="77777777" w:rsidR="00E92CBF" w:rsidRPr="00F11966" w:rsidRDefault="00E92CBF" w:rsidP="00AA7DB8">
            <w:pPr>
              <w:pStyle w:val="TAL"/>
            </w:pPr>
            <w:r w:rsidRPr="00F11966">
              <w:t>1</w:t>
            </w:r>
          </w:p>
        </w:tc>
        <w:tc>
          <w:tcPr>
            <w:tcW w:w="3969" w:type="dxa"/>
            <w:tcBorders>
              <w:top w:val="single" w:sz="4" w:space="0" w:color="auto"/>
              <w:left w:val="single" w:sz="4" w:space="0" w:color="auto"/>
              <w:bottom w:val="single" w:sz="4" w:space="0" w:color="auto"/>
              <w:right w:val="single" w:sz="4" w:space="0" w:color="auto"/>
            </w:tcBorders>
          </w:tcPr>
          <w:p w14:paraId="2C80576C" w14:textId="77777777" w:rsidR="00E92CBF" w:rsidRPr="00F11966" w:rsidRDefault="00E92CBF" w:rsidP="00AA7DB8">
            <w:pPr>
              <w:pStyle w:val="TAL"/>
              <w:rPr>
                <w:rFonts w:cs="Arial"/>
                <w:szCs w:val="18"/>
              </w:rPr>
            </w:pPr>
            <w:r w:rsidRPr="00F11966">
              <w:rPr>
                <w:rFonts w:cs="Arial"/>
                <w:szCs w:val="18"/>
              </w:rPr>
              <w:t>Default Allocation and Retention Priority see 3GPP TS23.501 [8] clause 5.7.2.7.</w:t>
            </w:r>
          </w:p>
        </w:tc>
      </w:tr>
      <w:tr w:rsidR="00E92CBF" w:rsidRPr="00F11966" w14:paraId="651B8D80"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5E027DCC" w14:textId="77777777" w:rsidR="00E92CBF" w:rsidRPr="00F11966" w:rsidRDefault="00E92CBF" w:rsidP="00AA7DB8">
            <w:pPr>
              <w:pStyle w:val="TAL"/>
            </w:pPr>
            <w:r w:rsidRPr="00F11966">
              <w:t>priorityLevel</w:t>
            </w:r>
          </w:p>
        </w:tc>
        <w:tc>
          <w:tcPr>
            <w:tcW w:w="1559" w:type="dxa"/>
            <w:tcBorders>
              <w:top w:val="single" w:sz="4" w:space="0" w:color="auto"/>
              <w:left w:val="single" w:sz="4" w:space="0" w:color="auto"/>
              <w:bottom w:val="single" w:sz="4" w:space="0" w:color="auto"/>
              <w:right w:val="single" w:sz="4" w:space="0" w:color="auto"/>
            </w:tcBorders>
          </w:tcPr>
          <w:p w14:paraId="20A0E223" w14:textId="77777777" w:rsidR="00E92CBF" w:rsidRPr="00F11966" w:rsidRDefault="00E92CBF" w:rsidP="00AA7DB8">
            <w:pPr>
              <w:pStyle w:val="TAL"/>
            </w:pPr>
            <w:r w:rsidRPr="00F11966">
              <w:t>5QiPriorityLevel</w:t>
            </w:r>
          </w:p>
        </w:tc>
        <w:tc>
          <w:tcPr>
            <w:tcW w:w="425" w:type="dxa"/>
            <w:tcBorders>
              <w:top w:val="single" w:sz="4" w:space="0" w:color="auto"/>
              <w:left w:val="single" w:sz="4" w:space="0" w:color="auto"/>
              <w:bottom w:val="single" w:sz="4" w:space="0" w:color="auto"/>
              <w:right w:val="single" w:sz="4" w:space="0" w:color="auto"/>
            </w:tcBorders>
          </w:tcPr>
          <w:p w14:paraId="57102930"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2208F36D" w14:textId="77777777" w:rsidR="00E92CBF" w:rsidRPr="00F11966" w:rsidRDefault="00E92CBF" w:rsidP="00AA7DB8">
            <w:pPr>
              <w:pStyle w:val="TAL"/>
            </w:pPr>
            <w:r w:rsidRPr="00F11966">
              <w:t>0..1</w:t>
            </w:r>
          </w:p>
        </w:tc>
        <w:tc>
          <w:tcPr>
            <w:tcW w:w="3969" w:type="dxa"/>
            <w:tcBorders>
              <w:top w:val="single" w:sz="4" w:space="0" w:color="auto"/>
              <w:left w:val="single" w:sz="4" w:space="0" w:color="auto"/>
              <w:bottom w:val="single" w:sz="4" w:space="0" w:color="auto"/>
              <w:right w:val="single" w:sz="4" w:space="0" w:color="auto"/>
            </w:tcBorders>
          </w:tcPr>
          <w:p w14:paraId="4C6F6008" w14:textId="77777777" w:rsidR="00E92CBF" w:rsidRPr="00F11966" w:rsidRDefault="00E92CBF" w:rsidP="00AA7DB8">
            <w:pPr>
              <w:pStyle w:val="TAL"/>
              <w:rPr>
                <w:rFonts w:cs="Arial"/>
                <w:szCs w:val="18"/>
              </w:rPr>
            </w:pPr>
            <w:r w:rsidRPr="00F11966">
              <w:rPr>
                <w:lang w:eastAsia="zh-CN"/>
              </w:rPr>
              <w:t>Defines</w:t>
            </w:r>
            <w:r w:rsidRPr="00F11966">
              <w:t xml:space="preserve"> the 5QI Priority Level.</w:t>
            </w:r>
          </w:p>
          <w:p w14:paraId="67C3FF07" w14:textId="77777777" w:rsidR="00E92CBF" w:rsidRPr="00F11966" w:rsidRDefault="00E92CBF" w:rsidP="00AA7DB8">
            <w:pPr>
              <w:pStyle w:val="TAL"/>
              <w:rPr>
                <w:rFonts w:cs="Arial"/>
                <w:szCs w:val="18"/>
              </w:rPr>
            </w:pPr>
            <w:r w:rsidRPr="00F11966">
              <w:rPr>
                <w:rFonts w:cs="Arial"/>
                <w:szCs w:val="18"/>
              </w:rPr>
              <w:t>When present, it contains the 5QI Priority Level value that overrides the standardized or pre-configured value</w:t>
            </w:r>
            <w:r w:rsidRPr="00F11966">
              <w:t xml:space="preserve"> as described in 3GPP TS 23.501 [8]</w:t>
            </w:r>
            <w:r w:rsidRPr="00F11966">
              <w:rPr>
                <w:rFonts w:cs="Arial"/>
                <w:szCs w:val="18"/>
              </w:rPr>
              <w:t>.</w:t>
            </w:r>
          </w:p>
        </w:tc>
      </w:tr>
    </w:tbl>
    <w:p w14:paraId="6D105F28" w14:textId="77777777" w:rsidR="00E92CBF" w:rsidRPr="00F11966" w:rsidRDefault="00E92CBF" w:rsidP="00E92CBF"/>
    <w:p w14:paraId="281F84CF" w14:textId="77777777" w:rsidR="00E92CBF" w:rsidRPr="00F11966" w:rsidRDefault="00E92CBF" w:rsidP="00D362EB">
      <w:pPr>
        <w:pStyle w:val="Heading4"/>
      </w:pPr>
      <w:bookmarkStart w:id="1048" w:name="_Toc24925839"/>
      <w:bookmarkStart w:id="1049" w:name="_Toc24926017"/>
      <w:bookmarkStart w:id="1050" w:name="_Toc24926193"/>
      <w:bookmarkStart w:id="1051" w:name="_Toc33964053"/>
      <w:bookmarkStart w:id="1052" w:name="_Toc33980807"/>
      <w:bookmarkStart w:id="1053" w:name="_Toc36462608"/>
      <w:bookmarkStart w:id="1054" w:name="_Toc36462804"/>
      <w:bookmarkStart w:id="1055" w:name="_Toc43026048"/>
      <w:bookmarkStart w:id="1056" w:name="_Toc49763582"/>
      <w:bookmarkStart w:id="1057" w:name="_Toc56754278"/>
      <w:bookmarkStart w:id="1058" w:name="_Toc88743049"/>
      <w:bookmarkStart w:id="1059" w:name="_Toc90649861"/>
      <w:r w:rsidRPr="00F11966">
        <w:t>5.4.4.2</w:t>
      </w:r>
      <w:r w:rsidRPr="00F11966">
        <w:tab/>
        <w:t>Type: Snssai</w:t>
      </w:r>
      <w:bookmarkEnd w:id="1048"/>
      <w:bookmarkEnd w:id="1049"/>
      <w:bookmarkEnd w:id="1050"/>
      <w:bookmarkEnd w:id="1051"/>
      <w:bookmarkEnd w:id="1052"/>
      <w:bookmarkEnd w:id="1053"/>
      <w:bookmarkEnd w:id="1054"/>
      <w:bookmarkEnd w:id="1055"/>
      <w:bookmarkEnd w:id="1056"/>
      <w:bookmarkEnd w:id="1057"/>
      <w:bookmarkEnd w:id="1058"/>
      <w:bookmarkEnd w:id="1059"/>
    </w:p>
    <w:p w14:paraId="5C36B5AA" w14:textId="77777777" w:rsidR="00E92CBF" w:rsidRPr="00F11966" w:rsidRDefault="00E92CBF" w:rsidP="00E92CBF">
      <w:pPr>
        <w:pStyle w:val="TH"/>
      </w:pPr>
      <w:r w:rsidRPr="00F11966">
        <w:rPr>
          <w:noProof/>
        </w:rPr>
        <w:t>Table </w:t>
      </w:r>
      <w:r w:rsidRPr="00F11966">
        <w:t xml:space="preserve">5.4.4.2-1: </w:t>
      </w:r>
      <w:r w:rsidRPr="00F11966">
        <w:rPr>
          <w:noProof/>
        </w:rPr>
        <w:t xml:space="preserve">Definition of type </w:t>
      </w:r>
      <w:r w:rsidRPr="00F11966">
        <w:t>Snssai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E92CBF" w:rsidRPr="00F11966" w14:paraId="5EC953E3"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39E42B00"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1527C97"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4825B4F"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7F5D738"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D4E4567"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1A1B9645"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6CA412A4" w14:textId="77777777" w:rsidR="00E92CBF" w:rsidRPr="00F11966" w:rsidRDefault="00E92CBF" w:rsidP="00AA7DB8">
            <w:pPr>
              <w:pStyle w:val="TAL"/>
            </w:pPr>
            <w:r w:rsidRPr="00F11966">
              <w:t>sst</w:t>
            </w:r>
          </w:p>
        </w:tc>
        <w:tc>
          <w:tcPr>
            <w:tcW w:w="1559" w:type="dxa"/>
            <w:tcBorders>
              <w:top w:val="single" w:sz="4" w:space="0" w:color="auto"/>
              <w:left w:val="single" w:sz="4" w:space="0" w:color="auto"/>
              <w:bottom w:val="single" w:sz="4" w:space="0" w:color="auto"/>
              <w:right w:val="single" w:sz="4" w:space="0" w:color="auto"/>
            </w:tcBorders>
          </w:tcPr>
          <w:p w14:paraId="6D6BFBFC" w14:textId="77777777" w:rsidR="00E92CBF" w:rsidRPr="00F11966" w:rsidRDefault="00E92CBF" w:rsidP="00AA7DB8">
            <w:pPr>
              <w:pStyle w:val="TAL"/>
            </w:pPr>
            <w:r w:rsidRPr="00F11966">
              <w:t>Uinteger</w:t>
            </w:r>
          </w:p>
        </w:tc>
        <w:tc>
          <w:tcPr>
            <w:tcW w:w="425" w:type="dxa"/>
            <w:tcBorders>
              <w:top w:val="single" w:sz="4" w:space="0" w:color="auto"/>
              <w:left w:val="single" w:sz="4" w:space="0" w:color="auto"/>
              <w:bottom w:val="single" w:sz="4" w:space="0" w:color="auto"/>
              <w:right w:val="single" w:sz="4" w:space="0" w:color="auto"/>
            </w:tcBorders>
          </w:tcPr>
          <w:p w14:paraId="62AEEDA7"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6BE00A4A"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0CF7A4EF" w14:textId="77777777" w:rsidR="00E92CBF" w:rsidRPr="00F11966" w:rsidRDefault="00E92CBF" w:rsidP="00AA7DB8">
            <w:pPr>
              <w:pStyle w:val="TAL"/>
            </w:pPr>
            <w:r w:rsidRPr="00F11966">
              <w:t>Unsigned integer, within the range 0 to 255, representing the Slice/Service Type. It indicates the expected Network Slice behaviour in terms of features and services.</w:t>
            </w:r>
          </w:p>
          <w:p w14:paraId="137F159B" w14:textId="77777777" w:rsidR="00E92CBF" w:rsidRPr="00F11966" w:rsidRDefault="00E92CBF" w:rsidP="00AA7DB8">
            <w:pPr>
              <w:pStyle w:val="TAL"/>
            </w:pPr>
            <w:r w:rsidRPr="00F11966">
              <w:t>Values 0 to 127 correspond to the standardized SST range. Values 128 to 255 correspond to the Operator-specific range. See clause 28.4.2 of 3GPP TS 23.003 [7].</w:t>
            </w:r>
          </w:p>
          <w:p w14:paraId="0D6C984E" w14:textId="77777777" w:rsidR="00E92CBF" w:rsidRPr="00F11966" w:rsidRDefault="00E92CBF" w:rsidP="00AA7DB8">
            <w:pPr>
              <w:pStyle w:val="TAL"/>
              <w:rPr>
                <w:rFonts w:cs="Arial"/>
                <w:szCs w:val="18"/>
              </w:rPr>
            </w:pPr>
            <w:r w:rsidRPr="00F11966">
              <w:t xml:space="preserve">Standardized values are defined in clause 5.15.2.2 of 3GPP TS 23.501 [8]. </w:t>
            </w:r>
          </w:p>
        </w:tc>
      </w:tr>
      <w:tr w:rsidR="00E92CBF" w:rsidRPr="00F11966" w14:paraId="2584E8B2"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2F6095CE" w14:textId="77777777" w:rsidR="00E92CBF" w:rsidRPr="00F11966" w:rsidRDefault="00E92CBF" w:rsidP="00AA7DB8">
            <w:pPr>
              <w:pStyle w:val="TAL"/>
            </w:pPr>
            <w:r w:rsidRPr="00F11966">
              <w:t>sd</w:t>
            </w:r>
          </w:p>
        </w:tc>
        <w:tc>
          <w:tcPr>
            <w:tcW w:w="1559" w:type="dxa"/>
            <w:tcBorders>
              <w:top w:val="single" w:sz="4" w:space="0" w:color="auto"/>
              <w:left w:val="single" w:sz="4" w:space="0" w:color="auto"/>
              <w:bottom w:val="single" w:sz="4" w:space="0" w:color="auto"/>
              <w:right w:val="single" w:sz="4" w:space="0" w:color="auto"/>
            </w:tcBorders>
          </w:tcPr>
          <w:p w14:paraId="275FD747"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22D297A9"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0410F235"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19289D7E" w14:textId="77777777" w:rsidR="00E92CBF" w:rsidRPr="00F11966" w:rsidRDefault="00E92CBF" w:rsidP="00AA7DB8">
            <w:pPr>
              <w:pStyle w:val="TAL"/>
              <w:rPr>
                <w:rFonts w:cs="Arial"/>
                <w:szCs w:val="18"/>
              </w:rPr>
            </w:pPr>
            <w:r w:rsidRPr="00F11966">
              <w:rPr>
                <w:rFonts w:cs="Arial"/>
                <w:szCs w:val="18"/>
              </w:rPr>
              <w:t>3-octet string</w:t>
            </w:r>
            <w:r w:rsidRPr="00F11966">
              <w:t>, representing the Slice Differentiator, i</w:t>
            </w:r>
            <w:r w:rsidRPr="00F11966">
              <w:rPr>
                <w:rFonts w:cs="Arial"/>
                <w:szCs w:val="18"/>
              </w:rPr>
              <w:t>n hexadecimal representation. Each character in the string shall take a value of "0" to "9"</w:t>
            </w:r>
            <w:r w:rsidR="00D82E6F" w:rsidRPr="00F11966">
              <w:rPr>
                <w:lang w:eastAsia="zh-CN"/>
              </w:rPr>
              <w:t>, "a" to "f"</w:t>
            </w:r>
            <w:r w:rsidRPr="00F11966">
              <w:rPr>
                <w:rFonts w:cs="Arial"/>
                <w:szCs w:val="18"/>
              </w:rPr>
              <w:t xml:space="preserve"> or "A" to "F" and shall represent 4 bits. The most significant character representing the 4 most significant bits of the SD shall appear first in the string, and the character representing the 4 least significant bit of the SD shall appear last in the string.</w:t>
            </w:r>
          </w:p>
          <w:p w14:paraId="462EB421" w14:textId="77777777" w:rsidR="00E92CBF" w:rsidRPr="00F11966" w:rsidRDefault="00E92CBF" w:rsidP="00AA7DB8">
            <w:pPr>
              <w:pStyle w:val="TAL"/>
              <w:rPr>
                <w:rFonts w:cs="Arial"/>
                <w:szCs w:val="18"/>
              </w:rPr>
            </w:pPr>
          </w:p>
          <w:p w14:paraId="08C1292A" w14:textId="77777777" w:rsidR="00E92CBF" w:rsidRPr="00F11966" w:rsidRDefault="00E92CBF" w:rsidP="00AA7DB8">
            <w:pPr>
              <w:pStyle w:val="TAL"/>
            </w:pPr>
            <w:r w:rsidRPr="00F11966">
              <w:t>This is an optional parameter that complements the Slice/Service type(s) to allow to differentiate amongst multiple Network Slices of the same Slice/Service type.</w:t>
            </w:r>
            <w:r w:rsidR="00D82E6F" w:rsidRPr="00F11966">
              <w:t xml:space="preserve"> This IE shall be absent if no SD value is associated with the SST.</w:t>
            </w:r>
          </w:p>
          <w:p w14:paraId="7554D532" w14:textId="77777777" w:rsidR="00E92CBF" w:rsidRPr="00F11966" w:rsidRDefault="00E92CBF" w:rsidP="00AA7DB8">
            <w:pPr>
              <w:pStyle w:val="TAL"/>
            </w:pPr>
          </w:p>
          <w:p w14:paraId="5283CE0F" w14:textId="77777777" w:rsidR="00E92CBF" w:rsidRPr="00F11966" w:rsidRDefault="00E92CBF" w:rsidP="00AA7DB8">
            <w:pPr>
              <w:pStyle w:val="TAL"/>
              <w:rPr>
                <w:rFonts w:cs="Arial"/>
                <w:szCs w:val="18"/>
              </w:rPr>
            </w:pPr>
            <w:r w:rsidRPr="00F11966">
              <w:rPr>
                <w:rFonts w:cs="Arial"/>
                <w:szCs w:val="18"/>
              </w:rPr>
              <w:t>Pattern: '^[A-Fa-f0-9]{6}$'</w:t>
            </w:r>
          </w:p>
        </w:tc>
      </w:tr>
    </w:tbl>
    <w:p w14:paraId="76DFC6EF" w14:textId="77777777" w:rsidR="00E92CBF" w:rsidRPr="00F11966" w:rsidRDefault="00E92CBF" w:rsidP="00E92CBF"/>
    <w:p w14:paraId="01DFA99A" w14:textId="77777777" w:rsidR="00E92CBF" w:rsidRPr="00F11966" w:rsidRDefault="00E92CBF" w:rsidP="00E92CBF">
      <w:r w:rsidRPr="00F11966">
        <w:t>When Snssai needs to be converted to string (e.g. when used in maps as key), the string shall be composed of one to three digits "sst" optionally followed by "-" and 6 hexadecimal digits "sd", and shall match the following pattern:</w:t>
      </w:r>
    </w:p>
    <w:p w14:paraId="7C7A2646" w14:textId="77777777" w:rsidR="00E92CBF" w:rsidRPr="00F11966" w:rsidRDefault="00E92CBF" w:rsidP="00E92CBF">
      <w:pPr>
        <w:rPr>
          <w:rFonts w:cs="Arial"/>
          <w:szCs w:val="18"/>
        </w:rPr>
      </w:pPr>
      <w:r w:rsidRPr="00F11966">
        <w:rPr>
          <w:rFonts w:cs="Arial"/>
          <w:szCs w:val="18"/>
        </w:rPr>
        <w:t>^([0-9]|[1-9][0-9]|1[0-9][0-9]|2([0-4][0-9]|5[0-5]))(-[A-Fa-f0-9]{6})?$</w:t>
      </w:r>
    </w:p>
    <w:p w14:paraId="751B4783" w14:textId="77777777" w:rsidR="00E92CBF" w:rsidRPr="00F11966" w:rsidRDefault="00E92CBF" w:rsidP="00E92CBF">
      <w:pPr>
        <w:rPr>
          <w:rFonts w:cs="Arial"/>
          <w:szCs w:val="18"/>
        </w:rPr>
      </w:pPr>
      <w:r w:rsidRPr="00F11966">
        <w:rPr>
          <w:rFonts w:cs="Arial"/>
          <w:szCs w:val="18"/>
        </w:rPr>
        <w:t>Example 1:</w:t>
      </w:r>
      <w:r w:rsidRPr="00F11966">
        <w:rPr>
          <w:rFonts w:cs="Arial"/>
          <w:szCs w:val="18"/>
        </w:rPr>
        <w:tab/>
        <w:t>"255-19CDE0"</w:t>
      </w:r>
    </w:p>
    <w:p w14:paraId="329355B7" w14:textId="77777777" w:rsidR="00E92CBF" w:rsidRPr="00F11966" w:rsidRDefault="00E92CBF" w:rsidP="00E92CBF">
      <w:pPr>
        <w:rPr>
          <w:rFonts w:cs="Arial"/>
          <w:szCs w:val="18"/>
        </w:rPr>
      </w:pPr>
      <w:r w:rsidRPr="00F11966">
        <w:rPr>
          <w:rFonts w:cs="Arial"/>
          <w:szCs w:val="18"/>
        </w:rPr>
        <w:t>Example 2:</w:t>
      </w:r>
      <w:r w:rsidRPr="00F11966">
        <w:rPr>
          <w:rFonts w:cs="Arial"/>
          <w:szCs w:val="18"/>
        </w:rPr>
        <w:tab/>
        <w:t>"29"</w:t>
      </w:r>
    </w:p>
    <w:p w14:paraId="594C2153" w14:textId="77777777" w:rsidR="00E92CBF" w:rsidRPr="00F11966" w:rsidRDefault="00E92CBF" w:rsidP="00E92CBF"/>
    <w:p w14:paraId="58A750CE" w14:textId="77777777" w:rsidR="00E92CBF" w:rsidRPr="00F11966" w:rsidRDefault="00E92CBF" w:rsidP="00D362EB">
      <w:pPr>
        <w:pStyle w:val="Heading4"/>
      </w:pPr>
      <w:bookmarkStart w:id="1060" w:name="_Toc24925840"/>
      <w:bookmarkStart w:id="1061" w:name="_Toc24926018"/>
      <w:bookmarkStart w:id="1062" w:name="_Toc24926194"/>
      <w:bookmarkStart w:id="1063" w:name="_Toc33964054"/>
      <w:bookmarkStart w:id="1064" w:name="_Toc33980808"/>
      <w:bookmarkStart w:id="1065" w:name="_Toc36462609"/>
      <w:bookmarkStart w:id="1066" w:name="_Toc36462805"/>
      <w:bookmarkStart w:id="1067" w:name="_Toc43026049"/>
      <w:bookmarkStart w:id="1068" w:name="_Toc49763583"/>
      <w:bookmarkStart w:id="1069" w:name="_Toc56754279"/>
      <w:bookmarkStart w:id="1070" w:name="_Toc88743050"/>
      <w:bookmarkStart w:id="1071" w:name="_Toc90649862"/>
      <w:r w:rsidRPr="00F11966">
        <w:lastRenderedPageBreak/>
        <w:t>5.4.4.3</w:t>
      </w:r>
      <w:r w:rsidRPr="00F11966">
        <w:tab/>
        <w:t>Type: PlmnId</w:t>
      </w:r>
      <w:bookmarkEnd w:id="1060"/>
      <w:bookmarkEnd w:id="1061"/>
      <w:bookmarkEnd w:id="1062"/>
      <w:bookmarkEnd w:id="1063"/>
      <w:bookmarkEnd w:id="1064"/>
      <w:bookmarkEnd w:id="1065"/>
      <w:bookmarkEnd w:id="1066"/>
      <w:bookmarkEnd w:id="1067"/>
      <w:bookmarkEnd w:id="1068"/>
      <w:bookmarkEnd w:id="1069"/>
      <w:bookmarkEnd w:id="1070"/>
      <w:bookmarkEnd w:id="1071"/>
    </w:p>
    <w:p w14:paraId="25D3DF01" w14:textId="77777777" w:rsidR="00E92CBF" w:rsidRPr="00F11966" w:rsidRDefault="00E92CBF" w:rsidP="00E92CBF">
      <w:pPr>
        <w:pStyle w:val="TH"/>
      </w:pPr>
      <w:r w:rsidRPr="00F11966">
        <w:rPr>
          <w:noProof/>
        </w:rPr>
        <w:t>Table </w:t>
      </w:r>
      <w:r w:rsidRPr="00F11966">
        <w:t xml:space="preserve">5.4.4.3-1: </w:t>
      </w:r>
      <w:r w:rsidRPr="00F11966">
        <w:rPr>
          <w:noProof/>
        </w:rPr>
        <w:t xml:space="preserve">Definition of type </w:t>
      </w:r>
      <w:r w:rsidRPr="00F11966">
        <w:t>PlmnId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5496DF2B"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4C1EFFFB"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C4F191F"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183AB67"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35372E6"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36BAB4A"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35F07D3A"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3AFC51AF" w14:textId="77777777" w:rsidR="00E92CBF" w:rsidRPr="00F11966" w:rsidRDefault="00E92CBF" w:rsidP="00AA7DB8">
            <w:pPr>
              <w:pStyle w:val="TAL"/>
            </w:pPr>
            <w:r w:rsidRPr="00F11966">
              <w:t>mcc</w:t>
            </w:r>
          </w:p>
        </w:tc>
        <w:tc>
          <w:tcPr>
            <w:tcW w:w="1559" w:type="dxa"/>
            <w:tcBorders>
              <w:top w:val="single" w:sz="4" w:space="0" w:color="auto"/>
              <w:left w:val="single" w:sz="4" w:space="0" w:color="auto"/>
              <w:bottom w:val="single" w:sz="4" w:space="0" w:color="auto"/>
              <w:right w:val="single" w:sz="4" w:space="0" w:color="auto"/>
            </w:tcBorders>
          </w:tcPr>
          <w:p w14:paraId="7CD670FA" w14:textId="77777777" w:rsidR="00E92CBF" w:rsidRPr="00F11966" w:rsidRDefault="00E92CBF" w:rsidP="00AA7DB8">
            <w:pPr>
              <w:pStyle w:val="TAL"/>
            </w:pPr>
            <w:r w:rsidRPr="00F11966">
              <w:t>Mcc</w:t>
            </w:r>
          </w:p>
        </w:tc>
        <w:tc>
          <w:tcPr>
            <w:tcW w:w="425" w:type="dxa"/>
            <w:tcBorders>
              <w:top w:val="single" w:sz="4" w:space="0" w:color="auto"/>
              <w:left w:val="single" w:sz="4" w:space="0" w:color="auto"/>
              <w:bottom w:val="single" w:sz="4" w:space="0" w:color="auto"/>
              <w:right w:val="single" w:sz="4" w:space="0" w:color="auto"/>
            </w:tcBorders>
          </w:tcPr>
          <w:p w14:paraId="49B90ED2"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5B7A6C9F"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02A603E8" w14:textId="77777777" w:rsidR="00E92CBF" w:rsidRPr="00F11966" w:rsidRDefault="00E92CBF" w:rsidP="00AA7DB8">
            <w:pPr>
              <w:pStyle w:val="TAL"/>
              <w:rPr>
                <w:rFonts w:cs="Arial"/>
                <w:szCs w:val="18"/>
              </w:rPr>
            </w:pPr>
            <w:r w:rsidRPr="00F11966">
              <w:rPr>
                <w:rFonts w:cs="Arial"/>
                <w:szCs w:val="18"/>
              </w:rPr>
              <w:t xml:space="preserve">Mobile Country Code </w:t>
            </w:r>
          </w:p>
        </w:tc>
      </w:tr>
      <w:tr w:rsidR="00E92CBF" w:rsidRPr="00F11966" w14:paraId="19033B55"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6600D869" w14:textId="77777777" w:rsidR="00E92CBF" w:rsidRPr="00F11966" w:rsidRDefault="00E92CBF" w:rsidP="00AA7DB8">
            <w:pPr>
              <w:pStyle w:val="TAL"/>
            </w:pPr>
            <w:r w:rsidRPr="00F11966">
              <w:t>mnc</w:t>
            </w:r>
          </w:p>
        </w:tc>
        <w:tc>
          <w:tcPr>
            <w:tcW w:w="1559" w:type="dxa"/>
            <w:tcBorders>
              <w:top w:val="single" w:sz="4" w:space="0" w:color="auto"/>
              <w:left w:val="single" w:sz="4" w:space="0" w:color="auto"/>
              <w:bottom w:val="single" w:sz="4" w:space="0" w:color="auto"/>
              <w:right w:val="single" w:sz="4" w:space="0" w:color="auto"/>
            </w:tcBorders>
          </w:tcPr>
          <w:p w14:paraId="497B29C8" w14:textId="77777777" w:rsidR="00E92CBF" w:rsidRPr="00F11966" w:rsidRDefault="00E92CBF" w:rsidP="00AA7DB8">
            <w:pPr>
              <w:pStyle w:val="TAL"/>
            </w:pPr>
            <w:r w:rsidRPr="00F11966">
              <w:t>Mnc</w:t>
            </w:r>
          </w:p>
        </w:tc>
        <w:tc>
          <w:tcPr>
            <w:tcW w:w="425" w:type="dxa"/>
            <w:tcBorders>
              <w:top w:val="single" w:sz="4" w:space="0" w:color="auto"/>
              <w:left w:val="single" w:sz="4" w:space="0" w:color="auto"/>
              <w:bottom w:val="single" w:sz="4" w:space="0" w:color="auto"/>
              <w:right w:val="single" w:sz="4" w:space="0" w:color="auto"/>
            </w:tcBorders>
          </w:tcPr>
          <w:p w14:paraId="14FEBE3E"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0BD5092C"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06CD9CC1" w14:textId="77777777" w:rsidR="00E92CBF" w:rsidRPr="00F11966" w:rsidRDefault="00E92CBF" w:rsidP="00AA7DB8">
            <w:pPr>
              <w:pStyle w:val="TAL"/>
              <w:rPr>
                <w:rFonts w:cs="Arial"/>
                <w:szCs w:val="18"/>
              </w:rPr>
            </w:pPr>
            <w:r w:rsidRPr="00F11966">
              <w:rPr>
                <w:rFonts w:cs="Arial"/>
                <w:szCs w:val="18"/>
              </w:rPr>
              <w:t xml:space="preserve">Mobile Network Code </w:t>
            </w:r>
          </w:p>
        </w:tc>
      </w:tr>
    </w:tbl>
    <w:p w14:paraId="2C07ED98" w14:textId="77777777" w:rsidR="00E92CBF" w:rsidRPr="00F11966" w:rsidRDefault="00E92CBF" w:rsidP="00E92CBF"/>
    <w:p w14:paraId="47329F29" w14:textId="77777777" w:rsidR="00E92CBF" w:rsidRPr="00F11966" w:rsidRDefault="00E92CBF" w:rsidP="00E92CBF">
      <w:r w:rsidRPr="00F11966">
        <w:t>When PlmnId needs to be converted to string (e.g. when used in maps as key), the string shall be composed of three digits "mcc" followed by "-" and two or three digits "mnc", and shall match the following pattern:</w:t>
      </w:r>
    </w:p>
    <w:p w14:paraId="7C10B18C" w14:textId="77777777" w:rsidR="00E92CBF" w:rsidRPr="00F11966" w:rsidRDefault="00E92CBF" w:rsidP="00E92CBF">
      <w:r w:rsidRPr="00F11966">
        <w:t>^[0-9]{3}-[0-9]{2,3}$</w:t>
      </w:r>
    </w:p>
    <w:p w14:paraId="277836E8" w14:textId="77777777" w:rsidR="00E92CBF" w:rsidRPr="00F11966" w:rsidRDefault="00E92CBF" w:rsidP="00E92CBF">
      <w:pPr>
        <w:rPr>
          <w:rFonts w:cs="Arial"/>
          <w:szCs w:val="18"/>
        </w:rPr>
      </w:pPr>
      <w:r w:rsidRPr="00F11966">
        <w:rPr>
          <w:rFonts w:cs="Arial"/>
          <w:szCs w:val="18"/>
        </w:rPr>
        <w:t>Example 1:</w:t>
      </w:r>
      <w:r w:rsidRPr="00F11966">
        <w:rPr>
          <w:rFonts w:cs="Arial"/>
          <w:szCs w:val="18"/>
        </w:rPr>
        <w:tab/>
        <w:t>"262-01"</w:t>
      </w:r>
    </w:p>
    <w:p w14:paraId="49DF1D40" w14:textId="77777777" w:rsidR="00E92CBF" w:rsidRPr="00F11966" w:rsidRDefault="00E92CBF" w:rsidP="00E92CBF">
      <w:pPr>
        <w:rPr>
          <w:rFonts w:cs="Arial"/>
          <w:szCs w:val="18"/>
        </w:rPr>
      </w:pPr>
      <w:r w:rsidRPr="00F11966">
        <w:rPr>
          <w:rFonts w:cs="Arial"/>
          <w:szCs w:val="18"/>
        </w:rPr>
        <w:t>Example 2:</w:t>
      </w:r>
      <w:r w:rsidRPr="00F11966">
        <w:rPr>
          <w:rFonts w:cs="Arial"/>
          <w:szCs w:val="18"/>
        </w:rPr>
        <w:tab/>
        <w:t>"302-720"</w:t>
      </w:r>
    </w:p>
    <w:p w14:paraId="0F71F838" w14:textId="77777777" w:rsidR="00E92CBF" w:rsidRPr="00F11966" w:rsidRDefault="00E92CBF" w:rsidP="00E92CBF"/>
    <w:p w14:paraId="224C3943" w14:textId="77777777" w:rsidR="00E92CBF" w:rsidRPr="00F11966" w:rsidRDefault="00E92CBF" w:rsidP="00D362EB">
      <w:pPr>
        <w:pStyle w:val="Heading4"/>
      </w:pPr>
      <w:bookmarkStart w:id="1072" w:name="_Toc24925841"/>
      <w:bookmarkStart w:id="1073" w:name="_Toc24926019"/>
      <w:bookmarkStart w:id="1074" w:name="_Toc24926195"/>
      <w:bookmarkStart w:id="1075" w:name="_Toc33964055"/>
      <w:bookmarkStart w:id="1076" w:name="_Toc33980809"/>
      <w:bookmarkStart w:id="1077" w:name="_Toc36462610"/>
      <w:bookmarkStart w:id="1078" w:name="_Toc36462806"/>
      <w:bookmarkStart w:id="1079" w:name="_Toc43026050"/>
      <w:bookmarkStart w:id="1080" w:name="_Toc49763584"/>
      <w:bookmarkStart w:id="1081" w:name="_Toc56754280"/>
      <w:bookmarkStart w:id="1082" w:name="_Toc88743051"/>
      <w:bookmarkStart w:id="1083" w:name="_Toc90649863"/>
      <w:r w:rsidRPr="00F11966">
        <w:t>5.4.4.4</w:t>
      </w:r>
      <w:r w:rsidRPr="00F11966">
        <w:tab/>
        <w:t>Type: Tai</w:t>
      </w:r>
      <w:bookmarkEnd w:id="1072"/>
      <w:bookmarkEnd w:id="1073"/>
      <w:bookmarkEnd w:id="1074"/>
      <w:bookmarkEnd w:id="1075"/>
      <w:bookmarkEnd w:id="1076"/>
      <w:bookmarkEnd w:id="1077"/>
      <w:bookmarkEnd w:id="1078"/>
      <w:bookmarkEnd w:id="1079"/>
      <w:bookmarkEnd w:id="1080"/>
      <w:bookmarkEnd w:id="1081"/>
      <w:bookmarkEnd w:id="1082"/>
      <w:bookmarkEnd w:id="1083"/>
    </w:p>
    <w:p w14:paraId="613D8CAA" w14:textId="77777777" w:rsidR="00E92CBF" w:rsidRPr="00F11966" w:rsidRDefault="00E92CBF" w:rsidP="00E92CBF">
      <w:pPr>
        <w:pStyle w:val="TH"/>
      </w:pPr>
      <w:r w:rsidRPr="00F11966">
        <w:rPr>
          <w:noProof/>
        </w:rPr>
        <w:t>Table </w:t>
      </w:r>
      <w:r w:rsidRPr="00F11966">
        <w:t xml:space="preserve">5.4.4.4-1: </w:t>
      </w:r>
      <w:r w:rsidRPr="00F11966">
        <w:rPr>
          <w:noProof/>
        </w:rPr>
        <w:t>Definition of type Tai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29A903F2" w14:textId="77777777" w:rsidTr="00A74EB4">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114A40FC"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8ABB440"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E2ED7A4"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61360A2"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06EE737"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03369B1D" w14:textId="77777777" w:rsidTr="00A74EB4">
        <w:trPr>
          <w:jc w:val="center"/>
        </w:trPr>
        <w:tc>
          <w:tcPr>
            <w:tcW w:w="1811" w:type="dxa"/>
            <w:tcBorders>
              <w:top w:val="single" w:sz="4" w:space="0" w:color="auto"/>
              <w:left w:val="single" w:sz="4" w:space="0" w:color="auto"/>
              <w:bottom w:val="single" w:sz="4" w:space="0" w:color="auto"/>
              <w:right w:val="single" w:sz="4" w:space="0" w:color="auto"/>
            </w:tcBorders>
          </w:tcPr>
          <w:p w14:paraId="54092205" w14:textId="77777777" w:rsidR="00E92CBF" w:rsidRPr="00F11966" w:rsidRDefault="00E92CBF" w:rsidP="00AA7DB8">
            <w:pPr>
              <w:pStyle w:val="TAL"/>
            </w:pPr>
            <w:r w:rsidRPr="00F11966">
              <w:t>plmnId</w:t>
            </w:r>
          </w:p>
        </w:tc>
        <w:tc>
          <w:tcPr>
            <w:tcW w:w="1559" w:type="dxa"/>
            <w:tcBorders>
              <w:top w:val="single" w:sz="4" w:space="0" w:color="auto"/>
              <w:left w:val="single" w:sz="4" w:space="0" w:color="auto"/>
              <w:bottom w:val="single" w:sz="4" w:space="0" w:color="auto"/>
              <w:right w:val="single" w:sz="4" w:space="0" w:color="auto"/>
            </w:tcBorders>
          </w:tcPr>
          <w:p w14:paraId="7D6B021D" w14:textId="77777777" w:rsidR="00E92CBF" w:rsidRPr="00F11966" w:rsidRDefault="00E92CBF" w:rsidP="00AA7DB8">
            <w:pPr>
              <w:pStyle w:val="TAL"/>
            </w:pPr>
            <w:r w:rsidRPr="00F11966">
              <w:t>PlmnId</w:t>
            </w:r>
          </w:p>
        </w:tc>
        <w:tc>
          <w:tcPr>
            <w:tcW w:w="425" w:type="dxa"/>
            <w:tcBorders>
              <w:top w:val="single" w:sz="4" w:space="0" w:color="auto"/>
              <w:left w:val="single" w:sz="4" w:space="0" w:color="auto"/>
              <w:bottom w:val="single" w:sz="4" w:space="0" w:color="auto"/>
              <w:right w:val="single" w:sz="4" w:space="0" w:color="auto"/>
            </w:tcBorders>
          </w:tcPr>
          <w:p w14:paraId="0D3D0CBF"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7A1EB8C0"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07A294E4" w14:textId="77777777" w:rsidR="00E92CBF" w:rsidRPr="00F11966" w:rsidRDefault="00E92CBF" w:rsidP="00AA7DB8">
            <w:pPr>
              <w:pStyle w:val="TAL"/>
              <w:rPr>
                <w:rFonts w:cs="Arial"/>
                <w:szCs w:val="18"/>
              </w:rPr>
            </w:pPr>
            <w:r w:rsidRPr="00F11966">
              <w:rPr>
                <w:rFonts w:cs="Arial"/>
                <w:szCs w:val="18"/>
              </w:rPr>
              <w:t>PLMN Identity</w:t>
            </w:r>
          </w:p>
        </w:tc>
      </w:tr>
      <w:tr w:rsidR="00E92CBF" w:rsidRPr="00F11966" w14:paraId="1590CB2E" w14:textId="77777777" w:rsidTr="00A74EB4">
        <w:trPr>
          <w:jc w:val="center"/>
        </w:trPr>
        <w:tc>
          <w:tcPr>
            <w:tcW w:w="1811" w:type="dxa"/>
            <w:tcBorders>
              <w:top w:val="single" w:sz="4" w:space="0" w:color="auto"/>
              <w:left w:val="single" w:sz="4" w:space="0" w:color="auto"/>
              <w:bottom w:val="single" w:sz="4" w:space="0" w:color="auto"/>
              <w:right w:val="single" w:sz="4" w:space="0" w:color="auto"/>
            </w:tcBorders>
          </w:tcPr>
          <w:p w14:paraId="60E9686C" w14:textId="77777777" w:rsidR="00E92CBF" w:rsidRPr="00F11966" w:rsidRDefault="00E92CBF" w:rsidP="00AA7DB8">
            <w:pPr>
              <w:pStyle w:val="TAL"/>
            </w:pPr>
            <w:r w:rsidRPr="00F11966">
              <w:t>tac</w:t>
            </w:r>
          </w:p>
        </w:tc>
        <w:tc>
          <w:tcPr>
            <w:tcW w:w="1559" w:type="dxa"/>
            <w:tcBorders>
              <w:top w:val="single" w:sz="4" w:space="0" w:color="auto"/>
              <w:left w:val="single" w:sz="4" w:space="0" w:color="auto"/>
              <w:bottom w:val="single" w:sz="4" w:space="0" w:color="auto"/>
              <w:right w:val="single" w:sz="4" w:space="0" w:color="auto"/>
            </w:tcBorders>
          </w:tcPr>
          <w:p w14:paraId="7557DC9D" w14:textId="77777777" w:rsidR="00E92CBF" w:rsidRPr="00F11966" w:rsidRDefault="00E92CBF" w:rsidP="00AA7DB8">
            <w:pPr>
              <w:pStyle w:val="TAL"/>
            </w:pPr>
            <w:r w:rsidRPr="00F11966">
              <w:t>Tac</w:t>
            </w:r>
          </w:p>
        </w:tc>
        <w:tc>
          <w:tcPr>
            <w:tcW w:w="425" w:type="dxa"/>
            <w:tcBorders>
              <w:top w:val="single" w:sz="4" w:space="0" w:color="auto"/>
              <w:left w:val="single" w:sz="4" w:space="0" w:color="auto"/>
              <w:bottom w:val="single" w:sz="4" w:space="0" w:color="auto"/>
              <w:right w:val="single" w:sz="4" w:space="0" w:color="auto"/>
            </w:tcBorders>
          </w:tcPr>
          <w:p w14:paraId="46B75AA9"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031DE754"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2D404481" w14:textId="77777777" w:rsidR="00E92CBF" w:rsidRPr="00F11966" w:rsidRDefault="00E92CBF" w:rsidP="00AA7DB8">
            <w:pPr>
              <w:pStyle w:val="TAL"/>
              <w:rPr>
                <w:rFonts w:cs="Arial"/>
                <w:szCs w:val="18"/>
              </w:rPr>
            </w:pPr>
            <w:r w:rsidRPr="00F11966">
              <w:rPr>
                <w:rFonts w:cs="Arial"/>
                <w:szCs w:val="18"/>
              </w:rPr>
              <w:t>Tracking Area Code</w:t>
            </w:r>
          </w:p>
        </w:tc>
      </w:tr>
      <w:tr w:rsidR="00E92CBF" w:rsidRPr="00F11966" w14:paraId="187C57C0" w14:textId="77777777" w:rsidTr="00A74EB4">
        <w:trPr>
          <w:jc w:val="center"/>
        </w:trPr>
        <w:tc>
          <w:tcPr>
            <w:tcW w:w="1811" w:type="dxa"/>
            <w:tcBorders>
              <w:top w:val="single" w:sz="4" w:space="0" w:color="auto"/>
              <w:left w:val="single" w:sz="4" w:space="0" w:color="auto"/>
              <w:bottom w:val="single" w:sz="4" w:space="0" w:color="auto"/>
              <w:right w:val="single" w:sz="4" w:space="0" w:color="auto"/>
            </w:tcBorders>
          </w:tcPr>
          <w:p w14:paraId="6ECF64AC" w14:textId="77777777" w:rsidR="00E92CBF" w:rsidRPr="00F11966" w:rsidRDefault="00E92CBF" w:rsidP="00AA7DB8">
            <w:pPr>
              <w:pStyle w:val="TAL"/>
            </w:pPr>
            <w:r w:rsidRPr="00F11966">
              <w:t>nid</w:t>
            </w:r>
          </w:p>
        </w:tc>
        <w:tc>
          <w:tcPr>
            <w:tcW w:w="1559" w:type="dxa"/>
            <w:tcBorders>
              <w:top w:val="single" w:sz="4" w:space="0" w:color="auto"/>
              <w:left w:val="single" w:sz="4" w:space="0" w:color="auto"/>
              <w:bottom w:val="single" w:sz="4" w:space="0" w:color="auto"/>
              <w:right w:val="single" w:sz="4" w:space="0" w:color="auto"/>
            </w:tcBorders>
          </w:tcPr>
          <w:p w14:paraId="255606D5" w14:textId="77777777" w:rsidR="00E92CBF" w:rsidRPr="00F11966" w:rsidRDefault="00E92CBF" w:rsidP="00AA7DB8">
            <w:pPr>
              <w:pStyle w:val="TAL"/>
            </w:pPr>
            <w:r w:rsidRPr="00F11966">
              <w:t>Nid</w:t>
            </w:r>
          </w:p>
        </w:tc>
        <w:tc>
          <w:tcPr>
            <w:tcW w:w="425" w:type="dxa"/>
            <w:tcBorders>
              <w:top w:val="single" w:sz="4" w:space="0" w:color="auto"/>
              <w:left w:val="single" w:sz="4" w:space="0" w:color="auto"/>
              <w:bottom w:val="single" w:sz="4" w:space="0" w:color="auto"/>
              <w:right w:val="single" w:sz="4" w:space="0" w:color="auto"/>
            </w:tcBorders>
          </w:tcPr>
          <w:p w14:paraId="7050E607"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6A9593C6"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07530F3D" w14:textId="77777777" w:rsidR="00E92CBF" w:rsidRPr="00F11966" w:rsidRDefault="00E92CBF" w:rsidP="00AA7DB8">
            <w:pPr>
              <w:pStyle w:val="TAL"/>
              <w:rPr>
                <w:rFonts w:cs="Arial"/>
                <w:szCs w:val="18"/>
              </w:rPr>
            </w:pPr>
            <w:r w:rsidRPr="00F11966">
              <w:rPr>
                <w:rFonts w:cs="Arial"/>
                <w:szCs w:val="18"/>
              </w:rPr>
              <w:t>Network Identifier</w:t>
            </w:r>
            <w:r w:rsidR="00D507A4" w:rsidRPr="00F11966">
              <w:rPr>
                <w:rFonts w:cs="Arial" w:hint="eastAsia"/>
                <w:szCs w:val="18"/>
                <w:lang w:eastAsia="zh-CN"/>
              </w:rPr>
              <w:t xml:space="preserve">, </w:t>
            </w:r>
            <w:r w:rsidR="00D507A4" w:rsidRPr="00F11966">
              <w:rPr>
                <w:rFonts w:cs="Arial"/>
                <w:szCs w:val="18"/>
                <w:lang w:eastAsia="zh-CN"/>
              </w:rPr>
              <w:t>shall be present</w:t>
            </w:r>
            <w:r w:rsidR="00D507A4" w:rsidRPr="00F11966">
              <w:rPr>
                <w:rFonts w:cs="Arial" w:hint="eastAsia"/>
                <w:szCs w:val="18"/>
                <w:lang w:eastAsia="zh-CN"/>
              </w:rPr>
              <w:t xml:space="preserve"> in case of</w:t>
            </w:r>
            <w:r w:rsidR="00D507A4" w:rsidRPr="00F11966">
              <w:rPr>
                <w:rFonts w:cs="Arial"/>
                <w:szCs w:val="18"/>
                <w:lang w:eastAsia="zh-CN"/>
              </w:rPr>
              <w:t xml:space="preserve"> SNPN</w:t>
            </w:r>
            <w:r w:rsidR="00D507A4" w:rsidRPr="00F11966">
              <w:rPr>
                <w:rFonts w:cs="Arial" w:hint="eastAsia"/>
                <w:szCs w:val="18"/>
                <w:lang w:eastAsia="zh-CN"/>
              </w:rPr>
              <w:t>, PlmnId together with Nid</w:t>
            </w:r>
            <w:r w:rsidRPr="00F11966">
              <w:rPr>
                <w:rFonts w:cs="Arial"/>
                <w:szCs w:val="18"/>
              </w:rPr>
              <w:br/>
              <w:t>indicates the identity of the SNPN to which the TA belongs to.</w:t>
            </w:r>
          </w:p>
        </w:tc>
      </w:tr>
    </w:tbl>
    <w:p w14:paraId="753F2A40" w14:textId="77777777" w:rsidR="00A74EB4" w:rsidRPr="00F11966" w:rsidRDefault="00A74EB4" w:rsidP="00A74EB4">
      <w:pPr>
        <w:rPr>
          <w:lang w:val="en-US"/>
        </w:rPr>
      </w:pPr>
    </w:p>
    <w:p w14:paraId="1344E0B9" w14:textId="77777777" w:rsidR="00A74EB4" w:rsidRPr="00F11966" w:rsidRDefault="00A74EB4" w:rsidP="00A74EB4">
      <w:pPr>
        <w:pStyle w:val="NO"/>
      </w:pPr>
      <w:r w:rsidRPr="00F11966">
        <w:rPr>
          <w:lang w:val="en-US"/>
        </w:rPr>
        <w:t>NOTE:</w:t>
      </w:r>
      <w:r w:rsidRPr="00F11966">
        <w:rPr>
          <w:lang w:val="en-US"/>
        </w:rPr>
        <w:tab/>
        <w:t>The "nid" attribute is used to convey the Network Identifier (NID) of the SNPN as part of the "Tai" JSON object data type definition; this is a protocol aspect that does not imply any change on the system-wide definition of the TAI, as described in 3GPP 23.003 [7]</w:t>
      </w:r>
      <w:r w:rsidRPr="00F11966">
        <w:t>.</w:t>
      </w:r>
    </w:p>
    <w:p w14:paraId="546DDC44" w14:textId="77777777" w:rsidR="00E92CBF" w:rsidRPr="00F11966" w:rsidRDefault="00E92CBF" w:rsidP="00E92CBF">
      <w:pPr>
        <w:rPr>
          <w:lang w:val="en-US"/>
        </w:rPr>
      </w:pPr>
    </w:p>
    <w:p w14:paraId="15A80C59" w14:textId="77777777" w:rsidR="00E92CBF" w:rsidRPr="00F11966" w:rsidRDefault="00E92CBF" w:rsidP="00D362EB">
      <w:pPr>
        <w:pStyle w:val="Heading4"/>
      </w:pPr>
      <w:bookmarkStart w:id="1084" w:name="_Toc24925842"/>
      <w:bookmarkStart w:id="1085" w:name="_Toc24926020"/>
      <w:bookmarkStart w:id="1086" w:name="_Toc24926196"/>
      <w:bookmarkStart w:id="1087" w:name="_Toc33964056"/>
      <w:bookmarkStart w:id="1088" w:name="_Toc33980810"/>
      <w:bookmarkStart w:id="1089" w:name="_Toc36462611"/>
      <w:bookmarkStart w:id="1090" w:name="_Toc36462807"/>
      <w:bookmarkStart w:id="1091" w:name="_Toc43026051"/>
      <w:bookmarkStart w:id="1092" w:name="_Toc49763585"/>
      <w:bookmarkStart w:id="1093" w:name="_Toc56754281"/>
      <w:bookmarkStart w:id="1094" w:name="_Toc88743052"/>
      <w:bookmarkStart w:id="1095" w:name="_Toc90649864"/>
      <w:r w:rsidRPr="00F11966">
        <w:t>5.4.4.5</w:t>
      </w:r>
      <w:r w:rsidRPr="00F11966">
        <w:tab/>
        <w:t>Type: Ecgi</w:t>
      </w:r>
      <w:bookmarkEnd w:id="1084"/>
      <w:bookmarkEnd w:id="1085"/>
      <w:bookmarkEnd w:id="1086"/>
      <w:bookmarkEnd w:id="1087"/>
      <w:bookmarkEnd w:id="1088"/>
      <w:bookmarkEnd w:id="1089"/>
      <w:bookmarkEnd w:id="1090"/>
      <w:bookmarkEnd w:id="1091"/>
      <w:bookmarkEnd w:id="1092"/>
      <w:bookmarkEnd w:id="1093"/>
      <w:bookmarkEnd w:id="1094"/>
      <w:bookmarkEnd w:id="1095"/>
    </w:p>
    <w:p w14:paraId="6AEE7E88" w14:textId="77777777" w:rsidR="00E92CBF" w:rsidRPr="00F11966" w:rsidRDefault="00E92CBF" w:rsidP="00E92CBF">
      <w:pPr>
        <w:pStyle w:val="TH"/>
      </w:pPr>
      <w:r w:rsidRPr="00F11966">
        <w:rPr>
          <w:noProof/>
        </w:rPr>
        <w:t>Table </w:t>
      </w:r>
      <w:r w:rsidRPr="00F11966">
        <w:t xml:space="preserve">5.4.4.5-1: </w:t>
      </w:r>
      <w:r w:rsidRPr="00F11966">
        <w:rPr>
          <w:noProof/>
        </w:rPr>
        <w:t>Definition of type Ecgi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2DAAB05D" w14:textId="77777777" w:rsidTr="00A74EB4">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5A791D31"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361CF51"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A5B538F"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CA1559C"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45E3883"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6B81C5D9" w14:textId="77777777" w:rsidTr="00A74EB4">
        <w:trPr>
          <w:jc w:val="center"/>
        </w:trPr>
        <w:tc>
          <w:tcPr>
            <w:tcW w:w="1811" w:type="dxa"/>
            <w:tcBorders>
              <w:top w:val="single" w:sz="4" w:space="0" w:color="auto"/>
              <w:left w:val="single" w:sz="4" w:space="0" w:color="auto"/>
              <w:bottom w:val="single" w:sz="4" w:space="0" w:color="auto"/>
              <w:right w:val="single" w:sz="4" w:space="0" w:color="auto"/>
            </w:tcBorders>
          </w:tcPr>
          <w:p w14:paraId="083CB129" w14:textId="77777777" w:rsidR="00E92CBF" w:rsidRPr="00F11966" w:rsidRDefault="00E92CBF" w:rsidP="00AA7DB8">
            <w:pPr>
              <w:pStyle w:val="TAL"/>
            </w:pPr>
            <w:r w:rsidRPr="00F11966">
              <w:t>plmnId</w:t>
            </w:r>
          </w:p>
        </w:tc>
        <w:tc>
          <w:tcPr>
            <w:tcW w:w="1559" w:type="dxa"/>
            <w:tcBorders>
              <w:top w:val="single" w:sz="4" w:space="0" w:color="auto"/>
              <w:left w:val="single" w:sz="4" w:space="0" w:color="auto"/>
              <w:bottom w:val="single" w:sz="4" w:space="0" w:color="auto"/>
              <w:right w:val="single" w:sz="4" w:space="0" w:color="auto"/>
            </w:tcBorders>
          </w:tcPr>
          <w:p w14:paraId="1B652F6A" w14:textId="77777777" w:rsidR="00E92CBF" w:rsidRPr="00F11966" w:rsidRDefault="00E92CBF" w:rsidP="00AA7DB8">
            <w:pPr>
              <w:pStyle w:val="TAL"/>
            </w:pPr>
            <w:r w:rsidRPr="00F11966">
              <w:t>PlmnId</w:t>
            </w:r>
          </w:p>
        </w:tc>
        <w:tc>
          <w:tcPr>
            <w:tcW w:w="425" w:type="dxa"/>
            <w:tcBorders>
              <w:top w:val="single" w:sz="4" w:space="0" w:color="auto"/>
              <w:left w:val="single" w:sz="4" w:space="0" w:color="auto"/>
              <w:bottom w:val="single" w:sz="4" w:space="0" w:color="auto"/>
              <w:right w:val="single" w:sz="4" w:space="0" w:color="auto"/>
            </w:tcBorders>
          </w:tcPr>
          <w:p w14:paraId="13D8ADDB"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7A9274CF"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5F9829A0" w14:textId="77777777" w:rsidR="00E92CBF" w:rsidRPr="00F11966" w:rsidRDefault="00E92CBF" w:rsidP="00AA7DB8">
            <w:pPr>
              <w:pStyle w:val="TAL"/>
              <w:rPr>
                <w:rFonts w:cs="Arial"/>
                <w:szCs w:val="18"/>
              </w:rPr>
            </w:pPr>
            <w:r w:rsidRPr="00F11966">
              <w:rPr>
                <w:rFonts w:cs="Arial"/>
                <w:szCs w:val="18"/>
              </w:rPr>
              <w:t>PLMN Identity</w:t>
            </w:r>
          </w:p>
        </w:tc>
      </w:tr>
      <w:tr w:rsidR="00E92CBF" w:rsidRPr="00F11966" w14:paraId="2EDF4BC4" w14:textId="77777777" w:rsidTr="00A74EB4">
        <w:trPr>
          <w:jc w:val="center"/>
        </w:trPr>
        <w:tc>
          <w:tcPr>
            <w:tcW w:w="1811" w:type="dxa"/>
            <w:tcBorders>
              <w:top w:val="single" w:sz="4" w:space="0" w:color="auto"/>
              <w:left w:val="single" w:sz="4" w:space="0" w:color="auto"/>
              <w:bottom w:val="single" w:sz="4" w:space="0" w:color="auto"/>
              <w:right w:val="single" w:sz="4" w:space="0" w:color="auto"/>
            </w:tcBorders>
          </w:tcPr>
          <w:p w14:paraId="6C901728" w14:textId="77777777" w:rsidR="00E92CBF" w:rsidRPr="00F11966" w:rsidRDefault="00E92CBF" w:rsidP="00AA7DB8">
            <w:pPr>
              <w:pStyle w:val="TAL"/>
            </w:pPr>
            <w:r w:rsidRPr="00F11966">
              <w:t>eutraCellId</w:t>
            </w:r>
          </w:p>
        </w:tc>
        <w:tc>
          <w:tcPr>
            <w:tcW w:w="1559" w:type="dxa"/>
            <w:tcBorders>
              <w:top w:val="single" w:sz="4" w:space="0" w:color="auto"/>
              <w:left w:val="single" w:sz="4" w:space="0" w:color="auto"/>
              <w:bottom w:val="single" w:sz="4" w:space="0" w:color="auto"/>
              <w:right w:val="single" w:sz="4" w:space="0" w:color="auto"/>
            </w:tcBorders>
          </w:tcPr>
          <w:p w14:paraId="6ED54726" w14:textId="77777777" w:rsidR="00E92CBF" w:rsidRPr="00F11966" w:rsidRDefault="00E92CBF" w:rsidP="00AA7DB8">
            <w:pPr>
              <w:pStyle w:val="TAL"/>
            </w:pPr>
            <w:r w:rsidRPr="00F11966">
              <w:t>EutraCellId</w:t>
            </w:r>
          </w:p>
        </w:tc>
        <w:tc>
          <w:tcPr>
            <w:tcW w:w="425" w:type="dxa"/>
            <w:tcBorders>
              <w:top w:val="single" w:sz="4" w:space="0" w:color="auto"/>
              <w:left w:val="single" w:sz="4" w:space="0" w:color="auto"/>
              <w:bottom w:val="single" w:sz="4" w:space="0" w:color="auto"/>
              <w:right w:val="single" w:sz="4" w:space="0" w:color="auto"/>
            </w:tcBorders>
          </w:tcPr>
          <w:p w14:paraId="0717731F"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29A8188C"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30C273C0" w14:textId="77777777" w:rsidR="00E92CBF" w:rsidRPr="00F11966" w:rsidRDefault="00E92CBF" w:rsidP="00AA7DB8">
            <w:pPr>
              <w:pStyle w:val="TAL"/>
              <w:rPr>
                <w:rFonts w:cs="Arial"/>
                <w:szCs w:val="18"/>
              </w:rPr>
            </w:pPr>
            <w:r w:rsidRPr="00F11966">
              <w:rPr>
                <w:rFonts w:cs="Arial"/>
                <w:szCs w:val="18"/>
              </w:rPr>
              <w:t>E-UTRA Cell Identity</w:t>
            </w:r>
          </w:p>
        </w:tc>
      </w:tr>
      <w:tr w:rsidR="00E92CBF" w:rsidRPr="00F11966" w14:paraId="446D05B2" w14:textId="77777777" w:rsidTr="00A74EB4">
        <w:trPr>
          <w:jc w:val="center"/>
        </w:trPr>
        <w:tc>
          <w:tcPr>
            <w:tcW w:w="1811" w:type="dxa"/>
            <w:tcBorders>
              <w:top w:val="single" w:sz="4" w:space="0" w:color="auto"/>
              <w:left w:val="single" w:sz="4" w:space="0" w:color="auto"/>
              <w:bottom w:val="single" w:sz="4" w:space="0" w:color="auto"/>
              <w:right w:val="single" w:sz="4" w:space="0" w:color="auto"/>
            </w:tcBorders>
          </w:tcPr>
          <w:p w14:paraId="476A6ED3" w14:textId="77777777" w:rsidR="00E92CBF" w:rsidRPr="00F11966" w:rsidRDefault="00E92CBF" w:rsidP="00AA7DB8">
            <w:pPr>
              <w:pStyle w:val="TAL"/>
            </w:pPr>
            <w:r w:rsidRPr="00F11966">
              <w:t>nid</w:t>
            </w:r>
          </w:p>
        </w:tc>
        <w:tc>
          <w:tcPr>
            <w:tcW w:w="1559" w:type="dxa"/>
            <w:tcBorders>
              <w:top w:val="single" w:sz="4" w:space="0" w:color="auto"/>
              <w:left w:val="single" w:sz="4" w:space="0" w:color="auto"/>
              <w:bottom w:val="single" w:sz="4" w:space="0" w:color="auto"/>
              <w:right w:val="single" w:sz="4" w:space="0" w:color="auto"/>
            </w:tcBorders>
          </w:tcPr>
          <w:p w14:paraId="592A7F93" w14:textId="77777777" w:rsidR="00E92CBF" w:rsidRPr="00F11966" w:rsidRDefault="00E92CBF" w:rsidP="00AA7DB8">
            <w:pPr>
              <w:pStyle w:val="TAL"/>
            </w:pPr>
            <w:r w:rsidRPr="00F11966">
              <w:t>Nid</w:t>
            </w:r>
          </w:p>
        </w:tc>
        <w:tc>
          <w:tcPr>
            <w:tcW w:w="425" w:type="dxa"/>
            <w:tcBorders>
              <w:top w:val="single" w:sz="4" w:space="0" w:color="auto"/>
              <w:left w:val="single" w:sz="4" w:space="0" w:color="auto"/>
              <w:bottom w:val="single" w:sz="4" w:space="0" w:color="auto"/>
              <w:right w:val="single" w:sz="4" w:space="0" w:color="auto"/>
            </w:tcBorders>
          </w:tcPr>
          <w:p w14:paraId="4E6D0BF5"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4870A2E0"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2425424B" w14:textId="77777777" w:rsidR="00E92CBF" w:rsidRPr="00F11966" w:rsidRDefault="00E92CBF" w:rsidP="00AA7DB8">
            <w:pPr>
              <w:pStyle w:val="TAL"/>
              <w:rPr>
                <w:rFonts w:cs="Arial"/>
                <w:szCs w:val="18"/>
              </w:rPr>
            </w:pPr>
            <w:r w:rsidRPr="00F11966">
              <w:rPr>
                <w:rFonts w:cs="Arial"/>
                <w:szCs w:val="18"/>
              </w:rPr>
              <w:t>Network Identifier</w:t>
            </w:r>
          </w:p>
        </w:tc>
      </w:tr>
    </w:tbl>
    <w:p w14:paraId="25805E53" w14:textId="77777777" w:rsidR="00A74EB4" w:rsidRPr="00F11966" w:rsidRDefault="00A74EB4" w:rsidP="00A74EB4">
      <w:pPr>
        <w:rPr>
          <w:lang w:val="en-US"/>
        </w:rPr>
      </w:pPr>
    </w:p>
    <w:p w14:paraId="48AF55C4" w14:textId="77777777" w:rsidR="00A74EB4" w:rsidRPr="00F11966" w:rsidRDefault="00A74EB4" w:rsidP="00A74EB4">
      <w:pPr>
        <w:pStyle w:val="NO"/>
      </w:pPr>
      <w:r w:rsidRPr="00F11966">
        <w:rPr>
          <w:lang w:val="en-US"/>
        </w:rPr>
        <w:t>NOTE:</w:t>
      </w:r>
      <w:r w:rsidRPr="00F11966">
        <w:rPr>
          <w:lang w:val="en-US"/>
        </w:rPr>
        <w:tab/>
        <w:t>The "nid" attribute is used to convey the Network Identifier (NID) of the SNPN as part of the "Ecgi" JSON object data type definition; this is a protocol aspect that does not imply any change on the system-wide definition of the ECGI, as described in 3GPP 23.003 [7]</w:t>
      </w:r>
      <w:r w:rsidRPr="00F11966">
        <w:t>.</w:t>
      </w:r>
    </w:p>
    <w:p w14:paraId="097A2237" w14:textId="77777777" w:rsidR="00E92CBF" w:rsidRPr="00F11966" w:rsidRDefault="00E92CBF" w:rsidP="00E92CBF">
      <w:pPr>
        <w:rPr>
          <w:lang w:val="en-US"/>
        </w:rPr>
      </w:pPr>
    </w:p>
    <w:p w14:paraId="2D7F3B93" w14:textId="77777777" w:rsidR="00E92CBF" w:rsidRPr="00F11966" w:rsidRDefault="00E92CBF" w:rsidP="00D362EB">
      <w:pPr>
        <w:pStyle w:val="Heading4"/>
      </w:pPr>
      <w:bookmarkStart w:id="1096" w:name="_Toc24925843"/>
      <w:bookmarkStart w:id="1097" w:name="_Toc24926021"/>
      <w:bookmarkStart w:id="1098" w:name="_Toc24926197"/>
      <w:bookmarkStart w:id="1099" w:name="_Toc33964057"/>
      <w:bookmarkStart w:id="1100" w:name="_Toc33980811"/>
      <w:bookmarkStart w:id="1101" w:name="_Toc36462612"/>
      <w:bookmarkStart w:id="1102" w:name="_Toc36462808"/>
      <w:bookmarkStart w:id="1103" w:name="_Toc43026052"/>
      <w:bookmarkStart w:id="1104" w:name="_Toc49763586"/>
      <w:bookmarkStart w:id="1105" w:name="_Toc56754282"/>
      <w:bookmarkStart w:id="1106" w:name="_Toc88743053"/>
      <w:bookmarkStart w:id="1107" w:name="_Toc90649865"/>
      <w:r w:rsidRPr="00F11966">
        <w:lastRenderedPageBreak/>
        <w:t>5.4.4.6</w:t>
      </w:r>
      <w:r w:rsidRPr="00F11966">
        <w:tab/>
        <w:t>Type: Ncgi</w:t>
      </w:r>
      <w:bookmarkEnd w:id="1096"/>
      <w:bookmarkEnd w:id="1097"/>
      <w:bookmarkEnd w:id="1098"/>
      <w:bookmarkEnd w:id="1099"/>
      <w:bookmarkEnd w:id="1100"/>
      <w:bookmarkEnd w:id="1101"/>
      <w:bookmarkEnd w:id="1102"/>
      <w:bookmarkEnd w:id="1103"/>
      <w:bookmarkEnd w:id="1104"/>
      <w:bookmarkEnd w:id="1105"/>
      <w:bookmarkEnd w:id="1106"/>
      <w:bookmarkEnd w:id="1107"/>
    </w:p>
    <w:p w14:paraId="051D3499" w14:textId="77777777" w:rsidR="00E92CBF" w:rsidRPr="00F11966" w:rsidRDefault="00E92CBF" w:rsidP="00E92CBF">
      <w:pPr>
        <w:pStyle w:val="TH"/>
      </w:pPr>
      <w:r w:rsidRPr="00F11966">
        <w:rPr>
          <w:noProof/>
        </w:rPr>
        <w:t>Table </w:t>
      </w:r>
      <w:r w:rsidRPr="00F11966">
        <w:t xml:space="preserve">5.4.4.6-1: </w:t>
      </w:r>
      <w:r w:rsidRPr="00F11966">
        <w:rPr>
          <w:noProof/>
        </w:rPr>
        <w:t>Definition of type Ncgi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57"/>
        <w:gridCol w:w="1559"/>
        <w:gridCol w:w="425"/>
        <w:gridCol w:w="1134"/>
        <w:gridCol w:w="4359"/>
      </w:tblGrid>
      <w:tr w:rsidR="00E92CBF" w:rsidRPr="00F11966" w14:paraId="2C2F454F" w14:textId="77777777" w:rsidTr="00A74EB4">
        <w:trPr>
          <w:jc w:val="center"/>
        </w:trPr>
        <w:tc>
          <w:tcPr>
            <w:tcW w:w="1657" w:type="dxa"/>
            <w:tcBorders>
              <w:top w:val="single" w:sz="4" w:space="0" w:color="auto"/>
              <w:left w:val="single" w:sz="4" w:space="0" w:color="auto"/>
              <w:bottom w:val="single" w:sz="4" w:space="0" w:color="auto"/>
              <w:right w:val="single" w:sz="4" w:space="0" w:color="auto"/>
            </w:tcBorders>
            <w:shd w:val="clear" w:color="auto" w:fill="C0C0C0"/>
            <w:hideMark/>
          </w:tcPr>
          <w:p w14:paraId="4C777BEB"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ED9B1E7"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08AA1FE"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1755429"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D2A55EE"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197988F7" w14:textId="77777777" w:rsidTr="00A74EB4">
        <w:trPr>
          <w:jc w:val="center"/>
        </w:trPr>
        <w:tc>
          <w:tcPr>
            <w:tcW w:w="1657" w:type="dxa"/>
            <w:tcBorders>
              <w:top w:val="single" w:sz="4" w:space="0" w:color="auto"/>
              <w:left w:val="single" w:sz="4" w:space="0" w:color="auto"/>
              <w:bottom w:val="single" w:sz="4" w:space="0" w:color="auto"/>
              <w:right w:val="single" w:sz="4" w:space="0" w:color="auto"/>
            </w:tcBorders>
          </w:tcPr>
          <w:p w14:paraId="2C82AF5F" w14:textId="77777777" w:rsidR="00E92CBF" w:rsidRPr="00F11966" w:rsidRDefault="00E92CBF" w:rsidP="00AA7DB8">
            <w:pPr>
              <w:pStyle w:val="TAL"/>
            </w:pPr>
            <w:r w:rsidRPr="00F11966">
              <w:t>plmnId</w:t>
            </w:r>
          </w:p>
        </w:tc>
        <w:tc>
          <w:tcPr>
            <w:tcW w:w="1559" w:type="dxa"/>
            <w:tcBorders>
              <w:top w:val="single" w:sz="4" w:space="0" w:color="auto"/>
              <w:left w:val="single" w:sz="4" w:space="0" w:color="auto"/>
              <w:bottom w:val="single" w:sz="4" w:space="0" w:color="auto"/>
              <w:right w:val="single" w:sz="4" w:space="0" w:color="auto"/>
            </w:tcBorders>
          </w:tcPr>
          <w:p w14:paraId="2C8E8C2B" w14:textId="77777777" w:rsidR="00E92CBF" w:rsidRPr="00F11966" w:rsidRDefault="00E92CBF" w:rsidP="00AA7DB8">
            <w:pPr>
              <w:pStyle w:val="TAL"/>
            </w:pPr>
            <w:r w:rsidRPr="00F11966">
              <w:t>PlmnId</w:t>
            </w:r>
          </w:p>
        </w:tc>
        <w:tc>
          <w:tcPr>
            <w:tcW w:w="425" w:type="dxa"/>
            <w:tcBorders>
              <w:top w:val="single" w:sz="4" w:space="0" w:color="auto"/>
              <w:left w:val="single" w:sz="4" w:space="0" w:color="auto"/>
              <w:bottom w:val="single" w:sz="4" w:space="0" w:color="auto"/>
              <w:right w:val="single" w:sz="4" w:space="0" w:color="auto"/>
            </w:tcBorders>
          </w:tcPr>
          <w:p w14:paraId="73A415BD"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78E2DA1F"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31D6D36B" w14:textId="77777777" w:rsidR="00E92CBF" w:rsidRPr="00F11966" w:rsidRDefault="00E92CBF" w:rsidP="00AA7DB8">
            <w:pPr>
              <w:pStyle w:val="TAL"/>
              <w:rPr>
                <w:rFonts w:cs="Arial"/>
                <w:szCs w:val="18"/>
              </w:rPr>
            </w:pPr>
            <w:r w:rsidRPr="00F11966">
              <w:rPr>
                <w:rFonts w:cs="Arial"/>
                <w:szCs w:val="18"/>
              </w:rPr>
              <w:t>PLMN Identity</w:t>
            </w:r>
          </w:p>
        </w:tc>
      </w:tr>
      <w:tr w:rsidR="00E92CBF" w:rsidRPr="00F11966" w14:paraId="2D53D97A" w14:textId="77777777" w:rsidTr="00A74EB4">
        <w:trPr>
          <w:jc w:val="center"/>
        </w:trPr>
        <w:tc>
          <w:tcPr>
            <w:tcW w:w="1657" w:type="dxa"/>
            <w:tcBorders>
              <w:top w:val="single" w:sz="4" w:space="0" w:color="auto"/>
              <w:left w:val="single" w:sz="4" w:space="0" w:color="auto"/>
              <w:bottom w:val="single" w:sz="4" w:space="0" w:color="auto"/>
              <w:right w:val="single" w:sz="4" w:space="0" w:color="auto"/>
            </w:tcBorders>
          </w:tcPr>
          <w:p w14:paraId="66881E15" w14:textId="77777777" w:rsidR="00E92CBF" w:rsidRPr="00F11966" w:rsidRDefault="00E92CBF" w:rsidP="00AA7DB8">
            <w:pPr>
              <w:pStyle w:val="TAL"/>
            </w:pPr>
            <w:r w:rsidRPr="00F11966">
              <w:t>nrCellId</w:t>
            </w:r>
          </w:p>
        </w:tc>
        <w:tc>
          <w:tcPr>
            <w:tcW w:w="1559" w:type="dxa"/>
            <w:tcBorders>
              <w:top w:val="single" w:sz="4" w:space="0" w:color="auto"/>
              <w:left w:val="single" w:sz="4" w:space="0" w:color="auto"/>
              <w:bottom w:val="single" w:sz="4" w:space="0" w:color="auto"/>
              <w:right w:val="single" w:sz="4" w:space="0" w:color="auto"/>
            </w:tcBorders>
          </w:tcPr>
          <w:p w14:paraId="0EF6E7DE" w14:textId="77777777" w:rsidR="00E92CBF" w:rsidRPr="00F11966" w:rsidRDefault="00E92CBF" w:rsidP="00AA7DB8">
            <w:pPr>
              <w:pStyle w:val="TAL"/>
            </w:pPr>
            <w:r w:rsidRPr="00F11966">
              <w:t>NrCellId</w:t>
            </w:r>
          </w:p>
        </w:tc>
        <w:tc>
          <w:tcPr>
            <w:tcW w:w="425" w:type="dxa"/>
            <w:tcBorders>
              <w:top w:val="single" w:sz="4" w:space="0" w:color="auto"/>
              <w:left w:val="single" w:sz="4" w:space="0" w:color="auto"/>
              <w:bottom w:val="single" w:sz="4" w:space="0" w:color="auto"/>
              <w:right w:val="single" w:sz="4" w:space="0" w:color="auto"/>
            </w:tcBorders>
          </w:tcPr>
          <w:p w14:paraId="3129FA21"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326D8C98"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2FB77D6F" w14:textId="77777777" w:rsidR="00E92CBF" w:rsidRPr="00F11966" w:rsidRDefault="00E92CBF" w:rsidP="00AA7DB8">
            <w:pPr>
              <w:pStyle w:val="TAL"/>
              <w:rPr>
                <w:rFonts w:cs="Arial"/>
                <w:szCs w:val="18"/>
              </w:rPr>
            </w:pPr>
            <w:r w:rsidRPr="00F11966">
              <w:rPr>
                <w:rFonts w:cs="Arial"/>
                <w:szCs w:val="18"/>
              </w:rPr>
              <w:t>NR Cell Identity</w:t>
            </w:r>
          </w:p>
        </w:tc>
      </w:tr>
      <w:tr w:rsidR="00E92CBF" w:rsidRPr="00F11966" w14:paraId="49637141" w14:textId="77777777" w:rsidTr="00A74EB4">
        <w:trPr>
          <w:jc w:val="center"/>
        </w:trPr>
        <w:tc>
          <w:tcPr>
            <w:tcW w:w="1657" w:type="dxa"/>
            <w:tcBorders>
              <w:top w:val="single" w:sz="4" w:space="0" w:color="auto"/>
              <w:left w:val="single" w:sz="4" w:space="0" w:color="auto"/>
              <w:bottom w:val="single" w:sz="4" w:space="0" w:color="auto"/>
              <w:right w:val="single" w:sz="4" w:space="0" w:color="auto"/>
            </w:tcBorders>
          </w:tcPr>
          <w:p w14:paraId="04CAE21C" w14:textId="77777777" w:rsidR="00E92CBF" w:rsidRPr="00F11966" w:rsidRDefault="00E92CBF" w:rsidP="00AA7DB8">
            <w:pPr>
              <w:pStyle w:val="TAL"/>
            </w:pPr>
            <w:r w:rsidRPr="00F11966">
              <w:t>nid</w:t>
            </w:r>
          </w:p>
        </w:tc>
        <w:tc>
          <w:tcPr>
            <w:tcW w:w="1559" w:type="dxa"/>
            <w:tcBorders>
              <w:top w:val="single" w:sz="4" w:space="0" w:color="auto"/>
              <w:left w:val="single" w:sz="4" w:space="0" w:color="auto"/>
              <w:bottom w:val="single" w:sz="4" w:space="0" w:color="auto"/>
              <w:right w:val="single" w:sz="4" w:space="0" w:color="auto"/>
            </w:tcBorders>
          </w:tcPr>
          <w:p w14:paraId="7650F5E7" w14:textId="77777777" w:rsidR="00E92CBF" w:rsidRPr="00F11966" w:rsidRDefault="00E92CBF" w:rsidP="00AA7DB8">
            <w:pPr>
              <w:pStyle w:val="TAL"/>
            </w:pPr>
            <w:r w:rsidRPr="00F11966">
              <w:t>Nid</w:t>
            </w:r>
          </w:p>
        </w:tc>
        <w:tc>
          <w:tcPr>
            <w:tcW w:w="425" w:type="dxa"/>
            <w:tcBorders>
              <w:top w:val="single" w:sz="4" w:space="0" w:color="auto"/>
              <w:left w:val="single" w:sz="4" w:space="0" w:color="auto"/>
              <w:bottom w:val="single" w:sz="4" w:space="0" w:color="auto"/>
              <w:right w:val="single" w:sz="4" w:space="0" w:color="auto"/>
            </w:tcBorders>
          </w:tcPr>
          <w:p w14:paraId="1AF6A5CB" w14:textId="77777777" w:rsidR="00E92CBF" w:rsidRPr="00F11966" w:rsidRDefault="00D507A4"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03430E6D"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3E8D2F7C" w14:textId="77777777" w:rsidR="00E92CBF" w:rsidRPr="00F11966" w:rsidRDefault="00E92CBF" w:rsidP="00AA7DB8">
            <w:pPr>
              <w:pStyle w:val="TAL"/>
              <w:rPr>
                <w:rFonts w:cs="Arial"/>
                <w:szCs w:val="18"/>
              </w:rPr>
            </w:pPr>
            <w:r w:rsidRPr="00F11966">
              <w:rPr>
                <w:rFonts w:cs="Arial"/>
                <w:szCs w:val="18"/>
              </w:rPr>
              <w:t>Network Identifier</w:t>
            </w:r>
            <w:r w:rsidR="00D507A4" w:rsidRPr="00F11966">
              <w:rPr>
                <w:rFonts w:cs="Arial" w:hint="eastAsia"/>
                <w:szCs w:val="18"/>
                <w:lang w:eastAsia="zh-CN"/>
              </w:rPr>
              <w:t xml:space="preserve">, </w:t>
            </w:r>
            <w:r w:rsidR="00D507A4" w:rsidRPr="00F11966">
              <w:rPr>
                <w:rFonts w:cs="Arial"/>
                <w:szCs w:val="18"/>
                <w:lang w:eastAsia="zh-CN"/>
              </w:rPr>
              <w:t>shall be present</w:t>
            </w:r>
            <w:r w:rsidR="00D507A4" w:rsidRPr="00F11966">
              <w:rPr>
                <w:rFonts w:cs="Arial" w:hint="eastAsia"/>
                <w:szCs w:val="18"/>
                <w:lang w:eastAsia="zh-CN"/>
              </w:rPr>
              <w:t xml:space="preserve"> in case of</w:t>
            </w:r>
            <w:r w:rsidR="00D507A4" w:rsidRPr="00F11966">
              <w:rPr>
                <w:rFonts w:cs="Arial"/>
                <w:szCs w:val="18"/>
                <w:lang w:eastAsia="zh-CN"/>
              </w:rPr>
              <w:t xml:space="preserve"> SNPN</w:t>
            </w:r>
            <w:r w:rsidR="00D507A4" w:rsidRPr="00F11966">
              <w:rPr>
                <w:rFonts w:cs="Arial" w:hint="eastAsia"/>
                <w:szCs w:val="18"/>
                <w:lang w:eastAsia="zh-CN"/>
              </w:rPr>
              <w:t xml:space="preserve">, PlmnId together with Nid </w:t>
            </w:r>
            <w:r w:rsidR="00D507A4" w:rsidRPr="00F11966">
              <w:rPr>
                <w:rFonts w:cs="Arial"/>
                <w:szCs w:val="18"/>
              </w:rPr>
              <w:t xml:space="preserve">indicates the identity of the SNPN to which the </w:t>
            </w:r>
            <w:r w:rsidR="00D507A4" w:rsidRPr="00F11966">
              <w:rPr>
                <w:rFonts w:cs="Arial" w:hint="eastAsia"/>
                <w:szCs w:val="18"/>
                <w:lang w:eastAsia="zh-CN"/>
              </w:rPr>
              <w:t>NR cell</w:t>
            </w:r>
            <w:r w:rsidR="00D507A4" w:rsidRPr="00F11966">
              <w:rPr>
                <w:rFonts w:cs="Arial"/>
                <w:szCs w:val="18"/>
              </w:rPr>
              <w:t xml:space="preserve"> belongs to.</w:t>
            </w:r>
          </w:p>
        </w:tc>
      </w:tr>
    </w:tbl>
    <w:p w14:paraId="06FCA6DB" w14:textId="77777777" w:rsidR="00A74EB4" w:rsidRPr="00F11966" w:rsidRDefault="00A74EB4" w:rsidP="00A74EB4"/>
    <w:p w14:paraId="2599C3AD" w14:textId="77777777" w:rsidR="00A74EB4" w:rsidRPr="00F11966" w:rsidRDefault="00A74EB4" w:rsidP="00A74EB4">
      <w:pPr>
        <w:pStyle w:val="NO"/>
      </w:pPr>
      <w:r w:rsidRPr="00F11966">
        <w:rPr>
          <w:lang w:val="en-US"/>
        </w:rPr>
        <w:t>NOTE:</w:t>
      </w:r>
      <w:r w:rsidRPr="00F11966">
        <w:rPr>
          <w:lang w:val="en-US"/>
        </w:rPr>
        <w:tab/>
        <w:t>The "nid" attribute is used to convey the Network Identifier (NID) of the SNPN as part of the "Ncgi" JSON object data type definition; this is a protocol aspect that does not imply any change on the system-wide definition of the NCGI, as described in 3GPP 23.003 [7]</w:t>
      </w:r>
      <w:r w:rsidRPr="00F11966">
        <w:t>.</w:t>
      </w:r>
    </w:p>
    <w:p w14:paraId="16F48C75" w14:textId="77777777" w:rsidR="00E92CBF" w:rsidRPr="00F11966" w:rsidRDefault="00E92CBF" w:rsidP="00E92CBF"/>
    <w:p w14:paraId="3EBD185B" w14:textId="77777777" w:rsidR="00E92CBF" w:rsidRPr="00F11966" w:rsidRDefault="00E92CBF" w:rsidP="00D362EB">
      <w:pPr>
        <w:pStyle w:val="Heading4"/>
      </w:pPr>
      <w:bookmarkStart w:id="1108" w:name="_Toc24925844"/>
      <w:bookmarkStart w:id="1109" w:name="_Toc24926022"/>
      <w:bookmarkStart w:id="1110" w:name="_Toc24926198"/>
      <w:bookmarkStart w:id="1111" w:name="_Toc33964058"/>
      <w:bookmarkStart w:id="1112" w:name="_Toc33980812"/>
      <w:bookmarkStart w:id="1113" w:name="_Toc36462613"/>
      <w:bookmarkStart w:id="1114" w:name="_Toc36462809"/>
      <w:bookmarkStart w:id="1115" w:name="_Toc43026053"/>
      <w:bookmarkStart w:id="1116" w:name="_Toc49763587"/>
      <w:bookmarkStart w:id="1117" w:name="_Toc56754283"/>
      <w:bookmarkStart w:id="1118" w:name="_Toc88743054"/>
      <w:bookmarkStart w:id="1119" w:name="_Toc90649866"/>
      <w:r w:rsidRPr="00F11966">
        <w:t>5.4.4.7</w:t>
      </w:r>
      <w:r w:rsidRPr="00F11966">
        <w:tab/>
        <w:t>Type: UserLocation</w:t>
      </w:r>
      <w:bookmarkEnd w:id="1108"/>
      <w:bookmarkEnd w:id="1109"/>
      <w:bookmarkEnd w:id="1110"/>
      <w:bookmarkEnd w:id="1111"/>
      <w:bookmarkEnd w:id="1112"/>
      <w:bookmarkEnd w:id="1113"/>
      <w:bookmarkEnd w:id="1114"/>
      <w:bookmarkEnd w:id="1115"/>
      <w:bookmarkEnd w:id="1116"/>
      <w:bookmarkEnd w:id="1117"/>
      <w:bookmarkEnd w:id="1118"/>
      <w:bookmarkEnd w:id="1119"/>
    </w:p>
    <w:p w14:paraId="775C2935" w14:textId="77777777" w:rsidR="00E92CBF" w:rsidRPr="00F11966" w:rsidRDefault="00E92CBF" w:rsidP="00E92CBF">
      <w:pPr>
        <w:pStyle w:val="TH"/>
      </w:pPr>
      <w:r w:rsidRPr="00F11966">
        <w:rPr>
          <w:noProof/>
        </w:rPr>
        <w:t>Table </w:t>
      </w:r>
      <w:r w:rsidRPr="00F11966">
        <w:t xml:space="preserve">5.4.4.7-1: </w:t>
      </w:r>
      <w:r w:rsidRPr="00F11966">
        <w:rPr>
          <w:noProof/>
        </w:rPr>
        <w:t xml:space="preserve">Definition of type </w:t>
      </w:r>
      <w:r w:rsidRPr="00F11966">
        <w:t>UserLocation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64"/>
        <w:gridCol w:w="1559"/>
        <w:gridCol w:w="425"/>
        <w:gridCol w:w="1134"/>
        <w:gridCol w:w="4359"/>
      </w:tblGrid>
      <w:tr w:rsidR="00E92CBF" w:rsidRPr="00F11966" w14:paraId="0EE9A95A" w14:textId="77777777" w:rsidTr="00AA7DB8">
        <w:trPr>
          <w:jc w:val="center"/>
        </w:trPr>
        <w:tc>
          <w:tcPr>
            <w:tcW w:w="1764" w:type="dxa"/>
            <w:tcBorders>
              <w:top w:val="single" w:sz="4" w:space="0" w:color="auto"/>
              <w:left w:val="single" w:sz="4" w:space="0" w:color="auto"/>
              <w:bottom w:val="single" w:sz="4" w:space="0" w:color="auto"/>
              <w:right w:val="single" w:sz="4" w:space="0" w:color="auto"/>
            </w:tcBorders>
            <w:shd w:val="clear" w:color="auto" w:fill="C0C0C0"/>
            <w:hideMark/>
          </w:tcPr>
          <w:p w14:paraId="25A5C167"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2F95CAA"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364D435"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E2D9EB1"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72DB0EF"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7C826144" w14:textId="77777777" w:rsidTr="00AA7DB8">
        <w:trPr>
          <w:jc w:val="center"/>
        </w:trPr>
        <w:tc>
          <w:tcPr>
            <w:tcW w:w="1764" w:type="dxa"/>
            <w:tcBorders>
              <w:top w:val="single" w:sz="4" w:space="0" w:color="auto"/>
              <w:left w:val="single" w:sz="4" w:space="0" w:color="auto"/>
              <w:bottom w:val="single" w:sz="4" w:space="0" w:color="auto"/>
              <w:right w:val="single" w:sz="4" w:space="0" w:color="auto"/>
            </w:tcBorders>
          </w:tcPr>
          <w:p w14:paraId="3512A415" w14:textId="77777777" w:rsidR="00E92CBF" w:rsidRPr="00F11966" w:rsidRDefault="00E92CBF" w:rsidP="00AA7DB8">
            <w:pPr>
              <w:pStyle w:val="TAL"/>
            </w:pPr>
            <w:r w:rsidRPr="00F11966">
              <w:t>eutraLocation</w:t>
            </w:r>
          </w:p>
        </w:tc>
        <w:tc>
          <w:tcPr>
            <w:tcW w:w="1559" w:type="dxa"/>
            <w:tcBorders>
              <w:top w:val="single" w:sz="4" w:space="0" w:color="auto"/>
              <w:left w:val="single" w:sz="4" w:space="0" w:color="auto"/>
              <w:bottom w:val="single" w:sz="4" w:space="0" w:color="auto"/>
              <w:right w:val="single" w:sz="4" w:space="0" w:color="auto"/>
            </w:tcBorders>
          </w:tcPr>
          <w:p w14:paraId="272D90EC" w14:textId="77777777" w:rsidR="00E92CBF" w:rsidRPr="00F11966" w:rsidRDefault="00E92CBF" w:rsidP="00AA7DB8">
            <w:pPr>
              <w:pStyle w:val="TAL"/>
            </w:pPr>
            <w:r w:rsidRPr="00F11966">
              <w:t>EutraLocation</w:t>
            </w:r>
          </w:p>
        </w:tc>
        <w:tc>
          <w:tcPr>
            <w:tcW w:w="425" w:type="dxa"/>
            <w:tcBorders>
              <w:top w:val="single" w:sz="4" w:space="0" w:color="auto"/>
              <w:left w:val="single" w:sz="4" w:space="0" w:color="auto"/>
              <w:bottom w:val="single" w:sz="4" w:space="0" w:color="auto"/>
              <w:right w:val="single" w:sz="4" w:space="0" w:color="auto"/>
            </w:tcBorders>
          </w:tcPr>
          <w:p w14:paraId="1A1D78AA"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77AADDCF"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710C360C" w14:textId="77777777" w:rsidR="00E92CBF" w:rsidRPr="00F11966" w:rsidRDefault="00E92CBF" w:rsidP="00AA7DB8">
            <w:pPr>
              <w:pStyle w:val="TAL"/>
              <w:rPr>
                <w:rFonts w:cs="Arial"/>
                <w:szCs w:val="18"/>
              </w:rPr>
            </w:pPr>
            <w:r w:rsidRPr="00F11966">
              <w:rPr>
                <w:rFonts w:cs="Arial"/>
                <w:szCs w:val="18"/>
              </w:rPr>
              <w:t>E-UTRA user location (see NOTE).</w:t>
            </w:r>
          </w:p>
        </w:tc>
      </w:tr>
      <w:tr w:rsidR="00E92CBF" w:rsidRPr="00F11966" w14:paraId="18EE776F" w14:textId="77777777" w:rsidTr="00AA7DB8">
        <w:trPr>
          <w:jc w:val="center"/>
        </w:trPr>
        <w:tc>
          <w:tcPr>
            <w:tcW w:w="1764" w:type="dxa"/>
            <w:tcBorders>
              <w:top w:val="single" w:sz="4" w:space="0" w:color="auto"/>
              <w:left w:val="single" w:sz="4" w:space="0" w:color="auto"/>
              <w:bottom w:val="single" w:sz="4" w:space="0" w:color="auto"/>
              <w:right w:val="single" w:sz="4" w:space="0" w:color="auto"/>
            </w:tcBorders>
          </w:tcPr>
          <w:p w14:paraId="30DA7819" w14:textId="77777777" w:rsidR="00E92CBF" w:rsidRPr="00F11966" w:rsidRDefault="00E92CBF" w:rsidP="00AA7DB8">
            <w:pPr>
              <w:pStyle w:val="TAL"/>
            </w:pPr>
            <w:r w:rsidRPr="00F11966">
              <w:t>nrLocation</w:t>
            </w:r>
          </w:p>
        </w:tc>
        <w:tc>
          <w:tcPr>
            <w:tcW w:w="1559" w:type="dxa"/>
            <w:tcBorders>
              <w:top w:val="single" w:sz="4" w:space="0" w:color="auto"/>
              <w:left w:val="single" w:sz="4" w:space="0" w:color="auto"/>
              <w:bottom w:val="single" w:sz="4" w:space="0" w:color="auto"/>
              <w:right w:val="single" w:sz="4" w:space="0" w:color="auto"/>
            </w:tcBorders>
          </w:tcPr>
          <w:p w14:paraId="483E1D71" w14:textId="77777777" w:rsidR="00E92CBF" w:rsidRPr="00F11966" w:rsidRDefault="00E92CBF" w:rsidP="00AA7DB8">
            <w:pPr>
              <w:pStyle w:val="TAL"/>
            </w:pPr>
            <w:r w:rsidRPr="00F11966">
              <w:t>NrLocation</w:t>
            </w:r>
          </w:p>
        </w:tc>
        <w:tc>
          <w:tcPr>
            <w:tcW w:w="425" w:type="dxa"/>
            <w:tcBorders>
              <w:top w:val="single" w:sz="4" w:space="0" w:color="auto"/>
              <w:left w:val="single" w:sz="4" w:space="0" w:color="auto"/>
              <w:bottom w:val="single" w:sz="4" w:space="0" w:color="auto"/>
              <w:right w:val="single" w:sz="4" w:space="0" w:color="auto"/>
            </w:tcBorders>
          </w:tcPr>
          <w:p w14:paraId="11FC4109"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1557A69A"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5E9F1B7D" w14:textId="77777777" w:rsidR="00E92CBF" w:rsidRPr="00F11966" w:rsidRDefault="00E92CBF" w:rsidP="00AA7DB8">
            <w:pPr>
              <w:pStyle w:val="TAL"/>
              <w:rPr>
                <w:rFonts w:cs="Arial"/>
                <w:szCs w:val="18"/>
              </w:rPr>
            </w:pPr>
            <w:r w:rsidRPr="00F11966">
              <w:rPr>
                <w:rFonts w:cs="Arial"/>
                <w:szCs w:val="18"/>
              </w:rPr>
              <w:t>NR user location (see NOTE).</w:t>
            </w:r>
          </w:p>
        </w:tc>
      </w:tr>
      <w:tr w:rsidR="00066A23" w:rsidRPr="00F11966" w14:paraId="18404C98" w14:textId="77777777" w:rsidTr="00AA7DB8">
        <w:trPr>
          <w:jc w:val="center"/>
        </w:trPr>
        <w:tc>
          <w:tcPr>
            <w:tcW w:w="1764" w:type="dxa"/>
            <w:tcBorders>
              <w:top w:val="single" w:sz="4" w:space="0" w:color="auto"/>
              <w:left w:val="single" w:sz="4" w:space="0" w:color="auto"/>
              <w:bottom w:val="single" w:sz="4" w:space="0" w:color="auto"/>
              <w:right w:val="single" w:sz="4" w:space="0" w:color="auto"/>
            </w:tcBorders>
          </w:tcPr>
          <w:p w14:paraId="343F2F2B" w14:textId="63460762" w:rsidR="00066A23" w:rsidRPr="00F11966" w:rsidRDefault="00066A23" w:rsidP="00066A23">
            <w:pPr>
              <w:pStyle w:val="TAL"/>
            </w:pPr>
            <w:r w:rsidRPr="00F11966">
              <w:t>n3gaLocation</w:t>
            </w:r>
          </w:p>
        </w:tc>
        <w:tc>
          <w:tcPr>
            <w:tcW w:w="1559" w:type="dxa"/>
            <w:tcBorders>
              <w:top w:val="single" w:sz="4" w:space="0" w:color="auto"/>
              <w:left w:val="single" w:sz="4" w:space="0" w:color="auto"/>
              <w:bottom w:val="single" w:sz="4" w:space="0" w:color="auto"/>
              <w:right w:val="single" w:sz="4" w:space="0" w:color="auto"/>
            </w:tcBorders>
          </w:tcPr>
          <w:p w14:paraId="77015671" w14:textId="109631D1" w:rsidR="00066A23" w:rsidRPr="00F11966" w:rsidRDefault="00066A23" w:rsidP="00066A23">
            <w:pPr>
              <w:pStyle w:val="TAL"/>
            </w:pPr>
            <w:r w:rsidRPr="00F11966">
              <w:t>N3gaLocation</w:t>
            </w:r>
          </w:p>
        </w:tc>
        <w:tc>
          <w:tcPr>
            <w:tcW w:w="425" w:type="dxa"/>
            <w:tcBorders>
              <w:top w:val="single" w:sz="4" w:space="0" w:color="auto"/>
              <w:left w:val="single" w:sz="4" w:space="0" w:color="auto"/>
              <w:bottom w:val="single" w:sz="4" w:space="0" w:color="auto"/>
              <w:right w:val="single" w:sz="4" w:space="0" w:color="auto"/>
            </w:tcBorders>
          </w:tcPr>
          <w:p w14:paraId="095E1461" w14:textId="6D01D206" w:rsidR="00066A23" w:rsidRPr="00F11966" w:rsidRDefault="00066A23" w:rsidP="00066A23">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7940934B" w14:textId="79E32BBC" w:rsidR="00066A23" w:rsidRPr="00F11966" w:rsidRDefault="00066A23" w:rsidP="00066A23">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3D5F9E14" w14:textId="1B11B95E" w:rsidR="00066A23" w:rsidRPr="00F11966" w:rsidRDefault="00066A23" w:rsidP="00066A23">
            <w:pPr>
              <w:pStyle w:val="TAL"/>
              <w:rPr>
                <w:rFonts w:cs="Arial"/>
                <w:szCs w:val="18"/>
              </w:rPr>
            </w:pPr>
            <w:r w:rsidRPr="00F11966">
              <w:rPr>
                <w:rFonts w:cs="Arial"/>
                <w:szCs w:val="18"/>
                <w:lang w:val="fr-FR"/>
              </w:rPr>
              <w:t xml:space="preserve">Non-3GPP </w:t>
            </w:r>
            <w:r w:rsidRPr="00F11966">
              <w:rPr>
                <w:rFonts w:cs="Arial"/>
                <w:szCs w:val="18"/>
              </w:rPr>
              <w:t>access</w:t>
            </w:r>
            <w:r w:rsidRPr="00F11966">
              <w:rPr>
                <w:rFonts w:cs="Arial"/>
                <w:szCs w:val="18"/>
                <w:lang w:val="fr-FR"/>
              </w:rPr>
              <w:t xml:space="preserve"> user location </w:t>
            </w:r>
            <w:r w:rsidRPr="00F11966">
              <w:rPr>
                <w:rFonts w:cs="Arial"/>
                <w:szCs w:val="18"/>
              </w:rPr>
              <w:t>(see NOTE)</w:t>
            </w:r>
            <w:r w:rsidRPr="00F11966">
              <w:rPr>
                <w:rFonts w:cs="Arial"/>
                <w:szCs w:val="18"/>
                <w:lang w:val="fr-FR"/>
              </w:rPr>
              <w:t>.</w:t>
            </w:r>
          </w:p>
        </w:tc>
      </w:tr>
      <w:tr w:rsidR="00066A23" w:rsidRPr="00F11966" w14:paraId="18395581" w14:textId="77777777" w:rsidTr="00AA7DB8">
        <w:trPr>
          <w:jc w:val="center"/>
        </w:trPr>
        <w:tc>
          <w:tcPr>
            <w:tcW w:w="1764" w:type="dxa"/>
            <w:tcBorders>
              <w:top w:val="single" w:sz="4" w:space="0" w:color="auto"/>
              <w:left w:val="single" w:sz="4" w:space="0" w:color="auto"/>
              <w:bottom w:val="single" w:sz="4" w:space="0" w:color="auto"/>
              <w:right w:val="single" w:sz="4" w:space="0" w:color="auto"/>
            </w:tcBorders>
          </w:tcPr>
          <w:p w14:paraId="722276CE" w14:textId="2862D001" w:rsidR="00066A23" w:rsidRPr="00F11966" w:rsidRDefault="00066A23" w:rsidP="00066A23">
            <w:pPr>
              <w:pStyle w:val="TAL"/>
            </w:pPr>
            <w:r>
              <w:rPr>
                <w:rFonts w:hint="eastAsia"/>
              </w:rPr>
              <w:t>u</w:t>
            </w:r>
            <w:r>
              <w:t>traLocation</w:t>
            </w:r>
          </w:p>
        </w:tc>
        <w:tc>
          <w:tcPr>
            <w:tcW w:w="1559" w:type="dxa"/>
            <w:tcBorders>
              <w:top w:val="single" w:sz="4" w:space="0" w:color="auto"/>
              <w:left w:val="single" w:sz="4" w:space="0" w:color="auto"/>
              <w:bottom w:val="single" w:sz="4" w:space="0" w:color="auto"/>
              <w:right w:val="single" w:sz="4" w:space="0" w:color="auto"/>
            </w:tcBorders>
          </w:tcPr>
          <w:p w14:paraId="2F34B1F4" w14:textId="71D27D05" w:rsidR="00066A23" w:rsidRPr="00F11966" w:rsidRDefault="00066A23" w:rsidP="00066A23">
            <w:pPr>
              <w:pStyle w:val="TAL"/>
            </w:pPr>
            <w:r w:rsidRPr="00F11966">
              <w:t>UtraLocation</w:t>
            </w:r>
          </w:p>
        </w:tc>
        <w:tc>
          <w:tcPr>
            <w:tcW w:w="425" w:type="dxa"/>
            <w:tcBorders>
              <w:top w:val="single" w:sz="4" w:space="0" w:color="auto"/>
              <w:left w:val="single" w:sz="4" w:space="0" w:color="auto"/>
              <w:bottom w:val="single" w:sz="4" w:space="0" w:color="auto"/>
              <w:right w:val="single" w:sz="4" w:space="0" w:color="auto"/>
            </w:tcBorders>
          </w:tcPr>
          <w:p w14:paraId="139BA473" w14:textId="33130DAC" w:rsidR="00066A23" w:rsidRPr="00F11966" w:rsidRDefault="00066A23" w:rsidP="00066A23">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55009C34" w14:textId="7D0045D7" w:rsidR="00066A23" w:rsidRPr="00F11966" w:rsidRDefault="00066A23" w:rsidP="00066A23">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13755B39" w14:textId="0E843874" w:rsidR="00066A23" w:rsidRPr="00F11966" w:rsidRDefault="00066A23" w:rsidP="00066A23">
            <w:pPr>
              <w:pStyle w:val="TAL"/>
              <w:rPr>
                <w:rFonts w:cs="Arial"/>
                <w:szCs w:val="18"/>
              </w:rPr>
            </w:pPr>
            <w:r>
              <w:rPr>
                <w:rFonts w:cs="Arial"/>
                <w:szCs w:val="18"/>
                <w:lang w:val="fr-FR"/>
              </w:rPr>
              <w:t>UTRAN</w:t>
            </w:r>
            <w:r w:rsidRPr="00F11966">
              <w:rPr>
                <w:rFonts w:cs="Arial"/>
                <w:szCs w:val="18"/>
                <w:lang w:val="fr-FR"/>
              </w:rPr>
              <w:t xml:space="preserve"> </w:t>
            </w:r>
            <w:r w:rsidRPr="00F11966">
              <w:rPr>
                <w:rFonts w:cs="Arial"/>
                <w:szCs w:val="18"/>
              </w:rPr>
              <w:t>access</w:t>
            </w:r>
            <w:r w:rsidRPr="00F11966">
              <w:rPr>
                <w:rFonts w:cs="Arial"/>
                <w:szCs w:val="18"/>
                <w:lang w:val="fr-FR"/>
              </w:rPr>
              <w:t xml:space="preserve"> user location </w:t>
            </w:r>
            <w:r w:rsidRPr="00F11966">
              <w:rPr>
                <w:rFonts w:cs="Arial"/>
                <w:szCs w:val="18"/>
              </w:rPr>
              <w:t>(see NOTE)</w:t>
            </w:r>
            <w:r w:rsidRPr="00F11966">
              <w:rPr>
                <w:rFonts w:cs="Arial"/>
                <w:szCs w:val="18"/>
                <w:lang w:val="fr-FR"/>
              </w:rPr>
              <w:t>.</w:t>
            </w:r>
          </w:p>
        </w:tc>
      </w:tr>
      <w:tr w:rsidR="00066A23" w:rsidRPr="00F11966" w14:paraId="55F34885" w14:textId="77777777" w:rsidTr="00AA7DB8">
        <w:trPr>
          <w:jc w:val="center"/>
        </w:trPr>
        <w:tc>
          <w:tcPr>
            <w:tcW w:w="1764" w:type="dxa"/>
            <w:tcBorders>
              <w:top w:val="single" w:sz="4" w:space="0" w:color="auto"/>
              <w:left w:val="single" w:sz="4" w:space="0" w:color="auto"/>
              <w:bottom w:val="single" w:sz="4" w:space="0" w:color="auto"/>
              <w:right w:val="single" w:sz="4" w:space="0" w:color="auto"/>
            </w:tcBorders>
          </w:tcPr>
          <w:p w14:paraId="1901B3D6" w14:textId="01766AA0" w:rsidR="00066A23" w:rsidRPr="00F11966" w:rsidRDefault="00066A23" w:rsidP="00066A23">
            <w:pPr>
              <w:pStyle w:val="TAL"/>
            </w:pPr>
            <w:r>
              <w:rPr>
                <w:rFonts w:hint="eastAsia"/>
              </w:rPr>
              <w:t>g</w:t>
            </w:r>
            <w:r>
              <w:t>eraLocation</w:t>
            </w:r>
          </w:p>
        </w:tc>
        <w:tc>
          <w:tcPr>
            <w:tcW w:w="1559" w:type="dxa"/>
            <w:tcBorders>
              <w:top w:val="single" w:sz="4" w:space="0" w:color="auto"/>
              <w:left w:val="single" w:sz="4" w:space="0" w:color="auto"/>
              <w:bottom w:val="single" w:sz="4" w:space="0" w:color="auto"/>
              <w:right w:val="single" w:sz="4" w:space="0" w:color="auto"/>
            </w:tcBorders>
          </w:tcPr>
          <w:p w14:paraId="715CDAE7" w14:textId="36E51D3F" w:rsidR="00066A23" w:rsidRPr="00F11966" w:rsidRDefault="00066A23" w:rsidP="00066A23">
            <w:pPr>
              <w:pStyle w:val="TAL"/>
            </w:pPr>
            <w:r w:rsidRPr="00F11966">
              <w:t>GeraLocation</w:t>
            </w:r>
          </w:p>
        </w:tc>
        <w:tc>
          <w:tcPr>
            <w:tcW w:w="425" w:type="dxa"/>
            <w:tcBorders>
              <w:top w:val="single" w:sz="4" w:space="0" w:color="auto"/>
              <w:left w:val="single" w:sz="4" w:space="0" w:color="auto"/>
              <w:bottom w:val="single" w:sz="4" w:space="0" w:color="auto"/>
              <w:right w:val="single" w:sz="4" w:space="0" w:color="auto"/>
            </w:tcBorders>
          </w:tcPr>
          <w:p w14:paraId="1246B8AC" w14:textId="0E9FB84E" w:rsidR="00066A23" w:rsidRPr="00F11966" w:rsidRDefault="00066A23" w:rsidP="00066A23">
            <w:pPr>
              <w:pStyle w:val="TAC"/>
            </w:pPr>
            <w:r>
              <w:rPr>
                <w:rFonts w:hint="eastAsia"/>
              </w:rPr>
              <w:t>C</w:t>
            </w:r>
          </w:p>
        </w:tc>
        <w:tc>
          <w:tcPr>
            <w:tcW w:w="1134" w:type="dxa"/>
            <w:tcBorders>
              <w:top w:val="single" w:sz="4" w:space="0" w:color="auto"/>
              <w:left w:val="single" w:sz="4" w:space="0" w:color="auto"/>
              <w:bottom w:val="single" w:sz="4" w:space="0" w:color="auto"/>
              <w:right w:val="single" w:sz="4" w:space="0" w:color="auto"/>
            </w:tcBorders>
          </w:tcPr>
          <w:p w14:paraId="3E274F90" w14:textId="206E530B" w:rsidR="00066A23" w:rsidRPr="00F11966" w:rsidRDefault="00066A23" w:rsidP="00066A23">
            <w:pPr>
              <w:pStyle w:val="TAL"/>
            </w:pPr>
            <w:r>
              <w:rPr>
                <w:rFonts w:hint="eastAsia"/>
              </w:rPr>
              <w:t>0</w:t>
            </w:r>
            <w:r>
              <w:t>..1</w:t>
            </w:r>
          </w:p>
        </w:tc>
        <w:tc>
          <w:tcPr>
            <w:tcW w:w="4359" w:type="dxa"/>
            <w:tcBorders>
              <w:top w:val="single" w:sz="4" w:space="0" w:color="auto"/>
              <w:left w:val="single" w:sz="4" w:space="0" w:color="auto"/>
              <w:bottom w:val="single" w:sz="4" w:space="0" w:color="auto"/>
              <w:right w:val="single" w:sz="4" w:space="0" w:color="auto"/>
            </w:tcBorders>
          </w:tcPr>
          <w:p w14:paraId="0524202E" w14:textId="43748425" w:rsidR="00066A23" w:rsidRPr="00F11966" w:rsidRDefault="00066A23" w:rsidP="00066A23">
            <w:pPr>
              <w:pStyle w:val="TAL"/>
              <w:rPr>
                <w:rFonts w:cs="Arial"/>
                <w:szCs w:val="18"/>
              </w:rPr>
            </w:pPr>
            <w:r>
              <w:rPr>
                <w:rFonts w:cs="Arial" w:hint="eastAsia"/>
                <w:szCs w:val="18"/>
                <w:lang w:val="fr-FR"/>
              </w:rPr>
              <w:t>G</w:t>
            </w:r>
            <w:r>
              <w:rPr>
                <w:rFonts w:cs="Arial"/>
                <w:szCs w:val="18"/>
                <w:lang w:val="fr-FR"/>
              </w:rPr>
              <w:t xml:space="preserve">ERAN </w:t>
            </w:r>
            <w:r w:rsidRPr="00F11966">
              <w:rPr>
                <w:rFonts w:cs="Arial"/>
                <w:szCs w:val="18"/>
              </w:rPr>
              <w:t>access</w:t>
            </w:r>
            <w:r w:rsidRPr="00F11966">
              <w:rPr>
                <w:rFonts w:cs="Arial"/>
                <w:szCs w:val="18"/>
                <w:lang w:val="fr-FR"/>
              </w:rPr>
              <w:t xml:space="preserve"> user location </w:t>
            </w:r>
            <w:r w:rsidRPr="00F11966">
              <w:rPr>
                <w:rFonts w:cs="Arial"/>
                <w:szCs w:val="18"/>
              </w:rPr>
              <w:t>(see NOTE)</w:t>
            </w:r>
            <w:r w:rsidRPr="00F11966">
              <w:rPr>
                <w:rFonts w:cs="Arial"/>
                <w:szCs w:val="18"/>
                <w:lang w:val="fr-FR"/>
              </w:rPr>
              <w:t>.</w:t>
            </w:r>
          </w:p>
        </w:tc>
      </w:tr>
      <w:tr w:rsidR="00066A23" w:rsidRPr="00F11966" w14:paraId="3AFFED32" w14:textId="77777777" w:rsidTr="00AA7DB8">
        <w:trPr>
          <w:jc w:val="center"/>
        </w:trPr>
        <w:tc>
          <w:tcPr>
            <w:tcW w:w="9241" w:type="dxa"/>
            <w:gridSpan w:val="5"/>
            <w:tcBorders>
              <w:top w:val="single" w:sz="4" w:space="0" w:color="auto"/>
              <w:left w:val="single" w:sz="4" w:space="0" w:color="auto"/>
              <w:bottom w:val="single" w:sz="4" w:space="0" w:color="auto"/>
              <w:right w:val="single" w:sz="4" w:space="0" w:color="auto"/>
            </w:tcBorders>
          </w:tcPr>
          <w:p w14:paraId="54617CDC" w14:textId="3205E38C" w:rsidR="00066A23" w:rsidRPr="00F11966" w:rsidRDefault="00066A23" w:rsidP="00066A23">
            <w:pPr>
              <w:pStyle w:val="TAN"/>
              <w:rPr>
                <w:lang w:val="en-US"/>
              </w:rPr>
            </w:pPr>
            <w:r w:rsidRPr="00F11966">
              <w:rPr>
                <w:lang w:val="en-US"/>
              </w:rPr>
              <w:t>NOTE:</w:t>
            </w:r>
            <w:r w:rsidRPr="00F11966">
              <w:rPr>
                <w:lang w:val="en-US"/>
              </w:rPr>
              <w:tab/>
              <w:t>At least one of eutraLocation, nrLocation</w:t>
            </w:r>
            <w:r>
              <w:rPr>
                <w:lang w:val="en-US"/>
              </w:rPr>
              <w:t>,</w:t>
            </w:r>
            <w:r w:rsidRPr="00F11966">
              <w:rPr>
                <w:lang w:val="en-US"/>
              </w:rPr>
              <w:t xml:space="preserve"> n3gaLocation</w:t>
            </w:r>
            <w:r>
              <w:rPr>
                <w:lang w:val="en-US"/>
              </w:rPr>
              <w:t xml:space="preserve">, </w:t>
            </w:r>
            <w:r>
              <w:rPr>
                <w:rFonts w:hint="eastAsia"/>
              </w:rPr>
              <w:t>u</w:t>
            </w:r>
            <w:r>
              <w:t>traLocation</w:t>
            </w:r>
            <w:r>
              <w:rPr>
                <w:lang w:val="en-US"/>
              </w:rPr>
              <w:t xml:space="preserve"> and </w:t>
            </w:r>
            <w:r>
              <w:rPr>
                <w:rFonts w:hint="eastAsia"/>
              </w:rPr>
              <w:t>g</w:t>
            </w:r>
            <w:r>
              <w:t>eraLocation</w:t>
            </w:r>
            <w:r w:rsidRPr="00F11966">
              <w:rPr>
                <w:lang w:val="en-US"/>
              </w:rPr>
              <w:t xml:space="preserve"> shall be present. Several of them may be present.</w:t>
            </w:r>
          </w:p>
        </w:tc>
      </w:tr>
    </w:tbl>
    <w:p w14:paraId="073B78E0" w14:textId="77777777" w:rsidR="00E92CBF" w:rsidRPr="00F11966" w:rsidRDefault="00E92CBF" w:rsidP="00E92CBF">
      <w:pPr>
        <w:rPr>
          <w:lang w:val="en-US"/>
        </w:rPr>
      </w:pPr>
    </w:p>
    <w:p w14:paraId="0F98D776" w14:textId="77777777" w:rsidR="00E92CBF" w:rsidRPr="00F11966" w:rsidRDefault="00E92CBF" w:rsidP="00D362EB">
      <w:pPr>
        <w:pStyle w:val="Heading4"/>
      </w:pPr>
      <w:bookmarkStart w:id="1120" w:name="_Toc24925845"/>
      <w:bookmarkStart w:id="1121" w:name="_Toc24926023"/>
      <w:bookmarkStart w:id="1122" w:name="_Toc24926199"/>
      <w:bookmarkStart w:id="1123" w:name="_Toc33964059"/>
      <w:bookmarkStart w:id="1124" w:name="_Toc33980813"/>
      <w:bookmarkStart w:id="1125" w:name="_Toc36462614"/>
      <w:bookmarkStart w:id="1126" w:name="_Toc36462810"/>
      <w:bookmarkStart w:id="1127" w:name="_Toc43026054"/>
      <w:bookmarkStart w:id="1128" w:name="_Toc49763588"/>
      <w:bookmarkStart w:id="1129" w:name="_Toc56754284"/>
      <w:bookmarkStart w:id="1130" w:name="_Toc88743055"/>
      <w:bookmarkStart w:id="1131" w:name="_Toc90649867"/>
      <w:r w:rsidRPr="00F11966">
        <w:lastRenderedPageBreak/>
        <w:t>5.4.4.8</w:t>
      </w:r>
      <w:r w:rsidRPr="00F11966">
        <w:tab/>
        <w:t>Type: EutraLocation</w:t>
      </w:r>
      <w:bookmarkEnd w:id="1120"/>
      <w:bookmarkEnd w:id="1121"/>
      <w:bookmarkEnd w:id="1122"/>
      <w:bookmarkEnd w:id="1123"/>
      <w:bookmarkEnd w:id="1124"/>
      <w:bookmarkEnd w:id="1125"/>
      <w:bookmarkEnd w:id="1126"/>
      <w:bookmarkEnd w:id="1127"/>
      <w:bookmarkEnd w:id="1128"/>
      <w:bookmarkEnd w:id="1129"/>
      <w:bookmarkEnd w:id="1130"/>
      <w:bookmarkEnd w:id="1131"/>
    </w:p>
    <w:p w14:paraId="758E722D" w14:textId="77777777" w:rsidR="00E92CBF" w:rsidRPr="00F11966" w:rsidRDefault="00E92CBF" w:rsidP="00E92CBF">
      <w:pPr>
        <w:pStyle w:val="TH"/>
      </w:pPr>
      <w:r w:rsidRPr="00F11966">
        <w:rPr>
          <w:noProof/>
        </w:rPr>
        <w:t>Table </w:t>
      </w:r>
      <w:r w:rsidRPr="00F11966">
        <w:t xml:space="preserve">5.4.4.8-1: </w:t>
      </w:r>
      <w:r w:rsidRPr="00F11966">
        <w:rPr>
          <w:noProof/>
        </w:rPr>
        <w:t>Definition of type Eutra</w:t>
      </w:r>
      <w:r w:rsidRPr="00F11966">
        <w:t>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95"/>
      </w:tblGrid>
      <w:tr w:rsidR="00E92CBF" w:rsidRPr="00F11966" w14:paraId="12261666"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74BF1DE8"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2EB4D55"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802A00D"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7C2FB53" w14:textId="77777777" w:rsidR="00E92CBF" w:rsidRPr="00F11966" w:rsidRDefault="00E92CBF" w:rsidP="002366BD">
            <w:pPr>
              <w:pStyle w:val="TAH"/>
            </w:pPr>
            <w:r w:rsidRPr="002366BD">
              <w:t>Cardinality</w:t>
            </w:r>
          </w:p>
        </w:tc>
        <w:tc>
          <w:tcPr>
            <w:tcW w:w="4395" w:type="dxa"/>
            <w:tcBorders>
              <w:top w:val="single" w:sz="4" w:space="0" w:color="auto"/>
              <w:left w:val="single" w:sz="4" w:space="0" w:color="auto"/>
              <w:bottom w:val="single" w:sz="4" w:space="0" w:color="auto"/>
              <w:right w:val="single" w:sz="4" w:space="0" w:color="auto"/>
            </w:tcBorders>
            <w:shd w:val="clear" w:color="auto" w:fill="C0C0C0"/>
            <w:hideMark/>
          </w:tcPr>
          <w:p w14:paraId="2E306882"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44C7E129"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5A36125B" w14:textId="77777777" w:rsidR="00E92CBF" w:rsidRPr="00F11966" w:rsidRDefault="00E92CBF" w:rsidP="00AA7DB8">
            <w:pPr>
              <w:pStyle w:val="TAL"/>
            </w:pPr>
            <w:r w:rsidRPr="00F11966">
              <w:t>tai</w:t>
            </w:r>
          </w:p>
        </w:tc>
        <w:tc>
          <w:tcPr>
            <w:tcW w:w="1559" w:type="dxa"/>
            <w:tcBorders>
              <w:top w:val="single" w:sz="4" w:space="0" w:color="auto"/>
              <w:left w:val="single" w:sz="4" w:space="0" w:color="auto"/>
              <w:bottom w:val="single" w:sz="4" w:space="0" w:color="auto"/>
              <w:right w:val="single" w:sz="4" w:space="0" w:color="auto"/>
            </w:tcBorders>
          </w:tcPr>
          <w:p w14:paraId="676B1BF3" w14:textId="77777777" w:rsidR="00E92CBF" w:rsidRPr="00F11966" w:rsidRDefault="00E92CBF" w:rsidP="00AA7DB8">
            <w:pPr>
              <w:pStyle w:val="TAL"/>
            </w:pPr>
            <w:r w:rsidRPr="00F11966">
              <w:t>Tai</w:t>
            </w:r>
          </w:p>
        </w:tc>
        <w:tc>
          <w:tcPr>
            <w:tcW w:w="425" w:type="dxa"/>
            <w:tcBorders>
              <w:top w:val="single" w:sz="4" w:space="0" w:color="auto"/>
              <w:left w:val="single" w:sz="4" w:space="0" w:color="auto"/>
              <w:bottom w:val="single" w:sz="4" w:space="0" w:color="auto"/>
              <w:right w:val="single" w:sz="4" w:space="0" w:color="auto"/>
            </w:tcBorders>
          </w:tcPr>
          <w:p w14:paraId="131C32E4"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3BD900BD" w14:textId="77777777" w:rsidR="00E92CBF" w:rsidRPr="00F11966" w:rsidRDefault="00E92CBF" w:rsidP="00AA7DB8">
            <w:pPr>
              <w:pStyle w:val="TAL"/>
            </w:pPr>
            <w:r w:rsidRPr="00F11966">
              <w:t>1</w:t>
            </w:r>
          </w:p>
        </w:tc>
        <w:tc>
          <w:tcPr>
            <w:tcW w:w="4395" w:type="dxa"/>
            <w:tcBorders>
              <w:top w:val="single" w:sz="4" w:space="0" w:color="auto"/>
              <w:left w:val="single" w:sz="4" w:space="0" w:color="auto"/>
              <w:bottom w:val="single" w:sz="4" w:space="0" w:color="auto"/>
              <w:right w:val="single" w:sz="4" w:space="0" w:color="auto"/>
            </w:tcBorders>
          </w:tcPr>
          <w:p w14:paraId="601375A9" w14:textId="5AE23C60" w:rsidR="00715EF2" w:rsidRDefault="00E92CBF" w:rsidP="00715EF2">
            <w:pPr>
              <w:pStyle w:val="TAL"/>
              <w:rPr>
                <w:rFonts w:cs="Arial"/>
                <w:szCs w:val="18"/>
              </w:rPr>
            </w:pPr>
            <w:r w:rsidRPr="00F11966">
              <w:rPr>
                <w:rFonts w:cs="Arial"/>
                <w:szCs w:val="18"/>
              </w:rPr>
              <w:t>Tracking Area Identity</w:t>
            </w:r>
            <w:r w:rsidR="00715EF2">
              <w:rPr>
                <w:rFonts w:cs="Arial"/>
                <w:szCs w:val="18"/>
              </w:rPr>
              <w:t>.</w:t>
            </w:r>
          </w:p>
          <w:p w14:paraId="0EFE1713" w14:textId="6595C96E" w:rsidR="00E92CBF" w:rsidRPr="00F11966" w:rsidRDefault="00715EF2" w:rsidP="00715EF2">
            <w:pPr>
              <w:pStyle w:val="TAL"/>
              <w:rPr>
                <w:rFonts w:cs="Arial"/>
                <w:szCs w:val="18"/>
              </w:rPr>
            </w:pPr>
            <w:r>
              <w:rPr>
                <w:rFonts w:cs="Arial"/>
                <w:szCs w:val="18"/>
              </w:rPr>
              <w:t xml:space="preserve">The TAC of the TAI shall be set to one reserved value (e.g. </w:t>
            </w:r>
            <w:r w:rsidRPr="001D2CEF">
              <w:rPr>
                <w:lang w:eastAsia="zh-CN"/>
              </w:rPr>
              <w:t>0x</w:t>
            </w:r>
            <w:r>
              <w:rPr>
                <w:rFonts w:cs="Arial"/>
                <w:szCs w:val="18"/>
              </w:rPr>
              <w:t>0000, see clause 19.4.2.3 of 3GPP TS 23.003 [7]) if the TAI information is not available.</w:t>
            </w:r>
          </w:p>
        </w:tc>
      </w:tr>
      <w:tr w:rsidR="00715EF2" w:rsidRPr="00F11966" w14:paraId="3080A1CF"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5DC43F18" w14:textId="3D994C7D" w:rsidR="00715EF2" w:rsidRPr="00F11966" w:rsidRDefault="00715EF2" w:rsidP="00715EF2">
            <w:pPr>
              <w:pStyle w:val="TAL"/>
            </w:pPr>
            <w:r w:rsidRPr="00F11966">
              <w:rPr>
                <w:rFonts w:hint="eastAsia"/>
                <w:lang w:eastAsia="zh-CN"/>
              </w:rPr>
              <w:t>i</w:t>
            </w:r>
            <w:r w:rsidRPr="00F11966">
              <w:rPr>
                <w:lang w:eastAsia="zh-CN"/>
              </w:rPr>
              <w:t>gnore</w:t>
            </w:r>
            <w:r>
              <w:rPr>
                <w:lang w:eastAsia="zh-CN"/>
              </w:rPr>
              <w:t>Tai</w:t>
            </w:r>
          </w:p>
        </w:tc>
        <w:tc>
          <w:tcPr>
            <w:tcW w:w="1559" w:type="dxa"/>
            <w:tcBorders>
              <w:top w:val="single" w:sz="4" w:space="0" w:color="auto"/>
              <w:left w:val="single" w:sz="4" w:space="0" w:color="auto"/>
              <w:bottom w:val="single" w:sz="4" w:space="0" w:color="auto"/>
              <w:right w:val="single" w:sz="4" w:space="0" w:color="auto"/>
            </w:tcBorders>
          </w:tcPr>
          <w:p w14:paraId="4CB55FF9" w14:textId="3D1833A6" w:rsidR="00715EF2" w:rsidRPr="00F11966" w:rsidRDefault="00715EF2" w:rsidP="00715EF2">
            <w:pPr>
              <w:pStyle w:val="TAL"/>
            </w:pPr>
            <w:r w:rsidRPr="00F11966">
              <w:rPr>
                <w:rFonts w:hint="eastAsia"/>
                <w:lang w:eastAsia="zh-CN"/>
              </w:rPr>
              <w:t>b</w:t>
            </w:r>
            <w:r w:rsidRPr="00F11966">
              <w:rPr>
                <w:lang w:eastAsia="zh-CN"/>
              </w:rPr>
              <w:t>oolean</w:t>
            </w:r>
          </w:p>
        </w:tc>
        <w:tc>
          <w:tcPr>
            <w:tcW w:w="425" w:type="dxa"/>
            <w:tcBorders>
              <w:top w:val="single" w:sz="4" w:space="0" w:color="auto"/>
              <w:left w:val="single" w:sz="4" w:space="0" w:color="auto"/>
              <w:bottom w:val="single" w:sz="4" w:space="0" w:color="auto"/>
              <w:right w:val="single" w:sz="4" w:space="0" w:color="auto"/>
            </w:tcBorders>
          </w:tcPr>
          <w:p w14:paraId="652FAEA5" w14:textId="648231C8" w:rsidR="00715EF2" w:rsidRPr="00F11966" w:rsidRDefault="00715EF2" w:rsidP="00715EF2">
            <w:pPr>
              <w:pStyle w:val="TAC"/>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14BCBF3" w14:textId="71BCB49F" w:rsidR="00715EF2" w:rsidRPr="00F11966" w:rsidRDefault="00715EF2" w:rsidP="00715EF2">
            <w:pPr>
              <w:pStyle w:val="TAL"/>
            </w:pPr>
            <w:r w:rsidRPr="00F11966">
              <w:rPr>
                <w:rFonts w:hint="eastAsia"/>
                <w:lang w:eastAsia="zh-CN"/>
              </w:rPr>
              <w:t>0</w:t>
            </w:r>
            <w:r w:rsidRPr="00F11966">
              <w:rPr>
                <w:lang w:eastAsia="zh-CN"/>
              </w:rPr>
              <w:t>..1</w:t>
            </w:r>
          </w:p>
        </w:tc>
        <w:tc>
          <w:tcPr>
            <w:tcW w:w="4395" w:type="dxa"/>
            <w:tcBorders>
              <w:top w:val="single" w:sz="4" w:space="0" w:color="auto"/>
              <w:left w:val="single" w:sz="4" w:space="0" w:color="auto"/>
              <w:bottom w:val="single" w:sz="4" w:space="0" w:color="auto"/>
              <w:right w:val="single" w:sz="4" w:space="0" w:color="auto"/>
            </w:tcBorders>
          </w:tcPr>
          <w:p w14:paraId="6F6A3856" w14:textId="77777777" w:rsidR="00715EF2" w:rsidRPr="00F11966" w:rsidRDefault="00715EF2" w:rsidP="00715EF2">
            <w:pPr>
              <w:pStyle w:val="TAL"/>
              <w:rPr>
                <w:rFonts w:cs="Arial"/>
                <w:szCs w:val="18"/>
              </w:rPr>
            </w:pPr>
            <w:r w:rsidRPr="00F11966">
              <w:rPr>
                <w:rFonts w:cs="Arial" w:hint="eastAsia"/>
                <w:szCs w:val="18"/>
                <w:lang w:eastAsia="zh-CN"/>
              </w:rPr>
              <w:t xml:space="preserve">This flag when present shall indicate that the </w:t>
            </w:r>
            <w:r>
              <w:rPr>
                <w:rFonts w:cs="Arial"/>
                <w:szCs w:val="18"/>
                <w:lang w:eastAsia="zh-CN"/>
              </w:rPr>
              <w:t>Ta</w:t>
            </w:r>
            <w:r w:rsidRPr="00F11966">
              <w:rPr>
                <w:rFonts w:cs="Arial"/>
                <w:szCs w:val="18"/>
                <w:lang w:eastAsia="zh-CN"/>
              </w:rPr>
              <w:t>i shall be ignored.</w:t>
            </w:r>
          </w:p>
          <w:p w14:paraId="59002FC1" w14:textId="77777777" w:rsidR="00715EF2" w:rsidRPr="00F11966" w:rsidRDefault="00715EF2" w:rsidP="00715EF2">
            <w:pPr>
              <w:pStyle w:val="TAL"/>
              <w:rPr>
                <w:rFonts w:cs="Arial"/>
                <w:szCs w:val="18"/>
              </w:rPr>
            </w:pPr>
            <w:r w:rsidRPr="00F11966">
              <w:rPr>
                <w:rFonts w:cs="Arial"/>
                <w:szCs w:val="18"/>
              </w:rPr>
              <w:t>When present, it shall be set as follows:</w:t>
            </w:r>
          </w:p>
          <w:p w14:paraId="7734EA55" w14:textId="77777777" w:rsidR="00715EF2" w:rsidRPr="00F11966" w:rsidRDefault="00715EF2" w:rsidP="00715EF2">
            <w:pPr>
              <w:pStyle w:val="TAL"/>
              <w:rPr>
                <w:lang w:eastAsia="zh-CN"/>
              </w:rPr>
            </w:pPr>
            <w:r w:rsidRPr="00F11966">
              <w:rPr>
                <w:lang w:eastAsia="zh-CN"/>
              </w:rPr>
              <w:tab/>
              <w:t xml:space="preserve">- true: </w:t>
            </w:r>
            <w:r>
              <w:rPr>
                <w:lang w:eastAsia="zh-CN"/>
              </w:rPr>
              <w:t>tai</w:t>
            </w:r>
            <w:r w:rsidRPr="00F11966">
              <w:rPr>
                <w:lang w:eastAsia="zh-CN"/>
              </w:rPr>
              <w:t xml:space="preserve"> shall be ignored.</w:t>
            </w:r>
          </w:p>
          <w:p w14:paraId="03DC2B95" w14:textId="440EBC4F" w:rsidR="00715EF2" w:rsidRPr="00F11966" w:rsidRDefault="00715EF2" w:rsidP="00715EF2">
            <w:pPr>
              <w:pStyle w:val="TAL"/>
              <w:rPr>
                <w:rFonts w:cs="Arial"/>
                <w:szCs w:val="18"/>
              </w:rPr>
            </w:pPr>
            <w:r w:rsidRPr="00F11966">
              <w:rPr>
                <w:lang w:eastAsia="zh-CN"/>
              </w:rPr>
              <w:tab/>
              <w:t xml:space="preserve">- false (default): </w:t>
            </w:r>
            <w:r>
              <w:rPr>
                <w:lang w:eastAsia="zh-CN"/>
              </w:rPr>
              <w:t>tai</w:t>
            </w:r>
            <w:r w:rsidRPr="00F11966">
              <w:rPr>
                <w:lang w:eastAsia="zh-CN"/>
              </w:rPr>
              <w:t xml:space="preserve"> shall not be ignored.</w:t>
            </w:r>
          </w:p>
        </w:tc>
      </w:tr>
      <w:tr w:rsidR="00715EF2" w:rsidRPr="00F11966" w14:paraId="690223E5"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4315B0A5" w14:textId="77777777" w:rsidR="00715EF2" w:rsidRPr="00F11966" w:rsidRDefault="00715EF2" w:rsidP="00715EF2">
            <w:pPr>
              <w:pStyle w:val="TAL"/>
            </w:pPr>
            <w:r w:rsidRPr="00F11966">
              <w:t>ecgi</w:t>
            </w:r>
          </w:p>
        </w:tc>
        <w:tc>
          <w:tcPr>
            <w:tcW w:w="1559" w:type="dxa"/>
            <w:tcBorders>
              <w:top w:val="single" w:sz="4" w:space="0" w:color="auto"/>
              <w:left w:val="single" w:sz="4" w:space="0" w:color="auto"/>
              <w:bottom w:val="single" w:sz="4" w:space="0" w:color="auto"/>
              <w:right w:val="single" w:sz="4" w:space="0" w:color="auto"/>
            </w:tcBorders>
          </w:tcPr>
          <w:p w14:paraId="3226801C" w14:textId="77777777" w:rsidR="00715EF2" w:rsidRPr="00F11966" w:rsidRDefault="00715EF2" w:rsidP="00715EF2">
            <w:pPr>
              <w:pStyle w:val="TAL"/>
            </w:pPr>
            <w:r w:rsidRPr="00F11966">
              <w:t>Ecgi</w:t>
            </w:r>
          </w:p>
        </w:tc>
        <w:tc>
          <w:tcPr>
            <w:tcW w:w="425" w:type="dxa"/>
            <w:tcBorders>
              <w:top w:val="single" w:sz="4" w:space="0" w:color="auto"/>
              <w:left w:val="single" w:sz="4" w:space="0" w:color="auto"/>
              <w:bottom w:val="single" w:sz="4" w:space="0" w:color="auto"/>
              <w:right w:val="single" w:sz="4" w:space="0" w:color="auto"/>
            </w:tcBorders>
          </w:tcPr>
          <w:p w14:paraId="0A0D87AB" w14:textId="77777777" w:rsidR="00715EF2" w:rsidRPr="00F11966" w:rsidRDefault="00715EF2" w:rsidP="00715EF2">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441A6843" w14:textId="77777777" w:rsidR="00715EF2" w:rsidRPr="00F11966" w:rsidRDefault="00715EF2" w:rsidP="00715EF2">
            <w:pPr>
              <w:pStyle w:val="TAL"/>
            </w:pPr>
            <w:r w:rsidRPr="00F11966">
              <w:t>1</w:t>
            </w:r>
          </w:p>
        </w:tc>
        <w:tc>
          <w:tcPr>
            <w:tcW w:w="4395" w:type="dxa"/>
            <w:tcBorders>
              <w:top w:val="single" w:sz="4" w:space="0" w:color="auto"/>
              <w:left w:val="single" w:sz="4" w:space="0" w:color="auto"/>
              <w:bottom w:val="single" w:sz="4" w:space="0" w:color="auto"/>
              <w:right w:val="single" w:sz="4" w:space="0" w:color="auto"/>
            </w:tcBorders>
          </w:tcPr>
          <w:p w14:paraId="441EB492" w14:textId="77777777" w:rsidR="00715EF2" w:rsidRPr="00F11966" w:rsidRDefault="00715EF2" w:rsidP="00715EF2">
            <w:pPr>
              <w:pStyle w:val="TAL"/>
              <w:rPr>
                <w:rFonts w:cs="Arial"/>
                <w:szCs w:val="18"/>
              </w:rPr>
            </w:pPr>
            <w:r w:rsidRPr="00F11966">
              <w:rPr>
                <w:rFonts w:cs="Arial"/>
                <w:szCs w:val="18"/>
              </w:rPr>
              <w:t>E-UTRA Cell Identity</w:t>
            </w:r>
          </w:p>
        </w:tc>
      </w:tr>
      <w:tr w:rsidR="00715EF2" w:rsidRPr="00F11966" w14:paraId="2E6E8465"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122806C0" w14:textId="77777777" w:rsidR="00715EF2" w:rsidRPr="00F11966" w:rsidRDefault="00715EF2" w:rsidP="00715EF2">
            <w:pPr>
              <w:pStyle w:val="TAL"/>
            </w:pPr>
            <w:r w:rsidRPr="00F11966">
              <w:rPr>
                <w:rFonts w:hint="eastAsia"/>
                <w:lang w:eastAsia="zh-CN"/>
              </w:rPr>
              <w:t>i</w:t>
            </w:r>
            <w:r w:rsidRPr="00F11966">
              <w:rPr>
                <w:lang w:eastAsia="zh-CN"/>
              </w:rPr>
              <w:t>gnoreE</w:t>
            </w:r>
            <w:r w:rsidRPr="00F11966">
              <w:rPr>
                <w:rFonts w:hint="eastAsia"/>
                <w:lang w:eastAsia="zh-CN"/>
              </w:rPr>
              <w:t>cgi</w:t>
            </w:r>
          </w:p>
        </w:tc>
        <w:tc>
          <w:tcPr>
            <w:tcW w:w="1559" w:type="dxa"/>
            <w:tcBorders>
              <w:top w:val="single" w:sz="4" w:space="0" w:color="auto"/>
              <w:left w:val="single" w:sz="4" w:space="0" w:color="auto"/>
              <w:bottom w:val="single" w:sz="4" w:space="0" w:color="auto"/>
              <w:right w:val="single" w:sz="4" w:space="0" w:color="auto"/>
            </w:tcBorders>
          </w:tcPr>
          <w:p w14:paraId="24979F36" w14:textId="77777777" w:rsidR="00715EF2" w:rsidRPr="00F11966" w:rsidRDefault="00715EF2" w:rsidP="00715EF2">
            <w:pPr>
              <w:pStyle w:val="TAL"/>
            </w:pPr>
            <w:r w:rsidRPr="00F11966">
              <w:rPr>
                <w:rFonts w:hint="eastAsia"/>
                <w:lang w:eastAsia="zh-CN"/>
              </w:rPr>
              <w:t>b</w:t>
            </w:r>
            <w:r w:rsidRPr="00F11966">
              <w:rPr>
                <w:lang w:eastAsia="zh-CN"/>
              </w:rPr>
              <w:t>oolean</w:t>
            </w:r>
          </w:p>
        </w:tc>
        <w:tc>
          <w:tcPr>
            <w:tcW w:w="425" w:type="dxa"/>
            <w:tcBorders>
              <w:top w:val="single" w:sz="4" w:space="0" w:color="auto"/>
              <w:left w:val="single" w:sz="4" w:space="0" w:color="auto"/>
              <w:bottom w:val="single" w:sz="4" w:space="0" w:color="auto"/>
              <w:right w:val="single" w:sz="4" w:space="0" w:color="auto"/>
            </w:tcBorders>
          </w:tcPr>
          <w:p w14:paraId="67C39B94" w14:textId="77777777" w:rsidR="00715EF2" w:rsidRPr="00F11966" w:rsidRDefault="00715EF2" w:rsidP="00715EF2">
            <w:pPr>
              <w:pStyle w:val="TAC"/>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634691C" w14:textId="77777777" w:rsidR="00715EF2" w:rsidRPr="00F11966" w:rsidRDefault="00715EF2" w:rsidP="00715EF2">
            <w:pPr>
              <w:pStyle w:val="TAL"/>
            </w:pPr>
            <w:r w:rsidRPr="00F11966">
              <w:rPr>
                <w:rFonts w:hint="eastAsia"/>
                <w:lang w:eastAsia="zh-CN"/>
              </w:rPr>
              <w:t>0</w:t>
            </w:r>
            <w:r w:rsidRPr="00F11966">
              <w:rPr>
                <w:lang w:eastAsia="zh-CN"/>
              </w:rPr>
              <w:t>..1</w:t>
            </w:r>
          </w:p>
        </w:tc>
        <w:tc>
          <w:tcPr>
            <w:tcW w:w="4395" w:type="dxa"/>
            <w:tcBorders>
              <w:top w:val="single" w:sz="4" w:space="0" w:color="auto"/>
              <w:left w:val="single" w:sz="4" w:space="0" w:color="auto"/>
              <w:bottom w:val="single" w:sz="4" w:space="0" w:color="auto"/>
              <w:right w:val="single" w:sz="4" w:space="0" w:color="auto"/>
            </w:tcBorders>
          </w:tcPr>
          <w:p w14:paraId="33B14A0A" w14:textId="77777777" w:rsidR="00715EF2" w:rsidRPr="00F11966" w:rsidRDefault="00715EF2" w:rsidP="00715EF2">
            <w:pPr>
              <w:pStyle w:val="TAL"/>
              <w:rPr>
                <w:rFonts w:cs="Arial"/>
                <w:szCs w:val="18"/>
              </w:rPr>
            </w:pPr>
            <w:r w:rsidRPr="00F11966">
              <w:rPr>
                <w:rFonts w:cs="Arial" w:hint="eastAsia"/>
                <w:szCs w:val="18"/>
                <w:lang w:eastAsia="zh-CN"/>
              </w:rPr>
              <w:t xml:space="preserve">This flag when present shall indicate that the </w:t>
            </w:r>
            <w:r w:rsidRPr="00F11966">
              <w:rPr>
                <w:rFonts w:cs="Arial"/>
                <w:szCs w:val="18"/>
                <w:lang w:eastAsia="zh-CN"/>
              </w:rPr>
              <w:t>Ecgi shall be ignored.</w:t>
            </w:r>
          </w:p>
          <w:p w14:paraId="33722691" w14:textId="77777777" w:rsidR="00715EF2" w:rsidRPr="00F11966" w:rsidRDefault="00715EF2" w:rsidP="00715EF2">
            <w:pPr>
              <w:pStyle w:val="TAL"/>
              <w:rPr>
                <w:rFonts w:cs="Arial"/>
                <w:szCs w:val="18"/>
              </w:rPr>
            </w:pPr>
            <w:r w:rsidRPr="00F11966">
              <w:rPr>
                <w:rFonts w:cs="Arial"/>
                <w:szCs w:val="18"/>
              </w:rPr>
              <w:t>When present, it shall be set as follows:</w:t>
            </w:r>
          </w:p>
          <w:p w14:paraId="3D3E66B6" w14:textId="77777777" w:rsidR="00715EF2" w:rsidRPr="00F11966" w:rsidRDefault="00715EF2" w:rsidP="00715EF2">
            <w:pPr>
              <w:pStyle w:val="TAL"/>
              <w:rPr>
                <w:lang w:eastAsia="zh-CN"/>
              </w:rPr>
            </w:pPr>
            <w:r w:rsidRPr="00F11966">
              <w:rPr>
                <w:lang w:eastAsia="zh-CN"/>
              </w:rPr>
              <w:tab/>
              <w:t xml:space="preserve">- true: </w:t>
            </w:r>
            <w:r w:rsidRPr="00F11966">
              <w:rPr>
                <w:rFonts w:hint="eastAsia"/>
                <w:lang w:eastAsia="zh-CN"/>
              </w:rPr>
              <w:t>e</w:t>
            </w:r>
            <w:r w:rsidRPr="00F11966">
              <w:rPr>
                <w:lang w:eastAsia="zh-CN"/>
              </w:rPr>
              <w:t>cgi shall be ignored.</w:t>
            </w:r>
          </w:p>
          <w:p w14:paraId="1DF72C63" w14:textId="77777777" w:rsidR="00715EF2" w:rsidRPr="00F11966" w:rsidRDefault="00715EF2" w:rsidP="00715EF2">
            <w:pPr>
              <w:pStyle w:val="TAL"/>
              <w:rPr>
                <w:rFonts w:cs="Arial"/>
                <w:szCs w:val="18"/>
              </w:rPr>
            </w:pPr>
            <w:r w:rsidRPr="00F11966">
              <w:rPr>
                <w:lang w:eastAsia="zh-CN"/>
              </w:rPr>
              <w:tab/>
              <w:t xml:space="preserve">- false (default): </w:t>
            </w:r>
            <w:r w:rsidRPr="00F11966">
              <w:rPr>
                <w:rFonts w:hint="eastAsia"/>
                <w:lang w:eastAsia="zh-CN"/>
              </w:rPr>
              <w:t>e</w:t>
            </w:r>
            <w:r w:rsidRPr="00F11966">
              <w:rPr>
                <w:lang w:eastAsia="zh-CN"/>
              </w:rPr>
              <w:t>cgi shall not be ignored.</w:t>
            </w:r>
          </w:p>
        </w:tc>
      </w:tr>
      <w:tr w:rsidR="00715EF2" w:rsidRPr="00F11966" w14:paraId="6B2CD03C"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60D9D388" w14:textId="77777777" w:rsidR="00715EF2" w:rsidRPr="00F11966" w:rsidRDefault="00715EF2" w:rsidP="00715EF2">
            <w:pPr>
              <w:pStyle w:val="TAL"/>
            </w:pPr>
            <w:r w:rsidRPr="00F11966">
              <w:rPr>
                <w:szCs w:val="16"/>
              </w:rPr>
              <w:t>ageOfLocationInformation</w:t>
            </w:r>
          </w:p>
        </w:tc>
        <w:tc>
          <w:tcPr>
            <w:tcW w:w="1559" w:type="dxa"/>
            <w:tcBorders>
              <w:top w:val="single" w:sz="4" w:space="0" w:color="auto"/>
              <w:left w:val="single" w:sz="4" w:space="0" w:color="auto"/>
              <w:bottom w:val="single" w:sz="4" w:space="0" w:color="auto"/>
              <w:right w:val="single" w:sz="4" w:space="0" w:color="auto"/>
            </w:tcBorders>
          </w:tcPr>
          <w:p w14:paraId="1F94F521" w14:textId="77777777" w:rsidR="00715EF2" w:rsidRPr="00F11966" w:rsidRDefault="00715EF2" w:rsidP="00715EF2">
            <w:pPr>
              <w:pStyle w:val="TAL"/>
            </w:pPr>
            <w:r w:rsidRPr="00F11966">
              <w:rPr>
                <w:szCs w:val="16"/>
              </w:rPr>
              <w:t>integer</w:t>
            </w:r>
          </w:p>
        </w:tc>
        <w:tc>
          <w:tcPr>
            <w:tcW w:w="425" w:type="dxa"/>
            <w:tcBorders>
              <w:top w:val="single" w:sz="4" w:space="0" w:color="auto"/>
              <w:left w:val="single" w:sz="4" w:space="0" w:color="auto"/>
              <w:bottom w:val="single" w:sz="4" w:space="0" w:color="auto"/>
              <w:right w:val="single" w:sz="4" w:space="0" w:color="auto"/>
            </w:tcBorders>
          </w:tcPr>
          <w:p w14:paraId="308CBBF8" w14:textId="77777777" w:rsidR="00715EF2" w:rsidRPr="00F11966" w:rsidRDefault="00715EF2" w:rsidP="00715EF2">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2213EFCA" w14:textId="77777777" w:rsidR="00715EF2" w:rsidRPr="00F11966" w:rsidRDefault="00715EF2" w:rsidP="00715EF2">
            <w:pPr>
              <w:pStyle w:val="TAL"/>
            </w:pPr>
            <w:r w:rsidRPr="00F11966">
              <w:t>0  1</w:t>
            </w:r>
          </w:p>
        </w:tc>
        <w:tc>
          <w:tcPr>
            <w:tcW w:w="4395" w:type="dxa"/>
            <w:tcBorders>
              <w:top w:val="single" w:sz="4" w:space="0" w:color="auto"/>
              <w:left w:val="single" w:sz="4" w:space="0" w:color="auto"/>
              <w:bottom w:val="single" w:sz="4" w:space="0" w:color="auto"/>
              <w:right w:val="single" w:sz="4" w:space="0" w:color="auto"/>
            </w:tcBorders>
          </w:tcPr>
          <w:p w14:paraId="71E2D1ED" w14:textId="77777777" w:rsidR="00715EF2" w:rsidRPr="00F11966" w:rsidRDefault="00715EF2" w:rsidP="00715EF2">
            <w:pPr>
              <w:pStyle w:val="TAL"/>
              <w:rPr>
                <w:rFonts w:cs="Arial"/>
                <w:szCs w:val="18"/>
              </w:rPr>
            </w:pPr>
            <w:r w:rsidRPr="00F11966">
              <w:rPr>
                <w:rFonts w:cs="Arial"/>
                <w:szCs w:val="18"/>
              </w:rPr>
              <w:t>The value represents the elapsed time in minutes since the last network contact of the mobile station.</w:t>
            </w:r>
          </w:p>
          <w:p w14:paraId="259C5E1F" w14:textId="77777777" w:rsidR="00715EF2" w:rsidRPr="00F11966" w:rsidRDefault="00715EF2" w:rsidP="00715EF2">
            <w:pPr>
              <w:pStyle w:val="TAL"/>
              <w:rPr>
                <w:rFonts w:cs="Arial"/>
                <w:szCs w:val="18"/>
              </w:rPr>
            </w:pPr>
            <w:r w:rsidRPr="00F11966">
              <w:rPr>
                <w:rFonts w:cs="Arial"/>
                <w:szCs w:val="18"/>
              </w:rPr>
              <w:t xml:space="preserve">Value "0" indicates that the location information was obtained after a successful paging procedure for Active Location Retrieval when the UE is in idle mode or after a successful </w:t>
            </w:r>
            <w:r w:rsidRPr="00F11966">
              <w:t>NG-RAN location reporting</w:t>
            </w:r>
            <w:r w:rsidRPr="00F11966">
              <w:rPr>
                <w:rFonts w:cs="Arial"/>
                <w:szCs w:val="18"/>
              </w:rPr>
              <w:t xml:space="preserve"> procedure with the eNB when the UE is in connected mode.</w:t>
            </w:r>
          </w:p>
          <w:p w14:paraId="7AD389D3" w14:textId="77777777" w:rsidR="00715EF2" w:rsidRPr="00F11966" w:rsidRDefault="00715EF2" w:rsidP="00715EF2">
            <w:pPr>
              <w:pStyle w:val="TAL"/>
              <w:rPr>
                <w:rFonts w:cs="Arial"/>
                <w:szCs w:val="18"/>
              </w:rPr>
            </w:pPr>
            <w:r w:rsidRPr="00F11966">
              <w:rPr>
                <w:rFonts w:cs="Arial"/>
                <w:szCs w:val="18"/>
              </w:rPr>
              <w:t>Any other value than "0" indicates that the location information is the last known one.</w:t>
            </w:r>
          </w:p>
          <w:p w14:paraId="205B5732" w14:textId="77777777" w:rsidR="00715EF2" w:rsidRPr="00F11966" w:rsidRDefault="00715EF2" w:rsidP="00715EF2">
            <w:pPr>
              <w:pStyle w:val="TAL"/>
              <w:rPr>
                <w:rFonts w:cs="Arial"/>
                <w:szCs w:val="18"/>
              </w:rPr>
            </w:pPr>
            <w:r w:rsidRPr="00F11966">
              <w:rPr>
                <w:rFonts w:cs="Arial"/>
                <w:szCs w:val="18"/>
              </w:rPr>
              <w:t xml:space="preserve">See </w:t>
            </w:r>
            <w:r w:rsidRPr="00F11966">
              <w:t>3GPP TS 29.002 [21] clause 17.7.8.</w:t>
            </w:r>
          </w:p>
        </w:tc>
      </w:tr>
      <w:tr w:rsidR="00715EF2" w:rsidRPr="00F11966" w14:paraId="2BD1FA6A"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313D7B0B" w14:textId="77777777" w:rsidR="00715EF2" w:rsidRPr="00F11966" w:rsidRDefault="00715EF2" w:rsidP="00715EF2">
            <w:pPr>
              <w:pStyle w:val="TAL"/>
              <w:rPr>
                <w:szCs w:val="16"/>
              </w:rPr>
            </w:pPr>
            <w:r w:rsidRPr="00F11966">
              <w:t>ueLocationTimestamp</w:t>
            </w:r>
          </w:p>
        </w:tc>
        <w:tc>
          <w:tcPr>
            <w:tcW w:w="1559" w:type="dxa"/>
            <w:tcBorders>
              <w:top w:val="single" w:sz="4" w:space="0" w:color="auto"/>
              <w:left w:val="single" w:sz="4" w:space="0" w:color="auto"/>
              <w:bottom w:val="single" w:sz="4" w:space="0" w:color="auto"/>
              <w:right w:val="single" w:sz="4" w:space="0" w:color="auto"/>
            </w:tcBorders>
          </w:tcPr>
          <w:p w14:paraId="1EA6288B" w14:textId="77777777" w:rsidR="00715EF2" w:rsidRPr="00F11966" w:rsidRDefault="00715EF2" w:rsidP="00715EF2">
            <w:pPr>
              <w:pStyle w:val="TAL"/>
              <w:rPr>
                <w:szCs w:val="16"/>
              </w:rPr>
            </w:pPr>
            <w:r w:rsidRPr="00F11966">
              <w:t>DateTime</w:t>
            </w:r>
          </w:p>
        </w:tc>
        <w:tc>
          <w:tcPr>
            <w:tcW w:w="425" w:type="dxa"/>
            <w:tcBorders>
              <w:top w:val="single" w:sz="4" w:space="0" w:color="auto"/>
              <w:left w:val="single" w:sz="4" w:space="0" w:color="auto"/>
              <w:bottom w:val="single" w:sz="4" w:space="0" w:color="auto"/>
              <w:right w:val="single" w:sz="4" w:space="0" w:color="auto"/>
            </w:tcBorders>
          </w:tcPr>
          <w:p w14:paraId="676E2446" w14:textId="77777777" w:rsidR="00715EF2" w:rsidRPr="00F11966" w:rsidRDefault="00715EF2" w:rsidP="00715EF2">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07729216" w14:textId="77777777" w:rsidR="00715EF2" w:rsidRPr="00F11966" w:rsidRDefault="00715EF2" w:rsidP="00715EF2">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tcPr>
          <w:p w14:paraId="515B04BF" w14:textId="77777777" w:rsidR="00715EF2" w:rsidRPr="00F11966" w:rsidRDefault="00715EF2" w:rsidP="00715EF2">
            <w:pPr>
              <w:pStyle w:val="TAL"/>
              <w:rPr>
                <w:rFonts w:cs="Arial"/>
                <w:szCs w:val="18"/>
              </w:rPr>
            </w:pPr>
            <w:r w:rsidRPr="00F11966">
              <w:rPr>
                <w:rFonts w:cs="Arial"/>
                <w:szCs w:val="18"/>
              </w:rPr>
              <w:t>The value represents the UTC time when the UeLocation information was acquired.</w:t>
            </w:r>
          </w:p>
        </w:tc>
      </w:tr>
      <w:tr w:rsidR="00715EF2" w:rsidRPr="00F11966" w14:paraId="5C41E251"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318084FB" w14:textId="77777777" w:rsidR="00715EF2" w:rsidRPr="00F11966" w:rsidRDefault="00715EF2" w:rsidP="00715EF2">
            <w:pPr>
              <w:pStyle w:val="TAL"/>
            </w:pPr>
            <w:r w:rsidRPr="00F11966">
              <w:rPr>
                <w:szCs w:val="16"/>
              </w:rPr>
              <w:t>geographicalInformation</w:t>
            </w:r>
          </w:p>
        </w:tc>
        <w:tc>
          <w:tcPr>
            <w:tcW w:w="1559" w:type="dxa"/>
            <w:tcBorders>
              <w:top w:val="single" w:sz="4" w:space="0" w:color="auto"/>
              <w:left w:val="single" w:sz="4" w:space="0" w:color="auto"/>
              <w:bottom w:val="single" w:sz="4" w:space="0" w:color="auto"/>
              <w:right w:val="single" w:sz="4" w:space="0" w:color="auto"/>
            </w:tcBorders>
          </w:tcPr>
          <w:p w14:paraId="2A7A6E2C" w14:textId="77777777" w:rsidR="00715EF2" w:rsidRPr="00F11966" w:rsidRDefault="00715EF2" w:rsidP="00715EF2">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35E1516C" w14:textId="77777777" w:rsidR="00715EF2" w:rsidRPr="00F11966" w:rsidRDefault="00715EF2" w:rsidP="00715EF2">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1FFD61FF" w14:textId="77777777" w:rsidR="00715EF2" w:rsidRPr="00F11966" w:rsidRDefault="00715EF2" w:rsidP="00715EF2">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tcPr>
          <w:p w14:paraId="56A52B3C" w14:textId="77777777" w:rsidR="00715EF2" w:rsidRPr="00F11966" w:rsidRDefault="00715EF2" w:rsidP="00715EF2">
            <w:pPr>
              <w:pStyle w:val="TAL"/>
              <w:rPr>
                <w:rFonts w:cs="Arial"/>
                <w:szCs w:val="18"/>
              </w:rPr>
            </w:pPr>
            <w:r w:rsidRPr="00F11966">
              <w:rPr>
                <w:rFonts w:cs="Arial"/>
                <w:szCs w:val="18"/>
              </w:rPr>
              <w:t>Refer to geographical Information.</w:t>
            </w:r>
          </w:p>
          <w:p w14:paraId="19786E19" w14:textId="77777777" w:rsidR="00715EF2" w:rsidRPr="00F11966" w:rsidRDefault="00715EF2" w:rsidP="00715EF2">
            <w:pPr>
              <w:pStyle w:val="TAL"/>
              <w:rPr>
                <w:rFonts w:cs="Arial"/>
                <w:szCs w:val="18"/>
              </w:rPr>
            </w:pPr>
            <w:r w:rsidRPr="00F11966">
              <w:rPr>
                <w:rFonts w:cs="Arial"/>
                <w:szCs w:val="18"/>
              </w:rPr>
              <w:t>See 3GPP TS 23.032 [23] clause 7.3.2. Only the description of an ellipsoid point with uncertainty circle is allowed to be used.</w:t>
            </w:r>
          </w:p>
          <w:p w14:paraId="3C246BA1" w14:textId="77777777" w:rsidR="00715EF2" w:rsidRPr="00F11966" w:rsidRDefault="00715EF2" w:rsidP="002366BD">
            <w:pPr>
              <w:pStyle w:val="TAL"/>
              <w:rPr>
                <w:b/>
              </w:rPr>
            </w:pPr>
            <w:r w:rsidRPr="002366BD">
              <w:t>Allowed characters are 0-9 and A-F;</w:t>
            </w:r>
          </w:p>
        </w:tc>
      </w:tr>
      <w:tr w:rsidR="00715EF2" w:rsidRPr="00F11966" w14:paraId="289309FE"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66942DAB" w14:textId="77777777" w:rsidR="00715EF2" w:rsidRPr="00F11966" w:rsidRDefault="00715EF2" w:rsidP="00715EF2">
            <w:pPr>
              <w:pStyle w:val="TAL"/>
              <w:rPr>
                <w:szCs w:val="16"/>
              </w:rPr>
            </w:pPr>
            <w:r w:rsidRPr="00F11966">
              <w:t>geodeticInformation</w:t>
            </w:r>
          </w:p>
        </w:tc>
        <w:tc>
          <w:tcPr>
            <w:tcW w:w="1559" w:type="dxa"/>
            <w:tcBorders>
              <w:top w:val="single" w:sz="4" w:space="0" w:color="auto"/>
              <w:left w:val="single" w:sz="4" w:space="0" w:color="auto"/>
              <w:bottom w:val="single" w:sz="4" w:space="0" w:color="auto"/>
              <w:right w:val="single" w:sz="4" w:space="0" w:color="auto"/>
            </w:tcBorders>
          </w:tcPr>
          <w:p w14:paraId="5DA8D6B4" w14:textId="77777777" w:rsidR="00715EF2" w:rsidRPr="00F11966" w:rsidRDefault="00715EF2" w:rsidP="00715EF2">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3141B293" w14:textId="77777777" w:rsidR="00715EF2" w:rsidRPr="00F11966" w:rsidRDefault="00715EF2" w:rsidP="00715EF2">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406C7C8E" w14:textId="77777777" w:rsidR="00715EF2" w:rsidRPr="00F11966" w:rsidRDefault="00715EF2" w:rsidP="00715EF2">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tcPr>
          <w:p w14:paraId="1CF3348C" w14:textId="77777777" w:rsidR="00715EF2" w:rsidRPr="00F11966" w:rsidRDefault="00715EF2" w:rsidP="00715EF2">
            <w:pPr>
              <w:pStyle w:val="TAL"/>
              <w:rPr>
                <w:rFonts w:cs="Arial"/>
                <w:szCs w:val="18"/>
              </w:rPr>
            </w:pPr>
            <w:r w:rsidRPr="00F11966">
              <w:rPr>
                <w:rFonts w:cs="Arial"/>
                <w:szCs w:val="18"/>
              </w:rPr>
              <w:t>Refers to Calling Geodetic Location.</w:t>
            </w:r>
          </w:p>
          <w:p w14:paraId="393393FC" w14:textId="77777777" w:rsidR="00715EF2" w:rsidRPr="00F11966" w:rsidRDefault="00715EF2" w:rsidP="00715EF2">
            <w:pPr>
              <w:pStyle w:val="TAL"/>
              <w:rPr>
                <w:rFonts w:cs="Arial"/>
                <w:szCs w:val="18"/>
              </w:rPr>
            </w:pPr>
            <w:r w:rsidRPr="00F11966">
              <w:rPr>
                <w:rFonts w:cs="Arial"/>
                <w:szCs w:val="18"/>
              </w:rPr>
              <w:t>See ITU-T Recommendation Q.763 (1999) [24] clause 3.88.2. Only the description of an ellipsoid point with uncertainty circle is allowed to be used.</w:t>
            </w:r>
          </w:p>
          <w:p w14:paraId="0AC0FC13" w14:textId="77777777" w:rsidR="00715EF2" w:rsidRPr="00F11966" w:rsidRDefault="00715EF2" w:rsidP="00715EF2">
            <w:pPr>
              <w:pStyle w:val="TAL"/>
              <w:rPr>
                <w:rFonts w:cs="Arial"/>
                <w:szCs w:val="18"/>
              </w:rPr>
            </w:pPr>
            <w:r w:rsidRPr="00F11966">
              <w:rPr>
                <w:rFonts w:cs="Arial"/>
                <w:szCs w:val="18"/>
              </w:rPr>
              <w:t>Allowed characters are 0-9 and A-F.</w:t>
            </w:r>
          </w:p>
        </w:tc>
      </w:tr>
      <w:tr w:rsidR="00715EF2" w:rsidRPr="00F11966" w14:paraId="00456B22"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2BF32BBE" w14:textId="77777777" w:rsidR="00715EF2" w:rsidRPr="00F11966" w:rsidRDefault="00715EF2" w:rsidP="00715EF2">
            <w:pPr>
              <w:pStyle w:val="TAL"/>
            </w:pPr>
            <w:r w:rsidRPr="00F11966">
              <w:rPr>
                <w:lang w:val="fr-FR" w:eastAsia="zh-CN"/>
              </w:rPr>
              <w:t>globalNgenb</w:t>
            </w:r>
            <w:r w:rsidRPr="00F11966">
              <w:rPr>
                <w:rFonts w:hint="eastAsia"/>
                <w:lang w:val="fr-FR" w:eastAsia="zh-CN"/>
              </w:rPr>
              <w:t>I</w:t>
            </w:r>
            <w:r w:rsidRPr="00F11966">
              <w:rPr>
                <w:lang w:val="fr-FR" w:eastAsia="zh-CN"/>
              </w:rPr>
              <w:t>d</w:t>
            </w:r>
          </w:p>
        </w:tc>
        <w:tc>
          <w:tcPr>
            <w:tcW w:w="1559" w:type="dxa"/>
            <w:tcBorders>
              <w:top w:val="single" w:sz="4" w:space="0" w:color="auto"/>
              <w:left w:val="single" w:sz="4" w:space="0" w:color="auto"/>
              <w:bottom w:val="single" w:sz="4" w:space="0" w:color="auto"/>
              <w:right w:val="single" w:sz="4" w:space="0" w:color="auto"/>
            </w:tcBorders>
          </w:tcPr>
          <w:p w14:paraId="2AE1E307" w14:textId="77777777" w:rsidR="00715EF2" w:rsidRPr="00F11966" w:rsidRDefault="00715EF2" w:rsidP="00715EF2">
            <w:pPr>
              <w:pStyle w:val="TAL"/>
            </w:pPr>
            <w:r w:rsidRPr="00F11966">
              <w:t>GlobalRanNodeId</w:t>
            </w:r>
          </w:p>
        </w:tc>
        <w:tc>
          <w:tcPr>
            <w:tcW w:w="425" w:type="dxa"/>
            <w:tcBorders>
              <w:top w:val="single" w:sz="4" w:space="0" w:color="auto"/>
              <w:left w:val="single" w:sz="4" w:space="0" w:color="auto"/>
              <w:bottom w:val="single" w:sz="4" w:space="0" w:color="auto"/>
              <w:right w:val="single" w:sz="4" w:space="0" w:color="auto"/>
            </w:tcBorders>
          </w:tcPr>
          <w:p w14:paraId="36CF5690" w14:textId="77777777" w:rsidR="00715EF2" w:rsidRPr="00F11966" w:rsidRDefault="00715EF2" w:rsidP="00715EF2">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4B38B60B" w14:textId="77777777" w:rsidR="00715EF2" w:rsidRPr="00F11966" w:rsidRDefault="00715EF2" w:rsidP="00715EF2">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tcPr>
          <w:p w14:paraId="59AC94C4" w14:textId="77777777" w:rsidR="00715EF2" w:rsidRPr="00F11966" w:rsidRDefault="00715EF2" w:rsidP="00715EF2">
            <w:pPr>
              <w:pStyle w:val="TAL"/>
              <w:rPr>
                <w:rFonts w:cs="Arial"/>
                <w:szCs w:val="18"/>
              </w:rPr>
            </w:pPr>
            <w:r w:rsidRPr="00F11966">
              <w:rPr>
                <w:rFonts w:cs="Arial"/>
                <w:szCs w:val="18"/>
              </w:rPr>
              <w:t>It indicates the global identity of the ng-eNodeB in which the UE is currently located.</w:t>
            </w:r>
          </w:p>
          <w:p w14:paraId="4CD41C10" w14:textId="77777777" w:rsidR="00715EF2" w:rsidRPr="00F11966" w:rsidRDefault="00715EF2" w:rsidP="002366BD">
            <w:pPr>
              <w:pStyle w:val="TAL"/>
              <w:rPr>
                <w:b/>
              </w:rPr>
            </w:pPr>
            <w:r w:rsidRPr="002366BD">
              <w:t>See  3GPP TS 38.413 [11] clause 9.3.1.8.</w:t>
            </w:r>
          </w:p>
        </w:tc>
      </w:tr>
      <w:tr w:rsidR="00715EF2" w:rsidRPr="00F11966" w14:paraId="02F97040"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022B9840" w14:textId="77777777" w:rsidR="00715EF2" w:rsidRPr="00F11966" w:rsidRDefault="00715EF2" w:rsidP="00715EF2">
            <w:pPr>
              <w:pStyle w:val="TAL"/>
              <w:rPr>
                <w:lang w:val="fr-FR" w:eastAsia="zh-CN"/>
              </w:rPr>
            </w:pPr>
            <w:r w:rsidRPr="00F11966">
              <w:rPr>
                <w:lang w:val="fr-FR" w:eastAsia="zh-CN"/>
              </w:rPr>
              <w:t>globalENb</w:t>
            </w:r>
            <w:r w:rsidRPr="00F11966">
              <w:rPr>
                <w:rFonts w:hint="eastAsia"/>
                <w:lang w:val="fr-FR" w:eastAsia="zh-CN"/>
              </w:rPr>
              <w:t>I</w:t>
            </w:r>
            <w:r w:rsidRPr="00F11966">
              <w:rPr>
                <w:lang w:val="fr-FR" w:eastAsia="zh-CN"/>
              </w:rPr>
              <w:t>d</w:t>
            </w:r>
          </w:p>
        </w:tc>
        <w:tc>
          <w:tcPr>
            <w:tcW w:w="1559" w:type="dxa"/>
            <w:tcBorders>
              <w:top w:val="single" w:sz="4" w:space="0" w:color="auto"/>
              <w:left w:val="single" w:sz="4" w:space="0" w:color="auto"/>
              <w:bottom w:val="single" w:sz="4" w:space="0" w:color="auto"/>
              <w:right w:val="single" w:sz="4" w:space="0" w:color="auto"/>
            </w:tcBorders>
          </w:tcPr>
          <w:p w14:paraId="5D7C78C3" w14:textId="77777777" w:rsidR="00715EF2" w:rsidRPr="00F11966" w:rsidRDefault="00715EF2" w:rsidP="00715EF2">
            <w:pPr>
              <w:pStyle w:val="TAL"/>
            </w:pPr>
            <w:r w:rsidRPr="00F11966">
              <w:t>GlobalRanNodeId</w:t>
            </w:r>
          </w:p>
        </w:tc>
        <w:tc>
          <w:tcPr>
            <w:tcW w:w="425" w:type="dxa"/>
            <w:tcBorders>
              <w:top w:val="single" w:sz="4" w:space="0" w:color="auto"/>
              <w:left w:val="single" w:sz="4" w:space="0" w:color="auto"/>
              <w:bottom w:val="single" w:sz="4" w:space="0" w:color="auto"/>
              <w:right w:val="single" w:sz="4" w:space="0" w:color="auto"/>
            </w:tcBorders>
          </w:tcPr>
          <w:p w14:paraId="0B31AAD2" w14:textId="77777777" w:rsidR="00715EF2" w:rsidRPr="00F11966" w:rsidRDefault="00715EF2" w:rsidP="00715EF2">
            <w:pPr>
              <w:pStyle w:val="TAC"/>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B72F39D" w14:textId="77777777" w:rsidR="00715EF2" w:rsidRPr="00F11966" w:rsidRDefault="00715EF2" w:rsidP="00715EF2">
            <w:pPr>
              <w:pStyle w:val="TAL"/>
            </w:pPr>
            <w:r w:rsidRPr="00F11966">
              <w:rPr>
                <w:rFonts w:hint="eastAsia"/>
                <w:lang w:eastAsia="zh-CN"/>
              </w:rPr>
              <w:t>0</w:t>
            </w:r>
            <w:r w:rsidRPr="00F11966">
              <w:rPr>
                <w:lang w:eastAsia="zh-CN"/>
              </w:rPr>
              <w:t>..1</w:t>
            </w:r>
          </w:p>
        </w:tc>
        <w:tc>
          <w:tcPr>
            <w:tcW w:w="4395" w:type="dxa"/>
            <w:tcBorders>
              <w:top w:val="single" w:sz="4" w:space="0" w:color="auto"/>
              <w:left w:val="single" w:sz="4" w:space="0" w:color="auto"/>
              <w:bottom w:val="single" w:sz="4" w:space="0" w:color="auto"/>
              <w:right w:val="single" w:sz="4" w:space="0" w:color="auto"/>
            </w:tcBorders>
          </w:tcPr>
          <w:p w14:paraId="53F87FC9" w14:textId="77777777" w:rsidR="00715EF2" w:rsidRPr="00F11966" w:rsidRDefault="00715EF2" w:rsidP="00715EF2">
            <w:pPr>
              <w:pStyle w:val="TAL"/>
              <w:rPr>
                <w:rFonts w:cs="Arial"/>
                <w:szCs w:val="18"/>
              </w:rPr>
            </w:pPr>
            <w:r w:rsidRPr="00F11966">
              <w:rPr>
                <w:rFonts w:cs="Arial" w:hint="eastAsia"/>
                <w:szCs w:val="18"/>
                <w:lang w:eastAsia="zh-CN"/>
              </w:rPr>
              <w:t>I</w:t>
            </w:r>
            <w:r w:rsidRPr="00F11966">
              <w:rPr>
                <w:rFonts w:cs="Arial"/>
                <w:szCs w:val="18"/>
                <w:lang w:eastAsia="zh-CN"/>
              </w:rPr>
              <w:t xml:space="preserve">t indicates the </w:t>
            </w:r>
            <w:r w:rsidRPr="00F11966">
              <w:rPr>
                <w:rFonts w:cs="Arial"/>
                <w:szCs w:val="18"/>
              </w:rPr>
              <w:t>global identity of the eNodeB in which the UE is currently located.</w:t>
            </w:r>
          </w:p>
          <w:p w14:paraId="7F4B333C" w14:textId="77777777" w:rsidR="00715EF2" w:rsidRPr="00F11966" w:rsidRDefault="00715EF2" w:rsidP="00715EF2">
            <w:pPr>
              <w:pStyle w:val="TAL"/>
              <w:rPr>
                <w:rFonts w:cs="Arial"/>
                <w:szCs w:val="18"/>
              </w:rPr>
            </w:pPr>
            <w:r w:rsidRPr="00F11966">
              <w:rPr>
                <w:rFonts w:cs="Arial"/>
                <w:szCs w:val="18"/>
              </w:rPr>
              <w:t>See 3GPP TS 36.413 [16] clause 9.2.1.37.</w:t>
            </w:r>
          </w:p>
        </w:tc>
      </w:tr>
      <w:tr w:rsidR="00715EF2" w:rsidRPr="00F11966" w14:paraId="4BC425E7" w14:textId="77777777" w:rsidTr="00AA7DB8">
        <w:trPr>
          <w:jc w:val="center"/>
        </w:trPr>
        <w:tc>
          <w:tcPr>
            <w:tcW w:w="9356" w:type="dxa"/>
            <w:gridSpan w:val="5"/>
            <w:tcBorders>
              <w:top w:val="single" w:sz="4" w:space="0" w:color="auto"/>
              <w:left w:val="single" w:sz="4" w:space="0" w:color="auto"/>
              <w:bottom w:val="single" w:sz="4" w:space="0" w:color="auto"/>
              <w:right w:val="single" w:sz="4" w:space="0" w:color="auto"/>
            </w:tcBorders>
          </w:tcPr>
          <w:p w14:paraId="3653E6A5" w14:textId="77777777" w:rsidR="00715EF2" w:rsidRPr="00F11966" w:rsidRDefault="00715EF2" w:rsidP="00715EF2">
            <w:pPr>
              <w:pStyle w:val="TAN"/>
              <w:rPr>
                <w:rFonts w:cs="Arial"/>
                <w:szCs w:val="18"/>
                <w:lang w:eastAsia="zh-CN"/>
              </w:rPr>
            </w:pPr>
            <w:r w:rsidRPr="00F11966">
              <w:t>NOTE:</w:t>
            </w:r>
            <w:r w:rsidRPr="00F11966">
              <w:tab/>
              <w:t>Either the "globalNgenb</w:t>
            </w:r>
            <w:r w:rsidRPr="00F11966">
              <w:rPr>
                <w:rFonts w:hint="eastAsia"/>
              </w:rPr>
              <w:t>I</w:t>
            </w:r>
            <w:r w:rsidRPr="00F11966">
              <w:t>d" attribute or the "globalENb</w:t>
            </w:r>
            <w:r w:rsidRPr="00F11966">
              <w:rPr>
                <w:rFonts w:hint="eastAsia"/>
              </w:rPr>
              <w:t>I</w:t>
            </w:r>
            <w:r w:rsidRPr="00F11966">
              <w:t>d" attribute shall be included in the "EutraLocation" data type.</w:t>
            </w:r>
          </w:p>
        </w:tc>
      </w:tr>
    </w:tbl>
    <w:p w14:paraId="3EEEF738" w14:textId="77777777" w:rsidR="00E92CBF" w:rsidRPr="00F11966" w:rsidRDefault="00E92CBF" w:rsidP="00E92CBF">
      <w:pPr>
        <w:rPr>
          <w:lang w:val="en-US"/>
        </w:rPr>
      </w:pPr>
    </w:p>
    <w:p w14:paraId="708EF330" w14:textId="77777777" w:rsidR="00E92CBF" w:rsidRPr="00F11966" w:rsidRDefault="00E92CBF" w:rsidP="00D362EB">
      <w:pPr>
        <w:pStyle w:val="Heading4"/>
      </w:pPr>
      <w:bookmarkStart w:id="1132" w:name="_Toc24925846"/>
      <w:bookmarkStart w:id="1133" w:name="_Toc24926024"/>
      <w:bookmarkStart w:id="1134" w:name="_Toc24926200"/>
      <w:bookmarkStart w:id="1135" w:name="_Toc33964060"/>
      <w:bookmarkStart w:id="1136" w:name="_Toc33980814"/>
      <w:bookmarkStart w:id="1137" w:name="_Toc36462615"/>
      <w:bookmarkStart w:id="1138" w:name="_Toc36462811"/>
      <w:bookmarkStart w:id="1139" w:name="_Toc43026055"/>
      <w:bookmarkStart w:id="1140" w:name="_Toc49763589"/>
      <w:bookmarkStart w:id="1141" w:name="_Toc56754285"/>
      <w:bookmarkStart w:id="1142" w:name="_Toc88743056"/>
      <w:bookmarkStart w:id="1143" w:name="_Toc90649868"/>
      <w:r w:rsidRPr="00F11966">
        <w:lastRenderedPageBreak/>
        <w:t>5.4.4.9</w:t>
      </w:r>
      <w:r w:rsidRPr="00F11966">
        <w:tab/>
        <w:t>Type: NrLocation</w:t>
      </w:r>
      <w:bookmarkEnd w:id="1132"/>
      <w:bookmarkEnd w:id="1133"/>
      <w:bookmarkEnd w:id="1134"/>
      <w:bookmarkEnd w:id="1135"/>
      <w:bookmarkEnd w:id="1136"/>
      <w:bookmarkEnd w:id="1137"/>
      <w:bookmarkEnd w:id="1138"/>
      <w:bookmarkEnd w:id="1139"/>
      <w:bookmarkEnd w:id="1140"/>
      <w:bookmarkEnd w:id="1141"/>
      <w:bookmarkEnd w:id="1142"/>
      <w:bookmarkEnd w:id="1143"/>
    </w:p>
    <w:p w14:paraId="37145C18" w14:textId="77777777" w:rsidR="00E92CBF" w:rsidRPr="00F11966" w:rsidRDefault="00E92CBF" w:rsidP="00E92CBF">
      <w:pPr>
        <w:pStyle w:val="TH"/>
      </w:pPr>
      <w:r w:rsidRPr="00F11966">
        <w:rPr>
          <w:noProof/>
        </w:rPr>
        <w:t>Table </w:t>
      </w:r>
      <w:r w:rsidRPr="00F11966">
        <w:t xml:space="preserve">5.4.4.9-1: </w:t>
      </w:r>
      <w:r w:rsidRPr="00F11966">
        <w:rPr>
          <w:noProof/>
        </w:rPr>
        <w:t>Definition of type Nr</w:t>
      </w:r>
      <w:r w:rsidRPr="00F11966">
        <w:t>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E92CBF" w:rsidRPr="00F11966" w14:paraId="6EF69B39"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14:paraId="231DCEAD"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98E810A"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AF92D54"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44CE168"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4703037"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44FA2B20"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05ADD378" w14:textId="77777777" w:rsidR="00E92CBF" w:rsidRPr="00F11966" w:rsidRDefault="00E92CBF" w:rsidP="00AA7DB8">
            <w:pPr>
              <w:pStyle w:val="TAL"/>
            </w:pPr>
            <w:r w:rsidRPr="00F11966">
              <w:t>tai</w:t>
            </w:r>
          </w:p>
        </w:tc>
        <w:tc>
          <w:tcPr>
            <w:tcW w:w="1559" w:type="dxa"/>
            <w:tcBorders>
              <w:top w:val="single" w:sz="4" w:space="0" w:color="auto"/>
              <w:left w:val="single" w:sz="4" w:space="0" w:color="auto"/>
              <w:bottom w:val="single" w:sz="4" w:space="0" w:color="auto"/>
              <w:right w:val="single" w:sz="4" w:space="0" w:color="auto"/>
            </w:tcBorders>
          </w:tcPr>
          <w:p w14:paraId="78965C83" w14:textId="77777777" w:rsidR="00E92CBF" w:rsidRPr="00F11966" w:rsidRDefault="00E92CBF" w:rsidP="00AA7DB8">
            <w:pPr>
              <w:pStyle w:val="TAL"/>
            </w:pPr>
            <w:r w:rsidRPr="00F11966">
              <w:t>Tai</w:t>
            </w:r>
          </w:p>
        </w:tc>
        <w:tc>
          <w:tcPr>
            <w:tcW w:w="425" w:type="dxa"/>
            <w:tcBorders>
              <w:top w:val="single" w:sz="4" w:space="0" w:color="auto"/>
              <w:left w:val="single" w:sz="4" w:space="0" w:color="auto"/>
              <w:bottom w:val="single" w:sz="4" w:space="0" w:color="auto"/>
              <w:right w:val="single" w:sz="4" w:space="0" w:color="auto"/>
            </w:tcBorders>
          </w:tcPr>
          <w:p w14:paraId="3B67F717"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1E7EFD9B"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08D3EB65" w14:textId="77777777" w:rsidR="00E92CBF" w:rsidRPr="00F11966" w:rsidRDefault="00E92CBF" w:rsidP="00AA7DB8">
            <w:pPr>
              <w:pStyle w:val="TAL"/>
              <w:rPr>
                <w:rFonts w:cs="Arial"/>
                <w:szCs w:val="18"/>
              </w:rPr>
            </w:pPr>
            <w:r w:rsidRPr="00F11966">
              <w:rPr>
                <w:rFonts w:cs="Arial"/>
                <w:szCs w:val="18"/>
              </w:rPr>
              <w:t>Tracking Area Identity</w:t>
            </w:r>
          </w:p>
        </w:tc>
      </w:tr>
      <w:tr w:rsidR="00E92CBF" w:rsidRPr="00F11966" w14:paraId="2BA760F6"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4C55559F" w14:textId="77777777" w:rsidR="00E92CBF" w:rsidRPr="00F11966" w:rsidRDefault="00E92CBF" w:rsidP="00AA7DB8">
            <w:pPr>
              <w:pStyle w:val="TAL"/>
            </w:pPr>
            <w:r w:rsidRPr="00F11966">
              <w:t>ncgi</w:t>
            </w:r>
          </w:p>
        </w:tc>
        <w:tc>
          <w:tcPr>
            <w:tcW w:w="1559" w:type="dxa"/>
            <w:tcBorders>
              <w:top w:val="single" w:sz="4" w:space="0" w:color="auto"/>
              <w:left w:val="single" w:sz="4" w:space="0" w:color="auto"/>
              <w:bottom w:val="single" w:sz="4" w:space="0" w:color="auto"/>
              <w:right w:val="single" w:sz="4" w:space="0" w:color="auto"/>
            </w:tcBorders>
          </w:tcPr>
          <w:p w14:paraId="00C29D4A" w14:textId="77777777" w:rsidR="00E92CBF" w:rsidRPr="00F11966" w:rsidRDefault="00E92CBF" w:rsidP="00AA7DB8">
            <w:pPr>
              <w:pStyle w:val="TAL"/>
            </w:pPr>
            <w:r w:rsidRPr="00F11966">
              <w:t>Ncgi</w:t>
            </w:r>
          </w:p>
        </w:tc>
        <w:tc>
          <w:tcPr>
            <w:tcW w:w="425" w:type="dxa"/>
            <w:tcBorders>
              <w:top w:val="single" w:sz="4" w:space="0" w:color="auto"/>
              <w:left w:val="single" w:sz="4" w:space="0" w:color="auto"/>
              <w:bottom w:val="single" w:sz="4" w:space="0" w:color="auto"/>
              <w:right w:val="single" w:sz="4" w:space="0" w:color="auto"/>
            </w:tcBorders>
          </w:tcPr>
          <w:p w14:paraId="4518E245"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66AD485B"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20BDC7D1" w14:textId="77777777" w:rsidR="00E92CBF" w:rsidRPr="00F11966" w:rsidRDefault="00E92CBF" w:rsidP="00AA7DB8">
            <w:pPr>
              <w:pStyle w:val="TAL"/>
              <w:rPr>
                <w:rFonts w:cs="Arial"/>
                <w:szCs w:val="18"/>
              </w:rPr>
            </w:pPr>
            <w:r w:rsidRPr="00F11966">
              <w:rPr>
                <w:rFonts w:cs="Arial"/>
                <w:szCs w:val="18"/>
              </w:rPr>
              <w:t>NR Cell Identity</w:t>
            </w:r>
          </w:p>
        </w:tc>
      </w:tr>
      <w:tr w:rsidR="00E92CBF" w:rsidRPr="00F11966" w14:paraId="5889F7AF"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4F3F9482" w14:textId="77777777" w:rsidR="00E92CBF" w:rsidRPr="00F11966" w:rsidRDefault="00E92CBF" w:rsidP="00AA7DB8">
            <w:pPr>
              <w:pStyle w:val="TAL"/>
            </w:pPr>
            <w:r w:rsidRPr="00F11966">
              <w:rPr>
                <w:rFonts w:hint="eastAsia"/>
                <w:lang w:eastAsia="zh-CN"/>
              </w:rPr>
              <w:t>i</w:t>
            </w:r>
            <w:r w:rsidRPr="00F11966">
              <w:rPr>
                <w:lang w:eastAsia="zh-CN"/>
              </w:rPr>
              <w:t>gnoreN</w:t>
            </w:r>
            <w:r w:rsidRPr="00F11966">
              <w:rPr>
                <w:rFonts w:hint="eastAsia"/>
                <w:lang w:eastAsia="zh-CN"/>
              </w:rPr>
              <w:t>cgi</w:t>
            </w:r>
          </w:p>
        </w:tc>
        <w:tc>
          <w:tcPr>
            <w:tcW w:w="1559" w:type="dxa"/>
            <w:tcBorders>
              <w:top w:val="single" w:sz="4" w:space="0" w:color="auto"/>
              <w:left w:val="single" w:sz="4" w:space="0" w:color="auto"/>
              <w:bottom w:val="single" w:sz="4" w:space="0" w:color="auto"/>
              <w:right w:val="single" w:sz="4" w:space="0" w:color="auto"/>
            </w:tcBorders>
          </w:tcPr>
          <w:p w14:paraId="55312295" w14:textId="77777777" w:rsidR="00E92CBF" w:rsidRPr="00F11966" w:rsidRDefault="00E92CBF" w:rsidP="00AA7DB8">
            <w:pPr>
              <w:pStyle w:val="TAL"/>
            </w:pPr>
            <w:r w:rsidRPr="00F11966">
              <w:rPr>
                <w:rFonts w:hint="eastAsia"/>
                <w:lang w:eastAsia="zh-CN"/>
              </w:rPr>
              <w:t>b</w:t>
            </w:r>
            <w:r w:rsidRPr="00F11966">
              <w:rPr>
                <w:lang w:eastAsia="zh-CN"/>
              </w:rPr>
              <w:t>oolean</w:t>
            </w:r>
          </w:p>
        </w:tc>
        <w:tc>
          <w:tcPr>
            <w:tcW w:w="425" w:type="dxa"/>
            <w:tcBorders>
              <w:top w:val="single" w:sz="4" w:space="0" w:color="auto"/>
              <w:left w:val="single" w:sz="4" w:space="0" w:color="auto"/>
              <w:bottom w:val="single" w:sz="4" w:space="0" w:color="auto"/>
              <w:right w:val="single" w:sz="4" w:space="0" w:color="auto"/>
            </w:tcBorders>
          </w:tcPr>
          <w:p w14:paraId="5908826C" w14:textId="77777777" w:rsidR="00E92CBF" w:rsidRPr="00F11966" w:rsidRDefault="00E92CBF" w:rsidP="00AA7DB8">
            <w:pPr>
              <w:pStyle w:val="TAC"/>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36805056" w14:textId="77777777" w:rsidR="00E92CBF" w:rsidRPr="00F11966" w:rsidRDefault="00E92CBF" w:rsidP="00AA7DB8">
            <w:pPr>
              <w:pStyle w:val="TAL"/>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7396CAAE" w14:textId="77777777" w:rsidR="00E92CBF" w:rsidRPr="00F11966" w:rsidRDefault="00E92CBF" w:rsidP="00AA7DB8">
            <w:pPr>
              <w:pStyle w:val="TAL"/>
              <w:rPr>
                <w:rFonts w:cs="Arial"/>
                <w:szCs w:val="18"/>
              </w:rPr>
            </w:pPr>
            <w:r w:rsidRPr="00F11966">
              <w:rPr>
                <w:rFonts w:cs="Arial" w:hint="eastAsia"/>
                <w:szCs w:val="18"/>
                <w:lang w:eastAsia="zh-CN"/>
              </w:rPr>
              <w:t xml:space="preserve">This flag when present shall indicate that the </w:t>
            </w:r>
            <w:r w:rsidR="00576823" w:rsidRPr="00F11966">
              <w:rPr>
                <w:rFonts w:cs="Arial"/>
                <w:szCs w:val="18"/>
                <w:lang w:eastAsia="zh-CN"/>
              </w:rPr>
              <w:t xml:space="preserve">Ncgi </w:t>
            </w:r>
            <w:r w:rsidRPr="00F11966">
              <w:rPr>
                <w:rFonts w:cs="Arial"/>
                <w:szCs w:val="18"/>
                <w:lang w:eastAsia="zh-CN"/>
              </w:rPr>
              <w:t>shall be ignored.</w:t>
            </w:r>
          </w:p>
          <w:p w14:paraId="7AEA7470" w14:textId="77777777" w:rsidR="00E92CBF" w:rsidRPr="00F11966" w:rsidRDefault="00E92CBF" w:rsidP="00AA7DB8">
            <w:pPr>
              <w:pStyle w:val="TAL"/>
              <w:rPr>
                <w:rFonts w:cs="Arial"/>
                <w:szCs w:val="18"/>
              </w:rPr>
            </w:pPr>
            <w:r w:rsidRPr="00F11966">
              <w:rPr>
                <w:rFonts w:cs="Arial"/>
                <w:szCs w:val="18"/>
              </w:rPr>
              <w:t>When present, it shall be set as follows:</w:t>
            </w:r>
          </w:p>
          <w:p w14:paraId="0F81D704" w14:textId="77777777" w:rsidR="00E92CBF" w:rsidRPr="00F11966" w:rsidRDefault="00E92CBF" w:rsidP="00AA7DB8">
            <w:pPr>
              <w:pStyle w:val="TAL"/>
              <w:ind w:left="25"/>
              <w:rPr>
                <w:lang w:eastAsia="zh-CN"/>
              </w:rPr>
            </w:pPr>
            <w:bookmarkStart w:id="1144" w:name="_PERM_MCCTEMPBM_CRPT84370036___2"/>
            <w:r w:rsidRPr="00F11966">
              <w:rPr>
                <w:lang w:eastAsia="zh-CN"/>
              </w:rPr>
              <w:tab/>
              <w:t xml:space="preserve">- true: </w:t>
            </w:r>
            <w:r w:rsidRPr="00F11966">
              <w:rPr>
                <w:rFonts w:hint="eastAsia"/>
                <w:lang w:eastAsia="zh-CN"/>
              </w:rPr>
              <w:t>n</w:t>
            </w:r>
            <w:r w:rsidRPr="00F11966">
              <w:rPr>
                <w:lang w:eastAsia="zh-CN"/>
              </w:rPr>
              <w:t>cgi shall be ignored.</w:t>
            </w:r>
          </w:p>
          <w:bookmarkEnd w:id="1144"/>
          <w:p w14:paraId="03225E58" w14:textId="77777777" w:rsidR="00E92CBF" w:rsidRPr="00F11966" w:rsidRDefault="00E92CBF" w:rsidP="00AA7DB8">
            <w:pPr>
              <w:pStyle w:val="TAL"/>
              <w:rPr>
                <w:rFonts w:cs="Arial"/>
                <w:szCs w:val="18"/>
              </w:rPr>
            </w:pPr>
            <w:r w:rsidRPr="00F11966">
              <w:rPr>
                <w:lang w:eastAsia="zh-CN"/>
              </w:rPr>
              <w:tab/>
              <w:t xml:space="preserve">- false (default): </w:t>
            </w:r>
            <w:r w:rsidRPr="00F11966">
              <w:rPr>
                <w:rFonts w:hint="eastAsia"/>
                <w:lang w:eastAsia="zh-CN"/>
              </w:rPr>
              <w:t>n</w:t>
            </w:r>
            <w:r w:rsidRPr="00F11966">
              <w:rPr>
                <w:lang w:eastAsia="zh-CN"/>
              </w:rPr>
              <w:t>cgi shall not be ignored.</w:t>
            </w:r>
          </w:p>
        </w:tc>
      </w:tr>
      <w:tr w:rsidR="00E92CBF" w:rsidRPr="00F11966" w14:paraId="03D0E52D"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3FEFEABD" w14:textId="77777777" w:rsidR="00E92CBF" w:rsidRPr="00F11966" w:rsidRDefault="00E92CBF" w:rsidP="00AA7DB8">
            <w:pPr>
              <w:pStyle w:val="TAL"/>
            </w:pPr>
            <w:r w:rsidRPr="00F11966">
              <w:t>ageOfLocationInformation</w:t>
            </w:r>
          </w:p>
        </w:tc>
        <w:tc>
          <w:tcPr>
            <w:tcW w:w="1559" w:type="dxa"/>
            <w:tcBorders>
              <w:top w:val="single" w:sz="4" w:space="0" w:color="auto"/>
              <w:left w:val="single" w:sz="4" w:space="0" w:color="auto"/>
              <w:bottom w:val="single" w:sz="4" w:space="0" w:color="auto"/>
              <w:right w:val="single" w:sz="4" w:space="0" w:color="auto"/>
            </w:tcBorders>
          </w:tcPr>
          <w:p w14:paraId="720D304B" w14:textId="77777777" w:rsidR="00E92CBF" w:rsidRPr="00F11966" w:rsidRDefault="00E92CBF" w:rsidP="00AA7DB8">
            <w:pPr>
              <w:pStyle w:val="TAL"/>
            </w:pPr>
            <w:r w:rsidRPr="00F11966">
              <w:t>integer</w:t>
            </w:r>
          </w:p>
        </w:tc>
        <w:tc>
          <w:tcPr>
            <w:tcW w:w="425" w:type="dxa"/>
            <w:tcBorders>
              <w:top w:val="single" w:sz="4" w:space="0" w:color="auto"/>
              <w:left w:val="single" w:sz="4" w:space="0" w:color="auto"/>
              <w:bottom w:val="single" w:sz="4" w:space="0" w:color="auto"/>
              <w:right w:val="single" w:sz="4" w:space="0" w:color="auto"/>
            </w:tcBorders>
          </w:tcPr>
          <w:p w14:paraId="7F02B311"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259C7CE7" w14:textId="77777777" w:rsidR="00E92CBF" w:rsidRPr="00F11966" w:rsidRDefault="00E92CBF" w:rsidP="00AA7DB8">
            <w:pPr>
              <w:pStyle w:val="TAL"/>
            </w:pPr>
            <w:r w:rsidRPr="00F11966">
              <w:t>0  1</w:t>
            </w:r>
          </w:p>
        </w:tc>
        <w:tc>
          <w:tcPr>
            <w:tcW w:w="4359" w:type="dxa"/>
            <w:tcBorders>
              <w:top w:val="single" w:sz="4" w:space="0" w:color="auto"/>
              <w:left w:val="single" w:sz="4" w:space="0" w:color="auto"/>
              <w:bottom w:val="single" w:sz="4" w:space="0" w:color="auto"/>
              <w:right w:val="single" w:sz="4" w:space="0" w:color="auto"/>
            </w:tcBorders>
          </w:tcPr>
          <w:p w14:paraId="7F7068C7" w14:textId="77777777" w:rsidR="00E92CBF" w:rsidRPr="00F11966" w:rsidRDefault="00E92CBF" w:rsidP="00AA7DB8">
            <w:pPr>
              <w:pStyle w:val="TAL"/>
              <w:rPr>
                <w:rFonts w:cs="Arial"/>
                <w:szCs w:val="18"/>
              </w:rPr>
            </w:pPr>
            <w:r w:rsidRPr="00F11966">
              <w:rPr>
                <w:rFonts w:cs="Arial"/>
                <w:szCs w:val="18"/>
              </w:rPr>
              <w:t>The value represents the elapsed time in minutes since the last network contact of the mobile station.</w:t>
            </w:r>
          </w:p>
          <w:p w14:paraId="1670A9B5" w14:textId="77777777" w:rsidR="00E92CBF" w:rsidRPr="00F11966" w:rsidRDefault="00E92CBF" w:rsidP="00AA7DB8">
            <w:pPr>
              <w:pStyle w:val="TAL"/>
              <w:rPr>
                <w:rFonts w:cs="Arial"/>
                <w:szCs w:val="18"/>
              </w:rPr>
            </w:pPr>
            <w:r w:rsidRPr="00F11966">
              <w:rPr>
                <w:rFonts w:cs="Arial"/>
                <w:szCs w:val="18"/>
              </w:rPr>
              <w:t>Value "0" indicates that the location information was obtained after a successful paging procedure for Active Location Retrieval when the UE is in idle mode or after a successful NG-RAN location reporting procedure with the gNB when the UE is in connected mode.</w:t>
            </w:r>
          </w:p>
          <w:p w14:paraId="7B2B51B4" w14:textId="77777777" w:rsidR="00E92CBF" w:rsidRPr="00F11966" w:rsidRDefault="00E92CBF" w:rsidP="00AA7DB8">
            <w:pPr>
              <w:pStyle w:val="TAL"/>
              <w:rPr>
                <w:rFonts w:cs="Arial"/>
                <w:szCs w:val="18"/>
              </w:rPr>
            </w:pPr>
            <w:r w:rsidRPr="00F11966">
              <w:rPr>
                <w:rFonts w:cs="Arial"/>
                <w:szCs w:val="18"/>
              </w:rPr>
              <w:t>Any other value than "0" indicates that the location information is the last known one.</w:t>
            </w:r>
          </w:p>
          <w:p w14:paraId="47EA5522" w14:textId="77777777" w:rsidR="00E92CBF" w:rsidRPr="00F11966" w:rsidRDefault="00E92CBF" w:rsidP="00AA7DB8">
            <w:pPr>
              <w:pStyle w:val="TAL"/>
              <w:rPr>
                <w:rFonts w:cs="Arial"/>
                <w:szCs w:val="18"/>
              </w:rPr>
            </w:pPr>
            <w:r w:rsidRPr="00F11966">
              <w:rPr>
                <w:rFonts w:cs="Arial"/>
                <w:szCs w:val="18"/>
              </w:rPr>
              <w:t>See 3GPP TS 29.002 [21]</w:t>
            </w:r>
            <w:r w:rsidRPr="00F11966">
              <w:t xml:space="preserve"> clause 17.7.8</w:t>
            </w:r>
            <w:r w:rsidRPr="00F11966">
              <w:rPr>
                <w:rFonts w:cs="Arial"/>
                <w:szCs w:val="18"/>
              </w:rPr>
              <w:t>.</w:t>
            </w:r>
          </w:p>
        </w:tc>
      </w:tr>
      <w:tr w:rsidR="00E92CBF" w:rsidRPr="00F11966" w14:paraId="6205044E"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7FF4B16E" w14:textId="77777777" w:rsidR="00E92CBF" w:rsidRPr="00F11966" w:rsidRDefault="00E92CBF" w:rsidP="00AA7DB8">
            <w:pPr>
              <w:pStyle w:val="TAL"/>
            </w:pPr>
            <w:r w:rsidRPr="00F11966">
              <w:t>ueLocationTimestamp</w:t>
            </w:r>
          </w:p>
        </w:tc>
        <w:tc>
          <w:tcPr>
            <w:tcW w:w="1559" w:type="dxa"/>
            <w:tcBorders>
              <w:top w:val="single" w:sz="4" w:space="0" w:color="auto"/>
              <w:left w:val="single" w:sz="4" w:space="0" w:color="auto"/>
              <w:bottom w:val="single" w:sz="4" w:space="0" w:color="auto"/>
              <w:right w:val="single" w:sz="4" w:space="0" w:color="auto"/>
            </w:tcBorders>
          </w:tcPr>
          <w:p w14:paraId="6947D11A" w14:textId="77777777" w:rsidR="00E92CBF" w:rsidRPr="00F11966" w:rsidRDefault="00E92CBF" w:rsidP="00AA7DB8">
            <w:pPr>
              <w:pStyle w:val="TAL"/>
            </w:pPr>
            <w:r w:rsidRPr="00F11966">
              <w:t>DateTime</w:t>
            </w:r>
          </w:p>
        </w:tc>
        <w:tc>
          <w:tcPr>
            <w:tcW w:w="425" w:type="dxa"/>
            <w:tcBorders>
              <w:top w:val="single" w:sz="4" w:space="0" w:color="auto"/>
              <w:left w:val="single" w:sz="4" w:space="0" w:color="auto"/>
              <w:bottom w:val="single" w:sz="4" w:space="0" w:color="auto"/>
              <w:right w:val="single" w:sz="4" w:space="0" w:color="auto"/>
            </w:tcBorders>
          </w:tcPr>
          <w:p w14:paraId="032DD44D"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10363922"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0B3A98CF" w14:textId="77777777" w:rsidR="00E92CBF" w:rsidRPr="00F11966" w:rsidRDefault="00E92CBF" w:rsidP="00AA7DB8">
            <w:pPr>
              <w:pStyle w:val="TAL"/>
              <w:rPr>
                <w:rFonts w:cs="Arial"/>
                <w:szCs w:val="18"/>
              </w:rPr>
            </w:pPr>
            <w:r w:rsidRPr="00F11966">
              <w:rPr>
                <w:rFonts w:cs="Arial"/>
                <w:szCs w:val="18"/>
              </w:rPr>
              <w:t>The value represents the UTC time when the UeLocation information was acquired.</w:t>
            </w:r>
          </w:p>
        </w:tc>
      </w:tr>
      <w:tr w:rsidR="00E92CBF" w:rsidRPr="00F11966" w14:paraId="1B6F2B92"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75830CA2" w14:textId="77777777" w:rsidR="00E92CBF" w:rsidRPr="00F11966" w:rsidRDefault="00E92CBF" w:rsidP="00AA7DB8">
            <w:pPr>
              <w:pStyle w:val="TAL"/>
            </w:pPr>
            <w:r w:rsidRPr="00F11966">
              <w:t>geographicalInformation</w:t>
            </w:r>
          </w:p>
        </w:tc>
        <w:tc>
          <w:tcPr>
            <w:tcW w:w="1559" w:type="dxa"/>
            <w:tcBorders>
              <w:top w:val="single" w:sz="4" w:space="0" w:color="auto"/>
              <w:left w:val="single" w:sz="4" w:space="0" w:color="auto"/>
              <w:bottom w:val="single" w:sz="4" w:space="0" w:color="auto"/>
              <w:right w:val="single" w:sz="4" w:space="0" w:color="auto"/>
            </w:tcBorders>
          </w:tcPr>
          <w:p w14:paraId="3F889D0F"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76FE2C2D"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0FF1B17D"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4632B4B1" w14:textId="77777777" w:rsidR="00E92CBF" w:rsidRPr="00F11966" w:rsidRDefault="00E92CBF" w:rsidP="00AA7DB8">
            <w:pPr>
              <w:pStyle w:val="TAL"/>
              <w:rPr>
                <w:rFonts w:cs="Arial"/>
                <w:szCs w:val="18"/>
              </w:rPr>
            </w:pPr>
            <w:r w:rsidRPr="00F11966">
              <w:rPr>
                <w:rFonts w:cs="Arial"/>
                <w:szCs w:val="18"/>
              </w:rPr>
              <w:t>Refer to geographical Information.</w:t>
            </w:r>
          </w:p>
          <w:p w14:paraId="224AD18E" w14:textId="77777777" w:rsidR="00E92CBF" w:rsidRPr="00F11966" w:rsidRDefault="00E92CBF" w:rsidP="00AA7DB8">
            <w:pPr>
              <w:pStyle w:val="TAL"/>
              <w:rPr>
                <w:rFonts w:cs="Arial"/>
                <w:szCs w:val="18"/>
              </w:rPr>
            </w:pPr>
            <w:r w:rsidRPr="00F11966">
              <w:rPr>
                <w:rFonts w:cs="Arial"/>
                <w:szCs w:val="18"/>
              </w:rPr>
              <w:t>See 3GPP TS 23.032 [23] clause 7.3.2. Only the description of an ellipsoid point with uncertainty circle is allowed to be used.</w:t>
            </w:r>
          </w:p>
          <w:p w14:paraId="2B55F39A" w14:textId="77777777" w:rsidR="00E92CBF" w:rsidRPr="00F11966" w:rsidRDefault="00E92CBF" w:rsidP="002366BD">
            <w:pPr>
              <w:pStyle w:val="TAL"/>
              <w:rPr>
                <w:b/>
              </w:rPr>
            </w:pPr>
            <w:r w:rsidRPr="002366BD">
              <w:t>Allowed characters are 0-9 and A-F;</w:t>
            </w:r>
          </w:p>
        </w:tc>
      </w:tr>
      <w:tr w:rsidR="00E92CBF" w:rsidRPr="00F11966" w14:paraId="7FC325B3"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12E7449A" w14:textId="77777777" w:rsidR="00E92CBF" w:rsidRPr="00F11966" w:rsidRDefault="00E92CBF" w:rsidP="00AA7DB8">
            <w:pPr>
              <w:pStyle w:val="TAL"/>
            </w:pPr>
            <w:r w:rsidRPr="00F11966">
              <w:t>geodeticInformation</w:t>
            </w:r>
          </w:p>
        </w:tc>
        <w:tc>
          <w:tcPr>
            <w:tcW w:w="1559" w:type="dxa"/>
            <w:tcBorders>
              <w:top w:val="single" w:sz="4" w:space="0" w:color="auto"/>
              <w:left w:val="single" w:sz="4" w:space="0" w:color="auto"/>
              <w:bottom w:val="single" w:sz="4" w:space="0" w:color="auto"/>
              <w:right w:val="single" w:sz="4" w:space="0" w:color="auto"/>
            </w:tcBorders>
          </w:tcPr>
          <w:p w14:paraId="4D3F8323"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1896C297"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6AB3CB68"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0E8F4999" w14:textId="77777777" w:rsidR="00E92CBF" w:rsidRPr="00F11966" w:rsidRDefault="00E92CBF" w:rsidP="00AA7DB8">
            <w:pPr>
              <w:pStyle w:val="TAL"/>
              <w:rPr>
                <w:rFonts w:cs="Arial"/>
                <w:szCs w:val="18"/>
              </w:rPr>
            </w:pPr>
            <w:r w:rsidRPr="00F11966">
              <w:rPr>
                <w:rFonts w:cs="Arial"/>
                <w:szCs w:val="18"/>
              </w:rPr>
              <w:t>Refers to Calling Geodetic Location.</w:t>
            </w:r>
          </w:p>
          <w:p w14:paraId="2A072CE1" w14:textId="77777777" w:rsidR="00E92CBF" w:rsidRPr="00F11966" w:rsidRDefault="00E92CBF" w:rsidP="00AA7DB8">
            <w:pPr>
              <w:pStyle w:val="TAL"/>
              <w:rPr>
                <w:rFonts w:cs="Arial"/>
                <w:szCs w:val="18"/>
              </w:rPr>
            </w:pPr>
            <w:r w:rsidRPr="00F11966">
              <w:rPr>
                <w:rFonts w:cs="Arial"/>
                <w:szCs w:val="18"/>
              </w:rPr>
              <w:t>See ITU-T Recommendation Q.763 (1999) [24] clause 3.88.2. Only the description of an ellipsoid point with uncertainty circle is allowed to be used.</w:t>
            </w:r>
          </w:p>
          <w:p w14:paraId="7051735A" w14:textId="77777777" w:rsidR="00E92CBF" w:rsidRPr="00F11966" w:rsidRDefault="00E92CBF" w:rsidP="002366BD">
            <w:pPr>
              <w:pStyle w:val="TAL"/>
              <w:rPr>
                <w:b/>
              </w:rPr>
            </w:pPr>
            <w:r w:rsidRPr="002366BD">
              <w:t>Allowed characters are 0-9 and A-F.</w:t>
            </w:r>
          </w:p>
        </w:tc>
      </w:tr>
      <w:tr w:rsidR="00E92CBF" w:rsidRPr="00F11966" w14:paraId="61D24F30"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7C8A3457" w14:textId="77777777" w:rsidR="00E92CBF" w:rsidRPr="00F11966" w:rsidRDefault="00E92CBF" w:rsidP="00AA7DB8">
            <w:pPr>
              <w:pStyle w:val="TAL"/>
            </w:pPr>
            <w:r w:rsidRPr="00F11966">
              <w:t>globalGnb</w:t>
            </w:r>
            <w:r w:rsidRPr="00F11966">
              <w:rPr>
                <w:rFonts w:hint="eastAsia"/>
              </w:rPr>
              <w:t>I</w:t>
            </w:r>
            <w:r w:rsidRPr="00F11966">
              <w:t>d</w:t>
            </w:r>
          </w:p>
        </w:tc>
        <w:tc>
          <w:tcPr>
            <w:tcW w:w="1559" w:type="dxa"/>
            <w:tcBorders>
              <w:top w:val="single" w:sz="4" w:space="0" w:color="auto"/>
              <w:left w:val="single" w:sz="4" w:space="0" w:color="auto"/>
              <w:bottom w:val="single" w:sz="4" w:space="0" w:color="auto"/>
              <w:right w:val="single" w:sz="4" w:space="0" w:color="auto"/>
            </w:tcBorders>
          </w:tcPr>
          <w:p w14:paraId="5D06F899" w14:textId="77777777" w:rsidR="00E92CBF" w:rsidRPr="00F11966" w:rsidRDefault="00E92CBF" w:rsidP="00AA7DB8">
            <w:pPr>
              <w:pStyle w:val="TAL"/>
            </w:pPr>
            <w:r w:rsidRPr="00F11966">
              <w:t>GlobalRanNodeId</w:t>
            </w:r>
          </w:p>
        </w:tc>
        <w:tc>
          <w:tcPr>
            <w:tcW w:w="425" w:type="dxa"/>
            <w:tcBorders>
              <w:top w:val="single" w:sz="4" w:space="0" w:color="auto"/>
              <w:left w:val="single" w:sz="4" w:space="0" w:color="auto"/>
              <w:bottom w:val="single" w:sz="4" w:space="0" w:color="auto"/>
              <w:right w:val="single" w:sz="4" w:space="0" w:color="auto"/>
            </w:tcBorders>
          </w:tcPr>
          <w:p w14:paraId="6F7BDD52"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7DE68786"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0FEA1FE3" w14:textId="77777777" w:rsidR="00E92CBF" w:rsidRPr="00F11966" w:rsidRDefault="00E92CBF" w:rsidP="00AA7DB8">
            <w:pPr>
              <w:pStyle w:val="TAL"/>
              <w:rPr>
                <w:rFonts w:cs="Arial"/>
                <w:szCs w:val="18"/>
              </w:rPr>
            </w:pPr>
            <w:r w:rsidRPr="00F11966">
              <w:rPr>
                <w:rFonts w:cs="Arial"/>
                <w:szCs w:val="18"/>
              </w:rPr>
              <w:t>It indicates the global identity of the gNodeB in which the UE is currently located.</w:t>
            </w:r>
          </w:p>
          <w:p w14:paraId="23D5F2DA" w14:textId="77777777" w:rsidR="00E92CBF" w:rsidRPr="00F11966" w:rsidRDefault="00E92CBF" w:rsidP="00AA7DB8">
            <w:r w:rsidRPr="00F11966">
              <w:t>See 3GPP TS 38.413 [11] clause 9.3.1.6.</w:t>
            </w:r>
          </w:p>
        </w:tc>
      </w:tr>
    </w:tbl>
    <w:p w14:paraId="5C34D4E7" w14:textId="77777777" w:rsidR="00E92CBF" w:rsidRPr="00F11966" w:rsidRDefault="00E92CBF" w:rsidP="00E92CBF">
      <w:pPr>
        <w:rPr>
          <w:lang w:val="en-US"/>
        </w:rPr>
      </w:pPr>
    </w:p>
    <w:p w14:paraId="71D89468" w14:textId="77777777" w:rsidR="00E92CBF" w:rsidRPr="00F11966" w:rsidRDefault="00E92CBF" w:rsidP="00D362EB">
      <w:pPr>
        <w:pStyle w:val="Heading4"/>
      </w:pPr>
      <w:bookmarkStart w:id="1145" w:name="_Toc24925847"/>
      <w:bookmarkStart w:id="1146" w:name="_Toc24926025"/>
      <w:bookmarkStart w:id="1147" w:name="_Toc24926201"/>
      <w:bookmarkStart w:id="1148" w:name="_Toc33964061"/>
      <w:bookmarkStart w:id="1149" w:name="_Toc33980815"/>
      <w:bookmarkStart w:id="1150" w:name="_Toc36462616"/>
      <w:bookmarkStart w:id="1151" w:name="_Toc36462812"/>
      <w:bookmarkStart w:id="1152" w:name="_Toc43026056"/>
      <w:bookmarkStart w:id="1153" w:name="_Toc49763590"/>
      <w:bookmarkStart w:id="1154" w:name="_Toc56754286"/>
      <w:bookmarkStart w:id="1155" w:name="_Toc88743057"/>
      <w:bookmarkStart w:id="1156" w:name="_Toc90649869"/>
      <w:r w:rsidRPr="00F11966">
        <w:lastRenderedPageBreak/>
        <w:t>5.4.4.10</w:t>
      </w:r>
      <w:r w:rsidRPr="00F11966">
        <w:tab/>
        <w:t>Type: N3gaLocation</w:t>
      </w:r>
      <w:bookmarkEnd w:id="1145"/>
      <w:bookmarkEnd w:id="1146"/>
      <w:bookmarkEnd w:id="1147"/>
      <w:bookmarkEnd w:id="1148"/>
      <w:bookmarkEnd w:id="1149"/>
      <w:bookmarkEnd w:id="1150"/>
      <w:bookmarkEnd w:id="1151"/>
      <w:bookmarkEnd w:id="1152"/>
      <w:bookmarkEnd w:id="1153"/>
      <w:bookmarkEnd w:id="1154"/>
      <w:bookmarkEnd w:id="1155"/>
      <w:bookmarkEnd w:id="1156"/>
    </w:p>
    <w:p w14:paraId="1CC2489A" w14:textId="77777777" w:rsidR="00E92CBF" w:rsidRPr="00F11966" w:rsidRDefault="00E92CBF" w:rsidP="00E92CBF">
      <w:pPr>
        <w:pStyle w:val="TH"/>
      </w:pPr>
      <w:r w:rsidRPr="00F11966">
        <w:rPr>
          <w:noProof/>
        </w:rPr>
        <w:t>Table </w:t>
      </w:r>
      <w:r w:rsidRPr="00F11966">
        <w:t xml:space="preserve">5.4.4.10-1: </w:t>
      </w:r>
      <w:r w:rsidRPr="00F11966">
        <w:rPr>
          <w:noProof/>
        </w:rPr>
        <w:t>Definition of type N3ga</w:t>
      </w:r>
      <w:r w:rsidRPr="00F11966">
        <w:t>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E92CBF" w:rsidRPr="00F11966" w14:paraId="316EB0EE"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14:paraId="6468084C" w14:textId="77777777" w:rsidR="00E92CBF" w:rsidRPr="00F11966" w:rsidRDefault="00E92CBF" w:rsidP="00AA7DB8">
            <w:pPr>
              <w:pStyle w:val="TAH"/>
            </w:pPr>
            <w:r w:rsidRPr="00F11966">
              <w:lastRenderedPageBreak/>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61328F9"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817985F"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C3D4C08"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69A8860"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2ABF274B"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7E865D12" w14:textId="77777777" w:rsidR="00E92CBF" w:rsidRPr="00F11966" w:rsidRDefault="00E92CBF" w:rsidP="00AA7DB8">
            <w:pPr>
              <w:pStyle w:val="TAL"/>
            </w:pPr>
            <w:r w:rsidRPr="00F11966">
              <w:t>n3gppT</w:t>
            </w:r>
            <w:r w:rsidRPr="00F11966">
              <w:rPr>
                <w:rFonts w:hint="eastAsia"/>
              </w:rPr>
              <w:t>ai</w:t>
            </w:r>
          </w:p>
        </w:tc>
        <w:tc>
          <w:tcPr>
            <w:tcW w:w="1559" w:type="dxa"/>
            <w:tcBorders>
              <w:top w:val="single" w:sz="4" w:space="0" w:color="auto"/>
              <w:left w:val="single" w:sz="4" w:space="0" w:color="auto"/>
              <w:bottom w:val="single" w:sz="4" w:space="0" w:color="auto"/>
              <w:right w:val="single" w:sz="4" w:space="0" w:color="auto"/>
            </w:tcBorders>
          </w:tcPr>
          <w:p w14:paraId="03AD67BD" w14:textId="77777777" w:rsidR="00E92CBF" w:rsidRPr="00F11966" w:rsidRDefault="00E92CBF" w:rsidP="00AA7DB8">
            <w:pPr>
              <w:pStyle w:val="TAL"/>
            </w:pPr>
            <w:r w:rsidRPr="00F11966">
              <w:rPr>
                <w:rFonts w:hint="eastAsia"/>
              </w:rPr>
              <w:t>Tai</w:t>
            </w:r>
          </w:p>
        </w:tc>
        <w:tc>
          <w:tcPr>
            <w:tcW w:w="425" w:type="dxa"/>
            <w:tcBorders>
              <w:top w:val="single" w:sz="4" w:space="0" w:color="auto"/>
              <w:left w:val="single" w:sz="4" w:space="0" w:color="auto"/>
              <w:bottom w:val="single" w:sz="4" w:space="0" w:color="auto"/>
              <w:right w:val="single" w:sz="4" w:space="0" w:color="auto"/>
            </w:tcBorders>
          </w:tcPr>
          <w:p w14:paraId="2E717C3A"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52B78A3F" w14:textId="77777777" w:rsidR="00E92CBF" w:rsidRPr="00F11966" w:rsidRDefault="00E92CBF" w:rsidP="00AA7DB8">
            <w:pPr>
              <w:pStyle w:val="TAL"/>
            </w:pPr>
            <w:r w:rsidRPr="00F11966">
              <w:t>0..</w:t>
            </w:r>
            <w:r w:rsidRPr="00F11966">
              <w:rPr>
                <w:rFonts w:hint="eastAsia"/>
              </w:rPr>
              <w:t>1</w:t>
            </w:r>
          </w:p>
        </w:tc>
        <w:tc>
          <w:tcPr>
            <w:tcW w:w="4359" w:type="dxa"/>
            <w:tcBorders>
              <w:top w:val="single" w:sz="4" w:space="0" w:color="auto"/>
              <w:left w:val="single" w:sz="4" w:space="0" w:color="auto"/>
              <w:bottom w:val="single" w:sz="4" w:space="0" w:color="auto"/>
              <w:right w:val="single" w:sz="4" w:space="0" w:color="auto"/>
            </w:tcBorders>
          </w:tcPr>
          <w:p w14:paraId="663F702C" w14:textId="6A3CFC89" w:rsidR="00E92CBF" w:rsidRPr="00F11966" w:rsidRDefault="00B917F5" w:rsidP="00B917F5">
            <w:pPr>
              <w:pStyle w:val="TAL"/>
              <w:rPr>
                <w:rFonts w:cs="Arial"/>
                <w:szCs w:val="18"/>
              </w:rPr>
            </w:pPr>
            <w:r>
              <w:rPr>
                <w:rFonts w:cs="Arial"/>
                <w:szCs w:val="18"/>
              </w:rPr>
              <w:t>This IE</w:t>
            </w:r>
            <w:r w:rsidRPr="00F11966">
              <w:rPr>
                <w:rFonts w:cs="Arial"/>
                <w:szCs w:val="18"/>
              </w:rPr>
              <w:t xml:space="preserve"> </w:t>
            </w:r>
            <w:r w:rsidR="00E92CBF" w:rsidRPr="00F11966">
              <w:rPr>
                <w:rFonts w:cs="Arial"/>
                <w:szCs w:val="18"/>
              </w:rPr>
              <w:t xml:space="preserve">shall be present over the 3GPP PLMN internal interfaces, but </w:t>
            </w:r>
            <w:r>
              <w:rPr>
                <w:rFonts w:cs="Arial"/>
                <w:szCs w:val="18"/>
              </w:rPr>
              <w:t xml:space="preserve">it </w:t>
            </w:r>
            <w:r w:rsidR="00E92CBF" w:rsidRPr="00F11966">
              <w:rPr>
                <w:rFonts w:cs="Arial"/>
                <w:szCs w:val="18"/>
              </w:rPr>
              <w:t>shall not be present over the N5 interface.</w:t>
            </w:r>
            <w:r>
              <w:rPr>
                <w:rFonts w:cs="Arial"/>
                <w:szCs w:val="18"/>
              </w:rPr>
              <w:t xml:space="preserve"> When present, it shall contain t</w:t>
            </w:r>
            <w:r w:rsidRPr="00F11966">
              <w:rPr>
                <w:rFonts w:cs="Arial" w:hint="eastAsia"/>
                <w:szCs w:val="18"/>
              </w:rPr>
              <w:t xml:space="preserve">he </w:t>
            </w:r>
            <w:r w:rsidRPr="00F11966">
              <w:rPr>
                <w:rFonts w:cs="Arial"/>
                <w:szCs w:val="18"/>
              </w:rPr>
              <w:t xml:space="preserve">TAI </w:t>
            </w:r>
            <w:r>
              <w:rPr>
                <w:rFonts w:cs="Arial"/>
                <w:szCs w:val="18"/>
              </w:rPr>
              <w:t>reported by the N3IWF, TNGF or W-AGF for the non-3GPP access.</w:t>
            </w:r>
          </w:p>
        </w:tc>
      </w:tr>
      <w:tr w:rsidR="00E92CBF" w:rsidRPr="00F11966" w14:paraId="379B97EE"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025343E3" w14:textId="77777777" w:rsidR="00E92CBF" w:rsidRPr="00F11966" w:rsidRDefault="00E92CBF" w:rsidP="00AA7DB8">
            <w:pPr>
              <w:pStyle w:val="TAL"/>
            </w:pPr>
            <w:r w:rsidRPr="00F11966">
              <w:rPr>
                <w:rFonts w:hint="eastAsia"/>
              </w:rPr>
              <w:t>n3</w:t>
            </w:r>
            <w:r w:rsidRPr="00F11966">
              <w:t>IwfId</w:t>
            </w:r>
          </w:p>
        </w:tc>
        <w:tc>
          <w:tcPr>
            <w:tcW w:w="1559" w:type="dxa"/>
            <w:tcBorders>
              <w:top w:val="single" w:sz="4" w:space="0" w:color="auto"/>
              <w:left w:val="single" w:sz="4" w:space="0" w:color="auto"/>
              <w:bottom w:val="single" w:sz="4" w:space="0" w:color="auto"/>
              <w:right w:val="single" w:sz="4" w:space="0" w:color="auto"/>
            </w:tcBorders>
          </w:tcPr>
          <w:p w14:paraId="4F60148F"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34019B87"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3CB851E6" w14:textId="77777777" w:rsidR="00E92CBF" w:rsidRPr="00F11966" w:rsidRDefault="00E92CBF" w:rsidP="00AA7DB8">
            <w:pPr>
              <w:pStyle w:val="TAL"/>
            </w:pPr>
            <w:r w:rsidRPr="00F11966">
              <w:t>0..</w:t>
            </w:r>
            <w:r w:rsidRPr="00F11966">
              <w:rPr>
                <w:rFonts w:hint="eastAsia"/>
              </w:rPr>
              <w:t>1</w:t>
            </w:r>
          </w:p>
        </w:tc>
        <w:tc>
          <w:tcPr>
            <w:tcW w:w="4359" w:type="dxa"/>
            <w:tcBorders>
              <w:top w:val="single" w:sz="4" w:space="0" w:color="auto"/>
              <w:left w:val="single" w:sz="4" w:space="0" w:color="auto"/>
              <w:bottom w:val="single" w:sz="4" w:space="0" w:color="auto"/>
              <w:right w:val="single" w:sz="4" w:space="0" w:color="auto"/>
            </w:tcBorders>
          </w:tcPr>
          <w:p w14:paraId="062AC5D1" w14:textId="77777777" w:rsidR="00E92CBF" w:rsidRPr="00F11966" w:rsidRDefault="00E92CBF" w:rsidP="00AA7DB8">
            <w:pPr>
              <w:pStyle w:val="TAL"/>
              <w:rPr>
                <w:lang w:eastAsia="zh-CN"/>
              </w:rPr>
            </w:pPr>
            <w:r w:rsidRPr="00F11966">
              <w:rPr>
                <w:rFonts w:cs="Arial"/>
                <w:szCs w:val="18"/>
              </w:rPr>
              <w:t xml:space="preserve">This IE shall contain </w:t>
            </w:r>
            <w:r w:rsidRPr="00F11966">
              <w:rPr>
                <w:rFonts w:cs="Arial" w:hint="eastAsia"/>
                <w:szCs w:val="18"/>
              </w:rPr>
              <w:t xml:space="preserve">the </w:t>
            </w:r>
            <w:r w:rsidRPr="00F11966">
              <w:rPr>
                <w:rFonts w:cs="Arial"/>
                <w:szCs w:val="18"/>
              </w:rPr>
              <w:t>N3IWF identifier</w:t>
            </w:r>
            <w:r w:rsidRPr="00F11966">
              <w:rPr>
                <w:rFonts w:cs="Arial" w:hint="eastAsia"/>
                <w:szCs w:val="18"/>
              </w:rPr>
              <w:t xml:space="preserve"> </w:t>
            </w:r>
            <w:r w:rsidRPr="00F11966">
              <w:rPr>
                <w:rFonts w:cs="Arial"/>
                <w:szCs w:val="18"/>
              </w:rPr>
              <w:t xml:space="preserve">received over NGAP and shall be encoded as a string of hexadecimal characters. </w:t>
            </w:r>
            <w:r w:rsidRPr="00F11966">
              <w:rPr>
                <w:lang w:eastAsia="zh-CN"/>
              </w:rPr>
              <w:t>Each character in the string shall take a value of "0" to "9"</w:t>
            </w:r>
            <w:r w:rsidR="00D82E6F" w:rsidRPr="00F11966">
              <w:rPr>
                <w:lang w:eastAsia="zh-CN"/>
              </w:rPr>
              <w:t>, "a" to "f"</w:t>
            </w:r>
            <w:r w:rsidRPr="00F11966">
              <w:rPr>
                <w:lang w:eastAsia="zh-CN"/>
              </w:rPr>
              <w:t xml:space="preserve"> or "A" to "F" and shall represent 4 bits. The most significant character representing the 4 most significant bits of the N3IWF ID shall appear first in the string, and the character representing the 4 least significant bit of the N3IWF ID shall appear last in the string.</w:t>
            </w:r>
          </w:p>
          <w:p w14:paraId="31F38D90" w14:textId="77777777" w:rsidR="00E92CBF" w:rsidRPr="00F11966" w:rsidRDefault="00E92CBF" w:rsidP="00AA7DB8">
            <w:pPr>
              <w:pStyle w:val="TAL"/>
              <w:rPr>
                <w:rFonts w:cs="Arial"/>
                <w:szCs w:val="18"/>
              </w:rPr>
            </w:pPr>
          </w:p>
          <w:p w14:paraId="678A8E59" w14:textId="77777777" w:rsidR="00E92CBF" w:rsidRPr="00F11966" w:rsidRDefault="00E92CBF" w:rsidP="00AA7DB8">
            <w:pPr>
              <w:pStyle w:val="TAL"/>
              <w:rPr>
                <w:rFonts w:cs="Arial"/>
                <w:szCs w:val="18"/>
              </w:rPr>
            </w:pPr>
            <w:r w:rsidRPr="00F11966">
              <w:rPr>
                <w:rFonts w:cs="Arial"/>
                <w:szCs w:val="18"/>
              </w:rPr>
              <w:t>Pattern: '^[A-Fa-f0-9]+$'</w:t>
            </w:r>
          </w:p>
          <w:p w14:paraId="4983DFA5" w14:textId="77777777" w:rsidR="00E92CBF" w:rsidRPr="00F11966" w:rsidRDefault="00E92CBF" w:rsidP="00AA7DB8">
            <w:pPr>
              <w:pStyle w:val="TAL"/>
              <w:rPr>
                <w:rFonts w:cs="Arial"/>
                <w:szCs w:val="18"/>
              </w:rPr>
            </w:pPr>
          </w:p>
          <w:p w14:paraId="6327ABAF" w14:textId="77777777" w:rsidR="00E92CBF" w:rsidRPr="00F11966" w:rsidRDefault="00E92CBF" w:rsidP="00AA7DB8">
            <w:pPr>
              <w:pStyle w:val="TAL"/>
              <w:rPr>
                <w:lang w:eastAsia="zh-CN"/>
              </w:rPr>
            </w:pPr>
            <w:r w:rsidRPr="00F11966">
              <w:rPr>
                <w:lang w:eastAsia="zh-CN"/>
              </w:rPr>
              <w:t>Example:</w:t>
            </w:r>
          </w:p>
          <w:p w14:paraId="03F24440" w14:textId="77777777" w:rsidR="00E92CBF" w:rsidRPr="00F11966" w:rsidRDefault="00E92CBF" w:rsidP="00AA7DB8">
            <w:pPr>
              <w:pStyle w:val="TAL"/>
              <w:rPr>
                <w:rFonts w:cs="Arial"/>
                <w:szCs w:val="18"/>
              </w:rPr>
            </w:pPr>
            <w:r w:rsidRPr="00F11966">
              <w:rPr>
                <w:lang w:eastAsia="zh-CN"/>
              </w:rPr>
              <w:t>The N3IWF Id 0x5BD6 shall be encoded as "5BD6".</w:t>
            </w:r>
          </w:p>
          <w:p w14:paraId="0030FF68" w14:textId="77777777" w:rsidR="00E92CBF" w:rsidRPr="00F11966" w:rsidRDefault="00E92CBF" w:rsidP="00AA7DB8">
            <w:pPr>
              <w:pStyle w:val="TAL"/>
              <w:rPr>
                <w:rFonts w:cs="Arial"/>
                <w:szCs w:val="18"/>
              </w:rPr>
            </w:pPr>
          </w:p>
          <w:p w14:paraId="72C2D613" w14:textId="77777777" w:rsidR="00E92CBF" w:rsidRPr="00F11966" w:rsidRDefault="00E92CBF" w:rsidP="00AA7DB8">
            <w:pPr>
              <w:pStyle w:val="TAL"/>
              <w:rPr>
                <w:rFonts w:cs="Arial"/>
                <w:szCs w:val="18"/>
              </w:rPr>
            </w:pPr>
            <w:r w:rsidRPr="00F11966">
              <w:rPr>
                <w:rFonts w:cs="Arial"/>
                <w:szCs w:val="18"/>
              </w:rPr>
              <w:t>It shall be present over the 3GPP PLMN internal interfaces if the UE is accessing the 5GC via an untrusted non-3GPP access, but shall not be present over the N5 interface.</w:t>
            </w:r>
          </w:p>
        </w:tc>
      </w:tr>
      <w:tr w:rsidR="00E92CBF" w:rsidRPr="00F11966" w14:paraId="5711736E"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67206571" w14:textId="77777777" w:rsidR="00E92CBF" w:rsidRPr="00F11966" w:rsidRDefault="00E92CBF" w:rsidP="00AA7DB8">
            <w:pPr>
              <w:pStyle w:val="TAL"/>
            </w:pPr>
            <w:r w:rsidRPr="00F11966">
              <w:t>ueIpv4Addr</w:t>
            </w:r>
          </w:p>
        </w:tc>
        <w:tc>
          <w:tcPr>
            <w:tcW w:w="1559" w:type="dxa"/>
            <w:tcBorders>
              <w:top w:val="single" w:sz="4" w:space="0" w:color="auto"/>
              <w:left w:val="single" w:sz="4" w:space="0" w:color="auto"/>
              <w:bottom w:val="single" w:sz="4" w:space="0" w:color="auto"/>
              <w:right w:val="single" w:sz="4" w:space="0" w:color="auto"/>
            </w:tcBorders>
          </w:tcPr>
          <w:p w14:paraId="60E0940A" w14:textId="77777777" w:rsidR="00E92CBF" w:rsidRPr="00F11966" w:rsidRDefault="00E92CBF" w:rsidP="00AA7DB8">
            <w:pPr>
              <w:pStyle w:val="TAL"/>
            </w:pPr>
            <w:r w:rsidRPr="00F11966">
              <w:t>Ipv4Addr</w:t>
            </w:r>
          </w:p>
        </w:tc>
        <w:tc>
          <w:tcPr>
            <w:tcW w:w="425" w:type="dxa"/>
            <w:tcBorders>
              <w:top w:val="single" w:sz="4" w:space="0" w:color="auto"/>
              <w:left w:val="single" w:sz="4" w:space="0" w:color="auto"/>
              <w:bottom w:val="single" w:sz="4" w:space="0" w:color="auto"/>
              <w:right w:val="single" w:sz="4" w:space="0" w:color="auto"/>
            </w:tcBorders>
          </w:tcPr>
          <w:p w14:paraId="229C245E"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5B2BF0BB"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3FBF13D2" w14:textId="77777777" w:rsidR="00E92CBF" w:rsidRPr="00F11966" w:rsidRDefault="00E92CBF" w:rsidP="00AA7DB8">
            <w:pPr>
              <w:pStyle w:val="TAL"/>
              <w:rPr>
                <w:rFonts w:cs="Arial"/>
                <w:szCs w:val="18"/>
              </w:rPr>
            </w:pPr>
            <w:r w:rsidRPr="00F11966">
              <w:rPr>
                <w:rFonts w:cs="Arial"/>
                <w:szCs w:val="18"/>
              </w:rPr>
              <w:t>UE/N5CW device local IPv4 address (used to reach the N3IWF, TNGF or TWIF).</w:t>
            </w:r>
          </w:p>
          <w:p w14:paraId="2068299F" w14:textId="77777777" w:rsidR="00E92CBF" w:rsidRPr="00F11966" w:rsidRDefault="00E92CBF" w:rsidP="00AA7DB8">
            <w:pPr>
              <w:pStyle w:val="TAL"/>
              <w:rPr>
                <w:rFonts w:cs="Arial"/>
                <w:szCs w:val="18"/>
              </w:rPr>
            </w:pPr>
            <w:r w:rsidRPr="00F11966">
              <w:rPr>
                <w:rFonts w:cs="Arial"/>
                <w:szCs w:val="18"/>
              </w:rPr>
              <w:t>The ueIPv4Addr or the ueIPv6Addr shall be present if the UE is accessing the 5GC via a trusted or untrusted non-3GPP access and the information is available.</w:t>
            </w:r>
          </w:p>
        </w:tc>
      </w:tr>
      <w:tr w:rsidR="00E92CBF" w:rsidRPr="00F11966" w14:paraId="566C2411"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5386256A" w14:textId="77777777" w:rsidR="00E92CBF" w:rsidRPr="00F11966" w:rsidRDefault="00E92CBF" w:rsidP="00AA7DB8">
            <w:pPr>
              <w:pStyle w:val="TAL"/>
            </w:pPr>
            <w:r w:rsidRPr="00F11966">
              <w:t>ueIpv6Addr</w:t>
            </w:r>
          </w:p>
        </w:tc>
        <w:tc>
          <w:tcPr>
            <w:tcW w:w="1559" w:type="dxa"/>
            <w:tcBorders>
              <w:top w:val="single" w:sz="4" w:space="0" w:color="auto"/>
              <w:left w:val="single" w:sz="4" w:space="0" w:color="auto"/>
              <w:bottom w:val="single" w:sz="4" w:space="0" w:color="auto"/>
              <w:right w:val="single" w:sz="4" w:space="0" w:color="auto"/>
            </w:tcBorders>
          </w:tcPr>
          <w:p w14:paraId="5C564745" w14:textId="77777777" w:rsidR="00E92CBF" w:rsidRPr="00F11966" w:rsidRDefault="00E92CBF" w:rsidP="00AA7DB8">
            <w:pPr>
              <w:pStyle w:val="TAL"/>
            </w:pPr>
            <w:r w:rsidRPr="00F11966">
              <w:t>Ipv6Addr</w:t>
            </w:r>
          </w:p>
        </w:tc>
        <w:tc>
          <w:tcPr>
            <w:tcW w:w="425" w:type="dxa"/>
            <w:tcBorders>
              <w:top w:val="single" w:sz="4" w:space="0" w:color="auto"/>
              <w:left w:val="single" w:sz="4" w:space="0" w:color="auto"/>
              <w:bottom w:val="single" w:sz="4" w:space="0" w:color="auto"/>
              <w:right w:val="single" w:sz="4" w:space="0" w:color="auto"/>
            </w:tcBorders>
          </w:tcPr>
          <w:p w14:paraId="74F91441"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128AFAED"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78C90C91" w14:textId="77777777" w:rsidR="00E92CBF" w:rsidRPr="00F11966" w:rsidRDefault="00E92CBF" w:rsidP="00AA7DB8">
            <w:pPr>
              <w:pStyle w:val="TAL"/>
              <w:rPr>
                <w:rFonts w:cs="Arial"/>
                <w:szCs w:val="18"/>
              </w:rPr>
            </w:pPr>
            <w:r w:rsidRPr="00F11966">
              <w:rPr>
                <w:rFonts w:cs="Arial"/>
                <w:szCs w:val="18"/>
              </w:rPr>
              <w:t>UE/N5CW device local IPv6 address (used to reach the N3IWF, TNGF or TWIF).</w:t>
            </w:r>
          </w:p>
          <w:p w14:paraId="53F418E6" w14:textId="77777777" w:rsidR="00E92CBF" w:rsidRPr="00F11966" w:rsidRDefault="00E92CBF" w:rsidP="00AA7DB8">
            <w:pPr>
              <w:pStyle w:val="TAL"/>
              <w:rPr>
                <w:rFonts w:cs="Arial"/>
                <w:szCs w:val="18"/>
              </w:rPr>
            </w:pPr>
            <w:r w:rsidRPr="00F11966">
              <w:rPr>
                <w:rFonts w:cs="Arial"/>
                <w:szCs w:val="18"/>
              </w:rPr>
              <w:t>The ueIPv4Addr or the ueIPv6Addr shall be present if the UE is accessing the 5GC via a trusted or untrusted non-3GPP access and the information is available.</w:t>
            </w:r>
          </w:p>
        </w:tc>
      </w:tr>
      <w:tr w:rsidR="00E92CBF" w:rsidRPr="00F11966" w14:paraId="6A5919F7"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0DB08B54" w14:textId="77777777" w:rsidR="00E92CBF" w:rsidRPr="00F11966" w:rsidRDefault="00E92CBF" w:rsidP="00AA7DB8">
            <w:pPr>
              <w:pStyle w:val="TAL"/>
            </w:pPr>
            <w:r w:rsidRPr="00F11966">
              <w:t>portNumber</w:t>
            </w:r>
          </w:p>
        </w:tc>
        <w:tc>
          <w:tcPr>
            <w:tcW w:w="1559" w:type="dxa"/>
            <w:tcBorders>
              <w:top w:val="single" w:sz="4" w:space="0" w:color="auto"/>
              <w:left w:val="single" w:sz="4" w:space="0" w:color="auto"/>
              <w:bottom w:val="single" w:sz="4" w:space="0" w:color="auto"/>
              <w:right w:val="single" w:sz="4" w:space="0" w:color="auto"/>
            </w:tcBorders>
          </w:tcPr>
          <w:p w14:paraId="48DDBF40" w14:textId="77777777" w:rsidR="00E92CBF" w:rsidRPr="00F11966" w:rsidRDefault="00E92CBF" w:rsidP="00AA7DB8">
            <w:pPr>
              <w:pStyle w:val="TAL"/>
            </w:pPr>
            <w:r w:rsidRPr="00F11966">
              <w:t>Uinteger</w:t>
            </w:r>
          </w:p>
        </w:tc>
        <w:tc>
          <w:tcPr>
            <w:tcW w:w="425" w:type="dxa"/>
            <w:tcBorders>
              <w:top w:val="single" w:sz="4" w:space="0" w:color="auto"/>
              <w:left w:val="single" w:sz="4" w:space="0" w:color="auto"/>
              <w:bottom w:val="single" w:sz="4" w:space="0" w:color="auto"/>
              <w:right w:val="single" w:sz="4" w:space="0" w:color="auto"/>
            </w:tcBorders>
          </w:tcPr>
          <w:p w14:paraId="7DFEDAC1"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351B1C85"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6C21DE46" w14:textId="77777777" w:rsidR="00E92CBF" w:rsidRPr="00F11966" w:rsidRDefault="00E92CBF" w:rsidP="00AA7DB8">
            <w:pPr>
              <w:pStyle w:val="TAL"/>
              <w:rPr>
                <w:rFonts w:cs="Arial"/>
                <w:szCs w:val="18"/>
              </w:rPr>
            </w:pPr>
            <w:r w:rsidRPr="00F11966">
              <w:rPr>
                <w:rFonts w:cs="Arial"/>
                <w:szCs w:val="18"/>
              </w:rPr>
              <w:t>UDP or TCP source port number. It shall be present if the UE is accessing the 5GC via a trusted or untrusted non-3GPP access and NAT is detected.</w:t>
            </w:r>
          </w:p>
        </w:tc>
      </w:tr>
      <w:tr w:rsidR="00DD3687" w:rsidRPr="00F11966" w14:paraId="575E9D97"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1DD59EBB" w14:textId="37B4C2C6" w:rsidR="00DD3687" w:rsidRPr="00F11966" w:rsidRDefault="00DD3687" w:rsidP="00DD3687">
            <w:pPr>
              <w:pStyle w:val="TAL"/>
            </w:pPr>
            <w:r>
              <w:t>protocol</w:t>
            </w:r>
          </w:p>
        </w:tc>
        <w:tc>
          <w:tcPr>
            <w:tcW w:w="1559" w:type="dxa"/>
            <w:tcBorders>
              <w:top w:val="single" w:sz="4" w:space="0" w:color="auto"/>
              <w:left w:val="single" w:sz="4" w:space="0" w:color="auto"/>
              <w:bottom w:val="single" w:sz="4" w:space="0" w:color="auto"/>
              <w:right w:val="single" w:sz="4" w:space="0" w:color="auto"/>
            </w:tcBorders>
          </w:tcPr>
          <w:p w14:paraId="27373C7C" w14:textId="2CA10132" w:rsidR="00DD3687" w:rsidRPr="00F11966" w:rsidRDefault="00DD3687" w:rsidP="00DD3687">
            <w:pPr>
              <w:pStyle w:val="TAL"/>
            </w:pPr>
            <w:r>
              <w:t>TransportProtocol</w:t>
            </w:r>
          </w:p>
        </w:tc>
        <w:tc>
          <w:tcPr>
            <w:tcW w:w="425" w:type="dxa"/>
            <w:tcBorders>
              <w:top w:val="single" w:sz="4" w:space="0" w:color="auto"/>
              <w:left w:val="single" w:sz="4" w:space="0" w:color="auto"/>
              <w:bottom w:val="single" w:sz="4" w:space="0" w:color="auto"/>
              <w:right w:val="single" w:sz="4" w:space="0" w:color="auto"/>
            </w:tcBorders>
          </w:tcPr>
          <w:p w14:paraId="0D181EA4" w14:textId="37B797C8" w:rsidR="00DD3687" w:rsidRPr="00F11966" w:rsidRDefault="00DD3687" w:rsidP="00DD3687">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715C38E4" w14:textId="1946AB7A" w:rsidR="00DD3687" w:rsidRPr="00F11966" w:rsidRDefault="00DD3687" w:rsidP="00DD3687">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472D164D" w14:textId="77777777" w:rsidR="00DD3687" w:rsidRDefault="00DD3687" w:rsidP="00DD3687">
            <w:pPr>
              <w:pStyle w:val="TAL"/>
              <w:rPr>
                <w:rFonts w:cs="Arial"/>
                <w:szCs w:val="18"/>
              </w:rPr>
            </w:pPr>
            <w:r>
              <w:rPr>
                <w:rFonts w:cs="Arial"/>
                <w:szCs w:val="18"/>
              </w:rPr>
              <w:t xml:space="preserve">This IE may be present if </w:t>
            </w:r>
            <w:r w:rsidRPr="00F11966">
              <w:t>portNumber</w:t>
            </w:r>
            <w:r>
              <w:t xml:space="preserve"> is present.</w:t>
            </w:r>
          </w:p>
          <w:p w14:paraId="27BD5D8B" w14:textId="77777777" w:rsidR="00DD3687" w:rsidRDefault="00DD3687" w:rsidP="00DD3687">
            <w:pPr>
              <w:pStyle w:val="TAL"/>
              <w:rPr>
                <w:rFonts w:cs="Arial"/>
                <w:szCs w:val="18"/>
              </w:rPr>
            </w:pPr>
          </w:p>
          <w:p w14:paraId="26BA619C" w14:textId="77777777" w:rsidR="00DD3687" w:rsidRDefault="00DD3687" w:rsidP="00DD3687">
            <w:pPr>
              <w:pStyle w:val="TAL"/>
              <w:rPr>
                <w:rFonts w:cs="Arial"/>
                <w:szCs w:val="18"/>
              </w:rPr>
            </w:pPr>
            <w:r>
              <w:rPr>
                <w:rFonts w:cs="Arial"/>
                <w:szCs w:val="18"/>
              </w:rPr>
              <w:t xml:space="preserve">When present, this IE shall indicate the transport protocol used by the </w:t>
            </w:r>
            <w:r w:rsidRPr="00F11966">
              <w:rPr>
                <w:rFonts w:cs="Arial"/>
                <w:szCs w:val="18"/>
              </w:rPr>
              <w:t xml:space="preserve">UE </w:t>
            </w:r>
            <w:r>
              <w:rPr>
                <w:rFonts w:cs="Arial"/>
                <w:szCs w:val="18"/>
              </w:rPr>
              <w:t xml:space="preserve">to access </w:t>
            </w:r>
            <w:r w:rsidRPr="00F11966">
              <w:rPr>
                <w:rFonts w:cs="Arial"/>
                <w:szCs w:val="18"/>
              </w:rPr>
              <w:t xml:space="preserve">the </w:t>
            </w:r>
            <w:r>
              <w:rPr>
                <w:rFonts w:cs="Arial"/>
                <w:szCs w:val="18"/>
              </w:rPr>
              <w:t>core network</w:t>
            </w:r>
            <w:r w:rsidRPr="00F11966">
              <w:rPr>
                <w:rFonts w:cs="Arial"/>
                <w:szCs w:val="18"/>
              </w:rPr>
              <w:t xml:space="preserve"> via a trusted or untrusted non-3GPP access and NAT is detected</w:t>
            </w:r>
            <w:r>
              <w:rPr>
                <w:rFonts w:cs="Arial"/>
                <w:szCs w:val="18"/>
              </w:rPr>
              <w:t>.</w:t>
            </w:r>
          </w:p>
          <w:p w14:paraId="573F556B" w14:textId="77777777" w:rsidR="00DD3687" w:rsidRDefault="00DD3687" w:rsidP="00DD3687">
            <w:pPr>
              <w:pStyle w:val="TAL"/>
              <w:rPr>
                <w:rFonts w:cs="Arial"/>
                <w:szCs w:val="18"/>
              </w:rPr>
            </w:pPr>
          </w:p>
          <w:p w14:paraId="79FF6F52" w14:textId="33BCC91B" w:rsidR="00DD3687" w:rsidRPr="00F11966" w:rsidRDefault="00DD3687" w:rsidP="00DD3687">
            <w:pPr>
              <w:pStyle w:val="TAL"/>
              <w:rPr>
                <w:rFonts w:cs="Arial"/>
                <w:szCs w:val="18"/>
              </w:rPr>
            </w:pPr>
            <w:r>
              <w:rPr>
                <w:rFonts w:cs="Arial"/>
                <w:szCs w:val="18"/>
              </w:rPr>
              <w:t xml:space="preserve">The absence of this IE indicates that the transport protocol used by the UE to access </w:t>
            </w:r>
            <w:r w:rsidRPr="00F11966">
              <w:rPr>
                <w:rFonts w:cs="Arial"/>
                <w:szCs w:val="18"/>
              </w:rPr>
              <w:t xml:space="preserve">the </w:t>
            </w:r>
            <w:r>
              <w:rPr>
                <w:rFonts w:cs="Arial"/>
                <w:szCs w:val="18"/>
              </w:rPr>
              <w:t>core network</w:t>
            </w:r>
            <w:r w:rsidRPr="00F11966" w:rsidDel="001211EF">
              <w:rPr>
                <w:rFonts w:cs="Arial"/>
                <w:szCs w:val="18"/>
              </w:rPr>
              <w:t xml:space="preserve"> </w:t>
            </w:r>
            <w:r w:rsidRPr="00F11966">
              <w:rPr>
                <w:rFonts w:cs="Arial"/>
                <w:szCs w:val="18"/>
              </w:rPr>
              <w:t>via a trusted or untrusted non-3GPP acces</w:t>
            </w:r>
            <w:r>
              <w:rPr>
                <w:rFonts w:cs="Arial"/>
                <w:szCs w:val="18"/>
              </w:rPr>
              <w:t>s is not specified, i.e. could be UDP or TCP.</w:t>
            </w:r>
          </w:p>
        </w:tc>
      </w:tr>
      <w:tr w:rsidR="00DD3687" w:rsidRPr="00F11966" w14:paraId="28957570"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7746005A" w14:textId="77777777" w:rsidR="00DD3687" w:rsidRPr="00F11966" w:rsidRDefault="00DD3687" w:rsidP="00DD3687">
            <w:pPr>
              <w:pStyle w:val="TAL"/>
            </w:pPr>
            <w:r w:rsidRPr="00F11966">
              <w:rPr>
                <w:rFonts w:hint="eastAsia"/>
                <w:lang w:eastAsia="zh-CN"/>
              </w:rPr>
              <w:t>t</w:t>
            </w:r>
            <w:r w:rsidRPr="00F11966">
              <w:rPr>
                <w:lang w:eastAsia="zh-CN"/>
              </w:rPr>
              <w:t>napId</w:t>
            </w:r>
          </w:p>
        </w:tc>
        <w:tc>
          <w:tcPr>
            <w:tcW w:w="1559" w:type="dxa"/>
            <w:tcBorders>
              <w:top w:val="single" w:sz="4" w:space="0" w:color="auto"/>
              <w:left w:val="single" w:sz="4" w:space="0" w:color="auto"/>
              <w:bottom w:val="single" w:sz="4" w:space="0" w:color="auto"/>
              <w:right w:val="single" w:sz="4" w:space="0" w:color="auto"/>
            </w:tcBorders>
          </w:tcPr>
          <w:p w14:paraId="538884EA" w14:textId="77777777" w:rsidR="00DD3687" w:rsidRPr="00F11966" w:rsidRDefault="00DD3687" w:rsidP="00DD3687">
            <w:pPr>
              <w:pStyle w:val="TAL"/>
            </w:pPr>
            <w:r w:rsidRPr="00F11966">
              <w:rPr>
                <w:rFonts w:hint="eastAsia"/>
                <w:lang w:eastAsia="zh-CN"/>
              </w:rPr>
              <w:t>T</w:t>
            </w:r>
            <w:r w:rsidRPr="00F11966">
              <w:rPr>
                <w:lang w:eastAsia="zh-CN"/>
              </w:rPr>
              <w:t>napId</w:t>
            </w:r>
          </w:p>
        </w:tc>
        <w:tc>
          <w:tcPr>
            <w:tcW w:w="425" w:type="dxa"/>
            <w:tcBorders>
              <w:top w:val="single" w:sz="4" w:space="0" w:color="auto"/>
              <w:left w:val="single" w:sz="4" w:space="0" w:color="auto"/>
              <w:bottom w:val="single" w:sz="4" w:space="0" w:color="auto"/>
              <w:right w:val="single" w:sz="4" w:space="0" w:color="auto"/>
            </w:tcBorders>
          </w:tcPr>
          <w:p w14:paraId="375FE78A" w14:textId="77777777" w:rsidR="00DD3687" w:rsidRPr="00F11966" w:rsidRDefault="00DD3687" w:rsidP="00DD3687">
            <w:pPr>
              <w:pStyle w:val="TAC"/>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5426D80" w14:textId="77777777" w:rsidR="00DD3687" w:rsidRPr="00F11966" w:rsidRDefault="00DD3687" w:rsidP="00DD3687">
            <w:pPr>
              <w:pStyle w:val="TAL"/>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106FB593" w14:textId="77777777" w:rsidR="00DD3687" w:rsidRPr="00F11966" w:rsidRDefault="00DD3687" w:rsidP="00DD3687">
            <w:pPr>
              <w:pStyle w:val="TAL"/>
              <w:rPr>
                <w:rFonts w:cs="Arial"/>
                <w:szCs w:val="18"/>
              </w:rPr>
            </w:pPr>
            <w:r w:rsidRPr="00F11966">
              <w:rPr>
                <w:rFonts w:cs="Arial" w:hint="eastAsia"/>
                <w:szCs w:val="18"/>
                <w:lang w:eastAsia="zh-CN"/>
              </w:rPr>
              <w:t>T</w:t>
            </w:r>
            <w:r w:rsidRPr="00F11966">
              <w:rPr>
                <w:rFonts w:cs="Arial"/>
                <w:szCs w:val="18"/>
                <w:lang w:eastAsia="zh-CN"/>
              </w:rPr>
              <w:t xml:space="preserve">his IE shall contain the </w:t>
            </w:r>
            <w:r w:rsidRPr="00F11966">
              <w:t>TNAP Identifier</w:t>
            </w:r>
            <w:r w:rsidRPr="00F11966">
              <w:rPr>
                <w:rFonts w:cs="Arial"/>
                <w:szCs w:val="18"/>
                <w:lang w:eastAsia="zh-CN"/>
              </w:rPr>
              <w:t>, see clause</w:t>
            </w:r>
            <w:r w:rsidRPr="00F11966">
              <w:rPr>
                <w:rFonts w:cs="Arial"/>
                <w:szCs w:val="18"/>
                <w:lang w:val="en-US" w:eastAsia="zh-CN"/>
              </w:rPr>
              <w:t xml:space="preserve"> 5.6.2 of </w:t>
            </w:r>
            <w:r w:rsidRPr="00F11966">
              <w:rPr>
                <w:rFonts w:cs="Arial"/>
                <w:szCs w:val="18"/>
                <w:lang w:eastAsia="zh-CN"/>
              </w:rPr>
              <w:t>3GPP</w:t>
            </w:r>
            <w:r w:rsidRPr="00F11966">
              <w:rPr>
                <w:rFonts w:cs="Arial"/>
                <w:szCs w:val="18"/>
                <w:lang w:val="en-US" w:eastAsia="zh-CN"/>
              </w:rPr>
              <w:t> TS 23.501 [8].</w:t>
            </w:r>
          </w:p>
        </w:tc>
      </w:tr>
      <w:tr w:rsidR="00DD3687" w:rsidRPr="00F11966" w14:paraId="660243CE"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08C70389" w14:textId="77777777" w:rsidR="00DD3687" w:rsidRPr="00F11966" w:rsidRDefault="00DD3687" w:rsidP="00DD3687">
            <w:pPr>
              <w:pStyle w:val="TAL"/>
            </w:pPr>
            <w:r w:rsidRPr="00F11966">
              <w:rPr>
                <w:rFonts w:hint="eastAsia"/>
                <w:lang w:eastAsia="zh-CN"/>
              </w:rPr>
              <w:t>t</w:t>
            </w:r>
            <w:r w:rsidRPr="00F11966">
              <w:rPr>
                <w:lang w:eastAsia="zh-CN"/>
              </w:rPr>
              <w:t>wapId</w:t>
            </w:r>
          </w:p>
        </w:tc>
        <w:tc>
          <w:tcPr>
            <w:tcW w:w="1559" w:type="dxa"/>
            <w:tcBorders>
              <w:top w:val="single" w:sz="4" w:space="0" w:color="auto"/>
              <w:left w:val="single" w:sz="4" w:space="0" w:color="auto"/>
              <w:bottom w:val="single" w:sz="4" w:space="0" w:color="auto"/>
              <w:right w:val="single" w:sz="4" w:space="0" w:color="auto"/>
            </w:tcBorders>
          </w:tcPr>
          <w:p w14:paraId="55DF5AF0" w14:textId="77777777" w:rsidR="00DD3687" w:rsidRPr="00F11966" w:rsidRDefault="00DD3687" w:rsidP="00DD3687">
            <w:pPr>
              <w:pStyle w:val="TAL"/>
            </w:pPr>
            <w:r w:rsidRPr="00F11966">
              <w:rPr>
                <w:rFonts w:hint="eastAsia"/>
                <w:lang w:eastAsia="zh-CN"/>
              </w:rPr>
              <w:t>T</w:t>
            </w:r>
            <w:r w:rsidRPr="00F11966">
              <w:rPr>
                <w:lang w:eastAsia="zh-CN"/>
              </w:rPr>
              <w:t>wapId</w:t>
            </w:r>
          </w:p>
        </w:tc>
        <w:tc>
          <w:tcPr>
            <w:tcW w:w="425" w:type="dxa"/>
            <w:tcBorders>
              <w:top w:val="single" w:sz="4" w:space="0" w:color="auto"/>
              <w:left w:val="single" w:sz="4" w:space="0" w:color="auto"/>
              <w:bottom w:val="single" w:sz="4" w:space="0" w:color="auto"/>
              <w:right w:val="single" w:sz="4" w:space="0" w:color="auto"/>
            </w:tcBorders>
          </w:tcPr>
          <w:p w14:paraId="74B07D8E" w14:textId="77777777" w:rsidR="00DD3687" w:rsidRPr="00F11966" w:rsidRDefault="00DD3687" w:rsidP="00DD3687">
            <w:pPr>
              <w:pStyle w:val="TAC"/>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1CD9EA8" w14:textId="77777777" w:rsidR="00DD3687" w:rsidRPr="00F11966" w:rsidRDefault="00DD3687" w:rsidP="00DD3687">
            <w:pPr>
              <w:pStyle w:val="TAL"/>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84C666D" w14:textId="77777777" w:rsidR="00DD3687" w:rsidRPr="00F11966" w:rsidRDefault="00DD3687" w:rsidP="00DD3687">
            <w:pPr>
              <w:pStyle w:val="TAL"/>
              <w:rPr>
                <w:rFonts w:cs="Arial"/>
                <w:szCs w:val="18"/>
              </w:rPr>
            </w:pPr>
            <w:r w:rsidRPr="00F11966">
              <w:rPr>
                <w:rFonts w:cs="Arial" w:hint="eastAsia"/>
                <w:szCs w:val="18"/>
                <w:lang w:eastAsia="zh-CN"/>
              </w:rPr>
              <w:t>T</w:t>
            </w:r>
            <w:r w:rsidRPr="00F11966">
              <w:rPr>
                <w:rFonts w:cs="Arial"/>
                <w:szCs w:val="18"/>
                <w:lang w:eastAsia="zh-CN"/>
              </w:rPr>
              <w:t xml:space="preserve">his IE shall contain the </w:t>
            </w:r>
            <w:r w:rsidRPr="00F11966">
              <w:t>TWAP Identifier</w:t>
            </w:r>
            <w:r w:rsidRPr="00F11966">
              <w:rPr>
                <w:rFonts w:cs="Arial"/>
                <w:szCs w:val="18"/>
                <w:lang w:eastAsia="zh-CN"/>
              </w:rPr>
              <w:t>, see clause</w:t>
            </w:r>
            <w:r w:rsidRPr="00F11966">
              <w:rPr>
                <w:rFonts w:cs="Arial"/>
                <w:szCs w:val="18"/>
                <w:lang w:val="en-US" w:eastAsia="zh-CN"/>
              </w:rPr>
              <w:t> </w:t>
            </w:r>
            <w:r w:rsidRPr="00F11966">
              <w:t>4.2.8.5.3</w:t>
            </w:r>
            <w:r w:rsidRPr="00F11966">
              <w:rPr>
                <w:rFonts w:cs="Arial"/>
                <w:szCs w:val="18"/>
                <w:lang w:val="en-US" w:eastAsia="zh-CN"/>
              </w:rPr>
              <w:t xml:space="preserve"> of </w:t>
            </w:r>
            <w:r w:rsidRPr="00F11966">
              <w:rPr>
                <w:rFonts w:cs="Arial"/>
                <w:szCs w:val="18"/>
                <w:lang w:eastAsia="zh-CN"/>
              </w:rPr>
              <w:t>3GPP</w:t>
            </w:r>
            <w:r w:rsidRPr="00F11966">
              <w:rPr>
                <w:rFonts w:cs="Arial"/>
                <w:szCs w:val="18"/>
                <w:lang w:val="en-US" w:eastAsia="zh-CN"/>
              </w:rPr>
              <w:t> TS 23.501 [8].</w:t>
            </w:r>
          </w:p>
        </w:tc>
      </w:tr>
      <w:tr w:rsidR="00DD3687" w:rsidRPr="00F11966" w14:paraId="03A275B9"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7FF0185D" w14:textId="77777777" w:rsidR="00DD3687" w:rsidRPr="00F11966" w:rsidRDefault="00DD3687" w:rsidP="00DD3687">
            <w:pPr>
              <w:pStyle w:val="TAL"/>
            </w:pPr>
            <w:r w:rsidRPr="00F11966">
              <w:t>hfcNodeId</w:t>
            </w:r>
          </w:p>
        </w:tc>
        <w:tc>
          <w:tcPr>
            <w:tcW w:w="1559" w:type="dxa"/>
            <w:tcBorders>
              <w:top w:val="single" w:sz="4" w:space="0" w:color="auto"/>
              <w:left w:val="single" w:sz="4" w:space="0" w:color="auto"/>
              <w:bottom w:val="single" w:sz="4" w:space="0" w:color="auto"/>
              <w:right w:val="single" w:sz="4" w:space="0" w:color="auto"/>
            </w:tcBorders>
          </w:tcPr>
          <w:p w14:paraId="38E3A285" w14:textId="77777777" w:rsidR="00DD3687" w:rsidRPr="00F11966" w:rsidRDefault="00DD3687" w:rsidP="00DD3687">
            <w:pPr>
              <w:pStyle w:val="TAL"/>
            </w:pPr>
            <w:r w:rsidRPr="00F11966">
              <w:t>HfcNodeId</w:t>
            </w:r>
          </w:p>
        </w:tc>
        <w:tc>
          <w:tcPr>
            <w:tcW w:w="425" w:type="dxa"/>
            <w:tcBorders>
              <w:top w:val="single" w:sz="4" w:space="0" w:color="auto"/>
              <w:left w:val="single" w:sz="4" w:space="0" w:color="auto"/>
              <w:bottom w:val="single" w:sz="4" w:space="0" w:color="auto"/>
              <w:right w:val="single" w:sz="4" w:space="0" w:color="auto"/>
            </w:tcBorders>
          </w:tcPr>
          <w:p w14:paraId="0FDE902D" w14:textId="77777777" w:rsidR="00DD3687" w:rsidRPr="00F11966" w:rsidRDefault="00DD3687" w:rsidP="00DD3687">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684DC93D" w14:textId="77777777" w:rsidR="00DD3687" w:rsidRPr="00F11966" w:rsidRDefault="00DD3687" w:rsidP="00DD3687">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0B2E2086" w14:textId="77777777" w:rsidR="00DD3687" w:rsidRPr="00F11966" w:rsidRDefault="00DD3687" w:rsidP="00DD3687">
            <w:pPr>
              <w:pStyle w:val="TAL"/>
              <w:rPr>
                <w:rFonts w:cs="Arial"/>
                <w:szCs w:val="18"/>
              </w:rPr>
            </w:pPr>
            <w:r w:rsidRPr="00F11966">
              <w:rPr>
                <w:rFonts w:cs="Arial"/>
                <w:szCs w:val="18"/>
              </w:rPr>
              <w:t>This IE shall contain the HFC Node Identifier received over NGAP. It shall be present for a 5G-CRG/FN-CRG accessing the 5GC via wireline access network.</w:t>
            </w:r>
          </w:p>
        </w:tc>
      </w:tr>
      <w:tr w:rsidR="00DD3687" w:rsidRPr="00F11966" w14:paraId="7DC3902E"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0A8AE0CC" w14:textId="77777777" w:rsidR="00DD3687" w:rsidRPr="00F11966" w:rsidRDefault="00DD3687" w:rsidP="00DD3687">
            <w:pPr>
              <w:pStyle w:val="TAL"/>
            </w:pPr>
            <w:r w:rsidRPr="00F11966">
              <w:t>gli</w:t>
            </w:r>
          </w:p>
        </w:tc>
        <w:tc>
          <w:tcPr>
            <w:tcW w:w="1559" w:type="dxa"/>
            <w:tcBorders>
              <w:top w:val="single" w:sz="4" w:space="0" w:color="auto"/>
              <w:left w:val="single" w:sz="4" w:space="0" w:color="auto"/>
              <w:bottom w:val="single" w:sz="4" w:space="0" w:color="auto"/>
              <w:right w:val="single" w:sz="4" w:space="0" w:color="auto"/>
            </w:tcBorders>
          </w:tcPr>
          <w:p w14:paraId="0CDEBA7E" w14:textId="77777777" w:rsidR="00DD3687" w:rsidRPr="00F11966" w:rsidRDefault="00DD3687" w:rsidP="00DD3687">
            <w:pPr>
              <w:pStyle w:val="TAL"/>
            </w:pPr>
            <w:r w:rsidRPr="00F11966">
              <w:t>Gli</w:t>
            </w:r>
          </w:p>
        </w:tc>
        <w:tc>
          <w:tcPr>
            <w:tcW w:w="425" w:type="dxa"/>
            <w:tcBorders>
              <w:top w:val="single" w:sz="4" w:space="0" w:color="auto"/>
              <w:left w:val="single" w:sz="4" w:space="0" w:color="auto"/>
              <w:bottom w:val="single" w:sz="4" w:space="0" w:color="auto"/>
              <w:right w:val="single" w:sz="4" w:space="0" w:color="auto"/>
            </w:tcBorders>
          </w:tcPr>
          <w:p w14:paraId="57A53915" w14:textId="77777777" w:rsidR="00DD3687" w:rsidRPr="00F11966" w:rsidRDefault="00DD3687" w:rsidP="00DD3687">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788BB524" w14:textId="77777777" w:rsidR="00DD3687" w:rsidRPr="00F11966" w:rsidRDefault="00DD3687" w:rsidP="00DD3687">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22B1101B" w14:textId="77777777" w:rsidR="00DD3687" w:rsidRPr="00F11966" w:rsidRDefault="00DD3687" w:rsidP="00DD3687">
            <w:pPr>
              <w:pStyle w:val="TAL"/>
              <w:rPr>
                <w:rFonts w:cs="Arial"/>
                <w:szCs w:val="18"/>
              </w:rPr>
            </w:pPr>
            <w:r w:rsidRPr="00F11966">
              <w:rPr>
                <w:rFonts w:cs="Arial"/>
                <w:szCs w:val="18"/>
              </w:rPr>
              <w:t>This IE shall contain the Global Line Identifier. It shall be present for a 5G-BRG/FN-BRG accessing the 5GC via wireline access network.</w:t>
            </w:r>
          </w:p>
        </w:tc>
      </w:tr>
      <w:tr w:rsidR="00DD3687" w:rsidRPr="00F11966" w14:paraId="75D3B6B0"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527F33A4" w14:textId="77777777" w:rsidR="00DD3687" w:rsidRPr="00F11966" w:rsidRDefault="00DD3687" w:rsidP="00DD3687">
            <w:pPr>
              <w:pStyle w:val="TAL"/>
            </w:pPr>
            <w:r w:rsidRPr="00F11966">
              <w:t>w5gbanLineType</w:t>
            </w:r>
          </w:p>
        </w:tc>
        <w:tc>
          <w:tcPr>
            <w:tcW w:w="1559" w:type="dxa"/>
            <w:tcBorders>
              <w:top w:val="single" w:sz="4" w:space="0" w:color="auto"/>
              <w:left w:val="single" w:sz="4" w:space="0" w:color="auto"/>
              <w:bottom w:val="single" w:sz="4" w:space="0" w:color="auto"/>
              <w:right w:val="single" w:sz="4" w:space="0" w:color="auto"/>
            </w:tcBorders>
          </w:tcPr>
          <w:p w14:paraId="74ECE906" w14:textId="77777777" w:rsidR="00DD3687" w:rsidRPr="00F11966" w:rsidRDefault="00DD3687" w:rsidP="00DD3687">
            <w:pPr>
              <w:pStyle w:val="TAL"/>
            </w:pPr>
            <w:r w:rsidRPr="00F11966">
              <w:t>LineType</w:t>
            </w:r>
          </w:p>
        </w:tc>
        <w:tc>
          <w:tcPr>
            <w:tcW w:w="425" w:type="dxa"/>
            <w:tcBorders>
              <w:top w:val="single" w:sz="4" w:space="0" w:color="auto"/>
              <w:left w:val="single" w:sz="4" w:space="0" w:color="auto"/>
              <w:bottom w:val="single" w:sz="4" w:space="0" w:color="auto"/>
              <w:right w:val="single" w:sz="4" w:space="0" w:color="auto"/>
            </w:tcBorders>
          </w:tcPr>
          <w:p w14:paraId="3FB49233" w14:textId="77777777" w:rsidR="00DD3687" w:rsidRPr="00F11966" w:rsidRDefault="00DD3687" w:rsidP="00DD3687">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0D5994A8" w14:textId="77777777" w:rsidR="00DD3687" w:rsidRPr="00F11966" w:rsidRDefault="00DD3687" w:rsidP="00DD3687">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40A8BA9C" w14:textId="77777777" w:rsidR="00DD3687" w:rsidRPr="00F11966" w:rsidRDefault="00DD3687" w:rsidP="00DD3687">
            <w:pPr>
              <w:pStyle w:val="TAL"/>
              <w:rPr>
                <w:rFonts w:cs="Arial"/>
                <w:szCs w:val="18"/>
              </w:rPr>
            </w:pPr>
            <w:r w:rsidRPr="00F11966">
              <w:rPr>
                <w:rFonts w:cs="Arial"/>
                <w:szCs w:val="18"/>
              </w:rPr>
              <w:t>This IE may be present for a 5G-BRG/FN-BRG accessing the 5GC via wireline access network.</w:t>
            </w:r>
          </w:p>
          <w:p w14:paraId="240BDAC0" w14:textId="77777777" w:rsidR="00DD3687" w:rsidRPr="00F11966" w:rsidRDefault="00DD3687" w:rsidP="00DD3687">
            <w:pPr>
              <w:pStyle w:val="TAL"/>
              <w:rPr>
                <w:rFonts w:cs="Arial"/>
                <w:szCs w:val="18"/>
              </w:rPr>
            </w:pPr>
            <w:r w:rsidRPr="00F11966">
              <w:rPr>
                <w:rFonts w:cs="Arial"/>
                <w:szCs w:val="18"/>
              </w:rPr>
              <w:t>When present, it shall indicate the type of the wireline (DSL or PON).</w:t>
            </w:r>
          </w:p>
        </w:tc>
      </w:tr>
      <w:tr w:rsidR="00DD3687" w:rsidRPr="00F11966" w14:paraId="6BC78FE9"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56146DF4" w14:textId="77777777" w:rsidR="00DD3687" w:rsidRPr="00F11966" w:rsidRDefault="00DD3687" w:rsidP="00DD3687">
            <w:pPr>
              <w:pStyle w:val="TAL"/>
            </w:pPr>
            <w:r w:rsidRPr="00F11966">
              <w:lastRenderedPageBreak/>
              <w:t>gci</w:t>
            </w:r>
          </w:p>
        </w:tc>
        <w:tc>
          <w:tcPr>
            <w:tcW w:w="1559" w:type="dxa"/>
            <w:tcBorders>
              <w:top w:val="single" w:sz="4" w:space="0" w:color="auto"/>
              <w:left w:val="single" w:sz="4" w:space="0" w:color="auto"/>
              <w:bottom w:val="single" w:sz="4" w:space="0" w:color="auto"/>
              <w:right w:val="single" w:sz="4" w:space="0" w:color="auto"/>
            </w:tcBorders>
          </w:tcPr>
          <w:p w14:paraId="68CB18C2" w14:textId="77777777" w:rsidR="00DD3687" w:rsidRPr="00F11966" w:rsidRDefault="00DD3687" w:rsidP="00DD3687">
            <w:pPr>
              <w:pStyle w:val="TAL"/>
            </w:pPr>
            <w:r w:rsidRPr="00F11966">
              <w:t>Gci</w:t>
            </w:r>
          </w:p>
        </w:tc>
        <w:tc>
          <w:tcPr>
            <w:tcW w:w="425" w:type="dxa"/>
            <w:tcBorders>
              <w:top w:val="single" w:sz="4" w:space="0" w:color="auto"/>
              <w:left w:val="single" w:sz="4" w:space="0" w:color="auto"/>
              <w:bottom w:val="single" w:sz="4" w:space="0" w:color="auto"/>
              <w:right w:val="single" w:sz="4" w:space="0" w:color="auto"/>
            </w:tcBorders>
          </w:tcPr>
          <w:p w14:paraId="5281B2A0" w14:textId="77777777" w:rsidR="00DD3687" w:rsidRPr="00F11966" w:rsidRDefault="00DD3687" w:rsidP="00DD3687">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54AE9065" w14:textId="77777777" w:rsidR="00DD3687" w:rsidRPr="00F11966" w:rsidRDefault="00DD3687" w:rsidP="00DD3687">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47E65E97" w14:textId="77777777" w:rsidR="00DD3687" w:rsidRPr="00F11966" w:rsidRDefault="00DD3687" w:rsidP="00DD3687">
            <w:pPr>
              <w:pStyle w:val="TAL"/>
              <w:rPr>
                <w:rFonts w:cs="Arial"/>
                <w:szCs w:val="18"/>
              </w:rPr>
            </w:pPr>
            <w:r w:rsidRPr="00F11966">
              <w:rPr>
                <w:rFonts w:cs="Arial"/>
                <w:szCs w:val="18"/>
              </w:rPr>
              <w:t>This IE shall contain the Global Cable Identifier. It shall be present for the N5GC device accessing the 5GC via wireline access network. See clause 4.10a of 3GPP</w:t>
            </w:r>
            <w:r w:rsidRPr="00F11966">
              <w:rPr>
                <w:rFonts w:cs="Arial"/>
                <w:szCs w:val="18"/>
                <w:lang w:val="en-US" w:eastAsia="zh-CN"/>
              </w:rPr>
              <w:t> </w:t>
            </w:r>
            <w:r w:rsidRPr="00F11966">
              <w:rPr>
                <w:rFonts w:cs="Arial"/>
                <w:szCs w:val="18"/>
              </w:rPr>
              <w:t>TS</w:t>
            </w:r>
            <w:r w:rsidRPr="00F11966">
              <w:rPr>
                <w:rFonts w:cs="Arial"/>
                <w:szCs w:val="18"/>
                <w:lang w:val="en-US" w:eastAsia="zh-CN"/>
              </w:rPr>
              <w:t> </w:t>
            </w:r>
            <w:r w:rsidRPr="00F11966">
              <w:rPr>
                <w:rFonts w:cs="Arial"/>
                <w:szCs w:val="18"/>
              </w:rPr>
              <w:t>23.316</w:t>
            </w:r>
            <w:r w:rsidRPr="00F11966">
              <w:rPr>
                <w:rFonts w:cs="Arial"/>
                <w:szCs w:val="18"/>
                <w:lang w:val="en-US" w:eastAsia="zh-CN"/>
              </w:rPr>
              <w:t> </w:t>
            </w:r>
            <w:r w:rsidRPr="00F11966">
              <w:rPr>
                <w:rFonts w:cs="Arial"/>
                <w:szCs w:val="18"/>
              </w:rPr>
              <w:t>[30]</w:t>
            </w:r>
          </w:p>
        </w:tc>
      </w:tr>
    </w:tbl>
    <w:p w14:paraId="61E8BB4E" w14:textId="77777777" w:rsidR="00E92CBF" w:rsidRPr="00F11966" w:rsidRDefault="00E92CBF" w:rsidP="00E92CBF">
      <w:pPr>
        <w:rPr>
          <w:lang w:val="en-US"/>
        </w:rPr>
      </w:pPr>
    </w:p>
    <w:p w14:paraId="38667B46" w14:textId="77777777" w:rsidR="00E92CBF" w:rsidRPr="00F11966" w:rsidRDefault="00E92CBF" w:rsidP="00E92CBF">
      <w:pPr>
        <w:rPr>
          <w:lang w:val="en-US"/>
        </w:rPr>
      </w:pPr>
    </w:p>
    <w:p w14:paraId="4E940166" w14:textId="77777777" w:rsidR="00E92CBF" w:rsidRPr="00F11966" w:rsidRDefault="00E92CBF" w:rsidP="00D362EB">
      <w:pPr>
        <w:pStyle w:val="Heading4"/>
      </w:pPr>
      <w:bookmarkStart w:id="1157" w:name="_Toc24925848"/>
      <w:bookmarkStart w:id="1158" w:name="_Toc24926026"/>
      <w:bookmarkStart w:id="1159" w:name="_Toc24926202"/>
      <w:bookmarkStart w:id="1160" w:name="_Toc33964062"/>
      <w:bookmarkStart w:id="1161" w:name="_Toc33980816"/>
      <w:bookmarkStart w:id="1162" w:name="_Toc36462617"/>
      <w:bookmarkStart w:id="1163" w:name="_Toc36462813"/>
      <w:bookmarkStart w:id="1164" w:name="_Toc43026057"/>
      <w:bookmarkStart w:id="1165" w:name="_Toc49763591"/>
      <w:bookmarkStart w:id="1166" w:name="_Toc56754287"/>
      <w:bookmarkStart w:id="1167" w:name="_Toc88743058"/>
      <w:bookmarkStart w:id="1168" w:name="_Toc90649870"/>
      <w:r w:rsidRPr="00F11966">
        <w:t>5.4.4.11</w:t>
      </w:r>
      <w:r w:rsidRPr="00F11966">
        <w:tab/>
        <w:t>Type: UpSecurity</w:t>
      </w:r>
      <w:bookmarkEnd w:id="1157"/>
      <w:bookmarkEnd w:id="1158"/>
      <w:bookmarkEnd w:id="1159"/>
      <w:bookmarkEnd w:id="1160"/>
      <w:bookmarkEnd w:id="1161"/>
      <w:bookmarkEnd w:id="1162"/>
      <w:bookmarkEnd w:id="1163"/>
      <w:bookmarkEnd w:id="1164"/>
      <w:bookmarkEnd w:id="1165"/>
      <w:bookmarkEnd w:id="1166"/>
      <w:bookmarkEnd w:id="1167"/>
      <w:bookmarkEnd w:id="1168"/>
    </w:p>
    <w:p w14:paraId="1F067F26" w14:textId="77777777" w:rsidR="00E92CBF" w:rsidRPr="00F11966" w:rsidRDefault="00E92CBF" w:rsidP="00E92CBF">
      <w:pPr>
        <w:pStyle w:val="TH"/>
      </w:pPr>
      <w:r w:rsidRPr="00F11966">
        <w:rPr>
          <w:noProof/>
        </w:rPr>
        <w:t>Table </w:t>
      </w:r>
      <w:r w:rsidRPr="00F11966">
        <w:t xml:space="preserve">5.4.4.11-1: </w:t>
      </w:r>
      <w:r w:rsidRPr="00F11966">
        <w:rPr>
          <w:noProof/>
        </w:rPr>
        <w:t>Definition of type UpSecurity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E92CBF" w:rsidRPr="00F11966" w14:paraId="1A891411"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14:paraId="57488728"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475E5C5"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9FC810C"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6EF71F7"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AF3EAF2"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77A3D9FF"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17D394F6" w14:textId="77777777" w:rsidR="00E92CBF" w:rsidRPr="00F11966" w:rsidRDefault="00E92CBF" w:rsidP="00AA7DB8">
            <w:pPr>
              <w:pStyle w:val="TAL"/>
            </w:pPr>
            <w:r w:rsidRPr="00F11966">
              <w:t>upIntegr</w:t>
            </w:r>
          </w:p>
        </w:tc>
        <w:tc>
          <w:tcPr>
            <w:tcW w:w="1559" w:type="dxa"/>
            <w:tcBorders>
              <w:top w:val="single" w:sz="4" w:space="0" w:color="auto"/>
              <w:left w:val="single" w:sz="4" w:space="0" w:color="auto"/>
              <w:bottom w:val="single" w:sz="4" w:space="0" w:color="auto"/>
              <w:right w:val="single" w:sz="4" w:space="0" w:color="auto"/>
            </w:tcBorders>
          </w:tcPr>
          <w:p w14:paraId="2B067178" w14:textId="77777777" w:rsidR="00E92CBF" w:rsidRPr="00F11966" w:rsidRDefault="00E92CBF" w:rsidP="00AA7DB8">
            <w:pPr>
              <w:pStyle w:val="TAL"/>
            </w:pPr>
            <w:r w:rsidRPr="00F11966">
              <w:t>UpIntegrity</w:t>
            </w:r>
          </w:p>
        </w:tc>
        <w:tc>
          <w:tcPr>
            <w:tcW w:w="425" w:type="dxa"/>
            <w:tcBorders>
              <w:top w:val="single" w:sz="4" w:space="0" w:color="auto"/>
              <w:left w:val="single" w:sz="4" w:space="0" w:color="auto"/>
              <w:bottom w:val="single" w:sz="4" w:space="0" w:color="auto"/>
              <w:right w:val="single" w:sz="4" w:space="0" w:color="auto"/>
            </w:tcBorders>
          </w:tcPr>
          <w:p w14:paraId="313BC2BD"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5CAAA4B3"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197D5147" w14:textId="77777777" w:rsidR="00E92CBF" w:rsidRPr="00F11966" w:rsidRDefault="00E92CBF" w:rsidP="00AA7DB8">
            <w:pPr>
              <w:pStyle w:val="TAL"/>
              <w:rPr>
                <w:rFonts w:cs="Arial"/>
                <w:szCs w:val="18"/>
              </w:rPr>
            </w:pPr>
            <w:r w:rsidRPr="00F11966">
              <w:rPr>
                <w:lang w:val="en-US"/>
              </w:rPr>
              <w:t>This IE shall indicate whether UP integrity protection is required, preferred or not needed for all the traffic on the PDU Session.</w:t>
            </w:r>
          </w:p>
        </w:tc>
      </w:tr>
      <w:tr w:rsidR="00E92CBF" w:rsidRPr="00F11966" w14:paraId="4BA3EFC7"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63EEF73B" w14:textId="77777777" w:rsidR="00E92CBF" w:rsidRPr="00F11966" w:rsidRDefault="00E92CBF" w:rsidP="00AA7DB8">
            <w:pPr>
              <w:pStyle w:val="TAL"/>
            </w:pPr>
            <w:r w:rsidRPr="00F11966">
              <w:t>upConfid</w:t>
            </w:r>
          </w:p>
        </w:tc>
        <w:tc>
          <w:tcPr>
            <w:tcW w:w="1559" w:type="dxa"/>
            <w:tcBorders>
              <w:top w:val="single" w:sz="4" w:space="0" w:color="auto"/>
              <w:left w:val="single" w:sz="4" w:space="0" w:color="auto"/>
              <w:bottom w:val="single" w:sz="4" w:space="0" w:color="auto"/>
              <w:right w:val="single" w:sz="4" w:space="0" w:color="auto"/>
            </w:tcBorders>
          </w:tcPr>
          <w:p w14:paraId="618F8C57" w14:textId="77777777" w:rsidR="00E92CBF" w:rsidRPr="00F11966" w:rsidRDefault="00E92CBF" w:rsidP="00AA7DB8">
            <w:pPr>
              <w:pStyle w:val="TAL"/>
            </w:pPr>
            <w:r w:rsidRPr="00F11966">
              <w:t>UpConfidentiality</w:t>
            </w:r>
          </w:p>
        </w:tc>
        <w:tc>
          <w:tcPr>
            <w:tcW w:w="425" w:type="dxa"/>
            <w:tcBorders>
              <w:top w:val="single" w:sz="4" w:space="0" w:color="auto"/>
              <w:left w:val="single" w:sz="4" w:space="0" w:color="auto"/>
              <w:bottom w:val="single" w:sz="4" w:space="0" w:color="auto"/>
              <w:right w:val="single" w:sz="4" w:space="0" w:color="auto"/>
            </w:tcBorders>
          </w:tcPr>
          <w:p w14:paraId="5B07D3C0"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5653470A"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53D91FC0" w14:textId="77777777" w:rsidR="00E92CBF" w:rsidRPr="00F11966" w:rsidRDefault="00E92CBF" w:rsidP="00AA7DB8">
            <w:pPr>
              <w:pStyle w:val="TAL"/>
              <w:rPr>
                <w:rFonts w:cs="Arial"/>
                <w:szCs w:val="18"/>
              </w:rPr>
            </w:pPr>
            <w:r w:rsidRPr="00F11966">
              <w:rPr>
                <w:lang w:val="en-US"/>
              </w:rPr>
              <w:t>This IE shall indicate whether UP confidentiality protection is required, preferred or not needed for all the traffic on the PDU Session.</w:t>
            </w:r>
          </w:p>
        </w:tc>
      </w:tr>
    </w:tbl>
    <w:p w14:paraId="6B3275C3" w14:textId="77777777" w:rsidR="00E92CBF" w:rsidRPr="00F11966" w:rsidRDefault="00E92CBF" w:rsidP="00E92CBF">
      <w:pPr>
        <w:rPr>
          <w:lang w:val="en-US"/>
        </w:rPr>
      </w:pPr>
    </w:p>
    <w:p w14:paraId="09DCBD31" w14:textId="77777777" w:rsidR="00E92CBF" w:rsidRPr="00F11966" w:rsidRDefault="00E92CBF" w:rsidP="00D362EB">
      <w:pPr>
        <w:pStyle w:val="Heading4"/>
      </w:pPr>
      <w:bookmarkStart w:id="1169" w:name="_Toc24925849"/>
      <w:bookmarkStart w:id="1170" w:name="_Toc24926027"/>
      <w:bookmarkStart w:id="1171" w:name="_Toc24926203"/>
      <w:bookmarkStart w:id="1172" w:name="_Toc33964063"/>
      <w:bookmarkStart w:id="1173" w:name="_Toc33980817"/>
      <w:bookmarkStart w:id="1174" w:name="_Toc36462618"/>
      <w:bookmarkStart w:id="1175" w:name="_Toc36462814"/>
      <w:bookmarkStart w:id="1176" w:name="_Toc43026058"/>
      <w:bookmarkStart w:id="1177" w:name="_Toc49763592"/>
      <w:bookmarkStart w:id="1178" w:name="_Toc56754288"/>
      <w:bookmarkStart w:id="1179" w:name="_Toc88743059"/>
      <w:bookmarkStart w:id="1180" w:name="_Toc90649871"/>
      <w:r w:rsidRPr="00F11966">
        <w:t>5.4.4.12</w:t>
      </w:r>
      <w:r w:rsidRPr="00F11966">
        <w:tab/>
        <w:t xml:space="preserve">Type: </w:t>
      </w:r>
      <w:r w:rsidRPr="00F11966">
        <w:rPr>
          <w:lang w:eastAsia="zh-CN"/>
        </w:rPr>
        <w:t>NgApCause</w:t>
      </w:r>
      <w:bookmarkEnd w:id="1169"/>
      <w:bookmarkEnd w:id="1170"/>
      <w:bookmarkEnd w:id="1171"/>
      <w:bookmarkEnd w:id="1172"/>
      <w:bookmarkEnd w:id="1173"/>
      <w:bookmarkEnd w:id="1174"/>
      <w:bookmarkEnd w:id="1175"/>
      <w:bookmarkEnd w:id="1176"/>
      <w:bookmarkEnd w:id="1177"/>
      <w:bookmarkEnd w:id="1178"/>
      <w:bookmarkEnd w:id="1179"/>
      <w:bookmarkEnd w:id="1180"/>
    </w:p>
    <w:p w14:paraId="7452C44F" w14:textId="77777777" w:rsidR="00E92CBF" w:rsidRPr="00F11966" w:rsidRDefault="00E92CBF" w:rsidP="00E92CBF">
      <w:pPr>
        <w:pStyle w:val="TH"/>
      </w:pPr>
      <w:r w:rsidRPr="00F11966">
        <w:rPr>
          <w:noProof/>
        </w:rPr>
        <w:t>Table </w:t>
      </w:r>
      <w:r w:rsidRPr="00F11966">
        <w:t>5.4.4.12-1: Definition</w:t>
      </w:r>
      <w:r w:rsidRPr="00F11966">
        <w:rPr>
          <w:noProof/>
        </w:rPr>
        <w:t xml:space="preserve"> of type </w:t>
      </w:r>
      <w:r w:rsidRPr="00F11966">
        <w:rPr>
          <w:lang w:eastAsia="zh-CN"/>
        </w:rPr>
        <w:t>NgApCause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F11966" w14:paraId="5A9BF43B"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2641FDCA"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CB20839"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4F24460"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3D3616A1"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F0EECB6"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1CA71A7A"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hideMark/>
          </w:tcPr>
          <w:p w14:paraId="2BF56DC7" w14:textId="77777777" w:rsidR="00E92CBF" w:rsidRPr="00F11966" w:rsidRDefault="00E92CBF" w:rsidP="00AA7DB8">
            <w:pPr>
              <w:pStyle w:val="TAL"/>
            </w:pPr>
            <w:r w:rsidRPr="00F11966">
              <w:rPr>
                <w:lang w:eastAsia="zh-CN"/>
              </w:rPr>
              <w:t>group</w:t>
            </w:r>
          </w:p>
        </w:tc>
        <w:tc>
          <w:tcPr>
            <w:tcW w:w="1559" w:type="dxa"/>
            <w:tcBorders>
              <w:top w:val="single" w:sz="4" w:space="0" w:color="auto"/>
              <w:left w:val="single" w:sz="4" w:space="0" w:color="auto"/>
              <w:bottom w:val="single" w:sz="4" w:space="0" w:color="auto"/>
              <w:right w:val="single" w:sz="4" w:space="0" w:color="auto"/>
            </w:tcBorders>
            <w:hideMark/>
          </w:tcPr>
          <w:p w14:paraId="018125D1" w14:textId="77777777" w:rsidR="00E92CBF" w:rsidRPr="00F11966" w:rsidRDefault="00E92CBF" w:rsidP="00AA7DB8">
            <w:pPr>
              <w:pStyle w:val="TAL"/>
            </w:pPr>
            <w:r w:rsidRPr="00F11966">
              <w:rPr>
                <w:lang w:eastAsia="zh-CN"/>
              </w:rPr>
              <w:t>Uinteger</w:t>
            </w:r>
          </w:p>
        </w:tc>
        <w:tc>
          <w:tcPr>
            <w:tcW w:w="425" w:type="dxa"/>
            <w:tcBorders>
              <w:top w:val="single" w:sz="4" w:space="0" w:color="auto"/>
              <w:left w:val="single" w:sz="4" w:space="0" w:color="auto"/>
              <w:bottom w:val="single" w:sz="4" w:space="0" w:color="auto"/>
              <w:right w:val="single" w:sz="4" w:space="0" w:color="auto"/>
            </w:tcBorders>
            <w:hideMark/>
          </w:tcPr>
          <w:p w14:paraId="52947115" w14:textId="77777777" w:rsidR="00E92CBF" w:rsidRPr="00F11966" w:rsidRDefault="00E92CBF" w:rsidP="00AA7DB8">
            <w:pPr>
              <w:pStyle w:val="TAC"/>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23C30846" w14:textId="77777777" w:rsidR="00E92CBF" w:rsidRPr="00F11966" w:rsidRDefault="00E92CBF" w:rsidP="00AA7DB8">
            <w:pPr>
              <w:pStyle w:val="TAL"/>
            </w:pP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0C213BFA" w14:textId="77777777" w:rsidR="00E92CBF" w:rsidRPr="00F11966" w:rsidRDefault="00E92CBF" w:rsidP="00AA7DB8">
            <w:pPr>
              <w:pStyle w:val="TAL"/>
              <w:rPr>
                <w:rFonts w:cs="Arial"/>
                <w:szCs w:val="18"/>
              </w:rPr>
            </w:pPr>
            <w:r w:rsidRPr="00F11966">
              <w:rPr>
                <w:rFonts w:cs="Arial"/>
                <w:szCs w:val="18"/>
              </w:rPr>
              <w:t>This IE shall indicate the group of the NGAP cause. The value of this IE shall equal to the ASN.1 value of the specified NGAP cause group.</w:t>
            </w:r>
          </w:p>
          <w:p w14:paraId="7206916D" w14:textId="77777777" w:rsidR="00E92CBF" w:rsidRPr="00F11966" w:rsidRDefault="00E92CBF" w:rsidP="00AA7DB8">
            <w:pPr>
              <w:pStyle w:val="TAL"/>
              <w:rPr>
                <w:rFonts w:cs="Arial"/>
                <w:szCs w:val="18"/>
              </w:rPr>
            </w:pPr>
          </w:p>
          <w:p w14:paraId="0105F7DD" w14:textId="77777777" w:rsidR="00E92CBF" w:rsidRPr="00F11966" w:rsidRDefault="00E92CBF" w:rsidP="00AA7DB8">
            <w:pPr>
              <w:pStyle w:val="TAL"/>
              <w:rPr>
                <w:rFonts w:cs="Arial"/>
                <w:szCs w:val="18"/>
              </w:rPr>
            </w:pPr>
            <w:r w:rsidRPr="00F11966">
              <w:rPr>
                <w:rFonts w:cs="Arial"/>
                <w:szCs w:val="18"/>
              </w:rPr>
              <w:t xml:space="preserve">NGAP supports following cause groups defined as separate enumerations, as </w:t>
            </w:r>
            <w:r w:rsidRPr="00F11966">
              <w:t>specified in clause 9.4.5 of 3GPP TS 38.413 [11], with following values</w:t>
            </w:r>
            <w:r w:rsidRPr="00F11966">
              <w:rPr>
                <w:rFonts w:cs="Arial"/>
                <w:szCs w:val="18"/>
              </w:rPr>
              <w:t>:</w:t>
            </w:r>
          </w:p>
          <w:p w14:paraId="5D029719" w14:textId="77777777" w:rsidR="00E92CBF" w:rsidRPr="00F11966" w:rsidRDefault="00E92CBF" w:rsidP="00AA7DB8">
            <w:pPr>
              <w:pStyle w:val="TAL"/>
              <w:rPr>
                <w:rFonts w:cs="Arial"/>
                <w:szCs w:val="18"/>
              </w:rPr>
            </w:pPr>
          </w:p>
          <w:p w14:paraId="476B94AA" w14:textId="77777777" w:rsidR="00E92CBF" w:rsidRPr="00F11966" w:rsidRDefault="00E92CBF" w:rsidP="00AA7DB8">
            <w:pPr>
              <w:pStyle w:val="TAL"/>
              <w:ind w:left="284"/>
              <w:rPr>
                <w:rFonts w:cs="Arial"/>
                <w:szCs w:val="18"/>
              </w:rPr>
            </w:pPr>
            <w:bookmarkStart w:id="1181" w:name="_PERM_MCCTEMPBM_CRPT84370042___2"/>
            <w:r w:rsidRPr="00F11966">
              <w:rPr>
                <w:rFonts w:cs="Arial"/>
                <w:szCs w:val="18"/>
              </w:rPr>
              <w:t>0 – radioNetwork</w:t>
            </w:r>
          </w:p>
          <w:p w14:paraId="0533295C" w14:textId="77777777" w:rsidR="00E92CBF" w:rsidRPr="00F11966" w:rsidRDefault="00E92CBF" w:rsidP="00AA7DB8">
            <w:pPr>
              <w:pStyle w:val="TAL"/>
              <w:ind w:left="284"/>
              <w:rPr>
                <w:rFonts w:cs="Arial"/>
                <w:szCs w:val="18"/>
              </w:rPr>
            </w:pPr>
            <w:r w:rsidRPr="00F11966">
              <w:rPr>
                <w:rFonts w:cs="Arial"/>
                <w:szCs w:val="18"/>
              </w:rPr>
              <w:t>1 – transport</w:t>
            </w:r>
          </w:p>
          <w:p w14:paraId="16C65B9B" w14:textId="77777777" w:rsidR="00E92CBF" w:rsidRPr="00F11966" w:rsidRDefault="00E92CBF" w:rsidP="00AA7DB8">
            <w:pPr>
              <w:pStyle w:val="TAL"/>
              <w:ind w:left="284"/>
              <w:rPr>
                <w:rFonts w:cs="Arial"/>
                <w:szCs w:val="18"/>
              </w:rPr>
            </w:pPr>
            <w:r w:rsidRPr="00F11966">
              <w:rPr>
                <w:rFonts w:cs="Arial"/>
                <w:szCs w:val="18"/>
              </w:rPr>
              <w:t>2 – nas</w:t>
            </w:r>
          </w:p>
          <w:p w14:paraId="52B51117" w14:textId="77777777" w:rsidR="00E92CBF" w:rsidRPr="00F11966" w:rsidRDefault="00E92CBF" w:rsidP="00AA7DB8">
            <w:pPr>
              <w:pStyle w:val="TAL"/>
              <w:ind w:left="284"/>
              <w:rPr>
                <w:rFonts w:cs="Arial"/>
                <w:szCs w:val="18"/>
              </w:rPr>
            </w:pPr>
            <w:r w:rsidRPr="00F11966">
              <w:rPr>
                <w:rFonts w:cs="Arial"/>
                <w:szCs w:val="18"/>
              </w:rPr>
              <w:t>3 – protocol</w:t>
            </w:r>
          </w:p>
          <w:p w14:paraId="075D79A6" w14:textId="77777777" w:rsidR="00E92CBF" w:rsidRPr="00F11966" w:rsidRDefault="00E92CBF" w:rsidP="00AA7DB8">
            <w:pPr>
              <w:pStyle w:val="TAL"/>
              <w:ind w:left="284"/>
              <w:rPr>
                <w:rFonts w:cs="Arial"/>
                <w:szCs w:val="18"/>
              </w:rPr>
            </w:pPr>
            <w:r w:rsidRPr="00F11966">
              <w:rPr>
                <w:rFonts w:cs="Arial"/>
                <w:szCs w:val="18"/>
              </w:rPr>
              <w:t>4 – misc</w:t>
            </w:r>
          </w:p>
          <w:bookmarkEnd w:id="1181"/>
          <w:p w14:paraId="28108410" w14:textId="77777777" w:rsidR="00E92CBF" w:rsidRPr="00F11966" w:rsidRDefault="00E92CBF" w:rsidP="00AA7DB8">
            <w:pPr>
              <w:pStyle w:val="TAL"/>
              <w:rPr>
                <w:rFonts w:cs="Arial"/>
                <w:szCs w:val="18"/>
              </w:rPr>
            </w:pPr>
          </w:p>
        </w:tc>
      </w:tr>
      <w:tr w:rsidR="00E92CBF" w:rsidRPr="00F11966" w14:paraId="30A58FA8"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hideMark/>
          </w:tcPr>
          <w:p w14:paraId="51AF8ACB" w14:textId="77777777" w:rsidR="00E92CBF" w:rsidRPr="00F11966" w:rsidRDefault="00E92CBF" w:rsidP="00AA7DB8">
            <w:pPr>
              <w:pStyle w:val="TAL"/>
            </w:pPr>
            <w:r w:rsidRPr="00F11966">
              <w:rPr>
                <w:lang w:eastAsia="zh-CN"/>
              </w:rPr>
              <w:t>value</w:t>
            </w:r>
          </w:p>
        </w:tc>
        <w:tc>
          <w:tcPr>
            <w:tcW w:w="1559" w:type="dxa"/>
            <w:tcBorders>
              <w:top w:val="single" w:sz="4" w:space="0" w:color="auto"/>
              <w:left w:val="single" w:sz="4" w:space="0" w:color="auto"/>
              <w:bottom w:val="single" w:sz="4" w:space="0" w:color="auto"/>
              <w:right w:val="single" w:sz="4" w:space="0" w:color="auto"/>
            </w:tcBorders>
            <w:hideMark/>
          </w:tcPr>
          <w:p w14:paraId="566C6ABB" w14:textId="77777777" w:rsidR="00E92CBF" w:rsidRPr="00F11966" w:rsidRDefault="00E92CBF" w:rsidP="00AA7DB8">
            <w:pPr>
              <w:pStyle w:val="TAL"/>
            </w:pPr>
            <w:r w:rsidRPr="00F11966">
              <w:rPr>
                <w:lang w:eastAsia="zh-CN"/>
              </w:rPr>
              <w:t>Uinteger</w:t>
            </w:r>
          </w:p>
        </w:tc>
        <w:tc>
          <w:tcPr>
            <w:tcW w:w="425" w:type="dxa"/>
            <w:tcBorders>
              <w:top w:val="single" w:sz="4" w:space="0" w:color="auto"/>
              <w:left w:val="single" w:sz="4" w:space="0" w:color="auto"/>
              <w:bottom w:val="single" w:sz="4" w:space="0" w:color="auto"/>
              <w:right w:val="single" w:sz="4" w:space="0" w:color="auto"/>
            </w:tcBorders>
            <w:hideMark/>
          </w:tcPr>
          <w:p w14:paraId="184771BC" w14:textId="77777777" w:rsidR="00E92CBF" w:rsidRPr="00F11966" w:rsidRDefault="00E92CBF" w:rsidP="00AA7DB8">
            <w:pPr>
              <w:pStyle w:val="TAC"/>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07E2FF0F" w14:textId="77777777" w:rsidR="00E92CBF" w:rsidRPr="00F11966" w:rsidRDefault="00E92CBF" w:rsidP="00AA7DB8">
            <w:pPr>
              <w:pStyle w:val="TAL"/>
            </w:pP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hideMark/>
          </w:tcPr>
          <w:p w14:paraId="2A5F9A0C" w14:textId="77777777" w:rsidR="00E92CBF" w:rsidRPr="00F11966" w:rsidRDefault="00E92CBF" w:rsidP="00AA7DB8">
            <w:pPr>
              <w:pStyle w:val="TAL"/>
              <w:rPr>
                <w:rFonts w:cs="Arial"/>
                <w:szCs w:val="18"/>
              </w:rPr>
            </w:pPr>
            <w:r w:rsidRPr="00F11966">
              <w:t>This IE shall carry the NG AP cause value in specific cause group identified by the "group" attribute, as specified in clause 9.4.5 of 3GPP TS 38.413 [11].</w:t>
            </w:r>
          </w:p>
        </w:tc>
      </w:tr>
    </w:tbl>
    <w:p w14:paraId="5A84FCF1" w14:textId="77777777" w:rsidR="00E92CBF" w:rsidRPr="00F11966" w:rsidRDefault="00E92CBF" w:rsidP="00E92CBF"/>
    <w:p w14:paraId="3AE88C62" w14:textId="77777777" w:rsidR="00E92CBF" w:rsidRPr="00F11966" w:rsidRDefault="00E92CBF" w:rsidP="00D362EB">
      <w:pPr>
        <w:pStyle w:val="Heading4"/>
      </w:pPr>
      <w:bookmarkStart w:id="1182" w:name="_Toc24925850"/>
      <w:bookmarkStart w:id="1183" w:name="_Toc24926028"/>
      <w:bookmarkStart w:id="1184" w:name="_Toc24926204"/>
      <w:bookmarkStart w:id="1185" w:name="_Toc33964064"/>
      <w:bookmarkStart w:id="1186" w:name="_Toc33980818"/>
      <w:bookmarkStart w:id="1187" w:name="_Toc36462619"/>
      <w:bookmarkStart w:id="1188" w:name="_Toc36462815"/>
      <w:bookmarkStart w:id="1189" w:name="_Toc43026059"/>
      <w:bookmarkStart w:id="1190" w:name="_Toc49763593"/>
      <w:bookmarkStart w:id="1191" w:name="_Toc56754289"/>
      <w:bookmarkStart w:id="1192" w:name="_Toc88743060"/>
      <w:bookmarkStart w:id="1193" w:name="_Toc90649872"/>
      <w:r w:rsidRPr="00F11966">
        <w:t>5.4.4.13</w:t>
      </w:r>
      <w:r w:rsidRPr="00F11966">
        <w:tab/>
        <w:t xml:space="preserve">Type: </w:t>
      </w:r>
      <w:r w:rsidRPr="00F11966">
        <w:rPr>
          <w:noProof/>
        </w:rPr>
        <w:t>BackupAmfInfo</w:t>
      </w:r>
      <w:bookmarkEnd w:id="1182"/>
      <w:bookmarkEnd w:id="1183"/>
      <w:bookmarkEnd w:id="1184"/>
      <w:bookmarkEnd w:id="1185"/>
      <w:bookmarkEnd w:id="1186"/>
      <w:bookmarkEnd w:id="1187"/>
      <w:bookmarkEnd w:id="1188"/>
      <w:bookmarkEnd w:id="1189"/>
      <w:bookmarkEnd w:id="1190"/>
      <w:bookmarkEnd w:id="1191"/>
      <w:bookmarkEnd w:id="1192"/>
      <w:bookmarkEnd w:id="1193"/>
    </w:p>
    <w:p w14:paraId="065E557C" w14:textId="77777777" w:rsidR="00E92CBF" w:rsidRPr="00F11966" w:rsidRDefault="00E92CBF" w:rsidP="00E92CBF">
      <w:pPr>
        <w:pStyle w:val="TH"/>
      </w:pPr>
      <w:r w:rsidRPr="00F11966">
        <w:rPr>
          <w:noProof/>
        </w:rPr>
        <w:t>Table </w:t>
      </w:r>
      <w:r w:rsidRPr="00F11966">
        <w:t xml:space="preserve">5.4.4.13-1: </w:t>
      </w:r>
      <w:r w:rsidRPr="00F11966">
        <w:rPr>
          <w:noProof/>
        </w:rPr>
        <w:t>Definition of type BackupAmfInfo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54E7DF61"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6C022D44"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A8F84E3"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EE9C39E"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902655B"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BF72F8B"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08B9C7A9"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5E717E0E" w14:textId="77777777" w:rsidR="00E92CBF" w:rsidRPr="00F11966" w:rsidRDefault="00E92CBF" w:rsidP="00AA7DB8">
            <w:pPr>
              <w:pStyle w:val="TAL"/>
            </w:pPr>
            <w:r w:rsidRPr="00F11966">
              <w:t>backupAmf</w:t>
            </w:r>
          </w:p>
        </w:tc>
        <w:tc>
          <w:tcPr>
            <w:tcW w:w="1559" w:type="dxa"/>
            <w:tcBorders>
              <w:top w:val="single" w:sz="4" w:space="0" w:color="auto"/>
              <w:left w:val="single" w:sz="4" w:space="0" w:color="auto"/>
              <w:bottom w:val="single" w:sz="4" w:space="0" w:color="auto"/>
              <w:right w:val="single" w:sz="4" w:space="0" w:color="auto"/>
            </w:tcBorders>
          </w:tcPr>
          <w:p w14:paraId="42FDB58E" w14:textId="77777777" w:rsidR="00E92CBF" w:rsidRPr="00F11966" w:rsidRDefault="00E92CBF" w:rsidP="00AA7DB8">
            <w:pPr>
              <w:pStyle w:val="TAL"/>
            </w:pPr>
            <w:r w:rsidRPr="00F11966">
              <w:t>AmfName</w:t>
            </w:r>
          </w:p>
        </w:tc>
        <w:tc>
          <w:tcPr>
            <w:tcW w:w="425" w:type="dxa"/>
            <w:tcBorders>
              <w:top w:val="single" w:sz="4" w:space="0" w:color="auto"/>
              <w:left w:val="single" w:sz="4" w:space="0" w:color="auto"/>
              <w:bottom w:val="single" w:sz="4" w:space="0" w:color="auto"/>
              <w:right w:val="single" w:sz="4" w:space="0" w:color="auto"/>
            </w:tcBorders>
          </w:tcPr>
          <w:p w14:paraId="1A2AD397"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78041ADF"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5087E71B" w14:textId="77777777" w:rsidR="00E92CBF" w:rsidRPr="00F11966" w:rsidRDefault="00E92CBF" w:rsidP="00AA7DB8">
            <w:pPr>
              <w:pStyle w:val="TAL"/>
              <w:rPr>
                <w:rFonts w:cs="Arial"/>
                <w:szCs w:val="18"/>
              </w:rPr>
            </w:pPr>
            <w:r w:rsidRPr="00F11966">
              <w:t>T</w:t>
            </w:r>
            <w:r w:rsidRPr="00F11966">
              <w:rPr>
                <w:rFonts w:hint="eastAsia"/>
              </w:rPr>
              <w:t xml:space="preserve">his IE shall contain the </w:t>
            </w:r>
            <w:r w:rsidRPr="00F11966">
              <w:t>AMF name of the backup</w:t>
            </w:r>
            <w:r w:rsidRPr="00F11966">
              <w:rPr>
                <w:rFonts w:hint="eastAsia"/>
              </w:rPr>
              <w:t xml:space="preserve"> AMF</w:t>
            </w:r>
            <w:r w:rsidRPr="00F11966">
              <w:t xml:space="preserve"> related to the specific GUAMI(s) (see clause 5.21.2.3 of 3GPP TS 23.501 [8]). If no GUAMI is included in BackupAmfinfo, the AMF name of the backup AMF is related to all the GUAMI(s) supported by the AMF.</w:t>
            </w:r>
          </w:p>
        </w:tc>
      </w:tr>
      <w:tr w:rsidR="00E92CBF" w:rsidRPr="00F11966" w14:paraId="7C0335EB"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5A2D517F" w14:textId="77777777" w:rsidR="00E92CBF" w:rsidRPr="00F11966" w:rsidRDefault="00E92CBF" w:rsidP="00AA7DB8">
            <w:pPr>
              <w:pStyle w:val="TAL"/>
            </w:pPr>
            <w:r w:rsidRPr="00F11966">
              <w:t>guamiList</w:t>
            </w:r>
          </w:p>
        </w:tc>
        <w:tc>
          <w:tcPr>
            <w:tcW w:w="1559" w:type="dxa"/>
            <w:tcBorders>
              <w:top w:val="single" w:sz="4" w:space="0" w:color="auto"/>
              <w:left w:val="single" w:sz="4" w:space="0" w:color="auto"/>
              <w:bottom w:val="single" w:sz="4" w:space="0" w:color="auto"/>
              <w:right w:val="single" w:sz="4" w:space="0" w:color="auto"/>
            </w:tcBorders>
          </w:tcPr>
          <w:p w14:paraId="179C4A55" w14:textId="77777777" w:rsidR="00E92CBF" w:rsidRPr="00F11966" w:rsidRDefault="00E92CBF" w:rsidP="00AA7DB8">
            <w:pPr>
              <w:pStyle w:val="TAL"/>
            </w:pPr>
            <w:r w:rsidRPr="00F11966">
              <w:t>array(Guami)</w:t>
            </w:r>
          </w:p>
        </w:tc>
        <w:tc>
          <w:tcPr>
            <w:tcW w:w="425" w:type="dxa"/>
            <w:tcBorders>
              <w:top w:val="single" w:sz="4" w:space="0" w:color="auto"/>
              <w:left w:val="single" w:sz="4" w:space="0" w:color="auto"/>
              <w:bottom w:val="single" w:sz="4" w:space="0" w:color="auto"/>
              <w:right w:val="single" w:sz="4" w:space="0" w:color="auto"/>
            </w:tcBorders>
          </w:tcPr>
          <w:p w14:paraId="61DC6682"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5F557BF1" w14:textId="77777777" w:rsidR="00E92CBF" w:rsidRPr="00F11966" w:rsidRDefault="00E92CBF" w:rsidP="00AA7DB8">
            <w:pPr>
              <w:pStyle w:val="TAL"/>
            </w:pPr>
            <w:r w:rsidRPr="00F11966">
              <w:t>1..N</w:t>
            </w:r>
          </w:p>
        </w:tc>
        <w:tc>
          <w:tcPr>
            <w:tcW w:w="4359" w:type="dxa"/>
            <w:tcBorders>
              <w:top w:val="single" w:sz="4" w:space="0" w:color="auto"/>
              <w:left w:val="single" w:sz="4" w:space="0" w:color="auto"/>
              <w:bottom w:val="single" w:sz="4" w:space="0" w:color="auto"/>
              <w:right w:val="single" w:sz="4" w:space="0" w:color="auto"/>
            </w:tcBorders>
          </w:tcPr>
          <w:p w14:paraId="6D80A9E9" w14:textId="77777777" w:rsidR="00E92CBF" w:rsidRPr="00F11966" w:rsidRDefault="00E92CBF" w:rsidP="00D82E6F">
            <w:pPr>
              <w:pStyle w:val="TAL"/>
              <w:rPr>
                <w:rFonts w:cs="Arial"/>
                <w:szCs w:val="18"/>
              </w:rPr>
            </w:pPr>
            <w:r w:rsidRPr="00F11966">
              <w:rPr>
                <w:rFonts w:cs="Arial"/>
                <w:szCs w:val="18"/>
                <w:lang w:eastAsia="zh-CN"/>
              </w:rPr>
              <w:t>If present, t</w:t>
            </w:r>
            <w:r w:rsidRPr="00F11966">
              <w:rPr>
                <w:rFonts w:cs="Arial" w:hint="eastAsia"/>
                <w:szCs w:val="18"/>
                <w:lang w:eastAsia="zh-CN"/>
              </w:rPr>
              <w:t xml:space="preserve">his IE shall contain the </w:t>
            </w:r>
            <w:r w:rsidR="00D82E6F" w:rsidRPr="00F11966">
              <w:rPr>
                <w:rFonts w:cs="Arial"/>
                <w:szCs w:val="18"/>
                <w:lang w:eastAsia="zh-CN"/>
              </w:rPr>
              <w:t xml:space="preserve">list of </w:t>
            </w:r>
            <w:r w:rsidRPr="00F11966">
              <w:rPr>
                <w:rFonts w:cs="Arial" w:hint="eastAsia"/>
                <w:szCs w:val="18"/>
                <w:lang w:eastAsia="zh-CN"/>
              </w:rPr>
              <w:t>GUAMI</w:t>
            </w:r>
            <w:r w:rsidRPr="00F11966">
              <w:rPr>
                <w:rFonts w:cs="Arial"/>
                <w:szCs w:val="18"/>
                <w:lang w:eastAsia="zh-CN"/>
              </w:rPr>
              <w:t>(s)</w:t>
            </w:r>
            <w:r w:rsidR="00D82E6F" w:rsidRPr="00F11966">
              <w:rPr>
                <w:rFonts w:cs="Arial"/>
                <w:szCs w:val="18"/>
                <w:lang w:eastAsia="zh-CN"/>
              </w:rPr>
              <w:t xml:space="preserve"> (supported by the AMF) for which the </w:t>
            </w:r>
            <w:r w:rsidR="00D82E6F" w:rsidRPr="00F11966">
              <w:t>backupAmf IE applies</w:t>
            </w:r>
            <w:r w:rsidRPr="00F11966">
              <w:rPr>
                <w:rFonts w:cs="Arial" w:hint="eastAsia"/>
                <w:szCs w:val="18"/>
                <w:lang w:eastAsia="zh-CN"/>
              </w:rPr>
              <w:t>.</w:t>
            </w:r>
          </w:p>
        </w:tc>
      </w:tr>
    </w:tbl>
    <w:p w14:paraId="22387654" w14:textId="77777777" w:rsidR="00E92CBF" w:rsidRPr="00F11966" w:rsidRDefault="00E92CBF" w:rsidP="00E92CBF"/>
    <w:p w14:paraId="6B203507" w14:textId="77777777" w:rsidR="00E92CBF" w:rsidRPr="00F11966" w:rsidRDefault="00E92CBF" w:rsidP="00D362EB">
      <w:pPr>
        <w:pStyle w:val="Heading4"/>
      </w:pPr>
      <w:bookmarkStart w:id="1194" w:name="_Toc24925851"/>
      <w:bookmarkStart w:id="1195" w:name="_Toc24926029"/>
      <w:bookmarkStart w:id="1196" w:name="_Toc24926205"/>
      <w:bookmarkStart w:id="1197" w:name="_Toc33964065"/>
      <w:bookmarkStart w:id="1198" w:name="_Toc33980819"/>
      <w:bookmarkStart w:id="1199" w:name="_Toc36462620"/>
      <w:bookmarkStart w:id="1200" w:name="_Toc36462816"/>
      <w:bookmarkStart w:id="1201" w:name="_Toc43026060"/>
      <w:bookmarkStart w:id="1202" w:name="_Toc49763594"/>
      <w:bookmarkStart w:id="1203" w:name="_Toc56754290"/>
      <w:bookmarkStart w:id="1204" w:name="_Toc88743061"/>
      <w:bookmarkStart w:id="1205" w:name="_Toc90649873"/>
      <w:r w:rsidRPr="00F11966">
        <w:lastRenderedPageBreak/>
        <w:t>5.4.4.14</w:t>
      </w:r>
      <w:r w:rsidRPr="00F11966">
        <w:tab/>
        <w:t xml:space="preserve">Type: </w:t>
      </w:r>
      <w:r w:rsidRPr="00F11966">
        <w:rPr>
          <w:lang w:eastAsia="zh-CN"/>
        </w:rPr>
        <w:t>RefToBinaryData</w:t>
      </w:r>
      <w:bookmarkEnd w:id="1194"/>
      <w:bookmarkEnd w:id="1195"/>
      <w:bookmarkEnd w:id="1196"/>
      <w:bookmarkEnd w:id="1197"/>
      <w:bookmarkEnd w:id="1198"/>
      <w:bookmarkEnd w:id="1199"/>
      <w:bookmarkEnd w:id="1200"/>
      <w:bookmarkEnd w:id="1201"/>
      <w:bookmarkEnd w:id="1202"/>
      <w:bookmarkEnd w:id="1203"/>
      <w:bookmarkEnd w:id="1204"/>
      <w:bookmarkEnd w:id="1205"/>
    </w:p>
    <w:p w14:paraId="4D9F3671" w14:textId="77777777" w:rsidR="00E92CBF" w:rsidRPr="00F11966" w:rsidRDefault="00E92CBF" w:rsidP="00E92CBF">
      <w:pPr>
        <w:pStyle w:val="TH"/>
      </w:pPr>
      <w:r w:rsidRPr="00F11966">
        <w:rPr>
          <w:noProof/>
        </w:rPr>
        <w:t>Table </w:t>
      </w:r>
      <w:r w:rsidRPr="00F11966">
        <w:t xml:space="preserve">5.4.4.14-1: </w:t>
      </w:r>
      <w:r w:rsidRPr="00F11966">
        <w:rPr>
          <w:noProof/>
        </w:rPr>
        <w:t xml:space="preserve">Definition of type </w:t>
      </w:r>
      <w:r w:rsidRPr="00F11966">
        <w:rPr>
          <w:lang w:eastAsia="zh-CN"/>
        </w:rPr>
        <w:t>RefToBinaryData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F11966" w14:paraId="482B0044"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6FF87247"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944F6D8"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5BE896B"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9AABC9E"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612BEB4"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65643F7A"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34B61ABA" w14:textId="77777777" w:rsidR="00E92CBF" w:rsidRPr="00F11966" w:rsidRDefault="00E92CBF" w:rsidP="00AA7DB8">
            <w:pPr>
              <w:pStyle w:val="TAL"/>
            </w:pPr>
            <w:r w:rsidRPr="00F11966">
              <w:t>contentId</w:t>
            </w:r>
          </w:p>
        </w:tc>
        <w:tc>
          <w:tcPr>
            <w:tcW w:w="1559" w:type="dxa"/>
            <w:tcBorders>
              <w:top w:val="single" w:sz="4" w:space="0" w:color="auto"/>
              <w:left w:val="single" w:sz="4" w:space="0" w:color="auto"/>
              <w:bottom w:val="single" w:sz="4" w:space="0" w:color="auto"/>
              <w:right w:val="single" w:sz="4" w:space="0" w:color="auto"/>
            </w:tcBorders>
          </w:tcPr>
          <w:p w14:paraId="492C2C3C" w14:textId="77777777" w:rsidR="00E92CBF" w:rsidRPr="00F11966" w:rsidRDefault="00E92CBF" w:rsidP="00AA7DB8">
            <w:pPr>
              <w:pStyle w:val="TAL"/>
              <w:rPr>
                <w:lang w:eastAsia="zh-CN"/>
              </w:rPr>
            </w:pPr>
            <w:r w:rsidRPr="00F11966">
              <w:rPr>
                <w:lang w:eastAsia="zh-CN"/>
              </w:rPr>
              <w:t>string</w:t>
            </w:r>
          </w:p>
        </w:tc>
        <w:tc>
          <w:tcPr>
            <w:tcW w:w="425" w:type="dxa"/>
            <w:tcBorders>
              <w:top w:val="single" w:sz="4" w:space="0" w:color="auto"/>
              <w:left w:val="single" w:sz="4" w:space="0" w:color="auto"/>
              <w:bottom w:val="single" w:sz="4" w:space="0" w:color="auto"/>
              <w:right w:val="single" w:sz="4" w:space="0" w:color="auto"/>
            </w:tcBorders>
          </w:tcPr>
          <w:p w14:paraId="3EA9CB65" w14:textId="77777777" w:rsidR="00E92CBF" w:rsidRPr="00F11966" w:rsidRDefault="00E92CBF" w:rsidP="00AA7DB8">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12ECB41E"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1DC68EE2" w14:textId="77777777" w:rsidR="00E92CBF" w:rsidRPr="00F11966" w:rsidRDefault="00E92CBF" w:rsidP="00AA7DB8">
            <w:pPr>
              <w:pStyle w:val="TAL"/>
              <w:rPr>
                <w:rFonts w:cs="Arial"/>
                <w:szCs w:val="18"/>
              </w:rPr>
            </w:pPr>
            <w:r w:rsidRPr="00F11966">
              <w:rPr>
                <w:rFonts w:cs="Arial"/>
                <w:szCs w:val="18"/>
              </w:rPr>
              <w:t>This IE shall contain the value of the Content-ID header of the referenced binary body part.</w:t>
            </w:r>
          </w:p>
        </w:tc>
      </w:tr>
    </w:tbl>
    <w:p w14:paraId="51E4212F" w14:textId="77777777" w:rsidR="00E92CBF" w:rsidRPr="00F11966" w:rsidRDefault="00E92CBF" w:rsidP="00E92CBF">
      <w:pPr>
        <w:rPr>
          <w:lang w:val="en-US"/>
        </w:rPr>
      </w:pPr>
    </w:p>
    <w:p w14:paraId="37D9D733" w14:textId="77777777" w:rsidR="00E92CBF" w:rsidRPr="00F11966" w:rsidRDefault="00E92CBF" w:rsidP="00D362EB">
      <w:pPr>
        <w:pStyle w:val="Heading4"/>
      </w:pPr>
      <w:bookmarkStart w:id="1206" w:name="_Toc24925852"/>
      <w:bookmarkStart w:id="1207" w:name="_Toc24926030"/>
      <w:bookmarkStart w:id="1208" w:name="_Toc24926206"/>
      <w:bookmarkStart w:id="1209" w:name="_Toc33964066"/>
      <w:bookmarkStart w:id="1210" w:name="_Toc33980820"/>
      <w:bookmarkStart w:id="1211" w:name="_Toc36462621"/>
      <w:bookmarkStart w:id="1212" w:name="_Toc36462817"/>
      <w:bookmarkStart w:id="1213" w:name="_Toc43026061"/>
      <w:bookmarkStart w:id="1214" w:name="_Toc49763595"/>
      <w:bookmarkStart w:id="1215" w:name="_Toc56754291"/>
      <w:bookmarkStart w:id="1216" w:name="_Toc88743062"/>
      <w:bookmarkStart w:id="1217" w:name="_Toc90649874"/>
      <w:r w:rsidRPr="00F11966">
        <w:t>5.4.4.15</w:t>
      </w:r>
      <w:r w:rsidRPr="00F11966">
        <w:tab/>
        <w:t>Type RouteToLocation</w:t>
      </w:r>
      <w:bookmarkEnd w:id="1206"/>
      <w:bookmarkEnd w:id="1207"/>
      <w:bookmarkEnd w:id="1208"/>
      <w:bookmarkEnd w:id="1209"/>
      <w:bookmarkEnd w:id="1210"/>
      <w:bookmarkEnd w:id="1211"/>
      <w:bookmarkEnd w:id="1212"/>
      <w:bookmarkEnd w:id="1213"/>
      <w:bookmarkEnd w:id="1214"/>
      <w:bookmarkEnd w:id="1215"/>
      <w:bookmarkEnd w:id="1216"/>
      <w:bookmarkEnd w:id="1217"/>
    </w:p>
    <w:p w14:paraId="3B21922D" w14:textId="77777777" w:rsidR="00E92CBF" w:rsidRPr="00F11966" w:rsidRDefault="00E92CBF" w:rsidP="00E92CBF">
      <w:pPr>
        <w:pStyle w:val="TH"/>
      </w:pPr>
      <w:r w:rsidRPr="00F11966">
        <w:t>Table 5.4.4.15-1: Definition of type RouteToLocation</w:t>
      </w:r>
    </w:p>
    <w:tbl>
      <w:tblPr>
        <w:tblW w:w="8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826"/>
        <w:gridCol w:w="1620"/>
        <w:gridCol w:w="450"/>
        <w:gridCol w:w="1170"/>
        <w:gridCol w:w="3614"/>
      </w:tblGrid>
      <w:tr w:rsidR="00E92CBF" w:rsidRPr="00F11966" w14:paraId="2CC55399" w14:textId="77777777" w:rsidTr="00AA7DB8">
        <w:trPr>
          <w:jc w:val="center"/>
        </w:trPr>
        <w:tc>
          <w:tcPr>
            <w:tcW w:w="1826" w:type="dxa"/>
            <w:tcBorders>
              <w:top w:val="single" w:sz="4" w:space="0" w:color="auto"/>
              <w:left w:val="single" w:sz="4" w:space="0" w:color="auto"/>
              <w:bottom w:val="single" w:sz="4" w:space="0" w:color="auto"/>
              <w:right w:val="single" w:sz="4" w:space="0" w:color="auto"/>
            </w:tcBorders>
            <w:shd w:val="clear" w:color="auto" w:fill="C0C0C0"/>
            <w:hideMark/>
          </w:tcPr>
          <w:p w14:paraId="11F1893D" w14:textId="77777777" w:rsidR="00E92CBF" w:rsidRPr="00F11966" w:rsidRDefault="00E92CBF" w:rsidP="00AA7DB8">
            <w:pPr>
              <w:pStyle w:val="TAH"/>
            </w:pPr>
            <w:r w:rsidRPr="00F11966">
              <w:t>Attribute name</w:t>
            </w:r>
          </w:p>
        </w:tc>
        <w:tc>
          <w:tcPr>
            <w:tcW w:w="1620" w:type="dxa"/>
            <w:tcBorders>
              <w:top w:val="single" w:sz="4" w:space="0" w:color="auto"/>
              <w:left w:val="single" w:sz="4" w:space="0" w:color="auto"/>
              <w:bottom w:val="single" w:sz="4" w:space="0" w:color="auto"/>
              <w:right w:val="single" w:sz="4" w:space="0" w:color="auto"/>
            </w:tcBorders>
            <w:shd w:val="clear" w:color="auto" w:fill="C0C0C0"/>
            <w:hideMark/>
          </w:tcPr>
          <w:p w14:paraId="7A2AA82C" w14:textId="77777777" w:rsidR="00E92CBF" w:rsidRPr="00F11966" w:rsidRDefault="00E92CBF" w:rsidP="00AA7DB8">
            <w:pPr>
              <w:pStyle w:val="TAH"/>
            </w:pPr>
            <w:r w:rsidRPr="00F11966">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518296F8" w14:textId="77777777" w:rsidR="00E92CBF" w:rsidRPr="00F11966" w:rsidRDefault="00E92CBF" w:rsidP="00AA7DB8">
            <w:pPr>
              <w:pStyle w:val="TAH"/>
            </w:pPr>
            <w:r w:rsidRPr="00F11966">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19E69305" w14:textId="77777777" w:rsidR="00E92CBF" w:rsidRPr="00F11966" w:rsidRDefault="00E92CBF" w:rsidP="00AA7DB8">
            <w:pPr>
              <w:pStyle w:val="TAH"/>
            </w:pPr>
            <w:r w:rsidRPr="00F11966">
              <w:t>Cardinality</w:t>
            </w:r>
          </w:p>
        </w:tc>
        <w:tc>
          <w:tcPr>
            <w:tcW w:w="3614" w:type="dxa"/>
            <w:tcBorders>
              <w:top w:val="single" w:sz="4" w:space="0" w:color="auto"/>
              <w:left w:val="single" w:sz="4" w:space="0" w:color="auto"/>
              <w:bottom w:val="single" w:sz="4" w:space="0" w:color="auto"/>
              <w:right w:val="single" w:sz="4" w:space="0" w:color="auto"/>
            </w:tcBorders>
            <w:shd w:val="clear" w:color="auto" w:fill="C0C0C0"/>
            <w:hideMark/>
          </w:tcPr>
          <w:p w14:paraId="3DA2E203"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0577CDA4" w14:textId="77777777" w:rsidTr="00AA7DB8">
        <w:trPr>
          <w:jc w:val="center"/>
        </w:trPr>
        <w:tc>
          <w:tcPr>
            <w:tcW w:w="1826" w:type="dxa"/>
            <w:tcBorders>
              <w:top w:val="single" w:sz="4" w:space="0" w:color="auto"/>
              <w:left w:val="single" w:sz="4" w:space="0" w:color="auto"/>
              <w:bottom w:val="single" w:sz="4" w:space="0" w:color="auto"/>
              <w:right w:val="single" w:sz="4" w:space="0" w:color="auto"/>
            </w:tcBorders>
            <w:hideMark/>
          </w:tcPr>
          <w:p w14:paraId="2924EB80" w14:textId="77777777" w:rsidR="00E92CBF" w:rsidRPr="00F11966" w:rsidRDefault="00E92CBF" w:rsidP="00AA7DB8">
            <w:pPr>
              <w:pStyle w:val="TAL"/>
            </w:pPr>
            <w:r w:rsidRPr="00F11966">
              <w:t>dnai</w:t>
            </w:r>
          </w:p>
        </w:tc>
        <w:tc>
          <w:tcPr>
            <w:tcW w:w="1620" w:type="dxa"/>
            <w:tcBorders>
              <w:top w:val="single" w:sz="4" w:space="0" w:color="auto"/>
              <w:left w:val="single" w:sz="4" w:space="0" w:color="auto"/>
              <w:bottom w:val="single" w:sz="4" w:space="0" w:color="auto"/>
              <w:right w:val="single" w:sz="4" w:space="0" w:color="auto"/>
            </w:tcBorders>
            <w:hideMark/>
          </w:tcPr>
          <w:p w14:paraId="086B5BF4" w14:textId="77777777" w:rsidR="00E92CBF" w:rsidRPr="00F11966" w:rsidRDefault="00E92CBF" w:rsidP="00AA7DB8">
            <w:pPr>
              <w:pStyle w:val="TAL"/>
            </w:pPr>
            <w:r w:rsidRPr="00F11966">
              <w:t>Dnai</w:t>
            </w:r>
          </w:p>
        </w:tc>
        <w:tc>
          <w:tcPr>
            <w:tcW w:w="450" w:type="dxa"/>
            <w:tcBorders>
              <w:top w:val="single" w:sz="4" w:space="0" w:color="auto"/>
              <w:left w:val="single" w:sz="4" w:space="0" w:color="auto"/>
              <w:bottom w:val="single" w:sz="4" w:space="0" w:color="auto"/>
              <w:right w:val="single" w:sz="4" w:space="0" w:color="auto"/>
            </w:tcBorders>
            <w:hideMark/>
          </w:tcPr>
          <w:p w14:paraId="19B359F0" w14:textId="77777777" w:rsidR="00E92CBF" w:rsidRPr="00F11966" w:rsidRDefault="00E92CBF" w:rsidP="00AA7DB8">
            <w:pPr>
              <w:pStyle w:val="TAC"/>
            </w:pPr>
            <w:r w:rsidRPr="00F11966">
              <w:t>M</w:t>
            </w:r>
          </w:p>
        </w:tc>
        <w:tc>
          <w:tcPr>
            <w:tcW w:w="1170" w:type="dxa"/>
            <w:tcBorders>
              <w:top w:val="single" w:sz="4" w:space="0" w:color="auto"/>
              <w:left w:val="single" w:sz="4" w:space="0" w:color="auto"/>
              <w:bottom w:val="single" w:sz="4" w:space="0" w:color="auto"/>
              <w:right w:val="single" w:sz="4" w:space="0" w:color="auto"/>
            </w:tcBorders>
            <w:hideMark/>
          </w:tcPr>
          <w:p w14:paraId="108E0BCE" w14:textId="77777777" w:rsidR="00E92CBF" w:rsidRPr="00F11966" w:rsidRDefault="00E92CBF" w:rsidP="00AA7DB8">
            <w:pPr>
              <w:pStyle w:val="TAC"/>
            </w:pPr>
            <w:r w:rsidRPr="00F11966">
              <w:t>1</w:t>
            </w:r>
          </w:p>
        </w:tc>
        <w:tc>
          <w:tcPr>
            <w:tcW w:w="3614" w:type="dxa"/>
            <w:tcBorders>
              <w:top w:val="single" w:sz="4" w:space="0" w:color="auto"/>
              <w:left w:val="single" w:sz="4" w:space="0" w:color="auto"/>
              <w:bottom w:val="single" w:sz="4" w:space="0" w:color="auto"/>
              <w:right w:val="single" w:sz="4" w:space="0" w:color="auto"/>
            </w:tcBorders>
            <w:hideMark/>
          </w:tcPr>
          <w:p w14:paraId="3467997B" w14:textId="77777777" w:rsidR="00E92CBF" w:rsidRPr="00F11966" w:rsidRDefault="00E92CBF" w:rsidP="00AA7DB8">
            <w:pPr>
              <w:pStyle w:val="TAL"/>
              <w:rPr>
                <w:rFonts w:cs="Arial"/>
                <w:szCs w:val="18"/>
              </w:rPr>
            </w:pPr>
            <w:r w:rsidRPr="00F11966">
              <w:rPr>
                <w:rFonts w:cs="Arial"/>
                <w:szCs w:val="18"/>
              </w:rPr>
              <w:t>Identifies the location of the application.</w:t>
            </w:r>
          </w:p>
        </w:tc>
      </w:tr>
      <w:tr w:rsidR="00E92CBF" w:rsidRPr="00F11966" w14:paraId="09F36997" w14:textId="77777777" w:rsidTr="00AA7DB8">
        <w:trPr>
          <w:jc w:val="center"/>
        </w:trPr>
        <w:tc>
          <w:tcPr>
            <w:tcW w:w="1826" w:type="dxa"/>
            <w:tcBorders>
              <w:top w:val="single" w:sz="4" w:space="0" w:color="auto"/>
              <w:left w:val="single" w:sz="4" w:space="0" w:color="auto"/>
              <w:bottom w:val="single" w:sz="4" w:space="0" w:color="auto"/>
              <w:right w:val="single" w:sz="4" w:space="0" w:color="auto"/>
            </w:tcBorders>
          </w:tcPr>
          <w:p w14:paraId="6018CAC4" w14:textId="77777777" w:rsidR="00E92CBF" w:rsidRPr="00F11966" w:rsidRDefault="00E92CBF" w:rsidP="00AA7DB8">
            <w:pPr>
              <w:pStyle w:val="TAL"/>
            </w:pPr>
            <w:r w:rsidRPr="00F11966">
              <w:t>routeInfo</w:t>
            </w:r>
          </w:p>
        </w:tc>
        <w:tc>
          <w:tcPr>
            <w:tcW w:w="1620" w:type="dxa"/>
            <w:tcBorders>
              <w:top w:val="single" w:sz="4" w:space="0" w:color="auto"/>
              <w:left w:val="single" w:sz="4" w:space="0" w:color="auto"/>
              <w:bottom w:val="single" w:sz="4" w:space="0" w:color="auto"/>
              <w:right w:val="single" w:sz="4" w:space="0" w:color="auto"/>
            </w:tcBorders>
          </w:tcPr>
          <w:p w14:paraId="3227B844" w14:textId="77777777" w:rsidR="00E92CBF" w:rsidRPr="00F11966" w:rsidRDefault="00E92CBF" w:rsidP="00AA7DB8">
            <w:pPr>
              <w:pStyle w:val="TAL"/>
            </w:pPr>
            <w:r w:rsidRPr="00F11966">
              <w:t>RouteInformation</w:t>
            </w:r>
          </w:p>
        </w:tc>
        <w:tc>
          <w:tcPr>
            <w:tcW w:w="450" w:type="dxa"/>
            <w:tcBorders>
              <w:top w:val="single" w:sz="4" w:space="0" w:color="auto"/>
              <w:left w:val="single" w:sz="4" w:space="0" w:color="auto"/>
              <w:bottom w:val="single" w:sz="4" w:space="0" w:color="auto"/>
              <w:right w:val="single" w:sz="4" w:space="0" w:color="auto"/>
            </w:tcBorders>
          </w:tcPr>
          <w:p w14:paraId="38D4D43B" w14:textId="77777777" w:rsidR="00E92CBF" w:rsidRPr="00F11966" w:rsidRDefault="00E92CBF" w:rsidP="00AA7DB8">
            <w:pPr>
              <w:pStyle w:val="TAC"/>
            </w:pPr>
            <w:r w:rsidRPr="00F11966">
              <w:t>C</w:t>
            </w:r>
          </w:p>
        </w:tc>
        <w:tc>
          <w:tcPr>
            <w:tcW w:w="1170" w:type="dxa"/>
            <w:tcBorders>
              <w:top w:val="single" w:sz="4" w:space="0" w:color="auto"/>
              <w:left w:val="single" w:sz="4" w:space="0" w:color="auto"/>
              <w:bottom w:val="single" w:sz="4" w:space="0" w:color="auto"/>
              <w:right w:val="single" w:sz="4" w:space="0" w:color="auto"/>
            </w:tcBorders>
          </w:tcPr>
          <w:p w14:paraId="57DEB8DE" w14:textId="77777777" w:rsidR="00E92CBF" w:rsidRPr="00F11966" w:rsidRDefault="00E92CBF" w:rsidP="00AA7DB8">
            <w:pPr>
              <w:pStyle w:val="TAC"/>
            </w:pPr>
            <w:r w:rsidRPr="00F11966">
              <w:t>0..1</w:t>
            </w:r>
          </w:p>
        </w:tc>
        <w:tc>
          <w:tcPr>
            <w:tcW w:w="3614" w:type="dxa"/>
            <w:tcBorders>
              <w:top w:val="single" w:sz="4" w:space="0" w:color="auto"/>
              <w:left w:val="single" w:sz="4" w:space="0" w:color="auto"/>
              <w:bottom w:val="single" w:sz="4" w:space="0" w:color="auto"/>
              <w:right w:val="single" w:sz="4" w:space="0" w:color="auto"/>
            </w:tcBorders>
          </w:tcPr>
          <w:p w14:paraId="166709E6" w14:textId="77777777" w:rsidR="00E92CBF" w:rsidRPr="00F11966" w:rsidRDefault="00E92CBF" w:rsidP="00AA7DB8">
            <w:pPr>
              <w:pStyle w:val="TAL"/>
              <w:rPr>
                <w:rFonts w:cs="Arial"/>
                <w:szCs w:val="18"/>
              </w:rPr>
            </w:pPr>
            <w:r w:rsidRPr="00F11966">
              <w:rPr>
                <w:rFonts w:cs="Arial"/>
                <w:szCs w:val="18"/>
              </w:rPr>
              <w:t>Includes the traffic routing information.</w:t>
            </w:r>
          </w:p>
        </w:tc>
      </w:tr>
      <w:tr w:rsidR="00E92CBF" w:rsidRPr="00F11966" w14:paraId="2ACEEBBF" w14:textId="77777777" w:rsidTr="00AA7DB8">
        <w:trPr>
          <w:jc w:val="center"/>
        </w:trPr>
        <w:tc>
          <w:tcPr>
            <w:tcW w:w="1826" w:type="dxa"/>
            <w:tcBorders>
              <w:top w:val="single" w:sz="4" w:space="0" w:color="auto"/>
              <w:left w:val="single" w:sz="4" w:space="0" w:color="auto"/>
              <w:bottom w:val="single" w:sz="4" w:space="0" w:color="auto"/>
              <w:right w:val="single" w:sz="4" w:space="0" w:color="auto"/>
            </w:tcBorders>
            <w:hideMark/>
          </w:tcPr>
          <w:p w14:paraId="5A267FB3" w14:textId="77777777" w:rsidR="00E92CBF" w:rsidRPr="00F11966" w:rsidRDefault="00E92CBF" w:rsidP="00AA7DB8">
            <w:pPr>
              <w:pStyle w:val="TAL"/>
            </w:pPr>
            <w:r w:rsidRPr="00F11966">
              <w:t>routeProfId</w:t>
            </w:r>
          </w:p>
        </w:tc>
        <w:tc>
          <w:tcPr>
            <w:tcW w:w="1620" w:type="dxa"/>
            <w:tcBorders>
              <w:top w:val="single" w:sz="4" w:space="0" w:color="auto"/>
              <w:left w:val="single" w:sz="4" w:space="0" w:color="auto"/>
              <w:bottom w:val="single" w:sz="4" w:space="0" w:color="auto"/>
              <w:right w:val="single" w:sz="4" w:space="0" w:color="auto"/>
            </w:tcBorders>
            <w:hideMark/>
          </w:tcPr>
          <w:p w14:paraId="11FDD890" w14:textId="77777777" w:rsidR="00E92CBF" w:rsidRPr="00F11966" w:rsidRDefault="00E92CBF" w:rsidP="00AA7DB8">
            <w:pPr>
              <w:pStyle w:val="TAL"/>
            </w:pPr>
            <w:r w:rsidRPr="00F11966">
              <w:t>string</w:t>
            </w:r>
          </w:p>
        </w:tc>
        <w:tc>
          <w:tcPr>
            <w:tcW w:w="450" w:type="dxa"/>
            <w:tcBorders>
              <w:top w:val="single" w:sz="4" w:space="0" w:color="auto"/>
              <w:left w:val="single" w:sz="4" w:space="0" w:color="auto"/>
              <w:bottom w:val="single" w:sz="4" w:space="0" w:color="auto"/>
              <w:right w:val="single" w:sz="4" w:space="0" w:color="auto"/>
            </w:tcBorders>
            <w:hideMark/>
          </w:tcPr>
          <w:p w14:paraId="5269BA51" w14:textId="77777777" w:rsidR="00E92CBF" w:rsidRPr="00F11966" w:rsidRDefault="00E92CBF" w:rsidP="00AA7DB8">
            <w:pPr>
              <w:pStyle w:val="TAC"/>
            </w:pPr>
            <w:r w:rsidRPr="00F11966">
              <w:t>C</w:t>
            </w:r>
          </w:p>
        </w:tc>
        <w:tc>
          <w:tcPr>
            <w:tcW w:w="1170" w:type="dxa"/>
            <w:tcBorders>
              <w:top w:val="single" w:sz="4" w:space="0" w:color="auto"/>
              <w:left w:val="single" w:sz="4" w:space="0" w:color="auto"/>
              <w:bottom w:val="single" w:sz="4" w:space="0" w:color="auto"/>
              <w:right w:val="single" w:sz="4" w:space="0" w:color="auto"/>
            </w:tcBorders>
            <w:hideMark/>
          </w:tcPr>
          <w:p w14:paraId="3D1DA37F" w14:textId="77777777" w:rsidR="00E92CBF" w:rsidRPr="00F11966" w:rsidRDefault="00E92CBF" w:rsidP="00AA7DB8">
            <w:pPr>
              <w:pStyle w:val="TAC"/>
            </w:pPr>
            <w:r w:rsidRPr="00F11966">
              <w:t>0..1</w:t>
            </w:r>
          </w:p>
        </w:tc>
        <w:tc>
          <w:tcPr>
            <w:tcW w:w="3614" w:type="dxa"/>
            <w:tcBorders>
              <w:top w:val="single" w:sz="4" w:space="0" w:color="auto"/>
              <w:left w:val="single" w:sz="4" w:space="0" w:color="auto"/>
              <w:bottom w:val="single" w:sz="4" w:space="0" w:color="auto"/>
              <w:right w:val="single" w:sz="4" w:space="0" w:color="auto"/>
            </w:tcBorders>
            <w:hideMark/>
          </w:tcPr>
          <w:p w14:paraId="35161275" w14:textId="77777777" w:rsidR="00E92CBF" w:rsidRPr="00F11966" w:rsidRDefault="00E92CBF" w:rsidP="00AA7DB8">
            <w:pPr>
              <w:pStyle w:val="TAL"/>
              <w:rPr>
                <w:rFonts w:cs="Arial"/>
                <w:szCs w:val="18"/>
              </w:rPr>
            </w:pPr>
            <w:r w:rsidRPr="00F11966">
              <w:rPr>
                <w:rFonts w:cs="Arial"/>
                <w:szCs w:val="18"/>
              </w:rPr>
              <w:t>Identifies the routing profile Id.</w:t>
            </w:r>
          </w:p>
        </w:tc>
      </w:tr>
      <w:tr w:rsidR="00E92CBF" w:rsidRPr="00F11966" w14:paraId="523DC6D7" w14:textId="77777777" w:rsidTr="00AA7DB8">
        <w:trPr>
          <w:jc w:val="center"/>
        </w:trPr>
        <w:tc>
          <w:tcPr>
            <w:tcW w:w="8680" w:type="dxa"/>
            <w:gridSpan w:val="5"/>
            <w:tcBorders>
              <w:top w:val="single" w:sz="4" w:space="0" w:color="auto"/>
              <w:left w:val="single" w:sz="4" w:space="0" w:color="auto"/>
              <w:bottom w:val="single" w:sz="4" w:space="0" w:color="auto"/>
              <w:right w:val="single" w:sz="4" w:space="0" w:color="auto"/>
            </w:tcBorders>
          </w:tcPr>
          <w:p w14:paraId="5F36BEAC" w14:textId="77777777" w:rsidR="00E92CBF" w:rsidRPr="00F11966" w:rsidRDefault="00E92CBF" w:rsidP="00AA7DB8">
            <w:pPr>
              <w:pStyle w:val="TAN"/>
            </w:pPr>
            <w:r w:rsidRPr="00F11966">
              <w:t>NOTE:</w:t>
            </w:r>
            <w:r w:rsidRPr="00F11966">
              <w:tab/>
              <w:t>Either the "routeInfo" attribute or the "routeProfId" attribute shall be included in the "RouteToLocation" data type.</w:t>
            </w:r>
          </w:p>
        </w:tc>
      </w:tr>
    </w:tbl>
    <w:p w14:paraId="270217B3" w14:textId="77777777" w:rsidR="00E92CBF" w:rsidRPr="00F11966" w:rsidRDefault="00E92CBF" w:rsidP="00E92CBF"/>
    <w:p w14:paraId="1653EF98" w14:textId="77777777" w:rsidR="00E92CBF" w:rsidRPr="00F11966" w:rsidRDefault="00E92CBF" w:rsidP="00D362EB">
      <w:pPr>
        <w:pStyle w:val="Heading4"/>
      </w:pPr>
      <w:bookmarkStart w:id="1218" w:name="_Toc24925853"/>
      <w:bookmarkStart w:id="1219" w:name="_Toc24926031"/>
      <w:bookmarkStart w:id="1220" w:name="_Toc24926207"/>
      <w:bookmarkStart w:id="1221" w:name="_Toc33964067"/>
      <w:bookmarkStart w:id="1222" w:name="_Toc33980821"/>
      <w:bookmarkStart w:id="1223" w:name="_Toc36462622"/>
      <w:bookmarkStart w:id="1224" w:name="_Toc36462818"/>
      <w:bookmarkStart w:id="1225" w:name="_Toc43026062"/>
      <w:bookmarkStart w:id="1226" w:name="_Toc49763596"/>
      <w:bookmarkStart w:id="1227" w:name="_Toc56754292"/>
      <w:bookmarkStart w:id="1228" w:name="_Toc88743063"/>
      <w:bookmarkStart w:id="1229" w:name="_Toc90649875"/>
      <w:r w:rsidRPr="00F11966">
        <w:t>5.4.4.16</w:t>
      </w:r>
      <w:r w:rsidRPr="00F11966">
        <w:tab/>
        <w:t>Type RouteInformation</w:t>
      </w:r>
      <w:bookmarkEnd w:id="1218"/>
      <w:bookmarkEnd w:id="1219"/>
      <w:bookmarkEnd w:id="1220"/>
      <w:bookmarkEnd w:id="1221"/>
      <w:bookmarkEnd w:id="1222"/>
      <w:bookmarkEnd w:id="1223"/>
      <w:bookmarkEnd w:id="1224"/>
      <w:bookmarkEnd w:id="1225"/>
      <w:bookmarkEnd w:id="1226"/>
      <w:bookmarkEnd w:id="1227"/>
      <w:bookmarkEnd w:id="1228"/>
      <w:bookmarkEnd w:id="1229"/>
    </w:p>
    <w:p w14:paraId="2D1B4B39" w14:textId="77777777" w:rsidR="00E92CBF" w:rsidRPr="00F11966" w:rsidRDefault="00E92CBF" w:rsidP="00E92CBF">
      <w:pPr>
        <w:pStyle w:val="TH"/>
      </w:pPr>
      <w:r w:rsidRPr="00F11966">
        <w:t>Table 5.4.4.16-1: Definition of type RouteInformation</w:t>
      </w:r>
    </w:p>
    <w:tbl>
      <w:tblPr>
        <w:tblW w:w="86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761"/>
        <w:gridCol w:w="1701"/>
        <w:gridCol w:w="426"/>
        <w:gridCol w:w="1134"/>
        <w:gridCol w:w="3602"/>
      </w:tblGrid>
      <w:tr w:rsidR="00E92CBF" w:rsidRPr="00F11966" w14:paraId="1A6B84FF" w14:textId="77777777" w:rsidTr="00AA7DB8">
        <w:trPr>
          <w:jc w:val="center"/>
        </w:trPr>
        <w:tc>
          <w:tcPr>
            <w:tcW w:w="1761" w:type="dxa"/>
            <w:tcBorders>
              <w:top w:val="single" w:sz="4" w:space="0" w:color="auto"/>
              <w:left w:val="single" w:sz="4" w:space="0" w:color="auto"/>
              <w:bottom w:val="single" w:sz="4" w:space="0" w:color="auto"/>
              <w:right w:val="single" w:sz="4" w:space="0" w:color="auto"/>
            </w:tcBorders>
            <w:shd w:val="clear" w:color="auto" w:fill="C0C0C0"/>
            <w:hideMark/>
          </w:tcPr>
          <w:p w14:paraId="0B219B9B" w14:textId="77777777" w:rsidR="00E92CBF" w:rsidRPr="00F11966" w:rsidRDefault="00E92CBF" w:rsidP="00AA7DB8">
            <w:pPr>
              <w:pStyle w:val="TAH"/>
            </w:pPr>
            <w:r w:rsidRPr="00F11966">
              <w:t>Attribute name</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235B513E" w14:textId="77777777" w:rsidR="00E92CBF" w:rsidRPr="00F11966" w:rsidRDefault="00E92CBF" w:rsidP="00AA7DB8">
            <w:pPr>
              <w:pStyle w:val="TAH"/>
            </w:pPr>
            <w:r w:rsidRPr="00F11966">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hideMark/>
          </w:tcPr>
          <w:p w14:paraId="01487964"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546597D7" w14:textId="77777777" w:rsidR="00E92CBF" w:rsidRPr="00F11966" w:rsidRDefault="00E92CBF" w:rsidP="00AA7DB8">
            <w:pPr>
              <w:pStyle w:val="TAH"/>
            </w:pPr>
            <w:r w:rsidRPr="00F11966">
              <w:t>Cardinality</w:t>
            </w:r>
          </w:p>
        </w:tc>
        <w:tc>
          <w:tcPr>
            <w:tcW w:w="3602" w:type="dxa"/>
            <w:tcBorders>
              <w:top w:val="single" w:sz="4" w:space="0" w:color="auto"/>
              <w:left w:val="single" w:sz="4" w:space="0" w:color="auto"/>
              <w:bottom w:val="single" w:sz="4" w:space="0" w:color="auto"/>
              <w:right w:val="single" w:sz="4" w:space="0" w:color="auto"/>
            </w:tcBorders>
            <w:shd w:val="clear" w:color="auto" w:fill="C0C0C0"/>
            <w:hideMark/>
          </w:tcPr>
          <w:p w14:paraId="587EFAE2"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1B42DD98" w14:textId="77777777" w:rsidTr="00AA7DB8">
        <w:trPr>
          <w:jc w:val="center"/>
        </w:trPr>
        <w:tc>
          <w:tcPr>
            <w:tcW w:w="1761" w:type="dxa"/>
            <w:tcBorders>
              <w:top w:val="single" w:sz="4" w:space="0" w:color="auto"/>
              <w:left w:val="single" w:sz="4" w:space="0" w:color="auto"/>
              <w:bottom w:val="single" w:sz="4" w:space="0" w:color="auto"/>
              <w:right w:val="single" w:sz="4" w:space="0" w:color="auto"/>
            </w:tcBorders>
            <w:hideMark/>
          </w:tcPr>
          <w:p w14:paraId="29D9FCC3" w14:textId="77777777" w:rsidR="00E92CBF" w:rsidRPr="00F11966" w:rsidRDefault="00E92CBF" w:rsidP="00AA7DB8">
            <w:pPr>
              <w:pStyle w:val="TAL"/>
            </w:pPr>
            <w:r w:rsidRPr="00F11966">
              <w:t>ipv4Addr</w:t>
            </w:r>
          </w:p>
        </w:tc>
        <w:tc>
          <w:tcPr>
            <w:tcW w:w="1701" w:type="dxa"/>
            <w:tcBorders>
              <w:top w:val="single" w:sz="4" w:space="0" w:color="auto"/>
              <w:left w:val="single" w:sz="4" w:space="0" w:color="auto"/>
              <w:bottom w:val="single" w:sz="4" w:space="0" w:color="auto"/>
              <w:right w:val="single" w:sz="4" w:space="0" w:color="auto"/>
            </w:tcBorders>
            <w:hideMark/>
          </w:tcPr>
          <w:p w14:paraId="2AC27B50" w14:textId="77777777" w:rsidR="00E92CBF" w:rsidRPr="00F11966" w:rsidRDefault="00E92CBF" w:rsidP="00AA7DB8">
            <w:pPr>
              <w:pStyle w:val="TAL"/>
            </w:pPr>
            <w:r w:rsidRPr="00F11966">
              <w:t>Ipv4Addr</w:t>
            </w:r>
          </w:p>
        </w:tc>
        <w:tc>
          <w:tcPr>
            <w:tcW w:w="426" w:type="dxa"/>
            <w:tcBorders>
              <w:top w:val="single" w:sz="4" w:space="0" w:color="auto"/>
              <w:left w:val="single" w:sz="4" w:space="0" w:color="auto"/>
              <w:bottom w:val="single" w:sz="4" w:space="0" w:color="auto"/>
              <w:right w:val="single" w:sz="4" w:space="0" w:color="auto"/>
            </w:tcBorders>
            <w:hideMark/>
          </w:tcPr>
          <w:p w14:paraId="020187EE"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hideMark/>
          </w:tcPr>
          <w:p w14:paraId="0FC85D1A" w14:textId="77777777" w:rsidR="00E92CBF" w:rsidRPr="00F11966" w:rsidRDefault="00E92CBF" w:rsidP="00AA7DB8">
            <w:pPr>
              <w:pStyle w:val="TAC"/>
            </w:pPr>
            <w:r w:rsidRPr="00F11966">
              <w:t>0..1</w:t>
            </w:r>
          </w:p>
        </w:tc>
        <w:tc>
          <w:tcPr>
            <w:tcW w:w="3602" w:type="dxa"/>
            <w:tcBorders>
              <w:top w:val="single" w:sz="4" w:space="0" w:color="auto"/>
              <w:left w:val="single" w:sz="4" w:space="0" w:color="auto"/>
              <w:bottom w:val="single" w:sz="4" w:space="0" w:color="auto"/>
              <w:right w:val="single" w:sz="4" w:space="0" w:color="auto"/>
            </w:tcBorders>
            <w:hideMark/>
          </w:tcPr>
          <w:p w14:paraId="14A8654C" w14:textId="77777777" w:rsidR="00E92CBF" w:rsidRPr="00F11966" w:rsidRDefault="00E92CBF" w:rsidP="00AA7DB8">
            <w:pPr>
              <w:pStyle w:val="TAL"/>
              <w:rPr>
                <w:rFonts w:cs="Arial"/>
                <w:szCs w:val="18"/>
              </w:rPr>
            </w:pPr>
            <w:r w:rsidRPr="00F11966">
              <w:rPr>
                <w:rFonts w:cs="Arial"/>
                <w:szCs w:val="18"/>
              </w:rPr>
              <w:t>Ipv4address of the tunnel end point in the data network.</w:t>
            </w:r>
          </w:p>
        </w:tc>
      </w:tr>
      <w:tr w:rsidR="00E92CBF" w:rsidRPr="00F11966" w14:paraId="0F9BDEBA" w14:textId="77777777" w:rsidTr="00AA7DB8">
        <w:trPr>
          <w:jc w:val="center"/>
        </w:trPr>
        <w:tc>
          <w:tcPr>
            <w:tcW w:w="1761" w:type="dxa"/>
            <w:tcBorders>
              <w:top w:val="single" w:sz="4" w:space="0" w:color="auto"/>
              <w:left w:val="single" w:sz="4" w:space="0" w:color="auto"/>
              <w:bottom w:val="single" w:sz="4" w:space="0" w:color="auto"/>
              <w:right w:val="single" w:sz="4" w:space="0" w:color="auto"/>
            </w:tcBorders>
            <w:hideMark/>
          </w:tcPr>
          <w:p w14:paraId="6F3BC08C" w14:textId="77777777" w:rsidR="00E92CBF" w:rsidRPr="00F11966" w:rsidRDefault="00E92CBF" w:rsidP="00AA7DB8">
            <w:pPr>
              <w:pStyle w:val="TAL"/>
            </w:pPr>
            <w:r w:rsidRPr="00F11966">
              <w:t>ipv6Addr</w:t>
            </w:r>
          </w:p>
        </w:tc>
        <w:tc>
          <w:tcPr>
            <w:tcW w:w="1701" w:type="dxa"/>
            <w:tcBorders>
              <w:top w:val="single" w:sz="4" w:space="0" w:color="auto"/>
              <w:left w:val="single" w:sz="4" w:space="0" w:color="auto"/>
              <w:bottom w:val="single" w:sz="4" w:space="0" w:color="auto"/>
              <w:right w:val="single" w:sz="4" w:space="0" w:color="auto"/>
            </w:tcBorders>
            <w:hideMark/>
          </w:tcPr>
          <w:p w14:paraId="62569AC4" w14:textId="77777777" w:rsidR="00E92CBF" w:rsidRPr="00F11966" w:rsidRDefault="00E92CBF" w:rsidP="00AA7DB8">
            <w:pPr>
              <w:pStyle w:val="TAL"/>
            </w:pPr>
            <w:r w:rsidRPr="00F11966">
              <w:t>Ipv6Addr</w:t>
            </w:r>
          </w:p>
        </w:tc>
        <w:tc>
          <w:tcPr>
            <w:tcW w:w="426" w:type="dxa"/>
            <w:tcBorders>
              <w:top w:val="single" w:sz="4" w:space="0" w:color="auto"/>
              <w:left w:val="single" w:sz="4" w:space="0" w:color="auto"/>
              <w:bottom w:val="single" w:sz="4" w:space="0" w:color="auto"/>
              <w:right w:val="single" w:sz="4" w:space="0" w:color="auto"/>
            </w:tcBorders>
            <w:hideMark/>
          </w:tcPr>
          <w:p w14:paraId="2F7C3E3A"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hideMark/>
          </w:tcPr>
          <w:p w14:paraId="4C6BF58F" w14:textId="77777777" w:rsidR="00E92CBF" w:rsidRPr="00F11966" w:rsidRDefault="00E92CBF" w:rsidP="00AA7DB8">
            <w:pPr>
              <w:pStyle w:val="TAC"/>
            </w:pPr>
            <w:r w:rsidRPr="00F11966">
              <w:t>0..1</w:t>
            </w:r>
          </w:p>
        </w:tc>
        <w:tc>
          <w:tcPr>
            <w:tcW w:w="3602" w:type="dxa"/>
            <w:tcBorders>
              <w:top w:val="single" w:sz="4" w:space="0" w:color="auto"/>
              <w:left w:val="single" w:sz="4" w:space="0" w:color="auto"/>
              <w:bottom w:val="single" w:sz="4" w:space="0" w:color="auto"/>
              <w:right w:val="single" w:sz="4" w:space="0" w:color="auto"/>
            </w:tcBorders>
            <w:hideMark/>
          </w:tcPr>
          <w:p w14:paraId="64B85B85" w14:textId="77777777" w:rsidR="00E92CBF" w:rsidRPr="00F11966" w:rsidRDefault="00E92CBF" w:rsidP="00AA7DB8">
            <w:pPr>
              <w:pStyle w:val="TAL"/>
              <w:rPr>
                <w:rFonts w:cs="Arial"/>
                <w:szCs w:val="18"/>
              </w:rPr>
            </w:pPr>
            <w:r w:rsidRPr="00F11966">
              <w:rPr>
                <w:rFonts w:cs="Arial"/>
                <w:szCs w:val="18"/>
              </w:rPr>
              <w:t>Ipv6 address of the tunnel end point in the data network.</w:t>
            </w:r>
          </w:p>
        </w:tc>
      </w:tr>
      <w:tr w:rsidR="00E92CBF" w:rsidRPr="00F11966" w14:paraId="7619C4A4" w14:textId="77777777" w:rsidTr="00AA7DB8">
        <w:trPr>
          <w:jc w:val="center"/>
        </w:trPr>
        <w:tc>
          <w:tcPr>
            <w:tcW w:w="1761" w:type="dxa"/>
            <w:tcBorders>
              <w:top w:val="single" w:sz="4" w:space="0" w:color="auto"/>
              <w:left w:val="single" w:sz="4" w:space="0" w:color="auto"/>
              <w:bottom w:val="single" w:sz="4" w:space="0" w:color="auto"/>
              <w:right w:val="single" w:sz="4" w:space="0" w:color="auto"/>
            </w:tcBorders>
          </w:tcPr>
          <w:p w14:paraId="69BC3E24" w14:textId="77777777" w:rsidR="00E92CBF" w:rsidRPr="00F11966" w:rsidRDefault="00E92CBF" w:rsidP="00AA7DB8">
            <w:pPr>
              <w:pStyle w:val="TAL"/>
              <w:rPr>
                <w:lang w:val="en-US"/>
              </w:rPr>
            </w:pPr>
            <w:r w:rsidRPr="00F11966">
              <w:t>portNumber</w:t>
            </w:r>
          </w:p>
        </w:tc>
        <w:tc>
          <w:tcPr>
            <w:tcW w:w="1701" w:type="dxa"/>
            <w:tcBorders>
              <w:top w:val="single" w:sz="4" w:space="0" w:color="auto"/>
              <w:left w:val="single" w:sz="4" w:space="0" w:color="auto"/>
              <w:bottom w:val="single" w:sz="4" w:space="0" w:color="auto"/>
              <w:right w:val="single" w:sz="4" w:space="0" w:color="auto"/>
            </w:tcBorders>
          </w:tcPr>
          <w:p w14:paraId="75A8CA3C" w14:textId="77777777" w:rsidR="00E92CBF" w:rsidRPr="00F11966" w:rsidRDefault="00E92CBF" w:rsidP="00AA7DB8">
            <w:pPr>
              <w:pStyle w:val="TAL"/>
            </w:pPr>
            <w:r w:rsidRPr="00F11966">
              <w:t>Uinteger</w:t>
            </w:r>
          </w:p>
        </w:tc>
        <w:tc>
          <w:tcPr>
            <w:tcW w:w="426" w:type="dxa"/>
            <w:tcBorders>
              <w:top w:val="single" w:sz="4" w:space="0" w:color="auto"/>
              <w:left w:val="single" w:sz="4" w:space="0" w:color="auto"/>
              <w:bottom w:val="single" w:sz="4" w:space="0" w:color="auto"/>
              <w:right w:val="single" w:sz="4" w:space="0" w:color="auto"/>
            </w:tcBorders>
          </w:tcPr>
          <w:p w14:paraId="676353DC"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689506B2" w14:textId="77777777" w:rsidR="00E92CBF" w:rsidRPr="00F11966" w:rsidRDefault="00E92CBF" w:rsidP="00AA7DB8">
            <w:pPr>
              <w:pStyle w:val="TAC"/>
            </w:pPr>
            <w:r w:rsidRPr="00F11966">
              <w:t>1</w:t>
            </w:r>
          </w:p>
        </w:tc>
        <w:tc>
          <w:tcPr>
            <w:tcW w:w="3602" w:type="dxa"/>
            <w:tcBorders>
              <w:top w:val="single" w:sz="4" w:space="0" w:color="auto"/>
              <w:left w:val="single" w:sz="4" w:space="0" w:color="auto"/>
              <w:bottom w:val="single" w:sz="4" w:space="0" w:color="auto"/>
              <w:right w:val="single" w:sz="4" w:space="0" w:color="auto"/>
            </w:tcBorders>
          </w:tcPr>
          <w:p w14:paraId="382ECA75" w14:textId="77777777" w:rsidR="00E92CBF" w:rsidRPr="00F11966" w:rsidRDefault="00E92CBF" w:rsidP="00AA7DB8">
            <w:pPr>
              <w:pStyle w:val="TAL"/>
              <w:rPr>
                <w:rFonts w:cs="Arial"/>
                <w:szCs w:val="18"/>
              </w:rPr>
            </w:pPr>
            <w:r w:rsidRPr="00F11966">
              <w:rPr>
                <w:rFonts w:cs="Arial"/>
                <w:szCs w:val="18"/>
              </w:rPr>
              <w:t>UDP port number of the tunnel end point in the data network.</w:t>
            </w:r>
          </w:p>
        </w:tc>
      </w:tr>
      <w:tr w:rsidR="00E92CBF" w:rsidRPr="00F11966" w14:paraId="04C655AF" w14:textId="77777777" w:rsidTr="00AA7DB8">
        <w:trPr>
          <w:jc w:val="center"/>
        </w:trPr>
        <w:tc>
          <w:tcPr>
            <w:tcW w:w="8624" w:type="dxa"/>
            <w:gridSpan w:val="5"/>
            <w:tcBorders>
              <w:top w:val="single" w:sz="4" w:space="0" w:color="auto"/>
              <w:left w:val="single" w:sz="4" w:space="0" w:color="auto"/>
              <w:bottom w:val="single" w:sz="4" w:space="0" w:color="auto"/>
              <w:right w:val="single" w:sz="4" w:space="0" w:color="auto"/>
            </w:tcBorders>
          </w:tcPr>
          <w:p w14:paraId="5599B51F" w14:textId="77777777" w:rsidR="00E92CBF" w:rsidRPr="00F11966" w:rsidRDefault="00E92CBF" w:rsidP="00AA7DB8">
            <w:pPr>
              <w:pStyle w:val="TAN"/>
            </w:pPr>
            <w:r w:rsidRPr="00F11966">
              <w:t>NOTE:</w:t>
            </w:r>
            <w:r w:rsidRPr="00F11966">
              <w:tab/>
              <w:t>At least one of the "ipv4Addr" attribute and the "ipv6Addr" attribute shall be included in the "RouteInformation" data type.</w:t>
            </w:r>
          </w:p>
        </w:tc>
      </w:tr>
    </w:tbl>
    <w:p w14:paraId="47D1D1DF" w14:textId="77777777" w:rsidR="00E92CBF" w:rsidRPr="00F11966" w:rsidRDefault="00E92CBF" w:rsidP="00E92CBF"/>
    <w:p w14:paraId="576D33CC" w14:textId="77777777" w:rsidR="00E92CBF" w:rsidRPr="00F11966" w:rsidRDefault="00E92CBF" w:rsidP="00D362EB">
      <w:pPr>
        <w:pStyle w:val="Heading4"/>
      </w:pPr>
      <w:bookmarkStart w:id="1230" w:name="_Toc24925854"/>
      <w:bookmarkStart w:id="1231" w:name="_Toc24926032"/>
      <w:bookmarkStart w:id="1232" w:name="_Toc24926208"/>
      <w:bookmarkStart w:id="1233" w:name="_Toc33964068"/>
      <w:bookmarkStart w:id="1234" w:name="_Toc33980822"/>
      <w:bookmarkStart w:id="1235" w:name="_Toc36462623"/>
      <w:bookmarkStart w:id="1236" w:name="_Toc36462819"/>
      <w:bookmarkStart w:id="1237" w:name="_Toc43026063"/>
      <w:bookmarkStart w:id="1238" w:name="_Toc49763597"/>
      <w:bookmarkStart w:id="1239" w:name="_Toc56754293"/>
      <w:bookmarkStart w:id="1240" w:name="_Toc88743064"/>
      <w:bookmarkStart w:id="1241" w:name="_Toc90649876"/>
      <w:r w:rsidRPr="00F11966">
        <w:t>5.4.4.17</w:t>
      </w:r>
      <w:r w:rsidRPr="00F11966">
        <w:tab/>
        <w:t>Type: Area</w:t>
      </w:r>
      <w:bookmarkEnd w:id="1230"/>
      <w:bookmarkEnd w:id="1231"/>
      <w:bookmarkEnd w:id="1232"/>
      <w:bookmarkEnd w:id="1233"/>
      <w:bookmarkEnd w:id="1234"/>
      <w:bookmarkEnd w:id="1235"/>
      <w:bookmarkEnd w:id="1236"/>
      <w:bookmarkEnd w:id="1237"/>
      <w:bookmarkEnd w:id="1238"/>
      <w:bookmarkEnd w:id="1239"/>
      <w:bookmarkEnd w:id="1240"/>
      <w:bookmarkEnd w:id="1241"/>
    </w:p>
    <w:p w14:paraId="13690682" w14:textId="77777777" w:rsidR="00E92CBF" w:rsidRPr="00F11966" w:rsidRDefault="00E92CBF" w:rsidP="00E92CBF">
      <w:pPr>
        <w:pStyle w:val="TH"/>
      </w:pPr>
      <w:r w:rsidRPr="00F11966">
        <w:rPr>
          <w:noProof/>
        </w:rPr>
        <w:t>Table </w:t>
      </w:r>
      <w:r w:rsidRPr="00F11966">
        <w:t xml:space="preserve">5.4.4.17-1: </w:t>
      </w:r>
      <w:r w:rsidRPr="00F11966">
        <w:rPr>
          <w:noProof/>
        </w:rPr>
        <w:t>Definition of type Area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E92CBF" w:rsidRPr="00F11966" w14:paraId="1D25842F"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14:paraId="3F2B6432"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EAFAA20"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41E9745"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49DFF78"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C5E6A6D"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2EE6FEE4"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434CB579" w14:textId="77777777" w:rsidR="00E92CBF" w:rsidRPr="00F11966" w:rsidRDefault="00E92CBF" w:rsidP="00AA7DB8">
            <w:pPr>
              <w:pStyle w:val="TAL"/>
            </w:pPr>
            <w:r w:rsidRPr="00F11966">
              <w:t>tacs</w:t>
            </w:r>
          </w:p>
        </w:tc>
        <w:tc>
          <w:tcPr>
            <w:tcW w:w="1559" w:type="dxa"/>
            <w:tcBorders>
              <w:top w:val="single" w:sz="4" w:space="0" w:color="auto"/>
              <w:left w:val="single" w:sz="4" w:space="0" w:color="auto"/>
              <w:bottom w:val="single" w:sz="4" w:space="0" w:color="auto"/>
              <w:right w:val="single" w:sz="4" w:space="0" w:color="auto"/>
            </w:tcBorders>
          </w:tcPr>
          <w:p w14:paraId="70DAB7D9" w14:textId="77777777" w:rsidR="00E92CBF" w:rsidRPr="00F11966" w:rsidRDefault="00E92CBF" w:rsidP="00AA7DB8">
            <w:pPr>
              <w:pStyle w:val="TAL"/>
            </w:pPr>
            <w:r w:rsidRPr="00F11966">
              <w:t>array(Tac)</w:t>
            </w:r>
          </w:p>
        </w:tc>
        <w:tc>
          <w:tcPr>
            <w:tcW w:w="425" w:type="dxa"/>
            <w:tcBorders>
              <w:top w:val="single" w:sz="4" w:space="0" w:color="auto"/>
              <w:left w:val="single" w:sz="4" w:space="0" w:color="auto"/>
              <w:bottom w:val="single" w:sz="4" w:space="0" w:color="auto"/>
              <w:right w:val="single" w:sz="4" w:space="0" w:color="auto"/>
            </w:tcBorders>
          </w:tcPr>
          <w:p w14:paraId="11CBF852"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59021843" w14:textId="77777777" w:rsidR="00E92CBF" w:rsidRPr="00F11966" w:rsidRDefault="00E92CBF" w:rsidP="00AA7DB8">
            <w:pPr>
              <w:pStyle w:val="TAL"/>
            </w:pPr>
            <w:r w:rsidRPr="00F11966">
              <w:t>1..N</w:t>
            </w:r>
          </w:p>
        </w:tc>
        <w:tc>
          <w:tcPr>
            <w:tcW w:w="4359" w:type="dxa"/>
            <w:tcBorders>
              <w:top w:val="single" w:sz="4" w:space="0" w:color="auto"/>
              <w:left w:val="single" w:sz="4" w:space="0" w:color="auto"/>
              <w:bottom w:val="single" w:sz="4" w:space="0" w:color="auto"/>
              <w:right w:val="single" w:sz="4" w:space="0" w:color="auto"/>
            </w:tcBorders>
          </w:tcPr>
          <w:p w14:paraId="40699E34" w14:textId="77777777" w:rsidR="00E92CBF" w:rsidRPr="00F11966" w:rsidRDefault="00E92CBF" w:rsidP="00AA7DB8">
            <w:pPr>
              <w:pStyle w:val="TAL"/>
              <w:rPr>
                <w:rFonts w:cs="Arial"/>
                <w:szCs w:val="18"/>
              </w:rPr>
            </w:pPr>
            <w:r w:rsidRPr="00F11966">
              <w:rPr>
                <w:rFonts w:cs="Arial"/>
                <w:szCs w:val="18"/>
              </w:rPr>
              <w:t>List of TACs; shall be present if and only if areaCode is absent.</w:t>
            </w:r>
          </w:p>
        </w:tc>
      </w:tr>
      <w:tr w:rsidR="00E92CBF" w:rsidRPr="00F11966" w14:paraId="1CBFBC4F"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6ECD4E09" w14:textId="77777777" w:rsidR="00E92CBF" w:rsidRPr="00F11966" w:rsidRDefault="00E92CBF" w:rsidP="00AA7DB8">
            <w:pPr>
              <w:pStyle w:val="TAL"/>
            </w:pPr>
            <w:r w:rsidRPr="00F11966">
              <w:t>areaCode</w:t>
            </w:r>
          </w:p>
        </w:tc>
        <w:tc>
          <w:tcPr>
            <w:tcW w:w="1559" w:type="dxa"/>
            <w:tcBorders>
              <w:top w:val="single" w:sz="4" w:space="0" w:color="auto"/>
              <w:left w:val="single" w:sz="4" w:space="0" w:color="auto"/>
              <w:bottom w:val="single" w:sz="4" w:space="0" w:color="auto"/>
              <w:right w:val="single" w:sz="4" w:space="0" w:color="auto"/>
            </w:tcBorders>
          </w:tcPr>
          <w:p w14:paraId="5537ADF9" w14:textId="77777777" w:rsidR="00E92CBF" w:rsidRPr="00F11966" w:rsidRDefault="00E92CBF" w:rsidP="00AA7DB8">
            <w:pPr>
              <w:pStyle w:val="TAL"/>
            </w:pPr>
            <w:r w:rsidRPr="00F11966">
              <w:t>AreaCode</w:t>
            </w:r>
          </w:p>
        </w:tc>
        <w:tc>
          <w:tcPr>
            <w:tcW w:w="425" w:type="dxa"/>
            <w:tcBorders>
              <w:top w:val="single" w:sz="4" w:space="0" w:color="auto"/>
              <w:left w:val="single" w:sz="4" w:space="0" w:color="auto"/>
              <w:bottom w:val="single" w:sz="4" w:space="0" w:color="auto"/>
              <w:right w:val="single" w:sz="4" w:space="0" w:color="auto"/>
            </w:tcBorders>
          </w:tcPr>
          <w:p w14:paraId="541A094A"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05E341F0"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7A6556CC" w14:textId="77777777" w:rsidR="00E92CBF" w:rsidRPr="00F11966" w:rsidRDefault="00E92CBF" w:rsidP="00AA7DB8">
            <w:pPr>
              <w:pStyle w:val="TAL"/>
              <w:rPr>
                <w:rFonts w:cs="Arial"/>
                <w:szCs w:val="18"/>
              </w:rPr>
            </w:pPr>
            <w:r w:rsidRPr="00F11966">
              <w:rPr>
                <w:rFonts w:cs="Arial"/>
                <w:szCs w:val="18"/>
              </w:rPr>
              <w:t>Area Code; shall be present if and only if tacs is absent.</w:t>
            </w:r>
          </w:p>
        </w:tc>
      </w:tr>
    </w:tbl>
    <w:p w14:paraId="02A7E145" w14:textId="77777777" w:rsidR="00E92CBF" w:rsidRPr="00F11966" w:rsidRDefault="00E92CBF" w:rsidP="00E92CBF"/>
    <w:p w14:paraId="7D79BAE0" w14:textId="77777777" w:rsidR="00E92CBF" w:rsidRPr="00F11966" w:rsidRDefault="00E92CBF" w:rsidP="00D362EB">
      <w:pPr>
        <w:pStyle w:val="Heading4"/>
      </w:pPr>
      <w:bookmarkStart w:id="1242" w:name="_Toc24925855"/>
      <w:bookmarkStart w:id="1243" w:name="_Toc24926033"/>
      <w:bookmarkStart w:id="1244" w:name="_Toc24926209"/>
      <w:bookmarkStart w:id="1245" w:name="_Toc33964069"/>
      <w:bookmarkStart w:id="1246" w:name="_Toc33980823"/>
      <w:bookmarkStart w:id="1247" w:name="_Toc36462624"/>
      <w:bookmarkStart w:id="1248" w:name="_Toc36462820"/>
      <w:bookmarkStart w:id="1249" w:name="_Toc43026064"/>
      <w:bookmarkStart w:id="1250" w:name="_Toc49763598"/>
      <w:bookmarkStart w:id="1251" w:name="_Toc56754294"/>
      <w:bookmarkStart w:id="1252" w:name="_Toc88743065"/>
      <w:bookmarkStart w:id="1253" w:name="_Toc90649877"/>
      <w:r w:rsidRPr="00F11966">
        <w:lastRenderedPageBreak/>
        <w:t>5.4.4.18</w:t>
      </w:r>
      <w:r w:rsidRPr="00F11966">
        <w:tab/>
        <w:t>Type: ServiceAreaRestriction</w:t>
      </w:r>
      <w:bookmarkEnd w:id="1242"/>
      <w:bookmarkEnd w:id="1243"/>
      <w:bookmarkEnd w:id="1244"/>
      <w:bookmarkEnd w:id="1245"/>
      <w:bookmarkEnd w:id="1246"/>
      <w:bookmarkEnd w:id="1247"/>
      <w:bookmarkEnd w:id="1248"/>
      <w:bookmarkEnd w:id="1249"/>
      <w:bookmarkEnd w:id="1250"/>
      <w:bookmarkEnd w:id="1251"/>
      <w:bookmarkEnd w:id="1252"/>
      <w:bookmarkEnd w:id="1253"/>
    </w:p>
    <w:p w14:paraId="42032707" w14:textId="77777777" w:rsidR="00E92CBF" w:rsidRPr="00F11966" w:rsidRDefault="00E92CBF" w:rsidP="00E92CBF">
      <w:pPr>
        <w:pStyle w:val="TH"/>
      </w:pPr>
      <w:r w:rsidRPr="00F11966">
        <w:rPr>
          <w:noProof/>
        </w:rPr>
        <w:t>Table </w:t>
      </w:r>
      <w:r w:rsidRPr="00F11966">
        <w:t xml:space="preserve">5.4.4.18-1: </w:t>
      </w:r>
      <w:r w:rsidRPr="00F11966">
        <w:rPr>
          <w:noProof/>
        </w:rPr>
        <w:t>Definition of type ServiceAreaRestriction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E92CBF" w:rsidRPr="00F11966" w14:paraId="074A8516"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14:paraId="0DFD077F"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F153F58"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D2BF341"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A1FC7C1"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03EE101"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55C0E42D"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50E0466E" w14:textId="77777777" w:rsidR="00E92CBF" w:rsidRPr="00F11966" w:rsidRDefault="00E92CBF" w:rsidP="00AA7DB8">
            <w:pPr>
              <w:pStyle w:val="TAL"/>
            </w:pPr>
            <w:r w:rsidRPr="00F11966">
              <w:t>restrictionType</w:t>
            </w:r>
          </w:p>
        </w:tc>
        <w:tc>
          <w:tcPr>
            <w:tcW w:w="1559" w:type="dxa"/>
            <w:tcBorders>
              <w:top w:val="single" w:sz="4" w:space="0" w:color="auto"/>
              <w:left w:val="single" w:sz="4" w:space="0" w:color="auto"/>
              <w:bottom w:val="single" w:sz="4" w:space="0" w:color="auto"/>
              <w:right w:val="single" w:sz="4" w:space="0" w:color="auto"/>
            </w:tcBorders>
          </w:tcPr>
          <w:p w14:paraId="46FABCF9" w14:textId="77777777" w:rsidR="00E92CBF" w:rsidRPr="00F11966" w:rsidRDefault="00E92CBF" w:rsidP="00AA7DB8">
            <w:pPr>
              <w:pStyle w:val="TAL"/>
            </w:pPr>
            <w:r w:rsidRPr="00F11966">
              <w:t>RestrictionType</w:t>
            </w:r>
          </w:p>
        </w:tc>
        <w:tc>
          <w:tcPr>
            <w:tcW w:w="425" w:type="dxa"/>
            <w:tcBorders>
              <w:top w:val="single" w:sz="4" w:space="0" w:color="auto"/>
              <w:left w:val="single" w:sz="4" w:space="0" w:color="auto"/>
              <w:bottom w:val="single" w:sz="4" w:space="0" w:color="auto"/>
              <w:right w:val="single" w:sz="4" w:space="0" w:color="auto"/>
            </w:tcBorders>
          </w:tcPr>
          <w:p w14:paraId="1C3070E7"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09681C99"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7A1DC26A" w14:textId="77777777" w:rsidR="00E92CBF" w:rsidRPr="00F11966" w:rsidRDefault="00E92CBF" w:rsidP="00AA7DB8">
            <w:pPr>
              <w:pStyle w:val="TAL"/>
              <w:rPr>
                <w:rFonts w:cs="Arial"/>
                <w:szCs w:val="18"/>
              </w:rPr>
            </w:pPr>
            <w:r w:rsidRPr="00F11966">
              <w:rPr>
                <w:rFonts w:cs="Arial"/>
                <w:szCs w:val="18"/>
              </w:rPr>
              <w:t>string</w:t>
            </w:r>
            <w:r w:rsidRPr="00F11966">
              <w:rPr>
                <w:rFonts w:cs="Arial"/>
                <w:szCs w:val="18"/>
              </w:rPr>
              <w:br/>
              <w:t>"ALLOWED_AREAS" or</w:t>
            </w:r>
            <w:r w:rsidRPr="00F11966">
              <w:rPr>
                <w:rFonts w:cs="Arial"/>
                <w:szCs w:val="18"/>
              </w:rPr>
              <w:br/>
              <w:t>"NOT_ALLOWED_AREAS"</w:t>
            </w:r>
          </w:p>
          <w:p w14:paraId="62B85C7C" w14:textId="77777777" w:rsidR="00E92CBF" w:rsidRPr="00F11966" w:rsidRDefault="00E92CBF" w:rsidP="00AA7DB8">
            <w:pPr>
              <w:pStyle w:val="TAL"/>
              <w:rPr>
                <w:rFonts w:cs="Arial"/>
                <w:szCs w:val="18"/>
              </w:rPr>
            </w:pPr>
            <w:r w:rsidRPr="00F11966">
              <w:rPr>
                <w:rFonts w:cs="Arial"/>
                <w:szCs w:val="18"/>
              </w:rPr>
              <w:t>shall be present if and only if the areas attribute is present</w:t>
            </w:r>
          </w:p>
        </w:tc>
      </w:tr>
      <w:tr w:rsidR="00E92CBF" w:rsidRPr="00F11966" w14:paraId="5129A7DA"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63FE7819" w14:textId="77777777" w:rsidR="00E92CBF" w:rsidRPr="00F11966" w:rsidRDefault="00E92CBF" w:rsidP="00AA7DB8">
            <w:pPr>
              <w:pStyle w:val="TAL"/>
            </w:pPr>
            <w:r w:rsidRPr="00F11966">
              <w:t>areas</w:t>
            </w:r>
          </w:p>
        </w:tc>
        <w:tc>
          <w:tcPr>
            <w:tcW w:w="1559" w:type="dxa"/>
            <w:tcBorders>
              <w:top w:val="single" w:sz="4" w:space="0" w:color="auto"/>
              <w:left w:val="single" w:sz="4" w:space="0" w:color="auto"/>
              <w:bottom w:val="single" w:sz="4" w:space="0" w:color="auto"/>
              <w:right w:val="single" w:sz="4" w:space="0" w:color="auto"/>
            </w:tcBorders>
          </w:tcPr>
          <w:p w14:paraId="34524A8C" w14:textId="77777777" w:rsidR="00E92CBF" w:rsidRPr="00F11966" w:rsidRDefault="00E92CBF" w:rsidP="00AA7DB8">
            <w:pPr>
              <w:pStyle w:val="TAL"/>
            </w:pPr>
            <w:r w:rsidRPr="00F11966">
              <w:t>array(Area)</w:t>
            </w:r>
          </w:p>
        </w:tc>
        <w:tc>
          <w:tcPr>
            <w:tcW w:w="425" w:type="dxa"/>
            <w:tcBorders>
              <w:top w:val="single" w:sz="4" w:space="0" w:color="auto"/>
              <w:left w:val="single" w:sz="4" w:space="0" w:color="auto"/>
              <w:bottom w:val="single" w:sz="4" w:space="0" w:color="auto"/>
              <w:right w:val="single" w:sz="4" w:space="0" w:color="auto"/>
            </w:tcBorders>
          </w:tcPr>
          <w:p w14:paraId="5402B32D"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06A0A8C8" w14:textId="77777777" w:rsidR="00E92CBF" w:rsidRPr="00F11966" w:rsidRDefault="00E92CBF" w:rsidP="00AA7DB8">
            <w:pPr>
              <w:pStyle w:val="TAL"/>
            </w:pPr>
            <w:r w:rsidRPr="00F11966">
              <w:t>0..N</w:t>
            </w:r>
          </w:p>
          <w:p w14:paraId="5C77B58E" w14:textId="77777777" w:rsidR="00E92CBF" w:rsidRPr="00F11966" w:rsidRDefault="00E92CBF" w:rsidP="00AA7DB8">
            <w:pPr>
              <w:pStyle w:val="TAL"/>
            </w:pPr>
            <w:r w:rsidRPr="00F11966">
              <w:rPr>
                <w:rFonts w:hint="eastAsia"/>
                <w:lang w:eastAsia="zh-CN"/>
              </w:rPr>
              <w:t>(NOTE)</w:t>
            </w:r>
          </w:p>
        </w:tc>
        <w:tc>
          <w:tcPr>
            <w:tcW w:w="4359" w:type="dxa"/>
            <w:tcBorders>
              <w:top w:val="single" w:sz="4" w:space="0" w:color="auto"/>
              <w:left w:val="single" w:sz="4" w:space="0" w:color="auto"/>
              <w:bottom w:val="single" w:sz="4" w:space="0" w:color="auto"/>
              <w:right w:val="single" w:sz="4" w:space="0" w:color="auto"/>
            </w:tcBorders>
          </w:tcPr>
          <w:p w14:paraId="777CEB90" w14:textId="77777777" w:rsidR="00E92CBF" w:rsidRPr="00F11966" w:rsidRDefault="00E92CBF" w:rsidP="00AA7DB8">
            <w:pPr>
              <w:pStyle w:val="TAL"/>
              <w:rPr>
                <w:rFonts w:cs="Arial"/>
                <w:szCs w:val="18"/>
              </w:rPr>
            </w:pPr>
            <w:r w:rsidRPr="00F11966">
              <w:rPr>
                <w:rFonts w:cs="Arial"/>
                <w:szCs w:val="18"/>
              </w:rPr>
              <w:t xml:space="preserve">A list of Areas. </w:t>
            </w:r>
            <w:r w:rsidRPr="00F11966">
              <w:rPr>
                <w:rFonts w:cs="Arial"/>
                <w:szCs w:val="18"/>
              </w:rPr>
              <w:br/>
              <w:t>These areas are:</w:t>
            </w:r>
          </w:p>
          <w:p w14:paraId="0E65F17F" w14:textId="77777777" w:rsidR="00E92CBF" w:rsidRPr="00F11966" w:rsidRDefault="00E92CBF" w:rsidP="00AA7DB8">
            <w:pPr>
              <w:pStyle w:val="TAL"/>
              <w:ind w:left="592" w:hanging="232"/>
              <w:rPr>
                <w:rFonts w:cs="Arial"/>
                <w:szCs w:val="18"/>
              </w:rPr>
            </w:pPr>
            <w:bookmarkStart w:id="1254" w:name="_PERM_MCCTEMPBM_CRPT84370047___2"/>
            <w:r w:rsidRPr="00F11966">
              <w:rPr>
                <w:rFonts w:cs="Arial"/>
                <w:szCs w:val="18"/>
                <w:lang w:val="en-US" w:eastAsia="zh-CN"/>
              </w:rPr>
              <w:t>-</w:t>
            </w:r>
            <w:r w:rsidRPr="00F11966">
              <w:tab/>
            </w:r>
            <w:r w:rsidRPr="00F11966">
              <w:rPr>
                <w:rFonts w:cs="Arial"/>
                <w:szCs w:val="18"/>
              </w:rPr>
              <w:t>allowed areas if RestrictionType is "ALLOWED_AREAS"</w:t>
            </w:r>
          </w:p>
          <w:p w14:paraId="0AB80878" w14:textId="498829BD" w:rsidR="00E92CBF" w:rsidRPr="00F11966" w:rsidRDefault="00E92CBF" w:rsidP="002366BD">
            <w:pPr>
              <w:pStyle w:val="TAL"/>
              <w:ind w:left="592" w:hanging="232"/>
              <w:rPr>
                <w:rFonts w:cs="Arial"/>
                <w:szCs w:val="18"/>
              </w:rPr>
            </w:pPr>
            <w:r w:rsidRPr="00F11966">
              <w:rPr>
                <w:rFonts w:cs="Arial"/>
                <w:szCs w:val="18"/>
                <w:lang w:val="en-US" w:eastAsia="zh-CN"/>
              </w:rPr>
              <w:t>-</w:t>
            </w:r>
            <w:r w:rsidRPr="00F11966">
              <w:tab/>
            </w:r>
            <w:r w:rsidRPr="00F11966">
              <w:rPr>
                <w:rFonts w:cs="Arial"/>
                <w:szCs w:val="18"/>
              </w:rPr>
              <w:t>not allowed areas if RestrictionType is "NOT_ALLOWED_AREAS"</w:t>
            </w:r>
            <w:bookmarkStart w:id="1255" w:name="_MCCTEMPBM_CRPT84370048___2"/>
            <w:bookmarkEnd w:id="1254"/>
            <w:bookmarkEnd w:id="1255"/>
          </w:p>
        </w:tc>
      </w:tr>
      <w:tr w:rsidR="00E92CBF" w:rsidRPr="00F11966" w14:paraId="70AF6EA8"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4619423E" w14:textId="77777777" w:rsidR="00E92CBF" w:rsidRPr="00F11966" w:rsidRDefault="00E92CBF" w:rsidP="00AA7DB8">
            <w:pPr>
              <w:pStyle w:val="TAL"/>
            </w:pPr>
            <w:r w:rsidRPr="00F11966">
              <w:t>maxNumOfTAs</w:t>
            </w:r>
          </w:p>
        </w:tc>
        <w:tc>
          <w:tcPr>
            <w:tcW w:w="1559" w:type="dxa"/>
            <w:tcBorders>
              <w:top w:val="single" w:sz="4" w:space="0" w:color="auto"/>
              <w:left w:val="single" w:sz="4" w:space="0" w:color="auto"/>
              <w:bottom w:val="single" w:sz="4" w:space="0" w:color="auto"/>
              <w:right w:val="single" w:sz="4" w:space="0" w:color="auto"/>
            </w:tcBorders>
          </w:tcPr>
          <w:p w14:paraId="520F1B84" w14:textId="77777777" w:rsidR="00E92CBF" w:rsidRPr="00F11966" w:rsidRDefault="00E92CBF" w:rsidP="00AA7DB8">
            <w:pPr>
              <w:pStyle w:val="TAL"/>
            </w:pPr>
            <w:r w:rsidRPr="00F11966">
              <w:t>Uinteger</w:t>
            </w:r>
          </w:p>
        </w:tc>
        <w:tc>
          <w:tcPr>
            <w:tcW w:w="425" w:type="dxa"/>
            <w:tcBorders>
              <w:top w:val="single" w:sz="4" w:space="0" w:color="auto"/>
              <w:left w:val="single" w:sz="4" w:space="0" w:color="auto"/>
              <w:bottom w:val="single" w:sz="4" w:space="0" w:color="auto"/>
              <w:right w:val="single" w:sz="4" w:space="0" w:color="auto"/>
            </w:tcBorders>
          </w:tcPr>
          <w:p w14:paraId="289F6C60"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070D550D"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258493B7" w14:textId="77777777" w:rsidR="00E92CBF" w:rsidRPr="00F11966" w:rsidRDefault="00E92CBF" w:rsidP="00AA7DB8">
            <w:pPr>
              <w:pStyle w:val="TAL"/>
              <w:rPr>
                <w:rFonts w:cs="Arial"/>
                <w:szCs w:val="18"/>
              </w:rPr>
            </w:pPr>
            <w:r w:rsidRPr="00F11966">
              <w:rPr>
                <w:rFonts w:cs="Arial"/>
                <w:szCs w:val="18"/>
              </w:rPr>
              <w:t>Maximum number of allowed tracking areas for use when restrictionType indicates "ALLOWED_AREAS".</w:t>
            </w:r>
          </w:p>
          <w:p w14:paraId="6A238B99" w14:textId="77777777" w:rsidR="00E92CBF" w:rsidRPr="00F11966" w:rsidRDefault="00E92CBF" w:rsidP="00AA7DB8">
            <w:pPr>
              <w:pStyle w:val="TAL"/>
              <w:rPr>
                <w:rFonts w:cs="Arial"/>
                <w:szCs w:val="18"/>
              </w:rPr>
            </w:pPr>
            <w:r w:rsidRPr="00F11966">
              <w:rPr>
                <w:rFonts w:cs="Arial"/>
                <w:szCs w:val="18"/>
              </w:rPr>
              <w:t>This attribute shall be absent when attribute "restrictionType" takes the value "NOT_ALLOWED_AREAS".</w:t>
            </w:r>
          </w:p>
        </w:tc>
      </w:tr>
      <w:tr w:rsidR="00E92CBF" w:rsidRPr="00F11966" w14:paraId="5B9AB0C4"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15350976" w14:textId="77777777" w:rsidR="00E92CBF" w:rsidRPr="00F11966" w:rsidRDefault="00E92CBF" w:rsidP="00AA7DB8">
            <w:pPr>
              <w:pStyle w:val="TAL"/>
            </w:pPr>
            <w:r w:rsidRPr="00F11966">
              <w:t>maxNumOfTAsForNotAllowedAreas</w:t>
            </w:r>
          </w:p>
        </w:tc>
        <w:tc>
          <w:tcPr>
            <w:tcW w:w="1559" w:type="dxa"/>
            <w:tcBorders>
              <w:top w:val="single" w:sz="4" w:space="0" w:color="auto"/>
              <w:left w:val="single" w:sz="4" w:space="0" w:color="auto"/>
              <w:bottom w:val="single" w:sz="4" w:space="0" w:color="auto"/>
              <w:right w:val="single" w:sz="4" w:space="0" w:color="auto"/>
            </w:tcBorders>
          </w:tcPr>
          <w:p w14:paraId="2EB8B308" w14:textId="77777777" w:rsidR="00E92CBF" w:rsidRPr="00F11966" w:rsidRDefault="00E92CBF" w:rsidP="00AA7DB8">
            <w:pPr>
              <w:pStyle w:val="TAL"/>
            </w:pPr>
            <w:r w:rsidRPr="00F11966">
              <w:t>Uinteger</w:t>
            </w:r>
          </w:p>
        </w:tc>
        <w:tc>
          <w:tcPr>
            <w:tcW w:w="425" w:type="dxa"/>
            <w:tcBorders>
              <w:top w:val="single" w:sz="4" w:space="0" w:color="auto"/>
              <w:left w:val="single" w:sz="4" w:space="0" w:color="auto"/>
              <w:bottom w:val="single" w:sz="4" w:space="0" w:color="auto"/>
              <w:right w:val="single" w:sz="4" w:space="0" w:color="auto"/>
            </w:tcBorders>
          </w:tcPr>
          <w:p w14:paraId="7EB91876"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1DEC6FEA"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128E2007" w14:textId="77777777" w:rsidR="00E92CBF" w:rsidRPr="00F11966" w:rsidRDefault="00E92CBF" w:rsidP="00AA7DB8">
            <w:pPr>
              <w:pStyle w:val="TAL"/>
              <w:rPr>
                <w:rFonts w:cs="Arial"/>
                <w:szCs w:val="18"/>
              </w:rPr>
            </w:pPr>
            <w:r w:rsidRPr="00F11966">
              <w:rPr>
                <w:rFonts w:cs="Arial"/>
                <w:szCs w:val="18"/>
              </w:rPr>
              <w:t>Maximum number of allowed tracking areas for use when restrictionType indicates "NOT_ALLOWED_AREAS".</w:t>
            </w:r>
          </w:p>
          <w:p w14:paraId="716F72F9" w14:textId="77777777" w:rsidR="00E92CBF" w:rsidRPr="00F11966" w:rsidRDefault="00E92CBF" w:rsidP="00AA7DB8">
            <w:pPr>
              <w:pStyle w:val="TAL"/>
              <w:rPr>
                <w:rFonts w:cs="Arial"/>
                <w:szCs w:val="18"/>
              </w:rPr>
            </w:pPr>
            <w:r w:rsidRPr="00F11966">
              <w:rPr>
                <w:rFonts w:cs="Arial"/>
                <w:szCs w:val="18"/>
              </w:rPr>
              <w:t>This attribute shall be absent when attribute "restrictionType" takes the value "ALLOWED_AREAS".</w:t>
            </w:r>
          </w:p>
        </w:tc>
      </w:tr>
      <w:tr w:rsidR="00E92CBF" w:rsidRPr="00F11966" w14:paraId="32EB26DF" w14:textId="77777777" w:rsidTr="00AA7DB8">
        <w:trPr>
          <w:jc w:val="center"/>
        </w:trPr>
        <w:tc>
          <w:tcPr>
            <w:tcW w:w="9462" w:type="dxa"/>
            <w:gridSpan w:val="5"/>
            <w:tcBorders>
              <w:top w:val="single" w:sz="4" w:space="0" w:color="auto"/>
              <w:left w:val="single" w:sz="4" w:space="0" w:color="auto"/>
              <w:bottom w:val="single" w:sz="4" w:space="0" w:color="auto"/>
              <w:right w:val="single" w:sz="4" w:space="0" w:color="auto"/>
            </w:tcBorders>
          </w:tcPr>
          <w:p w14:paraId="587C4836" w14:textId="77777777" w:rsidR="00E92CBF" w:rsidRPr="00F11966" w:rsidRDefault="00E92CBF" w:rsidP="00AA7DB8">
            <w:pPr>
              <w:pStyle w:val="TAL"/>
              <w:rPr>
                <w:rFonts w:cs="Arial"/>
                <w:szCs w:val="18"/>
              </w:rPr>
            </w:pPr>
            <w:r w:rsidRPr="00F11966">
              <w:rPr>
                <w:rStyle w:val="TANChar"/>
              </w:rPr>
              <w:t>NOTE:</w:t>
            </w:r>
            <w:r w:rsidRPr="00F11966">
              <w:rPr>
                <w:rStyle w:val="TANChar"/>
              </w:rPr>
              <w:tab/>
              <w:t>The empty array is used when service is allowed/restricted nowhere</w:t>
            </w:r>
            <w:r w:rsidRPr="00F11966">
              <w:rPr>
                <w:rFonts w:hint="eastAsia"/>
                <w:lang w:eastAsia="zh-CN"/>
              </w:rPr>
              <w:t>.</w:t>
            </w:r>
          </w:p>
        </w:tc>
      </w:tr>
    </w:tbl>
    <w:p w14:paraId="023EF808" w14:textId="77777777" w:rsidR="00E92CBF" w:rsidRPr="00F11966" w:rsidRDefault="00E92CBF" w:rsidP="00E92CBF"/>
    <w:p w14:paraId="44BDF52A" w14:textId="77777777" w:rsidR="00E92CBF" w:rsidRPr="00F11966" w:rsidRDefault="00E92CBF" w:rsidP="00D362EB">
      <w:pPr>
        <w:pStyle w:val="Heading4"/>
      </w:pPr>
      <w:bookmarkStart w:id="1256" w:name="_Toc24925856"/>
      <w:bookmarkStart w:id="1257" w:name="_Toc24926034"/>
      <w:bookmarkStart w:id="1258" w:name="_Toc24926210"/>
      <w:bookmarkStart w:id="1259" w:name="_Toc33964070"/>
      <w:bookmarkStart w:id="1260" w:name="_Toc33980824"/>
      <w:bookmarkStart w:id="1261" w:name="_Toc36462625"/>
      <w:bookmarkStart w:id="1262" w:name="_Toc36462821"/>
      <w:bookmarkStart w:id="1263" w:name="_Toc43026065"/>
      <w:bookmarkStart w:id="1264" w:name="_Toc49763599"/>
      <w:bookmarkStart w:id="1265" w:name="_Toc56754295"/>
      <w:bookmarkStart w:id="1266" w:name="_Toc88743066"/>
      <w:bookmarkStart w:id="1267" w:name="_Toc90649878"/>
      <w:r w:rsidRPr="00F11966">
        <w:t>5.4.4.19</w:t>
      </w:r>
      <w:r w:rsidRPr="00F11966">
        <w:tab/>
        <w:t>Type: PlmnIdRm</w:t>
      </w:r>
      <w:bookmarkEnd w:id="1256"/>
      <w:bookmarkEnd w:id="1257"/>
      <w:bookmarkEnd w:id="1258"/>
      <w:bookmarkEnd w:id="1259"/>
      <w:bookmarkEnd w:id="1260"/>
      <w:bookmarkEnd w:id="1261"/>
      <w:bookmarkEnd w:id="1262"/>
      <w:bookmarkEnd w:id="1263"/>
      <w:bookmarkEnd w:id="1264"/>
      <w:bookmarkEnd w:id="1265"/>
      <w:bookmarkEnd w:id="1266"/>
      <w:bookmarkEnd w:id="1267"/>
    </w:p>
    <w:p w14:paraId="4673372F" w14:textId="77777777" w:rsidR="00E92CBF" w:rsidRPr="00F11966" w:rsidRDefault="00E92CBF" w:rsidP="00E92CBF">
      <w:pPr>
        <w:rPr>
          <w:lang w:val="en-US"/>
        </w:rPr>
      </w:pPr>
      <w:r w:rsidRPr="00F11966">
        <w:t>This data type is defined in the same way as the "PlmnId" data type, but with the OpenAPI "nullable: true" property.</w:t>
      </w:r>
    </w:p>
    <w:p w14:paraId="4D18D845" w14:textId="77777777" w:rsidR="00E92CBF" w:rsidRPr="00F11966" w:rsidRDefault="00E92CBF" w:rsidP="00D362EB">
      <w:pPr>
        <w:pStyle w:val="Heading4"/>
      </w:pPr>
      <w:bookmarkStart w:id="1268" w:name="_Toc24925857"/>
      <w:bookmarkStart w:id="1269" w:name="_Toc24926035"/>
      <w:bookmarkStart w:id="1270" w:name="_Toc24926211"/>
      <w:bookmarkStart w:id="1271" w:name="_Toc33964071"/>
      <w:bookmarkStart w:id="1272" w:name="_Toc33980825"/>
      <w:bookmarkStart w:id="1273" w:name="_Toc36462626"/>
      <w:bookmarkStart w:id="1274" w:name="_Toc36462822"/>
      <w:bookmarkStart w:id="1275" w:name="_Toc43026066"/>
      <w:bookmarkStart w:id="1276" w:name="_Toc49763600"/>
      <w:bookmarkStart w:id="1277" w:name="_Toc56754296"/>
      <w:bookmarkStart w:id="1278" w:name="_Toc88743067"/>
      <w:bookmarkStart w:id="1279" w:name="_Toc90649879"/>
      <w:r w:rsidRPr="00F11966">
        <w:t>5.4.4.20</w:t>
      </w:r>
      <w:r w:rsidRPr="00F11966">
        <w:tab/>
        <w:t>Type: TaiRm</w:t>
      </w:r>
      <w:bookmarkEnd w:id="1268"/>
      <w:bookmarkEnd w:id="1269"/>
      <w:bookmarkEnd w:id="1270"/>
      <w:bookmarkEnd w:id="1271"/>
      <w:bookmarkEnd w:id="1272"/>
      <w:bookmarkEnd w:id="1273"/>
      <w:bookmarkEnd w:id="1274"/>
      <w:bookmarkEnd w:id="1275"/>
      <w:bookmarkEnd w:id="1276"/>
      <w:bookmarkEnd w:id="1277"/>
      <w:bookmarkEnd w:id="1278"/>
      <w:bookmarkEnd w:id="1279"/>
    </w:p>
    <w:p w14:paraId="4D2DB2DF" w14:textId="77777777" w:rsidR="00E92CBF" w:rsidRPr="00F11966" w:rsidRDefault="00E92CBF" w:rsidP="00E92CBF">
      <w:pPr>
        <w:rPr>
          <w:lang w:val="en-US"/>
        </w:rPr>
      </w:pPr>
      <w:r w:rsidRPr="00F11966">
        <w:t>This data type is defined in the same way as the "Tai" data type, but with the OpenAPI "nullable: true" property.</w:t>
      </w:r>
    </w:p>
    <w:p w14:paraId="6D33ECC0" w14:textId="77777777" w:rsidR="00E92CBF" w:rsidRPr="00F11966" w:rsidRDefault="00E92CBF" w:rsidP="00D362EB">
      <w:pPr>
        <w:pStyle w:val="Heading4"/>
      </w:pPr>
      <w:bookmarkStart w:id="1280" w:name="_Toc24925858"/>
      <w:bookmarkStart w:id="1281" w:name="_Toc24926036"/>
      <w:bookmarkStart w:id="1282" w:name="_Toc24926212"/>
      <w:bookmarkStart w:id="1283" w:name="_Toc33964072"/>
      <w:bookmarkStart w:id="1284" w:name="_Toc33980826"/>
      <w:bookmarkStart w:id="1285" w:name="_Toc36462627"/>
      <w:bookmarkStart w:id="1286" w:name="_Toc36462823"/>
      <w:bookmarkStart w:id="1287" w:name="_Toc43026067"/>
      <w:bookmarkStart w:id="1288" w:name="_Toc49763601"/>
      <w:bookmarkStart w:id="1289" w:name="_Toc56754297"/>
      <w:bookmarkStart w:id="1290" w:name="_Toc88743068"/>
      <w:bookmarkStart w:id="1291" w:name="_Toc90649880"/>
      <w:r w:rsidRPr="00F11966">
        <w:t>5.4.4.21</w:t>
      </w:r>
      <w:r w:rsidRPr="00F11966">
        <w:tab/>
        <w:t>Type: EcgiRm</w:t>
      </w:r>
      <w:bookmarkEnd w:id="1280"/>
      <w:bookmarkEnd w:id="1281"/>
      <w:bookmarkEnd w:id="1282"/>
      <w:bookmarkEnd w:id="1283"/>
      <w:bookmarkEnd w:id="1284"/>
      <w:bookmarkEnd w:id="1285"/>
      <w:bookmarkEnd w:id="1286"/>
      <w:bookmarkEnd w:id="1287"/>
      <w:bookmarkEnd w:id="1288"/>
      <w:bookmarkEnd w:id="1289"/>
      <w:bookmarkEnd w:id="1290"/>
      <w:bookmarkEnd w:id="1291"/>
    </w:p>
    <w:p w14:paraId="7C0E767C" w14:textId="77777777" w:rsidR="00E92CBF" w:rsidRPr="00F11966" w:rsidRDefault="00E92CBF" w:rsidP="00E92CBF">
      <w:pPr>
        <w:rPr>
          <w:lang w:val="en-US"/>
        </w:rPr>
      </w:pPr>
      <w:r w:rsidRPr="00F11966">
        <w:t>This data type is defined in the same way as the "Ecgi" data type, but with the OpenAPI "nullable: true" property.</w:t>
      </w:r>
    </w:p>
    <w:p w14:paraId="51E47340" w14:textId="77777777" w:rsidR="00E92CBF" w:rsidRPr="00F11966" w:rsidRDefault="00E92CBF" w:rsidP="00D362EB">
      <w:pPr>
        <w:pStyle w:val="Heading4"/>
      </w:pPr>
      <w:bookmarkStart w:id="1292" w:name="_Toc24925859"/>
      <w:bookmarkStart w:id="1293" w:name="_Toc24926037"/>
      <w:bookmarkStart w:id="1294" w:name="_Toc24926213"/>
      <w:bookmarkStart w:id="1295" w:name="_Toc33964073"/>
      <w:bookmarkStart w:id="1296" w:name="_Toc33980827"/>
      <w:bookmarkStart w:id="1297" w:name="_Toc36462628"/>
      <w:bookmarkStart w:id="1298" w:name="_Toc36462824"/>
      <w:bookmarkStart w:id="1299" w:name="_Toc43026068"/>
      <w:bookmarkStart w:id="1300" w:name="_Toc49763602"/>
      <w:bookmarkStart w:id="1301" w:name="_Toc56754298"/>
      <w:bookmarkStart w:id="1302" w:name="_Toc88743069"/>
      <w:bookmarkStart w:id="1303" w:name="_Toc90649881"/>
      <w:r w:rsidRPr="00F11966">
        <w:t>5.4.4.22</w:t>
      </w:r>
      <w:r w:rsidRPr="00F11966">
        <w:tab/>
        <w:t>Type: NcgiRm</w:t>
      </w:r>
      <w:bookmarkEnd w:id="1292"/>
      <w:bookmarkEnd w:id="1293"/>
      <w:bookmarkEnd w:id="1294"/>
      <w:bookmarkEnd w:id="1295"/>
      <w:bookmarkEnd w:id="1296"/>
      <w:bookmarkEnd w:id="1297"/>
      <w:bookmarkEnd w:id="1298"/>
      <w:bookmarkEnd w:id="1299"/>
      <w:bookmarkEnd w:id="1300"/>
      <w:bookmarkEnd w:id="1301"/>
      <w:bookmarkEnd w:id="1302"/>
      <w:bookmarkEnd w:id="1303"/>
    </w:p>
    <w:p w14:paraId="44262FFF" w14:textId="77777777" w:rsidR="00E92CBF" w:rsidRPr="00F11966" w:rsidRDefault="00E92CBF" w:rsidP="00E92CBF">
      <w:pPr>
        <w:rPr>
          <w:lang w:val="en-US"/>
        </w:rPr>
      </w:pPr>
      <w:r w:rsidRPr="00F11966">
        <w:t>This data type is defined in the same way as the "Ncgi" data type, but with the OpenAPI "nullable: true" property.</w:t>
      </w:r>
    </w:p>
    <w:p w14:paraId="080C2A00" w14:textId="77777777" w:rsidR="00E92CBF" w:rsidRPr="00F11966" w:rsidRDefault="00E92CBF" w:rsidP="00D362EB">
      <w:pPr>
        <w:pStyle w:val="Heading4"/>
      </w:pPr>
      <w:bookmarkStart w:id="1304" w:name="_Toc24925860"/>
      <w:bookmarkStart w:id="1305" w:name="_Toc24926038"/>
      <w:bookmarkStart w:id="1306" w:name="_Toc24926214"/>
      <w:bookmarkStart w:id="1307" w:name="_Toc33964074"/>
      <w:bookmarkStart w:id="1308" w:name="_Toc33980828"/>
      <w:bookmarkStart w:id="1309" w:name="_Toc36462629"/>
      <w:bookmarkStart w:id="1310" w:name="_Toc36462825"/>
      <w:bookmarkStart w:id="1311" w:name="_Toc43026069"/>
      <w:bookmarkStart w:id="1312" w:name="_Toc49763603"/>
      <w:bookmarkStart w:id="1313" w:name="_Toc56754299"/>
      <w:bookmarkStart w:id="1314" w:name="_Toc88743070"/>
      <w:bookmarkStart w:id="1315" w:name="_Toc90649882"/>
      <w:r w:rsidRPr="00F11966">
        <w:t>5.4.4.23</w:t>
      </w:r>
      <w:r w:rsidRPr="00F11966">
        <w:tab/>
        <w:t>Type: EutraLocationRm</w:t>
      </w:r>
      <w:bookmarkEnd w:id="1304"/>
      <w:bookmarkEnd w:id="1305"/>
      <w:bookmarkEnd w:id="1306"/>
      <w:bookmarkEnd w:id="1307"/>
      <w:bookmarkEnd w:id="1308"/>
      <w:bookmarkEnd w:id="1309"/>
      <w:bookmarkEnd w:id="1310"/>
      <w:bookmarkEnd w:id="1311"/>
      <w:bookmarkEnd w:id="1312"/>
      <w:bookmarkEnd w:id="1313"/>
      <w:bookmarkEnd w:id="1314"/>
      <w:bookmarkEnd w:id="1315"/>
    </w:p>
    <w:p w14:paraId="55B3E5BD" w14:textId="77777777" w:rsidR="00E92CBF" w:rsidRPr="00F11966" w:rsidRDefault="00E92CBF" w:rsidP="00E92CBF">
      <w:pPr>
        <w:rPr>
          <w:lang w:val="en-US"/>
        </w:rPr>
      </w:pPr>
      <w:r w:rsidRPr="00F11966">
        <w:t>This data type is defined in the same way as the "EutraLocation" data type, but with the OpenAPI "nullable: true" property.</w:t>
      </w:r>
    </w:p>
    <w:p w14:paraId="71817626" w14:textId="77777777" w:rsidR="00E92CBF" w:rsidRPr="00F11966" w:rsidRDefault="00E92CBF" w:rsidP="00D362EB">
      <w:pPr>
        <w:pStyle w:val="Heading4"/>
      </w:pPr>
      <w:bookmarkStart w:id="1316" w:name="_Toc24925861"/>
      <w:bookmarkStart w:id="1317" w:name="_Toc24926039"/>
      <w:bookmarkStart w:id="1318" w:name="_Toc24926215"/>
      <w:bookmarkStart w:id="1319" w:name="_Toc33964075"/>
      <w:bookmarkStart w:id="1320" w:name="_Toc33980829"/>
      <w:bookmarkStart w:id="1321" w:name="_Toc36462630"/>
      <w:bookmarkStart w:id="1322" w:name="_Toc36462826"/>
      <w:bookmarkStart w:id="1323" w:name="_Toc43026070"/>
      <w:bookmarkStart w:id="1324" w:name="_Toc49763604"/>
      <w:bookmarkStart w:id="1325" w:name="_Toc56754300"/>
      <w:bookmarkStart w:id="1326" w:name="_Toc88743071"/>
      <w:bookmarkStart w:id="1327" w:name="_Toc90649883"/>
      <w:r w:rsidRPr="00F11966">
        <w:t>5.4.4.24</w:t>
      </w:r>
      <w:r w:rsidRPr="00F11966">
        <w:tab/>
        <w:t>Type: NrLocationRm</w:t>
      </w:r>
      <w:bookmarkEnd w:id="1316"/>
      <w:bookmarkEnd w:id="1317"/>
      <w:bookmarkEnd w:id="1318"/>
      <w:bookmarkEnd w:id="1319"/>
      <w:bookmarkEnd w:id="1320"/>
      <w:bookmarkEnd w:id="1321"/>
      <w:bookmarkEnd w:id="1322"/>
      <w:bookmarkEnd w:id="1323"/>
      <w:bookmarkEnd w:id="1324"/>
      <w:bookmarkEnd w:id="1325"/>
      <w:bookmarkEnd w:id="1326"/>
      <w:bookmarkEnd w:id="1327"/>
    </w:p>
    <w:p w14:paraId="0E9E7EA1" w14:textId="77777777" w:rsidR="00E92CBF" w:rsidRPr="00F11966" w:rsidRDefault="00E92CBF" w:rsidP="00E92CBF">
      <w:pPr>
        <w:rPr>
          <w:lang w:val="en-US"/>
        </w:rPr>
      </w:pPr>
      <w:r w:rsidRPr="00F11966">
        <w:t>This data type is defined in the same way as the "NrLocation" data type, but with the OpenAPI "nullable: true" property.</w:t>
      </w:r>
    </w:p>
    <w:p w14:paraId="716C8C79" w14:textId="77777777" w:rsidR="00E92CBF" w:rsidRPr="00F11966" w:rsidRDefault="00E92CBF" w:rsidP="00D362EB">
      <w:pPr>
        <w:pStyle w:val="Heading4"/>
      </w:pPr>
      <w:bookmarkStart w:id="1328" w:name="_Toc24925862"/>
      <w:bookmarkStart w:id="1329" w:name="_Toc24926040"/>
      <w:bookmarkStart w:id="1330" w:name="_Toc24926216"/>
      <w:bookmarkStart w:id="1331" w:name="_Toc33964076"/>
      <w:bookmarkStart w:id="1332" w:name="_Toc33980830"/>
      <w:bookmarkStart w:id="1333" w:name="_Toc36462631"/>
      <w:bookmarkStart w:id="1334" w:name="_Toc36462827"/>
      <w:bookmarkStart w:id="1335" w:name="_Toc43026071"/>
      <w:bookmarkStart w:id="1336" w:name="_Toc49763605"/>
      <w:bookmarkStart w:id="1337" w:name="_Toc56754301"/>
      <w:bookmarkStart w:id="1338" w:name="_Toc88743072"/>
      <w:bookmarkStart w:id="1339" w:name="_Toc90649884"/>
      <w:r w:rsidRPr="00F11966">
        <w:t>5.4.4.25</w:t>
      </w:r>
      <w:r w:rsidRPr="00F11966">
        <w:tab/>
        <w:t>Type: UpSecurityRm</w:t>
      </w:r>
      <w:bookmarkEnd w:id="1328"/>
      <w:bookmarkEnd w:id="1329"/>
      <w:bookmarkEnd w:id="1330"/>
      <w:bookmarkEnd w:id="1331"/>
      <w:bookmarkEnd w:id="1332"/>
      <w:bookmarkEnd w:id="1333"/>
      <w:bookmarkEnd w:id="1334"/>
      <w:bookmarkEnd w:id="1335"/>
      <w:bookmarkEnd w:id="1336"/>
      <w:bookmarkEnd w:id="1337"/>
      <w:bookmarkEnd w:id="1338"/>
      <w:bookmarkEnd w:id="1339"/>
    </w:p>
    <w:p w14:paraId="6C5601AE" w14:textId="77777777" w:rsidR="00E92CBF" w:rsidRPr="00F11966" w:rsidRDefault="00E92CBF" w:rsidP="00E92CBF">
      <w:pPr>
        <w:rPr>
          <w:lang w:val="en-US"/>
        </w:rPr>
      </w:pPr>
      <w:r w:rsidRPr="00F11966">
        <w:t>This data type is defined in the same way as the "UpSecurity" data type, but with the OpenAPI "nullable: true" property.</w:t>
      </w:r>
    </w:p>
    <w:p w14:paraId="3A8B56A3" w14:textId="77777777" w:rsidR="00E92CBF" w:rsidRPr="00F11966" w:rsidRDefault="00E92CBF" w:rsidP="00D362EB">
      <w:pPr>
        <w:pStyle w:val="Heading4"/>
      </w:pPr>
      <w:bookmarkStart w:id="1340" w:name="_Toc24925863"/>
      <w:bookmarkStart w:id="1341" w:name="_Toc24926041"/>
      <w:bookmarkStart w:id="1342" w:name="_Toc24926217"/>
      <w:bookmarkStart w:id="1343" w:name="_Toc33964077"/>
      <w:bookmarkStart w:id="1344" w:name="_Toc33980831"/>
      <w:bookmarkStart w:id="1345" w:name="_Toc36462632"/>
      <w:bookmarkStart w:id="1346" w:name="_Toc36462828"/>
      <w:bookmarkStart w:id="1347" w:name="_Toc43026072"/>
      <w:bookmarkStart w:id="1348" w:name="_Toc49763606"/>
      <w:bookmarkStart w:id="1349" w:name="_Toc56754302"/>
      <w:bookmarkStart w:id="1350" w:name="_Toc88743073"/>
      <w:bookmarkStart w:id="1351" w:name="_Toc90649885"/>
      <w:r w:rsidRPr="00F11966">
        <w:lastRenderedPageBreak/>
        <w:t>5.4.4.26</w:t>
      </w:r>
      <w:r w:rsidRPr="00F11966">
        <w:tab/>
        <w:t xml:space="preserve">Type: </w:t>
      </w:r>
      <w:r w:rsidRPr="00F11966">
        <w:rPr>
          <w:lang w:eastAsia="zh-CN"/>
        </w:rPr>
        <w:t>RefToBinaryDataRm</w:t>
      </w:r>
      <w:bookmarkEnd w:id="1340"/>
      <w:bookmarkEnd w:id="1341"/>
      <w:bookmarkEnd w:id="1342"/>
      <w:bookmarkEnd w:id="1343"/>
      <w:bookmarkEnd w:id="1344"/>
      <w:bookmarkEnd w:id="1345"/>
      <w:bookmarkEnd w:id="1346"/>
      <w:bookmarkEnd w:id="1347"/>
      <w:bookmarkEnd w:id="1348"/>
      <w:bookmarkEnd w:id="1349"/>
      <w:bookmarkEnd w:id="1350"/>
      <w:bookmarkEnd w:id="1351"/>
    </w:p>
    <w:p w14:paraId="0E8790BF" w14:textId="77777777" w:rsidR="00E92CBF" w:rsidRPr="00F11966" w:rsidRDefault="00E92CBF" w:rsidP="00E92CBF">
      <w:pPr>
        <w:rPr>
          <w:lang w:val="en-US"/>
        </w:rPr>
      </w:pPr>
      <w:r w:rsidRPr="00F11966">
        <w:t>This data type is defined in the same way as the "</w:t>
      </w:r>
      <w:r w:rsidRPr="00F11966">
        <w:rPr>
          <w:lang w:eastAsia="zh-CN"/>
        </w:rPr>
        <w:t xml:space="preserve"> RefToBinaryData</w:t>
      </w:r>
      <w:r w:rsidRPr="00F11966">
        <w:t xml:space="preserve"> " data type, but with the OpenAPI "nullable: true" property.</w:t>
      </w:r>
    </w:p>
    <w:p w14:paraId="01C8A796" w14:textId="77777777" w:rsidR="00E92CBF" w:rsidRPr="00F11966" w:rsidRDefault="00E92CBF" w:rsidP="00D362EB">
      <w:pPr>
        <w:pStyle w:val="Heading4"/>
      </w:pPr>
      <w:bookmarkStart w:id="1352" w:name="_Toc24925864"/>
      <w:bookmarkStart w:id="1353" w:name="_Toc24926042"/>
      <w:bookmarkStart w:id="1354" w:name="_Toc24926218"/>
      <w:bookmarkStart w:id="1355" w:name="_Toc33964078"/>
      <w:bookmarkStart w:id="1356" w:name="_Toc33980832"/>
      <w:bookmarkStart w:id="1357" w:name="_Toc36462633"/>
      <w:bookmarkStart w:id="1358" w:name="_Toc36462829"/>
      <w:bookmarkStart w:id="1359" w:name="_Toc43026073"/>
      <w:bookmarkStart w:id="1360" w:name="_Toc49763607"/>
      <w:bookmarkStart w:id="1361" w:name="_Toc56754303"/>
      <w:bookmarkStart w:id="1362" w:name="_Toc88743074"/>
      <w:bookmarkStart w:id="1363" w:name="_Toc90649886"/>
      <w:r w:rsidRPr="00F11966">
        <w:t>5.4.4.27</w:t>
      </w:r>
      <w:r w:rsidRPr="00F11966">
        <w:tab/>
        <w:t>Type: PresenceInfo</w:t>
      </w:r>
      <w:bookmarkEnd w:id="1352"/>
      <w:bookmarkEnd w:id="1353"/>
      <w:bookmarkEnd w:id="1354"/>
      <w:bookmarkEnd w:id="1355"/>
      <w:bookmarkEnd w:id="1356"/>
      <w:bookmarkEnd w:id="1357"/>
      <w:bookmarkEnd w:id="1358"/>
      <w:bookmarkEnd w:id="1359"/>
      <w:bookmarkEnd w:id="1360"/>
      <w:bookmarkEnd w:id="1361"/>
      <w:bookmarkEnd w:id="1362"/>
      <w:bookmarkEnd w:id="1363"/>
    </w:p>
    <w:p w14:paraId="09D1E1D0" w14:textId="77777777" w:rsidR="00E92CBF" w:rsidRPr="00F11966" w:rsidRDefault="00E92CBF" w:rsidP="00E92CBF">
      <w:pPr>
        <w:pStyle w:val="TH"/>
      </w:pPr>
      <w:r w:rsidRPr="00F11966">
        <w:rPr>
          <w:noProof/>
        </w:rPr>
        <w:t>Table </w:t>
      </w:r>
      <w:r w:rsidRPr="00F11966">
        <w:t xml:space="preserve">5.4.4.27-1: </w:t>
      </w:r>
      <w:r w:rsidRPr="00F11966">
        <w:rPr>
          <w:noProof/>
        </w:rPr>
        <w:t>Definition of type PresenceInfo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E92CBF" w:rsidRPr="00F11966" w14:paraId="56D4D7F9"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14:paraId="53D0A482"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643E5B0"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5CF4CA7"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CBC99F5"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A6B0612"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29E53890"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3E6E59D4" w14:textId="77777777" w:rsidR="00E92CBF" w:rsidRPr="00F11966" w:rsidRDefault="00E92CBF" w:rsidP="00AA7DB8">
            <w:pPr>
              <w:pStyle w:val="TAL"/>
            </w:pPr>
            <w:r w:rsidRPr="00F11966">
              <w:t>praId</w:t>
            </w:r>
          </w:p>
        </w:tc>
        <w:tc>
          <w:tcPr>
            <w:tcW w:w="1559" w:type="dxa"/>
            <w:tcBorders>
              <w:top w:val="single" w:sz="4" w:space="0" w:color="auto"/>
              <w:left w:val="single" w:sz="4" w:space="0" w:color="auto"/>
              <w:bottom w:val="single" w:sz="4" w:space="0" w:color="auto"/>
              <w:right w:val="single" w:sz="4" w:space="0" w:color="auto"/>
            </w:tcBorders>
          </w:tcPr>
          <w:p w14:paraId="2A78E2D9" w14:textId="77777777" w:rsidR="00E92CBF" w:rsidRPr="00F11966" w:rsidRDefault="00D0784B"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7AA36796"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69C9CDA4"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7DE2F8FF" w14:textId="77777777" w:rsidR="00E92CBF" w:rsidRPr="00F11966" w:rsidRDefault="00E92CBF" w:rsidP="00AA7DB8">
            <w:pPr>
              <w:pStyle w:val="TAL"/>
              <w:rPr>
                <w:lang w:eastAsia="zh-CN"/>
              </w:rPr>
            </w:pPr>
            <w:r w:rsidRPr="00F11966">
              <w:rPr>
                <w:lang w:eastAsia="zh-CN"/>
              </w:rPr>
              <w:t>Represents an identifier of the Presence Reporting Area (see clause 28.10 of 3GPP TS 23.003</w:t>
            </w:r>
            <w:r w:rsidRPr="00F11966">
              <w:rPr>
                <w:lang w:val="en-US" w:eastAsia="zh-CN"/>
              </w:rPr>
              <w:t> </w:t>
            </w:r>
            <w:r w:rsidRPr="00F11966">
              <w:rPr>
                <w:lang w:eastAsia="zh-CN"/>
              </w:rPr>
              <w:t>[7]). This IE shall be present if the Area of Interest subscribed or reported is a Presence Reporting Area</w:t>
            </w:r>
            <w:r w:rsidR="007F10EB" w:rsidRPr="00F11966">
              <w:rPr>
                <w:lang w:eastAsia="zh-CN"/>
              </w:rPr>
              <w:t xml:space="preserve"> or a S</w:t>
            </w:r>
            <w:r w:rsidR="007F10EB" w:rsidRPr="00F11966">
              <w:t>et of Core Network predefined Presence Reporting Areas</w:t>
            </w:r>
            <w:r w:rsidRPr="00F11966">
              <w:rPr>
                <w:lang w:eastAsia="zh-CN"/>
              </w:rPr>
              <w:t>.</w:t>
            </w:r>
          </w:p>
          <w:p w14:paraId="07774879" w14:textId="77777777" w:rsidR="00E92CBF" w:rsidRPr="00F11966" w:rsidRDefault="00E92CBF" w:rsidP="00AA7DB8">
            <w:pPr>
              <w:pStyle w:val="TAL"/>
              <w:rPr>
                <w:rFonts w:cs="Arial"/>
                <w:szCs w:val="18"/>
              </w:rPr>
            </w:pPr>
          </w:p>
          <w:p w14:paraId="06240AEC" w14:textId="77777777" w:rsidR="00E92CBF" w:rsidRPr="00F11966" w:rsidRDefault="00E92CBF" w:rsidP="00AA7DB8">
            <w:pPr>
              <w:pStyle w:val="TAL"/>
              <w:rPr>
                <w:rFonts w:cs="Arial"/>
                <w:szCs w:val="18"/>
              </w:rPr>
            </w:pPr>
            <w:r w:rsidRPr="00F11966">
              <w:rPr>
                <w:rFonts w:cs="Arial"/>
                <w:szCs w:val="18"/>
              </w:rPr>
              <w:t>When present, it shall be encoded as a string representing an integer in the following ranges:</w:t>
            </w:r>
          </w:p>
          <w:p w14:paraId="2FC3C5B8" w14:textId="77777777" w:rsidR="00E92CBF" w:rsidRPr="00F11966" w:rsidRDefault="00E92CBF" w:rsidP="002366BD">
            <w:pPr>
              <w:pStyle w:val="TAL"/>
            </w:pPr>
            <w:r w:rsidRPr="002366BD">
              <w:t>0 to 8 388 607 for UE-dedicated PRA</w:t>
            </w:r>
          </w:p>
          <w:p w14:paraId="0484F059" w14:textId="77777777" w:rsidR="00E92CBF" w:rsidRPr="00F11966" w:rsidRDefault="00E92CBF" w:rsidP="002366BD">
            <w:pPr>
              <w:pStyle w:val="TAL"/>
            </w:pPr>
            <w:r w:rsidRPr="002366BD">
              <w:t>8 388 608 to 16 777 215 for Core Network predefined PRA.</w:t>
            </w:r>
          </w:p>
          <w:p w14:paraId="7B054B43" w14:textId="77777777" w:rsidR="00E92CBF" w:rsidRPr="00F11966" w:rsidRDefault="00E92CBF" w:rsidP="00AA7DB8">
            <w:pPr>
              <w:pStyle w:val="TAL"/>
            </w:pPr>
            <w:r w:rsidRPr="00F11966">
              <w:t>Examples:</w:t>
            </w:r>
          </w:p>
          <w:p w14:paraId="15254DBE" w14:textId="77777777" w:rsidR="00E92CBF" w:rsidRPr="00F11966" w:rsidRDefault="00E92CBF" w:rsidP="00AA7DB8">
            <w:pPr>
              <w:pStyle w:val="TAL"/>
            </w:pPr>
            <w:r w:rsidRPr="00F11966">
              <w:t>PRA ID 123 is encoded as "123"</w:t>
            </w:r>
          </w:p>
          <w:p w14:paraId="53242400" w14:textId="77777777" w:rsidR="00E92CBF" w:rsidRPr="00F11966" w:rsidRDefault="00E92CBF" w:rsidP="00AA7DB8">
            <w:pPr>
              <w:pStyle w:val="TAL"/>
            </w:pPr>
            <w:r w:rsidRPr="00F11966">
              <w:t>PRA ID 11 238 660 is encoded as "11238660"</w:t>
            </w:r>
          </w:p>
          <w:p w14:paraId="2C85F3C3" w14:textId="77777777" w:rsidR="00E92CBF" w:rsidRPr="00F11966" w:rsidRDefault="00E92CBF" w:rsidP="00AA7DB8">
            <w:pPr>
              <w:pStyle w:val="TAL"/>
              <w:rPr>
                <w:rFonts w:cs="Arial"/>
                <w:szCs w:val="18"/>
              </w:rPr>
            </w:pPr>
          </w:p>
        </w:tc>
      </w:tr>
      <w:tr w:rsidR="007F10EB" w:rsidRPr="00F11966" w14:paraId="074DE6F5"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59B7B30B" w14:textId="77777777" w:rsidR="007F10EB" w:rsidRPr="00F11966" w:rsidRDefault="007F10EB" w:rsidP="007F10EB">
            <w:pPr>
              <w:pStyle w:val="TAL"/>
            </w:pPr>
            <w:r w:rsidRPr="00F11966">
              <w:t>additionalPraId</w:t>
            </w:r>
          </w:p>
        </w:tc>
        <w:tc>
          <w:tcPr>
            <w:tcW w:w="1559" w:type="dxa"/>
            <w:tcBorders>
              <w:top w:val="single" w:sz="4" w:space="0" w:color="auto"/>
              <w:left w:val="single" w:sz="4" w:space="0" w:color="auto"/>
              <w:bottom w:val="single" w:sz="4" w:space="0" w:color="auto"/>
              <w:right w:val="single" w:sz="4" w:space="0" w:color="auto"/>
            </w:tcBorders>
          </w:tcPr>
          <w:p w14:paraId="775C98D1" w14:textId="77777777" w:rsidR="007F10EB" w:rsidRPr="00F11966" w:rsidRDefault="007F10EB" w:rsidP="007F10EB">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365F7260" w14:textId="77777777" w:rsidR="007F10EB" w:rsidRPr="00F11966" w:rsidRDefault="007F10EB" w:rsidP="007F10EB">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06B3AECF" w14:textId="77777777" w:rsidR="007F10EB" w:rsidRPr="00F11966" w:rsidRDefault="007F10EB" w:rsidP="007F10EB">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3645FE30" w14:textId="77777777" w:rsidR="007F10EB" w:rsidRPr="00F11966" w:rsidRDefault="007F10EB" w:rsidP="007F10EB">
            <w:pPr>
              <w:pStyle w:val="TAL"/>
              <w:rPr>
                <w:lang w:eastAsia="ko-KR"/>
              </w:rPr>
            </w:pPr>
            <w:r w:rsidRPr="00F11966">
              <w:t>This IE may be present if the praId IE is present and if it contains a PRA identifier referring to a set of Core Network predefined Presence Reporting Areas.</w:t>
            </w:r>
          </w:p>
          <w:p w14:paraId="363539C0" w14:textId="77777777" w:rsidR="007F10EB" w:rsidRPr="00F11966" w:rsidRDefault="007F10EB" w:rsidP="007F10EB">
            <w:pPr>
              <w:pStyle w:val="TAL"/>
              <w:rPr>
                <w:lang w:eastAsia="ko-KR"/>
              </w:rPr>
            </w:pPr>
          </w:p>
          <w:p w14:paraId="32F54B13" w14:textId="77777777" w:rsidR="007F10EB" w:rsidRPr="00F11966" w:rsidRDefault="007F10EB" w:rsidP="007F10EB">
            <w:pPr>
              <w:pStyle w:val="TAL"/>
              <w:rPr>
                <w:lang w:eastAsia="zh-CN"/>
              </w:rPr>
            </w:pPr>
            <w:r w:rsidRPr="00F11966">
              <w:rPr>
                <w:lang w:eastAsia="ko-KR"/>
              </w:rPr>
              <w:t>When present, this IE shall contain a PRA Identifier of an individual PRA within the Set of Core Network predefined Presence Reporting Areas indicated by the praId IE.</w:t>
            </w:r>
          </w:p>
        </w:tc>
      </w:tr>
      <w:tr w:rsidR="007F10EB" w:rsidRPr="00F11966" w14:paraId="7AE3ED8E"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52A1EA51" w14:textId="77777777" w:rsidR="007F10EB" w:rsidRPr="00F11966" w:rsidRDefault="007F10EB" w:rsidP="007F10EB">
            <w:pPr>
              <w:pStyle w:val="TAL"/>
            </w:pPr>
            <w:r w:rsidRPr="00F11966">
              <w:t>presenceState</w:t>
            </w:r>
          </w:p>
        </w:tc>
        <w:tc>
          <w:tcPr>
            <w:tcW w:w="1559" w:type="dxa"/>
            <w:tcBorders>
              <w:top w:val="single" w:sz="4" w:space="0" w:color="auto"/>
              <w:left w:val="single" w:sz="4" w:space="0" w:color="auto"/>
              <w:bottom w:val="single" w:sz="4" w:space="0" w:color="auto"/>
              <w:right w:val="single" w:sz="4" w:space="0" w:color="auto"/>
            </w:tcBorders>
          </w:tcPr>
          <w:p w14:paraId="28A710CD" w14:textId="77777777" w:rsidR="007F10EB" w:rsidRPr="00F11966" w:rsidRDefault="007F10EB" w:rsidP="007F10EB">
            <w:pPr>
              <w:pStyle w:val="TAL"/>
            </w:pPr>
            <w:r w:rsidRPr="00F11966">
              <w:t>PresenceState</w:t>
            </w:r>
          </w:p>
        </w:tc>
        <w:tc>
          <w:tcPr>
            <w:tcW w:w="425" w:type="dxa"/>
            <w:tcBorders>
              <w:top w:val="single" w:sz="4" w:space="0" w:color="auto"/>
              <w:left w:val="single" w:sz="4" w:space="0" w:color="auto"/>
              <w:bottom w:val="single" w:sz="4" w:space="0" w:color="auto"/>
              <w:right w:val="single" w:sz="4" w:space="0" w:color="auto"/>
            </w:tcBorders>
          </w:tcPr>
          <w:p w14:paraId="2C3C471D" w14:textId="77777777" w:rsidR="007F10EB" w:rsidRPr="00F11966" w:rsidRDefault="007F10EB" w:rsidP="007F10EB">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1F80F7AF" w14:textId="77777777" w:rsidR="007F10EB" w:rsidRPr="00F11966" w:rsidRDefault="007F10EB" w:rsidP="007F10EB">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31AAA760" w14:textId="77777777" w:rsidR="007F10EB" w:rsidRPr="00F11966" w:rsidRDefault="007F10EB" w:rsidP="007F10EB">
            <w:pPr>
              <w:pStyle w:val="TAL"/>
              <w:rPr>
                <w:rFonts w:cs="Arial"/>
                <w:szCs w:val="18"/>
              </w:rPr>
            </w:pPr>
            <w:r w:rsidRPr="00F11966">
              <w:rPr>
                <w:lang w:eastAsia="zh-CN"/>
              </w:rPr>
              <w:t>Indicates whether the UE is inside or outside of the area of interest (e.g presence reporting area or the LADN area), or if the presence reporting area is inactive in the serving node</w:t>
            </w:r>
            <w:r w:rsidRPr="00F11966">
              <w:rPr>
                <w:rFonts w:hint="eastAsia"/>
                <w:lang w:eastAsia="zh-CN"/>
              </w:rPr>
              <w:t>.</w:t>
            </w:r>
            <w:r w:rsidR="00810A0F" w:rsidRPr="00F11966">
              <w:rPr>
                <w:lang w:eastAsia="zh-CN"/>
              </w:rPr>
              <w:t xml:space="preserve"> (NOTE)</w:t>
            </w:r>
          </w:p>
        </w:tc>
      </w:tr>
      <w:tr w:rsidR="007F10EB" w:rsidRPr="00F11966" w14:paraId="0EBEE52B"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151D5F11" w14:textId="77777777" w:rsidR="007F10EB" w:rsidRPr="00F11966" w:rsidRDefault="007F10EB" w:rsidP="007F10EB">
            <w:pPr>
              <w:pStyle w:val="TAL"/>
            </w:pPr>
            <w:r w:rsidRPr="00F11966">
              <w:rPr>
                <w:lang w:eastAsia="zh-CN"/>
              </w:rPr>
              <w:t>trackingAreaList</w:t>
            </w:r>
          </w:p>
        </w:tc>
        <w:tc>
          <w:tcPr>
            <w:tcW w:w="1559" w:type="dxa"/>
            <w:tcBorders>
              <w:top w:val="single" w:sz="4" w:space="0" w:color="auto"/>
              <w:left w:val="single" w:sz="4" w:space="0" w:color="auto"/>
              <w:bottom w:val="single" w:sz="4" w:space="0" w:color="auto"/>
              <w:right w:val="single" w:sz="4" w:space="0" w:color="auto"/>
            </w:tcBorders>
          </w:tcPr>
          <w:p w14:paraId="22D4DA08" w14:textId="77777777" w:rsidR="007F10EB" w:rsidRPr="00F11966" w:rsidRDefault="007F10EB" w:rsidP="007F10EB">
            <w:pPr>
              <w:pStyle w:val="TAL"/>
            </w:pPr>
            <w:r w:rsidRPr="00F11966">
              <w:rPr>
                <w:lang w:eastAsia="zh-CN"/>
              </w:rPr>
              <w:t>array(Tai)</w:t>
            </w:r>
          </w:p>
        </w:tc>
        <w:tc>
          <w:tcPr>
            <w:tcW w:w="425" w:type="dxa"/>
            <w:tcBorders>
              <w:top w:val="single" w:sz="4" w:space="0" w:color="auto"/>
              <w:left w:val="single" w:sz="4" w:space="0" w:color="auto"/>
              <w:bottom w:val="single" w:sz="4" w:space="0" w:color="auto"/>
              <w:right w:val="single" w:sz="4" w:space="0" w:color="auto"/>
            </w:tcBorders>
          </w:tcPr>
          <w:p w14:paraId="5ABD29FD" w14:textId="77777777" w:rsidR="007F10EB" w:rsidRPr="00F11966" w:rsidRDefault="007F10EB" w:rsidP="007F10EB">
            <w:pPr>
              <w:pStyle w:val="TAC"/>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600BAE2" w14:textId="77777777" w:rsidR="007F10EB" w:rsidRPr="00F11966" w:rsidRDefault="007F10EB" w:rsidP="007F10EB">
            <w:pPr>
              <w:pStyle w:val="TAL"/>
            </w:pPr>
            <w:r w:rsidRPr="00F11966">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050E4021" w14:textId="77777777" w:rsidR="007F10EB" w:rsidRPr="00F11966" w:rsidRDefault="007F10EB" w:rsidP="007F10EB">
            <w:pPr>
              <w:pStyle w:val="TAL"/>
              <w:rPr>
                <w:lang w:eastAsia="zh-CN"/>
              </w:rPr>
            </w:pPr>
            <w:r w:rsidRPr="00F11966">
              <w:rPr>
                <w:rFonts w:cs="Arial"/>
                <w:szCs w:val="18"/>
                <w:lang w:eastAsia="zh-CN"/>
              </w:rPr>
              <w:t>Represents the list of tracking areas that constitutes the area. This IE shall be present if the subscription or the event report is for tracking UE presence in the tracking areas. For non 3GPP access the TAI shall be the N3GPP TAI.</w:t>
            </w:r>
          </w:p>
        </w:tc>
      </w:tr>
      <w:tr w:rsidR="007F10EB" w:rsidRPr="00F11966" w14:paraId="556B0032"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4C6A586B" w14:textId="77777777" w:rsidR="007F10EB" w:rsidRPr="00F11966" w:rsidRDefault="007F10EB" w:rsidP="007F10EB">
            <w:pPr>
              <w:pStyle w:val="TAL"/>
              <w:rPr>
                <w:lang w:eastAsia="zh-CN"/>
              </w:rPr>
            </w:pPr>
            <w:r w:rsidRPr="00F11966">
              <w:t>ecgiList</w:t>
            </w:r>
          </w:p>
        </w:tc>
        <w:tc>
          <w:tcPr>
            <w:tcW w:w="1559" w:type="dxa"/>
            <w:tcBorders>
              <w:top w:val="single" w:sz="4" w:space="0" w:color="auto"/>
              <w:left w:val="single" w:sz="4" w:space="0" w:color="auto"/>
              <w:bottom w:val="single" w:sz="4" w:space="0" w:color="auto"/>
              <w:right w:val="single" w:sz="4" w:space="0" w:color="auto"/>
            </w:tcBorders>
          </w:tcPr>
          <w:p w14:paraId="26CEEABF" w14:textId="77777777" w:rsidR="007F10EB" w:rsidRPr="00F11966" w:rsidRDefault="007F10EB" w:rsidP="007F10EB">
            <w:pPr>
              <w:pStyle w:val="TAL"/>
              <w:rPr>
                <w:lang w:eastAsia="zh-CN"/>
              </w:rPr>
            </w:pPr>
            <w:r w:rsidRPr="00F11966">
              <w:rPr>
                <w:lang w:eastAsia="zh-CN"/>
              </w:rPr>
              <w:t>array(</w:t>
            </w:r>
            <w:r w:rsidRPr="00F11966">
              <w:rPr>
                <w:rFonts w:hint="eastAsia"/>
                <w:lang w:eastAsia="zh-CN"/>
              </w:rPr>
              <w:t>Ecgi</w:t>
            </w:r>
            <w:r w:rsidRPr="00F11966">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6B106E1C" w14:textId="77777777" w:rsidR="007F10EB" w:rsidRPr="00F11966" w:rsidRDefault="007F10EB" w:rsidP="007F10EB">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05D285F" w14:textId="77777777" w:rsidR="007F10EB" w:rsidRPr="00F11966" w:rsidRDefault="007F10EB" w:rsidP="007F10EB">
            <w:pPr>
              <w:pStyle w:val="TAL"/>
              <w:rPr>
                <w:lang w:eastAsia="zh-CN"/>
              </w:rPr>
            </w:pPr>
            <w:r w:rsidRPr="00F11966">
              <w:rPr>
                <w:lang w:eastAsia="zh-CN"/>
              </w:rPr>
              <w:t>1</w:t>
            </w:r>
            <w:r w:rsidRPr="00F11966">
              <w:rPr>
                <w:rFonts w:hint="eastAsia"/>
                <w:lang w:eastAsia="zh-CN"/>
              </w:rPr>
              <w:t>..N</w:t>
            </w:r>
          </w:p>
        </w:tc>
        <w:tc>
          <w:tcPr>
            <w:tcW w:w="4359" w:type="dxa"/>
            <w:tcBorders>
              <w:top w:val="single" w:sz="4" w:space="0" w:color="auto"/>
              <w:left w:val="single" w:sz="4" w:space="0" w:color="auto"/>
              <w:bottom w:val="single" w:sz="4" w:space="0" w:color="auto"/>
              <w:right w:val="single" w:sz="4" w:space="0" w:color="auto"/>
            </w:tcBorders>
          </w:tcPr>
          <w:p w14:paraId="40E2BC9F" w14:textId="77777777" w:rsidR="007F10EB" w:rsidRPr="00F11966" w:rsidRDefault="007F10EB" w:rsidP="007F10EB">
            <w:pPr>
              <w:pStyle w:val="TAL"/>
              <w:rPr>
                <w:rFonts w:cs="Arial"/>
                <w:szCs w:val="18"/>
                <w:lang w:eastAsia="zh-CN"/>
              </w:rPr>
            </w:pPr>
            <w:r w:rsidRPr="00F11966">
              <w:t xml:space="preserve">Represents the list of EUTRAN cell Ids </w:t>
            </w:r>
            <w:r w:rsidRPr="00F11966">
              <w:rPr>
                <w:rFonts w:cs="Arial"/>
                <w:szCs w:val="18"/>
                <w:lang w:eastAsia="zh-CN"/>
              </w:rPr>
              <w:t>that constitutes the area</w:t>
            </w:r>
            <w:r w:rsidRPr="00F11966">
              <w:t>. This IE shall be present if the Area of Interest subscribed is a list of EUTRAN cell Ids.</w:t>
            </w:r>
          </w:p>
        </w:tc>
      </w:tr>
      <w:tr w:rsidR="007F10EB" w:rsidRPr="00F11966" w14:paraId="223695E1"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04F34F3E" w14:textId="77777777" w:rsidR="007F10EB" w:rsidRPr="00F11966" w:rsidRDefault="007F10EB" w:rsidP="007F10EB">
            <w:pPr>
              <w:pStyle w:val="TAL"/>
              <w:rPr>
                <w:lang w:eastAsia="zh-CN"/>
              </w:rPr>
            </w:pPr>
            <w:r w:rsidRPr="00F11966">
              <w:t>n</w:t>
            </w:r>
            <w:r w:rsidRPr="00F11966">
              <w:rPr>
                <w:rFonts w:hint="eastAsia"/>
              </w:rPr>
              <w:t>cgi</w:t>
            </w:r>
            <w:r w:rsidRPr="00F11966">
              <w:t>List</w:t>
            </w:r>
          </w:p>
        </w:tc>
        <w:tc>
          <w:tcPr>
            <w:tcW w:w="1559" w:type="dxa"/>
            <w:tcBorders>
              <w:top w:val="single" w:sz="4" w:space="0" w:color="auto"/>
              <w:left w:val="single" w:sz="4" w:space="0" w:color="auto"/>
              <w:bottom w:val="single" w:sz="4" w:space="0" w:color="auto"/>
              <w:right w:val="single" w:sz="4" w:space="0" w:color="auto"/>
            </w:tcBorders>
          </w:tcPr>
          <w:p w14:paraId="05339F2C" w14:textId="77777777" w:rsidR="007F10EB" w:rsidRPr="00F11966" w:rsidRDefault="007F10EB" w:rsidP="007F10EB">
            <w:pPr>
              <w:pStyle w:val="TAL"/>
              <w:rPr>
                <w:lang w:eastAsia="zh-CN"/>
              </w:rPr>
            </w:pPr>
            <w:r w:rsidRPr="00F11966">
              <w:rPr>
                <w:lang w:eastAsia="zh-CN"/>
              </w:rPr>
              <w:t>array(</w:t>
            </w:r>
            <w:r w:rsidRPr="00F11966">
              <w:rPr>
                <w:rFonts w:hint="eastAsia"/>
                <w:lang w:eastAsia="zh-CN"/>
              </w:rPr>
              <w:t>Ncgi</w:t>
            </w:r>
            <w:r w:rsidRPr="00F11966">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286DFD74" w14:textId="77777777" w:rsidR="007F10EB" w:rsidRPr="00F11966" w:rsidRDefault="007F10EB" w:rsidP="007F10EB">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EA113E6" w14:textId="77777777" w:rsidR="007F10EB" w:rsidRPr="00F11966" w:rsidRDefault="007F10EB" w:rsidP="007F10EB">
            <w:pPr>
              <w:pStyle w:val="TAL"/>
              <w:rPr>
                <w:lang w:eastAsia="zh-CN"/>
              </w:rPr>
            </w:pPr>
            <w:r w:rsidRPr="00F11966">
              <w:rPr>
                <w:lang w:eastAsia="zh-CN"/>
              </w:rPr>
              <w:t>1</w:t>
            </w:r>
            <w:r w:rsidRPr="00F11966">
              <w:rPr>
                <w:rFonts w:hint="eastAsia"/>
                <w:lang w:eastAsia="zh-CN"/>
              </w:rPr>
              <w:t>..N</w:t>
            </w:r>
          </w:p>
        </w:tc>
        <w:tc>
          <w:tcPr>
            <w:tcW w:w="4359" w:type="dxa"/>
            <w:tcBorders>
              <w:top w:val="single" w:sz="4" w:space="0" w:color="auto"/>
              <w:left w:val="single" w:sz="4" w:space="0" w:color="auto"/>
              <w:bottom w:val="single" w:sz="4" w:space="0" w:color="auto"/>
              <w:right w:val="single" w:sz="4" w:space="0" w:color="auto"/>
            </w:tcBorders>
          </w:tcPr>
          <w:p w14:paraId="24852058" w14:textId="77777777" w:rsidR="007F10EB" w:rsidRPr="00F11966" w:rsidRDefault="007F10EB" w:rsidP="007F10EB">
            <w:pPr>
              <w:pStyle w:val="TAL"/>
              <w:rPr>
                <w:rFonts w:cs="Arial"/>
                <w:szCs w:val="18"/>
                <w:lang w:eastAsia="zh-CN"/>
              </w:rPr>
            </w:pPr>
            <w:r w:rsidRPr="00F11966">
              <w:t xml:space="preserve">Represents the list of NR cell Ids </w:t>
            </w:r>
            <w:r w:rsidRPr="00F11966">
              <w:rPr>
                <w:rFonts w:cs="Arial"/>
                <w:szCs w:val="18"/>
                <w:lang w:eastAsia="zh-CN"/>
              </w:rPr>
              <w:t>that constitutes the area</w:t>
            </w:r>
            <w:r w:rsidRPr="00F11966">
              <w:t>. This IE shall be present if the Area of Interest subscribed is a list of NR cell Ids.</w:t>
            </w:r>
          </w:p>
        </w:tc>
      </w:tr>
      <w:tr w:rsidR="007F10EB" w:rsidRPr="00F11966" w14:paraId="3620043F"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23209E46" w14:textId="77777777" w:rsidR="007F10EB" w:rsidRPr="00F11966" w:rsidRDefault="007F10EB" w:rsidP="007F10EB">
            <w:pPr>
              <w:pStyle w:val="TAL"/>
              <w:rPr>
                <w:lang w:eastAsia="zh-CN"/>
              </w:rPr>
            </w:pPr>
            <w:r w:rsidRPr="00F11966">
              <w:rPr>
                <w:lang w:eastAsia="zh-CN"/>
              </w:rPr>
              <w:t>globalRanNodeIdList</w:t>
            </w:r>
          </w:p>
        </w:tc>
        <w:tc>
          <w:tcPr>
            <w:tcW w:w="1559" w:type="dxa"/>
            <w:tcBorders>
              <w:top w:val="single" w:sz="4" w:space="0" w:color="auto"/>
              <w:left w:val="single" w:sz="4" w:space="0" w:color="auto"/>
              <w:bottom w:val="single" w:sz="4" w:space="0" w:color="auto"/>
              <w:right w:val="single" w:sz="4" w:space="0" w:color="auto"/>
            </w:tcBorders>
          </w:tcPr>
          <w:p w14:paraId="3564AC7C" w14:textId="77777777" w:rsidR="007F10EB" w:rsidRPr="00F11966" w:rsidRDefault="007F10EB" w:rsidP="007F10EB">
            <w:pPr>
              <w:pStyle w:val="TAL"/>
              <w:rPr>
                <w:lang w:eastAsia="zh-CN"/>
              </w:rPr>
            </w:pPr>
            <w:r w:rsidRPr="00F11966">
              <w:t>array(GlobalRanNodeId)</w:t>
            </w:r>
          </w:p>
        </w:tc>
        <w:tc>
          <w:tcPr>
            <w:tcW w:w="425" w:type="dxa"/>
            <w:tcBorders>
              <w:top w:val="single" w:sz="4" w:space="0" w:color="auto"/>
              <w:left w:val="single" w:sz="4" w:space="0" w:color="auto"/>
              <w:bottom w:val="single" w:sz="4" w:space="0" w:color="auto"/>
              <w:right w:val="single" w:sz="4" w:space="0" w:color="auto"/>
            </w:tcBorders>
          </w:tcPr>
          <w:p w14:paraId="7239EEB4" w14:textId="77777777" w:rsidR="007F10EB" w:rsidRPr="00F11966" w:rsidRDefault="007F10EB" w:rsidP="007F10EB">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387718B" w14:textId="77777777" w:rsidR="007F10EB" w:rsidRPr="00F11966" w:rsidRDefault="007F10EB" w:rsidP="007F10EB">
            <w:pPr>
              <w:pStyle w:val="TAL"/>
              <w:rPr>
                <w:lang w:eastAsia="zh-CN"/>
              </w:rPr>
            </w:pPr>
            <w:r w:rsidRPr="00F11966">
              <w:rPr>
                <w:lang w:eastAsia="zh-CN"/>
              </w:rPr>
              <w:t>1</w:t>
            </w:r>
            <w:r w:rsidRPr="00F11966">
              <w:rPr>
                <w:rFonts w:hint="eastAsia"/>
                <w:lang w:eastAsia="zh-CN"/>
              </w:rPr>
              <w:t>..N</w:t>
            </w:r>
          </w:p>
        </w:tc>
        <w:tc>
          <w:tcPr>
            <w:tcW w:w="4359" w:type="dxa"/>
            <w:tcBorders>
              <w:top w:val="single" w:sz="4" w:space="0" w:color="auto"/>
              <w:left w:val="single" w:sz="4" w:space="0" w:color="auto"/>
              <w:bottom w:val="single" w:sz="4" w:space="0" w:color="auto"/>
              <w:right w:val="single" w:sz="4" w:space="0" w:color="auto"/>
            </w:tcBorders>
          </w:tcPr>
          <w:p w14:paraId="6E1BA89A" w14:textId="77777777" w:rsidR="007F10EB" w:rsidRPr="00F11966" w:rsidRDefault="007F10EB" w:rsidP="007F10EB">
            <w:pPr>
              <w:pStyle w:val="TAL"/>
              <w:rPr>
                <w:rFonts w:cs="Arial"/>
                <w:szCs w:val="18"/>
                <w:lang w:eastAsia="zh-CN"/>
              </w:rPr>
            </w:pPr>
            <w:r w:rsidRPr="00F11966">
              <w:t>Represents the</w:t>
            </w:r>
            <w:r w:rsidRPr="00F11966">
              <w:rPr>
                <w:rFonts w:hint="eastAsia"/>
              </w:rPr>
              <w:t xml:space="preserve"> list of NG RAN n</w:t>
            </w:r>
            <w:r w:rsidRPr="00F11966">
              <w:t xml:space="preserve">ode identifiers </w:t>
            </w:r>
            <w:r w:rsidRPr="00F11966">
              <w:rPr>
                <w:rFonts w:cs="Arial"/>
                <w:szCs w:val="18"/>
                <w:lang w:eastAsia="zh-CN"/>
              </w:rPr>
              <w:t>that constitutes the area</w:t>
            </w:r>
            <w:r w:rsidRPr="00F11966">
              <w:t xml:space="preserve">. </w:t>
            </w:r>
            <w:r w:rsidRPr="00F11966">
              <w:rPr>
                <w:rFonts w:hint="eastAsia"/>
              </w:rPr>
              <w:t>This IE shall be present if the Area of Interest subscribed is a list of NG RAN n</w:t>
            </w:r>
            <w:r w:rsidRPr="00F11966">
              <w:t>ode identifiers.</w:t>
            </w:r>
          </w:p>
        </w:tc>
      </w:tr>
      <w:tr w:rsidR="007F10EB" w:rsidRPr="00F11966" w14:paraId="14B736B0"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054FB8BC" w14:textId="77777777" w:rsidR="007F10EB" w:rsidRPr="00F11966" w:rsidRDefault="007F10EB" w:rsidP="007F10EB">
            <w:pPr>
              <w:pStyle w:val="TAL"/>
              <w:rPr>
                <w:lang w:eastAsia="zh-CN"/>
              </w:rPr>
            </w:pPr>
            <w:r w:rsidRPr="00F11966">
              <w:rPr>
                <w:lang w:val="fr-FR" w:eastAsia="zh-CN"/>
              </w:rPr>
              <w:t>globalENb</w:t>
            </w:r>
            <w:r w:rsidRPr="00F11966">
              <w:rPr>
                <w:rFonts w:hint="eastAsia"/>
                <w:lang w:val="fr-FR" w:eastAsia="zh-CN"/>
              </w:rPr>
              <w:t>I</w:t>
            </w:r>
            <w:r w:rsidRPr="00F11966">
              <w:rPr>
                <w:lang w:val="fr-FR" w:eastAsia="zh-CN"/>
              </w:rPr>
              <w:t>dList</w:t>
            </w:r>
          </w:p>
        </w:tc>
        <w:tc>
          <w:tcPr>
            <w:tcW w:w="1559" w:type="dxa"/>
            <w:tcBorders>
              <w:top w:val="single" w:sz="4" w:space="0" w:color="auto"/>
              <w:left w:val="single" w:sz="4" w:space="0" w:color="auto"/>
              <w:bottom w:val="single" w:sz="4" w:space="0" w:color="auto"/>
              <w:right w:val="single" w:sz="4" w:space="0" w:color="auto"/>
            </w:tcBorders>
          </w:tcPr>
          <w:p w14:paraId="5E6EC196" w14:textId="77777777" w:rsidR="007F10EB" w:rsidRPr="00F11966" w:rsidRDefault="007F10EB" w:rsidP="007F10EB">
            <w:pPr>
              <w:pStyle w:val="TAL"/>
            </w:pPr>
            <w:r w:rsidRPr="00F11966">
              <w:t>array(GlobalRanNodeId)</w:t>
            </w:r>
          </w:p>
        </w:tc>
        <w:tc>
          <w:tcPr>
            <w:tcW w:w="425" w:type="dxa"/>
            <w:tcBorders>
              <w:top w:val="single" w:sz="4" w:space="0" w:color="auto"/>
              <w:left w:val="single" w:sz="4" w:space="0" w:color="auto"/>
              <w:bottom w:val="single" w:sz="4" w:space="0" w:color="auto"/>
              <w:right w:val="single" w:sz="4" w:space="0" w:color="auto"/>
            </w:tcBorders>
          </w:tcPr>
          <w:p w14:paraId="5A0587A9" w14:textId="77777777" w:rsidR="007F10EB" w:rsidRPr="00F11966" w:rsidRDefault="007F10EB" w:rsidP="007F10EB">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1323504" w14:textId="77777777" w:rsidR="007F10EB" w:rsidRPr="00F11966" w:rsidRDefault="007F10EB" w:rsidP="007F10EB">
            <w:pPr>
              <w:pStyle w:val="TAL"/>
              <w:rPr>
                <w:lang w:eastAsia="zh-CN"/>
              </w:rPr>
            </w:pPr>
            <w:r w:rsidRPr="00F11966">
              <w:rPr>
                <w:rFonts w:hint="eastAsia"/>
                <w:lang w:eastAsia="zh-CN"/>
              </w:rPr>
              <w:t>1</w:t>
            </w:r>
            <w:r w:rsidRPr="00F11966">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1E288D08" w14:textId="77777777" w:rsidR="007F10EB" w:rsidRPr="00F11966" w:rsidRDefault="007F10EB" w:rsidP="007F10EB">
            <w:pPr>
              <w:pStyle w:val="TAL"/>
            </w:pPr>
            <w:r w:rsidRPr="00F11966">
              <w:t>Represents the</w:t>
            </w:r>
            <w:r w:rsidRPr="00F11966">
              <w:rPr>
                <w:rFonts w:hint="eastAsia"/>
              </w:rPr>
              <w:t xml:space="preserve"> list of </w:t>
            </w:r>
            <w:r w:rsidRPr="00F11966">
              <w:t xml:space="preserve">eNodeB identifiers </w:t>
            </w:r>
            <w:r w:rsidRPr="00F11966">
              <w:rPr>
                <w:rFonts w:cs="Arial"/>
                <w:szCs w:val="18"/>
                <w:lang w:eastAsia="zh-CN"/>
              </w:rPr>
              <w:t>that constitutes the area</w:t>
            </w:r>
            <w:r w:rsidRPr="00F11966">
              <w:t xml:space="preserve">. </w:t>
            </w:r>
            <w:r w:rsidRPr="00F11966">
              <w:rPr>
                <w:rFonts w:hint="eastAsia"/>
              </w:rPr>
              <w:t xml:space="preserve">This IE shall be present if the Area of Interest subscribed is a list of </w:t>
            </w:r>
            <w:r w:rsidRPr="00F11966">
              <w:t>eNodeB identifiers.</w:t>
            </w:r>
          </w:p>
        </w:tc>
      </w:tr>
      <w:tr w:rsidR="00810A0F" w:rsidRPr="00F11966" w14:paraId="17702ED1" w14:textId="77777777" w:rsidTr="00257019">
        <w:trPr>
          <w:jc w:val="center"/>
        </w:trPr>
        <w:tc>
          <w:tcPr>
            <w:tcW w:w="9462" w:type="dxa"/>
            <w:gridSpan w:val="5"/>
            <w:tcBorders>
              <w:top w:val="single" w:sz="4" w:space="0" w:color="auto"/>
              <w:left w:val="single" w:sz="4" w:space="0" w:color="auto"/>
              <w:bottom w:val="single" w:sz="4" w:space="0" w:color="auto"/>
              <w:right w:val="single" w:sz="4" w:space="0" w:color="auto"/>
            </w:tcBorders>
          </w:tcPr>
          <w:p w14:paraId="53B9BC0D" w14:textId="77777777" w:rsidR="00810A0F" w:rsidRPr="00F11966" w:rsidRDefault="00810A0F" w:rsidP="0089194E">
            <w:pPr>
              <w:pStyle w:val="TAN"/>
            </w:pPr>
            <w:r w:rsidRPr="00F11966">
              <w:t>NOTE:</w:t>
            </w:r>
            <w:r w:rsidRPr="00F11966">
              <w:tab/>
              <w:t>If the additionalPraId IE is present, this IE shall state the presence information of the UE for the individual PRA identified by the additionalPraId IE; If the additionalPraId IE is not present, this IE shall state the presence information of the UE for the PRA identified by the praId IE.</w:t>
            </w:r>
          </w:p>
        </w:tc>
      </w:tr>
    </w:tbl>
    <w:p w14:paraId="45C0D793" w14:textId="77777777" w:rsidR="00E92CBF" w:rsidRPr="00F11966" w:rsidRDefault="00E92CBF" w:rsidP="00E92CBF">
      <w:pPr>
        <w:rPr>
          <w:lang w:val="en-US"/>
        </w:rPr>
      </w:pPr>
    </w:p>
    <w:p w14:paraId="121AFF77" w14:textId="77777777" w:rsidR="00E92CBF" w:rsidRPr="00F11966" w:rsidRDefault="00E92CBF" w:rsidP="00D362EB">
      <w:pPr>
        <w:pStyle w:val="Heading4"/>
        <w:rPr>
          <w:lang w:val="en-US"/>
        </w:rPr>
      </w:pPr>
      <w:bookmarkStart w:id="1364" w:name="_Toc24925865"/>
      <w:bookmarkStart w:id="1365" w:name="_Toc24926043"/>
      <w:bookmarkStart w:id="1366" w:name="_Toc24926219"/>
      <w:bookmarkStart w:id="1367" w:name="_Toc33964079"/>
      <w:bookmarkStart w:id="1368" w:name="_Toc33980833"/>
      <w:bookmarkStart w:id="1369" w:name="_Toc36462634"/>
      <w:bookmarkStart w:id="1370" w:name="_Toc36462830"/>
      <w:bookmarkStart w:id="1371" w:name="_Toc43026074"/>
      <w:bookmarkStart w:id="1372" w:name="_Toc49763608"/>
      <w:bookmarkStart w:id="1373" w:name="_Toc56754304"/>
      <w:bookmarkStart w:id="1374" w:name="_Toc88743075"/>
      <w:bookmarkStart w:id="1375" w:name="_Toc90649887"/>
      <w:r w:rsidRPr="00F11966">
        <w:lastRenderedPageBreak/>
        <w:t>5.4.4.28</w:t>
      </w:r>
      <w:r w:rsidRPr="00F11966">
        <w:tab/>
        <w:t>Type: GlobalRanNodeId</w:t>
      </w:r>
      <w:bookmarkEnd w:id="1364"/>
      <w:bookmarkEnd w:id="1365"/>
      <w:bookmarkEnd w:id="1366"/>
      <w:bookmarkEnd w:id="1367"/>
      <w:bookmarkEnd w:id="1368"/>
      <w:bookmarkEnd w:id="1369"/>
      <w:bookmarkEnd w:id="1370"/>
      <w:bookmarkEnd w:id="1371"/>
      <w:bookmarkEnd w:id="1372"/>
      <w:bookmarkEnd w:id="1373"/>
      <w:bookmarkEnd w:id="1374"/>
      <w:bookmarkEnd w:id="1375"/>
    </w:p>
    <w:p w14:paraId="30C742A3" w14:textId="77777777" w:rsidR="00E92CBF" w:rsidRPr="00F11966" w:rsidRDefault="00E92CBF" w:rsidP="00E92CBF">
      <w:pPr>
        <w:pStyle w:val="TH"/>
        <w:rPr>
          <w:noProof/>
          <w:lang w:eastAsia="zh-CN"/>
        </w:rPr>
      </w:pPr>
      <w:r w:rsidRPr="00F11966">
        <w:rPr>
          <w:noProof/>
        </w:rPr>
        <w:t>Table </w:t>
      </w:r>
      <w:r w:rsidRPr="00F11966">
        <w:t xml:space="preserve">5.4.4.28-1: </w:t>
      </w:r>
      <w:r w:rsidRPr="00F11966">
        <w:rPr>
          <w:noProof/>
        </w:rPr>
        <w:t xml:space="preserve">Definition of type </w:t>
      </w:r>
      <w:r w:rsidRPr="00F11966">
        <w:t>GlobalRanNodeId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654"/>
        <w:gridCol w:w="330"/>
        <w:gridCol w:w="1134"/>
        <w:gridCol w:w="4359"/>
      </w:tblGrid>
      <w:tr w:rsidR="00E92CBF" w:rsidRPr="00F11966" w14:paraId="52A00C2F"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675428DA" w14:textId="77777777" w:rsidR="00E92CBF" w:rsidRPr="00F11966" w:rsidRDefault="00E92CBF" w:rsidP="00AA7DB8">
            <w:pPr>
              <w:pStyle w:val="TAH"/>
            </w:pPr>
            <w:r w:rsidRPr="00F11966">
              <w:t>Attribute name</w:t>
            </w:r>
          </w:p>
        </w:tc>
        <w:tc>
          <w:tcPr>
            <w:tcW w:w="1654" w:type="dxa"/>
            <w:tcBorders>
              <w:top w:val="single" w:sz="4" w:space="0" w:color="auto"/>
              <w:left w:val="single" w:sz="4" w:space="0" w:color="auto"/>
              <w:bottom w:val="single" w:sz="4" w:space="0" w:color="auto"/>
              <w:right w:val="single" w:sz="4" w:space="0" w:color="auto"/>
            </w:tcBorders>
            <w:shd w:val="clear" w:color="auto" w:fill="C0C0C0"/>
            <w:hideMark/>
          </w:tcPr>
          <w:p w14:paraId="22B01188" w14:textId="77777777" w:rsidR="00E92CBF" w:rsidRPr="00F11966" w:rsidRDefault="00E92CBF" w:rsidP="00AA7DB8">
            <w:pPr>
              <w:pStyle w:val="TAH"/>
            </w:pPr>
            <w:r w:rsidRPr="00F11966">
              <w:t>Data type</w:t>
            </w:r>
          </w:p>
        </w:tc>
        <w:tc>
          <w:tcPr>
            <w:tcW w:w="330" w:type="dxa"/>
            <w:tcBorders>
              <w:top w:val="single" w:sz="4" w:space="0" w:color="auto"/>
              <w:left w:val="single" w:sz="4" w:space="0" w:color="auto"/>
              <w:bottom w:val="single" w:sz="4" w:space="0" w:color="auto"/>
              <w:right w:val="single" w:sz="4" w:space="0" w:color="auto"/>
            </w:tcBorders>
            <w:shd w:val="clear" w:color="auto" w:fill="C0C0C0"/>
            <w:hideMark/>
          </w:tcPr>
          <w:p w14:paraId="579D5C2E"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4AE63F61"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E1A50F0"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57FF64CE" w14:textId="77777777" w:rsidTr="00AA7DB8">
        <w:trPr>
          <w:trHeight w:val="70"/>
          <w:jc w:val="center"/>
        </w:trPr>
        <w:tc>
          <w:tcPr>
            <w:tcW w:w="2090" w:type="dxa"/>
            <w:tcBorders>
              <w:top w:val="single" w:sz="4" w:space="0" w:color="auto"/>
              <w:left w:val="single" w:sz="4" w:space="0" w:color="auto"/>
              <w:bottom w:val="single" w:sz="4" w:space="0" w:color="auto"/>
              <w:right w:val="single" w:sz="4" w:space="0" w:color="auto"/>
            </w:tcBorders>
          </w:tcPr>
          <w:p w14:paraId="610050CC" w14:textId="77777777" w:rsidR="00E92CBF" w:rsidRPr="00F11966" w:rsidRDefault="00E92CBF" w:rsidP="00AA7DB8">
            <w:pPr>
              <w:pStyle w:val="TAL"/>
              <w:rPr>
                <w:rFonts w:cs="Arial"/>
                <w:lang w:eastAsia="ja-JP"/>
              </w:rPr>
            </w:pPr>
            <w:r w:rsidRPr="00F11966">
              <w:rPr>
                <w:rFonts w:cs="Arial"/>
                <w:lang w:eastAsia="ja-JP"/>
              </w:rPr>
              <w:t>plmnId</w:t>
            </w:r>
          </w:p>
        </w:tc>
        <w:tc>
          <w:tcPr>
            <w:tcW w:w="1654" w:type="dxa"/>
            <w:tcBorders>
              <w:top w:val="single" w:sz="4" w:space="0" w:color="auto"/>
              <w:left w:val="single" w:sz="4" w:space="0" w:color="auto"/>
              <w:bottom w:val="single" w:sz="4" w:space="0" w:color="auto"/>
              <w:right w:val="single" w:sz="4" w:space="0" w:color="auto"/>
            </w:tcBorders>
          </w:tcPr>
          <w:p w14:paraId="64288743" w14:textId="77777777" w:rsidR="00E92CBF" w:rsidRPr="00F11966" w:rsidRDefault="00E92CBF" w:rsidP="00AA7DB8">
            <w:pPr>
              <w:pStyle w:val="TAL"/>
              <w:rPr>
                <w:lang w:eastAsia="zh-CN"/>
              </w:rPr>
            </w:pPr>
            <w:r w:rsidRPr="00F11966">
              <w:rPr>
                <w:lang w:eastAsia="zh-CN"/>
              </w:rPr>
              <w:t>PlmnId</w:t>
            </w:r>
          </w:p>
        </w:tc>
        <w:tc>
          <w:tcPr>
            <w:tcW w:w="330" w:type="dxa"/>
            <w:tcBorders>
              <w:top w:val="single" w:sz="4" w:space="0" w:color="auto"/>
              <w:left w:val="single" w:sz="4" w:space="0" w:color="auto"/>
              <w:bottom w:val="single" w:sz="4" w:space="0" w:color="auto"/>
              <w:right w:val="single" w:sz="4" w:space="0" w:color="auto"/>
            </w:tcBorders>
          </w:tcPr>
          <w:p w14:paraId="01D9F76D" w14:textId="77777777" w:rsidR="00E92CBF" w:rsidRPr="00F11966" w:rsidRDefault="00E92CBF" w:rsidP="00AA7DB8">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21F5BB29" w14:textId="77777777" w:rsidR="00E92CBF" w:rsidRPr="00F11966" w:rsidRDefault="00E92CBF" w:rsidP="00AA7DB8">
            <w:pPr>
              <w:pStyle w:val="TAL"/>
              <w:rPr>
                <w:lang w:eastAsia="zh-CN"/>
              </w:rPr>
            </w:pP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6B19CDF7" w14:textId="77777777" w:rsidR="00E92CBF" w:rsidRPr="00F11966" w:rsidRDefault="00E92CBF" w:rsidP="00AA7DB8">
            <w:pPr>
              <w:pStyle w:val="TAL"/>
              <w:rPr>
                <w:rFonts w:cs="Arial"/>
                <w:szCs w:val="18"/>
                <w:lang w:eastAsia="zh-CN"/>
              </w:rPr>
            </w:pPr>
            <w:r w:rsidRPr="00F11966">
              <w:rPr>
                <w:rFonts w:cs="Arial"/>
                <w:szCs w:val="18"/>
                <w:lang w:eastAsia="zh-CN"/>
              </w:rPr>
              <w:t>Indicates the identity of the PLMN that the RAN node belongs to.</w:t>
            </w:r>
          </w:p>
        </w:tc>
      </w:tr>
      <w:tr w:rsidR="00E92CBF" w:rsidRPr="00F11966" w14:paraId="39534CCC" w14:textId="77777777" w:rsidTr="00AA7DB8">
        <w:trPr>
          <w:trHeight w:val="70"/>
          <w:jc w:val="center"/>
        </w:trPr>
        <w:tc>
          <w:tcPr>
            <w:tcW w:w="2090" w:type="dxa"/>
            <w:tcBorders>
              <w:top w:val="single" w:sz="4" w:space="0" w:color="auto"/>
              <w:left w:val="single" w:sz="4" w:space="0" w:color="auto"/>
              <w:bottom w:val="single" w:sz="4" w:space="0" w:color="auto"/>
              <w:right w:val="single" w:sz="4" w:space="0" w:color="auto"/>
            </w:tcBorders>
          </w:tcPr>
          <w:p w14:paraId="7BCB1836" w14:textId="77777777" w:rsidR="00E92CBF" w:rsidRPr="00F11966" w:rsidRDefault="00E92CBF" w:rsidP="00AA7DB8">
            <w:pPr>
              <w:pStyle w:val="TAL"/>
              <w:rPr>
                <w:rFonts w:eastAsia="MS Mincho" w:cs="Arial"/>
                <w:lang w:eastAsia="ja-JP"/>
              </w:rPr>
            </w:pPr>
            <w:r w:rsidRPr="00F11966">
              <w:rPr>
                <w:rFonts w:eastAsia="MS Mincho" w:cs="Arial" w:hint="eastAsia"/>
                <w:lang w:eastAsia="ja-JP"/>
              </w:rPr>
              <w:t>n3IwfId</w:t>
            </w:r>
          </w:p>
        </w:tc>
        <w:tc>
          <w:tcPr>
            <w:tcW w:w="1654" w:type="dxa"/>
            <w:tcBorders>
              <w:top w:val="single" w:sz="4" w:space="0" w:color="auto"/>
              <w:left w:val="single" w:sz="4" w:space="0" w:color="auto"/>
              <w:bottom w:val="single" w:sz="4" w:space="0" w:color="auto"/>
              <w:right w:val="single" w:sz="4" w:space="0" w:color="auto"/>
            </w:tcBorders>
          </w:tcPr>
          <w:p w14:paraId="396CC69B" w14:textId="77777777" w:rsidR="00E92CBF" w:rsidRPr="00F11966" w:rsidRDefault="00E92CBF" w:rsidP="00AA7DB8">
            <w:pPr>
              <w:pStyle w:val="TAL"/>
              <w:rPr>
                <w:lang w:eastAsia="zh-CN"/>
              </w:rPr>
            </w:pPr>
            <w:r w:rsidRPr="00F11966">
              <w:rPr>
                <w:rFonts w:eastAsia="MS Mincho" w:cs="Arial" w:hint="eastAsia"/>
                <w:lang w:eastAsia="ja-JP"/>
              </w:rPr>
              <w:t>N3IwfId</w:t>
            </w:r>
          </w:p>
        </w:tc>
        <w:tc>
          <w:tcPr>
            <w:tcW w:w="330" w:type="dxa"/>
            <w:tcBorders>
              <w:top w:val="single" w:sz="4" w:space="0" w:color="auto"/>
              <w:left w:val="single" w:sz="4" w:space="0" w:color="auto"/>
              <w:bottom w:val="single" w:sz="4" w:space="0" w:color="auto"/>
              <w:right w:val="single" w:sz="4" w:space="0" w:color="auto"/>
            </w:tcBorders>
          </w:tcPr>
          <w:p w14:paraId="1D0BECDF" w14:textId="77777777" w:rsidR="00E92CBF" w:rsidRPr="00F11966" w:rsidRDefault="00E92CBF" w:rsidP="00AA7DB8">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6D8AE234" w14:textId="77777777" w:rsidR="00E92CBF" w:rsidRPr="00F11966" w:rsidRDefault="00E92CBF" w:rsidP="00AA7DB8">
            <w:pPr>
              <w:pStyle w:val="TAL"/>
              <w:rPr>
                <w:lang w:eastAsia="zh-CN"/>
              </w:rPr>
            </w:pPr>
            <w:r w:rsidRPr="00F11966">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0414D1C4" w14:textId="77777777" w:rsidR="00E92CBF" w:rsidRPr="00F11966" w:rsidRDefault="00E92CBF" w:rsidP="00AA7DB8">
            <w:pPr>
              <w:pStyle w:val="TAL"/>
              <w:rPr>
                <w:rFonts w:cs="Arial"/>
                <w:szCs w:val="18"/>
                <w:lang w:eastAsia="zh-CN"/>
              </w:rPr>
            </w:pPr>
            <w:r w:rsidRPr="00F11966">
              <w:rPr>
                <w:rFonts w:cs="Arial" w:hint="eastAsia"/>
                <w:szCs w:val="18"/>
                <w:lang w:eastAsia="zh-CN"/>
              </w:rPr>
              <w:t xml:space="preserve">This IE shall be included if the AN node </w:t>
            </w:r>
            <w:r w:rsidR="00E245D6" w:rsidRPr="00F11966">
              <w:rPr>
                <w:rFonts w:cs="Arial"/>
                <w:szCs w:val="18"/>
                <w:lang w:eastAsia="zh-CN"/>
              </w:rPr>
              <w:t xml:space="preserve">represents </w:t>
            </w:r>
            <w:r w:rsidRPr="00F11966">
              <w:rPr>
                <w:rFonts w:cs="Arial" w:hint="eastAsia"/>
                <w:szCs w:val="18"/>
                <w:lang w:eastAsia="zh-CN"/>
              </w:rPr>
              <w:t>a N3IWF.</w:t>
            </w:r>
            <w:r w:rsidR="00E245D6" w:rsidRPr="00F11966">
              <w:rPr>
                <w:rFonts w:cs="Arial"/>
                <w:szCs w:val="18"/>
              </w:rPr>
              <w:t xml:space="preserve"> When present, this IE shall contain the identifier of the N3IWF.</w:t>
            </w:r>
          </w:p>
          <w:p w14:paraId="2DBFFCD5" w14:textId="77777777" w:rsidR="00E92CBF" w:rsidRPr="00F11966" w:rsidRDefault="00E92CBF" w:rsidP="00AA7DB8">
            <w:pPr>
              <w:pStyle w:val="TAL"/>
              <w:rPr>
                <w:rFonts w:cs="Arial"/>
                <w:szCs w:val="18"/>
                <w:lang w:eastAsia="zh-CN"/>
              </w:rPr>
            </w:pPr>
            <w:r w:rsidRPr="00F11966">
              <w:rPr>
                <w:rFonts w:cs="Arial"/>
                <w:szCs w:val="18"/>
              </w:rPr>
              <w:t>(NOTE</w:t>
            </w:r>
            <w:r w:rsidR="00E245D6" w:rsidRPr="00F11966">
              <w:rPr>
                <w:rFonts w:cs="Arial"/>
                <w:szCs w:val="18"/>
              </w:rPr>
              <w:t> 1</w:t>
            </w:r>
            <w:r w:rsidRPr="00F11966">
              <w:rPr>
                <w:rFonts w:cs="Arial"/>
                <w:szCs w:val="18"/>
              </w:rPr>
              <w:t>).</w:t>
            </w:r>
          </w:p>
        </w:tc>
      </w:tr>
      <w:tr w:rsidR="00E92CBF" w:rsidRPr="00F11966" w14:paraId="6B432DAD" w14:textId="77777777" w:rsidTr="00AA7DB8">
        <w:trPr>
          <w:trHeight w:val="70"/>
          <w:jc w:val="center"/>
        </w:trPr>
        <w:tc>
          <w:tcPr>
            <w:tcW w:w="2090" w:type="dxa"/>
            <w:tcBorders>
              <w:top w:val="single" w:sz="4" w:space="0" w:color="auto"/>
              <w:left w:val="single" w:sz="4" w:space="0" w:color="auto"/>
              <w:bottom w:val="single" w:sz="4" w:space="0" w:color="auto"/>
              <w:right w:val="single" w:sz="4" w:space="0" w:color="auto"/>
            </w:tcBorders>
          </w:tcPr>
          <w:p w14:paraId="4BB60AA5" w14:textId="77777777" w:rsidR="00E92CBF" w:rsidRPr="00F11966" w:rsidRDefault="00E92CBF" w:rsidP="00AA7DB8">
            <w:pPr>
              <w:pStyle w:val="TAL"/>
              <w:rPr>
                <w:rFonts w:eastAsia="MS Mincho" w:cs="Arial"/>
                <w:lang w:eastAsia="ja-JP"/>
              </w:rPr>
            </w:pPr>
            <w:r w:rsidRPr="00F11966">
              <w:rPr>
                <w:rFonts w:eastAsia="MS Mincho" w:cs="Arial" w:hint="eastAsia"/>
                <w:lang w:eastAsia="ja-JP"/>
              </w:rPr>
              <w:t>gNbId</w:t>
            </w:r>
          </w:p>
        </w:tc>
        <w:tc>
          <w:tcPr>
            <w:tcW w:w="1654" w:type="dxa"/>
            <w:tcBorders>
              <w:top w:val="single" w:sz="4" w:space="0" w:color="auto"/>
              <w:left w:val="single" w:sz="4" w:space="0" w:color="auto"/>
              <w:bottom w:val="single" w:sz="4" w:space="0" w:color="auto"/>
              <w:right w:val="single" w:sz="4" w:space="0" w:color="auto"/>
            </w:tcBorders>
          </w:tcPr>
          <w:p w14:paraId="21C3424C" w14:textId="77777777" w:rsidR="00E92CBF" w:rsidRPr="00F11966" w:rsidRDefault="00E92CBF" w:rsidP="00AA7DB8">
            <w:pPr>
              <w:pStyle w:val="TAL"/>
              <w:rPr>
                <w:rFonts w:eastAsia="MS Mincho" w:cs="Arial"/>
                <w:lang w:eastAsia="ja-JP"/>
              </w:rPr>
            </w:pPr>
            <w:r w:rsidRPr="00F11966">
              <w:t>GNbId</w:t>
            </w:r>
          </w:p>
        </w:tc>
        <w:tc>
          <w:tcPr>
            <w:tcW w:w="330" w:type="dxa"/>
            <w:tcBorders>
              <w:top w:val="single" w:sz="4" w:space="0" w:color="auto"/>
              <w:left w:val="single" w:sz="4" w:space="0" w:color="auto"/>
              <w:bottom w:val="single" w:sz="4" w:space="0" w:color="auto"/>
              <w:right w:val="single" w:sz="4" w:space="0" w:color="auto"/>
            </w:tcBorders>
          </w:tcPr>
          <w:p w14:paraId="5AD315BB" w14:textId="77777777" w:rsidR="00E92CBF" w:rsidRPr="00F11966" w:rsidRDefault="00E92CBF" w:rsidP="00AA7DB8">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6EF582A5" w14:textId="77777777" w:rsidR="00E92CBF" w:rsidRPr="00F11966" w:rsidRDefault="00E92CBF" w:rsidP="00AA7DB8">
            <w:pPr>
              <w:pStyle w:val="TAL"/>
              <w:rPr>
                <w:lang w:eastAsia="zh-CN"/>
              </w:rPr>
            </w:pPr>
            <w:r w:rsidRPr="00F11966">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5BA1DA5E" w14:textId="77777777" w:rsidR="00E92CBF" w:rsidRPr="00F11966" w:rsidRDefault="00E92CBF" w:rsidP="00AA7DB8">
            <w:pPr>
              <w:pStyle w:val="TAL"/>
              <w:rPr>
                <w:rFonts w:cs="Arial"/>
                <w:szCs w:val="18"/>
                <w:lang w:eastAsia="zh-CN"/>
              </w:rPr>
            </w:pPr>
            <w:r w:rsidRPr="00F11966">
              <w:rPr>
                <w:rFonts w:cs="Arial" w:hint="eastAsia"/>
                <w:szCs w:val="18"/>
              </w:rPr>
              <w:t xml:space="preserve">This IE shall be included if the RAN Node Id </w:t>
            </w:r>
            <w:r w:rsidRPr="00F11966">
              <w:rPr>
                <w:rFonts w:cs="Arial"/>
                <w:szCs w:val="18"/>
              </w:rPr>
              <w:t>represents a gNB. When present, this IE shall contain the identifier of the gNB. (NOTE 1).</w:t>
            </w:r>
          </w:p>
        </w:tc>
      </w:tr>
      <w:tr w:rsidR="00E92CBF" w:rsidRPr="00F11966" w14:paraId="2FC8F00E" w14:textId="77777777" w:rsidTr="00AA7DB8">
        <w:trPr>
          <w:trHeight w:val="70"/>
          <w:jc w:val="center"/>
        </w:trPr>
        <w:tc>
          <w:tcPr>
            <w:tcW w:w="2090" w:type="dxa"/>
            <w:tcBorders>
              <w:top w:val="single" w:sz="4" w:space="0" w:color="auto"/>
              <w:left w:val="single" w:sz="4" w:space="0" w:color="auto"/>
              <w:bottom w:val="single" w:sz="4" w:space="0" w:color="auto"/>
              <w:right w:val="single" w:sz="4" w:space="0" w:color="auto"/>
            </w:tcBorders>
          </w:tcPr>
          <w:p w14:paraId="0B3C2469" w14:textId="77777777" w:rsidR="00E92CBF" w:rsidRPr="00F11966" w:rsidRDefault="00E92CBF" w:rsidP="00AA7DB8">
            <w:pPr>
              <w:pStyle w:val="TAL"/>
              <w:rPr>
                <w:rFonts w:eastAsia="MS Mincho" w:cs="Arial"/>
                <w:lang w:eastAsia="ja-JP"/>
              </w:rPr>
            </w:pPr>
            <w:r w:rsidRPr="00F11966">
              <w:rPr>
                <w:rFonts w:eastAsia="MS Mincho" w:cs="Arial" w:hint="eastAsia"/>
                <w:lang w:eastAsia="ja-JP"/>
              </w:rPr>
              <w:t>ngeNbId</w:t>
            </w:r>
          </w:p>
        </w:tc>
        <w:tc>
          <w:tcPr>
            <w:tcW w:w="1654" w:type="dxa"/>
            <w:tcBorders>
              <w:top w:val="single" w:sz="4" w:space="0" w:color="auto"/>
              <w:left w:val="single" w:sz="4" w:space="0" w:color="auto"/>
              <w:bottom w:val="single" w:sz="4" w:space="0" w:color="auto"/>
              <w:right w:val="single" w:sz="4" w:space="0" w:color="auto"/>
            </w:tcBorders>
          </w:tcPr>
          <w:p w14:paraId="1D4D8C9D" w14:textId="77777777" w:rsidR="00E92CBF" w:rsidRPr="00F11966" w:rsidRDefault="00E92CBF" w:rsidP="00AA7DB8">
            <w:pPr>
              <w:pStyle w:val="TAL"/>
              <w:rPr>
                <w:rFonts w:eastAsia="MS Mincho" w:cs="Arial"/>
                <w:lang w:eastAsia="ja-JP"/>
              </w:rPr>
            </w:pPr>
            <w:r w:rsidRPr="00F11966">
              <w:t>NgeNbId</w:t>
            </w:r>
          </w:p>
        </w:tc>
        <w:tc>
          <w:tcPr>
            <w:tcW w:w="330" w:type="dxa"/>
            <w:tcBorders>
              <w:top w:val="single" w:sz="4" w:space="0" w:color="auto"/>
              <w:left w:val="single" w:sz="4" w:space="0" w:color="auto"/>
              <w:bottom w:val="single" w:sz="4" w:space="0" w:color="auto"/>
              <w:right w:val="single" w:sz="4" w:space="0" w:color="auto"/>
            </w:tcBorders>
          </w:tcPr>
          <w:p w14:paraId="43182CEA" w14:textId="77777777" w:rsidR="00E92CBF" w:rsidRPr="00F11966" w:rsidRDefault="00E92CBF" w:rsidP="00AA7DB8">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17FEA99" w14:textId="77777777" w:rsidR="00E92CBF" w:rsidRPr="00F11966" w:rsidRDefault="00E92CBF" w:rsidP="00AA7DB8">
            <w:pPr>
              <w:pStyle w:val="TAL"/>
              <w:rPr>
                <w:lang w:eastAsia="zh-CN"/>
              </w:rPr>
            </w:pPr>
            <w:r w:rsidRPr="00F11966">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73579E09" w14:textId="77777777" w:rsidR="00E245D6" w:rsidRPr="00F11966" w:rsidRDefault="00E92CBF" w:rsidP="00AA7DB8">
            <w:pPr>
              <w:pStyle w:val="TAL"/>
              <w:rPr>
                <w:rFonts w:cs="Arial"/>
                <w:szCs w:val="18"/>
              </w:rPr>
            </w:pPr>
            <w:r w:rsidRPr="00F11966">
              <w:rPr>
                <w:rFonts w:cs="Arial" w:hint="eastAsia"/>
                <w:szCs w:val="18"/>
              </w:rPr>
              <w:t xml:space="preserve">This IE shall be included if the RAN Node Id represents a NG-eNB. </w:t>
            </w:r>
            <w:r w:rsidRPr="00F11966">
              <w:rPr>
                <w:rFonts w:cs="Arial"/>
                <w:szCs w:val="18"/>
              </w:rPr>
              <w:t>When present, this IE shall contain the identifier of an NG-eNB.</w:t>
            </w:r>
          </w:p>
          <w:p w14:paraId="0356B0CA" w14:textId="77777777" w:rsidR="00E92CBF" w:rsidRPr="00F11966" w:rsidRDefault="00E92CBF" w:rsidP="00AA7DB8">
            <w:pPr>
              <w:pStyle w:val="TAL"/>
              <w:rPr>
                <w:rFonts w:cs="Arial"/>
                <w:szCs w:val="18"/>
                <w:lang w:eastAsia="zh-CN"/>
              </w:rPr>
            </w:pPr>
            <w:r w:rsidRPr="00F11966">
              <w:rPr>
                <w:rFonts w:cs="Arial"/>
                <w:szCs w:val="18"/>
              </w:rPr>
              <w:t>(NOTE 1).</w:t>
            </w:r>
          </w:p>
        </w:tc>
      </w:tr>
      <w:tr w:rsidR="00E245D6" w:rsidRPr="00F11966" w14:paraId="15280426" w14:textId="77777777" w:rsidTr="00AA7DB8">
        <w:trPr>
          <w:trHeight w:val="70"/>
          <w:jc w:val="center"/>
        </w:trPr>
        <w:tc>
          <w:tcPr>
            <w:tcW w:w="2090" w:type="dxa"/>
            <w:tcBorders>
              <w:top w:val="single" w:sz="4" w:space="0" w:color="auto"/>
              <w:left w:val="single" w:sz="4" w:space="0" w:color="auto"/>
              <w:bottom w:val="single" w:sz="4" w:space="0" w:color="auto"/>
              <w:right w:val="single" w:sz="4" w:space="0" w:color="auto"/>
            </w:tcBorders>
          </w:tcPr>
          <w:p w14:paraId="4AAE052E" w14:textId="77777777" w:rsidR="00E245D6" w:rsidRPr="00F11966" w:rsidRDefault="00E245D6" w:rsidP="00E245D6">
            <w:pPr>
              <w:pStyle w:val="TAL"/>
              <w:rPr>
                <w:rFonts w:eastAsia="MS Mincho" w:cs="Arial"/>
                <w:lang w:eastAsia="ja-JP"/>
              </w:rPr>
            </w:pPr>
            <w:r w:rsidRPr="00F11966">
              <w:rPr>
                <w:rFonts w:cs="Arial"/>
                <w:lang w:val="en-US" w:eastAsia="zh-CN"/>
              </w:rPr>
              <w:t>wagfId</w:t>
            </w:r>
          </w:p>
        </w:tc>
        <w:tc>
          <w:tcPr>
            <w:tcW w:w="1654" w:type="dxa"/>
            <w:tcBorders>
              <w:top w:val="single" w:sz="4" w:space="0" w:color="auto"/>
              <w:left w:val="single" w:sz="4" w:space="0" w:color="auto"/>
              <w:bottom w:val="single" w:sz="4" w:space="0" w:color="auto"/>
              <w:right w:val="single" w:sz="4" w:space="0" w:color="auto"/>
            </w:tcBorders>
          </w:tcPr>
          <w:p w14:paraId="1109831D" w14:textId="77777777" w:rsidR="00E245D6" w:rsidRPr="00F11966" w:rsidRDefault="00E245D6" w:rsidP="00E245D6">
            <w:pPr>
              <w:pStyle w:val="TAL"/>
            </w:pPr>
            <w:r w:rsidRPr="00F11966">
              <w:rPr>
                <w:lang w:val="en-US" w:eastAsia="zh-CN"/>
              </w:rPr>
              <w:t>WAgfId</w:t>
            </w:r>
          </w:p>
        </w:tc>
        <w:tc>
          <w:tcPr>
            <w:tcW w:w="330" w:type="dxa"/>
            <w:tcBorders>
              <w:top w:val="single" w:sz="4" w:space="0" w:color="auto"/>
              <w:left w:val="single" w:sz="4" w:space="0" w:color="auto"/>
              <w:bottom w:val="single" w:sz="4" w:space="0" w:color="auto"/>
              <w:right w:val="single" w:sz="4" w:space="0" w:color="auto"/>
            </w:tcBorders>
          </w:tcPr>
          <w:p w14:paraId="34F7BB5D" w14:textId="77777777" w:rsidR="00E245D6" w:rsidRPr="00F11966" w:rsidRDefault="00E245D6" w:rsidP="00E245D6">
            <w:pPr>
              <w:pStyle w:val="TAC"/>
              <w:rPr>
                <w:lang w:eastAsia="zh-CN"/>
              </w:rPr>
            </w:pPr>
            <w:r w:rsidRPr="00F11966">
              <w:rPr>
                <w:lang w:val="en-US" w:eastAsia="zh-CN"/>
              </w:rPr>
              <w:t>C</w:t>
            </w:r>
          </w:p>
        </w:tc>
        <w:tc>
          <w:tcPr>
            <w:tcW w:w="1134" w:type="dxa"/>
            <w:tcBorders>
              <w:top w:val="single" w:sz="4" w:space="0" w:color="auto"/>
              <w:left w:val="single" w:sz="4" w:space="0" w:color="auto"/>
              <w:bottom w:val="single" w:sz="4" w:space="0" w:color="auto"/>
              <w:right w:val="single" w:sz="4" w:space="0" w:color="auto"/>
            </w:tcBorders>
          </w:tcPr>
          <w:p w14:paraId="1EDBB1BC" w14:textId="77777777" w:rsidR="00E245D6" w:rsidRPr="00F11966" w:rsidRDefault="00E245D6" w:rsidP="00E245D6">
            <w:pPr>
              <w:pStyle w:val="TAL"/>
              <w:rPr>
                <w:lang w:eastAsia="zh-CN"/>
              </w:rPr>
            </w:pPr>
            <w:r w:rsidRPr="00F11966">
              <w:rPr>
                <w:lang w:val="en-US" w:eastAsia="zh-CN"/>
              </w:rPr>
              <w:t>0..1</w:t>
            </w:r>
          </w:p>
        </w:tc>
        <w:tc>
          <w:tcPr>
            <w:tcW w:w="4359" w:type="dxa"/>
            <w:tcBorders>
              <w:top w:val="single" w:sz="4" w:space="0" w:color="auto"/>
              <w:left w:val="single" w:sz="4" w:space="0" w:color="auto"/>
              <w:bottom w:val="single" w:sz="4" w:space="0" w:color="auto"/>
              <w:right w:val="single" w:sz="4" w:space="0" w:color="auto"/>
            </w:tcBorders>
          </w:tcPr>
          <w:p w14:paraId="6D3E2FB1" w14:textId="77777777" w:rsidR="00E245D6" w:rsidRPr="00F11966" w:rsidRDefault="00E245D6" w:rsidP="00E245D6">
            <w:pPr>
              <w:pStyle w:val="TAL"/>
              <w:rPr>
                <w:rFonts w:cs="Arial"/>
                <w:szCs w:val="18"/>
                <w:lang w:eastAsia="zh-CN"/>
              </w:rPr>
            </w:pPr>
            <w:r w:rsidRPr="00F11966">
              <w:rPr>
                <w:rFonts w:cs="Arial" w:hint="eastAsia"/>
                <w:szCs w:val="18"/>
                <w:lang w:eastAsia="zh-CN"/>
              </w:rPr>
              <w:t xml:space="preserve">This IE shall be included if the AN node </w:t>
            </w:r>
            <w:r w:rsidRPr="00F11966">
              <w:rPr>
                <w:rFonts w:cs="Arial"/>
                <w:szCs w:val="18"/>
                <w:lang w:eastAsia="zh-CN"/>
              </w:rPr>
              <w:t>represents a W-AGF</w:t>
            </w:r>
            <w:r w:rsidRPr="00F11966">
              <w:rPr>
                <w:rFonts w:cs="Arial" w:hint="eastAsia"/>
                <w:szCs w:val="18"/>
                <w:lang w:eastAsia="zh-CN"/>
              </w:rPr>
              <w:t>.</w:t>
            </w:r>
            <w:r w:rsidRPr="00F11966">
              <w:rPr>
                <w:rFonts w:cs="Arial"/>
                <w:szCs w:val="18"/>
                <w:lang w:eastAsia="zh-CN"/>
              </w:rPr>
              <w:t xml:space="preserve"> </w:t>
            </w:r>
            <w:r w:rsidRPr="00F11966">
              <w:rPr>
                <w:rFonts w:cs="Arial"/>
                <w:szCs w:val="18"/>
              </w:rPr>
              <w:t>When present, this IE shall contain the identifier of the W-AGF.</w:t>
            </w:r>
          </w:p>
          <w:p w14:paraId="05B89490" w14:textId="77777777" w:rsidR="00E245D6" w:rsidRPr="00F11966" w:rsidRDefault="00E245D6" w:rsidP="00E245D6">
            <w:pPr>
              <w:pStyle w:val="TAL"/>
              <w:rPr>
                <w:rFonts w:cs="Arial"/>
                <w:szCs w:val="18"/>
              </w:rPr>
            </w:pPr>
            <w:r w:rsidRPr="00F11966">
              <w:rPr>
                <w:rFonts w:cs="Arial"/>
                <w:szCs w:val="18"/>
              </w:rPr>
              <w:t>(NOTE 1).</w:t>
            </w:r>
          </w:p>
        </w:tc>
      </w:tr>
      <w:tr w:rsidR="00E245D6" w:rsidRPr="00F11966" w14:paraId="489D94D2" w14:textId="77777777" w:rsidTr="00AA7DB8">
        <w:trPr>
          <w:trHeight w:val="70"/>
          <w:jc w:val="center"/>
        </w:trPr>
        <w:tc>
          <w:tcPr>
            <w:tcW w:w="2090" w:type="dxa"/>
            <w:tcBorders>
              <w:top w:val="single" w:sz="4" w:space="0" w:color="auto"/>
              <w:left w:val="single" w:sz="4" w:space="0" w:color="auto"/>
              <w:bottom w:val="single" w:sz="4" w:space="0" w:color="auto"/>
              <w:right w:val="single" w:sz="4" w:space="0" w:color="auto"/>
            </w:tcBorders>
          </w:tcPr>
          <w:p w14:paraId="3B33E33F" w14:textId="77777777" w:rsidR="00E245D6" w:rsidRPr="00F11966" w:rsidRDefault="00E245D6" w:rsidP="00E245D6">
            <w:pPr>
              <w:pStyle w:val="TAL"/>
              <w:rPr>
                <w:rFonts w:eastAsia="MS Mincho" w:cs="Arial"/>
                <w:lang w:eastAsia="ja-JP"/>
              </w:rPr>
            </w:pPr>
            <w:r w:rsidRPr="00F11966">
              <w:rPr>
                <w:rFonts w:cs="Arial"/>
                <w:lang w:val="en-US" w:eastAsia="zh-CN"/>
              </w:rPr>
              <w:t>tngfId</w:t>
            </w:r>
          </w:p>
        </w:tc>
        <w:tc>
          <w:tcPr>
            <w:tcW w:w="1654" w:type="dxa"/>
            <w:tcBorders>
              <w:top w:val="single" w:sz="4" w:space="0" w:color="auto"/>
              <w:left w:val="single" w:sz="4" w:space="0" w:color="auto"/>
              <w:bottom w:val="single" w:sz="4" w:space="0" w:color="auto"/>
              <w:right w:val="single" w:sz="4" w:space="0" w:color="auto"/>
            </w:tcBorders>
          </w:tcPr>
          <w:p w14:paraId="50A1BFA1" w14:textId="77777777" w:rsidR="00E245D6" w:rsidRPr="00F11966" w:rsidRDefault="00E245D6" w:rsidP="00E245D6">
            <w:pPr>
              <w:pStyle w:val="TAL"/>
            </w:pPr>
            <w:r w:rsidRPr="00F11966">
              <w:rPr>
                <w:lang w:val="en-US" w:eastAsia="zh-CN"/>
              </w:rPr>
              <w:t>TngfId</w:t>
            </w:r>
          </w:p>
        </w:tc>
        <w:tc>
          <w:tcPr>
            <w:tcW w:w="330" w:type="dxa"/>
            <w:tcBorders>
              <w:top w:val="single" w:sz="4" w:space="0" w:color="auto"/>
              <w:left w:val="single" w:sz="4" w:space="0" w:color="auto"/>
              <w:bottom w:val="single" w:sz="4" w:space="0" w:color="auto"/>
              <w:right w:val="single" w:sz="4" w:space="0" w:color="auto"/>
            </w:tcBorders>
          </w:tcPr>
          <w:p w14:paraId="684151DC" w14:textId="77777777" w:rsidR="00E245D6" w:rsidRPr="00F11966" w:rsidRDefault="00E245D6" w:rsidP="00E245D6">
            <w:pPr>
              <w:pStyle w:val="TAC"/>
              <w:rPr>
                <w:lang w:eastAsia="zh-CN"/>
              </w:rPr>
            </w:pPr>
            <w:r w:rsidRPr="00F11966">
              <w:rPr>
                <w:lang w:val="en-US" w:eastAsia="zh-CN"/>
              </w:rPr>
              <w:t>C</w:t>
            </w:r>
          </w:p>
        </w:tc>
        <w:tc>
          <w:tcPr>
            <w:tcW w:w="1134" w:type="dxa"/>
            <w:tcBorders>
              <w:top w:val="single" w:sz="4" w:space="0" w:color="auto"/>
              <w:left w:val="single" w:sz="4" w:space="0" w:color="auto"/>
              <w:bottom w:val="single" w:sz="4" w:space="0" w:color="auto"/>
              <w:right w:val="single" w:sz="4" w:space="0" w:color="auto"/>
            </w:tcBorders>
          </w:tcPr>
          <w:p w14:paraId="2CEE64FA" w14:textId="77777777" w:rsidR="00E245D6" w:rsidRPr="00F11966" w:rsidRDefault="00E245D6" w:rsidP="00E245D6">
            <w:pPr>
              <w:pStyle w:val="TAL"/>
              <w:rPr>
                <w:lang w:eastAsia="zh-CN"/>
              </w:rPr>
            </w:pPr>
            <w:r w:rsidRPr="00F11966">
              <w:rPr>
                <w:lang w:val="en-US" w:eastAsia="zh-CN"/>
              </w:rPr>
              <w:t>0..1</w:t>
            </w:r>
          </w:p>
        </w:tc>
        <w:tc>
          <w:tcPr>
            <w:tcW w:w="4359" w:type="dxa"/>
            <w:tcBorders>
              <w:top w:val="single" w:sz="4" w:space="0" w:color="auto"/>
              <w:left w:val="single" w:sz="4" w:space="0" w:color="auto"/>
              <w:bottom w:val="single" w:sz="4" w:space="0" w:color="auto"/>
              <w:right w:val="single" w:sz="4" w:space="0" w:color="auto"/>
            </w:tcBorders>
          </w:tcPr>
          <w:p w14:paraId="50A48E8E" w14:textId="77777777" w:rsidR="00E245D6" w:rsidRPr="00F11966" w:rsidRDefault="00E245D6" w:rsidP="00E245D6">
            <w:pPr>
              <w:pStyle w:val="TAL"/>
              <w:rPr>
                <w:rFonts w:cs="Arial"/>
                <w:szCs w:val="18"/>
                <w:lang w:eastAsia="zh-CN"/>
              </w:rPr>
            </w:pPr>
            <w:r w:rsidRPr="00F11966">
              <w:rPr>
                <w:rFonts w:cs="Arial" w:hint="eastAsia"/>
                <w:szCs w:val="18"/>
                <w:lang w:eastAsia="zh-CN"/>
              </w:rPr>
              <w:t xml:space="preserve">This IE shall be included if the AN node </w:t>
            </w:r>
            <w:r w:rsidRPr="00F11966">
              <w:rPr>
                <w:rFonts w:cs="Arial"/>
                <w:szCs w:val="18"/>
                <w:lang w:eastAsia="zh-CN"/>
              </w:rPr>
              <w:t>represents a TNGF</w:t>
            </w:r>
            <w:r w:rsidRPr="00F11966">
              <w:rPr>
                <w:rFonts w:cs="Arial" w:hint="eastAsia"/>
                <w:szCs w:val="18"/>
                <w:lang w:eastAsia="zh-CN"/>
              </w:rPr>
              <w:t>.</w:t>
            </w:r>
            <w:r w:rsidRPr="00F11966">
              <w:rPr>
                <w:rFonts w:cs="Arial"/>
                <w:szCs w:val="18"/>
                <w:lang w:eastAsia="zh-CN"/>
              </w:rPr>
              <w:t xml:space="preserve"> </w:t>
            </w:r>
            <w:r w:rsidRPr="00F11966">
              <w:rPr>
                <w:rFonts w:cs="Arial"/>
                <w:szCs w:val="18"/>
              </w:rPr>
              <w:t>When present, this IE shall contain the identifier of the TNGF.</w:t>
            </w:r>
          </w:p>
          <w:p w14:paraId="53FDBF37" w14:textId="77777777" w:rsidR="00E245D6" w:rsidRPr="00F11966" w:rsidRDefault="00E245D6" w:rsidP="00E245D6">
            <w:pPr>
              <w:pStyle w:val="TAL"/>
              <w:rPr>
                <w:rFonts w:cs="Arial"/>
                <w:szCs w:val="18"/>
              </w:rPr>
            </w:pPr>
            <w:r w:rsidRPr="00F11966">
              <w:rPr>
                <w:rFonts w:cs="Arial"/>
                <w:szCs w:val="18"/>
              </w:rPr>
              <w:t>(NOTE 1).</w:t>
            </w:r>
          </w:p>
        </w:tc>
      </w:tr>
      <w:tr w:rsidR="00E245D6" w:rsidRPr="00F11966" w14:paraId="33391C5A" w14:textId="77777777" w:rsidTr="00AA7DB8">
        <w:trPr>
          <w:trHeight w:val="70"/>
          <w:jc w:val="center"/>
        </w:trPr>
        <w:tc>
          <w:tcPr>
            <w:tcW w:w="2090" w:type="dxa"/>
            <w:tcBorders>
              <w:top w:val="single" w:sz="4" w:space="0" w:color="auto"/>
              <w:left w:val="single" w:sz="4" w:space="0" w:color="auto"/>
              <w:bottom w:val="single" w:sz="4" w:space="0" w:color="auto"/>
              <w:right w:val="single" w:sz="4" w:space="0" w:color="auto"/>
            </w:tcBorders>
          </w:tcPr>
          <w:p w14:paraId="60630F15" w14:textId="77777777" w:rsidR="00E245D6" w:rsidRPr="00F11966" w:rsidRDefault="00E245D6" w:rsidP="00E245D6">
            <w:pPr>
              <w:pStyle w:val="TAL"/>
              <w:rPr>
                <w:rFonts w:eastAsia="MS Mincho" w:cs="Arial"/>
                <w:lang w:eastAsia="ja-JP"/>
              </w:rPr>
            </w:pPr>
            <w:r w:rsidRPr="00F11966">
              <w:rPr>
                <w:rFonts w:eastAsia="MS Mincho" w:cs="Arial"/>
                <w:lang w:eastAsia="ja-JP"/>
              </w:rPr>
              <w:t>nid</w:t>
            </w:r>
          </w:p>
        </w:tc>
        <w:tc>
          <w:tcPr>
            <w:tcW w:w="1654" w:type="dxa"/>
            <w:tcBorders>
              <w:top w:val="single" w:sz="4" w:space="0" w:color="auto"/>
              <w:left w:val="single" w:sz="4" w:space="0" w:color="auto"/>
              <w:bottom w:val="single" w:sz="4" w:space="0" w:color="auto"/>
              <w:right w:val="single" w:sz="4" w:space="0" w:color="auto"/>
            </w:tcBorders>
          </w:tcPr>
          <w:p w14:paraId="53468DD1" w14:textId="77777777" w:rsidR="00E245D6" w:rsidRPr="00F11966" w:rsidRDefault="00E245D6" w:rsidP="00E245D6">
            <w:pPr>
              <w:pStyle w:val="TAL"/>
            </w:pPr>
            <w:r w:rsidRPr="00F11966">
              <w:t>Nid</w:t>
            </w:r>
          </w:p>
        </w:tc>
        <w:tc>
          <w:tcPr>
            <w:tcW w:w="330" w:type="dxa"/>
            <w:tcBorders>
              <w:top w:val="single" w:sz="4" w:space="0" w:color="auto"/>
              <w:left w:val="single" w:sz="4" w:space="0" w:color="auto"/>
              <w:bottom w:val="single" w:sz="4" w:space="0" w:color="auto"/>
              <w:right w:val="single" w:sz="4" w:space="0" w:color="auto"/>
            </w:tcBorders>
          </w:tcPr>
          <w:p w14:paraId="54BB6810" w14:textId="77777777" w:rsidR="00E245D6" w:rsidRPr="00F11966" w:rsidRDefault="00E245D6" w:rsidP="00E245D6">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3493FF30" w14:textId="77777777" w:rsidR="00E245D6" w:rsidRPr="00F11966" w:rsidRDefault="00E245D6" w:rsidP="00E245D6">
            <w:pPr>
              <w:pStyle w:val="TAL"/>
              <w:rPr>
                <w:lang w:eastAsia="zh-CN"/>
              </w:rPr>
            </w:pPr>
            <w:r w:rsidRPr="00F11966">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2CB191F5" w14:textId="77777777" w:rsidR="00E245D6" w:rsidRPr="00F11966" w:rsidRDefault="00E245D6" w:rsidP="00E245D6">
            <w:pPr>
              <w:pStyle w:val="TAL"/>
              <w:rPr>
                <w:rFonts w:cs="Arial"/>
                <w:szCs w:val="18"/>
              </w:rPr>
            </w:pPr>
            <w:r w:rsidRPr="00F11966">
              <w:rPr>
                <w:rFonts w:cs="Arial"/>
                <w:szCs w:val="18"/>
              </w:rPr>
              <w:t>Network Identifier</w:t>
            </w:r>
            <w:r w:rsidRPr="00F11966">
              <w:rPr>
                <w:rFonts w:cs="Arial"/>
                <w:szCs w:val="18"/>
                <w:lang w:eastAsia="zh-CN"/>
              </w:rPr>
              <w:t xml:space="preserve"> shall be present </w:t>
            </w:r>
            <w:r w:rsidRPr="00F11966">
              <w:rPr>
                <w:rFonts w:cs="Arial" w:hint="eastAsia"/>
                <w:szCs w:val="18"/>
                <w:lang w:eastAsia="zh-CN"/>
              </w:rPr>
              <w:t>in case of</w:t>
            </w:r>
            <w:r w:rsidRPr="00F11966">
              <w:rPr>
                <w:rFonts w:cs="Arial"/>
                <w:szCs w:val="18"/>
                <w:lang w:eastAsia="zh-CN"/>
              </w:rPr>
              <w:t xml:space="preserve"> SNPN, </w:t>
            </w:r>
            <w:r w:rsidRPr="00F11966">
              <w:rPr>
                <w:rFonts w:cs="Arial" w:hint="eastAsia"/>
                <w:szCs w:val="18"/>
                <w:lang w:eastAsia="zh-CN"/>
              </w:rPr>
              <w:t>PlmnId together with Nid</w:t>
            </w:r>
            <w:r w:rsidRPr="00F11966">
              <w:rPr>
                <w:rFonts w:cs="Arial"/>
                <w:szCs w:val="18"/>
                <w:lang w:eastAsia="zh-CN"/>
              </w:rPr>
              <w:t xml:space="preserve"> indicates the identity of the SNPN to which the RanNode belongs to.</w:t>
            </w:r>
          </w:p>
        </w:tc>
      </w:tr>
      <w:tr w:rsidR="00E245D6" w:rsidRPr="00F11966" w14:paraId="2B58F780" w14:textId="77777777" w:rsidTr="00AA7DB8">
        <w:trPr>
          <w:trHeight w:val="70"/>
          <w:jc w:val="center"/>
        </w:trPr>
        <w:tc>
          <w:tcPr>
            <w:tcW w:w="2090" w:type="dxa"/>
            <w:tcBorders>
              <w:top w:val="single" w:sz="4" w:space="0" w:color="auto"/>
              <w:left w:val="single" w:sz="4" w:space="0" w:color="auto"/>
              <w:bottom w:val="single" w:sz="4" w:space="0" w:color="auto"/>
              <w:right w:val="single" w:sz="4" w:space="0" w:color="auto"/>
            </w:tcBorders>
          </w:tcPr>
          <w:p w14:paraId="310172F3" w14:textId="77777777" w:rsidR="00E245D6" w:rsidRPr="00F11966" w:rsidRDefault="00E245D6" w:rsidP="00E245D6">
            <w:pPr>
              <w:pStyle w:val="TAL"/>
              <w:rPr>
                <w:rFonts w:eastAsia="MS Mincho" w:cs="Arial"/>
                <w:lang w:eastAsia="ja-JP"/>
              </w:rPr>
            </w:pPr>
            <w:r w:rsidRPr="00F11966">
              <w:rPr>
                <w:rFonts w:cs="Arial" w:hint="eastAsia"/>
                <w:lang w:eastAsia="zh-CN"/>
              </w:rPr>
              <w:t>e</w:t>
            </w:r>
            <w:r w:rsidRPr="00F11966">
              <w:rPr>
                <w:rFonts w:cs="Arial"/>
                <w:lang w:eastAsia="zh-CN"/>
              </w:rPr>
              <w:t>NbId</w:t>
            </w:r>
          </w:p>
        </w:tc>
        <w:tc>
          <w:tcPr>
            <w:tcW w:w="1654" w:type="dxa"/>
            <w:tcBorders>
              <w:top w:val="single" w:sz="4" w:space="0" w:color="auto"/>
              <w:left w:val="single" w:sz="4" w:space="0" w:color="auto"/>
              <w:bottom w:val="single" w:sz="4" w:space="0" w:color="auto"/>
              <w:right w:val="single" w:sz="4" w:space="0" w:color="auto"/>
            </w:tcBorders>
          </w:tcPr>
          <w:p w14:paraId="1FA3AE58" w14:textId="77777777" w:rsidR="00E245D6" w:rsidRPr="00F11966" w:rsidRDefault="00E245D6" w:rsidP="00E245D6">
            <w:pPr>
              <w:pStyle w:val="TAL"/>
            </w:pPr>
            <w:r w:rsidRPr="00F11966">
              <w:rPr>
                <w:lang w:eastAsia="zh-CN"/>
              </w:rPr>
              <w:t>ENbId</w:t>
            </w:r>
          </w:p>
        </w:tc>
        <w:tc>
          <w:tcPr>
            <w:tcW w:w="330" w:type="dxa"/>
            <w:tcBorders>
              <w:top w:val="single" w:sz="4" w:space="0" w:color="auto"/>
              <w:left w:val="single" w:sz="4" w:space="0" w:color="auto"/>
              <w:bottom w:val="single" w:sz="4" w:space="0" w:color="auto"/>
              <w:right w:val="single" w:sz="4" w:space="0" w:color="auto"/>
            </w:tcBorders>
          </w:tcPr>
          <w:p w14:paraId="6564262E" w14:textId="77777777" w:rsidR="00E245D6" w:rsidRPr="00F11966" w:rsidRDefault="00E245D6" w:rsidP="00E245D6">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E19A61A" w14:textId="77777777" w:rsidR="00E245D6" w:rsidRPr="00F11966" w:rsidRDefault="00E245D6" w:rsidP="00E245D6">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490602CB" w14:textId="77777777" w:rsidR="00E245D6" w:rsidRPr="00F11966" w:rsidRDefault="00E245D6" w:rsidP="00E245D6">
            <w:pPr>
              <w:pStyle w:val="TAL"/>
              <w:rPr>
                <w:rFonts w:cs="Arial"/>
                <w:szCs w:val="18"/>
              </w:rPr>
            </w:pPr>
            <w:r w:rsidRPr="00F11966">
              <w:rPr>
                <w:rFonts w:cs="Arial" w:hint="eastAsia"/>
                <w:szCs w:val="18"/>
              </w:rPr>
              <w:t xml:space="preserve">This IE shall be included if the RAN Node Id represents </w:t>
            </w:r>
            <w:r w:rsidRPr="00F11966">
              <w:rPr>
                <w:rFonts w:cs="Arial"/>
                <w:szCs w:val="18"/>
              </w:rPr>
              <w:t>an</w:t>
            </w:r>
            <w:r w:rsidRPr="00F11966">
              <w:rPr>
                <w:rFonts w:cs="Arial" w:hint="eastAsia"/>
                <w:szCs w:val="18"/>
              </w:rPr>
              <w:t xml:space="preserve"> </w:t>
            </w:r>
            <w:r w:rsidRPr="00F11966">
              <w:rPr>
                <w:rFonts w:cs="Arial"/>
                <w:szCs w:val="18"/>
              </w:rPr>
              <w:t>eNB</w:t>
            </w:r>
            <w:r w:rsidRPr="00F11966">
              <w:rPr>
                <w:rFonts w:cs="Arial" w:hint="eastAsia"/>
                <w:szCs w:val="18"/>
              </w:rPr>
              <w:t xml:space="preserve">. </w:t>
            </w:r>
            <w:r w:rsidRPr="00F11966">
              <w:rPr>
                <w:rFonts w:cs="Arial"/>
                <w:szCs w:val="18"/>
              </w:rPr>
              <w:t>When present, this IE shall contain the identifier of an eNB.</w:t>
            </w:r>
          </w:p>
          <w:p w14:paraId="06A60D4D" w14:textId="77777777" w:rsidR="00E245D6" w:rsidRPr="00F11966" w:rsidRDefault="00E245D6" w:rsidP="00E245D6">
            <w:pPr>
              <w:pStyle w:val="TAL"/>
              <w:rPr>
                <w:rFonts w:cs="Arial"/>
                <w:szCs w:val="18"/>
              </w:rPr>
            </w:pPr>
            <w:r w:rsidRPr="00F11966">
              <w:rPr>
                <w:rFonts w:cs="Arial"/>
                <w:szCs w:val="18"/>
              </w:rPr>
              <w:t>(NOTE 1, NOTE 2).</w:t>
            </w:r>
          </w:p>
        </w:tc>
      </w:tr>
      <w:tr w:rsidR="00E245D6" w:rsidRPr="00F11966" w14:paraId="626946AF" w14:textId="77777777" w:rsidTr="00AA7DB8">
        <w:trPr>
          <w:trHeight w:val="70"/>
          <w:jc w:val="center"/>
        </w:trPr>
        <w:tc>
          <w:tcPr>
            <w:tcW w:w="9567" w:type="dxa"/>
            <w:gridSpan w:val="5"/>
            <w:tcBorders>
              <w:top w:val="single" w:sz="4" w:space="0" w:color="auto"/>
              <w:left w:val="single" w:sz="4" w:space="0" w:color="auto"/>
              <w:bottom w:val="single" w:sz="4" w:space="0" w:color="auto"/>
              <w:right w:val="single" w:sz="4" w:space="0" w:color="auto"/>
            </w:tcBorders>
          </w:tcPr>
          <w:p w14:paraId="0F1BA9A4" w14:textId="77777777" w:rsidR="00E245D6" w:rsidRPr="00F11966" w:rsidRDefault="00E245D6" w:rsidP="00E245D6">
            <w:pPr>
              <w:pStyle w:val="TAN"/>
            </w:pPr>
            <w:r w:rsidRPr="00F11966">
              <w:rPr>
                <w:rFonts w:hint="eastAsia"/>
              </w:rPr>
              <w:t>NOTE</w:t>
            </w:r>
            <w:r w:rsidRPr="00F11966">
              <w:t> 1</w:t>
            </w:r>
            <w:r w:rsidRPr="00F11966">
              <w:rPr>
                <w:rFonts w:hint="eastAsia"/>
              </w:rPr>
              <w:t>:</w:t>
            </w:r>
            <w:r w:rsidRPr="00F11966">
              <w:tab/>
              <w:t xml:space="preserve">One of the </w:t>
            </w:r>
            <w:r w:rsidR="00EC093A" w:rsidRPr="00F11966">
              <w:t xml:space="preserve">six </w:t>
            </w:r>
            <w:r w:rsidRPr="00F11966">
              <w:t>attributes n3IwfId, gNbIdm, ngeNbId, wagfId, tngfId, eNbId shall be present.</w:t>
            </w:r>
          </w:p>
          <w:p w14:paraId="3347BEA3" w14:textId="77777777" w:rsidR="00E245D6" w:rsidRPr="00F11966" w:rsidRDefault="00E245D6" w:rsidP="00E245D6">
            <w:pPr>
              <w:pStyle w:val="TAN"/>
              <w:rPr>
                <w:rFonts w:cs="Arial"/>
                <w:szCs w:val="18"/>
                <w:lang w:eastAsia="zh-CN"/>
              </w:rPr>
            </w:pPr>
            <w:r w:rsidRPr="00F11966">
              <w:t>NOTE 2:</w:t>
            </w:r>
            <w:r w:rsidRPr="00F11966">
              <w:tab/>
              <w:t>For UEs with 5GS subscription but without 5G NAS support, eNbId is used on N7 instead of n3IwfId, gNbIdm, ngeNbId.</w:t>
            </w:r>
          </w:p>
        </w:tc>
      </w:tr>
    </w:tbl>
    <w:p w14:paraId="7BC98EBF" w14:textId="77777777" w:rsidR="00E92CBF" w:rsidRPr="00F11966" w:rsidRDefault="00E92CBF" w:rsidP="00E92CBF">
      <w:pPr>
        <w:rPr>
          <w:lang w:val="en-US"/>
        </w:rPr>
      </w:pPr>
    </w:p>
    <w:p w14:paraId="7E763A28" w14:textId="77777777" w:rsidR="00E92CBF" w:rsidRPr="00F11966" w:rsidRDefault="00E92CBF" w:rsidP="00D362EB">
      <w:pPr>
        <w:pStyle w:val="Heading4"/>
        <w:rPr>
          <w:lang w:val="en-US"/>
        </w:rPr>
      </w:pPr>
      <w:bookmarkStart w:id="1376" w:name="_Toc24925866"/>
      <w:bookmarkStart w:id="1377" w:name="_Toc24926044"/>
      <w:bookmarkStart w:id="1378" w:name="_Toc24926220"/>
      <w:bookmarkStart w:id="1379" w:name="_Toc33964080"/>
      <w:bookmarkStart w:id="1380" w:name="_Toc33980834"/>
      <w:bookmarkStart w:id="1381" w:name="_Toc36462635"/>
      <w:bookmarkStart w:id="1382" w:name="_Toc36462831"/>
      <w:bookmarkStart w:id="1383" w:name="_Toc43026075"/>
      <w:bookmarkStart w:id="1384" w:name="_Toc49763609"/>
      <w:bookmarkStart w:id="1385" w:name="_Toc56754305"/>
      <w:bookmarkStart w:id="1386" w:name="_Toc88743076"/>
      <w:bookmarkStart w:id="1387" w:name="_Toc90649888"/>
      <w:r w:rsidRPr="00F11966">
        <w:lastRenderedPageBreak/>
        <w:t>5.4.4.29</w:t>
      </w:r>
      <w:r w:rsidRPr="00F11966">
        <w:tab/>
        <w:t>Type: GNbId</w:t>
      </w:r>
      <w:bookmarkEnd w:id="1376"/>
      <w:bookmarkEnd w:id="1377"/>
      <w:bookmarkEnd w:id="1378"/>
      <w:bookmarkEnd w:id="1379"/>
      <w:bookmarkEnd w:id="1380"/>
      <w:bookmarkEnd w:id="1381"/>
      <w:bookmarkEnd w:id="1382"/>
      <w:bookmarkEnd w:id="1383"/>
      <w:bookmarkEnd w:id="1384"/>
      <w:bookmarkEnd w:id="1385"/>
      <w:bookmarkEnd w:id="1386"/>
      <w:bookmarkEnd w:id="1387"/>
    </w:p>
    <w:p w14:paraId="18A20BA4" w14:textId="77777777" w:rsidR="00E92CBF" w:rsidRPr="00F11966" w:rsidRDefault="00E92CBF" w:rsidP="00E92CBF">
      <w:pPr>
        <w:pStyle w:val="TH"/>
        <w:rPr>
          <w:noProof/>
          <w:lang w:eastAsia="zh-CN"/>
        </w:rPr>
      </w:pPr>
      <w:r w:rsidRPr="00F11966">
        <w:rPr>
          <w:noProof/>
        </w:rPr>
        <w:t>Table </w:t>
      </w:r>
      <w:r w:rsidRPr="00F11966">
        <w:t xml:space="preserve">5.4.4.29-1: </w:t>
      </w:r>
      <w:r w:rsidRPr="00F11966">
        <w:rPr>
          <w:noProof/>
        </w:rPr>
        <w:t xml:space="preserve">Definition of type </w:t>
      </w:r>
      <w:r w:rsidRPr="00F11966">
        <w:t>GNbId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654"/>
        <w:gridCol w:w="330"/>
        <w:gridCol w:w="1134"/>
        <w:gridCol w:w="4359"/>
      </w:tblGrid>
      <w:tr w:rsidR="00E92CBF" w:rsidRPr="00F11966" w14:paraId="59CEA302"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1BA556D7" w14:textId="77777777" w:rsidR="00E92CBF" w:rsidRPr="00F11966" w:rsidRDefault="00E92CBF" w:rsidP="00AA7DB8">
            <w:pPr>
              <w:pStyle w:val="TAH"/>
            </w:pPr>
            <w:r w:rsidRPr="00F11966">
              <w:t>Attribute name</w:t>
            </w:r>
          </w:p>
        </w:tc>
        <w:tc>
          <w:tcPr>
            <w:tcW w:w="1654" w:type="dxa"/>
            <w:tcBorders>
              <w:top w:val="single" w:sz="4" w:space="0" w:color="auto"/>
              <w:left w:val="single" w:sz="4" w:space="0" w:color="auto"/>
              <w:bottom w:val="single" w:sz="4" w:space="0" w:color="auto"/>
              <w:right w:val="single" w:sz="4" w:space="0" w:color="auto"/>
            </w:tcBorders>
            <w:shd w:val="clear" w:color="auto" w:fill="C0C0C0"/>
            <w:hideMark/>
          </w:tcPr>
          <w:p w14:paraId="31013BCA" w14:textId="77777777" w:rsidR="00E92CBF" w:rsidRPr="00F11966" w:rsidRDefault="00E92CBF" w:rsidP="00AA7DB8">
            <w:pPr>
              <w:pStyle w:val="TAH"/>
            </w:pPr>
            <w:r w:rsidRPr="00F11966">
              <w:t>Data type</w:t>
            </w:r>
          </w:p>
        </w:tc>
        <w:tc>
          <w:tcPr>
            <w:tcW w:w="330" w:type="dxa"/>
            <w:tcBorders>
              <w:top w:val="single" w:sz="4" w:space="0" w:color="auto"/>
              <w:left w:val="single" w:sz="4" w:space="0" w:color="auto"/>
              <w:bottom w:val="single" w:sz="4" w:space="0" w:color="auto"/>
              <w:right w:val="single" w:sz="4" w:space="0" w:color="auto"/>
            </w:tcBorders>
            <w:shd w:val="clear" w:color="auto" w:fill="C0C0C0"/>
            <w:hideMark/>
          </w:tcPr>
          <w:p w14:paraId="175F8B61"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4772B74B"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6EE94C9"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79CB4470" w14:textId="77777777" w:rsidTr="00AA7DB8">
        <w:trPr>
          <w:trHeight w:val="70"/>
          <w:jc w:val="center"/>
        </w:trPr>
        <w:tc>
          <w:tcPr>
            <w:tcW w:w="2090" w:type="dxa"/>
            <w:tcBorders>
              <w:top w:val="single" w:sz="4" w:space="0" w:color="auto"/>
              <w:left w:val="single" w:sz="4" w:space="0" w:color="auto"/>
              <w:bottom w:val="single" w:sz="4" w:space="0" w:color="auto"/>
              <w:right w:val="single" w:sz="4" w:space="0" w:color="auto"/>
            </w:tcBorders>
          </w:tcPr>
          <w:p w14:paraId="67506236" w14:textId="77777777" w:rsidR="00E92CBF" w:rsidRPr="00F11966" w:rsidRDefault="00E92CBF" w:rsidP="00AA7DB8">
            <w:pPr>
              <w:pStyle w:val="TAL"/>
              <w:rPr>
                <w:rFonts w:cs="Arial"/>
                <w:lang w:eastAsia="ja-JP"/>
              </w:rPr>
            </w:pPr>
            <w:r w:rsidRPr="00F11966">
              <w:t>bitLength</w:t>
            </w:r>
          </w:p>
        </w:tc>
        <w:tc>
          <w:tcPr>
            <w:tcW w:w="1654" w:type="dxa"/>
            <w:tcBorders>
              <w:top w:val="single" w:sz="4" w:space="0" w:color="auto"/>
              <w:left w:val="single" w:sz="4" w:space="0" w:color="auto"/>
              <w:bottom w:val="single" w:sz="4" w:space="0" w:color="auto"/>
              <w:right w:val="single" w:sz="4" w:space="0" w:color="auto"/>
            </w:tcBorders>
          </w:tcPr>
          <w:p w14:paraId="11D48D55" w14:textId="77777777" w:rsidR="00E92CBF" w:rsidRPr="00F11966" w:rsidRDefault="00E92CBF" w:rsidP="00AA7DB8">
            <w:pPr>
              <w:pStyle w:val="TAL"/>
              <w:rPr>
                <w:lang w:eastAsia="zh-CN"/>
              </w:rPr>
            </w:pPr>
            <w:r w:rsidRPr="00F11966">
              <w:t>integer</w:t>
            </w:r>
          </w:p>
        </w:tc>
        <w:tc>
          <w:tcPr>
            <w:tcW w:w="330" w:type="dxa"/>
            <w:tcBorders>
              <w:top w:val="single" w:sz="4" w:space="0" w:color="auto"/>
              <w:left w:val="single" w:sz="4" w:space="0" w:color="auto"/>
              <w:bottom w:val="single" w:sz="4" w:space="0" w:color="auto"/>
              <w:right w:val="single" w:sz="4" w:space="0" w:color="auto"/>
            </w:tcBorders>
          </w:tcPr>
          <w:p w14:paraId="223EB5F2" w14:textId="77777777" w:rsidR="00E92CBF" w:rsidRPr="00F11966" w:rsidRDefault="00E92CBF" w:rsidP="00AA7DB8">
            <w:pPr>
              <w:pStyle w:val="TAC"/>
              <w:rPr>
                <w:lang w:eastAsia="zh-CN"/>
              </w:rPr>
            </w:pPr>
            <w:r w:rsidRPr="00F11966">
              <w:t>M</w:t>
            </w:r>
          </w:p>
        </w:tc>
        <w:tc>
          <w:tcPr>
            <w:tcW w:w="1134" w:type="dxa"/>
            <w:tcBorders>
              <w:top w:val="single" w:sz="4" w:space="0" w:color="auto"/>
              <w:left w:val="single" w:sz="4" w:space="0" w:color="auto"/>
              <w:bottom w:val="single" w:sz="4" w:space="0" w:color="auto"/>
              <w:right w:val="single" w:sz="4" w:space="0" w:color="auto"/>
            </w:tcBorders>
          </w:tcPr>
          <w:p w14:paraId="5AD6C401" w14:textId="77777777" w:rsidR="00E92CBF" w:rsidRPr="00F11966" w:rsidRDefault="00E92CBF" w:rsidP="00AA7DB8">
            <w:pPr>
              <w:pStyle w:val="TAL"/>
              <w:rPr>
                <w:lang w:eastAsia="zh-CN"/>
              </w:rPr>
            </w:pPr>
            <w:r w:rsidRPr="00F11966">
              <w:t>1</w:t>
            </w:r>
          </w:p>
        </w:tc>
        <w:tc>
          <w:tcPr>
            <w:tcW w:w="4359" w:type="dxa"/>
            <w:tcBorders>
              <w:top w:val="single" w:sz="4" w:space="0" w:color="auto"/>
              <w:left w:val="single" w:sz="4" w:space="0" w:color="auto"/>
              <w:bottom w:val="single" w:sz="4" w:space="0" w:color="auto"/>
              <w:right w:val="single" w:sz="4" w:space="0" w:color="auto"/>
            </w:tcBorders>
          </w:tcPr>
          <w:p w14:paraId="7C2A31F3" w14:textId="77777777" w:rsidR="00E92CBF" w:rsidRPr="00F11966" w:rsidRDefault="00E92CBF" w:rsidP="00AA7DB8">
            <w:pPr>
              <w:pStyle w:val="TAL"/>
              <w:rPr>
                <w:rFonts w:cs="Arial"/>
                <w:szCs w:val="18"/>
                <w:lang w:eastAsia="zh-CN"/>
              </w:rPr>
            </w:pPr>
            <w:r w:rsidRPr="00F11966">
              <w:rPr>
                <w:lang w:eastAsia="zh-CN"/>
              </w:rPr>
              <w:t>Unsigned integer representing the bit length of the gNB ID as defined in clause</w:t>
            </w:r>
            <w:r w:rsidRPr="00F11966">
              <w:t> </w:t>
            </w:r>
            <w:r w:rsidRPr="00F11966">
              <w:rPr>
                <w:lang w:eastAsia="zh-CN"/>
              </w:rPr>
              <w:t xml:space="preserve">9.3.1.6 of 3GPP TS 38.413 [11], </w:t>
            </w:r>
            <w:r w:rsidRPr="00F11966">
              <w:t>within the range 22 to 32</w:t>
            </w:r>
          </w:p>
        </w:tc>
      </w:tr>
      <w:tr w:rsidR="00E92CBF" w:rsidRPr="00F11966" w14:paraId="62A73B50" w14:textId="77777777" w:rsidTr="00AA7DB8">
        <w:trPr>
          <w:trHeight w:val="70"/>
          <w:jc w:val="center"/>
        </w:trPr>
        <w:tc>
          <w:tcPr>
            <w:tcW w:w="2090" w:type="dxa"/>
            <w:tcBorders>
              <w:top w:val="single" w:sz="4" w:space="0" w:color="auto"/>
              <w:left w:val="single" w:sz="4" w:space="0" w:color="auto"/>
              <w:bottom w:val="single" w:sz="4" w:space="0" w:color="auto"/>
              <w:right w:val="single" w:sz="4" w:space="0" w:color="auto"/>
            </w:tcBorders>
          </w:tcPr>
          <w:p w14:paraId="060D84FC" w14:textId="77777777" w:rsidR="00E92CBF" w:rsidRPr="00F11966" w:rsidRDefault="00E92CBF" w:rsidP="00AA7DB8">
            <w:pPr>
              <w:pStyle w:val="TAL"/>
              <w:rPr>
                <w:rFonts w:cs="Arial"/>
                <w:lang w:eastAsia="ja-JP"/>
              </w:rPr>
            </w:pPr>
            <w:r w:rsidRPr="00F11966">
              <w:rPr>
                <w:rFonts w:cs="Arial"/>
                <w:lang w:eastAsia="ja-JP"/>
              </w:rPr>
              <w:t>gNBValue</w:t>
            </w:r>
          </w:p>
        </w:tc>
        <w:tc>
          <w:tcPr>
            <w:tcW w:w="1654" w:type="dxa"/>
            <w:tcBorders>
              <w:top w:val="single" w:sz="4" w:space="0" w:color="auto"/>
              <w:left w:val="single" w:sz="4" w:space="0" w:color="auto"/>
              <w:bottom w:val="single" w:sz="4" w:space="0" w:color="auto"/>
              <w:right w:val="single" w:sz="4" w:space="0" w:color="auto"/>
            </w:tcBorders>
          </w:tcPr>
          <w:p w14:paraId="4FB37A9B" w14:textId="77777777" w:rsidR="00E92CBF" w:rsidRPr="00F11966" w:rsidRDefault="00E92CBF" w:rsidP="00AA7DB8">
            <w:pPr>
              <w:pStyle w:val="TAL"/>
              <w:rPr>
                <w:lang w:eastAsia="zh-CN"/>
              </w:rPr>
            </w:pPr>
            <w:r w:rsidRPr="00F11966">
              <w:rPr>
                <w:rFonts w:cs="Arial"/>
                <w:lang w:eastAsia="ja-JP"/>
              </w:rPr>
              <w:t>string</w:t>
            </w:r>
          </w:p>
        </w:tc>
        <w:tc>
          <w:tcPr>
            <w:tcW w:w="330" w:type="dxa"/>
            <w:tcBorders>
              <w:top w:val="single" w:sz="4" w:space="0" w:color="auto"/>
              <w:left w:val="single" w:sz="4" w:space="0" w:color="auto"/>
              <w:bottom w:val="single" w:sz="4" w:space="0" w:color="auto"/>
              <w:right w:val="single" w:sz="4" w:space="0" w:color="auto"/>
            </w:tcBorders>
          </w:tcPr>
          <w:p w14:paraId="33737BF4" w14:textId="77777777" w:rsidR="00E92CBF" w:rsidRPr="00F11966" w:rsidRDefault="00E92CBF" w:rsidP="00AA7DB8">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70670BD7" w14:textId="77777777" w:rsidR="00E92CBF" w:rsidRPr="00F11966" w:rsidRDefault="00E92CBF" w:rsidP="00AA7DB8">
            <w:pPr>
              <w:pStyle w:val="TAL"/>
              <w:rPr>
                <w:lang w:eastAsia="zh-CN"/>
              </w:rPr>
            </w:pP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C3E2CE5" w14:textId="77777777" w:rsidR="00E92CBF" w:rsidRPr="00F11966" w:rsidRDefault="00E92CBF" w:rsidP="00AA7DB8">
            <w:pPr>
              <w:pStyle w:val="TAL"/>
              <w:rPr>
                <w:rFonts w:cs="Arial"/>
                <w:szCs w:val="18"/>
              </w:rPr>
            </w:pPr>
            <w:r w:rsidRPr="00F11966">
              <w:rPr>
                <w:rFonts w:cs="Arial"/>
                <w:szCs w:val="18"/>
              </w:rPr>
              <w:t>This represents the identifier of the gNB.</w:t>
            </w:r>
          </w:p>
          <w:p w14:paraId="384D1559" w14:textId="77777777" w:rsidR="00E92CBF" w:rsidRPr="00F11966" w:rsidRDefault="00E92CBF" w:rsidP="00AA7DB8">
            <w:pPr>
              <w:pStyle w:val="TAL"/>
              <w:rPr>
                <w:rFonts w:cs="Arial"/>
                <w:szCs w:val="18"/>
              </w:rPr>
            </w:pPr>
          </w:p>
          <w:p w14:paraId="0038CE1A" w14:textId="77777777" w:rsidR="00E92CBF" w:rsidRPr="00F11966" w:rsidRDefault="00E92CBF" w:rsidP="00AA7DB8">
            <w:pPr>
              <w:pStyle w:val="TAL"/>
              <w:rPr>
                <w:rFonts w:cs="Arial"/>
                <w:szCs w:val="18"/>
              </w:rPr>
            </w:pPr>
            <w:r w:rsidRPr="00F11966">
              <w:rPr>
                <w:rFonts w:cs="Arial"/>
                <w:szCs w:val="18"/>
              </w:rPr>
              <w:t>The string shall be formatted with following pattern:</w:t>
            </w:r>
          </w:p>
          <w:p w14:paraId="1E477BF6" w14:textId="77777777" w:rsidR="00E92CBF" w:rsidRPr="00F11966" w:rsidRDefault="00E92CBF" w:rsidP="00AA7DB8">
            <w:pPr>
              <w:pStyle w:val="TAL"/>
              <w:rPr>
                <w:rFonts w:cs="Arial"/>
                <w:szCs w:val="18"/>
              </w:rPr>
            </w:pPr>
            <w:r w:rsidRPr="00F11966">
              <w:rPr>
                <w:rFonts w:cs="Arial"/>
                <w:szCs w:val="18"/>
              </w:rPr>
              <w:t>'^[A-Fa-f0-9]{6,8}$'</w:t>
            </w:r>
          </w:p>
          <w:p w14:paraId="376B4EE8" w14:textId="77777777" w:rsidR="00E92CBF" w:rsidRPr="00F11966" w:rsidRDefault="00E92CBF" w:rsidP="00AA7DB8">
            <w:pPr>
              <w:pStyle w:val="TAL"/>
              <w:rPr>
                <w:rFonts w:cs="Arial"/>
                <w:szCs w:val="18"/>
                <w:lang w:eastAsia="zh-CN"/>
              </w:rPr>
            </w:pPr>
          </w:p>
          <w:p w14:paraId="2ABEE789" w14:textId="77777777" w:rsidR="00E92CBF" w:rsidRPr="00F11966" w:rsidRDefault="00E92CBF" w:rsidP="00AA7DB8">
            <w:pPr>
              <w:pStyle w:val="TAL"/>
              <w:rPr>
                <w:lang w:eastAsia="zh-CN"/>
              </w:rPr>
            </w:pPr>
            <w:r w:rsidRPr="00F11966">
              <w:rPr>
                <w:rFonts w:cs="Arial"/>
                <w:szCs w:val="18"/>
              </w:rPr>
              <w:t xml:space="preserve">The value of </w:t>
            </w:r>
            <w:r w:rsidRPr="00F11966">
              <w:rPr>
                <w:lang w:eastAsia="zh-CN"/>
              </w:rPr>
              <w:t>the gNB ID shall be encoded in hexadecimal representation. Each character in the string shall take a value of "0" to "9"</w:t>
            </w:r>
            <w:r w:rsidR="00D82E6F" w:rsidRPr="00F11966">
              <w:rPr>
                <w:lang w:eastAsia="zh-CN"/>
              </w:rPr>
              <w:t>, "a" to "f"</w:t>
            </w:r>
            <w:r w:rsidRPr="00F11966">
              <w:rPr>
                <w:lang w:eastAsia="zh-CN"/>
              </w:rPr>
              <w:t xml:space="preserve"> or "A" to "F" and shall represent 4 bits. The padding 0 shall be added to make multiple nibbles, the most significant character representing the padding 0 if required together with the 4 most significant bits of the gNB ID shall appear first in the string, and the character representing the 4 least significant bit of the gNB ID shall appear last in the string.</w:t>
            </w:r>
          </w:p>
          <w:p w14:paraId="78C530A8" w14:textId="77777777" w:rsidR="00E92CBF" w:rsidRPr="00F11966" w:rsidRDefault="00E92CBF" w:rsidP="00AA7DB8">
            <w:pPr>
              <w:pStyle w:val="TAL"/>
              <w:rPr>
                <w:rFonts w:cs="Arial"/>
                <w:szCs w:val="18"/>
              </w:rPr>
            </w:pPr>
          </w:p>
          <w:p w14:paraId="3FE89E95" w14:textId="77777777" w:rsidR="00E92CBF" w:rsidRPr="00F11966" w:rsidRDefault="00E92CBF" w:rsidP="00AA7DB8">
            <w:pPr>
              <w:pStyle w:val="TAL"/>
              <w:rPr>
                <w:rFonts w:cs="Arial"/>
                <w:szCs w:val="18"/>
              </w:rPr>
            </w:pPr>
            <w:r w:rsidRPr="00F11966">
              <w:rPr>
                <w:rFonts w:cs="Arial"/>
                <w:szCs w:val="18"/>
              </w:rPr>
              <w:t>Examples:</w:t>
            </w:r>
          </w:p>
          <w:p w14:paraId="5A189637" w14:textId="77777777" w:rsidR="00E92CBF" w:rsidRPr="00F11966" w:rsidRDefault="00E92CBF" w:rsidP="00AA7DB8">
            <w:pPr>
              <w:pStyle w:val="TAL"/>
              <w:rPr>
                <w:rFonts w:cs="Arial"/>
                <w:szCs w:val="18"/>
              </w:rPr>
            </w:pPr>
            <w:r w:rsidRPr="00F11966">
              <w:rPr>
                <w:rFonts w:cs="Arial"/>
                <w:szCs w:val="18"/>
              </w:rPr>
              <w:t>A 30 bit value "382A3F47" indicates a gNB ID with value 0x382A3F47</w:t>
            </w:r>
          </w:p>
          <w:p w14:paraId="7C479EE2" w14:textId="77777777" w:rsidR="00E92CBF" w:rsidRPr="00F11966" w:rsidRDefault="00E92CBF" w:rsidP="00AA7DB8">
            <w:pPr>
              <w:pStyle w:val="TAL"/>
              <w:rPr>
                <w:rFonts w:cs="Arial"/>
                <w:szCs w:val="18"/>
              </w:rPr>
            </w:pPr>
            <w:r w:rsidRPr="00F11966">
              <w:rPr>
                <w:rFonts w:cs="Arial"/>
                <w:szCs w:val="18"/>
              </w:rPr>
              <w:t>A 22 bit value "2A3F47" indicates a gNB ID with value 0x2A3F47</w:t>
            </w:r>
          </w:p>
        </w:tc>
      </w:tr>
    </w:tbl>
    <w:p w14:paraId="449B459A" w14:textId="77777777" w:rsidR="00E92CBF" w:rsidRPr="00F11966" w:rsidRDefault="00E92CBF" w:rsidP="00E92CBF"/>
    <w:p w14:paraId="13CA011C" w14:textId="77777777" w:rsidR="00E92CBF" w:rsidRPr="00F11966" w:rsidRDefault="00E92CBF" w:rsidP="00D362EB">
      <w:pPr>
        <w:pStyle w:val="Heading4"/>
      </w:pPr>
      <w:bookmarkStart w:id="1388" w:name="_Toc24925867"/>
      <w:bookmarkStart w:id="1389" w:name="_Toc24926045"/>
      <w:bookmarkStart w:id="1390" w:name="_Toc24926221"/>
      <w:bookmarkStart w:id="1391" w:name="_Toc33964081"/>
      <w:bookmarkStart w:id="1392" w:name="_Toc33980835"/>
      <w:bookmarkStart w:id="1393" w:name="_Toc36462636"/>
      <w:bookmarkStart w:id="1394" w:name="_Toc36462832"/>
      <w:bookmarkStart w:id="1395" w:name="_Toc43026076"/>
      <w:bookmarkStart w:id="1396" w:name="_Toc49763610"/>
      <w:bookmarkStart w:id="1397" w:name="_Toc56754306"/>
      <w:bookmarkStart w:id="1398" w:name="_Toc88743077"/>
      <w:bookmarkStart w:id="1399" w:name="_Toc90649889"/>
      <w:r w:rsidRPr="00F11966">
        <w:t>5.4.4.30</w:t>
      </w:r>
      <w:r w:rsidRPr="00F11966">
        <w:tab/>
        <w:t>Type: PresenceInfoRm</w:t>
      </w:r>
      <w:bookmarkEnd w:id="1388"/>
      <w:bookmarkEnd w:id="1389"/>
      <w:bookmarkEnd w:id="1390"/>
      <w:bookmarkEnd w:id="1391"/>
      <w:bookmarkEnd w:id="1392"/>
      <w:bookmarkEnd w:id="1393"/>
      <w:bookmarkEnd w:id="1394"/>
      <w:bookmarkEnd w:id="1395"/>
      <w:bookmarkEnd w:id="1396"/>
      <w:bookmarkEnd w:id="1397"/>
      <w:bookmarkEnd w:id="1398"/>
      <w:bookmarkEnd w:id="1399"/>
    </w:p>
    <w:p w14:paraId="479952AF" w14:textId="77777777" w:rsidR="00E92CBF" w:rsidRPr="00F11966" w:rsidRDefault="00E92CBF" w:rsidP="00E92CBF">
      <w:r w:rsidRPr="00F11966">
        <w:t>This data type is defined in the same way as the "PresenceInfo" data type, but with the OpenAPI "nullable: true" property.</w:t>
      </w:r>
    </w:p>
    <w:p w14:paraId="6005D04D" w14:textId="77777777" w:rsidR="00E92CBF" w:rsidRPr="00F11966" w:rsidRDefault="00E92CBF" w:rsidP="00D362EB">
      <w:pPr>
        <w:pStyle w:val="Heading4"/>
        <w:rPr>
          <w:lang w:eastAsia="zh-CN"/>
        </w:rPr>
      </w:pPr>
      <w:bookmarkStart w:id="1400" w:name="_Toc24925868"/>
      <w:bookmarkStart w:id="1401" w:name="_Toc24926046"/>
      <w:bookmarkStart w:id="1402" w:name="_Toc24926222"/>
      <w:bookmarkStart w:id="1403" w:name="_Toc33964082"/>
      <w:bookmarkStart w:id="1404" w:name="_Toc33980836"/>
      <w:bookmarkStart w:id="1405" w:name="_Toc36462637"/>
      <w:bookmarkStart w:id="1406" w:name="_Toc36462833"/>
      <w:bookmarkStart w:id="1407" w:name="_Toc43026077"/>
      <w:bookmarkStart w:id="1408" w:name="_Toc49763611"/>
      <w:bookmarkStart w:id="1409" w:name="_Toc56754307"/>
      <w:bookmarkStart w:id="1410" w:name="_Toc88743078"/>
      <w:bookmarkStart w:id="1411" w:name="_Toc90649890"/>
      <w:r w:rsidRPr="00F11966">
        <w:t>5.4.4.</w:t>
      </w:r>
      <w:r w:rsidRPr="00F11966">
        <w:rPr>
          <w:lang w:eastAsia="zh-CN"/>
        </w:rPr>
        <w:t>31</w:t>
      </w:r>
      <w:r w:rsidRPr="00F11966">
        <w:tab/>
      </w:r>
      <w:bookmarkEnd w:id="1400"/>
      <w:bookmarkEnd w:id="1401"/>
      <w:bookmarkEnd w:id="1402"/>
      <w:r w:rsidRPr="00F11966">
        <w:t>Void</w:t>
      </w:r>
      <w:bookmarkEnd w:id="1403"/>
      <w:bookmarkEnd w:id="1404"/>
      <w:bookmarkEnd w:id="1405"/>
      <w:bookmarkEnd w:id="1406"/>
      <w:bookmarkEnd w:id="1407"/>
      <w:bookmarkEnd w:id="1408"/>
      <w:bookmarkEnd w:id="1409"/>
      <w:bookmarkEnd w:id="1410"/>
      <w:bookmarkEnd w:id="1411"/>
    </w:p>
    <w:p w14:paraId="5A14F3CF" w14:textId="77777777" w:rsidR="00E92CBF" w:rsidRPr="00F11966" w:rsidRDefault="00E92CBF" w:rsidP="00E92CBF">
      <w:pPr>
        <w:rPr>
          <w:lang w:eastAsia="zh-CN"/>
        </w:rPr>
      </w:pPr>
    </w:p>
    <w:p w14:paraId="70DA443B" w14:textId="77777777" w:rsidR="00E92CBF" w:rsidRPr="00F11966" w:rsidRDefault="00E92CBF" w:rsidP="00D362EB">
      <w:pPr>
        <w:pStyle w:val="Heading4"/>
        <w:rPr>
          <w:lang w:eastAsia="zh-CN"/>
        </w:rPr>
      </w:pPr>
      <w:bookmarkStart w:id="1412" w:name="_Toc24925869"/>
      <w:bookmarkStart w:id="1413" w:name="_Toc24926047"/>
      <w:bookmarkStart w:id="1414" w:name="_Toc24926223"/>
      <w:bookmarkStart w:id="1415" w:name="_Toc33964083"/>
      <w:bookmarkStart w:id="1416" w:name="_Toc33980837"/>
      <w:bookmarkStart w:id="1417" w:name="_Toc36462638"/>
      <w:bookmarkStart w:id="1418" w:name="_Toc36462834"/>
      <w:bookmarkStart w:id="1419" w:name="_Toc43026078"/>
      <w:bookmarkStart w:id="1420" w:name="_Toc49763612"/>
      <w:bookmarkStart w:id="1421" w:name="_Toc56754308"/>
      <w:bookmarkStart w:id="1422" w:name="_Toc88743079"/>
      <w:bookmarkStart w:id="1423" w:name="_Toc90649891"/>
      <w:r w:rsidRPr="00F11966">
        <w:lastRenderedPageBreak/>
        <w:t>5.4.4.</w:t>
      </w:r>
      <w:r w:rsidRPr="00F11966">
        <w:rPr>
          <w:lang w:eastAsia="zh-CN"/>
        </w:rPr>
        <w:t>32</w:t>
      </w:r>
      <w:r w:rsidRPr="00F11966">
        <w:tab/>
        <w:t xml:space="preserve">Type: </w:t>
      </w:r>
      <w:r w:rsidRPr="00F11966">
        <w:rPr>
          <w:rFonts w:hint="eastAsia"/>
          <w:lang w:eastAsia="zh-CN"/>
        </w:rPr>
        <w:t>AtsssCapability</w:t>
      </w:r>
      <w:bookmarkEnd w:id="1412"/>
      <w:bookmarkEnd w:id="1413"/>
      <w:bookmarkEnd w:id="1414"/>
      <w:bookmarkEnd w:id="1415"/>
      <w:bookmarkEnd w:id="1416"/>
      <w:bookmarkEnd w:id="1417"/>
      <w:bookmarkEnd w:id="1418"/>
      <w:bookmarkEnd w:id="1419"/>
      <w:bookmarkEnd w:id="1420"/>
      <w:bookmarkEnd w:id="1421"/>
      <w:bookmarkEnd w:id="1422"/>
      <w:bookmarkEnd w:id="1423"/>
    </w:p>
    <w:p w14:paraId="00788B31" w14:textId="77777777" w:rsidR="00E92CBF" w:rsidRPr="00F11966" w:rsidRDefault="00E92CBF" w:rsidP="00E92CBF">
      <w:pPr>
        <w:pStyle w:val="TH"/>
        <w:rPr>
          <w:lang w:eastAsia="zh-CN"/>
        </w:rPr>
      </w:pPr>
      <w:r w:rsidRPr="00F11966">
        <w:rPr>
          <w:noProof/>
        </w:rPr>
        <w:t>Table </w:t>
      </w:r>
      <w:r w:rsidRPr="00F11966">
        <w:t xml:space="preserve">5.4.4.32-1: </w:t>
      </w:r>
      <w:r w:rsidRPr="00F11966">
        <w:rPr>
          <w:noProof/>
        </w:rPr>
        <w:t xml:space="preserve">Definition of type </w:t>
      </w:r>
      <w:r w:rsidRPr="00F11966">
        <w:rPr>
          <w:rFonts w:hint="eastAsia"/>
          <w:noProof/>
          <w:lang w:eastAsia="zh-CN"/>
        </w:rPr>
        <w:t>AtsssCapability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5E519341" w14:textId="77777777" w:rsidTr="007433C1">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2B807EBD"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B8AEB61"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B74E1F6"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E0D6405"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2C302DD"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3974AD61" w14:textId="77777777" w:rsidTr="007433C1">
        <w:trPr>
          <w:jc w:val="center"/>
        </w:trPr>
        <w:tc>
          <w:tcPr>
            <w:tcW w:w="1811" w:type="dxa"/>
            <w:tcBorders>
              <w:top w:val="single" w:sz="4" w:space="0" w:color="auto"/>
              <w:left w:val="single" w:sz="4" w:space="0" w:color="auto"/>
              <w:bottom w:val="single" w:sz="4" w:space="0" w:color="auto"/>
              <w:right w:val="single" w:sz="4" w:space="0" w:color="auto"/>
            </w:tcBorders>
          </w:tcPr>
          <w:p w14:paraId="7A8AFC93" w14:textId="77777777" w:rsidR="00E92CBF" w:rsidRPr="00F11966" w:rsidRDefault="00E92CBF" w:rsidP="00AA7DB8">
            <w:pPr>
              <w:pStyle w:val="TAL"/>
              <w:rPr>
                <w:lang w:eastAsia="zh-CN"/>
              </w:rPr>
            </w:pPr>
            <w:r w:rsidRPr="00F11966">
              <w:rPr>
                <w:rFonts w:hint="eastAsia"/>
                <w:lang w:eastAsia="zh-CN"/>
              </w:rPr>
              <w:t>atsssLL</w:t>
            </w:r>
          </w:p>
        </w:tc>
        <w:tc>
          <w:tcPr>
            <w:tcW w:w="1559" w:type="dxa"/>
            <w:tcBorders>
              <w:top w:val="single" w:sz="4" w:space="0" w:color="auto"/>
              <w:left w:val="single" w:sz="4" w:space="0" w:color="auto"/>
              <w:bottom w:val="single" w:sz="4" w:space="0" w:color="auto"/>
              <w:right w:val="single" w:sz="4" w:space="0" w:color="auto"/>
            </w:tcBorders>
          </w:tcPr>
          <w:p w14:paraId="41089D0C" w14:textId="77777777" w:rsidR="00E92CBF" w:rsidRPr="00F11966" w:rsidRDefault="00E92CBF" w:rsidP="00AA7DB8">
            <w:pPr>
              <w:pStyle w:val="TAL"/>
              <w:rPr>
                <w:lang w:eastAsia="zh-CN"/>
              </w:rPr>
            </w:pPr>
            <w:r w:rsidRPr="00F11966">
              <w:rPr>
                <w:rFonts w:hint="eastAsia"/>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027DA2C4" w14:textId="77777777" w:rsidR="00E92CBF" w:rsidRPr="00F11966" w:rsidRDefault="00E92CBF" w:rsidP="00AA7DB8">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8D9DEAB" w14:textId="77777777" w:rsidR="00E92CBF" w:rsidRPr="00F11966" w:rsidRDefault="00E92CBF" w:rsidP="00AA7DB8">
            <w:pPr>
              <w:pStyle w:val="TAL"/>
            </w:pPr>
            <w:r w:rsidRPr="00F11966">
              <w:rPr>
                <w:rFonts w:hint="eastAsia"/>
                <w:lang w:eastAsia="zh-CN"/>
              </w:rPr>
              <w:t>0..</w:t>
            </w:r>
            <w:r w:rsidRPr="00F11966">
              <w:t>1</w:t>
            </w:r>
          </w:p>
        </w:tc>
        <w:tc>
          <w:tcPr>
            <w:tcW w:w="4359" w:type="dxa"/>
            <w:tcBorders>
              <w:top w:val="single" w:sz="4" w:space="0" w:color="auto"/>
              <w:left w:val="single" w:sz="4" w:space="0" w:color="auto"/>
              <w:bottom w:val="single" w:sz="4" w:space="0" w:color="auto"/>
              <w:right w:val="single" w:sz="4" w:space="0" w:color="auto"/>
            </w:tcBorders>
          </w:tcPr>
          <w:p w14:paraId="49401912" w14:textId="77777777" w:rsidR="00E92CBF" w:rsidRPr="00F11966" w:rsidRDefault="00E92CBF" w:rsidP="00AA7DB8">
            <w:pPr>
              <w:pStyle w:val="TAL"/>
              <w:rPr>
                <w:rFonts w:cs="Arial"/>
                <w:szCs w:val="18"/>
                <w:lang w:eastAsia="zh-CN"/>
              </w:rPr>
            </w:pPr>
            <w:r w:rsidRPr="00F11966">
              <w:rPr>
                <w:rFonts w:cs="Arial" w:hint="eastAsia"/>
                <w:szCs w:val="18"/>
                <w:lang w:eastAsia="zh-CN"/>
              </w:rPr>
              <w:t xml:space="preserve">Indicates the ATSSS-LL capability to support procedures related to </w:t>
            </w:r>
            <w:r w:rsidRPr="00F11966">
              <w:t>Access Traffic Steering, Switching, Splitting</w:t>
            </w:r>
            <w:r w:rsidRPr="00F11966">
              <w:rPr>
                <w:rFonts w:hint="eastAsia"/>
                <w:lang w:eastAsia="zh-CN"/>
              </w:rPr>
              <w:t xml:space="preserve"> (see clauses 4.2.10, 5.32 of 3GPP TS 23.501 [8])</w:t>
            </w:r>
            <w:r w:rsidRPr="00F11966">
              <w:rPr>
                <w:rFonts w:cs="Arial" w:hint="eastAsia"/>
                <w:szCs w:val="18"/>
                <w:lang w:eastAsia="zh-CN"/>
              </w:rPr>
              <w:t>.</w:t>
            </w:r>
          </w:p>
          <w:p w14:paraId="3B0E94F1" w14:textId="77777777" w:rsidR="00E92CBF" w:rsidRPr="00F11966" w:rsidRDefault="00E92CBF" w:rsidP="00AA7DB8">
            <w:pPr>
              <w:pStyle w:val="TAL"/>
              <w:rPr>
                <w:rFonts w:cs="Arial"/>
                <w:szCs w:val="18"/>
                <w:lang w:eastAsia="zh-CN"/>
              </w:rPr>
            </w:pPr>
            <w:r w:rsidRPr="00F11966">
              <w:rPr>
                <w:rFonts w:cs="Arial"/>
                <w:szCs w:val="18"/>
              </w:rPr>
              <w:t>true: Supported</w:t>
            </w:r>
            <w:r w:rsidRPr="00F11966">
              <w:rPr>
                <w:rFonts w:cs="Arial"/>
                <w:szCs w:val="18"/>
              </w:rPr>
              <w:br/>
              <w:t>false (default): Not Supported</w:t>
            </w:r>
          </w:p>
        </w:tc>
      </w:tr>
      <w:tr w:rsidR="00E92CBF" w:rsidRPr="00F11966" w14:paraId="77E417FC" w14:textId="77777777" w:rsidTr="007433C1">
        <w:trPr>
          <w:jc w:val="center"/>
        </w:trPr>
        <w:tc>
          <w:tcPr>
            <w:tcW w:w="1811" w:type="dxa"/>
            <w:tcBorders>
              <w:top w:val="single" w:sz="4" w:space="0" w:color="auto"/>
              <w:left w:val="single" w:sz="4" w:space="0" w:color="auto"/>
              <w:bottom w:val="single" w:sz="4" w:space="0" w:color="auto"/>
              <w:right w:val="single" w:sz="4" w:space="0" w:color="auto"/>
            </w:tcBorders>
          </w:tcPr>
          <w:p w14:paraId="4C2C352F" w14:textId="77777777" w:rsidR="00E92CBF" w:rsidRPr="00F11966" w:rsidRDefault="00E92CBF" w:rsidP="00AA7DB8">
            <w:pPr>
              <w:pStyle w:val="TAL"/>
              <w:rPr>
                <w:lang w:eastAsia="zh-CN"/>
              </w:rPr>
            </w:pPr>
            <w:r w:rsidRPr="00F11966">
              <w:rPr>
                <w:rFonts w:hint="eastAsia"/>
                <w:lang w:eastAsia="zh-CN"/>
              </w:rPr>
              <w:t>mptcp</w:t>
            </w:r>
          </w:p>
        </w:tc>
        <w:tc>
          <w:tcPr>
            <w:tcW w:w="1559" w:type="dxa"/>
            <w:tcBorders>
              <w:top w:val="single" w:sz="4" w:space="0" w:color="auto"/>
              <w:left w:val="single" w:sz="4" w:space="0" w:color="auto"/>
              <w:bottom w:val="single" w:sz="4" w:space="0" w:color="auto"/>
              <w:right w:val="single" w:sz="4" w:space="0" w:color="auto"/>
            </w:tcBorders>
          </w:tcPr>
          <w:p w14:paraId="570128D6" w14:textId="77777777" w:rsidR="00E92CBF" w:rsidRPr="00F11966" w:rsidRDefault="00E92CBF" w:rsidP="00AA7DB8">
            <w:pPr>
              <w:pStyle w:val="TAL"/>
              <w:rPr>
                <w:lang w:eastAsia="zh-CN"/>
              </w:rPr>
            </w:pPr>
            <w:r w:rsidRPr="00F11966">
              <w:rPr>
                <w:rFonts w:hint="eastAsia"/>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62886EA2" w14:textId="77777777" w:rsidR="00E92CBF" w:rsidRPr="00F11966" w:rsidRDefault="00E92CBF" w:rsidP="00AA7DB8">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7093557" w14:textId="77777777" w:rsidR="00E92CBF" w:rsidRPr="00F11966" w:rsidRDefault="00E92CBF" w:rsidP="00AA7DB8">
            <w:pPr>
              <w:pStyle w:val="TAL"/>
            </w:pPr>
            <w:r w:rsidRPr="00F11966">
              <w:rPr>
                <w:rFonts w:hint="eastAsia"/>
                <w:lang w:eastAsia="zh-CN"/>
              </w:rPr>
              <w:t>0..</w:t>
            </w:r>
            <w:r w:rsidRPr="00F11966">
              <w:t>1</w:t>
            </w:r>
          </w:p>
        </w:tc>
        <w:tc>
          <w:tcPr>
            <w:tcW w:w="4359" w:type="dxa"/>
            <w:tcBorders>
              <w:top w:val="single" w:sz="4" w:space="0" w:color="auto"/>
              <w:left w:val="single" w:sz="4" w:space="0" w:color="auto"/>
              <w:bottom w:val="single" w:sz="4" w:space="0" w:color="auto"/>
              <w:right w:val="single" w:sz="4" w:space="0" w:color="auto"/>
            </w:tcBorders>
          </w:tcPr>
          <w:p w14:paraId="27500115" w14:textId="77777777" w:rsidR="00E92CBF" w:rsidRPr="00F11966" w:rsidRDefault="00E92CBF" w:rsidP="00AA7DB8">
            <w:pPr>
              <w:pStyle w:val="TAL"/>
              <w:rPr>
                <w:rFonts w:cs="Arial"/>
                <w:szCs w:val="18"/>
                <w:lang w:eastAsia="zh-CN"/>
              </w:rPr>
            </w:pPr>
            <w:r w:rsidRPr="00F11966">
              <w:rPr>
                <w:rFonts w:cs="Arial" w:hint="eastAsia"/>
                <w:szCs w:val="18"/>
                <w:lang w:eastAsia="zh-CN"/>
              </w:rPr>
              <w:t xml:space="preserve">Indicates the MPTCP capability to support procedures related to </w:t>
            </w:r>
            <w:r w:rsidRPr="00F11966">
              <w:t>Access Traffic Steering, Switching, Splitting</w:t>
            </w:r>
            <w:r w:rsidRPr="00F11966">
              <w:rPr>
                <w:rFonts w:hint="eastAsia"/>
                <w:lang w:eastAsia="zh-CN"/>
              </w:rPr>
              <w:t xml:space="preserve"> (see clauses 4.2.10, 5.32 of 3GPP TS 23.501 [8])</w:t>
            </w:r>
            <w:r w:rsidRPr="00F11966">
              <w:rPr>
                <w:rFonts w:cs="Arial" w:hint="eastAsia"/>
                <w:szCs w:val="18"/>
                <w:lang w:eastAsia="zh-CN"/>
              </w:rPr>
              <w:t>.</w:t>
            </w:r>
          </w:p>
          <w:p w14:paraId="43463821" w14:textId="77777777" w:rsidR="00E92CBF" w:rsidRPr="00F11966" w:rsidRDefault="00E92CBF" w:rsidP="00AA7DB8">
            <w:pPr>
              <w:pStyle w:val="TAL"/>
              <w:rPr>
                <w:rFonts w:cs="Arial"/>
                <w:szCs w:val="18"/>
                <w:lang w:eastAsia="zh-CN"/>
              </w:rPr>
            </w:pPr>
            <w:r w:rsidRPr="00F11966">
              <w:rPr>
                <w:rFonts w:cs="Arial"/>
                <w:szCs w:val="18"/>
              </w:rPr>
              <w:t>true: Supported</w:t>
            </w:r>
            <w:r w:rsidRPr="00F11966">
              <w:rPr>
                <w:rFonts w:cs="Arial"/>
                <w:szCs w:val="18"/>
              </w:rPr>
              <w:br/>
              <w:t>false (default): Not Supported</w:t>
            </w:r>
          </w:p>
        </w:tc>
      </w:tr>
      <w:tr w:rsidR="007433C1" w:rsidRPr="00F11966" w14:paraId="376749D2" w14:textId="77777777" w:rsidTr="007433C1">
        <w:trPr>
          <w:jc w:val="center"/>
        </w:trPr>
        <w:tc>
          <w:tcPr>
            <w:tcW w:w="1811" w:type="dxa"/>
            <w:tcBorders>
              <w:top w:val="single" w:sz="4" w:space="0" w:color="auto"/>
              <w:left w:val="single" w:sz="4" w:space="0" w:color="auto"/>
              <w:bottom w:val="single" w:sz="4" w:space="0" w:color="auto"/>
              <w:right w:val="single" w:sz="4" w:space="0" w:color="auto"/>
            </w:tcBorders>
          </w:tcPr>
          <w:p w14:paraId="04792220" w14:textId="77777777" w:rsidR="007433C1" w:rsidRPr="00F11966" w:rsidRDefault="007433C1" w:rsidP="007433C1">
            <w:pPr>
              <w:pStyle w:val="TAL"/>
              <w:rPr>
                <w:lang w:eastAsia="zh-CN"/>
              </w:rPr>
            </w:pPr>
            <w:r w:rsidRPr="00F11966">
              <w:rPr>
                <w:lang w:val="en-US" w:eastAsia="zh-CN"/>
              </w:rPr>
              <w:t>rttWithoutPmf</w:t>
            </w:r>
          </w:p>
        </w:tc>
        <w:tc>
          <w:tcPr>
            <w:tcW w:w="1559" w:type="dxa"/>
            <w:tcBorders>
              <w:top w:val="single" w:sz="4" w:space="0" w:color="auto"/>
              <w:left w:val="single" w:sz="4" w:space="0" w:color="auto"/>
              <w:bottom w:val="single" w:sz="4" w:space="0" w:color="auto"/>
              <w:right w:val="single" w:sz="4" w:space="0" w:color="auto"/>
            </w:tcBorders>
          </w:tcPr>
          <w:p w14:paraId="361ED79A" w14:textId="77777777" w:rsidR="007433C1" w:rsidRPr="00F11966" w:rsidRDefault="007433C1" w:rsidP="007433C1">
            <w:pPr>
              <w:pStyle w:val="TAL"/>
              <w:rPr>
                <w:lang w:eastAsia="zh-CN"/>
              </w:rPr>
            </w:pPr>
            <w:r w:rsidRPr="00F11966">
              <w:rPr>
                <w:lang w:val="en-US" w:eastAsia="zh-CN"/>
              </w:rPr>
              <w:t>boolean</w:t>
            </w:r>
          </w:p>
        </w:tc>
        <w:tc>
          <w:tcPr>
            <w:tcW w:w="425" w:type="dxa"/>
            <w:tcBorders>
              <w:top w:val="single" w:sz="4" w:space="0" w:color="auto"/>
              <w:left w:val="single" w:sz="4" w:space="0" w:color="auto"/>
              <w:bottom w:val="single" w:sz="4" w:space="0" w:color="auto"/>
              <w:right w:val="single" w:sz="4" w:space="0" w:color="auto"/>
            </w:tcBorders>
          </w:tcPr>
          <w:p w14:paraId="58420EB4" w14:textId="77777777" w:rsidR="007433C1" w:rsidRPr="00F11966" w:rsidRDefault="007433C1" w:rsidP="007433C1">
            <w:pPr>
              <w:pStyle w:val="TAC"/>
              <w:rPr>
                <w:lang w:eastAsia="zh-CN"/>
              </w:rPr>
            </w:pPr>
            <w:r w:rsidRPr="00F11966">
              <w:rPr>
                <w:lang w:val="en-US" w:eastAsia="zh-CN"/>
              </w:rPr>
              <w:t>C</w:t>
            </w:r>
          </w:p>
        </w:tc>
        <w:tc>
          <w:tcPr>
            <w:tcW w:w="1134" w:type="dxa"/>
            <w:tcBorders>
              <w:top w:val="single" w:sz="4" w:space="0" w:color="auto"/>
              <w:left w:val="single" w:sz="4" w:space="0" w:color="auto"/>
              <w:bottom w:val="single" w:sz="4" w:space="0" w:color="auto"/>
              <w:right w:val="single" w:sz="4" w:space="0" w:color="auto"/>
            </w:tcBorders>
          </w:tcPr>
          <w:p w14:paraId="793AEE79" w14:textId="77777777" w:rsidR="007433C1" w:rsidRPr="00F11966" w:rsidRDefault="007433C1" w:rsidP="007433C1">
            <w:pPr>
              <w:pStyle w:val="TAL"/>
              <w:rPr>
                <w:lang w:eastAsia="zh-CN"/>
              </w:rPr>
            </w:pPr>
            <w:r w:rsidRPr="00F11966">
              <w:rPr>
                <w:lang w:val="en-US" w:eastAsia="zh-CN"/>
              </w:rPr>
              <w:t>0..1</w:t>
            </w:r>
          </w:p>
        </w:tc>
        <w:tc>
          <w:tcPr>
            <w:tcW w:w="4359" w:type="dxa"/>
            <w:tcBorders>
              <w:top w:val="single" w:sz="4" w:space="0" w:color="auto"/>
              <w:left w:val="single" w:sz="4" w:space="0" w:color="auto"/>
              <w:bottom w:val="single" w:sz="4" w:space="0" w:color="auto"/>
              <w:right w:val="single" w:sz="4" w:space="0" w:color="auto"/>
            </w:tcBorders>
          </w:tcPr>
          <w:p w14:paraId="64DB850D" w14:textId="77777777" w:rsidR="007433C1" w:rsidRPr="00F11966" w:rsidRDefault="007433C1" w:rsidP="007433C1">
            <w:pPr>
              <w:pStyle w:val="TAL"/>
              <w:rPr>
                <w:rFonts w:cs="Arial"/>
                <w:szCs w:val="18"/>
                <w:lang w:val="en-US" w:eastAsia="zh-CN"/>
              </w:rPr>
            </w:pPr>
            <w:r w:rsidRPr="00F11966">
              <w:rPr>
                <w:rFonts w:cs="Arial"/>
                <w:szCs w:val="18"/>
                <w:lang w:val="en-US" w:eastAsia="zh-CN"/>
              </w:rPr>
              <w:t>This IE is only used by the UPF to indicate whether the UPF supports RTT measurement without PMF (see clauses</w:t>
            </w:r>
            <w:r w:rsidR="00056422" w:rsidRPr="00F11966">
              <w:rPr>
                <w:rFonts w:cs="Arial"/>
                <w:szCs w:val="18"/>
                <w:lang w:val="en-US" w:eastAsia="zh-CN"/>
              </w:rPr>
              <w:t> </w:t>
            </w:r>
            <w:r w:rsidRPr="00F11966">
              <w:rPr>
                <w:rFonts w:cs="Arial"/>
                <w:szCs w:val="18"/>
                <w:lang w:val="en-US" w:eastAsia="zh-CN"/>
              </w:rPr>
              <w:t>5.32.2, 6.3.3.3 of 3GPP TS 23.501 [8]).</w:t>
            </w:r>
          </w:p>
          <w:p w14:paraId="548C2F8B" w14:textId="77777777" w:rsidR="007433C1" w:rsidRPr="00F11966" w:rsidRDefault="007433C1" w:rsidP="007433C1">
            <w:pPr>
              <w:pStyle w:val="TAL"/>
              <w:rPr>
                <w:rFonts w:cs="Arial"/>
                <w:szCs w:val="18"/>
                <w:lang w:val="en-US" w:eastAsia="zh-CN"/>
              </w:rPr>
            </w:pPr>
            <w:r w:rsidRPr="00F11966">
              <w:rPr>
                <w:rFonts w:cs="Arial"/>
                <w:szCs w:val="18"/>
                <w:lang w:val="en-US" w:eastAsia="zh-CN"/>
              </w:rPr>
              <w:t>If this attribute is present and set to true, the mptcp attribute shall also be present and set to true.</w:t>
            </w:r>
          </w:p>
          <w:p w14:paraId="2108CFF3" w14:textId="77777777" w:rsidR="007433C1" w:rsidRPr="00F11966" w:rsidRDefault="007433C1" w:rsidP="007433C1">
            <w:pPr>
              <w:pStyle w:val="TAL"/>
              <w:rPr>
                <w:rFonts w:cs="Arial"/>
                <w:szCs w:val="18"/>
                <w:lang w:val="en-US" w:eastAsia="zh-CN"/>
              </w:rPr>
            </w:pPr>
          </w:p>
          <w:p w14:paraId="6A1E58B1" w14:textId="77777777" w:rsidR="007433C1" w:rsidRPr="00F11966" w:rsidRDefault="007433C1" w:rsidP="007433C1">
            <w:pPr>
              <w:pStyle w:val="TAL"/>
              <w:rPr>
                <w:rFonts w:cs="Arial"/>
                <w:szCs w:val="18"/>
                <w:lang w:val="en-US" w:eastAsia="zh-CN"/>
              </w:rPr>
            </w:pPr>
            <w:r w:rsidRPr="00F11966">
              <w:rPr>
                <w:rFonts w:cs="Arial"/>
                <w:szCs w:val="18"/>
                <w:lang w:val="en-US" w:eastAsia="zh-CN"/>
              </w:rPr>
              <w:t>true: Supported</w:t>
            </w:r>
          </w:p>
          <w:p w14:paraId="293D8014" w14:textId="77777777" w:rsidR="007433C1" w:rsidRPr="00F11966" w:rsidRDefault="007433C1" w:rsidP="007433C1">
            <w:pPr>
              <w:pStyle w:val="TAL"/>
              <w:rPr>
                <w:rFonts w:cs="Arial"/>
                <w:szCs w:val="18"/>
                <w:lang w:eastAsia="zh-CN"/>
              </w:rPr>
            </w:pPr>
            <w:r w:rsidRPr="00F11966">
              <w:rPr>
                <w:rFonts w:cs="Arial"/>
                <w:szCs w:val="18"/>
                <w:lang w:val="en-US" w:eastAsia="zh-CN"/>
              </w:rPr>
              <w:t>false (default): Not Supported.</w:t>
            </w:r>
          </w:p>
        </w:tc>
      </w:tr>
    </w:tbl>
    <w:p w14:paraId="1087CCDE" w14:textId="77777777" w:rsidR="00E92CBF" w:rsidRPr="00F11966" w:rsidRDefault="00E92CBF" w:rsidP="00E92CBF">
      <w:pPr>
        <w:rPr>
          <w:lang w:eastAsia="zh-CN"/>
        </w:rPr>
      </w:pPr>
    </w:p>
    <w:p w14:paraId="44CB1061" w14:textId="77777777" w:rsidR="00E92CBF" w:rsidRPr="00F11966" w:rsidRDefault="00E92CBF" w:rsidP="00D362EB">
      <w:pPr>
        <w:pStyle w:val="Heading4"/>
        <w:rPr>
          <w:lang w:eastAsia="zh-CN"/>
        </w:rPr>
      </w:pPr>
      <w:bookmarkStart w:id="1424" w:name="_Toc24925870"/>
      <w:bookmarkStart w:id="1425" w:name="_Toc24926048"/>
      <w:bookmarkStart w:id="1426" w:name="_Toc24926224"/>
      <w:bookmarkStart w:id="1427" w:name="_Toc33964084"/>
      <w:bookmarkStart w:id="1428" w:name="_Toc33980838"/>
      <w:bookmarkStart w:id="1429" w:name="_Toc36462639"/>
      <w:bookmarkStart w:id="1430" w:name="_Toc36462835"/>
      <w:bookmarkStart w:id="1431" w:name="_Toc43026079"/>
      <w:bookmarkStart w:id="1432" w:name="_Toc49763613"/>
      <w:bookmarkStart w:id="1433" w:name="_Toc56754309"/>
      <w:bookmarkStart w:id="1434" w:name="_Toc88743080"/>
      <w:bookmarkStart w:id="1435" w:name="_Toc90649892"/>
      <w:r w:rsidRPr="00F11966">
        <w:t>5.4.4.33</w:t>
      </w:r>
      <w:r w:rsidRPr="00F11966">
        <w:tab/>
        <w:t>Type: PlmnIdNid</w:t>
      </w:r>
      <w:bookmarkEnd w:id="1424"/>
      <w:bookmarkEnd w:id="1425"/>
      <w:bookmarkEnd w:id="1426"/>
      <w:bookmarkEnd w:id="1427"/>
      <w:bookmarkEnd w:id="1428"/>
      <w:bookmarkEnd w:id="1429"/>
      <w:bookmarkEnd w:id="1430"/>
      <w:bookmarkEnd w:id="1431"/>
      <w:bookmarkEnd w:id="1432"/>
      <w:bookmarkEnd w:id="1433"/>
      <w:bookmarkEnd w:id="1434"/>
      <w:bookmarkEnd w:id="1435"/>
    </w:p>
    <w:p w14:paraId="3D4027C3" w14:textId="77777777" w:rsidR="00E92CBF" w:rsidRPr="00F11966" w:rsidRDefault="00E92CBF" w:rsidP="00E92CBF">
      <w:pPr>
        <w:pStyle w:val="TH"/>
        <w:rPr>
          <w:lang w:eastAsia="zh-CN"/>
        </w:rPr>
      </w:pPr>
      <w:r w:rsidRPr="00F11966">
        <w:rPr>
          <w:noProof/>
        </w:rPr>
        <w:t>Table </w:t>
      </w:r>
      <w:r w:rsidRPr="00F11966">
        <w:t xml:space="preserve">5.4.4.33-1: </w:t>
      </w:r>
      <w:r w:rsidRPr="00F11966">
        <w:rPr>
          <w:noProof/>
        </w:rPr>
        <w:t>Definition of type PlmnIdNid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30BEEDE0"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61424B77"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755F616"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7CE8C5F"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9EC054E"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E9477A6"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3949BAD9"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27B88AA9" w14:textId="77777777" w:rsidR="00E92CBF" w:rsidRPr="00F11966" w:rsidRDefault="00E92CBF" w:rsidP="00AA7DB8">
            <w:pPr>
              <w:pStyle w:val="TAL"/>
              <w:rPr>
                <w:lang w:eastAsia="zh-CN"/>
              </w:rPr>
            </w:pPr>
            <w:r w:rsidRPr="00F11966">
              <w:rPr>
                <w:lang w:eastAsia="zh-CN"/>
              </w:rPr>
              <w:t>mcc</w:t>
            </w:r>
          </w:p>
        </w:tc>
        <w:tc>
          <w:tcPr>
            <w:tcW w:w="1559" w:type="dxa"/>
            <w:tcBorders>
              <w:top w:val="single" w:sz="4" w:space="0" w:color="auto"/>
              <w:left w:val="single" w:sz="4" w:space="0" w:color="auto"/>
              <w:bottom w:val="single" w:sz="4" w:space="0" w:color="auto"/>
              <w:right w:val="single" w:sz="4" w:space="0" w:color="auto"/>
            </w:tcBorders>
          </w:tcPr>
          <w:p w14:paraId="6DAC3887" w14:textId="77777777" w:rsidR="00E92CBF" w:rsidRPr="00F11966" w:rsidRDefault="00E92CBF" w:rsidP="00AA7DB8">
            <w:pPr>
              <w:pStyle w:val="TAL"/>
              <w:rPr>
                <w:lang w:eastAsia="zh-CN"/>
              </w:rPr>
            </w:pPr>
            <w:r w:rsidRPr="00F11966">
              <w:rPr>
                <w:lang w:eastAsia="zh-CN"/>
              </w:rPr>
              <w:t>Mcc</w:t>
            </w:r>
          </w:p>
        </w:tc>
        <w:tc>
          <w:tcPr>
            <w:tcW w:w="425" w:type="dxa"/>
            <w:tcBorders>
              <w:top w:val="single" w:sz="4" w:space="0" w:color="auto"/>
              <w:left w:val="single" w:sz="4" w:space="0" w:color="auto"/>
              <w:bottom w:val="single" w:sz="4" w:space="0" w:color="auto"/>
              <w:right w:val="single" w:sz="4" w:space="0" w:color="auto"/>
            </w:tcBorders>
          </w:tcPr>
          <w:p w14:paraId="030189A9" w14:textId="77777777" w:rsidR="00E92CBF" w:rsidRPr="00F11966" w:rsidRDefault="00E92CBF" w:rsidP="00AA7DB8">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6D0ABA2F"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4F959A35" w14:textId="77777777" w:rsidR="00E92CBF" w:rsidRPr="00F11966" w:rsidRDefault="00E92CBF" w:rsidP="00AA7DB8">
            <w:pPr>
              <w:pStyle w:val="TAL"/>
              <w:rPr>
                <w:rFonts w:cs="Arial"/>
                <w:szCs w:val="18"/>
                <w:lang w:eastAsia="zh-CN"/>
              </w:rPr>
            </w:pPr>
            <w:r w:rsidRPr="00F11966">
              <w:rPr>
                <w:rFonts w:cs="Arial"/>
                <w:szCs w:val="18"/>
                <w:lang w:eastAsia="zh-CN"/>
              </w:rPr>
              <w:t>Mobile Country Code</w:t>
            </w:r>
          </w:p>
        </w:tc>
      </w:tr>
      <w:tr w:rsidR="00E92CBF" w:rsidRPr="00F11966" w14:paraId="1EB37AF5"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5C91D745" w14:textId="77777777" w:rsidR="00E92CBF" w:rsidRPr="00F11966" w:rsidRDefault="00E92CBF" w:rsidP="00AA7DB8">
            <w:pPr>
              <w:pStyle w:val="TAL"/>
              <w:rPr>
                <w:lang w:eastAsia="zh-CN"/>
              </w:rPr>
            </w:pPr>
            <w:r w:rsidRPr="00F11966">
              <w:rPr>
                <w:lang w:eastAsia="zh-CN"/>
              </w:rPr>
              <w:t>mnc</w:t>
            </w:r>
          </w:p>
        </w:tc>
        <w:tc>
          <w:tcPr>
            <w:tcW w:w="1559" w:type="dxa"/>
            <w:tcBorders>
              <w:top w:val="single" w:sz="4" w:space="0" w:color="auto"/>
              <w:left w:val="single" w:sz="4" w:space="0" w:color="auto"/>
              <w:bottom w:val="single" w:sz="4" w:space="0" w:color="auto"/>
              <w:right w:val="single" w:sz="4" w:space="0" w:color="auto"/>
            </w:tcBorders>
          </w:tcPr>
          <w:p w14:paraId="61FC53FF" w14:textId="77777777" w:rsidR="00E92CBF" w:rsidRPr="00F11966" w:rsidRDefault="00E92CBF" w:rsidP="00AA7DB8">
            <w:pPr>
              <w:pStyle w:val="TAL"/>
              <w:rPr>
                <w:lang w:eastAsia="zh-CN"/>
              </w:rPr>
            </w:pPr>
            <w:r w:rsidRPr="00F11966">
              <w:rPr>
                <w:lang w:eastAsia="zh-CN"/>
              </w:rPr>
              <w:t>Mnc</w:t>
            </w:r>
          </w:p>
        </w:tc>
        <w:tc>
          <w:tcPr>
            <w:tcW w:w="425" w:type="dxa"/>
            <w:tcBorders>
              <w:top w:val="single" w:sz="4" w:space="0" w:color="auto"/>
              <w:left w:val="single" w:sz="4" w:space="0" w:color="auto"/>
              <w:bottom w:val="single" w:sz="4" w:space="0" w:color="auto"/>
              <w:right w:val="single" w:sz="4" w:space="0" w:color="auto"/>
            </w:tcBorders>
          </w:tcPr>
          <w:p w14:paraId="282F46FD" w14:textId="77777777" w:rsidR="00E92CBF" w:rsidRPr="00F11966" w:rsidRDefault="00E92CBF" w:rsidP="00AA7DB8">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8C31A39"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2FD1CD08" w14:textId="77777777" w:rsidR="00E92CBF" w:rsidRPr="00F11966" w:rsidRDefault="00E92CBF" w:rsidP="00AA7DB8">
            <w:pPr>
              <w:pStyle w:val="TAL"/>
              <w:rPr>
                <w:rFonts w:cs="Arial"/>
                <w:szCs w:val="18"/>
                <w:lang w:eastAsia="zh-CN"/>
              </w:rPr>
            </w:pPr>
            <w:r w:rsidRPr="00F11966">
              <w:rPr>
                <w:rFonts w:cs="Arial"/>
                <w:szCs w:val="18"/>
                <w:lang w:eastAsia="zh-CN"/>
              </w:rPr>
              <w:t>Mobile Network Code</w:t>
            </w:r>
          </w:p>
        </w:tc>
      </w:tr>
      <w:tr w:rsidR="00E92CBF" w:rsidRPr="00F11966" w14:paraId="7C9531A7"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6680D4AE" w14:textId="77777777" w:rsidR="00E92CBF" w:rsidRPr="00F11966" w:rsidRDefault="00E92CBF" w:rsidP="00AA7DB8">
            <w:pPr>
              <w:pStyle w:val="TAL"/>
              <w:rPr>
                <w:lang w:eastAsia="zh-CN"/>
              </w:rPr>
            </w:pPr>
            <w:r w:rsidRPr="00F11966">
              <w:rPr>
                <w:lang w:eastAsia="zh-CN"/>
              </w:rPr>
              <w:t>nid</w:t>
            </w:r>
          </w:p>
        </w:tc>
        <w:tc>
          <w:tcPr>
            <w:tcW w:w="1559" w:type="dxa"/>
            <w:tcBorders>
              <w:top w:val="single" w:sz="4" w:space="0" w:color="auto"/>
              <w:left w:val="single" w:sz="4" w:space="0" w:color="auto"/>
              <w:bottom w:val="single" w:sz="4" w:space="0" w:color="auto"/>
              <w:right w:val="single" w:sz="4" w:space="0" w:color="auto"/>
            </w:tcBorders>
          </w:tcPr>
          <w:p w14:paraId="776C0295" w14:textId="77777777" w:rsidR="00E92CBF" w:rsidRPr="00F11966" w:rsidRDefault="00E92CBF" w:rsidP="00AA7DB8">
            <w:pPr>
              <w:pStyle w:val="TAL"/>
              <w:rPr>
                <w:lang w:eastAsia="zh-CN"/>
              </w:rPr>
            </w:pPr>
            <w:r w:rsidRPr="00F11966">
              <w:rPr>
                <w:lang w:eastAsia="zh-CN"/>
              </w:rPr>
              <w:t>Nid</w:t>
            </w:r>
          </w:p>
        </w:tc>
        <w:tc>
          <w:tcPr>
            <w:tcW w:w="425" w:type="dxa"/>
            <w:tcBorders>
              <w:top w:val="single" w:sz="4" w:space="0" w:color="auto"/>
              <w:left w:val="single" w:sz="4" w:space="0" w:color="auto"/>
              <w:bottom w:val="single" w:sz="4" w:space="0" w:color="auto"/>
              <w:right w:val="single" w:sz="4" w:space="0" w:color="auto"/>
            </w:tcBorders>
          </w:tcPr>
          <w:p w14:paraId="05ABF323" w14:textId="77777777" w:rsidR="00E92CBF" w:rsidRPr="00F11966" w:rsidRDefault="00E92CBF" w:rsidP="00AA7DB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09B337F" w14:textId="77777777" w:rsidR="00E92CBF" w:rsidRPr="00F11966" w:rsidRDefault="00E92CBF" w:rsidP="00AA7DB8">
            <w:pPr>
              <w:pStyle w:val="TAL"/>
            </w:pPr>
            <w:r w:rsidRPr="00F11966">
              <w:rPr>
                <w:rFonts w:hint="eastAsia"/>
                <w:lang w:eastAsia="zh-CN"/>
              </w:rPr>
              <w:t>0..</w:t>
            </w:r>
            <w:r w:rsidRPr="00F11966">
              <w:t>1</w:t>
            </w:r>
          </w:p>
        </w:tc>
        <w:tc>
          <w:tcPr>
            <w:tcW w:w="4359" w:type="dxa"/>
            <w:tcBorders>
              <w:top w:val="single" w:sz="4" w:space="0" w:color="auto"/>
              <w:left w:val="single" w:sz="4" w:space="0" w:color="auto"/>
              <w:bottom w:val="single" w:sz="4" w:space="0" w:color="auto"/>
              <w:right w:val="single" w:sz="4" w:space="0" w:color="auto"/>
            </w:tcBorders>
          </w:tcPr>
          <w:p w14:paraId="4D13684D" w14:textId="6B748843" w:rsidR="00E92CBF" w:rsidRPr="00F11966" w:rsidRDefault="00E92CBF" w:rsidP="00DA4CE5">
            <w:pPr>
              <w:pStyle w:val="TAL"/>
              <w:rPr>
                <w:rFonts w:cs="Arial"/>
                <w:szCs w:val="18"/>
                <w:lang w:eastAsia="zh-CN"/>
              </w:rPr>
            </w:pPr>
            <w:r w:rsidRPr="00F11966">
              <w:rPr>
                <w:rFonts w:cs="Arial"/>
                <w:szCs w:val="18"/>
                <w:lang w:eastAsia="zh-CN"/>
              </w:rPr>
              <w:t xml:space="preserve">Network Identity; </w:t>
            </w:r>
            <w:r w:rsidR="00DA4CE5">
              <w:rPr>
                <w:rFonts w:cs="Arial"/>
                <w:szCs w:val="18"/>
                <w:lang w:eastAsia="zh-CN"/>
              </w:rPr>
              <w:t>S</w:t>
            </w:r>
            <w:r w:rsidR="00DA4CE5" w:rsidRPr="00F11966">
              <w:rPr>
                <w:rFonts w:cs="Arial"/>
                <w:szCs w:val="18"/>
                <w:lang w:eastAsia="zh-CN"/>
              </w:rPr>
              <w:t xml:space="preserve">hall </w:t>
            </w:r>
            <w:r w:rsidRPr="00F11966">
              <w:rPr>
                <w:rFonts w:cs="Arial"/>
                <w:szCs w:val="18"/>
                <w:lang w:eastAsia="zh-CN"/>
              </w:rPr>
              <w:t>be present if PlmnIdNid identifies an SNPN</w:t>
            </w:r>
            <w:r w:rsidR="00DA4CE5">
              <w:rPr>
                <w:rFonts w:cs="Arial"/>
                <w:szCs w:val="18"/>
                <w:lang w:eastAsia="zh-CN"/>
              </w:rPr>
              <w:t xml:space="preserve"> </w:t>
            </w:r>
            <w:r w:rsidR="00DA4CE5" w:rsidRPr="0089605C">
              <w:t xml:space="preserve">(see clauses </w:t>
            </w:r>
            <w:r w:rsidR="00DA4CE5" w:rsidRPr="005859E8">
              <w:t xml:space="preserve">5.30.2.3, </w:t>
            </w:r>
            <w:r w:rsidR="00DA4CE5">
              <w:t xml:space="preserve">5.30.2.9, </w:t>
            </w:r>
            <w:r w:rsidR="00DA4CE5" w:rsidRPr="005859E8">
              <w:t xml:space="preserve">6.3.4, </w:t>
            </w:r>
            <w:r w:rsidR="00DA4CE5">
              <w:t xml:space="preserve">and </w:t>
            </w:r>
            <w:r w:rsidR="00DA4CE5" w:rsidRPr="005859E8">
              <w:t>6.3.8</w:t>
            </w:r>
            <w:r w:rsidR="00DA4CE5" w:rsidRPr="0089605C">
              <w:t xml:space="preserve"> in 3GPP TS 23.501 [2]).</w:t>
            </w:r>
            <w:r w:rsidRPr="00F11966">
              <w:rPr>
                <w:rFonts w:cs="Arial"/>
                <w:szCs w:val="18"/>
                <w:lang w:eastAsia="zh-CN"/>
              </w:rPr>
              <w:t xml:space="preserve"> </w:t>
            </w:r>
            <w:r w:rsidR="00DA4CE5">
              <w:rPr>
                <w:rFonts w:cs="Arial"/>
                <w:szCs w:val="18"/>
                <w:lang w:eastAsia="zh-CN"/>
              </w:rPr>
              <w:t>O</w:t>
            </w:r>
            <w:r w:rsidR="00DA4CE5" w:rsidRPr="00F11966">
              <w:rPr>
                <w:rFonts w:cs="Arial"/>
                <w:szCs w:val="18"/>
                <w:lang w:eastAsia="zh-CN"/>
              </w:rPr>
              <w:t>therwise</w:t>
            </w:r>
            <w:r w:rsidR="00DA4CE5" w:rsidRPr="0089605C">
              <w:rPr>
                <w:rFonts w:cs="Arial"/>
                <w:szCs w:val="18"/>
                <w:lang w:eastAsia="zh-CN"/>
              </w:rPr>
              <w:t xml:space="preserve">, this attribute </w:t>
            </w:r>
            <w:r w:rsidRPr="00F11966">
              <w:rPr>
                <w:rFonts w:cs="Arial"/>
                <w:szCs w:val="18"/>
                <w:lang w:eastAsia="zh-CN"/>
              </w:rPr>
              <w:t>shall be absent.</w:t>
            </w:r>
          </w:p>
        </w:tc>
      </w:tr>
    </w:tbl>
    <w:p w14:paraId="029ED227" w14:textId="77777777" w:rsidR="00E92CBF" w:rsidRPr="00F11966" w:rsidRDefault="00E92CBF" w:rsidP="00E92CBF">
      <w:pPr>
        <w:rPr>
          <w:lang w:eastAsia="zh-CN"/>
        </w:rPr>
      </w:pPr>
    </w:p>
    <w:p w14:paraId="21F0C6A9" w14:textId="77777777" w:rsidR="00E92CBF" w:rsidRPr="00F11966" w:rsidRDefault="00E92CBF" w:rsidP="00D362EB">
      <w:pPr>
        <w:pStyle w:val="Heading4"/>
      </w:pPr>
      <w:bookmarkStart w:id="1436" w:name="_Toc24925871"/>
      <w:bookmarkStart w:id="1437" w:name="_Toc24926049"/>
      <w:bookmarkStart w:id="1438" w:name="_Toc24926225"/>
      <w:bookmarkStart w:id="1439" w:name="_Toc33964085"/>
      <w:bookmarkStart w:id="1440" w:name="_Toc33980839"/>
      <w:bookmarkStart w:id="1441" w:name="_Toc36462640"/>
      <w:bookmarkStart w:id="1442" w:name="_Toc36462836"/>
      <w:bookmarkStart w:id="1443" w:name="_Toc43026080"/>
      <w:bookmarkStart w:id="1444" w:name="_Toc49763614"/>
      <w:bookmarkStart w:id="1445" w:name="_Toc56754310"/>
      <w:bookmarkStart w:id="1446" w:name="_Toc88743081"/>
      <w:bookmarkStart w:id="1447" w:name="_Toc90649893"/>
      <w:r w:rsidRPr="00F11966">
        <w:t>5.4.4.34</w:t>
      </w:r>
      <w:r w:rsidRPr="00F11966">
        <w:tab/>
        <w:t>Type: PlmnIdNidRm</w:t>
      </w:r>
      <w:bookmarkEnd w:id="1436"/>
      <w:bookmarkEnd w:id="1437"/>
      <w:bookmarkEnd w:id="1438"/>
      <w:bookmarkEnd w:id="1439"/>
      <w:bookmarkEnd w:id="1440"/>
      <w:bookmarkEnd w:id="1441"/>
      <w:bookmarkEnd w:id="1442"/>
      <w:bookmarkEnd w:id="1443"/>
      <w:bookmarkEnd w:id="1444"/>
      <w:bookmarkEnd w:id="1445"/>
      <w:bookmarkEnd w:id="1446"/>
      <w:bookmarkEnd w:id="1447"/>
    </w:p>
    <w:p w14:paraId="2D02067B" w14:textId="77777777" w:rsidR="00E92CBF" w:rsidRPr="00F11966" w:rsidRDefault="00E92CBF" w:rsidP="00E92CBF">
      <w:pPr>
        <w:rPr>
          <w:lang w:val="en-US"/>
        </w:rPr>
      </w:pPr>
      <w:r w:rsidRPr="00F11966">
        <w:t>This data type is defined in the same way as the "PlmnIdNid" data type, but with the OpenAPI "nullable: true" property.</w:t>
      </w:r>
    </w:p>
    <w:p w14:paraId="41BF794C" w14:textId="77777777" w:rsidR="00E92CBF" w:rsidRPr="00F11966" w:rsidRDefault="00E92CBF" w:rsidP="00D362EB">
      <w:pPr>
        <w:pStyle w:val="Heading4"/>
      </w:pPr>
      <w:bookmarkStart w:id="1448" w:name="_Toc24925872"/>
      <w:bookmarkStart w:id="1449" w:name="_Toc24926050"/>
      <w:bookmarkStart w:id="1450" w:name="_Toc24926226"/>
      <w:bookmarkStart w:id="1451" w:name="_Toc33964086"/>
      <w:bookmarkStart w:id="1452" w:name="_Toc33980840"/>
      <w:bookmarkStart w:id="1453" w:name="_Toc36462641"/>
      <w:bookmarkStart w:id="1454" w:name="_Toc36462837"/>
      <w:bookmarkStart w:id="1455" w:name="_Toc43026081"/>
      <w:bookmarkStart w:id="1456" w:name="_Toc49763615"/>
      <w:bookmarkStart w:id="1457" w:name="_Toc56754311"/>
      <w:bookmarkStart w:id="1458" w:name="_Toc88743082"/>
      <w:bookmarkStart w:id="1459" w:name="_Toc90649894"/>
      <w:r w:rsidRPr="00F11966">
        <w:lastRenderedPageBreak/>
        <w:t>5.4.4.35</w:t>
      </w:r>
      <w:r w:rsidRPr="00F11966">
        <w:tab/>
        <w:t xml:space="preserve">Type: </w:t>
      </w:r>
      <w:r w:rsidRPr="00F11966">
        <w:rPr>
          <w:noProof/>
          <w:lang w:eastAsia="zh-CN"/>
        </w:rPr>
        <w:t>SmallDataRateStatus</w:t>
      </w:r>
      <w:bookmarkEnd w:id="1448"/>
      <w:bookmarkEnd w:id="1449"/>
      <w:bookmarkEnd w:id="1450"/>
      <w:bookmarkEnd w:id="1451"/>
      <w:bookmarkEnd w:id="1452"/>
      <w:bookmarkEnd w:id="1453"/>
      <w:bookmarkEnd w:id="1454"/>
      <w:bookmarkEnd w:id="1455"/>
      <w:bookmarkEnd w:id="1456"/>
      <w:bookmarkEnd w:id="1457"/>
      <w:bookmarkEnd w:id="1458"/>
      <w:bookmarkEnd w:id="1459"/>
    </w:p>
    <w:p w14:paraId="699D1F90" w14:textId="77777777" w:rsidR="00E92CBF" w:rsidRPr="00F11966" w:rsidRDefault="00E92CBF" w:rsidP="00E92CBF">
      <w:pPr>
        <w:pStyle w:val="TH"/>
      </w:pPr>
      <w:r w:rsidRPr="00F11966">
        <w:rPr>
          <w:noProof/>
        </w:rPr>
        <w:t>Table </w:t>
      </w:r>
      <w:r w:rsidRPr="00F11966">
        <w:t xml:space="preserve">5.4.4.35-1: </w:t>
      </w:r>
      <w:r w:rsidRPr="00F11966">
        <w:rPr>
          <w:noProof/>
        </w:rPr>
        <w:t>Definition of type</w:t>
      </w:r>
      <w:r w:rsidRPr="00F11966">
        <w:t xml:space="preserve"> </w:t>
      </w:r>
      <w:r w:rsidRPr="00F11966">
        <w:rPr>
          <w:noProof/>
          <w:lang w:eastAsia="zh-CN"/>
        </w:rPr>
        <w:t>SmallDataRateStatus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667F1E6C"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4BD0D80A"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5FCD3B9"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F531CBF"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282C299"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D70411F"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3B822C40"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35BEFF1C" w14:textId="77777777" w:rsidR="00E92CBF" w:rsidRPr="00F11966" w:rsidRDefault="00E92CBF" w:rsidP="00AA7DB8">
            <w:pPr>
              <w:pStyle w:val="TAL"/>
              <w:rPr>
                <w:lang w:eastAsia="zh-CN"/>
              </w:rPr>
            </w:pPr>
            <w:r w:rsidRPr="00F11966">
              <w:rPr>
                <w:lang w:eastAsia="zh-CN"/>
              </w:rPr>
              <w:t>remainPacketsUl</w:t>
            </w:r>
          </w:p>
        </w:tc>
        <w:tc>
          <w:tcPr>
            <w:tcW w:w="1559" w:type="dxa"/>
            <w:tcBorders>
              <w:top w:val="single" w:sz="4" w:space="0" w:color="auto"/>
              <w:left w:val="single" w:sz="4" w:space="0" w:color="auto"/>
              <w:bottom w:val="single" w:sz="4" w:space="0" w:color="auto"/>
              <w:right w:val="single" w:sz="4" w:space="0" w:color="auto"/>
            </w:tcBorders>
          </w:tcPr>
          <w:p w14:paraId="7B4DA1E5" w14:textId="77777777" w:rsidR="00E92CBF" w:rsidRPr="00F11966" w:rsidRDefault="00E92CBF" w:rsidP="00AA7DB8">
            <w:pPr>
              <w:pStyle w:val="TAL"/>
              <w:rPr>
                <w:lang w:eastAsia="zh-CN"/>
              </w:rPr>
            </w:pPr>
            <w:r w:rsidRPr="00F11966">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6C48CE64" w14:textId="77777777" w:rsidR="00E92CBF" w:rsidRPr="00F11966" w:rsidRDefault="00E92CBF" w:rsidP="00AA7DB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022CA70"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11BD0B20" w14:textId="77777777" w:rsidR="00E92CBF" w:rsidRPr="00F11966" w:rsidRDefault="00E92CBF" w:rsidP="00AA7DB8">
            <w:pPr>
              <w:pStyle w:val="TAL"/>
            </w:pPr>
            <w:r w:rsidRPr="00F11966">
              <w:t>This IE shall be included if available.</w:t>
            </w:r>
          </w:p>
          <w:p w14:paraId="1C607556" w14:textId="77777777" w:rsidR="00E92CBF" w:rsidRPr="00F11966" w:rsidRDefault="00E92CBF" w:rsidP="00AA7DB8">
            <w:pPr>
              <w:pStyle w:val="TAL"/>
            </w:pPr>
            <w:r w:rsidRPr="00F11966">
              <w:t>When present, it shall contain the number of packets the UE is allowed to send uplink in the given time unit for the given PDU session (see clause 5.31.14.3 of 3GPP TS 23.501 [8]).</w:t>
            </w:r>
          </w:p>
        </w:tc>
      </w:tr>
      <w:tr w:rsidR="00E92CBF" w:rsidRPr="00F11966" w14:paraId="124D9CD7"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0BE85C15" w14:textId="77777777" w:rsidR="00E92CBF" w:rsidRPr="00F11966" w:rsidRDefault="00E92CBF" w:rsidP="00AA7DB8">
            <w:pPr>
              <w:pStyle w:val="TAL"/>
              <w:rPr>
                <w:lang w:eastAsia="zh-CN"/>
              </w:rPr>
            </w:pPr>
            <w:r w:rsidRPr="00F11966">
              <w:rPr>
                <w:lang w:eastAsia="zh-CN"/>
              </w:rPr>
              <w:t>remainPacketsDl</w:t>
            </w:r>
          </w:p>
        </w:tc>
        <w:tc>
          <w:tcPr>
            <w:tcW w:w="1559" w:type="dxa"/>
            <w:tcBorders>
              <w:top w:val="single" w:sz="4" w:space="0" w:color="auto"/>
              <w:left w:val="single" w:sz="4" w:space="0" w:color="auto"/>
              <w:bottom w:val="single" w:sz="4" w:space="0" w:color="auto"/>
              <w:right w:val="single" w:sz="4" w:space="0" w:color="auto"/>
            </w:tcBorders>
          </w:tcPr>
          <w:p w14:paraId="6C215A62" w14:textId="77777777" w:rsidR="00E92CBF" w:rsidRPr="00F11966" w:rsidRDefault="00E92CBF" w:rsidP="00AA7DB8">
            <w:pPr>
              <w:pStyle w:val="TAL"/>
              <w:rPr>
                <w:lang w:eastAsia="zh-CN"/>
              </w:rPr>
            </w:pPr>
            <w:r w:rsidRPr="00F11966">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569549C0" w14:textId="77777777" w:rsidR="00E92CBF" w:rsidRPr="00F11966" w:rsidRDefault="00E92CBF" w:rsidP="00AA7DB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83B372C" w14:textId="77777777" w:rsidR="00E92CBF" w:rsidRPr="00F11966" w:rsidRDefault="00E92CBF" w:rsidP="00AA7DB8">
            <w:pPr>
              <w:pStyle w:val="TAL"/>
              <w:rPr>
                <w:lang w:eastAsia="zh-CN"/>
              </w:rPr>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52C06674" w14:textId="77777777" w:rsidR="00E92CBF" w:rsidRPr="00F11966" w:rsidRDefault="00E92CBF" w:rsidP="00AA7DB8">
            <w:pPr>
              <w:pStyle w:val="TAL"/>
            </w:pPr>
            <w:r w:rsidRPr="00F11966">
              <w:t>This IE shall be included if available.</w:t>
            </w:r>
          </w:p>
          <w:p w14:paraId="3A275751" w14:textId="77777777" w:rsidR="00E92CBF" w:rsidRPr="00F11966" w:rsidRDefault="00E92CBF" w:rsidP="00AA7DB8">
            <w:pPr>
              <w:pStyle w:val="TAL"/>
            </w:pPr>
            <w:r w:rsidRPr="00F11966">
              <w:t>When present it shall contain the number of packets the AF is allowed to send downlink in the given time unit for the given PDU session (see clause 5.31.14.3 of 3GPP TS 23.501 [8]).</w:t>
            </w:r>
          </w:p>
        </w:tc>
      </w:tr>
      <w:tr w:rsidR="00E92CBF" w:rsidRPr="00F11966" w14:paraId="3506DB4B"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4686927C" w14:textId="77777777" w:rsidR="00E92CBF" w:rsidRPr="00F11966" w:rsidRDefault="00E92CBF" w:rsidP="00AA7DB8">
            <w:pPr>
              <w:pStyle w:val="TAL"/>
              <w:rPr>
                <w:lang w:eastAsia="zh-CN"/>
              </w:rPr>
            </w:pPr>
            <w:r w:rsidRPr="00F11966">
              <w:rPr>
                <w:rFonts w:hint="eastAsia"/>
                <w:lang w:eastAsia="zh-CN"/>
              </w:rPr>
              <w:t>validityTime</w:t>
            </w:r>
          </w:p>
        </w:tc>
        <w:tc>
          <w:tcPr>
            <w:tcW w:w="1559" w:type="dxa"/>
            <w:tcBorders>
              <w:top w:val="single" w:sz="4" w:space="0" w:color="auto"/>
              <w:left w:val="single" w:sz="4" w:space="0" w:color="auto"/>
              <w:bottom w:val="single" w:sz="4" w:space="0" w:color="auto"/>
              <w:right w:val="single" w:sz="4" w:space="0" w:color="auto"/>
            </w:tcBorders>
          </w:tcPr>
          <w:p w14:paraId="33AE8999" w14:textId="77777777" w:rsidR="00E92CBF" w:rsidRPr="00F11966" w:rsidRDefault="00E92CBF" w:rsidP="00AA7DB8">
            <w:pPr>
              <w:pStyle w:val="TAL"/>
              <w:rPr>
                <w:lang w:eastAsia="zh-CN"/>
              </w:rPr>
            </w:pPr>
            <w:r w:rsidRPr="00F11966">
              <w:rPr>
                <w:lang w:eastAsia="zh-CN"/>
              </w:rPr>
              <w:t>DateTime</w:t>
            </w:r>
          </w:p>
        </w:tc>
        <w:tc>
          <w:tcPr>
            <w:tcW w:w="425" w:type="dxa"/>
            <w:tcBorders>
              <w:top w:val="single" w:sz="4" w:space="0" w:color="auto"/>
              <w:left w:val="single" w:sz="4" w:space="0" w:color="auto"/>
              <w:bottom w:val="single" w:sz="4" w:space="0" w:color="auto"/>
              <w:right w:val="single" w:sz="4" w:space="0" w:color="auto"/>
            </w:tcBorders>
          </w:tcPr>
          <w:p w14:paraId="49E1714C" w14:textId="77777777" w:rsidR="00E92CBF" w:rsidRPr="00F11966" w:rsidRDefault="00E92CBF" w:rsidP="00AA7DB8">
            <w:pPr>
              <w:pStyle w:val="TAC"/>
              <w:rPr>
                <w:lang w:eastAsia="zh-CN"/>
              </w:rPr>
            </w:pPr>
            <w:r w:rsidRPr="00F11966">
              <w:t>C</w:t>
            </w:r>
          </w:p>
        </w:tc>
        <w:tc>
          <w:tcPr>
            <w:tcW w:w="1134" w:type="dxa"/>
            <w:tcBorders>
              <w:top w:val="single" w:sz="4" w:space="0" w:color="auto"/>
              <w:left w:val="single" w:sz="4" w:space="0" w:color="auto"/>
              <w:bottom w:val="single" w:sz="4" w:space="0" w:color="auto"/>
              <w:right w:val="single" w:sz="4" w:space="0" w:color="auto"/>
            </w:tcBorders>
          </w:tcPr>
          <w:p w14:paraId="68C44BB8" w14:textId="77777777" w:rsidR="00E92CBF" w:rsidRPr="00F11966" w:rsidRDefault="00E92CBF" w:rsidP="00AA7DB8">
            <w:pPr>
              <w:pStyle w:val="TAL"/>
              <w:rPr>
                <w:lang w:eastAsia="zh-CN"/>
              </w:rPr>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4D99CD40" w14:textId="77777777" w:rsidR="00E92CBF" w:rsidRPr="00F11966" w:rsidRDefault="00E92CBF" w:rsidP="00AA7DB8">
            <w:pPr>
              <w:pStyle w:val="TAL"/>
            </w:pPr>
            <w:r w:rsidRPr="00F11966">
              <w:t>This IE shall be included if available.</w:t>
            </w:r>
          </w:p>
          <w:p w14:paraId="2063F04F" w14:textId="77777777" w:rsidR="00E92CBF" w:rsidRPr="00F11966" w:rsidRDefault="00E92CBF" w:rsidP="00AA7DB8">
            <w:pPr>
              <w:pStyle w:val="TAL"/>
            </w:pPr>
            <w:r w:rsidRPr="00F11966">
              <w:t>When present, it shall indicate the period of time during which the small data rate control status will remain valid (see clause 5.31.14.3 of 3GPP TS 23.501 [8]).</w:t>
            </w:r>
          </w:p>
        </w:tc>
      </w:tr>
      <w:tr w:rsidR="00E92CBF" w:rsidRPr="00F11966" w14:paraId="2B81E61C"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6317A8DB" w14:textId="77777777" w:rsidR="00E92CBF" w:rsidRPr="00F11966" w:rsidRDefault="00E92CBF" w:rsidP="00AA7DB8">
            <w:pPr>
              <w:pStyle w:val="TAL"/>
              <w:rPr>
                <w:lang w:eastAsia="zh-CN"/>
              </w:rPr>
            </w:pPr>
            <w:r w:rsidRPr="00F11966">
              <w:rPr>
                <w:lang w:eastAsia="zh-CN"/>
              </w:rPr>
              <w:t>remainExReportsUl</w:t>
            </w:r>
          </w:p>
        </w:tc>
        <w:tc>
          <w:tcPr>
            <w:tcW w:w="1559" w:type="dxa"/>
            <w:tcBorders>
              <w:top w:val="single" w:sz="4" w:space="0" w:color="auto"/>
              <w:left w:val="single" w:sz="4" w:space="0" w:color="auto"/>
              <w:bottom w:val="single" w:sz="4" w:space="0" w:color="auto"/>
              <w:right w:val="single" w:sz="4" w:space="0" w:color="auto"/>
            </w:tcBorders>
          </w:tcPr>
          <w:p w14:paraId="1DB5C6E2" w14:textId="77777777" w:rsidR="00E92CBF" w:rsidRPr="00F11966" w:rsidRDefault="00E92CBF" w:rsidP="00AA7DB8">
            <w:pPr>
              <w:pStyle w:val="TAL"/>
              <w:rPr>
                <w:lang w:eastAsia="zh-CN"/>
              </w:rPr>
            </w:pPr>
            <w:r w:rsidRPr="00F11966">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619B801A" w14:textId="77777777" w:rsidR="00E92CBF" w:rsidRPr="00F11966" w:rsidRDefault="00E92CBF" w:rsidP="00AA7DB8">
            <w:pPr>
              <w:pStyle w:val="TAC"/>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58E4189" w14:textId="77777777" w:rsidR="00E92CBF" w:rsidRPr="00F11966" w:rsidRDefault="00E92CBF" w:rsidP="00AA7DB8">
            <w:pPr>
              <w:pStyle w:val="TAL"/>
              <w:rPr>
                <w:lang w:eastAsia="zh-CN"/>
              </w:rPr>
            </w:pPr>
            <w:r w:rsidRPr="00F11966">
              <w:rPr>
                <w:rFonts w:hint="eastAsia"/>
                <w:lang w:eastAsia="zh-CN"/>
              </w:rPr>
              <w:t>0..</w:t>
            </w:r>
            <w:r w:rsidRPr="00F11966">
              <w:t>1</w:t>
            </w:r>
          </w:p>
        </w:tc>
        <w:tc>
          <w:tcPr>
            <w:tcW w:w="4359" w:type="dxa"/>
            <w:tcBorders>
              <w:top w:val="single" w:sz="4" w:space="0" w:color="auto"/>
              <w:left w:val="single" w:sz="4" w:space="0" w:color="auto"/>
              <w:bottom w:val="single" w:sz="4" w:space="0" w:color="auto"/>
              <w:right w:val="single" w:sz="4" w:space="0" w:color="auto"/>
            </w:tcBorders>
          </w:tcPr>
          <w:p w14:paraId="5D74E14F" w14:textId="77777777" w:rsidR="00E92CBF" w:rsidRPr="00F11966" w:rsidRDefault="00E92CBF" w:rsidP="00AA7DB8">
            <w:pPr>
              <w:pStyle w:val="TAL"/>
            </w:pPr>
            <w:r w:rsidRPr="00F11966">
              <w:t>This IE shall be included if available.</w:t>
            </w:r>
          </w:p>
          <w:p w14:paraId="67F48AE8" w14:textId="77777777" w:rsidR="00E92CBF" w:rsidRPr="00F11966" w:rsidRDefault="00E92CBF" w:rsidP="00AA7DB8">
            <w:pPr>
              <w:pStyle w:val="TAL"/>
            </w:pPr>
            <w:r w:rsidRPr="00F11966">
              <w:t>When present, it shall indicate number of additional exception reports the UE is allowed to send uplink in the given time unit for  the given PDU session (see clause 5.31.14.3 of 3GPP TS 23.501 [8]).</w:t>
            </w:r>
          </w:p>
        </w:tc>
      </w:tr>
      <w:tr w:rsidR="00E92CBF" w:rsidRPr="00F11966" w14:paraId="246CD8D6"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3165955E" w14:textId="77777777" w:rsidR="00E92CBF" w:rsidRPr="00F11966" w:rsidRDefault="00E92CBF" w:rsidP="00AA7DB8">
            <w:pPr>
              <w:pStyle w:val="TAL"/>
              <w:rPr>
                <w:lang w:eastAsia="zh-CN"/>
              </w:rPr>
            </w:pPr>
            <w:r w:rsidRPr="00F11966">
              <w:rPr>
                <w:lang w:eastAsia="zh-CN"/>
              </w:rPr>
              <w:t>remainExReportsDl</w:t>
            </w:r>
          </w:p>
        </w:tc>
        <w:tc>
          <w:tcPr>
            <w:tcW w:w="1559" w:type="dxa"/>
            <w:tcBorders>
              <w:top w:val="single" w:sz="4" w:space="0" w:color="auto"/>
              <w:left w:val="single" w:sz="4" w:space="0" w:color="auto"/>
              <w:bottom w:val="single" w:sz="4" w:space="0" w:color="auto"/>
              <w:right w:val="single" w:sz="4" w:space="0" w:color="auto"/>
            </w:tcBorders>
          </w:tcPr>
          <w:p w14:paraId="211FFEC8" w14:textId="77777777" w:rsidR="00E92CBF" w:rsidRPr="00F11966" w:rsidRDefault="00E92CBF" w:rsidP="00AA7DB8">
            <w:pPr>
              <w:pStyle w:val="TAL"/>
              <w:rPr>
                <w:lang w:eastAsia="zh-CN"/>
              </w:rPr>
            </w:pPr>
            <w:r w:rsidRPr="00F11966">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637E0B02" w14:textId="77777777" w:rsidR="00E92CBF" w:rsidRPr="00F11966" w:rsidRDefault="00E92CBF" w:rsidP="00AA7DB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5792916" w14:textId="77777777" w:rsidR="00E92CBF" w:rsidRPr="00F11966" w:rsidRDefault="00E92CBF" w:rsidP="00AA7DB8">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442A1745" w14:textId="77777777" w:rsidR="00E92CBF" w:rsidRPr="00F11966" w:rsidRDefault="00E92CBF" w:rsidP="00AA7DB8">
            <w:pPr>
              <w:pStyle w:val="TAL"/>
            </w:pPr>
            <w:r w:rsidRPr="00F11966">
              <w:t>This IE shall be included if available.</w:t>
            </w:r>
          </w:p>
          <w:p w14:paraId="1DCB89A9" w14:textId="77777777" w:rsidR="00E92CBF" w:rsidRPr="00F11966" w:rsidRDefault="00E92CBF" w:rsidP="00AA7DB8">
            <w:pPr>
              <w:pStyle w:val="TAL"/>
            </w:pPr>
            <w:r w:rsidRPr="00F11966">
              <w:t>When present, it shall indicate number of additional exception reports the AF is allowed to send downlink in the given time unit for the given PDU session (see clause 5.31.14.3 in 3GPP TS 23.501 [8]).</w:t>
            </w:r>
          </w:p>
        </w:tc>
      </w:tr>
    </w:tbl>
    <w:p w14:paraId="7EC7454F" w14:textId="77777777" w:rsidR="00E92CBF" w:rsidRPr="00F11966" w:rsidRDefault="00E92CBF" w:rsidP="00E92CBF"/>
    <w:p w14:paraId="3DBAD10D" w14:textId="77777777" w:rsidR="00E92CBF" w:rsidRPr="00F11966" w:rsidRDefault="00E92CBF" w:rsidP="00D362EB">
      <w:pPr>
        <w:pStyle w:val="Heading4"/>
      </w:pPr>
      <w:bookmarkStart w:id="1460" w:name="_Toc24925873"/>
      <w:bookmarkStart w:id="1461" w:name="_Toc24926051"/>
      <w:bookmarkStart w:id="1462" w:name="_Toc24926227"/>
      <w:bookmarkStart w:id="1463" w:name="_Toc33964087"/>
      <w:bookmarkStart w:id="1464" w:name="_Toc33980841"/>
      <w:bookmarkStart w:id="1465" w:name="_Toc36462642"/>
      <w:bookmarkStart w:id="1466" w:name="_Toc36462838"/>
      <w:bookmarkStart w:id="1467" w:name="_Toc43026082"/>
      <w:bookmarkStart w:id="1468" w:name="_Toc49763616"/>
      <w:bookmarkStart w:id="1469" w:name="_Toc56754312"/>
      <w:bookmarkStart w:id="1470" w:name="_Toc88743083"/>
      <w:bookmarkStart w:id="1471" w:name="_Toc90649895"/>
      <w:r w:rsidRPr="00F11966">
        <w:t>5.4.4.36</w:t>
      </w:r>
      <w:r w:rsidRPr="00F11966">
        <w:tab/>
        <w:t>Type: HfcNodeId</w:t>
      </w:r>
      <w:bookmarkEnd w:id="1460"/>
      <w:bookmarkEnd w:id="1461"/>
      <w:bookmarkEnd w:id="1462"/>
      <w:bookmarkEnd w:id="1463"/>
      <w:bookmarkEnd w:id="1464"/>
      <w:bookmarkEnd w:id="1465"/>
      <w:bookmarkEnd w:id="1466"/>
      <w:bookmarkEnd w:id="1467"/>
      <w:bookmarkEnd w:id="1468"/>
      <w:bookmarkEnd w:id="1469"/>
      <w:bookmarkEnd w:id="1470"/>
      <w:bookmarkEnd w:id="1471"/>
    </w:p>
    <w:p w14:paraId="42F2A22F" w14:textId="77777777" w:rsidR="00E92CBF" w:rsidRPr="00F11966" w:rsidRDefault="00E92CBF" w:rsidP="00E92CBF">
      <w:pPr>
        <w:pStyle w:val="TH"/>
        <w:rPr>
          <w:noProof/>
        </w:rPr>
      </w:pPr>
      <w:r w:rsidRPr="00F11966">
        <w:rPr>
          <w:noProof/>
        </w:rPr>
        <w:t>Table 5.4.4.36-1: Definition of type HfcNodeId</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97"/>
        <w:gridCol w:w="1559"/>
        <w:gridCol w:w="425"/>
        <w:gridCol w:w="1134"/>
        <w:gridCol w:w="3960"/>
        <w:gridCol w:w="1843"/>
      </w:tblGrid>
      <w:tr w:rsidR="00E92CBF" w:rsidRPr="00F11966" w14:paraId="1435A7AD" w14:textId="77777777" w:rsidTr="00AA7DB8">
        <w:trPr>
          <w:jc w:val="center"/>
        </w:trPr>
        <w:tc>
          <w:tcPr>
            <w:tcW w:w="997" w:type="dxa"/>
            <w:tcBorders>
              <w:top w:val="single" w:sz="4" w:space="0" w:color="auto"/>
              <w:left w:val="single" w:sz="4" w:space="0" w:color="auto"/>
              <w:bottom w:val="single" w:sz="4" w:space="0" w:color="auto"/>
              <w:right w:val="single" w:sz="4" w:space="0" w:color="auto"/>
            </w:tcBorders>
            <w:shd w:val="clear" w:color="auto" w:fill="C0C0C0"/>
            <w:hideMark/>
          </w:tcPr>
          <w:p w14:paraId="7144C355" w14:textId="77777777" w:rsidR="00E92CBF" w:rsidRPr="00F11966" w:rsidRDefault="00E92CBF" w:rsidP="00AA7DB8">
            <w:pPr>
              <w:pStyle w:val="TH"/>
              <w:rPr>
                <w:noProof/>
              </w:rPr>
            </w:pPr>
            <w:r w:rsidRPr="00F11966">
              <w:rPr>
                <w:noProof/>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606810C" w14:textId="77777777" w:rsidR="00E92CBF" w:rsidRPr="00F11966" w:rsidRDefault="00E92CBF" w:rsidP="00AA7DB8">
            <w:pPr>
              <w:pStyle w:val="TH"/>
              <w:rPr>
                <w:noProof/>
              </w:rPr>
            </w:pPr>
            <w:r w:rsidRPr="00F11966">
              <w:rPr>
                <w:noProof/>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2919C39" w14:textId="77777777" w:rsidR="00E92CBF" w:rsidRPr="00F11966" w:rsidRDefault="00E92CBF" w:rsidP="00AA7DB8">
            <w:pPr>
              <w:pStyle w:val="TH"/>
              <w:rPr>
                <w:noProof/>
              </w:rPr>
            </w:pPr>
            <w:r w:rsidRPr="00F11966">
              <w:rPr>
                <w:noProof/>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7232214" w14:textId="77777777" w:rsidR="00E92CBF" w:rsidRPr="00F11966" w:rsidRDefault="00E92CBF" w:rsidP="002366BD">
            <w:pPr>
              <w:pStyle w:val="TAH"/>
              <w:rPr>
                <w:noProof/>
              </w:rPr>
            </w:pPr>
            <w:r w:rsidRPr="002366BD">
              <w:t>Cardinality</w:t>
            </w:r>
          </w:p>
        </w:tc>
        <w:tc>
          <w:tcPr>
            <w:tcW w:w="3960" w:type="dxa"/>
            <w:tcBorders>
              <w:top w:val="single" w:sz="4" w:space="0" w:color="auto"/>
              <w:left w:val="single" w:sz="4" w:space="0" w:color="auto"/>
              <w:bottom w:val="single" w:sz="4" w:space="0" w:color="auto"/>
              <w:right w:val="single" w:sz="4" w:space="0" w:color="auto"/>
            </w:tcBorders>
            <w:shd w:val="clear" w:color="auto" w:fill="C0C0C0"/>
            <w:hideMark/>
          </w:tcPr>
          <w:p w14:paraId="79DF3E57" w14:textId="77777777" w:rsidR="00E92CBF" w:rsidRPr="00F11966" w:rsidRDefault="00E92CBF" w:rsidP="00AA7DB8">
            <w:pPr>
              <w:pStyle w:val="TH"/>
              <w:rPr>
                <w:noProof/>
              </w:rPr>
            </w:pPr>
            <w:r w:rsidRPr="00F11966">
              <w:rPr>
                <w:noProof/>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14:paraId="04679116" w14:textId="77777777" w:rsidR="00E92CBF" w:rsidRPr="00F11966" w:rsidRDefault="00E92CBF" w:rsidP="00AA7DB8">
            <w:pPr>
              <w:pStyle w:val="TH"/>
              <w:rPr>
                <w:noProof/>
              </w:rPr>
            </w:pPr>
            <w:r w:rsidRPr="00F11966">
              <w:rPr>
                <w:noProof/>
              </w:rPr>
              <w:t>Applicability</w:t>
            </w:r>
          </w:p>
        </w:tc>
      </w:tr>
      <w:tr w:rsidR="00E92CBF" w:rsidRPr="00F11966" w14:paraId="42A5202C" w14:textId="77777777" w:rsidTr="00AA7DB8">
        <w:trPr>
          <w:jc w:val="center"/>
        </w:trPr>
        <w:tc>
          <w:tcPr>
            <w:tcW w:w="997" w:type="dxa"/>
            <w:tcBorders>
              <w:top w:val="single" w:sz="4" w:space="0" w:color="auto"/>
              <w:left w:val="single" w:sz="4" w:space="0" w:color="auto"/>
              <w:bottom w:val="single" w:sz="4" w:space="0" w:color="auto"/>
              <w:right w:val="single" w:sz="4" w:space="0" w:color="auto"/>
            </w:tcBorders>
          </w:tcPr>
          <w:p w14:paraId="696E518A" w14:textId="77777777" w:rsidR="00E92CBF" w:rsidRPr="00F11966" w:rsidRDefault="00E92CBF" w:rsidP="00AA7DB8">
            <w:pPr>
              <w:pStyle w:val="TAL"/>
              <w:rPr>
                <w:noProof/>
              </w:rPr>
            </w:pPr>
            <w:r w:rsidRPr="00F11966">
              <w:rPr>
                <w:noProof/>
              </w:rPr>
              <w:t>hfcNId</w:t>
            </w:r>
          </w:p>
        </w:tc>
        <w:tc>
          <w:tcPr>
            <w:tcW w:w="1559" w:type="dxa"/>
            <w:tcBorders>
              <w:top w:val="single" w:sz="4" w:space="0" w:color="auto"/>
              <w:left w:val="single" w:sz="4" w:space="0" w:color="auto"/>
              <w:bottom w:val="single" w:sz="4" w:space="0" w:color="auto"/>
              <w:right w:val="single" w:sz="4" w:space="0" w:color="auto"/>
            </w:tcBorders>
          </w:tcPr>
          <w:p w14:paraId="483B1617" w14:textId="77777777" w:rsidR="00E92CBF" w:rsidRPr="00F11966" w:rsidRDefault="00E92CBF" w:rsidP="00AA7DB8">
            <w:pPr>
              <w:pStyle w:val="TAL"/>
              <w:rPr>
                <w:noProof/>
              </w:rPr>
            </w:pPr>
            <w:r w:rsidRPr="00F11966">
              <w:rPr>
                <w:noProof/>
              </w:rPr>
              <w:t>HfcNId</w:t>
            </w:r>
          </w:p>
        </w:tc>
        <w:tc>
          <w:tcPr>
            <w:tcW w:w="425" w:type="dxa"/>
            <w:tcBorders>
              <w:top w:val="single" w:sz="4" w:space="0" w:color="auto"/>
              <w:left w:val="single" w:sz="4" w:space="0" w:color="auto"/>
              <w:bottom w:val="single" w:sz="4" w:space="0" w:color="auto"/>
              <w:right w:val="single" w:sz="4" w:space="0" w:color="auto"/>
            </w:tcBorders>
          </w:tcPr>
          <w:p w14:paraId="1DCB4CF8" w14:textId="77777777" w:rsidR="00E92CBF" w:rsidRPr="00F11966" w:rsidRDefault="00E92CBF" w:rsidP="00AA7DB8">
            <w:pPr>
              <w:pStyle w:val="TH"/>
              <w:rPr>
                <w:noProof/>
              </w:rPr>
            </w:pPr>
            <w:r w:rsidRPr="00F11966">
              <w:rPr>
                <w:b w:val="0"/>
                <w:noProof/>
              </w:rPr>
              <w:t>M</w:t>
            </w:r>
          </w:p>
        </w:tc>
        <w:tc>
          <w:tcPr>
            <w:tcW w:w="1134" w:type="dxa"/>
            <w:tcBorders>
              <w:top w:val="single" w:sz="4" w:space="0" w:color="auto"/>
              <w:left w:val="single" w:sz="4" w:space="0" w:color="auto"/>
              <w:bottom w:val="single" w:sz="4" w:space="0" w:color="auto"/>
              <w:right w:val="single" w:sz="4" w:space="0" w:color="auto"/>
            </w:tcBorders>
          </w:tcPr>
          <w:p w14:paraId="1B548D0E" w14:textId="77777777" w:rsidR="00E92CBF" w:rsidRPr="00F11966" w:rsidRDefault="00E92CBF" w:rsidP="00AA7DB8">
            <w:pPr>
              <w:pStyle w:val="TAL"/>
              <w:rPr>
                <w:noProof/>
              </w:rPr>
            </w:pPr>
            <w:r w:rsidRPr="00F11966">
              <w:rPr>
                <w:noProof/>
              </w:rPr>
              <w:t>1</w:t>
            </w:r>
          </w:p>
        </w:tc>
        <w:tc>
          <w:tcPr>
            <w:tcW w:w="3960" w:type="dxa"/>
            <w:tcBorders>
              <w:top w:val="single" w:sz="4" w:space="0" w:color="auto"/>
              <w:left w:val="single" w:sz="4" w:space="0" w:color="auto"/>
              <w:bottom w:val="single" w:sz="4" w:space="0" w:color="auto"/>
              <w:right w:val="single" w:sz="4" w:space="0" w:color="auto"/>
            </w:tcBorders>
          </w:tcPr>
          <w:p w14:paraId="15B40617" w14:textId="77777777" w:rsidR="00E92CBF" w:rsidRPr="00F11966" w:rsidRDefault="00E92CBF" w:rsidP="00AA7DB8">
            <w:pPr>
              <w:pStyle w:val="TAL"/>
              <w:rPr>
                <w:noProof/>
              </w:rPr>
            </w:pPr>
            <w:r w:rsidRPr="00F11966">
              <w:rPr>
                <w:noProof/>
              </w:rPr>
              <w:t>HFC Node Id.</w:t>
            </w:r>
          </w:p>
        </w:tc>
        <w:tc>
          <w:tcPr>
            <w:tcW w:w="1843" w:type="dxa"/>
            <w:tcBorders>
              <w:top w:val="single" w:sz="4" w:space="0" w:color="auto"/>
              <w:left w:val="single" w:sz="4" w:space="0" w:color="auto"/>
              <w:bottom w:val="single" w:sz="4" w:space="0" w:color="auto"/>
              <w:right w:val="single" w:sz="4" w:space="0" w:color="auto"/>
            </w:tcBorders>
          </w:tcPr>
          <w:p w14:paraId="365A5614" w14:textId="77777777" w:rsidR="00E92CBF" w:rsidRPr="00F11966" w:rsidRDefault="00E92CBF" w:rsidP="00AA7DB8">
            <w:pPr>
              <w:pStyle w:val="TH"/>
              <w:rPr>
                <w:noProof/>
              </w:rPr>
            </w:pPr>
          </w:p>
        </w:tc>
      </w:tr>
    </w:tbl>
    <w:p w14:paraId="53D008D5" w14:textId="77777777" w:rsidR="00E92CBF" w:rsidRPr="00F11966" w:rsidRDefault="00E92CBF" w:rsidP="00E92CBF">
      <w:pPr>
        <w:pStyle w:val="TH"/>
        <w:rPr>
          <w:noProof/>
        </w:rPr>
      </w:pPr>
    </w:p>
    <w:p w14:paraId="6EEFACD7" w14:textId="77777777" w:rsidR="00E92CBF" w:rsidRPr="00F11966" w:rsidRDefault="00E92CBF" w:rsidP="00D362EB">
      <w:pPr>
        <w:pStyle w:val="Heading4"/>
      </w:pPr>
      <w:bookmarkStart w:id="1472" w:name="_Toc24925874"/>
      <w:bookmarkStart w:id="1473" w:name="_Toc24926052"/>
      <w:bookmarkStart w:id="1474" w:name="_Toc24926228"/>
      <w:bookmarkStart w:id="1475" w:name="_Toc33964088"/>
      <w:bookmarkStart w:id="1476" w:name="_Toc33980842"/>
      <w:bookmarkStart w:id="1477" w:name="_Toc36462643"/>
      <w:bookmarkStart w:id="1478" w:name="_Toc36462839"/>
      <w:bookmarkStart w:id="1479" w:name="_Toc43026083"/>
      <w:bookmarkStart w:id="1480" w:name="_Toc49763617"/>
      <w:bookmarkStart w:id="1481" w:name="_Toc56754313"/>
      <w:bookmarkStart w:id="1482" w:name="_Toc88743084"/>
      <w:bookmarkStart w:id="1483" w:name="_Toc90649896"/>
      <w:r w:rsidRPr="00F11966">
        <w:t>5.4.4.37</w:t>
      </w:r>
      <w:r w:rsidRPr="00F11966">
        <w:tab/>
        <w:t>Type: HfcNodeIdRm</w:t>
      </w:r>
      <w:bookmarkEnd w:id="1472"/>
      <w:bookmarkEnd w:id="1473"/>
      <w:bookmarkEnd w:id="1474"/>
      <w:bookmarkEnd w:id="1475"/>
      <w:bookmarkEnd w:id="1476"/>
      <w:bookmarkEnd w:id="1477"/>
      <w:bookmarkEnd w:id="1478"/>
      <w:bookmarkEnd w:id="1479"/>
      <w:bookmarkEnd w:id="1480"/>
      <w:bookmarkEnd w:id="1481"/>
      <w:bookmarkEnd w:id="1482"/>
      <w:bookmarkEnd w:id="1483"/>
    </w:p>
    <w:p w14:paraId="7BC6AFA9" w14:textId="77777777" w:rsidR="00E92CBF" w:rsidRPr="00F11966" w:rsidRDefault="00E92CBF" w:rsidP="00E92CBF">
      <w:r w:rsidRPr="00F11966">
        <w:t>This data type is defined in the same way as the "HfcNodeId" data type, but with the OpenAPI "nullable: true" property.</w:t>
      </w:r>
    </w:p>
    <w:p w14:paraId="104DD478" w14:textId="77777777" w:rsidR="00E92CBF" w:rsidRPr="00F11966" w:rsidRDefault="00E92CBF" w:rsidP="00D362EB">
      <w:pPr>
        <w:pStyle w:val="Heading4"/>
      </w:pPr>
      <w:bookmarkStart w:id="1484" w:name="_Toc24925875"/>
      <w:bookmarkStart w:id="1485" w:name="_Toc24926053"/>
      <w:bookmarkStart w:id="1486" w:name="_Toc24926229"/>
      <w:bookmarkStart w:id="1487" w:name="_Toc33964089"/>
      <w:bookmarkStart w:id="1488" w:name="_Toc33980843"/>
      <w:bookmarkStart w:id="1489" w:name="_Toc36462644"/>
      <w:bookmarkStart w:id="1490" w:name="_Toc36462840"/>
      <w:bookmarkStart w:id="1491" w:name="_Toc43026084"/>
      <w:bookmarkStart w:id="1492" w:name="_Toc49763618"/>
      <w:bookmarkStart w:id="1493" w:name="_Toc56754314"/>
      <w:bookmarkStart w:id="1494" w:name="_Toc88743085"/>
      <w:bookmarkStart w:id="1495" w:name="_Toc90649897"/>
      <w:r w:rsidRPr="00F11966">
        <w:lastRenderedPageBreak/>
        <w:t>5.4.4.38</w:t>
      </w:r>
      <w:r w:rsidRPr="00F11966">
        <w:tab/>
        <w:t>Type: WirelineArea</w:t>
      </w:r>
      <w:bookmarkEnd w:id="1484"/>
      <w:bookmarkEnd w:id="1485"/>
      <w:bookmarkEnd w:id="1486"/>
      <w:bookmarkEnd w:id="1487"/>
      <w:bookmarkEnd w:id="1488"/>
      <w:bookmarkEnd w:id="1489"/>
      <w:bookmarkEnd w:id="1490"/>
      <w:bookmarkEnd w:id="1491"/>
      <w:bookmarkEnd w:id="1492"/>
      <w:bookmarkEnd w:id="1493"/>
      <w:bookmarkEnd w:id="1494"/>
      <w:bookmarkEnd w:id="1495"/>
    </w:p>
    <w:p w14:paraId="14DCACA1" w14:textId="77777777" w:rsidR="00E92CBF" w:rsidRPr="00F11966" w:rsidRDefault="00E92CBF" w:rsidP="00E92CBF">
      <w:pPr>
        <w:pStyle w:val="TH"/>
      </w:pPr>
      <w:r w:rsidRPr="00F11966">
        <w:rPr>
          <w:noProof/>
        </w:rPr>
        <w:t>Table </w:t>
      </w:r>
      <w:r w:rsidRPr="00F11966">
        <w:t xml:space="preserve">5.4.4.38-1: </w:t>
      </w:r>
      <w:r w:rsidRPr="00F11966">
        <w:rPr>
          <w:noProof/>
        </w:rPr>
        <w:t>Definition of type WirelineArea</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97"/>
        <w:gridCol w:w="1559"/>
        <w:gridCol w:w="425"/>
        <w:gridCol w:w="1134"/>
        <w:gridCol w:w="3960"/>
        <w:gridCol w:w="1843"/>
      </w:tblGrid>
      <w:tr w:rsidR="00E92CBF" w:rsidRPr="00F11966" w14:paraId="4236FFA5" w14:textId="77777777" w:rsidTr="00AA7DB8">
        <w:trPr>
          <w:jc w:val="center"/>
        </w:trPr>
        <w:tc>
          <w:tcPr>
            <w:tcW w:w="997" w:type="dxa"/>
            <w:tcBorders>
              <w:top w:val="single" w:sz="4" w:space="0" w:color="auto"/>
              <w:left w:val="single" w:sz="4" w:space="0" w:color="auto"/>
              <w:bottom w:val="single" w:sz="4" w:space="0" w:color="auto"/>
              <w:right w:val="single" w:sz="4" w:space="0" w:color="auto"/>
            </w:tcBorders>
            <w:shd w:val="clear" w:color="auto" w:fill="C0C0C0"/>
            <w:hideMark/>
          </w:tcPr>
          <w:p w14:paraId="70D75655"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017DD6A"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E95D996"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5C94487" w14:textId="77777777" w:rsidR="00E92CBF" w:rsidRPr="00F11966" w:rsidRDefault="00E92CBF" w:rsidP="002366BD">
            <w:pPr>
              <w:pStyle w:val="TAH"/>
            </w:pPr>
            <w:r w:rsidRPr="002366BD">
              <w:t>Cardinality</w:t>
            </w:r>
          </w:p>
        </w:tc>
        <w:tc>
          <w:tcPr>
            <w:tcW w:w="3960" w:type="dxa"/>
            <w:tcBorders>
              <w:top w:val="single" w:sz="4" w:space="0" w:color="auto"/>
              <w:left w:val="single" w:sz="4" w:space="0" w:color="auto"/>
              <w:bottom w:val="single" w:sz="4" w:space="0" w:color="auto"/>
              <w:right w:val="single" w:sz="4" w:space="0" w:color="auto"/>
            </w:tcBorders>
            <w:shd w:val="clear" w:color="auto" w:fill="C0C0C0"/>
            <w:hideMark/>
          </w:tcPr>
          <w:p w14:paraId="2556E4C2" w14:textId="77777777" w:rsidR="00E92CBF" w:rsidRPr="00F11966" w:rsidRDefault="00E92CBF" w:rsidP="00AA7DB8">
            <w:pPr>
              <w:pStyle w:val="TAH"/>
              <w:rPr>
                <w:rFonts w:cs="Arial"/>
                <w:szCs w:val="18"/>
              </w:rPr>
            </w:pPr>
            <w:r w:rsidRPr="00F1196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14:paraId="1192A7AB" w14:textId="77777777" w:rsidR="00E92CBF" w:rsidRPr="00F11966" w:rsidRDefault="00E92CBF" w:rsidP="00AA7DB8">
            <w:pPr>
              <w:pStyle w:val="TAH"/>
              <w:rPr>
                <w:rFonts w:cs="Arial"/>
                <w:szCs w:val="18"/>
              </w:rPr>
            </w:pPr>
            <w:r w:rsidRPr="00F11966">
              <w:rPr>
                <w:rFonts w:cs="Arial"/>
                <w:szCs w:val="18"/>
              </w:rPr>
              <w:t>Applicability</w:t>
            </w:r>
          </w:p>
        </w:tc>
      </w:tr>
      <w:tr w:rsidR="00E92CBF" w:rsidRPr="00F11966" w14:paraId="295FBBE2" w14:textId="77777777" w:rsidTr="00AA7DB8">
        <w:trPr>
          <w:jc w:val="center"/>
        </w:trPr>
        <w:tc>
          <w:tcPr>
            <w:tcW w:w="997" w:type="dxa"/>
            <w:tcBorders>
              <w:top w:val="single" w:sz="4" w:space="0" w:color="auto"/>
              <w:left w:val="single" w:sz="4" w:space="0" w:color="auto"/>
              <w:bottom w:val="single" w:sz="4" w:space="0" w:color="auto"/>
              <w:right w:val="single" w:sz="4" w:space="0" w:color="auto"/>
            </w:tcBorders>
          </w:tcPr>
          <w:p w14:paraId="52FA4371" w14:textId="77777777" w:rsidR="00E92CBF" w:rsidRPr="00F11966" w:rsidRDefault="00E92CBF" w:rsidP="00AA7DB8">
            <w:pPr>
              <w:pStyle w:val="TAL"/>
            </w:pPr>
            <w:r w:rsidRPr="00F11966">
              <w:t>globalLineIds</w:t>
            </w:r>
          </w:p>
        </w:tc>
        <w:tc>
          <w:tcPr>
            <w:tcW w:w="1559" w:type="dxa"/>
            <w:tcBorders>
              <w:top w:val="single" w:sz="4" w:space="0" w:color="auto"/>
              <w:left w:val="single" w:sz="4" w:space="0" w:color="auto"/>
              <w:bottom w:val="single" w:sz="4" w:space="0" w:color="auto"/>
              <w:right w:val="single" w:sz="4" w:space="0" w:color="auto"/>
            </w:tcBorders>
          </w:tcPr>
          <w:p w14:paraId="65FA3278" w14:textId="77777777" w:rsidR="00E92CBF" w:rsidRPr="00F11966" w:rsidRDefault="00E92CBF" w:rsidP="00AA7DB8">
            <w:pPr>
              <w:pStyle w:val="TAL"/>
            </w:pPr>
            <w:r w:rsidRPr="00F11966">
              <w:t>array(Gli)</w:t>
            </w:r>
          </w:p>
        </w:tc>
        <w:tc>
          <w:tcPr>
            <w:tcW w:w="425" w:type="dxa"/>
            <w:tcBorders>
              <w:top w:val="single" w:sz="4" w:space="0" w:color="auto"/>
              <w:left w:val="single" w:sz="4" w:space="0" w:color="auto"/>
              <w:bottom w:val="single" w:sz="4" w:space="0" w:color="auto"/>
              <w:right w:val="single" w:sz="4" w:space="0" w:color="auto"/>
            </w:tcBorders>
          </w:tcPr>
          <w:p w14:paraId="4A6F1F6D"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24157FC7" w14:textId="77777777" w:rsidR="00E92CBF" w:rsidRPr="00F11966" w:rsidRDefault="00E92CBF" w:rsidP="00AA7DB8">
            <w:pPr>
              <w:pStyle w:val="TAL"/>
            </w:pPr>
            <w:r w:rsidRPr="00F11966">
              <w:t>1..N</w:t>
            </w:r>
          </w:p>
        </w:tc>
        <w:tc>
          <w:tcPr>
            <w:tcW w:w="3960" w:type="dxa"/>
            <w:tcBorders>
              <w:top w:val="single" w:sz="4" w:space="0" w:color="auto"/>
              <w:left w:val="single" w:sz="4" w:space="0" w:color="auto"/>
              <w:bottom w:val="single" w:sz="4" w:space="0" w:color="auto"/>
              <w:right w:val="single" w:sz="4" w:space="0" w:color="auto"/>
            </w:tcBorders>
          </w:tcPr>
          <w:p w14:paraId="67D3AD56" w14:textId="77777777" w:rsidR="00E92CBF" w:rsidRPr="00F11966" w:rsidRDefault="00E92CBF" w:rsidP="00AA7DB8">
            <w:pPr>
              <w:pStyle w:val="TAL"/>
              <w:rPr>
                <w:rFonts w:cs="Arial"/>
                <w:szCs w:val="18"/>
              </w:rPr>
            </w:pPr>
            <w:r w:rsidRPr="00F11966">
              <w:rPr>
                <w:rFonts w:cs="Arial"/>
                <w:szCs w:val="18"/>
              </w:rPr>
              <w:t>List of Global Line Identifiers,</w:t>
            </w:r>
            <w:r w:rsidRPr="00F11966">
              <w:rPr>
                <w:rFonts w:cs="Arial"/>
                <w:szCs w:val="18"/>
                <w:lang w:eastAsia="zh-CN"/>
              </w:rPr>
              <w:t xml:space="preserve"> for a 5G-BRG accessing the 5GC via wireline access network</w:t>
            </w:r>
            <w:r w:rsidRPr="00F11966">
              <w:rPr>
                <w:rFonts w:cs="Arial"/>
                <w:szCs w:val="18"/>
              </w:rPr>
              <w:t>.</w:t>
            </w:r>
          </w:p>
        </w:tc>
        <w:tc>
          <w:tcPr>
            <w:tcW w:w="1843" w:type="dxa"/>
            <w:tcBorders>
              <w:top w:val="single" w:sz="4" w:space="0" w:color="auto"/>
              <w:left w:val="single" w:sz="4" w:space="0" w:color="auto"/>
              <w:bottom w:val="single" w:sz="4" w:space="0" w:color="auto"/>
              <w:right w:val="single" w:sz="4" w:space="0" w:color="auto"/>
            </w:tcBorders>
          </w:tcPr>
          <w:p w14:paraId="3EADB75A" w14:textId="77777777" w:rsidR="00E92CBF" w:rsidRPr="00F11966" w:rsidRDefault="00E92CBF" w:rsidP="00AA7DB8">
            <w:pPr>
              <w:pStyle w:val="TAL"/>
              <w:rPr>
                <w:rFonts w:cs="Arial"/>
                <w:szCs w:val="18"/>
              </w:rPr>
            </w:pPr>
          </w:p>
        </w:tc>
      </w:tr>
      <w:tr w:rsidR="00E92CBF" w:rsidRPr="00F11966" w14:paraId="49436DDE" w14:textId="77777777" w:rsidTr="00AA7DB8">
        <w:trPr>
          <w:jc w:val="center"/>
        </w:trPr>
        <w:tc>
          <w:tcPr>
            <w:tcW w:w="997" w:type="dxa"/>
            <w:tcBorders>
              <w:top w:val="single" w:sz="4" w:space="0" w:color="auto"/>
              <w:left w:val="single" w:sz="4" w:space="0" w:color="auto"/>
              <w:bottom w:val="single" w:sz="4" w:space="0" w:color="auto"/>
              <w:right w:val="single" w:sz="4" w:space="0" w:color="auto"/>
            </w:tcBorders>
          </w:tcPr>
          <w:p w14:paraId="58B78BD1" w14:textId="77777777" w:rsidR="00E92CBF" w:rsidRPr="00F11966" w:rsidRDefault="00E92CBF" w:rsidP="00AA7DB8">
            <w:pPr>
              <w:pStyle w:val="TAL"/>
            </w:pPr>
            <w:r w:rsidRPr="00F11966">
              <w:t>hfcNIds</w:t>
            </w:r>
          </w:p>
        </w:tc>
        <w:tc>
          <w:tcPr>
            <w:tcW w:w="1559" w:type="dxa"/>
            <w:tcBorders>
              <w:top w:val="single" w:sz="4" w:space="0" w:color="auto"/>
              <w:left w:val="single" w:sz="4" w:space="0" w:color="auto"/>
              <w:bottom w:val="single" w:sz="4" w:space="0" w:color="auto"/>
              <w:right w:val="single" w:sz="4" w:space="0" w:color="auto"/>
            </w:tcBorders>
          </w:tcPr>
          <w:p w14:paraId="147BAC0B" w14:textId="77777777" w:rsidR="00E92CBF" w:rsidRPr="00F11966" w:rsidRDefault="00E92CBF" w:rsidP="00AA7DB8">
            <w:pPr>
              <w:pStyle w:val="TAL"/>
            </w:pPr>
            <w:r w:rsidRPr="00F11966">
              <w:t>array(HfcNId)</w:t>
            </w:r>
          </w:p>
        </w:tc>
        <w:tc>
          <w:tcPr>
            <w:tcW w:w="425" w:type="dxa"/>
            <w:tcBorders>
              <w:top w:val="single" w:sz="4" w:space="0" w:color="auto"/>
              <w:left w:val="single" w:sz="4" w:space="0" w:color="auto"/>
              <w:bottom w:val="single" w:sz="4" w:space="0" w:color="auto"/>
              <w:right w:val="single" w:sz="4" w:space="0" w:color="auto"/>
            </w:tcBorders>
          </w:tcPr>
          <w:p w14:paraId="6783D0AD"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46E95CE8" w14:textId="77777777" w:rsidR="00E92CBF" w:rsidRPr="00F11966" w:rsidRDefault="00E92CBF" w:rsidP="00AA7DB8">
            <w:pPr>
              <w:pStyle w:val="TAL"/>
            </w:pPr>
            <w:r w:rsidRPr="00F11966">
              <w:t>1..N</w:t>
            </w:r>
          </w:p>
        </w:tc>
        <w:tc>
          <w:tcPr>
            <w:tcW w:w="3960" w:type="dxa"/>
            <w:tcBorders>
              <w:top w:val="single" w:sz="4" w:space="0" w:color="auto"/>
              <w:left w:val="single" w:sz="4" w:space="0" w:color="auto"/>
              <w:bottom w:val="single" w:sz="4" w:space="0" w:color="auto"/>
              <w:right w:val="single" w:sz="4" w:space="0" w:color="auto"/>
            </w:tcBorders>
          </w:tcPr>
          <w:p w14:paraId="019E04E1" w14:textId="77777777" w:rsidR="00E92CBF" w:rsidRPr="00F11966" w:rsidRDefault="00E92CBF" w:rsidP="00AA7DB8">
            <w:pPr>
              <w:pStyle w:val="TAL"/>
              <w:rPr>
                <w:rFonts w:cs="Arial"/>
                <w:szCs w:val="18"/>
              </w:rPr>
            </w:pPr>
            <w:r w:rsidRPr="00F11966">
              <w:rPr>
                <w:rFonts w:cs="Arial"/>
                <w:szCs w:val="18"/>
              </w:rPr>
              <w:t xml:space="preserve">List of HFC Node Ids, </w:t>
            </w:r>
            <w:r w:rsidRPr="00F11966">
              <w:rPr>
                <w:rFonts w:cs="Arial"/>
                <w:szCs w:val="18"/>
                <w:lang w:eastAsia="zh-CN"/>
              </w:rPr>
              <w:t>for a 5G-CRG</w:t>
            </w:r>
            <w:r w:rsidRPr="00F11966">
              <w:rPr>
                <w:rFonts w:cs="Arial" w:hint="eastAsia"/>
                <w:szCs w:val="18"/>
                <w:lang w:eastAsia="zh-CN"/>
              </w:rPr>
              <w:t>/</w:t>
            </w:r>
            <w:r w:rsidRPr="00F11966">
              <w:rPr>
                <w:rFonts w:cs="Arial"/>
                <w:szCs w:val="18"/>
                <w:lang w:eastAsia="zh-CN"/>
              </w:rPr>
              <w:t>FN-CRG is accessing the 5GC via wireline access network</w:t>
            </w:r>
            <w:r w:rsidRPr="00F11966">
              <w:rPr>
                <w:rFonts w:cs="Arial"/>
                <w:szCs w:val="18"/>
              </w:rPr>
              <w:t>.</w:t>
            </w:r>
          </w:p>
        </w:tc>
        <w:tc>
          <w:tcPr>
            <w:tcW w:w="1843" w:type="dxa"/>
            <w:tcBorders>
              <w:top w:val="single" w:sz="4" w:space="0" w:color="auto"/>
              <w:left w:val="single" w:sz="4" w:space="0" w:color="auto"/>
              <w:bottom w:val="single" w:sz="4" w:space="0" w:color="auto"/>
              <w:right w:val="single" w:sz="4" w:space="0" w:color="auto"/>
            </w:tcBorders>
          </w:tcPr>
          <w:p w14:paraId="262DE1FD" w14:textId="77777777" w:rsidR="00E92CBF" w:rsidRPr="00F11966" w:rsidRDefault="00E92CBF" w:rsidP="00AA7DB8">
            <w:pPr>
              <w:pStyle w:val="TAL"/>
              <w:rPr>
                <w:rFonts w:cs="Arial"/>
                <w:szCs w:val="18"/>
              </w:rPr>
            </w:pPr>
          </w:p>
        </w:tc>
      </w:tr>
      <w:tr w:rsidR="00E92CBF" w:rsidRPr="00F11966" w14:paraId="08179509" w14:textId="77777777" w:rsidTr="00AA7DB8">
        <w:trPr>
          <w:jc w:val="center"/>
        </w:trPr>
        <w:tc>
          <w:tcPr>
            <w:tcW w:w="997" w:type="dxa"/>
            <w:tcBorders>
              <w:top w:val="single" w:sz="4" w:space="0" w:color="auto"/>
              <w:left w:val="single" w:sz="4" w:space="0" w:color="auto"/>
              <w:bottom w:val="single" w:sz="4" w:space="0" w:color="auto"/>
              <w:right w:val="single" w:sz="4" w:space="0" w:color="auto"/>
            </w:tcBorders>
          </w:tcPr>
          <w:p w14:paraId="3ADAC384" w14:textId="77777777" w:rsidR="00E92CBF" w:rsidRPr="00F11966" w:rsidRDefault="00E92CBF" w:rsidP="00AA7DB8">
            <w:pPr>
              <w:pStyle w:val="TAL"/>
            </w:pPr>
            <w:r w:rsidRPr="00F11966">
              <w:t>areaCodeB</w:t>
            </w:r>
          </w:p>
        </w:tc>
        <w:tc>
          <w:tcPr>
            <w:tcW w:w="1559" w:type="dxa"/>
            <w:tcBorders>
              <w:top w:val="single" w:sz="4" w:space="0" w:color="auto"/>
              <w:left w:val="single" w:sz="4" w:space="0" w:color="auto"/>
              <w:bottom w:val="single" w:sz="4" w:space="0" w:color="auto"/>
              <w:right w:val="single" w:sz="4" w:space="0" w:color="auto"/>
            </w:tcBorders>
          </w:tcPr>
          <w:p w14:paraId="758B6349" w14:textId="77777777" w:rsidR="00E92CBF" w:rsidRPr="00F11966" w:rsidRDefault="00E92CBF" w:rsidP="00AA7DB8">
            <w:pPr>
              <w:pStyle w:val="TAL"/>
            </w:pPr>
            <w:r w:rsidRPr="00F11966">
              <w:t>AreaCode</w:t>
            </w:r>
          </w:p>
        </w:tc>
        <w:tc>
          <w:tcPr>
            <w:tcW w:w="425" w:type="dxa"/>
            <w:tcBorders>
              <w:top w:val="single" w:sz="4" w:space="0" w:color="auto"/>
              <w:left w:val="single" w:sz="4" w:space="0" w:color="auto"/>
              <w:bottom w:val="single" w:sz="4" w:space="0" w:color="auto"/>
              <w:right w:val="single" w:sz="4" w:space="0" w:color="auto"/>
            </w:tcBorders>
          </w:tcPr>
          <w:p w14:paraId="7F6CDA88"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0E088CB8" w14:textId="77777777" w:rsidR="00E92CBF" w:rsidRPr="00F11966" w:rsidRDefault="00E92CBF" w:rsidP="00AA7DB8">
            <w:pPr>
              <w:pStyle w:val="TAL"/>
            </w:pPr>
            <w:r w:rsidRPr="00F11966">
              <w:t>0..1</w:t>
            </w:r>
          </w:p>
        </w:tc>
        <w:tc>
          <w:tcPr>
            <w:tcW w:w="3960" w:type="dxa"/>
            <w:tcBorders>
              <w:top w:val="single" w:sz="4" w:space="0" w:color="auto"/>
              <w:left w:val="single" w:sz="4" w:space="0" w:color="auto"/>
              <w:bottom w:val="single" w:sz="4" w:space="0" w:color="auto"/>
              <w:right w:val="single" w:sz="4" w:space="0" w:color="auto"/>
            </w:tcBorders>
          </w:tcPr>
          <w:p w14:paraId="790B2550" w14:textId="77777777" w:rsidR="00E92CBF" w:rsidRPr="00F11966" w:rsidRDefault="00E92CBF" w:rsidP="00AA7DB8">
            <w:pPr>
              <w:pStyle w:val="TAL"/>
              <w:rPr>
                <w:rFonts w:cs="Arial"/>
                <w:szCs w:val="18"/>
              </w:rPr>
            </w:pPr>
            <w:r w:rsidRPr="00F11966">
              <w:rPr>
                <w:rFonts w:cs="Arial"/>
                <w:szCs w:val="18"/>
              </w:rPr>
              <w:t>Area Code for for 5G-BRG accessing via wireline access network</w:t>
            </w:r>
          </w:p>
        </w:tc>
        <w:tc>
          <w:tcPr>
            <w:tcW w:w="1843" w:type="dxa"/>
            <w:tcBorders>
              <w:top w:val="single" w:sz="4" w:space="0" w:color="auto"/>
              <w:left w:val="single" w:sz="4" w:space="0" w:color="auto"/>
              <w:bottom w:val="single" w:sz="4" w:space="0" w:color="auto"/>
              <w:right w:val="single" w:sz="4" w:space="0" w:color="auto"/>
            </w:tcBorders>
          </w:tcPr>
          <w:p w14:paraId="3BA3704A" w14:textId="77777777" w:rsidR="00E92CBF" w:rsidRPr="00F11966" w:rsidRDefault="00E92CBF" w:rsidP="00AA7DB8">
            <w:pPr>
              <w:pStyle w:val="TAL"/>
              <w:rPr>
                <w:rFonts w:cs="Arial"/>
                <w:szCs w:val="18"/>
              </w:rPr>
            </w:pPr>
          </w:p>
        </w:tc>
      </w:tr>
      <w:tr w:rsidR="00E92CBF" w:rsidRPr="00F11966" w14:paraId="0E71D352" w14:textId="77777777" w:rsidTr="00AA7DB8">
        <w:trPr>
          <w:jc w:val="center"/>
        </w:trPr>
        <w:tc>
          <w:tcPr>
            <w:tcW w:w="997" w:type="dxa"/>
            <w:tcBorders>
              <w:top w:val="single" w:sz="4" w:space="0" w:color="auto"/>
              <w:left w:val="single" w:sz="4" w:space="0" w:color="auto"/>
              <w:bottom w:val="single" w:sz="4" w:space="0" w:color="auto"/>
              <w:right w:val="single" w:sz="4" w:space="0" w:color="auto"/>
            </w:tcBorders>
          </w:tcPr>
          <w:p w14:paraId="0BBD3F0F" w14:textId="77777777" w:rsidR="00E92CBF" w:rsidRPr="00F11966" w:rsidRDefault="00E92CBF" w:rsidP="00AA7DB8">
            <w:pPr>
              <w:pStyle w:val="TAL"/>
            </w:pPr>
            <w:r w:rsidRPr="00F11966">
              <w:t>areaCodeC</w:t>
            </w:r>
          </w:p>
        </w:tc>
        <w:tc>
          <w:tcPr>
            <w:tcW w:w="1559" w:type="dxa"/>
            <w:tcBorders>
              <w:top w:val="single" w:sz="4" w:space="0" w:color="auto"/>
              <w:left w:val="single" w:sz="4" w:space="0" w:color="auto"/>
              <w:bottom w:val="single" w:sz="4" w:space="0" w:color="auto"/>
              <w:right w:val="single" w:sz="4" w:space="0" w:color="auto"/>
            </w:tcBorders>
          </w:tcPr>
          <w:p w14:paraId="7628CC2E" w14:textId="77777777" w:rsidR="00E92CBF" w:rsidRPr="00F11966" w:rsidRDefault="00E92CBF" w:rsidP="00AA7DB8">
            <w:pPr>
              <w:pStyle w:val="TAL"/>
            </w:pPr>
            <w:r w:rsidRPr="00F11966">
              <w:t>AreaCode</w:t>
            </w:r>
          </w:p>
        </w:tc>
        <w:tc>
          <w:tcPr>
            <w:tcW w:w="425" w:type="dxa"/>
            <w:tcBorders>
              <w:top w:val="single" w:sz="4" w:space="0" w:color="auto"/>
              <w:left w:val="single" w:sz="4" w:space="0" w:color="auto"/>
              <w:bottom w:val="single" w:sz="4" w:space="0" w:color="auto"/>
              <w:right w:val="single" w:sz="4" w:space="0" w:color="auto"/>
            </w:tcBorders>
          </w:tcPr>
          <w:p w14:paraId="162E0796"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7EE5B72B" w14:textId="77777777" w:rsidR="00E92CBF" w:rsidRPr="00F11966" w:rsidRDefault="00E92CBF" w:rsidP="00AA7DB8">
            <w:pPr>
              <w:pStyle w:val="TAL"/>
            </w:pPr>
            <w:r w:rsidRPr="00F11966">
              <w:t>0..1</w:t>
            </w:r>
          </w:p>
        </w:tc>
        <w:tc>
          <w:tcPr>
            <w:tcW w:w="3960" w:type="dxa"/>
            <w:tcBorders>
              <w:top w:val="single" w:sz="4" w:space="0" w:color="auto"/>
              <w:left w:val="single" w:sz="4" w:space="0" w:color="auto"/>
              <w:bottom w:val="single" w:sz="4" w:space="0" w:color="auto"/>
              <w:right w:val="single" w:sz="4" w:space="0" w:color="auto"/>
            </w:tcBorders>
          </w:tcPr>
          <w:p w14:paraId="4DB0D6DE" w14:textId="77777777" w:rsidR="00E92CBF" w:rsidRPr="00F11966" w:rsidRDefault="00E92CBF" w:rsidP="00AA7DB8">
            <w:pPr>
              <w:pStyle w:val="TAL"/>
              <w:rPr>
                <w:rFonts w:cs="Arial"/>
                <w:szCs w:val="18"/>
              </w:rPr>
            </w:pPr>
            <w:r w:rsidRPr="00F11966">
              <w:rPr>
                <w:rFonts w:cs="Arial"/>
                <w:szCs w:val="18"/>
              </w:rPr>
              <w:t xml:space="preserve">Area Code for </w:t>
            </w:r>
            <w:r w:rsidRPr="00F11966">
              <w:rPr>
                <w:rFonts w:cs="Arial"/>
                <w:szCs w:val="18"/>
                <w:lang w:eastAsia="zh-CN"/>
              </w:rPr>
              <w:t>5G-CRG</w:t>
            </w:r>
            <w:r w:rsidRPr="00F11966">
              <w:rPr>
                <w:rFonts w:cs="Arial" w:hint="eastAsia"/>
                <w:szCs w:val="18"/>
                <w:lang w:eastAsia="zh-CN"/>
              </w:rPr>
              <w:t>/</w:t>
            </w:r>
            <w:r w:rsidRPr="00F11966">
              <w:rPr>
                <w:rFonts w:cs="Arial"/>
                <w:szCs w:val="18"/>
                <w:lang w:eastAsia="zh-CN"/>
              </w:rPr>
              <w:t>FN-CRG is accessing via wireline access network</w:t>
            </w:r>
            <w:r w:rsidRPr="00F11966">
              <w:rPr>
                <w:rFonts w:cs="Arial"/>
                <w:szCs w:val="18"/>
              </w:rPr>
              <w:t xml:space="preserve"> </w:t>
            </w:r>
          </w:p>
        </w:tc>
        <w:tc>
          <w:tcPr>
            <w:tcW w:w="1843" w:type="dxa"/>
            <w:tcBorders>
              <w:top w:val="single" w:sz="4" w:space="0" w:color="auto"/>
              <w:left w:val="single" w:sz="4" w:space="0" w:color="auto"/>
              <w:bottom w:val="single" w:sz="4" w:space="0" w:color="auto"/>
              <w:right w:val="single" w:sz="4" w:space="0" w:color="auto"/>
            </w:tcBorders>
          </w:tcPr>
          <w:p w14:paraId="142FF25F" w14:textId="77777777" w:rsidR="00E92CBF" w:rsidRPr="00F11966" w:rsidRDefault="00E92CBF" w:rsidP="00AA7DB8">
            <w:pPr>
              <w:pStyle w:val="TAL"/>
              <w:rPr>
                <w:rFonts w:cs="Arial"/>
                <w:szCs w:val="18"/>
              </w:rPr>
            </w:pPr>
          </w:p>
        </w:tc>
      </w:tr>
      <w:tr w:rsidR="00E92CBF" w:rsidRPr="00F11966" w14:paraId="7970AD3F" w14:textId="77777777" w:rsidTr="00AA7DB8">
        <w:trPr>
          <w:jc w:val="center"/>
        </w:trPr>
        <w:tc>
          <w:tcPr>
            <w:tcW w:w="9918" w:type="dxa"/>
            <w:gridSpan w:val="6"/>
            <w:tcBorders>
              <w:top w:val="single" w:sz="4" w:space="0" w:color="auto"/>
              <w:left w:val="single" w:sz="4" w:space="0" w:color="auto"/>
              <w:bottom w:val="single" w:sz="4" w:space="0" w:color="auto"/>
              <w:right w:val="single" w:sz="4" w:space="0" w:color="auto"/>
            </w:tcBorders>
          </w:tcPr>
          <w:p w14:paraId="3FC4BC18" w14:textId="77777777" w:rsidR="00E92CBF" w:rsidRPr="00F11966" w:rsidRDefault="00E92CBF" w:rsidP="00AA7DB8">
            <w:pPr>
              <w:pStyle w:val="TAN"/>
              <w:rPr>
                <w:rFonts w:cs="Arial"/>
                <w:szCs w:val="18"/>
              </w:rPr>
            </w:pPr>
            <w:r w:rsidRPr="00F11966">
              <w:rPr>
                <w:rFonts w:cs="Arial"/>
                <w:szCs w:val="18"/>
              </w:rPr>
              <w:t>NOTE:</w:t>
            </w:r>
            <w:r w:rsidRPr="00F11966">
              <w:tab/>
              <w:t>One and only one of the "globLineIds", "hfcNIds", "areaCodeB" and "areaCodeC" attributes shall be included in a WirelineArea data structure.</w:t>
            </w:r>
          </w:p>
        </w:tc>
      </w:tr>
    </w:tbl>
    <w:p w14:paraId="72B3437E" w14:textId="77777777" w:rsidR="00E92CBF" w:rsidRPr="00F11966" w:rsidRDefault="00E92CBF" w:rsidP="00E92CBF"/>
    <w:p w14:paraId="6231317B" w14:textId="77777777" w:rsidR="00E92CBF" w:rsidRPr="00F11966" w:rsidRDefault="00E92CBF" w:rsidP="00E92CBF"/>
    <w:p w14:paraId="14442D81" w14:textId="77777777" w:rsidR="00E92CBF" w:rsidRPr="00F11966" w:rsidRDefault="00E92CBF" w:rsidP="00D362EB">
      <w:pPr>
        <w:pStyle w:val="Heading4"/>
      </w:pPr>
      <w:bookmarkStart w:id="1496" w:name="_Toc24925876"/>
      <w:bookmarkStart w:id="1497" w:name="_Toc24926054"/>
      <w:bookmarkStart w:id="1498" w:name="_Toc24926230"/>
      <w:bookmarkStart w:id="1499" w:name="_Toc33964090"/>
      <w:bookmarkStart w:id="1500" w:name="_Toc33980844"/>
      <w:bookmarkStart w:id="1501" w:name="_Toc36462645"/>
      <w:bookmarkStart w:id="1502" w:name="_Toc36462841"/>
      <w:bookmarkStart w:id="1503" w:name="_Toc43026085"/>
      <w:bookmarkStart w:id="1504" w:name="_Toc49763619"/>
      <w:bookmarkStart w:id="1505" w:name="_Toc56754315"/>
      <w:bookmarkStart w:id="1506" w:name="_Toc88743086"/>
      <w:bookmarkStart w:id="1507" w:name="_Toc90649898"/>
      <w:r w:rsidRPr="00F11966">
        <w:t>5.4.4.39</w:t>
      </w:r>
      <w:r w:rsidRPr="00F11966">
        <w:tab/>
        <w:t>Type: WirelineServiceAreaRestriction</w:t>
      </w:r>
      <w:bookmarkEnd w:id="1496"/>
      <w:bookmarkEnd w:id="1497"/>
      <w:bookmarkEnd w:id="1498"/>
      <w:bookmarkEnd w:id="1499"/>
      <w:bookmarkEnd w:id="1500"/>
      <w:bookmarkEnd w:id="1501"/>
      <w:bookmarkEnd w:id="1502"/>
      <w:bookmarkEnd w:id="1503"/>
      <w:bookmarkEnd w:id="1504"/>
      <w:bookmarkEnd w:id="1505"/>
      <w:bookmarkEnd w:id="1506"/>
      <w:bookmarkEnd w:id="1507"/>
    </w:p>
    <w:p w14:paraId="16925DF8" w14:textId="77777777" w:rsidR="00E92CBF" w:rsidRPr="00F11966" w:rsidRDefault="00E92CBF" w:rsidP="00E92CBF">
      <w:pPr>
        <w:pStyle w:val="TH"/>
      </w:pPr>
      <w:r w:rsidRPr="00F11966">
        <w:rPr>
          <w:noProof/>
        </w:rPr>
        <w:t>Table </w:t>
      </w:r>
      <w:r w:rsidRPr="00F11966">
        <w:t xml:space="preserve">5.4.4.39-1: </w:t>
      </w:r>
      <w:r w:rsidRPr="00F11966">
        <w:rPr>
          <w:noProof/>
        </w:rPr>
        <w:t>Definition of type WirelineServiceAreaRestriction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E92CBF" w:rsidRPr="00F11966" w14:paraId="12C272CB"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14:paraId="082BBE1A"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128981B"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D60012C"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719EC1F"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88433C2"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798BE7BC"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48BA9D01" w14:textId="77777777" w:rsidR="00E92CBF" w:rsidRPr="00F11966" w:rsidRDefault="00E92CBF" w:rsidP="00AA7DB8">
            <w:pPr>
              <w:pStyle w:val="TAL"/>
            </w:pPr>
            <w:r w:rsidRPr="00F11966">
              <w:t>restrictionType</w:t>
            </w:r>
          </w:p>
        </w:tc>
        <w:tc>
          <w:tcPr>
            <w:tcW w:w="1559" w:type="dxa"/>
            <w:tcBorders>
              <w:top w:val="single" w:sz="4" w:space="0" w:color="auto"/>
              <w:left w:val="single" w:sz="4" w:space="0" w:color="auto"/>
              <w:bottom w:val="single" w:sz="4" w:space="0" w:color="auto"/>
              <w:right w:val="single" w:sz="4" w:space="0" w:color="auto"/>
            </w:tcBorders>
          </w:tcPr>
          <w:p w14:paraId="3A25FF3D" w14:textId="77777777" w:rsidR="00E92CBF" w:rsidRPr="00F11966" w:rsidRDefault="00E92CBF" w:rsidP="00AA7DB8">
            <w:pPr>
              <w:pStyle w:val="TAL"/>
            </w:pPr>
            <w:r w:rsidRPr="00F11966">
              <w:t>RestrictionType</w:t>
            </w:r>
          </w:p>
        </w:tc>
        <w:tc>
          <w:tcPr>
            <w:tcW w:w="425" w:type="dxa"/>
            <w:tcBorders>
              <w:top w:val="single" w:sz="4" w:space="0" w:color="auto"/>
              <w:left w:val="single" w:sz="4" w:space="0" w:color="auto"/>
              <w:bottom w:val="single" w:sz="4" w:space="0" w:color="auto"/>
              <w:right w:val="single" w:sz="4" w:space="0" w:color="auto"/>
            </w:tcBorders>
          </w:tcPr>
          <w:p w14:paraId="5EBD92C3"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29B4273F"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7F525EA5" w14:textId="77777777" w:rsidR="00E92CBF" w:rsidRPr="00F11966" w:rsidRDefault="00E92CBF" w:rsidP="00AA7DB8">
            <w:pPr>
              <w:pStyle w:val="TAL"/>
              <w:rPr>
                <w:rFonts w:cs="Arial"/>
                <w:szCs w:val="18"/>
              </w:rPr>
            </w:pPr>
            <w:r w:rsidRPr="00F11966">
              <w:rPr>
                <w:rFonts w:cs="Arial"/>
                <w:szCs w:val="18"/>
              </w:rPr>
              <w:t>string</w:t>
            </w:r>
            <w:r w:rsidRPr="00F11966">
              <w:rPr>
                <w:rFonts w:cs="Arial"/>
                <w:szCs w:val="18"/>
              </w:rPr>
              <w:br/>
              <w:t>"ALLOWED_AREAS" or</w:t>
            </w:r>
            <w:r w:rsidRPr="00F11966">
              <w:rPr>
                <w:rFonts w:cs="Arial"/>
                <w:szCs w:val="18"/>
              </w:rPr>
              <w:br/>
              <w:t>"NOT_ALLOWED_AREAS"</w:t>
            </w:r>
          </w:p>
          <w:p w14:paraId="1605DA14" w14:textId="77777777" w:rsidR="00E92CBF" w:rsidRPr="00F11966" w:rsidRDefault="00E92CBF" w:rsidP="00AA7DB8">
            <w:pPr>
              <w:pStyle w:val="TAL"/>
              <w:rPr>
                <w:rFonts w:cs="Arial"/>
                <w:szCs w:val="18"/>
              </w:rPr>
            </w:pPr>
            <w:r w:rsidRPr="00F11966">
              <w:rPr>
                <w:rStyle w:val="TANChar"/>
              </w:rPr>
              <w:t>(NOTE</w:t>
            </w:r>
            <w:r w:rsidRPr="00F11966">
              <w:rPr>
                <w:sz w:val="20"/>
              </w:rPr>
              <w:t> </w:t>
            </w:r>
            <w:r w:rsidRPr="00F11966">
              <w:rPr>
                <w:szCs w:val="18"/>
              </w:rPr>
              <w:t>1</w:t>
            </w:r>
            <w:r w:rsidRPr="00F11966">
              <w:rPr>
                <w:lang w:eastAsia="zh-CN"/>
              </w:rPr>
              <w:t>)</w:t>
            </w:r>
          </w:p>
        </w:tc>
      </w:tr>
      <w:tr w:rsidR="00E92CBF" w:rsidRPr="00F11966" w14:paraId="3D1A6D84"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07461987" w14:textId="77777777" w:rsidR="00E92CBF" w:rsidRPr="00F11966" w:rsidRDefault="00E92CBF" w:rsidP="00AA7DB8">
            <w:pPr>
              <w:pStyle w:val="TAL"/>
            </w:pPr>
            <w:r w:rsidRPr="00F11966">
              <w:t>areas</w:t>
            </w:r>
          </w:p>
        </w:tc>
        <w:tc>
          <w:tcPr>
            <w:tcW w:w="1559" w:type="dxa"/>
            <w:tcBorders>
              <w:top w:val="single" w:sz="4" w:space="0" w:color="auto"/>
              <w:left w:val="single" w:sz="4" w:space="0" w:color="auto"/>
              <w:bottom w:val="single" w:sz="4" w:space="0" w:color="auto"/>
              <w:right w:val="single" w:sz="4" w:space="0" w:color="auto"/>
            </w:tcBorders>
          </w:tcPr>
          <w:p w14:paraId="274DF7D5" w14:textId="77777777" w:rsidR="00E92CBF" w:rsidRPr="00F11966" w:rsidRDefault="00E92CBF" w:rsidP="00AA7DB8">
            <w:pPr>
              <w:pStyle w:val="TAL"/>
            </w:pPr>
            <w:r w:rsidRPr="00F11966">
              <w:t>array(WirelineArea)</w:t>
            </w:r>
          </w:p>
        </w:tc>
        <w:tc>
          <w:tcPr>
            <w:tcW w:w="425" w:type="dxa"/>
            <w:tcBorders>
              <w:top w:val="single" w:sz="4" w:space="0" w:color="auto"/>
              <w:left w:val="single" w:sz="4" w:space="0" w:color="auto"/>
              <w:bottom w:val="single" w:sz="4" w:space="0" w:color="auto"/>
              <w:right w:val="single" w:sz="4" w:space="0" w:color="auto"/>
            </w:tcBorders>
          </w:tcPr>
          <w:p w14:paraId="75296B29"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5100FA5B" w14:textId="77777777" w:rsidR="00E92CBF" w:rsidRPr="00F11966" w:rsidRDefault="00E92CBF" w:rsidP="00AA7DB8">
            <w:pPr>
              <w:pStyle w:val="TAL"/>
            </w:pPr>
            <w:r w:rsidRPr="00F11966">
              <w:t>0..N</w:t>
            </w:r>
          </w:p>
        </w:tc>
        <w:tc>
          <w:tcPr>
            <w:tcW w:w="4359" w:type="dxa"/>
            <w:tcBorders>
              <w:top w:val="single" w:sz="4" w:space="0" w:color="auto"/>
              <w:left w:val="single" w:sz="4" w:space="0" w:color="auto"/>
              <w:bottom w:val="single" w:sz="4" w:space="0" w:color="auto"/>
              <w:right w:val="single" w:sz="4" w:space="0" w:color="auto"/>
            </w:tcBorders>
          </w:tcPr>
          <w:p w14:paraId="2D9155A5" w14:textId="77777777" w:rsidR="00E92CBF" w:rsidRPr="00F11966" w:rsidRDefault="00E92CBF" w:rsidP="00AA7DB8">
            <w:pPr>
              <w:pStyle w:val="TAL"/>
              <w:rPr>
                <w:rFonts w:cs="Arial"/>
                <w:szCs w:val="18"/>
              </w:rPr>
            </w:pPr>
            <w:r w:rsidRPr="00F11966">
              <w:rPr>
                <w:rFonts w:cs="Arial"/>
                <w:szCs w:val="18"/>
              </w:rPr>
              <w:t xml:space="preserve">A list of Areas. </w:t>
            </w:r>
            <w:r w:rsidRPr="00F11966">
              <w:rPr>
                <w:rFonts w:cs="Arial"/>
                <w:szCs w:val="18"/>
              </w:rPr>
              <w:br/>
              <w:t>These areas are:</w:t>
            </w:r>
          </w:p>
          <w:p w14:paraId="3B8F5396" w14:textId="77777777" w:rsidR="00E92CBF" w:rsidRPr="00F11966" w:rsidRDefault="00E92CBF" w:rsidP="00AA7DB8">
            <w:pPr>
              <w:pStyle w:val="TAL"/>
              <w:ind w:left="592" w:hanging="232"/>
              <w:rPr>
                <w:rFonts w:cs="Arial"/>
                <w:szCs w:val="18"/>
              </w:rPr>
            </w:pPr>
            <w:bookmarkStart w:id="1508" w:name="_PERM_MCCTEMPBM_CRPT84370059___2"/>
            <w:r w:rsidRPr="00F11966">
              <w:rPr>
                <w:rFonts w:cs="Arial"/>
                <w:szCs w:val="18"/>
                <w:lang w:val="en-US" w:eastAsia="zh-CN"/>
              </w:rPr>
              <w:t>-</w:t>
            </w:r>
            <w:r w:rsidRPr="00F11966">
              <w:tab/>
            </w:r>
            <w:r w:rsidRPr="00F11966">
              <w:rPr>
                <w:rFonts w:cs="Arial"/>
                <w:szCs w:val="18"/>
              </w:rPr>
              <w:t>allowed areas if RestrictionType is "ALLOWED_AREAS"</w:t>
            </w:r>
          </w:p>
          <w:p w14:paraId="048687A0" w14:textId="77777777" w:rsidR="00E92CBF" w:rsidRPr="00F11966" w:rsidRDefault="00E92CBF" w:rsidP="00AA7DB8">
            <w:pPr>
              <w:pStyle w:val="TAL"/>
              <w:ind w:left="592" w:hanging="232"/>
              <w:rPr>
                <w:rFonts w:cs="Arial"/>
                <w:szCs w:val="18"/>
              </w:rPr>
            </w:pPr>
            <w:r w:rsidRPr="00F11966">
              <w:rPr>
                <w:rFonts w:cs="Arial"/>
                <w:szCs w:val="18"/>
                <w:lang w:val="en-US" w:eastAsia="zh-CN"/>
              </w:rPr>
              <w:t>-</w:t>
            </w:r>
            <w:r w:rsidRPr="00F11966">
              <w:tab/>
            </w:r>
            <w:r w:rsidRPr="00F11966">
              <w:rPr>
                <w:rFonts w:cs="Arial"/>
                <w:szCs w:val="18"/>
              </w:rPr>
              <w:t>not allowed areas if RestrictionType is "NOT_ALLOWED_AREAS"</w:t>
            </w:r>
          </w:p>
          <w:bookmarkEnd w:id="1508"/>
          <w:p w14:paraId="7EFFF9AD" w14:textId="7EA3E10E" w:rsidR="00E92CBF" w:rsidRPr="00F11966" w:rsidRDefault="00E92CBF" w:rsidP="002366BD">
            <w:pPr>
              <w:pStyle w:val="TAL"/>
              <w:rPr>
                <w:rFonts w:cs="Arial"/>
                <w:szCs w:val="18"/>
              </w:rPr>
            </w:pPr>
            <w:r w:rsidRPr="00F11966">
              <w:rPr>
                <w:rStyle w:val="TANChar"/>
              </w:rPr>
              <w:t>(NOTE</w:t>
            </w:r>
            <w:r w:rsidRPr="00F11966">
              <w:rPr>
                <w:sz w:val="20"/>
              </w:rPr>
              <w:t> </w:t>
            </w:r>
            <w:r w:rsidRPr="00F11966">
              <w:rPr>
                <w:szCs w:val="18"/>
              </w:rPr>
              <w:t>1</w:t>
            </w:r>
            <w:r w:rsidRPr="00F11966">
              <w:rPr>
                <w:lang w:eastAsia="zh-CN"/>
              </w:rPr>
              <w:t>)</w:t>
            </w:r>
            <w:r w:rsidRPr="00F11966">
              <w:rPr>
                <w:rStyle w:val="TANChar"/>
              </w:rPr>
              <w:t xml:space="preserve"> (NOTE</w:t>
            </w:r>
            <w:r w:rsidRPr="00F11966">
              <w:rPr>
                <w:sz w:val="20"/>
              </w:rPr>
              <w:t> </w:t>
            </w:r>
            <w:r w:rsidRPr="00F11966">
              <w:rPr>
                <w:szCs w:val="18"/>
              </w:rPr>
              <w:t>2</w:t>
            </w:r>
            <w:r w:rsidRPr="00F11966">
              <w:rPr>
                <w:lang w:eastAsia="zh-CN"/>
              </w:rPr>
              <w:t>)</w:t>
            </w:r>
            <w:bookmarkStart w:id="1509" w:name="_MCCTEMPBM_CRPT84370060___2"/>
            <w:bookmarkEnd w:id="1509"/>
          </w:p>
        </w:tc>
      </w:tr>
      <w:tr w:rsidR="00E92CBF" w:rsidRPr="00F11966" w14:paraId="099E3CE2" w14:textId="77777777" w:rsidTr="00AA7DB8">
        <w:trPr>
          <w:jc w:val="center"/>
        </w:trPr>
        <w:tc>
          <w:tcPr>
            <w:tcW w:w="9462" w:type="dxa"/>
            <w:gridSpan w:val="5"/>
            <w:tcBorders>
              <w:top w:val="single" w:sz="4" w:space="0" w:color="auto"/>
              <w:left w:val="single" w:sz="4" w:space="0" w:color="auto"/>
              <w:bottom w:val="single" w:sz="4" w:space="0" w:color="auto"/>
              <w:right w:val="single" w:sz="4" w:space="0" w:color="auto"/>
            </w:tcBorders>
          </w:tcPr>
          <w:p w14:paraId="39E82A9C" w14:textId="77777777" w:rsidR="00E92CBF" w:rsidRPr="00F11966" w:rsidRDefault="00E92CBF" w:rsidP="00AA7DB8">
            <w:pPr>
              <w:pStyle w:val="TAN"/>
              <w:rPr>
                <w:lang w:eastAsia="zh-CN"/>
              </w:rPr>
            </w:pPr>
            <w:r w:rsidRPr="00F11966">
              <w:t>NOTE</w:t>
            </w:r>
            <w:r w:rsidRPr="00F11966">
              <w:rPr>
                <w:sz w:val="20"/>
              </w:rPr>
              <w:t> </w:t>
            </w:r>
            <w:r w:rsidRPr="00F11966">
              <w:rPr>
                <w:szCs w:val="18"/>
              </w:rPr>
              <w:t>1</w:t>
            </w:r>
            <w:r w:rsidRPr="00F11966">
              <w:t>:</w:t>
            </w:r>
            <w:r w:rsidRPr="00F11966">
              <w:tab/>
              <w:t>The "restrictionType" attribute and the "areas" attribute shall be either both present or absent</w:t>
            </w:r>
            <w:r w:rsidRPr="00F11966">
              <w:rPr>
                <w:rFonts w:hint="eastAsia"/>
                <w:lang w:eastAsia="zh-CN"/>
              </w:rPr>
              <w:t>.</w:t>
            </w:r>
          </w:p>
          <w:p w14:paraId="1AB76B5B" w14:textId="77777777" w:rsidR="00E92CBF" w:rsidRPr="00F11966" w:rsidRDefault="00E92CBF" w:rsidP="00AA7DB8">
            <w:pPr>
              <w:pStyle w:val="TAN"/>
              <w:rPr>
                <w:lang w:eastAsia="zh-CN"/>
              </w:rPr>
            </w:pPr>
            <w:r w:rsidRPr="00F11966">
              <w:t>NOTE</w:t>
            </w:r>
            <w:r w:rsidRPr="00F11966">
              <w:rPr>
                <w:sz w:val="20"/>
              </w:rPr>
              <w:t> </w:t>
            </w:r>
            <w:r w:rsidRPr="00F11966">
              <w:rPr>
                <w:szCs w:val="18"/>
              </w:rPr>
              <w:t>2</w:t>
            </w:r>
            <w:r w:rsidRPr="00F11966">
              <w:t>:</w:t>
            </w:r>
            <w:r w:rsidRPr="00F11966">
              <w:tab/>
              <w:t>The empty array is used when service is allowed/restricted nowhere</w:t>
            </w:r>
            <w:r w:rsidRPr="00F11966">
              <w:rPr>
                <w:rFonts w:hint="eastAsia"/>
                <w:lang w:eastAsia="zh-CN"/>
              </w:rPr>
              <w:t>.</w:t>
            </w:r>
          </w:p>
        </w:tc>
      </w:tr>
    </w:tbl>
    <w:p w14:paraId="16924DC5" w14:textId="77777777" w:rsidR="00E92CBF" w:rsidRPr="00F11966" w:rsidRDefault="00E92CBF" w:rsidP="00E92CBF"/>
    <w:p w14:paraId="05BE43BB" w14:textId="77777777" w:rsidR="00E92CBF" w:rsidRPr="00F11966" w:rsidRDefault="00E92CBF" w:rsidP="00D362EB">
      <w:pPr>
        <w:pStyle w:val="Heading4"/>
      </w:pPr>
      <w:bookmarkStart w:id="1510" w:name="_Toc24925877"/>
      <w:bookmarkStart w:id="1511" w:name="_Toc24926055"/>
      <w:bookmarkStart w:id="1512" w:name="_Toc24926231"/>
      <w:bookmarkStart w:id="1513" w:name="_Toc33964091"/>
      <w:bookmarkStart w:id="1514" w:name="_Toc33980845"/>
      <w:bookmarkStart w:id="1515" w:name="_Toc36462646"/>
      <w:bookmarkStart w:id="1516" w:name="_Toc36462842"/>
      <w:bookmarkStart w:id="1517" w:name="_Toc43026086"/>
      <w:bookmarkStart w:id="1518" w:name="_Toc49763620"/>
      <w:bookmarkStart w:id="1519" w:name="_Toc56754316"/>
      <w:bookmarkStart w:id="1520" w:name="_Toc88743087"/>
      <w:bookmarkStart w:id="1521" w:name="_Toc90649899"/>
      <w:r w:rsidRPr="00F11966">
        <w:lastRenderedPageBreak/>
        <w:t>5.4.4.40</w:t>
      </w:r>
      <w:r w:rsidRPr="00F11966">
        <w:tab/>
        <w:t>Type: ApnRateStatus</w:t>
      </w:r>
      <w:bookmarkEnd w:id="1510"/>
      <w:bookmarkEnd w:id="1511"/>
      <w:bookmarkEnd w:id="1512"/>
      <w:bookmarkEnd w:id="1513"/>
      <w:bookmarkEnd w:id="1514"/>
      <w:bookmarkEnd w:id="1515"/>
      <w:bookmarkEnd w:id="1516"/>
      <w:bookmarkEnd w:id="1517"/>
      <w:bookmarkEnd w:id="1518"/>
      <w:bookmarkEnd w:id="1519"/>
      <w:bookmarkEnd w:id="1520"/>
      <w:bookmarkEnd w:id="1521"/>
    </w:p>
    <w:p w14:paraId="6F390325" w14:textId="77777777" w:rsidR="00E92CBF" w:rsidRPr="00F11966" w:rsidRDefault="00E92CBF" w:rsidP="00E92CBF">
      <w:pPr>
        <w:pStyle w:val="TH"/>
      </w:pPr>
      <w:r w:rsidRPr="00F11966">
        <w:rPr>
          <w:noProof/>
        </w:rPr>
        <w:t>Table </w:t>
      </w:r>
      <w:r w:rsidRPr="00F11966">
        <w:t xml:space="preserve">5.4.4.40-1: </w:t>
      </w:r>
      <w:r w:rsidRPr="00F11966">
        <w:rPr>
          <w:noProof/>
        </w:rPr>
        <w:t>Definition of type</w:t>
      </w:r>
      <w:r w:rsidRPr="00F11966">
        <w:t xml:space="preserve"> ApnRateStatus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08DC3EBC"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793A94B4"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767BDBE"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1E701B5"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63954DE"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079B9DD"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1379FE46"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045F780F" w14:textId="77777777" w:rsidR="00E92CBF" w:rsidRPr="00F11966" w:rsidRDefault="00E92CBF" w:rsidP="00AA7DB8">
            <w:pPr>
              <w:pStyle w:val="TAL"/>
              <w:rPr>
                <w:lang w:eastAsia="zh-CN"/>
              </w:rPr>
            </w:pPr>
            <w:r w:rsidRPr="00F11966">
              <w:rPr>
                <w:lang w:eastAsia="zh-CN"/>
              </w:rPr>
              <w:t>remainPacketsUl</w:t>
            </w:r>
          </w:p>
        </w:tc>
        <w:tc>
          <w:tcPr>
            <w:tcW w:w="1559" w:type="dxa"/>
            <w:tcBorders>
              <w:top w:val="single" w:sz="4" w:space="0" w:color="auto"/>
              <w:left w:val="single" w:sz="4" w:space="0" w:color="auto"/>
              <w:bottom w:val="single" w:sz="4" w:space="0" w:color="auto"/>
              <w:right w:val="single" w:sz="4" w:space="0" w:color="auto"/>
            </w:tcBorders>
          </w:tcPr>
          <w:p w14:paraId="5D8D8F0B" w14:textId="77777777" w:rsidR="00E92CBF" w:rsidRPr="00F11966" w:rsidRDefault="00E92CBF" w:rsidP="00AA7DB8">
            <w:pPr>
              <w:pStyle w:val="TAL"/>
              <w:rPr>
                <w:lang w:eastAsia="zh-CN"/>
              </w:rPr>
            </w:pPr>
            <w:r w:rsidRPr="00F11966">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1AB590A9" w14:textId="77777777" w:rsidR="00E92CBF" w:rsidRPr="00F11966" w:rsidRDefault="00E92CBF" w:rsidP="00AA7DB8">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27B59F1"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11365562" w14:textId="77777777" w:rsidR="00E92CBF" w:rsidRPr="00F11966" w:rsidRDefault="00E92CBF" w:rsidP="00AA7DB8">
            <w:pPr>
              <w:pStyle w:val="TAL"/>
            </w:pPr>
            <w:r w:rsidRPr="00F11966">
              <w:t>This IE shall be included if available.</w:t>
            </w:r>
          </w:p>
          <w:p w14:paraId="6C765A7A" w14:textId="77777777" w:rsidR="00E92CBF" w:rsidRPr="00F11966" w:rsidRDefault="00E92CBF" w:rsidP="00AA7DB8">
            <w:pPr>
              <w:pStyle w:val="TAL"/>
            </w:pPr>
            <w:r w:rsidRPr="00F11966">
              <w:t>When present, it shall contain the number of packets the UE is allowed to send uplink in the given time unit for the given APN (all PDN connections of the UE to this APN see clause 4.7.7.3 in 3GPP TS 23.401 [33]).</w:t>
            </w:r>
          </w:p>
        </w:tc>
      </w:tr>
      <w:tr w:rsidR="00E92CBF" w:rsidRPr="00F11966" w14:paraId="74659AB4"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4A1C71F6" w14:textId="77777777" w:rsidR="00E92CBF" w:rsidRPr="00F11966" w:rsidRDefault="00E92CBF" w:rsidP="00AA7DB8">
            <w:pPr>
              <w:pStyle w:val="TAL"/>
              <w:rPr>
                <w:lang w:eastAsia="zh-CN"/>
              </w:rPr>
            </w:pPr>
            <w:r w:rsidRPr="00F11966">
              <w:rPr>
                <w:lang w:eastAsia="zh-CN"/>
              </w:rPr>
              <w:t>remainPacketsDl</w:t>
            </w:r>
          </w:p>
        </w:tc>
        <w:tc>
          <w:tcPr>
            <w:tcW w:w="1559" w:type="dxa"/>
            <w:tcBorders>
              <w:top w:val="single" w:sz="4" w:space="0" w:color="auto"/>
              <w:left w:val="single" w:sz="4" w:space="0" w:color="auto"/>
              <w:bottom w:val="single" w:sz="4" w:space="0" w:color="auto"/>
              <w:right w:val="single" w:sz="4" w:space="0" w:color="auto"/>
            </w:tcBorders>
          </w:tcPr>
          <w:p w14:paraId="404CBC7D" w14:textId="77777777" w:rsidR="00E92CBF" w:rsidRPr="00F11966" w:rsidRDefault="00E92CBF" w:rsidP="00AA7DB8">
            <w:pPr>
              <w:pStyle w:val="TAL"/>
              <w:rPr>
                <w:lang w:eastAsia="zh-CN"/>
              </w:rPr>
            </w:pPr>
            <w:r w:rsidRPr="00F11966">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5AE7E43F" w14:textId="77777777" w:rsidR="00E92CBF" w:rsidRPr="00F11966" w:rsidRDefault="00E92CBF" w:rsidP="00AA7DB8">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D2C20C1" w14:textId="77777777" w:rsidR="00E92CBF" w:rsidRPr="00F11966" w:rsidRDefault="00E92CBF" w:rsidP="00AA7DB8">
            <w:pPr>
              <w:pStyle w:val="TAL"/>
              <w:rPr>
                <w:lang w:eastAsia="zh-CN"/>
              </w:rPr>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70F133BF" w14:textId="77777777" w:rsidR="00E92CBF" w:rsidRPr="00F11966" w:rsidRDefault="00E92CBF" w:rsidP="00AA7DB8">
            <w:pPr>
              <w:pStyle w:val="TAL"/>
            </w:pPr>
            <w:r w:rsidRPr="00F11966">
              <w:t>This IE shall be included if available.</w:t>
            </w:r>
          </w:p>
          <w:p w14:paraId="705B29F5" w14:textId="77777777" w:rsidR="00E92CBF" w:rsidRPr="00F11966" w:rsidRDefault="00E92CBF" w:rsidP="00AA7DB8">
            <w:pPr>
              <w:pStyle w:val="TAL"/>
            </w:pPr>
            <w:r w:rsidRPr="00F11966">
              <w:t>When present, it shall contain the number of packets, which the UE is allowed to send downlink for the given time unit period of time and for the given APN (all PDN connections of the UE to this APN, see clause 4.7.7.3 in 3GPP TS 23.401 [33]).</w:t>
            </w:r>
          </w:p>
        </w:tc>
      </w:tr>
      <w:tr w:rsidR="00E92CBF" w:rsidRPr="00F11966" w14:paraId="45DCB0B9"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78ECF196" w14:textId="77777777" w:rsidR="00E92CBF" w:rsidRPr="00F11966" w:rsidRDefault="00E92CBF" w:rsidP="00AA7DB8">
            <w:pPr>
              <w:pStyle w:val="TAL"/>
              <w:rPr>
                <w:lang w:eastAsia="zh-CN"/>
              </w:rPr>
            </w:pPr>
            <w:r w:rsidRPr="00F11966">
              <w:rPr>
                <w:rFonts w:hint="eastAsia"/>
                <w:lang w:eastAsia="zh-CN"/>
              </w:rPr>
              <w:t>validityTime</w:t>
            </w:r>
          </w:p>
        </w:tc>
        <w:tc>
          <w:tcPr>
            <w:tcW w:w="1559" w:type="dxa"/>
            <w:tcBorders>
              <w:top w:val="single" w:sz="4" w:space="0" w:color="auto"/>
              <w:left w:val="single" w:sz="4" w:space="0" w:color="auto"/>
              <w:bottom w:val="single" w:sz="4" w:space="0" w:color="auto"/>
              <w:right w:val="single" w:sz="4" w:space="0" w:color="auto"/>
            </w:tcBorders>
          </w:tcPr>
          <w:p w14:paraId="34FCED9F" w14:textId="77777777" w:rsidR="00E92CBF" w:rsidRPr="00F11966" w:rsidRDefault="00E92CBF" w:rsidP="00AA7DB8">
            <w:pPr>
              <w:pStyle w:val="TAL"/>
              <w:rPr>
                <w:lang w:eastAsia="zh-CN"/>
              </w:rPr>
            </w:pPr>
            <w:r w:rsidRPr="00F11966">
              <w:rPr>
                <w:lang w:eastAsia="zh-CN"/>
              </w:rPr>
              <w:t>DateTime</w:t>
            </w:r>
          </w:p>
        </w:tc>
        <w:tc>
          <w:tcPr>
            <w:tcW w:w="425" w:type="dxa"/>
            <w:tcBorders>
              <w:top w:val="single" w:sz="4" w:space="0" w:color="auto"/>
              <w:left w:val="single" w:sz="4" w:space="0" w:color="auto"/>
              <w:bottom w:val="single" w:sz="4" w:space="0" w:color="auto"/>
              <w:right w:val="single" w:sz="4" w:space="0" w:color="auto"/>
            </w:tcBorders>
          </w:tcPr>
          <w:p w14:paraId="6634B66A" w14:textId="77777777" w:rsidR="00E92CBF" w:rsidRPr="00F11966" w:rsidRDefault="00E92CBF" w:rsidP="00AA7DB8">
            <w:pPr>
              <w:pStyle w:val="TAC"/>
              <w:rPr>
                <w:lang w:eastAsia="zh-CN"/>
              </w:rPr>
            </w:pPr>
            <w:r w:rsidRPr="00F11966">
              <w:t>C</w:t>
            </w:r>
          </w:p>
        </w:tc>
        <w:tc>
          <w:tcPr>
            <w:tcW w:w="1134" w:type="dxa"/>
            <w:tcBorders>
              <w:top w:val="single" w:sz="4" w:space="0" w:color="auto"/>
              <w:left w:val="single" w:sz="4" w:space="0" w:color="auto"/>
              <w:bottom w:val="single" w:sz="4" w:space="0" w:color="auto"/>
              <w:right w:val="single" w:sz="4" w:space="0" w:color="auto"/>
            </w:tcBorders>
          </w:tcPr>
          <w:p w14:paraId="0F46EF8E" w14:textId="77777777" w:rsidR="00E92CBF" w:rsidRPr="00F11966" w:rsidRDefault="00E92CBF" w:rsidP="00AA7DB8">
            <w:pPr>
              <w:pStyle w:val="TAL"/>
              <w:rPr>
                <w:lang w:eastAsia="zh-CN"/>
              </w:rPr>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2F60D568" w14:textId="77777777" w:rsidR="00E92CBF" w:rsidRPr="00F11966" w:rsidRDefault="00E92CBF" w:rsidP="00AA7DB8">
            <w:pPr>
              <w:pStyle w:val="TAL"/>
            </w:pPr>
            <w:r w:rsidRPr="00F11966">
              <w:t>This IE shall be included if available.</w:t>
            </w:r>
          </w:p>
          <w:p w14:paraId="30E7C0D0" w14:textId="77777777" w:rsidR="00E92CBF" w:rsidRPr="00F11966" w:rsidRDefault="00E92CBF" w:rsidP="00AA7DB8">
            <w:pPr>
              <w:pStyle w:val="TAL"/>
            </w:pPr>
            <w:r w:rsidRPr="00F11966">
              <w:t>When present, it shall indicate the period of time during which the APN rate control status will remain valid.</w:t>
            </w:r>
          </w:p>
        </w:tc>
      </w:tr>
      <w:tr w:rsidR="00E92CBF" w:rsidRPr="00F11966" w14:paraId="7B90B926"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3E7475C9" w14:textId="77777777" w:rsidR="00E92CBF" w:rsidRPr="00F11966" w:rsidRDefault="00E92CBF" w:rsidP="00AA7DB8">
            <w:pPr>
              <w:pStyle w:val="TAL"/>
              <w:rPr>
                <w:lang w:eastAsia="zh-CN"/>
              </w:rPr>
            </w:pPr>
            <w:r w:rsidRPr="00F11966">
              <w:rPr>
                <w:lang w:eastAsia="zh-CN"/>
              </w:rPr>
              <w:t>remainExReportsUl</w:t>
            </w:r>
          </w:p>
        </w:tc>
        <w:tc>
          <w:tcPr>
            <w:tcW w:w="1559" w:type="dxa"/>
            <w:tcBorders>
              <w:top w:val="single" w:sz="4" w:space="0" w:color="auto"/>
              <w:left w:val="single" w:sz="4" w:space="0" w:color="auto"/>
              <w:bottom w:val="single" w:sz="4" w:space="0" w:color="auto"/>
              <w:right w:val="single" w:sz="4" w:space="0" w:color="auto"/>
            </w:tcBorders>
          </w:tcPr>
          <w:p w14:paraId="14D76BED" w14:textId="77777777" w:rsidR="00E92CBF" w:rsidRPr="00F11966" w:rsidRDefault="00E92CBF" w:rsidP="00AA7DB8">
            <w:pPr>
              <w:pStyle w:val="TAL"/>
              <w:rPr>
                <w:lang w:eastAsia="zh-CN"/>
              </w:rPr>
            </w:pPr>
            <w:r w:rsidRPr="00F11966">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275416A6" w14:textId="77777777" w:rsidR="00E92CBF" w:rsidRPr="00F11966" w:rsidRDefault="00E92CBF" w:rsidP="00AA7DB8">
            <w:pPr>
              <w:pStyle w:val="TAC"/>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FF5B6F1" w14:textId="77777777" w:rsidR="00E92CBF" w:rsidRPr="00F11966" w:rsidRDefault="00E92CBF" w:rsidP="00AA7DB8">
            <w:pPr>
              <w:pStyle w:val="TAL"/>
              <w:rPr>
                <w:lang w:eastAsia="zh-CN"/>
              </w:rPr>
            </w:pPr>
            <w:r w:rsidRPr="00F11966">
              <w:rPr>
                <w:rFonts w:hint="eastAsia"/>
                <w:lang w:eastAsia="zh-CN"/>
              </w:rPr>
              <w:t>0..</w:t>
            </w:r>
            <w:r w:rsidRPr="00F11966">
              <w:t>1</w:t>
            </w:r>
          </w:p>
        </w:tc>
        <w:tc>
          <w:tcPr>
            <w:tcW w:w="4359" w:type="dxa"/>
            <w:tcBorders>
              <w:top w:val="single" w:sz="4" w:space="0" w:color="auto"/>
              <w:left w:val="single" w:sz="4" w:space="0" w:color="auto"/>
              <w:bottom w:val="single" w:sz="4" w:space="0" w:color="auto"/>
              <w:right w:val="single" w:sz="4" w:space="0" w:color="auto"/>
            </w:tcBorders>
          </w:tcPr>
          <w:p w14:paraId="7078372E" w14:textId="77777777" w:rsidR="00E92CBF" w:rsidRPr="00F11966" w:rsidRDefault="00E92CBF" w:rsidP="00AA7DB8">
            <w:pPr>
              <w:pStyle w:val="TAL"/>
            </w:pPr>
            <w:r w:rsidRPr="00F11966">
              <w:t>This IE shall be included if available.</w:t>
            </w:r>
          </w:p>
          <w:p w14:paraId="4EE9D4AC" w14:textId="77777777" w:rsidR="00E92CBF" w:rsidRPr="00F11966" w:rsidRDefault="00E92CBF" w:rsidP="00AA7DB8">
            <w:pPr>
              <w:pStyle w:val="TAL"/>
            </w:pPr>
            <w:r w:rsidRPr="00F11966">
              <w:t>When present, it shall indicate the number of additional exception reports the UE is allowed to send uplink in the given time unit for the given APN (all PDN connections of the UE to this APN, see clause 4.7.7.3 in 3GPP TS 23.401 [33]).</w:t>
            </w:r>
          </w:p>
        </w:tc>
      </w:tr>
      <w:tr w:rsidR="00E92CBF" w:rsidRPr="00F11966" w14:paraId="1DA9E535"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7A1BF1DE" w14:textId="77777777" w:rsidR="00E92CBF" w:rsidRPr="00F11966" w:rsidRDefault="00E92CBF" w:rsidP="00AA7DB8">
            <w:pPr>
              <w:pStyle w:val="TAL"/>
              <w:rPr>
                <w:lang w:eastAsia="zh-CN"/>
              </w:rPr>
            </w:pPr>
            <w:r w:rsidRPr="00F11966">
              <w:rPr>
                <w:lang w:eastAsia="zh-CN"/>
              </w:rPr>
              <w:t>remainExReportsDl</w:t>
            </w:r>
          </w:p>
        </w:tc>
        <w:tc>
          <w:tcPr>
            <w:tcW w:w="1559" w:type="dxa"/>
            <w:tcBorders>
              <w:top w:val="single" w:sz="4" w:space="0" w:color="auto"/>
              <w:left w:val="single" w:sz="4" w:space="0" w:color="auto"/>
              <w:bottom w:val="single" w:sz="4" w:space="0" w:color="auto"/>
              <w:right w:val="single" w:sz="4" w:space="0" w:color="auto"/>
            </w:tcBorders>
          </w:tcPr>
          <w:p w14:paraId="1D1AD6A6" w14:textId="77777777" w:rsidR="00E92CBF" w:rsidRPr="00F11966" w:rsidRDefault="00E92CBF" w:rsidP="00AA7DB8">
            <w:pPr>
              <w:pStyle w:val="TAL"/>
              <w:rPr>
                <w:lang w:eastAsia="zh-CN"/>
              </w:rPr>
            </w:pPr>
            <w:r w:rsidRPr="00F11966">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29A961AB" w14:textId="77777777" w:rsidR="00E92CBF" w:rsidRPr="00F11966" w:rsidRDefault="00E92CBF" w:rsidP="00AA7DB8">
            <w:pPr>
              <w:pStyle w:val="TAC"/>
              <w:rPr>
                <w:lang w:eastAsia="zh-CN"/>
              </w:rPr>
            </w:pPr>
            <w:r w:rsidRPr="00F11966">
              <w:t>C</w:t>
            </w:r>
          </w:p>
        </w:tc>
        <w:tc>
          <w:tcPr>
            <w:tcW w:w="1134" w:type="dxa"/>
            <w:tcBorders>
              <w:top w:val="single" w:sz="4" w:space="0" w:color="auto"/>
              <w:left w:val="single" w:sz="4" w:space="0" w:color="auto"/>
              <w:bottom w:val="single" w:sz="4" w:space="0" w:color="auto"/>
              <w:right w:val="single" w:sz="4" w:space="0" w:color="auto"/>
            </w:tcBorders>
          </w:tcPr>
          <w:p w14:paraId="62149BE9" w14:textId="77777777" w:rsidR="00E92CBF" w:rsidRPr="00F11966" w:rsidRDefault="00E92CBF" w:rsidP="00AA7DB8">
            <w:pPr>
              <w:pStyle w:val="TAL"/>
              <w:rPr>
                <w:lang w:eastAsia="zh-CN"/>
              </w:rPr>
            </w:pPr>
            <w:r w:rsidRPr="00F11966">
              <w:rPr>
                <w:rFonts w:hint="eastAsia"/>
                <w:lang w:eastAsia="zh-CN"/>
              </w:rPr>
              <w:t>0..</w:t>
            </w:r>
            <w:r w:rsidRPr="00F11966">
              <w:t>1</w:t>
            </w:r>
          </w:p>
        </w:tc>
        <w:tc>
          <w:tcPr>
            <w:tcW w:w="4359" w:type="dxa"/>
            <w:tcBorders>
              <w:top w:val="single" w:sz="4" w:space="0" w:color="auto"/>
              <w:left w:val="single" w:sz="4" w:space="0" w:color="auto"/>
              <w:bottom w:val="single" w:sz="4" w:space="0" w:color="auto"/>
              <w:right w:val="single" w:sz="4" w:space="0" w:color="auto"/>
            </w:tcBorders>
          </w:tcPr>
          <w:p w14:paraId="4BAE1BBA" w14:textId="77777777" w:rsidR="00E92CBF" w:rsidRPr="00F11966" w:rsidRDefault="00E92CBF" w:rsidP="00AA7DB8">
            <w:pPr>
              <w:pStyle w:val="TAL"/>
            </w:pPr>
            <w:r w:rsidRPr="00F11966">
              <w:t>This IE shall be included if available.</w:t>
            </w:r>
          </w:p>
          <w:p w14:paraId="716A7F7D" w14:textId="77777777" w:rsidR="00E92CBF" w:rsidRPr="00F11966" w:rsidRDefault="00E92CBF" w:rsidP="00AA7DB8">
            <w:pPr>
              <w:pStyle w:val="TAL"/>
            </w:pPr>
            <w:r w:rsidRPr="00F11966">
              <w:t>When present, it shall indicate the number of additional exception reports the AF is allowed to send downlink in the given time unit for the given APN (all PDN connections of the UE to this APN, see clause 4.7.7.3 in 3GPP TS 23.401 [33]).</w:t>
            </w:r>
          </w:p>
        </w:tc>
      </w:tr>
    </w:tbl>
    <w:p w14:paraId="19CAF367" w14:textId="77777777" w:rsidR="00E92CBF" w:rsidRPr="00F11966" w:rsidRDefault="00E92CBF" w:rsidP="00E92CBF">
      <w:pPr>
        <w:rPr>
          <w:noProof/>
        </w:rPr>
      </w:pPr>
    </w:p>
    <w:p w14:paraId="19E88565" w14:textId="77777777" w:rsidR="00E92CBF" w:rsidRPr="00F11966" w:rsidRDefault="00E92CBF" w:rsidP="00D362EB">
      <w:pPr>
        <w:pStyle w:val="Heading4"/>
      </w:pPr>
      <w:bookmarkStart w:id="1522" w:name="_Toc24925878"/>
      <w:bookmarkStart w:id="1523" w:name="_Toc24926056"/>
      <w:bookmarkStart w:id="1524" w:name="_Toc24926232"/>
      <w:bookmarkStart w:id="1525" w:name="_Toc33964092"/>
      <w:bookmarkStart w:id="1526" w:name="_Toc33980846"/>
      <w:bookmarkStart w:id="1527" w:name="_Toc36462647"/>
      <w:bookmarkStart w:id="1528" w:name="_Toc36462843"/>
      <w:bookmarkStart w:id="1529" w:name="_Toc43026087"/>
      <w:bookmarkStart w:id="1530" w:name="_Toc49763621"/>
      <w:bookmarkStart w:id="1531" w:name="_Toc56754317"/>
      <w:bookmarkStart w:id="1532" w:name="_Toc88743088"/>
      <w:bookmarkStart w:id="1533" w:name="_Toc90649900"/>
      <w:r w:rsidRPr="00F11966">
        <w:t>5.4.4.41</w:t>
      </w:r>
      <w:r w:rsidRPr="00F11966">
        <w:tab/>
        <w:t>Type: ScheduledCommunicationTime</w:t>
      </w:r>
      <w:bookmarkEnd w:id="1522"/>
      <w:bookmarkEnd w:id="1523"/>
      <w:bookmarkEnd w:id="1524"/>
      <w:bookmarkEnd w:id="1525"/>
      <w:bookmarkEnd w:id="1526"/>
      <w:bookmarkEnd w:id="1527"/>
      <w:bookmarkEnd w:id="1528"/>
      <w:bookmarkEnd w:id="1529"/>
      <w:bookmarkEnd w:id="1530"/>
      <w:bookmarkEnd w:id="1531"/>
      <w:bookmarkEnd w:id="1532"/>
      <w:bookmarkEnd w:id="1533"/>
    </w:p>
    <w:p w14:paraId="08523868" w14:textId="77777777" w:rsidR="00E92CBF" w:rsidRPr="00F11966" w:rsidRDefault="00E92CBF" w:rsidP="00E92CBF">
      <w:pPr>
        <w:pStyle w:val="TH"/>
      </w:pPr>
      <w:r w:rsidRPr="00F11966">
        <w:rPr>
          <w:noProof/>
        </w:rPr>
        <w:t>Table </w:t>
      </w:r>
      <w:r w:rsidRPr="00F11966">
        <w:t xml:space="preserve">5.4.4.41-1: </w:t>
      </w:r>
      <w:r w:rsidRPr="00F11966">
        <w:rPr>
          <w:noProof/>
        </w:rPr>
        <w:t>Definition of type</w:t>
      </w:r>
      <w:r w:rsidRPr="00F11966">
        <w:t xml:space="preserve"> </w:t>
      </w:r>
      <w:r w:rsidRPr="00F11966">
        <w:rPr>
          <w:lang w:eastAsia="zh-CN"/>
        </w:rPr>
        <w:t>ScheduledCommunicationTime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6DAA4EEA"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554A908C"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8982F7D"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162A613"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08A14AB"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C47E85E"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4F35D97E"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39A24F15" w14:textId="77777777" w:rsidR="00E92CBF" w:rsidRPr="00F11966" w:rsidRDefault="00E92CBF" w:rsidP="00AA7DB8">
            <w:pPr>
              <w:pStyle w:val="TAL"/>
              <w:rPr>
                <w:lang w:eastAsia="zh-CN"/>
              </w:rPr>
            </w:pPr>
            <w:r w:rsidRPr="00F11966">
              <w:rPr>
                <w:rFonts w:hint="eastAsia"/>
                <w:lang w:eastAsia="zh-CN"/>
              </w:rPr>
              <w:t>day</w:t>
            </w:r>
            <w:r w:rsidRPr="00F11966">
              <w:rPr>
                <w:lang w:eastAsia="zh-CN"/>
              </w:rPr>
              <w:t>s</w:t>
            </w:r>
            <w:r w:rsidRPr="00F11966">
              <w:rPr>
                <w:rFonts w:hint="eastAsia"/>
                <w:lang w:eastAsia="zh-CN"/>
              </w:rPr>
              <w:t>OfWeek</w:t>
            </w:r>
          </w:p>
        </w:tc>
        <w:tc>
          <w:tcPr>
            <w:tcW w:w="1559" w:type="dxa"/>
            <w:tcBorders>
              <w:top w:val="single" w:sz="4" w:space="0" w:color="auto"/>
              <w:left w:val="single" w:sz="4" w:space="0" w:color="auto"/>
              <w:bottom w:val="single" w:sz="4" w:space="0" w:color="auto"/>
              <w:right w:val="single" w:sz="4" w:space="0" w:color="auto"/>
            </w:tcBorders>
          </w:tcPr>
          <w:p w14:paraId="22C0BE02" w14:textId="77777777" w:rsidR="00E92CBF" w:rsidRPr="00F11966" w:rsidRDefault="00E92CBF" w:rsidP="00AA7DB8">
            <w:pPr>
              <w:pStyle w:val="TAL"/>
              <w:rPr>
                <w:lang w:eastAsia="zh-CN"/>
              </w:rPr>
            </w:pPr>
            <w:r w:rsidRPr="00F11966">
              <w:rPr>
                <w:lang w:eastAsia="zh-CN"/>
              </w:rPr>
              <w:t>a</w:t>
            </w:r>
            <w:r w:rsidRPr="00F11966">
              <w:rPr>
                <w:rFonts w:hint="eastAsia"/>
                <w:lang w:eastAsia="zh-CN"/>
              </w:rPr>
              <w:t>rray(</w:t>
            </w:r>
            <w:r w:rsidRPr="00F11966">
              <w:rPr>
                <w:lang w:eastAsia="zh-CN"/>
              </w:rPr>
              <w:t>DayOfWeek)</w:t>
            </w:r>
          </w:p>
        </w:tc>
        <w:tc>
          <w:tcPr>
            <w:tcW w:w="425" w:type="dxa"/>
            <w:tcBorders>
              <w:top w:val="single" w:sz="4" w:space="0" w:color="auto"/>
              <w:left w:val="single" w:sz="4" w:space="0" w:color="auto"/>
              <w:bottom w:val="single" w:sz="4" w:space="0" w:color="auto"/>
              <w:right w:val="single" w:sz="4" w:space="0" w:color="auto"/>
            </w:tcBorders>
          </w:tcPr>
          <w:p w14:paraId="57462359" w14:textId="77777777" w:rsidR="00E92CBF" w:rsidRPr="00F11966" w:rsidRDefault="00E92CBF" w:rsidP="00AA7DB8">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38C6F841" w14:textId="77777777" w:rsidR="00E92CBF" w:rsidRPr="00F11966" w:rsidRDefault="00E92CBF" w:rsidP="00AA7DB8">
            <w:pPr>
              <w:pStyle w:val="TAL"/>
            </w:pPr>
            <w:r w:rsidRPr="00F11966">
              <w:t>1..6</w:t>
            </w:r>
          </w:p>
        </w:tc>
        <w:tc>
          <w:tcPr>
            <w:tcW w:w="4359" w:type="dxa"/>
            <w:tcBorders>
              <w:top w:val="single" w:sz="4" w:space="0" w:color="auto"/>
              <w:left w:val="single" w:sz="4" w:space="0" w:color="auto"/>
              <w:bottom w:val="single" w:sz="4" w:space="0" w:color="auto"/>
              <w:right w:val="single" w:sz="4" w:space="0" w:color="auto"/>
            </w:tcBorders>
          </w:tcPr>
          <w:p w14:paraId="442EB72C" w14:textId="77777777" w:rsidR="00E92CBF" w:rsidRPr="00F11966" w:rsidRDefault="00E92CBF" w:rsidP="00AA7DB8">
            <w:pPr>
              <w:pStyle w:val="TAL"/>
            </w:pPr>
            <w:r w:rsidRPr="00F11966">
              <w:rPr>
                <w:rFonts w:cs="Arial" w:hint="eastAsia"/>
                <w:szCs w:val="18"/>
                <w:lang w:eastAsia="zh-CN"/>
              </w:rPr>
              <w:t xml:space="preserve">Identifies </w:t>
            </w:r>
            <w:r w:rsidRPr="00F11966">
              <w:rPr>
                <w:rFonts w:cs="Arial"/>
                <w:szCs w:val="18"/>
                <w:lang w:eastAsia="zh-CN"/>
              </w:rPr>
              <w:t>the day(s) of the week. If absent, it indicates every day of the week.</w:t>
            </w:r>
          </w:p>
        </w:tc>
      </w:tr>
      <w:tr w:rsidR="00E92CBF" w:rsidRPr="00F11966" w14:paraId="5B37F100"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5FE58DB0" w14:textId="77777777" w:rsidR="00E92CBF" w:rsidRPr="00F11966" w:rsidRDefault="00E92CBF" w:rsidP="00AA7DB8">
            <w:pPr>
              <w:pStyle w:val="TAL"/>
              <w:rPr>
                <w:lang w:eastAsia="zh-CN"/>
              </w:rPr>
            </w:pPr>
            <w:r w:rsidRPr="00F11966">
              <w:rPr>
                <w:rFonts w:hint="eastAsia"/>
                <w:lang w:eastAsia="zh-CN"/>
              </w:rPr>
              <w:t>time</w:t>
            </w:r>
            <w:r w:rsidRPr="00F11966">
              <w:rPr>
                <w:lang w:eastAsia="zh-CN"/>
              </w:rPr>
              <w:t>OfDayStart</w:t>
            </w:r>
          </w:p>
        </w:tc>
        <w:tc>
          <w:tcPr>
            <w:tcW w:w="1559" w:type="dxa"/>
            <w:tcBorders>
              <w:top w:val="single" w:sz="4" w:space="0" w:color="auto"/>
              <w:left w:val="single" w:sz="4" w:space="0" w:color="auto"/>
              <w:bottom w:val="single" w:sz="4" w:space="0" w:color="auto"/>
              <w:right w:val="single" w:sz="4" w:space="0" w:color="auto"/>
            </w:tcBorders>
          </w:tcPr>
          <w:p w14:paraId="04798DC1" w14:textId="77777777" w:rsidR="00E92CBF" w:rsidRPr="00F11966" w:rsidRDefault="00E92CBF" w:rsidP="00AA7DB8">
            <w:pPr>
              <w:pStyle w:val="TAL"/>
              <w:rPr>
                <w:lang w:eastAsia="zh-CN"/>
              </w:rPr>
            </w:pPr>
            <w:r w:rsidRPr="00F11966">
              <w:rPr>
                <w:rFonts w:hint="eastAsia"/>
                <w:lang w:eastAsia="zh-CN"/>
              </w:rPr>
              <w:t>TimeOfDay</w:t>
            </w:r>
          </w:p>
        </w:tc>
        <w:tc>
          <w:tcPr>
            <w:tcW w:w="425" w:type="dxa"/>
            <w:tcBorders>
              <w:top w:val="single" w:sz="4" w:space="0" w:color="auto"/>
              <w:left w:val="single" w:sz="4" w:space="0" w:color="auto"/>
              <w:bottom w:val="single" w:sz="4" w:space="0" w:color="auto"/>
              <w:right w:val="single" w:sz="4" w:space="0" w:color="auto"/>
            </w:tcBorders>
          </w:tcPr>
          <w:p w14:paraId="463FDF68" w14:textId="77777777" w:rsidR="00E92CBF" w:rsidRPr="00F11966" w:rsidRDefault="00E92CBF" w:rsidP="00AA7DB8">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B6A7EC3" w14:textId="77777777" w:rsidR="00E92CBF" w:rsidRPr="00F11966" w:rsidRDefault="00E92CBF" w:rsidP="00AA7DB8">
            <w:pPr>
              <w:pStyle w:val="TAL"/>
              <w:rPr>
                <w:lang w:eastAsia="zh-CN"/>
              </w:rPr>
            </w:pPr>
            <w:r w:rsidRPr="00F11966">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5F8DBA7B" w14:textId="77777777" w:rsidR="00E92CBF" w:rsidRPr="00F11966" w:rsidRDefault="00E92CBF" w:rsidP="00AA7DB8">
            <w:pPr>
              <w:pStyle w:val="TAL"/>
            </w:pPr>
            <w:r w:rsidRPr="00F11966">
              <w:rPr>
                <w:rFonts w:cs="Arial" w:hint="eastAsia"/>
                <w:szCs w:val="18"/>
                <w:lang w:eastAsia="zh-CN"/>
              </w:rPr>
              <w:t>Identifies the start time of the day</w:t>
            </w:r>
            <w:r w:rsidRPr="00F11966">
              <w:rPr>
                <w:rFonts w:cs="Arial"/>
                <w:szCs w:val="18"/>
                <w:lang w:eastAsia="zh-CN"/>
              </w:rPr>
              <w:t>.</w:t>
            </w:r>
          </w:p>
        </w:tc>
      </w:tr>
      <w:tr w:rsidR="00E92CBF" w:rsidRPr="00F11966" w14:paraId="01C384C0"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0C25718F" w14:textId="77777777" w:rsidR="00E92CBF" w:rsidRPr="00F11966" w:rsidRDefault="00E92CBF" w:rsidP="00AA7DB8">
            <w:pPr>
              <w:pStyle w:val="TAL"/>
              <w:rPr>
                <w:lang w:eastAsia="zh-CN"/>
              </w:rPr>
            </w:pPr>
            <w:r w:rsidRPr="00F11966">
              <w:rPr>
                <w:rFonts w:hint="eastAsia"/>
                <w:lang w:eastAsia="zh-CN"/>
              </w:rPr>
              <w:t>timeOfDay</w:t>
            </w:r>
            <w:r w:rsidRPr="00F11966">
              <w:rPr>
                <w:lang w:eastAsia="zh-CN"/>
              </w:rPr>
              <w:t>End</w:t>
            </w:r>
          </w:p>
        </w:tc>
        <w:tc>
          <w:tcPr>
            <w:tcW w:w="1559" w:type="dxa"/>
            <w:tcBorders>
              <w:top w:val="single" w:sz="4" w:space="0" w:color="auto"/>
              <w:left w:val="single" w:sz="4" w:space="0" w:color="auto"/>
              <w:bottom w:val="single" w:sz="4" w:space="0" w:color="auto"/>
              <w:right w:val="single" w:sz="4" w:space="0" w:color="auto"/>
            </w:tcBorders>
          </w:tcPr>
          <w:p w14:paraId="13822549" w14:textId="77777777" w:rsidR="00E92CBF" w:rsidRPr="00F11966" w:rsidRDefault="00E92CBF" w:rsidP="00AA7DB8">
            <w:pPr>
              <w:pStyle w:val="TAL"/>
              <w:rPr>
                <w:lang w:eastAsia="zh-CN"/>
              </w:rPr>
            </w:pPr>
            <w:r w:rsidRPr="00F11966">
              <w:rPr>
                <w:rFonts w:hint="eastAsia"/>
                <w:lang w:eastAsia="zh-CN"/>
              </w:rPr>
              <w:t>TimeOfDay</w:t>
            </w:r>
          </w:p>
        </w:tc>
        <w:tc>
          <w:tcPr>
            <w:tcW w:w="425" w:type="dxa"/>
            <w:tcBorders>
              <w:top w:val="single" w:sz="4" w:space="0" w:color="auto"/>
              <w:left w:val="single" w:sz="4" w:space="0" w:color="auto"/>
              <w:bottom w:val="single" w:sz="4" w:space="0" w:color="auto"/>
              <w:right w:val="single" w:sz="4" w:space="0" w:color="auto"/>
            </w:tcBorders>
          </w:tcPr>
          <w:p w14:paraId="02DD2D0D" w14:textId="77777777" w:rsidR="00E92CBF" w:rsidRPr="00F11966" w:rsidRDefault="00E92CBF" w:rsidP="00AA7DB8">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A1602CB" w14:textId="77777777" w:rsidR="00E92CBF" w:rsidRPr="00F11966" w:rsidRDefault="00E92CBF" w:rsidP="00AA7DB8">
            <w:pPr>
              <w:pStyle w:val="TAL"/>
              <w:rPr>
                <w:lang w:eastAsia="zh-CN"/>
              </w:rPr>
            </w:pPr>
            <w:r w:rsidRPr="00F11966">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397612FF" w14:textId="77777777" w:rsidR="00E92CBF" w:rsidRPr="00F11966" w:rsidRDefault="00E92CBF" w:rsidP="00AA7DB8">
            <w:pPr>
              <w:pStyle w:val="TAL"/>
            </w:pPr>
            <w:r w:rsidRPr="00F11966">
              <w:rPr>
                <w:rFonts w:cs="Arial" w:hint="eastAsia"/>
                <w:szCs w:val="18"/>
                <w:lang w:eastAsia="zh-CN"/>
              </w:rPr>
              <w:t>Identifies the end time of the day</w:t>
            </w:r>
            <w:r w:rsidRPr="00F11966">
              <w:rPr>
                <w:rFonts w:cs="Arial"/>
                <w:szCs w:val="18"/>
                <w:lang w:eastAsia="zh-CN"/>
              </w:rPr>
              <w:t>.</w:t>
            </w:r>
          </w:p>
        </w:tc>
      </w:tr>
    </w:tbl>
    <w:p w14:paraId="44C8717F" w14:textId="77777777" w:rsidR="00E92CBF" w:rsidRPr="00F11966" w:rsidRDefault="00E92CBF" w:rsidP="00E92CBF"/>
    <w:p w14:paraId="58B6F45F" w14:textId="77777777" w:rsidR="00E92CBF" w:rsidRPr="00F11966" w:rsidRDefault="00E92CBF" w:rsidP="00D362EB">
      <w:pPr>
        <w:pStyle w:val="Heading4"/>
      </w:pPr>
      <w:bookmarkStart w:id="1534" w:name="_Toc24925879"/>
      <w:bookmarkStart w:id="1535" w:name="_Toc24926057"/>
      <w:bookmarkStart w:id="1536" w:name="_Toc24926233"/>
      <w:bookmarkStart w:id="1537" w:name="_Toc33964093"/>
      <w:bookmarkStart w:id="1538" w:name="_Toc33980847"/>
      <w:bookmarkStart w:id="1539" w:name="_Toc36462648"/>
      <w:bookmarkStart w:id="1540" w:name="_Toc36462844"/>
      <w:bookmarkStart w:id="1541" w:name="_Toc43026088"/>
      <w:bookmarkStart w:id="1542" w:name="_Toc49763622"/>
      <w:bookmarkStart w:id="1543" w:name="_Toc56754318"/>
      <w:bookmarkStart w:id="1544" w:name="_Toc88743089"/>
      <w:bookmarkStart w:id="1545" w:name="_Toc90649901"/>
      <w:r w:rsidRPr="00F11966">
        <w:t>5.4.4.42</w:t>
      </w:r>
      <w:r w:rsidRPr="00F11966">
        <w:tab/>
        <w:t>Type: ScheduledCommunicationTimeRm</w:t>
      </w:r>
      <w:bookmarkEnd w:id="1534"/>
      <w:bookmarkEnd w:id="1535"/>
      <w:bookmarkEnd w:id="1536"/>
      <w:bookmarkEnd w:id="1537"/>
      <w:bookmarkEnd w:id="1538"/>
      <w:bookmarkEnd w:id="1539"/>
      <w:bookmarkEnd w:id="1540"/>
      <w:bookmarkEnd w:id="1541"/>
      <w:bookmarkEnd w:id="1542"/>
      <w:bookmarkEnd w:id="1543"/>
      <w:bookmarkEnd w:id="1544"/>
      <w:bookmarkEnd w:id="1545"/>
    </w:p>
    <w:p w14:paraId="7DC9CC2E" w14:textId="77777777" w:rsidR="00E92CBF" w:rsidRPr="00F11966" w:rsidRDefault="00E92CBF" w:rsidP="00E92CBF">
      <w:r w:rsidRPr="00F11966">
        <w:t>This data type is defined in the same way as the "</w:t>
      </w:r>
      <w:r w:rsidRPr="00F11966">
        <w:rPr>
          <w:lang w:eastAsia="zh-CN"/>
        </w:rPr>
        <w:t>ScheduledCommunicationTime</w:t>
      </w:r>
      <w:r w:rsidRPr="00F11966">
        <w:t>" data type, but with the OpenAPI "nullable: true" property.</w:t>
      </w:r>
    </w:p>
    <w:p w14:paraId="41AB0196" w14:textId="77777777" w:rsidR="00E92CBF" w:rsidRPr="00F11966" w:rsidRDefault="00E92CBF" w:rsidP="00E92CBF"/>
    <w:p w14:paraId="5868C184" w14:textId="77777777" w:rsidR="00E92CBF" w:rsidRPr="00F11966" w:rsidRDefault="00E92CBF" w:rsidP="00D362EB">
      <w:pPr>
        <w:pStyle w:val="Heading4"/>
      </w:pPr>
      <w:bookmarkStart w:id="1546" w:name="_Toc24925880"/>
      <w:bookmarkStart w:id="1547" w:name="_Toc24926058"/>
      <w:bookmarkStart w:id="1548" w:name="_Toc24926234"/>
      <w:bookmarkStart w:id="1549" w:name="_Toc33964094"/>
      <w:bookmarkStart w:id="1550" w:name="_Toc33980848"/>
      <w:bookmarkStart w:id="1551" w:name="_Toc36462649"/>
      <w:bookmarkStart w:id="1552" w:name="_Toc36462845"/>
      <w:bookmarkStart w:id="1553" w:name="_Toc43026089"/>
      <w:bookmarkStart w:id="1554" w:name="_Toc49763623"/>
      <w:bookmarkStart w:id="1555" w:name="_Toc56754319"/>
      <w:bookmarkStart w:id="1556" w:name="_Toc88743090"/>
      <w:bookmarkStart w:id="1557" w:name="_Toc90649902"/>
      <w:r w:rsidRPr="00F11966">
        <w:lastRenderedPageBreak/>
        <w:t>5.4.4.43</w:t>
      </w:r>
      <w:r w:rsidRPr="00F11966">
        <w:tab/>
        <w:t>Type: BatteryIndication</w:t>
      </w:r>
      <w:bookmarkEnd w:id="1546"/>
      <w:bookmarkEnd w:id="1547"/>
      <w:bookmarkEnd w:id="1548"/>
      <w:bookmarkEnd w:id="1549"/>
      <w:bookmarkEnd w:id="1550"/>
      <w:bookmarkEnd w:id="1551"/>
      <w:bookmarkEnd w:id="1552"/>
      <w:bookmarkEnd w:id="1553"/>
      <w:bookmarkEnd w:id="1554"/>
      <w:bookmarkEnd w:id="1555"/>
      <w:bookmarkEnd w:id="1556"/>
      <w:bookmarkEnd w:id="1557"/>
    </w:p>
    <w:p w14:paraId="45D4BF9E" w14:textId="77777777" w:rsidR="00E92CBF" w:rsidRPr="00F11966" w:rsidRDefault="00E92CBF" w:rsidP="00E92CBF">
      <w:pPr>
        <w:pStyle w:val="TH"/>
      </w:pPr>
      <w:r w:rsidRPr="00F11966">
        <w:rPr>
          <w:noProof/>
        </w:rPr>
        <w:t>Table </w:t>
      </w:r>
      <w:r w:rsidRPr="00F11966">
        <w:t xml:space="preserve">5.4.4.43-1: </w:t>
      </w:r>
      <w:r w:rsidRPr="00F11966">
        <w:rPr>
          <w:noProof/>
        </w:rPr>
        <w:t>Definition of type</w:t>
      </w:r>
      <w:r w:rsidRPr="00F11966">
        <w:t xml:space="preserve"> BatteryIndication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05F9DBC6"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0DC7E200"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835C60F"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1FBFFCB"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B91007D"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4CC8AE9"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13E4FB52"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5D70E736" w14:textId="77777777" w:rsidR="00E92CBF" w:rsidRPr="00F11966" w:rsidRDefault="00E92CBF" w:rsidP="00AA7DB8">
            <w:pPr>
              <w:pStyle w:val="TAL"/>
              <w:rPr>
                <w:lang w:eastAsia="zh-CN"/>
              </w:rPr>
            </w:pPr>
            <w:r w:rsidRPr="00F11966">
              <w:rPr>
                <w:rFonts w:hint="eastAsia"/>
                <w:lang w:eastAsia="zh-CN"/>
              </w:rPr>
              <w:t>batteryInd</w:t>
            </w:r>
          </w:p>
        </w:tc>
        <w:tc>
          <w:tcPr>
            <w:tcW w:w="1559" w:type="dxa"/>
            <w:tcBorders>
              <w:top w:val="single" w:sz="4" w:space="0" w:color="auto"/>
              <w:left w:val="single" w:sz="4" w:space="0" w:color="auto"/>
              <w:bottom w:val="single" w:sz="4" w:space="0" w:color="auto"/>
              <w:right w:val="single" w:sz="4" w:space="0" w:color="auto"/>
            </w:tcBorders>
          </w:tcPr>
          <w:p w14:paraId="4F62E9DE" w14:textId="77777777" w:rsidR="00E92CBF" w:rsidRPr="00F11966" w:rsidRDefault="00E92CBF" w:rsidP="00AA7DB8">
            <w:pPr>
              <w:pStyle w:val="TAL"/>
              <w:rPr>
                <w:lang w:eastAsia="zh-CN"/>
              </w:rPr>
            </w:pPr>
            <w:r w:rsidRPr="00F11966">
              <w:t>boolean</w:t>
            </w:r>
          </w:p>
        </w:tc>
        <w:tc>
          <w:tcPr>
            <w:tcW w:w="425" w:type="dxa"/>
            <w:tcBorders>
              <w:top w:val="single" w:sz="4" w:space="0" w:color="auto"/>
              <w:left w:val="single" w:sz="4" w:space="0" w:color="auto"/>
              <w:bottom w:val="single" w:sz="4" w:space="0" w:color="auto"/>
              <w:right w:val="single" w:sz="4" w:space="0" w:color="auto"/>
            </w:tcBorders>
          </w:tcPr>
          <w:p w14:paraId="20B2CF07" w14:textId="77777777" w:rsidR="00E92CBF" w:rsidRPr="00F11966" w:rsidRDefault="00E92CBF" w:rsidP="00AA7DB8">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6BD102B"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1E22062F" w14:textId="77777777" w:rsidR="00E92CBF" w:rsidRPr="00F11966" w:rsidRDefault="00E92CBF" w:rsidP="00AA7DB8">
            <w:pPr>
              <w:pStyle w:val="TAL"/>
            </w:pPr>
            <w:r w:rsidRPr="00F11966">
              <w:rPr>
                <w:rFonts w:cs="Arial"/>
                <w:szCs w:val="18"/>
              </w:rPr>
              <w:t>When present, this IE shall</w:t>
            </w:r>
            <w:r w:rsidRPr="00F11966">
              <w:t xml:space="preserve"> indicate </w:t>
            </w:r>
            <w:r w:rsidRPr="00F11966">
              <w:rPr>
                <w:rFonts w:cs="Arial"/>
                <w:szCs w:val="18"/>
              </w:rPr>
              <w:t xml:space="preserve">whether the </w:t>
            </w:r>
            <w:r w:rsidRPr="00F11966">
              <w:t>UE is battery powered or not.</w:t>
            </w:r>
          </w:p>
          <w:p w14:paraId="1A53F445" w14:textId="77777777" w:rsidR="00E92CBF" w:rsidRPr="00F11966" w:rsidRDefault="00E92CBF" w:rsidP="00AA7DB8">
            <w:pPr>
              <w:pStyle w:val="TAL"/>
              <w:rPr>
                <w:rFonts w:cs="Arial"/>
                <w:szCs w:val="18"/>
              </w:rPr>
            </w:pPr>
            <w:r w:rsidRPr="00F11966">
              <w:rPr>
                <w:rFonts w:cs="Arial"/>
                <w:szCs w:val="18"/>
              </w:rPr>
              <w:t xml:space="preserve">true: the </w:t>
            </w:r>
            <w:r w:rsidRPr="00F11966">
              <w:t>UE is battery powered</w:t>
            </w:r>
            <w:r w:rsidRPr="00F11966">
              <w:rPr>
                <w:rFonts w:cs="Arial" w:hint="eastAsia"/>
                <w:szCs w:val="18"/>
              </w:rPr>
              <w:t>;</w:t>
            </w:r>
          </w:p>
          <w:p w14:paraId="21CEC193" w14:textId="77777777" w:rsidR="00E92CBF" w:rsidRPr="00F11966" w:rsidRDefault="00E92CBF" w:rsidP="00AA7DB8">
            <w:pPr>
              <w:pStyle w:val="TAL"/>
            </w:pPr>
            <w:r w:rsidRPr="00F11966">
              <w:rPr>
                <w:rFonts w:cs="Arial"/>
                <w:szCs w:val="18"/>
              </w:rPr>
              <w:t xml:space="preserve">false or absent: the </w:t>
            </w:r>
            <w:r w:rsidRPr="00F11966">
              <w:t>UE is not battery powered</w:t>
            </w:r>
            <w:r w:rsidRPr="00F11966">
              <w:rPr>
                <w:rFonts w:cs="Arial"/>
                <w:szCs w:val="18"/>
              </w:rPr>
              <w:t>.</w:t>
            </w:r>
          </w:p>
        </w:tc>
      </w:tr>
      <w:tr w:rsidR="00E92CBF" w:rsidRPr="00F11966" w14:paraId="56FFB70B"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528A473D" w14:textId="77777777" w:rsidR="00E92CBF" w:rsidRPr="00F11966" w:rsidRDefault="00E92CBF" w:rsidP="00AA7DB8">
            <w:pPr>
              <w:pStyle w:val="TAL"/>
              <w:rPr>
                <w:lang w:eastAsia="zh-CN"/>
              </w:rPr>
            </w:pPr>
            <w:r w:rsidRPr="00F11966">
              <w:t>replaceableInd</w:t>
            </w:r>
          </w:p>
        </w:tc>
        <w:tc>
          <w:tcPr>
            <w:tcW w:w="1559" w:type="dxa"/>
            <w:tcBorders>
              <w:top w:val="single" w:sz="4" w:space="0" w:color="auto"/>
              <w:left w:val="single" w:sz="4" w:space="0" w:color="auto"/>
              <w:bottom w:val="single" w:sz="4" w:space="0" w:color="auto"/>
              <w:right w:val="single" w:sz="4" w:space="0" w:color="auto"/>
            </w:tcBorders>
          </w:tcPr>
          <w:p w14:paraId="1DDBCFD2" w14:textId="77777777" w:rsidR="00E92CBF" w:rsidRPr="00F11966" w:rsidRDefault="00E92CBF" w:rsidP="00AA7DB8">
            <w:pPr>
              <w:pStyle w:val="TAL"/>
              <w:rPr>
                <w:lang w:eastAsia="zh-CN"/>
              </w:rPr>
            </w:pPr>
            <w:r w:rsidRPr="00F11966">
              <w:t>boolean</w:t>
            </w:r>
          </w:p>
        </w:tc>
        <w:tc>
          <w:tcPr>
            <w:tcW w:w="425" w:type="dxa"/>
            <w:tcBorders>
              <w:top w:val="single" w:sz="4" w:space="0" w:color="auto"/>
              <w:left w:val="single" w:sz="4" w:space="0" w:color="auto"/>
              <w:bottom w:val="single" w:sz="4" w:space="0" w:color="auto"/>
              <w:right w:val="single" w:sz="4" w:space="0" w:color="auto"/>
            </w:tcBorders>
          </w:tcPr>
          <w:p w14:paraId="14C06AE8" w14:textId="77777777" w:rsidR="00E92CBF" w:rsidRPr="00F11966" w:rsidRDefault="00E92CBF" w:rsidP="00AA7DB8">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34D201ED" w14:textId="77777777" w:rsidR="00E92CBF" w:rsidRPr="00F11966" w:rsidRDefault="00E92CBF" w:rsidP="00AA7DB8">
            <w:pPr>
              <w:pStyle w:val="TAL"/>
              <w:rPr>
                <w:lang w:eastAsia="zh-CN"/>
              </w:rPr>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77A0AB0C" w14:textId="77777777" w:rsidR="00E92CBF" w:rsidRPr="00F11966" w:rsidRDefault="00E92CBF" w:rsidP="00AA7DB8">
            <w:pPr>
              <w:pStyle w:val="TAL"/>
            </w:pPr>
            <w:r w:rsidRPr="00F11966">
              <w:rPr>
                <w:rFonts w:cs="Arial"/>
                <w:szCs w:val="18"/>
              </w:rPr>
              <w:t>When present, this IE shall</w:t>
            </w:r>
            <w:r w:rsidRPr="00F11966">
              <w:t xml:space="preserve"> indicate </w:t>
            </w:r>
            <w:r w:rsidRPr="00F11966">
              <w:rPr>
                <w:rFonts w:cs="Arial"/>
                <w:szCs w:val="18"/>
              </w:rPr>
              <w:t xml:space="preserve">whether the battery of the </w:t>
            </w:r>
            <w:r w:rsidRPr="00F11966">
              <w:t>UE is replaceable or not.</w:t>
            </w:r>
          </w:p>
          <w:p w14:paraId="69CEF646" w14:textId="77777777" w:rsidR="00E92CBF" w:rsidRPr="00F11966" w:rsidRDefault="00E92CBF" w:rsidP="00AA7DB8">
            <w:pPr>
              <w:pStyle w:val="TAL"/>
              <w:rPr>
                <w:rFonts w:cs="Arial"/>
                <w:szCs w:val="18"/>
              </w:rPr>
            </w:pPr>
            <w:r w:rsidRPr="00F11966">
              <w:rPr>
                <w:rFonts w:cs="Arial"/>
                <w:szCs w:val="18"/>
              </w:rPr>
              <w:t xml:space="preserve">true: the battery of the </w:t>
            </w:r>
            <w:r w:rsidRPr="00F11966">
              <w:t>UE is replaceable</w:t>
            </w:r>
            <w:r w:rsidRPr="00F11966">
              <w:rPr>
                <w:rFonts w:cs="Arial" w:hint="eastAsia"/>
                <w:szCs w:val="18"/>
              </w:rPr>
              <w:t>;</w:t>
            </w:r>
          </w:p>
          <w:p w14:paraId="43CAD2A4" w14:textId="77777777" w:rsidR="00E92CBF" w:rsidRPr="00F11966" w:rsidRDefault="00E92CBF" w:rsidP="00AA7DB8">
            <w:pPr>
              <w:pStyle w:val="TAL"/>
            </w:pPr>
            <w:r w:rsidRPr="00F11966">
              <w:rPr>
                <w:rFonts w:cs="Arial"/>
                <w:szCs w:val="18"/>
              </w:rPr>
              <w:t xml:space="preserve">false or absent: the battery of the </w:t>
            </w:r>
            <w:r w:rsidRPr="00F11966">
              <w:t>UE is not replaceable</w:t>
            </w:r>
            <w:r w:rsidRPr="00F11966">
              <w:rPr>
                <w:rFonts w:cs="Arial"/>
                <w:szCs w:val="18"/>
              </w:rPr>
              <w:t>.</w:t>
            </w:r>
          </w:p>
        </w:tc>
      </w:tr>
      <w:tr w:rsidR="00E92CBF" w:rsidRPr="00F11966" w14:paraId="2D9A8A23"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2B1DF631" w14:textId="77777777" w:rsidR="00E92CBF" w:rsidRPr="00F11966" w:rsidRDefault="00E92CBF" w:rsidP="00AA7DB8">
            <w:pPr>
              <w:pStyle w:val="TAL"/>
              <w:rPr>
                <w:lang w:eastAsia="zh-CN"/>
              </w:rPr>
            </w:pPr>
            <w:r w:rsidRPr="00F11966">
              <w:t>rechargeableInd</w:t>
            </w:r>
          </w:p>
        </w:tc>
        <w:tc>
          <w:tcPr>
            <w:tcW w:w="1559" w:type="dxa"/>
            <w:tcBorders>
              <w:top w:val="single" w:sz="4" w:space="0" w:color="auto"/>
              <w:left w:val="single" w:sz="4" w:space="0" w:color="auto"/>
              <w:bottom w:val="single" w:sz="4" w:space="0" w:color="auto"/>
              <w:right w:val="single" w:sz="4" w:space="0" w:color="auto"/>
            </w:tcBorders>
          </w:tcPr>
          <w:p w14:paraId="377A7D6F" w14:textId="77777777" w:rsidR="00E92CBF" w:rsidRPr="00F11966" w:rsidRDefault="00E92CBF" w:rsidP="00AA7DB8">
            <w:pPr>
              <w:pStyle w:val="TAL"/>
              <w:rPr>
                <w:lang w:eastAsia="zh-CN"/>
              </w:rPr>
            </w:pPr>
            <w:r w:rsidRPr="00F11966">
              <w:t>boolean</w:t>
            </w:r>
          </w:p>
        </w:tc>
        <w:tc>
          <w:tcPr>
            <w:tcW w:w="425" w:type="dxa"/>
            <w:tcBorders>
              <w:top w:val="single" w:sz="4" w:space="0" w:color="auto"/>
              <w:left w:val="single" w:sz="4" w:space="0" w:color="auto"/>
              <w:bottom w:val="single" w:sz="4" w:space="0" w:color="auto"/>
              <w:right w:val="single" w:sz="4" w:space="0" w:color="auto"/>
            </w:tcBorders>
          </w:tcPr>
          <w:p w14:paraId="712AD7AC" w14:textId="77777777" w:rsidR="00E92CBF" w:rsidRPr="00F11966" w:rsidRDefault="00E92CBF" w:rsidP="00AA7DB8">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3A0E536" w14:textId="77777777" w:rsidR="00E92CBF" w:rsidRPr="00F11966" w:rsidRDefault="00E92CBF" w:rsidP="00AA7DB8">
            <w:pPr>
              <w:pStyle w:val="TAL"/>
              <w:rPr>
                <w:lang w:eastAsia="zh-CN"/>
              </w:rPr>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1E8608AF" w14:textId="77777777" w:rsidR="00E92CBF" w:rsidRPr="00F11966" w:rsidRDefault="00E92CBF" w:rsidP="00AA7DB8">
            <w:pPr>
              <w:pStyle w:val="TAL"/>
            </w:pPr>
            <w:r w:rsidRPr="00F11966">
              <w:rPr>
                <w:rFonts w:cs="Arial"/>
                <w:szCs w:val="18"/>
              </w:rPr>
              <w:t>When present, this IE shall</w:t>
            </w:r>
            <w:r w:rsidRPr="00F11966">
              <w:t xml:space="preserve"> indicate </w:t>
            </w:r>
            <w:r w:rsidRPr="00F11966">
              <w:rPr>
                <w:rFonts w:cs="Arial"/>
                <w:szCs w:val="18"/>
              </w:rPr>
              <w:t xml:space="preserve">whether the battery of the </w:t>
            </w:r>
            <w:r w:rsidRPr="00F11966">
              <w:t>UE is rechargeable or not.</w:t>
            </w:r>
          </w:p>
          <w:p w14:paraId="1707E0AB" w14:textId="77777777" w:rsidR="00E92CBF" w:rsidRPr="00F11966" w:rsidRDefault="00E92CBF" w:rsidP="00AA7DB8">
            <w:pPr>
              <w:pStyle w:val="TAL"/>
              <w:rPr>
                <w:rFonts w:cs="Arial"/>
                <w:szCs w:val="18"/>
              </w:rPr>
            </w:pPr>
            <w:r w:rsidRPr="00F11966">
              <w:rPr>
                <w:rFonts w:cs="Arial"/>
                <w:szCs w:val="18"/>
              </w:rPr>
              <w:t xml:space="preserve">true: the battery of </w:t>
            </w:r>
            <w:r w:rsidRPr="00F11966">
              <w:t>UE is rechargeable</w:t>
            </w:r>
            <w:r w:rsidRPr="00F11966">
              <w:rPr>
                <w:rFonts w:cs="Arial" w:hint="eastAsia"/>
                <w:szCs w:val="18"/>
              </w:rPr>
              <w:t>;</w:t>
            </w:r>
          </w:p>
          <w:p w14:paraId="2442B15A" w14:textId="77777777" w:rsidR="00E92CBF" w:rsidRPr="00F11966" w:rsidRDefault="00E92CBF" w:rsidP="00AA7DB8">
            <w:pPr>
              <w:pStyle w:val="TAL"/>
            </w:pPr>
            <w:r w:rsidRPr="00F11966">
              <w:rPr>
                <w:rFonts w:cs="Arial"/>
                <w:szCs w:val="18"/>
              </w:rPr>
              <w:t xml:space="preserve">false or absent: the battery of the </w:t>
            </w:r>
            <w:r w:rsidRPr="00F11966">
              <w:t>UE is not rechargeable</w:t>
            </w:r>
            <w:r w:rsidRPr="00F11966">
              <w:rPr>
                <w:rFonts w:cs="Arial"/>
                <w:szCs w:val="18"/>
              </w:rPr>
              <w:t>.</w:t>
            </w:r>
          </w:p>
        </w:tc>
      </w:tr>
      <w:tr w:rsidR="00E92CBF" w:rsidRPr="00F11966" w14:paraId="77F3DF81" w14:textId="77777777" w:rsidTr="00AA7DB8">
        <w:trPr>
          <w:jc w:val="center"/>
        </w:trPr>
        <w:tc>
          <w:tcPr>
            <w:tcW w:w="9288" w:type="dxa"/>
            <w:gridSpan w:val="5"/>
            <w:tcBorders>
              <w:top w:val="single" w:sz="4" w:space="0" w:color="auto"/>
              <w:left w:val="single" w:sz="4" w:space="0" w:color="auto"/>
              <w:bottom w:val="single" w:sz="4" w:space="0" w:color="auto"/>
              <w:right w:val="single" w:sz="4" w:space="0" w:color="auto"/>
            </w:tcBorders>
          </w:tcPr>
          <w:p w14:paraId="1CB21C49" w14:textId="77777777" w:rsidR="00E92CBF" w:rsidRPr="00F11966" w:rsidRDefault="00E92CBF" w:rsidP="00AA7DB8">
            <w:pPr>
              <w:pStyle w:val="TAN"/>
              <w:rPr>
                <w:rFonts w:cs="Arial"/>
                <w:szCs w:val="18"/>
                <w:lang w:eastAsia="zh-CN"/>
              </w:rPr>
            </w:pPr>
            <w:r w:rsidRPr="00F11966">
              <w:t>NOTE:</w:t>
            </w:r>
            <w:r w:rsidRPr="00F11966">
              <w:tab/>
              <w:t>Parameters "replaceableInd" and "rechargeableInd" are only included if the value of Parameter "</w:t>
            </w:r>
            <w:r w:rsidRPr="00F11966">
              <w:rPr>
                <w:rFonts w:hint="eastAsia"/>
              </w:rPr>
              <w:t>batteryInd</w:t>
            </w:r>
            <w:r w:rsidRPr="00F11966">
              <w:t>" is true.</w:t>
            </w:r>
          </w:p>
        </w:tc>
      </w:tr>
    </w:tbl>
    <w:p w14:paraId="61D24089" w14:textId="77777777" w:rsidR="00E92CBF" w:rsidRPr="00F11966" w:rsidRDefault="00E92CBF" w:rsidP="00E92CBF"/>
    <w:p w14:paraId="5A02BE88" w14:textId="77777777" w:rsidR="00E92CBF" w:rsidRPr="00F11966" w:rsidRDefault="00E92CBF" w:rsidP="00D362EB">
      <w:pPr>
        <w:pStyle w:val="Heading4"/>
      </w:pPr>
      <w:bookmarkStart w:id="1558" w:name="_Toc24925881"/>
      <w:bookmarkStart w:id="1559" w:name="_Toc24926059"/>
      <w:bookmarkStart w:id="1560" w:name="_Toc24926235"/>
      <w:bookmarkStart w:id="1561" w:name="_Toc33964095"/>
      <w:bookmarkStart w:id="1562" w:name="_Toc33980849"/>
      <w:bookmarkStart w:id="1563" w:name="_Toc36462650"/>
      <w:bookmarkStart w:id="1564" w:name="_Toc36462846"/>
      <w:bookmarkStart w:id="1565" w:name="_Toc43026090"/>
      <w:bookmarkStart w:id="1566" w:name="_Toc49763624"/>
      <w:bookmarkStart w:id="1567" w:name="_Toc56754320"/>
      <w:bookmarkStart w:id="1568" w:name="_Toc88743091"/>
      <w:bookmarkStart w:id="1569" w:name="_Toc90649903"/>
      <w:r w:rsidRPr="00F11966">
        <w:t>5.4.4.44</w:t>
      </w:r>
      <w:r w:rsidRPr="00F11966">
        <w:tab/>
        <w:t>Type: BatteryIndicationRm</w:t>
      </w:r>
      <w:bookmarkEnd w:id="1558"/>
      <w:bookmarkEnd w:id="1559"/>
      <w:bookmarkEnd w:id="1560"/>
      <w:bookmarkEnd w:id="1561"/>
      <w:bookmarkEnd w:id="1562"/>
      <w:bookmarkEnd w:id="1563"/>
      <w:bookmarkEnd w:id="1564"/>
      <w:bookmarkEnd w:id="1565"/>
      <w:bookmarkEnd w:id="1566"/>
      <w:bookmarkEnd w:id="1567"/>
      <w:bookmarkEnd w:id="1568"/>
      <w:bookmarkEnd w:id="1569"/>
    </w:p>
    <w:p w14:paraId="36543D6D" w14:textId="77777777" w:rsidR="00E92CBF" w:rsidRPr="00F11966" w:rsidRDefault="00E92CBF" w:rsidP="00E92CBF">
      <w:r w:rsidRPr="00F11966">
        <w:t>This data type is defined in the same way as the "BatteryIndication" data type, but with the OpenAPI "nullable: true" property.</w:t>
      </w:r>
    </w:p>
    <w:p w14:paraId="58C54627" w14:textId="77777777" w:rsidR="00E92CBF" w:rsidRPr="00F11966" w:rsidRDefault="00E92CBF" w:rsidP="00D362EB">
      <w:pPr>
        <w:pStyle w:val="Heading4"/>
      </w:pPr>
      <w:bookmarkStart w:id="1570" w:name="_Toc24925882"/>
      <w:bookmarkStart w:id="1571" w:name="_Toc24926060"/>
      <w:bookmarkStart w:id="1572" w:name="_Toc24926236"/>
      <w:bookmarkStart w:id="1573" w:name="_Toc33964096"/>
      <w:bookmarkStart w:id="1574" w:name="_Toc33980850"/>
      <w:bookmarkStart w:id="1575" w:name="_Toc36462651"/>
      <w:bookmarkStart w:id="1576" w:name="_Toc36462847"/>
      <w:bookmarkStart w:id="1577" w:name="_Toc43026091"/>
      <w:bookmarkStart w:id="1578" w:name="_Toc49763625"/>
      <w:bookmarkStart w:id="1579" w:name="_Toc56754321"/>
      <w:bookmarkStart w:id="1580" w:name="_Toc88743092"/>
      <w:bookmarkStart w:id="1581" w:name="_Toc90649904"/>
      <w:r w:rsidRPr="00F11966">
        <w:t>5.4.4.45</w:t>
      </w:r>
      <w:r w:rsidRPr="00F11966">
        <w:tab/>
        <w:t xml:space="preserve">Type: </w:t>
      </w:r>
      <w:r w:rsidRPr="00F11966">
        <w:rPr>
          <w:noProof/>
          <w:lang w:eastAsia="zh-CN"/>
        </w:rPr>
        <w:t>AcsInfo</w:t>
      </w:r>
      <w:bookmarkEnd w:id="1570"/>
      <w:bookmarkEnd w:id="1571"/>
      <w:bookmarkEnd w:id="1572"/>
      <w:bookmarkEnd w:id="1573"/>
      <w:bookmarkEnd w:id="1574"/>
      <w:bookmarkEnd w:id="1575"/>
      <w:bookmarkEnd w:id="1576"/>
      <w:bookmarkEnd w:id="1577"/>
      <w:bookmarkEnd w:id="1578"/>
      <w:bookmarkEnd w:id="1579"/>
      <w:bookmarkEnd w:id="1580"/>
      <w:bookmarkEnd w:id="1581"/>
    </w:p>
    <w:p w14:paraId="232131EB" w14:textId="77777777" w:rsidR="00E92CBF" w:rsidRPr="00F11966" w:rsidRDefault="00E92CBF" w:rsidP="00E92CBF">
      <w:pPr>
        <w:pStyle w:val="TH"/>
      </w:pPr>
      <w:r w:rsidRPr="00F11966">
        <w:rPr>
          <w:noProof/>
        </w:rPr>
        <w:t>Table </w:t>
      </w:r>
      <w:r w:rsidRPr="00F11966">
        <w:t xml:space="preserve">5.4.4.45-1: </w:t>
      </w:r>
      <w:r w:rsidRPr="00F11966">
        <w:rPr>
          <w:noProof/>
        </w:rPr>
        <w:t>Definition of type</w:t>
      </w:r>
      <w:r w:rsidRPr="00F11966">
        <w:t xml:space="preserve"> </w:t>
      </w:r>
      <w:r w:rsidRPr="00F11966">
        <w:rPr>
          <w:noProof/>
          <w:lang w:eastAsia="zh-CN"/>
        </w:rPr>
        <w:t>AcsInfo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257FED19"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4B84BF7D"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EB30450"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4B94C19"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3A94F86"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15C85A6"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5CD3A446"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37B7AFF9" w14:textId="77777777" w:rsidR="00E92CBF" w:rsidRPr="00F11966" w:rsidRDefault="00E92CBF" w:rsidP="00AA7DB8">
            <w:pPr>
              <w:pStyle w:val="TAL"/>
              <w:rPr>
                <w:lang w:eastAsia="zh-CN"/>
              </w:rPr>
            </w:pPr>
            <w:r w:rsidRPr="00F11966">
              <w:rPr>
                <w:lang w:eastAsia="zh-CN"/>
              </w:rPr>
              <w:t>acsUrl</w:t>
            </w:r>
          </w:p>
        </w:tc>
        <w:tc>
          <w:tcPr>
            <w:tcW w:w="1559" w:type="dxa"/>
            <w:tcBorders>
              <w:top w:val="single" w:sz="4" w:space="0" w:color="auto"/>
              <w:left w:val="single" w:sz="4" w:space="0" w:color="auto"/>
              <w:bottom w:val="single" w:sz="4" w:space="0" w:color="auto"/>
              <w:right w:val="single" w:sz="4" w:space="0" w:color="auto"/>
            </w:tcBorders>
          </w:tcPr>
          <w:p w14:paraId="1CE6BFC5" w14:textId="77777777" w:rsidR="00E92CBF" w:rsidRPr="00F11966" w:rsidRDefault="00E92CBF" w:rsidP="00AA7DB8">
            <w:pPr>
              <w:pStyle w:val="TAL"/>
              <w:rPr>
                <w:lang w:eastAsia="zh-CN"/>
              </w:rPr>
            </w:pPr>
            <w:r w:rsidRPr="00F11966">
              <w:t>Uri</w:t>
            </w:r>
          </w:p>
        </w:tc>
        <w:tc>
          <w:tcPr>
            <w:tcW w:w="425" w:type="dxa"/>
            <w:tcBorders>
              <w:top w:val="single" w:sz="4" w:space="0" w:color="auto"/>
              <w:left w:val="single" w:sz="4" w:space="0" w:color="auto"/>
              <w:bottom w:val="single" w:sz="4" w:space="0" w:color="auto"/>
              <w:right w:val="single" w:sz="4" w:space="0" w:color="auto"/>
            </w:tcBorders>
          </w:tcPr>
          <w:p w14:paraId="5B57BA03" w14:textId="77777777" w:rsidR="00E92CBF" w:rsidRPr="00F11966" w:rsidRDefault="00E92CBF" w:rsidP="00AA7DB8">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F87EFF0"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2D0CA4C7" w14:textId="77777777" w:rsidR="00E92CBF" w:rsidRPr="00F11966" w:rsidRDefault="00E92CBF" w:rsidP="00AA7DB8">
            <w:pPr>
              <w:pStyle w:val="TAL"/>
              <w:rPr>
                <w:rFonts w:cs="Arial"/>
                <w:szCs w:val="18"/>
              </w:rPr>
            </w:pPr>
            <w:r w:rsidRPr="00F11966">
              <w:t>This IE may contain the URL of the ACS</w:t>
            </w:r>
            <w:r w:rsidRPr="00F11966">
              <w:rPr>
                <w:rFonts w:cs="Arial"/>
                <w:szCs w:val="18"/>
              </w:rPr>
              <w:t xml:space="preserve">, see </w:t>
            </w:r>
            <w:r w:rsidRPr="00F11966">
              <w:rPr>
                <w:lang w:eastAsia="zh-CN"/>
              </w:rPr>
              <w:t>BBF</w:t>
            </w:r>
            <w:r w:rsidRPr="00F11966">
              <w:rPr>
                <w:lang w:val="en-US" w:eastAsia="zh-CN"/>
              </w:rPr>
              <w:t> </w:t>
            </w:r>
            <w:r w:rsidRPr="00F11966">
              <w:rPr>
                <w:lang w:eastAsia="zh-CN"/>
              </w:rPr>
              <w:t>TR-069 [34] or BBF</w:t>
            </w:r>
            <w:r w:rsidRPr="00F11966">
              <w:rPr>
                <w:lang w:val="en-US" w:eastAsia="zh-CN"/>
              </w:rPr>
              <w:t> </w:t>
            </w:r>
            <w:r w:rsidRPr="00F11966">
              <w:rPr>
                <w:lang w:eastAsia="zh-CN"/>
              </w:rPr>
              <w:t>TR-369 [35]</w:t>
            </w:r>
            <w:r w:rsidRPr="00F11966">
              <w:rPr>
                <w:rFonts w:cs="Arial"/>
                <w:szCs w:val="18"/>
              </w:rPr>
              <w:t>.</w:t>
            </w:r>
          </w:p>
          <w:p w14:paraId="591A30EC" w14:textId="77777777" w:rsidR="00E92CBF" w:rsidRPr="00F11966" w:rsidRDefault="00E92CBF" w:rsidP="00AA7DB8">
            <w:pPr>
              <w:pStyle w:val="TAL"/>
            </w:pPr>
            <w:r w:rsidRPr="00F11966">
              <w:rPr>
                <w:rFonts w:cs="Arial"/>
                <w:szCs w:val="18"/>
              </w:rPr>
              <w:t>(NOTE)</w:t>
            </w:r>
          </w:p>
        </w:tc>
      </w:tr>
      <w:tr w:rsidR="00E92CBF" w:rsidRPr="00F11966" w14:paraId="241ADA9C"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3E5209C4" w14:textId="77777777" w:rsidR="00E92CBF" w:rsidRPr="00F11966" w:rsidRDefault="00E92CBF" w:rsidP="00AA7DB8">
            <w:pPr>
              <w:pStyle w:val="TAL"/>
              <w:rPr>
                <w:lang w:eastAsia="zh-CN"/>
              </w:rPr>
            </w:pPr>
            <w:r w:rsidRPr="00F11966">
              <w:rPr>
                <w:rFonts w:hint="eastAsia"/>
                <w:lang w:eastAsia="zh-CN"/>
              </w:rPr>
              <w:t>a</w:t>
            </w:r>
            <w:r w:rsidRPr="00F11966">
              <w:rPr>
                <w:lang w:eastAsia="zh-CN"/>
              </w:rPr>
              <w:t>csIpv4Addr</w:t>
            </w:r>
          </w:p>
        </w:tc>
        <w:tc>
          <w:tcPr>
            <w:tcW w:w="1559" w:type="dxa"/>
            <w:tcBorders>
              <w:top w:val="single" w:sz="4" w:space="0" w:color="auto"/>
              <w:left w:val="single" w:sz="4" w:space="0" w:color="auto"/>
              <w:bottom w:val="single" w:sz="4" w:space="0" w:color="auto"/>
              <w:right w:val="single" w:sz="4" w:space="0" w:color="auto"/>
            </w:tcBorders>
          </w:tcPr>
          <w:p w14:paraId="6C4D731A" w14:textId="77777777" w:rsidR="00E92CBF" w:rsidRPr="00F11966" w:rsidRDefault="00E92CBF" w:rsidP="00AA7DB8">
            <w:pPr>
              <w:pStyle w:val="TAL"/>
            </w:pPr>
            <w:r w:rsidRPr="00F11966">
              <w:t>Ipv4Addr</w:t>
            </w:r>
          </w:p>
        </w:tc>
        <w:tc>
          <w:tcPr>
            <w:tcW w:w="425" w:type="dxa"/>
            <w:tcBorders>
              <w:top w:val="single" w:sz="4" w:space="0" w:color="auto"/>
              <w:left w:val="single" w:sz="4" w:space="0" w:color="auto"/>
              <w:bottom w:val="single" w:sz="4" w:space="0" w:color="auto"/>
              <w:right w:val="single" w:sz="4" w:space="0" w:color="auto"/>
            </w:tcBorders>
          </w:tcPr>
          <w:p w14:paraId="7245908C" w14:textId="77777777" w:rsidR="00E92CBF" w:rsidRPr="00F11966" w:rsidRDefault="00E92CBF" w:rsidP="00AA7DB8">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1C73E79"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03B48C4A" w14:textId="77777777" w:rsidR="00E92CBF" w:rsidRPr="00F11966" w:rsidRDefault="00E92CBF" w:rsidP="00AA7DB8">
            <w:pPr>
              <w:pStyle w:val="TAL"/>
              <w:rPr>
                <w:rFonts w:cs="Arial"/>
                <w:szCs w:val="18"/>
              </w:rPr>
            </w:pPr>
            <w:r w:rsidRPr="00F11966">
              <w:t>This IE may contain the IPv4 address of the ACS</w:t>
            </w:r>
            <w:r w:rsidRPr="00F11966">
              <w:rPr>
                <w:rFonts w:cs="Arial"/>
                <w:szCs w:val="18"/>
              </w:rPr>
              <w:t xml:space="preserve">, see </w:t>
            </w:r>
            <w:r w:rsidRPr="00F11966">
              <w:rPr>
                <w:lang w:eastAsia="zh-CN"/>
              </w:rPr>
              <w:t>BBF</w:t>
            </w:r>
            <w:r w:rsidRPr="00F11966">
              <w:rPr>
                <w:lang w:val="en-US" w:eastAsia="zh-CN"/>
              </w:rPr>
              <w:t> </w:t>
            </w:r>
            <w:r w:rsidRPr="00F11966">
              <w:rPr>
                <w:lang w:eastAsia="zh-CN"/>
              </w:rPr>
              <w:t>TR-069 [34] or BBF</w:t>
            </w:r>
            <w:r w:rsidRPr="00F11966">
              <w:rPr>
                <w:lang w:val="en-US" w:eastAsia="zh-CN"/>
              </w:rPr>
              <w:t> </w:t>
            </w:r>
            <w:r w:rsidRPr="00F11966">
              <w:rPr>
                <w:lang w:eastAsia="zh-CN"/>
              </w:rPr>
              <w:t>TR-369 [35]</w:t>
            </w:r>
            <w:r w:rsidRPr="00F11966">
              <w:rPr>
                <w:rFonts w:cs="Arial"/>
                <w:szCs w:val="18"/>
              </w:rPr>
              <w:t>.</w:t>
            </w:r>
          </w:p>
          <w:p w14:paraId="4076AEC0" w14:textId="77777777" w:rsidR="00E92CBF" w:rsidRPr="00F11966" w:rsidRDefault="00E92CBF" w:rsidP="00AA7DB8">
            <w:pPr>
              <w:pStyle w:val="TAL"/>
            </w:pPr>
            <w:r w:rsidRPr="00F11966">
              <w:rPr>
                <w:rFonts w:cs="Arial"/>
                <w:szCs w:val="18"/>
              </w:rPr>
              <w:t>(NOTE)</w:t>
            </w:r>
          </w:p>
        </w:tc>
      </w:tr>
      <w:tr w:rsidR="00E92CBF" w:rsidRPr="00F11966" w14:paraId="14346193"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35416ADD" w14:textId="77777777" w:rsidR="00E92CBF" w:rsidRPr="00F11966" w:rsidRDefault="00E92CBF" w:rsidP="00AA7DB8">
            <w:pPr>
              <w:pStyle w:val="TAL"/>
              <w:rPr>
                <w:lang w:eastAsia="zh-CN"/>
              </w:rPr>
            </w:pPr>
            <w:r w:rsidRPr="00F11966">
              <w:rPr>
                <w:rFonts w:hint="eastAsia"/>
                <w:lang w:eastAsia="zh-CN"/>
              </w:rPr>
              <w:t>a</w:t>
            </w:r>
            <w:r w:rsidRPr="00F11966">
              <w:rPr>
                <w:lang w:eastAsia="zh-CN"/>
              </w:rPr>
              <w:t>csIpv6Addr</w:t>
            </w:r>
          </w:p>
        </w:tc>
        <w:tc>
          <w:tcPr>
            <w:tcW w:w="1559" w:type="dxa"/>
            <w:tcBorders>
              <w:top w:val="single" w:sz="4" w:space="0" w:color="auto"/>
              <w:left w:val="single" w:sz="4" w:space="0" w:color="auto"/>
              <w:bottom w:val="single" w:sz="4" w:space="0" w:color="auto"/>
              <w:right w:val="single" w:sz="4" w:space="0" w:color="auto"/>
            </w:tcBorders>
          </w:tcPr>
          <w:p w14:paraId="29AD721C" w14:textId="77777777" w:rsidR="00E92CBF" w:rsidRPr="00F11966" w:rsidRDefault="00E92CBF" w:rsidP="00AA7DB8">
            <w:pPr>
              <w:pStyle w:val="TAL"/>
            </w:pPr>
            <w:r w:rsidRPr="00F11966">
              <w:t>Ipv6Addr</w:t>
            </w:r>
          </w:p>
        </w:tc>
        <w:tc>
          <w:tcPr>
            <w:tcW w:w="425" w:type="dxa"/>
            <w:tcBorders>
              <w:top w:val="single" w:sz="4" w:space="0" w:color="auto"/>
              <w:left w:val="single" w:sz="4" w:space="0" w:color="auto"/>
              <w:bottom w:val="single" w:sz="4" w:space="0" w:color="auto"/>
              <w:right w:val="single" w:sz="4" w:space="0" w:color="auto"/>
            </w:tcBorders>
          </w:tcPr>
          <w:p w14:paraId="7DFF5D22" w14:textId="77777777" w:rsidR="00E92CBF" w:rsidRPr="00F11966" w:rsidRDefault="00E92CBF" w:rsidP="00AA7DB8">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8A4CDB3"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757418AD" w14:textId="77777777" w:rsidR="00E92CBF" w:rsidRPr="00F11966" w:rsidRDefault="00E92CBF" w:rsidP="00AA7DB8">
            <w:pPr>
              <w:pStyle w:val="TAL"/>
            </w:pPr>
            <w:r w:rsidRPr="00F11966">
              <w:t>This IE may contain the IPv6 address of the ACS, see BBF TR-069 [34] or BBF TR-369 [35].</w:t>
            </w:r>
          </w:p>
          <w:p w14:paraId="01E39E16" w14:textId="77777777" w:rsidR="00E92CBF" w:rsidRPr="00F11966" w:rsidRDefault="00E92CBF" w:rsidP="00AA7DB8">
            <w:pPr>
              <w:pStyle w:val="TAL"/>
            </w:pPr>
            <w:r w:rsidRPr="00F11966">
              <w:t>(NOTE)</w:t>
            </w:r>
          </w:p>
        </w:tc>
      </w:tr>
      <w:tr w:rsidR="00E92CBF" w:rsidRPr="00F11966" w14:paraId="081C64C9" w14:textId="77777777" w:rsidTr="00AA7DB8">
        <w:trPr>
          <w:jc w:val="center"/>
        </w:trPr>
        <w:tc>
          <w:tcPr>
            <w:tcW w:w="9288" w:type="dxa"/>
            <w:gridSpan w:val="5"/>
            <w:tcBorders>
              <w:top w:val="single" w:sz="4" w:space="0" w:color="auto"/>
              <w:left w:val="single" w:sz="4" w:space="0" w:color="auto"/>
              <w:bottom w:val="single" w:sz="4" w:space="0" w:color="auto"/>
              <w:right w:val="single" w:sz="4" w:space="0" w:color="auto"/>
            </w:tcBorders>
          </w:tcPr>
          <w:p w14:paraId="389004FE" w14:textId="77777777" w:rsidR="00E92CBF" w:rsidRPr="00F11966" w:rsidRDefault="00E92CBF" w:rsidP="00AA7DB8">
            <w:pPr>
              <w:pStyle w:val="TAN"/>
            </w:pPr>
            <w:r w:rsidRPr="00F11966">
              <w:rPr>
                <w:rFonts w:hint="eastAsia"/>
              </w:rPr>
              <w:t>N</w:t>
            </w:r>
            <w:r w:rsidRPr="00F11966">
              <w:t>OTE:</w:t>
            </w:r>
            <w:r w:rsidRPr="00F11966">
              <w:tab/>
              <w:t xml:space="preserve">At least one of acsUrl, </w:t>
            </w:r>
            <w:r w:rsidRPr="00F11966">
              <w:rPr>
                <w:rFonts w:hint="eastAsia"/>
              </w:rPr>
              <w:t>a</w:t>
            </w:r>
            <w:r w:rsidRPr="00F11966">
              <w:t xml:space="preserve">csIpv4Addr, </w:t>
            </w:r>
            <w:r w:rsidRPr="00F11966">
              <w:rPr>
                <w:rFonts w:hint="eastAsia"/>
                <w:lang w:eastAsia="zh-CN"/>
              </w:rPr>
              <w:t>a</w:t>
            </w:r>
            <w:r w:rsidRPr="00F11966">
              <w:rPr>
                <w:lang w:eastAsia="zh-CN"/>
              </w:rPr>
              <w:t>csIpv6Addr</w:t>
            </w:r>
            <w:r w:rsidRPr="00F11966">
              <w:t xml:space="preserve"> shall be included.</w:t>
            </w:r>
          </w:p>
        </w:tc>
      </w:tr>
    </w:tbl>
    <w:p w14:paraId="445324B2" w14:textId="77777777" w:rsidR="00E92CBF" w:rsidRPr="00F11966" w:rsidRDefault="00E92CBF" w:rsidP="00E92CBF"/>
    <w:p w14:paraId="44B3AAEA" w14:textId="77777777" w:rsidR="00E92CBF" w:rsidRPr="00F11966" w:rsidRDefault="00E92CBF" w:rsidP="00D362EB">
      <w:pPr>
        <w:pStyle w:val="Heading4"/>
      </w:pPr>
      <w:bookmarkStart w:id="1582" w:name="_Toc24925883"/>
      <w:bookmarkStart w:id="1583" w:name="_Toc24926061"/>
      <w:bookmarkStart w:id="1584" w:name="_Toc24926237"/>
      <w:bookmarkStart w:id="1585" w:name="_Toc33964097"/>
      <w:bookmarkStart w:id="1586" w:name="_Toc33980851"/>
      <w:bookmarkStart w:id="1587" w:name="_Toc36462652"/>
      <w:bookmarkStart w:id="1588" w:name="_Toc36462848"/>
      <w:bookmarkStart w:id="1589" w:name="_Toc43026092"/>
      <w:bookmarkStart w:id="1590" w:name="_Toc49763626"/>
      <w:bookmarkStart w:id="1591" w:name="_Toc56754322"/>
      <w:bookmarkStart w:id="1592" w:name="_Toc88743093"/>
      <w:bookmarkStart w:id="1593" w:name="_Toc90649905"/>
      <w:r w:rsidRPr="00F11966">
        <w:t>5.4.4.46</w:t>
      </w:r>
      <w:r w:rsidRPr="00F11966">
        <w:tab/>
        <w:t xml:space="preserve">Type: </w:t>
      </w:r>
      <w:r w:rsidRPr="00F11966">
        <w:rPr>
          <w:noProof/>
          <w:lang w:eastAsia="zh-CN"/>
        </w:rPr>
        <w:t>AcsInfoRm</w:t>
      </w:r>
      <w:bookmarkEnd w:id="1582"/>
      <w:bookmarkEnd w:id="1583"/>
      <w:bookmarkEnd w:id="1584"/>
      <w:bookmarkEnd w:id="1585"/>
      <w:bookmarkEnd w:id="1586"/>
      <w:bookmarkEnd w:id="1587"/>
      <w:bookmarkEnd w:id="1588"/>
      <w:bookmarkEnd w:id="1589"/>
      <w:bookmarkEnd w:id="1590"/>
      <w:bookmarkEnd w:id="1591"/>
      <w:bookmarkEnd w:id="1592"/>
      <w:bookmarkEnd w:id="1593"/>
    </w:p>
    <w:p w14:paraId="3BB09C37" w14:textId="77777777" w:rsidR="00E92CBF" w:rsidRPr="00F11966" w:rsidRDefault="00E92CBF" w:rsidP="00E92CBF">
      <w:r w:rsidRPr="00F11966">
        <w:t>This data type is defined in the same way as the "</w:t>
      </w:r>
      <w:r w:rsidRPr="00F11966">
        <w:rPr>
          <w:noProof/>
          <w:lang w:eastAsia="zh-CN"/>
        </w:rPr>
        <w:t>AcsInfo</w:t>
      </w:r>
      <w:r w:rsidRPr="00F11966">
        <w:t>" data type, but with the OpenAPI "nullable: true" property.</w:t>
      </w:r>
    </w:p>
    <w:p w14:paraId="0165AF38" w14:textId="77777777" w:rsidR="00E92CBF" w:rsidRPr="00F11966" w:rsidRDefault="00E92CBF" w:rsidP="00D362EB">
      <w:pPr>
        <w:pStyle w:val="Heading4"/>
      </w:pPr>
      <w:bookmarkStart w:id="1594" w:name="_Toc33980852"/>
      <w:bookmarkStart w:id="1595" w:name="_Toc36462653"/>
      <w:bookmarkStart w:id="1596" w:name="_Toc36462849"/>
      <w:bookmarkStart w:id="1597" w:name="_Toc43026093"/>
      <w:bookmarkStart w:id="1598" w:name="_Toc49763627"/>
      <w:bookmarkStart w:id="1599" w:name="_Toc56754323"/>
      <w:bookmarkStart w:id="1600" w:name="_Toc88743094"/>
      <w:bookmarkStart w:id="1601" w:name="_Toc90649906"/>
      <w:r w:rsidRPr="00F11966">
        <w:t>5.4.4.47</w:t>
      </w:r>
      <w:r w:rsidRPr="00F11966">
        <w:tab/>
        <w:t>Type: NrV2xAuth</w:t>
      </w:r>
      <w:bookmarkEnd w:id="1594"/>
      <w:bookmarkEnd w:id="1595"/>
      <w:bookmarkEnd w:id="1596"/>
      <w:bookmarkEnd w:id="1597"/>
      <w:bookmarkEnd w:id="1598"/>
      <w:bookmarkEnd w:id="1599"/>
      <w:bookmarkEnd w:id="1600"/>
      <w:bookmarkEnd w:id="1601"/>
    </w:p>
    <w:p w14:paraId="34FFA487" w14:textId="77777777" w:rsidR="00E92CBF" w:rsidRPr="00F11966" w:rsidRDefault="00E92CBF" w:rsidP="00E92CBF">
      <w:pPr>
        <w:pStyle w:val="TH"/>
      </w:pPr>
      <w:r w:rsidRPr="00F11966">
        <w:rPr>
          <w:noProof/>
        </w:rPr>
        <w:t>Table </w:t>
      </w:r>
      <w:r w:rsidRPr="00F11966">
        <w:t xml:space="preserve">5.4.4.47-1: </w:t>
      </w:r>
      <w:r w:rsidRPr="00F11966">
        <w:rPr>
          <w:noProof/>
        </w:rPr>
        <w:t>Definition of type</w:t>
      </w:r>
      <w:r w:rsidRPr="00F11966">
        <w:t xml:space="preserve"> NrV2xAuth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02F79506"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4E5796D3"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1420272"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C648CDB"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87C854D"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C12A959"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2D6B078F"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6F1CCAEA" w14:textId="77777777" w:rsidR="00E92CBF" w:rsidRPr="00F11966" w:rsidRDefault="00E92CBF" w:rsidP="00AA7DB8">
            <w:pPr>
              <w:pStyle w:val="TAL"/>
              <w:rPr>
                <w:lang w:eastAsia="zh-CN"/>
              </w:rPr>
            </w:pPr>
            <w:r w:rsidRPr="00F11966">
              <w:t>vehicleUeAuth</w:t>
            </w:r>
          </w:p>
        </w:tc>
        <w:tc>
          <w:tcPr>
            <w:tcW w:w="1559" w:type="dxa"/>
            <w:tcBorders>
              <w:top w:val="single" w:sz="4" w:space="0" w:color="auto"/>
              <w:left w:val="single" w:sz="4" w:space="0" w:color="auto"/>
              <w:bottom w:val="single" w:sz="4" w:space="0" w:color="auto"/>
              <w:right w:val="single" w:sz="4" w:space="0" w:color="auto"/>
            </w:tcBorders>
          </w:tcPr>
          <w:p w14:paraId="3EA154A4" w14:textId="77777777" w:rsidR="00E92CBF" w:rsidRPr="00F11966" w:rsidRDefault="00E92CBF" w:rsidP="00AA7DB8">
            <w:pPr>
              <w:pStyle w:val="TAL"/>
              <w:rPr>
                <w:lang w:eastAsia="zh-CN"/>
              </w:rPr>
            </w:pPr>
            <w:r w:rsidRPr="00F11966">
              <w:t>UeAuth</w:t>
            </w:r>
          </w:p>
        </w:tc>
        <w:tc>
          <w:tcPr>
            <w:tcW w:w="425" w:type="dxa"/>
            <w:tcBorders>
              <w:top w:val="single" w:sz="4" w:space="0" w:color="auto"/>
              <w:left w:val="single" w:sz="4" w:space="0" w:color="auto"/>
              <w:bottom w:val="single" w:sz="4" w:space="0" w:color="auto"/>
              <w:right w:val="single" w:sz="4" w:space="0" w:color="auto"/>
            </w:tcBorders>
          </w:tcPr>
          <w:p w14:paraId="4E38FC0E" w14:textId="77777777" w:rsidR="00E92CBF" w:rsidRPr="00F11966" w:rsidRDefault="00E92CBF" w:rsidP="00AA7DB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B2A952D"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2BA9D55C" w14:textId="77777777" w:rsidR="00E92CBF" w:rsidRPr="00F11966" w:rsidRDefault="00E92CBF" w:rsidP="00AA7DB8">
            <w:pPr>
              <w:pStyle w:val="TAL"/>
            </w:pPr>
            <w:r w:rsidRPr="00F11966">
              <w:rPr>
                <w:snapToGrid w:val="0"/>
              </w:rPr>
              <w:t xml:space="preserve">This IE shall be present if available. When present, it shall indicate whether the UE is authorized as </w:t>
            </w:r>
            <w:r w:rsidRPr="00F11966">
              <w:rPr>
                <w:lang w:eastAsia="ja-JP"/>
              </w:rPr>
              <w:t>Vehicle UE.</w:t>
            </w:r>
          </w:p>
        </w:tc>
      </w:tr>
      <w:tr w:rsidR="00E92CBF" w:rsidRPr="00F11966" w14:paraId="42AFA3AE"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7E0DCA51" w14:textId="77777777" w:rsidR="00E92CBF" w:rsidRPr="00F11966" w:rsidRDefault="00E92CBF" w:rsidP="00AA7DB8">
            <w:pPr>
              <w:pStyle w:val="TAL"/>
              <w:rPr>
                <w:lang w:eastAsia="zh-CN"/>
              </w:rPr>
            </w:pPr>
            <w:r w:rsidRPr="00F11966">
              <w:t>pedestrianUeAuth</w:t>
            </w:r>
          </w:p>
        </w:tc>
        <w:tc>
          <w:tcPr>
            <w:tcW w:w="1559" w:type="dxa"/>
            <w:tcBorders>
              <w:top w:val="single" w:sz="4" w:space="0" w:color="auto"/>
              <w:left w:val="single" w:sz="4" w:space="0" w:color="auto"/>
              <w:bottom w:val="single" w:sz="4" w:space="0" w:color="auto"/>
              <w:right w:val="single" w:sz="4" w:space="0" w:color="auto"/>
            </w:tcBorders>
          </w:tcPr>
          <w:p w14:paraId="72178FAA" w14:textId="77777777" w:rsidR="00E92CBF" w:rsidRPr="00F11966" w:rsidRDefault="00E92CBF" w:rsidP="00AA7DB8">
            <w:pPr>
              <w:pStyle w:val="TAL"/>
              <w:rPr>
                <w:lang w:eastAsia="zh-CN"/>
              </w:rPr>
            </w:pPr>
            <w:r w:rsidRPr="00F11966">
              <w:t>UeAuth</w:t>
            </w:r>
          </w:p>
        </w:tc>
        <w:tc>
          <w:tcPr>
            <w:tcW w:w="425" w:type="dxa"/>
            <w:tcBorders>
              <w:top w:val="single" w:sz="4" w:space="0" w:color="auto"/>
              <w:left w:val="single" w:sz="4" w:space="0" w:color="auto"/>
              <w:bottom w:val="single" w:sz="4" w:space="0" w:color="auto"/>
              <w:right w:val="single" w:sz="4" w:space="0" w:color="auto"/>
            </w:tcBorders>
          </w:tcPr>
          <w:p w14:paraId="0CEF71E9" w14:textId="77777777" w:rsidR="00E92CBF" w:rsidRPr="00F11966" w:rsidRDefault="00E92CBF" w:rsidP="00AA7DB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8F1A294" w14:textId="77777777" w:rsidR="00E92CBF" w:rsidRPr="00F11966" w:rsidRDefault="00E92CBF" w:rsidP="00AA7DB8">
            <w:pPr>
              <w:pStyle w:val="TAL"/>
              <w:rPr>
                <w:lang w:eastAsia="zh-CN"/>
              </w:rPr>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48F6E4AD" w14:textId="77777777" w:rsidR="00E92CBF" w:rsidRPr="00F11966" w:rsidRDefault="00E92CBF" w:rsidP="00AA7DB8">
            <w:pPr>
              <w:pStyle w:val="TAL"/>
            </w:pPr>
            <w:r w:rsidRPr="00F11966">
              <w:rPr>
                <w:snapToGrid w:val="0"/>
              </w:rPr>
              <w:t>This IE shall be present if available. When present, it shall indicate whether the UE is authorized as Pedestrian UE.</w:t>
            </w:r>
          </w:p>
        </w:tc>
      </w:tr>
    </w:tbl>
    <w:p w14:paraId="67271417" w14:textId="77777777" w:rsidR="00E92CBF" w:rsidRPr="00F11966" w:rsidRDefault="00E92CBF" w:rsidP="00E92CBF">
      <w:pPr>
        <w:pStyle w:val="PL"/>
      </w:pPr>
    </w:p>
    <w:p w14:paraId="613A93F0" w14:textId="77777777" w:rsidR="00E92CBF" w:rsidRPr="00F11966" w:rsidRDefault="00E92CBF" w:rsidP="00D362EB">
      <w:pPr>
        <w:pStyle w:val="Heading4"/>
      </w:pPr>
      <w:bookmarkStart w:id="1602" w:name="_Toc33980853"/>
      <w:bookmarkStart w:id="1603" w:name="_Toc36462654"/>
      <w:bookmarkStart w:id="1604" w:name="_Toc36462850"/>
      <w:bookmarkStart w:id="1605" w:name="_Toc43026094"/>
      <w:bookmarkStart w:id="1606" w:name="_Toc49763628"/>
      <w:bookmarkStart w:id="1607" w:name="_Toc56754324"/>
      <w:bookmarkStart w:id="1608" w:name="_Toc88743095"/>
      <w:bookmarkStart w:id="1609" w:name="_Toc90649907"/>
      <w:r w:rsidRPr="00F11966">
        <w:lastRenderedPageBreak/>
        <w:t>5.4.4.48</w:t>
      </w:r>
      <w:r w:rsidRPr="00F11966">
        <w:tab/>
        <w:t>Type: LteV2xAuth</w:t>
      </w:r>
      <w:bookmarkEnd w:id="1602"/>
      <w:bookmarkEnd w:id="1603"/>
      <w:bookmarkEnd w:id="1604"/>
      <w:bookmarkEnd w:id="1605"/>
      <w:bookmarkEnd w:id="1606"/>
      <w:bookmarkEnd w:id="1607"/>
      <w:bookmarkEnd w:id="1608"/>
      <w:bookmarkEnd w:id="1609"/>
    </w:p>
    <w:p w14:paraId="1F4A595F" w14:textId="77777777" w:rsidR="00E92CBF" w:rsidRPr="00F11966" w:rsidRDefault="00E92CBF" w:rsidP="00E92CBF">
      <w:pPr>
        <w:pStyle w:val="TH"/>
      </w:pPr>
      <w:r w:rsidRPr="00F11966">
        <w:rPr>
          <w:noProof/>
        </w:rPr>
        <w:t>Table </w:t>
      </w:r>
      <w:r w:rsidRPr="00F11966">
        <w:t xml:space="preserve">5.4.4.48-1: </w:t>
      </w:r>
      <w:r w:rsidRPr="00F11966">
        <w:rPr>
          <w:noProof/>
        </w:rPr>
        <w:t>Definition of type</w:t>
      </w:r>
      <w:r w:rsidRPr="00F11966">
        <w:t xml:space="preserve"> LteV2xAuth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68BE3218"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02535CAB"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316C6B7"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BD235F9"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A6D539F"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F2DBD27"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6E23B71B"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6394B402" w14:textId="77777777" w:rsidR="00E92CBF" w:rsidRPr="00F11966" w:rsidRDefault="00E92CBF" w:rsidP="00AA7DB8">
            <w:pPr>
              <w:pStyle w:val="TAL"/>
              <w:rPr>
                <w:lang w:eastAsia="zh-CN"/>
              </w:rPr>
            </w:pPr>
            <w:r w:rsidRPr="00F11966">
              <w:t>vehicleUeAuth</w:t>
            </w:r>
          </w:p>
        </w:tc>
        <w:tc>
          <w:tcPr>
            <w:tcW w:w="1559" w:type="dxa"/>
            <w:tcBorders>
              <w:top w:val="single" w:sz="4" w:space="0" w:color="auto"/>
              <w:left w:val="single" w:sz="4" w:space="0" w:color="auto"/>
              <w:bottom w:val="single" w:sz="4" w:space="0" w:color="auto"/>
              <w:right w:val="single" w:sz="4" w:space="0" w:color="auto"/>
            </w:tcBorders>
          </w:tcPr>
          <w:p w14:paraId="5ACAA324" w14:textId="77777777" w:rsidR="00E92CBF" w:rsidRPr="00F11966" w:rsidRDefault="00E92CBF" w:rsidP="00AA7DB8">
            <w:pPr>
              <w:pStyle w:val="TAL"/>
              <w:rPr>
                <w:lang w:eastAsia="zh-CN"/>
              </w:rPr>
            </w:pPr>
            <w:r w:rsidRPr="00F11966">
              <w:t>UeAuth</w:t>
            </w:r>
          </w:p>
        </w:tc>
        <w:tc>
          <w:tcPr>
            <w:tcW w:w="425" w:type="dxa"/>
            <w:tcBorders>
              <w:top w:val="single" w:sz="4" w:space="0" w:color="auto"/>
              <w:left w:val="single" w:sz="4" w:space="0" w:color="auto"/>
              <w:bottom w:val="single" w:sz="4" w:space="0" w:color="auto"/>
              <w:right w:val="single" w:sz="4" w:space="0" w:color="auto"/>
            </w:tcBorders>
          </w:tcPr>
          <w:p w14:paraId="2AE183EE" w14:textId="77777777" w:rsidR="00E92CBF" w:rsidRPr="00F11966" w:rsidRDefault="00E92CBF" w:rsidP="00AA7DB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88F11DC"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13ACFAF1" w14:textId="77777777" w:rsidR="00E92CBF" w:rsidRPr="00F11966" w:rsidRDefault="00E92CBF" w:rsidP="00AA7DB8">
            <w:pPr>
              <w:pStyle w:val="TAL"/>
            </w:pPr>
            <w:r w:rsidRPr="00F11966">
              <w:rPr>
                <w:snapToGrid w:val="0"/>
              </w:rPr>
              <w:t xml:space="preserve">This IE shall be present if available. When present, it shall indicate whether the UE is authorized as </w:t>
            </w:r>
            <w:r w:rsidRPr="00F11966">
              <w:rPr>
                <w:lang w:eastAsia="ja-JP"/>
              </w:rPr>
              <w:t>Vehicle UE.</w:t>
            </w:r>
          </w:p>
        </w:tc>
      </w:tr>
      <w:tr w:rsidR="00E92CBF" w:rsidRPr="00F11966" w14:paraId="12B38C02"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6B34728E" w14:textId="77777777" w:rsidR="00E92CBF" w:rsidRPr="00F11966" w:rsidRDefault="00E92CBF" w:rsidP="00AA7DB8">
            <w:pPr>
              <w:pStyle w:val="TAL"/>
              <w:rPr>
                <w:lang w:eastAsia="zh-CN"/>
              </w:rPr>
            </w:pPr>
            <w:r w:rsidRPr="00F11966">
              <w:t>pedestrianUeAuth</w:t>
            </w:r>
          </w:p>
        </w:tc>
        <w:tc>
          <w:tcPr>
            <w:tcW w:w="1559" w:type="dxa"/>
            <w:tcBorders>
              <w:top w:val="single" w:sz="4" w:space="0" w:color="auto"/>
              <w:left w:val="single" w:sz="4" w:space="0" w:color="auto"/>
              <w:bottom w:val="single" w:sz="4" w:space="0" w:color="auto"/>
              <w:right w:val="single" w:sz="4" w:space="0" w:color="auto"/>
            </w:tcBorders>
          </w:tcPr>
          <w:p w14:paraId="561B9337" w14:textId="77777777" w:rsidR="00E92CBF" w:rsidRPr="00F11966" w:rsidRDefault="00E92CBF" w:rsidP="00AA7DB8">
            <w:pPr>
              <w:pStyle w:val="TAL"/>
              <w:rPr>
                <w:lang w:eastAsia="zh-CN"/>
              </w:rPr>
            </w:pPr>
            <w:r w:rsidRPr="00F11966">
              <w:t>UeAuth</w:t>
            </w:r>
          </w:p>
        </w:tc>
        <w:tc>
          <w:tcPr>
            <w:tcW w:w="425" w:type="dxa"/>
            <w:tcBorders>
              <w:top w:val="single" w:sz="4" w:space="0" w:color="auto"/>
              <w:left w:val="single" w:sz="4" w:space="0" w:color="auto"/>
              <w:bottom w:val="single" w:sz="4" w:space="0" w:color="auto"/>
              <w:right w:val="single" w:sz="4" w:space="0" w:color="auto"/>
            </w:tcBorders>
          </w:tcPr>
          <w:p w14:paraId="7AEB98E4" w14:textId="77777777" w:rsidR="00E92CBF" w:rsidRPr="00F11966" w:rsidRDefault="00E92CBF" w:rsidP="00AA7DB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B5562F5" w14:textId="77777777" w:rsidR="00E92CBF" w:rsidRPr="00F11966" w:rsidRDefault="00E92CBF" w:rsidP="00AA7DB8">
            <w:pPr>
              <w:pStyle w:val="TAL"/>
              <w:rPr>
                <w:lang w:eastAsia="zh-CN"/>
              </w:rPr>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55C21BDB" w14:textId="77777777" w:rsidR="00E92CBF" w:rsidRPr="00F11966" w:rsidRDefault="00E92CBF" w:rsidP="00AA7DB8">
            <w:pPr>
              <w:pStyle w:val="TAL"/>
            </w:pPr>
            <w:r w:rsidRPr="00F11966">
              <w:rPr>
                <w:snapToGrid w:val="0"/>
              </w:rPr>
              <w:t>This IE shall be present if available. When present, it shall indicate whether the UE is authorized as Pedestrian UE.</w:t>
            </w:r>
          </w:p>
        </w:tc>
      </w:tr>
    </w:tbl>
    <w:p w14:paraId="0D0EEE57" w14:textId="77777777" w:rsidR="00E92CBF" w:rsidRPr="00F11966" w:rsidRDefault="00E92CBF" w:rsidP="00E92CBF">
      <w:pPr>
        <w:pStyle w:val="PL"/>
      </w:pPr>
    </w:p>
    <w:p w14:paraId="10DA2945" w14:textId="77777777" w:rsidR="00E92CBF" w:rsidRPr="00F11966" w:rsidRDefault="00E92CBF" w:rsidP="00E92CBF">
      <w:pPr>
        <w:pStyle w:val="PL"/>
      </w:pPr>
    </w:p>
    <w:p w14:paraId="1C6DEF3F" w14:textId="77777777" w:rsidR="00E92CBF" w:rsidRPr="00F11966" w:rsidRDefault="00E92CBF" w:rsidP="00D362EB">
      <w:pPr>
        <w:pStyle w:val="Heading4"/>
      </w:pPr>
      <w:bookmarkStart w:id="1610" w:name="_Toc33980854"/>
      <w:bookmarkStart w:id="1611" w:name="_Toc36462655"/>
      <w:bookmarkStart w:id="1612" w:name="_Toc36462851"/>
      <w:bookmarkStart w:id="1613" w:name="_Toc43026095"/>
      <w:bookmarkStart w:id="1614" w:name="_Toc49763629"/>
      <w:bookmarkStart w:id="1615" w:name="_Toc56754325"/>
      <w:bookmarkStart w:id="1616" w:name="_Toc88743096"/>
      <w:bookmarkStart w:id="1617" w:name="_Toc90649908"/>
      <w:r w:rsidRPr="00F11966">
        <w:t>5.4.4.49</w:t>
      </w:r>
      <w:r w:rsidRPr="00F11966">
        <w:tab/>
        <w:t xml:space="preserve">Type: </w:t>
      </w:r>
      <w:r w:rsidRPr="00F11966">
        <w:rPr>
          <w:rFonts w:cs="Arial"/>
          <w:lang w:eastAsia="zh-CN"/>
        </w:rPr>
        <w:t>Pc</w:t>
      </w:r>
      <w:r w:rsidRPr="00F11966">
        <w:rPr>
          <w:rFonts w:cs="Arial" w:hint="eastAsia"/>
          <w:lang w:eastAsia="zh-CN"/>
        </w:rPr>
        <w:t>5QoSPara</w:t>
      </w:r>
      <w:bookmarkEnd w:id="1610"/>
      <w:bookmarkEnd w:id="1611"/>
      <w:bookmarkEnd w:id="1612"/>
      <w:bookmarkEnd w:id="1613"/>
      <w:bookmarkEnd w:id="1614"/>
      <w:bookmarkEnd w:id="1615"/>
      <w:bookmarkEnd w:id="1616"/>
      <w:bookmarkEnd w:id="1617"/>
    </w:p>
    <w:p w14:paraId="407FF9AF" w14:textId="77777777" w:rsidR="00E92CBF" w:rsidRPr="00F11966" w:rsidRDefault="00E92CBF" w:rsidP="00E92CBF">
      <w:pPr>
        <w:pStyle w:val="TH"/>
      </w:pPr>
      <w:r w:rsidRPr="00F11966">
        <w:rPr>
          <w:noProof/>
        </w:rPr>
        <w:t>Table </w:t>
      </w:r>
      <w:r w:rsidRPr="00F11966">
        <w:t xml:space="preserve">5.4.4.49-1: </w:t>
      </w:r>
      <w:r w:rsidRPr="00F11966">
        <w:rPr>
          <w:noProof/>
        </w:rPr>
        <w:t>Definition of type</w:t>
      </w:r>
      <w:r w:rsidRPr="00F11966">
        <w:t xml:space="preserve"> </w:t>
      </w:r>
      <w:r w:rsidRPr="00F11966">
        <w:rPr>
          <w:rFonts w:cs="Arial"/>
          <w:lang w:eastAsia="zh-CN"/>
        </w:rPr>
        <w:t>Pc</w:t>
      </w:r>
      <w:r w:rsidRPr="00F11966">
        <w:rPr>
          <w:rFonts w:cs="Arial" w:hint="eastAsia"/>
          <w:lang w:eastAsia="zh-CN"/>
        </w:rPr>
        <w:t>5QoSPara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7822051D"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089A9874"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DD74081"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5D26EB4"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4EDC10F"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0145C35"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4AF619EF"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4C2B1BA7" w14:textId="77777777" w:rsidR="00E92CBF" w:rsidRPr="00F11966" w:rsidRDefault="00E92CBF" w:rsidP="00AA7DB8">
            <w:pPr>
              <w:pStyle w:val="TAL"/>
              <w:rPr>
                <w:lang w:eastAsia="zh-CN"/>
              </w:rPr>
            </w:pPr>
            <w:r w:rsidRPr="00F11966">
              <w:rPr>
                <w:lang w:eastAsia="zh-CN"/>
              </w:rPr>
              <w:t>pc5QosFlowList</w:t>
            </w:r>
          </w:p>
        </w:tc>
        <w:tc>
          <w:tcPr>
            <w:tcW w:w="1559" w:type="dxa"/>
            <w:tcBorders>
              <w:top w:val="single" w:sz="4" w:space="0" w:color="auto"/>
              <w:left w:val="single" w:sz="4" w:space="0" w:color="auto"/>
              <w:bottom w:val="single" w:sz="4" w:space="0" w:color="auto"/>
              <w:right w:val="single" w:sz="4" w:space="0" w:color="auto"/>
            </w:tcBorders>
          </w:tcPr>
          <w:p w14:paraId="2CD0A1B9" w14:textId="77777777" w:rsidR="00E92CBF" w:rsidRPr="00F11966" w:rsidRDefault="00E92CBF" w:rsidP="00AA7DB8">
            <w:pPr>
              <w:pStyle w:val="TAL"/>
              <w:rPr>
                <w:lang w:eastAsia="zh-CN"/>
              </w:rPr>
            </w:pPr>
            <w:r w:rsidRPr="00F11966">
              <w:t>array(Pc5QosFlowItem)</w:t>
            </w:r>
          </w:p>
        </w:tc>
        <w:tc>
          <w:tcPr>
            <w:tcW w:w="425" w:type="dxa"/>
            <w:tcBorders>
              <w:top w:val="single" w:sz="4" w:space="0" w:color="auto"/>
              <w:left w:val="single" w:sz="4" w:space="0" w:color="auto"/>
              <w:bottom w:val="single" w:sz="4" w:space="0" w:color="auto"/>
              <w:right w:val="single" w:sz="4" w:space="0" w:color="auto"/>
            </w:tcBorders>
          </w:tcPr>
          <w:p w14:paraId="5AD8F7B1" w14:textId="77777777" w:rsidR="00E92CBF" w:rsidRPr="00F11966" w:rsidRDefault="00E92CBF" w:rsidP="00AA7DB8">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50A33810" w14:textId="77777777" w:rsidR="00E92CBF" w:rsidRPr="00F11966" w:rsidRDefault="00E92CBF" w:rsidP="00AA7DB8">
            <w:pPr>
              <w:pStyle w:val="TAL"/>
            </w:pPr>
            <w:r w:rsidRPr="00F11966">
              <w:t>1..N</w:t>
            </w:r>
          </w:p>
        </w:tc>
        <w:tc>
          <w:tcPr>
            <w:tcW w:w="4359" w:type="dxa"/>
            <w:tcBorders>
              <w:top w:val="single" w:sz="4" w:space="0" w:color="auto"/>
              <w:left w:val="single" w:sz="4" w:space="0" w:color="auto"/>
              <w:bottom w:val="single" w:sz="4" w:space="0" w:color="auto"/>
              <w:right w:val="single" w:sz="4" w:space="0" w:color="auto"/>
            </w:tcBorders>
          </w:tcPr>
          <w:p w14:paraId="20AA93D5" w14:textId="77777777" w:rsidR="00E92CBF" w:rsidRPr="00F11966" w:rsidRDefault="00E92CBF" w:rsidP="00AA7DB8">
            <w:pPr>
              <w:pStyle w:val="TAL"/>
            </w:pPr>
            <w:r w:rsidRPr="00F11966">
              <w:rPr>
                <w:rFonts w:cs="Arial"/>
                <w:szCs w:val="18"/>
              </w:rPr>
              <w:t>This IE shall contain the set of PC5 flow(s).</w:t>
            </w:r>
          </w:p>
        </w:tc>
      </w:tr>
      <w:tr w:rsidR="00E92CBF" w:rsidRPr="00F11966" w14:paraId="4B1BB42D"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5E4DD192" w14:textId="77777777" w:rsidR="00E92CBF" w:rsidRPr="00F11966" w:rsidRDefault="00E92CBF" w:rsidP="00AA7DB8">
            <w:pPr>
              <w:pStyle w:val="TAL"/>
              <w:rPr>
                <w:lang w:eastAsia="zh-CN"/>
              </w:rPr>
            </w:pPr>
            <w:r w:rsidRPr="00F11966">
              <w:rPr>
                <w:lang w:eastAsia="zh-CN"/>
              </w:rPr>
              <w:t>pc5LinkAmbr</w:t>
            </w:r>
          </w:p>
        </w:tc>
        <w:tc>
          <w:tcPr>
            <w:tcW w:w="1559" w:type="dxa"/>
            <w:tcBorders>
              <w:top w:val="single" w:sz="4" w:space="0" w:color="auto"/>
              <w:left w:val="single" w:sz="4" w:space="0" w:color="auto"/>
              <w:bottom w:val="single" w:sz="4" w:space="0" w:color="auto"/>
              <w:right w:val="single" w:sz="4" w:space="0" w:color="auto"/>
            </w:tcBorders>
          </w:tcPr>
          <w:p w14:paraId="6A6DAF85" w14:textId="77777777" w:rsidR="00E92CBF" w:rsidRPr="00F11966" w:rsidRDefault="00E92CBF" w:rsidP="00AA7DB8">
            <w:pPr>
              <w:pStyle w:val="TAL"/>
            </w:pPr>
            <w:r w:rsidRPr="00F11966">
              <w:t>BitRate</w:t>
            </w:r>
          </w:p>
        </w:tc>
        <w:tc>
          <w:tcPr>
            <w:tcW w:w="425" w:type="dxa"/>
            <w:tcBorders>
              <w:top w:val="single" w:sz="4" w:space="0" w:color="auto"/>
              <w:left w:val="single" w:sz="4" w:space="0" w:color="auto"/>
              <w:bottom w:val="single" w:sz="4" w:space="0" w:color="auto"/>
              <w:right w:val="single" w:sz="4" w:space="0" w:color="auto"/>
            </w:tcBorders>
          </w:tcPr>
          <w:p w14:paraId="0CF36739" w14:textId="77777777" w:rsidR="00E92CBF" w:rsidRPr="00F11966" w:rsidRDefault="00E92CBF" w:rsidP="00AA7DB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0CBAA61" w14:textId="77777777" w:rsidR="00E92CBF" w:rsidRPr="00F11966" w:rsidRDefault="00E92CBF" w:rsidP="00AA7DB8">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50543FAD" w14:textId="77777777" w:rsidR="00E92CBF" w:rsidRPr="00F11966" w:rsidRDefault="00E92CBF" w:rsidP="00AA7DB8">
            <w:pPr>
              <w:pStyle w:val="TAL"/>
              <w:rPr>
                <w:rFonts w:cs="Arial"/>
                <w:szCs w:val="18"/>
                <w:lang w:eastAsia="zh-CN"/>
              </w:rPr>
            </w:pPr>
            <w:r w:rsidRPr="00F11966">
              <w:rPr>
                <w:snapToGrid w:val="0"/>
              </w:rPr>
              <w:t xml:space="preserve">This IE shall be present if available. When present, it shall </w:t>
            </w:r>
            <w:r w:rsidRPr="00F11966">
              <w:t xml:space="preserve">represent the PC5 Link Aggregated Bit Rates for all the </w:t>
            </w:r>
            <w:r w:rsidRPr="00F11966">
              <w:rPr>
                <w:lang w:eastAsia="x-none"/>
              </w:rPr>
              <w:t xml:space="preserve">Non-GBR QoS Flows </w:t>
            </w:r>
            <w:r w:rsidRPr="00F11966">
              <w:rPr>
                <w:lang w:eastAsia="zh-CN"/>
              </w:rPr>
              <w:t>(see clause 5.4.2.3 of 3GPP TS 23.287 [36]).</w:t>
            </w:r>
          </w:p>
        </w:tc>
      </w:tr>
    </w:tbl>
    <w:p w14:paraId="00DC0482" w14:textId="77777777" w:rsidR="00E92CBF" w:rsidRPr="00F11966" w:rsidRDefault="00E92CBF" w:rsidP="00E92CBF"/>
    <w:p w14:paraId="13A5A0C2" w14:textId="77777777" w:rsidR="00E92CBF" w:rsidRPr="00F11966" w:rsidRDefault="00E92CBF" w:rsidP="00D362EB">
      <w:pPr>
        <w:pStyle w:val="Heading4"/>
      </w:pPr>
      <w:bookmarkStart w:id="1618" w:name="_Toc33980855"/>
      <w:bookmarkStart w:id="1619" w:name="_Toc36462656"/>
      <w:bookmarkStart w:id="1620" w:name="_Toc36462852"/>
      <w:bookmarkStart w:id="1621" w:name="_Toc43026096"/>
      <w:bookmarkStart w:id="1622" w:name="_Toc49763630"/>
      <w:bookmarkStart w:id="1623" w:name="_Toc56754326"/>
      <w:bookmarkStart w:id="1624" w:name="_Toc88743097"/>
      <w:bookmarkStart w:id="1625" w:name="_Toc90649909"/>
      <w:r w:rsidRPr="00F11966">
        <w:t>5.4.4.50</w:t>
      </w:r>
      <w:r w:rsidRPr="00F11966">
        <w:tab/>
        <w:t>Type: Pc5QosFlowItem</w:t>
      </w:r>
      <w:bookmarkEnd w:id="1618"/>
      <w:bookmarkEnd w:id="1619"/>
      <w:bookmarkEnd w:id="1620"/>
      <w:bookmarkEnd w:id="1621"/>
      <w:bookmarkEnd w:id="1622"/>
      <w:bookmarkEnd w:id="1623"/>
      <w:bookmarkEnd w:id="1624"/>
      <w:bookmarkEnd w:id="1625"/>
    </w:p>
    <w:p w14:paraId="5414E86D" w14:textId="77777777" w:rsidR="00E92CBF" w:rsidRPr="00F11966" w:rsidRDefault="00E92CBF" w:rsidP="00E92CBF">
      <w:pPr>
        <w:pStyle w:val="TH"/>
      </w:pPr>
      <w:r w:rsidRPr="00F11966">
        <w:rPr>
          <w:noProof/>
        </w:rPr>
        <w:t>Table </w:t>
      </w:r>
      <w:r w:rsidRPr="00F11966">
        <w:t xml:space="preserve">5.4.4.50-1: </w:t>
      </w:r>
      <w:r w:rsidRPr="00F11966">
        <w:rPr>
          <w:noProof/>
        </w:rPr>
        <w:t>Definition of type</w:t>
      </w:r>
      <w:r w:rsidRPr="00F11966">
        <w:t xml:space="preserve"> Pc5QosFlowItem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0EC60BFF"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41257A8C"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5DB2007"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2689E35"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28A4627"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DB1F30C"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67B5E186"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5EC6FA0B" w14:textId="77777777" w:rsidR="00E92CBF" w:rsidRPr="00F11966" w:rsidRDefault="00E92CBF" w:rsidP="00AA7DB8">
            <w:pPr>
              <w:pStyle w:val="TAL"/>
              <w:rPr>
                <w:lang w:eastAsia="zh-CN"/>
              </w:rPr>
            </w:pPr>
            <w:r w:rsidRPr="00F11966">
              <w:t>pqi</w:t>
            </w:r>
          </w:p>
        </w:tc>
        <w:tc>
          <w:tcPr>
            <w:tcW w:w="1559" w:type="dxa"/>
            <w:tcBorders>
              <w:top w:val="single" w:sz="4" w:space="0" w:color="auto"/>
              <w:left w:val="single" w:sz="4" w:space="0" w:color="auto"/>
              <w:bottom w:val="single" w:sz="4" w:space="0" w:color="auto"/>
              <w:right w:val="single" w:sz="4" w:space="0" w:color="auto"/>
            </w:tcBorders>
          </w:tcPr>
          <w:p w14:paraId="127371FC" w14:textId="77777777" w:rsidR="00E92CBF" w:rsidRPr="00F11966" w:rsidRDefault="002424D1" w:rsidP="002424D1">
            <w:pPr>
              <w:pStyle w:val="TAL"/>
              <w:rPr>
                <w:lang w:eastAsia="zh-CN"/>
              </w:rPr>
            </w:pPr>
            <w:r w:rsidRPr="00F11966">
              <w:t>5Qi</w:t>
            </w:r>
          </w:p>
        </w:tc>
        <w:tc>
          <w:tcPr>
            <w:tcW w:w="425" w:type="dxa"/>
            <w:tcBorders>
              <w:top w:val="single" w:sz="4" w:space="0" w:color="auto"/>
              <w:left w:val="single" w:sz="4" w:space="0" w:color="auto"/>
              <w:bottom w:val="single" w:sz="4" w:space="0" w:color="auto"/>
              <w:right w:val="single" w:sz="4" w:space="0" w:color="auto"/>
            </w:tcBorders>
          </w:tcPr>
          <w:p w14:paraId="71E878EE" w14:textId="77777777" w:rsidR="00E92CBF" w:rsidRPr="00F11966" w:rsidRDefault="00E92CBF" w:rsidP="00AA7DB8">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7E743EFD"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4CA16BEB" w14:textId="77777777" w:rsidR="00E92CBF" w:rsidRPr="00F11966" w:rsidRDefault="00E92CBF" w:rsidP="00AA7DB8">
            <w:pPr>
              <w:pStyle w:val="TAL"/>
            </w:pPr>
            <w:r w:rsidRPr="00F11966">
              <w:rPr>
                <w:rFonts w:cs="Arial"/>
                <w:szCs w:val="18"/>
                <w:lang w:eastAsia="zh-CN"/>
              </w:rPr>
              <w:t>PQI is a special</w:t>
            </w:r>
            <w:r w:rsidRPr="00F11966">
              <w:rPr>
                <w:rFonts w:cs="Arial"/>
                <w:szCs w:val="18"/>
              </w:rPr>
              <w:t xml:space="preserve"> 5QI </w:t>
            </w:r>
            <w:r w:rsidRPr="00F11966">
              <w:rPr>
                <w:lang w:eastAsia="zh-CN"/>
              </w:rPr>
              <w:t>(see clause 5.4.2.1 of 3GPP TS 23.287 [36])</w:t>
            </w:r>
            <w:r w:rsidRPr="00F11966">
              <w:rPr>
                <w:rFonts w:cs="Arial"/>
                <w:szCs w:val="18"/>
              </w:rPr>
              <w:t>.</w:t>
            </w:r>
          </w:p>
        </w:tc>
      </w:tr>
      <w:tr w:rsidR="00E92CBF" w:rsidRPr="00F11966" w14:paraId="37F11F1E"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4799B2A3" w14:textId="77777777" w:rsidR="00E92CBF" w:rsidRPr="00F11966" w:rsidRDefault="00E92CBF" w:rsidP="00AA7DB8">
            <w:pPr>
              <w:pStyle w:val="TAL"/>
            </w:pPr>
            <w:r w:rsidRPr="00F11966">
              <w:rPr>
                <w:rFonts w:eastAsia="Batang" w:cs="Arial"/>
                <w:szCs w:val="18"/>
                <w:lang w:eastAsia="ja-JP"/>
              </w:rPr>
              <w:t>pc5FlowBitRates</w:t>
            </w:r>
          </w:p>
        </w:tc>
        <w:tc>
          <w:tcPr>
            <w:tcW w:w="1559" w:type="dxa"/>
            <w:tcBorders>
              <w:top w:val="single" w:sz="4" w:space="0" w:color="auto"/>
              <w:left w:val="single" w:sz="4" w:space="0" w:color="auto"/>
              <w:bottom w:val="single" w:sz="4" w:space="0" w:color="auto"/>
              <w:right w:val="single" w:sz="4" w:space="0" w:color="auto"/>
            </w:tcBorders>
          </w:tcPr>
          <w:p w14:paraId="6E66F2B3" w14:textId="77777777" w:rsidR="00E92CBF" w:rsidRPr="00F11966" w:rsidRDefault="00E92CBF" w:rsidP="00AA7DB8">
            <w:pPr>
              <w:pStyle w:val="TAL"/>
            </w:pPr>
            <w:r w:rsidRPr="00F11966">
              <w:rPr>
                <w:rFonts w:eastAsia="Batang" w:cs="Arial"/>
                <w:szCs w:val="18"/>
                <w:lang w:eastAsia="ja-JP"/>
              </w:rPr>
              <w:t>Pc5FlowBitRates</w:t>
            </w:r>
          </w:p>
        </w:tc>
        <w:tc>
          <w:tcPr>
            <w:tcW w:w="425" w:type="dxa"/>
            <w:tcBorders>
              <w:top w:val="single" w:sz="4" w:space="0" w:color="auto"/>
              <w:left w:val="single" w:sz="4" w:space="0" w:color="auto"/>
              <w:bottom w:val="single" w:sz="4" w:space="0" w:color="auto"/>
              <w:right w:val="single" w:sz="4" w:space="0" w:color="auto"/>
            </w:tcBorders>
          </w:tcPr>
          <w:p w14:paraId="7E79B4E9" w14:textId="77777777" w:rsidR="00E92CBF" w:rsidRPr="00F11966" w:rsidRDefault="00E92CBF" w:rsidP="00AA7DB8">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E1E4077" w14:textId="77777777" w:rsidR="00E92CBF" w:rsidRPr="00F11966" w:rsidRDefault="00E92CBF" w:rsidP="00AA7DB8">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099BC56A" w14:textId="77777777" w:rsidR="00E92CBF" w:rsidRPr="00F11966" w:rsidRDefault="00E92CBF" w:rsidP="00AA7DB8">
            <w:pPr>
              <w:pStyle w:val="TAL"/>
              <w:rPr>
                <w:rFonts w:cs="Arial"/>
                <w:szCs w:val="18"/>
                <w:lang w:eastAsia="zh-CN"/>
              </w:rPr>
            </w:pPr>
            <w:r w:rsidRPr="00F11966">
              <w:rPr>
                <w:snapToGrid w:val="0"/>
              </w:rPr>
              <w:t>This IE shall be present if available. When present, it shall</w:t>
            </w:r>
            <w:r w:rsidRPr="00F11966">
              <w:t xml:space="preserve"> represent the PC5 Flow Bit Rates </w:t>
            </w:r>
            <w:r w:rsidRPr="00F11966">
              <w:rPr>
                <w:lang w:eastAsia="zh-CN"/>
              </w:rPr>
              <w:t>(see clause 5.4.2.2 of 3GPP TS 23.287 [36])</w:t>
            </w:r>
            <w:r w:rsidRPr="00F11966">
              <w:t>.</w:t>
            </w:r>
          </w:p>
        </w:tc>
      </w:tr>
      <w:tr w:rsidR="00E92CBF" w:rsidRPr="00F11966" w14:paraId="277B8661"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384390CC" w14:textId="77777777" w:rsidR="00E92CBF" w:rsidRPr="00F11966" w:rsidRDefault="00E92CBF" w:rsidP="00AA7DB8">
            <w:pPr>
              <w:pStyle w:val="TAL"/>
              <w:rPr>
                <w:lang w:eastAsia="zh-CN"/>
              </w:rPr>
            </w:pPr>
            <w:r w:rsidRPr="00F11966">
              <w:t>range</w:t>
            </w:r>
          </w:p>
        </w:tc>
        <w:tc>
          <w:tcPr>
            <w:tcW w:w="1559" w:type="dxa"/>
            <w:tcBorders>
              <w:top w:val="single" w:sz="4" w:space="0" w:color="auto"/>
              <w:left w:val="single" w:sz="4" w:space="0" w:color="auto"/>
              <w:bottom w:val="single" w:sz="4" w:space="0" w:color="auto"/>
              <w:right w:val="single" w:sz="4" w:space="0" w:color="auto"/>
            </w:tcBorders>
          </w:tcPr>
          <w:p w14:paraId="1316C637" w14:textId="77777777" w:rsidR="00E92CBF" w:rsidRPr="00F11966" w:rsidRDefault="00E92CBF" w:rsidP="00AA7DB8">
            <w:pPr>
              <w:pStyle w:val="TAL"/>
              <w:rPr>
                <w:lang w:eastAsia="zh-CN"/>
              </w:rPr>
            </w:pPr>
            <w:r w:rsidRPr="00F11966">
              <w:t>Uinteger</w:t>
            </w:r>
          </w:p>
        </w:tc>
        <w:tc>
          <w:tcPr>
            <w:tcW w:w="425" w:type="dxa"/>
            <w:tcBorders>
              <w:top w:val="single" w:sz="4" w:space="0" w:color="auto"/>
              <w:left w:val="single" w:sz="4" w:space="0" w:color="auto"/>
              <w:bottom w:val="single" w:sz="4" w:space="0" w:color="auto"/>
              <w:right w:val="single" w:sz="4" w:space="0" w:color="auto"/>
            </w:tcBorders>
          </w:tcPr>
          <w:p w14:paraId="6BBEF93B" w14:textId="77777777" w:rsidR="00E92CBF" w:rsidRPr="00F11966" w:rsidRDefault="00E92CBF" w:rsidP="00AA7DB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86C30B1" w14:textId="77777777" w:rsidR="00E92CBF" w:rsidRPr="00F11966" w:rsidRDefault="00E92CBF" w:rsidP="00AA7DB8">
            <w:pPr>
              <w:pStyle w:val="TAL"/>
              <w:rPr>
                <w:lang w:eastAsia="zh-CN"/>
              </w:rPr>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0994AB47" w14:textId="77777777" w:rsidR="00E92CBF" w:rsidRPr="00F11966" w:rsidRDefault="00E92CBF" w:rsidP="00AA7DB8">
            <w:pPr>
              <w:pStyle w:val="TAL"/>
              <w:rPr>
                <w:rFonts w:cs="Arial"/>
                <w:szCs w:val="18"/>
              </w:rPr>
            </w:pPr>
            <w:r w:rsidRPr="00F11966">
              <w:rPr>
                <w:snapToGrid w:val="0"/>
              </w:rPr>
              <w:t>This IE shall be present if available. When present, it shall</w:t>
            </w:r>
            <w:r w:rsidRPr="00F11966">
              <w:t xml:space="preserve"> represent the Range in the unit of meters </w:t>
            </w:r>
            <w:r w:rsidRPr="00F11966">
              <w:rPr>
                <w:lang w:eastAsia="zh-CN"/>
              </w:rPr>
              <w:t>(see clause 5.4.2.4 of 3GPP TS 23.287 [36])</w:t>
            </w:r>
            <w:r w:rsidRPr="00F11966">
              <w:t>.</w:t>
            </w:r>
          </w:p>
        </w:tc>
      </w:tr>
    </w:tbl>
    <w:p w14:paraId="48DF0AEF" w14:textId="77777777" w:rsidR="00E92CBF" w:rsidRPr="00F11966" w:rsidRDefault="00E92CBF" w:rsidP="00E92CBF"/>
    <w:p w14:paraId="2FB3488B" w14:textId="77777777" w:rsidR="00E92CBF" w:rsidRPr="00F11966" w:rsidRDefault="00E92CBF" w:rsidP="00D362EB">
      <w:pPr>
        <w:pStyle w:val="Heading4"/>
      </w:pPr>
      <w:bookmarkStart w:id="1626" w:name="_Toc33980856"/>
      <w:bookmarkStart w:id="1627" w:name="_Toc36462657"/>
      <w:bookmarkStart w:id="1628" w:name="_Toc36462853"/>
      <w:bookmarkStart w:id="1629" w:name="_Toc43026097"/>
      <w:bookmarkStart w:id="1630" w:name="_Toc49763631"/>
      <w:bookmarkStart w:id="1631" w:name="_Toc56754327"/>
      <w:bookmarkStart w:id="1632" w:name="_Toc88743098"/>
      <w:bookmarkStart w:id="1633" w:name="_Toc90649910"/>
      <w:r w:rsidRPr="00F11966">
        <w:t>5.4.4.51</w:t>
      </w:r>
      <w:r w:rsidRPr="00F11966">
        <w:tab/>
        <w:t xml:space="preserve">Type: </w:t>
      </w:r>
      <w:r w:rsidRPr="00F11966">
        <w:rPr>
          <w:rFonts w:eastAsia="Batang" w:cs="Arial"/>
          <w:szCs w:val="18"/>
          <w:lang w:eastAsia="ja-JP"/>
        </w:rPr>
        <w:t>Pc5FlowBitRates</w:t>
      </w:r>
      <w:bookmarkEnd w:id="1626"/>
      <w:bookmarkEnd w:id="1627"/>
      <w:bookmarkEnd w:id="1628"/>
      <w:bookmarkEnd w:id="1629"/>
      <w:bookmarkEnd w:id="1630"/>
      <w:bookmarkEnd w:id="1631"/>
      <w:bookmarkEnd w:id="1632"/>
      <w:bookmarkEnd w:id="1633"/>
    </w:p>
    <w:p w14:paraId="0BF2CE8C" w14:textId="77777777" w:rsidR="00E92CBF" w:rsidRPr="00F11966" w:rsidRDefault="00E92CBF" w:rsidP="00E92CBF">
      <w:pPr>
        <w:pStyle w:val="TH"/>
      </w:pPr>
      <w:r w:rsidRPr="00F11966">
        <w:rPr>
          <w:noProof/>
        </w:rPr>
        <w:t>Table </w:t>
      </w:r>
      <w:r w:rsidRPr="00F11966">
        <w:t xml:space="preserve">5.4.4.51-1: </w:t>
      </w:r>
      <w:r w:rsidRPr="00F11966">
        <w:rPr>
          <w:noProof/>
        </w:rPr>
        <w:t>Definition of type</w:t>
      </w:r>
      <w:r w:rsidRPr="00F11966">
        <w:t xml:space="preserve"> </w:t>
      </w:r>
      <w:r w:rsidRPr="00F11966">
        <w:rPr>
          <w:rFonts w:eastAsia="Batang" w:cs="Arial"/>
          <w:szCs w:val="18"/>
          <w:lang w:eastAsia="ja-JP"/>
        </w:rPr>
        <w:t>Pc5FlowBitRates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0A3C16C9"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7CEA805C"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B4B4FC5"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3400645"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A3D4667"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BC2C63E"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7EB5AC70"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3E42E3D4" w14:textId="77777777" w:rsidR="00E92CBF" w:rsidRPr="00F11966" w:rsidRDefault="00E92CBF" w:rsidP="00AA7DB8">
            <w:pPr>
              <w:pStyle w:val="TAL"/>
              <w:rPr>
                <w:lang w:eastAsia="zh-CN"/>
              </w:rPr>
            </w:pPr>
            <w:r w:rsidRPr="00F11966">
              <w:t>guaFbr</w:t>
            </w:r>
          </w:p>
        </w:tc>
        <w:tc>
          <w:tcPr>
            <w:tcW w:w="1559" w:type="dxa"/>
            <w:tcBorders>
              <w:top w:val="single" w:sz="4" w:space="0" w:color="auto"/>
              <w:left w:val="single" w:sz="4" w:space="0" w:color="auto"/>
              <w:bottom w:val="single" w:sz="4" w:space="0" w:color="auto"/>
              <w:right w:val="single" w:sz="4" w:space="0" w:color="auto"/>
            </w:tcBorders>
          </w:tcPr>
          <w:p w14:paraId="272B0872" w14:textId="77777777" w:rsidR="00E92CBF" w:rsidRPr="00F11966" w:rsidRDefault="00E92CBF" w:rsidP="00AA7DB8">
            <w:pPr>
              <w:pStyle w:val="TAL"/>
              <w:rPr>
                <w:lang w:eastAsia="zh-CN"/>
              </w:rPr>
            </w:pPr>
            <w:r w:rsidRPr="00F11966">
              <w:t>BitRate</w:t>
            </w:r>
          </w:p>
        </w:tc>
        <w:tc>
          <w:tcPr>
            <w:tcW w:w="425" w:type="dxa"/>
            <w:tcBorders>
              <w:top w:val="single" w:sz="4" w:space="0" w:color="auto"/>
              <w:left w:val="single" w:sz="4" w:space="0" w:color="auto"/>
              <w:bottom w:val="single" w:sz="4" w:space="0" w:color="auto"/>
              <w:right w:val="single" w:sz="4" w:space="0" w:color="auto"/>
            </w:tcBorders>
          </w:tcPr>
          <w:p w14:paraId="38EFBB61" w14:textId="77777777" w:rsidR="00E92CBF" w:rsidRPr="00F11966" w:rsidRDefault="00E92CBF" w:rsidP="00AA7DB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FF45A65"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3C3CAC95" w14:textId="77777777" w:rsidR="00E92CBF" w:rsidRPr="00F11966" w:rsidRDefault="00E92CBF" w:rsidP="00AA7DB8">
            <w:pPr>
              <w:pStyle w:val="TAL"/>
            </w:pPr>
            <w:r w:rsidRPr="00F11966">
              <w:rPr>
                <w:snapToGrid w:val="0"/>
              </w:rPr>
              <w:t>This IE shall be present if available. When present, it shall</w:t>
            </w:r>
            <w:r w:rsidRPr="00F11966">
              <w:rPr>
                <w:rFonts w:cs="Arial"/>
                <w:szCs w:val="18"/>
                <w:lang w:eastAsia="ja-JP"/>
              </w:rPr>
              <w:t xml:space="preserve"> contain the guaranteed Bit Rate </w:t>
            </w:r>
            <w:r w:rsidRPr="00F11966">
              <w:rPr>
                <w:rFonts w:cs="Arial"/>
                <w:szCs w:val="18"/>
                <w:lang w:eastAsia="zh-CN"/>
              </w:rPr>
              <w:t>for the PC5 QoS flow</w:t>
            </w:r>
            <w:r w:rsidRPr="00F11966">
              <w:rPr>
                <w:rFonts w:cs="Arial"/>
                <w:szCs w:val="18"/>
                <w:lang w:eastAsia="ja-JP"/>
              </w:rPr>
              <w:t>.</w:t>
            </w:r>
          </w:p>
        </w:tc>
      </w:tr>
      <w:tr w:rsidR="00E92CBF" w:rsidRPr="00F11966" w14:paraId="77CFBDED"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1AA53C80" w14:textId="77777777" w:rsidR="00E92CBF" w:rsidRPr="00F11966" w:rsidRDefault="00E92CBF" w:rsidP="00AA7DB8">
            <w:pPr>
              <w:pStyle w:val="TAL"/>
            </w:pPr>
            <w:r w:rsidRPr="00F11966">
              <w:t>maxFbr</w:t>
            </w:r>
          </w:p>
        </w:tc>
        <w:tc>
          <w:tcPr>
            <w:tcW w:w="1559" w:type="dxa"/>
            <w:tcBorders>
              <w:top w:val="single" w:sz="4" w:space="0" w:color="auto"/>
              <w:left w:val="single" w:sz="4" w:space="0" w:color="auto"/>
              <w:bottom w:val="single" w:sz="4" w:space="0" w:color="auto"/>
              <w:right w:val="single" w:sz="4" w:space="0" w:color="auto"/>
            </w:tcBorders>
          </w:tcPr>
          <w:p w14:paraId="500EBF0F" w14:textId="77777777" w:rsidR="00E92CBF" w:rsidRPr="00F11966" w:rsidRDefault="00E92CBF" w:rsidP="00AA7DB8">
            <w:pPr>
              <w:pStyle w:val="TAL"/>
            </w:pPr>
            <w:r w:rsidRPr="00F11966">
              <w:t>BitRate</w:t>
            </w:r>
          </w:p>
        </w:tc>
        <w:tc>
          <w:tcPr>
            <w:tcW w:w="425" w:type="dxa"/>
            <w:tcBorders>
              <w:top w:val="single" w:sz="4" w:space="0" w:color="auto"/>
              <w:left w:val="single" w:sz="4" w:space="0" w:color="auto"/>
              <w:bottom w:val="single" w:sz="4" w:space="0" w:color="auto"/>
              <w:right w:val="single" w:sz="4" w:space="0" w:color="auto"/>
            </w:tcBorders>
          </w:tcPr>
          <w:p w14:paraId="60C48401" w14:textId="77777777" w:rsidR="00E92CBF" w:rsidRPr="00F11966" w:rsidRDefault="00E92CBF" w:rsidP="00AA7DB8">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6E09073B" w14:textId="77777777" w:rsidR="00E92CBF" w:rsidRPr="00F11966" w:rsidRDefault="00E92CBF" w:rsidP="00AA7DB8">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6B675FB6" w14:textId="77777777" w:rsidR="00E92CBF" w:rsidRPr="00F11966" w:rsidRDefault="00E92CBF" w:rsidP="00AA7DB8">
            <w:pPr>
              <w:pStyle w:val="TAL"/>
              <w:rPr>
                <w:rFonts w:cs="Arial"/>
                <w:szCs w:val="18"/>
                <w:lang w:eastAsia="zh-CN"/>
              </w:rPr>
            </w:pPr>
            <w:r w:rsidRPr="00F11966">
              <w:rPr>
                <w:snapToGrid w:val="0"/>
              </w:rPr>
              <w:t>This IE shall be present if available. When present, it shall</w:t>
            </w:r>
            <w:r w:rsidRPr="00F11966">
              <w:rPr>
                <w:rFonts w:cs="Arial"/>
                <w:szCs w:val="18"/>
                <w:lang w:eastAsia="ja-JP"/>
              </w:rPr>
              <w:t xml:space="preserve"> contain the maximum Bit Rate </w:t>
            </w:r>
            <w:r w:rsidRPr="00F11966">
              <w:rPr>
                <w:rFonts w:cs="Arial"/>
                <w:szCs w:val="18"/>
                <w:lang w:eastAsia="zh-CN"/>
              </w:rPr>
              <w:t>for the PC5 QoS flow</w:t>
            </w:r>
            <w:r w:rsidRPr="00F11966">
              <w:rPr>
                <w:rFonts w:cs="Arial"/>
                <w:szCs w:val="18"/>
                <w:lang w:eastAsia="ja-JP"/>
              </w:rPr>
              <w:t>.</w:t>
            </w:r>
          </w:p>
        </w:tc>
      </w:tr>
    </w:tbl>
    <w:p w14:paraId="77B63431" w14:textId="77777777" w:rsidR="00E92CBF" w:rsidRPr="00F11966" w:rsidRDefault="00E92CBF" w:rsidP="00E92CBF"/>
    <w:p w14:paraId="23FD28D3" w14:textId="77777777" w:rsidR="00E92CBF" w:rsidRPr="00F11966" w:rsidRDefault="00E92CBF" w:rsidP="00D362EB">
      <w:pPr>
        <w:pStyle w:val="Heading4"/>
      </w:pPr>
      <w:bookmarkStart w:id="1634" w:name="_Toc33980857"/>
      <w:bookmarkStart w:id="1635" w:name="_Toc36462658"/>
      <w:bookmarkStart w:id="1636" w:name="_Toc36462854"/>
      <w:bookmarkStart w:id="1637" w:name="_Toc43026098"/>
      <w:bookmarkStart w:id="1638" w:name="_Toc49763632"/>
      <w:bookmarkStart w:id="1639" w:name="_Toc56754328"/>
      <w:bookmarkStart w:id="1640" w:name="_Toc88743099"/>
      <w:bookmarkStart w:id="1641" w:name="_Toc90649911"/>
      <w:r w:rsidRPr="00F11966">
        <w:lastRenderedPageBreak/>
        <w:t>5.4.4.52</w:t>
      </w:r>
      <w:r w:rsidRPr="00F11966">
        <w:tab/>
        <w:t>Type: UtraLocation</w:t>
      </w:r>
      <w:bookmarkEnd w:id="1634"/>
      <w:bookmarkEnd w:id="1635"/>
      <w:bookmarkEnd w:id="1636"/>
      <w:bookmarkEnd w:id="1637"/>
      <w:bookmarkEnd w:id="1638"/>
      <w:bookmarkEnd w:id="1639"/>
      <w:bookmarkEnd w:id="1640"/>
      <w:bookmarkEnd w:id="1641"/>
    </w:p>
    <w:p w14:paraId="4213E538" w14:textId="77777777" w:rsidR="00E92CBF" w:rsidRPr="00F11966" w:rsidRDefault="00E92CBF" w:rsidP="00E92CBF">
      <w:pPr>
        <w:pStyle w:val="TH"/>
      </w:pPr>
      <w:r w:rsidRPr="00F11966">
        <w:rPr>
          <w:noProof/>
        </w:rPr>
        <w:t>Table </w:t>
      </w:r>
      <w:r w:rsidRPr="00F11966">
        <w:t xml:space="preserve">5.4.4.52-1: </w:t>
      </w:r>
      <w:r w:rsidRPr="00F11966">
        <w:rPr>
          <w:noProof/>
        </w:rPr>
        <w:t>Definition of type Utra</w:t>
      </w:r>
      <w:r w:rsidRPr="00F11966">
        <w:t>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22"/>
        <w:gridCol w:w="1417"/>
        <w:gridCol w:w="425"/>
        <w:gridCol w:w="1134"/>
        <w:gridCol w:w="4258"/>
      </w:tblGrid>
      <w:tr w:rsidR="00E92CBF" w:rsidRPr="00F11966" w14:paraId="08223C55" w14:textId="77777777" w:rsidTr="00AA7DB8">
        <w:trPr>
          <w:jc w:val="center"/>
        </w:trPr>
        <w:tc>
          <w:tcPr>
            <w:tcW w:w="2122" w:type="dxa"/>
            <w:tcBorders>
              <w:top w:val="single" w:sz="4" w:space="0" w:color="auto"/>
              <w:left w:val="single" w:sz="4" w:space="0" w:color="auto"/>
              <w:bottom w:val="single" w:sz="4" w:space="0" w:color="auto"/>
              <w:right w:val="single" w:sz="4" w:space="0" w:color="auto"/>
            </w:tcBorders>
            <w:shd w:val="clear" w:color="auto" w:fill="C0C0C0"/>
            <w:hideMark/>
          </w:tcPr>
          <w:p w14:paraId="104D6286" w14:textId="77777777" w:rsidR="00E92CBF" w:rsidRPr="00F11966" w:rsidRDefault="00E92CBF" w:rsidP="00AA7DB8">
            <w:pPr>
              <w:pStyle w:val="TAH"/>
            </w:pPr>
            <w:r w:rsidRPr="00F11966">
              <w:t>Attribute name</w:t>
            </w:r>
          </w:p>
        </w:tc>
        <w:tc>
          <w:tcPr>
            <w:tcW w:w="1417" w:type="dxa"/>
            <w:tcBorders>
              <w:top w:val="single" w:sz="4" w:space="0" w:color="auto"/>
              <w:left w:val="single" w:sz="4" w:space="0" w:color="auto"/>
              <w:bottom w:val="single" w:sz="4" w:space="0" w:color="auto"/>
              <w:right w:val="single" w:sz="4" w:space="0" w:color="auto"/>
            </w:tcBorders>
            <w:shd w:val="clear" w:color="auto" w:fill="C0C0C0"/>
            <w:hideMark/>
          </w:tcPr>
          <w:p w14:paraId="03C9659B"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04BA441"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50E92D40" w14:textId="77777777" w:rsidR="00E92CBF" w:rsidRPr="00F11966" w:rsidRDefault="00E92CBF" w:rsidP="002366BD">
            <w:pPr>
              <w:pStyle w:val="TAH"/>
            </w:pPr>
            <w:r w:rsidRPr="002366BD">
              <w:t>Cardinality</w:t>
            </w:r>
          </w:p>
        </w:tc>
        <w:tc>
          <w:tcPr>
            <w:tcW w:w="4258" w:type="dxa"/>
            <w:tcBorders>
              <w:top w:val="single" w:sz="4" w:space="0" w:color="auto"/>
              <w:left w:val="single" w:sz="4" w:space="0" w:color="auto"/>
              <w:bottom w:val="single" w:sz="4" w:space="0" w:color="auto"/>
              <w:right w:val="single" w:sz="4" w:space="0" w:color="auto"/>
            </w:tcBorders>
            <w:shd w:val="clear" w:color="auto" w:fill="C0C0C0"/>
            <w:hideMark/>
          </w:tcPr>
          <w:p w14:paraId="1C79CFB6"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475C97BA" w14:textId="77777777" w:rsidTr="00AA7DB8">
        <w:trPr>
          <w:jc w:val="center"/>
        </w:trPr>
        <w:tc>
          <w:tcPr>
            <w:tcW w:w="2122" w:type="dxa"/>
            <w:tcBorders>
              <w:top w:val="single" w:sz="4" w:space="0" w:color="auto"/>
              <w:left w:val="single" w:sz="4" w:space="0" w:color="auto"/>
              <w:bottom w:val="single" w:sz="4" w:space="0" w:color="auto"/>
              <w:right w:val="single" w:sz="4" w:space="0" w:color="auto"/>
            </w:tcBorders>
            <w:hideMark/>
          </w:tcPr>
          <w:p w14:paraId="247139BC" w14:textId="77777777" w:rsidR="00E92CBF" w:rsidRPr="00F11966" w:rsidRDefault="00E92CBF" w:rsidP="00AA7DB8">
            <w:pPr>
              <w:pStyle w:val="TAL"/>
            </w:pPr>
            <w:r w:rsidRPr="00F11966">
              <w:t>cgi</w:t>
            </w:r>
          </w:p>
        </w:tc>
        <w:tc>
          <w:tcPr>
            <w:tcW w:w="1417" w:type="dxa"/>
            <w:tcBorders>
              <w:top w:val="single" w:sz="4" w:space="0" w:color="auto"/>
              <w:left w:val="single" w:sz="4" w:space="0" w:color="auto"/>
              <w:bottom w:val="single" w:sz="4" w:space="0" w:color="auto"/>
              <w:right w:val="single" w:sz="4" w:space="0" w:color="auto"/>
            </w:tcBorders>
            <w:hideMark/>
          </w:tcPr>
          <w:p w14:paraId="26C0A542" w14:textId="77777777" w:rsidR="00E92CBF" w:rsidRPr="00F11966" w:rsidRDefault="00E92CBF" w:rsidP="00AA7DB8">
            <w:pPr>
              <w:pStyle w:val="TAL"/>
            </w:pPr>
            <w:r w:rsidRPr="00F11966">
              <w:t>CellGlobalId</w:t>
            </w:r>
          </w:p>
        </w:tc>
        <w:tc>
          <w:tcPr>
            <w:tcW w:w="425" w:type="dxa"/>
            <w:tcBorders>
              <w:top w:val="single" w:sz="4" w:space="0" w:color="auto"/>
              <w:left w:val="single" w:sz="4" w:space="0" w:color="auto"/>
              <w:bottom w:val="single" w:sz="4" w:space="0" w:color="auto"/>
              <w:right w:val="single" w:sz="4" w:space="0" w:color="auto"/>
            </w:tcBorders>
            <w:hideMark/>
          </w:tcPr>
          <w:p w14:paraId="4790A526"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131C8A49" w14:textId="77777777" w:rsidR="00E92CBF" w:rsidRPr="00F11966" w:rsidRDefault="00E92CBF" w:rsidP="00AA7DB8">
            <w:pPr>
              <w:pStyle w:val="TAL"/>
            </w:pPr>
            <w:r w:rsidRPr="00F11966">
              <w:t>0..1</w:t>
            </w:r>
          </w:p>
        </w:tc>
        <w:tc>
          <w:tcPr>
            <w:tcW w:w="4258" w:type="dxa"/>
            <w:tcBorders>
              <w:top w:val="single" w:sz="4" w:space="0" w:color="auto"/>
              <w:left w:val="single" w:sz="4" w:space="0" w:color="auto"/>
              <w:bottom w:val="single" w:sz="4" w:space="0" w:color="auto"/>
              <w:right w:val="single" w:sz="4" w:space="0" w:color="auto"/>
            </w:tcBorders>
            <w:hideMark/>
          </w:tcPr>
          <w:p w14:paraId="48F1C013" w14:textId="77777777" w:rsidR="00E92CBF" w:rsidRPr="00F11966" w:rsidRDefault="00E92CBF" w:rsidP="00AA7DB8">
            <w:pPr>
              <w:pStyle w:val="TAL"/>
              <w:rPr>
                <w:rFonts w:cs="Arial"/>
                <w:szCs w:val="18"/>
              </w:rPr>
            </w:pPr>
            <w:r w:rsidRPr="00F11966">
              <w:rPr>
                <w:rFonts w:cs="Arial"/>
                <w:szCs w:val="18"/>
              </w:rPr>
              <w:t xml:space="preserve">Cell Global Identification. See </w:t>
            </w:r>
            <w:r w:rsidR="002424D1" w:rsidRPr="00F11966">
              <w:rPr>
                <w:rFonts w:cs="Arial"/>
                <w:szCs w:val="18"/>
              </w:rPr>
              <w:t>3GPP TS </w:t>
            </w:r>
            <w:r w:rsidRPr="00F11966">
              <w:rPr>
                <w:rFonts w:cs="Arial"/>
                <w:szCs w:val="18"/>
              </w:rPr>
              <w:t>23.</w:t>
            </w:r>
            <w:r w:rsidR="002424D1" w:rsidRPr="00F11966">
              <w:rPr>
                <w:rFonts w:cs="Arial"/>
                <w:szCs w:val="18"/>
              </w:rPr>
              <w:t>003 </w:t>
            </w:r>
            <w:r w:rsidRPr="00F11966">
              <w:rPr>
                <w:rFonts w:cs="Arial"/>
                <w:szCs w:val="18"/>
              </w:rPr>
              <w:t xml:space="preserve">[7], </w:t>
            </w:r>
            <w:r w:rsidR="002424D1" w:rsidRPr="00F11966">
              <w:rPr>
                <w:rFonts w:cs="Arial"/>
                <w:szCs w:val="18"/>
              </w:rPr>
              <w:t>clause </w:t>
            </w:r>
            <w:r w:rsidRPr="00F11966">
              <w:rPr>
                <w:rFonts w:cs="Arial"/>
                <w:szCs w:val="18"/>
              </w:rPr>
              <w:t>4.3.1</w:t>
            </w:r>
          </w:p>
          <w:p w14:paraId="7D628386" w14:textId="77777777" w:rsidR="00E92CBF" w:rsidRPr="00F11966" w:rsidRDefault="00E92CBF" w:rsidP="00AA7DB8">
            <w:pPr>
              <w:pStyle w:val="TAL"/>
              <w:rPr>
                <w:rFonts w:cs="Arial"/>
                <w:szCs w:val="18"/>
              </w:rPr>
            </w:pPr>
            <w:r w:rsidRPr="00F11966">
              <w:rPr>
                <w:rFonts w:cs="Arial"/>
                <w:szCs w:val="18"/>
              </w:rPr>
              <w:t>(NOTE 1)</w:t>
            </w:r>
          </w:p>
        </w:tc>
      </w:tr>
      <w:tr w:rsidR="00E92CBF" w:rsidRPr="00F11966" w14:paraId="0745D0F1" w14:textId="77777777" w:rsidTr="00AA7DB8">
        <w:trPr>
          <w:trHeight w:val="688"/>
          <w:jc w:val="center"/>
        </w:trPr>
        <w:tc>
          <w:tcPr>
            <w:tcW w:w="2122" w:type="dxa"/>
            <w:tcBorders>
              <w:top w:val="single" w:sz="4" w:space="0" w:color="auto"/>
              <w:left w:val="single" w:sz="4" w:space="0" w:color="auto"/>
              <w:bottom w:val="single" w:sz="4" w:space="0" w:color="auto"/>
              <w:right w:val="single" w:sz="4" w:space="0" w:color="auto"/>
            </w:tcBorders>
            <w:hideMark/>
          </w:tcPr>
          <w:p w14:paraId="463591B6" w14:textId="77777777" w:rsidR="00E92CBF" w:rsidRPr="00F11966" w:rsidRDefault="00E92CBF" w:rsidP="00AA7DB8">
            <w:pPr>
              <w:pStyle w:val="TAL"/>
            </w:pPr>
            <w:r w:rsidRPr="00F11966">
              <w:t>sai</w:t>
            </w:r>
          </w:p>
        </w:tc>
        <w:tc>
          <w:tcPr>
            <w:tcW w:w="1417" w:type="dxa"/>
            <w:tcBorders>
              <w:top w:val="single" w:sz="4" w:space="0" w:color="auto"/>
              <w:left w:val="single" w:sz="4" w:space="0" w:color="auto"/>
              <w:bottom w:val="single" w:sz="4" w:space="0" w:color="auto"/>
              <w:right w:val="single" w:sz="4" w:space="0" w:color="auto"/>
            </w:tcBorders>
            <w:hideMark/>
          </w:tcPr>
          <w:p w14:paraId="1023D67A" w14:textId="77777777" w:rsidR="00E92CBF" w:rsidRPr="00F11966" w:rsidRDefault="00E92CBF" w:rsidP="00AA7DB8">
            <w:pPr>
              <w:pStyle w:val="TAL"/>
            </w:pPr>
            <w:r w:rsidRPr="00F11966">
              <w:t>ServiceAreaId</w:t>
            </w:r>
          </w:p>
        </w:tc>
        <w:tc>
          <w:tcPr>
            <w:tcW w:w="425" w:type="dxa"/>
            <w:tcBorders>
              <w:top w:val="single" w:sz="4" w:space="0" w:color="auto"/>
              <w:left w:val="single" w:sz="4" w:space="0" w:color="auto"/>
              <w:bottom w:val="single" w:sz="4" w:space="0" w:color="auto"/>
              <w:right w:val="single" w:sz="4" w:space="0" w:color="auto"/>
            </w:tcBorders>
            <w:hideMark/>
          </w:tcPr>
          <w:p w14:paraId="49E7B440"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58FAE25A" w14:textId="77777777" w:rsidR="00E92CBF" w:rsidRPr="00F11966" w:rsidRDefault="00E92CBF" w:rsidP="00AA7DB8">
            <w:pPr>
              <w:pStyle w:val="TAL"/>
            </w:pPr>
            <w:r w:rsidRPr="00F11966">
              <w:t>0..1</w:t>
            </w:r>
          </w:p>
        </w:tc>
        <w:tc>
          <w:tcPr>
            <w:tcW w:w="4258" w:type="dxa"/>
            <w:tcBorders>
              <w:top w:val="single" w:sz="4" w:space="0" w:color="auto"/>
              <w:left w:val="single" w:sz="4" w:space="0" w:color="auto"/>
              <w:bottom w:val="single" w:sz="4" w:space="0" w:color="auto"/>
              <w:right w:val="single" w:sz="4" w:space="0" w:color="auto"/>
            </w:tcBorders>
            <w:hideMark/>
          </w:tcPr>
          <w:p w14:paraId="2BCA6E23" w14:textId="77777777" w:rsidR="00E92CBF" w:rsidRPr="00F11966" w:rsidRDefault="00E92CBF" w:rsidP="00AA7DB8">
            <w:pPr>
              <w:pStyle w:val="TAL"/>
              <w:rPr>
                <w:rFonts w:cs="Arial"/>
                <w:szCs w:val="18"/>
              </w:rPr>
            </w:pPr>
            <w:r w:rsidRPr="00F11966">
              <w:rPr>
                <w:rFonts w:cs="Arial"/>
                <w:szCs w:val="18"/>
              </w:rPr>
              <w:t xml:space="preserve">Service Area Identifier. See </w:t>
            </w:r>
            <w:r w:rsidR="002424D1" w:rsidRPr="00F11966">
              <w:rPr>
                <w:rFonts w:cs="Arial"/>
                <w:szCs w:val="18"/>
              </w:rPr>
              <w:t>3GPP TS </w:t>
            </w:r>
            <w:r w:rsidRPr="00F11966">
              <w:rPr>
                <w:rFonts w:cs="Arial"/>
                <w:szCs w:val="18"/>
              </w:rPr>
              <w:t>23.</w:t>
            </w:r>
            <w:r w:rsidR="002424D1" w:rsidRPr="00F11966">
              <w:rPr>
                <w:rFonts w:cs="Arial"/>
                <w:szCs w:val="18"/>
              </w:rPr>
              <w:t>003 </w:t>
            </w:r>
            <w:r w:rsidRPr="00F11966">
              <w:rPr>
                <w:rFonts w:cs="Arial"/>
                <w:szCs w:val="18"/>
              </w:rPr>
              <w:t xml:space="preserve">[7], </w:t>
            </w:r>
            <w:r w:rsidR="002424D1" w:rsidRPr="00F11966">
              <w:rPr>
                <w:rFonts w:cs="Arial"/>
                <w:szCs w:val="18"/>
              </w:rPr>
              <w:t>clause </w:t>
            </w:r>
            <w:r w:rsidRPr="00F11966">
              <w:rPr>
                <w:rFonts w:cs="Arial"/>
                <w:szCs w:val="18"/>
              </w:rPr>
              <w:t>12.5</w:t>
            </w:r>
          </w:p>
          <w:p w14:paraId="0FF00D95" w14:textId="77777777" w:rsidR="00E92CBF" w:rsidRPr="00F11966" w:rsidRDefault="00E92CBF" w:rsidP="00AA7DB8">
            <w:pPr>
              <w:pStyle w:val="TAL"/>
              <w:rPr>
                <w:rFonts w:cs="Arial"/>
                <w:szCs w:val="18"/>
              </w:rPr>
            </w:pPr>
            <w:r w:rsidRPr="00F11966">
              <w:rPr>
                <w:rFonts w:cs="Arial"/>
                <w:szCs w:val="18"/>
              </w:rPr>
              <w:t>(NOTE 1)</w:t>
            </w:r>
          </w:p>
        </w:tc>
      </w:tr>
      <w:tr w:rsidR="00E92CBF" w:rsidRPr="00F11966" w14:paraId="04F2105C" w14:textId="77777777" w:rsidTr="00AA7DB8">
        <w:trPr>
          <w:jc w:val="center"/>
        </w:trPr>
        <w:tc>
          <w:tcPr>
            <w:tcW w:w="2122" w:type="dxa"/>
            <w:tcBorders>
              <w:top w:val="single" w:sz="4" w:space="0" w:color="auto"/>
              <w:left w:val="single" w:sz="4" w:space="0" w:color="auto"/>
              <w:bottom w:val="single" w:sz="4" w:space="0" w:color="auto"/>
              <w:right w:val="single" w:sz="4" w:space="0" w:color="auto"/>
            </w:tcBorders>
            <w:hideMark/>
          </w:tcPr>
          <w:p w14:paraId="1C6D6FCA" w14:textId="77777777" w:rsidR="00E92CBF" w:rsidRPr="00F11966" w:rsidRDefault="00E92CBF" w:rsidP="00AA7DB8">
            <w:pPr>
              <w:pStyle w:val="TAL"/>
            </w:pPr>
            <w:r w:rsidRPr="00F11966">
              <w:t>lai</w:t>
            </w:r>
          </w:p>
        </w:tc>
        <w:tc>
          <w:tcPr>
            <w:tcW w:w="1417" w:type="dxa"/>
            <w:tcBorders>
              <w:top w:val="single" w:sz="4" w:space="0" w:color="auto"/>
              <w:left w:val="single" w:sz="4" w:space="0" w:color="auto"/>
              <w:bottom w:val="single" w:sz="4" w:space="0" w:color="auto"/>
              <w:right w:val="single" w:sz="4" w:space="0" w:color="auto"/>
            </w:tcBorders>
            <w:hideMark/>
          </w:tcPr>
          <w:p w14:paraId="2D6661BD" w14:textId="77777777" w:rsidR="00E92CBF" w:rsidRPr="00F11966" w:rsidRDefault="00E92CBF" w:rsidP="00AA7DB8">
            <w:pPr>
              <w:pStyle w:val="TAL"/>
            </w:pPr>
            <w:r w:rsidRPr="00F11966">
              <w:t>LocationAreaId</w:t>
            </w:r>
          </w:p>
        </w:tc>
        <w:tc>
          <w:tcPr>
            <w:tcW w:w="425" w:type="dxa"/>
            <w:tcBorders>
              <w:top w:val="single" w:sz="4" w:space="0" w:color="auto"/>
              <w:left w:val="single" w:sz="4" w:space="0" w:color="auto"/>
              <w:bottom w:val="single" w:sz="4" w:space="0" w:color="auto"/>
              <w:right w:val="single" w:sz="4" w:space="0" w:color="auto"/>
            </w:tcBorders>
            <w:hideMark/>
          </w:tcPr>
          <w:p w14:paraId="4BC062D5"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2E9C50AF" w14:textId="77777777" w:rsidR="00E92CBF" w:rsidRPr="00F11966" w:rsidRDefault="00E92CBF" w:rsidP="00AA7DB8">
            <w:pPr>
              <w:pStyle w:val="TAL"/>
            </w:pPr>
            <w:r w:rsidRPr="00F11966">
              <w:t>0..1</w:t>
            </w:r>
          </w:p>
        </w:tc>
        <w:tc>
          <w:tcPr>
            <w:tcW w:w="4258" w:type="dxa"/>
            <w:tcBorders>
              <w:top w:val="single" w:sz="4" w:space="0" w:color="auto"/>
              <w:left w:val="single" w:sz="4" w:space="0" w:color="auto"/>
              <w:bottom w:val="single" w:sz="4" w:space="0" w:color="auto"/>
              <w:right w:val="single" w:sz="4" w:space="0" w:color="auto"/>
            </w:tcBorders>
            <w:hideMark/>
          </w:tcPr>
          <w:p w14:paraId="3DD0121B" w14:textId="77777777" w:rsidR="00E92CBF" w:rsidRPr="00F11966" w:rsidRDefault="00E92CBF" w:rsidP="00AA7DB8">
            <w:pPr>
              <w:pStyle w:val="TAL"/>
              <w:rPr>
                <w:rFonts w:cs="Arial"/>
                <w:szCs w:val="18"/>
              </w:rPr>
            </w:pPr>
            <w:r w:rsidRPr="00F11966">
              <w:rPr>
                <w:rFonts w:cs="Arial"/>
                <w:szCs w:val="18"/>
              </w:rPr>
              <w:t xml:space="preserve">Location area identification. See </w:t>
            </w:r>
            <w:r w:rsidR="002424D1" w:rsidRPr="00F11966">
              <w:rPr>
                <w:rFonts w:cs="Arial"/>
                <w:szCs w:val="18"/>
              </w:rPr>
              <w:t>3GPP TS </w:t>
            </w:r>
            <w:r w:rsidRPr="00F11966">
              <w:rPr>
                <w:rFonts w:cs="Arial"/>
                <w:szCs w:val="18"/>
              </w:rPr>
              <w:t>23.</w:t>
            </w:r>
            <w:r w:rsidR="002424D1" w:rsidRPr="00F11966">
              <w:rPr>
                <w:rFonts w:cs="Arial"/>
                <w:szCs w:val="18"/>
              </w:rPr>
              <w:t>003 </w:t>
            </w:r>
            <w:r w:rsidRPr="00F11966">
              <w:rPr>
                <w:rFonts w:cs="Arial"/>
                <w:szCs w:val="18"/>
              </w:rPr>
              <w:t xml:space="preserve">[7], </w:t>
            </w:r>
            <w:r w:rsidR="002424D1" w:rsidRPr="00F11966">
              <w:rPr>
                <w:rFonts w:cs="Arial"/>
                <w:szCs w:val="18"/>
              </w:rPr>
              <w:t>clause </w:t>
            </w:r>
            <w:r w:rsidRPr="00F11966">
              <w:rPr>
                <w:rFonts w:cs="Arial"/>
                <w:szCs w:val="18"/>
              </w:rPr>
              <w:t>4.1</w:t>
            </w:r>
          </w:p>
          <w:p w14:paraId="7253690D" w14:textId="77777777" w:rsidR="00E92CBF" w:rsidRPr="00F11966" w:rsidRDefault="00E92CBF" w:rsidP="00AA7DB8">
            <w:pPr>
              <w:pStyle w:val="TAL"/>
              <w:rPr>
                <w:rFonts w:cs="Arial"/>
                <w:szCs w:val="18"/>
              </w:rPr>
            </w:pPr>
            <w:r w:rsidRPr="00F11966">
              <w:rPr>
                <w:rFonts w:cs="Arial"/>
                <w:szCs w:val="18"/>
              </w:rPr>
              <w:t>(NOTE 1)</w:t>
            </w:r>
          </w:p>
        </w:tc>
      </w:tr>
      <w:tr w:rsidR="00E92CBF" w:rsidRPr="00F11966" w14:paraId="14EEEE5E" w14:textId="77777777" w:rsidTr="00AA7DB8">
        <w:trPr>
          <w:jc w:val="center"/>
        </w:trPr>
        <w:tc>
          <w:tcPr>
            <w:tcW w:w="2122" w:type="dxa"/>
            <w:tcBorders>
              <w:top w:val="single" w:sz="4" w:space="0" w:color="auto"/>
              <w:left w:val="single" w:sz="4" w:space="0" w:color="auto"/>
              <w:bottom w:val="single" w:sz="4" w:space="0" w:color="auto"/>
              <w:right w:val="single" w:sz="4" w:space="0" w:color="auto"/>
            </w:tcBorders>
          </w:tcPr>
          <w:p w14:paraId="556A5DFB" w14:textId="77777777" w:rsidR="00E92CBF" w:rsidRPr="00F11966" w:rsidRDefault="00E92CBF" w:rsidP="00AA7DB8">
            <w:pPr>
              <w:pStyle w:val="TAL"/>
            </w:pPr>
            <w:r w:rsidRPr="00F11966">
              <w:t>rai</w:t>
            </w:r>
          </w:p>
        </w:tc>
        <w:tc>
          <w:tcPr>
            <w:tcW w:w="1417" w:type="dxa"/>
            <w:tcBorders>
              <w:top w:val="single" w:sz="4" w:space="0" w:color="auto"/>
              <w:left w:val="single" w:sz="4" w:space="0" w:color="auto"/>
              <w:bottom w:val="single" w:sz="4" w:space="0" w:color="auto"/>
              <w:right w:val="single" w:sz="4" w:space="0" w:color="auto"/>
            </w:tcBorders>
          </w:tcPr>
          <w:p w14:paraId="6CA447BD" w14:textId="77777777" w:rsidR="00E92CBF" w:rsidRPr="00F11966" w:rsidRDefault="00E92CBF" w:rsidP="00AA7DB8">
            <w:pPr>
              <w:pStyle w:val="TAL"/>
            </w:pPr>
            <w:r w:rsidRPr="00F11966">
              <w:t>RoutingAreaId</w:t>
            </w:r>
          </w:p>
        </w:tc>
        <w:tc>
          <w:tcPr>
            <w:tcW w:w="425" w:type="dxa"/>
            <w:tcBorders>
              <w:top w:val="single" w:sz="4" w:space="0" w:color="auto"/>
              <w:left w:val="single" w:sz="4" w:space="0" w:color="auto"/>
              <w:bottom w:val="single" w:sz="4" w:space="0" w:color="auto"/>
              <w:right w:val="single" w:sz="4" w:space="0" w:color="auto"/>
            </w:tcBorders>
          </w:tcPr>
          <w:p w14:paraId="75610A87"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26DDDA66" w14:textId="77777777" w:rsidR="00E92CBF" w:rsidRPr="00F11966" w:rsidRDefault="00E92CBF" w:rsidP="00AA7DB8">
            <w:pPr>
              <w:pStyle w:val="TAL"/>
            </w:pPr>
            <w:r w:rsidRPr="00F11966">
              <w:t>0..1</w:t>
            </w:r>
          </w:p>
        </w:tc>
        <w:tc>
          <w:tcPr>
            <w:tcW w:w="4258" w:type="dxa"/>
            <w:tcBorders>
              <w:top w:val="single" w:sz="4" w:space="0" w:color="auto"/>
              <w:left w:val="single" w:sz="4" w:space="0" w:color="auto"/>
              <w:bottom w:val="single" w:sz="4" w:space="0" w:color="auto"/>
              <w:right w:val="single" w:sz="4" w:space="0" w:color="auto"/>
            </w:tcBorders>
          </w:tcPr>
          <w:p w14:paraId="2810508D" w14:textId="77777777" w:rsidR="00E92CBF" w:rsidRPr="00F11966" w:rsidRDefault="00E92CBF" w:rsidP="002424D1">
            <w:pPr>
              <w:pStyle w:val="TAL"/>
              <w:rPr>
                <w:rFonts w:cs="Arial"/>
                <w:szCs w:val="18"/>
              </w:rPr>
            </w:pPr>
            <w:r w:rsidRPr="00F11966">
              <w:rPr>
                <w:rFonts w:cs="Arial"/>
                <w:szCs w:val="18"/>
              </w:rPr>
              <w:t xml:space="preserve">Routing Area Identification. See </w:t>
            </w:r>
            <w:r w:rsidR="002424D1" w:rsidRPr="00F11966">
              <w:rPr>
                <w:rFonts w:cs="Arial"/>
                <w:szCs w:val="18"/>
              </w:rPr>
              <w:t>3GPP TS </w:t>
            </w:r>
            <w:r w:rsidRPr="00F11966">
              <w:rPr>
                <w:rFonts w:cs="Arial"/>
                <w:szCs w:val="18"/>
              </w:rPr>
              <w:t>23.</w:t>
            </w:r>
            <w:r w:rsidR="002424D1" w:rsidRPr="00F11966">
              <w:rPr>
                <w:rFonts w:cs="Arial"/>
                <w:szCs w:val="18"/>
              </w:rPr>
              <w:t>003 </w:t>
            </w:r>
            <w:r w:rsidRPr="00F11966">
              <w:rPr>
                <w:rFonts w:cs="Arial"/>
                <w:szCs w:val="18"/>
              </w:rPr>
              <w:t>[7], clause</w:t>
            </w:r>
            <w:r w:rsidR="002424D1" w:rsidRPr="00F11966">
              <w:rPr>
                <w:rFonts w:cs="Arial"/>
                <w:szCs w:val="18"/>
              </w:rPr>
              <w:t> </w:t>
            </w:r>
            <w:r w:rsidRPr="00F11966">
              <w:rPr>
                <w:rFonts w:cs="Arial"/>
                <w:szCs w:val="18"/>
              </w:rPr>
              <w:t>4.2</w:t>
            </w:r>
          </w:p>
        </w:tc>
      </w:tr>
      <w:tr w:rsidR="00E92CBF" w:rsidRPr="00F11966" w14:paraId="05415169" w14:textId="77777777" w:rsidTr="00AA7DB8">
        <w:trPr>
          <w:jc w:val="center"/>
        </w:trPr>
        <w:tc>
          <w:tcPr>
            <w:tcW w:w="2122" w:type="dxa"/>
            <w:tcBorders>
              <w:top w:val="single" w:sz="4" w:space="0" w:color="auto"/>
              <w:left w:val="single" w:sz="4" w:space="0" w:color="auto"/>
              <w:bottom w:val="single" w:sz="4" w:space="0" w:color="auto"/>
              <w:right w:val="single" w:sz="4" w:space="0" w:color="auto"/>
            </w:tcBorders>
            <w:hideMark/>
          </w:tcPr>
          <w:p w14:paraId="2D3B4805" w14:textId="77777777" w:rsidR="00E92CBF" w:rsidRPr="00F11966" w:rsidRDefault="00E92CBF" w:rsidP="00AA7DB8">
            <w:pPr>
              <w:pStyle w:val="TAL"/>
            </w:pPr>
            <w:r w:rsidRPr="00F11966">
              <w:rPr>
                <w:szCs w:val="16"/>
              </w:rPr>
              <w:t>ageOfLocationInformation</w:t>
            </w:r>
          </w:p>
        </w:tc>
        <w:tc>
          <w:tcPr>
            <w:tcW w:w="1417" w:type="dxa"/>
            <w:tcBorders>
              <w:top w:val="single" w:sz="4" w:space="0" w:color="auto"/>
              <w:left w:val="single" w:sz="4" w:space="0" w:color="auto"/>
              <w:bottom w:val="single" w:sz="4" w:space="0" w:color="auto"/>
              <w:right w:val="single" w:sz="4" w:space="0" w:color="auto"/>
            </w:tcBorders>
            <w:hideMark/>
          </w:tcPr>
          <w:p w14:paraId="5646A050" w14:textId="77777777" w:rsidR="00E92CBF" w:rsidRPr="00F11966" w:rsidRDefault="00E92CBF" w:rsidP="00AA7DB8">
            <w:pPr>
              <w:pStyle w:val="TAL"/>
            </w:pPr>
            <w:r w:rsidRPr="00F11966">
              <w:rPr>
                <w:szCs w:val="16"/>
              </w:rPr>
              <w:t>integer</w:t>
            </w:r>
          </w:p>
        </w:tc>
        <w:tc>
          <w:tcPr>
            <w:tcW w:w="425" w:type="dxa"/>
            <w:tcBorders>
              <w:top w:val="single" w:sz="4" w:space="0" w:color="auto"/>
              <w:left w:val="single" w:sz="4" w:space="0" w:color="auto"/>
              <w:bottom w:val="single" w:sz="4" w:space="0" w:color="auto"/>
              <w:right w:val="single" w:sz="4" w:space="0" w:color="auto"/>
            </w:tcBorders>
            <w:hideMark/>
          </w:tcPr>
          <w:p w14:paraId="6E80F540"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644D906F" w14:textId="77777777" w:rsidR="00E92CBF" w:rsidRPr="00F11966" w:rsidRDefault="00E92CBF" w:rsidP="00AA7DB8">
            <w:pPr>
              <w:pStyle w:val="TAL"/>
            </w:pPr>
            <w:r w:rsidRPr="00F11966">
              <w:t>0  1</w:t>
            </w:r>
          </w:p>
        </w:tc>
        <w:tc>
          <w:tcPr>
            <w:tcW w:w="4258" w:type="dxa"/>
            <w:tcBorders>
              <w:top w:val="single" w:sz="4" w:space="0" w:color="auto"/>
              <w:left w:val="single" w:sz="4" w:space="0" w:color="auto"/>
              <w:bottom w:val="single" w:sz="4" w:space="0" w:color="auto"/>
              <w:right w:val="single" w:sz="4" w:space="0" w:color="auto"/>
            </w:tcBorders>
            <w:hideMark/>
          </w:tcPr>
          <w:p w14:paraId="0EAAD9A7" w14:textId="77777777" w:rsidR="00E92CBF" w:rsidRPr="00F11966" w:rsidRDefault="00E92CBF" w:rsidP="00AA7DB8">
            <w:pPr>
              <w:pStyle w:val="TAL"/>
              <w:rPr>
                <w:rFonts w:cs="Arial"/>
                <w:szCs w:val="18"/>
              </w:rPr>
            </w:pPr>
            <w:r w:rsidRPr="00F11966">
              <w:rPr>
                <w:rFonts w:cs="Arial"/>
                <w:szCs w:val="18"/>
              </w:rPr>
              <w:t>The value represents the elapsed time in minutes since the last network contact of the mobile station.</w:t>
            </w:r>
          </w:p>
          <w:p w14:paraId="4B6CA1A7" w14:textId="77777777" w:rsidR="00E92CBF" w:rsidRPr="00F11966" w:rsidRDefault="00E92CBF" w:rsidP="00AA7DB8">
            <w:pPr>
              <w:pStyle w:val="TAL"/>
              <w:rPr>
                <w:rFonts w:cs="Arial"/>
                <w:szCs w:val="18"/>
              </w:rPr>
            </w:pPr>
            <w:r w:rsidRPr="00F11966">
              <w:rPr>
                <w:rFonts w:cs="Arial"/>
                <w:szCs w:val="18"/>
              </w:rPr>
              <w:t xml:space="preserve">Value "0" indicates that the location information was obtained after a successful paging procedure for Active Location Retrieval when the UE is in idle mode or after a successful </w:t>
            </w:r>
            <w:r w:rsidRPr="00F11966">
              <w:t>location reporting</w:t>
            </w:r>
            <w:r w:rsidRPr="00F11966">
              <w:rPr>
                <w:rFonts w:cs="Arial"/>
                <w:szCs w:val="18"/>
              </w:rPr>
              <w:t xml:space="preserve"> procedure the UE is in connected mode.</w:t>
            </w:r>
          </w:p>
          <w:p w14:paraId="2182502C" w14:textId="77777777" w:rsidR="00E92CBF" w:rsidRPr="00F11966" w:rsidRDefault="00E92CBF" w:rsidP="00AA7DB8">
            <w:pPr>
              <w:pStyle w:val="TAL"/>
              <w:rPr>
                <w:rFonts w:cs="Arial"/>
                <w:szCs w:val="18"/>
              </w:rPr>
            </w:pPr>
            <w:r w:rsidRPr="00F11966">
              <w:rPr>
                <w:rFonts w:cs="Arial"/>
                <w:szCs w:val="18"/>
              </w:rPr>
              <w:t>Any other value than "0" indicates that the location information is the last known one.</w:t>
            </w:r>
          </w:p>
          <w:p w14:paraId="1F4A6CEC" w14:textId="77777777" w:rsidR="00E92CBF" w:rsidRPr="00F11966" w:rsidRDefault="00E92CBF" w:rsidP="00AA7DB8">
            <w:pPr>
              <w:pStyle w:val="TAL"/>
              <w:rPr>
                <w:rFonts w:cs="Arial"/>
                <w:szCs w:val="18"/>
              </w:rPr>
            </w:pPr>
            <w:r w:rsidRPr="00F11966">
              <w:rPr>
                <w:rFonts w:cs="Arial"/>
                <w:szCs w:val="18"/>
              </w:rPr>
              <w:t xml:space="preserve">See </w:t>
            </w:r>
            <w:r w:rsidRPr="00F11966">
              <w:t>3GPP TS 29.002 [21] clause 17.7.8.</w:t>
            </w:r>
          </w:p>
        </w:tc>
      </w:tr>
      <w:tr w:rsidR="00E92CBF" w:rsidRPr="00F11966" w14:paraId="4F877B51" w14:textId="77777777" w:rsidTr="00AA7DB8">
        <w:trPr>
          <w:jc w:val="center"/>
        </w:trPr>
        <w:tc>
          <w:tcPr>
            <w:tcW w:w="2122" w:type="dxa"/>
            <w:tcBorders>
              <w:top w:val="single" w:sz="4" w:space="0" w:color="auto"/>
              <w:left w:val="single" w:sz="4" w:space="0" w:color="auto"/>
              <w:bottom w:val="single" w:sz="4" w:space="0" w:color="auto"/>
              <w:right w:val="single" w:sz="4" w:space="0" w:color="auto"/>
            </w:tcBorders>
            <w:hideMark/>
          </w:tcPr>
          <w:p w14:paraId="35DCDB0C" w14:textId="77777777" w:rsidR="00E92CBF" w:rsidRPr="00F11966" w:rsidRDefault="00E92CBF" w:rsidP="00AA7DB8">
            <w:pPr>
              <w:pStyle w:val="TAL"/>
              <w:rPr>
                <w:szCs w:val="16"/>
              </w:rPr>
            </w:pPr>
            <w:r w:rsidRPr="00F11966">
              <w:t>ueLocationTimestamp</w:t>
            </w:r>
          </w:p>
        </w:tc>
        <w:tc>
          <w:tcPr>
            <w:tcW w:w="1417" w:type="dxa"/>
            <w:tcBorders>
              <w:top w:val="single" w:sz="4" w:space="0" w:color="auto"/>
              <w:left w:val="single" w:sz="4" w:space="0" w:color="auto"/>
              <w:bottom w:val="single" w:sz="4" w:space="0" w:color="auto"/>
              <w:right w:val="single" w:sz="4" w:space="0" w:color="auto"/>
            </w:tcBorders>
            <w:hideMark/>
          </w:tcPr>
          <w:p w14:paraId="74CC3426" w14:textId="77777777" w:rsidR="00E92CBF" w:rsidRPr="00F11966" w:rsidRDefault="00E92CBF" w:rsidP="00AA7DB8">
            <w:pPr>
              <w:pStyle w:val="TAL"/>
              <w:rPr>
                <w:szCs w:val="16"/>
              </w:rPr>
            </w:pPr>
            <w:r w:rsidRPr="00F11966">
              <w:t>DateTime</w:t>
            </w:r>
          </w:p>
        </w:tc>
        <w:tc>
          <w:tcPr>
            <w:tcW w:w="425" w:type="dxa"/>
            <w:tcBorders>
              <w:top w:val="single" w:sz="4" w:space="0" w:color="auto"/>
              <w:left w:val="single" w:sz="4" w:space="0" w:color="auto"/>
              <w:bottom w:val="single" w:sz="4" w:space="0" w:color="auto"/>
              <w:right w:val="single" w:sz="4" w:space="0" w:color="auto"/>
            </w:tcBorders>
            <w:hideMark/>
          </w:tcPr>
          <w:p w14:paraId="58F97902"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75A42E72" w14:textId="77777777" w:rsidR="00E92CBF" w:rsidRPr="00F11966" w:rsidRDefault="00E92CBF" w:rsidP="00AA7DB8">
            <w:pPr>
              <w:pStyle w:val="TAL"/>
            </w:pPr>
            <w:r w:rsidRPr="00F11966">
              <w:t>0..1</w:t>
            </w:r>
          </w:p>
        </w:tc>
        <w:tc>
          <w:tcPr>
            <w:tcW w:w="4258" w:type="dxa"/>
            <w:tcBorders>
              <w:top w:val="single" w:sz="4" w:space="0" w:color="auto"/>
              <w:left w:val="single" w:sz="4" w:space="0" w:color="auto"/>
              <w:bottom w:val="single" w:sz="4" w:space="0" w:color="auto"/>
              <w:right w:val="single" w:sz="4" w:space="0" w:color="auto"/>
            </w:tcBorders>
            <w:hideMark/>
          </w:tcPr>
          <w:p w14:paraId="3696BAC2" w14:textId="77777777" w:rsidR="00E92CBF" w:rsidRPr="00F11966" w:rsidRDefault="00E92CBF" w:rsidP="00AA7DB8">
            <w:pPr>
              <w:pStyle w:val="TAL"/>
              <w:rPr>
                <w:rFonts w:cs="Arial"/>
                <w:szCs w:val="18"/>
              </w:rPr>
            </w:pPr>
            <w:r w:rsidRPr="00F11966">
              <w:rPr>
                <w:rFonts w:cs="Arial"/>
                <w:szCs w:val="18"/>
              </w:rPr>
              <w:t>The value represents the UTC time when the UeLocation information was acquired.</w:t>
            </w:r>
          </w:p>
        </w:tc>
      </w:tr>
      <w:tr w:rsidR="00E92CBF" w:rsidRPr="00F11966" w14:paraId="2F7AA574" w14:textId="77777777" w:rsidTr="00AA7DB8">
        <w:trPr>
          <w:jc w:val="center"/>
        </w:trPr>
        <w:tc>
          <w:tcPr>
            <w:tcW w:w="2122" w:type="dxa"/>
            <w:tcBorders>
              <w:top w:val="single" w:sz="4" w:space="0" w:color="auto"/>
              <w:left w:val="single" w:sz="4" w:space="0" w:color="auto"/>
              <w:bottom w:val="single" w:sz="4" w:space="0" w:color="auto"/>
              <w:right w:val="single" w:sz="4" w:space="0" w:color="auto"/>
            </w:tcBorders>
            <w:hideMark/>
          </w:tcPr>
          <w:p w14:paraId="1B92C046" w14:textId="77777777" w:rsidR="00E92CBF" w:rsidRPr="00F11966" w:rsidRDefault="00E92CBF" w:rsidP="00AA7DB8">
            <w:pPr>
              <w:pStyle w:val="TAL"/>
            </w:pPr>
            <w:r w:rsidRPr="00F11966">
              <w:rPr>
                <w:szCs w:val="16"/>
              </w:rPr>
              <w:t>geographicalInformation</w:t>
            </w:r>
          </w:p>
        </w:tc>
        <w:tc>
          <w:tcPr>
            <w:tcW w:w="1417" w:type="dxa"/>
            <w:tcBorders>
              <w:top w:val="single" w:sz="4" w:space="0" w:color="auto"/>
              <w:left w:val="single" w:sz="4" w:space="0" w:color="auto"/>
              <w:bottom w:val="single" w:sz="4" w:space="0" w:color="auto"/>
              <w:right w:val="single" w:sz="4" w:space="0" w:color="auto"/>
            </w:tcBorders>
            <w:hideMark/>
          </w:tcPr>
          <w:p w14:paraId="67E6FBD8"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hideMark/>
          </w:tcPr>
          <w:p w14:paraId="23587313"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13435F12" w14:textId="77777777" w:rsidR="00E92CBF" w:rsidRPr="00F11966" w:rsidRDefault="00E92CBF" w:rsidP="00AA7DB8">
            <w:pPr>
              <w:pStyle w:val="TAL"/>
            </w:pPr>
            <w:r w:rsidRPr="00F11966">
              <w:t>0..1</w:t>
            </w:r>
          </w:p>
        </w:tc>
        <w:tc>
          <w:tcPr>
            <w:tcW w:w="4258" w:type="dxa"/>
            <w:tcBorders>
              <w:top w:val="single" w:sz="4" w:space="0" w:color="auto"/>
              <w:left w:val="single" w:sz="4" w:space="0" w:color="auto"/>
              <w:bottom w:val="single" w:sz="4" w:space="0" w:color="auto"/>
              <w:right w:val="single" w:sz="4" w:space="0" w:color="auto"/>
            </w:tcBorders>
            <w:hideMark/>
          </w:tcPr>
          <w:p w14:paraId="1AA2EDBD" w14:textId="77777777" w:rsidR="00E92CBF" w:rsidRPr="00F11966" w:rsidRDefault="00E92CBF" w:rsidP="00AA7DB8">
            <w:pPr>
              <w:pStyle w:val="TAL"/>
              <w:rPr>
                <w:rFonts w:cs="Arial"/>
                <w:szCs w:val="18"/>
              </w:rPr>
            </w:pPr>
            <w:r w:rsidRPr="00F11966">
              <w:rPr>
                <w:rFonts w:cs="Arial"/>
                <w:szCs w:val="18"/>
              </w:rPr>
              <w:t>Refer to geographical Information.</w:t>
            </w:r>
          </w:p>
          <w:p w14:paraId="778727F9" w14:textId="77777777" w:rsidR="00E92CBF" w:rsidRPr="00F11966" w:rsidRDefault="00E92CBF" w:rsidP="00AA7DB8">
            <w:pPr>
              <w:pStyle w:val="TAL"/>
              <w:rPr>
                <w:rFonts w:cs="Arial"/>
                <w:szCs w:val="18"/>
              </w:rPr>
            </w:pPr>
            <w:r w:rsidRPr="00F11966">
              <w:rPr>
                <w:rFonts w:cs="Arial"/>
                <w:szCs w:val="18"/>
              </w:rPr>
              <w:t>See 3GPP TS 23.032 [23] clause 7.3.2. Only the description of an ellipsoid point with uncertainty circle is allowed to be used.</w:t>
            </w:r>
          </w:p>
          <w:p w14:paraId="17158421" w14:textId="77777777" w:rsidR="00E92CBF" w:rsidRPr="00F11966" w:rsidRDefault="00E92CBF" w:rsidP="002366BD">
            <w:pPr>
              <w:pStyle w:val="TAL"/>
              <w:rPr>
                <w:b/>
              </w:rPr>
            </w:pPr>
            <w:r w:rsidRPr="002366BD">
              <w:t>Allowed characters are 0-9 and A-F;</w:t>
            </w:r>
          </w:p>
        </w:tc>
      </w:tr>
      <w:tr w:rsidR="00E92CBF" w:rsidRPr="00F11966" w14:paraId="159D23B3" w14:textId="77777777" w:rsidTr="00AA7DB8">
        <w:trPr>
          <w:jc w:val="center"/>
        </w:trPr>
        <w:tc>
          <w:tcPr>
            <w:tcW w:w="2122" w:type="dxa"/>
            <w:tcBorders>
              <w:top w:val="single" w:sz="4" w:space="0" w:color="auto"/>
              <w:left w:val="single" w:sz="4" w:space="0" w:color="auto"/>
              <w:bottom w:val="single" w:sz="4" w:space="0" w:color="auto"/>
              <w:right w:val="single" w:sz="4" w:space="0" w:color="auto"/>
            </w:tcBorders>
            <w:hideMark/>
          </w:tcPr>
          <w:p w14:paraId="0F2A2737" w14:textId="77777777" w:rsidR="00E92CBF" w:rsidRPr="00F11966" w:rsidRDefault="00E92CBF" w:rsidP="00AA7DB8">
            <w:pPr>
              <w:pStyle w:val="TAL"/>
              <w:rPr>
                <w:szCs w:val="16"/>
              </w:rPr>
            </w:pPr>
            <w:r w:rsidRPr="00F11966">
              <w:t>geodeticInformation</w:t>
            </w:r>
          </w:p>
        </w:tc>
        <w:tc>
          <w:tcPr>
            <w:tcW w:w="1417" w:type="dxa"/>
            <w:tcBorders>
              <w:top w:val="single" w:sz="4" w:space="0" w:color="auto"/>
              <w:left w:val="single" w:sz="4" w:space="0" w:color="auto"/>
              <w:bottom w:val="single" w:sz="4" w:space="0" w:color="auto"/>
              <w:right w:val="single" w:sz="4" w:space="0" w:color="auto"/>
            </w:tcBorders>
            <w:hideMark/>
          </w:tcPr>
          <w:p w14:paraId="5F2F14D0"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hideMark/>
          </w:tcPr>
          <w:p w14:paraId="2C3E535E"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6E1114E3" w14:textId="77777777" w:rsidR="00E92CBF" w:rsidRPr="00F11966" w:rsidRDefault="00E92CBF" w:rsidP="00AA7DB8">
            <w:pPr>
              <w:pStyle w:val="TAL"/>
            </w:pPr>
            <w:r w:rsidRPr="00F11966">
              <w:t>0..1</w:t>
            </w:r>
          </w:p>
        </w:tc>
        <w:tc>
          <w:tcPr>
            <w:tcW w:w="4258" w:type="dxa"/>
            <w:tcBorders>
              <w:top w:val="single" w:sz="4" w:space="0" w:color="auto"/>
              <w:left w:val="single" w:sz="4" w:space="0" w:color="auto"/>
              <w:bottom w:val="single" w:sz="4" w:space="0" w:color="auto"/>
              <w:right w:val="single" w:sz="4" w:space="0" w:color="auto"/>
            </w:tcBorders>
            <w:hideMark/>
          </w:tcPr>
          <w:p w14:paraId="205B3D35" w14:textId="77777777" w:rsidR="00E92CBF" w:rsidRPr="00F11966" w:rsidRDefault="00E92CBF" w:rsidP="00AA7DB8">
            <w:pPr>
              <w:pStyle w:val="TAL"/>
              <w:rPr>
                <w:rFonts w:cs="Arial"/>
                <w:szCs w:val="18"/>
              </w:rPr>
            </w:pPr>
            <w:r w:rsidRPr="00F11966">
              <w:rPr>
                <w:rFonts w:cs="Arial"/>
                <w:szCs w:val="18"/>
              </w:rPr>
              <w:t>Refers to Calling Geodetic Location.</w:t>
            </w:r>
          </w:p>
          <w:p w14:paraId="6747CDBA" w14:textId="77777777" w:rsidR="00E92CBF" w:rsidRPr="00F11966" w:rsidRDefault="00E92CBF" w:rsidP="00AA7DB8">
            <w:pPr>
              <w:pStyle w:val="TAL"/>
              <w:rPr>
                <w:rFonts w:cs="Arial"/>
                <w:szCs w:val="18"/>
              </w:rPr>
            </w:pPr>
            <w:r w:rsidRPr="00F11966">
              <w:rPr>
                <w:rFonts w:cs="Arial"/>
                <w:szCs w:val="18"/>
              </w:rPr>
              <w:t>See ITU-T Recommendation Q.763 (1999) [24] clause 3.88.2. Only the description of an ellipsoid point with uncertainty circle is allowed to be used.</w:t>
            </w:r>
          </w:p>
          <w:p w14:paraId="48AC509B" w14:textId="77777777" w:rsidR="00E92CBF" w:rsidRPr="00F11966" w:rsidRDefault="00E92CBF" w:rsidP="00AA7DB8">
            <w:pPr>
              <w:pStyle w:val="TAL"/>
              <w:rPr>
                <w:rFonts w:cs="Arial"/>
                <w:szCs w:val="18"/>
              </w:rPr>
            </w:pPr>
            <w:r w:rsidRPr="00F11966">
              <w:rPr>
                <w:rFonts w:cs="Arial"/>
                <w:szCs w:val="18"/>
              </w:rPr>
              <w:t>Allowed characters are 0-9 and A-F.</w:t>
            </w:r>
          </w:p>
        </w:tc>
      </w:tr>
      <w:tr w:rsidR="00E92CBF" w:rsidRPr="00F11966" w14:paraId="7299815D" w14:textId="77777777" w:rsidTr="00AA7DB8">
        <w:trPr>
          <w:jc w:val="center"/>
        </w:trPr>
        <w:tc>
          <w:tcPr>
            <w:tcW w:w="9356" w:type="dxa"/>
            <w:gridSpan w:val="5"/>
            <w:tcBorders>
              <w:top w:val="single" w:sz="4" w:space="0" w:color="auto"/>
              <w:left w:val="single" w:sz="4" w:space="0" w:color="auto"/>
              <w:bottom w:val="single" w:sz="4" w:space="0" w:color="auto"/>
              <w:right w:val="single" w:sz="4" w:space="0" w:color="auto"/>
            </w:tcBorders>
            <w:hideMark/>
          </w:tcPr>
          <w:p w14:paraId="486F5841" w14:textId="77777777" w:rsidR="00E92CBF" w:rsidRPr="00F11966" w:rsidRDefault="00E92CBF" w:rsidP="00AA7DB8">
            <w:pPr>
              <w:pStyle w:val="TAN"/>
              <w:rPr>
                <w:rFonts w:cs="Arial"/>
                <w:szCs w:val="18"/>
                <w:lang w:eastAsia="zh-CN"/>
              </w:rPr>
            </w:pPr>
            <w:r w:rsidRPr="00F11966">
              <w:t>NOTE 1:</w:t>
            </w:r>
            <w:r w:rsidRPr="00F11966">
              <w:tab/>
              <w:t>Exactly one of cgi, sai or lai shall be present.</w:t>
            </w:r>
          </w:p>
        </w:tc>
      </w:tr>
    </w:tbl>
    <w:p w14:paraId="0604BF21" w14:textId="77777777" w:rsidR="00E92CBF" w:rsidRPr="00F11966" w:rsidRDefault="00E92CBF" w:rsidP="00E92CBF"/>
    <w:p w14:paraId="7F250FA7" w14:textId="77777777" w:rsidR="00E92CBF" w:rsidRPr="00F11966" w:rsidRDefault="00E92CBF" w:rsidP="00D362EB">
      <w:pPr>
        <w:pStyle w:val="Heading4"/>
      </w:pPr>
      <w:bookmarkStart w:id="1642" w:name="_Toc33980858"/>
      <w:bookmarkStart w:id="1643" w:name="_Toc36462659"/>
      <w:bookmarkStart w:id="1644" w:name="_Toc36462855"/>
      <w:bookmarkStart w:id="1645" w:name="_Toc43026099"/>
      <w:bookmarkStart w:id="1646" w:name="_Toc49763633"/>
      <w:bookmarkStart w:id="1647" w:name="_Toc56754329"/>
      <w:bookmarkStart w:id="1648" w:name="_Toc88743100"/>
      <w:bookmarkStart w:id="1649" w:name="_Toc90649912"/>
      <w:r w:rsidRPr="00F11966">
        <w:lastRenderedPageBreak/>
        <w:t>5.4.4.53</w:t>
      </w:r>
      <w:r w:rsidRPr="00F11966">
        <w:tab/>
        <w:t>Type: GeraLocation</w:t>
      </w:r>
      <w:bookmarkEnd w:id="1642"/>
      <w:bookmarkEnd w:id="1643"/>
      <w:bookmarkEnd w:id="1644"/>
      <w:bookmarkEnd w:id="1645"/>
      <w:bookmarkEnd w:id="1646"/>
      <w:bookmarkEnd w:id="1647"/>
      <w:bookmarkEnd w:id="1648"/>
      <w:bookmarkEnd w:id="1649"/>
    </w:p>
    <w:p w14:paraId="4BD6827D" w14:textId="77777777" w:rsidR="00E92CBF" w:rsidRPr="00F11966" w:rsidRDefault="00E92CBF" w:rsidP="00E92CBF">
      <w:pPr>
        <w:pStyle w:val="TH"/>
      </w:pPr>
      <w:r w:rsidRPr="00F11966">
        <w:rPr>
          <w:noProof/>
        </w:rPr>
        <w:t>Table </w:t>
      </w:r>
      <w:r w:rsidRPr="00F11966">
        <w:t xml:space="preserve">5.4.4.53-1: </w:t>
      </w:r>
      <w:r w:rsidRPr="00F11966">
        <w:rPr>
          <w:noProof/>
        </w:rPr>
        <w:t>Definition of type Gera</w:t>
      </w:r>
      <w:r w:rsidRPr="00F11966">
        <w:t>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95"/>
      </w:tblGrid>
      <w:tr w:rsidR="00E92CBF" w:rsidRPr="00F11966" w14:paraId="3D5C9701"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7F58C2F5"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B3C3123"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F35B035"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69B5A656" w14:textId="77777777" w:rsidR="00E92CBF" w:rsidRPr="00F11966" w:rsidRDefault="00E92CBF" w:rsidP="002366BD">
            <w:pPr>
              <w:pStyle w:val="TAH"/>
            </w:pPr>
            <w:r w:rsidRPr="002366BD">
              <w:t>Cardinality</w:t>
            </w:r>
          </w:p>
        </w:tc>
        <w:tc>
          <w:tcPr>
            <w:tcW w:w="4395" w:type="dxa"/>
            <w:tcBorders>
              <w:top w:val="single" w:sz="4" w:space="0" w:color="auto"/>
              <w:left w:val="single" w:sz="4" w:space="0" w:color="auto"/>
              <w:bottom w:val="single" w:sz="4" w:space="0" w:color="auto"/>
              <w:right w:val="single" w:sz="4" w:space="0" w:color="auto"/>
            </w:tcBorders>
            <w:shd w:val="clear" w:color="auto" w:fill="C0C0C0"/>
            <w:hideMark/>
          </w:tcPr>
          <w:p w14:paraId="78BB1D36"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56050885"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2419DAE8" w14:textId="77777777" w:rsidR="00E92CBF" w:rsidRPr="00F11966" w:rsidRDefault="00E92CBF" w:rsidP="00AA7DB8">
            <w:pPr>
              <w:pStyle w:val="TAL"/>
            </w:pPr>
            <w:r w:rsidRPr="00F11966">
              <w:t>locationNumber</w:t>
            </w:r>
          </w:p>
        </w:tc>
        <w:tc>
          <w:tcPr>
            <w:tcW w:w="1559" w:type="dxa"/>
            <w:tcBorders>
              <w:top w:val="single" w:sz="4" w:space="0" w:color="auto"/>
              <w:left w:val="single" w:sz="4" w:space="0" w:color="auto"/>
              <w:bottom w:val="single" w:sz="4" w:space="0" w:color="auto"/>
              <w:right w:val="single" w:sz="4" w:space="0" w:color="auto"/>
            </w:tcBorders>
          </w:tcPr>
          <w:p w14:paraId="0EEFAC15"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1BA96524"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4C99E2CE" w14:textId="77777777" w:rsidR="00E92CBF" w:rsidRPr="00F11966" w:rsidRDefault="00E92CBF" w:rsidP="00AA7DB8">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tcPr>
          <w:p w14:paraId="469ED2AD" w14:textId="77777777" w:rsidR="00E92CBF" w:rsidRPr="00F11966" w:rsidRDefault="00E92CBF" w:rsidP="00AA7DB8">
            <w:pPr>
              <w:pStyle w:val="TAL"/>
              <w:rPr>
                <w:rFonts w:cs="Arial"/>
                <w:szCs w:val="18"/>
              </w:rPr>
            </w:pPr>
            <w:r w:rsidRPr="00F11966">
              <w:rPr>
                <w:rFonts w:cs="Arial"/>
                <w:szCs w:val="18"/>
              </w:rPr>
              <w:t>Location number within the PLMN. See 3GPP TS 23.003 [7], clause 4.5.</w:t>
            </w:r>
          </w:p>
        </w:tc>
      </w:tr>
      <w:tr w:rsidR="00E92CBF" w:rsidRPr="00F11966" w14:paraId="0AD71B2D"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hideMark/>
          </w:tcPr>
          <w:p w14:paraId="1A24AFB5" w14:textId="77777777" w:rsidR="00E92CBF" w:rsidRPr="00F11966" w:rsidRDefault="00E92CBF" w:rsidP="00AA7DB8">
            <w:pPr>
              <w:pStyle w:val="TAL"/>
            </w:pPr>
            <w:r w:rsidRPr="00F11966">
              <w:t>cgi</w:t>
            </w:r>
          </w:p>
        </w:tc>
        <w:tc>
          <w:tcPr>
            <w:tcW w:w="1559" w:type="dxa"/>
            <w:tcBorders>
              <w:top w:val="single" w:sz="4" w:space="0" w:color="auto"/>
              <w:left w:val="single" w:sz="4" w:space="0" w:color="auto"/>
              <w:bottom w:val="single" w:sz="4" w:space="0" w:color="auto"/>
              <w:right w:val="single" w:sz="4" w:space="0" w:color="auto"/>
            </w:tcBorders>
            <w:hideMark/>
          </w:tcPr>
          <w:p w14:paraId="0C7580FC" w14:textId="77777777" w:rsidR="00E92CBF" w:rsidRPr="00F11966" w:rsidRDefault="00E92CBF" w:rsidP="00AA7DB8">
            <w:pPr>
              <w:pStyle w:val="TAL"/>
            </w:pPr>
            <w:r w:rsidRPr="00F11966">
              <w:t>CellGlobalId</w:t>
            </w:r>
          </w:p>
        </w:tc>
        <w:tc>
          <w:tcPr>
            <w:tcW w:w="425" w:type="dxa"/>
            <w:tcBorders>
              <w:top w:val="single" w:sz="4" w:space="0" w:color="auto"/>
              <w:left w:val="single" w:sz="4" w:space="0" w:color="auto"/>
              <w:bottom w:val="single" w:sz="4" w:space="0" w:color="auto"/>
              <w:right w:val="single" w:sz="4" w:space="0" w:color="auto"/>
            </w:tcBorders>
            <w:hideMark/>
          </w:tcPr>
          <w:p w14:paraId="12E1E8F0"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7FB20B29" w14:textId="77777777" w:rsidR="00E92CBF" w:rsidRPr="00F11966" w:rsidRDefault="00E92CBF" w:rsidP="00AA7DB8">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hideMark/>
          </w:tcPr>
          <w:p w14:paraId="6C632B23" w14:textId="77777777" w:rsidR="00E92CBF" w:rsidRPr="00F11966" w:rsidRDefault="00E92CBF" w:rsidP="00AA7DB8">
            <w:pPr>
              <w:pStyle w:val="TAL"/>
              <w:rPr>
                <w:rFonts w:cs="Arial"/>
                <w:szCs w:val="18"/>
              </w:rPr>
            </w:pPr>
            <w:r w:rsidRPr="00F11966">
              <w:rPr>
                <w:rFonts w:cs="Arial"/>
                <w:szCs w:val="18"/>
              </w:rPr>
              <w:t>Cell Global Identification. See 3GPP TS 23.003 [7], clause 4.3.1</w:t>
            </w:r>
          </w:p>
          <w:p w14:paraId="337AD8AC" w14:textId="77777777" w:rsidR="00E92CBF" w:rsidRPr="00F11966" w:rsidRDefault="00E92CBF" w:rsidP="00AA7DB8">
            <w:pPr>
              <w:pStyle w:val="TAL"/>
              <w:rPr>
                <w:rFonts w:cs="Arial"/>
                <w:szCs w:val="18"/>
              </w:rPr>
            </w:pPr>
            <w:r w:rsidRPr="00F11966">
              <w:rPr>
                <w:rFonts w:cs="Arial"/>
                <w:szCs w:val="18"/>
              </w:rPr>
              <w:t>(NOTE 1)</w:t>
            </w:r>
          </w:p>
        </w:tc>
      </w:tr>
      <w:tr w:rsidR="00884EE9" w:rsidRPr="00F11966" w14:paraId="0C4DDA65"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6EBBD32F" w14:textId="1152AC04" w:rsidR="00884EE9" w:rsidRPr="00F11966" w:rsidRDefault="00884EE9" w:rsidP="00884EE9">
            <w:pPr>
              <w:pStyle w:val="TAL"/>
            </w:pPr>
            <w:r>
              <w:t>rai</w:t>
            </w:r>
          </w:p>
        </w:tc>
        <w:tc>
          <w:tcPr>
            <w:tcW w:w="1559" w:type="dxa"/>
            <w:tcBorders>
              <w:top w:val="single" w:sz="4" w:space="0" w:color="auto"/>
              <w:left w:val="single" w:sz="4" w:space="0" w:color="auto"/>
              <w:bottom w:val="single" w:sz="4" w:space="0" w:color="auto"/>
              <w:right w:val="single" w:sz="4" w:space="0" w:color="auto"/>
            </w:tcBorders>
          </w:tcPr>
          <w:p w14:paraId="36A1B726" w14:textId="2B9DBEE4" w:rsidR="00884EE9" w:rsidRPr="00F11966" w:rsidRDefault="00884EE9" w:rsidP="00884EE9">
            <w:pPr>
              <w:pStyle w:val="TAL"/>
            </w:pPr>
            <w:r>
              <w:t>RoutingAreaId</w:t>
            </w:r>
          </w:p>
        </w:tc>
        <w:tc>
          <w:tcPr>
            <w:tcW w:w="425" w:type="dxa"/>
            <w:tcBorders>
              <w:top w:val="single" w:sz="4" w:space="0" w:color="auto"/>
              <w:left w:val="single" w:sz="4" w:space="0" w:color="auto"/>
              <w:bottom w:val="single" w:sz="4" w:space="0" w:color="auto"/>
              <w:right w:val="single" w:sz="4" w:space="0" w:color="auto"/>
            </w:tcBorders>
          </w:tcPr>
          <w:p w14:paraId="74FBF70E" w14:textId="5DB0F576" w:rsidR="00884EE9" w:rsidRPr="00F11966" w:rsidRDefault="00884EE9" w:rsidP="00884EE9">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141D484" w14:textId="68C59864" w:rsidR="00884EE9" w:rsidRPr="00F11966" w:rsidRDefault="00884EE9" w:rsidP="00884EE9">
            <w:pPr>
              <w:pStyle w:val="TAL"/>
            </w:pPr>
            <w:r>
              <w:t>0..1</w:t>
            </w:r>
          </w:p>
        </w:tc>
        <w:tc>
          <w:tcPr>
            <w:tcW w:w="4395" w:type="dxa"/>
            <w:tcBorders>
              <w:top w:val="single" w:sz="4" w:space="0" w:color="auto"/>
              <w:left w:val="single" w:sz="4" w:space="0" w:color="auto"/>
              <w:bottom w:val="single" w:sz="4" w:space="0" w:color="auto"/>
              <w:right w:val="single" w:sz="4" w:space="0" w:color="auto"/>
            </w:tcBorders>
          </w:tcPr>
          <w:p w14:paraId="7F741D13" w14:textId="77777777" w:rsidR="00884EE9" w:rsidRDefault="00884EE9" w:rsidP="00884EE9">
            <w:pPr>
              <w:pStyle w:val="TAL"/>
              <w:rPr>
                <w:rFonts w:cs="Arial"/>
                <w:szCs w:val="18"/>
              </w:rPr>
            </w:pPr>
            <w:r w:rsidRPr="00AE64F9">
              <w:rPr>
                <w:rFonts w:cs="Arial"/>
                <w:szCs w:val="18"/>
              </w:rPr>
              <w:t>Routing Area Identification. See 3GPP</w:t>
            </w:r>
            <w:r>
              <w:rPr>
                <w:rFonts w:cs="Arial"/>
                <w:szCs w:val="18"/>
              </w:rPr>
              <w:t> </w:t>
            </w:r>
            <w:r w:rsidRPr="00AE64F9">
              <w:rPr>
                <w:rFonts w:cs="Arial"/>
                <w:szCs w:val="18"/>
              </w:rPr>
              <w:t>TS</w:t>
            </w:r>
            <w:r>
              <w:rPr>
                <w:rFonts w:cs="Arial"/>
                <w:szCs w:val="18"/>
              </w:rPr>
              <w:t> </w:t>
            </w:r>
            <w:r w:rsidRPr="00AE64F9">
              <w:rPr>
                <w:rFonts w:cs="Arial"/>
                <w:szCs w:val="18"/>
              </w:rPr>
              <w:t>23.003</w:t>
            </w:r>
            <w:r>
              <w:rPr>
                <w:rFonts w:cs="Arial"/>
                <w:szCs w:val="18"/>
              </w:rPr>
              <w:t> </w:t>
            </w:r>
            <w:r w:rsidRPr="00AE64F9">
              <w:rPr>
                <w:rFonts w:cs="Arial"/>
                <w:szCs w:val="18"/>
              </w:rPr>
              <w:t>[7], clause</w:t>
            </w:r>
            <w:r>
              <w:rPr>
                <w:rFonts w:cs="Arial"/>
                <w:szCs w:val="18"/>
              </w:rPr>
              <w:t> </w:t>
            </w:r>
            <w:r w:rsidRPr="00AE64F9">
              <w:rPr>
                <w:rFonts w:cs="Arial"/>
                <w:szCs w:val="18"/>
              </w:rPr>
              <w:t>4.2</w:t>
            </w:r>
          </w:p>
          <w:p w14:paraId="55828C51" w14:textId="248C5F8F" w:rsidR="00884EE9" w:rsidRPr="00F11966" w:rsidRDefault="00884EE9" w:rsidP="00884EE9">
            <w:pPr>
              <w:pStyle w:val="TAL"/>
              <w:rPr>
                <w:rFonts w:cs="Arial"/>
                <w:szCs w:val="18"/>
              </w:rPr>
            </w:pPr>
            <w:r>
              <w:rPr>
                <w:rFonts w:cs="Arial"/>
                <w:szCs w:val="18"/>
              </w:rPr>
              <w:t>(NOTE 1)</w:t>
            </w:r>
          </w:p>
        </w:tc>
      </w:tr>
      <w:tr w:rsidR="00884EE9" w:rsidRPr="00F11966" w14:paraId="3D8E2B88"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hideMark/>
          </w:tcPr>
          <w:p w14:paraId="793A34E8" w14:textId="77777777" w:rsidR="00884EE9" w:rsidRPr="00F11966" w:rsidRDefault="00884EE9" w:rsidP="00884EE9">
            <w:pPr>
              <w:pStyle w:val="TAL"/>
            </w:pPr>
            <w:r w:rsidRPr="00F11966">
              <w:t>sai</w:t>
            </w:r>
          </w:p>
        </w:tc>
        <w:tc>
          <w:tcPr>
            <w:tcW w:w="1559" w:type="dxa"/>
            <w:tcBorders>
              <w:top w:val="single" w:sz="4" w:space="0" w:color="auto"/>
              <w:left w:val="single" w:sz="4" w:space="0" w:color="auto"/>
              <w:bottom w:val="single" w:sz="4" w:space="0" w:color="auto"/>
              <w:right w:val="single" w:sz="4" w:space="0" w:color="auto"/>
            </w:tcBorders>
            <w:hideMark/>
          </w:tcPr>
          <w:p w14:paraId="490CA4E3" w14:textId="77777777" w:rsidR="00884EE9" w:rsidRPr="00F11966" w:rsidRDefault="00884EE9" w:rsidP="00884EE9">
            <w:pPr>
              <w:pStyle w:val="TAL"/>
            </w:pPr>
            <w:r w:rsidRPr="00F11966">
              <w:t>ServiceAreaId</w:t>
            </w:r>
          </w:p>
        </w:tc>
        <w:tc>
          <w:tcPr>
            <w:tcW w:w="425" w:type="dxa"/>
            <w:tcBorders>
              <w:top w:val="single" w:sz="4" w:space="0" w:color="auto"/>
              <w:left w:val="single" w:sz="4" w:space="0" w:color="auto"/>
              <w:bottom w:val="single" w:sz="4" w:space="0" w:color="auto"/>
              <w:right w:val="single" w:sz="4" w:space="0" w:color="auto"/>
            </w:tcBorders>
            <w:hideMark/>
          </w:tcPr>
          <w:p w14:paraId="051E7501" w14:textId="77777777" w:rsidR="00884EE9" w:rsidRPr="00F11966" w:rsidRDefault="00884EE9" w:rsidP="00884EE9">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7C7B6759" w14:textId="77777777" w:rsidR="00884EE9" w:rsidRPr="00F11966" w:rsidRDefault="00884EE9" w:rsidP="00884EE9">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hideMark/>
          </w:tcPr>
          <w:p w14:paraId="2538C62F" w14:textId="77777777" w:rsidR="00884EE9" w:rsidRPr="00F11966" w:rsidRDefault="00884EE9" w:rsidP="00884EE9">
            <w:pPr>
              <w:pStyle w:val="TAL"/>
              <w:rPr>
                <w:rFonts w:cs="Arial"/>
                <w:szCs w:val="18"/>
              </w:rPr>
            </w:pPr>
            <w:r w:rsidRPr="00F11966">
              <w:rPr>
                <w:rFonts w:cs="Arial"/>
                <w:szCs w:val="18"/>
              </w:rPr>
              <w:t>Service Area Identifier. See 3GPP TS 23.003 [7], clause 12.5</w:t>
            </w:r>
          </w:p>
          <w:p w14:paraId="0E17AE80" w14:textId="77777777" w:rsidR="00884EE9" w:rsidRPr="00F11966" w:rsidRDefault="00884EE9" w:rsidP="00884EE9">
            <w:pPr>
              <w:pStyle w:val="TAL"/>
              <w:rPr>
                <w:rFonts w:cs="Arial"/>
                <w:szCs w:val="18"/>
              </w:rPr>
            </w:pPr>
            <w:r w:rsidRPr="00F11966">
              <w:rPr>
                <w:rFonts w:cs="Arial"/>
                <w:szCs w:val="18"/>
              </w:rPr>
              <w:t>(NOTE 1)</w:t>
            </w:r>
          </w:p>
        </w:tc>
      </w:tr>
      <w:tr w:rsidR="00884EE9" w:rsidRPr="00F11966" w14:paraId="4DF997D8"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hideMark/>
          </w:tcPr>
          <w:p w14:paraId="1228E1BE" w14:textId="77777777" w:rsidR="00884EE9" w:rsidRPr="00F11966" w:rsidRDefault="00884EE9" w:rsidP="00884EE9">
            <w:pPr>
              <w:pStyle w:val="TAL"/>
            </w:pPr>
            <w:r w:rsidRPr="00F11966">
              <w:t>lai</w:t>
            </w:r>
          </w:p>
        </w:tc>
        <w:tc>
          <w:tcPr>
            <w:tcW w:w="1559" w:type="dxa"/>
            <w:tcBorders>
              <w:top w:val="single" w:sz="4" w:space="0" w:color="auto"/>
              <w:left w:val="single" w:sz="4" w:space="0" w:color="auto"/>
              <w:bottom w:val="single" w:sz="4" w:space="0" w:color="auto"/>
              <w:right w:val="single" w:sz="4" w:space="0" w:color="auto"/>
            </w:tcBorders>
            <w:hideMark/>
          </w:tcPr>
          <w:p w14:paraId="4568E7A0" w14:textId="77777777" w:rsidR="00884EE9" w:rsidRPr="00F11966" w:rsidRDefault="00884EE9" w:rsidP="00884EE9">
            <w:pPr>
              <w:pStyle w:val="TAL"/>
            </w:pPr>
            <w:r w:rsidRPr="00F11966">
              <w:t>LocationAreaId</w:t>
            </w:r>
          </w:p>
        </w:tc>
        <w:tc>
          <w:tcPr>
            <w:tcW w:w="425" w:type="dxa"/>
            <w:tcBorders>
              <w:top w:val="single" w:sz="4" w:space="0" w:color="auto"/>
              <w:left w:val="single" w:sz="4" w:space="0" w:color="auto"/>
              <w:bottom w:val="single" w:sz="4" w:space="0" w:color="auto"/>
              <w:right w:val="single" w:sz="4" w:space="0" w:color="auto"/>
            </w:tcBorders>
            <w:hideMark/>
          </w:tcPr>
          <w:p w14:paraId="648AC867" w14:textId="77777777" w:rsidR="00884EE9" w:rsidRPr="00F11966" w:rsidRDefault="00884EE9" w:rsidP="00884EE9">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3B370B1C" w14:textId="77777777" w:rsidR="00884EE9" w:rsidRPr="00F11966" w:rsidRDefault="00884EE9" w:rsidP="00884EE9">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hideMark/>
          </w:tcPr>
          <w:p w14:paraId="49B1F608" w14:textId="77777777" w:rsidR="00884EE9" w:rsidRPr="00F11966" w:rsidRDefault="00884EE9" w:rsidP="00884EE9">
            <w:pPr>
              <w:pStyle w:val="TAL"/>
              <w:rPr>
                <w:rFonts w:cs="Arial"/>
                <w:szCs w:val="18"/>
              </w:rPr>
            </w:pPr>
            <w:r w:rsidRPr="00F11966">
              <w:rPr>
                <w:rFonts w:cs="Arial"/>
                <w:szCs w:val="18"/>
              </w:rPr>
              <w:t>Location Area identification. See 3GPP TS 23.003 [7], clause 4.1</w:t>
            </w:r>
          </w:p>
          <w:p w14:paraId="4B3867F9" w14:textId="77777777" w:rsidR="00884EE9" w:rsidRPr="00F11966" w:rsidRDefault="00884EE9" w:rsidP="00884EE9">
            <w:pPr>
              <w:pStyle w:val="TAL"/>
              <w:rPr>
                <w:rFonts w:cs="Arial"/>
                <w:szCs w:val="18"/>
              </w:rPr>
            </w:pPr>
            <w:r w:rsidRPr="00F11966">
              <w:rPr>
                <w:rFonts w:cs="Arial"/>
                <w:szCs w:val="18"/>
              </w:rPr>
              <w:t>(NOTE 1)</w:t>
            </w:r>
          </w:p>
        </w:tc>
      </w:tr>
      <w:tr w:rsidR="00884EE9" w:rsidRPr="00F11966" w14:paraId="0F0A3220"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7B4311E1" w14:textId="77777777" w:rsidR="00884EE9" w:rsidRPr="00F11966" w:rsidRDefault="00884EE9" w:rsidP="00884EE9">
            <w:pPr>
              <w:pStyle w:val="TAL"/>
            </w:pPr>
            <w:r w:rsidRPr="00F11966">
              <w:t>vlrNumber</w:t>
            </w:r>
          </w:p>
        </w:tc>
        <w:tc>
          <w:tcPr>
            <w:tcW w:w="1559" w:type="dxa"/>
            <w:tcBorders>
              <w:top w:val="single" w:sz="4" w:space="0" w:color="auto"/>
              <w:left w:val="single" w:sz="4" w:space="0" w:color="auto"/>
              <w:bottom w:val="single" w:sz="4" w:space="0" w:color="auto"/>
              <w:right w:val="single" w:sz="4" w:space="0" w:color="auto"/>
            </w:tcBorders>
          </w:tcPr>
          <w:p w14:paraId="5711F1D4" w14:textId="77777777" w:rsidR="00884EE9" w:rsidRPr="00F11966" w:rsidRDefault="00884EE9" w:rsidP="00884EE9">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66772D0D" w14:textId="77777777" w:rsidR="00884EE9" w:rsidRPr="00F11966" w:rsidRDefault="00884EE9" w:rsidP="00884EE9">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0508402A" w14:textId="77777777" w:rsidR="00884EE9" w:rsidRPr="00F11966" w:rsidRDefault="00884EE9" w:rsidP="00884EE9">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tcPr>
          <w:p w14:paraId="28924913" w14:textId="77777777" w:rsidR="00884EE9" w:rsidRPr="00F11966" w:rsidRDefault="00884EE9" w:rsidP="00884EE9">
            <w:pPr>
              <w:pStyle w:val="TAL"/>
              <w:rPr>
                <w:rFonts w:cs="Arial"/>
                <w:szCs w:val="18"/>
              </w:rPr>
            </w:pPr>
            <w:r w:rsidRPr="00F11966">
              <w:rPr>
                <w:rFonts w:cs="Arial"/>
                <w:szCs w:val="18"/>
              </w:rPr>
              <w:t>VLR number. See 3GPP TS 23.003 [7] clause 5.1.</w:t>
            </w:r>
          </w:p>
        </w:tc>
      </w:tr>
      <w:tr w:rsidR="00884EE9" w:rsidRPr="00F11966" w14:paraId="3FBE8E37"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1531AF66" w14:textId="77777777" w:rsidR="00884EE9" w:rsidRPr="00F11966" w:rsidRDefault="00884EE9" w:rsidP="00884EE9">
            <w:pPr>
              <w:pStyle w:val="TAL"/>
            </w:pPr>
            <w:r w:rsidRPr="00F11966">
              <w:t>mscNumber</w:t>
            </w:r>
          </w:p>
        </w:tc>
        <w:tc>
          <w:tcPr>
            <w:tcW w:w="1559" w:type="dxa"/>
            <w:tcBorders>
              <w:top w:val="single" w:sz="4" w:space="0" w:color="auto"/>
              <w:left w:val="single" w:sz="4" w:space="0" w:color="auto"/>
              <w:bottom w:val="single" w:sz="4" w:space="0" w:color="auto"/>
              <w:right w:val="single" w:sz="4" w:space="0" w:color="auto"/>
            </w:tcBorders>
          </w:tcPr>
          <w:p w14:paraId="2E229141" w14:textId="77777777" w:rsidR="00884EE9" w:rsidRPr="00F11966" w:rsidRDefault="00884EE9" w:rsidP="00884EE9">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7F2B431A" w14:textId="77777777" w:rsidR="00884EE9" w:rsidRPr="00F11966" w:rsidRDefault="00884EE9" w:rsidP="00884EE9">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39BA2A24" w14:textId="77777777" w:rsidR="00884EE9" w:rsidRPr="00F11966" w:rsidRDefault="00884EE9" w:rsidP="00884EE9">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tcPr>
          <w:p w14:paraId="35EF7DEC" w14:textId="77777777" w:rsidR="00884EE9" w:rsidRPr="00F11966" w:rsidRDefault="00884EE9" w:rsidP="00884EE9">
            <w:pPr>
              <w:pStyle w:val="TAL"/>
              <w:rPr>
                <w:rFonts w:cs="Arial"/>
                <w:szCs w:val="18"/>
              </w:rPr>
            </w:pPr>
            <w:r w:rsidRPr="00F11966">
              <w:rPr>
                <w:rFonts w:cs="Arial"/>
                <w:szCs w:val="18"/>
              </w:rPr>
              <w:t>MSC number. See 3GPP TS 23.003 [7] clause 5.1.</w:t>
            </w:r>
          </w:p>
        </w:tc>
      </w:tr>
      <w:tr w:rsidR="00884EE9" w:rsidRPr="00F11966" w14:paraId="3BC053FA"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hideMark/>
          </w:tcPr>
          <w:p w14:paraId="0C62B8C3" w14:textId="77777777" w:rsidR="00884EE9" w:rsidRPr="00F11966" w:rsidRDefault="00884EE9" w:rsidP="00884EE9">
            <w:pPr>
              <w:pStyle w:val="TAL"/>
            </w:pPr>
            <w:r w:rsidRPr="00F11966">
              <w:rPr>
                <w:szCs w:val="16"/>
              </w:rPr>
              <w:t>ageOfLocationInformation</w:t>
            </w:r>
          </w:p>
        </w:tc>
        <w:tc>
          <w:tcPr>
            <w:tcW w:w="1559" w:type="dxa"/>
            <w:tcBorders>
              <w:top w:val="single" w:sz="4" w:space="0" w:color="auto"/>
              <w:left w:val="single" w:sz="4" w:space="0" w:color="auto"/>
              <w:bottom w:val="single" w:sz="4" w:space="0" w:color="auto"/>
              <w:right w:val="single" w:sz="4" w:space="0" w:color="auto"/>
            </w:tcBorders>
            <w:hideMark/>
          </w:tcPr>
          <w:p w14:paraId="4256D014" w14:textId="77777777" w:rsidR="00884EE9" w:rsidRPr="00F11966" w:rsidRDefault="00884EE9" w:rsidP="00884EE9">
            <w:pPr>
              <w:pStyle w:val="TAL"/>
            </w:pPr>
            <w:r w:rsidRPr="00F11966">
              <w:rPr>
                <w:szCs w:val="16"/>
              </w:rPr>
              <w:t>integer</w:t>
            </w:r>
          </w:p>
        </w:tc>
        <w:tc>
          <w:tcPr>
            <w:tcW w:w="425" w:type="dxa"/>
            <w:tcBorders>
              <w:top w:val="single" w:sz="4" w:space="0" w:color="auto"/>
              <w:left w:val="single" w:sz="4" w:space="0" w:color="auto"/>
              <w:bottom w:val="single" w:sz="4" w:space="0" w:color="auto"/>
              <w:right w:val="single" w:sz="4" w:space="0" w:color="auto"/>
            </w:tcBorders>
            <w:hideMark/>
          </w:tcPr>
          <w:p w14:paraId="177974CC" w14:textId="77777777" w:rsidR="00884EE9" w:rsidRPr="00F11966" w:rsidRDefault="00884EE9" w:rsidP="00884EE9">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29826E4F" w14:textId="77777777" w:rsidR="00884EE9" w:rsidRPr="00F11966" w:rsidRDefault="00884EE9" w:rsidP="00884EE9">
            <w:pPr>
              <w:pStyle w:val="TAL"/>
            </w:pPr>
            <w:r w:rsidRPr="00F11966">
              <w:t>0  1</w:t>
            </w:r>
          </w:p>
        </w:tc>
        <w:tc>
          <w:tcPr>
            <w:tcW w:w="4395" w:type="dxa"/>
            <w:tcBorders>
              <w:top w:val="single" w:sz="4" w:space="0" w:color="auto"/>
              <w:left w:val="single" w:sz="4" w:space="0" w:color="auto"/>
              <w:bottom w:val="single" w:sz="4" w:space="0" w:color="auto"/>
              <w:right w:val="single" w:sz="4" w:space="0" w:color="auto"/>
            </w:tcBorders>
            <w:hideMark/>
          </w:tcPr>
          <w:p w14:paraId="0BCE8905" w14:textId="77777777" w:rsidR="00884EE9" w:rsidRPr="00F11966" w:rsidRDefault="00884EE9" w:rsidP="00884EE9">
            <w:pPr>
              <w:pStyle w:val="TAL"/>
              <w:rPr>
                <w:rFonts w:cs="Arial"/>
                <w:szCs w:val="18"/>
              </w:rPr>
            </w:pPr>
            <w:r w:rsidRPr="00F11966">
              <w:rPr>
                <w:rFonts w:cs="Arial"/>
                <w:szCs w:val="18"/>
              </w:rPr>
              <w:t>The value represents the elapsed time in minutes since the last network contact of the mobile station.</w:t>
            </w:r>
          </w:p>
          <w:p w14:paraId="0D6B40C3" w14:textId="77777777" w:rsidR="00884EE9" w:rsidRPr="00F11966" w:rsidRDefault="00884EE9" w:rsidP="00884EE9">
            <w:pPr>
              <w:pStyle w:val="TAL"/>
              <w:rPr>
                <w:rFonts w:cs="Arial"/>
                <w:szCs w:val="18"/>
              </w:rPr>
            </w:pPr>
            <w:r w:rsidRPr="00F11966">
              <w:rPr>
                <w:rFonts w:cs="Arial"/>
                <w:szCs w:val="18"/>
              </w:rPr>
              <w:t xml:space="preserve">Value "0" indicates that the location information was obtained after a successful paging procedure for Active Location Retrieval when the UE is in idle mode or after a successful </w:t>
            </w:r>
            <w:r w:rsidRPr="00F11966">
              <w:t>location reporting</w:t>
            </w:r>
            <w:r w:rsidRPr="00F11966">
              <w:rPr>
                <w:rFonts w:cs="Arial"/>
                <w:szCs w:val="18"/>
              </w:rPr>
              <w:t xml:space="preserve"> procedure the UE is in connected mode.</w:t>
            </w:r>
          </w:p>
          <w:p w14:paraId="66A0384D" w14:textId="77777777" w:rsidR="00884EE9" w:rsidRPr="00F11966" w:rsidRDefault="00884EE9" w:rsidP="00884EE9">
            <w:pPr>
              <w:pStyle w:val="TAL"/>
              <w:rPr>
                <w:rFonts w:cs="Arial"/>
                <w:szCs w:val="18"/>
              </w:rPr>
            </w:pPr>
            <w:r w:rsidRPr="00F11966">
              <w:rPr>
                <w:rFonts w:cs="Arial"/>
                <w:szCs w:val="18"/>
              </w:rPr>
              <w:t>Any other value than "0" indicates that the location information is the last known one.</w:t>
            </w:r>
          </w:p>
          <w:p w14:paraId="2B9CDC68" w14:textId="77777777" w:rsidR="00884EE9" w:rsidRPr="00F11966" w:rsidRDefault="00884EE9" w:rsidP="00884EE9">
            <w:pPr>
              <w:pStyle w:val="TAL"/>
              <w:rPr>
                <w:rFonts w:cs="Arial"/>
                <w:szCs w:val="18"/>
              </w:rPr>
            </w:pPr>
            <w:r w:rsidRPr="00F11966">
              <w:rPr>
                <w:rFonts w:cs="Arial"/>
                <w:szCs w:val="18"/>
              </w:rPr>
              <w:t xml:space="preserve">See </w:t>
            </w:r>
            <w:r w:rsidRPr="00F11966">
              <w:t>3GPP TS 29.002 [21] clause 17.7.8.</w:t>
            </w:r>
          </w:p>
        </w:tc>
      </w:tr>
      <w:tr w:rsidR="00884EE9" w:rsidRPr="00F11966" w14:paraId="0F667AE4"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hideMark/>
          </w:tcPr>
          <w:p w14:paraId="5C6281A0" w14:textId="77777777" w:rsidR="00884EE9" w:rsidRPr="00F11966" w:rsidRDefault="00884EE9" w:rsidP="00884EE9">
            <w:pPr>
              <w:pStyle w:val="TAL"/>
              <w:rPr>
                <w:szCs w:val="16"/>
              </w:rPr>
            </w:pPr>
            <w:r w:rsidRPr="00F11966">
              <w:t>ueLocationTimestamp</w:t>
            </w:r>
          </w:p>
        </w:tc>
        <w:tc>
          <w:tcPr>
            <w:tcW w:w="1559" w:type="dxa"/>
            <w:tcBorders>
              <w:top w:val="single" w:sz="4" w:space="0" w:color="auto"/>
              <w:left w:val="single" w:sz="4" w:space="0" w:color="auto"/>
              <w:bottom w:val="single" w:sz="4" w:space="0" w:color="auto"/>
              <w:right w:val="single" w:sz="4" w:space="0" w:color="auto"/>
            </w:tcBorders>
            <w:hideMark/>
          </w:tcPr>
          <w:p w14:paraId="4A13AEDE" w14:textId="77777777" w:rsidR="00884EE9" w:rsidRPr="00F11966" w:rsidRDefault="00884EE9" w:rsidP="00884EE9">
            <w:pPr>
              <w:pStyle w:val="TAL"/>
              <w:rPr>
                <w:szCs w:val="16"/>
              </w:rPr>
            </w:pPr>
            <w:r w:rsidRPr="00F11966">
              <w:t>DateTime</w:t>
            </w:r>
          </w:p>
        </w:tc>
        <w:tc>
          <w:tcPr>
            <w:tcW w:w="425" w:type="dxa"/>
            <w:tcBorders>
              <w:top w:val="single" w:sz="4" w:space="0" w:color="auto"/>
              <w:left w:val="single" w:sz="4" w:space="0" w:color="auto"/>
              <w:bottom w:val="single" w:sz="4" w:space="0" w:color="auto"/>
              <w:right w:val="single" w:sz="4" w:space="0" w:color="auto"/>
            </w:tcBorders>
            <w:hideMark/>
          </w:tcPr>
          <w:p w14:paraId="70284905" w14:textId="77777777" w:rsidR="00884EE9" w:rsidRPr="00F11966" w:rsidRDefault="00884EE9" w:rsidP="00884EE9">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548644DE" w14:textId="77777777" w:rsidR="00884EE9" w:rsidRPr="00F11966" w:rsidRDefault="00884EE9" w:rsidP="00884EE9">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hideMark/>
          </w:tcPr>
          <w:p w14:paraId="3E0CE2D3" w14:textId="77777777" w:rsidR="00884EE9" w:rsidRPr="00F11966" w:rsidRDefault="00884EE9" w:rsidP="00884EE9">
            <w:pPr>
              <w:pStyle w:val="TAL"/>
              <w:rPr>
                <w:rFonts w:cs="Arial"/>
                <w:szCs w:val="18"/>
              </w:rPr>
            </w:pPr>
            <w:r w:rsidRPr="00F11966">
              <w:rPr>
                <w:rFonts w:cs="Arial"/>
                <w:szCs w:val="18"/>
              </w:rPr>
              <w:t>The value represents the UTC time when the UeLocation information was acquired.</w:t>
            </w:r>
          </w:p>
        </w:tc>
      </w:tr>
      <w:tr w:rsidR="00884EE9" w:rsidRPr="00F11966" w14:paraId="5EAC3317"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hideMark/>
          </w:tcPr>
          <w:p w14:paraId="6985462E" w14:textId="77777777" w:rsidR="00884EE9" w:rsidRPr="00F11966" w:rsidRDefault="00884EE9" w:rsidP="00884EE9">
            <w:pPr>
              <w:pStyle w:val="TAL"/>
            </w:pPr>
            <w:r w:rsidRPr="00F11966">
              <w:rPr>
                <w:szCs w:val="16"/>
              </w:rPr>
              <w:t>geographicalInformation</w:t>
            </w:r>
          </w:p>
        </w:tc>
        <w:tc>
          <w:tcPr>
            <w:tcW w:w="1559" w:type="dxa"/>
            <w:tcBorders>
              <w:top w:val="single" w:sz="4" w:space="0" w:color="auto"/>
              <w:left w:val="single" w:sz="4" w:space="0" w:color="auto"/>
              <w:bottom w:val="single" w:sz="4" w:space="0" w:color="auto"/>
              <w:right w:val="single" w:sz="4" w:space="0" w:color="auto"/>
            </w:tcBorders>
            <w:hideMark/>
          </w:tcPr>
          <w:p w14:paraId="38E24C3F" w14:textId="77777777" w:rsidR="00884EE9" w:rsidRPr="00F11966" w:rsidRDefault="00884EE9" w:rsidP="00884EE9">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hideMark/>
          </w:tcPr>
          <w:p w14:paraId="5C93D830" w14:textId="77777777" w:rsidR="00884EE9" w:rsidRPr="00F11966" w:rsidRDefault="00884EE9" w:rsidP="00884EE9">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2ED99855" w14:textId="77777777" w:rsidR="00884EE9" w:rsidRPr="00F11966" w:rsidRDefault="00884EE9" w:rsidP="00884EE9">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hideMark/>
          </w:tcPr>
          <w:p w14:paraId="6CB5C81F" w14:textId="77777777" w:rsidR="00884EE9" w:rsidRPr="00F11966" w:rsidRDefault="00884EE9" w:rsidP="00884EE9">
            <w:pPr>
              <w:pStyle w:val="TAL"/>
              <w:rPr>
                <w:rFonts w:cs="Arial"/>
                <w:szCs w:val="18"/>
              </w:rPr>
            </w:pPr>
            <w:r w:rsidRPr="00F11966">
              <w:rPr>
                <w:rFonts w:cs="Arial"/>
                <w:szCs w:val="18"/>
              </w:rPr>
              <w:t>Refer to geographical Information.</w:t>
            </w:r>
          </w:p>
          <w:p w14:paraId="14CB45E6" w14:textId="77777777" w:rsidR="00884EE9" w:rsidRPr="00F11966" w:rsidRDefault="00884EE9" w:rsidP="00884EE9">
            <w:pPr>
              <w:pStyle w:val="TAL"/>
              <w:rPr>
                <w:rFonts w:cs="Arial"/>
                <w:szCs w:val="18"/>
              </w:rPr>
            </w:pPr>
            <w:r w:rsidRPr="00F11966">
              <w:rPr>
                <w:rFonts w:cs="Arial"/>
                <w:szCs w:val="18"/>
              </w:rPr>
              <w:t>See 3GPP TS 23.032 [23] clause 7.3.2. Only the description of an ellipsoid point with uncertainty circle is allowed to be used.</w:t>
            </w:r>
          </w:p>
          <w:p w14:paraId="55454D1D" w14:textId="77777777" w:rsidR="00884EE9" w:rsidRPr="00F11966" w:rsidRDefault="00884EE9" w:rsidP="002366BD">
            <w:pPr>
              <w:pStyle w:val="TAL"/>
              <w:rPr>
                <w:b/>
              </w:rPr>
            </w:pPr>
            <w:r w:rsidRPr="002366BD">
              <w:t>Allowed characters are 0-9 and A-F;</w:t>
            </w:r>
          </w:p>
        </w:tc>
      </w:tr>
      <w:tr w:rsidR="00884EE9" w:rsidRPr="00F11966" w14:paraId="2CF4CABD"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hideMark/>
          </w:tcPr>
          <w:p w14:paraId="0F30E63B" w14:textId="77777777" w:rsidR="00884EE9" w:rsidRPr="00F11966" w:rsidRDefault="00884EE9" w:rsidP="00884EE9">
            <w:pPr>
              <w:pStyle w:val="TAL"/>
              <w:rPr>
                <w:szCs w:val="16"/>
              </w:rPr>
            </w:pPr>
            <w:r w:rsidRPr="00F11966">
              <w:t>geodeticInformation</w:t>
            </w:r>
          </w:p>
        </w:tc>
        <w:tc>
          <w:tcPr>
            <w:tcW w:w="1559" w:type="dxa"/>
            <w:tcBorders>
              <w:top w:val="single" w:sz="4" w:space="0" w:color="auto"/>
              <w:left w:val="single" w:sz="4" w:space="0" w:color="auto"/>
              <w:bottom w:val="single" w:sz="4" w:space="0" w:color="auto"/>
              <w:right w:val="single" w:sz="4" w:space="0" w:color="auto"/>
            </w:tcBorders>
            <w:hideMark/>
          </w:tcPr>
          <w:p w14:paraId="61FD15FC" w14:textId="77777777" w:rsidR="00884EE9" w:rsidRPr="00F11966" w:rsidRDefault="00884EE9" w:rsidP="00884EE9">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hideMark/>
          </w:tcPr>
          <w:p w14:paraId="4541595C" w14:textId="77777777" w:rsidR="00884EE9" w:rsidRPr="00F11966" w:rsidRDefault="00884EE9" w:rsidP="00884EE9">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770DFF14" w14:textId="77777777" w:rsidR="00884EE9" w:rsidRPr="00F11966" w:rsidRDefault="00884EE9" w:rsidP="00884EE9">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hideMark/>
          </w:tcPr>
          <w:p w14:paraId="6EFF883E" w14:textId="77777777" w:rsidR="00884EE9" w:rsidRPr="00F11966" w:rsidRDefault="00884EE9" w:rsidP="00884EE9">
            <w:pPr>
              <w:pStyle w:val="TAL"/>
              <w:rPr>
                <w:rFonts w:cs="Arial"/>
                <w:szCs w:val="18"/>
              </w:rPr>
            </w:pPr>
            <w:r w:rsidRPr="00F11966">
              <w:rPr>
                <w:rFonts w:cs="Arial"/>
                <w:szCs w:val="18"/>
              </w:rPr>
              <w:t>Refers to Calling Geodetic Location.</w:t>
            </w:r>
          </w:p>
          <w:p w14:paraId="5C1A949A" w14:textId="77777777" w:rsidR="00884EE9" w:rsidRPr="00F11966" w:rsidRDefault="00884EE9" w:rsidP="00884EE9">
            <w:pPr>
              <w:pStyle w:val="TAL"/>
              <w:rPr>
                <w:rFonts w:cs="Arial"/>
                <w:szCs w:val="18"/>
              </w:rPr>
            </w:pPr>
            <w:r w:rsidRPr="00F11966">
              <w:rPr>
                <w:rFonts w:cs="Arial"/>
                <w:szCs w:val="18"/>
              </w:rPr>
              <w:t>See ITU-T Recommendation Q.763 (1999) [24] clause 3.88.2. Only the description of an ellipsoid point with uncertainty circle is allowed to be used.</w:t>
            </w:r>
          </w:p>
          <w:p w14:paraId="02C3CF4F" w14:textId="77777777" w:rsidR="00884EE9" w:rsidRPr="00F11966" w:rsidRDefault="00884EE9" w:rsidP="00884EE9">
            <w:pPr>
              <w:pStyle w:val="TAL"/>
              <w:rPr>
                <w:rFonts w:cs="Arial"/>
                <w:szCs w:val="18"/>
              </w:rPr>
            </w:pPr>
            <w:r w:rsidRPr="00F11966">
              <w:rPr>
                <w:rFonts w:cs="Arial"/>
                <w:szCs w:val="18"/>
              </w:rPr>
              <w:t>Allowed characters are 0-9 and A-F.</w:t>
            </w:r>
          </w:p>
        </w:tc>
      </w:tr>
      <w:tr w:rsidR="00884EE9" w:rsidRPr="00F11966" w14:paraId="4F03436B" w14:textId="77777777" w:rsidTr="00AA7DB8">
        <w:trPr>
          <w:jc w:val="center"/>
        </w:trPr>
        <w:tc>
          <w:tcPr>
            <w:tcW w:w="9356" w:type="dxa"/>
            <w:gridSpan w:val="5"/>
            <w:tcBorders>
              <w:top w:val="single" w:sz="4" w:space="0" w:color="auto"/>
              <w:left w:val="single" w:sz="4" w:space="0" w:color="auto"/>
              <w:bottom w:val="single" w:sz="4" w:space="0" w:color="auto"/>
              <w:right w:val="single" w:sz="4" w:space="0" w:color="auto"/>
            </w:tcBorders>
            <w:hideMark/>
          </w:tcPr>
          <w:p w14:paraId="4612819D" w14:textId="383ABBF4" w:rsidR="00884EE9" w:rsidRPr="00F11966" w:rsidRDefault="00884EE9" w:rsidP="00884EE9">
            <w:pPr>
              <w:pStyle w:val="TAN"/>
              <w:rPr>
                <w:rFonts w:cs="Arial"/>
                <w:szCs w:val="18"/>
                <w:lang w:eastAsia="zh-CN"/>
              </w:rPr>
            </w:pPr>
            <w:r w:rsidRPr="00F11966">
              <w:t xml:space="preserve">NOTE 1: Exactly one of cgi, </w:t>
            </w:r>
            <w:r>
              <w:t xml:space="preserve">rai, </w:t>
            </w:r>
            <w:r w:rsidRPr="00F11966">
              <w:t>sai or lai shall be present.</w:t>
            </w:r>
          </w:p>
        </w:tc>
      </w:tr>
    </w:tbl>
    <w:p w14:paraId="4B3E427A" w14:textId="77777777" w:rsidR="00E92CBF" w:rsidRPr="00F11966" w:rsidRDefault="00E92CBF" w:rsidP="00E92CBF">
      <w:pPr>
        <w:rPr>
          <w:lang w:val="en-US"/>
        </w:rPr>
      </w:pPr>
    </w:p>
    <w:p w14:paraId="2E891DA9" w14:textId="77777777" w:rsidR="00E92CBF" w:rsidRPr="00F11966" w:rsidRDefault="00E92CBF" w:rsidP="00D362EB">
      <w:pPr>
        <w:pStyle w:val="Heading4"/>
      </w:pPr>
      <w:bookmarkStart w:id="1650" w:name="_Toc33980859"/>
      <w:bookmarkStart w:id="1651" w:name="_Toc36462660"/>
      <w:bookmarkStart w:id="1652" w:name="_Toc36462856"/>
      <w:bookmarkStart w:id="1653" w:name="_Toc43026100"/>
      <w:bookmarkStart w:id="1654" w:name="_Toc49763634"/>
      <w:bookmarkStart w:id="1655" w:name="_Toc56754330"/>
      <w:bookmarkStart w:id="1656" w:name="_Toc88743101"/>
      <w:bookmarkStart w:id="1657" w:name="_Toc90649913"/>
      <w:r w:rsidRPr="00F11966">
        <w:t>5.4.4.54</w:t>
      </w:r>
      <w:r w:rsidRPr="00F11966">
        <w:tab/>
        <w:t>Type: CellGlobalId</w:t>
      </w:r>
      <w:bookmarkEnd w:id="1650"/>
      <w:bookmarkEnd w:id="1651"/>
      <w:bookmarkEnd w:id="1652"/>
      <w:bookmarkEnd w:id="1653"/>
      <w:bookmarkEnd w:id="1654"/>
      <w:bookmarkEnd w:id="1655"/>
      <w:bookmarkEnd w:id="1656"/>
      <w:bookmarkEnd w:id="1657"/>
    </w:p>
    <w:p w14:paraId="5D439FFA" w14:textId="77777777" w:rsidR="00E92CBF" w:rsidRPr="00F11966" w:rsidRDefault="00E92CBF" w:rsidP="00E92CBF">
      <w:pPr>
        <w:pStyle w:val="TH"/>
      </w:pPr>
      <w:r w:rsidRPr="00F11966">
        <w:rPr>
          <w:noProof/>
        </w:rPr>
        <w:t>Table </w:t>
      </w:r>
      <w:r w:rsidRPr="00F11966">
        <w:t xml:space="preserve">5.4.4.54-1: </w:t>
      </w:r>
      <w:r w:rsidRPr="00F11966">
        <w:rPr>
          <w:noProof/>
        </w:rPr>
        <w:t xml:space="preserve">Definition of type </w:t>
      </w:r>
      <w:r w:rsidRPr="00F11966">
        <w:t>CellGlobalId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7D99A63A"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065D33E2"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09C1475"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EC99E8D"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57D45D17"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9041B58"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06769393"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0A8B062B" w14:textId="77777777" w:rsidR="00E92CBF" w:rsidRPr="00F11966" w:rsidRDefault="00E92CBF" w:rsidP="00AA7DB8">
            <w:pPr>
              <w:pStyle w:val="TAL"/>
            </w:pPr>
            <w:r w:rsidRPr="00F11966">
              <w:t>plmnId</w:t>
            </w:r>
          </w:p>
        </w:tc>
        <w:tc>
          <w:tcPr>
            <w:tcW w:w="1559" w:type="dxa"/>
            <w:tcBorders>
              <w:top w:val="single" w:sz="4" w:space="0" w:color="auto"/>
              <w:left w:val="single" w:sz="4" w:space="0" w:color="auto"/>
              <w:bottom w:val="single" w:sz="4" w:space="0" w:color="auto"/>
              <w:right w:val="single" w:sz="4" w:space="0" w:color="auto"/>
            </w:tcBorders>
            <w:hideMark/>
          </w:tcPr>
          <w:p w14:paraId="12786648" w14:textId="77777777" w:rsidR="00E92CBF" w:rsidRPr="00F11966" w:rsidRDefault="00E92CBF" w:rsidP="00AA7DB8">
            <w:pPr>
              <w:pStyle w:val="TAL"/>
            </w:pPr>
            <w:r w:rsidRPr="00F11966">
              <w:t>PlmnId</w:t>
            </w:r>
          </w:p>
        </w:tc>
        <w:tc>
          <w:tcPr>
            <w:tcW w:w="425" w:type="dxa"/>
            <w:tcBorders>
              <w:top w:val="single" w:sz="4" w:space="0" w:color="auto"/>
              <w:left w:val="single" w:sz="4" w:space="0" w:color="auto"/>
              <w:bottom w:val="single" w:sz="4" w:space="0" w:color="auto"/>
              <w:right w:val="single" w:sz="4" w:space="0" w:color="auto"/>
            </w:tcBorders>
            <w:hideMark/>
          </w:tcPr>
          <w:p w14:paraId="2FF896A6"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hideMark/>
          </w:tcPr>
          <w:p w14:paraId="6EB82483"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295D9700" w14:textId="77777777" w:rsidR="00E92CBF" w:rsidRPr="00F11966" w:rsidRDefault="00E92CBF" w:rsidP="00AA7DB8">
            <w:pPr>
              <w:pStyle w:val="TAL"/>
              <w:rPr>
                <w:rFonts w:cs="Arial"/>
                <w:szCs w:val="18"/>
              </w:rPr>
            </w:pPr>
            <w:r w:rsidRPr="00F11966">
              <w:rPr>
                <w:rFonts w:cs="Arial"/>
                <w:szCs w:val="18"/>
              </w:rPr>
              <w:t>PLMN Identity</w:t>
            </w:r>
          </w:p>
        </w:tc>
      </w:tr>
      <w:tr w:rsidR="00E92CBF" w:rsidRPr="00F11966" w14:paraId="4DEB3946"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0E082734" w14:textId="77777777" w:rsidR="00E92CBF" w:rsidRPr="00F11966" w:rsidRDefault="00E92CBF" w:rsidP="00AA7DB8">
            <w:pPr>
              <w:pStyle w:val="TAL"/>
            </w:pPr>
            <w:r w:rsidRPr="00F11966">
              <w:t>lac</w:t>
            </w:r>
          </w:p>
        </w:tc>
        <w:tc>
          <w:tcPr>
            <w:tcW w:w="1559" w:type="dxa"/>
            <w:tcBorders>
              <w:top w:val="single" w:sz="4" w:space="0" w:color="auto"/>
              <w:left w:val="single" w:sz="4" w:space="0" w:color="auto"/>
              <w:bottom w:val="single" w:sz="4" w:space="0" w:color="auto"/>
              <w:right w:val="single" w:sz="4" w:space="0" w:color="auto"/>
            </w:tcBorders>
            <w:hideMark/>
          </w:tcPr>
          <w:p w14:paraId="69D49D3A"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hideMark/>
          </w:tcPr>
          <w:p w14:paraId="1CA0A1C6"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hideMark/>
          </w:tcPr>
          <w:p w14:paraId="596AEB64"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75D53996" w14:textId="77777777" w:rsidR="00E92CBF" w:rsidRPr="00F11966" w:rsidRDefault="00E92CBF" w:rsidP="00AA7DB8">
            <w:pPr>
              <w:pStyle w:val="TAL"/>
              <w:rPr>
                <w:rFonts w:cs="Arial"/>
                <w:szCs w:val="18"/>
              </w:rPr>
            </w:pPr>
            <w:r w:rsidRPr="00F11966">
              <w:rPr>
                <w:rFonts w:cs="Arial"/>
                <w:szCs w:val="18"/>
              </w:rPr>
              <w:t>Location Area Code</w:t>
            </w:r>
          </w:p>
          <w:p w14:paraId="100F1CAA" w14:textId="77777777" w:rsidR="00E92CBF" w:rsidRPr="00F11966" w:rsidRDefault="00E92CBF" w:rsidP="00AA7DB8">
            <w:pPr>
              <w:pStyle w:val="TAL"/>
              <w:rPr>
                <w:rFonts w:cs="Arial"/>
                <w:szCs w:val="18"/>
              </w:rPr>
            </w:pPr>
          </w:p>
          <w:p w14:paraId="2ECB7243" w14:textId="3DC4908D" w:rsidR="00E92CBF" w:rsidRPr="00F11966" w:rsidRDefault="00E92CBF" w:rsidP="00AA7DB8">
            <w:pPr>
              <w:pStyle w:val="TAL"/>
              <w:rPr>
                <w:rFonts w:cs="Arial"/>
                <w:szCs w:val="18"/>
              </w:rPr>
            </w:pPr>
            <w:r w:rsidRPr="00F11966">
              <w:rPr>
                <w:lang w:val="en-US"/>
              </w:rPr>
              <w:t>Pattern: '^[A-Fa-f0-9]</w:t>
            </w:r>
            <w:r w:rsidR="00884EE9">
              <w:rPr>
                <w:lang w:val="en-US"/>
              </w:rPr>
              <w:t>{4}</w:t>
            </w:r>
            <w:r w:rsidRPr="00F11966">
              <w:rPr>
                <w:lang w:val="en-US"/>
              </w:rPr>
              <w:t>$'</w:t>
            </w:r>
          </w:p>
        </w:tc>
      </w:tr>
      <w:tr w:rsidR="00E92CBF" w:rsidRPr="00F11966" w14:paraId="2BBD4DC3"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54011077" w14:textId="77777777" w:rsidR="00E92CBF" w:rsidRPr="00F11966" w:rsidRDefault="00E92CBF" w:rsidP="00AA7DB8">
            <w:pPr>
              <w:pStyle w:val="TAL"/>
            </w:pPr>
            <w:r w:rsidRPr="00F11966">
              <w:t>cellId</w:t>
            </w:r>
          </w:p>
        </w:tc>
        <w:tc>
          <w:tcPr>
            <w:tcW w:w="1559" w:type="dxa"/>
            <w:tcBorders>
              <w:top w:val="single" w:sz="4" w:space="0" w:color="auto"/>
              <w:left w:val="single" w:sz="4" w:space="0" w:color="auto"/>
              <w:bottom w:val="single" w:sz="4" w:space="0" w:color="auto"/>
              <w:right w:val="single" w:sz="4" w:space="0" w:color="auto"/>
            </w:tcBorders>
            <w:hideMark/>
          </w:tcPr>
          <w:p w14:paraId="47E17D7F"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hideMark/>
          </w:tcPr>
          <w:p w14:paraId="309849EE"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hideMark/>
          </w:tcPr>
          <w:p w14:paraId="5D58EC4D"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376E32B2" w14:textId="77777777" w:rsidR="00E92CBF" w:rsidRPr="00F11966" w:rsidRDefault="00E92CBF" w:rsidP="00AA7DB8">
            <w:pPr>
              <w:pStyle w:val="TAL"/>
              <w:rPr>
                <w:rFonts w:cs="Arial"/>
                <w:szCs w:val="18"/>
              </w:rPr>
            </w:pPr>
            <w:r w:rsidRPr="00F11966">
              <w:rPr>
                <w:rFonts w:cs="Arial"/>
                <w:szCs w:val="18"/>
              </w:rPr>
              <w:t>Cell Identity</w:t>
            </w:r>
          </w:p>
          <w:p w14:paraId="199B9FA6" w14:textId="77777777" w:rsidR="00E92CBF" w:rsidRPr="00F11966" w:rsidRDefault="00E92CBF" w:rsidP="00AA7DB8">
            <w:pPr>
              <w:pStyle w:val="TAL"/>
              <w:rPr>
                <w:rFonts w:cs="Arial"/>
                <w:szCs w:val="18"/>
              </w:rPr>
            </w:pPr>
          </w:p>
          <w:p w14:paraId="024853A3" w14:textId="3A7DD118" w:rsidR="00E92CBF" w:rsidRPr="00F11966" w:rsidRDefault="00E92CBF" w:rsidP="00884EE9">
            <w:pPr>
              <w:pStyle w:val="TAL"/>
              <w:rPr>
                <w:rFonts w:cs="Arial"/>
                <w:szCs w:val="18"/>
              </w:rPr>
            </w:pPr>
            <w:r w:rsidRPr="00F11966">
              <w:rPr>
                <w:lang w:val="en-US"/>
              </w:rPr>
              <w:t>Pattern: '^[A-Fa-f0-9]</w:t>
            </w:r>
            <w:r w:rsidR="00884EE9">
              <w:rPr>
                <w:lang w:val="en-US"/>
              </w:rPr>
              <w:t>{4}</w:t>
            </w:r>
            <w:r w:rsidRPr="00F11966">
              <w:rPr>
                <w:lang w:val="en-US"/>
              </w:rPr>
              <w:t>$'</w:t>
            </w:r>
          </w:p>
        </w:tc>
      </w:tr>
    </w:tbl>
    <w:p w14:paraId="185CF881" w14:textId="77777777" w:rsidR="00E92CBF" w:rsidRPr="00F11966" w:rsidRDefault="00E92CBF" w:rsidP="00E92CBF">
      <w:pPr>
        <w:rPr>
          <w:lang w:val="en-US"/>
        </w:rPr>
      </w:pPr>
    </w:p>
    <w:p w14:paraId="41B61BFE" w14:textId="77777777" w:rsidR="00E92CBF" w:rsidRPr="00F11966" w:rsidRDefault="00E92CBF" w:rsidP="00D362EB">
      <w:pPr>
        <w:pStyle w:val="Heading4"/>
      </w:pPr>
      <w:bookmarkStart w:id="1658" w:name="_Toc33980860"/>
      <w:bookmarkStart w:id="1659" w:name="_Toc36462661"/>
      <w:bookmarkStart w:id="1660" w:name="_Toc36462857"/>
      <w:bookmarkStart w:id="1661" w:name="_Toc43026101"/>
      <w:bookmarkStart w:id="1662" w:name="_Toc49763635"/>
      <w:bookmarkStart w:id="1663" w:name="_Toc56754331"/>
      <w:bookmarkStart w:id="1664" w:name="_Toc88743102"/>
      <w:bookmarkStart w:id="1665" w:name="_Toc90649914"/>
      <w:r w:rsidRPr="00F11966">
        <w:lastRenderedPageBreak/>
        <w:t>5.4.4.55</w:t>
      </w:r>
      <w:r w:rsidRPr="00F11966">
        <w:tab/>
        <w:t>Type: ServiceAreaId</w:t>
      </w:r>
      <w:bookmarkEnd w:id="1658"/>
      <w:bookmarkEnd w:id="1659"/>
      <w:bookmarkEnd w:id="1660"/>
      <w:bookmarkEnd w:id="1661"/>
      <w:bookmarkEnd w:id="1662"/>
      <w:bookmarkEnd w:id="1663"/>
      <w:bookmarkEnd w:id="1664"/>
      <w:bookmarkEnd w:id="1665"/>
    </w:p>
    <w:p w14:paraId="025CC2C8" w14:textId="77777777" w:rsidR="00E92CBF" w:rsidRPr="00F11966" w:rsidRDefault="00E92CBF" w:rsidP="00E92CBF">
      <w:pPr>
        <w:pStyle w:val="TH"/>
      </w:pPr>
      <w:r w:rsidRPr="00F11966">
        <w:rPr>
          <w:noProof/>
        </w:rPr>
        <w:t>Table </w:t>
      </w:r>
      <w:r w:rsidRPr="00F11966">
        <w:t xml:space="preserve">5.4.4.55-1: </w:t>
      </w:r>
      <w:r w:rsidRPr="00F11966">
        <w:rPr>
          <w:noProof/>
        </w:rPr>
        <w:t xml:space="preserve">Definition of type </w:t>
      </w:r>
      <w:r w:rsidRPr="00F11966">
        <w:t>ServiceAreaId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7F558E1E"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3BA92E86"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46AA98A"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AF70253"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21211946"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DD3544C"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1D3A0A32"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103A230A" w14:textId="77777777" w:rsidR="00E92CBF" w:rsidRPr="00F11966" w:rsidRDefault="00E92CBF" w:rsidP="00AA7DB8">
            <w:pPr>
              <w:pStyle w:val="TAL"/>
            </w:pPr>
            <w:r w:rsidRPr="00F11966">
              <w:t>plmnId</w:t>
            </w:r>
          </w:p>
        </w:tc>
        <w:tc>
          <w:tcPr>
            <w:tcW w:w="1559" w:type="dxa"/>
            <w:tcBorders>
              <w:top w:val="single" w:sz="4" w:space="0" w:color="auto"/>
              <w:left w:val="single" w:sz="4" w:space="0" w:color="auto"/>
              <w:bottom w:val="single" w:sz="4" w:space="0" w:color="auto"/>
              <w:right w:val="single" w:sz="4" w:space="0" w:color="auto"/>
            </w:tcBorders>
            <w:hideMark/>
          </w:tcPr>
          <w:p w14:paraId="215F0024" w14:textId="77777777" w:rsidR="00E92CBF" w:rsidRPr="00F11966" w:rsidRDefault="00E92CBF" w:rsidP="00AA7DB8">
            <w:pPr>
              <w:pStyle w:val="TAL"/>
            </w:pPr>
            <w:r w:rsidRPr="00F11966">
              <w:t>PlmnId</w:t>
            </w:r>
          </w:p>
        </w:tc>
        <w:tc>
          <w:tcPr>
            <w:tcW w:w="425" w:type="dxa"/>
            <w:tcBorders>
              <w:top w:val="single" w:sz="4" w:space="0" w:color="auto"/>
              <w:left w:val="single" w:sz="4" w:space="0" w:color="auto"/>
              <w:bottom w:val="single" w:sz="4" w:space="0" w:color="auto"/>
              <w:right w:val="single" w:sz="4" w:space="0" w:color="auto"/>
            </w:tcBorders>
            <w:hideMark/>
          </w:tcPr>
          <w:p w14:paraId="54951FD2"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hideMark/>
          </w:tcPr>
          <w:p w14:paraId="77F2A4B6"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32A5C9C3" w14:textId="77777777" w:rsidR="00E92CBF" w:rsidRPr="00F11966" w:rsidRDefault="00E92CBF" w:rsidP="00AA7DB8">
            <w:pPr>
              <w:pStyle w:val="TAL"/>
              <w:rPr>
                <w:rFonts w:cs="Arial"/>
                <w:szCs w:val="18"/>
              </w:rPr>
            </w:pPr>
            <w:r w:rsidRPr="00F11966">
              <w:rPr>
                <w:rFonts w:cs="Arial"/>
                <w:szCs w:val="18"/>
              </w:rPr>
              <w:t>PLMN Identity</w:t>
            </w:r>
          </w:p>
        </w:tc>
      </w:tr>
      <w:tr w:rsidR="00E92CBF" w:rsidRPr="00F11966" w14:paraId="7FBDC51D"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56A5D729" w14:textId="77777777" w:rsidR="00E92CBF" w:rsidRPr="00F11966" w:rsidRDefault="00E92CBF" w:rsidP="00AA7DB8">
            <w:pPr>
              <w:pStyle w:val="TAL"/>
            </w:pPr>
            <w:r w:rsidRPr="00F11966">
              <w:t>lac</w:t>
            </w:r>
          </w:p>
        </w:tc>
        <w:tc>
          <w:tcPr>
            <w:tcW w:w="1559" w:type="dxa"/>
            <w:tcBorders>
              <w:top w:val="single" w:sz="4" w:space="0" w:color="auto"/>
              <w:left w:val="single" w:sz="4" w:space="0" w:color="auto"/>
              <w:bottom w:val="single" w:sz="4" w:space="0" w:color="auto"/>
              <w:right w:val="single" w:sz="4" w:space="0" w:color="auto"/>
            </w:tcBorders>
            <w:hideMark/>
          </w:tcPr>
          <w:p w14:paraId="333C262C"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hideMark/>
          </w:tcPr>
          <w:p w14:paraId="25913D81"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hideMark/>
          </w:tcPr>
          <w:p w14:paraId="4FF13755"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73E49DEE" w14:textId="77777777" w:rsidR="00E92CBF" w:rsidRPr="00F11966" w:rsidRDefault="00E92CBF" w:rsidP="00AA7DB8">
            <w:pPr>
              <w:pStyle w:val="TAL"/>
              <w:rPr>
                <w:rFonts w:cs="Arial"/>
                <w:szCs w:val="18"/>
              </w:rPr>
            </w:pPr>
            <w:r w:rsidRPr="00F11966">
              <w:rPr>
                <w:rFonts w:cs="Arial"/>
                <w:szCs w:val="18"/>
              </w:rPr>
              <w:t>Location Area Code</w:t>
            </w:r>
          </w:p>
          <w:p w14:paraId="248B9C70" w14:textId="77777777" w:rsidR="00E92CBF" w:rsidRPr="00F11966" w:rsidRDefault="00E92CBF" w:rsidP="00AA7DB8">
            <w:pPr>
              <w:pStyle w:val="TAL"/>
              <w:rPr>
                <w:rFonts w:cs="Arial"/>
                <w:szCs w:val="18"/>
              </w:rPr>
            </w:pPr>
          </w:p>
          <w:p w14:paraId="1AFD3A99" w14:textId="7FDDA160" w:rsidR="00E92CBF" w:rsidRPr="00F11966" w:rsidRDefault="00E92CBF" w:rsidP="00AA7DB8">
            <w:pPr>
              <w:pStyle w:val="TAL"/>
              <w:rPr>
                <w:rFonts w:cs="Arial"/>
                <w:szCs w:val="18"/>
              </w:rPr>
            </w:pPr>
            <w:r w:rsidRPr="00F11966">
              <w:rPr>
                <w:lang w:val="en-US"/>
              </w:rPr>
              <w:t>Pattern: '^[A-Fa-f0-9]</w:t>
            </w:r>
            <w:r w:rsidR="00884EE9">
              <w:rPr>
                <w:lang w:val="en-US"/>
              </w:rPr>
              <w:t>{4}</w:t>
            </w:r>
            <w:r w:rsidRPr="00F11966">
              <w:rPr>
                <w:lang w:val="en-US"/>
              </w:rPr>
              <w:t>$'</w:t>
            </w:r>
          </w:p>
        </w:tc>
      </w:tr>
      <w:tr w:rsidR="00E92CBF" w:rsidRPr="00F11966" w14:paraId="52796E7E"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2E3FD8F4" w14:textId="77777777" w:rsidR="00E92CBF" w:rsidRPr="00F11966" w:rsidRDefault="00E92CBF" w:rsidP="00AA7DB8">
            <w:pPr>
              <w:pStyle w:val="TAL"/>
            </w:pPr>
            <w:r w:rsidRPr="00F11966">
              <w:t>sac</w:t>
            </w:r>
          </w:p>
        </w:tc>
        <w:tc>
          <w:tcPr>
            <w:tcW w:w="1559" w:type="dxa"/>
            <w:tcBorders>
              <w:top w:val="single" w:sz="4" w:space="0" w:color="auto"/>
              <w:left w:val="single" w:sz="4" w:space="0" w:color="auto"/>
              <w:bottom w:val="single" w:sz="4" w:space="0" w:color="auto"/>
              <w:right w:val="single" w:sz="4" w:space="0" w:color="auto"/>
            </w:tcBorders>
            <w:hideMark/>
          </w:tcPr>
          <w:p w14:paraId="6272E660"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hideMark/>
          </w:tcPr>
          <w:p w14:paraId="6CFCD3A1"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hideMark/>
          </w:tcPr>
          <w:p w14:paraId="3A4FB0C3"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1E3D0AA0" w14:textId="77777777" w:rsidR="00E92CBF" w:rsidRPr="00F11966" w:rsidRDefault="00E92CBF" w:rsidP="00AA7DB8">
            <w:pPr>
              <w:pStyle w:val="TAL"/>
              <w:rPr>
                <w:rFonts w:cs="Arial"/>
                <w:szCs w:val="18"/>
              </w:rPr>
            </w:pPr>
            <w:r w:rsidRPr="00F11966">
              <w:rPr>
                <w:rFonts w:cs="Arial"/>
                <w:szCs w:val="18"/>
              </w:rPr>
              <w:t>Service Area Code</w:t>
            </w:r>
          </w:p>
          <w:p w14:paraId="26CD512D" w14:textId="77777777" w:rsidR="00E92CBF" w:rsidRPr="00F11966" w:rsidRDefault="00E92CBF" w:rsidP="00AA7DB8">
            <w:pPr>
              <w:pStyle w:val="TAL"/>
              <w:rPr>
                <w:rFonts w:cs="Arial"/>
                <w:szCs w:val="18"/>
              </w:rPr>
            </w:pPr>
          </w:p>
          <w:p w14:paraId="2DAFF5E7" w14:textId="5F1EF6A5" w:rsidR="00E92CBF" w:rsidRPr="00F11966" w:rsidRDefault="00E92CBF" w:rsidP="00884EE9">
            <w:pPr>
              <w:pStyle w:val="TAL"/>
              <w:rPr>
                <w:rFonts w:cs="Arial"/>
                <w:szCs w:val="18"/>
              </w:rPr>
            </w:pPr>
            <w:r w:rsidRPr="00F11966">
              <w:rPr>
                <w:lang w:val="en-US"/>
              </w:rPr>
              <w:t>Pattern: '^[A-Fa-f0-9]</w:t>
            </w:r>
            <w:r w:rsidR="00884EE9">
              <w:rPr>
                <w:lang w:val="en-US"/>
              </w:rPr>
              <w:t>{4}</w:t>
            </w:r>
            <w:r w:rsidRPr="00F11966">
              <w:rPr>
                <w:lang w:val="en-US"/>
              </w:rPr>
              <w:t>$'</w:t>
            </w:r>
          </w:p>
        </w:tc>
      </w:tr>
    </w:tbl>
    <w:p w14:paraId="1790ADDE" w14:textId="77777777" w:rsidR="00E92CBF" w:rsidRPr="00F11966" w:rsidRDefault="00E92CBF" w:rsidP="00E92CBF">
      <w:pPr>
        <w:rPr>
          <w:lang w:val="en-US"/>
        </w:rPr>
      </w:pPr>
    </w:p>
    <w:p w14:paraId="246AEC2D" w14:textId="77777777" w:rsidR="00E92CBF" w:rsidRPr="00F11966" w:rsidRDefault="00E92CBF" w:rsidP="00D362EB">
      <w:pPr>
        <w:pStyle w:val="Heading4"/>
      </w:pPr>
      <w:bookmarkStart w:id="1666" w:name="_Toc33980861"/>
      <w:bookmarkStart w:id="1667" w:name="_Toc36462662"/>
      <w:bookmarkStart w:id="1668" w:name="_Toc36462858"/>
      <w:bookmarkStart w:id="1669" w:name="_Toc43026102"/>
      <w:bookmarkStart w:id="1670" w:name="_Toc49763636"/>
      <w:bookmarkStart w:id="1671" w:name="_Toc56754332"/>
      <w:bookmarkStart w:id="1672" w:name="_Toc88743103"/>
      <w:bookmarkStart w:id="1673" w:name="_Toc90649915"/>
      <w:r w:rsidRPr="00F11966">
        <w:t>5.4.4.56</w:t>
      </w:r>
      <w:r w:rsidRPr="00F11966">
        <w:tab/>
        <w:t>Type: LocationAreaId</w:t>
      </w:r>
      <w:bookmarkEnd w:id="1666"/>
      <w:bookmarkEnd w:id="1667"/>
      <w:bookmarkEnd w:id="1668"/>
      <w:bookmarkEnd w:id="1669"/>
      <w:bookmarkEnd w:id="1670"/>
      <w:bookmarkEnd w:id="1671"/>
      <w:bookmarkEnd w:id="1672"/>
      <w:bookmarkEnd w:id="1673"/>
    </w:p>
    <w:p w14:paraId="34F33B9C" w14:textId="77777777" w:rsidR="00E92CBF" w:rsidRPr="00F11966" w:rsidRDefault="00E92CBF" w:rsidP="00E92CBF">
      <w:pPr>
        <w:pStyle w:val="TH"/>
      </w:pPr>
      <w:r w:rsidRPr="00F11966">
        <w:rPr>
          <w:noProof/>
        </w:rPr>
        <w:t>Table </w:t>
      </w:r>
      <w:r w:rsidRPr="00F11966">
        <w:t xml:space="preserve">5.4.4.56-1: </w:t>
      </w:r>
      <w:r w:rsidRPr="00F11966">
        <w:rPr>
          <w:noProof/>
        </w:rPr>
        <w:t xml:space="preserve">Definition of type </w:t>
      </w:r>
      <w:r w:rsidRPr="00F11966">
        <w:t>LocationAreaId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59A35E79"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7242B187"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3A16A6E"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27C9E1A"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61CA48B9"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854D606"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4EAD2586"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6B6C2DEF" w14:textId="77777777" w:rsidR="00E92CBF" w:rsidRPr="00F11966" w:rsidRDefault="00E92CBF" w:rsidP="00AA7DB8">
            <w:pPr>
              <w:pStyle w:val="TAL"/>
            </w:pPr>
            <w:r w:rsidRPr="00F11966">
              <w:t>plmnId</w:t>
            </w:r>
          </w:p>
        </w:tc>
        <w:tc>
          <w:tcPr>
            <w:tcW w:w="1559" w:type="dxa"/>
            <w:tcBorders>
              <w:top w:val="single" w:sz="4" w:space="0" w:color="auto"/>
              <w:left w:val="single" w:sz="4" w:space="0" w:color="auto"/>
              <w:bottom w:val="single" w:sz="4" w:space="0" w:color="auto"/>
              <w:right w:val="single" w:sz="4" w:space="0" w:color="auto"/>
            </w:tcBorders>
            <w:hideMark/>
          </w:tcPr>
          <w:p w14:paraId="302B0BD5" w14:textId="77777777" w:rsidR="00E92CBF" w:rsidRPr="00F11966" w:rsidRDefault="00E92CBF" w:rsidP="00AA7DB8">
            <w:pPr>
              <w:pStyle w:val="TAL"/>
            </w:pPr>
            <w:r w:rsidRPr="00F11966">
              <w:t>PlmnId</w:t>
            </w:r>
          </w:p>
        </w:tc>
        <w:tc>
          <w:tcPr>
            <w:tcW w:w="425" w:type="dxa"/>
            <w:tcBorders>
              <w:top w:val="single" w:sz="4" w:space="0" w:color="auto"/>
              <w:left w:val="single" w:sz="4" w:space="0" w:color="auto"/>
              <w:bottom w:val="single" w:sz="4" w:space="0" w:color="auto"/>
              <w:right w:val="single" w:sz="4" w:space="0" w:color="auto"/>
            </w:tcBorders>
            <w:hideMark/>
          </w:tcPr>
          <w:p w14:paraId="7E71B454"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hideMark/>
          </w:tcPr>
          <w:p w14:paraId="6B20056E"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467D442C" w14:textId="77777777" w:rsidR="00E92CBF" w:rsidRPr="00F11966" w:rsidRDefault="00E92CBF" w:rsidP="00AA7DB8">
            <w:pPr>
              <w:pStyle w:val="TAL"/>
              <w:rPr>
                <w:rFonts w:cs="Arial"/>
                <w:szCs w:val="18"/>
              </w:rPr>
            </w:pPr>
            <w:r w:rsidRPr="00F11966">
              <w:rPr>
                <w:rFonts w:cs="Arial"/>
                <w:szCs w:val="18"/>
              </w:rPr>
              <w:t>PLMN Identity</w:t>
            </w:r>
          </w:p>
        </w:tc>
      </w:tr>
      <w:tr w:rsidR="00E92CBF" w:rsidRPr="00F11966" w14:paraId="52C115EF"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638561D7" w14:textId="77777777" w:rsidR="00E92CBF" w:rsidRPr="00F11966" w:rsidRDefault="00E92CBF" w:rsidP="00AA7DB8">
            <w:pPr>
              <w:pStyle w:val="TAL"/>
            </w:pPr>
            <w:r w:rsidRPr="00F11966">
              <w:t>lac</w:t>
            </w:r>
          </w:p>
        </w:tc>
        <w:tc>
          <w:tcPr>
            <w:tcW w:w="1559" w:type="dxa"/>
            <w:tcBorders>
              <w:top w:val="single" w:sz="4" w:space="0" w:color="auto"/>
              <w:left w:val="single" w:sz="4" w:space="0" w:color="auto"/>
              <w:bottom w:val="single" w:sz="4" w:space="0" w:color="auto"/>
              <w:right w:val="single" w:sz="4" w:space="0" w:color="auto"/>
            </w:tcBorders>
            <w:hideMark/>
          </w:tcPr>
          <w:p w14:paraId="0F075EFC"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hideMark/>
          </w:tcPr>
          <w:p w14:paraId="28D38FE9"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hideMark/>
          </w:tcPr>
          <w:p w14:paraId="5744B77C"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023FE1B9" w14:textId="77777777" w:rsidR="00E92CBF" w:rsidRPr="00F11966" w:rsidRDefault="00E92CBF" w:rsidP="00AA7DB8">
            <w:pPr>
              <w:pStyle w:val="TAL"/>
              <w:rPr>
                <w:rFonts w:cs="Arial"/>
                <w:szCs w:val="18"/>
              </w:rPr>
            </w:pPr>
            <w:r w:rsidRPr="00F11966">
              <w:rPr>
                <w:rFonts w:cs="Arial"/>
                <w:szCs w:val="18"/>
              </w:rPr>
              <w:t>Location Area Code</w:t>
            </w:r>
          </w:p>
          <w:p w14:paraId="67C3293B" w14:textId="77777777" w:rsidR="00E92CBF" w:rsidRPr="00F11966" w:rsidRDefault="00E92CBF" w:rsidP="00AA7DB8">
            <w:pPr>
              <w:pStyle w:val="TAL"/>
              <w:rPr>
                <w:rFonts w:cs="Arial"/>
                <w:szCs w:val="18"/>
              </w:rPr>
            </w:pPr>
          </w:p>
          <w:p w14:paraId="4511B106" w14:textId="66149C54" w:rsidR="00E92CBF" w:rsidRPr="00F11966" w:rsidRDefault="00E92CBF" w:rsidP="00AA7DB8">
            <w:pPr>
              <w:pStyle w:val="TAL"/>
              <w:rPr>
                <w:rFonts w:cs="Arial"/>
                <w:szCs w:val="18"/>
              </w:rPr>
            </w:pPr>
            <w:r w:rsidRPr="00F11966">
              <w:rPr>
                <w:lang w:val="en-US"/>
              </w:rPr>
              <w:t>Pattern: '^[A-Fa-f0-9]</w:t>
            </w:r>
            <w:r w:rsidR="00884EE9">
              <w:rPr>
                <w:lang w:val="en-US"/>
              </w:rPr>
              <w:t>{4}</w:t>
            </w:r>
            <w:r w:rsidRPr="00F11966">
              <w:rPr>
                <w:lang w:val="en-US"/>
              </w:rPr>
              <w:t>$'</w:t>
            </w:r>
          </w:p>
        </w:tc>
      </w:tr>
    </w:tbl>
    <w:p w14:paraId="54735B19" w14:textId="77777777" w:rsidR="00E92CBF" w:rsidRPr="00F11966" w:rsidRDefault="00E92CBF" w:rsidP="00E92CBF">
      <w:pPr>
        <w:rPr>
          <w:lang w:val="en-US"/>
        </w:rPr>
      </w:pPr>
    </w:p>
    <w:p w14:paraId="687AAFC9" w14:textId="77777777" w:rsidR="00E92CBF" w:rsidRPr="00F11966" w:rsidRDefault="00E92CBF" w:rsidP="00D362EB">
      <w:pPr>
        <w:pStyle w:val="Heading4"/>
      </w:pPr>
      <w:bookmarkStart w:id="1674" w:name="_Toc33980862"/>
      <w:bookmarkStart w:id="1675" w:name="_Toc36462663"/>
      <w:bookmarkStart w:id="1676" w:name="_Toc36462859"/>
      <w:bookmarkStart w:id="1677" w:name="_Toc43026103"/>
      <w:bookmarkStart w:id="1678" w:name="_Toc49763637"/>
      <w:bookmarkStart w:id="1679" w:name="_Toc56754333"/>
      <w:bookmarkStart w:id="1680" w:name="_Toc88743104"/>
      <w:bookmarkStart w:id="1681" w:name="_Toc90649916"/>
      <w:r w:rsidRPr="00F11966">
        <w:t>5.4.4.57</w:t>
      </w:r>
      <w:r w:rsidRPr="00F11966">
        <w:tab/>
        <w:t>Type: RoutingAreaId</w:t>
      </w:r>
      <w:bookmarkEnd w:id="1674"/>
      <w:bookmarkEnd w:id="1675"/>
      <w:bookmarkEnd w:id="1676"/>
      <w:bookmarkEnd w:id="1677"/>
      <w:bookmarkEnd w:id="1678"/>
      <w:bookmarkEnd w:id="1679"/>
      <w:bookmarkEnd w:id="1680"/>
      <w:bookmarkEnd w:id="1681"/>
    </w:p>
    <w:p w14:paraId="45B6ACD4" w14:textId="77777777" w:rsidR="00E92CBF" w:rsidRPr="00F11966" w:rsidRDefault="00E92CBF" w:rsidP="00E92CBF">
      <w:pPr>
        <w:pStyle w:val="TH"/>
      </w:pPr>
      <w:r w:rsidRPr="00F11966">
        <w:rPr>
          <w:noProof/>
        </w:rPr>
        <w:t>Table </w:t>
      </w:r>
      <w:r w:rsidRPr="00F11966">
        <w:t xml:space="preserve">5.4.4.57-1: </w:t>
      </w:r>
      <w:r w:rsidRPr="00F11966">
        <w:rPr>
          <w:noProof/>
        </w:rPr>
        <w:t xml:space="preserve">Definition of type </w:t>
      </w:r>
      <w:r w:rsidRPr="00F11966">
        <w:t>RoutingAreaId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513FB4B1"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0C110FB2"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593C881"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17FB01E"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6A942BAA"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15BFE82"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2F218583"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1403C09F" w14:textId="77777777" w:rsidR="00E92CBF" w:rsidRPr="00F11966" w:rsidRDefault="00E92CBF" w:rsidP="00AA7DB8">
            <w:pPr>
              <w:pStyle w:val="TAL"/>
            </w:pPr>
            <w:r w:rsidRPr="00F11966">
              <w:t>plmnId</w:t>
            </w:r>
          </w:p>
        </w:tc>
        <w:tc>
          <w:tcPr>
            <w:tcW w:w="1559" w:type="dxa"/>
            <w:tcBorders>
              <w:top w:val="single" w:sz="4" w:space="0" w:color="auto"/>
              <w:left w:val="single" w:sz="4" w:space="0" w:color="auto"/>
              <w:bottom w:val="single" w:sz="4" w:space="0" w:color="auto"/>
              <w:right w:val="single" w:sz="4" w:space="0" w:color="auto"/>
            </w:tcBorders>
            <w:hideMark/>
          </w:tcPr>
          <w:p w14:paraId="6F0150D3" w14:textId="77777777" w:rsidR="00E92CBF" w:rsidRPr="00F11966" w:rsidRDefault="00E92CBF" w:rsidP="00AA7DB8">
            <w:pPr>
              <w:pStyle w:val="TAL"/>
            </w:pPr>
            <w:r w:rsidRPr="00F11966">
              <w:t>PlmnId</w:t>
            </w:r>
          </w:p>
        </w:tc>
        <w:tc>
          <w:tcPr>
            <w:tcW w:w="425" w:type="dxa"/>
            <w:tcBorders>
              <w:top w:val="single" w:sz="4" w:space="0" w:color="auto"/>
              <w:left w:val="single" w:sz="4" w:space="0" w:color="auto"/>
              <w:bottom w:val="single" w:sz="4" w:space="0" w:color="auto"/>
              <w:right w:val="single" w:sz="4" w:space="0" w:color="auto"/>
            </w:tcBorders>
            <w:hideMark/>
          </w:tcPr>
          <w:p w14:paraId="2086B048"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hideMark/>
          </w:tcPr>
          <w:p w14:paraId="6A2576EC"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3A50217D" w14:textId="77777777" w:rsidR="00E92CBF" w:rsidRPr="00F11966" w:rsidRDefault="00E92CBF" w:rsidP="00AA7DB8">
            <w:pPr>
              <w:pStyle w:val="TAL"/>
              <w:rPr>
                <w:rFonts w:cs="Arial"/>
                <w:szCs w:val="18"/>
              </w:rPr>
            </w:pPr>
            <w:r w:rsidRPr="00F11966">
              <w:rPr>
                <w:rFonts w:cs="Arial"/>
                <w:szCs w:val="18"/>
              </w:rPr>
              <w:t>PLMN Identity</w:t>
            </w:r>
          </w:p>
        </w:tc>
      </w:tr>
      <w:tr w:rsidR="00E92CBF" w:rsidRPr="00F11966" w14:paraId="501D250B"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340BC8E9" w14:textId="77777777" w:rsidR="00E92CBF" w:rsidRPr="00F11966" w:rsidRDefault="00E92CBF" w:rsidP="00AA7DB8">
            <w:pPr>
              <w:pStyle w:val="TAL"/>
            </w:pPr>
            <w:r w:rsidRPr="00F11966">
              <w:t>lac</w:t>
            </w:r>
          </w:p>
        </w:tc>
        <w:tc>
          <w:tcPr>
            <w:tcW w:w="1559" w:type="dxa"/>
            <w:tcBorders>
              <w:top w:val="single" w:sz="4" w:space="0" w:color="auto"/>
              <w:left w:val="single" w:sz="4" w:space="0" w:color="auto"/>
              <w:bottom w:val="single" w:sz="4" w:space="0" w:color="auto"/>
              <w:right w:val="single" w:sz="4" w:space="0" w:color="auto"/>
            </w:tcBorders>
            <w:hideMark/>
          </w:tcPr>
          <w:p w14:paraId="43274FB6"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hideMark/>
          </w:tcPr>
          <w:p w14:paraId="5629D461"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hideMark/>
          </w:tcPr>
          <w:p w14:paraId="1DC57039"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3A6EEC29" w14:textId="77777777" w:rsidR="00E92CBF" w:rsidRPr="00F11966" w:rsidRDefault="00E92CBF" w:rsidP="00AA7DB8">
            <w:pPr>
              <w:pStyle w:val="TAL"/>
              <w:rPr>
                <w:rFonts w:cs="Arial"/>
                <w:szCs w:val="18"/>
              </w:rPr>
            </w:pPr>
            <w:r w:rsidRPr="00F11966">
              <w:rPr>
                <w:rFonts w:cs="Arial"/>
                <w:szCs w:val="18"/>
              </w:rPr>
              <w:t>Location Area Code</w:t>
            </w:r>
          </w:p>
          <w:p w14:paraId="4C66B63D" w14:textId="77777777" w:rsidR="00E92CBF" w:rsidRPr="00F11966" w:rsidRDefault="00E92CBF" w:rsidP="00AA7DB8">
            <w:pPr>
              <w:pStyle w:val="TAL"/>
              <w:rPr>
                <w:rFonts w:cs="Arial"/>
                <w:szCs w:val="18"/>
              </w:rPr>
            </w:pPr>
          </w:p>
          <w:p w14:paraId="1B6A17BB" w14:textId="1772B968" w:rsidR="00E92CBF" w:rsidRPr="00F11966" w:rsidRDefault="00E92CBF" w:rsidP="00AA7DB8">
            <w:pPr>
              <w:pStyle w:val="TAL"/>
              <w:rPr>
                <w:rFonts w:cs="Arial"/>
                <w:szCs w:val="18"/>
              </w:rPr>
            </w:pPr>
            <w:r w:rsidRPr="00F11966">
              <w:rPr>
                <w:lang w:val="en-US"/>
              </w:rPr>
              <w:t>Pattern: '^[A-Fa-f0-9]</w:t>
            </w:r>
            <w:r w:rsidR="00884EE9">
              <w:rPr>
                <w:lang w:val="en-US"/>
              </w:rPr>
              <w:t>{4}</w:t>
            </w:r>
            <w:r w:rsidRPr="00F11966">
              <w:rPr>
                <w:lang w:val="en-US"/>
              </w:rPr>
              <w:t>$'</w:t>
            </w:r>
          </w:p>
        </w:tc>
      </w:tr>
      <w:tr w:rsidR="00E92CBF" w:rsidRPr="00F11966" w14:paraId="499D7994"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0922F51C" w14:textId="77777777" w:rsidR="00E92CBF" w:rsidRPr="00F11966" w:rsidRDefault="00E92CBF" w:rsidP="00AA7DB8">
            <w:pPr>
              <w:pStyle w:val="TAL"/>
            </w:pPr>
            <w:r w:rsidRPr="00F11966">
              <w:t>rac</w:t>
            </w:r>
          </w:p>
        </w:tc>
        <w:tc>
          <w:tcPr>
            <w:tcW w:w="1559" w:type="dxa"/>
            <w:tcBorders>
              <w:top w:val="single" w:sz="4" w:space="0" w:color="auto"/>
              <w:left w:val="single" w:sz="4" w:space="0" w:color="auto"/>
              <w:bottom w:val="single" w:sz="4" w:space="0" w:color="auto"/>
              <w:right w:val="single" w:sz="4" w:space="0" w:color="auto"/>
            </w:tcBorders>
            <w:hideMark/>
          </w:tcPr>
          <w:p w14:paraId="1D21EC0B"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hideMark/>
          </w:tcPr>
          <w:p w14:paraId="396936AA"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hideMark/>
          </w:tcPr>
          <w:p w14:paraId="1462FB57"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3450FB71" w14:textId="77777777" w:rsidR="00E92CBF" w:rsidRPr="00F11966" w:rsidRDefault="00E92CBF" w:rsidP="00AA7DB8">
            <w:pPr>
              <w:pStyle w:val="TAL"/>
              <w:rPr>
                <w:rFonts w:cs="Arial"/>
                <w:szCs w:val="18"/>
              </w:rPr>
            </w:pPr>
            <w:r w:rsidRPr="00F11966">
              <w:rPr>
                <w:rFonts w:cs="Arial"/>
                <w:szCs w:val="18"/>
              </w:rPr>
              <w:t>Routing Area Code</w:t>
            </w:r>
          </w:p>
          <w:p w14:paraId="21CAF8CB" w14:textId="77777777" w:rsidR="00E92CBF" w:rsidRPr="00F11966" w:rsidRDefault="00E92CBF" w:rsidP="00AA7DB8">
            <w:pPr>
              <w:pStyle w:val="TAL"/>
              <w:rPr>
                <w:rFonts w:cs="Arial"/>
                <w:szCs w:val="18"/>
              </w:rPr>
            </w:pPr>
          </w:p>
          <w:p w14:paraId="02B735F4" w14:textId="0302C80F" w:rsidR="00E92CBF" w:rsidRPr="00F11966" w:rsidRDefault="00E92CBF" w:rsidP="00AA7DB8">
            <w:pPr>
              <w:pStyle w:val="TAL"/>
              <w:rPr>
                <w:rFonts w:cs="Arial"/>
                <w:szCs w:val="18"/>
              </w:rPr>
            </w:pPr>
            <w:r w:rsidRPr="00F11966">
              <w:rPr>
                <w:lang w:val="en-US"/>
              </w:rPr>
              <w:t>Pattern: '^[A-Fa-f0-9]</w:t>
            </w:r>
            <w:r w:rsidR="00884EE9">
              <w:rPr>
                <w:lang w:val="en-US"/>
              </w:rPr>
              <w:t>{2}</w:t>
            </w:r>
            <w:r w:rsidRPr="00F11966">
              <w:rPr>
                <w:lang w:val="en-US"/>
              </w:rPr>
              <w:t>$'</w:t>
            </w:r>
          </w:p>
        </w:tc>
      </w:tr>
    </w:tbl>
    <w:p w14:paraId="394DF57D" w14:textId="77777777" w:rsidR="00E92CBF" w:rsidRPr="00F11966" w:rsidRDefault="00E92CBF" w:rsidP="00E92CBF">
      <w:pPr>
        <w:rPr>
          <w:noProof/>
        </w:rPr>
      </w:pPr>
    </w:p>
    <w:p w14:paraId="7ECF9B44" w14:textId="77777777" w:rsidR="00E92CBF" w:rsidRPr="00F11966" w:rsidRDefault="00E92CBF" w:rsidP="00D362EB">
      <w:pPr>
        <w:pStyle w:val="Heading4"/>
        <w:shd w:val="clear" w:color="auto" w:fill="FFFFFF"/>
      </w:pPr>
      <w:bookmarkStart w:id="1682" w:name="_Toc33980863"/>
      <w:bookmarkStart w:id="1683" w:name="_Toc36462664"/>
      <w:bookmarkStart w:id="1684" w:name="_Toc36462860"/>
      <w:bookmarkStart w:id="1685" w:name="_Toc43026104"/>
      <w:bookmarkStart w:id="1686" w:name="_Toc49763638"/>
      <w:bookmarkStart w:id="1687" w:name="_Toc56754334"/>
      <w:bookmarkStart w:id="1688" w:name="_Toc88743105"/>
      <w:bookmarkStart w:id="1689" w:name="_Toc33964050"/>
      <w:bookmarkStart w:id="1690" w:name="_Toc90649917"/>
      <w:r w:rsidRPr="00F11966">
        <w:t>5.4.4.58</w:t>
      </w:r>
      <w:r w:rsidRPr="00F11966">
        <w:tab/>
        <w:t>Type: DddTrafficDescriptor</w:t>
      </w:r>
      <w:bookmarkEnd w:id="1682"/>
      <w:bookmarkEnd w:id="1683"/>
      <w:bookmarkEnd w:id="1684"/>
      <w:bookmarkEnd w:id="1685"/>
      <w:bookmarkEnd w:id="1686"/>
      <w:bookmarkEnd w:id="1687"/>
      <w:bookmarkEnd w:id="1688"/>
      <w:bookmarkEnd w:id="1690"/>
    </w:p>
    <w:p w14:paraId="7D847E41" w14:textId="77777777" w:rsidR="00E92CBF" w:rsidRPr="00F11966" w:rsidRDefault="00E92CBF" w:rsidP="00E92CBF">
      <w:pPr>
        <w:pStyle w:val="TH"/>
        <w:shd w:val="clear" w:color="auto" w:fill="FFFFFF"/>
      </w:pPr>
      <w:r w:rsidRPr="00F11966">
        <w:rPr>
          <w:noProof/>
        </w:rPr>
        <w:t>Table </w:t>
      </w:r>
      <w:r w:rsidRPr="00F11966">
        <w:t xml:space="preserve">5.4.4.58-1: </w:t>
      </w:r>
      <w:r w:rsidRPr="00F11966">
        <w:rPr>
          <w:noProof/>
        </w:rPr>
        <w:t>Definition of type</w:t>
      </w:r>
      <w:r w:rsidRPr="00F11966">
        <w:t xml:space="preserve"> DddTrafficDescriptor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303"/>
        <w:gridCol w:w="4190"/>
      </w:tblGrid>
      <w:tr w:rsidR="00E92CBF" w:rsidRPr="00F11966" w14:paraId="24769CEE"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5EEC7BDF" w14:textId="77777777" w:rsidR="00E92CBF" w:rsidRPr="00F11966" w:rsidRDefault="00E92CBF" w:rsidP="00E92CBF">
            <w:pPr>
              <w:pStyle w:val="TAH"/>
              <w:shd w:val="clear" w:color="auto" w:fill="FFFFFF"/>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1590862" w14:textId="77777777" w:rsidR="00E92CBF" w:rsidRPr="00F11966" w:rsidRDefault="00E92CBF" w:rsidP="00E92CBF">
            <w:pPr>
              <w:pStyle w:val="TAH"/>
              <w:shd w:val="clear" w:color="auto" w:fill="FFFFFF"/>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FA3606F" w14:textId="77777777" w:rsidR="00E92CBF" w:rsidRPr="00F11966" w:rsidRDefault="00E92CBF" w:rsidP="00E92CBF">
            <w:pPr>
              <w:pStyle w:val="TAH"/>
              <w:shd w:val="clear" w:color="auto" w:fill="FFFFFF"/>
            </w:pPr>
            <w:r w:rsidRPr="00F11966">
              <w:t>P</w:t>
            </w:r>
          </w:p>
        </w:tc>
        <w:tc>
          <w:tcPr>
            <w:tcW w:w="1303" w:type="dxa"/>
            <w:tcBorders>
              <w:top w:val="single" w:sz="4" w:space="0" w:color="auto"/>
              <w:left w:val="single" w:sz="4" w:space="0" w:color="auto"/>
              <w:bottom w:val="single" w:sz="4" w:space="0" w:color="auto"/>
              <w:right w:val="single" w:sz="4" w:space="0" w:color="auto"/>
            </w:tcBorders>
            <w:shd w:val="clear" w:color="auto" w:fill="C0C0C0"/>
          </w:tcPr>
          <w:p w14:paraId="79B74B14" w14:textId="77777777" w:rsidR="00E92CBF" w:rsidRPr="00F11966" w:rsidRDefault="00E92CBF" w:rsidP="002366BD">
            <w:pPr>
              <w:pStyle w:val="TAH"/>
            </w:pPr>
            <w:r w:rsidRPr="002366BD">
              <w:t>Cardinality</w:t>
            </w:r>
          </w:p>
        </w:tc>
        <w:tc>
          <w:tcPr>
            <w:tcW w:w="4190" w:type="dxa"/>
            <w:tcBorders>
              <w:top w:val="single" w:sz="4" w:space="0" w:color="auto"/>
              <w:left w:val="single" w:sz="4" w:space="0" w:color="auto"/>
              <w:bottom w:val="single" w:sz="4" w:space="0" w:color="auto"/>
              <w:right w:val="single" w:sz="4" w:space="0" w:color="auto"/>
            </w:tcBorders>
            <w:shd w:val="clear" w:color="auto" w:fill="C0C0C0"/>
            <w:hideMark/>
          </w:tcPr>
          <w:p w14:paraId="07C8266B" w14:textId="77777777" w:rsidR="00E92CBF" w:rsidRPr="00F11966" w:rsidRDefault="00E92CBF" w:rsidP="00E92CBF">
            <w:pPr>
              <w:pStyle w:val="TAH"/>
              <w:shd w:val="clear" w:color="auto" w:fill="FFFFFF"/>
              <w:rPr>
                <w:rFonts w:cs="Arial"/>
                <w:szCs w:val="18"/>
              </w:rPr>
            </w:pPr>
            <w:r w:rsidRPr="00F11966">
              <w:rPr>
                <w:rFonts w:cs="Arial"/>
                <w:szCs w:val="18"/>
              </w:rPr>
              <w:t>Description</w:t>
            </w:r>
          </w:p>
        </w:tc>
      </w:tr>
      <w:tr w:rsidR="00E92CBF" w:rsidRPr="00F11966" w14:paraId="17725173"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756F29EE" w14:textId="77777777" w:rsidR="00E92CBF" w:rsidRPr="00F11966" w:rsidRDefault="00E92CBF" w:rsidP="00E92CBF">
            <w:pPr>
              <w:pStyle w:val="TAL"/>
              <w:shd w:val="clear" w:color="auto" w:fill="FFFFFF"/>
            </w:pPr>
            <w:r w:rsidRPr="00F11966">
              <w:t>ipv4Addr</w:t>
            </w:r>
          </w:p>
        </w:tc>
        <w:tc>
          <w:tcPr>
            <w:tcW w:w="1559" w:type="dxa"/>
            <w:tcBorders>
              <w:top w:val="single" w:sz="4" w:space="0" w:color="auto"/>
              <w:left w:val="single" w:sz="4" w:space="0" w:color="auto"/>
              <w:bottom w:val="single" w:sz="4" w:space="0" w:color="auto"/>
              <w:right w:val="single" w:sz="4" w:space="0" w:color="auto"/>
            </w:tcBorders>
          </w:tcPr>
          <w:p w14:paraId="44A876A3" w14:textId="77777777" w:rsidR="00E92CBF" w:rsidRPr="00F11966" w:rsidRDefault="00E92CBF" w:rsidP="00E92CBF">
            <w:pPr>
              <w:pStyle w:val="TAL"/>
              <w:shd w:val="clear" w:color="auto" w:fill="FFFFFF"/>
            </w:pPr>
            <w:r w:rsidRPr="00F11966">
              <w:t>Ipv4Addr</w:t>
            </w:r>
          </w:p>
        </w:tc>
        <w:tc>
          <w:tcPr>
            <w:tcW w:w="425" w:type="dxa"/>
            <w:tcBorders>
              <w:top w:val="single" w:sz="4" w:space="0" w:color="auto"/>
              <w:left w:val="single" w:sz="4" w:space="0" w:color="auto"/>
              <w:bottom w:val="single" w:sz="4" w:space="0" w:color="auto"/>
              <w:right w:val="single" w:sz="4" w:space="0" w:color="auto"/>
            </w:tcBorders>
          </w:tcPr>
          <w:p w14:paraId="0DDC29B4" w14:textId="77777777" w:rsidR="00E92CBF" w:rsidRPr="00F11966" w:rsidRDefault="00E92CBF" w:rsidP="00E92CBF">
            <w:pPr>
              <w:pStyle w:val="TAC"/>
              <w:shd w:val="clear" w:color="auto" w:fill="FFFFFF"/>
            </w:pPr>
            <w:r w:rsidRPr="00F11966">
              <w:t>C</w:t>
            </w:r>
          </w:p>
        </w:tc>
        <w:tc>
          <w:tcPr>
            <w:tcW w:w="1303" w:type="dxa"/>
            <w:tcBorders>
              <w:top w:val="single" w:sz="4" w:space="0" w:color="auto"/>
              <w:left w:val="single" w:sz="4" w:space="0" w:color="auto"/>
              <w:bottom w:val="single" w:sz="4" w:space="0" w:color="auto"/>
              <w:right w:val="single" w:sz="4" w:space="0" w:color="auto"/>
            </w:tcBorders>
          </w:tcPr>
          <w:p w14:paraId="523893BD" w14:textId="77777777" w:rsidR="00E92CBF" w:rsidRPr="00F11966" w:rsidRDefault="00E92CBF" w:rsidP="00E92CBF">
            <w:pPr>
              <w:pStyle w:val="TAL"/>
              <w:shd w:val="clear" w:color="auto" w:fill="FFFFFF"/>
            </w:pPr>
            <w:r w:rsidRPr="00F11966">
              <w:t>0..1</w:t>
            </w:r>
          </w:p>
        </w:tc>
        <w:tc>
          <w:tcPr>
            <w:tcW w:w="4190" w:type="dxa"/>
            <w:tcBorders>
              <w:top w:val="single" w:sz="4" w:space="0" w:color="auto"/>
              <w:left w:val="single" w:sz="4" w:space="0" w:color="auto"/>
              <w:bottom w:val="single" w:sz="4" w:space="0" w:color="auto"/>
              <w:right w:val="single" w:sz="4" w:space="0" w:color="auto"/>
            </w:tcBorders>
          </w:tcPr>
          <w:p w14:paraId="5F88A016" w14:textId="77777777" w:rsidR="00E92CBF" w:rsidRPr="00F11966" w:rsidRDefault="00E92CBF" w:rsidP="00E92CBF">
            <w:pPr>
              <w:pStyle w:val="TAL"/>
              <w:shd w:val="clear" w:color="auto" w:fill="FFFFFF"/>
              <w:rPr>
                <w:rFonts w:cs="Arial"/>
                <w:szCs w:val="18"/>
              </w:rPr>
            </w:pPr>
            <w:r w:rsidRPr="00F11966">
              <w:rPr>
                <w:rFonts w:cs="Arial"/>
                <w:szCs w:val="18"/>
              </w:rPr>
              <w:t xml:space="preserve">Ipv4 address of the source of </w:t>
            </w:r>
            <w:r w:rsidRPr="00F11966">
              <w:t>downlink data.</w:t>
            </w:r>
          </w:p>
        </w:tc>
      </w:tr>
      <w:tr w:rsidR="00E92CBF" w:rsidRPr="00F11966" w14:paraId="57F241FC"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17AB5A02" w14:textId="77777777" w:rsidR="00E92CBF" w:rsidRPr="00F11966" w:rsidRDefault="00E92CBF" w:rsidP="00E92CBF">
            <w:pPr>
              <w:pStyle w:val="TAL"/>
              <w:shd w:val="clear" w:color="auto" w:fill="FFFFFF"/>
            </w:pPr>
            <w:r w:rsidRPr="00F11966">
              <w:t>ipv6Addr</w:t>
            </w:r>
          </w:p>
        </w:tc>
        <w:tc>
          <w:tcPr>
            <w:tcW w:w="1559" w:type="dxa"/>
            <w:tcBorders>
              <w:top w:val="single" w:sz="4" w:space="0" w:color="auto"/>
              <w:left w:val="single" w:sz="4" w:space="0" w:color="auto"/>
              <w:bottom w:val="single" w:sz="4" w:space="0" w:color="auto"/>
              <w:right w:val="single" w:sz="4" w:space="0" w:color="auto"/>
            </w:tcBorders>
          </w:tcPr>
          <w:p w14:paraId="23A8BF2B" w14:textId="77777777" w:rsidR="00E92CBF" w:rsidRPr="00F11966" w:rsidRDefault="00E92CBF" w:rsidP="00E92CBF">
            <w:pPr>
              <w:pStyle w:val="TAL"/>
              <w:shd w:val="clear" w:color="auto" w:fill="FFFFFF"/>
            </w:pPr>
            <w:r w:rsidRPr="00F11966">
              <w:t>Ipv6Addr</w:t>
            </w:r>
          </w:p>
        </w:tc>
        <w:tc>
          <w:tcPr>
            <w:tcW w:w="425" w:type="dxa"/>
            <w:tcBorders>
              <w:top w:val="single" w:sz="4" w:space="0" w:color="auto"/>
              <w:left w:val="single" w:sz="4" w:space="0" w:color="auto"/>
              <w:bottom w:val="single" w:sz="4" w:space="0" w:color="auto"/>
              <w:right w:val="single" w:sz="4" w:space="0" w:color="auto"/>
            </w:tcBorders>
          </w:tcPr>
          <w:p w14:paraId="1BBA9031" w14:textId="77777777" w:rsidR="00E92CBF" w:rsidRPr="00F11966" w:rsidRDefault="00E92CBF" w:rsidP="00E92CBF">
            <w:pPr>
              <w:pStyle w:val="TAC"/>
              <w:shd w:val="clear" w:color="auto" w:fill="FFFFFF"/>
            </w:pPr>
            <w:r w:rsidRPr="00F11966">
              <w:t>C</w:t>
            </w:r>
          </w:p>
        </w:tc>
        <w:tc>
          <w:tcPr>
            <w:tcW w:w="1303" w:type="dxa"/>
            <w:tcBorders>
              <w:top w:val="single" w:sz="4" w:space="0" w:color="auto"/>
              <w:left w:val="single" w:sz="4" w:space="0" w:color="auto"/>
              <w:bottom w:val="single" w:sz="4" w:space="0" w:color="auto"/>
              <w:right w:val="single" w:sz="4" w:space="0" w:color="auto"/>
            </w:tcBorders>
          </w:tcPr>
          <w:p w14:paraId="5F3A6AC9" w14:textId="77777777" w:rsidR="00E92CBF" w:rsidRPr="00F11966" w:rsidRDefault="00E92CBF" w:rsidP="00E92CBF">
            <w:pPr>
              <w:pStyle w:val="TAL"/>
              <w:shd w:val="clear" w:color="auto" w:fill="FFFFFF"/>
            </w:pPr>
            <w:r w:rsidRPr="00F11966">
              <w:t>0..1</w:t>
            </w:r>
          </w:p>
        </w:tc>
        <w:tc>
          <w:tcPr>
            <w:tcW w:w="4190" w:type="dxa"/>
            <w:tcBorders>
              <w:top w:val="single" w:sz="4" w:space="0" w:color="auto"/>
              <w:left w:val="single" w:sz="4" w:space="0" w:color="auto"/>
              <w:bottom w:val="single" w:sz="4" w:space="0" w:color="auto"/>
              <w:right w:val="single" w:sz="4" w:space="0" w:color="auto"/>
            </w:tcBorders>
          </w:tcPr>
          <w:p w14:paraId="5F1F89B1" w14:textId="77777777" w:rsidR="00E92CBF" w:rsidRPr="00F11966" w:rsidRDefault="00E92CBF" w:rsidP="00E92CBF">
            <w:pPr>
              <w:pStyle w:val="TAL"/>
              <w:shd w:val="clear" w:color="auto" w:fill="FFFFFF"/>
              <w:rPr>
                <w:rFonts w:cs="Arial"/>
                <w:szCs w:val="18"/>
              </w:rPr>
            </w:pPr>
            <w:r w:rsidRPr="00F11966">
              <w:rPr>
                <w:rFonts w:cs="Arial"/>
                <w:szCs w:val="18"/>
              </w:rPr>
              <w:t xml:space="preserve">Ipv6 address of the source of </w:t>
            </w:r>
            <w:r w:rsidRPr="00F11966">
              <w:t>downlink data.</w:t>
            </w:r>
          </w:p>
        </w:tc>
      </w:tr>
      <w:tr w:rsidR="00E92CBF" w:rsidRPr="00F11966" w14:paraId="168EE43B"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03DA55F7" w14:textId="77777777" w:rsidR="00E92CBF" w:rsidRPr="00F11966" w:rsidRDefault="00E92CBF" w:rsidP="00E92CBF">
            <w:pPr>
              <w:pStyle w:val="TAL"/>
              <w:shd w:val="clear" w:color="auto" w:fill="FFFFFF"/>
            </w:pPr>
            <w:r w:rsidRPr="00F11966">
              <w:t>port</w:t>
            </w:r>
            <w:r w:rsidRPr="00F11966">
              <w:rPr>
                <w:noProof/>
                <w:lang w:val="en-US" w:eastAsia="zh-CN"/>
              </w:rPr>
              <w:t>Number</w:t>
            </w:r>
          </w:p>
        </w:tc>
        <w:tc>
          <w:tcPr>
            <w:tcW w:w="1559" w:type="dxa"/>
            <w:tcBorders>
              <w:top w:val="single" w:sz="4" w:space="0" w:color="auto"/>
              <w:left w:val="single" w:sz="4" w:space="0" w:color="auto"/>
              <w:bottom w:val="single" w:sz="4" w:space="0" w:color="auto"/>
              <w:right w:val="single" w:sz="4" w:space="0" w:color="auto"/>
            </w:tcBorders>
          </w:tcPr>
          <w:p w14:paraId="6A208A0B" w14:textId="77777777" w:rsidR="00E92CBF" w:rsidRPr="00F11966" w:rsidRDefault="00E92CBF" w:rsidP="00E92CBF">
            <w:pPr>
              <w:pStyle w:val="TAL"/>
              <w:shd w:val="clear" w:color="auto" w:fill="FFFFFF"/>
            </w:pPr>
            <w:r w:rsidRPr="00F11966">
              <w:t>Uinteger</w:t>
            </w:r>
          </w:p>
        </w:tc>
        <w:tc>
          <w:tcPr>
            <w:tcW w:w="425" w:type="dxa"/>
            <w:tcBorders>
              <w:top w:val="single" w:sz="4" w:space="0" w:color="auto"/>
              <w:left w:val="single" w:sz="4" w:space="0" w:color="auto"/>
              <w:bottom w:val="single" w:sz="4" w:space="0" w:color="auto"/>
              <w:right w:val="single" w:sz="4" w:space="0" w:color="auto"/>
            </w:tcBorders>
          </w:tcPr>
          <w:p w14:paraId="7D5CB35D" w14:textId="77777777" w:rsidR="00E92CBF" w:rsidRPr="00F11966" w:rsidRDefault="00E92CBF" w:rsidP="00E92CBF">
            <w:pPr>
              <w:pStyle w:val="TAC"/>
              <w:shd w:val="clear" w:color="auto" w:fill="FFFFFF"/>
            </w:pPr>
            <w:r w:rsidRPr="00F11966">
              <w:t>O</w:t>
            </w:r>
          </w:p>
        </w:tc>
        <w:tc>
          <w:tcPr>
            <w:tcW w:w="1303" w:type="dxa"/>
            <w:tcBorders>
              <w:top w:val="single" w:sz="4" w:space="0" w:color="auto"/>
              <w:left w:val="single" w:sz="4" w:space="0" w:color="auto"/>
              <w:bottom w:val="single" w:sz="4" w:space="0" w:color="auto"/>
              <w:right w:val="single" w:sz="4" w:space="0" w:color="auto"/>
            </w:tcBorders>
          </w:tcPr>
          <w:p w14:paraId="685A0226" w14:textId="77777777" w:rsidR="00E92CBF" w:rsidRPr="00F11966" w:rsidRDefault="00E92CBF" w:rsidP="00E92CBF">
            <w:pPr>
              <w:pStyle w:val="TAL"/>
              <w:shd w:val="clear" w:color="auto" w:fill="FFFFFF"/>
            </w:pPr>
            <w:r w:rsidRPr="00F11966">
              <w:t>0..1</w:t>
            </w:r>
          </w:p>
        </w:tc>
        <w:tc>
          <w:tcPr>
            <w:tcW w:w="4190" w:type="dxa"/>
            <w:tcBorders>
              <w:top w:val="single" w:sz="4" w:space="0" w:color="auto"/>
              <w:left w:val="single" w:sz="4" w:space="0" w:color="auto"/>
              <w:bottom w:val="single" w:sz="4" w:space="0" w:color="auto"/>
              <w:right w:val="single" w:sz="4" w:space="0" w:color="auto"/>
            </w:tcBorders>
          </w:tcPr>
          <w:p w14:paraId="60116650" w14:textId="77777777" w:rsidR="00E92CBF" w:rsidRPr="00F11966" w:rsidRDefault="00E92CBF" w:rsidP="00E92CBF">
            <w:pPr>
              <w:pStyle w:val="TAL"/>
              <w:shd w:val="clear" w:color="auto" w:fill="FFFFFF"/>
              <w:rPr>
                <w:rFonts w:cs="Arial"/>
                <w:szCs w:val="18"/>
                <w:lang w:eastAsia="zh-CN"/>
              </w:rPr>
            </w:pPr>
            <w:r w:rsidRPr="00F11966">
              <w:rPr>
                <w:rFonts w:cs="Arial"/>
                <w:szCs w:val="18"/>
              </w:rPr>
              <w:t>Port number of the source of downlink data.</w:t>
            </w:r>
          </w:p>
        </w:tc>
      </w:tr>
      <w:tr w:rsidR="00E92CBF" w:rsidRPr="00F11966" w14:paraId="647C4DD9"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02D664C2" w14:textId="77777777" w:rsidR="00E92CBF" w:rsidRPr="00F11966" w:rsidRDefault="00E92CBF" w:rsidP="00E92CBF">
            <w:pPr>
              <w:pStyle w:val="TAL"/>
              <w:shd w:val="clear" w:color="auto" w:fill="FFFFFF"/>
            </w:pPr>
            <w:r w:rsidRPr="00F11966">
              <w:t>macAddr</w:t>
            </w:r>
          </w:p>
        </w:tc>
        <w:tc>
          <w:tcPr>
            <w:tcW w:w="1559" w:type="dxa"/>
            <w:tcBorders>
              <w:top w:val="single" w:sz="4" w:space="0" w:color="auto"/>
              <w:left w:val="single" w:sz="4" w:space="0" w:color="auto"/>
              <w:bottom w:val="single" w:sz="4" w:space="0" w:color="auto"/>
              <w:right w:val="single" w:sz="4" w:space="0" w:color="auto"/>
            </w:tcBorders>
          </w:tcPr>
          <w:p w14:paraId="75E4183A" w14:textId="77777777" w:rsidR="00E92CBF" w:rsidRPr="00F11966" w:rsidRDefault="00E92CBF" w:rsidP="00E92CBF">
            <w:pPr>
              <w:pStyle w:val="TAL"/>
              <w:shd w:val="clear" w:color="auto" w:fill="FFFFFF"/>
            </w:pPr>
            <w:r w:rsidRPr="00F11966">
              <w:t>MacAddr48</w:t>
            </w:r>
          </w:p>
        </w:tc>
        <w:tc>
          <w:tcPr>
            <w:tcW w:w="425" w:type="dxa"/>
            <w:tcBorders>
              <w:top w:val="single" w:sz="4" w:space="0" w:color="auto"/>
              <w:left w:val="single" w:sz="4" w:space="0" w:color="auto"/>
              <w:bottom w:val="single" w:sz="4" w:space="0" w:color="auto"/>
              <w:right w:val="single" w:sz="4" w:space="0" w:color="auto"/>
            </w:tcBorders>
          </w:tcPr>
          <w:p w14:paraId="4A825A4A" w14:textId="77777777" w:rsidR="00E92CBF" w:rsidRPr="00F11966" w:rsidRDefault="00E92CBF" w:rsidP="00E92CBF">
            <w:pPr>
              <w:pStyle w:val="TAC"/>
              <w:shd w:val="clear" w:color="auto" w:fill="FFFFFF"/>
            </w:pPr>
            <w:r w:rsidRPr="00F11966">
              <w:t>C</w:t>
            </w:r>
          </w:p>
        </w:tc>
        <w:tc>
          <w:tcPr>
            <w:tcW w:w="1303" w:type="dxa"/>
            <w:tcBorders>
              <w:top w:val="single" w:sz="4" w:space="0" w:color="auto"/>
              <w:left w:val="single" w:sz="4" w:space="0" w:color="auto"/>
              <w:bottom w:val="single" w:sz="4" w:space="0" w:color="auto"/>
              <w:right w:val="single" w:sz="4" w:space="0" w:color="auto"/>
            </w:tcBorders>
          </w:tcPr>
          <w:p w14:paraId="05CEA4F9" w14:textId="77777777" w:rsidR="00E92CBF" w:rsidRPr="00F11966" w:rsidRDefault="00E92CBF" w:rsidP="00E92CBF">
            <w:pPr>
              <w:pStyle w:val="TAL"/>
              <w:shd w:val="clear" w:color="auto" w:fill="FFFFFF"/>
            </w:pPr>
            <w:r w:rsidRPr="00F11966">
              <w:t>0..1</w:t>
            </w:r>
          </w:p>
        </w:tc>
        <w:tc>
          <w:tcPr>
            <w:tcW w:w="4190" w:type="dxa"/>
            <w:tcBorders>
              <w:top w:val="single" w:sz="4" w:space="0" w:color="auto"/>
              <w:left w:val="single" w:sz="4" w:space="0" w:color="auto"/>
              <w:bottom w:val="single" w:sz="4" w:space="0" w:color="auto"/>
              <w:right w:val="single" w:sz="4" w:space="0" w:color="auto"/>
            </w:tcBorders>
          </w:tcPr>
          <w:p w14:paraId="639BA0FF" w14:textId="77777777" w:rsidR="00E92CBF" w:rsidRPr="00F11966" w:rsidRDefault="00E92CBF" w:rsidP="00E92CBF">
            <w:pPr>
              <w:pStyle w:val="TAL"/>
              <w:shd w:val="clear" w:color="auto" w:fill="FFFFFF"/>
              <w:rPr>
                <w:rFonts w:cs="Arial"/>
                <w:szCs w:val="18"/>
                <w:lang w:eastAsia="zh-CN"/>
              </w:rPr>
            </w:pPr>
            <w:r w:rsidRPr="00F11966">
              <w:t>Source MAC address.</w:t>
            </w:r>
          </w:p>
        </w:tc>
      </w:tr>
      <w:tr w:rsidR="00E92CBF" w:rsidRPr="00F11966" w14:paraId="53F8D3CD" w14:textId="77777777" w:rsidTr="00AA7DB8">
        <w:trPr>
          <w:jc w:val="center"/>
        </w:trPr>
        <w:tc>
          <w:tcPr>
            <w:tcW w:w="9288" w:type="dxa"/>
            <w:gridSpan w:val="5"/>
            <w:tcBorders>
              <w:top w:val="single" w:sz="4" w:space="0" w:color="auto"/>
              <w:left w:val="single" w:sz="4" w:space="0" w:color="auto"/>
              <w:bottom w:val="single" w:sz="4" w:space="0" w:color="auto"/>
              <w:right w:val="single" w:sz="4" w:space="0" w:color="auto"/>
            </w:tcBorders>
          </w:tcPr>
          <w:p w14:paraId="0FC3574D" w14:textId="77777777" w:rsidR="00E92CBF" w:rsidRPr="00F11966" w:rsidRDefault="00E92CBF" w:rsidP="00E92CBF">
            <w:pPr>
              <w:pStyle w:val="TAN"/>
              <w:shd w:val="clear" w:color="auto" w:fill="FFFFFF"/>
            </w:pPr>
            <w:r w:rsidRPr="00F11966">
              <w:t>NOTE:</w:t>
            </w:r>
            <w:r w:rsidRPr="00F11966">
              <w:tab/>
              <w:t>Either IP address (at least one of the "ipv4Addr" attribute or the "ipv6Addr" attribute) or MAC address (the "macAddr" attribute) shall be included.</w:t>
            </w:r>
          </w:p>
        </w:tc>
      </w:tr>
    </w:tbl>
    <w:p w14:paraId="0BE24D79" w14:textId="77777777" w:rsidR="00E92CBF" w:rsidRPr="00F11966" w:rsidRDefault="00E92CBF" w:rsidP="00E92CBF">
      <w:pPr>
        <w:shd w:val="clear" w:color="auto" w:fill="FFFFFF"/>
        <w:rPr>
          <w:lang w:val="en-US"/>
        </w:rPr>
      </w:pPr>
    </w:p>
    <w:p w14:paraId="03C2C0F3" w14:textId="77777777" w:rsidR="00E92CBF" w:rsidRPr="00F11966" w:rsidRDefault="00E92CBF" w:rsidP="00D362EB">
      <w:pPr>
        <w:pStyle w:val="Heading4"/>
      </w:pPr>
      <w:bookmarkStart w:id="1691" w:name="_Toc33980864"/>
      <w:bookmarkStart w:id="1692" w:name="_Toc36462665"/>
      <w:bookmarkStart w:id="1693" w:name="_Toc36462861"/>
      <w:bookmarkStart w:id="1694" w:name="_Toc43026105"/>
      <w:bookmarkStart w:id="1695" w:name="_Toc49763639"/>
      <w:bookmarkStart w:id="1696" w:name="_Toc56754335"/>
      <w:bookmarkStart w:id="1697" w:name="_Toc88743106"/>
      <w:bookmarkStart w:id="1698" w:name="_Toc90649918"/>
      <w:r w:rsidRPr="00F11966">
        <w:t>5.4.4.59</w:t>
      </w:r>
      <w:r w:rsidRPr="00F11966">
        <w:tab/>
        <w:t xml:space="preserve">Type: </w:t>
      </w:r>
      <w:r w:rsidRPr="00F11966">
        <w:rPr>
          <w:lang w:eastAsia="zh-CN"/>
        </w:rPr>
        <w:t>M</w:t>
      </w:r>
      <w:r w:rsidRPr="00F11966">
        <w:rPr>
          <w:rFonts w:hint="eastAsia"/>
          <w:lang w:eastAsia="zh-CN"/>
        </w:rPr>
        <w:t>oExpDataCounter</w:t>
      </w:r>
      <w:bookmarkEnd w:id="1689"/>
      <w:bookmarkEnd w:id="1691"/>
      <w:bookmarkEnd w:id="1692"/>
      <w:bookmarkEnd w:id="1693"/>
      <w:bookmarkEnd w:id="1694"/>
      <w:bookmarkEnd w:id="1695"/>
      <w:bookmarkEnd w:id="1696"/>
      <w:bookmarkEnd w:id="1697"/>
      <w:bookmarkEnd w:id="1698"/>
    </w:p>
    <w:p w14:paraId="6170E146" w14:textId="77777777" w:rsidR="00E92CBF" w:rsidRPr="00F11966" w:rsidRDefault="00E92CBF" w:rsidP="00E92CBF">
      <w:pPr>
        <w:pStyle w:val="TH"/>
      </w:pPr>
      <w:r w:rsidRPr="00F11966">
        <w:rPr>
          <w:noProof/>
        </w:rPr>
        <w:t>Table </w:t>
      </w:r>
      <w:r w:rsidRPr="00F11966">
        <w:t xml:space="preserve">5.4.4.59-1: </w:t>
      </w:r>
      <w:r w:rsidRPr="00F11966">
        <w:rPr>
          <w:noProof/>
        </w:rPr>
        <w:t>Definition of type</w:t>
      </w:r>
      <w:r w:rsidRPr="00F11966">
        <w:t xml:space="preserve"> </w:t>
      </w:r>
      <w:r w:rsidRPr="00F11966">
        <w:rPr>
          <w:lang w:eastAsia="zh-CN"/>
        </w:rPr>
        <w:t>M</w:t>
      </w:r>
      <w:r w:rsidRPr="00F11966">
        <w:rPr>
          <w:rFonts w:hint="eastAsia"/>
          <w:lang w:eastAsia="zh-CN"/>
        </w:rPr>
        <w:t>oExpDataCounter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7E19C76D"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427F20B5"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2169746"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7B611E6"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ED98A9A"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AA74548"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30D7A56C"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3E048C92" w14:textId="77777777" w:rsidR="00E92CBF" w:rsidRPr="00F11966" w:rsidRDefault="00E92CBF" w:rsidP="00AA7DB8">
            <w:pPr>
              <w:pStyle w:val="TAL"/>
              <w:rPr>
                <w:lang w:eastAsia="zh-CN"/>
              </w:rPr>
            </w:pPr>
            <w:r w:rsidRPr="00F11966">
              <w:rPr>
                <w:lang w:eastAsia="zh-CN"/>
              </w:rPr>
              <w:t>counter</w:t>
            </w:r>
          </w:p>
        </w:tc>
        <w:tc>
          <w:tcPr>
            <w:tcW w:w="1559" w:type="dxa"/>
            <w:tcBorders>
              <w:top w:val="single" w:sz="4" w:space="0" w:color="auto"/>
              <w:left w:val="single" w:sz="4" w:space="0" w:color="auto"/>
              <w:bottom w:val="single" w:sz="4" w:space="0" w:color="auto"/>
              <w:right w:val="single" w:sz="4" w:space="0" w:color="auto"/>
            </w:tcBorders>
            <w:hideMark/>
          </w:tcPr>
          <w:p w14:paraId="4F918D23" w14:textId="77777777" w:rsidR="00E92CBF" w:rsidRPr="00F11966" w:rsidRDefault="00E92CBF" w:rsidP="00AA7DB8">
            <w:pPr>
              <w:pStyle w:val="TAL"/>
              <w:rPr>
                <w:lang w:eastAsia="zh-CN"/>
              </w:rPr>
            </w:pPr>
            <w:r w:rsidRPr="00F11966">
              <w:rPr>
                <w:rFonts w:hint="eastAsia"/>
                <w:lang w:eastAsia="zh-CN"/>
              </w:rPr>
              <w:t>integer</w:t>
            </w:r>
          </w:p>
        </w:tc>
        <w:tc>
          <w:tcPr>
            <w:tcW w:w="425" w:type="dxa"/>
            <w:tcBorders>
              <w:top w:val="single" w:sz="4" w:space="0" w:color="auto"/>
              <w:left w:val="single" w:sz="4" w:space="0" w:color="auto"/>
              <w:bottom w:val="single" w:sz="4" w:space="0" w:color="auto"/>
              <w:right w:val="single" w:sz="4" w:space="0" w:color="auto"/>
            </w:tcBorders>
            <w:hideMark/>
          </w:tcPr>
          <w:p w14:paraId="1DE0583A" w14:textId="77777777" w:rsidR="00E92CBF" w:rsidRPr="00F11966" w:rsidRDefault="00E92CBF" w:rsidP="00AA7DB8">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42A55ABF"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5C973BA2" w14:textId="77777777" w:rsidR="00E92CBF" w:rsidRPr="00F11966" w:rsidRDefault="00E92CBF" w:rsidP="00DA3F4F">
            <w:pPr>
              <w:pStyle w:val="TAL"/>
            </w:pPr>
            <w:r w:rsidRPr="00F11966">
              <w:rPr>
                <w:rFonts w:cs="Arial"/>
                <w:szCs w:val="18"/>
              </w:rPr>
              <w:t xml:space="preserve">Unsigned integer identifying the MO Exception Data Counter, as specified in </w:t>
            </w:r>
            <w:r w:rsidR="00DA3F4F" w:rsidRPr="00F11966">
              <w:rPr>
                <w:rFonts w:cs="Arial"/>
                <w:szCs w:val="18"/>
              </w:rPr>
              <w:t>clause </w:t>
            </w:r>
            <w:r w:rsidRPr="00F11966">
              <w:t>5.31.14.3 of 3GPP TS </w:t>
            </w:r>
            <w:r w:rsidR="00DA3F4F" w:rsidRPr="00F11966">
              <w:t>23</w:t>
            </w:r>
            <w:r w:rsidRPr="00F11966">
              <w:t>.501 [</w:t>
            </w:r>
            <w:r w:rsidR="00DA3F4F" w:rsidRPr="00F11966">
              <w:t>8</w:t>
            </w:r>
            <w:r w:rsidRPr="00F11966">
              <w:t>]</w:t>
            </w:r>
            <w:r w:rsidRPr="00F11966">
              <w:rPr>
                <w:rFonts w:cs="Arial"/>
                <w:szCs w:val="18"/>
              </w:rPr>
              <w:t>.</w:t>
            </w:r>
          </w:p>
        </w:tc>
      </w:tr>
      <w:tr w:rsidR="00E92CBF" w:rsidRPr="00F11966" w14:paraId="36168D53"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5BF1E577" w14:textId="77777777" w:rsidR="00E92CBF" w:rsidRPr="00F11966" w:rsidRDefault="00E92CBF" w:rsidP="00AA7DB8">
            <w:pPr>
              <w:pStyle w:val="TAL"/>
              <w:rPr>
                <w:lang w:eastAsia="zh-CN"/>
              </w:rPr>
            </w:pPr>
            <w:r w:rsidRPr="00F11966">
              <w:t>timeStamp</w:t>
            </w:r>
          </w:p>
        </w:tc>
        <w:tc>
          <w:tcPr>
            <w:tcW w:w="1559" w:type="dxa"/>
            <w:tcBorders>
              <w:top w:val="single" w:sz="4" w:space="0" w:color="auto"/>
              <w:left w:val="single" w:sz="4" w:space="0" w:color="auto"/>
              <w:bottom w:val="single" w:sz="4" w:space="0" w:color="auto"/>
              <w:right w:val="single" w:sz="4" w:space="0" w:color="auto"/>
            </w:tcBorders>
            <w:hideMark/>
          </w:tcPr>
          <w:p w14:paraId="69FD0023" w14:textId="77777777" w:rsidR="00E92CBF" w:rsidRPr="00F11966" w:rsidRDefault="00E92CBF" w:rsidP="00AA7DB8">
            <w:pPr>
              <w:pStyle w:val="TAL"/>
              <w:rPr>
                <w:lang w:eastAsia="zh-CN"/>
              </w:rPr>
            </w:pPr>
            <w:r w:rsidRPr="00F11966">
              <w:t>DateTime</w:t>
            </w:r>
          </w:p>
        </w:tc>
        <w:tc>
          <w:tcPr>
            <w:tcW w:w="425" w:type="dxa"/>
            <w:tcBorders>
              <w:top w:val="single" w:sz="4" w:space="0" w:color="auto"/>
              <w:left w:val="single" w:sz="4" w:space="0" w:color="auto"/>
              <w:bottom w:val="single" w:sz="4" w:space="0" w:color="auto"/>
              <w:right w:val="single" w:sz="4" w:space="0" w:color="auto"/>
            </w:tcBorders>
            <w:hideMark/>
          </w:tcPr>
          <w:p w14:paraId="29FB2CDC" w14:textId="77777777" w:rsidR="00E92CBF" w:rsidRPr="00F11966" w:rsidRDefault="00E92CBF" w:rsidP="00AA7DB8">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23F4CE36" w14:textId="77777777" w:rsidR="00E92CBF" w:rsidRPr="00F11966" w:rsidRDefault="00E92CBF" w:rsidP="00AA7DB8">
            <w:pPr>
              <w:pStyle w:val="TAL"/>
              <w:rPr>
                <w:lang w:eastAsia="zh-CN"/>
              </w:rPr>
            </w:pPr>
            <w:r w:rsidRPr="00F11966">
              <w:t>0..1</w:t>
            </w:r>
          </w:p>
        </w:tc>
        <w:tc>
          <w:tcPr>
            <w:tcW w:w="4359" w:type="dxa"/>
            <w:tcBorders>
              <w:top w:val="single" w:sz="4" w:space="0" w:color="auto"/>
              <w:left w:val="single" w:sz="4" w:space="0" w:color="auto"/>
              <w:bottom w:val="single" w:sz="4" w:space="0" w:color="auto"/>
              <w:right w:val="single" w:sz="4" w:space="0" w:color="auto"/>
            </w:tcBorders>
            <w:hideMark/>
          </w:tcPr>
          <w:p w14:paraId="0197C2BD" w14:textId="77777777" w:rsidR="00E92CBF" w:rsidRPr="00F11966" w:rsidRDefault="00E92CBF" w:rsidP="00AA7DB8">
            <w:pPr>
              <w:pStyle w:val="TAL"/>
            </w:pPr>
            <w:r w:rsidRPr="00F11966">
              <w:rPr>
                <w:rFonts w:cs="Arial"/>
                <w:szCs w:val="18"/>
              </w:rPr>
              <w:t xml:space="preserve">UTC time indicating the time </w:t>
            </w:r>
            <w:r w:rsidRPr="00F11966">
              <w:t>at which the counter value increased from 0 to 1.</w:t>
            </w:r>
          </w:p>
        </w:tc>
      </w:tr>
    </w:tbl>
    <w:p w14:paraId="1A3879A1" w14:textId="77777777" w:rsidR="00E92CBF" w:rsidRPr="00F11966" w:rsidRDefault="00E92CBF" w:rsidP="00E92CBF"/>
    <w:p w14:paraId="039ED794" w14:textId="77777777" w:rsidR="00306531" w:rsidRPr="00F11966" w:rsidRDefault="00306531" w:rsidP="00D362EB">
      <w:pPr>
        <w:pStyle w:val="Heading4"/>
      </w:pPr>
      <w:bookmarkStart w:id="1699" w:name="_Toc43026106"/>
      <w:bookmarkStart w:id="1700" w:name="_Toc49763640"/>
      <w:bookmarkStart w:id="1701" w:name="_Toc56754336"/>
      <w:bookmarkStart w:id="1702" w:name="_Toc88743107"/>
      <w:bookmarkStart w:id="1703" w:name="_Toc90649919"/>
      <w:r w:rsidRPr="00F11966">
        <w:lastRenderedPageBreak/>
        <w:t>5.4.4.60</w:t>
      </w:r>
      <w:r w:rsidRPr="00F11966">
        <w:tab/>
        <w:t xml:space="preserve">Type: </w:t>
      </w:r>
      <w:r w:rsidRPr="00F11966">
        <w:rPr>
          <w:noProof/>
        </w:rPr>
        <w:t>NssaaStatus</w:t>
      </w:r>
      <w:bookmarkEnd w:id="1699"/>
      <w:bookmarkEnd w:id="1700"/>
      <w:bookmarkEnd w:id="1701"/>
      <w:bookmarkEnd w:id="1702"/>
      <w:bookmarkEnd w:id="1703"/>
    </w:p>
    <w:p w14:paraId="7FC1042E" w14:textId="77777777" w:rsidR="00306531" w:rsidRPr="00F11966" w:rsidRDefault="00306531" w:rsidP="00306531">
      <w:pPr>
        <w:pStyle w:val="TH"/>
      </w:pPr>
      <w:r w:rsidRPr="00F11966">
        <w:rPr>
          <w:noProof/>
        </w:rPr>
        <w:t>Table </w:t>
      </w:r>
      <w:r w:rsidRPr="00F11966">
        <w:t xml:space="preserve">5.4.4.60-1: </w:t>
      </w:r>
      <w:r w:rsidRPr="00F11966">
        <w:rPr>
          <w:noProof/>
        </w:rPr>
        <w:t>Definition of type</w:t>
      </w:r>
      <w:r w:rsidRPr="00F11966">
        <w:t xml:space="preserve"> </w:t>
      </w:r>
      <w:r w:rsidRPr="00F11966">
        <w:rPr>
          <w:noProof/>
        </w:rPr>
        <w:t>NssaaStatus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306531" w:rsidRPr="00F11966" w14:paraId="5D6B9AAC" w14:textId="77777777" w:rsidTr="00A5706F">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2ACA5A7D" w14:textId="77777777" w:rsidR="00306531" w:rsidRPr="00F11966" w:rsidRDefault="00306531" w:rsidP="00A5706F">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FFE37F7" w14:textId="77777777" w:rsidR="00306531" w:rsidRPr="00F11966" w:rsidRDefault="00306531" w:rsidP="00A5706F">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6B5CE4E" w14:textId="77777777" w:rsidR="00306531" w:rsidRPr="00F11966" w:rsidRDefault="00306531" w:rsidP="00A5706F">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47B85C6E" w14:textId="77777777" w:rsidR="00306531" w:rsidRPr="00F11966" w:rsidRDefault="00306531"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6BEB67D" w14:textId="77777777" w:rsidR="00306531" w:rsidRPr="00F11966" w:rsidRDefault="00306531" w:rsidP="00A5706F">
            <w:pPr>
              <w:pStyle w:val="TAH"/>
              <w:rPr>
                <w:rFonts w:cs="Arial"/>
                <w:szCs w:val="18"/>
              </w:rPr>
            </w:pPr>
            <w:r w:rsidRPr="00F11966">
              <w:rPr>
                <w:rFonts w:cs="Arial"/>
                <w:szCs w:val="18"/>
              </w:rPr>
              <w:t>Description</w:t>
            </w:r>
          </w:p>
        </w:tc>
      </w:tr>
      <w:tr w:rsidR="00306531" w:rsidRPr="00F11966" w14:paraId="3AA556D6" w14:textId="77777777" w:rsidTr="00A5706F">
        <w:trPr>
          <w:jc w:val="center"/>
        </w:trPr>
        <w:tc>
          <w:tcPr>
            <w:tcW w:w="1811" w:type="dxa"/>
            <w:tcBorders>
              <w:top w:val="single" w:sz="4" w:space="0" w:color="auto"/>
              <w:left w:val="single" w:sz="4" w:space="0" w:color="auto"/>
              <w:bottom w:val="single" w:sz="4" w:space="0" w:color="auto"/>
              <w:right w:val="single" w:sz="4" w:space="0" w:color="auto"/>
            </w:tcBorders>
            <w:hideMark/>
          </w:tcPr>
          <w:p w14:paraId="04199A58" w14:textId="77777777" w:rsidR="00306531" w:rsidRPr="00F11966" w:rsidRDefault="00306531" w:rsidP="00A5706F">
            <w:pPr>
              <w:pStyle w:val="TAL"/>
              <w:rPr>
                <w:lang w:eastAsia="zh-CN"/>
              </w:rPr>
            </w:pPr>
            <w:r w:rsidRPr="00F11966">
              <w:rPr>
                <w:lang w:eastAsia="zh-CN"/>
              </w:rPr>
              <w:t>snssai</w:t>
            </w:r>
          </w:p>
        </w:tc>
        <w:tc>
          <w:tcPr>
            <w:tcW w:w="1559" w:type="dxa"/>
            <w:tcBorders>
              <w:top w:val="single" w:sz="4" w:space="0" w:color="auto"/>
              <w:left w:val="single" w:sz="4" w:space="0" w:color="auto"/>
              <w:bottom w:val="single" w:sz="4" w:space="0" w:color="auto"/>
              <w:right w:val="single" w:sz="4" w:space="0" w:color="auto"/>
            </w:tcBorders>
            <w:hideMark/>
          </w:tcPr>
          <w:p w14:paraId="6542DDFC" w14:textId="77777777" w:rsidR="00306531" w:rsidRPr="00F11966" w:rsidRDefault="00306531" w:rsidP="00A5706F">
            <w:pPr>
              <w:pStyle w:val="TAL"/>
              <w:rPr>
                <w:lang w:eastAsia="zh-CN"/>
              </w:rPr>
            </w:pPr>
            <w:r w:rsidRPr="00F11966">
              <w:rPr>
                <w:lang w:eastAsia="zh-CN"/>
              </w:rPr>
              <w:t>Snssai</w:t>
            </w:r>
          </w:p>
        </w:tc>
        <w:tc>
          <w:tcPr>
            <w:tcW w:w="425" w:type="dxa"/>
            <w:tcBorders>
              <w:top w:val="single" w:sz="4" w:space="0" w:color="auto"/>
              <w:left w:val="single" w:sz="4" w:space="0" w:color="auto"/>
              <w:bottom w:val="single" w:sz="4" w:space="0" w:color="auto"/>
              <w:right w:val="single" w:sz="4" w:space="0" w:color="auto"/>
            </w:tcBorders>
            <w:hideMark/>
          </w:tcPr>
          <w:p w14:paraId="514AF958" w14:textId="77777777" w:rsidR="00306531" w:rsidRPr="00F11966" w:rsidRDefault="00306531" w:rsidP="00A5706F">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444C74EB" w14:textId="77777777" w:rsidR="00306531" w:rsidRPr="00F11966" w:rsidRDefault="00306531" w:rsidP="00A5706F">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442E2DF1" w14:textId="77777777" w:rsidR="00306531" w:rsidRPr="00F11966" w:rsidRDefault="00306531" w:rsidP="00A5706F">
            <w:pPr>
              <w:pStyle w:val="TAL"/>
            </w:pPr>
            <w:r w:rsidRPr="00F11966">
              <w:t>Subscribed S-NSSAI</w:t>
            </w:r>
          </w:p>
        </w:tc>
      </w:tr>
      <w:tr w:rsidR="00306531" w:rsidRPr="00F11966" w14:paraId="0781FF80" w14:textId="77777777" w:rsidTr="00A5706F">
        <w:trPr>
          <w:jc w:val="center"/>
        </w:trPr>
        <w:tc>
          <w:tcPr>
            <w:tcW w:w="1811" w:type="dxa"/>
            <w:tcBorders>
              <w:top w:val="single" w:sz="4" w:space="0" w:color="auto"/>
              <w:left w:val="single" w:sz="4" w:space="0" w:color="auto"/>
              <w:bottom w:val="single" w:sz="4" w:space="0" w:color="auto"/>
              <w:right w:val="single" w:sz="4" w:space="0" w:color="auto"/>
            </w:tcBorders>
            <w:hideMark/>
          </w:tcPr>
          <w:p w14:paraId="740112E0" w14:textId="77777777" w:rsidR="00306531" w:rsidRPr="00F11966" w:rsidRDefault="00306531" w:rsidP="00A5706F">
            <w:pPr>
              <w:pStyle w:val="TAL"/>
              <w:rPr>
                <w:lang w:eastAsia="zh-CN"/>
              </w:rPr>
            </w:pPr>
            <w:r w:rsidRPr="00F11966">
              <w:t>status</w:t>
            </w:r>
          </w:p>
        </w:tc>
        <w:tc>
          <w:tcPr>
            <w:tcW w:w="1559" w:type="dxa"/>
            <w:tcBorders>
              <w:top w:val="single" w:sz="4" w:space="0" w:color="auto"/>
              <w:left w:val="single" w:sz="4" w:space="0" w:color="auto"/>
              <w:bottom w:val="single" w:sz="4" w:space="0" w:color="auto"/>
              <w:right w:val="single" w:sz="4" w:space="0" w:color="auto"/>
            </w:tcBorders>
            <w:hideMark/>
          </w:tcPr>
          <w:p w14:paraId="683E11FC" w14:textId="77777777" w:rsidR="00306531" w:rsidRPr="00F11966" w:rsidRDefault="00306531" w:rsidP="00A5706F">
            <w:pPr>
              <w:pStyle w:val="TAL"/>
              <w:rPr>
                <w:lang w:eastAsia="zh-CN"/>
              </w:rPr>
            </w:pPr>
            <w:r w:rsidRPr="00F11966">
              <w:t>AuthStatus</w:t>
            </w:r>
          </w:p>
        </w:tc>
        <w:tc>
          <w:tcPr>
            <w:tcW w:w="425" w:type="dxa"/>
            <w:tcBorders>
              <w:top w:val="single" w:sz="4" w:space="0" w:color="auto"/>
              <w:left w:val="single" w:sz="4" w:space="0" w:color="auto"/>
              <w:bottom w:val="single" w:sz="4" w:space="0" w:color="auto"/>
              <w:right w:val="single" w:sz="4" w:space="0" w:color="auto"/>
            </w:tcBorders>
            <w:hideMark/>
          </w:tcPr>
          <w:p w14:paraId="3044DF11" w14:textId="77777777" w:rsidR="00306531" w:rsidRPr="00F11966" w:rsidRDefault="00306531" w:rsidP="00A5706F">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5D2E65F1" w14:textId="77777777" w:rsidR="00306531" w:rsidRPr="00F11966" w:rsidRDefault="00306531" w:rsidP="00A5706F">
            <w:pPr>
              <w:pStyle w:val="TAL"/>
              <w:rPr>
                <w:lang w:eastAsia="zh-CN"/>
              </w:rPr>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5809B56D" w14:textId="77777777" w:rsidR="00306531" w:rsidRPr="00F11966" w:rsidRDefault="00306531" w:rsidP="00A5706F">
            <w:pPr>
              <w:pStyle w:val="TAL"/>
            </w:pPr>
            <w:r w:rsidRPr="00F11966">
              <w:rPr>
                <w:rFonts w:cs="Arial" w:hint="eastAsia"/>
                <w:szCs w:val="18"/>
                <w:lang w:eastAsia="zh-CN"/>
              </w:rPr>
              <w:t xml:space="preserve">This flag when present shall indicate </w:t>
            </w:r>
            <w:r w:rsidRPr="00F11966">
              <w:rPr>
                <w:rFonts w:cs="Arial"/>
                <w:szCs w:val="18"/>
                <w:lang w:eastAsia="zh-CN"/>
              </w:rPr>
              <w:t>the NSSAA status of the related Snssai.</w:t>
            </w:r>
          </w:p>
        </w:tc>
      </w:tr>
    </w:tbl>
    <w:p w14:paraId="2133905E" w14:textId="77777777" w:rsidR="00306531" w:rsidRPr="00F11966" w:rsidRDefault="00306531" w:rsidP="00306531">
      <w:pPr>
        <w:pStyle w:val="B2"/>
      </w:pPr>
    </w:p>
    <w:p w14:paraId="523628D5" w14:textId="77777777" w:rsidR="00306531" w:rsidRPr="00F11966" w:rsidRDefault="00306531" w:rsidP="00D362EB">
      <w:pPr>
        <w:pStyle w:val="Heading4"/>
      </w:pPr>
      <w:bookmarkStart w:id="1704" w:name="_Toc43026107"/>
      <w:bookmarkStart w:id="1705" w:name="_Toc49763641"/>
      <w:bookmarkStart w:id="1706" w:name="_Toc56754337"/>
      <w:bookmarkStart w:id="1707" w:name="_Toc88743108"/>
      <w:bookmarkStart w:id="1708" w:name="_Toc90649920"/>
      <w:r w:rsidRPr="00F11966">
        <w:t>5.4.4.61</w:t>
      </w:r>
      <w:r w:rsidRPr="00F11966">
        <w:tab/>
        <w:t xml:space="preserve">Type: </w:t>
      </w:r>
      <w:r w:rsidRPr="00F11966">
        <w:rPr>
          <w:noProof/>
        </w:rPr>
        <w:t>NssaaStatusRm</w:t>
      </w:r>
      <w:bookmarkEnd w:id="1704"/>
      <w:bookmarkEnd w:id="1705"/>
      <w:bookmarkEnd w:id="1706"/>
      <w:bookmarkEnd w:id="1707"/>
      <w:bookmarkEnd w:id="1708"/>
    </w:p>
    <w:p w14:paraId="02C9668C" w14:textId="77777777" w:rsidR="00306531" w:rsidRPr="00F11966" w:rsidRDefault="00306531" w:rsidP="00306531">
      <w:r w:rsidRPr="00F11966">
        <w:t>This data type is defined in the same way as the "</w:t>
      </w:r>
      <w:r w:rsidRPr="00F11966">
        <w:rPr>
          <w:noProof/>
        </w:rPr>
        <w:t>NssaaStatus</w:t>
      </w:r>
      <w:r w:rsidRPr="00F11966">
        <w:t>" data type, but with the OpenAPI "nullable: true" property.</w:t>
      </w:r>
    </w:p>
    <w:p w14:paraId="036FC34F" w14:textId="77777777" w:rsidR="006B7CA9" w:rsidRPr="00F11966" w:rsidRDefault="006B7CA9" w:rsidP="00D362EB">
      <w:pPr>
        <w:pStyle w:val="Heading4"/>
      </w:pPr>
      <w:bookmarkStart w:id="1709" w:name="_Toc43026108"/>
      <w:bookmarkStart w:id="1710" w:name="_Toc49763642"/>
      <w:bookmarkStart w:id="1711" w:name="_Toc56754338"/>
      <w:bookmarkStart w:id="1712" w:name="_Toc88743109"/>
      <w:bookmarkStart w:id="1713" w:name="_Toc27592875"/>
      <w:bookmarkStart w:id="1714" w:name="_Toc90649921"/>
      <w:r w:rsidRPr="00F11966">
        <w:t>5.4.4.62</w:t>
      </w:r>
      <w:r w:rsidRPr="00F11966">
        <w:tab/>
        <w:t xml:space="preserve">Type: </w:t>
      </w:r>
      <w:r w:rsidRPr="00F11966">
        <w:rPr>
          <w:noProof/>
          <w:lang w:eastAsia="zh-CN"/>
        </w:rPr>
        <w:t>TnapId</w:t>
      </w:r>
      <w:bookmarkEnd w:id="1709"/>
      <w:bookmarkEnd w:id="1710"/>
      <w:bookmarkEnd w:id="1711"/>
      <w:bookmarkEnd w:id="1712"/>
      <w:bookmarkEnd w:id="1714"/>
    </w:p>
    <w:p w14:paraId="71A454E3" w14:textId="77777777" w:rsidR="006B7CA9" w:rsidRPr="00F11966" w:rsidRDefault="006B7CA9" w:rsidP="006B7CA9">
      <w:pPr>
        <w:pStyle w:val="TH"/>
      </w:pPr>
      <w:r w:rsidRPr="00F11966">
        <w:rPr>
          <w:noProof/>
        </w:rPr>
        <w:t>Table </w:t>
      </w:r>
      <w:r w:rsidRPr="00F11966">
        <w:t xml:space="preserve">5.4.4.62-1: </w:t>
      </w:r>
      <w:r w:rsidRPr="00F11966">
        <w:rPr>
          <w:noProof/>
        </w:rPr>
        <w:t>Definition of type</w:t>
      </w:r>
      <w:r w:rsidRPr="00F11966">
        <w:t xml:space="preserve"> </w:t>
      </w:r>
      <w:r w:rsidRPr="00F11966">
        <w:rPr>
          <w:noProof/>
          <w:lang w:eastAsia="zh-CN"/>
        </w:rPr>
        <w:t>TnapId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6B7CA9" w:rsidRPr="00F11966" w14:paraId="60A4F6D4" w14:textId="77777777" w:rsidTr="003429AE">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48597939" w14:textId="77777777" w:rsidR="006B7CA9" w:rsidRPr="00F11966" w:rsidRDefault="006B7CA9" w:rsidP="003429AE">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B8C5880" w14:textId="77777777" w:rsidR="006B7CA9" w:rsidRPr="00F11966" w:rsidRDefault="006B7CA9" w:rsidP="003429AE">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22BE358" w14:textId="77777777" w:rsidR="006B7CA9" w:rsidRPr="00F11966" w:rsidRDefault="006B7CA9" w:rsidP="003429AE">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8BD6D54" w14:textId="77777777" w:rsidR="006B7CA9" w:rsidRPr="00F11966" w:rsidRDefault="006B7CA9"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617F880" w14:textId="77777777" w:rsidR="006B7CA9" w:rsidRPr="00F11966" w:rsidRDefault="006B7CA9" w:rsidP="003429AE">
            <w:pPr>
              <w:pStyle w:val="TAH"/>
              <w:rPr>
                <w:rFonts w:cs="Arial"/>
                <w:szCs w:val="18"/>
              </w:rPr>
            </w:pPr>
            <w:r w:rsidRPr="00F11966">
              <w:rPr>
                <w:rFonts w:cs="Arial"/>
                <w:szCs w:val="18"/>
              </w:rPr>
              <w:t>Description</w:t>
            </w:r>
          </w:p>
        </w:tc>
      </w:tr>
      <w:tr w:rsidR="006B7CA9" w:rsidRPr="00F11966" w14:paraId="670A7637" w14:textId="77777777" w:rsidTr="003429AE">
        <w:trPr>
          <w:jc w:val="center"/>
        </w:trPr>
        <w:tc>
          <w:tcPr>
            <w:tcW w:w="1811" w:type="dxa"/>
            <w:tcBorders>
              <w:top w:val="single" w:sz="4" w:space="0" w:color="auto"/>
              <w:left w:val="single" w:sz="4" w:space="0" w:color="auto"/>
              <w:bottom w:val="single" w:sz="4" w:space="0" w:color="auto"/>
              <w:right w:val="single" w:sz="4" w:space="0" w:color="auto"/>
            </w:tcBorders>
          </w:tcPr>
          <w:p w14:paraId="339E02ED" w14:textId="77777777" w:rsidR="006B7CA9" w:rsidRPr="00F11966" w:rsidRDefault="006B7CA9" w:rsidP="003429AE">
            <w:pPr>
              <w:pStyle w:val="TAL"/>
              <w:rPr>
                <w:lang w:eastAsia="zh-CN"/>
              </w:rPr>
            </w:pPr>
            <w:r w:rsidRPr="00F11966">
              <w:rPr>
                <w:lang w:eastAsia="zh-CN"/>
              </w:rPr>
              <w:t>ssId</w:t>
            </w:r>
          </w:p>
        </w:tc>
        <w:tc>
          <w:tcPr>
            <w:tcW w:w="1559" w:type="dxa"/>
            <w:tcBorders>
              <w:top w:val="single" w:sz="4" w:space="0" w:color="auto"/>
              <w:left w:val="single" w:sz="4" w:space="0" w:color="auto"/>
              <w:bottom w:val="single" w:sz="4" w:space="0" w:color="auto"/>
              <w:right w:val="single" w:sz="4" w:space="0" w:color="auto"/>
            </w:tcBorders>
          </w:tcPr>
          <w:p w14:paraId="4FE304C1" w14:textId="77777777" w:rsidR="006B7CA9" w:rsidRPr="00F11966" w:rsidRDefault="006B7CA9" w:rsidP="003429AE">
            <w:pPr>
              <w:pStyle w:val="TAL"/>
              <w:rPr>
                <w:lang w:eastAsia="zh-CN"/>
              </w:rPr>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533A44F7" w14:textId="77777777" w:rsidR="006B7CA9" w:rsidRPr="00F11966" w:rsidRDefault="006B7CA9" w:rsidP="003429AE">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D74A44C" w14:textId="77777777" w:rsidR="006B7CA9" w:rsidRPr="00F11966" w:rsidRDefault="006B7CA9" w:rsidP="003429AE">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7ECFFF60" w14:textId="77777777" w:rsidR="006B7CA9" w:rsidRPr="00F11966" w:rsidRDefault="006B7CA9" w:rsidP="003429AE">
            <w:pPr>
              <w:pStyle w:val="TAL"/>
              <w:rPr>
                <w:rFonts w:cs="Arial"/>
                <w:szCs w:val="18"/>
              </w:rPr>
            </w:pPr>
            <w:r w:rsidRPr="00F11966">
              <w:rPr>
                <w:rFonts w:cs="Arial" w:hint="eastAsia"/>
                <w:szCs w:val="18"/>
                <w:lang w:eastAsia="zh-CN"/>
              </w:rPr>
              <w:t>T</w:t>
            </w:r>
            <w:r w:rsidRPr="00F11966">
              <w:rPr>
                <w:rFonts w:cs="Arial"/>
                <w:szCs w:val="18"/>
                <w:lang w:eastAsia="zh-CN"/>
              </w:rPr>
              <w:t xml:space="preserve">his IE shall be present if </w:t>
            </w:r>
            <w:r w:rsidRPr="00F11966">
              <w:rPr>
                <w:rFonts w:cs="Arial"/>
                <w:szCs w:val="18"/>
              </w:rPr>
              <w:t>the UE is accessing the 5GC via a trusted WLAN access network</w:t>
            </w:r>
            <w:r w:rsidRPr="00F11966">
              <w:rPr>
                <w:rFonts w:cs="Arial"/>
                <w:szCs w:val="18"/>
                <w:lang w:eastAsia="zh-CN"/>
              </w:rPr>
              <w:t>.</w:t>
            </w:r>
          </w:p>
          <w:p w14:paraId="0C850B2D" w14:textId="77777777" w:rsidR="006B7CA9" w:rsidRPr="00F11966" w:rsidRDefault="006B7CA9" w:rsidP="003429AE">
            <w:pPr>
              <w:pStyle w:val="TAL"/>
            </w:pPr>
            <w:r w:rsidRPr="00F11966">
              <w:rPr>
                <w:rFonts w:cs="Arial"/>
                <w:szCs w:val="18"/>
              </w:rPr>
              <w:t>When present, it shall contain the SSID of the access point to which the UE is attached, that is received over NGAP, see IEEE Std 802.11-2012 [31].</w:t>
            </w:r>
          </w:p>
        </w:tc>
      </w:tr>
      <w:tr w:rsidR="006B7CA9" w:rsidRPr="00F11966" w14:paraId="57852E2D" w14:textId="77777777" w:rsidTr="003429AE">
        <w:trPr>
          <w:jc w:val="center"/>
        </w:trPr>
        <w:tc>
          <w:tcPr>
            <w:tcW w:w="1811" w:type="dxa"/>
            <w:tcBorders>
              <w:top w:val="single" w:sz="4" w:space="0" w:color="auto"/>
              <w:left w:val="single" w:sz="4" w:space="0" w:color="auto"/>
              <w:bottom w:val="single" w:sz="4" w:space="0" w:color="auto"/>
              <w:right w:val="single" w:sz="4" w:space="0" w:color="auto"/>
            </w:tcBorders>
          </w:tcPr>
          <w:p w14:paraId="17661704" w14:textId="77777777" w:rsidR="006B7CA9" w:rsidRPr="00F11966" w:rsidRDefault="006B7CA9" w:rsidP="003429AE">
            <w:pPr>
              <w:pStyle w:val="TAL"/>
              <w:rPr>
                <w:lang w:eastAsia="zh-CN"/>
              </w:rPr>
            </w:pPr>
            <w:r w:rsidRPr="00F11966">
              <w:rPr>
                <w:lang w:eastAsia="zh-CN"/>
              </w:rPr>
              <w:t>bssId</w:t>
            </w:r>
          </w:p>
        </w:tc>
        <w:tc>
          <w:tcPr>
            <w:tcW w:w="1559" w:type="dxa"/>
            <w:tcBorders>
              <w:top w:val="single" w:sz="4" w:space="0" w:color="auto"/>
              <w:left w:val="single" w:sz="4" w:space="0" w:color="auto"/>
              <w:bottom w:val="single" w:sz="4" w:space="0" w:color="auto"/>
              <w:right w:val="single" w:sz="4" w:space="0" w:color="auto"/>
            </w:tcBorders>
          </w:tcPr>
          <w:p w14:paraId="428DB1AB" w14:textId="77777777" w:rsidR="006B7CA9" w:rsidRPr="00F11966" w:rsidRDefault="006B7CA9" w:rsidP="003429AE">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50E5D652" w14:textId="77777777" w:rsidR="006B7CA9" w:rsidRPr="00F11966" w:rsidRDefault="006B7CA9" w:rsidP="003429AE">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C5BE288" w14:textId="77777777" w:rsidR="006B7CA9" w:rsidRPr="00F11966" w:rsidRDefault="006B7CA9" w:rsidP="003429AE">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0C0E2D9D" w14:textId="77777777" w:rsidR="006B7CA9" w:rsidRPr="00F11966" w:rsidRDefault="006B7CA9" w:rsidP="003429AE">
            <w:pPr>
              <w:pStyle w:val="TAL"/>
              <w:rPr>
                <w:rFonts w:cs="Arial"/>
                <w:szCs w:val="18"/>
                <w:lang w:eastAsia="zh-CN"/>
              </w:rPr>
            </w:pPr>
            <w:r w:rsidRPr="00F11966">
              <w:rPr>
                <w:rFonts w:cs="Arial" w:hint="eastAsia"/>
                <w:szCs w:val="18"/>
                <w:lang w:eastAsia="zh-CN"/>
              </w:rPr>
              <w:t>T</w:t>
            </w:r>
            <w:r w:rsidRPr="00F11966">
              <w:rPr>
                <w:rFonts w:cs="Arial"/>
                <w:szCs w:val="18"/>
                <w:lang w:eastAsia="zh-CN"/>
              </w:rPr>
              <w:t>his IE shall be present if available.</w:t>
            </w:r>
          </w:p>
          <w:p w14:paraId="16F887FA" w14:textId="77777777" w:rsidR="006B7CA9" w:rsidRPr="00F11966" w:rsidRDefault="006B7CA9" w:rsidP="003429AE">
            <w:pPr>
              <w:pStyle w:val="TAL"/>
            </w:pPr>
            <w:r w:rsidRPr="00F11966">
              <w:rPr>
                <w:rFonts w:cs="Arial"/>
                <w:szCs w:val="18"/>
              </w:rPr>
              <w:t>When present, it shall contain the BSSID of the access point to which the UE is attached, that is received over NGAP, see IEEE Std 802.11-2012 [31].</w:t>
            </w:r>
          </w:p>
        </w:tc>
      </w:tr>
      <w:tr w:rsidR="006B7CA9" w:rsidRPr="00F11966" w14:paraId="1A7ED4F3" w14:textId="77777777" w:rsidTr="003429AE">
        <w:trPr>
          <w:jc w:val="center"/>
        </w:trPr>
        <w:tc>
          <w:tcPr>
            <w:tcW w:w="1811" w:type="dxa"/>
            <w:tcBorders>
              <w:top w:val="single" w:sz="4" w:space="0" w:color="auto"/>
              <w:left w:val="single" w:sz="4" w:space="0" w:color="auto"/>
              <w:bottom w:val="single" w:sz="4" w:space="0" w:color="auto"/>
              <w:right w:val="single" w:sz="4" w:space="0" w:color="auto"/>
            </w:tcBorders>
          </w:tcPr>
          <w:p w14:paraId="2B496292" w14:textId="77777777" w:rsidR="006B7CA9" w:rsidRPr="00F11966" w:rsidRDefault="006B7CA9" w:rsidP="003429AE">
            <w:pPr>
              <w:pStyle w:val="TAL"/>
              <w:rPr>
                <w:lang w:eastAsia="zh-CN"/>
              </w:rPr>
            </w:pPr>
            <w:r w:rsidRPr="00F11966">
              <w:rPr>
                <w:lang w:eastAsia="zh-CN"/>
              </w:rPr>
              <w:t>civicAddress</w:t>
            </w:r>
          </w:p>
        </w:tc>
        <w:tc>
          <w:tcPr>
            <w:tcW w:w="1559" w:type="dxa"/>
            <w:tcBorders>
              <w:top w:val="single" w:sz="4" w:space="0" w:color="auto"/>
              <w:left w:val="single" w:sz="4" w:space="0" w:color="auto"/>
              <w:bottom w:val="single" w:sz="4" w:space="0" w:color="auto"/>
              <w:right w:val="single" w:sz="4" w:space="0" w:color="auto"/>
            </w:tcBorders>
          </w:tcPr>
          <w:p w14:paraId="395735EF" w14:textId="77777777" w:rsidR="006B7CA9" w:rsidRPr="00F11966" w:rsidRDefault="006B7CA9" w:rsidP="003429AE">
            <w:pPr>
              <w:pStyle w:val="TAL"/>
            </w:pPr>
            <w:r w:rsidRPr="00F11966">
              <w:t>Bytes</w:t>
            </w:r>
          </w:p>
        </w:tc>
        <w:tc>
          <w:tcPr>
            <w:tcW w:w="425" w:type="dxa"/>
            <w:tcBorders>
              <w:top w:val="single" w:sz="4" w:space="0" w:color="auto"/>
              <w:left w:val="single" w:sz="4" w:space="0" w:color="auto"/>
              <w:bottom w:val="single" w:sz="4" w:space="0" w:color="auto"/>
              <w:right w:val="single" w:sz="4" w:space="0" w:color="auto"/>
            </w:tcBorders>
          </w:tcPr>
          <w:p w14:paraId="61BCE2D2" w14:textId="77777777" w:rsidR="006B7CA9" w:rsidRPr="00F11966" w:rsidRDefault="006B7CA9" w:rsidP="003429AE">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65679B1" w14:textId="77777777" w:rsidR="006B7CA9" w:rsidRPr="00F11966" w:rsidRDefault="006B7CA9" w:rsidP="003429AE">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5E874840" w14:textId="77777777" w:rsidR="006B7CA9" w:rsidRPr="00F11966" w:rsidRDefault="006B7CA9" w:rsidP="003429AE">
            <w:pPr>
              <w:pStyle w:val="TAL"/>
              <w:rPr>
                <w:rFonts w:cs="Arial"/>
                <w:szCs w:val="18"/>
              </w:rPr>
            </w:pPr>
            <w:r w:rsidRPr="00F11966">
              <w:rPr>
                <w:rFonts w:cs="Arial" w:hint="eastAsia"/>
                <w:szCs w:val="18"/>
                <w:lang w:eastAsia="zh-CN"/>
              </w:rPr>
              <w:t>T</w:t>
            </w:r>
            <w:r w:rsidRPr="00F11966">
              <w:rPr>
                <w:rFonts w:cs="Arial"/>
                <w:szCs w:val="18"/>
                <w:lang w:eastAsia="zh-CN"/>
              </w:rPr>
              <w:t>his IE shall be present if available.</w:t>
            </w:r>
          </w:p>
          <w:p w14:paraId="06EBADFF" w14:textId="77777777" w:rsidR="006B7CA9" w:rsidRPr="00F11966" w:rsidRDefault="006B7CA9" w:rsidP="003429AE">
            <w:pPr>
              <w:pStyle w:val="TAL"/>
            </w:pPr>
            <w:r w:rsidRPr="00F11966">
              <w:rPr>
                <w:rFonts w:cs="Arial"/>
                <w:szCs w:val="18"/>
              </w:rPr>
              <w:t>When present, it shall contain the civic address information of the TNAP to which the UE is attached, including the Location-Information Attribute and / or Location-Data Attribute as defined in IETF RFC 5580 [40].</w:t>
            </w:r>
          </w:p>
        </w:tc>
      </w:tr>
    </w:tbl>
    <w:p w14:paraId="0EBC226E" w14:textId="77777777" w:rsidR="006B7CA9" w:rsidRPr="00F11966" w:rsidRDefault="006B7CA9" w:rsidP="006B7CA9"/>
    <w:p w14:paraId="6281999F" w14:textId="77777777" w:rsidR="006B7CA9" w:rsidRPr="00F11966" w:rsidRDefault="006B7CA9" w:rsidP="00D362EB">
      <w:pPr>
        <w:pStyle w:val="Heading4"/>
      </w:pPr>
      <w:bookmarkStart w:id="1715" w:name="_Toc43026109"/>
      <w:bookmarkStart w:id="1716" w:name="_Toc49763643"/>
      <w:bookmarkStart w:id="1717" w:name="_Toc56754339"/>
      <w:bookmarkStart w:id="1718" w:name="_Toc88743110"/>
      <w:bookmarkStart w:id="1719" w:name="_Toc90649922"/>
      <w:r w:rsidRPr="00F11966">
        <w:t>5.4.4.63</w:t>
      </w:r>
      <w:r w:rsidRPr="00F11966">
        <w:tab/>
        <w:t>Type: TnapIdRm</w:t>
      </w:r>
      <w:bookmarkEnd w:id="1715"/>
      <w:bookmarkEnd w:id="1716"/>
      <w:bookmarkEnd w:id="1717"/>
      <w:bookmarkEnd w:id="1718"/>
      <w:bookmarkEnd w:id="1719"/>
    </w:p>
    <w:p w14:paraId="20EF436D" w14:textId="77777777" w:rsidR="006B7CA9" w:rsidRPr="00F11966" w:rsidRDefault="006B7CA9" w:rsidP="006B7CA9">
      <w:pPr>
        <w:rPr>
          <w:rFonts w:eastAsia="SimSun"/>
        </w:rPr>
      </w:pPr>
      <w:r w:rsidRPr="00F11966">
        <w:rPr>
          <w:rFonts w:eastAsia="SimSun"/>
        </w:rPr>
        <w:t>This data type is defined in the same way as the "TnapId" data type, but with the OpenAPI "nullable: true" property.</w:t>
      </w:r>
    </w:p>
    <w:p w14:paraId="15FA7E33" w14:textId="77777777" w:rsidR="006B7CA9" w:rsidRPr="00F11966" w:rsidRDefault="006B7CA9" w:rsidP="006B7CA9">
      <w:pPr>
        <w:rPr>
          <w:rFonts w:eastAsia="SimSun"/>
        </w:rPr>
      </w:pPr>
    </w:p>
    <w:p w14:paraId="45C81696" w14:textId="77777777" w:rsidR="006B7CA9" w:rsidRPr="00F11966" w:rsidRDefault="006B7CA9" w:rsidP="00D362EB">
      <w:pPr>
        <w:pStyle w:val="Heading4"/>
      </w:pPr>
      <w:bookmarkStart w:id="1720" w:name="_Toc43026110"/>
      <w:bookmarkStart w:id="1721" w:name="_Toc49763644"/>
      <w:bookmarkStart w:id="1722" w:name="_Toc56754340"/>
      <w:bookmarkStart w:id="1723" w:name="_Toc88743111"/>
      <w:bookmarkStart w:id="1724" w:name="_Toc90649923"/>
      <w:r w:rsidRPr="00F11966">
        <w:lastRenderedPageBreak/>
        <w:t>5.4.4.64</w:t>
      </w:r>
      <w:r w:rsidRPr="00F11966">
        <w:tab/>
        <w:t xml:space="preserve">Type: </w:t>
      </w:r>
      <w:r w:rsidRPr="00F11966">
        <w:rPr>
          <w:noProof/>
          <w:lang w:eastAsia="zh-CN"/>
        </w:rPr>
        <w:t>TwapId</w:t>
      </w:r>
      <w:bookmarkEnd w:id="1720"/>
      <w:bookmarkEnd w:id="1721"/>
      <w:bookmarkEnd w:id="1722"/>
      <w:bookmarkEnd w:id="1723"/>
      <w:bookmarkEnd w:id="1724"/>
    </w:p>
    <w:p w14:paraId="28174AD7" w14:textId="77777777" w:rsidR="006B7CA9" w:rsidRPr="00F11966" w:rsidRDefault="006B7CA9" w:rsidP="006B7CA9">
      <w:pPr>
        <w:pStyle w:val="TH"/>
      </w:pPr>
      <w:r w:rsidRPr="00F11966">
        <w:rPr>
          <w:noProof/>
        </w:rPr>
        <w:t>Table </w:t>
      </w:r>
      <w:r w:rsidRPr="00F11966">
        <w:t xml:space="preserve">5.4.4.64-1: </w:t>
      </w:r>
      <w:r w:rsidRPr="00F11966">
        <w:rPr>
          <w:noProof/>
        </w:rPr>
        <w:t>Definition of type</w:t>
      </w:r>
      <w:r w:rsidRPr="00F11966">
        <w:t xml:space="preserve"> </w:t>
      </w:r>
      <w:r w:rsidRPr="00F11966">
        <w:rPr>
          <w:noProof/>
          <w:lang w:eastAsia="zh-CN"/>
        </w:rPr>
        <w:t>TwapId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6B7CA9" w:rsidRPr="00F11966" w14:paraId="770D1319" w14:textId="77777777" w:rsidTr="003429AE">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209EE57C" w14:textId="77777777" w:rsidR="006B7CA9" w:rsidRPr="00F11966" w:rsidRDefault="006B7CA9" w:rsidP="003429AE">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AD6958D" w14:textId="77777777" w:rsidR="006B7CA9" w:rsidRPr="00F11966" w:rsidRDefault="006B7CA9" w:rsidP="003429AE">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533EAFB" w14:textId="77777777" w:rsidR="006B7CA9" w:rsidRPr="00F11966" w:rsidRDefault="006B7CA9" w:rsidP="003429AE">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3CA9832" w14:textId="77777777" w:rsidR="006B7CA9" w:rsidRPr="00F11966" w:rsidRDefault="006B7CA9"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E3D770D" w14:textId="77777777" w:rsidR="006B7CA9" w:rsidRPr="00F11966" w:rsidRDefault="006B7CA9" w:rsidP="003429AE">
            <w:pPr>
              <w:pStyle w:val="TAH"/>
              <w:rPr>
                <w:rFonts w:cs="Arial"/>
                <w:szCs w:val="18"/>
              </w:rPr>
            </w:pPr>
            <w:r w:rsidRPr="00F11966">
              <w:rPr>
                <w:rFonts w:cs="Arial"/>
                <w:szCs w:val="18"/>
              </w:rPr>
              <w:t>Description</w:t>
            </w:r>
          </w:p>
        </w:tc>
      </w:tr>
      <w:tr w:rsidR="006B7CA9" w:rsidRPr="00F11966" w14:paraId="1A895D19" w14:textId="77777777" w:rsidTr="003429AE">
        <w:trPr>
          <w:jc w:val="center"/>
        </w:trPr>
        <w:tc>
          <w:tcPr>
            <w:tcW w:w="1811" w:type="dxa"/>
            <w:tcBorders>
              <w:top w:val="single" w:sz="4" w:space="0" w:color="auto"/>
              <w:left w:val="single" w:sz="4" w:space="0" w:color="auto"/>
              <w:bottom w:val="single" w:sz="4" w:space="0" w:color="auto"/>
              <w:right w:val="single" w:sz="4" w:space="0" w:color="auto"/>
            </w:tcBorders>
          </w:tcPr>
          <w:p w14:paraId="4BA29D11" w14:textId="77777777" w:rsidR="006B7CA9" w:rsidRPr="00F11966" w:rsidRDefault="006B7CA9" w:rsidP="003429AE">
            <w:pPr>
              <w:pStyle w:val="TAL"/>
              <w:rPr>
                <w:lang w:eastAsia="zh-CN"/>
              </w:rPr>
            </w:pPr>
            <w:r w:rsidRPr="00F11966">
              <w:rPr>
                <w:lang w:eastAsia="zh-CN"/>
              </w:rPr>
              <w:t>ssId</w:t>
            </w:r>
          </w:p>
        </w:tc>
        <w:tc>
          <w:tcPr>
            <w:tcW w:w="1559" w:type="dxa"/>
            <w:tcBorders>
              <w:top w:val="single" w:sz="4" w:space="0" w:color="auto"/>
              <w:left w:val="single" w:sz="4" w:space="0" w:color="auto"/>
              <w:bottom w:val="single" w:sz="4" w:space="0" w:color="auto"/>
              <w:right w:val="single" w:sz="4" w:space="0" w:color="auto"/>
            </w:tcBorders>
          </w:tcPr>
          <w:p w14:paraId="38708019" w14:textId="77777777" w:rsidR="006B7CA9" w:rsidRPr="00F11966" w:rsidRDefault="006B7CA9" w:rsidP="003429AE">
            <w:pPr>
              <w:pStyle w:val="TAL"/>
              <w:rPr>
                <w:lang w:eastAsia="zh-CN"/>
              </w:rPr>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4EEF20A3" w14:textId="77777777" w:rsidR="006B7CA9" w:rsidRPr="00F11966" w:rsidRDefault="006B7CA9" w:rsidP="003429AE">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46C3FA16" w14:textId="77777777" w:rsidR="006B7CA9" w:rsidRPr="00F11966" w:rsidRDefault="006B7CA9" w:rsidP="003429AE">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675DF4E8" w14:textId="77777777" w:rsidR="006B7CA9" w:rsidRPr="00F11966" w:rsidRDefault="006B7CA9" w:rsidP="003429AE">
            <w:pPr>
              <w:pStyle w:val="TAL"/>
            </w:pPr>
            <w:r w:rsidRPr="00F11966">
              <w:rPr>
                <w:rFonts w:cs="Arial"/>
                <w:szCs w:val="18"/>
              </w:rPr>
              <w:t>This IE shall contain the SSID of the access point to which the UE is attached, that is received over NGAP, see IEEE Std 802.11-2012 [31].</w:t>
            </w:r>
          </w:p>
        </w:tc>
      </w:tr>
      <w:tr w:rsidR="006B7CA9" w:rsidRPr="00F11966" w14:paraId="77255743" w14:textId="77777777" w:rsidTr="003429AE">
        <w:trPr>
          <w:jc w:val="center"/>
        </w:trPr>
        <w:tc>
          <w:tcPr>
            <w:tcW w:w="1811" w:type="dxa"/>
            <w:tcBorders>
              <w:top w:val="single" w:sz="4" w:space="0" w:color="auto"/>
              <w:left w:val="single" w:sz="4" w:space="0" w:color="auto"/>
              <w:bottom w:val="single" w:sz="4" w:space="0" w:color="auto"/>
              <w:right w:val="single" w:sz="4" w:space="0" w:color="auto"/>
            </w:tcBorders>
          </w:tcPr>
          <w:p w14:paraId="22C54261" w14:textId="77777777" w:rsidR="006B7CA9" w:rsidRPr="00F11966" w:rsidRDefault="006B7CA9" w:rsidP="003429AE">
            <w:pPr>
              <w:pStyle w:val="TAL"/>
              <w:rPr>
                <w:lang w:eastAsia="zh-CN"/>
              </w:rPr>
            </w:pPr>
            <w:r w:rsidRPr="00F11966">
              <w:rPr>
                <w:lang w:eastAsia="zh-CN"/>
              </w:rPr>
              <w:t>bssId</w:t>
            </w:r>
          </w:p>
        </w:tc>
        <w:tc>
          <w:tcPr>
            <w:tcW w:w="1559" w:type="dxa"/>
            <w:tcBorders>
              <w:top w:val="single" w:sz="4" w:space="0" w:color="auto"/>
              <w:left w:val="single" w:sz="4" w:space="0" w:color="auto"/>
              <w:bottom w:val="single" w:sz="4" w:space="0" w:color="auto"/>
              <w:right w:val="single" w:sz="4" w:space="0" w:color="auto"/>
            </w:tcBorders>
          </w:tcPr>
          <w:p w14:paraId="049042DB" w14:textId="77777777" w:rsidR="006B7CA9" w:rsidRPr="00F11966" w:rsidRDefault="006B7CA9" w:rsidP="003429AE">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2D618734" w14:textId="77777777" w:rsidR="006B7CA9" w:rsidRPr="00F11966" w:rsidRDefault="006B7CA9" w:rsidP="003429AE">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18C9FD9" w14:textId="77777777" w:rsidR="006B7CA9" w:rsidRPr="00F11966" w:rsidRDefault="006B7CA9" w:rsidP="003429AE">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5ADD0605" w14:textId="77777777" w:rsidR="006B7CA9" w:rsidRPr="00F11966" w:rsidRDefault="006B7CA9" w:rsidP="003429AE">
            <w:pPr>
              <w:pStyle w:val="TAL"/>
              <w:rPr>
                <w:rFonts w:cs="Arial"/>
                <w:szCs w:val="18"/>
              </w:rPr>
            </w:pPr>
            <w:r w:rsidRPr="00F11966">
              <w:rPr>
                <w:rFonts w:cs="Arial" w:hint="eastAsia"/>
                <w:szCs w:val="18"/>
                <w:lang w:eastAsia="zh-CN"/>
              </w:rPr>
              <w:t>T</w:t>
            </w:r>
            <w:r w:rsidRPr="00F11966">
              <w:rPr>
                <w:rFonts w:cs="Arial"/>
                <w:szCs w:val="18"/>
                <w:lang w:eastAsia="zh-CN"/>
              </w:rPr>
              <w:t>his IE shall be present if available.</w:t>
            </w:r>
          </w:p>
          <w:p w14:paraId="6C3CE4E0" w14:textId="77777777" w:rsidR="006B7CA9" w:rsidRPr="00F11966" w:rsidRDefault="006B7CA9" w:rsidP="003429AE">
            <w:pPr>
              <w:pStyle w:val="TAL"/>
            </w:pPr>
            <w:r w:rsidRPr="00F11966">
              <w:rPr>
                <w:rFonts w:cs="Arial"/>
                <w:szCs w:val="18"/>
              </w:rPr>
              <w:t>When present, it shall contain the BSSID of the access point to which the UE is attached, for trusted WLAN access, see IEEE Std 802.11-2012 [31].</w:t>
            </w:r>
          </w:p>
        </w:tc>
      </w:tr>
      <w:tr w:rsidR="006B7CA9" w:rsidRPr="00F11966" w14:paraId="76AF4482" w14:textId="77777777" w:rsidTr="003429AE">
        <w:trPr>
          <w:jc w:val="center"/>
        </w:trPr>
        <w:tc>
          <w:tcPr>
            <w:tcW w:w="1811" w:type="dxa"/>
            <w:tcBorders>
              <w:top w:val="single" w:sz="4" w:space="0" w:color="auto"/>
              <w:left w:val="single" w:sz="4" w:space="0" w:color="auto"/>
              <w:bottom w:val="single" w:sz="4" w:space="0" w:color="auto"/>
              <w:right w:val="single" w:sz="4" w:space="0" w:color="auto"/>
            </w:tcBorders>
          </w:tcPr>
          <w:p w14:paraId="6E91A923" w14:textId="77777777" w:rsidR="006B7CA9" w:rsidRPr="00F11966" w:rsidRDefault="006B7CA9" w:rsidP="003429AE">
            <w:pPr>
              <w:pStyle w:val="TAL"/>
              <w:rPr>
                <w:lang w:eastAsia="zh-CN"/>
              </w:rPr>
            </w:pPr>
            <w:r w:rsidRPr="00F11966">
              <w:rPr>
                <w:lang w:eastAsia="zh-CN"/>
              </w:rPr>
              <w:t>civicAddress</w:t>
            </w:r>
          </w:p>
        </w:tc>
        <w:tc>
          <w:tcPr>
            <w:tcW w:w="1559" w:type="dxa"/>
            <w:tcBorders>
              <w:top w:val="single" w:sz="4" w:space="0" w:color="auto"/>
              <w:left w:val="single" w:sz="4" w:space="0" w:color="auto"/>
              <w:bottom w:val="single" w:sz="4" w:space="0" w:color="auto"/>
              <w:right w:val="single" w:sz="4" w:space="0" w:color="auto"/>
            </w:tcBorders>
          </w:tcPr>
          <w:p w14:paraId="65129109" w14:textId="77777777" w:rsidR="006B7CA9" w:rsidRPr="00F11966" w:rsidRDefault="006B7CA9" w:rsidP="003429AE">
            <w:pPr>
              <w:pStyle w:val="TAL"/>
            </w:pPr>
            <w:r w:rsidRPr="00F11966">
              <w:t>Bytes</w:t>
            </w:r>
          </w:p>
        </w:tc>
        <w:tc>
          <w:tcPr>
            <w:tcW w:w="425" w:type="dxa"/>
            <w:tcBorders>
              <w:top w:val="single" w:sz="4" w:space="0" w:color="auto"/>
              <w:left w:val="single" w:sz="4" w:space="0" w:color="auto"/>
              <w:bottom w:val="single" w:sz="4" w:space="0" w:color="auto"/>
              <w:right w:val="single" w:sz="4" w:space="0" w:color="auto"/>
            </w:tcBorders>
          </w:tcPr>
          <w:p w14:paraId="1452E0B6" w14:textId="77777777" w:rsidR="006B7CA9" w:rsidRPr="00F11966" w:rsidRDefault="006B7CA9" w:rsidP="003429AE">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A8362CF" w14:textId="77777777" w:rsidR="006B7CA9" w:rsidRPr="00F11966" w:rsidRDefault="006B7CA9" w:rsidP="003429AE">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2D727DFC" w14:textId="77777777" w:rsidR="006B7CA9" w:rsidRPr="00F11966" w:rsidRDefault="006B7CA9" w:rsidP="003429AE">
            <w:pPr>
              <w:pStyle w:val="TAL"/>
              <w:rPr>
                <w:rFonts w:cs="Arial"/>
                <w:szCs w:val="18"/>
              </w:rPr>
            </w:pPr>
            <w:r w:rsidRPr="00F11966">
              <w:rPr>
                <w:rFonts w:cs="Arial" w:hint="eastAsia"/>
                <w:szCs w:val="18"/>
                <w:lang w:eastAsia="zh-CN"/>
              </w:rPr>
              <w:t>T</w:t>
            </w:r>
            <w:r w:rsidRPr="00F11966">
              <w:rPr>
                <w:rFonts w:cs="Arial"/>
                <w:szCs w:val="18"/>
                <w:lang w:eastAsia="zh-CN"/>
              </w:rPr>
              <w:t>his IE shall be present if available.</w:t>
            </w:r>
          </w:p>
          <w:p w14:paraId="1C57FDC6" w14:textId="77777777" w:rsidR="006B7CA9" w:rsidRPr="00F11966" w:rsidRDefault="006B7CA9" w:rsidP="003429AE">
            <w:pPr>
              <w:pStyle w:val="TAL"/>
            </w:pPr>
            <w:r w:rsidRPr="00F11966">
              <w:rPr>
                <w:rFonts w:cs="Arial"/>
                <w:szCs w:val="18"/>
              </w:rPr>
              <w:t>When present, it shall contain the civic address information of the TWAP to which the UE is attached, for trusted WLAN access. This IE shall include the Location-Information Attribute and / or Location-Data Attribute as defined in IETF RFC 5580 [40].</w:t>
            </w:r>
          </w:p>
        </w:tc>
      </w:tr>
    </w:tbl>
    <w:p w14:paraId="3CE4162E" w14:textId="77777777" w:rsidR="006B7CA9" w:rsidRPr="00F11966" w:rsidRDefault="006B7CA9" w:rsidP="006B7CA9">
      <w:pPr>
        <w:rPr>
          <w:noProof/>
        </w:rPr>
      </w:pPr>
    </w:p>
    <w:p w14:paraId="1533AC5E" w14:textId="77777777" w:rsidR="006B7CA9" w:rsidRPr="00F11966" w:rsidRDefault="006B7CA9" w:rsidP="00D362EB">
      <w:pPr>
        <w:pStyle w:val="Heading4"/>
      </w:pPr>
      <w:bookmarkStart w:id="1725" w:name="_Toc43026111"/>
      <w:bookmarkStart w:id="1726" w:name="_Toc49763645"/>
      <w:bookmarkStart w:id="1727" w:name="_Toc56754341"/>
      <w:bookmarkStart w:id="1728" w:name="_Toc88743112"/>
      <w:bookmarkStart w:id="1729" w:name="_Toc90649924"/>
      <w:r w:rsidRPr="00F11966">
        <w:t>5.4.4.65</w:t>
      </w:r>
      <w:r w:rsidRPr="00F11966">
        <w:tab/>
        <w:t>Type: TwapIdRm</w:t>
      </w:r>
      <w:bookmarkEnd w:id="1725"/>
      <w:bookmarkEnd w:id="1726"/>
      <w:bookmarkEnd w:id="1727"/>
      <w:bookmarkEnd w:id="1728"/>
      <w:bookmarkEnd w:id="1729"/>
    </w:p>
    <w:p w14:paraId="7A685AD3" w14:textId="77777777" w:rsidR="006B7CA9" w:rsidRPr="00F11966" w:rsidRDefault="006B7CA9" w:rsidP="006B7CA9">
      <w:pPr>
        <w:rPr>
          <w:rFonts w:eastAsia="SimSun"/>
        </w:rPr>
      </w:pPr>
      <w:r w:rsidRPr="00F11966">
        <w:rPr>
          <w:rFonts w:eastAsia="SimSun"/>
        </w:rPr>
        <w:t>This data type is defined in the same way as the "TwapId" data type, but with the OpenAPI "nullable: true" property.</w:t>
      </w:r>
    </w:p>
    <w:bookmarkEnd w:id="1713"/>
    <w:p w14:paraId="10715833" w14:textId="77777777" w:rsidR="00306531" w:rsidRPr="00F11966" w:rsidRDefault="00306531" w:rsidP="00E92CBF"/>
    <w:p w14:paraId="675166A1" w14:textId="77777777" w:rsidR="006B7CA9" w:rsidRPr="00F11966" w:rsidRDefault="006B7CA9" w:rsidP="00D362EB">
      <w:pPr>
        <w:pStyle w:val="Heading4"/>
      </w:pPr>
      <w:bookmarkStart w:id="1730" w:name="_Toc4121137"/>
      <w:bookmarkStart w:id="1731" w:name="_Toc33962529"/>
      <w:bookmarkStart w:id="1732" w:name="_Toc43026112"/>
      <w:bookmarkStart w:id="1733" w:name="_Toc49763646"/>
      <w:bookmarkStart w:id="1734" w:name="_Toc56754342"/>
      <w:bookmarkStart w:id="1735" w:name="_Toc88743113"/>
      <w:bookmarkStart w:id="1736" w:name="_Toc90649925"/>
      <w:r w:rsidRPr="00F11966">
        <w:t>5.4.4.66</w:t>
      </w:r>
      <w:r w:rsidRPr="00F11966">
        <w:tab/>
        <w:t xml:space="preserve">Type: </w:t>
      </w:r>
      <w:bookmarkEnd w:id="1730"/>
      <w:bookmarkEnd w:id="1731"/>
      <w:r w:rsidRPr="00F11966">
        <w:t>SnssaiExtension</w:t>
      </w:r>
      <w:bookmarkEnd w:id="1732"/>
      <w:bookmarkEnd w:id="1733"/>
      <w:bookmarkEnd w:id="1734"/>
      <w:bookmarkEnd w:id="1735"/>
      <w:bookmarkEnd w:id="1736"/>
    </w:p>
    <w:p w14:paraId="38DB20FB" w14:textId="77777777" w:rsidR="006B7CA9" w:rsidRPr="00F11966" w:rsidRDefault="006B7CA9" w:rsidP="006B7CA9">
      <w:pPr>
        <w:pStyle w:val="TH"/>
      </w:pPr>
      <w:r w:rsidRPr="00F11966">
        <w:rPr>
          <w:noProof/>
        </w:rPr>
        <w:t>Table </w:t>
      </w:r>
      <w:r w:rsidRPr="00F11966">
        <w:t xml:space="preserve">5.4.4.66-1: </w:t>
      </w:r>
      <w:r w:rsidRPr="00F11966">
        <w:rPr>
          <w:noProof/>
        </w:rPr>
        <w:t>Definition of type SnssaiExtension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6B7CA9" w:rsidRPr="00F11966" w14:paraId="214A0B44" w14:textId="77777777" w:rsidTr="003429AE">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498D05A4" w14:textId="77777777" w:rsidR="006B7CA9" w:rsidRPr="00F11966" w:rsidRDefault="006B7CA9" w:rsidP="003429AE">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21E30DB" w14:textId="77777777" w:rsidR="006B7CA9" w:rsidRPr="00F11966" w:rsidRDefault="006B7CA9" w:rsidP="003429AE">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B4517F4" w14:textId="77777777" w:rsidR="006B7CA9" w:rsidRPr="00F11966" w:rsidRDefault="006B7CA9" w:rsidP="003429AE">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4B4AFAD" w14:textId="77777777" w:rsidR="006B7CA9" w:rsidRPr="00F11966" w:rsidRDefault="006B7CA9"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2C456FD" w14:textId="77777777" w:rsidR="006B7CA9" w:rsidRPr="00F11966" w:rsidRDefault="006B7CA9" w:rsidP="003429AE">
            <w:pPr>
              <w:pStyle w:val="TAH"/>
              <w:rPr>
                <w:rFonts w:cs="Arial"/>
                <w:szCs w:val="18"/>
              </w:rPr>
            </w:pPr>
            <w:r w:rsidRPr="00F11966">
              <w:rPr>
                <w:rFonts w:cs="Arial"/>
                <w:szCs w:val="18"/>
              </w:rPr>
              <w:t>Description</w:t>
            </w:r>
          </w:p>
        </w:tc>
      </w:tr>
      <w:tr w:rsidR="006B7CA9" w:rsidRPr="00F11966" w14:paraId="058487B1" w14:textId="77777777" w:rsidTr="003429AE">
        <w:trPr>
          <w:jc w:val="center"/>
        </w:trPr>
        <w:tc>
          <w:tcPr>
            <w:tcW w:w="2090" w:type="dxa"/>
            <w:tcBorders>
              <w:top w:val="single" w:sz="4" w:space="0" w:color="auto"/>
              <w:left w:val="single" w:sz="4" w:space="0" w:color="auto"/>
              <w:bottom w:val="single" w:sz="4" w:space="0" w:color="auto"/>
              <w:right w:val="single" w:sz="4" w:space="0" w:color="auto"/>
            </w:tcBorders>
          </w:tcPr>
          <w:p w14:paraId="309F0400" w14:textId="77777777" w:rsidR="006B7CA9" w:rsidRPr="00F11966" w:rsidRDefault="006B7CA9" w:rsidP="003429AE">
            <w:pPr>
              <w:pStyle w:val="TAL"/>
            </w:pPr>
            <w:r w:rsidRPr="00F11966">
              <w:t>sdRanges</w:t>
            </w:r>
          </w:p>
        </w:tc>
        <w:tc>
          <w:tcPr>
            <w:tcW w:w="1559" w:type="dxa"/>
            <w:tcBorders>
              <w:top w:val="single" w:sz="4" w:space="0" w:color="auto"/>
              <w:left w:val="single" w:sz="4" w:space="0" w:color="auto"/>
              <w:bottom w:val="single" w:sz="4" w:space="0" w:color="auto"/>
              <w:right w:val="single" w:sz="4" w:space="0" w:color="auto"/>
            </w:tcBorders>
          </w:tcPr>
          <w:p w14:paraId="5F6934BD" w14:textId="77777777" w:rsidR="006B7CA9" w:rsidRPr="00F11966" w:rsidRDefault="006B7CA9" w:rsidP="003429AE">
            <w:pPr>
              <w:pStyle w:val="TAL"/>
            </w:pPr>
            <w:r w:rsidRPr="00F11966">
              <w:t>array(SdRange)</w:t>
            </w:r>
          </w:p>
        </w:tc>
        <w:tc>
          <w:tcPr>
            <w:tcW w:w="425" w:type="dxa"/>
            <w:tcBorders>
              <w:top w:val="single" w:sz="4" w:space="0" w:color="auto"/>
              <w:left w:val="single" w:sz="4" w:space="0" w:color="auto"/>
              <w:bottom w:val="single" w:sz="4" w:space="0" w:color="auto"/>
              <w:right w:val="single" w:sz="4" w:space="0" w:color="auto"/>
            </w:tcBorders>
          </w:tcPr>
          <w:p w14:paraId="62190E1A" w14:textId="77777777" w:rsidR="006B7CA9" w:rsidRPr="00F11966" w:rsidRDefault="006B7CA9" w:rsidP="003429AE">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763ED44F" w14:textId="77777777" w:rsidR="006B7CA9" w:rsidRPr="00F11966" w:rsidRDefault="006B7CA9" w:rsidP="003429AE">
            <w:pPr>
              <w:pStyle w:val="TAL"/>
            </w:pPr>
            <w:r w:rsidRPr="00F11966">
              <w:t>1..N</w:t>
            </w:r>
          </w:p>
        </w:tc>
        <w:tc>
          <w:tcPr>
            <w:tcW w:w="4359" w:type="dxa"/>
            <w:tcBorders>
              <w:top w:val="single" w:sz="4" w:space="0" w:color="auto"/>
              <w:left w:val="single" w:sz="4" w:space="0" w:color="auto"/>
              <w:bottom w:val="single" w:sz="4" w:space="0" w:color="auto"/>
              <w:right w:val="single" w:sz="4" w:space="0" w:color="auto"/>
            </w:tcBorders>
          </w:tcPr>
          <w:p w14:paraId="6363C4DF" w14:textId="26F74FD2" w:rsidR="006B7CA9" w:rsidRPr="00F11966" w:rsidRDefault="006B7CA9" w:rsidP="00F77DE2">
            <w:pPr>
              <w:pStyle w:val="TAL"/>
            </w:pPr>
            <w:r w:rsidRPr="00F11966">
              <w:t xml:space="preserve">When present, it shall contain the range(s) of Slice Differentiator values supported for the Slice/Service Type value indicated in the sst </w:t>
            </w:r>
            <w:r w:rsidRPr="00F11966">
              <w:rPr>
                <w:rFonts w:cs="Arial"/>
                <w:szCs w:val="18"/>
              </w:rPr>
              <w:t>attribute of the Snssai data type (see clause</w:t>
            </w:r>
            <w:r w:rsidR="00F77DE2">
              <w:rPr>
                <w:rFonts w:cs="Arial"/>
                <w:szCs w:val="18"/>
              </w:rPr>
              <w:t> </w:t>
            </w:r>
            <w:r w:rsidRPr="00F11966">
              <w:rPr>
                <w:rFonts w:cs="Arial"/>
                <w:szCs w:val="18"/>
              </w:rPr>
              <w:t>5.4.4.2)</w:t>
            </w:r>
            <w:r w:rsidRPr="00F11966">
              <w:t>.</w:t>
            </w:r>
          </w:p>
        </w:tc>
      </w:tr>
      <w:tr w:rsidR="006B7CA9" w:rsidRPr="00F11966" w14:paraId="0B42941F" w14:textId="77777777" w:rsidTr="003429AE">
        <w:trPr>
          <w:jc w:val="center"/>
        </w:trPr>
        <w:tc>
          <w:tcPr>
            <w:tcW w:w="2090" w:type="dxa"/>
            <w:tcBorders>
              <w:top w:val="single" w:sz="4" w:space="0" w:color="auto"/>
              <w:left w:val="single" w:sz="4" w:space="0" w:color="auto"/>
              <w:bottom w:val="single" w:sz="4" w:space="0" w:color="auto"/>
              <w:right w:val="single" w:sz="4" w:space="0" w:color="auto"/>
            </w:tcBorders>
          </w:tcPr>
          <w:p w14:paraId="48563B43" w14:textId="77777777" w:rsidR="006B7CA9" w:rsidRPr="00F11966" w:rsidRDefault="006B7CA9" w:rsidP="003429AE">
            <w:pPr>
              <w:pStyle w:val="TAL"/>
            </w:pPr>
            <w:r w:rsidRPr="00F11966">
              <w:t>wildcardSd</w:t>
            </w:r>
          </w:p>
        </w:tc>
        <w:tc>
          <w:tcPr>
            <w:tcW w:w="1559" w:type="dxa"/>
            <w:tcBorders>
              <w:top w:val="single" w:sz="4" w:space="0" w:color="auto"/>
              <w:left w:val="single" w:sz="4" w:space="0" w:color="auto"/>
              <w:bottom w:val="single" w:sz="4" w:space="0" w:color="auto"/>
              <w:right w:val="single" w:sz="4" w:space="0" w:color="auto"/>
            </w:tcBorders>
          </w:tcPr>
          <w:p w14:paraId="2F2C4864" w14:textId="77777777" w:rsidR="006B7CA9" w:rsidRPr="00F11966" w:rsidRDefault="006B7CA9" w:rsidP="003429AE">
            <w:pPr>
              <w:pStyle w:val="TAL"/>
            </w:pPr>
            <w:r w:rsidRPr="00F11966">
              <w:t>boolean</w:t>
            </w:r>
          </w:p>
        </w:tc>
        <w:tc>
          <w:tcPr>
            <w:tcW w:w="425" w:type="dxa"/>
            <w:tcBorders>
              <w:top w:val="single" w:sz="4" w:space="0" w:color="auto"/>
              <w:left w:val="single" w:sz="4" w:space="0" w:color="auto"/>
              <w:bottom w:val="single" w:sz="4" w:space="0" w:color="auto"/>
              <w:right w:val="single" w:sz="4" w:space="0" w:color="auto"/>
            </w:tcBorders>
          </w:tcPr>
          <w:p w14:paraId="50E1F001" w14:textId="77777777" w:rsidR="006B7CA9" w:rsidRPr="00F11966" w:rsidRDefault="006B7CA9" w:rsidP="003429AE">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06C141BD" w14:textId="77777777" w:rsidR="006B7CA9" w:rsidRPr="00F11966" w:rsidRDefault="006B7CA9" w:rsidP="003429AE">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3F03AE4D" w14:textId="4A13C940" w:rsidR="006B7CA9" w:rsidRPr="00F11966" w:rsidRDefault="006B7CA9" w:rsidP="00F77DE2">
            <w:pPr>
              <w:pStyle w:val="TAL"/>
            </w:pPr>
            <w:r w:rsidRPr="00F11966">
              <w:t xml:space="preserve">When present, it shall be set to true, to indicate that all SD values are supported for the Slice/Service Type value indicated in the sst </w:t>
            </w:r>
            <w:r w:rsidRPr="00F11966">
              <w:rPr>
                <w:rFonts w:cs="Arial"/>
                <w:szCs w:val="18"/>
              </w:rPr>
              <w:t>attribute of the Snssai data type (see clause</w:t>
            </w:r>
            <w:r w:rsidR="00F77DE2">
              <w:rPr>
                <w:rFonts w:cs="Arial"/>
                <w:szCs w:val="18"/>
              </w:rPr>
              <w:t> </w:t>
            </w:r>
            <w:r w:rsidRPr="00F11966">
              <w:rPr>
                <w:rFonts w:cs="Arial"/>
                <w:szCs w:val="18"/>
              </w:rPr>
              <w:t>5.4.4.2</w:t>
            </w:r>
            <w:r w:rsidRPr="00F11966">
              <w:t>).</w:t>
            </w:r>
          </w:p>
        </w:tc>
      </w:tr>
      <w:tr w:rsidR="006B7CA9" w:rsidRPr="00F11966" w14:paraId="6DF6717E" w14:textId="77777777" w:rsidTr="003429AE">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14391C11" w14:textId="77777777" w:rsidR="006B7CA9" w:rsidRPr="00F11966" w:rsidRDefault="006B7CA9" w:rsidP="003429AE">
            <w:pPr>
              <w:pStyle w:val="TAN"/>
            </w:pPr>
            <w:r w:rsidRPr="00F11966">
              <w:t>NOTE:</w:t>
            </w:r>
            <w:r w:rsidR="003B51D0" w:rsidRPr="00F11966">
              <w:tab/>
            </w:r>
            <w:r w:rsidRPr="00F11966">
              <w:t>sdRanges and wildcardSd shall not be present simultaneously.</w:t>
            </w:r>
          </w:p>
        </w:tc>
      </w:tr>
    </w:tbl>
    <w:p w14:paraId="226CED41" w14:textId="77777777" w:rsidR="006B7CA9" w:rsidRPr="00F11966" w:rsidRDefault="006B7CA9" w:rsidP="006B7CA9">
      <w:pPr>
        <w:pStyle w:val="B1"/>
        <w:rPr>
          <w:noProof/>
          <w:lang w:val="en-US" w:eastAsia="zh-CN"/>
        </w:rPr>
      </w:pPr>
    </w:p>
    <w:p w14:paraId="47D6A177" w14:textId="77777777" w:rsidR="00577C3C" w:rsidRPr="00F11966" w:rsidRDefault="00577C3C" w:rsidP="00D362EB">
      <w:pPr>
        <w:pStyle w:val="Heading4"/>
      </w:pPr>
      <w:bookmarkStart w:id="1737" w:name="_Toc24937661"/>
      <w:bookmarkStart w:id="1738" w:name="_Toc33962476"/>
      <w:bookmarkStart w:id="1739" w:name="_Toc43026113"/>
      <w:bookmarkStart w:id="1740" w:name="_Toc49763647"/>
      <w:bookmarkStart w:id="1741" w:name="_Toc56754343"/>
      <w:bookmarkStart w:id="1742" w:name="_Toc88743114"/>
      <w:bookmarkStart w:id="1743" w:name="_Toc90649926"/>
      <w:r w:rsidRPr="00F11966">
        <w:t>5.4.4.67</w:t>
      </w:r>
      <w:r w:rsidRPr="00F11966">
        <w:tab/>
        <w:t>Type: SdRange</w:t>
      </w:r>
      <w:bookmarkEnd w:id="1737"/>
      <w:bookmarkEnd w:id="1738"/>
      <w:bookmarkEnd w:id="1739"/>
      <w:bookmarkEnd w:id="1740"/>
      <w:bookmarkEnd w:id="1741"/>
      <w:bookmarkEnd w:id="1742"/>
      <w:bookmarkEnd w:id="1743"/>
    </w:p>
    <w:p w14:paraId="0FFD3DAE" w14:textId="77777777" w:rsidR="00577C3C" w:rsidRPr="00F11966" w:rsidRDefault="00577C3C" w:rsidP="00577C3C">
      <w:pPr>
        <w:pStyle w:val="TH"/>
      </w:pPr>
      <w:r w:rsidRPr="00F11966">
        <w:rPr>
          <w:noProof/>
        </w:rPr>
        <w:t>Table </w:t>
      </w:r>
      <w:r w:rsidRPr="00F11966">
        <w:t xml:space="preserve">5.4.4.67-1: </w:t>
      </w:r>
      <w:r w:rsidRPr="00F11966">
        <w:rPr>
          <w:noProof/>
        </w:rPr>
        <w:t>Definition of type SdRange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577C3C" w:rsidRPr="00F11966" w14:paraId="10D6A393" w14:textId="77777777" w:rsidTr="003429AE">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013401D3" w14:textId="77777777" w:rsidR="00577C3C" w:rsidRPr="00F11966" w:rsidRDefault="00577C3C" w:rsidP="003429AE">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336A550" w14:textId="77777777" w:rsidR="00577C3C" w:rsidRPr="00F11966" w:rsidRDefault="00577C3C" w:rsidP="003429AE">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270C79B" w14:textId="77777777" w:rsidR="00577C3C" w:rsidRPr="00F11966" w:rsidRDefault="00577C3C" w:rsidP="003429AE">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BA64692" w14:textId="77777777" w:rsidR="00577C3C" w:rsidRPr="00F11966" w:rsidRDefault="00577C3C"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4EE30E6" w14:textId="77777777" w:rsidR="00577C3C" w:rsidRPr="00F11966" w:rsidRDefault="00577C3C" w:rsidP="003429AE">
            <w:pPr>
              <w:pStyle w:val="TAH"/>
              <w:rPr>
                <w:rFonts w:cs="Arial"/>
                <w:szCs w:val="18"/>
              </w:rPr>
            </w:pPr>
            <w:r w:rsidRPr="00F11966">
              <w:rPr>
                <w:rFonts w:cs="Arial"/>
                <w:szCs w:val="18"/>
              </w:rPr>
              <w:t>Description</w:t>
            </w:r>
          </w:p>
        </w:tc>
      </w:tr>
      <w:tr w:rsidR="00577C3C" w:rsidRPr="00F11966" w14:paraId="199B32F7" w14:textId="77777777" w:rsidTr="003429AE">
        <w:trPr>
          <w:jc w:val="center"/>
        </w:trPr>
        <w:tc>
          <w:tcPr>
            <w:tcW w:w="2090" w:type="dxa"/>
            <w:tcBorders>
              <w:top w:val="single" w:sz="4" w:space="0" w:color="auto"/>
              <w:left w:val="single" w:sz="4" w:space="0" w:color="auto"/>
              <w:bottom w:val="single" w:sz="4" w:space="0" w:color="auto"/>
              <w:right w:val="single" w:sz="4" w:space="0" w:color="auto"/>
            </w:tcBorders>
          </w:tcPr>
          <w:p w14:paraId="154E04D6" w14:textId="77777777" w:rsidR="00577C3C" w:rsidRPr="00F11966" w:rsidRDefault="00577C3C" w:rsidP="003429AE">
            <w:pPr>
              <w:pStyle w:val="TAL"/>
            </w:pPr>
            <w:r w:rsidRPr="00F11966">
              <w:t>start</w:t>
            </w:r>
          </w:p>
        </w:tc>
        <w:tc>
          <w:tcPr>
            <w:tcW w:w="1559" w:type="dxa"/>
            <w:tcBorders>
              <w:top w:val="single" w:sz="4" w:space="0" w:color="auto"/>
              <w:left w:val="single" w:sz="4" w:space="0" w:color="auto"/>
              <w:bottom w:val="single" w:sz="4" w:space="0" w:color="auto"/>
              <w:right w:val="single" w:sz="4" w:space="0" w:color="auto"/>
            </w:tcBorders>
          </w:tcPr>
          <w:p w14:paraId="6D1C55B0" w14:textId="77777777" w:rsidR="00577C3C" w:rsidRPr="00F11966" w:rsidRDefault="00577C3C" w:rsidP="003429AE">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731039DE" w14:textId="77777777" w:rsidR="00577C3C" w:rsidRPr="00F11966" w:rsidRDefault="00577C3C" w:rsidP="003429AE">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50890072" w14:textId="77777777" w:rsidR="00577C3C" w:rsidRPr="00F11966" w:rsidRDefault="00577C3C" w:rsidP="003429AE">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32E2E690" w14:textId="77777777" w:rsidR="00577C3C" w:rsidRPr="00F11966" w:rsidRDefault="00577C3C" w:rsidP="003429AE">
            <w:pPr>
              <w:pStyle w:val="TAL"/>
              <w:rPr>
                <w:rFonts w:cs="Arial"/>
                <w:szCs w:val="18"/>
              </w:rPr>
            </w:pPr>
            <w:r w:rsidRPr="00F11966">
              <w:rPr>
                <w:rFonts w:cs="Arial"/>
                <w:szCs w:val="18"/>
              </w:rPr>
              <w:t>First value identifying the start of an SD range.</w:t>
            </w:r>
          </w:p>
          <w:p w14:paraId="45B3F149" w14:textId="77777777" w:rsidR="00577C3C" w:rsidRPr="00F11966" w:rsidRDefault="00577C3C" w:rsidP="003429AE">
            <w:pPr>
              <w:pStyle w:val="TAL"/>
              <w:rPr>
                <w:rFonts w:cs="Arial"/>
                <w:szCs w:val="18"/>
              </w:rPr>
            </w:pPr>
          </w:p>
          <w:p w14:paraId="233C6898" w14:textId="77777777" w:rsidR="00577C3C" w:rsidRPr="00F11966" w:rsidRDefault="00577C3C" w:rsidP="003429AE">
            <w:pPr>
              <w:pStyle w:val="TAL"/>
              <w:rPr>
                <w:rFonts w:cs="Arial"/>
                <w:szCs w:val="18"/>
              </w:rPr>
            </w:pPr>
            <w:r w:rsidRPr="00F11966">
              <w:rPr>
                <w:rFonts w:cs="Arial"/>
                <w:szCs w:val="18"/>
              </w:rPr>
              <w:t>This string shall be formatted as specified for the sd attribute of the Snssai data type in clause 5.4.4.2</w:t>
            </w:r>
            <w:r w:rsidRPr="00F11966">
              <w:t>.</w:t>
            </w:r>
          </w:p>
          <w:p w14:paraId="5F855859" w14:textId="77777777" w:rsidR="00577C3C" w:rsidRPr="00F11966" w:rsidRDefault="00577C3C" w:rsidP="003429AE">
            <w:pPr>
              <w:pStyle w:val="TAL"/>
              <w:rPr>
                <w:rFonts w:cs="Arial"/>
                <w:szCs w:val="18"/>
              </w:rPr>
            </w:pPr>
          </w:p>
        </w:tc>
      </w:tr>
      <w:tr w:rsidR="00577C3C" w:rsidRPr="00F11966" w14:paraId="1FA326FB" w14:textId="77777777" w:rsidTr="003429AE">
        <w:trPr>
          <w:jc w:val="center"/>
        </w:trPr>
        <w:tc>
          <w:tcPr>
            <w:tcW w:w="2090" w:type="dxa"/>
            <w:tcBorders>
              <w:top w:val="single" w:sz="4" w:space="0" w:color="auto"/>
              <w:left w:val="single" w:sz="4" w:space="0" w:color="auto"/>
              <w:bottom w:val="single" w:sz="4" w:space="0" w:color="auto"/>
              <w:right w:val="single" w:sz="4" w:space="0" w:color="auto"/>
            </w:tcBorders>
          </w:tcPr>
          <w:p w14:paraId="71FEDF08" w14:textId="77777777" w:rsidR="00577C3C" w:rsidRPr="00F11966" w:rsidRDefault="00577C3C" w:rsidP="003429AE">
            <w:pPr>
              <w:pStyle w:val="TAL"/>
            </w:pPr>
            <w:r w:rsidRPr="00F11966">
              <w:t>end</w:t>
            </w:r>
          </w:p>
        </w:tc>
        <w:tc>
          <w:tcPr>
            <w:tcW w:w="1559" w:type="dxa"/>
            <w:tcBorders>
              <w:top w:val="single" w:sz="4" w:space="0" w:color="auto"/>
              <w:left w:val="single" w:sz="4" w:space="0" w:color="auto"/>
              <w:bottom w:val="single" w:sz="4" w:space="0" w:color="auto"/>
              <w:right w:val="single" w:sz="4" w:space="0" w:color="auto"/>
            </w:tcBorders>
          </w:tcPr>
          <w:p w14:paraId="59BF23AD" w14:textId="77777777" w:rsidR="00577C3C" w:rsidRPr="00F11966" w:rsidRDefault="00577C3C" w:rsidP="003429AE">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14C881BC" w14:textId="77777777" w:rsidR="00577C3C" w:rsidRPr="00F11966" w:rsidRDefault="00577C3C" w:rsidP="003429AE">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6B25D3A0" w14:textId="77777777" w:rsidR="00577C3C" w:rsidRPr="00F11966" w:rsidRDefault="00577C3C" w:rsidP="003429AE">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25348229" w14:textId="77777777" w:rsidR="00577C3C" w:rsidRPr="00F11966" w:rsidRDefault="00577C3C" w:rsidP="003429AE">
            <w:pPr>
              <w:pStyle w:val="TAL"/>
              <w:rPr>
                <w:rFonts w:cs="Arial"/>
                <w:szCs w:val="18"/>
              </w:rPr>
            </w:pPr>
            <w:r w:rsidRPr="00F11966">
              <w:rPr>
                <w:rFonts w:cs="Arial"/>
                <w:szCs w:val="18"/>
              </w:rPr>
              <w:t>Last value identifying the end of an SD range.</w:t>
            </w:r>
          </w:p>
          <w:p w14:paraId="6A721B0F" w14:textId="77777777" w:rsidR="00577C3C" w:rsidRPr="00F11966" w:rsidRDefault="00577C3C" w:rsidP="003429AE">
            <w:pPr>
              <w:pStyle w:val="TAL"/>
              <w:rPr>
                <w:rFonts w:cs="Arial"/>
                <w:szCs w:val="18"/>
              </w:rPr>
            </w:pPr>
          </w:p>
          <w:p w14:paraId="3685092F" w14:textId="77777777" w:rsidR="00577C3C" w:rsidRPr="00F11966" w:rsidRDefault="00577C3C" w:rsidP="003429AE">
            <w:pPr>
              <w:pStyle w:val="TAL"/>
              <w:rPr>
                <w:rFonts w:cs="Arial"/>
                <w:szCs w:val="18"/>
              </w:rPr>
            </w:pPr>
            <w:r w:rsidRPr="00F11966">
              <w:rPr>
                <w:rFonts w:cs="Arial"/>
                <w:szCs w:val="18"/>
              </w:rPr>
              <w:t>This string shall be formatted as specified for the sd attribute of the Snssai data type in clause 5.4.4.2</w:t>
            </w:r>
            <w:r w:rsidRPr="00F11966">
              <w:t>.</w:t>
            </w:r>
          </w:p>
          <w:p w14:paraId="28BE17C8" w14:textId="77777777" w:rsidR="00577C3C" w:rsidRPr="00F11966" w:rsidRDefault="00577C3C" w:rsidP="003429AE">
            <w:pPr>
              <w:pStyle w:val="TAL"/>
              <w:rPr>
                <w:rFonts w:cs="Arial"/>
                <w:szCs w:val="18"/>
              </w:rPr>
            </w:pPr>
          </w:p>
        </w:tc>
      </w:tr>
    </w:tbl>
    <w:p w14:paraId="511B1E0F" w14:textId="77777777" w:rsidR="00577C3C" w:rsidRPr="00F11966" w:rsidRDefault="00577C3C" w:rsidP="00577C3C">
      <w:pPr>
        <w:pStyle w:val="B1"/>
        <w:rPr>
          <w:noProof/>
          <w:lang w:eastAsia="zh-CN"/>
        </w:rPr>
      </w:pPr>
    </w:p>
    <w:p w14:paraId="185D0C1B" w14:textId="77777777" w:rsidR="00577C3C" w:rsidRPr="00F11966" w:rsidRDefault="00577C3C" w:rsidP="00577C3C">
      <w:pPr>
        <w:pStyle w:val="EX"/>
      </w:pPr>
      <w:r w:rsidRPr="00F11966">
        <w:t>EXAMPLE:</w:t>
      </w:r>
      <w:r w:rsidRPr="00F11966">
        <w:tab/>
        <w:t xml:space="preserve">SD range from 023400 to 023499 (hexadecimal) </w:t>
      </w:r>
      <w:r w:rsidRPr="00F11966">
        <w:br/>
        <w:t>JSON: { "start": "023400", "end": "023499" }</w:t>
      </w:r>
    </w:p>
    <w:p w14:paraId="658E83E8" w14:textId="28D0E626" w:rsidR="00855404" w:rsidRPr="00F11966" w:rsidRDefault="00855404" w:rsidP="00D362EB">
      <w:pPr>
        <w:pStyle w:val="Heading4"/>
      </w:pPr>
      <w:bookmarkStart w:id="1744" w:name="_Toc56754091"/>
      <w:bookmarkStart w:id="1745" w:name="_Toc58587925"/>
      <w:bookmarkStart w:id="1746" w:name="_Toc88743115"/>
      <w:bookmarkStart w:id="1747" w:name="_Toc90649927"/>
      <w:r w:rsidRPr="00F11966">
        <w:lastRenderedPageBreak/>
        <w:t>5.4.4.</w:t>
      </w:r>
      <w:r>
        <w:rPr>
          <w:lang w:eastAsia="zh-CN"/>
        </w:rPr>
        <w:t>68</w:t>
      </w:r>
      <w:r w:rsidRPr="00F11966">
        <w:tab/>
        <w:t xml:space="preserve">Type: </w:t>
      </w:r>
      <w:bookmarkEnd w:id="1744"/>
      <w:bookmarkEnd w:id="1745"/>
      <w:r w:rsidRPr="004E12F6">
        <w:rPr>
          <w:lang w:eastAsia="zh-CN"/>
        </w:rPr>
        <w:t>ProseServiceAuth</w:t>
      </w:r>
      <w:bookmarkEnd w:id="1746"/>
      <w:bookmarkEnd w:id="1747"/>
    </w:p>
    <w:p w14:paraId="2767435C" w14:textId="081FC214" w:rsidR="00855404" w:rsidRPr="00F11966" w:rsidRDefault="00855404" w:rsidP="00855404">
      <w:pPr>
        <w:pStyle w:val="TH"/>
      </w:pPr>
      <w:r w:rsidRPr="00F11966">
        <w:rPr>
          <w:noProof/>
        </w:rPr>
        <w:t>Table </w:t>
      </w:r>
      <w:r w:rsidRPr="00F11966">
        <w:t>5.4.4.</w:t>
      </w:r>
      <w:r>
        <w:t>68</w:t>
      </w:r>
      <w:r w:rsidRPr="00F11966">
        <w:t xml:space="preserve">-1: </w:t>
      </w:r>
      <w:r w:rsidRPr="00F11966">
        <w:rPr>
          <w:noProof/>
        </w:rPr>
        <w:t>Definition of type</w:t>
      </w:r>
      <w:r w:rsidRPr="00F11966">
        <w:t xml:space="preserve"> </w:t>
      </w:r>
      <w:r w:rsidRPr="004E12F6">
        <w:rPr>
          <w:lang w:eastAsia="zh-CN"/>
        </w:rPr>
        <w:t>ProseServiceAuth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855404" w:rsidRPr="00F11966" w14:paraId="0694E57F" w14:textId="77777777" w:rsidTr="009065A2">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3F8FDF5D" w14:textId="77777777" w:rsidR="00855404" w:rsidRPr="00F11966" w:rsidRDefault="00855404" w:rsidP="009065A2">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D78BC71" w14:textId="77777777" w:rsidR="00855404" w:rsidRPr="00F11966" w:rsidRDefault="00855404" w:rsidP="009065A2">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BE203BB" w14:textId="77777777" w:rsidR="00855404" w:rsidRPr="00F11966" w:rsidRDefault="00855404" w:rsidP="009065A2">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8B5FE1D" w14:textId="77777777" w:rsidR="00855404" w:rsidRPr="00F11966" w:rsidRDefault="00855404"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8E28F00" w14:textId="77777777" w:rsidR="00855404" w:rsidRPr="00F11966" w:rsidRDefault="00855404" w:rsidP="009065A2">
            <w:pPr>
              <w:pStyle w:val="TAH"/>
              <w:rPr>
                <w:rFonts w:cs="Arial"/>
                <w:szCs w:val="18"/>
              </w:rPr>
            </w:pPr>
            <w:r w:rsidRPr="00F11966">
              <w:rPr>
                <w:rFonts w:cs="Arial"/>
                <w:szCs w:val="18"/>
              </w:rPr>
              <w:t>Description</w:t>
            </w:r>
          </w:p>
        </w:tc>
      </w:tr>
      <w:tr w:rsidR="00855404" w:rsidRPr="00F11966" w14:paraId="2427AC0F" w14:textId="77777777" w:rsidTr="009065A2">
        <w:trPr>
          <w:jc w:val="center"/>
        </w:trPr>
        <w:tc>
          <w:tcPr>
            <w:tcW w:w="1811" w:type="dxa"/>
            <w:tcBorders>
              <w:top w:val="single" w:sz="4" w:space="0" w:color="auto"/>
              <w:left w:val="single" w:sz="4" w:space="0" w:color="auto"/>
              <w:bottom w:val="single" w:sz="4" w:space="0" w:color="auto"/>
              <w:right w:val="single" w:sz="4" w:space="0" w:color="auto"/>
            </w:tcBorders>
          </w:tcPr>
          <w:p w14:paraId="1934DB3B" w14:textId="77777777" w:rsidR="00855404" w:rsidRPr="00F11966" w:rsidRDefault="00855404" w:rsidP="009065A2">
            <w:pPr>
              <w:pStyle w:val="TAL"/>
              <w:rPr>
                <w:lang w:eastAsia="zh-CN"/>
              </w:rPr>
            </w:pPr>
            <w:r>
              <w:rPr>
                <w:rFonts w:hint="eastAsia"/>
                <w:lang w:eastAsia="zh-CN"/>
              </w:rPr>
              <w:t>p</w:t>
            </w:r>
            <w:r>
              <w:t>ro</w:t>
            </w:r>
            <w:r>
              <w:rPr>
                <w:rFonts w:hint="eastAsia"/>
                <w:lang w:eastAsia="zh-CN"/>
              </w:rPr>
              <w:t>s</w:t>
            </w:r>
            <w:r w:rsidRPr="001D7995">
              <w:t>eDirectDiscovery</w:t>
            </w:r>
            <w:r>
              <w:rPr>
                <w:rFonts w:hint="eastAsia"/>
                <w:lang w:eastAsia="zh-CN"/>
              </w:rPr>
              <w:t>Auth</w:t>
            </w:r>
          </w:p>
        </w:tc>
        <w:tc>
          <w:tcPr>
            <w:tcW w:w="1559" w:type="dxa"/>
            <w:tcBorders>
              <w:top w:val="single" w:sz="4" w:space="0" w:color="auto"/>
              <w:left w:val="single" w:sz="4" w:space="0" w:color="auto"/>
              <w:bottom w:val="single" w:sz="4" w:space="0" w:color="auto"/>
              <w:right w:val="single" w:sz="4" w:space="0" w:color="auto"/>
            </w:tcBorders>
          </w:tcPr>
          <w:p w14:paraId="1BCB32B7" w14:textId="77777777" w:rsidR="00855404" w:rsidRPr="00F11966" w:rsidRDefault="00855404" w:rsidP="009065A2">
            <w:pPr>
              <w:pStyle w:val="TAL"/>
              <w:rPr>
                <w:lang w:eastAsia="zh-CN"/>
              </w:rPr>
            </w:pPr>
            <w:r w:rsidRPr="00F11966">
              <w:t>UeAuth</w:t>
            </w:r>
          </w:p>
        </w:tc>
        <w:tc>
          <w:tcPr>
            <w:tcW w:w="425" w:type="dxa"/>
            <w:tcBorders>
              <w:top w:val="single" w:sz="4" w:space="0" w:color="auto"/>
              <w:left w:val="single" w:sz="4" w:space="0" w:color="auto"/>
              <w:bottom w:val="single" w:sz="4" w:space="0" w:color="auto"/>
              <w:right w:val="single" w:sz="4" w:space="0" w:color="auto"/>
            </w:tcBorders>
          </w:tcPr>
          <w:p w14:paraId="5D654682" w14:textId="77777777" w:rsidR="00855404" w:rsidRPr="00F11966" w:rsidRDefault="00855404" w:rsidP="009065A2">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14ED3A1" w14:textId="77777777" w:rsidR="00855404" w:rsidRPr="00F11966" w:rsidRDefault="00855404" w:rsidP="009065A2">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18197845" w14:textId="77777777" w:rsidR="00855404" w:rsidRPr="00F11966" w:rsidRDefault="00855404" w:rsidP="009065A2">
            <w:pPr>
              <w:pStyle w:val="TAL"/>
            </w:pPr>
            <w:r w:rsidRPr="00F11966">
              <w:rPr>
                <w:snapToGrid w:val="0"/>
              </w:rPr>
              <w:t xml:space="preserve">This IE shall be present if available. When present, it shall indicate whether the UE is authorized </w:t>
            </w:r>
            <w:r w:rsidRPr="00F307ED">
              <w:rPr>
                <w:snapToGrid w:val="0"/>
              </w:rPr>
              <w:t>to use ProSe Direct Discovery</w:t>
            </w:r>
            <w:r w:rsidRPr="00F11966">
              <w:rPr>
                <w:lang w:eastAsia="ja-JP"/>
              </w:rPr>
              <w:t>.</w:t>
            </w:r>
          </w:p>
        </w:tc>
      </w:tr>
      <w:tr w:rsidR="00855404" w:rsidRPr="00F11966" w14:paraId="2D452B83" w14:textId="77777777" w:rsidTr="009065A2">
        <w:trPr>
          <w:jc w:val="center"/>
        </w:trPr>
        <w:tc>
          <w:tcPr>
            <w:tcW w:w="1811" w:type="dxa"/>
            <w:tcBorders>
              <w:top w:val="single" w:sz="4" w:space="0" w:color="auto"/>
              <w:left w:val="single" w:sz="4" w:space="0" w:color="auto"/>
              <w:bottom w:val="single" w:sz="4" w:space="0" w:color="auto"/>
              <w:right w:val="single" w:sz="4" w:space="0" w:color="auto"/>
            </w:tcBorders>
          </w:tcPr>
          <w:p w14:paraId="21008FBF" w14:textId="77777777" w:rsidR="00855404" w:rsidRPr="00F11966" w:rsidRDefault="00855404" w:rsidP="009065A2">
            <w:pPr>
              <w:pStyle w:val="TAL"/>
              <w:rPr>
                <w:lang w:eastAsia="zh-CN"/>
              </w:rPr>
            </w:pPr>
            <w:r>
              <w:rPr>
                <w:rFonts w:hint="eastAsia"/>
                <w:lang w:eastAsia="zh-CN"/>
              </w:rPr>
              <w:t>p</w:t>
            </w:r>
            <w:r>
              <w:t>ro</w:t>
            </w:r>
            <w:r>
              <w:rPr>
                <w:rFonts w:hint="eastAsia"/>
                <w:lang w:eastAsia="zh-CN"/>
              </w:rPr>
              <w:t>s</w:t>
            </w:r>
            <w:r>
              <w:t>eDirect</w:t>
            </w:r>
            <w:r w:rsidRPr="001D7995">
              <w:t>Communication</w:t>
            </w:r>
            <w:r>
              <w:rPr>
                <w:rFonts w:hint="eastAsia"/>
                <w:lang w:eastAsia="zh-CN"/>
              </w:rPr>
              <w:t>Auth</w:t>
            </w:r>
          </w:p>
        </w:tc>
        <w:tc>
          <w:tcPr>
            <w:tcW w:w="1559" w:type="dxa"/>
            <w:tcBorders>
              <w:top w:val="single" w:sz="4" w:space="0" w:color="auto"/>
              <w:left w:val="single" w:sz="4" w:space="0" w:color="auto"/>
              <w:bottom w:val="single" w:sz="4" w:space="0" w:color="auto"/>
              <w:right w:val="single" w:sz="4" w:space="0" w:color="auto"/>
            </w:tcBorders>
          </w:tcPr>
          <w:p w14:paraId="2D975320" w14:textId="77777777" w:rsidR="00855404" w:rsidRPr="00F11966" w:rsidRDefault="00855404" w:rsidP="009065A2">
            <w:pPr>
              <w:pStyle w:val="TAL"/>
              <w:rPr>
                <w:lang w:eastAsia="zh-CN"/>
              </w:rPr>
            </w:pPr>
            <w:r w:rsidRPr="00F11966">
              <w:t>UeAuth</w:t>
            </w:r>
          </w:p>
        </w:tc>
        <w:tc>
          <w:tcPr>
            <w:tcW w:w="425" w:type="dxa"/>
            <w:tcBorders>
              <w:top w:val="single" w:sz="4" w:space="0" w:color="auto"/>
              <w:left w:val="single" w:sz="4" w:space="0" w:color="auto"/>
              <w:bottom w:val="single" w:sz="4" w:space="0" w:color="auto"/>
              <w:right w:val="single" w:sz="4" w:space="0" w:color="auto"/>
            </w:tcBorders>
          </w:tcPr>
          <w:p w14:paraId="215CCA12" w14:textId="77777777" w:rsidR="00855404" w:rsidRPr="00F11966" w:rsidRDefault="00855404" w:rsidP="009065A2">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FC0C70A" w14:textId="77777777" w:rsidR="00855404" w:rsidRPr="00F11966" w:rsidRDefault="00855404" w:rsidP="009065A2">
            <w:pPr>
              <w:pStyle w:val="TAL"/>
              <w:rPr>
                <w:lang w:eastAsia="zh-CN"/>
              </w:rPr>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21A0B4CF" w14:textId="77777777" w:rsidR="00855404" w:rsidRPr="00F11966" w:rsidRDefault="00855404" w:rsidP="009065A2">
            <w:pPr>
              <w:pStyle w:val="TAL"/>
            </w:pPr>
            <w:r w:rsidRPr="00F11966">
              <w:rPr>
                <w:snapToGrid w:val="0"/>
              </w:rPr>
              <w:t xml:space="preserve">This IE shall be present if available. When present, it shall indicate whether the UE is authorized </w:t>
            </w:r>
            <w:r w:rsidRPr="00F307ED">
              <w:rPr>
                <w:snapToGrid w:val="0"/>
              </w:rPr>
              <w:t xml:space="preserve">to use ProSe Direct </w:t>
            </w:r>
            <w:r w:rsidRPr="001D7995">
              <w:t>Communication</w:t>
            </w:r>
            <w:r w:rsidRPr="00F11966">
              <w:rPr>
                <w:snapToGrid w:val="0"/>
              </w:rPr>
              <w:t>.</w:t>
            </w:r>
          </w:p>
        </w:tc>
      </w:tr>
    </w:tbl>
    <w:p w14:paraId="723FFAE1" w14:textId="77777777" w:rsidR="00B073D8" w:rsidRDefault="00B073D8" w:rsidP="00B073D8"/>
    <w:p w14:paraId="1023D441" w14:textId="6B59E200" w:rsidR="00484F37" w:rsidRPr="00F11966" w:rsidRDefault="00484F37" w:rsidP="00D362EB">
      <w:pPr>
        <w:pStyle w:val="Heading4"/>
      </w:pPr>
      <w:bookmarkStart w:id="1748" w:name="_Toc88743116"/>
      <w:bookmarkStart w:id="1749" w:name="_Toc90649928"/>
      <w:r w:rsidRPr="00F11966">
        <w:t>5.4.4.</w:t>
      </w:r>
      <w:r>
        <w:t>69</w:t>
      </w:r>
      <w:r w:rsidRPr="00F11966">
        <w:tab/>
        <w:t xml:space="preserve">Type: </w:t>
      </w:r>
      <w:r>
        <w:rPr>
          <w:rFonts w:hint="eastAsia"/>
          <w:lang w:eastAsia="zh-CN"/>
        </w:rPr>
        <w:t>E</w:t>
      </w:r>
      <w:r>
        <w:rPr>
          <w:lang w:eastAsia="zh-CN"/>
        </w:rPr>
        <w:t>csServerAddr</w:t>
      </w:r>
      <w:bookmarkEnd w:id="1748"/>
      <w:bookmarkEnd w:id="1749"/>
    </w:p>
    <w:p w14:paraId="49926C3F" w14:textId="77777777" w:rsidR="00484F37" w:rsidRPr="00F11966" w:rsidRDefault="00484F37" w:rsidP="00484F37">
      <w:pPr>
        <w:pStyle w:val="TH"/>
      </w:pPr>
      <w:r w:rsidRPr="00F11966">
        <w:rPr>
          <w:noProof/>
        </w:rPr>
        <w:t>Table </w:t>
      </w:r>
      <w:r w:rsidRPr="00F11966">
        <w:t>5.4.4.</w:t>
      </w:r>
      <w:r>
        <w:t>69</w:t>
      </w:r>
      <w:r w:rsidRPr="00F11966">
        <w:t xml:space="preserve">-1: </w:t>
      </w:r>
      <w:r w:rsidRPr="00F11966">
        <w:rPr>
          <w:noProof/>
        </w:rPr>
        <w:t xml:space="preserve">Definition of type </w:t>
      </w:r>
      <w:r>
        <w:rPr>
          <w:rFonts w:hint="eastAsia"/>
          <w:lang w:eastAsia="zh-CN"/>
        </w:rPr>
        <w:t>E</w:t>
      </w:r>
      <w:r>
        <w:rPr>
          <w:lang w:eastAsia="zh-CN"/>
        </w:rPr>
        <w:t>csServerAddr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84F37" w:rsidRPr="00F11966" w14:paraId="47A59544" w14:textId="77777777" w:rsidTr="009065A2">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114F944A" w14:textId="77777777" w:rsidR="00484F37" w:rsidRPr="00F11966" w:rsidRDefault="00484F37" w:rsidP="009065A2">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4F8A7D6" w14:textId="77777777" w:rsidR="00484F37" w:rsidRPr="00F11966" w:rsidRDefault="00484F37" w:rsidP="009065A2">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24B8520" w14:textId="77777777" w:rsidR="00484F37" w:rsidRPr="00F11966" w:rsidRDefault="00484F37" w:rsidP="009065A2">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63EE1EF" w14:textId="77777777" w:rsidR="00484F37" w:rsidRPr="00F11966" w:rsidRDefault="00484F37"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56E6857" w14:textId="77777777" w:rsidR="00484F37" w:rsidRPr="00F11966" w:rsidRDefault="00484F37" w:rsidP="009065A2">
            <w:pPr>
              <w:pStyle w:val="TAH"/>
              <w:rPr>
                <w:rFonts w:cs="Arial"/>
                <w:szCs w:val="18"/>
              </w:rPr>
            </w:pPr>
            <w:r w:rsidRPr="00F11966">
              <w:rPr>
                <w:rFonts w:cs="Arial"/>
                <w:szCs w:val="18"/>
              </w:rPr>
              <w:t>Description</w:t>
            </w:r>
          </w:p>
        </w:tc>
      </w:tr>
      <w:tr w:rsidR="00484F37" w:rsidRPr="00F11966" w14:paraId="0D0A269B" w14:textId="77777777" w:rsidTr="009065A2">
        <w:trPr>
          <w:jc w:val="center"/>
        </w:trPr>
        <w:tc>
          <w:tcPr>
            <w:tcW w:w="2090" w:type="dxa"/>
            <w:tcBorders>
              <w:top w:val="single" w:sz="4" w:space="0" w:color="auto"/>
              <w:left w:val="single" w:sz="4" w:space="0" w:color="auto"/>
              <w:bottom w:val="single" w:sz="4" w:space="0" w:color="auto"/>
              <w:right w:val="single" w:sz="4" w:space="0" w:color="auto"/>
            </w:tcBorders>
          </w:tcPr>
          <w:p w14:paraId="365C2C5E" w14:textId="77777777" w:rsidR="00484F37" w:rsidRPr="00F11966" w:rsidRDefault="00484F37" w:rsidP="009065A2">
            <w:pPr>
              <w:pStyle w:val="TAL"/>
            </w:pPr>
            <w:r>
              <w:rPr>
                <w:rFonts w:hint="eastAsia"/>
                <w:lang w:val="es-ES" w:eastAsia="zh-CN"/>
              </w:rPr>
              <w:t>e</w:t>
            </w:r>
            <w:r>
              <w:rPr>
                <w:lang w:val="es-ES" w:eastAsia="zh-CN"/>
              </w:rPr>
              <w:t>csFqdnList</w:t>
            </w:r>
          </w:p>
        </w:tc>
        <w:tc>
          <w:tcPr>
            <w:tcW w:w="1559" w:type="dxa"/>
            <w:tcBorders>
              <w:top w:val="single" w:sz="4" w:space="0" w:color="auto"/>
              <w:left w:val="single" w:sz="4" w:space="0" w:color="auto"/>
              <w:bottom w:val="single" w:sz="4" w:space="0" w:color="auto"/>
              <w:right w:val="single" w:sz="4" w:space="0" w:color="auto"/>
            </w:tcBorders>
          </w:tcPr>
          <w:p w14:paraId="091EE3C0" w14:textId="77777777" w:rsidR="00484F37" w:rsidRPr="00F11966" w:rsidRDefault="00484F37" w:rsidP="009065A2">
            <w:pPr>
              <w:pStyle w:val="TAL"/>
            </w:pPr>
            <w:r>
              <w:rPr>
                <w:lang w:eastAsia="zh-CN"/>
              </w:rPr>
              <w:t>array(string)</w:t>
            </w:r>
          </w:p>
        </w:tc>
        <w:tc>
          <w:tcPr>
            <w:tcW w:w="425" w:type="dxa"/>
            <w:tcBorders>
              <w:top w:val="single" w:sz="4" w:space="0" w:color="auto"/>
              <w:left w:val="single" w:sz="4" w:space="0" w:color="auto"/>
              <w:bottom w:val="single" w:sz="4" w:space="0" w:color="auto"/>
              <w:right w:val="single" w:sz="4" w:space="0" w:color="auto"/>
            </w:tcBorders>
          </w:tcPr>
          <w:p w14:paraId="0113E8D0" w14:textId="77777777" w:rsidR="00484F37" w:rsidRPr="00F11966" w:rsidRDefault="00484F37" w:rsidP="009065A2">
            <w:pPr>
              <w:pStyle w:val="TAC"/>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3D71F8B" w14:textId="77777777" w:rsidR="00484F37" w:rsidRPr="00F11966" w:rsidRDefault="00484F37" w:rsidP="009065A2">
            <w:pPr>
              <w:pStyle w:val="TAL"/>
            </w:pPr>
            <w:r>
              <w:rPr>
                <w:rFonts w:hint="eastAsia"/>
                <w:lang w:eastAsia="zh-CN"/>
              </w:rPr>
              <w:t>1</w:t>
            </w:r>
            <w:r>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1EE2093E" w14:textId="77777777" w:rsidR="00484F37" w:rsidRPr="00D17497" w:rsidRDefault="00484F37" w:rsidP="009065A2">
            <w:pPr>
              <w:pStyle w:val="TAL"/>
              <w:rPr>
                <w:rFonts w:eastAsia="Malgun Gothic"/>
              </w:rPr>
            </w:pPr>
            <w:r w:rsidRPr="00F11966">
              <w:t>This IE shall be included if available.</w:t>
            </w:r>
          </w:p>
          <w:p w14:paraId="60894432" w14:textId="77777777" w:rsidR="00484F37" w:rsidRPr="00F11966" w:rsidRDefault="00484F37" w:rsidP="009065A2">
            <w:pPr>
              <w:pStyle w:val="TAL"/>
              <w:rPr>
                <w:rFonts w:cs="Arial"/>
                <w:szCs w:val="18"/>
              </w:rPr>
            </w:pPr>
            <w:r w:rsidRPr="00F11966">
              <w:t>When present,</w:t>
            </w:r>
            <w:r>
              <w:t xml:space="preserve"> it shall contain the </w:t>
            </w:r>
            <w:r>
              <w:rPr>
                <w:rFonts w:eastAsia="Malgun Gothic"/>
              </w:rPr>
              <w:t xml:space="preserve">list of </w:t>
            </w:r>
            <w:r w:rsidRPr="008579FF">
              <w:rPr>
                <w:rFonts w:eastAsia="Malgun Gothic"/>
              </w:rPr>
              <w:t>FQDN(s) of Edge Configuration Server(s)</w:t>
            </w:r>
            <w:r>
              <w:rPr>
                <w:rFonts w:eastAsia="Malgun Gothic"/>
              </w:rPr>
              <w:t>.</w:t>
            </w:r>
          </w:p>
        </w:tc>
      </w:tr>
      <w:tr w:rsidR="00484F37" w:rsidRPr="00F11966" w14:paraId="224117F9" w14:textId="77777777" w:rsidTr="009065A2">
        <w:trPr>
          <w:jc w:val="center"/>
        </w:trPr>
        <w:tc>
          <w:tcPr>
            <w:tcW w:w="2090" w:type="dxa"/>
            <w:tcBorders>
              <w:top w:val="single" w:sz="4" w:space="0" w:color="auto"/>
              <w:left w:val="single" w:sz="4" w:space="0" w:color="auto"/>
              <w:bottom w:val="single" w:sz="4" w:space="0" w:color="auto"/>
              <w:right w:val="single" w:sz="4" w:space="0" w:color="auto"/>
            </w:tcBorders>
          </w:tcPr>
          <w:p w14:paraId="5977C620" w14:textId="77777777" w:rsidR="00484F37" w:rsidRPr="00F11966" w:rsidRDefault="00484F37" w:rsidP="009065A2">
            <w:pPr>
              <w:pStyle w:val="TAL"/>
            </w:pPr>
            <w:r>
              <w:t>ecs</w:t>
            </w:r>
            <w:r w:rsidRPr="00B3056F">
              <w:t>IpAddress</w:t>
            </w:r>
            <w:r>
              <w:t>List</w:t>
            </w:r>
          </w:p>
        </w:tc>
        <w:tc>
          <w:tcPr>
            <w:tcW w:w="1559" w:type="dxa"/>
            <w:tcBorders>
              <w:top w:val="single" w:sz="4" w:space="0" w:color="auto"/>
              <w:left w:val="single" w:sz="4" w:space="0" w:color="auto"/>
              <w:bottom w:val="single" w:sz="4" w:space="0" w:color="auto"/>
              <w:right w:val="single" w:sz="4" w:space="0" w:color="auto"/>
            </w:tcBorders>
          </w:tcPr>
          <w:p w14:paraId="62F88DD8" w14:textId="77777777" w:rsidR="00484F37" w:rsidRPr="00F11966" w:rsidRDefault="00484F37" w:rsidP="009065A2">
            <w:pPr>
              <w:pStyle w:val="TAL"/>
            </w:pPr>
            <w:r>
              <w:t>array(</w:t>
            </w:r>
            <w:r w:rsidRPr="00B3056F">
              <w:t>IpAddr</w:t>
            </w:r>
            <w:r>
              <w:t>)</w:t>
            </w:r>
          </w:p>
        </w:tc>
        <w:tc>
          <w:tcPr>
            <w:tcW w:w="425" w:type="dxa"/>
            <w:tcBorders>
              <w:top w:val="single" w:sz="4" w:space="0" w:color="auto"/>
              <w:left w:val="single" w:sz="4" w:space="0" w:color="auto"/>
              <w:bottom w:val="single" w:sz="4" w:space="0" w:color="auto"/>
              <w:right w:val="single" w:sz="4" w:space="0" w:color="auto"/>
            </w:tcBorders>
          </w:tcPr>
          <w:p w14:paraId="74667799" w14:textId="77777777" w:rsidR="00484F37" w:rsidRPr="00F11966" w:rsidRDefault="00484F37" w:rsidP="009065A2">
            <w:pPr>
              <w:pStyle w:val="TAC"/>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A072A83" w14:textId="77777777" w:rsidR="00484F37" w:rsidRPr="00F11966" w:rsidRDefault="00484F37" w:rsidP="009065A2">
            <w:pPr>
              <w:pStyle w:val="TAL"/>
            </w:pPr>
            <w:r>
              <w:rPr>
                <w:rFonts w:hint="eastAsia"/>
                <w:lang w:eastAsia="zh-CN"/>
              </w:rPr>
              <w:t>1</w:t>
            </w:r>
            <w:r>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1FF695DE" w14:textId="77777777" w:rsidR="00484F37" w:rsidRPr="00D17497" w:rsidRDefault="00484F37" w:rsidP="009065A2">
            <w:pPr>
              <w:pStyle w:val="TAL"/>
              <w:rPr>
                <w:rFonts w:eastAsia="Malgun Gothic"/>
              </w:rPr>
            </w:pPr>
            <w:r w:rsidRPr="00F11966">
              <w:t>This IE shall be included if available.</w:t>
            </w:r>
          </w:p>
          <w:p w14:paraId="51E03AEB" w14:textId="77777777" w:rsidR="00484F37" w:rsidRPr="00F11966" w:rsidRDefault="00484F37" w:rsidP="009065A2">
            <w:pPr>
              <w:pStyle w:val="TAL"/>
              <w:rPr>
                <w:rFonts w:cs="Arial"/>
                <w:szCs w:val="18"/>
              </w:rPr>
            </w:pPr>
            <w:r w:rsidRPr="00F11966">
              <w:t>When present,</w:t>
            </w:r>
            <w:r>
              <w:t xml:space="preserve"> it shall contain the </w:t>
            </w:r>
            <w:r>
              <w:rPr>
                <w:rFonts w:eastAsia="Malgun Gothic"/>
              </w:rPr>
              <w:t xml:space="preserve">list of </w:t>
            </w:r>
            <w:r w:rsidRPr="008579FF">
              <w:rPr>
                <w:rFonts w:eastAsia="Malgun Gothic"/>
              </w:rPr>
              <w:t>IP Address (es) of Edge Configuration Server(s)</w:t>
            </w:r>
            <w:r>
              <w:rPr>
                <w:rFonts w:eastAsia="Malgun Gothic"/>
              </w:rPr>
              <w:t>.</w:t>
            </w:r>
          </w:p>
        </w:tc>
      </w:tr>
      <w:tr w:rsidR="00AA2508" w:rsidRPr="00F11966" w14:paraId="0EFA4FDA" w14:textId="77777777" w:rsidTr="009065A2">
        <w:trPr>
          <w:jc w:val="center"/>
        </w:trPr>
        <w:tc>
          <w:tcPr>
            <w:tcW w:w="2090" w:type="dxa"/>
            <w:tcBorders>
              <w:top w:val="single" w:sz="4" w:space="0" w:color="auto"/>
              <w:left w:val="single" w:sz="4" w:space="0" w:color="auto"/>
              <w:bottom w:val="single" w:sz="4" w:space="0" w:color="auto"/>
              <w:right w:val="single" w:sz="4" w:space="0" w:color="auto"/>
            </w:tcBorders>
          </w:tcPr>
          <w:p w14:paraId="6AFC062F" w14:textId="572A733B" w:rsidR="00AA2508" w:rsidRDefault="00AA2508" w:rsidP="00AA2508">
            <w:pPr>
              <w:pStyle w:val="TAL"/>
            </w:pPr>
            <w:r>
              <w:rPr>
                <w:rFonts w:eastAsia="Malgun Gothic"/>
              </w:rPr>
              <w:t>ecsProviderId</w:t>
            </w:r>
          </w:p>
        </w:tc>
        <w:tc>
          <w:tcPr>
            <w:tcW w:w="1559" w:type="dxa"/>
            <w:tcBorders>
              <w:top w:val="single" w:sz="4" w:space="0" w:color="auto"/>
              <w:left w:val="single" w:sz="4" w:space="0" w:color="auto"/>
              <w:bottom w:val="single" w:sz="4" w:space="0" w:color="auto"/>
              <w:right w:val="single" w:sz="4" w:space="0" w:color="auto"/>
            </w:tcBorders>
          </w:tcPr>
          <w:p w14:paraId="61863022" w14:textId="129394AC" w:rsidR="00AA2508" w:rsidRDefault="00AA2508" w:rsidP="00AA2508">
            <w:pPr>
              <w:pStyle w:val="TAL"/>
            </w:pPr>
            <w:r>
              <w:rPr>
                <w:lang w:eastAsia="zh-CN"/>
              </w:rPr>
              <w:t>s</w:t>
            </w:r>
            <w:r>
              <w:rPr>
                <w:rFonts w:hint="eastAsia"/>
                <w:lang w:eastAsia="zh-CN"/>
              </w:rPr>
              <w:t>tring</w:t>
            </w:r>
          </w:p>
        </w:tc>
        <w:tc>
          <w:tcPr>
            <w:tcW w:w="425" w:type="dxa"/>
            <w:tcBorders>
              <w:top w:val="single" w:sz="4" w:space="0" w:color="auto"/>
              <w:left w:val="single" w:sz="4" w:space="0" w:color="auto"/>
              <w:bottom w:val="single" w:sz="4" w:space="0" w:color="auto"/>
              <w:right w:val="single" w:sz="4" w:space="0" w:color="auto"/>
            </w:tcBorders>
          </w:tcPr>
          <w:p w14:paraId="73F17A51" w14:textId="42BB5616" w:rsidR="00AA2508" w:rsidRDefault="00AA2508" w:rsidP="00AA2508">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1EE59D5" w14:textId="27E26E66" w:rsidR="00AA2508" w:rsidRDefault="00AA2508" w:rsidP="00AA2508">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34B201D1" w14:textId="77777777" w:rsidR="00AA2508" w:rsidRPr="00D17497" w:rsidRDefault="00AA2508" w:rsidP="00AA2508">
            <w:pPr>
              <w:pStyle w:val="TAL"/>
              <w:rPr>
                <w:rFonts w:eastAsia="Malgun Gothic"/>
              </w:rPr>
            </w:pPr>
            <w:r w:rsidRPr="00F11966">
              <w:t>This IE shall be included if available.</w:t>
            </w:r>
          </w:p>
          <w:p w14:paraId="7FF90323" w14:textId="2BFC82B2" w:rsidR="00AA2508" w:rsidRPr="00F11966" w:rsidRDefault="00AA2508" w:rsidP="00AA2508">
            <w:pPr>
              <w:pStyle w:val="TAL"/>
            </w:pPr>
            <w:r w:rsidRPr="00F11966">
              <w:t>When present,</w:t>
            </w:r>
            <w:r>
              <w:t xml:space="preserve"> it shall contain the </w:t>
            </w:r>
            <w:r>
              <w:rPr>
                <w:rFonts w:eastAsia="Malgun Gothic"/>
              </w:rPr>
              <w:t>identifier of the Edge Configuration Server Provider.</w:t>
            </w:r>
          </w:p>
        </w:tc>
      </w:tr>
    </w:tbl>
    <w:p w14:paraId="364173B0" w14:textId="77777777" w:rsidR="00484F37" w:rsidRDefault="00484F37" w:rsidP="00484F37"/>
    <w:p w14:paraId="080004AD" w14:textId="77777777" w:rsidR="00484F37" w:rsidRPr="00F11966" w:rsidRDefault="00484F37" w:rsidP="00D362EB">
      <w:pPr>
        <w:pStyle w:val="Heading4"/>
      </w:pPr>
      <w:bookmarkStart w:id="1750" w:name="_Toc88743117"/>
      <w:bookmarkStart w:id="1751" w:name="_Toc90649929"/>
      <w:r w:rsidRPr="00F11966">
        <w:t>5.4.4.</w:t>
      </w:r>
      <w:r>
        <w:t>70</w:t>
      </w:r>
      <w:r w:rsidRPr="00F11966">
        <w:tab/>
        <w:t xml:space="preserve">Type: </w:t>
      </w:r>
      <w:r>
        <w:rPr>
          <w:rFonts w:hint="eastAsia"/>
          <w:lang w:eastAsia="zh-CN"/>
        </w:rPr>
        <w:t>E</w:t>
      </w:r>
      <w:r>
        <w:rPr>
          <w:lang w:eastAsia="zh-CN"/>
        </w:rPr>
        <w:t>csServerAddr</w:t>
      </w:r>
      <w:r w:rsidRPr="00F11966">
        <w:t>Rm</w:t>
      </w:r>
      <w:bookmarkEnd w:id="1750"/>
      <w:bookmarkEnd w:id="1751"/>
    </w:p>
    <w:p w14:paraId="03C01D3E" w14:textId="77777777" w:rsidR="00484F37" w:rsidRDefault="00484F37" w:rsidP="00484F37">
      <w:pPr>
        <w:rPr>
          <w:rFonts w:eastAsia="SimSun"/>
        </w:rPr>
      </w:pPr>
      <w:r w:rsidRPr="00F11966">
        <w:rPr>
          <w:rFonts w:eastAsia="SimSun"/>
        </w:rPr>
        <w:t>This data type is defined in the same way as the "</w:t>
      </w:r>
      <w:r>
        <w:rPr>
          <w:rFonts w:hint="eastAsia"/>
          <w:lang w:eastAsia="zh-CN"/>
        </w:rPr>
        <w:t>E</w:t>
      </w:r>
      <w:r>
        <w:rPr>
          <w:lang w:eastAsia="zh-CN"/>
        </w:rPr>
        <w:t>csServerAddr</w:t>
      </w:r>
      <w:r w:rsidRPr="00F11966">
        <w:rPr>
          <w:rFonts w:eastAsia="SimSun"/>
        </w:rPr>
        <w:t>" data type, but with the OpenAPI "nullable: true" property.</w:t>
      </w:r>
    </w:p>
    <w:p w14:paraId="7C2E966E" w14:textId="77777777" w:rsidR="00484F37" w:rsidRDefault="00484F37" w:rsidP="00484F37">
      <w:pPr>
        <w:rPr>
          <w:rFonts w:eastAsia="SimSun"/>
        </w:rPr>
      </w:pPr>
    </w:p>
    <w:p w14:paraId="224E0208" w14:textId="77777777" w:rsidR="00484F37" w:rsidRPr="00F11966" w:rsidRDefault="00484F37" w:rsidP="00D362EB">
      <w:pPr>
        <w:pStyle w:val="Heading4"/>
      </w:pPr>
      <w:bookmarkStart w:id="1752" w:name="_Toc88743118"/>
      <w:bookmarkStart w:id="1753" w:name="_Toc90649930"/>
      <w:r w:rsidRPr="00F11966">
        <w:t>5.4.4.</w:t>
      </w:r>
      <w:r>
        <w:t>71</w:t>
      </w:r>
      <w:r w:rsidRPr="00F11966">
        <w:tab/>
        <w:t xml:space="preserve">Type: </w:t>
      </w:r>
      <w:r>
        <w:rPr>
          <w:lang w:eastAsia="zh-CN"/>
        </w:rPr>
        <w:t>IpAddr</w:t>
      </w:r>
      <w:bookmarkEnd w:id="1752"/>
      <w:bookmarkEnd w:id="1753"/>
    </w:p>
    <w:p w14:paraId="25B0C15A" w14:textId="77777777" w:rsidR="00484F37" w:rsidRPr="00F11966" w:rsidRDefault="00484F37" w:rsidP="00484F37">
      <w:pPr>
        <w:pStyle w:val="TH"/>
      </w:pPr>
      <w:r w:rsidRPr="00F11966">
        <w:rPr>
          <w:noProof/>
        </w:rPr>
        <w:t>Table </w:t>
      </w:r>
      <w:r>
        <w:t>5.4.4.71</w:t>
      </w:r>
      <w:r w:rsidRPr="00F11966">
        <w:t xml:space="preserve">-1: </w:t>
      </w:r>
      <w:r w:rsidRPr="00F11966">
        <w:rPr>
          <w:noProof/>
        </w:rPr>
        <w:t xml:space="preserve">Definition of type </w:t>
      </w:r>
      <w:r>
        <w:rPr>
          <w:lang w:eastAsia="zh-CN"/>
        </w:rPr>
        <w:t>IpAddr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84F37" w:rsidRPr="00F11966" w14:paraId="52F695C7" w14:textId="77777777" w:rsidTr="009065A2">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08F66860" w14:textId="77777777" w:rsidR="00484F37" w:rsidRPr="00F11966" w:rsidRDefault="00484F37" w:rsidP="009065A2">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00ED3B5" w14:textId="77777777" w:rsidR="00484F37" w:rsidRPr="00F11966" w:rsidRDefault="00484F37" w:rsidP="009065A2">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3DCC6BC" w14:textId="77777777" w:rsidR="00484F37" w:rsidRPr="00F11966" w:rsidRDefault="00484F37" w:rsidP="009065A2">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7C0D710" w14:textId="77777777" w:rsidR="00484F37" w:rsidRPr="00F11966" w:rsidRDefault="00484F37"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C076691" w14:textId="77777777" w:rsidR="00484F37" w:rsidRPr="00F11966" w:rsidRDefault="00484F37" w:rsidP="009065A2">
            <w:pPr>
              <w:pStyle w:val="TAH"/>
              <w:rPr>
                <w:rFonts w:cs="Arial"/>
                <w:szCs w:val="18"/>
              </w:rPr>
            </w:pPr>
            <w:r w:rsidRPr="00F11966">
              <w:rPr>
                <w:rFonts w:cs="Arial"/>
                <w:szCs w:val="18"/>
              </w:rPr>
              <w:t>Description</w:t>
            </w:r>
          </w:p>
        </w:tc>
      </w:tr>
      <w:tr w:rsidR="00484F37" w:rsidRPr="00F11966" w14:paraId="0CC08CE2" w14:textId="77777777" w:rsidTr="009065A2">
        <w:trPr>
          <w:jc w:val="center"/>
        </w:trPr>
        <w:tc>
          <w:tcPr>
            <w:tcW w:w="2090" w:type="dxa"/>
            <w:tcBorders>
              <w:top w:val="single" w:sz="4" w:space="0" w:color="auto"/>
              <w:left w:val="single" w:sz="4" w:space="0" w:color="auto"/>
              <w:bottom w:val="single" w:sz="4" w:space="0" w:color="auto"/>
              <w:right w:val="single" w:sz="4" w:space="0" w:color="auto"/>
            </w:tcBorders>
          </w:tcPr>
          <w:p w14:paraId="58DCC99C" w14:textId="77777777" w:rsidR="00484F37" w:rsidRPr="00F11966" w:rsidRDefault="00484F37" w:rsidP="009065A2">
            <w:pPr>
              <w:pStyle w:val="TAL"/>
            </w:pPr>
            <w:r w:rsidRPr="00B3056F">
              <w:t>ipv4Addr</w:t>
            </w:r>
          </w:p>
        </w:tc>
        <w:tc>
          <w:tcPr>
            <w:tcW w:w="1559" w:type="dxa"/>
            <w:tcBorders>
              <w:top w:val="single" w:sz="4" w:space="0" w:color="auto"/>
              <w:left w:val="single" w:sz="4" w:space="0" w:color="auto"/>
              <w:bottom w:val="single" w:sz="4" w:space="0" w:color="auto"/>
              <w:right w:val="single" w:sz="4" w:space="0" w:color="auto"/>
            </w:tcBorders>
          </w:tcPr>
          <w:p w14:paraId="292F491A" w14:textId="77777777" w:rsidR="00484F37" w:rsidRPr="00F11966" w:rsidRDefault="00484F37" w:rsidP="009065A2">
            <w:pPr>
              <w:pStyle w:val="TAL"/>
            </w:pPr>
            <w:r w:rsidRPr="00B3056F">
              <w:t>Ipv4Addr</w:t>
            </w:r>
          </w:p>
        </w:tc>
        <w:tc>
          <w:tcPr>
            <w:tcW w:w="425" w:type="dxa"/>
            <w:tcBorders>
              <w:top w:val="single" w:sz="4" w:space="0" w:color="auto"/>
              <w:left w:val="single" w:sz="4" w:space="0" w:color="auto"/>
              <w:bottom w:val="single" w:sz="4" w:space="0" w:color="auto"/>
              <w:right w:val="single" w:sz="4" w:space="0" w:color="auto"/>
            </w:tcBorders>
          </w:tcPr>
          <w:p w14:paraId="161445B6" w14:textId="77777777" w:rsidR="00484F37" w:rsidRPr="00F11966" w:rsidRDefault="00484F37" w:rsidP="009065A2">
            <w:pPr>
              <w:pStyle w:val="TAC"/>
            </w:pPr>
            <w:r w:rsidRPr="00B3056F">
              <w:t>C</w:t>
            </w:r>
          </w:p>
        </w:tc>
        <w:tc>
          <w:tcPr>
            <w:tcW w:w="1134" w:type="dxa"/>
            <w:tcBorders>
              <w:top w:val="single" w:sz="4" w:space="0" w:color="auto"/>
              <w:left w:val="single" w:sz="4" w:space="0" w:color="auto"/>
              <w:bottom w:val="single" w:sz="4" w:space="0" w:color="auto"/>
              <w:right w:val="single" w:sz="4" w:space="0" w:color="auto"/>
            </w:tcBorders>
          </w:tcPr>
          <w:p w14:paraId="22C313BC" w14:textId="77777777" w:rsidR="00484F37" w:rsidRPr="00F11966" w:rsidRDefault="00484F37" w:rsidP="009065A2">
            <w:pPr>
              <w:pStyle w:val="TAL"/>
            </w:pPr>
            <w:r w:rsidRPr="00B3056F">
              <w:t>0..1</w:t>
            </w:r>
          </w:p>
        </w:tc>
        <w:tc>
          <w:tcPr>
            <w:tcW w:w="4359" w:type="dxa"/>
            <w:tcBorders>
              <w:top w:val="single" w:sz="4" w:space="0" w:color="auto"/>
              <w:left w:val="single" w:sz="4" w:space="0" w:color="auto"/>
              <w:bottom w:val="single" w:sz="4" w:space="0" w:color="auto"/>
              <w:right w:val="single" w:sz="4" w:space="0" w:color="auto"/>
            </w:tcBorders>
          </w:tcPr>
          <w:p w14:paraId="30D8EB1D" w14:textId="77777777" w:rsidR="00484F37" w:rsidRPr="00F11966" w:rsidRDefault="00484F37" w:rsidP="009065A2">
            <w:pPr>
              <w:pStyle w:val="TAL"/>
              <w:rPr>
                <w:rFonts w:cs="Arial"/>
                <w:szCs w:val="18"/>
              </w:rPr>
            </w:pPr>
            <w:r w:rsidRPr="00F11966">
              <w:t>When present, it shall contain</w:t>
            </w:r>
            <w:r>
              <w:t xml:space="preserve"> the IPv4 address.</w:t>
            </w:r>
          </w:p>
        </w:tc>
      </w:tr>
      <w:tr w:rsidR="00484F37" w:rsidRPr="00F11966" w14:paraId="1234A9A7" w14:textId="77777777" w:rsidTr="009065A2">
        <w:trPr>
          <w:jc w:val="center"/>
        </w:trPr>
        <w:tc>
          <w:tcPr>
            <w:tcW w:w="2090" w:type="dxa"/>
            <w:tcBorders>
              <w:top w:val="single" w:sz="4" w:space="0" w:color="auto"/>
              <w:left w:val="single" w:sz="4" w:space="0" w:color="auto"/>
              <w:bottom w:val="single" w:sz="4" w:space="0" w:color="auto"/>
              <w:right w:val="single" w:sz="4" w:space="0" w:color="auto"/>
            </w:tcBorders>
          </w:tcPr>
          <w:p w14:paraId="51E9694E" w14:textId="77777777" w:rsidR="00484F37" w:rsidRPr="00F11966" w:rsidRDefault="00484F37" w:rsidP="009065A2">
            <w:pPr>
              <w:pStyle w:val="TAL"/>
            </w:pPr>
            <w:r w:rsidRPr="00B3056F">
              <w:t>ipv6Addr</w:t>
            </w:r>
          </w:p>
        </w:tc>
        <w:tc>
          <w:tcPr>
            <w:tcW w:w="1559" w:type="dxa"/>
            <w:tcBorders>
              <w:top w:val="single" w:sz="4" w:space="0" w:color="auto"/>
              <w:left w:val="single" w:sz="4" w:space="0" w:color="auto"/>
              <w:bottom w:val="single" w:sz="4" w:space="0" w:color="auto"/>
              <w:right w:val="single" w:sz="4" w:space="0" w:color="auto"/>
            </w:tcBorders>
          </w:tcPr>
          <w:p w14:paraId="0279BFD0" w14:textId="77777777" w:rsidR="00484F37" w:rsidRPr="00F11966" w:rsidRDefault="00484F37" w:rsidP="009065A2">
            <w:pPr>
              <w:pStyle w:val="TAL"/>
            </w:pPr>
            <w:r w:rsidRPr="00B3056F">
              <w:t>Ipv6Addr</w:t>
            </w:r>
          </w:p>
        </w:tc>
        <w:tc>
          <w:tcPr>
            <w:tcW w:w="425" w:type="dxa"/>
            <w:tcBorders>
              <w:top w:val="single" w:sz="4" w:space="0" w:color="auto"/>
              <w:left w:val="single" w:sz="4" w:space="0" w:color="auto"/>
              <w:bottom w:val="single" w:sz="4" w:space="0" w:color="auto"/>
              <w:right w:val="single" w:sz="4" w:space="0" w:color="auto"/>
            </w:tcBorders>
          </w:tcPr>
          <w:p w14:paraId="13C04650" w14:textId="77777777" w:rsidR="00484F37" w:rsidRPr="00F11966" w:rsidRDefault="00484F37" w:rsidP="009065A2">
            <w:pPr>
              <w:pStyle w:val="TAC"/>
            </w:pPr>
            <w:r w:rsidRPr="00B3056F">
              <w:t>C</w:t>
            </w:r>
          </w:p>
        </w:tc>
        <w:tc>
          <w:tcPr>
            <w:tcW w:w="1134" w:type="dxa"/>
            <w:tcBorders>
              <w:top w:val="single" w:sz="4" w:space="0" w:color="auto"/>
              <w:left w:val="single" w:sz="4" w:space="0" w:color="auto"/>
              <w:bottom w:val="single" w:sz="4" w:space="0" w:color="auto"/>
              <w:right w:val="single" w:sz="4" w:space="0" w:color="auto"/>
            </w:tcBorders>
          </w:tcPr>
          <w:p w14:paraId="525623EF" w14:textId="77777777" w:rsidR="00484F37" w:rsidRPr="00F11966" w:rsidRDefault="00484F37" w:rsidP="009065A2">
            <w:pPr>
              <w:pStyle w:val="TAL"/>
            </w:pPr>
            <w:r w:rsidRPr="00B3056F">
              <w:t>0..1</w:t>
            </w:r>
          </w:p>
        </w:tc>
        <w:tc>
          <w:tcPr>
            <w:tcW w:w="4359" w:type="dxa"/>
            <w:tcBorders>
              <w:top w:val="single" w:sz="4" w:space="0" w:color="auto"/>
              <w:left w:val="single" w:sz="4" w:space="0" w:color="auto"/>
              <w:bottom w:val="single" w:sz="4" w:space="0" w:color="auto"/>
              <w:right w:val="single" w:sz="4" w:space="0" w:color="auto"/>
            </w:tcBorders>
          </w:tcPr>
          <w:p w14:paraId="4DAD737F" w14:textId="77777777" w:rsidR="00484F37" w:rsidRPr="00F11966" w:rsidRDefault="00484F37" w:rsidP="009065A2">
            <w:pPr>
              <w:pStyle w:val="TAL"/>
              <w:rPr>
                <w:rFonts w:cs="Arial"/>
                <w:szCs w:val="18"/>
              </w:rPr>
            </w:pPr>
            <w:r w:rsidRPr="00F11966">
              <w:t>When present, it shall contain</w:t>
            </w:r>
            <w:r>
              <w:t xml:space="preserve"> the IPv6 address.</w:t>
            </w:r>
          </w:p>
        </w:tc>
      </w:tr>
      <w:tr w:rsidR="00484F37" w:rsidRPr="00F11966" w14:paraId="11DF6A21" w14:textId="77777777" w:rsidTr="009065A2">
        <w:trPr>
          <w:jc w:val="center"/>
        </w:trPr>
        <w:tc>
          <w:tcPr>
            <w:tcW w:w="2090" w:type="dxa"/>
            <w:tcBorders>
              <w:top w:val="single" w:sz="4" w:space="0" w:color="auto"/>
              <w:left w:val="single" w:sz="4" w:space="0" w:color="auto"/>
              <w:bottom w:val="single" w:sz="4" w:space="0" w:color="auto"/>
              <w:right w:val="single" w:sz="4" w:space="0" w:color="auto"/>
            </w:tcBorders>
          </w:tcPr>
          <w:p w14:paraId="095D2F55" w14:textId="77777777" w:rsidR="00484F37" w:rsidRDefault="00484F37" w:rsidP="009065A2">
            <w:pPr>
              <w:pStyle w:val="TAL"/>
            </w:pPr>
            <w:r w:rsidRPr="00B3056F">
              <w:t>ipv6Prefix</w:t>
            </w:r>
          </w:p>
        </w:tc>
        <w:tc>
          <w:tcPr>
            <w:tcW w:w="1559" w:type="dxa"/>
            <w:tcBorders>
              <w:top w:val="single" w:sz="4" w:space="0" w:color="auto"/>
              <w:left w:val="single" w:sz="4" w:space="0" w:color="auto"/>
              <w:bottom w:val="single" w:sz="4" w:space="0" w:color="auto"/>
              <w:right w:val="single" w:sz="4" w:space="0" w:color="auto"/>
            </w:tcBorders>
          </w:tcPr>
          <w:p w14:paraId="56ED842E" w14:textId="77777777" w:rsidR="00484F37" w:rsidRDefault="00484F37" w:rsidP="009065A2">
            <w:pPr>
              <w:pStyle w:val="TAL"/>
            </w:pPr>
            <w:r w:rsidRPr="00B3056F">
              <w:t>Ipv6Prefix</w:t>
            </w:r>
          </w:p>
        </w:tc>
        <w:tc>
          <w:tcPr>
            <w:tcW w:w="425" w:type="dxa"/>
            <w:tcBorders>
              <w:top w:val="single" w:sz="4" w:space="0" w:color="auto"/>
              <w:left w:val="single" w:sz="4" w:space="0" w:color="auto"/>
              <w:bottom w:val="single" w:sz="4" w:space="0" w:color="auto"/>
              <w:right w:val="single" w:sz="4" w:space="0" w:color="auto"/>
            </w:tcBorders>
          </w:tcPr>
          <w:p w14:paraId="70F4AA4E" w14:textId="77777777" w:rsidR="00484F37" w:rsidRDefault="00484F37" w:rsidP="009065A2">
            <w:pPr>
              <w:pStyle w:val="TAC"/>
              <w:rPr>
                <w:lang w:eastAsia="zh-CN"/>
              </w:rPr>
            </w:pPr>
            <w:r w:rsidRPr="00B3056F">
              <w:t>C</w:t>
            </w:r>
          </w:p>
        </w:tc>
        <w:tc>
          <w:tcPr>
            <w:tcW w:w="1134" w:type="dxa"/>
            <w:tcBorders>
              <w:top w:val="single" w:sz="4" w:space="0" w:color="auto"/>
              <w:left w:val="single" w:sz="4" w:space="0" w:color="auto"/>
              <w:bottom w:val="single" w:sz="4" w:space="0" w:color="auto"/>
              <w:right w:val="single" w:sz="4" w:space="0" w:color="auto"/>
            </w:tcBorders>
          </w:tcPr>
          <w:p w14:paraId="75366B1E" w14:textId="77777777" w:rsidR="00484F37" w:rsidRDefault="00484F37" w:rsidP="009065A2">
            <w:pPr>
              <w:pStyle w:val="TAL"/>
              <w:rPr>
                <w:lang w:eastAsia="zh-CN"/>
              </w:rPr>
            </w:pPr>
            <w:r w:rsidRPr="00B3056F">
              <w:t>0..1</w:t>
            </w:r>
          </w:p>
        </w:tc>
        <w:tc>
          <w:tcPr>
            <w:tcW w:w="4359" w:type="dxa"/>
            <w:tcBorders>
              <w:top w:val="single" w:sz="4" w:space="0" w:color="auto"/>
              <w:left w:val="single" w:sz="4" w:space="0" w:color="auto"/>
              <w:bottom w:val="single" w:sz="4" w:space="0" w:color="auto"/>
              <w:right w:val="single" w:sz="4" w:space="0" w:color="auto"/>
            </w:tcBorders>
          </w:tcPr>
          <w:p w14:paraId="43B8569C" w14:textId="77777777" w:rsidR="00484F37" w:rsidRDefault="00484F37" w:rsidP="009065A2">
            <w:pPr>
              <w:pStyle w:val="TAL"/>
              <w:rPr>
                <w:rFonts w:eastAsia="Malgun Gothic"/>
              </w:rPr>
            </w:pPr>
            <w:r w:rsidRPr="00F11966">
              <w:t>When present, it shall contain</w:t>
            </w:r>
            <w:r>
              <w:t xml:space="preserve"> the IPv6 Prefix.</w:t>
            </w:r>
          </w:p>
        </w:tc>
      </w:tr>
      <w:tr w:rsidR="00484F37" w:rsidRPr="00F11966" w14:paraId="1E3077B9" w14:textId="77777777" w:rsidTr="009065A2">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42F72418" w14:textId="77777777" w:rsidR="00484F37" w:rsidRDefault="00484F37" w:rsidP="009065A2">
            <w:pPr>
              <w:pStyle w:val="TAN"/>
              <w:rPr>
                <w:rFonts w:eastAsia="Malgun Gothic"/>
              </w:rPr>
            </w:pPr>
            <w:r>
              <w:t>NOTE:</w:t>
            </w:r>
            <w:r w:rsidRPr="00B3056F">
              <w:tab/>
              <w:t>Either ipv4Addr, or ipv6Addr, or ipv6Prefix shall be present.</w:t>
            </w:r>
          </w:p>
        </w:tc>
      </w:tr>
    </w:tbl>
    <w:p w14:paraId="44A61571" w14:textId="77777777" w:rsidR="006B7CA9" w:rsidRDefault="006B7CA9" w:rsidP="00E92CBF"/>
    <w:p w14:paraId="0CCAB100" w14:textId="5AD6E9D8" w:rsidR="00DD1C4B" w:rsidRPr="00F11966" w:rsidRDefault="00DD1C4B" w:rsidP="00D362EB">
      <w:pPr>
        <w:pStyle w:val="Heading4"/>
      </w:pPr>
      <w:bookmarkStart w:id="1754" w:name="_Toc67731498"/>
      <w:bookmarkStart w:id="1755" w:name="_Toc88743119"/>
      <w:bookmarkStart w:id="1756" w:name="_Toc28013417"/>
      <w:bookmarkStart w:id="1757" w:name="_Toc34222330"/>
      <w:bookmarkStart w:id="1758" w:name="_Toc36040513"/>
      <w:bookmarkStart w:id="1759" w:name="_Toc39134442"/>
      <w:bookmarkStart w:id="1760" w:name="_Toc43283389"/>
      <w:bookmarkStart w:id="1761" w:name="_Toc45134429"/>
      <w:bookmarkStart w:id="1762" w:name="_Toc49931760"/>
      <w:bookmarkStart w:id="1763" w:name="_Toc51763541"/>
      <w:bookmarkStart w:id="1764" w:name="_Toc493774024"/>
      <w:bookmarkStart w:id="1765" w:name="_Toc494194773"/>
      <w:bookmarkStart w:id="1766" w:name="_Toc528159067"/>
      <w:bookmarkStart w:id="1767" w:name="_Toc532198029"/>
      <w:bookmarkStart w:id="1768" w:name="_Toc34123783"/>
      <w:bookmarkStart w:id="1769" w:name="_Toc36038527"/>
      <w:bookmarkStart w:id="1770" w:name="_Toc36038615"/>
      <w:bookmarkStart w:id="1771" w:name="_Toc36038806"/>
      <w:bookmarkStart w:id="1772" w:name="_Toc44680746"/>
      <w:bookmarkStart w:id="1773" w:name="_Toc45133658"/>
      <w:bookmarkStart w:id="1774" w:name="_Toc45133749"/>
      <w:bookmarkStart w:id="1775" w:name="_Toc49417447"/>
      <w:bookmarkStart w:id="1776" w:name="_Toc51762414"/>
      <w:bookmarkStart w:id="1777" w:name="_Toc20408087"/>
      <w:bookmarkStart w:id="1778" w:name="_Toc39068125"/>
      <w:bookmarkStart w:id="1779" w:name="_Toc43273318"/>
      <w:bookmarkStart w:id="1780" w:name="_Toc45134856"/>
      <w:bookmarkStart w:id="1781" w:name="_Toc49939192"/>
      <w:bookmarkStart w:id="1782" w:name="_Toc51764216"/>
      <w:bookmarkStart w:id="1783" w:name="_Toc90649931"/>
      <w:r w:rsidRPr="00F11966">
        <w:lastRenderedPageBreak/>
        <w:t>5.4.4.</w:t>
      </w:r>
      <w:r>
        <w:t>72</w:t>
      </w:r>
      <w:r w:rsidRPr="00F11966">
        <w:tab/>
        <w:t xml:space="preserve">Type: </w:t>
      </w:r>
      <w:bookmarkEnd w:id="1754"/>
      <w:r>
        <w:rPr>
          <w:lang w:eastAsia="zh-CN"/>
        </w:rPr>
        <w:t>SACInfo</w:t>
      </w:r>
      <w:bookmarkEnd w:id="1755"/>
      <w:bookmarkEnd w:id="1783"/>
    </w:p>
    <w:p w14:paraId="56F513A8" w14:textId="0694BA7C" w:rsidR="00DD1C4B" w:rsidRPr="00F11966" w:rsidRDefault="00DD1C4B" w:rsidP="00DD1C4B">
      <w:pPr>
        <w:pStyle w:val="TH"/>
      </w:pPr>
      <w:r w:rsidRPr="00F11966">
        <w:rPr>
          <w:noProof/>
        </w:rPr>
        <w:t>Table </w:t>
      </w:r>
      <w:r w:rsidRPr="00F11966">
        <w:t>5.4.4.</w:t>
      </w:r>
      <w:r>
        <w:t>72</w:t>
      </w:r>
      <w:r w:rsidRPr="00F11966">
        <w:t xml:space="preserve">-1: </w:t>
      </w:r>
      <w:r w:rsidRPr="00F11966">
        <w:rPr>
          <w:noProof/>
        </w:rPr>
        <w:t xml:space="preserve">Definition of type </w:t>
      </w:r>
      <w:r>
        <w:rPr>
          <w:noProof/>
        </w:rPr>
        <w:t>SACInfo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DD1C4B" w:rsidRPr="00F11966" w14:paraId="47FD27EA" w14:textId="77777777" w:rsidTr="00DD1C4B">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12FFF8E3" w14:textId="77777777" w:rsidR="00DD1C4B" w:rsidRPr="00F11966" w:rsidRDefault="00DD1C4B" w:rsidP="00DD1C4B">
            <w:pPr>
              <w:pStyle w:val="TAH"/>
            </w:pPr>
            <w:r w:rsidRPr="00F11966">
              <w:lastRenderedPageBreak/>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0FBE2AD" w14:textId="77777777" w:rsidR="00DD1C4B" w:rsidRPr="00F11966" w:rsidRDefault="00DD1C4B" w:rsidP="00DD1C4B">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A33C1E4" w14:textId="77777777" w:rsidR="00DD1C4B" w:rsidRPr="00F11966" w:rsidRDefault="00DD1C4B" w:rsidP="00DD1C4B">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EA226C4" w14:textId="77777777" w:rsidR="00DD1C4B" w:rsidRPr="00F11966" w:rsidRDefault="00DD1C4B"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DB5F176" w14:textId="77777777" w:rsidR="00DD1C4B" w:rsidRPr="00F11966" w:rsidRDefault="00DD1C4B" w:rsidP="00DD1C4B">
            <w:pPr>
              <w:pStyle w:val="TAH"/>
              <w:rPr>
                <w:rFonts w:cs="Arial"/>
                <w:szCs w:val="18"/>
              </w:rPr>
            </w:pPr>
            <w:r w:rsidRPr="00F11966">
              <w:rPr>
                <w:rFonts w:cs="Arial"/>
                <w:szCs w:val="18"/>
              </w:rPr>
              <w:t>Description</w:t>
            </w:r>
          </w:p>
        </w:tc>
      </w:tr>
      <w:tr w:rsidR="00DD1C4B" w:rsidRPr="00F11966" w14:paraId="6BC09DF9" w14:textId="77777777" w:rsidTr="00DD1C4B">
        <w:trPr>
          <w:jc w:val="center"/>
        </w:trPr>
        <w:tc>
          <w:tcPr>
            <w:tcW w:w="1843" w:type="dxa"/>
            <w:tcBorders>
              <w:top w:val="single" w:sz="4" w:space="0" w:color="auto"/>
              <w:left w:val="single" w:sz="4" w:space="0" w:color="auto"/>
              <w:bottom w:val="single" w:sz="4" w:space="0" w:color="auto"/>
              <w:right w:val="single" w:sz="4" w:space="0" w:color="auto"/>
            </w:tcBorders>
          </w:tcPr>
          <w:p w14:paraId="55F11326" w14:textId="77777777" w:rsidR="00DD1C4B" w:rsidRPr="00F11966" w:rsidRDefault="00DD1C4B" w:rsidP="00DD1C4B">
            <w:pPr>
              <w:pStyle w:val="TAL"/>
            </w:pPr>
            <w:r>
              <w:t>numericValNumUes</w:t>
            </w:r>
          </w:p>
        </w:tc>
        <w:tc>
          <w:tcPr>
            <w:tcW w:w="1559" w:type="dxa"/>
            <w:tcBorders>
              <w:top w:val="single" w:sz="4" w:space="0" w:color="auto"/>
              <w:left w:val="single" w:sz="4" w:space="0" w:color="auto"/>
              <w:bottom w:val="single" w:sz="4" w:space="0" w:color="auto"/>
              <w:right w:val="single" w:sz="4" w:space="0" w:color="auto"/>
            </w:tcBorders>
          </w:tcPr>
          <w:p w14:paraId="1C787C29" w14:textId="77777777" w:rsidR="00DD1C4B" w:rsidRPr="00F11966" w:rsidRDefault="00DD1C4B" w:rsidP="00DD1C4B">
            <w:pPr>
              <w:pStyle w:val="TAL"/>
            </w:pPr>
            <w:r>
              <w:t>Integer</w:t>
            </w:r>
          </w:p>
        </w:tc>
        <w:tc>
          <w:tcPr>
            <w:tcW w:w="425" w:type="dxa"/>
            <w:tcBorders>
              <w:top w:val="single" w:sz="4" w:space="0" w:color="auto"/>
              <w:left w:val="single" w:sz="4" w:space="0" w:color="auto"/>
              <w:bottom w:val="single" w:sz="4" w:space="0" w:color="auto"/>
              <w:right w:val="single" w:sz="4" w:space="0" w:color="auto"/>
            </w:tcBorders>
          </w:tcPr>
          <w:p w14:paraId="55400530" w14:textId="77777777" w:rsidR="00DD1C4B" w:rsidRPr="00F11966" w:rsidRDefault="00DD1C4B" w:rsidP="00DD1C4B">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1413E98B" w14:textId="77777777" w:rsidR="00DD1C4B" w:rsidRPr="00F11966" w:rsidRDefault="00DD1C4B" w:rsidP="00DD1C4B">
            <w:pPr>
              <w:pStyle w:val="TAL"/>
            </w:pPr>
            <w:r>
              <w:t>0..</w:t>
            </w:r>
            <w:r w:rsidRPr="00F11966">
              <w:t>1</w:t>
            </w:r>
          </w:p>
        </w:tc>
        <w:tc>
          <w:tcPr>
            <w:tcW w:w="4359" w:type="dxa"/>
            <w:tcBorders>
              <w:top w:val="single" w:sz="4" w:space="0" w:color="auto"/>
              <w:left w:val="single" w:sz="4" w:space="0" w:color="auto"/>
              <w:bottom w:val="single" w:sz="4" w:space="0" w:color="auto"/>
              <w:right w:val="single" w:sz="4" w:space="0" w:color="auto"/>
            </w:tcBorders>
          </w:tcPr>
          <w:p w14:paraId="783F4B7C" w14:textId="77777777" w:rsidR="00BA4821" w:rsidRDefault="00BA4821" w:rsidP="00BA4821">
            <w:pPr>
              <w:pStyle w:val="TAL"/>
            </w:pPr>
            <w:r>
              <w:t>This attribute may be present in the following cases:</w:t>
            </w:r>
          </w:p>
          <w:p w14:paraId="2F3FDEAB" w14:textId="77777777" w:rsidR="00BA4821" w:rsidRDefault="00BA4821" w:rsidP="00BA4821">
            <w:pPr>
              <w:pStyle w:val="TAL"/>
            </w:pPr>
            <w:r>
              <w:t xml:space="preserve">- to configure the monitoring threshold for </w:t>
            </w:r>
            <w:r>
              <w:rPr>
                <w:noProof/>
                <w:lang w:eastAsia="zh-CN"/>
              </w:rPr>
              <w:t>the reporting of the number of registered UEs for a network slice identified by an S-NSSAI</w:t>
            </w:r>
            <w:r>
              <w:t>;</w:t>
            </w:r>
          </w:p>
          <w:p w14:paraId="404E1206" w14:textId="77777777" w:rsidR="00BA4821" w:rsidRDefault="00BA4821" w:rsidP="00BA4821">
            <w:pPr>
              <w:pStyle w:val="TAL"/>
            </w:pPr>
            <w:r>
              <w:t>- to report the network slice status for the current number of registered UEs.</w:t>
            </w:r>
          </w:p>
          <w:p w14:paraId="0E164A19" w14:textId="77777777" w:rsidR="00BA4821" w:rsidRDefault="00BA4821" w:rsidP="00BA4821">
            <w:pPr>
              <w:pStyle w:val="TAL"/>
            </w:pPr>
          </w:p>
          <w:p w14:paraId="75AAB2B5" w14:textId="7BB9DC40" w:rsidR="00BA4821" w:rsidRDefault="00BA4821" w:rsidP="00BA4821">
            <w:pPr>
              <w:pStyle w:val="TAL"/>
            </w:pPr>
            <w:r>
              <w:t xml:space="preserve">When used to configure the monitoring threshold for an S-NSSAI, it shall contain </w:t>
            </w:r>
            <w:r w:rsidR="00DD1C4B">
              <w:t xml:space="preserve">the </w:t>
            </w:r>
            <w:r>
              <w:t xml:space="preserve">configured </w:t>
            </w:r>
            <w:r w:rsidR="00DD1C4B">
              <w:rPr>
                <w:lang w:eastAsia="zh-CN"/>
              </w:rPr>
              <w:t>event monitoring threshold value</w:t>
            </w:r>
            <w:r w:rsidR="00DD1C4B" w:rsidRPr="00F11966">
              <w:rPr>
                <w:lang w:eastAsia="zh-CN"/>
              </w:rPr>
              <w:t xml:space="preserve"> </w:t>
            </w:r>
            <w:r w:rsidR="00DD1C4B">
              <w:t xml:space="preserve">for </w:t>
            </w:r>
            <w:r>
              <w:t xml:space="preserve">monitoring </w:t>
            </w:r>
            <w:r w:rsidR="00DD1C4B">
              <w:t>the number of registered UEs</w:t>
            </w:r>
            <w:r>
              <w:t>.</w:t>
            </w:r>
          </w:p>
          <w:p w14:paraId="21BDA58C" w14:textId="77777777" w:rsidR="00BA4821" w:rsidRDefault="00BA4821" w:rsidP="00BA4821">
            <w:pPr>
              <w:pStyle w:val="TAL"/>
            </w:pPr>
          </w:p>
          <w:p w14:paraId="5AF32A93" w14:textId="4D674744" w:rsidR="00DD1C4B" w:rsidRDefault="00BA4821" w:rsidP="00BA4821">
            <w:pPr>
              <w:pStyle w:val="TAL"/>
            </w:pPr>
            <w:r>
              <w:t>When used to report the network slice status for an S-NSSAI, it shall contain</w:t>
            </w:r>
            <w:r w:rsidR="00DD1C4B">
              <w:t xml:space="preserve"> the current number of registered UEs in the concerned network slice</w:t>
            </w:r>
            <w:r w:rsidR="00DD1C4B" w:rsidRPr="00F11966">
              <w:t xml:space="preserve"> expressed </w:t>
            </w:r>
            <w:r w:rsidR="00DD1C4B">
              <w:t>in numerical value.</w:t>
            </w:r>
          </w:p>
          <w:p w14:paraId="3DB52245" w14:textId="430E0025" w:rsidR="00DD1C4B" w:rsidRDefault="00BA4821" w:rsidP="00DD1C4B">
            <w:pPr>
              <w:pStyle w:val="TAL"/>
            </w:pPr>
            <w:r>
              <w:t xml:space="preserve">Also in this case,this </w:t>
            </w:r>
            <w:r w:rsidR="00DD1C4B">
              <w:t xml:space="preserve">attribute shall be provided </w:t>
            </w:r>
            <w:r>
              <w:t>if the threshold value of</w:t>
            </w:r>
            <w:r w:rsidR="00DD1C4B">
              <w:t xml:space="preserve"> the number of registered UEs in the concerned network slice </w:t>
            </w:r>
            <w:r w:rsidR="008679A6">
              <w:t xml:space="preserve">was previously configured </w:t>
            </w:r>
            <w:r w:rsidR="00DD1C4B">
              <w:t xml:space="preserve"> in the form of a numerical value.</w:t>
            </w:r>
          </w:p>
          <w:p w14:paraId="29208269" w14:textId="77777777" w:rsidR="008679A6" w:rsidRDefault="008679A6" w:rsidP="00DD1C4B">
            <w:pPr>
              <w:pStyle w:val="TAL"/>
            </w:pPr>
          </w:p>
          <w:p w14:paraId="68F074E0" w14:textId="77777777" w:rsidR="00DD1C4B" w:rsidRPr="00F11966" w:rsidRDefault="00DD1C4B" w:rsidP="00DD1C4B">
            <w:pPr>
              <w:pStyle w:val="TAL"/>
              <w:rPr>
                <w:rFonts w:cs="Arial"/>
                <w:szCs w:val="18"/>
              </w:rPr>
            </w:pPr>
            <w:r>
              <w:t>(NOTE 1)</w:t>
            </w:r>
          </w:p>
        </w:tc>
      </w:tr>
      <w:tr w:rsidR="00DD1C4B" w:rsidRPr="00F11966" w14:paraId="58ABD457" w14:textId="77777777" w:rsidTr="00DD1C4B">
        <w:trPr>
          <w:jc w:val="center"/>
        </w:trPr>
        <w:tc>
          <w:tcPr>
            <w:tcW w:w="1843" w:type="dxa"/>
            <w:tcBorders>
              <w:top w:val="single" w:sz="4" w:space="0" w:color="auto"/>
              <w:left w:val="single" w:sz="4" w:space="0" w:color="auto"/>
              <w:bottom w:val="single" w:sz="4" w:space="0" w:color="auto"/>
              <w:right w:val="single" w:sz="4" w:space="0" w:color="auto"/>
            </w:tcBorders>
          </w:tcPr>
          <w:p w14:paraId="5779492D" w14:textId="77777777" w:rsidR="00DD1C4B" w:rsidRDefault="00DD1C4B" w:rsidP="00DD1C4B">
            <w:pPr>
              <w:pStyle w:val="TAL"/>
            </w:pPr>
            <w:r>
              <w:t>numericValNumPduSess</w:t>
            </w:r>
          </w:p>
        </w:tc>
        <w:tc>
          <w:tcPr>
            <w:tcW w:w="1559" w:type="dxa"/>
            <w:tcBorders>
              <w:top w:val="single" w:sz="4" w:space="0" w:color="auto"/>
              <w:left w:val="single" w:sz="4" w:space="0" w:color="auto"/>
              <w:bottom w:val="single" w:sz="4" w:space="0" w:color="auto"/>
              <w:right w:val="single" w:sz="4" w:space="0" w:color="auto"/>
            </w:tcBorders>
          </w:tcPr>
          <w:p w14:paraId="62F91697" w14:textId="77777777" w:rsidR="00DD1C4B" w:rsidRDefault="00DD1C4B" w:rsidP="00DD1C4B">
            <w:pPr>
              <w:pStyle w:val="TAL"/>
            </w:pPr>
            <w:r>
              <w:t>Integer</w:t>
            </w:r>
          </w:p>
        </w:tc>
        <w:tc>
          <w:tcPr>
            <w:tcW w:w="425" w:type="dxa"/>
            <w:tcBorders>
              <w:top w:val="single" w:sz="4" w:space="0" w:color="auto"/>
              <w:left w:val="single" w:sz="4" w:space="0" w:color="auto"/>
              <w:bottom w:val="single" w:sz="4" w:space="0" w:color="auto"/>
              <w:right w:val="single" w:sz="4" w:space="0" w:color="auto"/>
            </w:tcBorders>
          </w:tcPr>
          <w:p w14:paraId="08E4977E" w14:textId="77777777" w:rsidR="00DD1C4B" w:rsidRDefault="00DD1C4B" w:rsidP="00DD1C4B">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4494812F" w14:textId="77777777" w:rsidR="00DD1C4B" w:rsidRDefault="00DD1C4B" w:rsidP="00DD1C4B">
            <w:pPr>
              <w:pStyle w:val="TAL"/>
            </w:pPr>
            <w:r>
              <w:t>0..</w:t>
            </w:r>
            <w:r w:rsidRPr="00F11966">
              <w:t>1</w:t>
            </w:r>
          </w:p>
        </w:tc>
        <w:tc>
          <w:tcPr>
            <w:tcW w:w="4359" w:type="dxa"/>
            <w:tcBorders>
              <w:top w:val="single" w:sz="4" w:space="0" w:color="auto"/>
              <w:left w:val="single" w:sz="4" w:space="0" w:color="auto"/>
              <w:bottom w:val="single" w:sz="4" w:space="0" w:color="auto"/>
              <w:right w:val="single" w:sz="4" w:space="0" w:color="auto"/>
            </w:tcBorders>
          </w:tcPr>
          <w:p w14:paraId="379C156D" w14:textId="77777777" w:rsidR="008679A6" w:rsidRDefault="008679A6" w:rsidP="008679A6">
            <w:pPr>
              <w:pStyle w:val="TAL"/>
            </w:pPr>
            <w:r>
              <w:t>This attribute may be present in the following cases:</w:t>
            </w:r>
          </w:p>
          <w:p w14:paraId="79EED35B" w14:textId="77777777" w:rsidR="008679A6" w:rsidRDefault="008679A6" w:rsidP="008679A6">
            <w:pPr>
              <w:pStyle w:val="TAL"/>
            </w:pPr>
            <w:r>
              <w:t>- to configure the monitoring threshold for the reporting of</w:t>
            </w:r>
            <w:r>
              <w:rPr>
                <w:noProof/>
                <w:lang w:eastAsia="zh-CN"/>
              </w:rPr>
              <w:t xml:space="preserve"> the number established PDU session for a network slice identified by an S-NSSAI</w:t>
            </w:r>
            <w:r>
              <w:t>;</w:t>
            </w:r>
          </w:p>
          <w:p w14:paraId="5A2F4550" w14:textId="77777777" w:rsidR="008679A6" w:rsidRDefault="008679A6" w:rsidP="008679A6">
            <w:pPr>
              <w:pStyle w:val="TAL"/>
              <w:rPr>
                <w:lang w:eastAsia="zh-CN"/>
              </w:rPr>
            </w:pPr>
            <w:r>
              <w:t>- to report the network slide status for the number of established PDU sessions.</w:t>
            </w:r>
          </w:p>
          <w:p w14:paraId="76237FD8" w14:textId="0B2865CF" w:rsidR="008679A6" w:rsidRDefault="008679A6" w:rsidP="008679A6">
            <w:pPr>
              <w:pStyle w:val="TAL"/>
            </w:pPr>
            <w:r>
              <w:br/>
              <w:t>When used to configure the monitoring threshold for an S-NSSAI, it shall c</w:t>
            </w:r>
            <w:r w:rsidR="00DD1C4B">
              <w:t xml:space="preserve">ontains the </w:t>
            </w:r>
            <w:r>
              <w:t>configured</w:t>
            </w:r>
            <w:r>
              <w:rPr>
                <w:lang w:eastAsia="zh-CN"/>
              </w:rPr>
              <w:t xml:space="preserve"> </w:t>
            </w:r>
            <w:r w:rsidR="00DD1C4B">
              <w:rPr>
                <w:lang w:eastAsia="zh-CN"/>
              </w:rPr>
              <w:t>event monitoring threshold value</w:t>
            </w:r>
            <w:r w:rsidR="00DD1C4B" w:rsidRPr="00F11966">
              <w:rPr>
                <w:lang w:eastAsia="zh-CN"/>
              </w:rPr>
              <w:t xml:space="preserve"> </w:t>
            </w:r>
            <w:r w:rsidR="00DD1C4B">
              <w:t xml:space="preserve">for </w:t>
            </w:r>
            <w:r>
              <w:t xml:space="preserve">monitoring </w:t>
            </w:r>
            <w:r w:rsidR="00DD1C4B">
              <w:t>the number of established PDU sessions</w:t>
            </w:r>
            <w:r>
              <w:t>.</w:t>
            </w:r>
          </w:p>
          <w:p w14:paraId="5F285994" w14:textId="77777777" w:rsidR="008679A6" w:rsidRDefault="008679A6" w:rsidP="008679A6">
            <w:pPr>
              <w:pStyle w:val="TAL"/>
            </w:pPr>
          </w:p>
          <w:p w14:paraId="102CBBB3" w14:textId="27D66BED" w:rsidR="00DD1C4B" w:rsidRDefault="008679A6" w:rsidP="008679A6">
            <w:pPr>
              <w:pStyle w:val="TAL"/>
            </w:pPr>
            <w:r>
              <w:t>When used to report the network slice status for an S-NSSAI, it shall contain</w:t>
            </w:r>
            <w:r w:rsidR="00DD1C4B">
              <w:t xml:space="preserve"> the current number of established PDU sessions in the concerned network slice</w:t>
            </w:r>
            <w:r w:rsidR="00DD1C4B" w:rsidRPr="00F11966">
              <w:t xml:space="preserve"> expressed </w:t>
            </w:r>
            <w:r w:rsidR="00DD1C4B">
              <w:t>in numerical value.</w:t>
            </w:r>
          </w:p>
          <w:p w14:paraId="1F296A6B" w14:textId="7D478052" w:rsidR="00DD1C4B" w:rsidRDefault="008679A6" w:rsidP="00DD1C4B">
            <w:pPr>
              <w:pStyle w:val="TAL"/>
            </w:pPr>
            <w:r>
              <w:t>Also in this case, t</w:t>
            </w:r>
            <w:r w:rsidR="00DD1C4B">
              <w:t xml:space="preserve">his attribute shall be provided </w:t>
            </w:r>
            <w:r>
              <w:t>if the threshold value for</w:t>
            </w:r>
            <w:r w:rsidR="00DD1C4B">
              <w:t xml:space="preserve"> the number of PDU sessions in the concerned network slice </w:t>
            </w:r>
            <w:r>
              <w:t>was previously configured</w:t>
            </w:r>
            <w:r w:rsidR="00DD1C4B">
              <w:t xml:space="preserve"> in the form of a numerical value</w:t>
            </w:r>
            <w:r w:rsidR="00781476">
              <w:t xml:space="preserve"> or the immediate reporting is requested</w:t>
            </w:r>
            <w:r w:rsidR="00DD1C4B">
              <w:t>.</w:t>
            </w:r>
          </w:p>
          <w:p w14:paraId="12E43AAE" w14:textId="77777777" w:rsidR="00DD1C4B" w:rsidRDefault="00DD1C4B" w:rsidP="00DD1C4B">
            <w:pPr>
              <w:pStyle w:val="TAL"/>
            </w:pPr>
            <w:r>
              <w:t>(NOTE 2)</w:t>
            </w:r>
          </w:p>
        </w:tc>
      </w:tr>
      <w:tr w:rsidR="00DD1C4B" w:rsidRPr="00F11966" w14:paraId="7DE0AC38" w14:textId="77777777" w:rsidTr="00DD1C4B">
        <w:trPr>
          <w:jc w:val="center"/>
        </w:trPr>
        <w:tc>
          <w:tcPr>
            <w:tcW w:w="1843" w:type="dxa"/>
            <w:tcBorders>
              <w:top w:val="single" w:sz="4" w:space="0" w:color="auto"/>
              <w:left w:val="single" w:sz="4" w:space="0" w:color="auto"/>
              <w:bottom w:val="single" w:sz="4" w:space="0" w:color="auto"/>
              <w:right w:val="single" w:sz="4" w:space="0" w:color="auto"/>
            </w:tcBorders>
          </w:tcPr>
          <w:p w14:paraId="52FDF11C" w14:textId="77777777" w:rsidR="00DD1C4B" w:rsidRPr="00F11966" w:rsidRDefault="00DD1C4B" w:rsidP="00DD1C4B">
            <w:pPr>
              <w:pStyle w:val="TAL"/>
            </w:pPr>
            <w:r>
              <w:t>percValueNumUes</w:t>
            </w:r>
          </w:p>
        </w:tc>
        <w:tc>
          <w:tcPr>
            <w:tcW w:w="1559" w:type="dxa"/>
            <w:tcBorders>
              <w:top w:val="single" w:sz="4" w:space="0" w:color="auto"/>
              <w:left w:val="single" w:sz="4" w:space="0" w:color="auto"/>
              <w:bottom w:val="single" w:sz="4" w:space="0" w:color="auto"/>
              <w:right w:val="single" w:sz="4" w:space="0" w:color="auto"/>
            </w:tcBorders>
          </w:tcPr>
          <w:p w14:paraId="7317A166" w14:textId="77777777" w:rsidR="00DD1C4B" w:rsidRPr="00F11966" w:rsidRDefault="00DD1C4B" w:rsidP="00DD1C4B">
            <w:pPr>
              <w:pStyle w:val="TAL"/>
            </w:pPr>
            <w:r>
              <w:t>Integer</w:t>
            </w:r>
          </w:p>
        </w:tc>
        <w:tc>
          <w:tcPr>
            <w:tcW w:w="425" w:type="dxa"/>
            <w:tcBorders>
              <w:top w:val="single" w:sz="4" w:space="0" w:color="auto"/>
              <w:left w:val="single" w:sz="4" w:space="0" w:color="auto"/>
              <w:bottom w:val="single" w:sz="4" w:space="0" w:color="auto"/>
              <w:right w:val="single" w:sz="4" w:space="0" w:color="auto"/>
            </w:tcBorders>
          </w:tcPr>
          <w:p w14:paraId="6C97CB46" w14:textId="77777777" w:rsidR="00DD1C4B" w:rsidRPr="00F11966" w:rsidRDefault="00DD1C4B" w:rsidP="00DD1C4B">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165E3B23" w14:textId="77777777" w:rsidR="00DD1C4B" w:rsidRPr="00F11966" w:rsidRDefault="00DD1C4B" w:rsidP="00DD1C4B">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526227EE" w14:textId="77777777" w:rsidR="008679A6" w:rsidRDefault="008679A6" w:rsidP="008679A6">
            <w:pPr>
              <w:pStyle w:val="TAL"/>
            </w:pPr>
            <w:r>
              <w:t>This attribute may be present in the following cases:</w:t>
            </w:r>
          </w:p>
          <w:p w14:paraId="1AA2B4C6" w14:textId="77777777" w:rsidR="008679A6" w:rsidRDefault="008679A6" w:rsidP="008679A6">
            <w:pPr>
              <w:pStyle w:val="TAL"/>
            </w:pPr>
            <w:r>
              <w:t>- to configure the monitoring threshold for the reporting of</w:t>
            </w:r>
            <w:r>
              <w:rPr>
                <w:noProof/>
                <w:lang w:eastAsia="zh-CN"/>
              </w:rPr>
              <w:t xml:space="preserve"> the number of registered UEs for a network slice identified by an S-NSSAI</w:t>
            </w:r>
            <w:r>
              <w:t>;</w:t>
            </w:r>
          </w:p>
          <w:p w14:paraId="6EFDC533" w14:textId="77777777" w:rsidR="008679A6" w:rsidRDefault="008679A6" w:rsidP="008679A6">
            <w:pPr>
              <w:pStyle w:val="TAL"/>
            </w:pPr>
            <w:r>
              <w:t>- to report the network slice status for the number of registered UEs.</w:t>
            </w:r>
          </w:p>
          <w:p w14:paraId="18833B5A" w14:textId="77777777" w:rsidR="008679A6" w:rsidRDefault="008679A6" w:rsidP="008679A6">
            <w:pPr>
              <w:pStyle w:val="TAL"/>
            </w:pPr>
          </w:p>
          <w:p w14:paraId="0A2B0381" w14:textId="20797F5E" w:rsidR="008679A6" w:rsidRDefault="008679A6" w:rsidP="008679A6">
            <w:pPr>
              <w:pStyle w:val="TAL"/>
            </w:pPr>
            <w:r>
              <w:t xml:space="preserve">When used to configure the monitoring threshold for an S-NSSAI, it shall contain an </w:t>
            </w:r>
            <w:r>
              <w:rPr>
                <w:lang w:eastAsia="zh-CN"/>
              </w:rPr>
              <w:t>u</w:t>
            </w:r>
            <w:r w:rsidR="00DD1C4B" w:rsidRPr="00F11966">
              <w:rPr>
                <w:lang w:eastAsia="zh-CN"/>
              </w:rPr>
              <w:t xml:space="preserve">nsigned integer </w:t>
            </w:r>
            <w:r w:rsidR="00DD1C4B" w:rsidRPr="00F11966">
              <w:t xml:space="preserve">indicating </w:t>
            </w:r>
            <w:r w:rsidR="00DD1C4B">
              <w:rPr>
                <w:lang w:eastAsia="zh-CN"/>
              </w:rPr>
              <w:t>the event monitoring threshold value</w:t>
            </w:r>
            <w:r w:rsidR="00DD1C4B" w:rsidRPr="00F11966">
              <w:rPr>
                <w:lang w:eastAsia="zh-CN"/>
              </w:rPr>
              <w:t xml:space="preserve"> </w:t>
            </w:r>
            <w:r w:rsidR="00DD1C4B">
              <w:t>for the number of registered UEs</w:t>
            </w:r>
            <w:r>
              <w:t>.</w:t>
            </w:r>
          </w:p>
          <w:p w14:paraId="2F178A39" w14:textId="77777777" w:rsidR="008679A6" w:rsidRDefault="008679A6" w:rsidP="008679A6">
            <w:pPr>
              <w:pStyle w:val="TAL"/>
            </w:pPr>
          </w:p>
          <w:p w14:paraId="1BC81505" w14:textId="5C4056FB" w:rsidR="008679A6" w:rsidRDefault="008679A6" w:rsidP="008679A6">
            <w:pPr>
              <w:pStyle w:val="TAL"/>
            </w:pPr>
            <w:r>
              <w:t>When used to report the network slice status for an S-NSSAI, it shall contain</w:t>
            </w:r>
            <w:r w:rsidR="00DD1C4B">
              <w:t xml:space="preserve"> the current number of registered UEs in the concerned network slice</w:t>
            </w:r>
            <w:r w:rsidR="00DD1C4B" w:rsidRPr="00F11966">
              <w:t xml:space="preserve"> expressed </w:t>
            </w:r>
            <w:r w:rsidR="00DD1C4B">
              <w:t xml:space="preserve">in </w:t>
            </w:r>
            <w:r w:rsidR="00DD1C4B" w:rsidRPr="00F11966">
              <w:rPr>
                <w:rFonts w:cs="Arial"/>
                <w:lang w:eastAsia="ja-JP"/>
              </w:rPr>
              <w:t>percent</w:t>
            </w:r>
            <w:r w:rsidR="00DD1C4B">
              <w:rPr>
                <w:rFonts w:cs="Arial"/>
                <w:lang w:eastAsia="ja-JP"/>
              </w:rPr>
              <w:t>age</w:t>
            </w:r>
            <w:r w:rsidR="00DD1C4B" w:rsidRPr="00F11966">
              <w:t>.</w:t>
            </w:r>
            <w:r>
              <w:t xml:space="preserve"> Also in this case, this attribute shall be provided if the threshold value of the number of registered UEs in the concerned network slice was previously configured as a percentage</w:t>
            </w:r>
            <w:r w:rsidR="00781476">
              <w:t xml:space="preserve"> or the immediate reporting is requested</w:t>
            </w:r>
            <w:r>
              <w:t>.</w:t>
            </w:r>
          </w:p>
          <w:p w14:paraId="380F6730" w14:textId="0936F0FF" w:rsidR="00DD1C4B" w:rsidRPr="00F11966" w:rsidRDefault="00DD1C4B" w:rsidP="008679A6">
            <w:pPr>
              <w:pStyle w:val="TAL"/>
            </w:pPr>
          </w:p>
          <w:p w14:paraId="41F65C20" w14:textId="77777777" w:rsidR="00DD1C4B" w:rsidRDefault="00DD1C4B" w:rsidP="00DD1C4B">
            <w:pPr>
              <w:pStyle w:val="TAL"/>
            </w:pPr>
            <w:r>
              <w:t>Minimum = 0. Maximum = 10</w:t>
            </w:r>
            <w:r w:rsidRPr="00F11966">
              <w:t>0.</w:t>
            </w:r>
          </w:p>
          <w:p w14:paraId="61A479C7" w14:textId="18E90F30" w:rsidR="00DD1C4B" w:rsidRPr="00873A13" w:rsidRDefault="008679A6" w:rsidP="00DD1C4B">
            <w:pPr>
              <w:pStyle w:val="TAL"/>
            </w:pPr>
            <w:r w:rsidDel="008679A6">
              <w:t xml:space="preserve"> </w:t>
            </w:r>
            <w:r w:rsidR="00DD1C4B">
              <w:t>(NOTE 1)</w:t>
            </w:r>
          </w:p>
        </w:tc>
      </w:tr>
      <w:tr w:rsidR="00DD1C4B" w:rsidRPr="00F11966" w14:paraId="2DA6824D" w14:textId="77777777" w:rsidTr="00DD1C4B">
        <w:trPr>
          <w:jc w:val="center"/>
        </w:trPr>
        <w:tc>
          <w:tcPr>
            <w:tcW w:w="1843" w:type="dxa"/>
            <w:tcBorders>
              <w:top w:val="single" w:sz="4" w:space="0" w:color="auto"/>
              <w:left w:val="single" w:sz="4" w:space="0" w:color="auto"/>
              <w:bottom w:val="single" w:sz="4" w:space="0" w:color="auto"/>
              <w:right w:val="single" w:sz="4" w:space="0" w:color="auto"/>
            </w:tcBorders>
          </w:tcPr>
          <w:p w14:paraId="2F3BD3E2" w14:textId="77777777" w:rsidR="00DD1C4B" w:rsidRDefault="00DD1C4B" w:rsidP="00DD1C4B">
            <w:pPr>
              <w:pStyle w:val="TAL"/>
            </w:pPr>
            <w:r>
              <w:lastRenderedPageBreak/>
              <w:t>percValueNumPduSess</w:t>
            </w:r>
          </w:p>
        </w:tc>
        <w:tc>
          <w:tcPr>
            <w:tcW w:w="1559" w:type="dxa"/>
            <w:tcBorders>
              <w:top w:val="single" w:sz="4" w:space="0" w:color="auto"/>
              <w:left w:val="single" w:sz="4" w:space="0" w:color="auto"/>
              <w:bottom w:val="single" w:sz="4" w:space="0" w:color="auto"/>
              <w:right w:val="single" w:sz="4" w:space="0" w:color="auto"/>
            </w:tcBorders>
          </w:tcPr>
          <w:p w14:paraId="253C628A" w14:textId="77777777" w:rsidR="00DD1C4B" w:rsidRDefault="00DD1C4B" w:rsidP="00DD1C4B">
            <w:pPr>
              <w:pStyle w:val="TAL"/>
            </w:pPr>
            <w:r>
              <w:t>Integer</w:t>
            </w:r>
          </w:p>
        </w:tc>
        <w:tc>
          <w:tcPr>
            <w:tcW w:w="425" w:type="dxa"/>
            <w:tcBorders>
              <w:top w:val="single" w:sz="4" w:space="0" w:color="auto"/>
              <w:left w:val="single" w:sz="4" w:space="0" w:color="auto"/>
              <w:bottom w:val="single" w:sz="4" w:space="0" w:color="auto"/>
              <w:right w:val="single" w:sz="4" w:space="0" w:color="auto"/>
            </w:tcBorders>
          </w:tcPr>
          <w:p w14:paraId="189D0F05" w14:textId="77777777" w:rsidR="00DD1C4B" w:rsidRDefault="00DD1C4B" w:rsidP="00DD1C4B">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5C55DFD9" w14:textId="77777777" w:rsidR="00DD1C4B" w:rsidRPr="00F11966" w:rsidRDefault="00DD1C4B" w:rsidP="00DD1C4B">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5B539E69" w14:textId="77777777" w:rsidR="008679A6" w:rsidRDefault="008679A6" w:rsidP="008679A6">
            <w:pPr>
              <w:pStyle w:val="TAL"/>
            </w:pPr>
            <w:r>
              <w:t>This IE may be present in the following cases:</w:t>
            </w:r>
          </w:p>
          <w:p w14:paraId="31F0FC82" w14:textId="77777777" w:rsidR="008679A6" w:rsidRDefault="008679A6" w:rsidP="008679A6">
            <w:pPr>
              <w:pStyle w:val="TAL"/>
            </w:pPr>
            <w:r>
              <w:t>- to configure the monitoring threshold for the reporting of</w:t>
            </w:r>
            <w:r>
              <w:rPr>
                <w:noProof/>
                <w:lang w:eastAsia="zh-CN"/>
              </w:rPr>
              <w:t xml:space="preserve"> the number of established PDU sessions for a network slice identified by an S-NSSAI</w:t>
            </w:r>
            <w:r>
              <w:t>;</w:t>
            </w:r>
          </w:p>
          <w:p w14:paraId="0513E351" w14:textId="77777777" w:rsidR="008679A6" w:rsidRDefault="008679A6" w:rsidP="008679A6">
            <w:pPr>
              <w:pStyle w:val="TAL"/>
            </w:pPr>
            <w:r>
              <w:t>- to report the network slice status for the number of established PDU sessions.</w:t>
            </w:r>
          </w:p>
          <w:p w14:paraId="670456F7" w14:textId="77777777" w:rsidR="008679A6" w:rsidRDefault="008679A6" w:rsidP="008679A6">
            <w:pPr>
              <w:pStyle w:val="TAL"/>
            </w:pPr>
          </w:p>
          <w:p w14:paraId="37E5578A" w14:textId="3FF86D0B" w:rsidR="008679A6" w:rsidRDefault="008679A6" w:rsidP="008679A6">
            <w:pPr>
              <w:pStyle w:val="TAL"/>
            </w:pPr>
            <w:r>
              <w:t xml:space="preserve">When used to configure the monitoring threshold for an S-NSSAI, it shall contain an </w:t>
            </w:r>
            <w:r>
              <w:rPr>
                <w:lang w:eastAsia="zh-CN"/>
              </w:rPr>
              <w:t>u</w:t>
            </w:r>
            <w:r w:rsidR="00DD1C4B" w:rsidRPr="00F11966">
              <w:rPr>
                <w:lang w:eastAsia="zh-CN"/>
              </w:rPr>
              <w:t xml:space="preserve">nsigned integer </w:t>
            </w:r>
            <w:r w:rsidR="00DD1C4B" w:rsidRPr="00F11966">
              <w:t xml:space="preserve">indicating </w:t>
            </w:r>
            <w:r w:rsidR="00DD1C4B">
              <w:rPr>
                <w:lang w:eastAsia="zh-CN"/>
              </w:rPr>
              <w:t>the event monitoring threshold value</w:t>
            </w:r>
            <w:r w:rsidR="00DD1C4B" w:rsidRPr="00F11966">
              <w:rPr>
                <w:lang w:eastAsia="zh-CN"/>
              </w:rPr>
              <w:t xml:space="preserve"> </w:t>
            </w:r>
            <w:r w:rsidR="00DD1C4B">
              <w:t>for the number of established PDU sessions</w:t>
            </w:r>
            <w:r>
              <w:t>.</w:t>
            </w:r>
          </w:p>
          <w:p w14:paraId="0E4075ED" w14:textId="77777777" w:rsidR="008679A6" w:rsidRDefault="008679A6" w:rsidP="008679A6">
            <w:pPr>
              <w:pStyle w:val="TAL"/>
            </w:pPr>
          </w:p>
          <w:p w14:paraId="5A198AF2" w14:textId="16F0E099" w:rsidR="008679A6" w:rsidRPr="00F11966" w:rsidRDefault="008679A6" w:rsidP="008679A6">
            <w:pPr>
              <w:pStyle w:val="TAL"/>
            </w:pPr>
            <w:r>
              <w:t>When used to report the status of an S-NSSAI, it shall contain</w:t>
            </w:r>
            <w:r w:rsidR="00DD1C4B">
              <w:t xml:space="preserve"> the current number of established PDU sessions in the concerned network slice</w:t>
            </w:r>
            <w:r w:rsidR="00DD1C4B" w:rsidRPr="00F11966">
              <w:t xml:space="preserve"> expressed </w:t>
            </w:r>
            <w:r w:rsidR="00DD1C4B">
              <w:t xml:space="preserve">in </w:t>
            </w:r>
            <w:r w:rsidR="00DD1C4B" w:rsidRPr="00F11966">
              <w:rPr>
                <w:rFonts w:cs="Arial"/>
                <w:lang w:eastAsia="ja-JP"/>
              </w:rPr>
              <w:t>percent</w:t>
            </w:r>
            <w:r w:rsidR="00DD1C4B">
              <w:rPr>
                <w:rFonts w:cs="Arial"/>
                <w:lang w:eastAsia="ja-JP"/>
              </w:rPr>
              <w:t>age</w:t>
            </w:r>
            <w:r w:rsidR="00DD1C4B" w:rsidRPr="00F11966">
              <w:t>.</w:t>
            </w:r>
            <w:r w:rsidRPr="00F11966">
              <w:t xml:space="preserve"> .</w:t>
            </w:r>
            <w:r>
              <w:t xml:space="preserve"> This attribute shall be provided if the threshold value of the number of established PDU sessions in the concerned network slice was previously configured as a percentage</w:t>
            </w:r>
            <w:r w:rsidR="00781476">
              <w:t xml:space="preserve"> or the immediate reporting is requested</w:t>
            </w:r>
            <w:r>
              <w:t>.</w:t>
            </w:r>
          </w:p>
          <w:p w14:paraId="6579680A" w14:textId="2FA7F0ED" w:rsidR="00DD1C4B" w:rsidRPr="00F11966" w:rsidRDefault="00DD1C4B" w:rsidP="008679A6">
            <w:pPr>
              <w:pStyle w:val="TAL"/>
            </w:pPr>
          </w:p>
          <w:p w14:paraId="7D992A29" w14:textId="77777777" w:rsidR="00DD1C4B" w:rsidRDefault="00DD1C4B" w:rsidP="00DD1C4B">
            <w:pPr>
              <w:pStyle w:val="TAL"/>
            </w:pPr>
            <w:r>
              <w:t>Minimum = 0. Maximum = 10</w:t>
            </w:r>
            <w:r w:rsidRPr="00F11966">
              <w:t>0.</w:t>
            </w:r>
          </w:p>
          <w:p w14:paraId="4EF52558" w14:textId="6286E440" w:rsidR="00DD1C4B" w:rsidRPr="00F11966" w:rsidRDefault="008679A6" w:rsidP="00DD1C4B">
            <w:pPr>
              <w:pStyle w:val="TAL"/>
              <w:rPr>
                <w:lang w:eastAsia="zh-CN"/>
              </w:rPr>
            </w:pPr>
            <w:r w:rsidDel="008679A6">
              <w:t xml:space="preserve"> </w:t>
            </w:r>
            <w:r w:rsidR="00DD1C4B">
              <w:t>(NOTE 2)</w:t>
            </w:r>
          </w:p>
        </w:tc>
      </w:tr>
      <w:tr w:rsidR="00DD1C4B" w:rsidRPr="00F11966" w14:paraId="00CBADED" w14:textId="77777777" w:rsidTr="00DD1C4B">
        <w:trPr>
          <w:jc w:val="center"/>
        </w:trPr>
        <w:tc>
          <w:tcPr>
            <w:tcW w:w="9320" w:type="dxa"/>
            <w:gridSpan w:val="5"/>
            <w:tcBorders>
              <w:top w:val="single" w:sz="4" w:space="0" w:color="auto"/>
              <w:left w:val="single" w:sz="4" w:space="0" w:color="auto"/>
              <w:bottom w:val="single" w:sz="4" w:space="0" w:color="auto"/>
              <w:right w:val="single" w:sz="4" w:space="0" w:color="auto"/>
            </w:tcBorders>
          </w:tcPr>
          <w:p w14:paraId="67E19BF0" w14:textId="77777777" w:rsidR="00DD1C4B" w:rsidRDefault="00DD1C4B" w:rsidP="00DD1C4B">
            <w:pPr>
              <w:pStyle w:val="TAN"/>
            </w:pPr>
            <w:r>
              <w:rPr>
                <w:lang w:eastAsia="zh-CN"/>
              </w:rPr>
              <w:t>NOTE 1:</w:t>
            </w:r>
            <w:r>
              <w:tab/>
              <w:t>The "numericValNumUes" and "percValueNumUes" attributes are mutually exclusive.</w:t>
            </w:r>
          </w:p>
          <w:p w14:paraId="55282977" w14:textId="77777777" w:rsidR="00DD1C4B" w:rsidRPr="00F11966" w:rsidRDefault="00DD1C4B" w:rsidP="00DD1C4B">
            <w:pPr>
              <w:pStyle w:val="TAN"/>
              <w:rPr>
                <w:lang w:eastAsia="zh-CN"/>
              </w:rPr>
            </w:pPr>
            <w:r>
              <w:rPr>
                <w:lang w:eastAsia="zh-CN"/>
              </w:rPr>
              <w:t>NOTE 2:</w:t>
            </w:r>
            <w:r>
              <w:tab/>
              <w:t>The "numericValNumPduSess" and "percValueNumPduSess" attributes are mutually exclusive.</w:t>
            </w:r>
          </w:p>
        </w:tc>
      </w:tr>
    </w:tbl>
    <w:p w14:paraId="20DBFB99" w14:textId="77777777" w:rsidR="00DD1C4B" w:rsidRPr="00F11966" w:rsidRDefault="00DD1C4B" w:rsidP="00DD1C4B"/>
    <w:p w14:paraId="3BA72BCD" w14:textId="4B43E8F8" w:rsidR="00C25820" w:rsidRPr="00F11966" w:rsidRDefault="00C25820" w:rsidP="00D362EB">
      <w:pPr>
        <w:pStyle w:val="Heading4"/>
      </w:pPr>
      <w:bookmarkStart w:id="1784" w:name="_Toc88743120"/>
      <w:bookmarkStart w:id="1785" w:name="_Toc90649932"/>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r w:rsidRPr="00F11966">
        <w:t>5.4.4.</w:t>
      </w:r>
      <w:r>
        <w:t>73</w:t>
      </w:r>
      <w:r w:rsidRPr="00F11966">
        <w:tab/>
        <w:t xml:space="preserve">Type: </w:t>
      </w:r>
      <w:r>
        <w:rPr>
          <w:lang w:eastAsia="zh-CN"/>
        </w:rPr>
        <w:t>SACEventStatus</w:t>
      </w:r>
      <w:bookmarkEnd w:id="1784"/>
      <w:bookmarkEnd w:id="1785"/>
    </w:p>
    <w:p w14:paraId="17483BB1" w14:textId="596B59E2" w:rsidR="00C25820" w:rsidRPr="00F11966" w:rsidRDefault="00C25820" w:rsidP="00C25820">
      <w:pPr>
        <w:pStyle w:val="TH"/>
      </w:pPr>
      <w:r w:rsidRPr="00F11966">
        <w:rPr>
          <w:noProof/>
        </w:rPr>
        <w:t>Table </w:t>
      </w:r>
      <w:r w:rsidRPr="00F11966">
        <w:t>5.4.4.</w:t>
      </w:r>
      <w:r>
        <w:t>73</w:t>
      </w:r>
      <w:r w:rsidRPr="00F11966">
        <w:t xml:space="preserve">-1: </w:t>
      </w:r>
      <w:r w:rsidRPr="00F11966">
        <w:rPr>
          <w:noProof/>
        </w:rPr>
        <w:t xml:space="preserve">Definition of type </w:t>
      </w:r>
      <w:r>
        <w:rPr>
          <w:noProof/>
        </w:rPr>
        <w:t>SACEvent</w:t>
      </w:r>
      <w:r>
        <w:rPr>
          <w:lang w:eastAsia="zh-CN"/>
        </w:rPr>
        <w:t>Status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C25820" w:rsidRPr="00F11966" w14:paraId="6B07ACFF" w14:textId="77777777" w:rsidTr="00E24D16">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4926B9C9" w14:textId="77777777" w:rsidR="00C25820" w:rsidRPr="00F11966" w:rsidRDefault="00C25820" w:rsidP="00E24D16">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DB22E9B" w14:textId="77777777" w:rsidR="00C25820" w:rsidRPr="00F11966" w:rsidRDefault="00C25820" w:rsidP="00E24D16">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7B2E14C" w14:textId="77777777" w:rsidR="00C25820" w:rsidRPr="00F11966" w:rsidRDefault="00C25820" w:rsidP="00E24D16">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47A1D84" w14:textId="77777777" w:rsidR="00C25820" w:rsidRPr="00F11966" w:rsidRDefault="00C25820"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BCB22EC" w14:textId="77777777" w:rsidR="00C25820" w:rsidRPr="00F11966" w:rsidRDefault="00C25820" w:rsidP="00E24D16">
            <w:pPr>
              <w:pStyle w:val="TAH"/>
              <w:rPr>
                <w:rFonts w:cs="Arial"/>
                <w:szCs w:val="18"/>
              </w:rPr>
            </w:pPr>
            <w:r w:rsidRPr="00F11966">
              <w:rPr>
                <w:rFonts w:cs="Arial"/>
                <w:szCs w:val="18"/>
              </w:rPr>
              <w:t>Description</w:t>
            </w:r>
          </w:p>
        </w:tc>
      </w:tr>
      <w:tr w:rsidR="00C25820" w:rsidRPr="00F11966" w14:paraId="51E88268" w14:textId="77777777" w:rsidTr="00E24D16">
        <w:trPr>
          <w:jc w:val="center"/>
        </w:trPr>
        <w:tc>
          <w:tcPr>
            <w:tcW w:w="1843" w:type="dxa"/>
            <w:tcBorders>
              <w:top w:val="single" w:sz="4" w:space="0" w:color="auto"/>
              <w:left w:val="single" w:sz="4" w:space="0" w:color="auto"/>
              <w:bottom w:val="single" w:sz="4" w:space="0" w:color="auto"/>
              <w:right w:val="single" w:sz="4" w:space="0" w:color="auto"/>
            </w:tcBorders>
          </w:tcPr>
          <w:p w14:paraId="208496D1" w14:textId="77777777" w:rsidR="00C25820" w:rsidRPr="00F11966" w:rsidRDefault="00C25820" w:rsidP="00E24D16">
            <w:pPr>
              <w:pStyle w:val="TAL"/>
            </w:pPr>
            <w:r>
              <w:t>reachedNumUes</w:t>
            </w:r>
          </w:p>
        </w:tc>
        <w:tc>
          <w:tcPr>
            <w:tcW w:w="1559" w:type="dxa"/>
            <w:tcBorders>
              <w:top w:val="single" w:sz="4" w:space="0" w:color="auto"/>
              <w:left w:val="single" w:sz="4" w:space="0" w:color="auto"/>
              <w:bottom w:val="single" w:sz="4" w:space="0" w:color="auto"/>
              <w:right w:val="single" w:sz="4" w:space="0" w:color="auto"/>
            </w:tcBorders>
          </w:tcPr>
          <w:p w14:paraId="199AA439" w14:textId="77777777" w:rsidR="00C25820" w:rsidRPr="00F11966" w:rsidRDefault="00C25820" w:rsidP="00E24D16">
            <w:pPr>
              <w:pStyle w:val="TAL"/>
            </w:pPr>
            <w:r>
              <w:rPr>
                <w:lang w:eastAsia="zh-CN"/>
              </w:rPr>
              <w:t>SACInfo</w:t>
            </w:r>
          </w:p>
        </w:tc>
        <w:tc>
          <w:tcPr>
            <w:tcW w:w="425" w:type="dxa"/>
            <w:tcBorders>
              <w:top w:val="single" w:sz="4" w:space="0" w:color="auto"/>
              <w:left w:val="single" w:sz="4" w:space="0" w:color="auto"/>
              <w:bottom w:val="single" w:sz="4" w:space="0" w:color="auto"/>
              <w:right w:val="single" w:sz="4" w:space="0" w:color="auto"/>
            </w:tcBorders>
          </w:tcPr>
          <w:p w14:paraId="5C9ADF72" w14:textId="77777777" w:rsidR="00C25820" w:rsidRPr="00F11966" w:rsidRDefault="00C25820" w:rsidP="00E24D16">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C7AEFDB" w14:textId="77777777" w:rsidR="00C25820" w:rsidRPr="00F11966" w:rsidRDefault="00C25820" w:rsidP="00E24D16">
            <w:pPr>
              <w:pStyle w:val="TAL"/>
            </w:pPr>
            <w:r>
              <w:t>0..</w:t>
            </w:r>
            <w:r w:rsidRPr="00F11966">
              <w:t>1</w:t>
            </w:r>
          </w:p>
        </w:tc>
        <w:tc>
          <w:tcPr>
            <w:tcW w:w="4359" w:type="dxa"/>
            <w:tcBorders>
              <w:top w:val="single" w:sz="4" w:space="0" w:color="auto"/>
              <w:left w:val="single" w:sz="4" w:space="0" w:color="auto"/>
              <w:bottom w:val="single" w:sz="4" w:space="0" w:color="auto"/>
              <w:right w:val="single" w:sz="4" w:space="0" w:color="auto"/>
            </w:tcBorders>
          </w:tcPr>
          <w:p w14:paraId="53507D6C" w14:textId="7430781B" w:rsidR="00C25820" w:rsidRPr="007219B8" w:rsidRDefault="00C25820" w:rsidP="00E24D16">
            <w:pPr>
              <w:pStyle w:val="TAL"/>
            </w:pPr>
            <w:r>
              <w:t>Contains a confirmation that the requested threshold for the number of registered UEs in the concerned network slice</w:t>
            </w:r>
            <w:r w:rsidRPr="00F11966">
              <w:t xml:space="preserve"> </w:t>
            </w:r>
            <w:r>
              <w:t xml:space="preserve">was reached, when threshold based reporting is used, or </w:t>
            </w:r>
            <w:r>
              <w:rPr>
                <w:lang w:eastAsia="zh-CN"/>
              </w:rPr>
              <w:t xml:space="preserve">the current </w:t>
            </w:r>
            <w:r>
              <w:t>number of registered UEs in the concerned network slice, when periodic reporting</w:t>
            </w:r>
            <w:r w:rsidR="00781476">
              <w:t xml:space="preserve"> </w:t>
            </w:r>
            <w:r w:rsidR="00781476">
              <w:rPr>
                <w:rFonts w:hint="eastAsia"/>
                <w:lang w:eastAsia="zh-CN"/>
              </w:rPr>
              <w:t>/</w:t>
            </w:r>
            <w:r w:rsidR="00781476">
              <w:t xml:space="preserve"> immediate reporting</w:t>
            </w:r>
            <w:r>
              <w:t xml:space="preserve"> is used.</w:t>
            </w:r>
          </w:p>
        </w:tc>
      </w:tr>
      <w:tr w:rsidR="00C25820" w:rsidRPr="00F11966" w14:paraId="3FC03DC6" w14:textId="77777777" w:rsidTr="00E24D16">
        <w:trPr>
          <w:jc w:val="center"/>
        </w:trPr>
        <w:tc>
          <w:tcPr>
            <w:tcW w:w="1843" w:type="dxa"/>
            <w:tcBorders>
              <w:top w:val="single" w:sz="4" w:space="0" w:color="auto"/>
              <w:left w:val="single" w:sz="4" w:space="0" w:color="auto"/>
              <w:bottom w:val="single" w:sz="4" w:space="0" w:color="auto"/>
              <w:right w:val="single" w:sz="4" w:space="0" w:color="auto"/>
            </w:tcBorders>
          </w:tcPr>
          <w:p w14:paraId="5FDFB861" w14:textId="77777777" w:rsidR="00C25820" w:rsidRDefault="00C25820" w:rsidP="00E24D16">
            <w:pPr>
              <w:pStyle w:val="TAL"/>
            </w:pPr>
            <w:r>
              <w:t>reachedNumPduSess</w:t>
            </w:r>
          </w:p>
        </w:tc>
        <w:tc>
          <w:tcPr>
            <w:tcW w:w="1559" w:type="dxa"/>
            <w:tcBorders>
              <w:top w:val="single" w:sz="4" w:space="0" w:color="auto"/>
              <w:left w:val="single" w:sz="4" w:space="0" w:color="auto"/>
              <w:bottom w:val="single" w:sz="4" w:space="0" w:color="auto"/>
              <w:right w:val="single" w:sz="4" w:space="0" w:color="auto"/>
            </w:tcBorders>
          </w:tcPr>
          <w:p w14:paraId="24B150F5" w14:textId="77777777" w:rsidR="00C25820" w:rsidRDefault="00C25820" w:rsidP="00E24D16">
            <w:pPr>
              <w:pStyle w:val="TAL"/>
              <w:rPr>
                <w:noProof/>
                <w:lang w:eastAsia="zh-CN"/>
              </w:rPr>
            </w:pPr>
            <w:r>
              <w:rPr>
                <w:lang w:eastAsia="zh-CN"/>
              </w:rPr>
              <w:t>SACInfo</w:t>
            </w:r>
          </w:p>
        </w:tc>
        <w:tc>
          <w:tcPr>
            <w:tcW w:w="425" w:type="dxa"/>
            <w:tcBorders>
              <w:top w:val="single" w:sz="4" w:space="0" w:color="auto"/>
              <w:left w:val="single" w:sz="4" w:space="0" w:color="auto"/>
              <w:bottom w:val="single" w:sz="4" w:space="0" w:color="auto"/>
              <w:right w:val="single" w:sz="4" w:space="0" w:color="auto"/>
            </w:tcBorders>
          </w:tcPr>
          <w:p w14:paraId="417B9A2D" w14:textId="77777777" w:rsidR="00C25820" w:rsidRDefault="00C25820" w:rsidP="00E24D16">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DD67BA7" w14:textId="77777777" w:rsidR="00C25820" w:rsidRDefault="00C25820" w:rsidP="00E24D16">
            <w:pPr>
              <w:pStyle w:val="TAL"/>
            </w:pPr>
            <w:r>
              <w:t>0..</w:t>
            </w:r>
            <w:r w:rsidRPr="00F11966">
              <w:t>1</w:t>
            </w:r>
          </w:p>
        </w:tc>
        <w:tc>
          <w:tcPr>
            <w:tcW w:w="4359" w:type="dxa"/>
            <w:tcBorders>
              <w:top w:val="single" w:sz="4" w:space="0" w:color="auto"/>
              <w:left w:val="single" w:sz="4" w:space="0" w:color="auto"/>
              <w:bottom w:val="single" w:sz="4" w:space="0" w:color="auto"/>
              <w:right w:val="single" w:sz="4" w:space="0" w:color="auto"/>
            </w:tcBorders>
          </w:tcPr>
          <w:p w14:paraId="68527E32" w14:textId="027CA3DD" w:rsidR="00C25820" w:rsidRDefault="00C25820" w:rsidP="00E24D16">
            <w:pPr>
              <w:pStyle w:val="TAL"/>
            </w:pPr>
            <w:r>
              <w:t>Contains a confirmation that the requested threshold for the number of established PDU session in the concerned network slice</w:t>
            </w:r>
            <w:r w:rsidRPr="00F11966">
              <w:t xml:space="preserve"> </w:t>
            </w:r>
            <w:r>
              <w:t xml:space="preserve">was reached, when threshold based reporting is used, or </w:t>
            </w:r>
            <w:r>
              <w:rPr>
                <w:lang w:eastAsia="zh-CN"/>
              </w:rPr>
              <w:t xml:space="preserve">the current </w:t>
            </w:r>
            <w:r>
              <w:t>number of established PDU sessions in the concerned network slice, when periodic reporting</w:t>
            </w:r>
            <w:r w:rsidR="00781476">
              <w:t xml:space="preserve"> </w:t>
            </w:r>
            <w:r w:rsidR="00781476">
              <w:rPr>
                <w:rFonts w:hint="eastAsia"/>
                <w:lang w:eastAsia="zh-CN"/>
              </w:rPr>
              <w:t>/</w:t>
            </w:r>
            <w:r w:rsidR="00781476">
              <w:t xml:space="preserve"> immediate reporting</w:t>
            </w:r>
            <w:r>
              <w:t xml:space="preserve"> is used.</w:t>
            </w:r>
          </w:p>
        </w:tc>
      </w:tr>
    </w:tbl>
    <w:p w14:paraId="4D0EA733" w14:textId="77777777" w:rsidR="00C25820" w:rsidRPr="00F11966" w:rsidRDefault="00C25820" w:rsidP="00C25820"/>
    <w:p w14:paraId="7763820F" w14:textId="54F6C43C" w:rsidR="00AA2508" w:rsidRPr="00F11966" w:rsidRDefault="00AA2508" w:rsidP="00D362EB">
      <w:pPr>
        <w:pStyle w:val="Heading4"/>
      </w:pPr>
      <w:bookmarkStart w:id="1786" w:name="_Toc88743121"/>
      <w:bookmarkStart w:id="1787" w:name="_Toc90649933"/>
      <w:r w:rsidRPr="00F11966">
        <w:t>5.4.4.</w:t>
      </w:r>
      <w:r>
        <w:t>74</w:t>
      </w:r>
      <w:r w:rsidRPr="00F11966">
        <w:tab/>
        <w:t xml:space="preserve">Type: </w:t>
      </w:r>
      <w:r>
        <w:rPr>
          <w:rFonts w:eastAsia="Malgun Gothic"/>
        </w:rPr>
        <w:t>SpatialValidityCond</w:t>
      </w:r>
      <w:bookmarkEnd w:id="1786"/>
      <w:bookmarkEnd w:id="1787"/>
    </w:p>
    <w:p w14:paraId="3F81662C" w14:textId="39AC1A99" w:rsidR="00AA2508" w:rsidRPr="00F11966" w:rsidRDefault="00AA2508" w:rsidP="00AA2508">
      <w:pPr>
        <w:pStyle w:val="TH"/>
      </w:pPr>
      <w:r w:rsidRPr="00F11966">
        <w:rPr>
          <w:noProof/>
        </w:rPr>
        <w:t>Table </w:t>
      </w:r>
      <w:r w:rsidRPr="00F11966">
        <w:t>5.4.4.</w:t>
      </w:r>
      <w:r>
        <w:t>74</w:t>
      </w:r>
      <w:r w:rsidRPr="00F11966">
        <w:t xml:space="preserve">-1: </w:t>
      </w:r>
      <w:r w:rsidRPr="00F11966">
        <w:rPr>
          <w:noProof/>
        </w:rPr>
        <w:t xml:space="preserve">Definition of type </w:t>
      </w:r>
      <w:r>
        <w:rPr>
          <w:rFonts w:eastAsia="Malgun Gothic"/>
        </w:rPr>
        <w:t>SpatialValidityCond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AA2508" w:rsidRPr="00F11966" w14:paraId="2165B44E" w14:textId="77777777" w:rsidTr="00C404DB">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62396F0A" w14:textId="77777777" w:rsidR="00AA2508" w:rsidRPr="00F11966" w:rsidRDefault="00AA2508" w:rsidP="00C404DB">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065B04B" w14:textId="77777777" w:rsidR="00AA2508" w:rsidRPr="00F11966" w:rsidRDefault="00AA2508" w:rsidP="00C404DB">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8290908" w14:textId="77777777" w:rsidR="00AA2508" w:rsidRPr="00F11966" w:rsidRDefault="00AA2508" w:rsidP="00C404DB">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94C654E" w14:textId="77777777" w:rsidR="00AA2508" w:rsidRPr="00F11966" w:rsidRDefault="00AA2508"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2D71C4E" w14:textId="77777777" w:rsidR="00AA2508" w:rsidRPr="00F11966" w:rsidRDefault="00AA2508" w:rsidP="00C404DB">
            <w:pPr>
              <w:pStyle w:val="TAH"/>
              <w:rPr>
                <w:rFonts w:cs="Arial"/>
                <w:szCs w:val="18"/>
              </w:rPr>
            </w:pPr>
            <w:r w:rsidRPr="00F11966">
              <w:rPr>
                <w:rFonts w:cs="Arial"/>
                <w:szCs w:val="18"/>
              </w:rPr>
              <w:t>Description</w:t>
            </w:r>
          </w:p>
        </w:tc>
      </w:tr>
      <w:tr w:rsidR="00AA2508" w:rsidRPr="00F11966" w14:paraId="38B6DCC8" w14:textId="77777777" w:rsidTr="00C404DB">
        <w:trPr>
          <w:jc w:val="center"/>
        </w:trPr>
        <w:tc>
          <w:tcPr>
            <w:tcW w:w="2090" w:type="dxa"/>
            <w:tcBorders>
              <w:top w:val="single" w:sz="4" w:space="0" w:color="auto"/>
              <w:left w:val="single" w:sz="4" w:space="0" w:color="auto"/>
              <w:bottom w:val="single" w:sz="4" w:space="0" w:color="auto"/>
              <w:right w:val="single" w:sz="4" w:space="0" w:color="auto"/>
            </w:tcBorders>
          </w:tcPr>
          <w:p w14:paraId="284ADDC8" w14:textId="77777777" w:rsidR="00AA2508" w:rsidRPr="00F11966" w:rsidRDefault="00AA2508" w:rsidP="00C404DB">
            <w:pPr>
              <w:pStyle w:val="TAL"/>
            </w:pPr>
            <w:r w:rsidRPr="00F11966">
              <w:rPr>
                <w:lang w:eastAsia="zh-CN"/>
              </w:rPr>
              <w:t>trackingAreaList</w:t>
            </w:r>
          </w:p>
        </w:tc>
        <w:tc>
          <w:tcPr>
            <w:tcW w:w="1559" w:type="dxa"/>
            <w:tcBorders>
              <w:top w:val="single" w:sz="4" w:space="0" w:color="auto"/>
              <w:left w:val="single" w:sz="4" w:space="0" w:color="auto"/>
              <w:bottom w:val="single" w:sz="4" w:space="0" w:color="auto"/>
              <w:right w:val="single" w:sz="4" w:space="0" w:color="auto"/>
            </w:tcBorders>
          </w:tcPr>
          <w:p w14:paraId="5B2B08E9" w14:textId="77777777" w:rsidR="00AA2508" w:rsidRPr="00F11966" w:rsidRDefault="00AA2508" w:rsidP="00C404DB">
            <w:pPr>
              <w:pStyle w:val="TAL"/>
            </w:pPr>
            <w:r w:rsidRPr="00F11966">
              <w:rPr>
                <w:lang w:eastAsia="zh-CN"/>
              </w:rPr>
              <w:t>array(Tai)</w:t>
            </w:r>
          </w:p>
        </w:tc>
        <w:tc>
          <w:tcPr>
            <w:tcW w:w="425" w:type="dxa"/>
            <w:tcBorders>
              <w:top w:val="single" w:sz="4" w:space="0" w:color="auto"/>
              <w:left w:val="single" w:sz="4" w:space="0" w:color="auto"/>
              <w:bottom w:val="single" w:sz="4" w:space="0" w:color="auto"/>
              <w:right w:val="single" w:sz="4" w:space="0" w:color="auto"/>
            </w:tcBorders>
          </w:tcPr>
          <w:p w14:paraId="1D01C8E2" w14:textId="77777777" w:rsidR="00AA2508" w:rsidRPr="00F11966" w:rsidRDefault="00AA2508" w:rsidP="00C404DB">
            <w:pPr>
              <w:pStyle w:val="TAC"/>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688451B4" w14:textId="77777777" w:rsidR="00AA2508" w:rsidRPr="00F11966" w:rsidRDefault="00AA2508" w:rsidP="00C404DB">
            <w:pPr>
              <w:pStyle w:val="TAL"/>
            </w:pPr>
            <w:r w:rsidRPr="00F11966">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373F4ACC" w14:textId="77777777" w:rsidR="00AA2508" w:rsidRPr="00D17497" w:rsidRDefault="00AA2508" w:rsidP="00C404DB">
            <w:pPr>
              <w:pStyle w:val="TAL"/>
              <w:rPr>
                <w:rFonts w:eastAsia="Malgun Gothic"/>
              </w:rPr>
            </w:pPr>
            <w:r w:rsidRPr="00F11966">
              <w:t>This IE shall be included if available.</w:t>
            </w:r>
          </w:p>
          <w:p w14:paraId="122536E0" w14:textId="200BCA6F" w:rsidR="00AA2508" w:rsidRPr="00F11966" w:rsidRDefault="00AA2508" w:rsidP="00C404DB">
            <w:pPr>
              <w:pStyle w:val="TAL"/>
              <w:rPr>
                <w:rFonts w:cs="Arial"/>
                <w:szCs w:val="18"/>
              </w:rPr>
            </w:pPr>
            <w:r w:rsidRPr="00F11966">
              <w:t>When present,</w:t>
            </w:r>
            <w:r>
              <w:t xml:space="preserve"> it shall contain the </w:t>
            </w:r>
            <w:r w:rsidRPr="00F11966">
              <w:rPr>
                <w:rFonts w:cs="Arial"/>
                <w:szCs w:val="18"/>
                <w:lang w:eastAsia="zh-CN"/>
              </w:rPr>
              <w:t>list of tracking areas</w:t>
            </w:r>
            <w:r w:rsidR="005F3A0A">
              <w:rPr>
                <w:rFonts w:cs="Arial"/>
                <w:szCs w:val="18"/>
                <w:lang w:eastAsia="zh-CN"/>
              </w:rPr>
              <w:t xml:space="preserve"> identitie</w:t>
            </w:r>
            <w:r w:rsidR="005F3A0A" w:rsidRPr="00F11966">
              <w:rPr>
                <w:rFonts w:cs="Arial"/>
                <w:szCs w:val="18"/>
                <w:lang w:eastAsia="zh-CN"/>
              </w:rPr>
              <w:t>s</w:t>
            </w:r>
            <w:r>
              <w:rPr>
                <w:rFonts w:eastAsia="Malgun Gothic"/>
              </w:rPr>
              <w:t>.</w:t>
            </w:r>
          </w:p>
        </w:tc>
      </w:tr>
      <w:tr w:rsidR="005F3A0A" w:rsidRPr="00F11966" w14:paraId="1D6C5913" w14:textId="77777777" w:rsidTr="00C404DB">
        <w:trPr>
          <w:jc w:val="center"/>
        </w:trPr>
        <w:tc>
          <w:tcPr>
            <w:tcW w:w="2090" w:type="dxa"/>
            <w:tcBorders>
              <w:top w:val="single" w:sz="4" w:space="0" w:color="auto"/>
              <w:left w:val="single" w:sz="4" w:space="0" w:color="auto"/>
              <w:bottom w:val="single" w:sz="4" w:space="0" w:color="auto"/>
              <w:right w:val="single" w:sz="4" w:space="0" w:color="auto"/>
            </w:tcBorders>
          </w:tcPr>
          <w:p w14:paraId="6B6CAA05" w14:textId="3974B3D9" w:rsidR="005F3A0A" w:rsidRPr="00F11966" w:rsidRDefault="005F3A0A" w:rsidP="005F3A0A">
            <w:pPr>
              <w:pStyle w:val="TAL"/>
              <w:rPr>
                <w:lang w:eastAsia="zh-CN"/>
              </w:rPr>
            </w:pPr>
            <w:r>
              <w:rPr>
                <w:lang w:eastAsia="zh-CN"/>
              </w:rPr>
              <w:t>countries</w:t>
            </w:r>
          </w:p>
        </w:tc>
        <w:tc>
          <w:tcPr>
            <w:tcW w:w="1559" w:type="dxa"/>
            <w:tcBorders>
              <w:top w:val="single" w:sz="4" w:space="0" w:color="auto"/>
              <w:left w:val="single" w:sz="4" w:space="0" w:color="auto"/>
              <w:bottom w:val="single" w:sz="4" w:space="0" w:color="auto"/>
              <w:right w:val="single" w:sz="4" w:space="0" w:color="auto"/>
            </w:tcBorders>
          </w:tcPr>
          <w:p w14:paraId="42C36B17" w14:textId="4D246F90" w:rsidR="005F3A0A" w:rsidRPr="00F11966" w:rsidRDefault="005F3A0A" w:rsidP="005F3A0A">
            <w:pPr>
              <w:pStyle w:val="TAL"/>
              <w:rPr>
                <w:lang w:eastAsia="zh-CN"/>
              </w:rPr>
            </w:pPr>
            <w:r>
              <w:rPr>
                <w:lang w:eastAsia="zh-CN"/>
              </w:rPr>
              <w:t>array(Mcc)</w:t>
            </w:r>
          </w:p>
        </w:tc>
        <w:tc>
          <w:tcPr>
            <w:tcW w:w="425" w:type="dxa"/>
            <w:tcBorders>
              <w:top w:val="single" w:sz="4" w:space="0" w:color="auto"/>
              <w:left w:val="single" w:sz="4" w:space="0" w:color="auto"/>
              <w:bottom w:val="single" w:sz="4" w:space="0" w:color="auto"/>
              <w:right w:val="single" w:sz="4" w:space="0" w:color="auto"/>
            </w:tcBorders>
          </w:tcPr>
          <w:p w14:paraId="5DF03323" w14:textId="09D8B817" w:rsidR="005F3A0A" w:rsidRPr="00F11966" w:rsidRDefault="005F3A0A" w:rsidP="005F3A0A">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62E6A120" w14:textId="5A1AF67D" w:rsidR="005F3A0A" w:rsidRPr="00F11966" w:rsidRDefault="005F3A0A" w:rsidP="005F3A0A">
            <w:pPr>
              <w:pStyle w:val="TAL"/>
              <w:rPr>
                <w:lang w:eastAsia="zh-CN"/>
              </w:rPr>
            </w:pPr>
            <w:r>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44C0398B" w14:textId="576EF2B9" w:rsidR="005F3A0A" w:rsidRPr="00F11966" w:rsidRDefault="005F3A0A" w:rsidP="005F3A0A">
            <w:pPr>
              <w:pStyle w:val="TAL"/>
            </w:pPr>
            <w:r w:rsidRPr="00F11966">
              <w:t>When present,</w:t>
            </w:r>
            <w:r>
              <w:t xml:space="preserve"> it shall contain the </w:t>
            </w:r>
            <w:r w:rsidRPr="00F11966">
              <w:rPr>
                <w:rFonts w:cs="Arial"/>
                <w:szCs w:val="18"/>
                <w:lang w:eastAsia="zh-CN"/>
              </w:rPr>
              <w:t xml:space="preserve">list of </w:t>
            </w:r>
            <w:r>
              <w:rPr>
                <w:rFonts w:cs="Arial"/>
                <w:szCs w:val="18"/>
                <w:lang w:eastAsia="zh-CN"/>
              </w:rPr>
              <w:t>Mobile Country Codes</w:t>
            </w:r>
            <w:r>
              <w:rPr>
                <w:rFonts w:eastAsia="Malgun Gothic"/>
              </w:rPr>
              <w:t>.</w:t>
            </w:r>
          </w:p>
        </w:tc>
      </w:tr>
    </w:tbl>
    <w:p w14:paraId="5A40C157" w14:textId="77777777" w:rsidR="00AA2508" w:rsidRDefault="00AA2508" w:rsidP="00AA2508">
      <w:pPr>
        <w:rPr>
          <w:lang w:eastAsia="zh-CN"/>
        </w:rPr>
      </w:pPr>
    </w:p>
    <w:p w14:paraId="7982996E" w14:textId="77777777" w:rsidR="00AA2508" w:rsidRDefault="00AA2508" w:rsidP="00AA2508">
      <w:pPr>
        <w:rPr>
          <w:lang w:eastAsia="zh-CN"/>
        </w:rPr>
      </w:pPr>
    </w:p>
    <w:p w14:paraId="224513CA" w14:textId="48C91448" w:rsidR="00AA2508" w:rsidRPr="00F11966" w:rsidRDefault="00AA2508" w:rsidP="00D362EB">
      <w:pPr>
        <w:pStyle w:val="Heading4"/>
      </w:pPr>
      <w:bookmarkStart w:id="1788" w:name="_Toc88743122"/>
      <w:bookmarkStart w:id="1789" w:name="_Toc90649934"/>
      <w:r w:rsidRPr="00F11966">
        <w:t>5.4.4.</w:t>
      </w:r>
      <w:r>
        <w:t>75</w:t>
      </w:r>
      <w:r w:rsidRPr="00F11966">
        <w:tab/>
        <w:t xml:space="preserve">Type: </w:t>
      </w:r>
      <w:r>
        <w:rPr>
          <w:rFonts w:eastAsia="Malgun Gothic"/>
        </w:rPr>
        <w:t>SpatialValidityCond</w:t>
      </w:r>
      <w:r w:rsidRPr="00F11966">
        <w:t>Rm</w:t>
      </w:r>
      <w:bookmarkEnd w:id="1788"/>
      <w:bookmarkEnd w:id="1789"/>
    </w:p>
    <w:p w14:paraId="4F14F0F1" w14:textId="77777777" w:rsidR="00AA2508" w:rsidRDefault="00AA2508" w:rsidP="00AA2508">
      <w:pPr>
        <w:rPr>
          <w:rFonts w:eastAsia="SimSun"/>
        </w:rPr>
      </w:pPr>
      <w:r w:rsidRPr="00F11966">
        <w:rPr>
          <w:rFonts w:eastAsia="SimSun"/>
        </w:rPr>
        <w:t>This data type is defined in the same way as the "</w:t>
      </w:r>
      <w:r>
        <w:rPr>
          <w:rFonts w:eastAsia="Malgun Gothic"/>
        </w:rPr>
        <w:t>SpatialValidityCond</w:t>
      </w:r>
      <w:r w:rsidRPr="00F11966">
        <w:rPr>
          <w:rFonts w:eastAsia="SimSun"/>
        </w:rPr>
        <w:t>" data type, but with the OpenAPI "nullable: true" property.</w:t>
      </w:r>
    </w:p>
    <w:p w14:paraId="3E2D76BF" w14:textId="1408D51C" w:rsidR="007C4A40" w:rsidRDefault="007C4A40" w:rsidP="00D362EB">
      <w:pPr>
        <w:pStyle w:val="Heading4"/>
        <w:rPr>
          <w:rFonts w:cs="Arial"/>
          <w:szCs w:val="22"/>
        </w:rPr>
      </w:pPr>
      <w:bookmarkStart w:id="1790" w:name="_Toc88743123"/>
      <w:bookmarkStart w:id="1791" w:name="_Toc90649935"/>
      <w:r w:rsidRPr="00F11966">
        <w:lastRenderedPageBreak/>
        <w:t>5.4.4.</w:t>
      </w:r>
      <w:r>
        <w:t>76</w:t>
      </w:r>
      <w:r w:rsidRPr="00F11966">
        <w:tab/>
      </w:r>
      <w:bookmarkStart w:id="1792" w:name="_Toc24937703"/>
      <w:bookmarkStart w:id="1793" w:name="_Toc33962518"/>
      <w:bookmarkStart w:id="1794" w:name="_Toc42883280"/>
      <w:bookmarkStart w:id="1795" w:name="_Toc49733148"/>
      <w:bookmarkStart w:id="1796" w:name="_Toc56690773"/>
      <w:bookmarkStart w:id="1797" w:name="_Toc80997822"/>
      <w:r>
        <w:t xml:space="preserve">Type: </w:t>
      </w:r>
      <w:r>
        <w:rPr>
          <w:lang w:eastAsia="zh-CN"/>
        </w:rPr>
        <w:t>PvsInfo</w:t>
      </w:r>
      <w:bookmarkEnd w:id="1790"/>
      <w:bookmarkEnd w:id="1791"/>
      <w:bookmarkEnd w:id="1792"/>
      <w:bookmarkEnd w:id="1793"/>
      <w:bookmarkEnd w:id="1794"/>
      <w:bookmarkEnd w:id="1795"/>
      <w:bookmarkEnd w:id="1796"/>
      <w:bookmarkEnd w:id="1797"/>
    </w:p>
    <w:p w14:paraId="713148C3" w14:textId="7026C53A" w:rsidR="007C4A40" w:rsidRDefault="007C4A40" w:rsidP="002366BD">
      <w:pPr>
        <w:pStyle w:val="TH"/>
        <w:rPr>
          <w:rFonts w:eastAsiaTheme="minorEastAsia"/>
        </w:rPr>
      </w:pPr>
      <w:r w:rsidRPr="002366BD">
        <w:t>Table 5.4.4.76 -1: Definition of type PvsInfo</w:t>
      </w:r>
    </w:p>
    <w:tbl>
      <w:tblPr>
        <w:tblpPr w:leftFromText="180" w:rightFromText="180" w:vertAnchor="text"/>
        <w:tblW w:w="0" w:type="auto"/>
        <w:tblCellMar>
          <w:left w:w="0" w:type="dxa"/>
          <w:right w:w="0" w:type="dxa"/>
        </w:tblCellMar>
        <w:tblLook w:val="04A0" w:firstRow="1" w:lastRow="0" w:firstColumn="1" w:lastColumn="0" w:noHBand="0" w:noVBand="1"/>
      </w:tblPr>
      <w:tblGrid>
        <w:gridCol w:w="2122"/>
        <w:gridCol w:w="1559"/>
        <w:gridCol w:w="430"/>
        <w:gridCol w:w="1129"/>
        <w:gridCol w:w="4344"/>
      </w:tblGrid>
      <w:tr w:rsidR="007C4A40" w14:paraId="15A1A679" w14:textId="77777777" w:rsidTr="00EA453B">
        <w:tc>
          <w:tcPr>
            <w:tcW w:w="2122" w:type="dxa"/>
            <w:tcBorders>
              <w:top w:val="single" w:sz="8" w:space="0" w:color="auto"/>
              <w:left w:val="single" w:sz="8" w:space="0" w:color="auto"/>
              <w:bottom w:val="single" w:sz="8" w:space="0" w:color="auto"/>
              <w:right w:val="single" w:sz="8" w:space="0" w:color="auto"/>
            </w:tcBorders>
            <w:shd w:val="clear" w:color="auto" w:fill="C0C0C0"/>
            <w:tcMar>
              <w:top w:w="0" w:type="dxa"/>
              <w:left w:w="28" w:type="dxa"/>
              <w:bottom w:w="0" w:type="dxa"/>
              <w:right w:w="108" w:type="dxa"/>
            </w:tcMar>
            <w:hideMark/>
          </w:tcPr>
          <w:p w14:paraId="0AC156B5" w14:textId="77777777" w:rsidR="007C4A40" w:rsidRDefault="007C4A40" w:rsidP="00EA453B">
            <w:pPr>
              <w:pStyle w:val="TAH"/>
            </w:pPr>
            <w:r>
              <w:t>Attribute name</w:t>
            </w:r>
          </w:p>
        </w:tc>
        <w:tc>
          <w:tcPr>
            <w:tcW w:w="1559" w:type="dxa"/>
            <w:tcBorders>
              <w:top w:val="single" w:sz="8" w:space="0" w:color="auto"/>
              <w:left w:val="nil"/>
              <w:bottom w:val="single" w:sz="8" w:space="0" w:color="auto"/>
              <w:right w:val="single" w:sz="8" w:space="0" w:color="auto"/>
            </w:tcBorders>
            <w:shd w:val="clear" w:color="auto" w:fill="C0C0C0"/>
            <w:tcMar>
              <w:top w:w="0" w:type="dxa"/>
              <w:left w:w="28" w:type="dxa"/>
              <w:bottom w:w="0" w:type="dxa"/>
              <w:right w:w="108" w:type="dxa"/>
            </w:tcMar>
            <w:hideMark/>
          </w:tcPr>
          <w:p w14:paraId="36280697" w14:textId="77777777" w:rsidR="007C4A40" w:rsidRDefault="007C4A40" w:rsidP="002366BD">
            <w:pPr>
              <w:pStyle w:val="TAH"/>
            </w:pPr>
            <w:r w:rsidRPr="002366BD">
              <w:t>Data type</w:t>
            </w:r>
          </w:p>
        </w:tc>
        <w:tc>
          <w:tcPr>
            <w:tcW w:w="430" w:type="dxa"/>
            <w:tcBorders>
              <w:top w:val="single" w:sz="8" w:space="0" w:color="auto"/>
              <w:left w:val="nil"/>
              <w:bottom w:val="single" w:sz="8" w:space="0" w:color="auto"/>
              <w:right w:val="single" w:sz="8" w:space="0" w:color="auto"/>
            </w:tcBorders>
            <w:shd w:val="clear" w:color="auto" w:fill="C0C0C0"/>
            <w:tcMar>
              <w:top w:w="0" w:type="dxa"/>
              <w:left w:w="28" w:type="dxa"/>
              <w:bottom w:w="0" w:type="dxa"/>
              <w:right w:w="108" w:type="dxa"/>
            </w:tcMar>
            <w:hideMark/>
          </w:tcPr>
          <w:p w14:paraId="3891A878" w14:textId="77777777" w:rsidR="007C4A40" w:rsidRDefault="007C4A40" w:rsidP="00EA453B">
            <w:pPr>
              <w:pStyle w:val="TAH"/>
            </w:pPr>
            <w:r>
              <w:rPr>
                <w:color w:val="000000"/>
              </w:rPr>
              <w:t>P</w:t>
            </w:r>
          </w:p>
        </w:tc>
        <w:tc>
          <w:tcPr>
            <w:tcW w:w="1129" w:type="dxa"/>
            <w:tcBorders>
              <w:top w:val="single" w:sz="8" w:space="0" w:color="auto"/>
              <w:left w:val="nil"/>
              <w:bottom w:val="single" w:sz="8" w:space="0" w:color="auto"/>
              <w:right w:val="single" w:sz="8" w:space="0" w:color="auto"/>
            </w:tcBorders>
            <w:shd w:val="clear" w:color="auto" w:fill="C0C0C0"/>
            <w:tcMar>
              <w:top w:w="0" w:type="dxa"/>
              <w:left w:w="28" w:type="dxa"/>
              <w:bottom w:w="0" w:type="dxa"/>
              <w:right w:w="108" w:type="dxa"/>
            </w:tcMar>
            <w:hideMark/>
          </w:tcPr>
          <w:p w14:paraId="46F8E6B9" w14:textId="77777777" w:rsidR="007C4A40" w:rsidRDefault="007C4A40" w:rsidP="002366BD">
            <w:pPr>
              <w:pStyle w:val="TAH"/>
            </w:pPr>
            <w:r w:rsidRPr="002366BD">
              <w:t>Cardinality</w:t>
            </w:r>
          </w:p>
        </w:tc>
        <w:tc>
          <w:tcPr>
            <w:tcW w:w="4344" w:type="dxa"/>
            <w:tcBorders>
              <w:top w:val="single" w:sz="8" w:space="0" w:color="auto"/>
              <w:left w:val="nil"/>
              <w:bottom w:val="single" w:sz="8" w:space="0" w:color="auto"/>
              <w:right w:val="single" w:sz="8" w:space="0" w:color="auto"/>
            </w:tcBorders>
            <w:shd w:val="clear" w:color="auto" w:fill="C0C0C0"/>
            <w:tcMar>
              <w:top w:w="0" w:type="dxa"/>
              <w:left w:w="28" w:type="dxa"/>
              <w:bottom w:w="0" w:type="dxa"/>
              <w:right w:w="108" w:type="dxa"/>
            </w:tcMar>
            <w:hideMark/>
          </w:tcPr>
          <w:p w14:paraId="55B82CF5" w14:textId="77777777" w:rsidR="007C4A40" w:rsidRDefault="007C4A40" w:rsidP="002366BD">
            <w:pPr>
              <w:pStyle w:val="TAH"/>
            </w:pPr>
            <w:r w:rsidRPr="002366BD">
              <w:t>Description</w:t>
            </w:r>
          </w:p>
        </w:tc>
      </w:tr>
      <w:tr w:rsidR="007C4A40" w14:paraId="48464E71" w14:textId="77777777" w:rsidTr="00EA453B">
        <w:tc>
          <w:tcPr>
            <w:tcW w:w="2122" w:type="dxa"/>
            <w:tcBorders>
              <w:top w:val="nil"/>
              <w:left w:val="single" w:sz="8" w:space="0" w:color="auto"/>
              <w:bottom w:val="single" w:sz="8" w:space="0" w:color="auto"/>
              <w:right w:val="single" w:sz="8" w:space="0" w:color="auto"/>
            </w:tcBorders>
            <w:tcMar>
              <w:top w:w="0" w:type="dxa"/>
              <w:left w:w="28" w:type="dxa"/>
              <w:bottom w:w="0" w:type="dxa"/>
              <w:right w:w="108" w:type="dxa"/>
            </w:tcMar>
            <w:hideMark/>
          </w:tcPr>
          <w:p w14:paraId="757C1FE9" w14:textId="77777777" w:rsidR="007C4A40" w:rsidRDefault="007C4A40" w:rsidP="00EA453B">
            <w:pPr>
              <w:pStyle w:val="TAL"/>
            </w:pPr>
            <w:r>
              <w:t>pvsIpv4Addresses</w:t>
            </w:r>
          </w:p>
        </w:tc>
        <w:tc>
          <w:tcPr>
            <w:tcW w:w="1559" w:type="dxa"/>
            <w:tcBorders>
              <w:top w:val="nil"/>
              <w:left w:val="nil"/>
              <w:bottom w:val="single" w:sz="8" w:space="0" w:color="auto"/>
              <w:right w:val="single" w:sz="8" w:space="0" w:color="auto"/>
            </w:tcBorders>
            <w:tcMar>
              <w:top w:w="0" w:type="dxa"/>
              <w:left w:w="28" w:type="dxa"/>
              <w:bottom w:w="0" w:type="dxa"/>
              <w:right w:w="108" w:type="dxa"/>
            </w:tcMar>
            <w:hideMark/>
          </w:tcPr>
          <w:p w14:paraId="35E11113" w14:textId="77777777" w:rsidR="007C4A40" w:rsidRDefault="007C4A40" w:rsidP="00EA453B">
            <w:pPr>
              <w:pStyle w:val="TAL"/>
            </w:pPr>
            <w:r>
              <w:t>array(Ipv4Addr)</w:t>
            </w:r>
          </w:p>
        </w:tc>
        <w:tc>
          <w:tcPr>
            <w:tcW w:w="430" w:type="dxa"/>
            <w:tcBorders>
              <w:top w:val="nil"/>
              <w:left w:val="nil"/>
              <w:bottom w:val="single" w:sz="8" w:space="0" w:color="auto"/>
              <w:right w:val="single" w:sz="8" w:space="0" w:color="auto"/>
            </w:tcBorders>
            <w:tcMar>
              <w:top w:w="0" w:type="dxa"/>
              <w:left w:w="28" w:type="dxa"/>
              <w:bottom w:w="0" w:type="dxa"/>
              <w:right w:w="108" w:type="dxa"/>
            </w:tcMar>
            <w:hideMark/>
          </w:tcPr>
          <w:p w14:paraId="1658E13E" w14:textId="77777777" w:rsidR="007C4A40" w:rsidRDefault="007C4A40" w:rsidP="00EA453B">
            <w:pPr>
              <w:pStyle w:val="TAC"/>
            </w:pPr>
            <w:r>
              <w:t>C</w:t>
            </w:r>
          </w:p>
        </w:tc>
        <w:tc>
          <w:tcPr>
            <w:tcW w:w="1129" w:type="dxa"/>
            <w:tcBorders>
              <w:top w:val="nil"/>
              <w:left w:val="nil"/>
              <w:bottom w:val="single" w:sz="8" w:space="0" w:color="auto"/>
              <w:right w:val="single" w:sz="8" w:space="0" w:color="auto"/>
            </w:tcBorders>
            <w:tcMar>
              <w:top w:w="0" w:type="dxa"/>
              <w:left w:w="28" w:type="dxa"/>
              <w:bottom w:w="0" w:type="dxa"/>
              <w:right w:w="108" w:type="dxa"/>
            </w:tcMar>
            <w:hideMark/>
          </w:tcPr>
          <w:p w14:paraId="6AC5CB1B" w14:textId="77777777" w:rsidR="007C4A40" w:rsidRDefault="007C4A40" w:rsidP="00EA453B">
            <w:pPr>
              <w:pStyle w:val="TAL"/>
            </w:pPr>
            <w:r>
              <w:t>1..N</w:t>
            </w:r>
          </w:p>
        </w:tc>
        <w:tc>
          <w:tcPr>
            <w:tcW w:w="4344" w:type="dxa"/>
            <w:tcBorders>
              <w:top w:val="nil"/>
              <w:left w:val="nil"/>
              <w:bottom w:val="single" w:sz="8" w:space="0" w:color="auto"/>
              <w:right w:val="single" w:sz="8" w:space="0" w:color="auto"/>
            </w:tcBorders>
            <w:tcMar>
              <w:top w:w="0" w:type="dxa"/>
              <w:left w:w="28" w:type="dxa"/>
              <w:bottom w:w="0" w:type="dxa"/>
              <w:right w:w="108" w:type="dxa"/>
            </w:tcMar>
            <w:hideMark/>
          </w:tcPr>
          <w:p w14:paraId="410DC4DE" w14:textId="77777777" w:rsidR="007C4A40" w:rsidRDefault="007C4A40" w:rsidP="00EA453B">
            <w:pPr>
              <w:pStyle w:val="TAL"/>
            </w:pPr>
            <w:r>
              <w:t>IPv4 address(es) of the Provisioning Server (NOTE).</w:t>
            </w:r>
          </w:p>
        </w:tc>
      </w:tr>
      <w:tr w:rsidR="007C4A40" w14:paraId="5E471E1C" w14:textId="77777777" w:rsidTr="00EA453B">
        <w:tc>
          <w:tcPr>
            <w:tcW w:w="2122" w:type="dxa"/>
            <w:tcBorders>
              <w:top w:val="nil"/>
              <w:left w:val="single" w:sz="8" w:space="0" w:color="auto"/>
              <w:bottom w:val="single" w:sz="8" w:space="0" w:color="auto"/>
              <w:right w:val="single" w:sz="8" w:space="0" w:color="auto"/>
            </w:tcBorders>
            <w:tcMar>
              <w:top w:w="0" w:type="dxa"/>
              <w:left w:w="28" w:type="dxa"/>
              <w:bottom w:w="0" w:type="dxa"/>
              <w:right w:w="108" w:type="dxa"/>
            </w:tcMar>
            <w:hideMark/>
          </w:tcPr>
          <w:p w14:paraId="4C3C1E11" w14:textId="77777777" w:rsidR="007C4A40" w:rsidRDefault="007C4A40" w:rsidP="00EA453B">
            <w:pPr>
              <w:pStyle w:val="TAL"/>
            </w:pPr>
            <w:r>
              <w:t>pvsIpv6Addresses</w:t>
            </w:r>
          </w:p>
        </w:tc>
        <w:tc>
          <w:tcPr>
            <w:tcW w:w="1559" w:type="dxa"/>
            <w:tcBorders>
              <w:top w:val="nil"/>
              <w:left w:val="nil"/>
              <w:bottom w:val="single" w:sz="8" w:space="0" w:color="auto"/>
              <w:right w:val="single" w:sz="8" w:space="0" w:color="auto"/>
            </w:tcBorders>
            <w:tcMar>
              <w:top w:w="0" w:type="dxa"/>
              <w:left w:w="28" w:type="dxa"/>
              <w:bottom w:w="0" w:type="dxa"/>
              <w:right w:w="108" w:type="dxa"/>
            </w:tcMar>
            <w:hideMark/>
          </w:tcPr>
          <w:p w14:paraId="395A43EC" w14:textId="77777777" w:rsidR="007C4A40" w:rsidRDefault="007C4A40" w:rsidP="00EA453B">
            <w:pPr>
              <w:pStyle w:val="TAL"/>
            </w:pPr>
            <w:r>
              <w:t>array(Ipv6Addr)</w:t>
            </w:r>
          </w:p>
        </w:tc>
        <w:tc>
          <w:tcPr>
            <w:tcW w:w="430" w:type="dxa"/>
            <w:tcBorders>
              <w:top w:val="nil"/>
              <w:left w:val="nil"/>
              <w:bottom w:val="single" w:sz="8" w:space="0" w:color="auto"/>
              <w:right w:val="single" w:sz="8" w:space="0" w:color="auto"/>
            </w:tcBorders>
            <w:tcMar>
              <w:top w:w="0" w:type="dxa"/>
              <w:left w:w="28" w:type="dxa"/>
              <w:bottom w:w="0" w:type="dxa"/>
              <w:right w:w="108" w:type="dxa"/>
            </w:tcMar>
            <w:hideMark/>
          </w:tcPr>
          <w:p w14:paraId="56EC9517" w14:textId="77777777" w:rsidR="007C4A40" w:rsidRDefault="007C4A40" w:rsidP="00EA453B">
            <w:pPr>
              <w:pStyle w:val="TAC"/>
            </w:pPr>
            <w:r>
              <w:t>C</w:t>
            </w:r>
          </w:p>
        </w:tc>
        <w:tc>
          <w:tcPr>
            <w:tcW w:w="1129" w:type="dxa"/>
            <w:tcBorders>
              <w:top w:val="nil"/>
              <w:left w:val="nil"/>
              <w:bottom w:val="single" w:sz="8" w:space="0" w:color="auto"/>
              <w:right w:val="single" w:sz="8" w:space="0" w:color="auto"/>
            </w:tcBorders>
            <w:tcMar>
              <w:top w:w="0" w:type="dxa"/>
              <w:left w:w="28" w:type="dxa"/>
              <w:bottom w:w="0" w:type="dxa"/>
              <w:right w:w="108" w:type="dxa"/>
            </w:tcMar>
            <w:hideMark/>
          </w:tcPr>
          <w:p w14:paraId="4D2083D3" w14:textId="77777777" w:rsidR="007C4A40" w:rsidRDefault="007C4A40" w:rsidP="00EA453B">
            <w:pPr>
              <w:pStyle w:val="TAL"/>
            </w:pPr>
            <w:r>
              <w:t>1..N</w:t>
            </w:r>
          </w:p>
        </w:tc>
        <w:tc>
          <w:tcPr>
            <w:tcW w:w="4344" w:type="dxa"/>
            <w:tcBorders>
              <w:top w:val="nil"/>
              <w:left w:val="nil"/>
              <w:bottom w:val="single" w:sz="8" w:space="0" w:color="auto"/>
              <w:right w:val="single" w:sz="8" w:space="0" w:color="auto"/>
            </w:tcBorders>
            <w:tcMar>
              <w:top w:w="0" w:type="dxa"/>
              <w:left w:w="28" w:type="dxa"/>
              <w:bottom w:w="0" w:type="dxa"/>
              <w:right w:w="108" w:type="dxa"/>
            </w:tcMar>
            <w:hideMark/>
          </w:tcPr>
          <w:p w14:paraId="736E01C7" w14:textId="77777777" w:rsidR="007C4A40" w:rsidRDefault="007C4A40" w:rsidP="00EA453B">
            <w:pPr>
              <w:pStyle w:val="TAL"/>
            </w:pPr>
            <w:r>
              <w:t>IPv6 address(es) of the Provisioning Server (NOTE).</w:t>
            </w:r>
          </w:p>
        </w:tc>
      </w:tr>
      <w:tr w:rsidR="007C4A40" w14:paraId="55F0FAB8" w14:textId="77777777" w:rsidTr="00EA453B">
        <w:tc>
          <w:tcPr>
            <w:tcW w:w="2122" w:type="dxa"/>
            <w:tcBorders>
              <w:top w:val="nil"/>
              <w:left w:val="single" w:sz="8" w:space="0" w:color="auto"/>
              <w:bottom w:val="single" w:sz="8" w:space="0" w:color="auto"/>
              <w:right w:val="single" w:sz="8" w:space="0" w:color="auto"/>
            </w:tcBorders>
            <w:tcMar>
              <w:top w:w="0" w:type="dxa"/>
              <w:left w:w="28" w:type="dxa"/>
              <w:bottom w:w="0" w:type="dxa"/>
              <w:right w:w="108" w:type="dxa"/>
            </w:tcMar>
            <w:hideMark/>
          </w:tcPr>
          <w:p w14:paraId="695B0AE3" w14:textId="36E5B0A0" w:rsidR="007C4A40" w:rsidRDefault="007C4A40" w:rsidP="00EA453B">
            <w:pPr>
              <w:pStyle w:val="TAL"/>
            </w:pPr>
            <w:r>
              <w:t>pvsFqdn</w:t>
            </w:r>
            <w:r w:rsidR="00BB21DF">
              <w:t>List</w:t>
            </w:r>
          </w:p>
        </w:tc>
        <w:tc>
          <w:tcPr>
            <w:tcW w:w="1559" w:type="dxa"/>
            <w:tcBorders>
              <w:top w:val="nil"/>
              <w:left w:val="nil"/>
              <w:bottom w:val="single" w:sz="8" w:space="0" w:color="auto"/>
              <w:right w:val="single" w:sz="8" w:space="0" w:color="auto"/>
            </w:tcBorders>
            <w:tcMar>
              <w:top w:w="0" w:type="dxa"/>
              <w:left w:w="28" w:type="dxa"/>
              <w:bottom w:w="0" w:type="dxa"/>
              <w:right w:w="108" w:type="dxa"/>
            </w:tcMar>
            <w:hideMark/>
          </w:tcPr>
          <w:p w14:paraId="64BD83D3" w14:textId="5B0551A8" w:rsidR="007C4A40" w:rsidRDefault="00BB21DF" w:rsidP="00EA453B">
            <w:pPr>
              <w:pStyle w:val="TAL"/>
            </w:pPr>
            <w:r>
              <w:t>array(</w:t>
            </w:r>
            <w:r w:rsidR="007C4A40">
              <w:t>string</w:t>
            </w:r>
            <w:r>
              <w:t>)</w:t>
            </w:r>
          </w:p>
        </w:tc>
        <w:tc>
          <w:tcPr>
            <w:tcW w:w="430" w:type="dxa"/>
            <w:tcBorders>
              <w:top w:val="nil"/>
              <w:left w:val="nil"/>
              <w:bottom w:val="single" w:sz="8" w:space="0" w:color="auto"/>
              <w:right w:val="single" w:sz="8" w:space="0" w:color="auto"/>
            </w:tcBorders>
            <w:tcMar>
              <w:top w:w="0" w:type="dxa"/>
              <w:left w:w="28" w:type="dxa"/>
              <w:bottom w:w="0" w:type="dxa"/>
              <w:right w:w="108" w:type="dxa"/>
            </w:tcMar>
            <w:hideMark/>
          </w:tcPr>
          <w:p w14:paraId="55771BEE" w14:textId="77777777" w:rsidR="007C4A40" w:rsidRDefault="007C4A40" w:rsidP="00EA453B">
            <w:pPr>
              <w:pStyle w:val="TAC"/>
            </w:pPr>
            <w:r>
              <w:t>C</w:t>
            </w:r>
          </w:p>
        </w:tc>
        <w:tc>
          <w:tcPr>
            <w:tcW w:w="1129" w:type="dxa"/>
            <w:tcBorders>
              <w:top w:val="nil"/>
              <w:left w:val="nil"/>
              <w:bottom w:val="single" w:sz="8" w:space="0" w:color="auto"/>
              <w:right w:val="single" w:sz="8" w:space="0" w:color="auto"/>
            </w:tcBorders>
            <w:tcMar>
              <w:top w:w="0" w:type="dxa"/>
              <w:left w:w="28" w:type="dxa"/>
              <w:bottom w:w="0" w:type="dxa"/>
              <w:right w:w="108" w:type="dxa"/>
            </w:tcMar>
            <w:hideMark/>
          </w:tcPr>
          <w:p w14:paraId="557750FA" w14:textId="6B4B804E" w:rsidR="007C4A40" w:rsidRDefault="007C4A40" w:rsidP="00BB21DF">
            <w:pPr>
              <w:pStyle w:val="TAL"/>
            </w:pPr>
            <w:r>
              <w:t>1</w:t>
            </w:r>
            <w:r w:rsidR="00BB21DF">
              <w:t>..N</w:t>
            </w:r>
          </w:p>
        </w:tc>
        <w:tc>
          <w:tcPr>
            <w:tcW w:w="4344" w:type="dxa"/>
            <w:tcBorders>
              <w:top w:val="nil"/>
              <w:left w:val="nil"/>
              <w:bottom w:val="single" w:sz="8" w:space="0" w:color="auto"/>
              <w:right w:val="single" w:sz="8" w:space="0" w:color="auto"/>
            </w:tcBorders>
            <w:tcMar>
              <w:top w:w="0" w:type="dxa"/>
              <w:left w:w="28" w:type="dxa"/>
              <w:bottom w:w="0" w:type="dxa"/>
              <w:right w:w="108" w:type="dxa"/>
            </w:tcMar>
            <w:hideMark/>
          </w:tcPr>
          <w:p w14:paraId="5D6A66A7" w14:textId="08762AF6" w:rsidR="007C4A40" w:rsidRDefault="00BB21DF" w:rsidP="00EA453B">
            <w:pPr>
              <w:pStyle w:val="TAL"/>
            </w:pPr>
            <w:r>
              <w:t xml:space="preserve">List of </w:t>
            </w:r>
            <w:r w:rsidR="007C4A40">
              <w:t>FQDN</w:t>
            </w:r>
            <w:r>
              <w:t>s</w:t>
            </w:r>
            <w:r w:rsidR="007C4A40">
              <w:t xml:space="preserve"> (Fully Qualified Domain Name</w:t>
            </w:r>
            <w:r>
              <w:t>s</w:t>
            </w:r>
            <w:r w:rsidR="007C4A40">
              <w:t>) of the Provisioning Server (NOTE).</w:t>
            </w:r>
          </w:p>
        </w:tc>
      </w:tr>
      <w:tr w:rsidR="007C4A40" w14:paraId="63E9371F" w14:textId="77777777" w:rsidTr="00EA453B">
        <w:tc>
          <w:tcPr>
            <w:tcW w:w="9584" w:type="dxa"/>
            <w:gridSpan w:val="5"/>
            <w:tcBorders>
              <w:top w:val="nil"/>
              <w:left w:val="single" w:sz="8" w:space="0" w:color="auto"/>
              <w:bottom w:val="single" w:sz="8" w:space="0" w:color="auto"/>
              <w:right w:val="single" w:sz="8" w:space="0" w:color="auto"/>
            </w:tcBorders>
            <w:tcMar>
              <w:top w:w="0" w:type="dxa"/>
              <w:left w:w="28" w:type="dxa"/>
              <w:bottom w:w="0" w:type="dxa"/>
              <w:right w:w="108" w:type="dxa"/>
            </w:tcMar>
            <w:hideMark/>
          </w:tcPr>
          <w:p w14:paraId="18CF4DD2" w14:textId="0E1588A1" w:rsidR="007C4A40" w:rsidRDefault="007C4A40" w:rsidP="00EA453B">
            <w:pPr>
              <w:pStyle w:val="TAN"/>
            </w:pPr>
            <w:r>
              <w:t>NOTE:</w:t>
            </w:r>
            <w:r>
              <w:tab/>
              <w:t>At least one of the addressing parameters (pvsIpv4addresses, pvsIpv6adresses or pvsFqdn</w:t>
            </w:r>
            <w:r w:rsidR="00BB21DF">
              <w:t>List</w:t>
            </w:r>
            <w:r>
              <w:t>) shall be included in the PvsInfo.</w:t>
            </w:r>
          </w:p>
        </w:tc>
      </w:tr>
    </w:tbl>
    <w:p w14:paraId="716C2F1B" w14:textId="77777777" w:rsidR="00AA2508" w:rsidRPr="00431FEB" w:rsidRDefault="00AA2508" w:rsidP="00AA2508">
      <w:pPr>
        <w:rPr>
          <w:lang w:eastAsia="zh-CN"/>
        </w:rPr>
      </w:pPr>
    </w:p>
    <w:p w14:paraId="1822407F" w14:textId="7BF79044" w:rsidR="00D52BBD" w:rsidRDefault="00D52BBD" w:rsidP="00D362EB">
      <w:pPr>
        <w:pStyle w:val="Heading4"/>
      </w:pPr>
      <w:bookmarkStart w:id="1798" w:name="_Toc88743124"/>
      <w:bookmarkStart w:id="1799" w:name="_Toc90649936"/>
      <w:r>
        <w:t>5.4.4.77</w:t>
      </w:r>
      <w:r>
        <w:tab/>
        <w:t>Type PcfUeCallbackInfo</w:t>
      </w:r>
      <w:bookmarkEnd w:id="1798"/>
      <w:bookmarkEnd w:id="1799"/>
    </w:p>
    <w:p w14:paraId="7511087F" w14:textId="553063E7" w:rsidR="00D52BBD" w:rsidRDefault="00D52BBD" w:rsidP="00D52BBD">
      <w:pPr>
        <w:pStyle w:val="TH"/>
      </w:pPr>
      <w:r>
        <w:t>Table 5.4.4.77-1: Definition of type PcfUeCallbackInfo</w:t>
      </w:r>
    </w:p>
    <w:tbl>
      <w:tblPr>
        <w:tblW w:w="96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83"/>
        <w:gridCol w:w="1560"/>
        <w:gridCol w:w="425"/>
        <w:gridCol w:w="1134"/>
        <w:gridCol w:w="3545"/>
        <w:gridCol w:w="1257"/>
      </w:tblGrid>
      <w:tr w:rsidR="00D52BBD" w14:paraId="24CEF8E0" w14:textId="77777777" w:rsidTr="004328AB">
        <w:trPr>
          <w:cantSplit/>
          <w:jc w:val="center"/>
        </w:trPr>
        <w:tc>
          <w:tcPr>
            <w:tcW w:w="1683" w:type="dxa"/>
            <w:tcBorders>
              <w:top w:val="single" w:sz="4" w:space="0" w:color="auto"/>
              <w:left w:val="single" w:sz="4" w:space="0" w:color="auto"/>
              <w:bottom w:val="single" w:sz="4" w:space="0" w:color="auto"/>
              <w:right w:val="single" w:sz="4" w:space="0" w:color="auto"/>
            </w:tcBorders>
            <w:shd w:val="clear" w:color="auto" w:fill="C0C0C0"/>
            <w:hideMark/>
          </w:tcPr>
          <w:p w14:paraId="297FF177" w14:textId="77777777" w:rsidR="00D52BBD" w:rsidRDefault="00D52BBD" w:rsidP="004328AB">
            <w:pPr>
              <w:pStyle w:val="TAH"/>
            </w:pPr>
            <w:r>
              <w:t>Attribute name</w:t>
            </w:r>
          </w:p>
        </w:tc>
        <w:tc>
          <w:tcPr>
            <w:tcW w:w="1560" w:type="dxa"/>
            <w:tcBorders>
              <w:top w:val="single" w:sz="4" w:space="0" w:color="auto"/>
              <w:left w:val="single" w:sz="4" w:space="0" w:color="auto"/>
              <w:bottom w:val="single" w:sz="4" w:space="0" w:color="auto"/>
              <w:right w:val="single" w:sz="4" w:space="0" w:color="auto"/>
            </w:tcBorders>
            <w:shd w:val="clear" w:color="auto" w:fill="C0C0C0"/>
            <w:hideMark/>
          </w:tcPr>
          <w:p w14:paraId="2C5F297D" w14:textId="77777777" w:rsidR="00D52BBD" w:rsidRDefault="00D52BBD" w:rsidP="004328AB">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9C77048" w14:textId="77777777" w:rsidR="00D52BBD" w:rsidRDefault="00D52BBD" w:rsidP="004328AB">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532B6C1F" w14:textId="77777777" w:rsidR="00D52BBD" w:rsidRDefault="00D52BBD" w:rsidP="004328AB">
            <w:pPr>
              <w:pStyle w:val="TAH"/>
            </w:pPr>
            <w:r>
              <w:t>Cardinality</w:t>
            </w:r>
          </w:p>
        </w:tc>
        <w:tc>
          <w:tcPr>
            <w:tcW w:w="3545" w:type="dxa"/>
            <w:tcBorders>
              <w:top w:val="single" w:sz="4" w:space="0" w:color="auto"/>
              <w:left w:val="single" w:sz="4" w:space="0" w:color="auto"/>
              <w:bottom w:val="single" w:sz="4" w:space="0" w:color="auto"/>
              <w:right w:val="single" w:sz="4" w:space="0" w:color="auto"/>
            </w:tcBorders>
            <w:shd w:val="clear" w:color="auto" w:fill="C0C0C0"/>
            <w:hideMark/>
          </w:tcPr>
          <w:p w14:paraId="43DFC5AA" w14:textId="77777777" w:rsidR="00D52BBD" w:rsidRDefault="00D52BBD" w:rsidP="004328AB">
            <w:pPr>
              <w:pStyle w:val="TAH"/>
            </w:pPr>
            <w:r>
              <w:t>Description</w:t>
            </w:r>
          </w:p>
        </w:tc>
        <w:tc>
          <w:tcPr>
            <w:tcW w:w="1257" w:type="dxa"/>
            <w:tcBorders>
              <w:top w:val="single" w:sz="4" w:space="0" w:color="auto"/>
              <w:left w:val="single" w:sz="4" w:space="0" w:color="auto"/>
              <w:bottom w:val="single" w:sz="4" w:space="0" w:color="auto"/>
              <w:right w:val="single" w:sz="4" w:space="0" w:color="auto"/>
            </w:tcBorders>
            <w:shd w:val="clear" w:color="auto" w:fill="C0C0C0"/>
          </w:tcPr>
          <w:p w14:paraId="7AAEF3E1" w14:textId="77777777" w:rsidR="00D52BBD" w:rsidRDefault="00D52BBD" w:rsidP="004328AB">
            <w:pPr>
              <w:pStyle w:val="TAH"/>
            </w:pPr>
            <w:r>
              <w:t>Applicability</w:t>
            </w:r>
          </w:p>
        </w:tc>
      </w:tr>
      <w:tr w:rsidR="00D52BBD" w14:paraId="6CD81636" w14:textId="77777777" w:rsidTr="004328AB">
        <w:trPr>
          <w:cantSplit/>
          <w:jc w:val="center"/>
        </w:trPr>
        <w:tc>
          <w:tcPr>
            <w:tcW w:w="1683" w:type="dxa"/>
            <w:tcBorders>
              <w:top w:val="single" w:sz="4" w:space="0" w:color="auto"/>
              <w:left w:val="single" w:sz="4" w:space="0" w:color="auto"/>
              <w:bottom w:val="single" w:sz="4" w:space="0" w:color="auto"/>
              <w:right w:val="single" w:sz="4" w:space="0" w:color="auto"/>
            </w:tcBorders>
          </w:tcPr>
          <w:p w14:paraId="332E5FD9" w14:textId="77777777" w:rsidR="00D52BBD" w:rsidRDefault="00D52BBD" w:rsidP="004328AB">
            <w:pPr>
              <w:pStyle w:val="TAL"/>
              <w:rPr>
                <w:noProof/>
              </w:rPr>
            </w:pPr>
            <w:r>
              <w:rPr>
                <w:noProof/>
              </w:rPr>
              <w:t>callbackUri</w:t>
            </w:r>
          </w:p>
        </w:tc>
        <w:tc>
          <w:tcPr>
            <w:tcW w:w="1560" w:type="dxa"/>
            <w:tcBorders>
              <w:top w:val="single" w:sz="4" w:space="0" w:color="auto"/>
              <w:left w:val="single" w:sz="4" w:space="0" w:color="auto"/>
              <w:bottom w:val="single" w:sz="4" w:space="0" w:color="auto"/>
              <w:right w:val="single" w:sz="4" w:space="0" w:color="auto"/>
            </w:tcBorders>
          </w:tcPr>
          <w:p w14:paraId="151FE3B2" w14:textId="77777777" w:rsidR="00D52BBD" w:rsidRDefault="00D52BBD" w:rsidP="004328AB">
            <w:pPr>
              <w:pStyle w:val="TAL"/>
            </w:pPr>
            <w:r>
              <w:t>Uri</w:t>
            </w:r>
          </w:p>
        </w:tc>
        <w:tc>
          <w:tcPr>
            <w:tcW w:w="425" w:type="dxa"/>
            <w:tcBorders>
              <w:top w:val="single" w:sz="4" w:space="0" w:color="auto"/>
              <w:left w:val="single" w:sz="4" w:space="0" w:color="auto"/>
              <w:bottom w:val="single" w:sz="4" w:space="0" w:color="auto"/>
              <w:right w:val="single" w:sz="4" w:space="0" w:color="auto"/>
            </w:tcBorders>
          </w:tcPr>
          <w:p w14:paraId="036EF1AB" w14:textId="77777777" w:rsidR="00D52BBD" w:rsidRDefault="00D52BBD" w:rsidP="004328AB">
            <w:pPr>
              <w:pStyle w:val="TAC"/>
              <w:rPr>
                <w:noProof/>
              </w:rPr>
            </w:pPr>
            <w:r>
              <w:rPr>
                <w:noProof/>
              </w:rPr>
              <w:t>M</w:t>
            </w:r>
          </w:p>
        </w:tc>
        <w:tc>
          <w:tcPr>
            <w:tcW w:w="1134" w:type="dxa"/>
            <w:tcBorders>
              <w:top w:val="single" w:sz="4" w:space="0" w:color="auto"/>
              <w:left w:val="single" w:sz="4" w:space="0" w:color="auto"/>
              <w:bottom w:val="single" w:sz="4" w:space="0" w:color="auto"/>
              <w:right w:val="single" w:sz="4" w:space="0" w:color="auto"/>
            </w:tcBorders>
          </w:tcPr>
          <w:p w14:paraId="5239E3F8" w14:textId="77777777" w:rsidR="00D52BBD" w:rsidRDefault="00D52BBD" w:rsidP="004328AB">
            <w:pPr>
              <w:pStyle w:val="TAC"/>
              <w:rPr>
                <w:noProof/>
              </w:rPr>
            </w:pPr>
            <w:r>
              <w:rPr>
                <w:noProof/>
              </w:rPr>
              <w:t>1</w:t>
            </w:r>
          </w:p>
        </w:tc>
        <w:tc>
          <w:tcPr>
            <w:tcW w:w="3545" w:type="dxa"/>
            <w:tcBorders>
              <w:top w:val="single" w:sz="4" w:space="0" w:color="auto"/>
              <w:left w:val="single" w:sz="4" w:space="0" w:color="auto"/>
              <w:bottom w:val="single" w:sz="4" w:space="0" w:color="auto"/>
              <w:right w:val="single" w:sz="4" w:space="0" w:color="auto"/>
            </w:tcBorders>
          </w:tcPr>
          <w:p w14:paraId="11EB7970" w14:textId="77777777" w:rsidR="00D52BBD" w:rsidRDefault="00D52BBD" w:rsidP="004328AB">
            <w:pPr>
              <w:pStyle w:val="TAL"/>
            </w:pPr>
            <w:r>
              <w:rPr>
                <w:noProof/>
              </w:rPr>
              <w:t>This IE shall contain the Callback URI on the PCF for a UE to receive the SM Policy Association Establishment and Termination Event Notifications from the PCF for a PDU session</w:t>
            </w:r>
            <w:r>
              <w:t>.</w:t>
            </w:r>
          </w:p>
          <w:p w14:paraId="119E7716" w14:textId="77777777" w:rsidR="00D52BBD" w:rsidRDefault="00D52BBD" w:rsidP="004328AB">
            <w:pPr>
              <w:pStyle w:val="TAL"/>
              <w:rPr>
                <w:noProof/>
              </w:rPr>
            </w:pPr>
          </w:p>
        </w:tc>
        <w:tc>
          <w:tcPr>
            <w:tcW w:w="1257" w:type="dxa"/>
            <w:tcBorders>
              <w:top w:val="single" w:sz="4" w:space="0" w:color="auto"/>
              <w:left w:val="single" w:sz="4" w:space="0" w:color="auto"/>
              <w:bottom w:val="single" w:sz="4" w:space="0" w:color="auto"/>
              <w:right w:val="single" w:sz="4" w:space="0" w:color="auto"/>
            </w:tcBorders>
          </w:tcPr>
          <w:p w14:paraId="074B3FB7" w14:textId="77777777" w:rsidR="00D52BBD" w:rsidRDefault="00D52BBD" w:rsidP="004328AB">
            <w:pPr>
              <w:pStyle w:val="TAL"/>
              <w:rPr>
                <w:lang w:eastAsia="zh-CN"/>
              </w:rPr>
            </w:pPr>
          </w:p>
        </w:tc>
      </w:tr>
      <w:tr w:rsidR="00D52BBD" w14:paraId="21FC13EB" w14:textId="77777777" w:rsidTr="004328AB">
        <w:trPr>
          <w:cantSplit/>
          <w:jc w:val="center"/>
        </w:trPr>
        <w:tc>
          <w:tcPr>
            <w:tcW w:w="1683" w:type="dxa"/>
            <w:tcBorders>
              <w:top w:val="single" w:sz="4" w:space="0" w:color="auto"/>
              <w:left w:val="single" w:sz="4" w:space="0" w:color="auto"/>
              <w:bottom w:val="single" w:sz="4" w:space="0" w:color="auto"/>
              <w:right w:val="single" w:sz="4" w:space="0" w:color="auto"/>
            </w:tcBorders>
          </w:tcPr>
          <w:p w14:paraId="38D90171" w14:textId="77777777" w:rsidR="00D52BBD" w:rsidRDefault="00D52BBD" w:rsidP="004328AB">
            <w:pPr>
              <w:pStyle w:val="TAL"/>
              <w:rPr>
                <w:noProof/>
              </w:rPr>
            </w:pPr>
            <w:r>
              <w:rPr>
                <w:noProof/>
              </w:rPr>
              <w:t>bindingInfo</w:t>
            </w:r>
          </w:p>
        </w:tc>
        <w:tc>
          <w:tcPr>
            <w:tcW w:w="1560" w:type="dxa"/>
            <w:tcBorders>
              <w:top w:val="single" w:sz="4" w:space="0" w:color="auto"/>
              <w:left w:val="single" w:sz="4" w:space="0" w:color="auto"/>
              <w:bottom w:val="single" w:sz="4" w:space="0" w:color="auto"/>
              <w:right w:val="single" w:sz="4" w:space="0" w:color="auto"/>
            </w:tcBorders>
          </w:tcPr>
          <w:p w14:paraId="78190E36" w14:textId="77777777" w:rsidR="00D52BBD" w:rsidRDefault="00D52BBD" w:rsidP="004328AB">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7443165D" w14:textId="77777777" w:rsidR="00D52BBD" w:rsidRDefault="00D52BBD" w:rsidP="004328AB">
            <w:pPr>
              <w:pStyle w:val="TAC"/>
              <w:rPr>
                <w:noProof/>
              </w:rPr>
            </w:pPr>
            <w:r>
              <w:rPr>
                <w:noProof/>
              </w:rPr>
              <w:t>O</w:t>
            </w:r>
          </w:p>
        </w:tc>
        <w:tc>
          <w:tcPr>
            <w:tcW w:w="1134" w:type="dxa"/>
            <w:tcBorders>
              <w:top w:val="single" w:sz="4" w:space="0" w:color="auto"/>
              <w:left w:val="single" w:sz="4" w:space="0" w:color="auto"/>
              <w:bottom w:val="single" w:sz="4" w:space="0" w:color="auto"/>
              <w:right w:val="single" w:sz="4" w:space="0" w:color="auto"/>
            </w:tcBorders>
          </w:tcPr>
          <w:p w14:paraId="4CBDEB97" w14:textId="77777777" w:rsidR="00D52BBD" w:rsidRDefault="00D52BBD" w:rsidP="004328AB">
            <w:pPr>
              <w:pStyle w:val="TAC"/>
              <w:rPr>
                <w:noProof/>
              </w:rPr>
            </w:pPr>
            <w:r>
              <w:rPr>
                <w:noProof/>
              </w:rPr>
              <w:t>0..1</w:t>
            </w:r>
          </w:p>
        </w:tc>
        <w:tc>
          <w:tcPr>
            <w:tcW w:w="3545" w:type="dxa"/>
            <w:tcBorders>
              <w:top w:val="single" w:sz="4" w:space="0" w:color="auto"/>
              <w:left w:val="single" w:sz="4" w:space="0" w:color="auto"/>
              <w:bottom w:val="single" w:sz="4" w:space="0" w:color="auto"/>
              <w:right w:val="single" w:sz="4" w:space="0" w:color="auto"/>
            </w:tcBorders>
          </w:tcPr>
          <w:p w14:paraId="2D03D8CC" w14:textId="77777777" w:rsidR="00D52BBD" w:rsidRDefault="00D52BBD" w:rsidP="004328AB">
            <w:pPr>
              <w:pStyle w:val="TAL"/>
              <w:rPr>
                <w:lang w:val="en-US"/>
              </w:rPr>
            </w:pPr>
            <w:r>
              <w:t>This IE shall be present, if available.</w:t>
            </w:r>
          </w:p>
          <w:p w14:paraId="07A0D4E4" w14:textId="77777777" w:rsidR="00D52BBD" w:rsidRDefault="00D52BBD" w:rsidP="004328AB">
            <w:pPr>
              <w:pStyle w:val="TAL"/>
            </w:pPr>
          </w:p>
          <w:p w14:paraId="4013ECF2" w14:textId="77777777" w:rsidR="00D52BBD" w:rsidRDefault="00D52BBD" w:rsidP="004328AB">
            <w:pPr>
              <w:pStyle w:val="TAL"/>
              <w:rPr>
                <w:lang w:eastAsia="zh-CN"/>
              </w:rPr>
            </w:pPr>
            <w:r>
              <w:t xml:space="preserve">When present, this IE shall contain the Binding indications of the Callback URI </w:t>
            </w:r>
            <w:r>
              <w:rPr>
                <w:noProof/>
              </w:rPr>
              <w:t xml:space="preserve">on the PCF for a UE </w:t>
            </w:r>
            <w:r>
              <w:t>indicated by callbackUri IE and set to the value of the 3gpp-Sbi-Binding header defined in clause 5.2.3.2.6 of 3GPP TS 29.500 [25], without the header name.</w:t>
            </w:r>
          </w:p>
          <w:p w14:paraId="5775C9A4" w14:textId="77777777" w:rsidR="00D52BBD" w:rsidRDefault="00D52BBD" w:rsidP="004328AB">
            <w:pPr>
              <w:pStyle w:val="TAL"/>
              <w:rPr>
                <w:noProof/>
              </w:rPr>
            </w:pPr>
          </w:p>
        </w:tc>
        <w:tc>
          <w:tcPr>
            <w:tcW w:w="1257" w:type="dxa"/>
            <w:tcBorders>
              <w:top w:val="single" w:sz="4" w:space="0" w:color="auto"/>
              <w:left w:val="single" w:sz="4" w:space="0" w:color="auto"/>
              <w:bottom w:val="single" w:sz="4" w:space="0" w:color="auto"/>
              <w:right w:val="single" w:sz="4" w:space="0" w:color="auto"/>
            </w:tcBorders>
          </w:tcPr>
          <w:p w14:paraId="5CC58E97" w14:textId="77777777" w:rsidR="00D52BBD" w:rsidRDefault="00D52BBD" w:rsidP="004328AB">
            <w:pPr>
              <w:pStyle w:val="TAL"/>
              <w:rPr>
                <w:lang w:eastAsia="zh-CN"/>
              </w:rPr>
            </w:pPr>
          </w:p>
        </w:tc>
      </w:tr>
    </w:tbl>
    <w:p w14:paraId="5E94E8C6" w14:textId="77777777" w:rsidR="00D52BBD" w:rsidRPr="00774B9D" w:rsidRDefault="00D52BBD" w:rsidP="00D52BBD">
      <w:pPr>
        <w:rPr>
          <w:lang w:eastAsia="zh-CN"/>
        </w:rPr>
      </w:pPr>
    </w:p>
    <w:p w14:paraId="077B285C" w14:textId="5BFFC00A" w:rsidR="00D52BBD" w:rsidRDefault="00D52BBD" w:rsidP="00D362EB">
      <w:pPr>
        <w:pStyle w:val="Heading4"/>
        <w:rPr>
          <w:noProof/>
        </w:rPr>
      </w:pPr>
      <w:bookmarkStart w:id="1800" w:name="_Toc88743125"/>
      <w:bookmarkStart w:id="1801" w:name="_Toc90649937"/>
      <w:r>
        <w:rPr>
          <w:noProof/>
        </w:rPr>
        <w:t>5.4.4.78</w:t>
      </w:r>
      <w:r>
        <w:rPr>
          <w:noProof/>
        </w:rPr>
        <w:tab/>
        <w:t>Type PduSessionInfo</w:t>
      </w:r>
      <w:bookmarkEnd w:id="1800"/>
      <w:bookmarkEnd w:id="1801"/>
    </w:p>
    <w:p w14:paraId="1AC7F517" w14:textId="283AAA28" w:rsidR="00D52BBD" w:rsidRDefault="00D52BBD" w:rsidP="00D52BBD">
      <w:pPr>
        <w:pStyle w:val="TH"/>
        <w:rPr>
          <w:noProof/>
        </w:rPr>
      </w:pPr>
      <w:r>
        <w:rPr>
          <w:noProof/>
        </w:rPr>
        <w:t>Table 5.4.4.78-1: Definition of type PduSessionInfo</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651"/>
        <w:gridCol w:w="1800"/>
        <w:gridCol w:w="357"/>
        <w:gridCol w:w="1170"/>
        <w:gridCol w:w="3153"/>
        <w:gridCol w:w="1391"/>
      </w:tblGrid>
      <w:tr w:rsidR="00D52BBD" w14:paraId="30F00780" w14:textId="77777777" w:rsidTr="004328AB">
        <w:trPr>
          <w:jc w:val="center"/>
        </w:trPr>
        <w:tc>
          <w:tcPr>
            <w:tcW w:w="1651" w:type="dxa"/>
            <w:tcBorders>
              <w:top w:val="single" w:sz="4" w:space="0" w:color="auto"/>
              <w:left w:val="single" w:sz="4" w:space="0" w:color="auto"/>
              <w:bottom w:val="single" w:sz="4" w:space="0" w:color="auto"/>
              <w:right w:val="single" w:sz="4" w:space="0" w:color="auto"/>
            </w:tcBorders>
            <w:shd w:val="clear" w:color="auto" w:fill="C0C0C0"/>
            <w:hideMark/>
          </w:tcPr>
          <w:p w14:paraId="04123885" w14:textId="77777777" w:rsidR="00D52BBD" w:rsidRDefault="00D52BBD" w:rsidP="004328AB">
            <w:pPr>
              <w:pStyle w:val="TAH"/>
              <w:rPr>
                <w:noProof/>
              </w:rPr>
            </w:pPr>
            <w:r>
              <w:rPr>
                <w:noProof/>
              </w:rPr>
              <w:t>Attribute name</w:t>
            </w:r>
          </w:p>
        </w:tc>
        <w:tc>
          <w:tcPr>
            <w:tcW w:w="1800" w:type="dxa"/>
            <w:tcBorders>
              <w:top w:val="single" w:sz="4" w:space="0" w:color="auto"/>
              <w:left w:val="single" w:sz="4" w:space="0" w:color="auto"/>
              <w:bottom w:val="single" w:sz="4" w:space="0" w:color="auto"/>
              <w:right w:val="single" w:sz="4" w:space="0" w:color="auto"/>
            </w:tcBorders>
            <w:shd w:val="clear" w:color="auto" w:fill="C0C0C0"/>
            <w:hideMark/>
          </w:tcPr>
          <w:p w14:paraId="4A0EEC88" w14:textId="77777777" w:rsidR="00D52BBD" w:rsidRDefault="00D52BBD" w:rsidP="004328AB">
            <w:pPr>
              <w:pStyle w:val="TAH"/>
              <w:rPr>
                <w:noProof/>
              </w:rPr>
            </w:pPr>
            <w:r>
              <w:rPr>
                <w:noProof/>
              </w:rPr>
              <w:t>Data type</w:t>
            </w:r>
          </w:p>
        </w:tc>
        <w:tc>
          <w:tcPr>
            <w:tcW w:w="357" w:type="dxa"/>
            <w:tcBorders>
              <w:top w:val="single" w:sz="4" w:space="0" w:color="auto"/>
              <w:left w:val="single" w:sz="4" w:space="0" w:color="auto"/>
              <w:bottom w:val="single" w:sz="4" w:space="0" w:color="auto"/>
              <w:right w:val="single" w:sz="4" w:space="0" w:color="auto"/>
            </w:tcBorders>
            <w:shd w:val="clear" w:color="auto" w:fill="C0C0C0"/>
            <w:hideMark/>
          </w:tcPr>
          <w:p w14:paraId="3994E94F" w14:textId="77777777" w:rsidR="00D52BBD" w:rsidRDefault="00D52BBD" w:rsidP="004328AB">
            <w:pPr>
              <w:pStyle w:val="TAH"/>
              <w:rPr>
                <w:noProof/>
              </w:rPr>
            </w:pPr>
            <w:r>
              <w:rPr>
                <w:noProof/>
              </w:rPr>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20C7559E" w14:textId="77777777" w:rsidR="00D52BBD" w:rsidRDefault="00D52BBD" w:rsidP="004328AB">
            <w:pPr>
              <w:pStyle w:val="TAH"/>
              <w:rPr>
                <w:noProof/>
              </w:rPr>
            </w:pPr>
            <w:r>
              <w:rPr>
                <w:noProof/>
              </w:rPr>
              <w:t>Cardinality</w:t>
            </w:r>
          </w:p>
        </w:tc>
        <w:tc>
          <w:tcPr>
            <w:tcW w:w="3153" w:type="dxa"/>
            <w:tcBorders>
              <w:top w:val="single" w:sz="4" w:space="0" w:color="auto"/>
              <w:left w:val="single" w:sz="4" w:space="0" w:color="auto"/>
              <w:bottom w:val="single" w:sz="4" w:space="0" w:color="auto"/>
              <w:right w:val="single" w:sz="4" w:space="0" w:color="auto"/>
            </w:tcBorders>
            <w:shd w:val="clear" w:color="auto" w:fill="C0C0C0"/>
            <w:hideMark/>
          </w:tcPr>
          <w:p w14:paraId="1A2C40AE" w14:textId="77777777" w:rsidR="00D52BBD" w:rsidRDefault="00D52BBD" w:rsidP="004328AB">
            <w:pPr>
              <w:pStyle w:val="TAH"/>
              <w:rPr>
                <w:noProof/>
              </w:rPr>
            </w:pPr>
            <w:r>
              <w:rPr>
                <w:noProof/>
              </w:rPr>
              <w:t>Description</w:t>
            </w:r>
          </w:p>
        </w:tc>
        <w:tc>
          <w:tcPr>
            <w:tcW w:w="1391" w:type="dxa"/>
            <w:tcBorders>
              <w:top w:val="single" w:sz="4" w:space="0" w:color="auto"/>
              <w:left w:val="single" w:sz="4" w:space="0" w:color="auto"/>
              <w:bottom w:val="single" w:sz="4" w:space="0" w:color="auto"/>
              <w:right w:val="single" w:sz="4" w:space="0" w:color="auto"/>
            </w:tcBorders>
            <w:shd w:val="clear" w:color="auto" w:fill="C0C0C0"/>
          </w:tcPr>
          <w:p w14:paraId="2EBA021E" w14:textId="77777777" w:rsidR="00D52BBD" w:rsidRDefault="00D52BBD" w:rsidP="004328AB">
            <w:pPr>
              <w:pStyle w:val="TAH"/>
              <w:rPr>
                <w:noProof/>
              </w:rPr>
            </w:pPr>
            <w:r>
              <w:rPr>
                <w:noProof/>
              </w:rPr>
              <w:t>Applicability</w:t>
            </w:r>
          </w:p>
        </w:tc>
      </w:tr>
      <w:tr w:rsidR="00D52BBD" w14:paraId="651C5F9D" w14:textId="77777777" w:rsidTr="004328AB">
        <w:trPr>
          <w:jc w:val="center"/>
        </w:trPr>
        <w:tc>
          <w:tcPr>
            <w:tcW w:w="1651" w:type="dxa"/>
            <w:tcBorders>
              <w:top w:val="single" w:sz="4" w:space="0" w:color="auto"/>
              <w:left w:val="single" w:sz="4" w:space="0" w:color="auto"/>
              <w:bottom w:val="single" w:sz="4" w:space="0" w:color="auto"/>
              <w:right w:val="single" w:sz="4" w:space="0" w:color="auto"/>
            </w:tcBorders>
          </w:tcPr>
          <w:p w14:paraId="035C81BC" w14:textId="77777777" w:rsidR="00D52BBD" w:rsidRDefault="00D52BBD" w:rsidP="004328AB">
            <w:pPr>
              <w:pStyle w:val="TAL"/>
              <w:rPr>
                <w:noProof/>
              </w:rPr>
            </w:pPr>
            <w:r>
              <w:rPr>
                <w:noProof/>
              </w:rPr>
              <w:t>snssai</w:t>
            </w:r>
          </w:p>
        </w:tc>
        <w:tc>
          <w:tcPr>
            <w:tcW w:w="1800" w:type="dxa"/>
            <w:tcBorders>
              <w:top w:val="single" w:sz="4" w:space="0" w:color="auto"/>
              <w:left w:val="single" w:sz="4" w:space="0" w:color="auto"/>
              <w:bottom w:val="single" w:sz="4" w:space="0" w:color="auto"/>
              <w:right w:val="single" w:sz="4" w:space="0" w:color="auto"/>
            </w:tcBorders>
          </w:tcPr>
          <w:p w14:paraId="0EE9C0AC" w14:textId="77777777" w:rsidR="00D52BBD" w:rsidRDefault="00D52BBD" w:rsidP="004328AB">
            <w:pPr>
              <w:pStyle w:val="TAL"/>
              <w:rPr>
                <w:noProof/>
              </w:rPr>
            </w:pPr>
            <w:r>
              <w:rPr>
                <w:noProof/>
              </w:rPr>
              <w:t>Snssai</w:t>
            </w:r>
          </w:p>
        </w:tc>
        <w:tc>
          <w:tcPr>
            <w:tcW w:w="357" w:type="dxa"/>
            <w:tcBorders>
              <w:top w:val="single" w:sz="4" w:space="0" w:color="auto"/>
              <w:left w:val="single" w:sz="4" w:space="0" w:color="auto"/>
              <w:bottom w:val="single" w:sz="4" w:space="0" w:color="auto"/>
              <w:right w:val="single" w:sz="4" w:space="0" w:color="auto"/>
            </w:tcBorders>
          </w:tcPr>
          <w:p w14:paraId="389142E1" w14:textId="77777777" w:rsidR="00D52BBD" w:rsidRDefault="00D52BBD" w:rsidP="004328AB">
            <w:pPr>
              <w:pStyle w:val="TAC"/>
              <w:rPr>
                <w:noProof/>
              </w:rPr>
            </w:pPr>
            <w:r>
              <w:rPr>
                <w:noProof/>
              </w:rPr>
              <w:t>M</w:t>
            </w:r>
          </w:p>
        </w:tc>
        <w:tc>
          <w:tcPr>
            <w:tcW w:w="1170" w:type="dxa"/>
            <w:tcBorders>
              <w:top w:val="single" w:sz="4" w:space="0" w:color="auto"/>
              <w:left w:val="single" w:sz="4" w:space="0" w:color="auto"/>
              <w:bottom w:val="single" w:sz="4" w:space="0" w:color="auto"/>
              <w:right w:val="single" w:sz="4" w:space="0" w:color="auto"/>
            </w:tcBorders>
          </w:tcPr>
          <w:p w14:paraId="37BF74A6" w14:textId="77777777" w:rsidR="00D52BBD" w:rsidRDefault="00D52BBD" w:rsidP="004328AB">
            <w:pPr>
              <w:pStyle w:val="TAC"/>
              <w:rPr>
                <w:noProof/>
              </w:rPr>
            </w:pPr>
            <w:r>
              <w:rPr>
                <w:noProof/>
              </w:rPr>
              <w:t>1</w:t>
            </w:r>
          </w:p>
        </w:tc>
        <w:tc>
          <w:tcPr>
            <w:tcW w:w="3153" w:type="dxa"/>
            <w:tcBorders>
              <w:top w:val="single" w:sz="4" w:space="0" w:color="auto"/>
              <w:left w:val="single" w:sz="4" w:space="0" w:color="auto"/>
              <w:bottom w:val="single" w:sz="4" w:space="0" w:color="auto"/>
              <w:right w:val="single" w:sz="4" w:space="0" w:color="auto"/>
            </w:tcBorders>
          </w:tcPr>
          <w:p w14:paraId="46EAE603" w14:textId="77777777" w:rsidR="00D52BBD" w:rsidRDefault="00D52BBD" w:rsidP="004328AB">
            <w:pPr>
              <w:pStyle w:val="TAL"/>
              <w:rPr>
                <w:noProof/>
              </w:rPr>
            </w:pPr>
            <w:r>
              <w:rPr>
                <w:noProof/>
              </w:rPr>
              <w:t>This IE shall indicate the S-NSSAI in the serving PLMN of a PDU session.</w:t>
            </w:r>
          </w:p>
          <w:p w14:paraId="3C86D589" w14:textId="77777777" w:rsidR="00D52BBD" w:rsidRDefault="00D52BBD" w:rsidP="004328AB">
            <w:pPr>
              <w:pStyle w:val="TAL"/>
              <w:rPr>
                <w:rFonts w:cs="Arial"/>
                <w:noProof/>
                <w:szCs w:val="18"/>
              </w:rPr>
            </w:pPr>
          </w:p>
        </w:tc>
        <w:tc>
          <w:tcPr>
            <w:tcW w:w="1391" w:type="dxa"/>
            <w:tcBorders>
              <w:top w:val="single" w:sz="4" w:space="0" w:color="auto"/>
              <w:left w:val="single" w:sz="4" w:space="0" w:color="auto"/>
              <w:bottom w:val="single" w:sz="4" w:space="0" w:color="auto"/>
              <w:right w:val="single" w:sz="4" w:space="0" w:color="auto"/>
            </w:tcBorders>
          </w:tcPr>
          <w:p w14:paraId="1BBAB772" w14:textId="77777777" w:rsidR="00D52BBD" w:rsidRDefault="00D52BBD" w:rsidP="004328AB">
            <w:pPr>
              <w:pStyle w:val="TAL"/>
              <w:rPr>
                <w:rFonts w:cs="Arial"/>
                <w:noProof/>
                <w:szCs w:val="18"/>
              </w:rPr>
            </w:pPr>
          </w:p>
        </w:tc>
      </w:tr>
      <w:tr w:rsidR="00D52BBD" w14:paraId="42B462E8" w14:textId="77777777" w:rsidTr="004328AB">
        <w:trPr>
          <w:jc w:val="center"/>
        </w:trPr>
        <w:tc>
          <w:tcPr>
            <w:tcW w:w="1651" w:type="dxa"/>
            <w:tcBorders>
              <w:top w:val="single" w:sz="4" w:space="0" w:color="auto"/>
              <w:left w:val="single" w:sz="4" w:space="0" w:color="auto"/>
              <w:bottom w:val="single" w:sz="4" w:space="0" w:color="auto"/>
              <w:right w:val="single" w:sz="4" w:space="0" w:color="auto"/>
            </w:tcBorders>
          </w:tcPr>
          <w:p w14:paraId="0C8CE3A7" w14:textId="77777777" w:rsidR="00D52BBD" w:rsidRDefault="00D52BBD" w:rsidP="004328AB">
            <w:pPr>
              <w:pStyle w:val="TAL"/>
              <w:rPr>
                <w:noProof/>
              </w:rPr>
            </w:pPr>
            <w:r>
              <w:rPr>
                <w:noProof/>
              </w:rPr>
              <w:t>dnn</w:t>
            </w:r>
          </w:p>
        </w:tc>
        <w:tc>
          <w:tcPr>
            <w:tcW w:w="1800" w:type="dxa"/>
            <w:tcBorders>
              <w:top w:val="single" w:sz="4" w:space="0" w:color="auto"/>
              <w:left w:val="single" w:sz="4" w:space="0" w:color="auto"/>
              <w:bottom w:val="single" w:sz="4" w:space="0" w:color="auto"/>
              <w:right w:val="single" w:sz="4" w:space="0" w:color="auto"/>
            </w:tcBorders>
          </w:tcPr>
          <w:p w14:paraId="14063A70" w14:textId="77777777" w:rsidR="00D52BBD" w:rsidRDefault="00D52BBD" w:rsidP="004328AB">
            <w:pPr>
              <w:pStyle w:val="TAL"/>
              <w:rPr>
                <w:noProof/>
              </w:rPr>
            </w:pPr>
            <w:r>
              <w:rPr>
                <w:noProof/>
              </w:rPr>
              <w:t>Dnn</w:t>
            </w:r>
          </w:p>
        </w:tc>
        <w:tc>
          <w:tcPr>
            <w:tcW w:w="357" w:type="dxa"/>
            <w:tcBorders>
              <w:top w:val="single" w:sz="4" w:space="0" w:color="auto"/>
              <w:left w:val="single" w:sz="4" w:space="0" w:color="auto"/>
              <w:bottom w:val="single" w:sz="4" w:space="0" w:color="auto"/>
              <w:right w:val="single" w:sz="4" w:space="0" w:color="auto"/>
            </w:tcBorders>
          </w:tcPr>
          <w:p w14:paraId="4DFC9A14" w14:textId="77777777" w:rsidR="00D52BBD" w:rsidRDefault="00D52BBD" w:rsidP="004328AB">
            <w:pPr>
              <w:pStyle w:val="TAC"/>
              <w:rPr>
                <w:noProof/>
              </w:rPr>
            </w:pPr>
            <w:r>
              <w:rPr>
                <w:noProof/>
              </w:rPr>
              <w:t>M</w:t>
            </w:r>
          </w:p>
        </w:tc>
        <w:tc>
          <w:tcPr>
            <w:tcW w:w="1170" w:type="dxa"/>
            <w:tcBorders>
              <w:top w:val="single" w:sz="4" w:space="0" w:color="auto"/>
              <w:left w:val="single" w:sz="4" w:space="0" w:color="auto"/>
              <w:bottom w:val="single" w:sz="4" w:space="0" w:color="auto"/>
              <w:right w:val="single" w:sz="4" w:space="0" w:color="auto"/>
            </w:tcBorders>
          </w:tcPr>
          <w:p w14:paraId="6EAFBE5D" w14:textId="77777777" w:rsidR="00D52BBD" w:rsidRDefault="00D52BBD" w:rsidP="004328AB">
            <w:pPr>
              <w:pStyle w:val="TAC"/>
              <w:rPr>
                <w:noProof/>
              </w:rPr>
            </w:pPr>
            <w:r>
              <w:rPr>
                <w:noProof/>
              </w:rPr>
              <w:t>1</w:t>
            </w:r>
          </w:p>
        </w:tc>
        <w:tc>
          <w:tcPr>
            <w:tcW w:w="3153" w:type="dxa"/>
            <w:tcBorders>
              <w:top w:val="single" w:sz="4" w:space="0" w:color="auto"/>
              <w:left w:val="single" w:sz="4" w:space="0" w:color="auto"/>
              <w:bottom w:val="single" w:sz="4" w:space="0" w:color="auto"/>
              <w:right w:val="single" w:sz="4" w:space="0" w:color="auto"/>
            </w:tcBorders>
          </w:tcPr>
          <w:p w14:paraId="396DF896" w14:textId="77777777" w:rsidR="002366BD" w:rsidRDefault="00D52BBD" w:rsidP="004328AB">
            <w:pPr>
              <w:pStyle w:val="TAL"/>
              <w:rPr>
                <w:noProof/>
              </w:rPr>
            </w:pPr>
            <w:r>
              <w:rPr>
                <w:noProof/>
              </w:rPr>
              <w:t>This IE shall Indicate the DNN of a PDU session.</w:t>
            </w:r>
          </w:p>
          <w:p w14:paraId="5C30A2A9" w14:textId="4AE66C55" w:rsidR="00D52BBD" w:rsidRDefault="00D52BBD" w:rsidP="004328AB">
            <w:pPr>
              <w:pStyle w:val="TAL"/>
              <w:rPr>
                <w:noProof/>
              </w:rPr>
            </w:pPr>
          </w:p>
          <w:p w14:paraId="50DD08A8" w14:textId="77777777" w:rsidR="00D52BBD" w:rsidRDefault="00D52BBD" w:rsidP="004328AB">
            <w:pPr>
              <w:pStyle w:val="TAL"/>
              <w:rPr>
                <w:noProof/>
              </w:rPr>
            </w:pPr>
            <w:r>
              <w:rPr>
                <w:noProof/>
              </w:rPr>
              <w:t>If DNN replacement if applicable for the PDU session, this IE shall indicate the DNN of the PDU session after DNN replacement.</w:t>
            </w:r>
          </w:p>
        </w:tc>
        <w:tc>
          <w:tcPr>
            <w:tcW w:w="1391" w:type="dxa"/>
            <w:tcBorders>
              <w:top w:val="single" w:sz="4" w:space="0" w:color="auto"/>
              <w:left w:val="single" w:sz="4" w:space="0" w:color="auto"/>
              <w:bottom w:val="single" w:sz="4" w:space="0" w:color="auto"/>
              <w:right w:val="single" w:sz="4" w:space="0" w:color="auto"/>
            </w:tcBorders>
          </w:tcPr>
          <w:p w14:paraId="4AA1F803" w14:textId="77777777" w:rsidR="00D52BBD" w:rsidRDefault="00D52BBD" w:rsidP="004328AB">
            <w:pPr>
              <w:pStyle w:val="TAL"/>
              <w:rPr>
                <w:rFonts w:cs="Arial"/>
                <w:noProof/>
                <w:szCs w:val="18"/>
              </w:rPr>
            </w:pPr>
          </w:p>
        </w:tc>
      </w:tr>
    </w:tbl>
    <w:p w14:paraId="1D4333A1" w14:textId="77777777" w:rsidR="00D52BBD" w:rsidRPr="00774B9D" w:rsidRDefault="00D52BBD" w:rsidP="00D52BBD">
      <w:pPr>
        <w:rPr>
          <w:lang w:eastAsia="zh-CN"/>
        </w:rPr>
      </w:pPr>
    </w:p>
    <w:p w14:paraId="05935227" w14:textId="3416A801" w:rsidR="004B4278" w:rsidRDefault="004B4278" w:rsidP="00D362EB">
      <w:pPr>
        <w:pStyle w:val="Heading4"/>
        <w:rPr>
          <w:noProof/>
        </w:rPr>
      </w:pPr>
      <w:bookmarkStart w:id="1802" w:name="_Toc28013390"/>
      <w:bookmarkStart w:id="1803" w:name="_Toc36040146"/>
      <w:bookmarkStart w:id="1804" w:name="_Toc44692763"/>
      <w:bookmarkStart w:id="1805" w:name="_Toc45134224"/>
      <w:bookmarkStart w:id="1806" w:name="_Toc49607288"/>
      <w:bookmarkStart w:id="1807" w:name="_Toc51763260"/>
      <w:bookmarkStart w:id="1808" w:name="_Toc58850158"/>
      <w:bookmarkStart w:id="1809" w:name="_Toc59018538"/>
      <w:bookmarkStart w:id="1810" w:name="_Toc68169544"/>
      <w:bookmarkStart w:id="1811" w:name="_Toc82747091"/>
      <w:bookmarkStart w:id="1812" w:name="_Toc88743126"/>
      <w:bookmarkStart w:id="1813" w:name="_Toc90649938"/>
      <w:r>
        <w:rPr>
          <w:noProof/>
        </w:rPr>
        <w:lastRenderedPageBreak/>
        <w:t>5.4.4.79</w:t>
      </w:r>
      <w:r>
        <w:rPr>
          <w:noProof/>
        </w:rPr>
        <w:tab/>
        <w:t>Type EasIpReplacementInfo</w:t>
      </w:r>
      <w:bookmarkEnd w:id="1802"/>
      <w:bookmarkEnd w:id="1803"/>
      <w:bookmarkEnd w:id="1804"/>
      <w:bookmarkEnd w:id="1805"/>
      <w:bookmarkEnd w:id="1806"/>
      <w:bookmarkEnd w:id="1807"/>
      <w:bookmarkEnd w:id="1808"/>
      <w:bookmarkEnd w:id="1809"/>
      <w:bookmarkEnd w:id="1810"/>
      <w:bookmarkEnd w:id="1811"/>
      <w:bookmarkEnd w:id="1812"/>
      <w:bookmarkEnd w:id="1813"/>
    </w:p>
    <w:p w14:paraId="7FC35185" w14:textId="4415055F" w:rsidR="004B4278" w:rsidRDefault="004B4278" w:rsidP="004B4278">
      <w:pPr>
        <w:pStyle w:val="TH"/>
        <w:rPr>
          <w:noProof/>
        </w:rPr>
      </w:pPr>
      <w:r>
        <w:rPr>
          <w:noProof/>
        </w:rPr>
        <w:t>Table 5.4.4.79-1: Definition of type EasIpReplacementInfo</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840"/>
        <w:gridCol w:w="1701"/>
        <w:gridCol w:w="425"/>
        <w:gridCol w:w="1134"/>
        <w:gridCol w:w="2944"/>
        <w:gridCol w:w="1304"/>
      </w:tblGrid>
      <w:tr w:rsidR="004B4278" w14:paraId="78706953" w14:textId="77777777" w:rsidTr="009F327B">
        <w:trPr>
          <w:jc w:val="center"/>
        </w:trPr>
        <w:tc>
          <w:tcPr>
            <w:tcW w:w="1840" w:type="dxa"/>
            <w:tcBorders>
              <w:top w:val="single" w:sz="4" w:space="0" w:color="auto"/>
              <w:left w:val="single" w:sz="4" w:space="0" w:color="auto"/>
              <w:bottom w:val="single" w:sz="4" w:space="0" w:color="auto"/>
              <w:right w:val="single" w:sz="4" w:space="0" w:color="auto"/>
            </w:tcBorders>
            <w:shd w:val="clear" w:color="auto" w:fill="C0C0C0"/>
            <w:hideMark/>
          </w:tcPr>
          <w:p w14:paraId="031B53BB" w14:textId="77777777" w:rsidR="004B4278" w:rsidRDefault="004B4278" w:rsidP="009F327B">
            <w:pPr>
              <w:pStyle w:val="TAH"/>
              <w:rPr>
                <w:noProof/>
              </w:rPr>
            </w:pPr>
            <w:r>
              <w:rPr>
                <w:noProof/>
              </w:rPr>
              <w:t>Attribute name</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4A67DC83" w14:textId="77777777" w:rsidR="004B4278" w:rsidRDefault="004B4278" w:rsidP="009F327B">
            <w:pPr>
              <w:pStyle w:val="TAH"/>
              <w:rPr>
                <w:noProof/>
              </w:rPr>
            </w:pPr>
            <w:r>
              <w:rPr>
                <w:noProof/>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D83748C" w14:textId="77777777" w:rsidR="004B4278" w:rsidRDefault="004B4278" w:rsidP="009F327B">
            <w:pPr>
              <w:pStyle w:val="TAH"/>
              <w:rPr>
                <w:noProof/>
              </w:rPr>
            </w:pPr>
            <w:r>
              <w:rPr>
                <w:noProof/>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071AD902" w14:textId="77777777" w:rsidR="004B4278" w:rsidRDefault="004B4278" w:rsidP="009F327B">
            <w:pPr>
              <w:pStyle w:val="TAH"/>
              <w:rPr>
                <w:noProof/>
              </w:rPr>
            </w:pPr>
            <w:r>
              <w:rPr>
                <w:noProof/>
              </w:rPr>
              <w:t>Cardinality</w:t>
            </w:r>
          </w:p>
        </w:tc>
        <w:tc>
          <w:tcPr>
            <w:tcW w:w="2944" w:type="dxa"/>
            <w:tcBorders>
              <w:top w:val="single" w:sz="4" w:space="0" w:color="auto"/>
              <w:left w:val="single" w:sz="4" w:space="0" w:color="auto"/>
              <w:bottom w:val="single" w:sz="4" w:space="0" w:color="auto"/>
              <w:right w:val="single" w:sz="4" w:space="0" w:color="auto"/>
            </w:tcBorders>
            <w:shd w:val="clear" w:color="auto" w:fill="C0C0C0"/>
            <w:hideMark/>
          </w:tcPr>
          <w:p w14:paraId="2C03D368" w14:textId="77777777" w:rsidR="004B4278" w:rsidRDefault="004B4278" w:rsidP="009F327B">
            <w:pPr>
              <w:pStyle w:val="TAH"/>
              <w:rPr>
                <w:noProof/>
              </w:rPr>
            </w:pPr>
            <w:r>
              <w:rPr>
                <w:noProof/>
              </w:rPr>
              <w:t>Description</w:t>
            </w:r>
          </w:p>
        </w:tc>
        <w:tc>
          <w:tcPr>
            <w:tcW w:w="1304" w:type="dxa"/>
            <w:tcBorders>
              <w:top w:val="single" w:sz="4" w:space="0" w:color="auto"/>
              <w:left w:val="single" w:sz="4" w:space="0" w:color="auto"/>
              <w:bottom w:val="single" w:sz="4" w:space="0" w:color="auto"/>
              <w:right w:val="single" w:sz="4" w:space="0" w:color="auto"/>
            </w:tcBorders>
            <w:shd w:val="clear" w:color="auto" w:fill="C0C0C0"/>
          </w:tcPr>
          <w:p w14:paraId="29D200AB" w14:textId="77777777" w:rsidR="004B4278" w:rsidRDefault="004B4278" w:rsidP="009F327B">
            <w:pPr>
              <w:pStyle w:val="TAH"/>
              <w:rPr>
                <w:noProof/>
              </w:rPr>
            </w:pPr>
            <w:r>
              <w:rPr>
                <w:noProof/>
              </w:rPr>
              <w:t>Applicability</w:t>
            </w:r>
          </w:p>
        </w:tc>
      </w:tr>
      <w:tr w:rsidR="004B4278" w14:paraId="3A3523A8" w14:textId="77777777" w:rsidTr="009F327B">
        <w:trPr>
          <w:jc w:val="center"/>
        </w:trPr>
        <w:tc>
          <w:tcPr>
            <w:tcW w:w="1840" w:type="dxa"/>
            <w:tcBorders>
              <w:top w:val="single" w:sz="4" w:space="0" w:color="auto"/>
              <w:left w:val="single" w:sz="4" w:space="0" w:color="auto"/>
              <w:bottom w:val="single" w:sz="4" w:space="0" w:color="auto"/>
              <w:right w:val="single" w:sz="4" w:space="0" w:color="auto"/>
            </w:tcBorders>
          </w:tcPr>
          <w:p w14:paraId="0B8580C1" w14:textId="77777777" w:rsidR="004B4278" w:rsidRDefault="004B4278" w:rsidP="009F327B">
            <w:pPr>
              <w:pStyle w:val="TAL"/>
              <w:rPr>
                <w:noProof/>
              </w:rPr>
            </w:pPr>
            <w:r>
              <w:rPr>
                <w:noProof/>
              </w:rPr>
              <w:t>source</w:t>
            </w:r>
          </w:p>
        </w:tc>
        <w:tc>
          <w:tcPr>
            <w:tcW w:w="1701" w:type="dxa"/>
            <w:tcBorders>
              <w:top w:val="single" w:sz="4" w:space="0" w:color="auto"/>
              <w:left w:val="single" w:sz="4" w:space="0" w:color="auto"/>
              <w:bottom w:val="single" w:sz="4" w:space="0" w:color="auto"/>
              <w:right w:val="single" w:sz="4" w:space="0" w:color="auto"/>
            </w:tcBorders>
          </w:tcPr>
          <w:p w14:paraId="1BA9194C" w14:textId="77777777" w:rsidR="004B4278" w:rsidRDefault="004B4278" w:rsidP="009F327B">
            <w:pPr>
              <w:pStyle w:val="TAL"/>
              <w:rPr>
                <w:noProof/>
              </w:rPr>
            </w:pPr>
            <w:r>
              <w:rPr>
                <w:noProof/>
              </w:rPr>
              <w:t>EasServerAddress</w:t>
            </w:r>
          </w:p>
        </w:tc>
        <w:tc>
          <w:tcPr>
            <w:tcW w:w="425" w:type="dxa"/>
            <w:tcBorders>
              <w:top w:val="single" w:sz="4" w:space="0" w:color="auto"/>
              <w:left w:val="single" w:sz="4" w:space="0" w:color="auto"/>
              <w:bottom w:val="single" w:sz="4" w:space="0" w:color="auto"/>
              <w:right w:val="single" w:sz="4" w:space="0" w:color="auto"/>
            </w:tcBorders>
          </w:tcPr>
          <w:p w14:paraId="413C4064" w14:textId="77777777" w:rsidR="004B4278" w:rsidRDefault="004B4278" w:rsidP="009F327B">
            <w:pPr>
              <w:pStyle w:val="TAC"/>
              <w:rPr>
                <w:noProof/>
              </w:rPr>
            </w:pPr>
            <w:r>
              <w:rPr>
                <w:noProof/>
              </w:rPr>
              <w:t>M</w:t>
            </w:r>
          </w:p>
        </w:tc>
        <w:tc>
          <w:tcPr>
            <w:tcW w:w="1134" w:type="dxa"/>
            <w:tcBorders>
              <w:top w:val="single" w:sz="4" w:space="0" w:color="auto"/>
              <w:left w:val="single" w:sz="4" w:space="0" w:color="auto"/>
              <w:bottom w:val="single" w:sz="4" w:space="0" w:color="auto"/>
              <w:right w:val="single" w:sz="4" w:space="0" w:color="auto"/>
            </w:tcBorders>
          </w:tcPr>
          <w:p w14:paraId="3F7F169E" w14:textId="77777777" w:rsidR="004B4278" w:rsidRDefault="004B4278" w:rsidP="009F327B">
            <w:pPr>
              <w:pStyle w:val="TAC"/>
              <w:rPr>
                <w:noProof/>
              </w:rPr>
            </w:pPr>
            <w:r>
              <w:rPr>
                <w:noProof/>
              </w:rPr>
              <w:t>1</w:t>
            </w:r>
          </w:p>
        </w:tc>
        <w:tc>
          <w:tcPr>
            <w:tcW w:w="2944" w:type="dxa"/>
            <w:tcBorders>
              <w:top w:val="single" w:sz="4" w:space="0" w:color="auto"/>
              <w:left w:val="single" w:sz="4" w:space="0" w:color="auto"/>
              <w:bottom w:val="single" w:sz="4" w:space="0" w:color="auto"/>
              <w:right w:val="single" w:sz="4" w:space="0" w:color="auto"/>
            </w:tcBorders>
          </w:tcPr>
          <w:p w14:paraId="09938085" w14:textId="77777777" w:rsidR="004B4278" w:rsidRDefault="004B4278" w:rsidP="009F327B">
            <w:pPr>
              <w:pStyle w:val="TAL"/>
              <w:rPr>
                <w:noProof/>
                <w:lang w:eastAsia="zh-CN"/>
              </w:rPr>
            </w:pPr>
            <w:r>
              <w:rPr>
                <w:noProof/>
                <w:lang w:eastAsia="zh-CN"/>
              </w:rPr>
              <w:t>Address of the source EAS, i.e., address that shall be used for the traffic on the N3 side of the UPF(s).</w:t>
            </w:r>
          </w:p>
        </w:tc>
        <w:tc>
          <w:tcPr>
            <w:tcW w:w="1304" w:type="dxa"/>
            <w:tcBorders>
              <w:top w:val="single" w:sz="4" w:space="0" w:color="auto"/>
              <w:left w:val="single" w:sz="4" w:space="0" w:color="auto"/>
              <w:bottom w:val="single" w:sz="4" w:space="0" w:color="auto"/>
              <w:right w:val="single" w:sz="4" w:space="0" w:color="auto"/>
            </w:tcBorders>
          </w:tcPr>
          <w:p w14:paraId="7AB62EFA" w14:textId="77777777" w:rsidR="004B4278" w:rsidRDefault="004B4278" w:rsidP="009F327B">
            <w:pPr>
              <w:pStyle w:val="TAL"/>
              <w:rPr>
                <w:rFonts w:cs="Arial"/>
                <w:noProof/>
                <w:szCs w:val="18"/>
              </w:rPr>
            </w:pPr>
          </w:p>
        </w:tc>
      </w:tr>
      <w:tr w:rsidR="004B4278" w14:paraId="51B3C9D1" w14:textId="77777777" w:rsidTr="009F327B">
        <w:trPr>
          <w:jc w:val="center"/>
        </w:trPr>
        <w:tc>
          <w:tcPr>
            <w:tcW w:w="1840" w:type="dxa"/>
            <w:tcBorders>
              <w:top w:val="single" w:sz="4" w:space="0" w:color="auto"/>
              <w:left w:val="single" w:sz="4" w:space="0" w:color="auto"/>
              <w:bottom w:val="single" w:sz="4" w:space="0" w:color="auto"/>
              <w:right w:val="single" w:sz="4" w:space="0" w:color="auto"/>
            </w:tcBorders>
          </w:tcPr>
          <w:p w14:paraId="23A5C12B" w14:textId="77777777" w:rsidR="004B4278" w:rsidRDefault="004B4278" w:rsidP="009F327B">
            <w:pPr>
              <w:pStyle w:val="TAL"/>
              <w:rPr>
                <w:noProof/>
                <w:lang w:eastAsia="zh-CN"/>
              </w:rPr>
            </w:pPr>
            <w:r>
              <w:rPr>
                <w:noProof/>
                <w:lang w:eastAsia="zh-CN"/>
              </w:rPr>
              <w:t>target</w:t>
            </w:r>
          </w:p>
        </w:tc>
        <w:tc>
          <w:tcPr>
            <w:tcW w:w="1701" w:type="dxa"/>
            <w:tcBorders>
              <w:top w:val="single" w:sz="4" w:space="0" w:color="auto"/>
              <w:left w:val="single" w:sz="4" w:space="0" w:color="auto"/>
              <w:bottom w:val="single" w:sz="4" w:space="0" w:color="auto"/>
              <w:right w:val="single" w:sz="4" w:space="0" w:color="auto"/>
            </w:tcBorders>
          </w:tcPr>
          <w:p w14:paraId="28F05FFF" w14:textId="77777777" w:rsidR="004B4278" w:rsidRDefault="004B4278" w:rsidP="009F327B">
            <w:pPr>
              <w:pStyle w:val="TAL"/>
              <w:rPr>
                <w:noProof/>
                <w:lang w:eastAsia="zh-CN"/>
              </w:rPr>
            </w:pPr>
            <w:r>
              <w:rPr>
                <w:noProof/>
                <w:lang w:eastAsia="zh-CN"/>
              </w:rPr>
              <w:t>EasServerAddress</w:t>
            </w:r>
          </w:p>
        </w:tc>
        <w:tc>
          <w:tcPr>
            <w:tcW w:w="425" w:type="dxa"/>
            <w:tcBorders>
              <w:top w:val="single" w:sz="4" w:space="0" w:color="auto"/>
              <w:left w:val="single" w:sz="4" w:space="0" w:color="auto"/>
              <w:bottom w:val="single" w:sz="4" w:space="0" w:color="auto"/>
              <w:right w:val="single" w:sz="4" w:space="0" w:color="auto"/>
            </w:tcBorders>
          </w:tcPr>
          <w:p w14:paraId="289F7728" w14:textId="77777777" w:rsidR="004B4278" w:rsidRDefault="004B4278" w:rsidP="009F327B">
            <w:pPr>
              <w:pStyle w:val="TAC"/>
              <w:rPr>
                <w:noProof/>
              </w:rPr>
            </w:pPr>
            <w:r>
              <w:rPr>
                <w:noProof/>
              </w:rPr>
              <w:t>M</w:t>
            </w:r>
          </w:p>
        </w:tc>
        <w:tc>
          <w:tcPr>
            <w:tcW w:w="1134" w:type="dxa"/>
            <w:tcBorders>
              <w:top w:val="single" w:sz="4" w:space="0" w:color="auto"/>
              <w:left w:val="single" w:sz="4" w:space="0" w:color="auto"/>
              <w:bottom w:val="single" w:sz="4" w:space="0" w:color="auto"/>
              <w:right w:val="single" w:sz="4" w:space="0" w:color="auto"/>
            </w:tcBorders>
          </w:tcPr>
          <w:p w14:paraId="08AAF1E2" w14:textId="77777777" w:rsidR="004B4278" w:rsidRDefault="004B4278" w:rsidP="009F327B">
            <w:pPr>
              <w:pStyle w:val="TAC"/>
              <w:rPr>
                <w:noProof/>
              </w:rPr>
            </w:pPr>
            <w:r>
              <w:rPr>
                <w:noProof/>
              </w:rPr>
              <w:t>1</w:t>
            </w:r>
          </w:p>
        </w:tc>
        <w:tc>
          <w:tcPr>
            <w:tcW w:w="2944" w:type="dxa"/>
            <w:tcBorders>
              <w:top w:val="single" w:sz="4" w:space="0" w:color="auto"/>
              <w:left w:val="single" w:sz="4" w:space="0" w:color="auto"/>
              <w:bottom w:val="single" w:sz="4" w:space="0" w:color="auto"/>
              <w:right w:val="single" w:sz="4" w:space="0" w:color="auto"/>
            </w:tcBorders>
          </w:tcPr>
          <w:p w14:paraId="210E0EFF" w14:textId="77777777" w:rsidR="004B4278" w:rsidRDefault="004B4278" w:rsidP="009F327B">
            <w:pPr>
              <w:pStyle w:val="TAL"/>
              <w:rPr>
                <w:noProof/>
                <w:lang w:eastAsia="zh-CN"/>
              </w:rPr>
            </w:pPr>
            <w:r>
              <w:rPr>
                <w:noProof/>
                <w:lang w:eastAsia="zh-CN"/>
              </w:rPr>
              <w:t>Address of the target EAS, i.e., address that shall be used for the traffic on the N6 side of the UPF(s).</w:t>
            </w:r>
          </w:p>
        </w:tc>
        <w:tc>
          <w:tcPr>
            <w:tcW w:w="1304" w:type="dxa"/>
            <w:tcBorders>
              <w:top w:val="single" w:sz="4" w:space="0" w:color="auto"/>
              <w:left w:val="single" w:sz="4" w:space="0" w:color="auto"/>
              <w:bottom w:val="single" w:sz="4" w:space="0" w:color="auto"/>
              <w:right w:val="single" w:sz="4" w:space="0" w:color="auto"/>
            </w:tcBorders>
          </w:tcPr>
          <w:p w14:paraId="33620057" w14:textId="77777777" w:rsidR="004B4278" w:rsidRDefault="004B4278" w:rsidP="009F327B">
            <w:pPr>
              <w:pStyle w:val="TAL"/>
              <w:rPr>
                <w:rFonts w:cs="Arial"/>
                <w:noProof/>
                <w:szCs w:val="18"/>
              </w:rPr>
            </w:pPr>
          </w:p>
        </w:tc>
      </w:tr>
    </w:tbl>
    <w:p w14:paraId="79524A50" w14:textId="77777777" w:rsidR="004B4278" w:rsidRDefault="004B4278" w:rsidP="004B4278">
      <w:pPr>
        <w:rPr>
          <w:lang w:val="x-none"/>
        </w:rPr>
      </w:pPr>
    </w:p>
    <w:p w14:paraId="5F64978E" w14:textId="24011020" w:rsidR="004B4278" w:rsidRDefault="004B4278" w:rsidP="00D362EB">
      <w:pPr>
        <w:pStyle w:val="Heading4"/>
        <w:rPr>
          <w:noProof/>
        </w:rPr>
      </w:pPr>
      <w:bookmarkStart w:id="1814" w:name="_Toc88743127"/>
      <w:bookmarkStart w:id="1815" w:name="_Toc90649939"/>
      <w:r>
        <w:rPr>
          <w:noProof/>
        </w:rPr>
        <w:t>5.4.4.80</w:t>
      </w:r>
      <w:r>
        <w:rPr>
          <w:noProof/>
        </w:rPr>
        <w:tab/>
        <w:t>Type EasServerAddress</w:t>
      </w:r>
      <w:bookmarkEnd w:id="1814"/>
      <w:bookmarkEnd w:id="1815"/>
    </w:p>
    <w:p w14:paraId="31170472" w14:textId="3AD42429" w:rsidR="004B4278" w:rsidRDefault="004B4278" w:rsidP="004B4278">
      <w:pPr>
        <w:pStyle w:val="TH"/>
        <w:rPr>
          <w:noProof/>
        </w:rPr>
      </w:pPr>
      <w:r>
        <w:rPr>
          <w:noProof/>
        </w:rPr>
        <w:t>Table 5.4.4.80-1: Definition of type EasServerAddress</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840"/>
        <w:gridCol w:w="1701"/>
        <w:gridCol w:w="425"/>
        <w:gridCol w:w="1134"/>
        <w:gridCol w:w="2944"/>
        <w:gridCol w:w="1304"/>
      </w:tblGrid>
      <w:tr w:rsidR="004B4278" w14:paraId="03C5CC20" w14:textId="77777777" w:rsidTr="009F327B">
        <w:trPr>
          <w:jc w:val="center"/>
        </w:trPr>
        <w:tc>
          <w:tcPr>
            <w:tcW w:w="1840" w:type="dxa"/>
            <w:tcBorders>
              <w:top w:val="single" w:sz="4" w:space="0" w:color="auto"/>
              <w:left w:val="single" w:sz="4" w:space="0" w:color="auto"/>
              <w:bottom w:val="single" w:sz="4" w:space="0" w:color="auto"/>
              <w:right w:val="single" w:sz="4" w:space="0" w:color="auto"/>
            </w:tcBorders>
            <w:shd w:val="clear" w:color="auto" w:fill="C0C0C0"/>
            <w:hideMark/>
          </w:tcPr>
          <w:p w14:paraId="5B12456E" w14:textId="77777777" w:rsidR="004B4278" w:rsidRDefault="004B4278" w:rsidP="009F327B">
            <w:pPr>
              <w:pStyle w:val="TAH"/>
              <w:rPr>
                <w:noProof/>
              </w:rPr>
            </w:pPr>
            <w:r>
              <w:rPr>
                <w:noProof/>
              </w:rPr>
              <w:t>Attribute name</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66FE79C1" w14:textId="77777777" w:rsidR="004B4278" w:rsidRDefault="004B4278" w:rsidP="009F327B">
            <w:pPr>
              <w:pStyle w:val="TAH"/>
              <w:rPr>
                <w:noProof/>
              </w:rPr>
            </w:pPr>
            <w:r>
              <w:rPr>
                <w:noProof/>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B91D76D" w14:textId="77777777" w:rsidR="004B4278" w:rsidRDefault="004B4278" w:rsidP="009F327B">
            <w:pPr>
              <w:pStyle w:val="TAH"/>
              <w:rPr>
                <w:noProof/>
              </w:rPr>
            </w:pPr>
            <w:r>
              <w:rPr>
                <w:noProof/>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3502432B" w14:textId="77777777" w:rsidR="004B4278" w:rsidRDefault="004B4278" w:rsidP="009F327B">
            <w:pPr>
              <w:pStyle w:val="TAH"/>
              <w:rPr>
                <w:noProof/>
              </w:rPr>
            </w:pPr>
            <w:r>
              <w:rPr>
                <w:noProof/>
              </w:rPr>
              <w:t>Cardinality</w:t>
            </w:r>
          </w:p>
        </w:tc>
        <w:tc>
          <w:tcPr>
            <w:tcW w:w="2944" w:type="dxa"/>
            <w:tcBorders>
              <w:top w:val="single" w:sz="4" w:space="0" w:color="auto"/>
              <w:left w:val="single" w:sz="4" w:space="0" w:color="auto"/>
              <w:bottom w:val="single" w:sz="4" w:space="0" w:color="auto"/>
              <w:right w:val="single" w:sz="4" w:space="0" w:color="auto"/>
            </w:tcBorders>
            <w:shd w:val="clear" w:color="auto" w:fill="C0C0C0"/>
            <w:hideMark/>
          </w:tcPr>
          <w:p w14:paraId="32D7A8E8" w14:textId="77777777" w:rsidR="004B4278" w:rsidRDefault="004B4278" w:rsidP="009F327B">
            <w:pPr>
              <w:pStyle w:val="TAH"/>
              <w:rPr>
                <w:noProof/>
              </w:rPr>
            </w:pPr>
            <w:r>
              <w:rPr>
                <w:noProof/>
              </w:rPr>
              <w:t>Description</w:t>
            </w:r>
          </w:p>
        </w:tc>
        <w:tc>
          <w:tcPr>
            <w:tcW w:w="1304" w:type="dxa"/>
            <w:tcBorders>
              <w:top w:val="single" w:sz="4" w:space="0" w:color="auto"/>
              <w:left w:val="single" w:sz="4" w:space="0" w:color="auto"/>
              <w:bottom w:val="single" w:sz="4" w:space="0" w:color="auto"/>
              <w:right w:val="single" w:sz="4" w:space="0" w:color="auto"/>
            </w:tcBorders>
            <w:shd w:val="clear" w:color="auto" w:fill="C0C0C0"/>
          </w:tcPr>
          <w:p w14:paraId="16778F6B" w14:textId="77777777" w:rsidR="004B4278" w:rsidRDefault="004B4278" w:rsidP="009F327B">
            <w:pPr>
              <w:pStyle w:val="TAH"/>
              <w:rPr>
                <w:noProof/>
              </w:rPr>
            </w:pPr>
            <w:r>
              <w:rPr>
                <w:noProof/>
              </w:rPr>
              <w:t>Applicability</w:t>
            </w:r>
          </w:p>
        </w:tc>
      </w:tr>
      <w:tr w:rsidR="004B4278" w14:paraId="1D8DD312" w14:textId="77777777" w:rsidTr="009F327B">
        <w:trPr>
          <w:jc w:val="center"/>
        </w:trPr>
        <w:tc>
          <w:tcPr>
            <w:tcW w:w="1840" w:type="dxa"/>
            <w:tcBorders>
              <w:top w:val="single" w:sz="4" w:space="0" w:color="auto"/>
              <w:left w:val="single" w:sz="4" w:space="0" w:color="auto"/>
              <w:bottom w:val="single" w:sz="4" w:space="0" w:color="auto"/>
              <w:right w:val="single" w:sz="4" w:space="0" w:color="auto"/>
            </w:tcBorders>
          </w:tcPr>
          <w:p w14:paraId="56348957" w14:textId="77777777" w:rsidR="004B4278" w:rsidRDefault="004B4278" w:rsidP="009F327B">
            <w:pPr>
              <w:pStyle w:val="TAL"/>
              <w:rPr>
                <w:noProof/>
              </w:rPr>
            </w:pPr>
            <w:r>
              <w:rPr>
                <w:noProof/>
              </w:rPr>
              <w:t>ip</w:t>
            </w:r>
          </w:p>
        </w:tc>
        <w:tc>
          <w:tcPr>
            <w:tcW w:w="1701" w:type="dxa"/>
            <w:tcBorders>
              <w:top w:val="single" w:sz="4" w:space="0" w:color="auto"/>
              <w:left w:val="single" w:sz="4" w:space="0" w:color="auto"/>
              <w:bottom w:val="single" w:sz="4" w:space="0" w:color="auto"/>
              <w:right w:val="single" w:sz="4" w:space="0" w:color="auto"/>
            </w:tcBorders>
          </w:tcPr>
          <w:p w14:paraId="3885C4C5" w14:textId="77777777" w:rsidR="004B4278" w:rsidRDefault="004B4278" w:rsidP="009F327B">
            <w:pPr>
              <w:pStyle w:val="TAL"/>
              <w:rPr>
                <w:noProof/>
              </w:rPr>
            </w:pPr>
            <w:r>
              <w:rPr>
                <w:noProof/>
              </w:rPr>
              <w:t>IpAddr</w:t>
            </w:r>
          </w:p>
        </w:tc>
        <w:tc>
          <w:tcPr>
            <w:tcW w:w="425" w:type="dxa"/>
            <w:tcBorders>
              <w:top w:val="single" w:sz="4" w:space="0" w:color="auto"/>
              <w:left w:val="single" w:sz="4" w:space="0" w:color="auto"/>
              <w:bottom w:val="single" w:sz="4" w:space="0" w:color="auto"/>
              <w:right w:val="single" w:sz="4" w:space="0" w:color="auto"/>
            </w:tcBorders>
          </w:tcPr>
          <w:p w14:paraId="7EDA7E32" w14:textId="77777777" w:rsidR="004B4278" w:rsidRDefault="004B4278" w:rsidP="009F327B">
            <w:pPr>
              <w:pStyle w:val="TAC"/>
              <w:rPr>
                <w:noProof/>
              </w:rPr>
            </w:pPr>
            <w:r>
              <w:rPr>
                <w:noProof/>
              </w:rPr>
              <w:t>M</w:t>
            </w:r>
          </w:p>
        </w:tc>
        <w:tc>
          <w:tcPr>
            <w:tcW w:w="1134" w:type="dxa"/>
            <w:tcBorders>
              <w:top w:val="single" w:sz="4" w:space="0" w:color="auto"/>
              <w:left w:val="single" w:sz="4" w:space="0" w:color="auto"/>
              <w:bottom w:val="single" w:sz="4" w:space="0" w:color="auto"/>
              <w:right w:val="single" w:sz="4" w:space="0" w:color="auto"/>
            </w:tcBorders>
          </w:tcPr>
          <w:p w14:paraId="1F28530E" w14:textId="77777777" w:rsidR="004B4278" w:rsidRDefault="004B4278" w:rsidP="009F327B">
            <w:pPr>
              <w:pStyle w:val="TAC"/>
              <w:rPr>
                <w:noProof/>
              </w:rPr>
            </w:pPr>
            <w:r>
              <w:rPr>
                <w:noProof/>
              </w:rPr>
              <w:t>1</w:t>
            </w:r>
          </w:p>
        </w:tc>
        <w:tc>
          <w:tcPr>
            <w:tcW w:w="2944" w:type="dxa"/>
            <w:tcBorders>
              <w:top w:val="single" w:sz="4" w:space="0" w:color="auto"/>
              <w:left w:val="single" w:sz="4" w:space="0" w:color="auto"/>
              <w:bottom w:val="single" w:sz="4" w:space="0" w:color="auto"/>
              <w:right w:val="single" w:sz="4" w:space="0" w:color="auto"/>
            </w:tcBorders>
          </w:tcPr>
          <w:p w14:paraId="6907028C" w14:textId="77777777" w:rsidR="004B4278" w:rsidRDefault="004B4278" w:rsidP="009F327B">
            <w:pPr>
              <w:pStyle w:val="TAL"/>
              <w:rPr>
                <w:noProof/>
                <w:lang w:eastAsia="zh-CN"/>
              </w:rPr>
            </w:pPr>
            <w:r>
              <w:rPr>
                <w:noProof/>
                <w:lang w:eastAsia="zh-CN"/>
              </w:rPr>
              <w:t>IP address information.</w:t>
            </w:r>
          </w:p>
        </w:tc>
        <w:tc>
          <w:tcPr>
            <w:tcW w:w="1304" w:type="dxa"/>
            <w:tcBorders>
              <w:top w:val="single" w:sz="4" w:space="0" w:color="auto"/>
              <w:left w:val="single" w:sz="4" w:space="0" w:color="auto"/>
              <w:bottom w:val="single" w:sz="4" w:space="0" w:color="auto"/>
              <w:right w:val="single" w:sz="4" w:space="0" w:color="auto"/>
            </w:tcBorders>
          </w:tcPr>
          <w:p w14:paraId="4CF9931E" w14:textId="77777777" w:rsidR="004B4278" w:rsidRDefault="004B4278" w:rsidP="009F327B">
            <w:pPr>
              <w:pStyle w:val="TAL"/>
              <w:rPr>
                <w:rFonts w:cs="Arial"/>
                <w:noProof/>
                <w:szCs w:val="18"/>
              </w:rPr>
            </w:pPr>
          </w:p>
        </w:tc>
      </w:tr>
      <w:tr w:rsidR="004B4278" w14:paraId="4E088112" w14:textId="77777777" w:rsidTr="009F327B">
        <w:trPr>
          <w:jc w:val="center"/>
        </w:trPr>
        <w:tc>
          <w:tcPr>
            <w:tcW w:w="1840" w:type="dxa"/>
            <w:tcBorders>
              <w:top w:val="single" w:sz="4" w:space="0" w:color="auto"/>
              <w:left w:val="single" w:sz="4" w:space="0" w:color="auto"/>
              <w:bottom w:val="single" w:sz="4" w:space="0" w:color="auto"/>
              <w:right w:val="single" w:sz="4" w:space="0" w:color="auto"/>
            </w:tcBorders>
          </w:tcPr>
          <w:p w14:paraId="64E725F7" w14:textId="77777777" w:rsidR="004B4278" w:rsidRDefault="004B4278" w:rsidP="009F327B">
            <w:pPr>
              <w:pStyle w:val="TAL"/>
              <w:rPr>
                <w:noProof/>
                <w:lang w:eastAsia="zh-CN"/>
              </w:rPr>
            </w:pPr>
            <w:r>
              <w:rPr>
                <w:noProof/>
                <w:lang w:eastAsia="zh-CN"/>
              </w:rPr>
              <w:t>port</w:t>
            </w:r>
          </w:p>
        </w:tc>
        <w:tc>
          <w:tcPr>
            <w:tcW w:w="1701" w:type="dxa"/>
            <w:tcBorders>
              <w:top w:val="single" w:sz="4" w:space="0" w:color="auto"/>
              <w:left w:val="single" w:sz="4" w:space="0" w:color="auto"/>
              <w:bottom w:val="single" w:sz="4" w:space="0" w:color="auto"/>
              <w:right w:val="single" w:sz="4" w:space="0" w:color="auto"/>
            </w:tcBorders>
          </w:tcPr>
          <w:p w14:paraId="12A85910" w14:textId="77777777" w:rsidR="004B4278" w:rsidRDefault="004B4278" w:rsidP="009F327B">
            <w:pPr>
              <w:pStyle w:val="TAL"/>
              <w:rPr>
                <w:noProof/>
                <w:lang w:eastAsia="zh-CN"/>
              </w:rPr>
            </w:pPr>
            <w:r>
              <w:rPr>
                <w:noProof/>
                <w:lang w:eastAsia="zh-CN"/>
              </w:rPr>
              <w:t>Uinteger</w:t>
            </w:r>
          </w:p>
        </w:tc>
        <w:tc>
          <w:tcPr>
            <w:tcW w:w="425" w:type="dxa"/>
            <w:tcBorders>
              <w:top w:val="single" w:sz="4" w:space="0" w:color="auto"/>
              <w:left w:val="single" w:sz="4" w:space="0" w:color="auto"/>
              <w:bottom w:val="single" w:sz="4" w:space="0" w:color="auto"/>
              <w:right w:val="single" w:sz="4" w:space="0" w:color="auto"/>
            </w:tcBorders>
          </w:tcPr>
          <w:p w14:paraId="5F6D769B" w14:textId="77777777" w:rsidR="004B4278" w:rsidRDefault="004B4278" w:rsidP="009F327B">
            <w:pPr>
              <w:pStyle w:val="TAC"/>
              <w:rPr>
                <w:noProof/>
              </w:rPr>
            </w:pPr>
            <w:r>
              <w:rPr>
                <w:noProof/>
              </w:rPr>
              <w:t>M</w:t>
            </w:r>
          </w:p>
        </w:tc>
        <w:tc>
          <w:tcPr>
            <w:tcW w:w="1134" w:type="dxa"/>
            <w:tcBorders>
              <w:top w:val="single" w:sz="4" w:space="0" w:color="auto"/>
              <w:left w:val="single" w:sz="4" w:space="0" w:color="auto"/>
              <w:bottom w:val="single" w:sz="4" w:space="0" w:color="auto"/>
              <w:right w:val="single" w:sz="4" w:space="0" w:color="auto"/>
            </w:tcBorders>
          </w:tcPr>
          <w:p w14:paraId="056BF034" w14:textId="77777777" w:rsidR="004B4278" w:rsidRDefault="004B4278" w:rsidP="009F327B">
            <w:pPr>
              <w:pStyle w:val="TAC"/>
              <w:rPr>
                <w:noProof/>
              </w:rPr>
            </w:pPr>
            <w:r>
              <w:rPr>
                <w:noProof/>
              </w:rPr>
              <w:t>1</w:t>
            </w:r>
          </w:p>
        </w:tc>
        <w:tc>
          <w:tcPr>
            <w:tcW w:w="2944" w:type="dxa"/>
            <w:tcBorders>
              <w:top w:val="single" w:sz="4" w:space="0" w:color="auto"/>
              <w:left w:val="single" w:sz="4" w:space="0" w:color="auto"/>
              <w:bottom w:val="single" w:sz="4" w:space="0" w:color="auto"/>
              <w:right w:val="single" w:sz="4" w:space="0" w:color="auto"/>
            </w:tcBorders>
          </w:tcPr>
          <w:p w14:paraId="18EAB0D7" w14:textId="77777777" w:rsidR="004B4278" w:rsidRDefault="004B4278" w:rsidP="009F327B">
            <w:pPr>
              <w:pStyle w:val="TAL"/>
              <w:rPr>
                <w:noProof/>
                <w:lang w:eastAsia="zh-CN"/>
              </w:rPr>
            </w:pPr>
            <w:r>
              <w:rPr>
                <w:noProof/>
                <w:lang w:eastAsia="zh-CN"/>
              </w:rPr>
              <w:t>IP port number.</w:t>
            </w:r>
          </w:p>
        </w:tc>
        <w:tc>
          <w:tcPr>
            <w:tcW w:w="1304" w:type="dxa"/>
            <w:tcBorders>
              <w:top w:val="single" w:sz="4" w:space="0" w:color="auto"/>
              <w:left w:val="single" w:sz="4" w:space="0" w:color="auto"/>
              <w:bottom w:val="single" w:sz="4" w:space="0" w:color="auto"/>
              <w:right w:val="single" w:sz="4" w:space="0" w:color="auto"/>
            </w:tcBorders>
          </w:tcPr>
          <w:p w14:paraId="7E8EF98D" w14:textId="77777777" w:rsidR="004B4278" w:rsidRDefault="004B4278" w:rsidP="009F327B">
            <w:pPr>
              <w:pStyle w:val="TAL"/>
              <w:rPr>
                <w:rFonts w:cs="Arial"/>
                <w:noProof/>
                <w:szCs w:val="18"/>
              </w:rPr>
            </w:pPr>
          </w:p>
        </w:tc>
      </w:tr>
    </w:tbl>
    <w:p w14:paraId="374C6A47" w14:textId="77777777" w:rsidR="004B4278" w:rsidRPr="0061791A" w:rsidRDefault="004B4278" w:rsidP="004B4278">
      <w:pPr>
        <w:rPr>
          <w:lang w:val="x-none"/>
        </w:rPr>
      </w:pPr>
    </w:p>
    <w:p w14:paraId="7260F602" w14:textId="77777777" w:rsidR="00DD1C4B" w:rsidRPr="00F11966" w:rsidRDefault="00DD1C4B" w:rsidP="00E92CBF"/>
    <w:p w14:paraId="32915B48" w14:textId="77777777" w:rsidR="00577C3C" w:rsidRPr="00F11966" w:rsidRDefault="00577C3C" w:rsidP="00D362EB">
      <w:pPr>
        <w:pStyle w:val="Heading3"/>
        <w:rPr>
          <w:lang w:val="en-US"/>
        </w:rPr>
      </w:pPr>
      <w:bookmarkStart w:id="1816" w:name="_Toc510696643"/>
      <w:bookmarkStart w:id="1817" w:name="_Toc43026114"/>
      <w:bookmarkStart w:id="1818" w:name="_Toc49763648"/>
      <w:bookmarkStart w:id="1819" w:name="_Toc56754344"/>
      <w:bookmarkStart w:id="1820" w:name="_Toc88743128"/>
      <w:bookmarkStart w:id="1821" w:name="_Toc90649940"/>
      <w:r w:rsidRPr="00F11966">
        <w:rPr>
          <w:lang w:val="en-US"/>
        </w:rPr>
        <w:t>5.4.5</w:t>
      </w:r>
      <w:r w:rsidRPr="00F11966">
        <w:rPr>
          <w:lang w:val="en-US"/>
        </w:rPr>
        <w:tab/>
      </w:r>
      <w:r w:rsidRPr="00F11966">
        <w:rPr>
          <w:lang w:eastAsia="zh-CN"/>
        </w:rPr>
        <w:t>D</w:t>
      </w:r>
      <w:r w:rsidRPr="00F11966">
        <w:rPr>
          <w:rFonts w:hint="eastAsia"/>
          <w:lang w:eastAsia="zh-CN"/>
        </w:rPr>
        <w:t>ata types</w:t>
      </w:r>
      <w:r w:rsidRPr="00F11966">
        <w:rPr>
          <w:lang w:eastAsia="zh-CN"/>
        </w:rPr>
        <w:t xml:space="preserve"> describing alternative data types or combinations of data types</w:t>
      </w:r>
      <w:bookmarkEnd w:id="1816"/>
      <w:bookmarkEnd w:id="1817"/>
      <w:bookmarkEnd w:id="1818"/>
      <w:bookmarkEnd w:id="1819"/>
      <w:bookmarkEnd w:id="1820"/>
      <w:bookmarkEnd w:id="1821"/>
    </w:p>
    <w:p w14:paraId="0D679AB9" w14:textId="77777777" w:rsidR="00577C3C" w:rsidRPr="00F11966" w:rsidRDefault="00577C3C" w:rsidP="00D362EB">
      <w:pPr>
        <w:pStyle w:val="Heading4"/>
      </w:pPr>
      <w:bookmarkStart w:id="1822" w:name="_Toc510696644"/>
      <w:bookmarkStart w:id="1823" w:name="_Toc43026115"/>
      <w:bookmarkStart w:id="1824" w:name="_Toc49763649"/>
      <w:bookmarkStart w:id="1825" w:name="_Toc56754345"/>
      <w:bookmarkStart w:id="1826" w:name="_Toc88743129"/>
      <w:bookmarkStart w:id="1827" w:name="_Toc90649941"/>
      <w:r w:rsidRPr="00F11966">
        <w:t>5.4.5.1</w:t>
      </w:r>
      <w:r w:rsidRPr="00F11966">
        <w:tab/>
        <w:t xml:space="preserve">Type: </w:t>
      </w:r>
      <w:bookmarkEnd w:id="1822"/>
      <w:r w:rsidRPr="00F11966">
        <w:t>ExtSnssai</w:t>
      </w:r>
      <w:bookmarkEnd w:id="1823"/>
      <w:bookmarkEnd w:id="1824"/>
      <w:bookmarkEnd w:id="1825"/>
      <w:bookmarkEnd w:id="1826"/>
      <w:bookmarkEnd w:id="1827"/>
    </w:p>
    <w:p w14:paraId="5AA75C35" w14:textId="77777777" w:rsidR="00577C3C" w:rsidRPr="00F11966" w:rsidRDefault="00577C3C" w:rsidP="00577C3C">
      <w:pPr>
        <w:pStyle w:val="TH"/>
      </w:pPr>
      <w:r w:rsidRPr="00F11966">
        <w:rPr>
          <w:noProof/>
        </w:rPr>
        <w:t>Table </w:t>
      </w:r>
      <w:r w:rsidRPr="00F11966">
        <w:t xml:space="preserve">5.4.5.1-1: </w:t>
      </w:r>
      <w:r w:rsidRPr="00F11966">
        <w:rPr>
          <w:noProof/>
        </w:rPr>
        <w:t xml:space="preserve">Definition of type </w:t>
      </w:r>
      <w:r w:rsidRPr="00F11966">
        <w:t xml:space="preserve">ExtSnssai </w:t>
      </w:r>
      <w:r w:rsidRPr="00F11966">
        <w:rPr>
          <w:noProof/>
        </w:rPr>
        <w:t xml:space="preserve">as a list of </w:t>
      </w:r>
      <w:r w:rsidRPr="00F11966">
        <w:t>to be combined data types</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054"/>
        <w:gridCol w:w="1169"/>
        <w:gridCol w:w="4849"/>
      </w:tblGrid>
      <w:tr w:rsidR="00577C3C" w:rsidRPr="00F11966" w14:paraId="34B54178" w14:textId="77777777" w:rsidTr="006E5165">
        <w:trPr>
          <w:jc w:val="center"/>
        </w:trPr>
        <w:tc>
          <w:tcPr>
            <w:tcW w:w="3054" w:type="dxa"/>
            <w:tcBorders>
              <w:top w:val="single" w:sz="4" w:space="0" w:color="auto"/>
              <w:left w:val="single" w:sz="4" w:space="0" w:color="auto"/>
              <w:bottom w:val="single" w:sz="4" w:space="0" w:color="auto"/>
              <w:right w:val="single" w:sz="4" w:space="0" w:color="auto"/>
            </w:tcBorders>
            <w:shd w:val="clear" w:color="auto" w:fill="C0C0C0"/>
            <w:hideMark/>
          </w:tcPr>
          <w:p w14:paraId="61895583" w14:textId="77777777" w:rsidR="00577C3C" w:rsidRPr="00F11966" w:rsidRDefault="00577C3C" w:rsidP="003429AE">
            <w:pPr>
              <w:pStyle w:val="TAH"/>
            </w:pPr>
            <w:r w:rsidRPr="00F11966">
              <w:t>Data type</w:t>
            </w:r>
          </w:p>
        </w:tc>
        <w:tc>
          <w:tcPr>
            <w:tcW w:w="1169" w:type="dxa"/>
            <w:tcBorders>
              <w:top w:val="single" w:sz="4" w:space="0" w:color="auto"/>
              <w:left w:val="single" w:sz="4" w:space="0" w:color="auto"/>
              <w:bottom w:val="single" w:sz="4" w:space="0" w:color="auto"/>
              <w:right w:val="single" w:sz="4" w:space="0" w:color="auto"/>
            </w:tcBorders>
            <w:shd w:val="clear" w:color="auto" w:fill="C0C0C0"/>
          </w:tcPr>
          <w:p w14:paraId="6CA270E2" w14:textId="77777777" w:rsidR="00577C3C" w:rsidRPr="00F11966" w:rsidRDefault="00577C3C" w:rsidP="002366BD">
            <w:pPr>
              <w:pStyle w:val="TAH"/>
            </w:pPr>
            <w:r w:rsidRPr="002366BD">
              <w:t>Cardinality</w:t>
            </w:r>
          </w:p>
        </w:tc>
        <w:tc>
          <w:tcPr>
            <w:tcW w:w="4849" w:type="dxa"/>
            <w:tcBorders>
              <w:top w:val="single" w:sz="4" w:space="0" w:color="auto"/>
              <w:left w:val="single" w:sz="4" w:space="0" w:color="auto"/>
              <w:bottom w:val="single" w:sz="4" w:space="0" w:color="auto"/>
              <w:right w:val="single" w:sz="4" w:space="0" w:color="auto"/>
            </w:tcBorders>
            <w:shd w:val="clear" w:color="auto" w:fill="C0C0C0"/>
            <w:hideMark/>
          </w:tcPr>
          <w:p w14:paraId="2ED17654" w14:textId="77777777" w:rsidR="00577C3C" w:rsidRPr="00F11966" w:rsidRDefault="00577C3C" w:rsidP="003429AE">
            <w:pPr>
              <w:pStyle w:val="TAH"/>
              <w:rPr>
                <w:rFonts w:cs="Arial"/>
                <w:szCs w:val="18"/>
              </w:rPr>
            </w:pPr>
            <w:r w:rsidRPr="00F11966">
              <w:rPr>
                <w:rFonts w:cs="Arial"/>
                <w:szCs w:val="18"/>
              </w:rPr>
              <w:t>Description</w:t>
            </w:r>
          </w:p>
        </w:tc>
      </w:tr>
      <w:tr w:rsidR="00577C3C" w:rsidRPr="00F11966" w14:paraId="27AF3086" w14:textId="77777777" w:rsidTr="006E5165">
        <w:trPr>
          <w:jc w:val="center"/>
        </w:trPr>
        <w:tc>
          <w:tcPr>
            <w:tcW w:w="3054" w:type="dxa"/>
            <w:tcBorders>
              <w:top w:val="single" w:sz="4" w:space="0" w:color="auto"/>
              <w:left w:val="single" w:sz="4" w:space="0" w:color="auto"/>
              <w:bottom w:val="single" w:sz="4" w:space="0" w:color="auto"/>
              <w:right w:val="single" w:sz="4" w:space="0" w:color="auto"/>
            </w:tcBorders>
          </w:tcPr>
          <w:p w14:paraId="289D60FA" w14:textId="77777777" w:rsidR="00577C3C" w:rsidRPr="00F11966" w:rsidRDefault="00577C3C" w:rsidP="003429AE">
            <w:pPr>
              <w:pStyle w:val="TAL"/>
            </w:pPr>
            <w:r w:rsidRPr="00F11966">
              <w:t>Snssai</w:t>
            </w:r>
          </w:p>
        </w:tc>
        <w:tc>
          <w:tcPr>
            <w:tcW w:w="1169" w:type="dxa"/>
            <w:tcBorders>
              <w:top w:val="single" w:sz="4" w:space="0" w:color="auto"/>
              <w:left w:val="single" w:sz="4" w:space="0" w:color="auto"/>
              <w:bottom w:val="single" w:sz="4" w:space="0" w:color="auto"/>
              <w:right w:val="single" w:sz="4" w:space="0" w:color="auto"/>
            </w:tcBorders>
          </w:tcPr>
          <w:p w14:paraId="389E1C21" w14:textId="77777777" w:rsidR="00577C3C" w:rsidRPr="00F11966" w:rsidRDefault="00577C3C" w:rsidP="003429AE">
            <w:pPr>
              <w:pStyle w:val="TAL"/>
            </w:pPr>
            <w:r w:rsidRPr="00F11966">
              <w:t>1</w:t>
            </w:r>
          </w:p>
        </w:tc>
        <w:tc>
          <w:tcPr>
            <w:tcW w:w="4849" w:type="dxa"/>
            <w:tcBorders>
              <w:top w:val="single" w:sz="4" w:space="0" w:color="auto"/>
              <w:left w:val="single" w:sz="4" w:space="0" w:color="auto"/>
              <w:bottom w:val="single" w:sz="4" w:space="0" w:color="auto"/>
              <w:right w:val="single" w:sz="4" w:space="0" w:color="auto"/>
            </w:tcBorders>
          </w:tcPr>
          <w:p w14:paraId="24A9F881" w14:textId="77777777" w:rsidR="00577C3C" w:rsidRPr="00F11966" w:rsidRDefault="00577C3C" w:rsidP="003429AE">
            <w:pPr>
              <w:pStyle w:val="TAL"/>
              <w:rPr>
                <w:rFonts w:cs="Arial"/>
                <w:szCs w:val="18"/>
              </w:rPr>
            </w:pPr>
            <w:r w:rsidRPr="00F11966">
              <w:t xml:space="preserve">Common data type defined in </w:t>
            </w:r>
            <w:r w:rsidRPr="00F11966">
              <w:rPr>
                <w:rFonts w:cs="Arial"/>
                <w:szCs w:val="18"/>
              </w:rPr>
              <w:t>clause 5.4.4.2.</w:t>
            </w:r>
          </w:p>
        </w:tc>
      </w:tr>
      <w:tr w:rsidR="00577C3C" w:rsidRPr="00F11966" w14:paraId="72666E6D" w14:textId="77777777" w:rsidTr="006E5165">
        <w:trPr>
          <w:jc w:val="center"/>
        </w:trPr>
        <w:tc>
          <w:tcPr>
            <w:tcW w:w="3054" w:type="dxa"/>
            <w:tcBorders>
              <w:top w:val="single" w:sz="4" w:space="0" w:color="auto"/>
              <w:left w:val="single" w:sz="4" w:space="0" w:color="auto"/>
              <w:bottom w:val="single" w:sz="4" w:space="0" w:color="auto"/>
              <w:right w:val="single" w:sz="4" w:space="0" w:color="auto"/>
            </w:tcBorders>
          </w:tcPr>
          <w:p w14:paraId="06E55F59" w14:textId="77777777" w:rsidR="00577C3C" w:rsidRPr="00F11966" w:rsidRDefault="00577C3C" w:rsidP="003429AE">
            <w:pPr>
              <w:pStyle w:val="TAL"/>
            </w:pPr>
            <w:r w:rsidRPr="00F11966">
              <w:t>SnssaiExtension</w:t>
            </w:r>
          </w:p>
        </w:tc>
        <w:tc>
          <w:tcPr>
            <w:tcW w:w="1169" w:type="dxa"/>
            <w:tcBorders>
              <w:top w:val="single" w:sz="4" w:space="0" w:color="auto"/>
              <w:left w:val="single" w:sz="4" w:space="0" w:color="auto"/>
              <w:bottom w:val="single" w:sz="4" w:space="0" w:color="auto"/>
              <w:right w:val="single" w:sz="4" w:space="0" w:color="auto"/>
            </w:tcBorders>
          </w:tcPr>
          <w:p w14:paraId="28878491" w14:textId="77777777" w:rsidR="00577C3C" w:rsidRPr="00F11966" w:rsidRDefault="00577C3C" w:rsidP="003429AE">
            <w:pPr>
              <w:pStyle w:val="TAL"/>
            </w:pPr>
            <w:r w:rsidRPr="00F11966">
              <w:t>1</w:t>
            </w:r>
          </w:p>
        </w:tc>
        <w:tc>
          <w:tcPr>
            <w:tcW w:w="4849" w:type="dxa"/>
            <w:tcBorders>
              <w:top w:val="single" w:sz="4" w:space="0" w:color="auto"/>
              <w:left w:val="single" w:sz="4" w:space="0" w:color="auto"/>
              <w:bottom w:val="single" w:sz="4" w:space="0" w:color="auto"/>
              <w:right w:val="single" w:sz="4" w:space="0" w:color="auto"/>
            </w:tcBorders>
          </w:tcPr>
          <w:p w14:paraId="71F58118" w14:textId="77777777" w:rsidR="00577C3C" w:rsidRPr="00F11966" w:rsidRDefault="00577C3C" w:rsidP="00532ED7">
            <w:pPr>
              <w:pStyle w:val="TAL"/>
            </w:pPr>
            <w:r w:rsidRPr="00F11966">
              <w:rPr>
                <w:rFonts w:cs="Arial"/>
                <w:szCs w:val="18"/>
              </w:rPr>
              <w:t>Extensions to the Snssai common data type defined in clause 5.4.4.66.</w:t>
            </w:r>
          </w:p>
        </w:tc>
      </w:tr>
      <w:tr w:rsidR="00577C3C" w:rsidRPr="00F11966" w14:paraId="50EBE20D" w14:textId="77777777" w:rsidTr="003429AE">
        <w:trPr>
          <w:jc w:val="center"/>
        </w:trPr>
        <w:tc>
          <w:tcPr>
            <w:tcW w:w="9072" w:type="dxa"/>
            <w:gridSpan w:val="3"/>
            <w:tcBorders>
              <w:top w:val="single" w:sz="4" w:space="0" w:color="auto"/>
              <w:left w:val="single" w:sz="4" w:space="0" w:color="auto"/>
              <w:bottom w:val="single" w:sz="4" w:space="0" w:color="auto"/>
              <w:right w:val="single" w:sz="4" w:space="0" w:color="auto"/>
            </w:tcBorders>
          </w:tcPr>
          <w:p w14:paraId="5EA73D6A" w14:textId="77777777" w:rsidR="00577C3C" w:rsidRPr="00F11966" w:rsidRDefault="00577C3C" w:rsidP="003429AE">
            <w:pPr>
              <w:pStyle w:val="TAN"/>
              <w:rPr>
                <w:rFonts w:cs="Arial"/>
                <w:szCs w:val="18"/>
              </w:rPr>
            </w:pPr>
            <w:r w:rsidRPr="00F11966">
              <w:t>NOTE:</w:t>
            </w:r>
            <w:r w:rsidR="003B51D0" w:rsidRPr="00F11966">
              <w:tab/>
            </w:r>
            <w:r w:rsidRPr="00F11966">
              <w:t>The sdRanges and wildcardSd attributes shall be exclusive from each other. If one of these attributes is present, the sd attribute shall also be present and it shall contain one Slice Differentiator value within the range of SD (if the sdRanges attribute is present) or with any value (if the wildcardSd attribute is present).</w:t>
            </w:r>
          </w:p>
        </w:tc>
      </w:tr>
    </w:tbl>
    <w:p w14:paraId="044BDEB3" w14:textId="77777777" w:rsidR="00577C3C" w:rsidRPr="00F11966" w:rsidRDefault="00577C3C" w:rsidP="006E5165">
      <w:pPr>
        <w:rPr>
          <w:lang w:val="en-US"/>
        </w:rPr>
      </w:pPr>
    </w:p>
    <w:p w14:paraId="6DAB2190" w14:textId="77777777" w:rsidR="00577C3C" w:rsidRPr="00F11966" w:rsidRDefault="00577C3C" w:rsidP="00577C3C">
      <w:pPr>
        <w:pStyle w:val="EX"/>
        <w:rPr>
          <w:lang w:val="en-US"/>
        </w:rPr>
      </w:pPr>
    </w:p>
    <w:p w14:paraId="5933756A" w14:textId="77777777" w:rsidR="00577C3C" w:rsidRPr="00F11966" w:rsidRDefault="00577C3C" w:rsidP="00E92CBF"/>
    <w:p w14:paraId="262C5720" w14:textId="77777777" w:rsidR="00E92CBF" w:rsidRPr="00F11966" w:rsidRDefault="00E92CBF" w:rsidP="00D362EB">
      <w:pPr>
        <w:pStyle w:val="Heading2"/>
      </w:pPr>
      <w:bookmarkStart w:id="1828" w:name="_Toc24925884"/>
      <w:bookmarkStart w:id="1829" w:name="_Toc24926062"/>
      <w:bookmarkStart w:id="1830" w:name="_Toc24926238"/>
      <w:bookmarkStart w:id="1831" w:name="_Toc33964098"/>
      <w:bookmarkStart w:id="1832" w:name="_Toc33980865"/>
      <w:bookmarkStart w:id="1833" w:name="_Toc36462666"/>
      <w:bookmarkStart w:id="1834" w:name="_Toc36462862"/>
      <w:bookmarkStart w:id="1835" w:name="_Toc43026116"/>
      <w:bookmarkStart w:id="1836" w:name="_Toc49763650"/>
      <w:bookmarkStart w:id="1837" w:name="_Toc56754346"/>
      <w:bookmarkStart w:id="1838" w:name="_Toc88743130"/>
      <w:bookmarkStart w:id="1839" w:name="_Toc90649942"/>
      <w:r w:rsidRPr="00F11966">
        <w:t>5.5</w:t>
      </w:r>
      <w:r w:rsidRPr="00F11966">
        <w:tab/>
        <w:t>Data Types related to 5G QoS</w:t>
      </w:r>
      <w:bookmarkEnd w:id="1828"/>
      <w:bookmarkEnd w:id="1829"/>
      <w:bookmarkEnd w:id="1830"/>
      <w:bookmarkEnd w:id="1831"/>
      <w:bookmarkEnd w:id="1832"/>
      <w:bookmarkEnd w:id="1833"/>
      <w:bookmarkEnd w:id="1834"/>
      <w:bookmarkEnd w:id="1835"/>
      <w:bookmarkEnd w:id="1836"/>
      <w:bookmarkEnd w:id="1837"/>
      <w:bookmarkEnd w:id="1838"/>
      <w:bookmarkEnd w:id="1839"/>
    </w:p>
    <w:p w14:paraId="0E172485" w14:textId="77777777" w:rsidR="00E92CBF" w:rsidRPr="00F11966" w:rsidRDefault="00E92CBF" w:rsidP="00D362EB">
      <w:pPr>
        <w:pStyle w:val="Heading3"/>
      </w:pPr>
      <w:bookmarkStart w:id="1840" w:name="_Toc24925885"/>
      <w:bookmarkStart w:id="1841" w:name="_Toc24926063"/>
      <w:bookmarkStart w:id="1842" w:name="_Toc24926239"/>
      <w:bookmarkStart w:id="1843" w:name="_Toc33964099"/>
      <w:bookmarkStart w:id="1844" w:name="_Toc33980866"/>
      <w:bookmarkStart w:id="1845" w:name="_Toc36462667"/>
      <w:bookmarkStart w:id="1846" w:name="_Toc36462863"/>
      <w:bookmarkStart w:id="1847" w:name="_Toc43026117"/>
      <w:bookmarkStart w:id="1848" w:name="_Toc49763651"/>
      <w:bookmarkStart w:id="1849" w:name="_Toc56754347"/>
      <w:bookmarkStart w:id="1850" w:name="_Toc88743131"/>
      <w:bookmarkStart w:id="1851" w:name="_Toc90649943"/>
      <w:r w:rsidRPr="00F11966">
        <w:t>5.5.1</w:t>
      </w:r>
      <w:r w:rsidRPr="00F11966">
        <w:tab/>
        <w:t>Introduction</w:t>
      </w:r>
      <w:bookmarkEnd w:id="1840"/>
      <w:bookmarkEnd w:id="1841"/>
      <w:bookmarkEnd w:id="1842"/>
      <w:bookmarkEnd w:id="1843"/>
      <w:bookmarkEnd w:id="1844"/>
      <w:bookmarkEnd w:id="1845"/>
      <w:bookmarkEnd w:id="1846"/>
      <w:bookmarkEnd w:id="1847"/>
      <w:bookmarkEnd w:id="1848"/>
      <w:bookmarkEnd w:id="1849"/>
      <w:bookmarkEnd w:id="1850"/>
      <w:bookmarkEnd w:id="1851"/>
    </w:p>
    <w:p w14:paraId="28E0B725" w14:textId="77777777" w:rsidR="00E92CBF" w:rsidRPr="00F11966" w:rsidRDefault="00E92CBF" w:rsidP="00E92CBF">
      <w:r w:rsidRPr="00F11966">
        <w:t>This clause defines common data types related to 5G QoS.</w:t>
      </w:r>
    </w:p>
    <w:p w14:paraId="4FDEBC17" w14:textId="77777777" w:rsidR="00E92CBF" w:rsidRPr="00F11966" w:rsidRDefault="00E92CBF" w:rsidP="00D362EB">
      <w:pPr>
        <w:pStyle w:val="Heading3"/>
      </w:pPr>
      <w:bookmarkStart w:id="1852" w:name="_Toc24925886"/>
      <w:bookmarkStart w:id="1853" w:name="_Toc24926064"/>
      <w:bookmarkStart w:id="1854" w:name="_Toc24926240"/>
      <w:bookmarkStart w:id="1855" w:name="_Toc33964100"/>
      <w:bookmarkStart w:id="1856" w:name="_Toc33980867"/>
      <w:bookmarkStart w:id="1857" w:name="_Toc36462668"/>
      <w:bookmarkStart w:id="1858" w:name="_Toc36462864"/>
      <w:bookmarkStart w:id="1859" w:name="_Toc43026118"/>
      <w:bookmarkStart w:id="1860" w:name="_Toc49763652"/>
      <w:bookmarkStart w:id="1861" w:name="_Toc56754348"/>
      <w:bookmarkStart w:id="1862" w:name="_Toc88743132"/>
      <w:bookmarkStart w:id="1863" w:name="_Toc90649944"/>
      <w:r w:rsidRPr="00F11966">
        <w:t>5.5.2</w:t>
      </w:r>
      <w:r w:rsidRPr="00F11966">
        <w:tab/>
        <w:t>Simple Data Types</w:t>
      </w:r>
      <w:bookmarkEnd w:id="1852"/>
      <w:bookmarkEnd w:id="1853"/>
      <w:bookmarkEnd w:id="1854"/>
      <w:bookmarkEnd w:id="1855"/>
      <w:bookmarkEnd w:id="1856"/>
      <w:bookmarkEnd w:id="1857"/>
      <w:bookmarkEnd w:id="1858"/>
      <w:bookmarkEnd w:id="1859"/>
      <w:bookmarkEnd w:id="1860"/>
      <w:bookmarkEnd w:id="1861"/>
      <w:bookmarkEnd w:id="1862"/>
      <w:bookmarkEnd w:id="1863"/>
    </w:p>
    <w:p w14:paraId="2EE29A4B" w14:textId="77777777" w:rsidR="00E92CBF" w:rsidRPr="00F11966" w:rsidRDefault="00E92CBF" w:rsidP="00E92CBF">
      <w:r w:rsidRPr="00F11966">
        <w:t>This clause specifies common simple data types.</w:t>
      </w:r>
    </w:p>
    <w:p w14:paraId="46460437" w14:textId="77777777" w:rsidR="00E92CBF" w:rsidRPr="00F11966" w:rsidRDefault="00E92CBF" w:rsidP="00E92CBF">
      <w:pPr>
        <w:pStyle w:val="TH"/>
      </w:pPr>
      <w:r w:rsidRPr="00F11966">
        <w:lastRenderedPageBreak/>
        <w:t>Table 5.5.2-1: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E92CBF" w:rsidRPr="00F11966" w14:paraId="3C12E4C0" w14:textId="77777777" w:rsidTr="00AA7DB8">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071C8B13" w14:textId="77777777" w:rsidR="00E92CBF" w:rsidRPr="00F11966" w:rsidRDefault="00E92CBF" w:rsidP="00AA7DB8">
            <w:pPr>
              <w:pStyle w:val="TAH"/>
            </w:pPr>
            <w:r w:rsidRPr="00F11966">
              <w:lastRenderedPageBreak/>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6D100A40" w14:textId="77777777" w:rsidR="00E92CBF" w:rsidRPr="00F11966" w:rsidRDefault="00E92CBF" w:rsidP="00AA7DB8">
            <w:pPr>
              <w:pStyle w:val="TAH"/>
            </w:pPr>
            <w:r w:rsidRPr="00F11966">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1B663BDA" w14:textId="77777777" w:rsidR="00E92CBF" w:rsidRPr="00F11966" w:rsidRDefault="00E92CBF" w:rsidP="00AA7DB8">
            <w:pPr>
              <w:pStyle w:val="TAH"/>
            </w:pPr>
            <w:r w:rsidRPr="00F11966">
              <w:t>Description</w:t>
            </w:r>
          </w:p>
        </w:tc>
      </w:tr>
      <w:tr w:rsidR="00E92CBF" w:rsidRPr="00F11966" w14:paraId="617189C5"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BDE6953" w14:textId="77777777" w:rsidR="00E92CBF" w:rsidRPr="00F11966" w:rsidRDefault="00E92CBF" w:rsidP="00AA7DB8">
            <w:pPr>
              <w:pStyle w:val="TAL"/>
            </w:pPr>
            <w:r w:rsidRPr="00F11966">
              <w:t>Qfi</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E7B6B3E"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3FCE1E69" w14:textId="77777777" w:rsidR="00E92CBF" w:rsidRPr="00F11966" w:rsidRDefault="00E92CBF" w:rsidP="00AA7DB8">
            <w:pPr>
              <w:pStyle w:val="TAL"/>
              <w:rPr>
                <w:lang w:eastAsia="zh-CN"/>
              </w:rPr>
            </w:pPr>
            <w:r w:rsidRPr="00F11966">
              <w:rPr>
                <w:lang w:eastAsia="zh-CN"/>
              </w:rPr>
              <w:t xml:space="preserve">Unsigned integer </w:t>
            </w:r>
            <w:r w:rsidRPr="00F11966">
              <w:t xml:space="preserve">identifying a QoS flow, within the range 0 to 63. </w:t>
            </w:r>
          </w:p>
        </w:tc>
      </w:tr>
      <w:tr w:rsidR="00E92CBF" w:rsidRPr="00F11966" w14:paraId="37F7B754"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BBF2C6C" w14:textId="77777777" w:rsidR="00E92CBF" w:rsidRPr="00F11966" w:rsidRDefault="00E92CBF" w:rsidP="00AA7DB8">
            <w:pPr>
              <w:pStyle w:val="TAL"/>
            </w:pPr>
            <w:r w:rsidRPr="00F11966">
              <w:t>QfiRm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0180D9D"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45CF2CD5" w14:textId="77777777" w:rsidR="00E92CBF" w:rsidRPr="00F11966" w:rsidRDefault="00E92CBF" w:rsidP="00AA7DB8">
            <w:pPr>
              <w:pStyle w:val="TAL"/>
              <w:rPr>
                <w:lang w:eastAsia="zh-CN"/>
              </w:rPr>
            </w:pPr>
            <w:r w:rsidRPr="00F11966">
              <w:t>This data type is defined in the same way as the "Qfi" data type, but with the OpenAPI "nullable: true" property.</w:t>
            </w:r>
          </w:p>
        </w:tc>
      </w:tr>
      <w:tr w:rsidR="00E92CBF" w:rsidRPr="00F11966" w14:paraId="186788B6"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540E416" w14:textId="77777777" w:rsidR="00E92CBF" w:rsidRPr="00F11966" w:rsidRDefault="00E92CBF" w:rsidP="00AA7DB8">
            <w:pPr>
              <w:pStyle w:val="TAL"/>
            </w:pPr>
            <w:r w:rsidRPr="00F11966">
              <w:t>5Qi</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57B0047"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2AC666EE" w14:textId="77777777" w:rsidR="00E92CBF" w:rsidRPr="00F11966" w:rsidRDefault="00E92CBF" w:rsidP="00AA7DB8">
            <w:pPr>
              <w:pStyle w:val="TAL"/>
              <w:rPr>
                <w:lang w:eastAsia="zh-CN"/>
              </w:rPr>
            </w:pPr>
            <w:r w:rsidRPr="00F11966">
              <w:rPr>
                <w:lang w:eastAsia="zh-CN"/>
              </w:rPr>
              <w:t xml:space="preserve">Unsigned integer representing a 5G QoS Identifier (see clause 5.7.2.1 of 3GPP TS 23.501 [8]), </w:t>
            </w:r>
            <w:r w:rsidRPr="00F11966">
              <w:t xml:space="preserve">within the range 0 to 255. </w:t>
            </w:r>
          </w:p>
        </w:tc>
      </w:tr>
      <w:tr w:rsidR="00E92CBF" w:rsidRPr="00F11966" w14:paraId="10740B55"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6F47632" w14:textId="77777777" w:rsidR="00E92CBF" w:rsidRPr="00F11966" w:rsidDel="007F3D1A" w:rsidRDefault="00E92CBF" w:rsidP="00AA7DB8">
            <w:pPr>
              <w:pStyle w:val="TAL"/>
            </w:pPr>
            <w:r w:rsidRPr="00F11966">
              <w:t>5QiRm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B675253"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45CE2526" w14:textId="77777777" w:rsidR="00E92CBF" w:rsidRPr="00F11966" w:rsidRDefault="00E92CBF" w:rsidP="00AA7DB8">
            <w:pPr>
              <w:pStyle w:val="TAL"/>
              <w:rPr>
                <w:lang w:eastAsia="zh-CN"/>
              </w:rPr>
            </w:pPr>
            <w:r w:rsidRPr="00F11966">
              <w:t>This data type is defined in the same way as the "5Qi" data type, but with the OpenAPI "nullable: true" property.</w:t>
            </w:r>
          </w:p>
        </w:tc>
      </w:tr>
      <w:tr w:rsidR="00E92CBF" w:rsidRPr="00F11966" w14:paraId="1BA4D092"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EE37E44" w14:textId="77777777" w:rsidR="00E92CBF" w:rsidRPr="00F11966" w:rsidRDefault="00E92CBF" w:rsidP="00AA7DB8">
            <w:pPr>
              <w:pStyle w:val="TAL"/>
            </w:pPr>
            <w:r w:rsidRPr="00F11966">
              <w:t>BitRate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86FCE00" w14:textId="77777777" w:rsidR="00E92CBF" w:rsidRPr="00F11966" w:rsidRDefault="00E92CBF" w:rsidP="00AA7DB8">
            <w:pPr>
              <w:pStyle w:val="TAL"/>
            </w:pPr>
            <w:r w:rsidRPr="00F11966">
              <w:t>string</w:t>
            </w:r>
          </w:p>
        </w:tc>
        <w:tc>
          <w:tcPr>
            <w:tcW w:w="2952" w:type="pct"/>
            <w:tcBorders>
              <w:top w:val="single" w:sz="4" w:space="0" w:color="auto"/>
              <w:left w:val="nil"/>
              <w:bottom w:val="single" w:sz="4" w:space="0" w:color="auto"/>
              <w:right w:val="single" w:sz="8" w:space="0" w:color="auto"/>
            </w:tcBorders>
          </w:tcPr>
          <w:p w14:paraId="443E7A91" w14:textId="77777777" w:rsidR="00E92CBF" w:rsidRPr="00F11966" w:rsidRDefault="00E92CBF" w:rsidP="00AA7DB8">
            <w:pPr>
              <w:pStyle w:val="TAL"/>
              <w:rPr>
                <w:lang w:eastAsia="zh-CN"/>
              </w:rPr>
            </w:pPr>
            <w:r w:rsidRPr="00F11966">
              <w:rPr>
                <w:lang w:eastAsia="zh-CN"/>
              </w:rPr>
              <w:t>String representing a bit rate that shall be formatted as follows:</w:t>
            </w:r>
          </w:p>
          <w:p w14:paraId="2BF0D8BB" w14:textId="77777777" w:rsidR="00E92CBF" w:rsidRPr="00F11966" w:rsidRDefault="00E92CBF" w:rsidP="00AA7DB8">
            <w:pPr>
              <w:pStyle w:val="TAL"/>
              <w:rPr>
                <w:lang w:eastAsia="zh-CN"/>
              </w:rPr>
            </w:pPr>
          </w:p>
          <w:p w14:paraId="51B73F6C" w14:textId="77777777" w:rsidR="00E92CBF" w:rsidRPr="00F11966" w:rsidRDefault="00E92CBF" w:rsidP="002366BD">
            <w:pPr>
              <w:pStyle w:val="TAL"/>
            </w:pPr>
            <w:r w:rsidRPr="002366BD">
              <w:t>Pattern: '^\d+(\.\d+)? (bps|Kbps|Mbps|Gbps|Tbps)$'</w:t>
            </w:r>
          </w:p>
          <w:p w14:paraId="7E08E2A1" w14:textId="77777777" w:rsidR="00E92CBF" w:rsidRPr="00F11966" w:rsidRDefault="00E92CBF" w:rsidP="00AA7DB8">
            <w:pPr>
              <w:pStyle w:val="TAL"/>
            </w:pPr>
            <w:r w:rsidRPr="00F11966">
              <w:t>Examples:</w:t>
            </w:r>
          </w:p>
          <w:p w14:paraId="35EB36DF" w14:textId="77777777" w:rsidR="00E92CBF" w:rsidRPr="00F11966" w:rsidRDefault="00E92CBF" w:rsidP="00AA7DB8">
            <w:pPr>
              <w:pStyle w:val="TAL"/>
              <w:rPr>
                <w:lang w:eastAsia="zh-CN"/>
              </w:rPr>
            </w:pPr>
            <w:r w:rsidRPr="00F11966">
              <w:t>"125 Mbps", "0.125 Gbps", "125000 Kbps"</w:t>
            </w:r>
          </w:p>
        </w:tc>
      </w:tr>
      <w:tr w:rsidR="00E92CBF" w:rsidRPr="00F11966" w14:paraId="7029F2A3"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CE2366D" w14:textId="77777777" w:rsidR="00E92CBF" w:rsidRPr="00F11966" w:rsidRDefault="00E92CBF" w:rsidP="00AA7DB8">
            <w:pPr>
              <w:pStyle w:val="TAL"/>
            </w:pPr>
            <w:r w:rsidRPr="00F11966">
              <w:t>BitRateRm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D4EAEB8" w14:textId="77777777" w:rsidR="00E92CBF" w:rsidRPr="00F11966" w:rsidRDefault="00E92CBF" w:rsidP="00AA7DB8">
            <w:pPr>
              <w:pStyle w:val="TAL"/>
            </w:pPr>
            <w:r w:rsidRPr="00F11966">
              <w:t>string</w:t>
            </w:r>
          </w:p>
        </w:tc>
        <w:tc>
          <w:tcPr>
            <w:tcW w:w="2952" w:type="pct"/>
            <w:tcBorders>
              <w:top w:val="single" w:sz="4" w:space="0" w:color="auto"/>
              <w:left w:val="nil"/>
              <w:bottom w:val="single" w:sz="4" w:space="0" w:color="auto"/>
              <w:right w:val="single" w:sz="8" w:space="0" w:color="auto"/>
            </w:tcBorders>
          </w:tcPr>
          <w:p w14:paraId="3E918862" w14:textId="77777777" w:rsidR="00E92CBF" w:rsidRPr="00F11966" w:rsidRDefault="00E92CBF" w:rsidP="00AA7DB8">
            <w:pPr>
              <w:pStyle w:val="TAL"/>
              <w:rPr>
                <w:lang w:eastAsia="zh-CN"/>
              </w:rPr>
            </w:pPr>
            <w:r w:rsidRPr="00F11966">
              <w:t>This data type is defined in the same way as the "BitRate" data type, but with the OpenAPI "nullable: true" property.</w:t>
            </w:r>
          </w:p>
        </w:tc>
      </w:tr>
      <w:tr w:rsidR="00E92CBF" w:rsidRPr="00F11966" w14:paraId="5A4A4586"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44E4BA8" w14:textId="77777777" w:rsidR="00E92CBF" w:rsidRPr="00F11966" w:rsidRDefault="00E92CBF" w:rsidP="00AA7DB8">
            <w:pPr>
              <w:pStyle w:val="TAL"/>
            </w:pPr>
            <w:r w:rsidRPr="00F11966">
              <w:t>ArpPriorityLevel</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AB92A00"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4C8CFDCB" w14:textId="77777777" w:rsidR="00E92CBF" w:rsidRPr="00F11966" w:rsidRDefault="00E92CBF" w:rsidP="00AA7DB8">
            <w:pPr>
              <w:pStyle w:val="TAL"/>
            </w:pPr>
            <w:r w:rsidRPr="00F11966">
              <w:rPr>
                <w:lang w:eastAsia="zh-CN"/>
              </w:rPr>
              <w:t xml:space="preserve">Unsigned integer </w:t>
            </w:r>
            <w:r w:rsidRPr="00F11966">
              <w:t xml:space="preserve">indicating the ARP Priority Level (see clause 5.7.2.2 </w:t>
            </w:r>
            <w:r w:rsidRPr="00F11966">
              <w:rPr>
                <w:lang w:eastAsia="zh-CN"/>
              </w:rPr>
              <w:t>of 3GPP TS 23.501 [8])</w:t>
            </w:r>
            <w:r w:rsidRPr="00F11966">
              <w:t>, within the range 1 to 15.</w:t>
            </w:r>
          </w:p>
          <w:p w14:paraId="57F12CA3" w14:textId="77777777" w:rsidR="00E92CBF" w:rsidRPr="00F11966" w:rsidRDefault="00E92CBF" w:rsidP="00AA7DB8">
            <w:pPr>
              <w:pStyle w:val="TAL"/>
              <w:rPr>
                <w:lang w:eastAsia="zh-CN"/>
              </w:rPr>
            </w:pPr>
            <w:r w:rsidRPr="00F11966">
              <w:rPr>
                <w:rFonts w:cs="Arial"/>
                <w:lang w:eastAsia="ja-JP"/>
              </w:rPr>
              <w:t>Values are ordered in decreasing order of priority, i.e. with 1 as the highest priority and 15 as the lowest priority.</w:t>
            </w:r>
          </w:p>
        </w:tc>
      </w:tr>
      <w:tr w:rsidR="00E92CBF" w:rsidRPr="00F11966" w14:paraId="4B71320C"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E5A1D7D" w14:textId="77777777" w:rsidR="00E92CBF" w:rsidRPr="00F11966" w:rsidRDefault="00E92CBF" w:rsidP="00AA7DB8">
            <w:pPr>
              <w:pStyle w:val="TAL"/>
            </w:pPr>
            <w:r w:rsidRPr="00F11966">
              <w:t>ArpPriorityLevelRm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22A2F43"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7763D1B6" w14:textId="77777777" w:rsidR="00E92CBF" w:rsidRPr="00F11966" w:rsidRDefault="00E92CBF" w:rsidP="00AA7DB8">
            <w:pPr>
              <w:pStyle w:val="TAL"/>
              <w:rPr>
                <w:lang w:eastAsia="zh-CN"/>
              </w:rPr>
            </w:pPr>
            <w:r w:rsidRPr="00F11966">
              <w:t>This data type is defined in the same way as the "ArpPriorityLevel" data type, but with the OpenAPI "nullable: true" property.</w:t>
            </w:r>
          </w:p>
        </w:tc>
      </w:tr>
      <w:tr w:rsidR="00E92CBF" w:rsidRPr="00F11966" w14:paraId="490BED3F"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099C4CF" w14:textId="77777777" w:rsidR="00E92CBF" w:rsidRPr="00F11966" w:rsidRDefault="00E92CBF" w:rsidP="00AA7DB8">
            <w:pPr>
              <w:pStyle w:val="TAL"/>
            </w:pPr>
            <w:r w:rsidRPr="00F11966">
              <w:t>5QiPriorityLevel</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62019DC"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088CCC8A" w14:textId="77777777" w:rsidR="00E92CBF" w:rsidRPr="00F11966" w:rsidRDefault="00E92CBF" w:rsidP="00AA7DB8">
            <w:pPr>
              <w:pStyle w:val="TAL"/>
            </w:pPr>
            <w:r w:rsidRPr="00F11966">
              <w:rPr>
                <w:lang w:eastAsia="zh-CN"/>
              </w:rPr>
              <w:t xml:space="preserve">Unsigned integer </w:t>
            </w:r>
            <w:r w:rsidRPr="00F11966">
              <w:t xml:space="preserve">indicating the 5QI Priority Level (see clauses 5.7.3.3 and 5.7.4 </w:t>
            </w:r>
            <w:r w:rsidRPr="00F11966">
              <w:rPr>
                <w:lang w:eastAsia="zh-CN"/>
              </w:rPr>
              <w:t>of 3GPP TS 23.501 [8])</w:t>
            </w:r>
            <w:r w:rsidRPr="00F11966">
              <w:t>, within the range 1 to 127.</w:t>
            </w:r>
          </w:p>
          <w:p w14:paraId="1C8F85C7" w14:textId="77777777" w:rsidR="00E92CBF" w:rsidRPr="00F11966" w:rsidRDefault="00E92CBF" w:rsidP="00AA7DB8">
            <w:pPr>
              <w:pStyle w:val="TAL"/>
              <w:rPr>
                <w:lang w:eastAsia="zh-CN"/>
              </w:rPr>
            </w:pPr>
            <w:r w:rsidRPr="00F11966">
              <w:rPr>
                <w:rFonts w:cs="Arial"/>
                <w:lang w:eastAsia="ja-JP"/>
              </w:rPr>
              <w:t>Values are ordered in decreasing order of priority, i.e. with 1 as the highest priority and 127 as the lowest priority.</w:t>
            </w:r>
          </w:p>
        </w:tc>
      </w:tr>
      <w:tr w:rsidR="00E92CBF" w:rsidRPr="00F11966" w14:paraId="7E044B3A"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9996E70" w14:textId="77777777" w:rsidR="00E92CBF" w:rsidRPr="00F11966" w:rsidDel="007F3D1A" w:rsidRDefault="00E92CBF" w:rsidP="00AA7DB8">
            <w:pPr>
              <w:pStyle w:val="TAL"/>
            </w:pPr>
            <w:r w:rsidRPr="00F11966">
              <w:t>5QiPriorityLevelRm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E2EB5C0"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20FF5248" w14:textId="77777777" w:rsidR="00E92CBF" w:rsidRPr="00F11966" w:rsidRDefault="00E92CBF" w:rsidP="00AA7DB8">
            <w:pPr>
              <w:pStyle w:val="TAL"/>
              <w:rPr>
                <w:lang w:eastAsia="zh-CN"/>
              </w:rPr>
            </w:pPr>
            <w:r w:rsidRPr="00F11966">
              <w:t>This data type is defined in the same way as the "5QiPriorityLevel" data type, but with the OpenAPI "nullable: true" property.</w:t>
            </w:r>
          </w:p>
        </w:tc>
      </w:tr>
      <w:tr w:rsidR="00E92CBF" w:rsidRPr="00F11966" w14:paraId="17CE69E6"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5C6DD52" w14:textId="77777777" w:rsidR="00E92CBF" w:rsidRPr="00F11966" w:rsidRDefault="00E92CBF" w:rsidP="00AA7DB8">
            <w:pPr>
              <w:pStyle w:val="TAL"/>
            </w:pPr>
            <w:r w:rsidRPr="00F11966">
              <w:t>PacketDelBudget</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9253FF9"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6513FB3D" w14:textId="77777777" w:rsidR="00E92CBF" w:rsidRPr="00F11966" w:rsidRDefault="00E92CBF" w:rsidP="00AA7DB8">
            <w:pPr>
              <w:pStyle w:val="TAL"/>
            </w:pPr>
            <w:r w:rsidRPr="00F11966">
              <w:rPr>
                <w:lang w:eastAsia="zh-CN"/>
              </w:rPr>
              <w:t xml:space="preserve">Unsigned integer </w:t>
            </w:r>
            <w:r w:rsidRPr="00F11966">
              <w:t xml:space="preserve">indicating </w:t>
            </w:r>
            <w:r w:rsidRPr="00F11966">
              <w:rPr>
                <w:lang w:eastAsia="zh-CN"/>
              </w:rPr>
              <w:t>Packet Delay Budget (</w:t>
            </w:r>
            <w:r w:rsidRPr="00F11966">
              <w:t xml:space="preserve">see clauses 5.7.3.4 and 5.7.4 </w:t>
            </w:r>
            <w:r w:rsidRPr="00F11966">
              <w:rPr>
                <w:lang w:eastAsia="zh-CN"/>
              </w:rPr>
              <w:t xml:space="preserve">of 3GPP TS 23.501 [8])), </w:t>
            </w:r>
            <w:r w:rsidRPr="00F11966">
              <w:t>expressed in milliseconds.</w:t>
            </w:r>
          </w:p>
          <w:p w14:paraId="4A9A2D73" w14:textId="77777777" w:rsidR="00E92CBF" w:rsidRPr="00F11966" w:rsidRDefault="00E92CBF" w:rsidP="00AA7DB8">
            <w:pPr>
              <w:pStyle w:val="TAL"/>
              <w:rPr>
                <w:lang w:eastAsia="zh-CN"/>
              </w:rPr>
            </w:pPr>
            <w:r w:rsidRPr="00F11966">
              <w:t>Minimum = 1.</w:t>
            </w:r>
          </w:p>
        </w:tc>
      </w:tr>
      <w:tr w:rsidR="00E92CBF" w:rsidRPr="00F11966" w14:paraId="6F892F71"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4C15D37" w14:textId="77777777" w:rsidR="00E92CBF" w:rsidRPr="00F11966" w:rsidRDefault="00E92CBF" w:rsidP="00AA7DB8">
            <w:pPr>
              <w:pStyle w:val="TAL"/>
            </w:pPr>
            <w:r w:rsidRPr="00F11966">
              <w:t>PacketDelBudgetRm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921FDD1"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581317E9" w14:textId="77777777" w:rsidR="00E92CBF" w:rsidRPr="00F11966" w:rsidRDefault="00E92CBF" w:rsidP="00AA7DB8">
            <w:pPr>
              <w:pStyle w:val="TAL"/>
              <w:rPr>
                <w:lang w:eastAsia="zh-CN"/>
              </w:rPr>
            </w:pPr>
            <w:r w:rsidRPr="00F11966">
              <w:t>This data type is defined in the same way as the "PacketDelBudget" data type, but with the OpenAPI "nullable: true" property.</w:t>
            </w:r>
          </w:p>
        </w:tc>
      </w:tr>
      <w:tr w:rsidR="00E92CBF" w:rsidRPr="00F11966" w14:paraId="3E1DE290"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CEDEE2B" w14:textId="77777777" w:rsidR="00E92CBF" w:rsidRPr="00F11966" w:rsidRDefault="00E92CBF" w:rsidP="00AA7DB8">
            <w:pPr>
              <w:pStyle w:val="TAL"/>
            </w:pPr>
            <w:r w:rsidRPr="00F11966">
              <w:t>PacketErrRate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ED6EC05" w14:textId="77777777" w:rsidR="00E92CBF" w:rsidRPr="00F11966" w:rsidRDefault="00E92CBF" w:rsidP="00AA7DB8">
            <w:pPr>
              <w:pStyle w:val="TAL"/>
            </w:pPr>
            <w:r w:rsidRPr="00F11966">
              <w:t>string</w:t>
            </w:r>
          </w:p>
        </w:tc>
        <w:tc>
          <w:tcPr>
            <w:tcW w:w="2952" w:type="pct"/>
            <w:tcBorders>
              <w:top w:val="single" w:sz="4" w:space="0" w:color="auto"/>
              <w:left w:val="nil"/>
              <w:bottom w:val="single" w:sz="4" w:space="0" w:color="auto"/>
              <w:right w:val="single" w:sz="8" w:space="0" w:color="auto"/>
            </w:tcBorders>
          </w:tcPr>
          <w:p w14:paraId="26295429" w14:textId="77777777" w:rsidR="00E92CBF" w:rsidRPr="00F11966" w:rsidRDefault="00E92CBF" w:rsidP="00AA7DB8">
            <w:pPr>
              <w:pStyle w:val="TAL"/>
            </w:pPr>
            <w:r w:rsidRPr="00F11966">
              <w:rPr>
                <w:lang w:eastAsia="zh-CN"/>
              </w:rPr>
              <w:t xml:space="preserve">String representing Packet Error Rate </w:t>
            </w:r>
            <w:r w:rsidRPr="00F11966">
              <w:t xml:space="preserve">(see clause 5.7.3.5 and 5.7.4 of 3GPP TS 23.501 [8]), </w:t>
            </w:r>
            <w:r w:rsidRPr="00F11966">
              <w:rPr>
                <w:rFonts w:cs="Arial"/>
                <w:szCs w:val="18"/>
              </w:rPr>
              <w:t xml:space="preserve">expressed as </w:t>
            </w:r>
            <w:r w:rsidRPr="00F11966">
              <w:rPr>
                <w:szCs w:val="22"/>
              </w:rPr>
              <w:t>a "</w:t>
            </w:r>
            <w:r w:rsidRPr="00F11966">
              <w:rPr>
                <w:i/>
                <w:szCs w:val="22"/>
              </w:rPr>
              <w:t>scalar</w:t>
            </w:r>
            <w:r w:rsidRPr="00F11966">
              <w:rPr>
                <w:szCs w:val="22"/>
              </w:rPr>
              <w:t xml:space="preserve"> x 10-k" where the scalar and the </w:t>
            </w:r>
            <w:r w:rsidRPr="00F11966">
              <w:rPr>
                <w:i/>
                <w:szCs w:val="22"/>
              </w:rPr>
              <w:t>exponent k are each encoded as one decimal digit</w:t>
            </w:r>
            <w:r w:rsidRPr="00F11966">
              <w:t>.</w:t>
            </w:r>
          </w:p>
          <w:p w14:paraId="1A8E624B" w14:textId="77777777" w:rsidR="00E92CBF" w:rsidRPr="00F11966" w:rsidRDefault="00E92CBF" w:rsidP="002366BD">
            <w:pPr>
              <w:pStyle w:val="TAL"/>
            </w:pPr>
            <w:r w:rsidRPr="002366BD">
              <w:t>Pattern: '^([0-9]E-[0-9])$'</w:t>
            </w:r>
          </w:p>
          <w:p w14:paraId="635D8FF7" w14:textId="77777777" w:rsidR="00E92CBF" w:rsidRPr="00F11966" w:rsidRDefault="00E92CBF" w:rsidP="00AA7DB8">
            <w:pPr>
              <w:pStyle w:val="TAL"/>
            </w:pPr>
          </w:p>
          <w:p w14:paraId="1768E3D4" w14:textId="77777777" w:rsidR="00E92CBF" w:rsidRPr="00F11966" w:rsidRDefault="00E92CBF" w:rsidP="00AA7DB8">
            <w:pPr>
              <w:pStyle w:val="TAL"/>
              <w:rPr>
                <w:lang w:eastAsia="zh-CN"/>
              </w:rPr>
            </w:pPr>
            <w:r w:rsidRPr="00F11966">
              <w:rPr>
                <w:lang w:eastAsia="zh-CN"/>
              </w:rPr>
              <w:t>Examples:</w:t>
            </w:r>
          </w:p>
          <w:p w14:paraId="2DF9017A" w14:textId="77777777" w:rsidR="00E92CBF" w:rsidRPr="00F11966" w:rsidRDefault="00E92CBF" w:rsidP="00AA7DB8">
            <w:pPr>
              <w:pStyle w:val="TAL"/>
              <w:rPr>
                <w:lang w:eastAsia="zh-CN"/>
              </w:rPr>
            </w:pPr>
            <w:r w:rsidRPr="00F11966">
              <w:rPr>
                <w:lang w:eastAsia="zh-CN"/>
              </w:rPr>
              <w:t>Packer Error Rate 4x10</w:t>
            </w:r>
            <w:r w:rsidRPr="00F11966">
              <w:rPr>
                <w:vertAlign w:val="superscript"/>
                <w:lang w:eastAsia="zh-CN"/>
              </w:rPr>
              <w:t xml:space="preserve">-6 </w:t>
            </w:r>
            <w:r w:rsidRPr="00F11966">
              <w:rPr>
                <w:lang w:eastAsia="zh-CN"/>
              </w:rPr>
              <w:t>shall be encoded as "4E-6".</w:t>
            </w:r>
          </w:p>
          <w:p w14:paraId="44BA6768" w14:textId="77777777" w:rsidR="00E92CBF" w:rsidRPr="00F11966" w:rsidRDefault="00E92CBF" w:rsidP="00AA7DB8">
            <w:pPr>
              <w:pStyle w:val="TAL"/>
              <w:rPr>
                <w:lang w:eastAsia="zh-CN"/>
              </w:rPr>
            </w:pPr>
            <w:r w:rsidRPr="00F11966">
              <w:rPr>
                <w:lang w:eastAsia="zh-CN"/>
              </w:rPr>
              <w:t>Packer Error Rate 10</w:t>
            </w:r>
            <w:r w:rsidRPr="00F11966">
              <w:rPr>
                <w:vertAlign w:val="superscript"/>
                <w:lang w:eastAsia="zh-CN"/>
              </w:rPr>
              <w:t xml:space="preserve">-2 </w:t>
            </w:r>
            <w:r w:rsidRPr="00F11966">
              <w:rPr>
                <w:lang w:eastAsia="zh-CN"/>
              </w:rPr>
              <w:t>shall be encoded as "1E-2".</w:t>
            </w:r>
          </w:p>
        </w:tc>
      </w:tr>
      <w:tr w:rsidR="00E92CBF" w:rsidRPr="00F11966" w14:paraId="23A2F09F"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B8989BA" w14:textId="77777777" w:rsidR="00E92CBF" w:rsidRPr="00F11966" w:rsidRDefault="00E92CBF" w:rsidP="00AA7DB8">
            <w:pPr>
              <w:pStyle w:val="TAL"/>
            </w:pPr>
            <w:r w:rsidRPr="00F11966">
              <w:t>PacketErrRateRm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6756F21" w14:textId="77777777" w:rsidR="00E92CBF" w:rsidRPr="00F11966" w:rsidRDefault="00E92CBF" w:rsidP="00AA7DB8">
            <w:pPr>
              <w:pStyle w:val="TAL"/>
            </w:pPr>
            <w:r w:rsidRPr="00F11966">
              <w:t>string</w:t>
            </w:r>
          </w:p>
        </w:tc>
        <w:tc>
          <w:tcPr>
            <w:tcW w:w="2952" w:type="pct"/>
            <w:tcBorders>
              <w:top w:val="single" w:sz="4" w:space="0" w:color="auto"/>
              <w:left w:val="nil"/>
              <w:bottom w:val="single" w:sz="4" w:space="0" w:color="auto"/>
              <w:right w:val="single" w:sz="8" w:space="0" w:color="auto"/>
            </w:tcBorders>
          </w:tcPr>
          <w:p w14:paraId="6234EE32" w14:textId="77777777" w:rsidR="00E92CBF" w:rsidRPr="00F11966" w:rsidRDefault="00E92CBF" w:rsidP="00AA7DB8">
            <w:pPr>
              <w:pStyle w:val="TAL"/>
              <w:rPr>
                <w:lang w:eastAsia="zh-CN"/>
              </w:rPr>
            </w:pPr>
            <w:r w:rsidRPr="00F11966">
              <w:t>This data type is defined in the same way as the "PacketErrRate" data type, but with the OpenAPI "nullable: true" property.</w:t>
            </w:r>
          </w:p>
        </w:tc>
      </w:tr>
      <w:tr w:rsidR="00E92CBF" w:rsidRPr="00F11966" w14:paraId="589826B4"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CF5D249" w14:textId="77777777" w:rsidR="00E92CBF" w:rsidRPr="00F11966" w:rsidRDefault="00E92CBF" w:rsidP="00AA7DB8">
            <w:pPr>
              <w:pStyle w:val="TAL"/>
            </w:pPr>
            <w:r w:rsidRPr="00F11966">
              <w:t>PacketLossRate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D912225"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03D7C74D" w14:textId="77777777" w:rsidR="00E92CBF" w:rsidRPr="00F11966" w:rsidRDefault="00E92CBF" w:rsidP="00AA7DB8">
            <w:pPr>
              <w:pStyle w:val="TAL"/>
            </w:pPr>
            <w:r w:rsidRPr="00F11966">
              <w:rPr>
                <w:lang w:eastAsia="zh-CN"/>
              </w:rPr>
              <w:t xml:space="preserve">Unsigned integer </w:t>
            </w:r>
            <w:r w:rsidRPr="00F11966">
              <w:t xml:space="preserve">indicating </w:t>
            </w:r>
            <w:r w:rsidRPr="00F11966">
              <w:rPr>
                <w:lang w:eastAsia="zh-CN"/>
              </w:rPr>
              <w:t>Packet Loss Rate (</w:t>
            </w:r>
            <w:r w:rsidRPr="00F11966">
              <w:t xml:space="preserve">see clauses 5.7.2.8 and 5.7.4 </w:t>
            </w:r>
            <w:r w:rsidRPr="00F11966">
              <w:rPr>
                <w:lang w:eastAsia="zh-CN"/>
              </w:rPr>
              <w:t xml:space="preserve">of 3GPP TS 23.501 [8]), </w:t>
            </w:r>
            <w:r w:rsidRPr="00F11966">
              <w:t xml:space="preserve">expressed in </w:t>
            </w:r>
            <w:r w:rsidRPr="00F11966">
              <w:rPr>
                <w:rFonts w:cs="Arial"/>
                <w:lang w:eastAsia="ja-JP"/>
              </w:rPr>
              <w:t>tenth of percent</w:t>
            </w:r>
            <w:r w:rsidRPr="00F11966">
              <w:t>.</w:t>
            </w:r>
          </w:p>
          <w:p w14:paraId="080590FE" w14:textId="77777777" w:rsidR="00E92CBF" w:rsidRPr="00F11966" w:rsidRDefault="00E92CBF" w:rsidP="00AA7DB8">
            <w:pPr>
              <w:pStyle w:val="TAL"/>
              <w:rPr>
                <w:lang w:eastAsia="zh-CN"/>
              </w:rPr>
            </w:pPr>
            <w:r w:rsidRPr="00F11966">
              <w:t>Minimum = 0. Maximum = 1000.</w:t>
            </w:r>
          </w:p>
        </w:tc>
      </w:tr>
      <w:tr w:rsidR="00E92CBF" w:rsidRPr="00F11966" w14:paraId="096386CF"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011BDB3" w14:textId="77777777" w:rsidR="00E92CBF" w:rsidRPr="00F11966" w:rsidRDefault="00E92CBF" w:rsidP="00AA7DB8">
            <w:pPr>
              <w:pStyle w:val="TAL"/>
            </w:pPr>
            <w:r w:rsidRPr="00F11966">
              <w:t>PacketLossRateRm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3A774F7"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6A3EE1A6" w14:textId="77777777" w:rsidR="00E92CBF" w:rsidRPr="00F11966" w:rsidRDefault="00E92CBF" w:rsidP="00AA7DB8">
            <w:pPr>
              <w:pStyle w:val="TAL"/>
              <w:rPr>
                <w:lang w:eastAsia="zh-CN"/>
              </w:rPr>
            </w:pPr>
            <w:r w:rsidRPr="00F11966">
              <w:t>This data type is defined in the same way as the "PacketLossRate" data type, but with the OpenAPI "nullable: true" property.</w:t>
            </w:r>
          </w:p>
        </w:tc>
      </w:tr>
      <w:tr w:rsidR="00E92CBF" w:rsidRPr="00F11966" w14:paraId="15930DB5"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A375D15" w14:textId="77777777" w:rsidR="00E92CBF" w:rsidRPr="00F11966" w:rsidRDefault="00E92CBF" w:rsidP="00AA7DB8">
            <w:pPr>
              <w:pStyle w:val="TAL"/>
            </w:pPr>
            <w:r w:rsidRPr="00F11966">
              <w:t>AverWindow</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8FADD13"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5AFFF1B3" w14:textId="77777777" w:rsidR="00E92CBF" w:rsidRPr="00F11966" w:rsidRDefault="00E92CBF" w:rsidP="00AA7DB8">
            <w:pPr>
              <w:pStyle w:val="TAL"/>
            </w:pPr>
            <w:r w:rsidRPr="00F11966">
              <w:rPr>
                <w:lang w:eastAsia="zh-CN"/>
              </w:rPr>
              <w:t xml:space="preserve">Unsigned integer indicating Averaging Window </w:t>
            </w:r>
            <w:r w:rsidRPr="00F11966">
              <w:t>(see clause 5.7.3.6 and 5.7.4 of 3GPP TS 23.501 [8]), expressed in milliseconds.</w:t>
            </w:r>
          </w:p>
          <w:p w14:paraId="27E84B07" w14:textId="77777777" w:rsidR="00E92CBF" w:rsidRPr="00F11966" w:rsidRDefault="00E92CBF" w:rsidP="00AA7DB8">
            <w:pPr>
              <w:pStyle w:val="TAL"/>
              <w:rPr>
                <w:lang w:eastAsia="zh-CN"/>
              </w:rPr>
            </w:pPr>
            <w:r w:rsidRPr="00F11966">
              <w:t>Minimum = 1. Maximum = 4095. Default = 2000..</w:t>
            </w:r>
          </w:p>
        </w:tc>
      </w:tr>
      <w:tr w:rsidR="00E92CBF" w:rsidRPr="00F11966" w14:paraId="5036691A"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5819B24" w14:textId="77777777" w:rsidR="00E92CBF" w:rsidRPr="00F11966" w:rsidRDefault="00E92CBF" w:rsidP="00AA7DB8">
            <w:pPr>
              <w:pStyle w:val="TAL"/>
            </w:pPr>
            <w:r w:rsidRPr="00F11966">
              <w:t>AverWindowRm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8298B5F"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0CD48672" w14:textId="77777777" w:rsidR="00E92CBF" w:rsidRPr="00F11966" w:rsidRDefault="00E92CBF" w:rsidP="00AA7DB8">
            <w:pPr>
              <w:pStyle w:val="TAL"/>
              <w:rPr>
                <w:lang w:eastAsia="zh-CN"/>
              </w:rPr>
            </w:pPr>
            <w:r w:rsidRPr="00F11966">
              <w:t>This data type is defined in the same way as the "AverWindow" data type, but with the OpenAPI "nullable: true" property.</w:t>
            </w:r>
          </w:p>
        </w:tc>
      </w:tr>
      <w:tr w:rsidR="00E92CBF" w:rsidRPr="00F11966" w14:paraId="488F5F4C"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26AF24C" w14:textId="77777777" w:rsidR="00E92CBF" w:rsidRPr="00F11966" w:rsidRDefault="00E92CBF" w:rsidP="00AA7DB8">
            <w:pPr>
              <w:pStyle w:val="TAL"/>
            </w:pPr>
            <w:r w:rsidRPr="00F11966">
              <w:t>MaxDataBurstVol</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BDE1E01"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433208BF" w14:textId="77777777" w:rsidR="00E92CBF" w:rsidRPr="00F11966" w:rsidRDefault="00E92CBF" w:rsidP="00AA7DB8">
            <w:pPr>
              <w:pStyle w:val="TAL"/>
            </w:pPr>
            <w:r w:rsidRPr="00F11966">
              <w:rPr>
                <w:lang w:eastAsia="zh-CN"/>
              </w:rPr>
              <w:t xml:space="preserve">Unsigned integer </w:t>
            </w:r>
            <w:r w:rsidRPr="00F11966">
              <w:t xml:space="preserve">indicating </w:t>
            </w:r>
            <w:r w:rsidRPr="00F11966">
              <w:rPr>
                <w:lang w:eastAsia="zh-CN"/>
              </w:rPr>
              <w:t>Maximum Data Burst Volume (</w:t>
            </w:r>
            <w:r w:rsidRPr="00F11966">
              <w:t xml:space="preserve">see clauses 5.7.3.7 and 5.7.4 </w:t>
            </w:r>
            <w:r w:rsidRPr="00F11966">
              <w:rPr>
                <w:lang w:eastAsia="zh-CN"/>
              </w:rPr>
              <w:t xml:space="preserve">of 3GPP TS 23.501 [8]), </w:t>
            </w:r>
            <w:r w:rsidRPr="00F11966">
              <w:t>expressed in Bytes.</w:t>
            </w:r>
          </w:p>
          <w:p w14:paraId="71864EF1" w14:textId="77777777" w:rsidR="00E92CBF" w:rsidRPr="00F11966" w:rsidRDefault="00E92CBF" w:rsidP="00AA7DB8">
            <w:pPr>
              <w:pStyle w:val="TAL"/>
              <w:rPr>
                <w:lang w:eastAsia="zh-CN"/>
              </w:rPr>
            </w:pPr>
            <w:r w:rsidRPr="00F11966">
              <w:t xml:space="preserve">Minimum = 1. Maximum = 4095. </w:t>
            </w:r>
          </w:p>
        </w:tc>
      </w:tr>
      <w:tr w:rsidR="00E92CBF" w:rsidRPr="00F11966" w14:paraId="7AB76AEE"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F47C83E" w14:textId="77777777" w:rsidR="00E92CBF" w:rsidRPr="00F11966" w:rsidRDefault="00E92CBF" w:rsidP="00AA7DB8">
            <w:pPr>
              <w:pStyle w:val="TAL"/>
            </w:pPr>
            <w:r w:rsidRPr="00F11966">
              <w:lastRenderedPageBreak/>
              <w:t>MaxDataBurstVolRm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FD9C000"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1FA792CC" w14:textId="77777777" w:rsidR="00E92CBF" w:rsidRPr="00F11966" w:rsidRDefault="00E92CBF" w:rsidP="00AA7DB8">
            <w:pPr>
              <w:pStyle w:val="TAL"/>
              <w:rPr>
                <w:lang w:eastAsia="zh-CN"/>
              </w:rPr>
            </w:pPr>
            <w:r w:rsidRPr="00F11966">
              <w:t>This data type is defined in the same way as the "MaxDataBurstVol" data type, but with the OpenAPI "nullable: true" property.</w:t>
            </w:r>
          </w:p>
        </w:tc>
      </w:tr>
      <w:tr w:rsidR="00E92CBF" w:rsidRPr="00F11966" w14:paraId="02907FEE"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98E2FF5" w14:textId="77777777" w:rsidR="00E92CBF" w:rsidRPr="00F11966" w:rsidRDefault="00E92CBF" w:rsidP="00AA7DB8">
            <w:pPr>
              <w:pStyle w:val="TAL"/>
            </w:pPr>
            <w:r w:rsidRPr="00F11966">
              <w:t>SamplingRatio</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ED2C1D1"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46623369" w14:textId="77777777" w:rsidR="00E92CBF" w:rsidRPr="00F11966" w:rsidRDefault="00E92CBF" w:rsidP="00AA7DB8">
            <w:pPr>
              <w:pStyle w:val="TAL"/>
            </w:pPr>
            <w:r w:rsidRPr="00F11966">
              <w:rPr>
                <w:lang w:eastAsia="zh-CN"/>
              </w:rPr>
              <w:t xml:space="preserve">Unsigned integer </w:t>
            </w:r>
            <w:r w:rsidRPr="00F11966">
              <w:t xml:space="preserve">indicating </w:t>
            </w:r>
            <w:r w:rsidRPr="00F11966">
              <w:rPr>
                <w:lang w:eastAsia="zh-CN"/>
              </w:rPr>
              <w:t>Sampling Ratio (</w:t>
            </w:r>
            <w:r w:rsidRPr="00F11966">
              <w:t xml:space="preserve">see clauses 4.15.1 </w:t>
            </w:r>
            <w:r w:rsidRPr="00F11966">
              <w:rPr>
                <w:lang w:eastAsia="zh-CN"/>
              </w:rPr>
              <w:t xml:space="preserve">of 3GPP TS 23.502 [28], </w:t>
            </w:r>
            <w:r w:rsidRPr="00F11966">
              <w:t>expressed in percent.</w:t>
            </w:r>
          </w:p>
          <w:p w14:paraId="405B1DBC" w14:textId="77777777" w:rsidR="00E92CBF" w:rsidRPr="00F11966" w:rsidRDefault="00E92CBF" w:rsidP="00AA7DB8">
            <w:pPr>
              <w:pStyle w:val="TAL"/>
            </w:pPr>
            <w:r w:rsidRPr="00F11966">
              <w:t xml:space="preserve">Minimum = 1. Maximum = 100 </w:t>
            </w:r>
          </w:p>
        </w:tc>
      </w:tr>
      <w:tr w:rsidR="00E92CBF" w:rsidRPr="00F11966" w14:paraId="61BACF88"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C887DA3" w14:textId="77777777" w:rsidR="00E92CBF" w:rsidRPr="00F11966" w:rsidRDefault="00E92CBF" w:rsidP="00AA7DB8">
            <w:pPr>
              <w:pStyle w:val="TAL"/>
            </w:pPr>
            <w:r w:rsidRPr="00F11966">
              <w:t>SamplingRatioRM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B48CE8E"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5328DD33" w14:textId="77777777" w:rsidR="00E92CBF" w:rsidRPr="00F11966" w:rsidRDefault="00E92CBF" w:rsidP="00AA7DB8">
            <w:pPr>
              <w:pStyle w:val="TAL"/>
              <w:rPr>
                <w:lang w:eastAsia="zh-CN"/>
              </w:rPr>
            </w:pPr>
            <w:r w:rsidRPr="00F11966">
              <w:rPr>
                <w:lang w:eastAsia="zh-CN"/>
              </w:rPr>
              <w:t>This data type is defined in the same way as the "SamplingRatio" data type, but with the OpenAPI "nullable: true" property.</w:t>
            </w:r>
          </w:p>
        </w:tc>
      </w:tr>
      <w:tr w:rsidR="00E92CBF" w:rsidRPr="00F11966" w14:paraId="4D4397BC"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6B884B9" w14:textId="77777777" w:rsidR="00E92CBF" w:rsidRPr="00F11966" w:rsidRDefault="00E92CBF" w:rsidP="00AA7DB8">
            <w:pPr>
              <w:pStyle w:val="TAL"/>
            </w:pPr>
            <w:r w:rsidRPr="00F11966">
              <w:t>RgWirelineCharacteristics</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FC891C2" w14:textId="77777777" w:rsidR="00E92CBF" w:rsidRPr="00F11966" w:rsidRDefault="00E92CBF" w:rsidP="00AA7DB8">
            <w:pPr>
              <w:pStyle w:val="TAL"/>
            </w:pPr>
            <w:r w:rsidRPr="00F11966">
              <w:t>Bytes</w:t>
            </w:r>
          </w:p>
        </w:tc>
        <w:tc>
          <w:tcPr>
            <w:tcW w:w="2952" w:type="pct"/>
            <w:tcBorders>
              <w:top w:val="single" w:sz="4" w:space="0" w:color="auto"/>
              <w:left w:val="nil"/>
              <w:bottom w:val="single" w:sz="4" w:space="0" w:color="auto"/>
              <w:right w:val="single" w:sz="8" w:space="0" w:color="auto"/>
            </w:tcBorders>
          </w:tcPr>
          <w:p w14:paraId="4C8CB68A" w14:textId="77777777" w:rsidR="00E92CBF" w:rsidRPr="00F11966" w:rsidRDefault="00E92CBF" w:rsidP="00A04F3F">
            <w:pPr>
              <w:pStyle w:val="TAL"/>
              <w:rPr>
                <w:lang w:eastAsia="zh-CN"/>
              </w:rPr>
            </w:pPr>
            <w:r w:rsidRPr="00F11966">
              <w:t>RG Level Wireline Access Characteristics</w:t>
            </w:r>
            <w:r w:rsidR="009A3F85" w:rsidRPr="00F11966">
              <w:t>(see BBF T</w:t>
            </w:r>
            <w:r w:rsidR="00347641">
              <w:t>R</w:t>
            </w:r>
            <w:r w:rsidR="009A3F85" w:rsidRPr="00F11966">
              <w:t>-456 [</w:t>
            </w:r>
            <w:r w:rsidR="00A04F3F" w:rsidRPr="00F11966">
              <w:t>41</w:t>
            </w:r>
            <w:r w:rsidR="009A3F85" w:rsidRPr="00F11966">
              <w:t>] and BBF T</w:t>
            </w:r>
            <w:r w:rsidR="00347641">
              <w:t>R</w:t>
            </w:r>
            <w:r w:rsidR="009A3F85" w:rsidRPr="00F11966">
              <w:t>-470 [37]). It shall be</w:t>
            </w:r>
            <w:r w:rsidRPr="00F11966">
              <w:t xml:space="preserve"> encoded </w:t>
            </w:r>
            <w:r w:rsidR="00347641" w:rsidRPr="001D2CEF">
              <w:t>as a string with format "byte" as defined in OpenAPI Specification [3]</w:t>
            </w:r>
            <w:r w:rsidR="00347641">
              <w:t xml:space="preserve">, i.e. </w:t>
            </w:r>
            <w:r w:rsidRPr="00F11966">
              <w:t xml:space="preserve"> base64</w:t>
            </w:r>
            <w:r w:rsidR="00347641" w:rsidRPr="001D2CEF">
              <w:t xml:space="preserve"> encoded characters</w:t>
            </w:r>
            <w:r w:rsidR="00347641">
              <w:t xml:space="preserve">, representing the </w:t>
            </w:r>
            <w:r w:rsidR="00347641" w:rsidRPr="00F11966">
              <w:t>RG</w:t>
            </w:r>
            <w:r w:rsidR="00347641">
              <w:t>-</w:t>
            </w:r>
            <w:r w:rsidR="00347641" w:rsidRPr="00F11966">
              <w:t>Level Wireline Access Characteristics</w:t>
            </w:r>
            <w:r w:rsidR="00347641">
              <w:t xml:space="preserve"> encoded as specified in clause 7.5 of </w:t>
            </w:r>
            <w:r w:rsidR="00347641" w:rsidRPr="00F11966">
              <w:t>BBF </w:t>
            </w:r>
            <w:r w:rsidR="00347641">
              <w:t>TR</w:t>
            </w:r>
            <w:r w:rsidR="00347641" w:rsidRPr="00F11966">
              <w:t>-470 [37]</w:t>
            </w:r>
            <w:r w:rsidRPr="00F11966">
              <w:t>.</w:t>
            </w:r>
          </w:p>
        </w:tc>
      </w:tr>
      <w:tr w:rsidR="00E92CBF" w:rsidRPr="00F11966" w14:paraId="149625E0"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520EBB4" w14:textId="77777777" w:rsidR="00E92CBF" w:rsidRPr="00F11966" w:rsidRDefault="00E92CBF" w:rsidP="00AA7DB8">
            <w:pPr>
              <w:pStyle w:val="TAL"/>
            </w:pPr>
            <w:r w:rsidRPr="00F11966">
              <w:t>RgWirelineCharacteristicsRm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AFF1B27" w14:textId="77777777" w:rsidR="00E92CBF" w:rsidRPr="00F11966" w:rsidRDefault="00E92CBF" w:rsidP="00AA7DB8">
            <w:pPr>
              <w:pStyle w:val="TAL"/>
            </w:pPr>
            <w:r w:rsidRPr="00F11966">
              <w:t>Bytes</w:t>
            </w:r>
          </w:p>
        </w:tc>
        <w:tc>
          <w:tcPr>
            <w:tcW w:w="2952" w:type="pct"/>
            <w:tcBorders>
              <w:top w:val="single" w:sz="4" w:space="0" w:color="auto"/>
              <w:left w:val="nil"/>
              <w:bottom w:val="single" w:sz="4" w:space="0" w:color="auto"/>
              <w:right w:val="single" w:sz="8" w:space="0" w:color="auto"/>
            </w:tcBorders>
          </w:tcPr>
          <w:p w14:paraId="37C17AF0" w14:textId="77777777" w:rsidR="00E92CBF" w:rsidRPr="00F11966" w:rsidRDefault="00E92CBF" w:rsidP="00AA7DB8">
            <w:pPr>
              <w:pStyle w:val="TAL"/>
            </w:pPr>
            <w:r w:rsidRPr="00F11966">
              <w:t>This data type is defined in the same way as the "RgWirelineCharacteristics" data type, but with the OpenAPI "nullable: true" property.</w:t>
            </w:r>
          </w:p>
        </w:tc>
      </w:tr>
      <w:tr w:rsidR="00E92CBF" w:rsidRPr="00F11966" w14:paraId="030934AD"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F37D04D" w14:textId="77777777" w:rsidR="00E92CBF" w:rsidRPr="00F11966" w:rsidRDefault="00E92CBF" w:rsidP="00AA7DB8">
            <w:pPr>
              <w:pStyle w:val="TAL"/>
            </w:pPr>
            <w:r w:rsidRPr="00F11966">
              <w:t>ExtMaxDataBurstVol</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B3EF036"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38924A71" w14:textId="77777777" w:rsidR="00E92CBF" w:rsidRPr="00F11966" w:rsidRDefault="00E92CBF" w:rsidP="00AA7DB8">
            <w:pPr>
              <w:pStyle w:val="TAL"/>
            </w:pPr>
            <w:r w:rsidRPr="00F11966">
              <w:rPr>
                <w:lang w:eastAsia="zh-CN"/>
              </w:rPr>
              <w:t xml:space="preserve">Unsigned integer </w:t>
            </w:r>
            <w:r w:rsidRPr="00F11966">
              <w:t xml:space="preserve">indicating </w:t>
            </w:r>
            <w:r w:rsidRPr="00F11966">
              <w:rPr>
                <w:lang w:eastAsia="zh-CN"/>
              </w:rPr>
              <w:t>Maximum Data Burst Volume (</w:t>
            </w:r>
            <w:r w:rsidRPr="00F11966">
              <w:t xml:space="preserve">see clauses 5.7.3.7 and 5.7.4 </w:t>
            </w:r>
            <w:r w:rsidRPr="00F11966">
              <w:rPr>
                <w:lang w:eastAsia="zh-CN"/>
              </w:rPr>
              <w:t xml:space="preserve">of 3GPP TS 23.501 [8]), </w:t>
            </w:r>
            <w:r w:rsidRPr="00F11966">
              <w:t>expressed in Bytes.</w:t>
            </w:r>
          </w:p>
          <w:p w14:paraId="5F3EB095" w14:textId="77777777" w:rsidR="00E92CBF" w:rsidRPr="00F11966" w:rsidRDefault="00E92CBF" w:rsidP="00AA7DB8">
            <w:pPr>
              <w:pStyle w:val="TAL"/>
            </w:pPr>
            <w:r w:rsidRPr="00F11966">
              <w:t>Minimum = 4096. Maximum = 2000000.</w:t>
            </w:r>
          </w:p>
        </w:tc>
      </w:tr>
      <w:tr w:rsidR="00E92CBF" w:rsidRPr="00F11966" w14:paraId="1CA5EF46"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3367D95" w14:textId="77777777" w:rsidR="00E92CBF" w:rsidRPr="00F11966" w:rsidRDefault="00E92CBF" w:rsidP="00AA7DB8">
            <w:pPr>
              <w:pStyle w:val="TAL"/>
            </w:pPr>
            <w:r w:rsidRPr="00F11966">
              <w:t>ExtMaxDataBurstVolRm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C7C8178"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3F7F95E3" w14:textId="77777777" w:rsidR="00E92CBF" w:rsidRPr="00F11966" w:rsidRDefault="00E92CBF" w:rsidP="00AA7DB8">
            <w:pPr>
              <w:pStyle w:val="TAL"/>
            </w:pPr>
            <w:r w:rsidRPr="00F11966">
              <w:t>This data type is defined in the same way as the "ExtMaxDataBurstVol" data type, but with the OpenAPI "nullable: true" property.</w:t>
            </w:r>
          </w:p>
        </w:tc>
      </w:tr>
      <w:tr w:rsidR="00A04F3F" w:rsidRPr="00F11966" w14:paraId="1A0EAA3D"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4D900AF" w14:textId="77777777" w:rsidR="00A04F3F" w:rsidRPr="00F11966" w:rsidRDefault="00A04F3F" w:rsidP="00A04F3F">
            <w:pPr>
              <w:pStyle w:val="TAL"/>
            </w:pPr>
            <w:r w:rsidRPr="00F11966">
              <w:t>ExtPacketDelBudget</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3FC1284" w14:textId="77777777" w:rsidR="00A04F3F" w:rsidRPr="00F11966" w:rsidRDefault="00A04F3F" w:rsidP="00A04F3F">
            <w:pPr>
              <w:pStyle w:val="TAL"/>
            </w:pPr>
            <w:r w:rsidRPr="00F11966">
              <w:t>Integer</w:t>
            </w:r>
          </w:p>
        </w:tc>
        <w:tc>
          <w:tcPr>
            <w:tcW w:w="2952" w:type="pct"/>
            <w:tcBorders>
              <w:top w:val="single" w:sz="4" w:space="0" w:color="auto"/>
              <w:left w:val="nil"/>
              <w:bottom w:val="single" w:sz="4" w:space="0" w:color="auto"/>
              <w:right w:val="single" w:sz="8" w:space="0" w:color="auto"/>
            </w:tcBorders>
          </w:tcPr>
          <w:p w14:paraId="685F1CBB" w14:textId="77777777" w:rsidR="00A04F3F" w:rsidRPr="00F11966" w:rsidRDefault="00A04F3F" w:rsidP="00A04F3F">
            <w:pPr>
              <w:pStyle w:val="TAL"/>
            </w:pPr>
            <w:r w:rsidRPr="00F11966">
              <w:rPr>
                <w:lang w:eastAsia="zh-CN"/>
              </w:rPr>
              <w:t xml:space="preserve">Unsigned integer </w:t>
            </w:r>
            <w:r w:rsidRPr="00F11966">
              <w:t xml:space="preserve">indicating </w:t>
            </w:r>
            <w:r w:rsidRPr="00F11966">
              <w:rPr>
                <w:lang w:eastAsia="zh-CN"/>
              </w:rPr>
              <w:t>Packet Delay Budget (</w:t>
            </w:r>
            <w:r w:rsidRPr="00F11966">
              <w:t xml:space="preserve">see clauses 5.7.3.4 and 5.7.4 </w:t>
            </w:r>
            <w:r w:rsidRPr="00F11966">
              <w:rPr>
                <w:lang w:eastAsia="zh-CN"/>
              </w:rPr>
              <w:t xml:space="preserve">of 3GPP TS 23.501 [8])), </w:t>
            </w:r>
            <w:r w:rsidRPr="00F11966">
              <w:t>expressed in 0.01 milliseconds.</w:t>
            </w:r>
          </w:p>
          <w:p w14:paraId="23DE166A" w14:textId="77777777" w:rsidR="00A04F3F" w:rsidRPr="00F11966" w:rsidRDefault="00A04F3F" w:rsidP="00A04F3F">
            <w:pPr>
              <w:pStyle w:val="TAL"/>
            </w:pPr>
            <w:r w:rsidRPr="00F11966">
              <w:t>Minimum = 1.</w:t>
            </w:r>
          </w:p>
        </w:tc>
      </w:tr>
      <w:tr w:rsidR="00A04F3F" w:rsidRPr="00F11966" w14:paraId="11DF6007"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FA5B5CF" w14:textId="77777777" w:rsidR="00A04F3F" w:rsidRPr="00F11966" w:rsidRDefault="00A04F3F" w:rsidP="00A04F3F">
            <w:pPr>
              <w:pStyle w:val="TAL"/>
            </w:pPr>
            <w:r w:rsidRPr="00F11966">
              <w:t>ExtPacketDelBudgetRm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33CA342" w14:textId="77777777" w:rsidR="00A04F3F" w:rsidRPr="00F11966" w:rsidRDefault="00A04F3F" w:rsidP="00A04F3F">
            <w:pPr>
              <w:pStyle w:val="TAL"/>
            </w:pPr>
            <w:r w:rsidRPr="00F11966">
              <w:t>Integer</w:t>
            </w:r>
          </w:p>
        </w:tc>
        <w:tc>
          <w:tcPr>
            <w:tcW w:w="2952" w:type="pct"/>
            <w:tcBorders>
              <w:top w:val="single" w:sz="4" w:space="0" w:color="auto"/>
              <w:left w:val="nil"/>
              <w:bottom w:val="single" w:sz="4" w:space="0" w:color="auto"/>
              <w:right w:val="single" w:sz="8" w:space="0" w:color="auto"/>
            </w:tcBorders>
          </w:tcPr>
          <w:p w14:paraId="58500BBE" w14:textId="77777777" w:rsidR="00A04F3F" w:rsidRPr="00F11966" w:rsidRDefault="00A04F3F" w:rsidP="00A04F3F">
            <w:pPr>
              <w:pStyle w:val="TAL"/>
            </w:pPr>
            <w:r w:rsidRPr="00F11966">
              <w:t>This data type is defined in the same way as the "ExtPacketDelBudget" data type, but with the OpenAPI "nullable: true" property.</w:t>
            </w:r>
          </w:p>
        </w:tc>
      </w:tr>
    </w:tbl>
    <w:p w14:paraId="4173A484" w14:textId="77777777" w:rsidR="00E92CBF" w:rsidRPr="00F11966" w:rsidRDefault="00E92CBF" w:rsidP="00E92CBF"/>
    <w:p w14:paraId="0C7B29BB" w14:textId="77777777" w:rsidR="00E92CBF" w:rsidRPr="00F11966" w:rsidRDefault="00E92CBF" w:rsidP="00D362EB">
      <w:pPr>
        <w:pStyle w:val="Heading3"/>
      </w:pPr>
      <w:bookmarkStart w:id="1864" w:name="_Toc24925887"/>
      <w:bookmarkStart w:id="1865" w:name="_Toc24926065"/>
      <w:bookmarkStart w:id="1866" w:name="_Toc24926241"/>
      <w:bookmarkStart w:id="1867" w:name="_Toc33964101"/>
      <w:bookmarkStart w:id="1868" w:name="_Toc33980868"/>
      <w:bookmarkStart w:id="1869" w:name="_Toc36462669"/>
      <w:bookmarkStart w:id="1870" w:name="_Toc36462865"/>
      <w:bookmarkStart w:id="1871" w:name="_Toc43026119"/>
      <w:bookmarkStart w:id="1872" w:name="_Toc49763653"/>
      <w:bookmarkStart w:id="1873" w:name="_Toc56754349"/>
      <w:bookmarkStart w:id="1874" w:name="_Toc88743133"/>
      <w:bookmarkStart w:id="1875" w:name="_Toc90649945"/>
      <w:r w:rsidRPr="00F11966">
        <w:t>5.5.3</w:t>
      </w:r>
      <w:r w:rsidRPr="00F11966">
        <w:tab/>
        <w:t>Enumerations</w:t>
      </w:r>
      <w:bookmarkEnd w:id="1864"/>
      <w:bookmarkEnd w:id="1865"/>
      <w:bookmarkEnd w:id="1866"/>
      <w:bookmarkEnd w:id="1867"/>
      <w:bookmarkEnd w:id="1868"/>
      <w:bookmarkEnd w:id="1869"/>
      <w:bookmarkEnd w:id="1870"/>
      <w:bookmarkEnd w:id="1871"/>
      <w:bookmarkEnd w:id="1872"/>
      <w:bookmarkEnd w:id="1873"/>
      <w:bookmarkEnd w:id="1874"/>
      <w:bookmarkEnd w:id="1875"/>
    </w:p>
    <w:p w14:paraId="6BFCB33D" w14:textId="77777777" w:rsidR="00E92CBF" w:rsidRPr="00F11966" w:rsidRDefault="00E92CBF" w:rsidP="00D362EB">
      <w:pPr>
        <w:pStyle w:val="Heading4"/>
      </w:pPr>
      <w:bookmarkStart w:id="1876" w:name="_Toc24925888"/>
      <w:bookmarkStart w:id="1877" w:name="_Toc24926066"/>
      <w:bookmarkStart w:id="1878" w:name="_Toc24926242"/>
      <w:bookmarkStart w:id="1879" w:name="_Toc33964102"/>
      <w:bookmarkStart w:id="1880" w:name="_Toc33980869"/>
      <w:bookmarkStart w:id="1881" w:name="_Toc36462670"/>
      <w:bookmarkStart w:id="1882" w:name="_Toc36462866"/>
      <w:bookmarkStart w:id="1883" w:name="_Toc43026120"/>
      <w:bookmarkStart w:id="1884" w:name="_Toc49763654"/>
      <w:bookmarkStart w:id="1885" w:name="_Toc56754350"/>
      <w:bookmarkStart w:id="1886" w:name="_Toc88743134"/>
      <w:bookmarkStart w:id="1887" w:name="_Toc90649946"/>
      <w:r w:rsidRPr="00F11966">
        <w:t>5.5.3.1</w:t>
      </w:r>
      <w:r w:rsidRPr="00F11966">
        <w:tab/>
        <w:t>Enumeration: PreemptionCapability</w:t>
      </w:r>
      <w:bookmarkEnd w:id="1876"/>
      <w:bookmarkEnd w:id="1877"/>
      <w:bookmarkEnd w:id="1878"/>
      <w:bookmarkEnd w:id="1879"/>
      <w:bookmarkEnd w:id="1880"/>
      <w:bookmarkEnd w:id="1881"/>
      <w:bookmarkEnd w:id="1882"/>
      <w:bookmarkEnd w:id="1883"/>
      <w:bookmarkEnd w:id="1884"/>
      <w:bookmarkEnd w:id="1885"/>
      <w:bookmarkEnd w:id="1886"/>
      <w:bookmarkEnd w:id="1887"/>
    </w:p>
    <w:p w14:paraId="58750FDD" w14:textId="77777777" w:rsidR="00E92CBF" w:rsidRPr="00F11966" w:rsidRDefault="00E92CBF" w:rsidP="00E92CBF">
      <w:r w:rsidRPr="00F11966">
        <w:t xml:space="preserve">The enumeration PreemptionCapability indicates the pre-emption capability of a request on other QoS flows. </w:t>
      </w:r>
      <w:r w:rsidRPr="00F11966">
        <w:rPr>
          <w:rFonts w:cs="Arial"/>
          <w:szCs w:val="18"/>
        </w:rPr>
        <w:t xml:space="preserve">See clause 5.7.2.2 of 3GPP TS 23.501 [8]. </w:t>
      </w:r>
      <w:r w:rsidRPr="00F11966">
        <w:t>It shall comply with the provisions defined in table 5.5.3.1-1.</w:t>
      </w:r>
    </w:p>
    <w:p w14:paraId="1DEE6FEC" w14:textId="77777777" w:rsidR="00E92CBF" w:rsidRPr="00F11966" w:rsidRDefault="00E92CBF" w:rsidP="00E92CBF">
      <w:pPr>
        <w:pStyle w:val="TH"/>
      </w:pPr>
      <w:r w:rsidRPr="00F11966">
        <w:t>Table 5.5.3.1-1: Enumeration PreemptionCapability</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4DFA6034"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F487405"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997C200" w14:textId="77777777" w:rsidR="00E92CBF" w:rsidRPr="00F11966" w:rsidRDefault="00E92CBF" w:rsidP="00AA7DB8">
            <w:pPr>
              <w:pStyle w:val="TAH"/>
            </w:pPr>
            <w:r w:rsidRPr="00F11966">
              <w:t>Description</w:t>
            </w:r>
          </w:p>
        </w:tc>
      </w:tr>
      <w:tr w:rsidR="00E92CBF" w:rsidRPr="00F11966" w14:paraId="3BF58842"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9497B71" w14:textId="77777777" w:rsidR="00E92CBF" w:rsidRPr="00F11966" w:rsidRDefault="00E92CBF" w:rsidP="00AA7DB8">
            <w:pPr>
              <w:pStyle w:val="TAL"/>
            </w:pPr>
            <w:r w:rsidRPr="00F11966">
              <w:t>"NOT_PREEMPT"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3115BA5" w14:textId="77777777" w:rsidR="00E92CBF" w:rsidRPr="00F11966" w:rsidRDefault="00E92CBF" w:rsidP="00AA7DB8">
            <w:pPr>
              <w:pStyle w:val="TAL"/>
            </w:pPr>
            <w:r w:rsidRPr="00F11966">
              <w:t>Shall not trigger pre-emption.</w:t>
            </w:r>
          </w:p>
        </w:tc>
      </w:tr>
      <w:tr w:rsidR="00E92CBF" w:rsidRPr="00F11966" w14:paraId="6476C1BA"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579121C" w14:textId="77777777" w:rsidR="00E92CBF" w:rsidRPr="00F11966" w:rsidRDefault="00E92CBF" w:rsidP="00AA7DB8">
            <w:pPr>
              <w:pStyle w:val="TAL"/>
            </w:pPr>
            <w:r w:rsidRPr="00F11966">
              <w:t>"MAY_PREEMPT"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0B8969D" w14:textId="77777777" w:rsidR="00E92CBF" w:rsidRPr="00F11966" w:rsidRDefault="00E92CBF" w:rsidP="00AA7DB8">
            <w:pPr>
              <w:pStyle w:val="TAL"/>
            </w:pPr>
            <w:r w:rsidRPr="00F11966">
              <w:t>May trigger pre-emption.</w:t>
            </w:r>
          </w:p>
        </w:tc>
      </w:tr>
    </w:tbl>
    <w:p w14:paraId="3AF2DB5B" w14:textId="77777777" w:rsidR="00E92CBF" w:rsidRPr="00F11966" w:rsidRDefault="00E92CBF" w:rsidP="00E92CBF"/>
    <w:p w14:paraId="11D60349" w14:textId="77777777" w:rsidR="00E92CBF" w:rsidRPr="00F11966" w:rsidRDefault="00E92CBF" w:rsidP="00D362EB">
      <w:pPr>
        <w:pStyle w:val="Heading4"/>
      </w:pPr>
      <w:bookmarkStart w:id="1888" w:name="_Toc24925889"/>
      <w:bookmarkStart w:id="1889" w:name="_Toc24926067"/>
      <w:bookmarkStart w:id="1890" w:name="_Toc24926243"/>
      <w:bookmarkStart w:id="1891" w:name="_Toc33964103"/>
      <w:bookmarkStart w:id="1892" w:name="_Toc33980870"/>
      <w:bookmarkStart w:id="1893" w:name="_Toc36462671"/>
      <w:bookmarkStart w:id="1894" w:name="_Toc36462867"/>
      <w:bookmarkStart w:id="1895" w:name="_Toc43026121"/>
      <w:bookmarkStart w:id="1896" w:name="_Toc49763655"/>
      <w:bookmarkStart w:id="1897" w:name="_Toc56754351"/>
      <w:bookmarkStart w:id="1898" w:name="_Toc88743135"/>
      <w:bookmarkStart w:id="1899" w:name="_Toc90649947"/>
      <w:r w:rsidRPr="00F11966">
        <w:t>5.5.3.2</w:t>
      </w:r>
      <w:r w:rsidRPr="00F11966">
        <w:tab/>
        <w:t>Enumeration: PreemptionVulnerability</w:t>
      </w:r>
      <w:bookmarkEnd w:id="1888"/>
      <w:bookmarkEnd w:id="1889"/>
      <w:bookmarkEnd w:id="1890"/>
      <w:bookmarkEnd w:id="1891"/>
      <w:bookmarkEnd w:id="1892"/>
      <w:bookmarkEnd w:id="1893"/>
      <w:bookmarkEnd w:id="1894"/>
      <w:bookmarkEnd w:id="1895"/>
      <w:bookmarkEnd w:id="1896"/>
      <w:bookmarkEnd w:id="1897"/>
      <w:bookmarkEnd w:id="1898"/>
      <w:bookmarkEnd w:id="1899"/>
    </w:p>
    <w:p w14:paraId="5A48B719" w14:textId="77777777" w:rsidR="00E92CBF" w:rsidRPr="00F11966" w:rsidRDefault="00E92CBF" w:rsidP="00E92CBF">
      <w:r w:rsidRPr="00F11966">
        <w:t xml:space="preserve">The enumeration PreemptionVulnerability indicates the pre-emption vulnerability of the QoS flow to pre-emption from other QoS flows. </w:t>
      </w:r>
      <w:r w:rsidRPr="00F11966">
        <w:rPr>
          <w:rFonts w:cs="Arial"/>
          <w:szCs w:val="18"/>
        </w:rPr>
        <w:t xml:space="preserve">See clause 5.7.2.2 of 3GPP TS 23.501 [8]. </w:t>
      </w:r>
      <w:r w:rsidRPr="00F11966">
        <w:t>It shall comply with the provisions defined in table 5.5.3.2-1.</w:t>
      </w:r>
    </w:p>
    <w:p w14:paraId="32A52109" w14:textId="77777777" w:rsidR="00E92CBF" w:rsidRPr="00F11966" w:rsidRDefault="00E92CBF" w:rsidP="00E92CBF">
      <w:pPr>
        <w:pStyle w:val="TH"/>
      </w:pPr>
      <w:r w:rsidRPr="00F11966">
        <w:t>Table 5.5.3.2-1: Enumeration PreemptionVulnerability</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07A5D2B3"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3F11FC7"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45CD009" w14:textId="77777777" w:rsidR="00E92CBF" w:rsidRPr="00F11966" w:rsidRDefault="00E92CBF" w:rsidP="00AA7DB8">
            <w:pPr>
              <w:pStyle w:val="TAH"/>
            </w:pPr>
            <w:r w:rsidRPr="00F11966">
              <w:t>Description</w:t>
            </w:r>
          </w:p>
        </w:tc>
      </w:tr>
      <w:tr w:rsidR="00E92CBF" w:rsidRPr="00F11966" w14:paraId="4AED1566"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F90BFF1" w14:textId="77777777" w:rsidR="00E92CBF" w:rsidRPr="00F11966" w:rsidRDefault="00E92CBF" w:rsidP="00AA7DB8">
            <w:pPr>
              <w:pStyle w:val="TAL"/>
            </w:pPr>
            <w:r w:rsidRPr="00F11966">
              <w:t>"NOT_PREEMPTABLE"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F20731D" w14:textId="77777777" w:rsidR="00E92CBF" w:rsidRPr="00F11966" w:rsidRDefault="00E92CBF" w:rsidP="00AA7DB8">
            <w:pPr>
              <w:pStyle w:val="TAL"/>
            </w:pPr>
            <w:r w:rsidRPr="00F11966">
              <w:t>Shall not be pre-empted.</w:t>
            </w:r>
          </w:p>
        </w:tc>
      </w:tr>
      <w:tr w:rsidR="00E92CBF" w:rsidRPr="00F11966" w14:paraId="3984B033"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45AB942" w14:textId="77777777" w:rsidR="00E92CBF" w:rsidRPr="00F11966" w:rsidRDefault="00E92CBF" w:rsidP="00AA7DB8">
            <w:pPr>
              <w:pStyle w:val="TAL"/>
            </w:pPr>
            <w:r w:rsidRPr="00F11966">
              <w:t>"PREEMPTABLE"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781CC3B" w14:textId="77777777" w:rsidR="00E92CBF" w:rsidRPr="00F11966" w:rsidRDefault="00E92CBF" w:rsidP="00AA7DB8">
            <w:pPr>
              <w:pStyle w:val="TAL"/>
            </w:pPr>
            <w:r w:rsidRPr="00F11966">
              <w:t>May be pre-empted.</w:t>
            </w:r>
          </w:p>
        </w:tc>
      </w:tr>
    </w:tbl>
    <w:p w14:paraId="32687A48" w14:textId="77777777" w:rsidR="00E92CBF" w:rsidRPr="00F11966" w:rsidRDefault="00E92CBF" w:rsidP="00E92CBF"/>
    <w:p w14:paraId="6D27E941" w14:textId="77777777" w:rsidR="00E92CBF" w:rsidRPr="00F11966" w:rsidRDefault="00E92CBF" w:rsidP="00D362EB">
      <w:pPr>
        <w:pStyle w:val="Heading4"/>
      </w:pPr>
      <w:bookmarkStart w:id="1900" w:name="_Toc24925890"/>
      <w:bookmarkStart w:id="1901" w:name="_Toc24926068"/>
      <w:bookmarkStart w:id="1902" w:name="_Toc24926244"/>
      <w:bookmarkStart w:id="1903" w:name="_Toc33964104"/>
      <w:bookmarkStart w:id="1904" w:name="_Toc33980871"/>
      <w:bookmarkStart w:id="1905" w:name="_Toc36462672"/>
      <w:bookmarkStart w:id="1906" w:name="_Toc36462868"/>
      <w:bookmarkStart w:id="1907" w:name="_Toc43026122"/>
      <w:bookmarkStart w:id="1908" w:name="_Toc49763656"/>
      <w:bookmarkStart w:id="1909" w:name="_Toc56754352"/>
      <w:bookmarkStart w:id="1910" w:name="_Toc88743136"/>
      <w:bookmarkStart w:id="1911" w:name="_Toc90649948"/>
      <w:r w:rsidRPr="00F11966">
        <w:lastRenderedPageBreak/>
        <w:t>5.5.3.3</w:t>
      </w:r>
      <w:r w:rsidRPr="00F11966">
        <w:tab/>
        <w:t>Enumeration: ReflectiveQosAttribute</w:t>
      </w:r>
      <w:bookmarkEnd w:id="1900"/>
      <w:bookmarkEnd w:id="1901"/>
      <w:bookmarkEnd w:id="1902"/>
      <w:bookmarkEnd w:id="1903"/>
      <w:bookmarkEnd w:id="1904"/>
      <w:bookmarkEnd w:id="1905"/>
      <w:bookmarkEnd w:id="1906"/>
      <w:bookmarkEnd w:id="1907"/>
      <w:bookmarkEnd w:id="1908"/>
      <w:bookmarkEnd w:id="1909"/>
      <w:bookmarkEnd w:id="1910"/>
      <w:bookmarkEnd w:id="1911"/>
    </w:p>
    <w:p w14:paraId="2F2C5F4C" w14:textId="77777777" w:rsidR="00E92CBF" w:rsidRPr="00F11966" w:rsidRDefault="00E92CBF" w:rsidP="00E92CBF">
      <w:r w:rsidRPr="00F11966">
        <w:t>The enumeration ReflectiveQosAttribute indicates whether certain traffic of the QoS flow may be subject to Reflective QoS (see clause 5.7.2.3 of 3GPP TS 23.501 [8]). It shall comply with the provisions defined in table 5.5.3.3-1.</w:t>
      </w:r>
    </w:p>
    <w:p w14:paraId="5450A3AD" w14:textId="77777777" w:rsidR="00E92CBF" w:rsidRPr="00F11966" w:rsidRDefault="00E92CBF" w:rsidP="00E92CBF">
      <w:pPr>
        <w:pStyle w:val="TH"/>
      </w:pPr>
      <w:r w:rsidRPr="00F11966">
        <w:t>Table 5.5.3.3-1: Enumeration ReflectiveQosAttribute</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226B87FC"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4A3FF1D"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27EB828" w14:textId="77777777" w:rsidR="00E92CBF" w:rsidRPr="00F11966" w:rsidRDefault="00E92CBF" w:rsidP="00AA7DB8">
            <w:pPr>
              <w:pStyle w:val="TAH"/>
            </w:pPr>
            <w:r w:rsidRPr="00F11966">
              <w:t>Description</w:t>
            </w:r>
          </w:p>
        </w:tc>
      </w:tr>
      <w:tr w:rsidR="00E92CBF" w:rsidRPr="00F11966" w14:paraId="04B2082B"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24CA3E5" w14:textId="77777777" w:rsidR="00E92CBF" w:rsidRPr="00F11966" w:rsidRDefault="00E92CBF" w:rsidP="00AA7DB8">
            <w:pPr>
              <w:pStyle w:val="TAL"/>
            </w:pPr>
            <w:r w:rsidRPr="00F11966">
              <w:t>"RQOS"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1383766" w14:textId="77777777" w:rsidR="00E92CBF" w:rsidRPr="00F11966" w:rsidRDefault="00E92CBF" w:rsidP="00AA7DB8">
            <w:pPr>
              <w:pStyle w:val="TAL"/>
            </w:pPr>
            <w:r w:rsidRPr="00F11966">
              <w:t>Certain traffic of the Qos flow may be subject to Reflective QoS.</w:t>
            </w:r>
          </w:p>
        </w:tc>
      </w:tr>
      <w:tr w:rsidR="00E92CBF" w:rsidRPr="00F11966" w14:paraId="384EDE45"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CF0115E" w14:textId="77777777" w:rsidR="00E92CBF" w:rsidRPr="00F11966" w:rsidRDefault="00E92CBF" w:rsidP="00AA7DB8">
            <w:pPr>
              <w:pStyle w:val="TAL"/>
            </w:pPr>
            <w:r w:rsidRPr="00F11966">
              <w:t>"NO_RQOS"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0D72261" w14:textId="77777777" w:rsidR="00E92CBF" w:rsidRPr="00F11966" w:rsidRDefault="00E92CBF" w:rsidP="00AA7DB8">
            <w:pPr>
              <w:pStyle w:val="TAL"/>
            </w:pPr>
            <w:r w:rsidRPr="00F11966">
              <w:t>Traffic of the Qos flow is not subject to Reflective QoS.</w:t>
            </w:r>
          </w:p>
        </w:tc>
      </w:tr>
    </w:tbl>
    <w:p w14:paraId="44B1E0A5" w14:textId="77777777" w:rsidR="00E92CBF" w:rsidRPr="00F11966" w:rsidRDefault="00E92CBF" w:rsidP="00E92CBF">
      <w:pPr>
        <w:rPr>
          <w:lang w:val="en-US"/>
        </w:rPr>
      </w:pPr>
    </w:p>
    <w:p w14:paraId="77040323" w14:textId="77777777" w:rsidR="00E92CBF" w:rsidRPr="00F11966" w:rsidRDefault="00E92CBF" w:rsidP="00D362EB">
      <w:pPr>
        <w:pStyle w:val="Heading4"/>
      </w:pPr>
      <w:bookmarkStart w:id="1912" w:name="_Toc24925891"/>
      <w:bookmarkStart w:id="1913" w:name="_Toc24926069"/>
      <w:bookmarkStart w:id="1914" w:name="_Toc24926245"/>
      <w:bookmarkStart w:id="1915" w:name="_Toc33964105"/>
      <w:bookmarkStart w:id="1916" w:name="_Toc33980872"/>
      <w:bookmarkStart w:id="1917" w:name="_Toc36462673"/>
      <w:bookmarkStart w:id="1918" w:name="_Toc36462869"/>
      <w:bookmarkStart w:id="1919" w:name="_Toc43026123"/>
      <w:bookmarkStart w:id="1920" w:name="_Toc49763657"/>
      <w:bookmarkStart w:id="1921" w:name="_Toc56754353"/>
      <w:bookmarkStart w:id="1922" w:name="_Toc88743137"/>
      <w:bookmarkStart w:id="1923" w:name="_Toc90649949"/>
      <w:r w:rsidRPr="00F11966">
        <w:t>5.5.3.4</w:t>
      </w:r>
      <w:r w:rsidRPr="00F11966">
        <w:tab/>
        <w:t>Void</w:t>
      </w:r>
      <w:bookmarkEnd w:id="1912"/>
      <w:bookmarkEnd w:id="1913"/>
      <w:bookmarkEnd w:id="1914"/>
      <w:bookmarkEnd w:id="1915"/>
      <w:bookmarkEnd w:id="1916"/>
      <w:bookmarkEnd w:id="1917"/>
      <w:bookmarkEnd w:id="1918"/>
      <w:bookmarkEnd w:id="1919"/>
      <w:bookmarkEnd w:id="1920"/>
      <w:bookmarkEnd w:id="1921"/>
      <w:bookmarkEnd w:id="1922"/>
      <w:bookmarkEnd w:id="1923"/>
    </w:p>
    <w:p w14:paraId="6FF956D0" w14:textId="77777777" w:rsidR="00E92CBF" w:rsidRPr="00F11966" w:rsidRDefault="00E92CBF" w:rsidP="00E92CBF">
      <w:pPr>
        <w:rPr>
          <w:lang w:val="en-US"/>
        </w:rPr>
      </w:pPr>
    </w:p>
    <w:p w14:paraId="4B846891" w14:textId="77777777" w:rsidR="00E92CBF" w:rsidRPr="00F11966" w:rsidRDefault="00E92CBF" w:rsidP="00D362EB">
      <w:pPr>
        <w:pStyle w:val="Heading4"/>
      </w:pPr>
      <w:bookmarkStart w:id="1924" w:name="_Toc24925892"/>
      <w:bookmarkStart w:id="1925" w:name="_Toc24926070"/>
      <w:bookmarkStart w:id="1926" w:name="_Toc24926246"/>
      <w:bookmarkStart w:id="1927" w:name="_Toc33964106"/>
      <w:bookmarkStart w:id="1928" w:name="_Toc33980873"/>
      <w:bookmarkStart w:id="1929" w:name="_Toc36462674"/>
      <w:bookmarkStart w:id="1930" w:name="_Toc36462870"/>
      <w:bookmarkStart w:id="1931" w:name="_Toc43026124"/>
      <w:bookmarkStart w:id="1932" w:name="_Toc49763658"/>
      <w:bookmarkStart w:id="1933" w:name="_Toc56754354"/>
      <w:bookmarkStart w:id="1934" w:name="_Toc88743138"/>
      <w:bookmarkStart w:id="1935" w:name="_Toc90649950"/>
      <w:r w:rsidRPr="00F11966">
        <w:t>5.5.3.5</w:t>
      </w:r>
      <w:r w:rsidRPr="00F11966">
        <w:tab/>
        <w:t>Enumeration: NotificationControl</w:t>
      </w:r>
      <w:bookmarkEnd w:id="1924"/>
      <w:bookmarkEnd w:id="1925"/>
      <w:bookmarkEnd w:id="1926"/>
      <w:bookmarkEnd w:id="1927"/>
      <w:bookmarkEnd w:id="1928"/>
      <w:bookmarkEnd w:id="1929"/>
      <w:bookmarkEnd w:id="1930"/>
      <w:bookmarkEnd w:id="1931"/>
      <w:bookmarkEnd w:id="1932"/>
      <w:bookmarkEnd w:id="1933"/>
      <w:bookmarkEnd w:id="1934"/>
      <w:bookmarkEnd w:id="1935"/>
    </w:p>
    <w:p w14:paraId="31AC5805" w14:textId="77777777" w:rsidR="00E92CBF" w:rsidRPr="00F11966" w:rsidRDefault="00E92CBF" w:rsidP="00E92CBF">
      <w:r w:rsidRPr="00F11966">
        <w:t xml:space="preserve">The enumeration NotificationControl indicates whether notifications are requested from the RAN </w:t>
      </w:r>
      <w:r w:rsidRPr="00F11966">
        <w:rPr>
          <w:lang w:eastAsia="zh-CN"/>
        </w:rPr>
        <w:t>when</w:t>
      </w:r>
      <w:r w:rsidRPr="00F11966">
        <w:t xml:space="preserve"> the </w:t>
      </w:r>
      <w:r w:rsidRPr="00F11966">
        <w:rPr>
          <w:rFonts w:hint="eastAsia"/>
          <w:lang w:eastAsia="zh-CN"/>
        </w:rPr>
        <w:t>GFBR</w:t>
      </w:r>
      <w:r w:rsidRPr="00F11966">
        <w:t xml:space="preserve"> can no longer (or again) be fulfilled for a QoS Flow during the lifetime of the QoS Flow (see clause 5.7.2.4 of 3GPP TS 23.501 [8]). It shall comply with the provisions defined in table 5.5.3.5-1.</w:t>
      </w:r>
    </w:p>
    <w:p w14:paraId="3BB98D63" w14:textId="77777777" w:rsidR="00E92CBF" w:rsidRPr="00F11966" w:rsidRDefault="00E92CBF" w:rsidP="00E92CBF">
      <w:pPr>
        <w:pStyle w:val="TH"/>
      </w:pPr>
      <w:r w:rsidRPr="00F11966">
        <w:t>Table 5.5.3.5-1: Enumeration NotificationControl</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2C127853"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871D313"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1BB5E04" w14:textId="77777777" w:rsidR="00E92CBF" w:rsidRPr="00F11966" w:rsidRDefault="00E92CBF" w:rsidP="00AA7DB8">
            <w:pPr>
              <w:pStyle w:val="TAH"/>
            </w:pPr>
            <w:r w:rsidRPr="00F11966">
              <w:t>Description</w:t>
            </w:r>
          </w:p>
        </w:tc>
      </w:tr>
      <w:tr w:rsidR="00E92CBF" w:rsidRPr="00F11966" w14:paraId="6BF3F8D8"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B9EDCD2" w14:textId="77777777" w:rsidR="00E92CBF" w:rsidRPr="00F11966" w:rsidRDefault="00E92CBF" w:rsidP="00AA7DB8">
            <w:pPr>
              <w:pStyle w:val="TAL"/>
            </w:pPr>
            <w:r w:rsidRPr="00F11966">
              <w:t>"REQUESTED"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88A47DE" w14:textId="77777777" w:rsidR="00E92CBF" w:rsidRPr="00F11966" w:rsidRDefault="00E92CBF" w:rsidP="00AA7DB8">
            <w:pPr>
              <w:pStyle w:val="TAL"/>
            </w:pPr>
            <w:r w:rsidRPr="00F11966">
              <w:t>Notifications are requested from the RAN.</w:t>
            </w:r>
          </w:p>
        </w:tc>
      </w:tr>
      <w:tr w:rsidR="00E92CBF" w:rsidRPr="00F11966" w14:paraId="72808C7A"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99E7793" w14:textId="77777777" w:rsidR="00E92CBF" w:rsidRPr="00F11966" w:rsidRDefault="00E92CBF" w:rsidP="00AA7DB8">
            <w:pPr>
              <w:pStyle w:val="TAL"/>
            </w:pPr>
            <w:r w:rsidRPr="00F11966">
              <w:t>"NOT_REQUESTED"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F5DF4AE" w14:textId="77777777" w:rsidR="00E92CBF" w:rsidRPr="00F11966" w:rsidRDefault="00E92CBF" w:rsidP="00AA7DB8">
            <w:pPr>
              <w:pStyle w:val="TAL"/>
            </w:pPr>
            <w:r w:rsidRPr="00F11966">
              <w:t>Notifications are not requested from the RAN.</w:t>
            </w:r>
          </w:p>
        </w:tc>
      </w:tr>
    </w:tbl>
    <w:p w14:paraId="489A1948" w14:textId="77777777" w:rsidR="00E92CBF" w:rsidRPr="00F11966" w:rsidRDefault="00E92CBF" w:rsidP="00E92CBF">
      <w:pPr>
        <w:rPr>
          <w:lang w:val="en-US"/>
        </w:rPr>
      </w:pPr>
    </w:p>
    <w:p w14:paraId="5AC8CDD3" w14:textId="77777777" w:rsidR="00E92CBF" w:rsidRPr="00F11966" w:rsidRDefault="00E92CBF" w:rsidP="00D362EB">
      <w:pPr>
        <w:pStyle w:val="Heading4"/>
      </w:pPr>
      <w:bookmarkStart w:id="1936" w:name="_Toc24925893"/>
      <w:bookmarkStart w:id="1937" w:name="_Toc24926071"/>
      <w:bookmarkStart w:id="1938" w:name="_Toc24926247"/>
      <w:bookmarkStart w:id="1939" w:name="_Toc33964107"/>
      <w:bookmarkStart w:id="1940" w:name="_Toc33980874"/>
      <w:bookmarkStart w:id="1941" w:name="_Toc36462675"/>
      <w:bookmarkStart w:id="1942" w:name="_Toc36462871"/>
      <w:bookmarkStart w:id="1943" w:name="_Toc43026125"/>
      <w:bookmarkStart w:id="1944" w:name="_Toc49763659"/>
      <w:bookmarkStart w:id="1945" w:name="_Toc56754355"/>
      <w:bookmarkStart w:id="1946" w:name="_Toc88743139"/>
      <w:bookmarkStart w:id="1947" w:name="_Toc90649951"/>
      <w:r w:rsidRPr="00F11966">
        <w:t>5.5.3.6</w:t>
      </w:r>
      <w:r w:rsidRPr="00F11966">
        <w:tab/>
        <w:t>Enumeration: QosResourceType</w:t>
      </w:r>
      <w:bookmarkEnd w:id="1936"/>
      <w:bookmarkEnd w:id="1937"/>
      <w:bookmarkEnd w:id="1938"/>
      <w:bookmarkEnd w:id="1939"/>
      <w:bookmarkEnd w:id="1940"/>
      <w:bookmarkEnd w:id="1941"/>
      <w:bookmarkEnd w:id="1942"/>
      <w:bookmarkEnd w:id="1943"/>
      <w:bookmarkEnd w:id="1944"/>
      <w:bookmarkEnd w:id="1945"/>
      <w:bookmarkEnd w:id="1946"/>
      <w:bookmarkEnd w:id="1947"/>
    </w:p>
    <w:p w14:paraId="648CFC5B" w14:textId="77777777" w:rsidR="00E92CBF" w:rsidRPr="00F11966" w:rsidRDefault="00E92CBF" w:rsidP="00E92CBF">
      <w:r w:rsidRPr="00F11966">
        <w:t>The enumeration QosResourceType indicates whether a QoS Flow is non-GBR, delay critical GBR, or non-delay critical GBR (see clauses 5.7.3.4 and 5.7.3.5 of 3GPP TS 23.501 [8]). It shall comply with the provisions defined in table 5.5.3.6-1.</w:t>
      </w:r>
    </w:p>
    <w:p w14:paraId="0FBA0DB2" w14:textId="77777777" w:rsidR="00E92CBF" w:rsidRPr="00F11966" w:rsidRDefault="00E92CBF" w:rsidP="00E92CBF">
      <w:pPr>
        <w:pStyle w:val="TH"/>
      </w:pPr>
      <w:r w:rsidRPr="00F11966">
        <w:t>Table 5.5.3.6-1: Enumeration QosResourceType</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6C692524"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FAC28F2"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AABD076" w14:textId="77777777" w:rsidR="00E92CBF" w:rsidRPr="00F11966" w:rsidRDefault="00E92CBF" w:rsidP="00AA7DB8">
            <w:pPr>
              <w:pStyle w:val="TAH"/>
            </w:pPr>
            <w:r w:rsidRPr="00F11966">
              <w:t>Description</w:t>
            </w:r>
          </w:p>
        </w:tc>
      </w:tr>
      <w:tr w:rsidR="00E92CBF" w:rsidRPr="00F11966" w14:paraId="0C3320CC"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8C2D3F6" w14:textId="77777777" w:rsidR="00E92CBF" w:rsidRPr="00F11966" w:rsidRDefault="00E92CBF" w:rsidP="00AA7DB8">
            <w:pPr>
              <w:pStyle w:val="TAL"/>
            </w:pPr>
            <w:r w:rsidRPr="00F11966">
              <w:t>"NON_GBR"</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54A3DD7" w14:textId="77777777" w:rsidR="00E92CBF" w:rsidRPr="00F11966" w:rsidRDefault="00E92CBF" w:rsidP="00AA7DB8">
            <w:pPr>
              <w:pStyle w:val="TAL"/>
            </w:pPr>
            <w:r w:rsidRPr="00F11966">
              <w:t>Non-GBR QoS Flow.</w:t>
            </w:r>
          </w:p>
        </w:tc>
      </w:tr>
      <w:tr w:rsidR="00E92CBF" w:rsidRPr="00F11966" w14:paraId="07A71B91"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07DF4B9" w14:textId="77777777" w:rsidR="00E92CBF" w:rsidRPr="00F11966" w:rsidRDefault="00E92CBF" w:rsidP="00AA7DB8">
            <w:pPr>
              <w:pStyle w:val="TAL"/>
            </w:pPr>
            <w:r w:rsidRPr="00F11966">
              <w:t>"NON_CRITICAL_GBR"</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B22230B" w14:textId="77777777" w:rsidR="00E92CBF" w:rsidRPr="00F11966" w:rsidRDefault="00E92CBF" w:rsidP="00AA7DB8">
            <w:pPr>
              <w:pStyle w:val="TAL"/>
            </w:pPr>
            <w:r w:rsidRPr="00F11966">
              <w:t>Non-delay critical GBR QoS flow.</w:t>
            </w:r>
          </w:p>
        </w:tc>
      </w:tr>
      <w:tr w:rsidR="00E92CBF" w:rsidRPr="00F11966" w14:paraId="292873F9"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0D9307D" w14:textId="77777777" w:rsidR="00E92CBF" w:rsidRPr="00F11966" w:rsidRDefault="00E92CBF" w:rsidP="00AA7DB8">
            <w:pPr>
              <w:pStyle w:val="TAL"/>
            </w:pPr>
            <w:r w:rsidRPr="00F11966">
              <w:t>"CRITICAL_GBR"</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72608B3" w14:textId="77777777" w:rsidR="00E92CBF" w:rsidRPr="00F11966" w:rsidRDefault="00E92CBF" w:rsidP="00AA7DB8">
            <w:pPr>
              <w:pStyle w:val="TAL"/>
            </w:pPr>
            <w:r w:rsidRPr="00F11966">
              <w:t>Delay critical GBR QoS flow.</w:t>
            </w:r>
          </w:p>
        </w:tc>
      </w:tr>
    </w:tbl>
    <w:p w14:paraId="0FF5F319" w14:textId="77777777" w:rsidR="00E92CBF" w:rsidRPr="00F11966" w:rsidRDefault="00E92CBF" w:rsidP="00E92CBF">
      <w:pPr>
        <w:rPr>
          <w:lang w:val="en-US"/>
        </w:rPr>
      </w:pPr>
    </w:p>
    <w:p w14:paraId="697BBF2D" w14:textId="77777777" w:rsidR="00E92CBF" w:rsidRPr="00F11966" w:rsidRDefault="00E92CBF" w:rsidP="00D362EB">
      <w:pPr>
        <w:pStyle w:val="Heading4"/>
      </w:pPr>
      <w:bookmarkStart w:id="1948" w:name="_Toc24925894"/>
      <w:bookmarkStart w:id="1949" w:name="_Toc24926072"/>
      <w:bookmarkStart w:id="1950" w:name="_Toc24926248"/>
      <w:bookmarkStart w:id="1951" w:name="_Toc33964108"/>
      <w:bookmarkStart w:id="1952" w:name="_Toc33980875"/>
      <w:bookmarkStart w:id="1953" w:name="_Toc36462676"/>
      <w:bookmarkStart w:id="1954" w:name="_Toc36462872"/>
      <w:bookmarkStart w:id="1955" w:name="_Toc43026126"/>
      <w:bookmarkStart w:id="1956" w:name="_Toc49763660"/>
      <w:bookmarkStart w:id="1957" w:name="_Toc56754356"/>
      <w:bookmarkStart w:id="1958" w:name="_Toc88743140"/>
      <w:bookmarkStart w:id="1959" w:name="_Toc90649952"/>
      <w:r w:rsidRPr="00F11966">
        <w:t>5.5.3.7</w:t>
      </w:r>
      <w:r w:rsidRPr="00F11966">
        <w:tab/>
        <w:t>Enumeration: PreemptionCapabilityRm</w:t>
      </w:r>
      <w:bookmarkEnd w:id="1948"/>
      <w:bookmarkEnd w:id="1949"/>
      <w:bookmarkEnd w:id="1950"/>
      <w:bookmarkEnd w:id="1951"/>
      <w:bookmarkEnd w:id="1952"/>
      <w:bookmarkEnd w:id="1953"/>
      <w:bookmarkEnd w:id="1954"/>
      <w:bookmarkEnd w:id="1955"/>
      <w:bookmarkEnd w:id="1956"/>
      <w:bookmarkEnd w:id="1957"/>
      <w:bookmarkEnd w:id="1958"/>
      <w:bookmarkEnd w:id="1959"/>
    </w:p>
    <w:p w14:paraId="4B620AEC" w14:textId="77777777" w:rsidR="00E92CBF" w:rsidRPr="00F11966" w:rsidRDefault="00E92CBF" w:rsidP="00E92CBF">
      <w:pPr>
        <w:rPr>
          <w:lang w:val="en-US"/>
        </w:rPr>
      </w:pPr>
      <w:r w:rsidRPr="00F11966">
        <w:t>This enumeration is defined in the same way as the "PreemptionCapability" enumeration, but with the OpenAPI "nullable: true" property.</w:t>
      </w:r>
    </w:p>
    <w:p w14:paraId="0B49D6F4" w14:textId="77777777" w:rsidR="00E92CBF" w:rsidRPr="00F11966" w:rsidRDefault="00E92CBF" w:rsidP="00D362EB">
      <w:pPr>
        <w:pStyle w:val="Heading4"/>
      </w:pPr>
      <w:bookmarkStart w:id="1960" w:name="_Toc24925895"/>
      <w:bookmarkStart w:id="1961" w:name="_Toc24926073"/>
      <w:bookmarkStart w:id="1962" w:name="_Toc24926249"/>
      <w:bookmarkStart w:id="1963" w:name="_Toc33964109"/>
      <w:bookmarkStart w:id="1964" w:name="_Toc33980876"/>
      <w:bookmarkStart w:id="1965" w:name="_Toc36462677"/>
      <w:bookmarkStart w:id="1966" w:name="_Toc36462873"/>
      <w:bookmarkStart w:id="1967" w:name="_Toc43026127"/>
      <w:bookmarkStart w:id="1968" w:name="_Toc49763661"/>
      <w:bookmarkStart w:id="1969" w:name="_Toc56754357"/>
      <w:bookmarkStart w:id="1970" w:name="_Toc88743141"/>
      <w:bookmarkStart w:id="1971" w:name="_Toc90649953"/>
      <w:r w:rsidRPr="00F11966">
        <w:t>5.5.3.8</w:t>
      </w:r>
      <w:r w:rsidRPr="00F11966">
        <w:tab/>
        <w:t>Enumeration: PreemptionVulnerabilityRm</w:t>
      </w:r>
      <w:bookmarkEnd w:id="1960"/>
      <w:bookmarkEnd w:id="1961"/>
      <w:bookmarkEnd w:id="1962"/>
      <w:bookmarkEnd w:id="1963"/>
      <w:bookmarkEnd w:id="1964"/>
      <w:bookmarkEnd w:id="1965"/>
      <w:bookmarkEnd w:id="1966"/>
      <w:bookmarkEnd w:id="1967"/>
      <w:bookmarkEnd w:id="1968"/>
      <w:bookmarkEnd w:id="1969"/>
      <w:bookmarkEnd w:id="1970"/>
      <w:bookmarkEnd w:id="1971"/>
    </w:p>
    <w:p w14:paraId="2AC8129A" w14:textId="77777777" w:rsidR="00E92CBF" w:rsidRPr="00F11966" w:rsidRDefault="00E92CBF" w:rsidP="00E92CBF">
      <w:pPr>
        <w:rPr>
          <w:lang w:val="en-US"/>
        </w:rPr>
      </w:pPr>
      <w:r w:rsidRPr="00F11966">
        <w:t>This enumeration is defined in the same way as the "PreemptionVulnerability" enumeration, but with the OpenAPI "nullable: true" property.</w:t>
      </w:r>
    </w:p>
    <w:p w14:paraId="587E6E1E" w14:textId="77777777" w:rsidR="00E92CBF" w:rsidRPr="00F11966" w:rsidRDefault="00E92CBF" w:rsidP="00D362EB">
      <w:pPr>
        <w:pStyle w:val="Heading4"/>
      </w:pPr>
      <w:bookmarkStart w:id="1972" w:name="_Toc24925896"/>
      <w:bookmarkStart w:id="1973" w:name="_Toc24926074"/>
      <w:bookmarkStart w:id="1974" w:name="_Toc24926250"/>
      <w:bookmarkStart w:id="1975" w:name="_Toc33964110"/>
      <w:bookmarkStart w:id="1976" w:name="_Toc33980877"/>
      <w:bookmarkStart w:id="1977" w:name="_Toc36462678"/>
      <w:bookmarkStart w:id="1978" w:name="_Toc36462874"/>
      <w:bookmarkStart w:id="1979" w:name="_Toc43026128"/>
      <w:bookmarkStart w:id="1980" w:name="_Toc49763662"/>
      <w:bookmarkStart w:id="1981" w:name="_Toc56754358"/>
      <w:bookmarkStart w:id="1982" w:name="_Toc88743142"/>
      <w:bookmarkStart w:id="1983" w:name="_Toc90649954"/>
      <w:r w:rsidRPr="00F11966">
        <w:t>5.5.3.9</w:t>
      </w:r>
      <w:r w:rsidRPr="00F11966">
        <w:tab/>
        <w:t>Enumeration: ReflectiveQosAttributeRm</w:t>
      </w:r>
      <w:bookmarkEnd w:id="1972"/>
      <w:bookmarkEnd w:id="1973"/>
      <w:bookmarkEnd w:id="1974"/>
      <w:bookmarkEnd w:id="1975"/>
      <w:bookmarkEnd w:id="1976"/>
      <w:bookmarkEnd w:id="1977"/>
      <w:bookmarkEnd w:id="1978"/>
      <w:bookmarkEnd w:id="1979"/>
      <w:bookmarkEnd w:id="1980"/>
      <w:bookmarkEnd w:id="1981"/>
      <w:bookmarkEnd w:id="1982"/>
      <w:bookmarkEnd w:id="1983"/>
    </w:p>
    <w:p w14:paraId="05535C61" w14:textId="77777777" w:rsidR="00E92CBF" w:rsidRPr="00F11966" w:rsidRDefault="00E92CBF" w:rsidP="00E92CBF">
      <w:pPr>
        <w:rPr>
          <w:lang w:val="en-US"/>
        </w:rPr>
      </w:pPr>
      <w:r w:rsidRPr="00F11966">
        <w:t>This enumeration is defined in the same way as the "ReflectiveQosAttribute" enumeration, but with the OpenAPI "nullable: true" property.</w:t>
      </w:r>
    </w:p>
    <w:p w14:paraId="6A0BA2CB" w14:textId="77777777" w:rsidR="00E92CBF" w:rsidRPr="00F11966" w:rsidRDefault="00E92CBF" w:rsidP="00D362EB">
      <w:pPr>
        <w:pStyle w:val="Heading4"/>
      </w:pPr>
      <w:bookmarkStart w:id="1984" w:name="_Toc24925897"/>
      <w:bookmarkStart w:id="1985" w:name="_Toc24926075"/>
      <w:bookmarkStart w:id="1986" w:name="_Toc24926251"/>
      <w:bookmarkStart w:id="1987" w:name="_Toc33964111"/>
      <w:bookmarkStart w:id="1988" w:name="_Toc33980878"/>
      <w:bookmarkStart w:id="1989" w:name="_Toc36462679"/>
      <w:bookmarkStart w:id="1990" w:name="_Toc36462875"/>
      <w:bookmarkStart w:id="1991" w:name="_Toc43026129"/>
      <w:bookmarkStart w:id="1992" w:name="_Toc49763663"/>
      <w:bookmarkStart w:id="1993" w:name="_Toc56754359"/>
      <w:bookmarkStart w:id="1994" w:name="_Toc88743143"/>
      <w:bookmarkStart w:id="1995" w:name="_Toc90649955"/>
      <w:r w:rsidRPr="00F11966">
        <w:lastRenderedPageBreak/>
        <w:t>5.5.3.10</w:t>
      </w:r>
      <w:r w:rsidRPr="00F11966">
        <w:tab/>
        <w:t>Enumeration: NotificationControlRm</w:t>
      </w:r>
      <w:bookmarkEnd w:id="1984"/>
      <w:bookmarkEnd w:id="1985"/>
      <w:bookmarkEnd w:id="1986"/>
      <w:bookmarkEnd w:id="1987"/>
      <w:bookmarkEnd w:id="1988"/>
      <w:bookmarkEnd w:id="1989"/>
      <w:bookmarkEnd w:id="1990"/>
      <w:bookmarkEnd w:id="1991"/>
      <w:bookmarkEnd w:id="1992"/>
      <w:bookmarkEnd w:id="1993"/>
      <w:bookmarkEnd w:id="1994"/>
      <w:bookmarkEnd w:id="1995"/>
    </w:p>
    <w:p w14:paraId="5B71305E" w14:textId="77777777" w:rsidR="00E92CBF" w:rsidRPr="00F11966" w:rsidRDefault="00E92CBF" w:rsidP="00E92CBF">
      <w:pPr>
        <w:rPr>
          <w:lang w:val="en-US"/>
        </w:rPr>
      </w:pPr>
      <w:r w:rsidRPr="00F11966">
        <w:t>This enumeration is defined in the same way as the "NotificationControl" enumeration, but with the OpenAPI "nullable: true" property.</w:t>
      </w:r>
    </w:p>
    <w:p w14:paraId="20597233" w14:textId="77777777" w:rsidR="00E92CBF" w:rsidRPr="00F11966" w:rsidRDefault="00E92CBF" w:rsidP="00D362EB">
      <w:pPr>
        <w:pStyle w:val="Heading4"/>
      </w:pPr>
      <w:bookmarkStart w:id="1996" w:name="_Toc24925898"/>
      <w:bookmarkStart w:id="1997" w:name="_Toc24926076"/>
      <w:bookmarkStart w:id="1998" w:name="_Toc24926252"/>
      <w:bookmarkStart w:id="1999" w:name="_Toc33964112"/>
      <w:bookmarkStart w:id="2000" w:name="_Toc33980879"/>
      <w:bookmarkStart w:id="2001" w:name="_Toc36462680"/>
      <w:bookmarkStart w:id="2002" w:name="_Toc36462876"/>
      <w:bookmarkStart w:id="2003" w:name="_Toc43026130"/>
      <w:bookmarkStart w:id="2004" w:name="_Toc49763664"/>
      <w:bookmarkStart w:id="2005" w:name="_Toc56754360"/>
      <w:bookmarkStart w:id="2006" w:name="_Toc88743144"/>
      <w:bookmarkStart w:id="2007" w:name="_Toc90649956"/>
      <w:r w:rsidRPr="00F11966">
        <w:t>5.5.3.11</w:t>
      </w:r>
      <w:r w:rsidRPr="00F11966">
        <w:tab/>
        <w:t>Enumeration: QosResourceTypeRm</w:t>
      </w:r>
      <w:bookmarkEnd w:id="1996"/>
      <w:bookmarkEnd w:id="1997"/>
      <w:bookmarkEnd w:id="1998"/>
      <w:bookmarkEnd w:id="1999"/>
      <w:bookmarkEnd w:id="2000"/>
      <w:bookmarkEnd w:id="2001"/>
      <w:bookmarkEnd w:id="2002"/>
      <w:bookmarkEnd w:id="2003"/>
      <w:bookmarkEnd w:id="2004"/>
      <w:bookmarkEnd w:id="2005"/>
      <w:bookmarkEnd w:id="2006"/>
      <w:bookmarkEnd w:id="2007"/>
    </w:p>
    <w:p w14:paraId="227EBF28" w14:textId="77777777" w:rsidR="00E92CBF" w:rsidRPr="00F11966" w:rsidRDefault="00E92CBF" w:rsidP="00E92CBF">
      <w:pPr>
        <w:rPr>
          <w:lang w:val="en-US"/>
        </w:rPr>
      </w:pPr>
      <w:r w:rsidRPr="00F11966">
        <w:t>This enumeration is defined in the same way as the "QosResourceType" enumeration, but with the OpenAPI "nullable: true" property.</w:t>
      </w:r>
    </w:p>
    <w:p w14:paraId="737836F2" w14:textId="77777777" w:rsidR="00E92CBF" w:rsidRPr="00F11966" w:rsidRDefault="00E92CBF" w:rsidP="00D362EB">
      <w:pPr>
        <w:pStyle w:val="Heading4"/>
      </w:pPr>
      <w:bookmarkStart w:id="2008" w:name="_Toc24925899"/>
      <w:bookmarkStart w:id="2009" w:name="_Toc24926077"/>
      <w:bookmarkStart w:id="2010" w:name="_Toc24926253"/>
      <w:bookmarkStart w:id="2011" w:name="_Toc33964113"/>
      <w:bookmarkStart w:id="2012" w:name="_Toc33980880"/>
      <w:bookmarkStart w:id="2013" w:name="_Toc36462681"/>
      <w:bookmarkStart w:id="2014" w:name="_Toc36462877"/>
      <w:bookmarkStart w:id="2015" w:name="_Toc43026131"/>
      <w:bookmarkStart w:id="2016" w:name="_Toc49763665"/>
      <w:bookmarkStart w:id="2017" w:name="_Toc56754361"/>
      <w:bookmarkStart w:id="2018" w:name="_Toc88743145"/>
      <w:bookmarkStart w:id="2019" w:name="_Toc90649957"/>
      <w:r w:rsidRPr="00F11966">
        <w:t>5.5.3.12</w:t>
      </w:r>
      <w:r w:rsidRPr="00F11966">
        <w:tab/>
        <w:t>Enumeration: AdditionalQosFlowInfo</w:t>
      </w:r>
      <w:bookmarkEnd w:id="2008"/>
      <w:bookmarkEnd w:id="2009"/>
      <w:bookmarkEnd w:id="2010"/>
      <w:bookmarkEnd w:id="2011"/>
      <w:bookmarkEnd w:id="2012"/>
      <w:bookmarkEnd w:id="2013"/>
      <w:bookmarkEnd w:id="2014"/>
      <w:bookmarkEnd w:id="2015"/>
      <w:bookmarkEnd w:id="2016"/>
      <w:bookmarkEnd w:id="2017"/>
      <w:bookmarkEnd w:id="2018"/>
      <w:bookmarkEnd w:id="2019"/>
    </w:p>
    <w:p w14:paraId="65E0E4D0" w14:textId="77777777" w:rsidR="00E92CBF" w:rsidRPr="00F11966" w:rsidRDefault="00E92CBF" w:rsidP="00E92CBF">
      <w:r w:rsidRPr="00F11966">
        <w:t>The enumeration AdditionalQosFlowInfo provides additional QoS flow information (see clause 9.3.1.12 3GPP TS</w:t>
      </w:r>
      <w:r w:rsidRPr="00F11966">
        <w:rPr>
          <w:lang w:eastAsia="zh-CN"/>
        </w:rPr>
        <w:t> 38.413 [11])</w:t>
      </w:r>
      <w:r w:rsidRPr="00F11966">
        <w:t>. It shall comply with the provisions defined in table 5.5.3.12-1.</w:t>
      </w:r>
    </w:p>
    <w:p w14:paraId="7FB6E5FC" w14:textId="77777777" w:rsidR="00E92CBF" w:rsidRPr="00F11966" w:rsidRDefault="00E92CBF" w:rsidP="00E92CBF">
      <w:pPr>
        <w:pStyle w:val="TH"/>
      </w:pPr>
      <w:r w:rsidRPr="00F11966">
        <w:t>Table 5.5.3.12-1: Enumeration AdditionalQosFlowInfo</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5C97546B"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6A2005D"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FF4C787" w14:textId="77777777" w:rsidR="00E92CBF" w:rsidRPr="00F11966" w:rsidRDefault="00E92CBF" w:rsidP="00AA7DB8">
            <w:pPr>
              <w:pStyle w:val="TAH"/>
            </w:pPr>
            <w:r w:rsidRPr="00F11966">
              <w:t>Description</w:t>
            </w:r>
          </w:p>
        </w:tc>
      </w:tr>
      <w:tr w:rsidR="00E92CBF" w:rsidRPr="00F11966" w14:paraId="0EB4BBFF"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48E6690" w14:textId="77777777" w:rsidR="00E92CBF" w:rsidRPr="00F11966" w:rsidRDefault="00E92CBF" w:rsidP="00AA7DB8">
            <w:pPr>
              <w:pStyle w:val="TAL"/>
            </w:pPr>
            <w:r w:rsidRPr="00F11966">
              <w:t>"MORE_LIKELY"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601660C" w14:textId="77777777" w:rsidR="00E92CBF" w:rsidRPr="00F11966" w:rsidRDefault="00E92CBF" w:rsidP="00AA7DB8">
            <w:pPr>
              <w:pStyle w:val="TAL"/>
            </w:pPr>
            <w:r w:rsidRPr="00F11966">
              <w:rPr>
                <w:rFonts w:eastAsia="Malgun Gothic"/>
                <w:lang w:eastAsia="ko-KR"/>
              </w:rPr>
              <w:t>Traffic for the QoS flow is likely to appear more often than traffic for other flows established for the PDU session.</w:t>
            </w:r>
          </w:p>
        </w:tc>
      </w:tr>
    </w:tbl>
    <w:p w14:paraId="469CCCC0" w14:textId="77777777" w:rsidR="00E92CBF" w:rsidRDefault="00E92CBF" w:rsidP="00E92CBF">
      <w:pPr>
        <w:rPr>
          <w:lang w:val="en-US"/>
        </w:rPr>
      </w:pPr>
    </w:p>
    <w:p w14:paraId="2B4C6480" w14:textId="5F7070A2" w:rsidR="008936C7" w:rsidRPr="00F11966" w:rsidRDefault="008936C7" w:rsidP="00D362EB">
      <w:pPr>
        <w:pStyle w:val="Heading4"/>
      </w:pPr>
      <w:bookmarkStart w:id="2020" w:name="_Toc58588106"/>
      <w:bookmarkStart w:id="2021" w:name="_Toc88743146"/>
      <w:bookmarkStart w:id="2022" w:name="_Toc90649958"/>
      <w:r w:rsidRPr="00F11966">
        <w:t>5.5.3.</w:t>
      </w:r>
      <w:r>
        <w:t>13</w:t>
      </w:r>
      <w:r w:rsidRPr="00F11966">
        <w:tab/>
        <w:t xml:space="preserve">Enumeration: </w:t>
      </w:r>
      <w:bookmarkEnd w:id="2020"/>
      <w:r>
        <w:t>PartitioningCriteria</w:t>
      </w:r>
      <w:bookmarkEnd w:id="2021"/>
      <w:bookmarkEnd w:id="2022"/>
    </w:p>
    <w:p w14:paraId="2FBEDFEE" w14:textId="176790C6" w:rsidR="009065A2" w:rsidRPr="00F11966" w:rsidRDefault="009065A2" w:rsidP="009065A2">
      <w:r w:rsidRPr="00F11966">
        <w:t xml:space="preserve">The enumeration </w:t>
      </w:r>
      <w:r>
        <w:t>PartitioningCriteria</w:t>
      </w:r>
      <w:r w:rsidRPr="00F11966">
        <w:t xml:space="preserve"> indicates </w:t>
      </w:r>
      <w:r>
        <w:t>criteria for grouping the UEs</w:t>
      </w:r>
      <w:r w:rsidRPr="00F11966">
        <w:t xml:space="preserve"> (see clause </w:t>
      </w:r>
      <w:r>
        <w:t>4.15.1</w:t>
      </w:r>
      <w:r w:rsidRPr="00F11966">
        <w:t xml:space="preserve"> of 3GPP TS 23.50</w:t>
      </w:r>
      <w:r>
        <w:t>2</w:t>
      </w:r>
      <w:r w:rsidRPr="00F11966">
        <w:t> [</w:t>
      </w:r>
      <w:r>
        <w:t>28</w:t>
      </w:r>
      <w:r w:rsidRPr="00F11966">
        <w:t>]). It shall comply with the provisions defined in table 5.5.3.</w:t>
      </w:r>
      <w:r>
        <w:t>13</w:t>
      </w:r>
      <w:r w:rsidRPr="00F11966">
        <w:t>-1.</w:t>
      </w:r>
    </w:p>
    <w:p w14:paraId="48A18A5F" w14:textId="7789F5EC" w:rsidR="009065A2" w:rsidRPr="00F11966" w:rsidRDefault="009065A2" w:rsidP="009065A2">
      <w:pPr>
        <w:pStyle w:val="TH"/>
      </w:pPr>
      <w:r w:rsidRPr="00F11966">
        <w:t>Table 5.5.3.</w:t>
      </w:r>
      <w:r>
        <w:t>13</w:t>
      </w:r>
      <w:r w:rsidRPr="00F11966">
        <w:t xml:space="preserve">-1: Enumeration </w:t>
      </w:r>
      <w:r>
        <w:t>PartitioningCriteria</w:t>
      </w:r>
    </w:p>
    <w:tbl>
      <w:tblPr>
        <w:tblW w:w="4650" w:type="pct"/>
        <w:jc w:val="center"/>
        <w:tblCellMar>
          <w:left w:w="0" w:type="dxa"/>
          <w:right w:w="0" w:type="dxa"/>
        </w:tblCellMar>
        <w:tblLook w:val="04A0" w:firstRow="1" w:lastRow="0" w:firstColumn="1" w:lastColumn="0" w:noHBand="0" w:noVBand="1"/>
      </w:tblPr>
      <w:tblGrid>
        <w:gridCol w:w="3422"/>
        <w:gridCol w:w="5526"/>
      </w:tblGrid>
      <w:tr w:rsidR="009065A2" w:rsidRPr="00F11966" w14:paraId="1AB8E092" w14:textId="77777777" w:rsidTr="009065A2">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8464157" w14:textId="77777777" w:rsidR="009065A2" w:rsidRPr="00F11966" w:rsidRDefault="009065A2" w:rsidP="009065A2">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A4596D9" w14:textId="77777777" w:rsidR="009065A2" w:rsidRPr="00F11966" w:rsidRDefault="009065A2" w:rsidP="009065A2">
            <w:pPr>
              <w:pStyle w:val="TAH"/>
            </w:pPr>
            <w:r w:rsidRPr="00F11966">
              <w:t>Description</w:t>
            </w:r>
          </w:p>
        </w:tc>
      </w:tr>
      <w:tr w:rsidR="009065A2" w:rsidRPr="00F11966" w14:paraId="65743580" w14:textId="77777777" w:rsidTr="009065A2">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18BFD6E" w14:textId="77777777" w:rsidR="009065A2" w:rsidRPr="00F11966" w:rsidRDefault="009065A2" w:rsidP="009065A2">
            <w:pPr>
              <w:pStyle w:val="TAL"/>
            </w:pPr>
            <w:r w:rsidRPr="00F11966">
              <w:t>"</w:t>
            </w:r>
            <w:r>
              <w:t>TAC</w:t>
            </w:r>
            <w:r w:rsidRPr="00F11966">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864E3D" w14:textId="77777777" w:rsidR="009065A2" w:rsidRPr="00F11966" w:rsidRDefault="009065A2" w:rsidP="009065A2">
            <w:pPr>
              <w:pStyle w:val="TAL"/>
            </w:pPr>
            <w:r w:rsidRPr="00637787">
              <w:t>Type Allocation Code</w:t>
            </w:r>
          </w:p>
        </w:tc>
      </w:tr>
      <w:tr w:rsidR="009065A2" w:rsidRPr="00F11966" w14:paraId="30BF5D13" w14:textId="77777777" w:rsidTr="009065A2">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6356A4F" w14:textId="77777777" w:rsidR="009065A2" w:rsidRPr="00F11966" w:rsidRDefault="009065A2" w:rsidP="009065A2">
            <w:pPr>
              <w:pStyle w:val="TAL"/>
            </w:pPr>
            <w:r w:rsidRPr="00F11966">
              <w:t>"</w:t>
            </w:r>
            <w:r>
              <w:t>SUBPLMN</w:t>
            </w:r>
            <w:r w:rsidRPr="00F11966">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A3C2760" w14:textId="77777777" w:rsidR="009065A2" w:rsidRPr="00F11966" w:rsidRDefault="009065A2" w:rsidP="009065A2">
            <w:pPr>
              <w:pStyle w:val="TAL"/>
            </w:pPr>
            <w:r>
              <w:t>Subscriber PLMN ID</w:t>
            </w:r>
          </w:p>
        </w:tc>
      </w:tr>
      <w:tr w:rsidR="009065A2" w:rsidRPr="00F11966" w14:paraId="0E71BD63" w14:textId="77777777" w:rsidTr="009065A2">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8627B84" w14:textId="77777777" w:rsidR="009065A2" w:rsidRDefault="009065A2" w:rsidP="009065A2">
            <w:pPr>
              <w:pStyle w:val="TAL"/>
            </w:pPr>
            <w:r w:rsidRPr="00F11966">
              <w:t>"</w:t>
            </w:r>
            <w:r>
              <w:t>GEOAREA</w:t>
            </w:r>
            <w:r w:rsidRPr="00F11966">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5295A16" w14:textId="77777777" w:rsidR="009065A2" w:rsidRDefault="009065A2" w:rsidP="009065A2">
            <w:pPr>
              <w:pStyle w:val="TAL"/>
            </w:pPr>
            <w:r>
              <w:t>Geographical area</w:t>
            </w:r>
          </w:p>
        </w:tc>
      </w:tr>
      <w:tr w:rsidR="009065A2" w:rsidRPr="00F11966" w14:paraId="6359432F" w14:textId="77777777" w:rsidTr="009065A2">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C7B25B4" w14:textId="77777777" w:rsidR="009065A2" w:rsidRDefault="009065A2" w:rsidP="009065A2">
            <w:pPr>
              <w:pStyle w:val="TAL"/>
            </w:pPr>
            <w:r w:rsidRPr="00F11966">
              <w:t>"</w:t>
            </w:r>
            <w:r w:rsidRPr="00CC6BCD">
              <w:t>SNSSAI</w:t>
            </w:r>
            <w:r w:rsidRPr="00F11966">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B6240B5" w14:textId="77777777" w:rsidR="009065A2" w:rsidRDefault="009065A2" w:rsidP="009065A2">
            <w:pPr>
              <w:pStyle w:val="TAL"/>
            </w:pPr>
            <w:r>
              <w:t>S-NSSAI</w:t>
            </w:r>
          </w:p>
        </w:tc>
      </w:tr>
      <w:tr w:rsidR="009065A2" w:rsidRPr="00F11966" w14:paraId="3A5A3599" w14:textId="77777777" w:rsidTr="009065A2">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2733D56" w14:textId="77777777" w:rsidR="009065A2" w:rsidRPr="00F11966" w:rsidRDefault="009065A2" w:rsidP="009065A2">
            <w:pPr>
              <w:pStyle w:val="TAL"/>
            </w:pPr>
            <w:r w:rsidRPr="00F11966">
              <w:t>"</w:t>
            </w:r>
            <w:r>
              <w:t>DNN</w:t>
            </w:r>
            <w:r w:rsidRPr="00F11966">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A04EF39" w14:textId="77777777" w:rsidR="009065A2" w:rsidRDefault="009065A2" w:rsidP="009065A2">
            <w:pPr>
              <w:pStyle w:val="TAL"/>
            </w:pPr>
            <w:r>
              <w:t>DNN</w:t>
            </w:r>
          </w:p>
        </w:tc>
      </w:tr>
    </w:tbl>
    <w:p w14:paraId="31C70AE5" w14:textId="77777777" w:rsidR="009065A2" w:rsidRDefault="009065A2" w:rsidP="009065A2">
      <w:pPr>
        <w:rPr>
          <w:lang w:val="en-US"/>
        </w:rPr>
      </w:pPr>
    </w:p>
    <w:p w14:paraId="32ADAB18" w14:textId="77777777" w:rsidR="009065A2" w:rsidRPr="00F11966" w:rsidRDefault="009065A2" w:rsidP="00D362EB">
      <w:pPr>
        <w:pStyle w:val="Heading4"/>
      </w:pPr>
      <w:bookmarkStart w:id="2023" w:name="_Toc88743147"/>
      <w:bookmarkStart w:id="2024" w:name="_Toc90649959"/>
      <w:r w:rsidRPr="00F11966">
        <w:t>5.5.3.</w:t>
      </w:r>
      <w:r>
        <w:t>14</w:t>
      </w:r>
      <w:r w:rsidRPr="00F11966">
        <w:tab/>
        <w:t>Enumeration:</w:t>
      </w:r>
      <w:r>
        <w:t xml:space="preserve"> PartitioningCriteria</w:t>
      </w:r>
      <w:r w:rsidRPr="00F11966">
        <w:t>Rm</w:t>
      </w:r>
      <w:bookmarkEnd w:id="2023"/>
      <w:bookmarkEnd w:id="2024"/>
    </w:p>
    <w:p w14:paraId="4B89848F" w14:textId="77777777" w:rsidR="009065A2" w:rsidRPr="00F11966" w:rsidRDefault="009065A2" w:rsidP="009065A2">
      <w:pPr>
        <w:rPr>
          <w:lang w:val="en-US"/>
        </w:rPr>
      </w:pPr>
      <w:r w:rsidRPr="00F11966">
        <w:t>This enumeration is defined in the same way as the "</w:t>
      </w:r>
      <w:r>
        <w:t>PartitioningCriteria</w:t>
      </w:r>
      <w:r w:rsidRPr="00F11966">
        <w:t>" enumeration, but with the OpenAPI "nullable: true" property.</w:t>
      </w:r>
    </w:p>
    <w:p w14:paraId="57B9A1AB" w14:textId="77777777" w:rsidR="008936C7" w:rsidRPr="00F11966" w:rsidRDefault="008936C7" w:rsidP="00E92CBF">
      <w:pPr>
        <w:rPr>
          <w:lang w:val="en-US"/>
        </w:rPr>
      </w:pPr>
    </w:p>
    <w:p w14:paraId="0867B48D" w14:textId="77777777" w:rsidR="00E92CBF" w:rsidRPr="00F11966" w:rsidRDefault="00E92CBF" w:rsidP="00D362EB">
      <w:pPr>
        <w:pStyle w:val="Heading3"/>
      </w:pPr>
      <w:bookmarkStart w:id="2025" w:name="_Toc24925900"/>
      <w:bookmarkStart w:id="2026" w:name="_Toc24926078"/>
      <w:bookmarkStart w:id="2027" w:name="_Toc24926254"/>
      <w:bookmarkStart w:id="2028" w:name="_Toc33964114"/>
      <w:bookmarkStart w:id="2029" w:name="_Toc33980881"/>
      <w:bookmarkStart w:id="2030" w:name="_Toc36462682"/>
      <w:bookmarkStart w:id="2031" w:name="_Toc36462878"/>
      <w:bookmarkStart w:id="2032" w:name="_Toc43026132"/>
      <w:bookmarkStart w:id="2033" w:name="_Toc49763666"/>
      <w:bookmarkStart w:id="2034" w:name="_Toc56754362"/>
      <w:bookmarkStart w:id="2035" w:name="_Toc88743148"/>
      <w:bookmarkStart w:id="2036" w:name="_Toc90649960"/>
      <w:r w:rsidRPr="00F11966">
        <w:t>5.5.4</w:t>
      </w:r>
      <w:r w:rsidRPr="00F11966">
        <w:tab/>
        <w:t>Structured Data Types</w:t>
      </w:r>
      <w:bookmarkEnd w:id="2025"/>
      <w:bookmarkEnd w:id="2026"/>
      <w:bookmarkEnd w:id="2027"/>
      <w:bookmarkEnd w:id="2028"/>
      <w:bookmarkEnd w:id="2029"/>
      <w:bookmarkEnd w:id="2030"/>
      <w:bookmarkEnd w:id="2031"/>
      <w:bookmarkEnd w:id="2032"/>
      <w:bookmarkEnd w:id="2033"/>
      <w:bookmarkEnd w:id="2034"/>
      <w:bookmarkEnd w:id="2035"/>
      <w:bookmarkEnd w:id="2036"/>
    </w:p>
    <w:p w14:paraId="0D862DB0" w14:textId="77777777" w:rsidR="00E92CBF" w:rsidRPr="00F11966" w:rsidRDefault="00E92CBF" w:rsidP="00D362EB">
      <w:pPr>
        <w:pStyle w:val="Heading4"/>
      </w:pPr>
      <w:bookmarkStart w:id="2037" w:name="_Toc24925901"/>
      <w:bookmarkStart w:id="2038" w:name="_Toc24926079"/>
      <w:bookmarkStart w:id="2039" w:name="_Toc24926255"/>
      <w:bookmarkStart w:id="2040" w:name="_Toc33964115"/>
      <w:bookmarkStart w:id="2041" w:name="_Toc33980882"/>
      <w:bookmarkStart w:id="2042" w:name="_Toc36462683"/>
      <w:bookmarkStart w:id="2043" w:name="_Toc36462879"/>
      <w:bookmarkStart w:id="2044" w:name="_Toc43026133"/>
      <w:bookmarkStart w:id="2045" w:name="_Toc49763667"/>
      <w:bookmarkStart w:id="2046" w:name="_Toc56754363"/>
      <w:bookmarkStart w:id="2047" w:name="_Toc88743149"/>
      <w:bookmarkStart w:id="2048" w:name="_Toc90649961"/>
      <w:r w:rsidRPr="00F11966">
        <w:t>5.5.4.1</w:t>
      </w:r>
      <w:r w:rsidRPr="00F11966">
        <w:tab/>
        <w:t>Type: Arp</w:t>
      </w:r>
      <w:bookmarkEnd w:id="2037"/>
      <w:bookmarkEnd w:id="2038"/>
      <w:bookmarkEnd w:id="2039"/>
      <w:bookmarkEnd w:id="2040"/>
      <w:bookmarkEnd w:id="2041"/>
      <w:bookmarkEnd w:id="2042"/>
      <w:bookmarkEnd w:id="2043"/>
      <w:bookmarkEnd w:id="2044"/>
      <w:bookmarkEnd w:id="2045"/>
      <w:bookmarkEnd w:id="2046"/>
      <w:bookmarkEnd w:id="2047"/>
      <w:bookmarkEnd w:id="2048"/>
    </w:p>
    <w:p w14:paraId="6F936FB5" w14:textId="77777777" w:rsidR="00E92CBF" w:rsidRPr="00F11966" w:rsidRDefault="00E92CBF" w:rsidP="00E92CBF">
      <w:pPr>
        <w:pStyle w:val="TH"/>
      </w:pPr>
      <w:r w:rsidRPr="00F11966">
        <w:rPr>
          <w:noProof/>
        </w:rPr>
        <w:t>Table </w:t>
      </w:r>
      <w:r w:rsidRPr="00F11966">
        <w:t xml:space="preserve">5.5.4.1-1: </w:t>
      </w:r>
      <w:r w:rsidRPr="00F11966">
        <w:rPr>
          <w:noProof/>
        </w:rPr>
        <w:t xml:space="preserve">Definition of type </w:t>
      </w:r>
      <w:r w:rsidRPr="00F11966">
        <w:t>Arp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E92CBF" w:rsidRPr="00F11966" w14:paraId="59337421"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06316A7E"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0CF2171"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542B256"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AC04F41"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EAD4B6C"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1E531FD5"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25FB069B" w14:textId="77777777" w:rsidR="00E92CBF" w:rsidRPr="00F11966" w:rsidRDefault="00E92CBF" w:rsidP="00AA7DB8">
            <w:pPr>
              <w:pStyle w:val="TAL"/>
            </w:pPr>
            <w:r w:rsidRPr="00F11966">
              <w:t>priorityLevel</w:t>
            </w:r>
          </w:p>
        </w:tc>
        <w:tc>
          <w:tcPr>
            <w:tcW w:w="1559" w:type="dxa"/>
            <w:tcBorders>
              <w:top w:val="single" w:sz="4" w:space="0" w:color="auto"/>
              <w:left w:val="single" w:sz="4" w:space="0" w:color="auto"/>
              <w:bottom w:val="single" w:sz="4" w:space="0" w:color="auto"/>
              <w:right w:val="single" w:sz="4" w:space="0" w:color="auto"/>
            </w:tcBorders>
          </w:tcPr>
          <w:p w14:paraId="2A394260" w14:textId="77777777" w:rsidR="00E92CBF" w:rsidRPr="00F11966" w:rsidRDefault="00E92CBF" w:rsidP="00AA7DB8">
            <w:pPr>
              <w:pStyle w:val="TAL"/>
            </w:pPr>
            <w:r w:rsidRPr="00F11966">
              <w:t>ArpPriorityLevel</w:t>
            </w:r>
          </w:p>
        </w:tc>
        <w:tc>
          <w:tcPr>
            <w:tcW w:w="425" w:type="dxa"/>
            <w:tcBorders>
              <w:top w:val="single" w:sz="4" w:space="0" w:color="auto"/>
              <w:left w:val="single" w:sz="4" w:space="0" w:color="auto"/>
              <w:bottom w:val="single" w:sz="4" w:space="0" w:color="auto"/>
              <w:right w:val="single" w:sz="4" w:space="0" w:color="auto"/>
            </w:tcBorders>
          </w:tcPr>
          <w:p w14:paraId="71B41D16"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25CCC862"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3C3026F4" w14:textId="77777777" w:rsidR="00E92CBF" w:rsidRPr="00F11966" w:rsidRDefault="00E92CBF" w:rsidP="00AA7DB8">
            <w:pPr>
              <w:pStyle w:val="TAL"/>
              <w:rPr>
                <w:rFonts w:cs="Arial"/>
                <w:szCs w:val="18"/>
              </w:rPr>
            </w:pPr>
            <w:r w:rsidRPr="00F11966">
              <w:rPr>
                <w:rFonts w:cs="Arial"/>
                <w:szCs w:val="18"/>
              </w:rPr>
              <w:t xml:space="preserve">Defines the relative importance of a resource request. </w:t>
            </w:r>
          </w:p>
        </w:tc>
      </w:tr>
      <w:tr w:rsidR="00E92CBF" w:rsidRPr="00F11966" w14:paraId="6E138970"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75F8E2E7" w14:textId="77777777" w:rsidR="00E92CBF" w:rsidRPr="00F11966" w:rsidRDefault="00E92CBF" w:rsidP="00AA7DB8">
            <w:pPr>
              <w:pStyle w:val="TAL"/>
            </w:pPr>
            <w:r w:rsidRPr="00F11966">
              <w:t>preemptCap</w:t>
            </w:r>
          </w:p>
        </w:tc>
        <w:tc>
          <w:tcPr>
            <w:tcW w:w="1559" w:type="dxa"/>
            <w:tcBorders>
              <w:top w:val="single" w:sz="4" w:space="0" w:color="auto"/>
              <w:left w:val="single" w:sz="4" w:space="0" w:color="auto"/>
              <w:bottom w:val="single" w:sz="4" w:space="0" w:color="auto"/>
              <w:right w:val="single" w:sz="4" w:space="0" w:color="auto"/>
            </w:tcBorders>
          </w:tcPr>
          <w:p w14:paraId="68259E6B" w14:textId="77777777" w:rsidR="00E92CBF" w:rsidRPr="00F11966" w:rsidRDefault="00E92CBF" w:rsidP="00AA7DB8">
            <w:pPr>
              <w:pStyle w:val="TAL"/>
            </w:pPr>
            <w:r w:rsidRPr="00F11966">
              <w:t>PreemptionCapability</w:t>
            </w:r>
          </w:p>
        </w:tc>
        <w:tc>
          <w:tcPr>
            <w:tcW w:w="425" w:type="dxa"/>
            <w:tcBorders>
              <w:top w:val="single" w:sz="4" w:space="0" w:color="auto"/>
              <w:left w:val="single" w:sz="4" w:space="0" w:color="auto"/>
              <w:bottom w:val="single" w:sz="4" w:space="0" w:color="auto"/>
              <w:right w:val="single" w:sz="4" w:space="0" w:color="auto"/>
            </w:tcBorders>
          </w:tcPr>
          <w:p w14:paraId="063B5B4C"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2E2A1FB8"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210F96A9" w14:textId="77777777" w:rsidR="00E92CBF" w:rsidRPr="00F11966" w:rsidRDefault="00E92CBF" w:rsidP="00AA7DB8">
            <w:pPr>
              <w:pStyle w:val="TAL"/>
            </w:pPr>
            <w:r w:rsidRPr="00F11966">
              <w:t xml:space="preserve">Defines whether a service data flow may get resources that were already assigned to another service data flow with a lower priority level. </w:t>
            </w:r>
          </w:p>
        </w:tc>
      </w:tr>
      <w:tr w:rsidR="00E92CBF" w:rsidRPr="00F11966" w14:paraId="4FB36CC7"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7E8C88CB" w14:textId="77777777" w:rsidR="00E92CBF" w:rsidRPr="00F11966" w:rsidRDefault="00E92CBF" w:rsidP="00AA7DB8">
            <w:pPr>
              <w:pStyle w:val="TAL"/>
            </w:pPr>
            <w:r w:rsidRPr="00F11966">
              <w:t>preemptVuln</w:t>
            </w:r>
          </w:p>
        </w:tc>
        <w:tc>
          <w:tcPr>
            <w:tcW w:w="1559" w:type="dxa"/>
            <w:tcBorders>
              <w:top w:val="single" w:sz="4" w:space="0" w:color="auto"/>
              <w:left w:val="single" w:sz="4" w:space="0" w:color="auto"/>
              <w:bottom w:val="single" w:sz="4" w:space="0" w:color="auto"/>
              <w:right w:val="single" w:sz="4" w:space="0" w:color="auto"/>
            </w:tcBorders>
          </w:tcPr>
          <w:p w14:paraId="7068BE5E" w14:textId="77777777" w:rsidR="00E92CBF" w:rsidRPr="00F11966" w:rsidRDefault="00E92CBF" w:rsidP="00AA7DB8">
            <w:pPr>
              <w:pStyle w:val="TAL"/>
            </w:pPr>
            <w:r w:rsidRPr="00F11966">
              <w:t>PreemptionVulnerability</w:t>
            </w:r>
          </w:p>
        </w:tc>
        <w:tc>
          <w:tcPr>
            <w:tcW w:w="425" w:type="dxa"/>
            <w:tcBorders>
              <w:top w:val="single" w:sz="4" w:space="0" w:color="auto"/>
              <w:left w:val="single" w:sz="4" w:space="0" w:color="auto"/>
              <w:bottom w:val="single" w:sz="4" w:space="0" w:color="auto"/>
              <w:right w:val="single" w:sz="4" w:space="0" w:color="auto"/>
            </w:tcBorders>
          </w:tcPr>
          <w:p w14:paraId="7D5C0844"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4EB61D1A"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3B8746C9" w14:textId="77777777" w:rsidR="00E92CBF" w:rsidRPr="00F11966" w:rsidRDefault="00E92CBF" w:rsidP="00AA7DB8">
            <w:pPr>
              <w:pStyle w:val="TAL"/>
            </w:pPr>
            <w:r w:rsidRPr="00F11966">
              <w:t>Defines whether a service data flow may lose the resources assigned to it in order to admit a service data flow with higher priority level.</w:t>
            </w:r>
          </w:p>
        </w:tc>
      </w:tr>
    </w:tbl>
    <w:p w14:paraId="3160ED61" w14:textId="77777777" w:rsidR="00E92CBF" w:rsidRPr="00F11966" w:rsidRDefault="00E92CBF" w:rsidP="00E92CBF">
      <w:pPr>
        <w:rPr>
          <w:lang w:val="en-US"/>
        </w:rPr>
      </w:pPr>
    </w:p>
    <w:p w14:paraId="6E7F68F8" w14:textId="77777777" w:rsidR="00E92CBF" w:rsidRPr="00F11966" w:rsidRDefault="00E92CBF" w:rsidP="00D362EB">
      <w:pPr>
        <w:pStyle w:val="Heading4"/>
      </w:pPr>
      <w:bookmarkStart w:id="2049" w:name="_Toc24925902"/>
      <w:bookmarkStart w:id="2050" w:name="_Toc24926080"/>
      <w:bookmarkStart w:id="2051" w:name="_Toc24926256"/>
      <w:bookmarkStart w:id="2052" w:name="_Toc33964116"/>
      <w:bookmarkStart w:id="2053" w:name="_Toc33980883"/>
      <w:bookmarkStart w:id="2054" w:name="_Toc36462684"/>
      <w:bookmarkStart w:id="2055" w:name="_Toc36462880"/>
      <w:bookmarkStart w:id="2056" w:name="_Toc43026134"/>
      <w:bookmarkStart w:id="2057" w:name="_Toc49763668"/>
      <w:bookmarkStart w:id="2058" w:name="_Toc56754364"/>
      <w:bookmarkStart w:id="2059" w:name="_Toc88743150"/>
      <w:bookmarkStart w:id="2060" w:name="_Toc90649962"/>
      <w:r w:rsidRPr="00F11966">
        <w:lastRenderedPageBreak/>
        <w:t>5.5.4.2</w:t>
      </w:r>
      <w:r w:rsidRPr="00F11966">
        <w:tab/>
        <w:t>Type: Ambr</w:t>
      </w:r>
      <w:bookmarkEnd w:id="2049"/>
      <w:bookmarkEnd w:id="2050"/>
      <w:bookmarkEnd w:id="2051"/>
      <w:bookmarkEnd w:id="2052"/>
      <w:bookmarkEnd w:id="2053"/>
      <w:bookmarkEnd w:id="2054"/>
      <w:bookmarkEnd w:id="2055"/>
      <w:bookmarkEnd w:id="2056"/>
      <w:bookmarkEnd w:id="2057"/>
      <w:bookmarkEnd w:id="2058"/>
      <w:bookmarkEnd w:id="2059"/>
      <w:bookmarkEnd w:id="2060"/>
    </w:p>
    <w:p w14:paraId="28EADDEB" w14:textId="77777777" w:rsidR="00E92CBF" w:rsidRPr="00F11966" w:rsidRDefault="00E92CBF" w:rsidP="00E92CBF">
      <w:pPr>
        <w:pStyle w:val="TH"/>
      </w:pPr>
      <w:r w:rsidRPr="00F11966">
        <w:rPr>
          <w:noProof/>
        </w:rPr>
        <w:t>Table </w:t>
      </w:r>
      <w:r w:rsidRPr="00F11966">
        <w:t xml:space="preserve">5.5.4.2-1: </w:t>
      </w:r>
      <w:r w:rsidRPr="00F11966">
        <w:rPr>
          <w:noProof/>
        </w:rPr>
        <w:t>Definition of type Ambr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E92CBF" w:rsidRPr="00F11966" w14:paraId="06EB02DD"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14:paraId="55504288"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3154429"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1E489D2"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7882E96"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E6FED2F"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0437FC83"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00D98326" w14:textId="77777777" w:rsidR="00E92CBF" w:rsidRPr="00F11966" w:rsidRDefault="00E92CBF" w:rsidP="00AA7DB8">
            <w:pPr>
              <w:pStyle w:val="TAL"/>
            </w:pPr>
            <w:r w:rsidRPr="00F11966">
              <w:t>uplink</w:t>
            </w:r>
          </w:p>
        </w:tc>
        <w:tc>
          <w:tcPr>
            <w:tcW w:w="1559" w:type="dxa"/>
            <w:tcBorders>
              <w:top w:val="single" w:sz="4" w:space="0" w:color="auto"/>
              <w:left w:val="single" w:sz="4" w:space="0" w:color="auto"/>
              <w:bottom w:val="single" w:sz="4" w:space="0" w:color="auto"/>
              <w:right w:val="single" w:sz="4" w:space="0" w:color="auto"/>
            </w:tcBorders>
          </w:tcPr>
          <w:p w14:paraId="3388F863" w14:textId="77777777" w:rsidR="00E92CBF" w:rsidRPr="00F11966" w:rsidRDefault="00E92CBF" w:rsidP="00AA7DB8">
            <w:pPr>
              <w:pStyle w:val="TAL"/>
            </w:pPr>
            <w:r w:rsidRPr="00F11966">
              <w:t>BitRate</w:t>
            </w:r>
          </w:p>
        </w:tc>
        <w:tc>
          <w:tcPr>
            <w:tcW w:w="425" w:type="dxa"/>
            <w:tcBorders>
              <w:top w:val="single" w:sz="4" w:space="0" w:color="auto"/>
              <w:left w:val="single" w:sz="4" w:space="0" w:color="auto"/>
              <w:bottom w:val="single" w:sz="4" w:space="0" w:color="auto"/>
              <w:right w:val="single" w:sz="4" w:space="0" w:color="auto"/>
            </w:tcBorders>
          </w:tcPr>
          <w:p w14:paraId="28ADAE8E"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2A0E5298"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02835A9D" w14:textId="77777777" w:rsidR="00E92CBF" w:rsidRPr="00F11966" w:rsidRDefault="00E92CBF" w:rsidP="00AA7DB8">
            <w:pPr>
              <w:pStyle w:val="TAL"/>
              <w:rPr>
                <w:rFonts w:cs="Arial"/>
                <w:szCs w:val="18"/>
              </w:rPr>
            </w:pPr>
            <w:r w:rsidRPr="00F11966">
              <w:rPr>
                <w:rFonts w:cs="Arial"/>
                <w:szCs w:val="18"/>
              </w:rPr>
              <w:t>AMBR for uplink</w:t>
            </w:r>
          </w:p>
        </w:tc>
      </w:tr>
      <w:tr w:rsidR="00E92CBF" w:rsidRPr="00F11966" w14:paraId="400EF14B"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72DEE3A6" w14:textId="77777777" w:rsidR="00E92CBF" w:rsidRPr="00F11966" w:rsidRDefault="00E92CBF" w:rsidP="00AA7DB8">
            <w:pPr>
              <w:pStyle w:val="TAL"/>
            </w:pPr>
            <w:r w:rsidRPr="00F11966">
              <w:t>downlink</w:t>
            </w:r>
          </w:p>
        </w:tc>
        <w:tc>
          <w:tcPr>
            <w:tcW w:w="1559" w:type="dxa"/>
            <w:tcBorders>
              <w:top w:val="single" w:sz="4" w:space="0" w:color="auto"/>
              <w:left w:val="single" w:sz="4" w:space="0" w:color="auto"/>
              <w:bottom w:val="single" w:sz="4" w:space="0" w:color="auto"/>
              <w:right w:val="single" w:sz="4" w:space="0" w:color="auto"/>
            </w:tcBorders>
          </w:tcPr>
          <w:p w14:paraId="6BD05D61" w14:textId="77777777" w:rsidR="00E92CBF" w:rsidRPr="00F11966" w:rsidRDefault="00E92CBF" w:rsidP="00AA7DB8">
            <w:pPr>
              <w:pStyle w:val="TAL"/>
            </w:pPr>
            <w:r w:rsidRPr="00F11966">
              <w:t>BitRate</w:t>
            </w:r>
          </w:p>
        </w:tc>
        <w:tc>
          <w:tcPr>
            <w:tcW w:w="425" w:type="dxa"/>
            <w:tcBorders>
              <w:top w:val="single" w:sz="4" w:space="0" w:color="auto"/>
              <w:left w:val="single" w:sz="4" w:space="0" w:color="auto"/>
              <w:bottom w:val="single" w:sz="4" w:space="0" w:color="auto"/>
              <w:right w:val="single" w:sz="4" w:space="0" w:color="auto"/>
            </w:tcBorders>
          </w:tcPr>
          <w:p w14:paraId="339B31C6"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63D1432F"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6E0B3C23" w14:textId="77777777" w:rsidR="00E92CBF" w:rsidRPr="00F11966" w:rsidRDefault="00E92CBF" w:rsidP="00AA7DB8">
            <w:pPr>
              <w:pStyle w:val="TAL"/>
              <w:rPr>
                <w:rFonts w:cs="Arial"/>
                <w:szCs w:val="18"/>
              </w:rPr>
            </w:pPr>
            <w:r w:rsidRPr="00F11966">
              <w:rPr>
                <w:rFonts w:cs="Arial"/>
                <w:szCs w:val="18"/>
              </w:rPr>
              <w:t>AMBR for downlink</w:t>
            </w:r>
          </w:p>
        </w:tc>
      </w:tr>
    </w:tbl>
    <w:p w14:paraId="184B975A" w14:textId="77777777" w:rsidR="00E92CBF" w:rsidRPr="00F11966" w:rsidRDefault="00E92CBF" w:rsidP="00E92CBF"/>
    <w:p w14:paraId="26FA07A7" w14:textId="77777777" w:rsidR="00E92CBF" w:rsidRPr="00F11966" w:rsidRDefault="00E92CBF" w:rsidP="00D362EB">
      <w:pPr>
        <w:pStyle w:val="Heading4"/>
      </w:pPr>
      <w:bookmarkStart w:id="2061" w:name="_Toc24925903"/>
      <w:bookmarkStart w:id="2062" w:name="_Toc24926081"/>
      <w:bookmarkStart w:id="2063" w:name="_Toc24926257"/>
      <w:bookmarkStart w:id="2064" w:name="_Toc33964117"/>
      <w:bookmarkStart w:id="2065" w:name="_Toc33980884"/>
      <w:bookmarkStart w:id="2066" w:name="_Toc36462685"/>
      <w:bookmarkStart w:id="2067" w:name="_Toc36462881"/>
      <w:bookmarkStart w:id="2068" w:name="_Toc43026135"/>
      <w:bookmarkStart w:id="2069" w:name="_Toc49763669"/>
      <w:bookmarkStart w:id="2070" w:name="_Toc56754365"/>
      <w:bookmarkStart w:id="2071" w:name="_Toc88743151"/>
      <w:bookmarkStart w:id="2072" w:name="_Toc90649963"/>
      <w:r w:rsidRPr="00F11966">
        <w:t>5.5.4.3</w:t>
      </w:r>
      <w:r w:rsidRPr="00F11966">
        <w:tab/>
        <w:t>Type: Dynamic5Qi</w:t>
      </w:r>
      <w:bookmarkEnd w:id="2061"/>
      <w:bookmarkEnd w:id="2062"/>
      <w:bookmarkEnd w:id="2063"/>
      <w:bookmarkEnd w:id="2064"/>
      <w:bookmarkEnd w:id="2065"/>
      <w:bookmarkEnd w:id="2066"/>
      <w:bookmarkEnd w:id="2067"/>
      <w:bookmarkEnd w:id="2068"/>
      <w:bookmarkEnd w:id="2069"/>
      <w:bookmarkEnd w:id="2070"/>
      <w:bookmarkEnd w:id="2071"/>
      <w:bookmarkEnd w:id="2072"/>
    </w:p>
    <w:p w14:paraId="61044EBC" w14:textId="77777777" w:rsidR="00E92CBF" w:rsidRPr="00F11966" w:rsidRDefault="00E92CBF" w:rsidP="00E92CBF">
      <w:pPr>
        <w:pStyle w:val="TH"/>
        <w:rPr>
          <w:noProof/>
        </w:rPr>
      </w:pPr>
      <w:r w:rsidRPr="00F11966">
        <w:rPr>
          <w:noProof/>
        </w:rPr>
        <w:t>Table 5.5.4.3-1: Definition of type Dynamic5Qi</w:t>
      </w:r>
    </w:p>
    <w:tbl>
      <w:tblPr>
        <w:tblW w:w="9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891"/>
        <w:gridCol w:w="1481"/>
        <w:gridCol w:w="450"/>
        <w:gridCol w:w="1170"/>
        <w:gridCol w:w="3420"/>
        <w:gridCol w:w="1313"/>
      </w:tblGrid>
      <w:tr w:rsidR="00E92CBF" w:rsidRPr="00F11966" w14:paraId="2E9791F8"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shd w:val="clear" w:color="auto" w:fill="C0C0C0"/>
            <w:hideMark/>
          </w:tcPr>
          <w:p w14:paraId="7D4D5D8E" w14:textId="77777777" w:rsidR="00E92CBF" w:rsidRPr="00F11966" w:rsidRDefault="00E92CBF" w:rsidP="00AA7DB8">
            <w:pPr>
              <w:pStyle w:val="TAH"/>
            </w:pPr>
            <w:r w:rsidRPr="00F11966">
              <w:t>Attribute name</w:t>
            </w:r>
          </w:p>
        </w:tc>
        <w:tc>
          <w:tcPr>
            <w:tcW w:w="1481" w:type="dxa"/>
            <w:tcBorders>
              <w:top w:val="single" w:sz="4" w:space="0" w:color="auto"/>
              <w:left w:val="single" w:sz="4" w:space="0" w:color="auto"/>
              <w:bottom w:val="single" w:sz="4" w:space="0" w:color="auto"/>
              <w:right w:val="single" w:sz="4" w:space="0" w:color="auto"/>
            </w:tcBorders>
            <w:shd w:val="clear" w:color="auto" w:fill="C0C0C0"/>
            <w:hideMark/>
          </w:tcPr>
          <w:p w14:paraId="1C0B19EF" w14:textId="77777777" w:rsidR="00E92CBF" w:rsidRPr="00F11966" w:rsidRDefault="00E92CBF" w:rsidP="00AA7DB8">
            <w:pPr>
              <w:pStyle w:val="TAH"/>
            </w:pPr>
            <w:r w:rsidRPr="00F11966">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70EE9759" w14:textId="77777777" w:rsidR="00E92CBF" w:rsidRPr="00F11966" w:rsidRDefault="00E92CBF" w:rsidP="00AA7DB8">
            <w:pPr>
              <w:pStyle w:val="TAH"/>
            </w:pPr>
            <w:r w:rsidRPr="00F11966">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0C313403" w14:textId="77777777" w:rsidR="00E92CBF" w:rsidRPr="00F11966" w:rsidRDefault="00E92CBF" w:rsidP="00AA7DB8">
            <w:pPr>
              <w:pStyle w:val="TAH"/>
            </w:pPr>
            <w:r w:rsidRPr="00F11966">
              <w:t>Cardinality</w:t>
            </w:r>
          </w:p>
        </w:tc>
        <w:tc>
          <w:tcPr>
            <w:tcW w:w="3420" w:type="dxa"/>
            <w:tcBorders>
              <w:top w:val="single" w:sz="4" w:space="0" w:color="auto"/>
              <w:left w:val="single" w:sz="4" w:space="0" w:color="auto"/>
              <w:bottom w:val="single" w:sz="4" w:space="0" w:color="auto"/>
              <w:right w:val="single" w:sz="4" w:space="0" w:color="auto"/>
            </w:tcBorders>
            <w:shd w:val="clear" w:color="auto" w:fill="BFBFBF"/>
            <w:hideMark/>
          </w:tcPr>
          <w:p w14:paraId="56A5022C" w14:textId="77777777" w:rsidR="00E92CBF" w:rsidRPr="00F11966" w:rsidRDefault="00E92CBF" w:rsidP="00AA7DB8">
            <w:pPr>
              <w:pStyle w:val="TAH"/>
            </w:pPr>
            <w:r w:rsidRPr="00F11966">
              <w:t>Description</w:t>
            </w:r>
          </w:p>
        </w:tc>
        <w:tc>
          <w:tcPr>
            <w:tcW w:w="1313" w:type="dxa"/>
            <w:tcBorders>
              <w:top w:val="single" w:sz="4" w:space="0" w:color="auto"/>
              <w:left w:val="single" w:sz="4" w:space="0" w:color="auto"/>
              <w:bottom w:val="single" w:sz="4" w:space="0" w:color="auto"/>
              <w:right w:val="single" w:sz="4" w:space="0" w:color="auto"/>
            </w:tcBorders>
            <w:shd w:val="clear" w:color="auto" w:fill="C0C0C0"/>
          </w:tcPr>
          <w:p w14:paraId="13513CD6" w14:textId="77777777" w:rsidR="00E92CBF" w:rsidRPr="00F11966" w:rsidRDefault="00E92CBF" w:rsidP="00AA7DB8">
            <w:pPr>
              <w:pStyle w:val="TAH"/>
            </w:pPr>
            <w:r w:rsidRPr="00F11966">
              <w:t>Applicability</w:t>
            </w:r>
          </w:p>
        </w:tc>
      </w:tr>
      <w:tr w:rsidR="00E92CBF" w:rsidRPr="00F11966" w14:paraId="74CC203A"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07C7A1BA" w14:textId="77777777" w:rsidR="00E92CBF" w:rsidRPr="00F11966" w:rsidRDefault="00E92CBF" w:rsidP="00AA7DB8">
            <w:pPr>
              <w:pStyle w:val="TAL"/>
              <w:rPr>
                <w:noProof/>
                <w:lang w:eastAsia="zh-CN"/>
              </w:rPr>
            </w:pPr>
            <w:r w:rsidRPr="00F11966">
              <w:rPr>
                <w:rFonts w:hint="eastAsia"/>
                <w:noProof/>
              </w:rPr>
              <w:t>res</w:t>
            </w:r>
            <w:r w:rsidRPr="00F11966">
              <w:rPr>
                <w:noProof/>
              </w:rPr>
              <w:t>ourceType</w:t>
            </w:r>
          </w:p>
        </w:tc>
        <w:tc>
          <w:tcPr>
            <w:tcW w:w="1481" w:type="dxa"/>
            <w:tcBorders>
              <w:top w:val="single" w:sz="4" w:space="0" w:color="auto"/>
              <w:left w:val="single" w:sz="4" w:space="0" w:color="auto"/>
              <w:bottom w:val="single" w:sz="4" w:space="0" w:color="auto"/>
              <w:right w:val="single" w:sz="4" w:space="0" w:color="auto"/>
            </w:tcBorders>
          </w:tcPr>
          <w:p w14:paraId="10940CC1" w14:textId="77777777" w:rsidR="00E92CBF" w:rsidRPr="00F11966" w:rsidRDefault="00E92CBF" w:rsidP="00AA7DB8">
            <w:pPr>
              <w:pStyle w:val="TAL"/>
              <w:rPr>
                <w:noProof/>
                <w:lang w:eastAsia="zh-CN"/>
              </w:rPr>
            </w:pPr>
            <w:r w:rsidRPr="00F11966">
              <w:rPr>
                <w:noProof/>
                <w:lang w:eastAsia="zh-CN"/>
              </w:rPr>
              <w:t>Qos</w:t>
            </w:r>
            <w:r w:rsidRPr="00F11966">
              <w:rPr>
                <w:rFonts w:hint="eastAsia"/>
                <w:noProof/>
                <w:lang w:eastAsia="zh-CN"/>
              </w:rPr>
              <w:t>ResourceType</w:t>
            </w:r>
          </w:p>
        </w:tc>
        <w:tc>
          <w:tcPr>
            <w:tcW w:w="450" w:type="dxa"/>
            <w:tcBorders>
              <w:top w:val="single" w:sz="4" w:space="0" w:color="auto"/>
              <w:left w:val="single" w:sz="4" w:space="0" w:color="auto"/>
              <w:bottom w:val="single" w:sz="4" w:space="0" w:color="auto"/>
              <w:right w:val="single" w:sz="4" w:space="0" w:color="auto"/>
            </w:tcBorders>
          </w:tcPr>
          <w:p w14:paraId="1AB9F3B9" w14:textId="77777777" w:rsidR="00E92CBF" w:rsidRPr="00F11966" w:rsidRDefault="00E92CBF" w:rsidP="00AA7DB8">
            <w:pPr>
              <w:pStyle w:val="TAC"/>
              <w:rPr>
                <w:noProof/>
                <w:lang w:eastAsia="zh-CN"/>
              </w:rPr>
            </w:pPr>
            <w:r w:rsidRPr="00F11966">
              <w:rPr>
                <w:noProof/>
                <w:lang w:eastAsia="zh-CN"/>
              </w:rPr>
              <w:t>M</w:t>
            </w:r>
          </w:p>
        </w:tc>
        <w:tc>
          <w:tcPr>
            <w:tcW w:w="1170" w:type="dxa"/>
            <w:tcBorders>
              <w:top w:val="single" w:sz="4" w:space="0" w:color="auto"/>
              <w:left w:val="single" w:sz="4" w:space="0" w:color="auto"/>
              <w:bottom w:val="single" w:sz="4" w:space="0" w:color="auto"/>
              <w:right w:val="single" w:sz="4" w:space="0" w:color="auto"/>
            </w:tcBorders>
          </w:tcPr>
          <w:p w14:paraId="6AC7CF1B" w14:textId="77777777" w:rsidR="00E92CBF" w:rsidRPr="00F11966" w:rsidRDefault="00E92CBF" w:rsidP="00AA7DB8">
            <w:pPr>
              <w:pStyle w:val="TAC"/>
              <w:rPr>
                <w:noProof/>
                <w:lang w:eastAsia="zh-CN"/>
              </w:rPr>
            </w:pPr>
            <w:r w:rsidRPr="00F11966">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0E6122EB" w14:textId="77777777" w:rsidR="00E92CBF" w:rsidRPr="00F11966" w:rsidRDefault="00E92CBF" w:rsidP="00AA7DB8">
            <w:pPr>
              <w:pStyle w:val="TAL"/>
              <w:rPr>
                <w:rFonts w:cs="Arial"/>
                <w:noProof/>
                <w:szCs w:val="18"/>
                <w:lang w:eastAsia="zh-CN"/>
              </w:rPr>
            </w:pPr>
            <w:r w:rsidRPr="00F11966">
              <w:rPr>
                <w:noProof/>
                <w:szCs w:val="18"/>
              </w:rPr>
              <w:t xml:space="preserve">Defines the 5QI resource type. </w:t>
            </w:r>
            <w:r w:rsidRPr="00F11966">
              <w:rPr>
                <w:rFonts w:cs="Arial"/>
                <w:szCs w:val="18"/>
              </w:rPr>
              <w:t>See clause</w:t>
            </w:r>
            <w:r w:rsidRPr="00F11966">
              <w:t> </w:t>
            </w:r>
            <w:r w:rsidRPr="00F11966">
              <w:rPr>
                <w:rFonts w:cs="Arial"/>
                <w:szCs w:val="18"/>
              </w:rPr>
              <w:t>5.5.3.6.</w:t>
            </w:r>
          </w:p>
        </w:tc>
        <w:tc>
          <w:tcPr>
            <w:tcW w:w="1313" w:type="dxa"/>
            <w:tcBorders>
              <w:top w:val="single" w:sz="4" w:space="0" w:color="auto"/>
              <w:left w:val="single" w:sz="4" w:space="0" w:color="auto"/>
              <w:bottom w:val="single" w:sz="4" w:space="0" w:color="auto"/>
              <w:right w:val="single" w:sz="4" w:space="0" w:color="auto"/>
            </w:tcBorders>
          </w:tcPr>
          <w:p w14:paraId="3F853842" w14:textId="77777777" w:rsidR="00E92CBF" w:rsidRPr="00F11966" w:rsidRDefault="00E92CBF" w:rsidP="00AA7DB8">
            <w:pPr>
              <w:pStyle w:val="TAL"/>
              <w:rPr>
                <w:noProof/>
                <w:szCs w:val="18"/>
              </w:rPr>
            </w:pPr>
          </w:p>
        </w:tc>
      </w:tr>
      <w:tr w:rsidR="00E92CBF" w:rsidRPr="00F11966" w14:paraId="54D29DC4" w14:textId="77777777" w:rsidTr="00AA7DB8">
        <w:trPr>
          <w:trHeight w:val="406"/>
          <w:jc w:val="center"/>
        </w:trPr>
        <w:tc>
          <w:tcPr>
            <w:tcW w:w="1891" w:type="dxa"/>
            <w:tcBorders>
              <w:top w:val="single" w:sz="4" w:space="0" w:color="auto"/>
              <w:left w:val="single" w:sz="4" w:space="0" w:color="auto"/>
              <w:bottom w:val="single" w:sz="4" w:space="0" w:color="auto"/>
              <w:right w:val="single" w:sz="4" w:space="0" w:color="auto"/>
            </w:tcBorders>
          </w:tcPr>
          <w:p w14:paraId="55FD529F" w14:textId="77777777" w:rsidR="00E92CBF" w:rsidRPr="00F11966" w:rsidRDefault="00E92CBF" w:rsidP="00AA7DB8">
            <w:pPr>
              <w:pStyle w:val="TAL"/>
              <w:rPr>
                <w:noProof/>
              </w:rPr>
            </w:pPr>
            <w:r w:rsidRPr="00F11966">
              <w:rPr>
                <w:szCs w:val="18"/>
                <w:lang w:eastAsia="zh-CN"/>
              </w:rPr>
              <w:t>p</w:t>
            </w:r>
            <w:r w:rsidRPr="00F11966">
              <w:rPr>
                <w:rFonts w:hint="eastAsia"/>
                <w:szCs w:val="18"/>
                <w:lang w:eastAsia="zh-CN"/>
              </w:rPr>
              <w:t>riorityLevel</w:t>
            </w:r>
          </w:p>
        </w:tc>
        <w:tc>
          <w:tcPr>
            <w:tcW w:w="1481" w:type="dxa"/>
            <w:tcBorders>
              <w:top w:val="single" w:sz="4" w:space="0" w:color="auto"/>
              <w:left w:val="single" w:sz="4" w:space="0" w:color="auto"/>
              <w:bottom w:val="single" w:sz="4" w:space="0" w:color="auto"/>
              <w:right w:val="single" w:sz="4" w:space="0" w:color="auto"/>
            </w:tcBorders>
          </w:tcPr>
          <w:p w14:paraId="725779D9" w14:textId="77777777" w:rsidR="00E92CBF" w:rsidRPr="00F11966" w:rsidRDefault="00E92CBF" w:rsidP="00AA7DB8">
            <w:pPr>
              <w:pStyle w:val="TAL"/>
              <w:rPr>
                <w:noProof/>
                <w:lang w:eastAsia="zh-CN"/>
              </w:rPr>
            </w:pPr>
            <w:r w:rsidRPr="00F11966">
              <w:rPr>
                <w:noProof/>
                <w:lang w:eastAsia="zh-CN"/>
              </w:rPr>
              <w:t>5QiPriorityLevel</w:t>
            </w:r>
          </w:p>
        </w:tc>
        <w:tc>
          <w:tcPr>
            <w:tcW w:w="450" w:type="dxa"/>
            <w:tcBorders>
              <w:top w:val="single" w:sz="4" w:space="0" w:color="auto"/>
              <w:left w:val="single" w:sz="4" w:space="0" w:color="auto"/>
              <w:bottom w:val="single" w:sz="4" w:space="0" w:color="auto"/>
              <w:right w:val="single" w:sz="4" w:space="0" w:color="auto"/>
            </w:tcBorders>
          </w:tcPr>
          <w:p w14:paraId="20EA5CBD" w14:textId="77777777" w:rsidR="00E92CBF" w:rsidRPr="00F11966" w:rsidRDefault="00E92CBF" w:rsidP="00AA7DB8">
            <w:pPr>
              <w:pStyle w:val="TAC"/>
              <w:rPr>
                <w:noProof/>
              </w:rPr>
            </w:pPr>
            <w:r w:rsidRPr="00F11966">
              <w:rPr>
                <w:noProof/>
                <w:lang w:eastAsia="zh-CN"/>
              </w:rPr>
              <w:t>M</w:t>
            </w:r>
          </w:p>
        </w:tc>
        <w:tc>
          <w:tcPr>
            <w:tcW w:w="1170" w:type="dxa"/>
            <w:tcBorders>
              <w:top w:val="single" w:sz="4" w:space="0" w:color="auto"/>
              <w:left w:val="single" w:sz="4" w:space="0" w:color="auto"/>
              <w:bottom w:val="single" w:sz="4" w:space="0" w:color="auto"/>
              <w:right w:val="single" w:sz="4" w:space="0" w:color="auto"/>
            </w:tcBorders>
          </w:tcPr>
          <w:p w14:paraId="59F48F82" w14:textId="77777777" w:rsidR="00E92CBF" w:rsidRPr="00F11966" w:rsidRDefault="00E92CBF" w:rsidP="00AA7DB8">
            <w:pPr>
              <w:pStyle w:val="TAC"/>
              <w:rPr>
                <w:noProof/>
              </w:rPr>
            </w:pPr>
            <w:r w:rsidRPr="00F11966">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163247B2" w14:textId="77777777" w:rsidR="00E92CBF" w:rsidRPr="00F11966" w:rsidRDefault="00E92CBF" w:rsidP="00AA7DB8">
            <w:pPr>
              <w:pStyle w:val="TAL"/>
              <w:rPr>
                <w:rFonts w:cs="Arial"/>
                <w:noProof/>
                <w:szCs w:val="18"/>
                <w:lang w:eastAsia="zh-CN"/>
              </w:rPr>
            </w:pPr>
            <w:r w:rsidRPr="00F11966">
              <w:rPr>
                <w:lang w:eastAsia="zh-CN"/>
              </w:rPr>
              <w:t>Defines</w:t>
            </w:r>
            <w:r w:rsidRPr="00F11966">
              <w:t xml:space="preserve"> the 5QI Priority Level. </w:t>
            </w:r>
            <w:r w:rsidRPr="00F11966">
              <w:rPr>
                <w:rFonts w:cs="Arial"/>
                <w:lang w:eastAsia="ja-JP"/>
              </w:rPr>
              <w:t xml:space="preserve"> </w:t>
            </w:r>
            <w:r w:rsidRPr="00F11966">
              <w:rPr>
                <w:rFonts w:cs="Arial"/>
                <w:szCs w:val="18"/>
              </w:rPr>
              <w:t>See clause</w:t>
            </w:r>
            <w:r w:rsidRPr="00F11966">
              <w:t> </w:t>
            </w:r>
            <w:r w:rsidRPr="00F11966">
              <w:rPr>
                <w:rFonts w:cs="Arial"/>
                <w:szCs w:val="18"/>
              </w:rPr>
              <w:t>5.5.2.</w:t>
            </w:r>
          </w:p>
        </w:tc>
        <w:tc>
          <w:tcPr>
            <w:tcW w:w="1313" w:type="dxa"/>
            <w:tcBorders>
              <w:top w:val="single" w:sz="4" w:space="0" w:color="auto"/>
              <w:left w:val="single" w:sz="4" w:space="0" w:color="auto"/>
              <w:bottom w:val="single" w:sz="4" w:space="0" w:color="auto"/>
              <w:right w:val="single" w:sz="4" w:space="0" w:color="auto"/>
            </w:tcBorders>
          </w:tcPr>
          <w:p w14:paraId="21F5267F" w14:textId="77777777" w:rsidR="00E92CBF" w:rsidRPr="00F11966" w:rsidRDefault="00E92CBF" w:rsidP="00AA7DB8">
            <w:pPr>
              <w:pStyle w:val="TAL"/>
              <w:rPr>
                <w:noProof/>
                <w:szCs w:val="18"/>
              </w:rPr>
            </w:pPr>
          </w:p>
        </w:tc>
      </w:tr>
      <w:tr w:rsidR="00E92CBF" w:rsidRPr="00F11966" w14:paraId="6565F704"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2EFB5AEB" w14:textId="77777777" w:rsidR="00E92CBF" w:rsidRPr="00F11966" w:rsidRDefault="00E92CBF" w:rsidP="00AA7DB8">
            <w:pPr>
              <w:pStyle w:val="TAL"/>
              <w:rPr>
                <w:szCs w:val="18"/>
                <w:lang w:eastAsia="zh-CN"/>
              </w:rPr>
            </w:pPr>
            <w:r w:rsidRPr="00F11966">
              <w:rPr>
                <w:szCs w:val="18"/>
                <w:lang w:eastAsia="zh-CN"/>
              </w:rPr>
              <w:t>packetDelayBudget</w:t>
            </w:r>
          </w:p>
        </w:tc>
        <w:tc>
          <w:tcPr>
            <w:tcW w:w="1481" w:type="dxa"/>
            <w:tcBorders>
              <w:top w:val="single" w:sz="4" w:space="0" w:color="auto"/>
              <w:left w:val="single" w:sz="4" w:space="0" w:color="auto"/>
              <w:bottom w:val="single" w:sz="4" w:space="0" w:color="auto"/>
              <w:right w:val="single" w:sz="4" w:space="0" w:color="auto"/>
            </w:tcBorders>
          </w:tcPr>
          <w:p w14:paraId="7BDBC6BA" w14:textId="77777777" w:rsidR="00E92CBF" w:rsidRPr="00F11966" w:rsidRDefault="00E92CBF" w:rsidP="00AA7DB8">
            <w:pPr>
              <w:pStyle w:val="TAL"/>
              <w:rPr>
                <w:noProof/>
              </w:rPr>
            </w:pPr>
            <w:r w:rsidRPr="00F11966">
              <w:rPr>
                <w:lang w:eastAsia="zh-CN"/>
              </w:rPr>
              <w:t>PacketDelBudget</w:t>
            </w:r>
          </w:p>
        </w:tc>
        <w:tc>
          <w:tcPr>
            <w:tcW w:w="450" w:type="dxa"/>
            <w:tcBorders>
              <w:top w:val="single" w:sz="4" w:space="0" w:color="auto"/>
              <w:left w:val="single" w:sz="4" w:space="0" w:color="auto"/>
              <w:bottom w:val="single" w:sz="4" w:space="0" w:color="auto"/>
              <w:right w:val="single" w:sz="4" w:space="0" w:color="auto"/>
            </w:tcBorders>
          </w:tcPr>
          <w:p w14:paraId="3963DA36" w14:textId="77777777" w:rsidR="00E92CBF" w:rsidRPr="00F11966" w:rsidRDefault="00E92CBF" w:rsidP="00AA7DB8">
            <w:pPr>
              <w:pStyle w:val="TAC"/>
              <w:rPr>
                <w:noProof/>
                <w:lang w:eastAsia="zh-CN"/>
              </w:rPr>
            </w:pPr>
            <w:r w:rsidRPr="00F11966">
              <w:rPr>
                <w:noProof/>
                <w:lang w:eastAsia="zh-CN"/>
              </w:rPr>
              <w:t>M</w:t>
            </w:r>
          </w:p>
        </w:tc>
        <w:tc>
          <w:tcPr>
            <w:tcW w:w="1170" w:type="dxa"/>
            <w:tcBorders>
              <w:top w:val="single" w:sz="4" w:space="0" w:color="auto"/>
              <w:left w:val="single" w:sz="4" w:space="0" w:color="auto"/>
              <w:bottom w:val="single" w:sz="4" w:space="0" w:color="auto"/>
              <w:right w:val="single" w:sz="4" w:space="0" w:color="auto"/>
            </w:tcBorders>
          </w:tcPr>
          <w:p w14:paraId="46B72135" w14:textId="77777777" w:rsidR="00E92CBF" w:rsidRPr="00F11966" w:rsidRDefault="00E92CBF" w:rsidP="00AA7DB8">
            <w:pPr>
              <w:pStyle w:val="TAC"/>
              <w:rPr>
                <w:noProof/>
                <w:lang w:eastAsia="zh-CN"/>
              </w:rPr>
            </w:pPr>
            <w:r w:rsidRPr="00F11966">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7A81D50D" w14:textId="77777777" w:rsidR="00A04F3F" w:rsidRPr="00F11966" w:rsidRDefault="00E92CBF" w:rsidP="00A04F3F">
            <w:pPr>
              <w:pStyle w:val="TAL"/>
              <w:rPr>
                <w:rFonts w:cs="Arial"/>
                <w:szCs w:val="18"/>
              </w:rPr>
            </w:pPr>
            <w:r w:rsidRPr="00F11966">
              <w:rPr>
                <w:lang w:eastAsia="zh-CN"/>
              </w:rPr>
              <w:t>Defines</w:t>
            </w:r>
            <w:r w:rsidRPr="00F11966">
              <w:t xml:space="preserve"> the</w:t>
            </w:r>
            <w:r w:rsidRPr="00F11966">
              <w:rPr>
                <w:noProof/>
                <w:szCs w:val="18"/>
              </w:rPr>
              <w:t xml:space="preserve"> packet delay budget. </w:t>
            </w:r>
            <w:r w:rsidRPr="00F11966">
              <w:rPr>
                <w:rFonts w:cs="Arial"/>
                <w:szCs w:val="18"/>
              </w:rPr>
              <w:t>See clause</w:t>
            </w:r>
            <w:r w:rsidRPr="00F11966">
              <w:t> </w:t>
            </w:r>
            <w:r w:rsidRPr="00F11966">
              <w:rPr>
                <w:rFonts w:cs="Arial"/>
                <w:szCs w:val="18"/>
              </w:rPr>
              <w:t>5.5.2.</w:t>
            </w:r>
          </w:p>
          <w:p w14:paraId="61D75C04" w14:textId="77777777" w:rsidR="00E92CBF" w:rsidRPr="00F11966" w:rsidRDefault="00A04F3F" w:rsidP="00A04F3F">
            <w:pPr>
              <w:pStyle w:val="TAL"/>
              <w:rPr>
                <w:rFonts w:cs="Arial"/>
                <w:noProof/>
                <w:szCs w:val="18"/>
                <w:lang w:eastAsia="zh-CN"/>
              </w:rPr>
            </w:pPr>
            <w:r w:rsidRPr="00F11966">
              <w:rPr>
                <w:rFonts w:cs="Arial"/>
                <w:szCs w:val="18"/>
              </w:rPr>
              <w:t>See NOTE 3.</w:t>
            </w:r>
          </w:p>
        </w:tc>
        <w:tc>
          <w:tcPr>
            <w:tcW w:w="1313" w:type="dxa"/>
            <w:tcBorders>
              <w:top w:val="single" w:sz="4" w:space="0" w:color="auto"/>
              <w:left w:val="single" w:sz="4" w:space="0" w:color="auto"/>
              <w:bottom w:val="single" w:sz="4" w:space="0" w:color="auto"/>
              <w:right w:val="single" w:sz="4" w:space="0" w:color="auto"/>
            </w:tcBorders>
          </w:tcPr>
          <w:p w14:paraId="1DF1EEE1" w14:textId="77777777" w:rsidR="00E92CBF" w:rsidRPr="00F11966" w:rsidRDefault="00E92CBF" w:rsidP="00AA7DB8">
            <w:pPr>
              <w:pStyle w:val="TAL"/>
              <w:rPr>
                <w:noProof/>
                <w:szCs w:val="18"/>
              </w:rPr>
            </w:pPr>
          </w:p>
        </w:tc>
      </w:tr>
      <w:tr w:rsidR="00E92CBF" w:rsidRPr="00F11966" w14:paraId="591D308A"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13C24706" w14:textId="77777777" w:rsidR="00E92CBF" w:rsidRPr="00F11966" w:rsidRDefault="00E92CBF" w:rsidP="00AA7DB8">
            <w:pPr>
              <w:pStyle w:val="TAL"/>
              <w:rPr>
                <w:szCs w:val="18"/>
                <w:lang w:eastAsia="zh-CN"/>
              </w:rPr>
            </w:pPr>
            <w:r w:rsidRPr="00F11966">
              <w:t>packetErrRate</w:t>
            </w:r>
          </w:p>
        </w:tc>
        <w:tc>
          <w:tcPr>
            <w:tcW w:w="1481" w:type="dxa"/>
            <w:tcBorders>
              <w:top w:val="single" w:sz="4" w:space="0" w:color="auto"/>
              <w:left w:val="single" w:sz="4" w:space="0" w:color="auto"/>
              <w:bottom w:val="single" w:sz="4" w:space="0" w:color="auto"/>
              <w:right w:val="single" w:sz="4" w:space="0" w:color="auto"/>
            </w:tcBorders>
          </w:tcPr>
          <w:p w14:paraId="1F2B5A3E" w14:textId="77777777" w:rsidR="00E92CBF" w:rsidRPr="00F11966" w:rsidRDefault="00E92CBF" w:rsidP="00AA7DB8">
            <w:pPr>
              <w:pStyle w:val="TAL"/>
              <w:rPr>
                <w:noProof/>
                <w:lang w:eastAsia="zh-CN"/>
              </w:rPr>
            </w:pPr>
            <w:r w:rsidRPr="00F11966">
              <w:rPr>
                <w:noProof/>
                <w:lang w:eastAsia="zh-CN"/>
              </w:rPr>
              <w:t>PacketErrRate</w:t>
            </w:r>
          </w:p>
        </w:tc>
        <w:tc>
          <w:tcPr>
            <w:tcW w:w="450" w:type="dxa"/>
            <w:tcBorders>
              <w:top w:val="single" w:sz="4" w:space="0" w:color="auto"/>
              <w:left w:val="single" w:sz="4" w:space="0" w:color="auto"/>
              <w:bottom w:val="single" w:sz="4" w:space="0" w:color="auto"/>
              <w:right w:val="single" w:sz="4" w:space="0" w:color="auto"/>
            </w:tcBorders>
          </w:tcPr>
          <w:p w14:paraId="5D31C4AE" w14:textId="77777777" w:rsidR="00E92CBF" w:rsidRPr="00F11966" w:rsidRDefault="00E92CBF" w:rsidP="00AA7DB8">
            <w:pPr>
              <w:pStyle w:val="TAC"/>
              <w:rPr>
                <w:noProof/>
                <w:lang w:eastAsia="zh-CN"/>
              </w:rPr>
            </w:pPr>
            <w:r w:rsidRPr="00F11966">
              <w:rPr>
                <w:noProof/>
                <w:lang w:eastAsia="zh-CN"/>
              </w:rPr>
              <w:t>M</w:t>
            </w:r>
          </w:p>
        </w:tc>
        <w:tc>
          <w:tcPr>
            <w:tcW w:w="1170" w:type="dxa"/>
            <w:tcBorders>
              <w:top w:val="single" w:sz="4" w:space="0" w:color="auto"/>
              <w:left w:val="single" w:sz="4" w:space="0" w:color="auto"/>
              <w:bottom w:val="single" w:sz="4" w:space="0" w:color="auto"/>
              <w:right w:val="single" w:sz="4" w:space="0" w:color="auto"/>
            </w:tcBorders>
          </w:tcPr>
          <w:p w14:paraId="59531DFA" w14:textId="77777777" w:rsidR="00E92CBF" w:rsidRPr="00F11966" w:rsidRDefault="00E92CBF" w:rsidP="00AA7DB8">
            <w:pPr>
              <w:pStyle w:val="TAC"/>
              <w:rPr>
                <w:noProof/>
                <w:lang w:eastAsia="zh-CN"/>
              </w:rPr>
            </w:pPr>
            <w:r w:rsidRPr="00F11966">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64B1E6B2" w14:textId="77777777" w:rsidR="00E92CBF" w:rsidRPr="00F11966" w:rsidRDefault="00E92CBF" w:rsidP="00AA7DB8">
            <w:pPr>
              <w:pStyle w:val="TAL"/>
              <w:rPr>
                <w:rFonts w:cs="Arial"/>
                <w:noProof/>
                <w:szCs w:val="18"/>
                <w:lang w:eastAsia="zh-CN"/>
              </w:rPr>
            </w:pPr>
            <w:r w:rsidRPr="00F11966">
              <w:rPr>
                <w:noProof/>
                <w:szCs w:val="18"/>
              </w:rPr>
              <w:t xml:space="preserve">Defines the packet error rate. </w:t>
            </w:r>
            <w:r w:rsidRPr="00F11966">
              <w:rPr>
                <w:rFonts w:cs="Arial"/>
                <w:szCs w:val="18"/>
              </w:rPr>
              <w:t>See clause</w:t>
            </w:r>
            <w:r w:rsidRPr="00F11966">
              <w:t> </w:t>
            </w:r>
            <w:r w:rsidRPr="00F11966">
              <w:rPr>
                <w:rFonts w:cs="Arial"/>
                <w:szCs w:val="18"/>
              </w:rPr>
              <w:t>5.5.2.</w:t>
            </w:r>
            <w:r w:rsidRPr="00F11966" w:rsidDel="00A20542">
              <w:rPr>
                <w:noProof/>
                <w:szCs w:val="18"/>
              </w:rPr>
              <w:t xml:space="preserve"> </w:t>
            </w:r>
          </w:p>
        </w:tc>
        <w:tc>
          <w:tcPr>
            <w:tcW w:w="1313" w:type="dxa"/>
            <w:tcBorders>
              <w:top w:val="single" w:sz="4" w:space="0" w:color="auto"/>
              <w:left w:val="single" w:sz="4" w:space="0" w:color="auto"/>
              <w:bottom w:val="single" w:sz="4" w:space="0" w:color="auto"/>
              <w:right w:val="single" w:sz="4" w:space="0" w:color="auto"/>
            </w:tcBorders>
          </w:tcPr>
          <w:p w14:paraId="17EC2391" w14:textId="77777777" w:rsidR="00E92CBF" w:rsidRPr="00F11966" w:rsidRDefault="00E92CBF" w:rsidP="00AA7DB8">
            <w:pPr>
              <w:pStyle w:val="TAL"/>
              <w:rPr>
                <w:noProof/>
                <w:szCs w:val="18"/>
              </w:rPr>
            </w:pPr>
          </w:p>
        </w:tc>
      </w:tr>
      <w:tr w:rsidR="00E92CBF" w:rsidRPr="00F11966" w14:paraId="07FC4F02"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4FDC072E" w14:textId="77777777" w:rsidR="00E92CBF" w:rsidRPr="00F11966" w:rsidRDefault="00E92CBF" w:rsidP="00AA7DB8">
            <w:pPr>
              <w:pStyle w:val="TAL"/>
              <w:rPr>
                <w:szCs w:val="18"/>
                <w:lang w:eastAsia="zh-CN"/>
              </w:rPr>
            </w:pPr>
            <w:r w:rsidRPr="00F11966">
              <w:t>averWindow</w:t>
            </w:r>
          </w:p>
        </w:tc>
        <w:tc>
          <w:tcPr>
            <w:tcW w:w="1481" w:type="dxa"/>
            <w:tcBorders>
              <w:top w:val="single" w:sz="4" w:space="0" w:color="auto"/>
              <w:left w:val="single" w:sz="4" w:space="0" w:color="auto"/>
              <w:bottom w:val="single" w:sz="4" w:space="0" w:color="auto"/>
              <w:right w:val="single" w:sz="4" w:space="0" w:color="auto"/>
            </w:tcBorders>
          </w:tcPr>
          <w:p w14:paraId="470C62E0" w14:textId="77777777" w:rsidR="00E92CBF" w:rsidRPr="00F11966" w:rsidRDefault="00E92CBF" w:rsidP="00AA7DB8">
            <w:pPr>
              <w:pStyle w:val="TAL"/>
              <w:rPr>
                <w:noProof/>
              </w:rPr>
            </w:pPr>
            <w:r w:rsidRPr="00F11966">
              <w:rPr>
                <w:lang w:eastAsia="zh-CN"/>
              </w:rPr>
              <w:t>AverWindow</w:t>
            </w:r>
          </w:p>
        </w:tc>
        <w:tc>
          <w:tcPr>
            <w:tcW w:w="450" w:type="dxa"/>
            <w:tcBorders>
              <w:top w:val="single" w:sz="4" w:space="0" w:color="auto"/>
              <w:left w:val="single" w:sz="4" w:space="0" w:color="auto"/>
              <w:bottom w:val="single" w:sz="4" w:space="0" w:color="auto"/>
              <w:right w:val="single" w:sz="4" w:space="0" w:color="auto"/>
            </w:tcBorders>
          </w:tcPr>
          <w:p w14:paraId="413A0C2F" w14:textId="77777777" w:rsidR="00E92CBF" w:rsidRPr="00F11966" w:rsidRDefault="00E92CBF" w:rsidP="00AA7DB8">
            <w:pPr>
              <w:pStyle w:val="TAC"/>
              <w:rPr>
                <w:noProof/>
              </w:rPr>
            </w:pPr>
            <w:r w:rsidRPr="00F11966">
              <w:rPr>
                <w:noProof/>
                <w:lang w:eastAsia="zh-CN"/>
              </w:rPr>
              <w:t>C</w:t>
            </w:r>
          </w:p>
        </w:tc>
        <w:tc>
          <w:tcPr>
            <w:tcW w:w="1170" w:type="dxa"/>
            <w:tcBorders>
              <w:top w:val="single" w:sz="4" w:space="0" w:color="auto"/>
              <w:left w:val="single" w:sz="4" w:space="0" w:color="auto"/>
              <w:bottom w:val="single" w:sz="4" w:space="0" w:color="auto"/>
              <w:right w:val="single" w:sz="4" w:space="0" w:color="auto"/>
            </w:tcBorders>
          </w:tcPr>
          <w:p w14:paraId="6AF2349F" w14:textId="77777777" w:rsidR="00E92CBF" w:rsidRPr="00F11966" w:rsidRDefault="00E92CBF" w:rsidP="00AA7DB8">
            <w:pPr>
              <w:pStyle w:val="TAC"/>
              <w:rPr>
                <w:noProof/>
              </w:rPr>
            </w:pPr>
            <w:r w:rsidRPr="00F11966">
              <w:rPr>
                <w:noProof/>
                <w:lang w:eastAsia="zh-CN"/>
              </w:rPr>
              <w:t>0..</w:t>
            </w:r>
            <w:r w:rsidRPr="00F11966">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68D9B7E3" w14:textId="77777777" w:rsidR="00E92CBF" w:rsidRPr="00F11966" w:rsidRDefault="00E92CBF" w:rsidP="00AA7DB8">
            <w:pPr>
              <w:pStyle w:val="TAL"/>
              <w:rPr>
                <w:noProof/>
                <w:szCs w:val="18"/>
              </w:rPr>
            </w:pPr>
            <w:r w:rsidRPr="00F11966">
              <w:rPr>
                <w:noProof/>
                <w:szCs w:val="18"/>
              </w:rPr>
              <w:t>Defines the averaging window.</w:t>
            </w:r>
            <w:r w:rsidRPr="00F11966">
              <w:rPr>
                <w:rFonts w:cs="Arial"/>
                <w:szCs w:val="18"/>
              </w:rPr>
              <w:t xml:space="preserve"> See clause</w:t>
            </w:r>
            <w:r w:rsidRPr="00F11966">
              <w:t> </w:t>
            </w:r>
            <w:r w:rsidRPr="00F11966">
              <w:rPr>
                <w:rFonts w:cs="Arial"/>
                <w:szCs w:val="18"/>
              </w:rPr>
              <w:t>5.5.2.</w:t>
            </w:r>
          </w:p>
          <w:p w14:paraId="037070AF" w14:textId="77777777" w:rsidR="00E92CBF" w:rsidRPr="00F11966" w:rsidRDefault="00E92CBF" w:rsidP="00AA7DB8">
            <w:pPr>
              <w:pStyle w:val="TAL"/>
              <w:rPr>
                <w:rFonts w:cs="Arial"/>
                <w:noProof/>
                <w:szCs w:val="18"/>
                <w:lang w:eastAsia="zh-CN"/>
              </w:rPr>
            </w:pPr>
            <w:r w:rsidRPr="00F11966">
              <w:rPr>
                <w:rFonts w:cs="Arial"/>
                <w:noProof/>
                <w:szCs w:val="18"/>
                <w:lang w:eastAsia="zh-CN"/>
              </w:rPr>
              <w:t>This IE shall be present only for a GBR QoS flow or a Delay Critical GBR QoS flow.</w:t>
            </w:r>
          </w:p>
        </w:tc>
        <w:tc>
          <w:tcPr>
            <w:tcW w:w="1313" w:type="dxa"/>
            <w:tcBorders>
              <w:top w:val="single" w:sz="4" w:space="0" w:color="auto"/>
              <w:left w:val="single" w:sz="4" w:space="0" w:color="auto"/>
              <w:bottom w:val="single" w:sz="4" w:space="0" w:color="auto"/>
              <w:right w:val="single" w:sz="4" w:space="0" w:color="auto"/>
            </w:tcBorders>
          </w:tcPr>
          <w:p w14:paraId="0B9FAEA9" w14:textId="77777777" w:rsidR="00E92CBF" w:rsidRPr="00F11966" w:rsidRDefault="00E92CBF" w:rsidP="00AA7DB8">
            <w:pPr>
              <w:pStyle w:val="TAL"/>
              <w:rPr>
                <w:noProof/>
                <w:szCs w:val="18"/>
              </w:rPr>
            </w:pPr>
          </w:p>
        </w:tc>
      </w:tr>
      <w:tr w:rsidR="00E92CBF" w:rsidRPr="00F11966" w14:paraId="251D80EB"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756FA962" w14:textId="77777777" w:rsidR="00E92CBF" w:rsidRPr="00F11966" w:rsidRDefault="00E92CBF" w:rsidP="00AA7DB8">
            <w:pPr>
              <w:pStyle w:val="TAL"/>
            </w:pPr>
            <w:r w:rsidRPr="00F11966">
              <w:t>maxDataBurstVol</w:t>
            </w:r>
          </w:p>
        </w:tc>
        <w:tc>
          <w:tcPr>
            <w:tcW w:w="1481" w:type="dxa"/>
            <w:tcBorders>
              <w:top w:val="single" w:sz="4" w:space="0" w:color="auto"/>
              <w:left w:val="single" w:sz="4" w:space="0" w:color="auto"/>
              <w:bottom w:val="single" w:sz="4" w:space="0" w:color="auto"/>
              <w:right w:val="single" w:sz="4" w:space="0" w:color="auto"/>
            </w:tcBorders>
          </w:tcPr>
          <w:p w14:paraId="57C21481" w14:textId="77777777" w:rsidR="00E92CBF" w:rsidRPr="00F11966" w:rsidRDefault="00E92CBF" w:rsidP="00AA7DB8">
            <w:pPr>
              <w:pStyle w:val="TAL"/>
              <w:rPr>
                <w:lang w:eastAsia="zh-CN"/>
              </w:rPr>
            </w:pPr>
            <w:r w:rsidRPr="00F11966">
              <w:rPr>
                <w:lang w:eastAsia="zh-CN"/>
              </w:rPr>
              <w:t>MaxDataBurstVol</w:t>
            </w:r>
          </w:p>
        </w:tc>
        <w:tc>
          <w:tcPr>
            <w:tcW w:w="450" w:type="dxa"/>
            <w:tcBorders>
              <w:top w:val="single" w:sz="4" w:space="0" w:color="auto"/>
              <w:left w:val="single" w:sz="4" w:space="0" w:color="auto"/>
              <w:bottom w:val="single" w:sz="4" w:space="0" w:color="auto"/>
              <w:right w:val="single" w:sz="4" w:space="0" w:color="auto"/>
            </w:tcBorders>
          </w:tcPr>
          <w:p w14:paraId="4B99751A" w14:textId="77777777" w:rsidR="00E92CBF" w:rsidRPr="00F11966" w:rsidRDefault="00E92CBF" w:rsidP="00AA7DB8">
            <w:pPr>
              <w:pStyle w:val="TAC"/>
              <w:rPr>
                <w:noProof/>
                <w:lang w:eastAsia="zh-CN"/>
              </w:rPr>
            </w:pPr>
            <w:r w:rsidRPr="00F11966">
              <w:rPr>
                <w:noProof/>
                <w:lang w:eastAsia="zh-CN"/>
              </w:rPr>
              <w:t>C</w:t>
            </w:r>
          </w:p>
        </w:tc>
        <w:tc>
          <w:tcPr>
            <w:tcW w:w="1170" w:type="dxa"/>
            <w:tcBorders>
              <w:top w:val="single" w:sz="4" w:space="0" w:color="auto"/>
              <w:left w:val="single" w:sz="4" w:space="0" w:color="auto"/>
              <w:bottom w:val="single" w:sz="4" w:space="0" w:color="auto"/>
              <w:right w:val="single" w:sz="4" w:space="0" w:color="auto"/>
            </w:tcBorders>
          </w:tcPr>
          <w:p w14:paraId="592E30EC" w14:textId="77777777" w:rsidR="00E92CBF" w:rsidRPr="00F11966" w:rsidRDefault="00E92CBF" w:rsidP="00AA7DB8">
            <w:pPr>
              <w:pStyle w:val="TAC"/>
              <w:rPr>
                <w:noProof/>
                <w:lang w:eastAsia="zh-CN"/>
              </w:rPr>
            </w:pPr>
            <w:r w:rsidRPr="00F11966">
              <w:rPr>
                <w:noProof/>
                <w:lang w:eastAsia="zh-CN"/>
              </w:rPr>
              <w:t>0..</w:t>
            </w:r>
            <w:r w:rsidRPr="00F11966">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5C17BCB4" w14:textId="77777777" w:rsidR="00E92CBF" w:rsidRPr="00F11966" w:rsidRDefault="00E92CBF" w:rsidP="00AA7DB8">
            <w:pPr>
              <w:pStyle w:val="TAL"/>
              <w:rPr>
                <w:rFonts w:cs="Arial"/>
                <w:szCs w:val="18"/>
              </w:rPr>
            </w:pPr>
            <w:r w:rsidRPr="00F11966">
              <w:rPr>
                <w:noProof/>
                <w:szCs w:val="18"/>
              </w:rPr>
              <w:t xml:space="preserve">Defines the maximum data burst volume. </w:t>
            </w:r>
            <w:r w:rsidRPr="00F11966">
              <w:rPr>
                <w:rFonts w:cs="Arial"/>
                <w:szCs w:val="18"/>
              </w:rPr>
              <w:t>See clause</w:t>
            </w:r>
            <w:r w:rsidRPr="00F11966">
              <w:t> </w:t>
            </w:r>
            <w:r w:rsidRPr="00F11966">
              <w:rPr>
                <w:rFonts w:cs="Arial"/>
                <w:szCs w:val="18"/>
              </w:rPr>
              <w:t>5.5.2.</w:t>
            </w:r>
          </w:p>
          <w:p w14:paraId="15AF1F9B" w14:textId="77777777" w:rsidR="00E92CBF" w:rsidRPr="00F11966" w:rsidRDefault="00E92CBF" w:rsidP="00AA7DB8">
            <w:pPr>
              <w:pStyle w:val="TAL"/>
              <w:rPr>
                <w:noProof/>
                <w:szCs w:val="18"/>
              </w:rPr>
            </w:pPr>
            <w:r w:rsidRPr="00F11966">
              <w:rPr>
                <w:rFonts w:cs="Arial"/>
                <w:szCs w:val="18"/>
              </w:rPr>
              <w:t>See NOTE</w:t>
            </w:r>
            <w:r w:rsidRPr="00F11966">
              <w:t> 1, NOTE 2</w:t>
            </w:r>
            <w:r w:rsidRPr="00F11966">
              <w:rPr>
                <w:rFonts w:cs="Arial"/>
                <w:szCs w:val="18"/>
              </w:rPr>
              <w:t>.</w:t>
            </w:r>
          </w:p>
          <w:p w14:paraId="7A5C4B75" w14:textId="77777777" w:rsidR="00E92CBF" w:rsidRPr="00F11966" w:rsidRDefault="00E92CBF" w:rsidP="00AA7DB8">
            <w:pPr>
              <w:pStyle w:val="TAL"/>
            </w:pPr>
            <w:r w:rsidRPr="00F11966">
              <w:t>This IE shall be present for a Delay Critical GBR QoS flow</w:t>
            </w:r>
            <w:r w:rsidRPr="00F11966">
              <w:rPr>
                <w:noProof/>
                <w:szCs w:val="18"/>
              </w:rPr>
              <w:t>.</w:t>
            </w:r>
          </w:p>
        </w:tc>
        <w:tc>
          <w:tcPr>
            <w:tcW w:w="1313" w:type="dxa"/>
            <w:tcBorders>
              <w:top w:val="single" w:sz="4" w:space="0" w:color="auto"/>
              <w:left w:val="single" w:sz="4" w:space="0" w:color="auto"/>
              <w:bottom w:val="single" w:sz="4" w:space="0" w:color="auto"/>
              <w:right w:val="single" w:sz="4" w:space="0" w:color="auto"/>
            </w:tcBorders>
          </w:tcPr>
          <w:p w14:paraId="41C7B2A7" w14:textId="77777777" w:rsidR="00E92CBF" w:rsidRPr="00F11966" w:rsidRDefault="00E92CBF" w:rsidP="00AA7DB8">
            <w:pPr>
              <w:pStyle w:val="TAL"/>
              <w:rPr>
                <w:noProof/>
                <w:szCs w:val="18"/>
              </w:rPr>
            </w:pPr>
          </w:p>
        </w:tc>
      </w:tr>
      <w:tr w:rsidR="00E92CBF" w:rsidRPr="00F11966" w14:paraId="31A1ECF8"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77E77F73" w14:textId="77777777" w:rsidR="00E92CBF" w:rsidRPr="00F11966" w:rsidRDefault="00E92CBF" w:rsidP="00AA7DB8">
            <w:pPr>
              <w:pStyle w:val="TAL"/>
            </w:pPr>
            <w:r w:rsidRPr="00F11966">
              <w:t>extMaxDataBurstVol</w:t>
            </w:r>
          </w:p>
        </w:tc>
        <w:tc>
          <w:tcPr>
            <w:tcW w:w="1481" w:type="dxa"/>
            <w:tcBorders>
              <w:top w:val="single" w:sz="4" w:space="0" w:color="auto"/>
              <w:left w:val="single" w:sz="4" w:space="0" w:color="auto"/>
              <w:bottom w:val="single" w:sz="4" w:space="0" w:color="auto"/>
              <w:right w:val="single" w:sz="4" w:space="0" w:color="auto"/>
            </w:tcBorders>
          </w:tcPr>
          <w:p w14:paraId="071154F1" w14:textId="77777777" w:rsidR="00E92CBF" w:rsidRPr="00F11966" w:rsidRDefault="00E92CBF" w:rsidP="00AA7DB8">
            <w:pPr>
              <w:pStyle w:val="TAL"/>
              <w:rPr>
                <w:lang w:eastAsia="zh-CN"/>
              </w:rPr>
            </w:pPr>
            <w:r w:rsidRPr="00F11966">
              <w:rPr>
                <w:lang w:eastAsia="zh-CN"/>
              </w:rPr>
              <w:t>ExtMaxDataBurstVol</w:t>
            </w:r>
          </w:p>
        </w:tc>
        <w:tc>
          <w:tcPr>
            <w:tcW w:w="450" w:type="dxa"/>
            <w:tcBorders>
              <w:top w:val="single" w:sz="4" w:space="0" w:color="auto"/>
              <w:left w:val="single" w:sz="4" w:space="0" w:color="auto"/>
              <w:bottom w:val="single" w:sz="4" w:space="0" w:color="auto"/>
              <w:right w:val="single" w:sz="4" w:space="0" w:color="auto"/>
            </w:tcBorders>
          </w:tcPr>
          <w:p w14:paraId="3EF46643" w14:textId="77777777" w:rsidR="00E92CBF" w:rsidRPr="00F11966" w:rsidRDefault="00E92CBF" w:rsidP="00AA7DB8">
            <w:pPr>
              <w:pStyle w:val="TAC"/>
              <w:rPr>
                <w:noProof/>
                <w:lang w:eastAsia="zh-CN"/>
              </w:rPr>
            </w:pPr>
            <w:r w:rsidRPr="00F11966">
              <w:rPr>
                <w:noProof/>
                <w:lang w:eastAsia="zh-CN"/>
              </w:rPr>
              <w:t>C</w:t>
            </w:r>
          </w:p>
        </w:tc>
        <w:tc>
          <w:tcPr>
            <w:tcW w:w="1170" w:type="dxa"/>
            <w:tcBorders>
              <w:top w:val="single" w:sz="4" w:space="0" w:color="auto"/>
              <w:left w:val="single" w:sz="4" w:space="0" w:color="auto"/>
              <w:bottom w:val="single" w:sz="4" w:space="0" w:color="auto"/>
              <w:right w:val="single" w:sz="4" w:space="0" w:color="auto"/>
            </w:tcBorders>
          </w:tcPr>
          <w:p w14:paraId="4103E178" w14:textId="77777777" w:rsidR="00E92CBF" w:rsidRPr="00F11966" w:rsidRDefault="00E92CBF" w:rsidP="00AA7DB8">
            <w:pPr>
              <w:pStyle w:val="TAC"/>
              <w:rPr>
                <w:noProof/>
                <w:lang w:eastAsia="zh-CN"/>
              </w:rPr>
            </w:pPr>
            <w:r w:rsidRPr="00F11966">
              <w:rPr>
                <w:noProof/>
                <w:lang w:eastAsia="zh-CN"/>
              </w:rPr>
              <w:t>0..1</w:t>
            </w:r>
          </w:p>
        </w:tc>
        <w:tc>
          <w:tcPr>
            <w:tcW w:w="3420" w:type="dxa"/>
            <w:tcBorders>
              <w:top w:val="single" w:sz="4" w:space="0" w:color="auto"/>
              <w:left w:val="single" w:sz="4" w:space="0" w:color="auto"/>
              <w:bottom w:val="single" w:sz="4" w:space="0" w:color="auto"/>
              <w:right w:val="single" w:sz="4" w:space="0" w:color="auto"/>
            </w:tcBorders>
          </w:tcPr>
          <w:p w14:paraId="4CED9D39" w14:textId="77777777" w:rsidR="00E92CBF" w:rsidRPr="00F11966" w:rsidRDefault="00E92CBF" w:rsidP="00AA7DB8">
            <w:pPr>
              <w:pStyle w:val="TAL"/>
              <w:rPr>
                <w:noProof/>
                <w:szCs w:val="18"/>
              </w:rPr>
            </w:pPr>
            <w:r w:rsidRPr="00F11966">
              <w:rPr>
                <w:noProof/>
                <w:szCs w:val="18"/>
              </w:rPr>
              <w:t xml:space="preserve">Defines the maximum data burst volume. </w:t>
            </w:r>
            <w:r w:rsidRPr="00F11966">
              <w:rPr>
                <w:rFonts w:cs="Arial"/>
                <w:szCs w:val="18"/>
              </w:rPr>
              <w:t>See clause</w:t>
            </w:r>
            <w:r w:rsidRPr="00F11966">
              <w:t> </w:t>
            </w:r>
            <w:r w:rsidRPr="00F11966">
              <w:rPr>
                <w:rFonts w:cs="Arial"/>
                <w:szCs w:val="18"/>
              </w:rPr>
              <w:t>5.5.2.</w:t>
            </w:r>
          </w:p>
          <w:p w14:paraId="52B56B5F" w14:textId="77777777" w:rsidR="00E92CBF" w:rsidRPr="00F11966" w:rsidRDefault="00E92CBF" w:rsidP="00AA7DB8">
            <w:pPr>
              <w:pStyle w:val="TAL"/>
              <w:rPr>
                <w:noProof/>
                <w:szCs w:val="18"/>
              </w:rPr>
            </w:pPr>
            <w:r w:rsidRPr="00F11966">
              <w:t xml:space="preserve">See </w:t>
            </w:r>
            <w:r w:rsidRPr="00F11966">
              <w:rPr>
                <w:rFonts w:cs="Arial"/>
                <w:szCs w:val="18"/>
              </w:rPr>
              <w:t>NOTE</w:t>
            </w:r>
            <w:r w:rsidRPr="00F11966">
              <w:t> 1, NOTE 2</w:t>
            </w:r>
            <w:r w:rsidRPr="00F11966">
              <w:rPr>
                <w:rFonts w:cs="Arial"/>
                <w:szCs w:val="18"/>
              </w:rPr>
              <w:t>.</w:t>
            </w:r>
          </w:p>
        </w:tc>
        <w:tc>
          <w:tcPr>
            <w:tcW w:w="1313" w:type="dxa"/>
            <w:tcBorders>
              <w:top w:val="single" w:sz="4" w:space="0" w:color="auto"/>
              <w:left w:val="single" w:sz="4" w:space="0" w:color="auto"/>
              <w:bottom w:val="single" w:sz="4" w:space="0" w:color="auto"/>
              <w:right w:val="single" w:sz="4" w:space="0" w:color="auto"/>
            </w:tcBorders>
          </w:tcPr>
          <w:p w14:paraId="14E50949" w14:textId="77777777" w:rsidR="00E92CBF" w:rsidRPr="00F11966" w:rsidRDefault="00E92CBF" w:rsidP="00AA7DB8">
            <w:pPr>
              <w:pStyle w:val="TAL"/>
              <w:rPr>
                <w:noProof/>
                <w:szCs w:val="18"/>
              </w:rPr>
            </w:pPr>
          </w:p>
        </w:tc>
      </w:tr>
      <w:tr w:rsidR="00A04F3F" w:rsidRPr="00F11966" w14:paraId="38452FA7"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2C0CA975" w14:textId="77777777" w:rsidR="00A04F3F" w:rsidRPr="00F11966" w:rsidRDefault="00A04F3F" w:rsidP="00A04F3F">
            <w:pPr>
              <w:pStyle w:val="TAL"/>
            </w:pPr>
            <w:r w:rsidRPr="00F11966">
              <w:t>extPacketDelBudget</w:t>
            </w:r>
          </w:p>
        </w:tc>
        <w:tc>
          <w:tcPr>
            <w:tcW w:w="1481" w:type="dxa"/>
            <w:tcBorders>
              <w:top w:val="single" w:sz="4" w:space="0" w:color="auto"/>
              <w:left w:val="single" w:sz="4" w:space="0" w:color="auto"/>
              <w:bottom w:val="single" w:sz="4" w:space="0" w:color="auto"/>
              <w:right w:val="single" w:sz="4" w:space="0" w:color="auto"/>
            </w:tcBorders>
          </w:tcPr>
          <w:p w14:paraId="7CCDAC4A" w14:textId="77777777" w:rsidR="00A04F3F" w:rsidRPr="00F11966" w:rsidRDefault="00A04F3F" w:rsidP="00A04F3F">
            <w:pPr>
              <w:pStyle w:val="TAL"/>
              <w:rPr>
                <w:lang w:eastAsia="zh-CN"/>
              </w:rPr>
            </w:pPr>
            <w:r w:rsidRPr="00F11966">
              <w:t>ExtPacketDelBudget</w:t>
            </w:r>
          </w:p>
        </w:tc>
        <w:tc>
          <w:tcPr>
            <w:tcW w:w="450" w:type="dxa"/>
            <w:tcBorders>
              <w:top w:val="single" w:sz="4" w:space="0" w:color="auto"/>
              <w:left w:val="single" w:sz="4" w:space="0" w:color="auto"/>
              <w:bottom w:val="single" w:sz="4" w:space="0" w:color="auto"/>
              <w:right w:val="single" w:sz="4" w:space="0" w:color="auto"/>
            </w:tcBorders>
          </w:tcPr>
          <w:p w14:paraId="79579B53" w14:textId="77777777" w:rsidR="00A04F3F" w:rsidRPr="00F11966" w:rsidRDefault="00A04F3F" w:rsidP="00A04F3F">
            <w:pPr>
              <w:pStyle w:val="TAC"/>
              <w:rPr>
                <w:noProof/>
                <w:lang w:eastAsia="zh-CN"/>
              </w:rPr>
            </w:pPr>
            <w:r w:rsidRPr="00F11966">
              <w:rPr>
                <w:rFonts w:hint="eastAsia"/>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14:paraId="30EEB684" w14:textId="77777777" w:rsidR="00A04F3F" w:rsidRPr="00F11966" w:rsidRDefault="00A04F3F" w:rsidP="00A04F3F">
            <w:pPr>
              <w:pStyle w:val="TAC"/>
              <w:rPr>
                <w:noProof/>
                <w:lang w:eastAsia="zh-CN"/>
              </w:rPr>
            </w:pPr>
            <w:r w:rsidRPr="00F11966">
              <w:rPr>
                <w:rFonts w:hint="eastAsia"/>
                <w:noProof/>
                <w:lang w:eastAsia="zh-CN"/>
              </w:rPr>
              <w:t>0</w:t>
            </w:r>
            <w:r w:rsidRPr="00F11966">
              <w:rPr>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50DCA711" w14:textId="77777777" w:rsidR="00A04F3F" w:rsidRPr="00F11966" w:rsidRDefault="00A04F3F" w:rsidP="00A04F3F">
            <w:pPr>
              <w:pStyle w:val="TAL"/>
              <w:rPr>
                <w:rFonts w:cs="Arial"/>
                <w:szCs w:val="18"/>
              </w:rPr>
            </w:pPr>
            <w:r w:rsidRPr="00F11966">
              <w:rPr>
                <w:lang w:eastAsia="zh-CN"/>
              </w:rPr>
              <w:t>Defines</w:t>
            </w:r>
            <w:r w:rsidRPr="00F11966">
              <w:t xml:space="preserve"> the</w:t>
            </w:r>
            <w:r w:rsidRPr="00F11966">
              <w:rPr>
                <w:noProof/>
                <w:szCs w:val="18"/>
              </w:rPr>
              <w:t xml:space="preserve"> packet delay budget. </w:t>
            </w:r>
            <w:r w:rsidRPr="00F11966">
              <w:rPr>
                <w:rFonts w:cs="Arial"/>
                <w:szCs w:val="18"/>
              </w:rPr>
              <w:t>See clause</w:t>
            </w:r>
            <w:r w:rsidRPr="00F11966">
              <w:t> </w:t>
            </w:r>
            <w:r w:rsidRPr="00F11966">
              <w:rPr>
                <w:rFonts w:cs="Arial"/>
                <w:szCs w:val="18"/>
              </w:rPr>
              <w:t>5.5.2.</w:t>
            </w:r>
          </w:p>
          <w:p w14:paraId="3C020B19" w14:textId="77777777" w:rsidR="00A04F3F" w:rsidRPr="00F11966" w:rsidRDefault="00A04F3F" w:rsidP="00A04F3F">
            <w:pPr>
              <w:pStyle w:val="TAL"/>
              <w:rPr>
                <w:noProof/>
                <w:szCs w:val="18"/>
              </w:rPr>
            </w:pPr>
            <w:r w:rsidRPr="00F11966">
              <w:rPr>
                <w:rFonts w:cs="Arial"/>
                <w:szCs w:val="18"/>
              </w:rPr>
              <w:t>See NOTE 3.</w:t>
            </w:r>
          </w:p>
        </w:tc>
        <w:tc>
          <w:tcPr>
            <w:tcW w:w="1313" w:type="dxa"/>
            <w:tcBorders>
              <w:top w:val="single" w:sz="4" w:space="0" w:color="auto"/>
              <w:left w:val="single" w:sz="4" w:space="0" w:color="auto"/>
              <w:bottom w:val="single" w:sz="4" w:space="0" w:color="auto"/>
              <w:right w:val="single" w:sz="4" w:space="0" w:color="auto"/>
            </w:tcBorders>
          </w:tcPr>
          <w:p w14:paraId="35708258" w14:textId="77777777" w:rsidR="00A04F3F" w:rsidRPr="00F11966" w:rsidRDefault="00A04F3F" w:rsidP="00A04F3F">
            <w:pPr>
              <w:pStyle w:val="TAL"/>
              <w:rPr>
                <w:noProof/>
                <w:szCs w:val="18"/>
              </w:rPr>
            </w:pPr>
          </w:p>
        </w:tc>
      </w:tr>
      <w:tr w:rsidR="00A04F3F" w:rsidRPr="00F11966" w14:paraId="4D2A99FE"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5141F0A9" w14:textId="77777777" w:rsidR="00A04F3F" w:rsidRPr="00F11966" w:rsidRDefault="00A04F3F" w:rsidP="00A04F3F">
            <w:pPr>
              <w:pStyle w:val="TAL"/>
            </w:pPr>
            <w:r w:rsidRPr="00F11966">
              <w:t>cnPacketDelayBudgetDl</w:t>
            </w:r>
          </w:p>
        </w:tc>
        <w:tc>
          <w:tcPr>
            <w:tcW w:w="1481" w:type="dxa"/>
            <w:tcBorders>
              <w:top w:val="single" w:sz="4" w:space="0" w:color="auto"/>
              <w:left w:val="single" w:sz="4" w:space="0" w:color="auto"/>
              <w:bottom w:val="single" w:sz="4" w:space="0" w:color="auto"/>
              <w:right w:val="single" w:sz="4" w:space="0" w:color="auto"/>
            </w:tcBorders>
          </w:tcPr>
          <w:p w14:paraId="69BA58D0" w14:textId="77777777" w:rsidR="00A04F3F" w:rsidRPr="00F11966" w:rsidRDefault="00A04F3F" w:rsidP="00A04F3F">
            <w:pPr>
              <w:pStyle w:val="TAL"/>
              <w:rPr>
                <w:lang w:eastAsia="zh-CN"/>
              </w:rPr>
            </w:pPr>
            <w:r w:rsidRPr="00F11966">
              <w:t>ExtPacketDelBudget</w:t>
            </w:r>
          </w:p>
        </w:tc>
        <w:tc>
          <w:tcPr>
            <w:tcW w:w="450" w:type="dxa"/>
            <w:tcBorders>
              <w:top w:val="single" w:sz="4" w:space="0" w:color="auto"/>
              <w:left w:val="single" w:sz="4" w:space="0" w:color="auto"/>
              <w:bottom w:val="single" w:sz="4" w:space="0" w:color="auto"/>
              <w:right w:val="single" w:sz="4" w:space="0" w:color="auto"/>
            </w:tcBorders>
          </w:tcPr>
          <w:p w14:paraId="2CEE001A" w14:textId="77777777" w:rsidR="00A04F3F" w:rsidRPr="00F11966" w:rsidRDefault="00A04F3F" w:rsidP="00A04F3F">
            <w:pPr>
              <w:pStyle w:val="TAC"/>
              <w:rPr>
                <w:noProof/>
                <w:lang w:eastAsia="zh-CN"/>
              </w:rPr>
            </w:pPr>
            <w:r w:rsidRPr="00F11966">
              <w:rPr>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14:paraId="4186A56F" w14:textId="77777777" w:rsidR="00A04F3F" w:rsidRPr="00F11966" w:rsidRDefault="00A04F3F" w:rsidP="00A04F3F">
            <w:pPr>
              <w:pStyle w:val="TAC"/>
              <w:rPr>
                <w:noProof/>
                <w:lang w:eastAsia="zh-CN"/>
              </w:rPr>
            </w:pPr>
            <w:r w:rsidRPr="00F11966">
              <w:rPr>
                <w:rFonts w:hint="eastAsia"/>
                <w:noProof/>
                <w:lang w:eastAsia="zh-CN"/>
              </w:rPr>
              <w:t>0</w:t>
            </w:r>
            <w:r w:rsidRPr="00F11966">
              <w:rPr>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658571CF" w14:textId="77777777" w:rsidR="00A04F3F" w:rsidRPr="00F11966" w:rsidRDefault="00A04F3F" w:rsidP="00A04F3F">
            <w:pPr>
              <w:pStyle w:val="TAL"/>
            </w:pPr>
            <w:r w:rsidRPr="00F11966">
              <w:rPr>
                <w:rFonts w:hint="eastAsia"/>
                <w:noProof/>
                <w:szCs w:val="18"/>
                <w:lang w:eastAsia="zh-CN"/>
              </w:rPr>
              <w:t>D</w:t>
            </w:r>
            <w:r w:rsidRPr="00F11966">
              <w:rPr>
                <w:noProof/>
                <w:szCs w:val="18"/>
                <w:lang w:eastAsia="zh-CN"/>
              </w:rPr>
              <w:t xml:space="preserve">efines the </w:t>
            </w:r>
            <w:r w:rsidRPr="00F11966">
              <w:t>Core Network Packet Delay Budget for downlink.</w:t>
            </w:r>
          </w:p>
          <w:p w14:paraId="4B6BEDE9" w14:textId="77777777" w:rsidR="00A04F3F" w:rsidRPr="00F11966" w:rsidRDefault="00A04F3F" w:rsidP="00A04F3F">
            <w:pPr>
              <w:pStyle w:val="TAL"/>
              <w:rPr>
                <w:noProof/>
                <w:szCs w:val="18"/>
              </w:rPr>
            </w:pPr>
            <w:r w:rsidRPr="00F11966">
              <w:rPr>
                <w:rFonts w:cs="Arial"/>
                <w:szCs w:val="18"/>
              </w:rPr>
              <w:t>See clause</w:t>
            </w:r>
            <w:r w:rsidRPr="00F11966">
              <w:t> </w:t>
            </w:r>
            <w:r w:rsidRPr="00F11966">
              <w:rPr>
                <w:rFonts w:cs="Arial"/>
                <w:szCs w:val="18"/>
              </w:rPr>
              <w:t>5.5.2.</w:t>
            </w:r>
          </w:p>
        </w:tc>
        <w:tc>
          <w:tcPr>
            <w:tcW w:w="1313" w:type="dxa"/>
            <w:tcBorders>
              <w:top w:val="single" w:sz="4" w:space="0" w:color="auto"/>
              <w:left w:val="single" w:sz="4" w:space="0" w:color="auto"/>
              <w:bottom w:val="single" w:sz="4" w:space="0" w:color="auto"/>
              <w:right w:val="single" w:sz="4" w:space="0" w:color="auto"/>
            </w:tcBorders>
          </w:tcPr>
          <w:p w14:paraId="0692EA13" w14:textId="77777777" w:rsidR="00A04F3F" w:rsidRPr="00F11966" w:rsidRDefault="00A04F3F" w:rsidP="00A04F3F">
            <w:pPr>
              <w:pStyle w:val="TAL"/>
              <w:rPr>
                <w:noProof/>
                <w:szCs w:val="18"/>
              </w:rPr>
            </w:pPr>
          </w:p>
        </w:tc>
      </w:tr>
      <w:tr w:rsidR="00A04F3F" w:rsidRPr="00F11966" w14:paraId="6380EA7F"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76627CDD" w14:textId="77777777" w:rsidR="00A04F3F" w:rsidRPr="00F11966" w:rsidRDefault="00A04F3F" w:rsidP="00A04F3F">
            <w:pPr>
              <w:pStyle w:val="TAL"/>
            </w:pPr>
            <w:r w:rsidRPr="00F11966">
              <w:t>cnPacketDelayBudgetUl</w:t>
            </w:r>
          </w:p>
        </w:tc>
        <w:tc>
          <w:tcPr>
            <w:tcW w:w="1481" w:type="dxa"/>
            <w:tcBorders>
              <w:top w:val="single" w:sz="4" w:space="0" w:color="auto"/>
              <w:left w:val="single" w:sz="4" w:space="0" w:color="auto"/>
              <w:bottom w:val="single" w:sz="4" w:space="0" w:color="auto"/>
              <w:right w:val="single" w:sz="4" w:space="0" w:color="auto"/>
            </w:tcBorders>
          </w:tcPr>
          <w:p w14:paraId="3B5D1116" w14:textId="77777777" w:rsidR="00A04F3F" w:rsidRPr="00F11966" w:rsidRDefault="00A04F3F" w:rsidP="00A04F3F">
            <w:pPr>
              <w:pStyle w:val="TAL"/>
              <w:rPr>
                <w:lang w:eastAsia="zh-CN"/>
              </w:rPr>
            </w:pPr>
            <w:r w:rsidRPr="00F11966">
              <w:t>ExtPacketDelBudget</w:t>
            </w:r>
          </w:p>
        </w:tc>
        <w:tc>
          <w:tcPr>
            <w:tcW w:w="450" w:type="dxa"/>
            <w:tcBorders>
              <w:top w:val="single" w:sz="4" w:space="0" w:color="auto"/>
              <w:left w:val="single" w:sz="4" w:space="0" w:color="auto"/>
              <w:bottom w:val="single" w:sz="4" w:space="0" w:color="auto"/>
              <w:right w:val="single" w:sz="4" w:space="0" w:color="auto"/>
            </w:tcBorders>
          </w:tcPr>
          <w:p w14:paraId="7C655AEC" w14:textId="77777777" w:rsidR="00A04F3F" w:rsidRPr="00F11966" w:rsidRDefault="00A04F3F" w:rsidP="00A04F3F">
            <w:pPr>
              <w:pStyle w:val="TAC"/>
              <w:rPr>
                <w:noProof/>
                <w:lang w:eastAsia="zh-CN"/>
              </w:rPr>
            </w:pPr>
            <w:r w:rsidRPr="00F11966">
              <w:rPr>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14:paraId="575DF915" w14:textId="77777777" w:rsidR="00A04F3F" w:rsidRPr="00F11966" w:rsidRDefault="00A04F3F" w:rsidP="00A04F3F">
            <w:pPr>
              <w:pStyle w:val="TAC"/>
              <w:rPr>
                <w:noProof/>
                <w:lang w:eastAsia="zh-CN"/>
              </w:rPr>
            </w:pPr>
            <w:r w:rsidRPr="00F11966">
              <w:rPr>
                <w:rFonts w:hint="eastAsia"/>
                <w:noProof/>
                <w:lang w:eastAsia="zh-CN"/>
              </w:rPr>
              <w:t>0</w:t>
            </w:r>
            <w:r w:rsidRPr="00F11966">
              <w:rPr>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4B298374" w14:textId="77777777" w:rsidR="00A04F3F" w:rsidRPr="00F11966" w:rsidRDefault="00A04F3F" w:rsidP="00A04F3F">
            <w:pPr>
              <w:pStyle w:val="TAL"/>
            </w:pPr>
            <w:r w:rsidRPr="00F11966">
              <w:rPr>
                <w:rFonts w:hint="eastAsia"/>
                <w:noProof/>
                <w:szCs w:val="18"/>
                <w:lang w:eastAsia="zh-CN"/>
              </w:rPr>
              <w:t>D</w:t>
            </w:r>
            <w:r w:rsidRPr="00F11966">
              <w:rPr>
                <w:noProof/>
                <w:szCs w:val="18"/>
                <w:lang w:eastAsia="zh-CN"/>
              </w:rPr>
              <w:t xml:space="preserve">efines the </w:t>
            </w:r>
            <w:r w:rsidRPr="00F11966">
              <w:t>Core Network Packet Delay Budget for uplink.</w:t>
            </w:r>
          </w:p>
          <w:p w14:paraId="12A4D767" w14:textId="77777777" w:rsidR="00A04F3F" w:rsidRPr="00F11966" w:rsidRDefault="00A04F3F" w:rsidP="00A04F3F">
            <w:pPr>
              <w:pStyle w:val="TAL"/>
              <w:rPr>
                <w:noProof/>
                <w:szCs w:val="18"/>
              </w:rPr>
            </w:pPr>
            <w:r w:rsidRPr="00F11966">
              <w:rPr>
                <w:rFonts w:cs="Arial"/>
                <w:szCs w:val="18"/>
              </w:rPr>
              <w:t>See clause</w:t>
            </w:r>
            <w:r w:rsidRPr="00F11966">
              <w:t> </w:t>
            </w:r>
            <w:r w:rsidRPr="00F11966">
              <w:rPr>
                <w:rFonts w:cs="Arial"/>
                <w:szCs w:val="18"/>
              </w:rPr>
              <w:t>5.5.2.</w:t>
            </w:r>
          </w:p>
        </w:tc>
        <w:tc>
          <w:tcPr>
            <w:tcW w:w="1313" w:type="dxa"/>
            <w:tcBorders>
              <w:top w:val="single" w:sz="4" w:space="0" w:color="auto"/>
              <w:left w:val="single" w:sz="4" w:space="0" w:color="auto"/>
              <w:bottom w:val="single" w:sz="4" w:space="0" w:color="auto"/>
              <w:right w:val="single" w:sz="4" w:space="0" w:color="auto"/>
            </w:tcBorders>
          </w:tcPr>
          <w:p w14:paraId="58E85139" w14:textId="77777777" w:rsidR="00A04F3F" w:rsidRPr="00F11966" w:rsidRDefault="00A04F3F" w:rsidP="00A04F3F">
            <w:pPr>
              <w:pStyle w:val="TAL"/>
              <w:rPr>
                <w:noProof/>
                <w:szCs w:val="18"/>
              </w:rPr>
            </w:pPr>
          </w:p>
        </w:tc>
      </w:tr>
      <w:tr w:rsidR="00A04F3F" w:rsidRPr="00F11966" w14:paraId="6786DBDE" w14:textId="77777777" w:rsidTr="00AA7DB8">
        <w:trPr>
          <w:jc w:val="center"/>
        </w:trPr>
        <w:tc>
          <w:tcPr>
            <w:tcW w:w="9725" w:type="dxa"/>
            <w:gridSpan w:val="6"/>
            <w:tcBorders>
              <w:top w:val="single" w:sz="4" w:space="0" w:color="auto"/>
              <w:left w:val="single" w:sz="4" w:space="0" w:color="auto"/>
              <w:bottom w:val="single" w:sz="4" w:space="0" w:color="auto"/>
              <w:right w:val="single" w:sz="4" w:space="0" w:color="auto"/>
            </w:tcBorders>
          </w:tcPr>
          <w:p w14:paraId="63B0EE77" w14:textId="77777777" w:rsidR="00A04F3F" w:rsidRPr="00F11966" w:rsidRDefault="00A04F3F" w:rsidP="00A04F3F">
            <w:pPr>
              <w:pStyle w:val="TAN"/>
            </w:pPr>
            <w:r w:rsidRPr="00F11966">
              <w:t>NOTE 1:</w:t>
            </w:r>
            <w:r w:rsidRPr="00F11966">
              <w:tab/>
              <w:t>Unless specified otherwise in an API: if the maximum data burst volume value to be transmitted is lower than or equal to 4095 Bytes, the maxDataBurst Vol IE shall be set to the maximum data burst volume value to be transmitted and the extMaxDataBurstVol IE shall be omitted. If the maximum data burst volume value to be transmitted is greater than 4095 Bytes, the maxDataBurst Vol IE shall be set to 4095 Bytes and, if ExtMaxDataBurstVol data type is supported by the sender, the extMaxDataBurstVol IE shall be set to the maximum data burst volume value to be transmitted.</w:t>
            </w:r>
          </w:p>
          <w:p w14:paraId="15B92D64" w14:textId="77777777" w:rsidR="00A04F3F" w:rsidRPr="00F11966" w:rsidRDefault="00A04F3F" w:rsidP="00A04F3F">
            <w:pPr>
              <w:pStyle w:val="TAN"/>
            </w:pPr>
            <w:r w:rsidRPr="00F11966">
              <w:t>NOTE 2:</w:t>
            </w:r>
            <w:r w:rsidRPr="00F11966">
              <w:tab/>
              <w:t>Unless specified otherwise in an API: if both the maxDataBurstVol IE and the extMaxDataBurstVol IE are received, the value in the extMaxDataBurstVol IE shall be used if the receiver supports ExtMaxDataBurstVol data type, otherwise the value in the maxDataBurstVol IE shall be used.</w:t>
            </w:r>
          </w:p>
          <w:p w14:paraId="7C0F06DA" w14:textId="77777777" w:rsidR="00A04F3F" w:rsidRPr="00F11966" w:rsidRDefault="00A04F3F" w:rsidP="00A04F3F">
            <w:pPr>
              <w:pStyle w:val="TAN"/>
              <w:rPr>
                <w:noProof/>
                <w:szCs w:val="18"/>
              </w:rPr>
            </w:pPr>
            <w:r w:rsidRPr="00F11966">
              <w:t>NOTE 3:</w:t>
            </w:r>
            <w:r w:rsidR="00F11966" w:rsidRPr="00F11966">
              <w:tab/>
            </w:r>
            <w:r w:rsidRPr="00F11966">
              <w:t xml:space="preserve">Unless specified otherwise in an API: if both the </w:t>
            </w:r>
            <w:r w:rsidRPr="00F11966">
              <w:rPr>
                <w:szCs w:val="18"/>
                <w:lang w:eastAsia="zh-CN"/>
              </w:rPr>
              <w:t>packetDelayBudget</w:t>
            </w:r>
            <w:r w:rsidRPr="00F11966">
              <w:t xml:space="preserve"> IE and the extPacketDelBudget IE are received, the value in the extPacketDelBudget IE shall be used if the receiver supports ExtPacketDelBudget data type, otherwise the value in the </w:t>
            </w:r>
            <w:r w:rsidRPr="00F11966">
              <w:rPr>
                <w:szCs w:val="18"/>
                <w:lang w:eastAsia="zh-CN"/>
              </w:rPr>
              <w:t>packetDelayBudget</w:t>
            </w:r>
            <w:r w:rsidRPr="00F11966">
              <w:t xml:space="preserve"> IE shall be used.</w:t>
            </w:r>
          </w:p>
        </w:tc>
      </w:tr>
    </w:tbl>
    <w:p w14:paraId="3BADCB76" w14:textId="77777777" w:rsidR="00E92CBF" w:rsidRPr="00F11966" w:rsidRDefault="00E92CBF" w:rsidP="00E92CBF"/>
    <w:p w14:paraId="1563325B" w14:textId="77777777" w:rsidR="00E92CBF" w:rsidRPr="00F11966" w:rsidRDefault="00E92CBF" w:rsidP="00D362EB">
      <w:pPr>
        <w:pStyle w:val="Heading4"/>
      </w:pPr>
      <w:bookmarkStart w:id="2073" w:name="_Toc24925904"/>
      <w:bookmarkStart w:id="2074" w:name="_Toc24926082"/>
      <w:bookmarkStart w:id="2075" w:name="_Toc24926258"/>
      <w:bookmarkStart w:id="2076" w:name="_Toc33964118"/>
      <w:bookmarkStart w:id="2077" w:name="_Toc33980885"/>
      <w:bookmarkStart w:id="2078" w:name="_Toc36462686"/>
      <w:bookmarkStart w:id="2079" w:name="_Toc36462882"/>
      <w:bookmarkStart w:id="2080" w:name="_Toc43026136"/>
      <w:bookmarkStart w:id="2081" w:name="_Toc49763670"/>
      <w:bookmarkStart w:id="2082" w:name="_Toc56754366"/>
      <w:bookmarkStart w:id="2083" w:name="_Toc88743152"/>
      <w:bookmarkStart w:id="2084" w:name="_Toc90649964"/>
      <w:r w:rsidRPr="00F11966">
        <w:lastRenderedPageBreak/>
        <w:t>5.5.4.4</w:t>
      </w:r>
      <w:r w:rsidRPr="00F11966">
        <w:tab/>
        <w:t>Type: NonDynamic5Qi</w:t>
      </w:r>
      <w:bookmarkEnd w:id="2073"/>
      <w:bookmarkEnd w:id="2074"/>
      <w:bookmarkEnd w:id="2075"/>
      <w:bookmarkEnd w:id="2076"/>
      <w:bookmarkEnd w:id="2077"/>
      <w:bookmarkEnd w:id="2078"/>
      <w:bookmarkEnd w:id="2079"/>
      <w:bookmarkEnd w:id="2080"/>
      <w:bookmarkEnd w:id="2081"/>
      <w:bookmarkEnd w:id="2082"/>
      <w:bookmarkEnd w:id="2083"/>
      <w:bookmarkEnd w:id="2084"/>
    </w:p>
    <w:p w14:paraId="198F8149" w14:textId="77777777" w:rsidR="00E92CBF" w:rsidRPr="00F11966" w:rsidRDefault="00E92CBF" w:rsidP="00E92CBF">
      <w:pPr>
        <w:pStyle w:val="TH"/>
        <w:rPr>
          <w:noProof/>
        </w:rPr>
      </w:pPr>
      <w:r w:rsidRPr="00F11966">
        <w:rPr>
          <w:noProof/>
        </w:rPr>
        <w:t>Table 5.5.4.4-1: Definition of type NonDynamic5Qi</w:t>
      </w:r>
    </w:p>
    <w:tbl>
      <w:tblPr>
        <w:tblW w:w="9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891"/>
        <w:gridCol w:w="1481"/>
        <w:gridCol w:w="450"/>
        <w:gridCol w:w="1170"/>
        <w:gridCol w:w="3420"/>
        <w:gridCol w:w="1313"/>
      </w:tblGrid>
      <w:tr w:rsidR="00E92CBF" w:rsidRPr="00F11966" w14:paraId="4DC32AC4"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shd w:val="clear" w:color="auto" w:fill="C0C0C0"/>
            <w:hideMark/>
          </w:tcPr>
          <w:p w14:paraId="315F9826" w14:textId="77777777" w:rsidR="00E92CBF" w:rsidRPr="00F11966" w:rsidRDefault="00E92CBF" w:rsidP="00AA7DB8">
            <w:pPr>
              <w:pStyle w:val="TAH"/>
            </w:pPr>
            <w:r w:rsidRPr="00F11966">
              <w:t>Attribute name</w:t>
            </w:r>
          </w:p>
        </w:tc>
        <w:tc>
          <w:tcPr>
            <w:tcW w:w="1481" w:type="dxa"/>
            <w:tcBorders>
              <w:top w:val="single" w:sz="4" w:space="0" w:color="auto"/>
              <w:left w:val="single" w:sz="4" w:space="0" w:color="auto"/>
              <w:bottom w:val="single" w:sz="4" w:space="0" w:color="auto"/>
              <w:right w:val="single" w:sz="4" w:space="0" w:color="auto"/>
            </w:tcBorders>
            <w:shd w:val="clear" w:color="auto" w:fill="C0C0C0"/>
            <w:hideMark/>
          </w:tcPr>
          <w:p w14:paraId="3B5CC059" w14:textId="77777777" w:rsidR="00E92CBF" w:rsidRPr="00F11966" w:rsidRDefault="00E92CBF" w:rsidP="00AA7DB8">
            <w:pPr>
              <w:pStyle w:val="TAH"/>
            </w:pPr>
            <w:r w:rsidRPr="00F11966">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704BE84D" w14:textId="77777777" w:rsidR="00E92CBF" w:rsidRPr="00F11966" w:rsidRDefault="00E92CBF" w:rsidP="00AA7DB8">
            <w:pPr>
              <w:pStyle w:val="TAH"/>
            </w:pPr>
            <w:r w:rsidRPr="00F11966">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2B1BC73D" w14:textId="77777777" w:rsidR="00E92CBF" w:rsidRPr="00F11966" w:rsidRDefault="00E92CBF" w:rsidP="00AA7DB8">
            <w:pPr>
              <w:pStyle w:val="TAH"/>
            </w:pPr>
            <w:r w:rsidRPr="00F11966">
              <w:t>Cardinality</w:t>
            </w:r>
          </w:p>
        </w:tc>
        <w:tc>
          <w:tcPr>
            <w:tcW w:w="3420" w:type="dxa"/>
            <w:tcBorders>
              <w:top w:val="single" w:sz="4" w:space="0" w:color="auto"/>
              <w:left w:val="single" w:sz="4" w:space="0" w:color="auto"/>
              <w:bottom w:val="single" w:sz="4" w:space="0" w:color="auto"/>
              <w:right w:val="single" w:sz="4" w:space="0" w:color="auto"/>
            </w:tcBorders>
            <w:shd w:val="clear" w:color="auto" w:fill="BFBFBF"/>
            <w:hideMark/>
          </w:tcPr>
          <w:p w14:paraId="63B72CF9" w14:textId="77777777" w:rsidR="00E92CBF" w:rsidRPr="00F11966" w:rsidRDefault="00E92CBF" w:rsidP="00AA7DB8">
            <w:pPr>
              <w:pStyle w:val="TAH"/>
            </w:pPr>
            <w:r w:rsidRPr="00F11966">
              <w:t>Description</w:t>
            </w:r>
          </w:p>
        </w:tc>
        <w:tc>
          <w:tcPr>
            <w:tcW w:w="1313" w:type="dxa"/>
            <w:tcBorders>
              <w:top w:val="single" w:sz="4" w:space="0" w:color="auto"/>
              <w:left w:val="single" w:sz="4" w:space="0" w:color="auto"/>
              <w:bottom w:val="single" w:sz="4" w:space="0" w:color="auto"/>
              <w:right w:val="single" w:sz="4" w:space="0" w:color="auto"/>
            </w:tcBorders>
            <w:shd w:val="clear" w:color="auto" w:fill="C0C0C0"/>
          </w:tcPr>
          <w:p w14:paraId="0545470B" w14:textId="77777777" w:rsidR="00E92CBF" w:rsidRPr="00F11966" w:rsidRDefault="00E92CBF" w:rsidP="00AA7DB8">
            <w:pPr>
              <w:pStyle w:val="TAH"/>
            </w:pPr>
            <w:r w:rsidRPr="00F11966">
              <w:t>Applicability</w:t>
            </w:r>
          </w:p>
        </w:tc>
      </w:tr>
      <w:tr w:rsidR="00E92CBF" w:rsidRPr="00F11966" w14:paraId="2CA6E731" w14:textId="77777777" w:rsidTr="00AA7DB8">
        <w:trPr>
          <w:trHeight w:val="407"/>
          <w:jc w:val="center"/>
        </w:trPr>
        <w:tc>
          <w:tcPr>
            <w:tcW w:w="1891" w:type="dxa"/>
            <w:tcBorders>
              <w:top w:val="single" w:sz="4" w:space="0" w:color="auto"/>
              <w:left w:val="single" w:sz="4" w:space="0" w:color="auto"/>
              <w:bottom w:val="single" w:sz="4" w:space="0" w:color="auto"/>
              <w:right w:val="single" w:sz="4" w:space="0" w:color="auto"/>
            </w:tcBorders>
          </w:tcPr>
          <w:p w14:paraId="534C7CC4" w14:textId="77777777" w:rsidR="00E92CBF" w:rsidRPr="00F11966" w:rsidRDefault="00E92CBF" w:rsidP="00AA7DB8">
            <w:pPr>
              <w:pStyle w:val="TAL"/>
              <w:rPr>
                <w:noProof/>
              </w:rPr>
            </w:pPr>
            <w:r w:rsidRPr="00F11966">
              <w:rPr>
                <w:szCs w:val="18"/>
                <w:lang w:eastAsia="zh-CN"/>
              </w:rPr>
              <w:t>p</w:t>
            </w:r>
            <w:r w:rsidRPr="00F11966">
              <w:rPr>
                <w:rFonts w:hint="eastAsia"/>
                <w:szCs w:val="18"/>
                <w:lang w:eastAsia="zh-CN"/>
              </w:rPr>
              <w:t>riorityLevel</w:t>
            </w:r>
          </w:p>
        </w:tc>
        <w:tc>
          <w:tcPr>
            <w:tcW w:w="1481" w:type="dxa"/>
            <w:tcBorders>
              <w:top w:val="single" w:sz="4" w:space="0" w:color="auto"/>
              <w:left w:val="single" w:sz="4" w:space="0" w:color="auto"/>
              <w:bottom w:val="single" w:sz="4" w:space="0" w:color="auto"/>
              <w:right w:val="single" w:sz="4" w:space="0" w:color="auto"/>
            </w:tcBorders>
          </w:tcPr>
          <w:p w14:paraId="385B43B2" w14:textId="77777777" w:rsidR="00E92CBF" w:rsidRPr="00F11966" w:rsidRDefault="00E92CBF" w:rsidP="00AA7DB8">
            <w:pPr>
              <w:pStyle w:val="TAL"/>
              <w:rPr>
                <w:noProof/>
                <w:lang w:eastAsia="zh-CN"/>
              </w:rPr>
            </w:pPr>
            <w:r w:rsidRPr="00F11966">
              <w:rPr>
                <w:noProof/>
                <w:lang w:eastAsia="zh-CN"/>
              </w:rPr>
              <w:t>5QiPriorityLevel</w:t>
            </w:r>
          </w:p>
        </w:tc>
        <w:tc>
          <w:tcPr>
            <w:tcW w:w="450" w:type="dxa"/>
            <w:tcBorders>
              <w:top w:val="single" w:sz="4" w:space="0" w:color="auto"/>
              <w:left w:val="single" w:sz="4" w:space="0" w:color="auto"/>
              <w:bottom w:val="single" w:sz="4" w:space="0" w:color="auto"/>
              <w:right w:val="single" w:sz="4" w:space="0" w:color="auto"/>
            </w:tcBorders>
          </w:tcPr>
          <w:p w14:paraId="2040CB00" w14:textId="77777777" w:rsidR="00E92CBF" w:rsidRPr="00F11966" w:rsidRDefault="00E92CBF" w:rsidP="00AA7DB8">
            <w:pPr>
              <w:pStyle w:val="TAC"/>
              <w:rPr>
                <w:noProof/>
              </w:rPr>
            </w:pPr>
            <w:r w:rsidRPr="00F11966">
              <w:rPr>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14:paraId="70B86F7A" w14:textId="77777777" w:rsidR="00E92CBF" w:rsidRPr="00F11966" w:rsidRDefault="00E92CBF" w:rsidP="00AA7DB8">
            <w:pPr>
              <w:pStyle w:val="TAC"/>
              <w:rPr>
                <w:noProof/>
              </w:rPr>
            </w:pPr>
            <w:r w:rsidRPr="00F11966">
              <w:rPr>
                <w:noProof/>
                <w:lang w:eastAsia="zh-CN"/>
              </w:rPr>
              <w:t>0..</w:t>
            </w:r>
            <w:r w:rsidRPr="00F11966">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6E99892A" w14:textId="77777777" w:rsidR="00E92CBF" w:rsidRPr="00F11966" w:rsidRDefault="00E92CBF" w:rsidP="00AA7DB8">
            <w:pPr>
              <w:pStyle w:val="TAL"/>
              <w:rPr>
                <w:rFonts w:cs="Arial"/>
                <w:szCs w:val="18"/>
              </w:rPr>
            </w:pPr>
            <w:r w:rsidRPr="00F11966">
              <w:rPr>
                <w:lang w:eastAsia="zh-CN"/>
              </w:rPr>
              <w:t>Defines</w:t>
            </w:r>
            <w:r w:rsidRPr="00F11966">
              <w:t xml:space="preserve"> the 5QI Priority Level. </w:t>
            </w:r>
            <w:r w:rsidRPr="00F11966">
              <w:rPr>
                <w:rFonts w:cs="Arial"/>
                <w:lang w:eastAsia="ja-JP"/>
              </w:rPr>
              <w:t xml:space="preserve"> </w:t>
            </w:r>
            <w:r w:rsidRPr="00F11966">
              <w:rPr>
                <w:rFonts w:cs="Arial"/>
                <w:szCs w:val="18"/>
              </w:rPr>
              <w:t>See clause</w:t>
            </w:r>
            <w:r w:rsidRPr="00F11966">
              <w:t> </w:t>
            </w:r>
            <w:r w:rsidRPr="00F11966">
              <w:rPr>
                <w:rFonts w:cs="Arial"/>
                <w:szCs w:val="18"/>
              </w:rPr>
              <w:t>5.5.2.</w:t>
            </w:r>
          </w:p>
          <w:p w14:paraId="132FF530" w14:textId="77777777" w:rsidR="00E92CBF" w:rsidRPr="00F11966" w:rsidRDefault="00E92CBF" w:rsidP="00AA7DB8">
            <w:pPr>
              <w:pStyle w:val="TAL"/>
              <w:rPr>
                <w:rFonts w:cs="Arial"/>
                <w:noProof/>
                <w:szCs w:val="18"/>
                <w:lang w:eastAsia="zh-CN"/>
              </w:rPr>
            </w:pPr>
            <w:r w:rsidRPr="00F11966">
              <w:rPr>
                <w:rFonts w:cs="Arial"/>
                <w:szCs w:val="18"/>
              </w:rPr>
              <w:t>When present, it contains the 5QI Priority Level value that overrides the standardized or pre-configured value.</w:t>
            </w:r>
          </w:p>
        </w:tc>
        <w:tc>
          <w:tcPr>
            <w:tcW w:w="1313" w:type="dxa"/>
            <w:tcBorders>
              <w:top w:val="single" w:sz="4" w:space="0" w:color="auto"/>
              <w:left w:val="single" w:sz="4" w:space="0" w:color="auto"/>
              <w:bottom w:val="single" w:sz="4" w:space="0" w:color="auto"/>
              <w:right w:val="single" w:sz="4" w:space="0" w:color="auto"/>
            </w:tcBorders>
          </w:tcPr>
          <w:p w14:paraId="31DDFFB1" w14:textId="77777777" w:rsidR="00E92CBF" w:rsidRPr="00F11966" w:rsidRDefault="00E92CBF" w:rsidP="00AA7DB8">
            <w:pPr>
              <w:pStyle w:val="TAL"/>
              <w:rPr>
                <w:noProof/>
                <w:szCs w:val="18"/>
              </w:rPr>
            </w:pPr>
          </w:p>
        </w:tc>
      </w:tr>
      <w:tr w:rsidR="00E92CBF" w:rsidRPr="00F11966" w14:paraId="5029B55D"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1A001DFE" w14:textId="77777777" w:rsidR="00E92CBF" w:rsidRPr="00F11966" w:rsidRDefault="00E92CBF" w:rsidP="00AA7DB8">
            <w:pPr>
              <w:pStyle w:val="TAL"/>
              <w:rPr>
                <w:szCs w:val="18"/>
                <w:lang w:eastAsia="zh-CN"/>
              </w:rPr>
            </w:pPr>
            <w:r w:rsidRPr="00F11966">
              <w:t>averWindow</w:t>
            </w:r>
          </w:p>
        </w:tc>
        <w:tc>
          <w:tcPr>
            <w:tcW w:w="1481" w:type="dxa"/>
            <w:tcBorders>
              <w:top w:val="single" w:sz="4" w:space="0" w:color="auto"/>
              <w:left w:val="single" w:sz="4" w:space="0" w:color="auto"/>
              <w:bottom w:val="single" w:sz="4" w:space="0" w:color="auto"/>
              <w:right w:val="single" w:sz="4" w:space="0" w:color="auto"/>
            </w:tcBorders>
          </w:tcPr>
          <w:p w14:paraId="118B4EED" w14:textId="77777777" w:rsidR="00E92CBF" w:rsidRPr="00F11966" w:rsidRDefault="00E92CBF" w:rsidP="00AA7DB8">
            <w:pPr>
              <w:pStyle w:val="TAL"/>
              <w:rPr>
                <w:noProof/>
              </w:rPr>
            </w:pPr>
            <w:r w:rsidRPr="00F11966">
              <w:rPr>
                <w:lang w:eastAsia="zh-CN"/>
              </w:rPr>
              <w:t>AverWindow</w:t>
            </w:r>
          </w:p>
        </w:tc>
        <w:tc>
          <w:tcPr>
            <w:tcW w:w="450" w:type="dxa"/>
            <w:tcBorders>
              <w:top w:val="single" w:sz="4" w:space="0" w:color="auto"/>
              <w:left w:val="single" w:sz="4" w:space="0" w:color="auto"/>
              <w:bottom w:val="single" w:sz="4" w:space="0" w:color="auto"/>
              <w:right w:val="single" w:sz="4" w:space="0" w:color="auto"/>
            </w:tcBorders>
          </w:tcPr>
          <w:p w14:paraId="285F8FAC" w14:textId="77777777" w:rsidR="00E92CBF" w:rsidRPr="00F11966" w:rsidRDefault="00E92CBF" w:rsidP="00AA7DB8">
            <w:pPr>
              <w:pStyle w:val="TAC"/>
              <w:rPr>
                <w:noProof/>
              </w:rPr>
            </w:pPr>
            <w:r w:rsidRPr="00F11966">
              <w:rPr>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14:paraId="75178E73" w14:textId="77777777" w:rsidR="00E92CBF" w:rsidRPr="00F11966" w:rsidRDefault="00E92CBF" w:rsidP="00AA7DB8">
            <w:pPr>
              <w:pStyle w:val="TAC"/>
              <w:rPr>
                <w:noProof/>
              </w:rPr>
            </w:pPr>
            <w:r w:rsidRPr="00F11966">
              <w:rPr>
                <w:noProof/>
                <w:lang w:eastAsia="zh-CN"/>
              </w:rPr>
              <w:t>0..</w:t>
            </w:r>
            <w:r w:rsidRPr="00F11966">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23C0D13B" w14:textId="77777777" w:rsidR="00E92CBF" w:rsidRPr="00F11966" w:rsidRDefault="00E92CBF" w:rsidP="00AA7DB8">
            <w:pPr>
              <w:pStyle w:val="TAL"/>
              <w:rPr>
                <w:noProof/>
                <w:szCs w:val="18"/>
              </w:rPr>
            </w:pPr>
            <w:r w:rsidRPr="00F11966">
              <w:rPr>
                <w:noProof/>
                <w:szCs w:val="18"/>
              </w:rPr>
              <w:t xml:space="preserve">Defines the averaging window. </w:t>
            </w:r>
            <w:r w:rsidRPr="00F11966">
              <w:rPr>
                <w:rFonts w:cs="Arial"/>
                <w:szCs w:val="18"/>
              </w:rPr>
              <w:t>See clause</w:t>
            </w:r>
            <w:r w:rsidRPr="00F11966">
              <w:t> </w:t>
            </w:r>
            <w:r w:rsidRPr="00F11966">
              <w:rPr>
                <w:rFonts w:cs="Arial"/>
                <w:szCs w:val="18"/>
              </w:rPr>
              <w:t>5.5.2.</w:t>
            </w:r>
          </w:p>
          <w:p w14:paraId="37279D39" w14:textId="77777777" w:rsidR="00E92CBF" w:rsidRPr="00F11966" w:rsidRDefault="00E92CBF" w:rsidP="00AA7DB8">
            <w:pPr>
              <w:pStyle w:val="TAL"/>
              <w:rPr>
                <w:rFonts w:cs="Arial"/>
                <w:noProof/>
                <w:szCs w:val="18"/>
                <w:lang w:eastAsia="zh-CN"/>
              </w:rPr>
            </w:pPr>
            <w:r w:rsidRPr="00F11966">
              <w:rPr>
                <w:rFonts w:cs="Arial"/>
                <w:noProof/>
                <w:szCs w:val="18"/>
                <w:lang w:eastAsia="zh-CN"/>
              </w:rPr>
              <w:t>This IE may be present for a GBR QoS flow or a Delay Critical GBR QoS flow. When present, it contains the Averaging Window that overrides the standardized or pre-configured value.</w:t>
            </w:r>
          </w:p>
        </w:tc>
        <w:tc>
          <w:tcPr>
            <w:tcW w:w="1313" w:type="dxa"/>
            <w:tcBorders>
              <w:top w:val="single" w:sz="4" w:space="0" w:color="auto"/>
              <w:left w:val="single" w:sz="4" w:space="0" w:color="auto"/>
              <w:bottom w:val="single" w:sz="4" w:space="0" w:color="auto"/>
              <w:right w:val="single" w:sz="4" w:space="0" w:color="auto"/>
            </w:tcBorders>
          </w:tcPr>
          <w:p w14:paraId="05C776EA" w14:textId="77777777" w:rsidR="00E92CBF" w:rsidRPr="00F11966" w:rsidRDefault="00E92CBF" w:rsidP="00AA7DB8">
            <w:pPr>
              <w:pStyle w:val="TAL"/>
              <w:rPr>
                <w:noProof/>
                <w:szCs w:val="18"/>
              </w:rPr>
            </w:pPr>
          </w:p>
        </w:tc>
      </w:tr>
      <w:tr w:rsidR="00E92CBF" w:rsidRPr="00F11966" w14:paraId="46B2532E"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6B1FA020" w14:textId="77777777" w:rsidR="00E92CBF" w:rsidRPr="00F11966" w:rsidRDefault="00E92CBF" w:rsidP="00AA7DB8">
            <w:pPr>
              <w:pStyle w:val="TAL"/>
            </w:pPr>
            <w:r w:rsidRPr="00F11966">
              <w:t>maxDataBurstVol</w:t>
            </w:r>
          </w:p>
        </w:tc>
        <w:tc>
          <w:tcPr>
            <w:tcW w:w="1481" w:type="dxa"/>
            <w:tcBorders>
              <w:top w:val="single" w:sz="4" w:space="0" w:color="auto"/>
              <w:left w:val="single" w:sz="4" w:space="0" w:color="auto"/>
              <w:bottom w:val="single" w:sz="4" w:space="0" w:color="auto"/>
              <w:right w:val="single" w:sz="4" w:space="0" w:color="auto"/>
            </w:tcBorders>
          </w:tcPr>
          <w:p w14:paraId="374EE8AE" w14:textId="77777777" w:rsidR="00E92CBF" w:rsidRPr="00F11966" w:rsidRDefault="00E92CBF" w:rsidP="00AA7DB8">
            <w:pPr>
              <w:pStyle w:val="TAL"/>
              <w:rPr>
                <w:lang w:eastAsia="zh-CN"/>
              </w:rPr>
            </w:pPr>
            <w:r w:rsidRPr="00F11966">
              <w:rPr>
                <w:lang w:eastAsia="zh-CN"/>
              </w:rPr>
              <w:t>MaxDataBurstVol</w:t>
            </w:r>
          </w:p>
        </w:tc>
        <w:tc>
          <w:tcPr>
            <w:tcW w:w="450" w:type="dxa"/>
            <w:tcBorders>
              <w:top w:val="single" w:sz="4" w:space="0" w:color="auto"/>
              <w:left w:val="single" w:sz="4" w:space="0" w:color="auto"/>
              <w:bottom w:val="single" w:sz="4" w:space="0" w:color="auto"/>
              <w:right w:val="single" w:sz="4" w:space="0" w:color="auto"/>
            </w:tcBorders>
          </w:tcPr>
          <w:p w14:paraId="69413B31" w14:textId="77777777" w:rsidR="00E92CBF" w:rsidRPr="00F11966" w:rsidRDefault="00E92CBF" w:rsidP="00AA7DB8">
            <w:pPr>
              <w:pStyle w:val="TAC"/>
              <w:rPr>
                <w:noProof/>
                <w:lang w:eastAsia="zh-CN"/>
              </w:rPr>
            </w:pPr>
            <w:r w:rsidRPr="00F11966">
              <w:rPr>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14:paraId="0688BACB" w14:textId="77777777" w:rsidR="00E92CBF" w:rsidRPr="00F11966" w:rsidRDefault="00E92CBF" w:rsidP="00AA7DB8">
            <w:pPr>
              <w:pStyle w:val="TAC"/>
              <w:rPr>
                <w:noProof/>
                <w:lang w:eastAsia="zh-CN"/>
              </w:rPr>
            </w:pPr>
            <w:r w:rsidRPr="00F11966">
              <w:rPr>
                <w:noProof/>
                <w:lang w:eastAsia="zh-CN"/>
              </w:rPr>
              <w:t>0..</w:t>
            </w:r>
            <w:r w:rsidRPr="00F11966">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4672B81D" w14:textId="77777777" w:rsidR="00E92CBF" w:rsidRPr="00F11966" w:rsidRDefault="00E92CBF" w:rsidP="00AA7DB8">
            <w:pPr>
              <w:pStyle w:val="TAL"/>
              <w:rPr>
                <w:noProof/>
                <w:szCs w:val="18"/>
              </w:rPr>
            </w:pPr>
            <w:r w:rsidRPr="00F11966">
              <w:rPr>
                <w:noProof/>
                <w:szCs w:val="18"/>
              </w:rPr>
              <w:t xml:space="preserve">Defines the maximum data burst volume. </w:t>
            </w:r>
            <w:r w:rsidRPr="00F11966">
              <w:rPr>
                <w:rFonts w:cs="Arial"/>
                <w:szCs w:val="18"/>
              </w:rPr>
              <w:t>See clause</w:t>
            </w:r>
            <w:r w:rsidRPr="00F11966">
              <w:t> </w:t>
            </w:r>
            <w:r w:rsidRPr="00F11966">
              <w:rPr>
                <w:rFonts w:cs="Arial"/>
                <w:szCs w:val="18"/>
              </w:rPr>
              <w:t>5.5.2.</w:t>
            </w:r>
          </w:p>
          <w:p w14:paraId="3A0E1D7B" w14:textId="77777777" w:rsidR="00E92CBF" w:rsidRPr="00F11966" w:rsidRDefault="00E92CBF" w:rsidP="00AA7DB8">
            <w:pPr>
              <w:pStyle w:val="TAL"/>
              <w:rPr>
                <w:rFonts w:cs="Arial"/>
                <w:szCs w:val="18"/>
              </w:rPr>
            </w:pPr>
            <w:r w:rsidRPr="00F11966">
              <w:t xml:space="preserve">This IE may be present </w:t>
            </w:r>
            <w:r w:rsidRPr="00F11966">
              <w:rPr>
                <w:rFonts w:cs="Arial"/>
                <w:noProof/>
                <w:szCs w:val="18"/>
                <w:lang w:eastAsia="zh-CN"/>
              </w:rPr>
              <w:t>for a Delay Critical GBR QoS flow</w:t>
            </w:r>
            <w:r w:rsidRPr="00F11966">
              <w:rPr>
                <w:noProof/>
                <w:szCs w:val="18"/>
              </w:rPr>
              <w:t xml:space="preserve">. </w:t>
            </w:r>
            <w:r w:rsidRPr="00F11966">
              <w:rPr>
                <w:rFonts w:cs="Arial"/>
                <w:szCs w:val="18"/>
              </w:rPr>
              <w:t>When present, it contains the Maximum Data Burst Volume value that overrides the standardized or pre-configured value.</w:t>
            </w:r>
          </w:p>
          <w:p w14:paraId="4A8DD592" w14:textId="77777777" w:rsidR="00E92CBF" w:rsidRPr="00F11966" w:rsidRDefault="00E92CBF" w:rsidP="00AA7DB8">
            <w:pPr>
              <w:pStyle w:val="TAL"/>
            </w:pPr>
            <w:r w:rsidRPr="00F11966">
              <w:rPr>
                <w:rFonts w:cs="Arial"/>
                <w:szCs w:val="18"/>
              </w:rPr>
              <w:t>See NOTE</w:t>
            </w:r>
            <w:r w:rsidRPr="00F11966">
              <w:t> 1, NOTE 2</w:t>
            </w:r>
            <w:r w:rsidRPr="00F11966">
              <w:rPr>
                <w:rFonts w:cs="Arial"/>
                <w:szCs w:val="18"/>
              </w:rPr>
              <w:t>.</w:t>
            </w:r>
          </w:p>
        </w:tc>
        <w:tc>
          <w:tcPr>
            <w:tcW w:w="1313" w:type="dxa"/>
            <w:tcBorders>
              <w:top w:val="single" w:sz="4" w:space="0" w:color="auto"/>
              <w:left w:val="single" w:sz="4" w:space="0" w:color="auto"/>
              <w:bottom w:val="single" w:sz="4" w:space="0" w:color="auto"/>
              <w:right w:val="single" w:sz="4" w:space="0" w:color="auto"/>
            </w:tcBorders>
          </w:tcPr>
          <w:p w14:paraId="3E470C5E" w14:textId="77777777" w:rsidR="00E92CBF" w:rsidRPr="00F11966" w:rsidRDefault="00E92CBF" w:rsidP="00AA7DB8">
            <w:pPr>
              <w:pStyle w:val="TAL"/>
              <w:rPr>
                <w:noProof/>
                <w:szCs w:val="18"/>
              </w:rPr>
            </w:pPr>
          </w:p>
        </w:tc>
      </w:tr>
      <w:tr w:rsidR="00E92CBF" w:rsidRPr="00F11966" w14:paraId="195754DA"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422DEE2B" w14:textId="77777777" w:rsidR="00E92CBF" w:rsidRPr="00F11966" w:rsidRDefault="00E92CBF" w:rsidP="00AA7DB8">
            <w:pPr>
              <w:pStyle w:val="TAL"/>
            </w:pPr>
            <w:r w:rsidRPr="00F11966">
              <w:t>extMaxDataBurstVol</w:t>
            </w:r>
          </w:p>
        </w:tc>
        <w:tc>
          <w:tcPr>
            <w:tcW w:w="1481" w:type="dxa"/>
            <w:tcBorders>
              <w:top w:val="single" w:sz="4" w:space="0" w:color="auto"/>
              <w:left w:val="single" w:sz="4" w:space="0" w:color="auto"/>
              <w:bottom w:val="single" w:sz="4" w:space="0" w:color="auto"/>
              <w:right w:val="single" w:sz="4" w:space="0" w:color="auto"/>
            </w:tcBorders>
          </w:tcPr>
          <w:p w14:paraId="7716B505" w14:textId="77777777" w:rsidR="00E92CBF" w:rsidRPr="00F11966" w:rsidRDefault="00E92CBF" w:rsidP="00AA7DB8">
            <w:pPr>
              <w:pStyle w:val="TAL"/>
              <w:rPr>
                <w:lang w:eastAsia="zh-CN"/>
              </w:rPr>
            </w:pPr>
            <w:r w:rsidRPr="00F11966">
              <w:rPr>
                <w:lang w:eastAsia="zh-CN"/>
              </w:rPr>
              <w:t>ExtMaxDataBurstVol</w:t>
            </w:r>
          </w:p>
        </w:tc>
        <w:tc>
          <w:tcPr>
            <w:tcW w:w="450" w:type="dxa"/>
            <w:tcBorders>
              <w:top w:val="single" w:sz="4" w:space="0" w:color="auto"/>
              <w:left w:val="single" w:sz="4" w:space="0" w:color="auto"/>
              <w:bottom w:val="single" w:sz="4" w:space="0" w:color="auto"/>
              <w:right w:val="single" w:sz="4" w:space="0" w:color="auto"/>
            </w:tcBorders>
          </w:tcPr>
          <w:p w14:paraId="3D2B7302" w14:textId="77777777" w:rsidR="00E92CBF" w:rsidRPr="00F11966" w:rsidRDefault="00E92CBF" w:rsidP="00AA7DB8">
            <w:pPr>
              <w:pStyle w:val="TAC"/>
              <w:rPr>
                <w:noProof/>
                <w:lang w:eastAsia="zh-CN"/>
              </w:rPr>
            </w:pPr>
            <w:r w:rsidRPr="00F11966">
              <w:rPr>
                <w:noProof/>
                <w:lang w:eastAsia="zh-CN"/>
              </w:rPr>
              <w:t>C</w:t>
            </w:r>
          </w:p>
        </w:tc>
        <w:tc>
          <w:tcPr>
            <w:tcW w:w="1170" w:type="dxa"/>
            <w:tcBorders>
              <w:top w:val="single" w:sz="4" w:space="0" w:color="auto"/>
              <w:left w:val="single" w:sz="4" w:space="0" w:color="auto"/>
              <w:bottom w:val="single" w:sz="4" w:space="0" w:color="auto"/>
              <w:right w:val="single" w:sz="4" w:space="0" w:color="auto"/>
            </w:tcBorders>
          </w:tcPr>
          <w:p w14:paraId="46E7E6AC" w14:textId="77777777" w:rsidR="00E92CBF" w:rsidRPr="00F11966" w:rsidRDefault="00E92CBF" w:rsidP="00AA7DB8">
            <w:pPr>
              <w:pStyle w:val="TAC"/>
              <w:rPr>
                <w:noProof/>
                <w:lang w:eastAsia="zh-CN"/>
              </w:rPr>
            </w:pPr>
            <w:r w:rsidRPr="00F11966">
              <w:rPr>
                <w:noProof/>
                <w:lang w:eastAsia="zh-CN"/>
              </w:rPr>
              <w:t>0..1</w:t>
            </w:r>
          </w:p>
        </w:tc>
        <w:tc>
          <w:tcPr>
            <w:tcW w:w="3420" w:type="dxa"/>
            <w:tcBorders>
              <w:top w:val="single" w:sz="4" w:space="0" w:color="auto"/>
              <w:left w:val="single" w:sz="4" w:space="0" w:color="auto"/>
              <w:bottom w:val="single" w:sz="4" w:space="0" w:color="auto"/>
              <w:right w:val="single" w:sz="4" w:space="0" w:color="auto"/>
            </w:tcBorders>
          </w:tcPr>
          <w:p w14:paraId="4989313F" w14:textId="77777777" w:rsidR="00E92CBF" w:rsidRPr="00F11966" w:rsidRDefault="00E92CBF" w:rsidP="00AA7DB8">
            <w:pPr>
              <w:pStyle w:val="TAL"/>
              <w:rPr>
                <w:rFonts w:cs="Arial"/>
                <w:szCs w:val="18"/>
              </w:rPr>
            </w:pPr>
            <w:r w:rsidRPr="00F11966">
              <w:rPr>
                <w:noProof/>
                <w:szCs w:val="18"/>
              </w:rPr>
              <w:t xml:space="preserve">Defines the maximum data burst volume. </w:t>
            </w:r>
            <w:r w:rsidRPr="00F11966">
              <w:rPr>
                <w:rFonts w:cs="Arial"/>
                <w:szCs w:val="18"/>
              </w:rPr>
              <w:t>See clause</w:t>
            </w:r>
            <w:r w:rsidRPr="00F11966">
              <w:t> </w:t>
            </w:r>
            <w:r w:rsidRPr="00F11966">
              <w:rPr>
                <w:rFonts w:cs="Arial"/>
                <w:szCs w:val="18"/>
              </w:rPr>
              <w:t>5.5.2.</w:t>
            </w:r>
          </w:p>
          <w:p w14:paraId="2F3312C8" w14:textId="77777777" w:rsidR="00E92CBF" w:rsidRPr="00F11966" w:rsidRDefault="00E92CBF" w:rsidP="00AA7DB8">
            <w:pPr>
              <w:pStyle w:val="TAL"/>
              <w:rPr>
                <w:noProof/>
                <w:szCs w:val="18"/>
              </w:rPr>
            </w:pPr>
            <w:r w:rsidRPr="00F11966">
              <w:t xml:space="preserve">This IE may be present </w:t>
            </w:r>
            <w:r w:rsidRPr="00F11966">
              <w:rPr>
                <w:rFonts w:cs="Arial"/>
                <w:noProof/>
                <w:szCs w:val="18"/>
                <w:lang w:eastAsia="zh-CN"/>
              </w:rPr>
              <w:t>for a Delay Critical GBR QoS flow.</w:t>
            </w:r>
            <w:r w:rsidRPr="00F11966">
              <w:rPr>
                <w:rFonts w:cs="Arial"/>
                <w:szCs w:val="18"/>
              </w:rPr>
              <w:t xml:space="preserve"> When present, it contains the Maximum Data Burst Volume value that overrides the standardized or pre-configured value</w:t>
            </w:r>
          </w:p>
          <w:p w14:paraId="556454C7" w14:textId="77777777" w:rsidR="00E92CBF" w:rsidRPr="00F11966" w:rsidRDefault="00E92CBF" w:rsidP="00AA7DB8">
            <w:pPr>
              <w:pStyle w:val="TAL"/>
              <w:rPr>
                <w:noProof/>
                <w:szCs w:val="18"/>
              </w:rPr>
            </w:pPr>
            <w:r w:rsidRPr="00F11966">
              <w:rPr>
                <w:rFonts w:cs="Arial"/>
                <w:szCs w:val="18"/>
              </w:rPr>
              <w:t>See NOTE</w:t>
            </w:r>
            <w:r w:rsidRPr="00F11966">
              <w:t> 1, NOTE 2</w:t>
            </w:r>
            <w:r w:rsidRPr="00F11966">
              <w:rPr>
                <w:rFonts w:cs="Arial"/>
                <w:szCs w:val="18"/>
              </w:rPr>
              <w:t>.</w:t>
            </w:r>
          </w:p>
        </w:tc>
        <w:tc>
          <w:tcPr>
            <w:tcW w:w="1313" w:type="dxa"/>
            <w:tcBorders>
              <w:top w:val="single" w:sz="4" w:space="0" w:color="auto"/>
              <w:left w:val="single" w:sz="4" w:space="0" w:color="auto"/>
              <w:bottom w:val="single" w:sz="4" w:space="0" w:color="auto"/>
              <w:right w:val="single" w:sz="4" w:space="0" w:color="auto"/>
            </w:tcBorders>
          </w:tcPr>
          <w:p w14:paraId="05153322" w14:textId="77777777" w:rsidR="00E92CBF" w:rsidRPr="00F11966" w:rsidRDefault="00E92CBF" w:rsidP="00AA7DB8">
            <w:pPr>
              <w:pStyle w:val="TAL"/>
              <w:rPr>
                <w:noProof/>
                <w:szCs w:val="18"/>
              </w:rPr>
            </w:pPr>
          </w:p>
        </w:tc>
      </w:tr>
      <w:tr w:rsidR="00A04F3F" w:rsidRPr="00F11966" w14:paraId="1558F84C"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465EFD32" w14:textId="77777777" w:rsidR="00A04F3F" w:rsidRPr="00F11966" w:rsidRDefault="00A04F3F" w:rsidP="00A04F3F">
            <w:pPr>
              <w:pStyle w:val="TAL"/>
            </w:pPr>
            <w:r w:rsidRPr="00F11966">
              <w:t>cnPacketDelayBudgetDl</w:t>
            </w:r>
          </w:p>
        </w:tc>
        <w:tc>
          <w:tcPr>
            <w:tcW w:w="1481" w:type="dxa"/>
            <w:tcBorders>
              <w:top w:val="single" w:sz="4" w:space="0" w:color="auto"/>
              <w:left w:val="single" w:sz="4" w:space="0" w:color="auto"/>
              <w:bottom w:val="single" w:sz="4" w:space="0" w:color="auto"/>
              <w:right w:val="single" w:sz="4" w:space="0" w:color="auto"/>
            </w:tcBorders>
          </w:tcPr>
          <w:p w14:paraId="45244460" w14:textId="77777777" w:rsidR="00A04F3F" w:rsidRPr="00F11966" w:rsidRDefault="00A04F3F" w:rsidP="00A04F3F">
            <w:pPr>
              <w:pStyle w:val="TAL"/>
              <w:rPr>
                <w:lang w:eastAsia="zh-CN"/>
              </w:rPr>
            </w:pPr>
            <w:r w:rsidRPr="00F11966">
              <w:t>ExtPacketDelBudget</w:t>
            </w:r>
          </w:p>
        </w:tc>
        <w:tc>
          <w:tcPr>
            <w:tcW w:w="450" w:type="dxa"/>
            <w:tcBorders>
              <w:top w:val="single" w:sz="4" w:space="0" w:color="auto"/>
              <w:left w:val="single" w:sz="4" w:space="0" w:color="auto"/>
              <w:bottom w:val="single" w:sz="4" w:space="0" w:color="auto"/>
              <w:right w:val="single" w:sz="4" w:space="0" w:color="auto"/>
            </w:tcBorders>
          </w:tcPr>
          <w:p w14:paraId="1B5FEF38" w14:textId="77777777" w:rsidR="00A04F3F" w:rsidRPr="00F11966" w:rsidRDefault="00A04F3F" w:rsidP="00A04F3F">
            <w:pPr>
              <w:pStyle w:val="TAC"/>
              <w:rPr>
                <w:noProof/>
                <w:lang w:eastAsia="zh-CN"/>
              </w:rPr>
            </w:pPr>
            <w:r w:rsidRPr="00F11966">
              <w:rPr>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14:paraId="4A68F0BD" w14:textId="77777777" w:rsidR="00A04F3F" w:rsidRPr="00F11966" w:rsidRDefault="00A04F3F" w:rsidP="00A04F3F">
            <w:pPr>
              <w:pStyle w:val="TAC"/>
              <w:rPr>
                <w:noProof/>
                <w:lang w:eastAsia="zh-CN"/>
              </w:rPr>
            </w:pPr>
            <w:r w:rsidRPr="00F11966">
              <w:rPr>
                <w:rFonts w:hint="eastAsia"/>
                <w:noProof/>
                <w:lang w:eastAsia="zh-CN"/>
              </w:rPr>
              <w:t>0</w:t>
            </w:r>
            <w:r w:rsidRPr="00F11966">
              <w:rPr>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36E861BF" w14:textId="77777777" w:rsidR="00A04F3F" w:rsidRPr="00F11966" w:rsidRDefault="00A04F3F" w:rsidP="00A04F3F">
            <w:pPr>
              <w:pStyle w:val="TAL"/>
            </w:pPr>
            <w:r w:rsidRPr="00F11966">
              <w:rPr>
                <w:rFonts w:hint="eastAsia"/>
                <w:noProof/>
                <w:szCs w:val="18"/>
                <w:lang w:eastAsia="zh-CN"/>
              </w:rPr>
              <w:t>D</w:t>
            </w:r>
            <w:r w:rsidRPr="00F11966">
              <w:rPr>
                <w:noProof/>
                <w:szCs w:val="18"/>
                <w:lang w:eastAsia="zh-CN"/>
              </w:rPr>
              <w:t xml:space="preserve">efines the </w:t>
            </w:r>
            <w:r w:rsidRPr="00F11966">
              <w:t>Core Network Packet Delay Budget for downlink.</w:t>
            </w:r>
          </w:p>
          <w:p w14:paraId="0BFAA31F" w14:textId="77777777" w:rsidR="00A04F3F" w:rsidRPr="00F11966" w:rsidRDefault="00A04F3F" w:rsidP="00A04F3F">
            <w:pPr>
              <w:pStyle w:val="TAL"/>
              <w:rPr>
                <w:noProof/>
                <w:szCs w:val="18"/>
              </w:rPr>
            </w:pPr>
            <w:r w:rsidRPr="00F11966">
              <w:rPr>
                <w:rFonts w:cs="Arial"/>
                <w:szCs w:val="18"/>
              </w:rPr>
              <w:t>See clause</w:t>
            </w:r>
            <w:r w:rsidRPr="00F11966">
              <w:t> </w:t>
            </w:r>
            <w:r w:rsidRPr="00F11966">
              <w:rPr>
                <w:rFonts w:cs="Arial"/>
                <w:szCs w:val="18"/>
              </w:rPr>
              <w:t>5.5.2.</w:t>
            </w:r>
          </w:p>
        </w:tc>
        <w:tc>
          <w:tcPr>
            <w:tcW w:w="1313" w:type="dxa"/>
            <w:tcBorders>
              <w:top w:val="single" w:sz="4" w:space="0" w:color="auto"/>
              <w:left w:val="single" w:sz="4" w:space="0" w:color="auto"/>
              <w:bottom w:val="single" w:sz="4" w:space="0" w:color="auto"/>
              <w:right w:val="single" w:sz="4" w:space="0" w:color="auto"/>
            </w:tcBorders>
          </w:tcPr>
          <w:p w14:paraId="2950A1B9" w14:textId="77777777" w:rsidR="00A04F3F" w:rsidRPr="00F11966" w:rsidRDefault="00A04F3F" w:rsidP="00A04F3F">
            <w:pPr>
              <w:pStyle w:val="TAL"/>
              <w:rPr>
                <w:noProof/>
                <w:szCs w:val="18"/>
              </w:rPr>
            </w:pPr>
          </w:p>
        </w:tc>
      </w:tr>
      <w:tr w:rsidR="00A04F3F" w:rsidRPr="00F11966" w14:paraId="4F20BA21"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113A3708" w14:textId="77777777" w:rsidR="00A04F3F" w:rsidRPr="00F11966" w:rsidRDefault="00A04F3F" w:rsidP="00A04F3F">
            <w:pPr>
              <w:pStyle w:val="TAL"/>
            </w:pPr>
            <w:r w:rsidRPr="00F11966">
              <w:t>cnPacketDelayBudgetUl</w:t>
            </w:r>
          </w:p>
        </w:tc>
        <w:tc>
          <w:tcPr>
            <w:tcW w:w="1481" w:type="dxa"/>
            <w:tcBorders>
              <w:top w:val="single" w:sz="4" w:space="0" w:color="auto"/>
              <w:left w:val="single" w:sz="4" w:space="0" w:color="auto"/>
              <w:bottom w:val="single" w:sz="4" w:space="0" w:color="auto"/>
              <w:right w:val="single" w:sz="4" w:space="0" w:color="auto"/>
            </w:tcBorders>
          </w:tcPr>
          <w:p w14:paraId="015DE2F6" w14:textId="77777777" w:rsidR="00A04F3F" w:rsidRPr="00F11966" w:rsidRDefault="00A04F3F" w:rsidP="00A04F3F">
            <w:pPr>
              <w:pStyle w:val="TAL"/>
              <w:rPr>
                <w:lang w:eastAsia="zh-CN"/>
              </w:rPr>
            </w:pPr>
            <w:r w:rsidRPr="00F11966">
              <w:t>ExtPacketDelBudget</w:t>
            </w:r>
          </w:p>
        </w:tc>
        <w:tc>
          <w:tcPr>
            <w:tcW w:w="450" w:type="dxa"/>
            <w:tcBorders>
              <w:top w:val="single" w:sz="4" w:space="0" w:color="auto"/>
              <w:left w:val="single" w:sz="4" w:space="0" w:color="auto"/>
              <w:bottom w:val="single" w:sz="4" w:space="0" w:color="auto"/>
              <w:right w:val="single" w:sz="4" w:space="0" w:color="auto"/>
            </w:tcBorders>
          </w:tcPr>
          <w:p w14:paraId="09D89B90" w14:textId="77777777" w:rsidR="00A04F3F" w:rsidRPr="00F11966" w:rsidRDefault="00A04F3F" w:rsidP="00A04F3F">
            <w:pPr>
              <w:pStyle w:val="TAC"/>
              <w:rPr>
                <w:noProof/>
                <w:lang w:eastAsia="zh-CN"/>
              </w:rPr>
            </w:pPr>
            <w:r w:rsidRPr="00F11966">
              <w:rPr>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14:paraId="55D48C86" w14:textId="77777777" w:rsidR="00A04F3F" w:rsidRPr="00F11966" w:rsidRDefault="00A04F3F" w:rsidP="00A04F3F">
            <w:pPr>
              <w:pStyle w:val="TAC"/>
              <w:rPr>
                <w:noProof/>
                <w:lang w:eastAsia="zh-CN"/>
              </w:rPr>
            </w:pPr>
            <w:r w:rsidRPr="00F11966">
              <w:rPr>
                <w:rFonts w:hint="eastAsia"/>
                <w:noProof/>
                <w:lang w:eastAsia="zh-CN"/>
              </w:rPr>
              <w:t>0</w:t>
            </w:r>
            <w:r w:rsidRPr="00F11966">
              <w:rPr>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561FD246" w14:textId="77777777" w:rsidR="00A04F3F" w:rsidRPr="00F11966" w:rsidRDefault="00A04F3F" w:rsidP="00A04F3F">
            <w:pPr>
              <w:pStyle w:val="TAL"/>
            </w:pPr>
            <w:r w:rsidRPr="00F11966">
              <w:rPr>
                <w:rFonts w:hint="eastAsia"/>
                <w:noProof/>
                <w:szCs w:val="18"/>
                <w:lang w:eastAsia="zh-CN"/>
              </w:rPr>
              <w:t>D</w:t>
            </w:r>
            <w:r w:rsidRPr="00F11966">
              <w:rPr>
                <w:noProof/>
                <w:szCs w:val="18"/>
                <w:lang w:eastAsia="zh-CN"/>
              </w:rPr>
              <w:t xml:space="preserve">efines the </w:t>
            </w:r>
            <w:r w:rsidRPr="00F11966">
              <w:t>Core Network Packet Delay Budget for uplink.</w:t>
            </w:r>
          </w:p>
          <w:p w14:paraId="1DD2A4A5" w14:textId="77777777" w:rsidR="00A04F3F" w:rsidRPr="00F11966" w:rsidRDefault="00A04F3F" w:rsidP="00A04F3F">
            <w:pPr>
              <w:pStyle w:val="TAL"/>
              <w:rPr>
                <w:noProof/>
                <w:szCs w:val="18"/>
              </w:rPr>
            </w:pPr>
            <w:r w:rsidRPr="00F11966">
              <w:rPr>
                <w:rFonts w:cs="Arial"/>
                <w:szCs w:val="18"/>
              </w:rPr>
              <w:t>See clause</w:t>
            </w:r>
            <w:r w:rsidRPr="00F11966">
              <w:t> </w:t>
            </w:r>
            <w:r w:rsidRPr="00F11966">
              <w:rPr>
                <w:rFonts w:cs="Arial"/>
                <w:szCs w:val="18"/>
              </w:rPr>
              <w:t>5.5.2.</w:t>
            </w:r>
          </w:p>
        </w:tc>
        <w:tc>
          <w:tcPr>
            <w:tcW w:w="1313" w:type="dxa"/>
            <w:tcBorders>
              <w:top w:val="single" w:sz="4" w:space="0" w:color="auto"/>
              <w:left w:val="single" w:sz="4" w:space="0" w:color="auto"/>
              <w:bottom w:val="single" w:sz="4" w:space="0" w:color="auto"/>
              <w:right w:val="single" w:sz="4" w:space="0" w:color="auto"/>
            </w:tcBorders>
          </w:tcPr>
          <w:p w14:paraId="3502FFEB" w14:textId="77777777" w:rsidR="00A04F3F" w:rsidRPr="00F11966" w:rsidRDefault="00A04F3F" w:rsidP="00A04F3F">
            <w:pPr>
              <w:pStyle w:val="TAL"/>
              <w:rPr>
                <w:noProof/>
                <w:szCs w:val="18"/>
              </w:rPr>
            </w:pPr>
          </w:p>
        </w:tc>
      </w:tr>
      <w:tr w:rsidR="00A04F3F" w:rsidRPr="00F11966" w14:paraId="03A9B0AD" w14:textId="77777777" w:rsidTr="00AA7DB8">
        <w:trPr>
          <w:jc w:val="center"/>
        </w:trPr>
        <w:tc>
          <w:tcPr>
            <w:tcW w:w="9725" w:type="dxa"/>
            <w:gridSpan w:val="6"/>
            <w:tcBorders>
              <w:top w:val="single" w:sz="4" w:space="0" w:color="auto"/>
              <w:left w:val="single" w:sz="4" w:space="0" w:color="auto"/>
              <w:bottom w:val="single" w:sz="4" w:space="0" w:color="auto"/>
              <w:right w:val="single" w:sz="4" w:space="0" w:color="auto"/>
            </w:tcBorders>
          </w:tcPr>
          <w:p w14:paraId="35916313" w14:textId="77777777" w:rsidR="00A04F3F" w:rsidRPr="00F11966" w:rsidRDefault="00A04F3F" w:rsidP="00A04F3F">
            <w:pPr>
              <w:pStyle w:val="TAN"/>
            </w:pPr>
            <w:r w:rsidRPr="00F11966">
              <w:t>NOTE 1:</w:t>
            </w:r>
            <w:r w:rsidRPr="00F11966">
              <w:tab/>
              <w:t>Unless specified otherwise in an API: if the maximum data burst volume value to be transmitted is lower than or equal to 4095 Bytes, the maxDataBurst Vol IE shall be set to the maximum data burst volume value to be transmitted and the extMaxDataBurstVol IE shall be omitted. If the maximum data burst volume value to be transmitted is greater than 4095 Bytes, the maxDataBurst Vol IE shall be set to 4095 Bytes and, if ExtMaxDataBurstVol data type is supported by the sender, the extMaxDataBurstVol IE shall be set to the maximum data burst volume value to be transmitted.</w:t>
            </w:r>
          </w:p>
          <w:p w14:paraId="259296A3" w14:textId="77777777" w:rsidR="00A04F3F" w:rsidRPr="00D362EB" w:rsidRDefault="00A04F3F" w:rsidP="00D362EB">
            <w:pPr>
              <w:pStyle w:val="TAL"/>
              <w:rPr/>
            </w:pPr>
            <w:r w:rsidRPr="00F11966">
              <w:t>NOTE 2:</w:t>
            </w:r>
            <w:r w:rsidRPr="00F11966">
              <w:tab/>
              <w:t>Unless specified otherwise in an API: if both the maxDataBurstVol IE and the extMaxDataBurstVol IE are received, the value in the extMaxDataBurstVol IE shall be used if the receiver supports ExtMaxDataBurstVol data type, otherwise the value in the maxDataBurstVol IE shall be used.</w:t>
            </w:r>
          </w:p>
        </w:tc>
      </w:tr>
    </w:tbl>
    <w:p w14:paraId="1FEB9EF0" w14:textId="77777777" w:rsidR="00E92CBF" w:rsidRPr="00F11966" w:rsidRDefault="00E92CBF" w:rsidP="00E92CBF">
      <w:pPr>
        <w:rPr>
          <w:lang w:eastAsia="zh-CN"/>
        </w:rPr>
      </w:pPr>
    </w:p>
    <w:p w14:paraId="2D3D189B" w14:textId="77777777" w:rsidR="00E92CBF" w:rsidRPr="00F11966" w:rsidRDefault="00E92CBF" w:rsidP="00D362EB">
      <w:pPr>
        <w:pStyle w:val="Heading4"/>
      </w:pPr>
      <w:bookmarkStart w:id="2085" w:name="_Toc24925905"/>
      <w:bookmarkStart w:id="2086" w:name="_Toc24926083"/>
      <w:bookmarkStart w:id="2087" w:name="_Toc24926259"/>
      <w:bookmarkStart w:id="2088" w:name="_Toc33964119"/>
      <w:bookmarkStart w:id="2089" w:name="_Toc33980886"/>
      <w:bookmarkStart w:id="2090" w:name="_Toc36462687"/>
      <w:bookmarkStart w:id="2091" w:name="_Toc36462883"/>
      <w:bookmarkStart w:id="2092" w:name="_Toc43026137"/>
      <w:bookmarkStart w:id="2093" w:name="_Toc49763671"/>
      <w:bookmarkStart w:id="2094" w:name="_Toc56754367"/>
      <w:bookmarkStart w:id="2095" w:name="_Toc88743153"/>
      <w:bookmarkStart w:id="2096" w:name="_Toc90649965"/>
      <w:r w:rsidRPr="00F11966">
        <w:t>5.5.4.5</w:t>
      </w:r>
      <w:r w:rsidRPr="00F11966">
        <w:tab/>
        <w:t>Type: ArpRm</w:t>
      </w:r>
      <w:bookmarkEnd w:id="2085"/>
      <w:bookmarkEnd w:id="2086"/>
      <w:bookmarkEnd w:id="2087"/>
      <w:bookmarkEnd w:id="2088"/>
      <w:bookmarkEnd w:id="2089"/>
      <w:bookmarkEnd w:id="2090"/>
      <w:bookmarkEnd w:id="2091"/>
      <w:bookmarkEnd w:id="2092"/>
      <w:bookmarkEnd w:id="2093"/>
      <w:bookmarkEnd w:id="2094"/>
      <w:bookmarkEnd w:id="2095"/>
      <w:bookmarkEnd w:id="2096"/>
    </w:p>
    <w:p w14:paraId="1BE5CDB9" w14:textId="77777777" w:rsidR="00E92CBF" w:rsidRPr="00F11966" w:rsidRDefault="00E92CBF" w:rsidP="00E92CBF">
      <w:pPr>
        <w:rPr>
          <w:lang w:val="en-US"/>
        </w:rPr>
      </w:pPr>
      <w:r w:rsidRPr="00F11966">
        <w:t>This data type is defined in the same way as the "Arp" data type, but with the OpenAPI "nullable: true" property.</w:t>
      </w:r>
    </w:p>
    <w:p w14:paraId="5A11FCC2" w14:textId="77777777" w:rsidR="00E92CBF" w:rsidRPr="00F11966" w:rsidRDefault="00E92CBF" w:rsidP="00D362EB">
      <w:pPr>
        <w:pStyle w:val="Heading4"/>
      </w:pPr>
      <w:bookmarkStart w:id="2097" w:name="_Toc24925906"/>
      <w:bookmarkStart w:id="2098" w:name="_Toc24926084"/>
      <w:bookmarkStart w:id="2099" w:name="_Toc24926260"/>
      <w:bookmarkStart w:id="2100" w:name="_Toc33964120"/>
      <w:bookmarkStart w:id="2101" w:name="_Toc33980887"/>
      <w:bookmarkStart w:id="2102" w:name="_Toc36462688"/>
      <w:bookmarkStart w:id="2103" w:name="_Toc36462884"/>
      <w:bookmarkStart w:id="2104" w:name="_Toc43026138"/>
      <w:bookmarkStart w:id="2105" w:name="_Toc49763672"/>
      <w:bookmarkStart w:id="2106" w:name="_Toc56754368"/>
      <w:bookmarkStart w:id="2107" w:name="_Toc88743154"/>
      <w:bookmarkStart w:id="2108" w:name="_Toc90649966"/>
      <w:r w:rsidRPr="00F11966">
        <w:t>5.5.4.6</w:t>
      </w:r>
      <w:r w:rsidRPr="00F11966">
        <w:tab/>
        <w:t>Type: AmbrRm</w:t>
      </w:r>
      <w:bookmarkEnd w:id="2097"/>
      <w:bookmarkEnd w:id="2098"/>
      <w:bookmarkEnd w:id="2099"/>
      <w:bookmarkEnd w:id="2100"/>
      <w:bookmarkEnd w:id="2101"/>
      <w:bookmarkEnd w:id="2102"/>
      <w:bookmarkEnd w:id="2103"/>
      <w:bookmarkEnd w:id="2104"/>
      <w:bookmarkEnd w:id="2105"/>
      <w:bookmarkEnd w:id="2106"/>
      <w:bookmarkEnd w:id="2107"/>
      <w:bookmarkEnd w:id="2108"/>
    </w:p>
    <w:p w14:paraId="7F1A9469" w14:textId="77777777" w:rsidR="00E92CBF" w:rsidRPr="00F11966" w:rsidRDefault="00E92CBF" w:rsidP="00E92CBF">
      <w:r w:rsidRPr="00F11966">
        <w:t>This data type is defined in the same way as the "Ambr" data type, but with the OpenAPI "nullable: true" property.</w:t>
      </w:r>
    </w:p>
    <w:p w14:paraId="39BC7C9A" w14:textId="77777777" w:rsidR="00E92CBF" w:rsidRPr="00F11966" w:rsidRDefault="00E92CBF" w:rsidP="00D362EB">
      <w:pPr>
        <w:pStyle w:val="Heading4"/>
      </w:pPr>
      <w:bookmarkStart w:id="2109" w:name="_Toc24925907"/>
      <w:bookmarkStart w:id="2110" w:name="_Toc24926085"/>
      <w:bookmarkStart w:id="2111" w:name="_Toc24926261"/>
      <w:bookmarkStart w:id="2112" w:name="_Toc33964121"/>
      <w:bookmarkStart w:id="2113" w:name="_Toc33980888"/>
      <w:bookmarkStart w:id="2114" w:name="_Toc36462689"/>
      <w:bookmarkStart w:id="2115" w:name="_Toc36462885"/>
      <w:bookmarkStart w:id="2116" w:name="_Toc43026139"/>
      <w:bookmarkStart w:id="2117" w:name="_Toc49763673"/>
      <w:bookmarkStart w:id="2118" w:name="_Toc56754369"/>
      <w:bookmarkStart w:id="2119" w:name="_Toc88743155"/>
      <w:bookmarkStart w:id="2120" w:name="_Toc90649967"/>
      <w:r w:rsidRPr="00F11966">
        <w:t>5.5.4.7</w:t>
      </w:r>
      <w:r w:rsidRPr="00F11966">
        <w:tab/>
      </w:r>
      <w:bookmarkEnd w:id="2109"/>
      <w:bookmarkEnd w:id="2110"/>
      <w:bookmarkEnd w:id="2111"/>
      <w:bookmarkEnd w:id="2112"/>
      <w:bookmarkEnd w:id="2113"/>
      <w:bookmarkEnd w:id="2114"/>
      <w:bookmarkEnd w:id="2115"/>
      <w:r w:rsidR="002424D1" w:rsidRPr="00F11966">
        <w:t>Void</w:t>
      </w:r>
      <w:bookmarkEnd w:id="2116"/>
      <w:bookmarkEnd w:id="2117"/>
      <w:bookmarkEnd w:id="2118"/>
      <w:bookmarkEnd w:id="2119"/>
      <w:bookmarkEnd w:id="2120"/>
    </w:p>
    <w:p w14:paraId="0F04EE8C" w14:textId="77777777" w:rsidR="00E92CBF" w:rsidRPr="00F11966" w:rsidRDefault="00E92CBF" w:rsidP="00E92CBF"/>
    <w:p w14:paraId="4B403917" w14:textId="77777777" w:rsidR="00E92CBF" w:rsidRPr="00F11966" w:rsidRDefault="00E92CBF" w:rsidP="00D362EB">
      <w:pPr>
        <w:pStyle w:val="Heading4"/>
      </w:pPr>
      <w:bookmarkStart w:id="2121" w:name="_Toc24925908"/>
      <w:bookmarkStart w:id="2122" w:name="_Toc24926086"/>
      <w:bookmarkStart w:id="2123" w:name="_Toc24926262"/>
      <w:bookmarkStart w:id="2124" w:name="_Toc33964122"/>
      <w:bookmarkStart w:id="2125" w:name="_Toc33980889"/>
      <w:bookmarkStart w:id="2126" w:name="_Toc36462690"/>
      <w:bookmarkStart w:id="2127" w:name="_Toc36462886"/>
      <w:bookmarkStart w:id="2128" w:name="_Toc43026140"/>
      <w:bookmarkStart w:id="2129" w:name="_Toc49763674"/>
      <w:bookmarkStart w:id="2130" w:name="_Toc56754370"/>
      <w:bookmarkStart w:id="2131" w:name="_Toc88743156"/>
      <w:bookmarkStart w:id="2132" w:name="_Toc90649968"/>
      <w:r w:rsidRPr="00F11966">
        <w:lastRenderedPageBreak/>
        <w:t>5.5.4.8</w:t>
      </w:r>
      <w:r w:rsidRPr="00F11966">
        <w:tab/>
      </w:r>
      <w:bookmarkEnd w:id="2121"/>
      <w:bookmarkEnd w:id="2122"/>
      <w:bookmarkEnd w:id="2123"/>
      <w:bookmarkEnd w:id="2124"/>
      <w:bookmarkEnd w:id="2125"/>
      <w:bookmarkEnd w:id="2126"/>
      <w:bookmarkEnd w:id="2127"/>
      <w:r w:rsidR="002424D1" w:rsidRPr="00F11966">
        <w:t>Void</w:t>
      </w:r>
      <w:bookmarkEnd w:id="2128"/>
      <w:bookmarkEnd w:id="2129"/>
      <w:bookmarkEnd w:id="2130"/>
      <w:bookmarkEnd w:id="2131"/>
      <w:bookmarkEnd w:id="2132"/>
    </w:p>
    <w:p w14:paraId="6FBD59A6" w14:textId="1884F6FD" w:rsidR="00DD1C4B" w:rsidRPr="00F11966" w:rsidRDefault="00DD1C4B" w:rsidP="00D362EB">
      <w:pPr>
        <w:pStyle w:val="Heading4"/>
      </w:pPr>
      <w:bookmarkStart w:id="2133" w:name="_Toc88743157"/>
      <w:bookmarkStart w:id="2134" w:name="_Toc90649969"/>
      <w:r w:rsidRPr="00F11966">
        <w:t>5.5.4.</w:t>
      </w:r>
      <w:r>
        <w:t>9</w:t>
      </w:r>
      <w:r w:rsidRPr="00F11966">
        <w:tab/>
        <w:t xml:space="preserve">Type: </w:t>
      </w:r>
      <w:r>
        <w:t>SliceMbr</w:t>
      </w:r>
      <w:bookmarkEnd w:id="2133"/>
      <w:bookmarkEnd w:id="2134"/>
    </w:p>
    <w:p w14:paraId="4E253428" w14:textId="313A48ED" w:rsidR="00DD1C4B" w:rsidRPr="00F11966" w:rsidRDefault="00DD1C4B" w:rsidP="00DD1C4B">
      <w:pPr>
        <w:pStyle w:val="TH"/>
      </w:pPr>
      <w:r w:rsidRPr="00F11966">
        <w:rPr>
          <w:noProof/>
        </w:rPr>
        <w:t>Table </w:t>
      </w:r>
      <w:r w:rsidRPr="00F11966">
        <w:t>5.5.4.</w:t>
      </w:r>
      <w:r>
        <w:t>9</w:t>
      </w:r>
      <w:r w:rsidRPr="00F11966">
        <w:t xml:space="preserve">-1: </w:t>
      </w:r>
      <w:r w:rsidRPr="00F11966">
        <w:rPr>
          <w:noProof/>
        </w:rPr>
        <w:t xml:space="preserve">Definition of type </w:t>
      </w:r>
      <w:r w:rsidRPr="002437B3">
        <w:rPr>
          <w:noProof/>
        </w:rPr>
        <w:t>SliceMbr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DD1C4B" w:rsidRPr="00F11966" w14:paraId="0E69A212" w14:textId="77777777" w:rsidTr="00DD1C4B">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14:paraId="044ED04E" w14:textId="77777777" w:rsidR="00DD1C4B" w:rsidRPr="00F11966" w:rsidRDefault="00DD1C4B" w:rsidP="00DD1C4B">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E99F7C8" w14:textId="77777777" w:rsidR="00DD1C4B" w:rsidRPr="00F11966" w:rsidRDefault="00DD1C4B" w:rsidP="00DD1C4B">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3C39D61" w14:textId="77777777" w:rsidR="00DD1C4B" w:rsidRPr="00F11966" w:rsidRDefault="00DD1C4B" w:rsidP="00DD1C4B">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2797765" w14:textId="77777777" w:rsidR="00DD1C4B" w:rsidRPr="00F11966" w:rsidRDefault="00DD1C4B"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8E61968" w14:textId="77777777" w:rsidR="00DD1C4B" w:rsidRPr="00F11966" w:rsidRDefault="00DD1C4B" w:rsidP="00DD1C4B">
            <w:pPr>
              <w:pStyle w:val="TAH"/>
              <w:rPr>
                <w:rFonts w:cs="Arial"/>
                <w:szCs w:val="18"/>
              </w:rPr>
            </w:pPr>
            <w:r w:rsidRPr="00F11966">
              <w:rPr>
                <w:rFonts w:cs="Arial"/>
                <w:szCs w:val="18"/>
              </w:rPr>
              <w:t>Description</w:t>
            </w:r>
          </w:p>
        </w:tc>
      </w:tr>
      <w:tr w:rsidR="00DD1C4B" w:rsidRPr="00F11966" w14:paraId="5D582879" w14:textId="77777777" w:rsidTr="00DD1C4B">
        <w:trPr>
          <w:jc w:val="center"/>
        </w:trPr>
        <w:tc>
          <w:tcPr>
            <w:tcW w:w="1985" w:type="dxa"/>
            <w:tcBorders>
              <w:top w:val="single" w:sz="4" w:space="0" w:color="auto"/>
              <w:left w:val="single" w:sz="4" w:space="0" w:color="auto"/>
              <w:bottom w:val="single" w:sz="4" w:space="0" w:color="auto"/>
              <w:right w:val="single" w:sz="4" w:space="0" w:color="auto"/>
            </w:tcBorders>
          </w:tcPr>
          <w:p w14:paraId="057B469D" w14:textId="77777777" w:rsidR="00DD1C4B" w:rsidRPr="00F11966" w:rsidRDefault="00DD1C4B" w:rsidP="00DD1C4B">
            <w:pPr>
              <w:pStyle w:val="TAL"/>
            </w:pPr>
            <w:r w:rsidRPr="00F11966">
              <w:t>uplink</w:t>
            </w:r>
          </w:p>
        </w:tc>
        <w:tc>
          <w:tcPr>
            <w:tcW w:w="1559" w:type="dxa"/>
            <w:tcBorders>
              <w:top w:val="single" w:sz="4" w:space="0" w:color="auto"/>
              <w:left w:val="single" w:sz="4" w:space="0" w:color="auto"/>
              <w:bottom w:val="single" w:sz="4" w:space="0" w:color="auto"/>
              <w:right w:val="single" w:sz="4" w:space="0" w:color="auto"/>
            </w:tcBorders>
          </w:tcPr>
          <w:p w14:paraId="65509FBE" w14:textId="77777777" w:rsidR="00DD1C4B" w:rsidRPr="00F11966" w:rsidRDefault="00DD1C4B" w:rsidP="00DD1C4B">
            <w:pPr>
              <w:pStyle w:val="TAL"/>
            </w:pPr>
            <w:r w:rsidRPr="00F11966">
              <w:t>BitRate</w:t>
            </w:r>
          </w:p>
        </w:tc>
        <w:tc>
          <w:tcPr>
            <w:tcW w:w="425" w:type="dxa"/>
            <w:tcBorders>
              <w:top w:val="single" w:sz="4" w:space="0" w:color="auto"/>
              <w:left w:val="single" w:sz="4" w:space="0" w:color="auto"/>
              <w:bottom w:val="single" w:sz="4" w:space="0" w:color="auto"/>
              <w:right w:val="single" w:sz="4" w:space="0" w:color="auto"/>
            </w:tcBorders>
          </w:tcPr>
          <w:p w14:paraId="610D2A64" w14:textId="77777777" w:rsidR="00DD1C4B" w:rsidRPr="00F11966" w:rsidRDefault="00DD1C4B" w:rsidP="00DD1C4B">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51202D85" w14:textId="77777777" w:rsidR="00DD1C4B" w:rsidRPr="00F11966" w:rsidRDefault="00DD1C4B" w:rsidP="00DD1C4B">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5A7F366F" w14:textId="77777777" w:rsidR="00DD1C4B" w:rsidRPr="002437B3" w:rsidRDefault="00DD1C4B" w:rsidP="00DD1C4B">
            <w:pPr>
              <w:pStyle w:val="TAL"/>
            </w:pPr>
            <w:r>
              <w:t>MBR</w:t>
            </w:r>
            <w:r w:rsidRPr="00F11966">
              <w:rPr>
                <w:rFonts w:cs="Arial"/>
                <w:szCs w:val="18"/>
              </w:rPr>
              <w:t xml:space="preserve"> for uplink</w:t>
            </w:r>
          </w:p>
        </w:tc>
      </w:tr>
      <w:tr w:rsidR="00DD1C4B" w:rsidRPr="00F11966" w14:paraId="4302D397" w14:textId="77777777" w:rsidTr="00DD1C4B">
        <w:trPr>
          <w:jc w:val="center"/>
        </w:trPr>
        <w:tc>
          <w:tcPr>
            <w:tcW w:w="1985" w:type="dxa"/>
            <w:tcBorders>
              <w:top w:val="single" w:sz="4" w:space="0" w:color="auto"/>
              <w:left w:val="single" w:sz="4" w:space="0" w:color="auto"/>
              <w:bottom w:val="single" w:sz="4" w:space="0" w:color="auto"/>
              <w:right w:val="single" w:sz="4" w:space="0" w:color="auto"/>
            </w:tcBorders>
          </w:tcPr>
          <w:p w14:paraId="1A15963B" w14:textId="77777777" w:rsidR="00DD1C4B" w:rsidRDefault="00DD1C4B" w:rsidP="00DD1C4B">
            <w:pPr>
              <w:pStyle w:val="TAL"/>
            </w:pPr>
            <w:r w:rsidRPr="00F11966">
              <w:t>downlink</w:t>
            </w:r>
          </w:p>
        </w:tc>
        <w:tc>
          <w:tcPr>
            <w:tcW w:w="1559" w:type="dxa"/>
            <w:tcBorders>
              <w:top w:val="single" w:sz="4" w:space="0" w:color="auto"/>
              <w:left w:val="single" w:sz="4" w:space="0" w:color="auto"/>
              <w:bottom w:val="single" w:sz="4" w:space="0" w:color="auto"/>
              <w:right w:val="single" w:sz="4" w:space="0" w:color="auto"/>
            </w:tcBorders>
          </w:tcPr>
          <w:p w14:paraId="49311AF8" w14:textId="77777777" w:rsidR="00DD1C4B" w:rsidRDefault="00DD1C4B" w:rsidP="00DD1C4B">
            <w:pPr>
              <w:pStyle w:val="TAL"/>
            </w:pPr>
            <w:r w:rsidRPr="00F11966">
              <w:t>BitRate</w:t>
            </w:r>
          </w:p>
        </w:tc>
        <w:tc>
          <w:tcPr>
            <w:tcW w:w="425" w:type="dxa"/>
            <w:tcBorders>
              <w:top w:val="single" w:sz="4" w:space="0" w:color="auto"/>
              <w:left w:val="single" w:sz="4" w:space="0" w:color="auto"/>
              <w:bottom w:val="single" w:sz="4" w:space="0" w:color="auto"/>
              <w:right w:val="single" w:sz="4" w:space="0" w:color="auto"/>
            </w:tcBorders>
          </w:tcPr>
          <w:p w14:paraId="7BE46525" w14:textId="77777777" w:rsidR="00DD1C4B" w:rsidRPr="00F11966" w:rsidRDefault="00DD1C4B" w:rsidP="00DD1C4B">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04094078" w14:textId="77777777" w:rsidR="00DD1C4B" w:rsidRPr="00F11966" w:rsidRDefault="00DD1C4B" w:rsidP="00DD1C4B">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71FAF12A" w14:textId="77777777" w:rsidR="00DD1C4B" w:rsidRDefault="00DD1C4B" w:rsidP="00DD1C4B">
            <w:pPr>
              <w:pStyle w:val="TAL"/>
            </w:pPr>
            <w:r>
              <w:t>MBR</w:t>
            </w:r>
            <w:r w:rsidRPr="00F11966">
              <w:rPr>
                <w:rFonts w:cs="Arial"/>
                <w:szCs w:val="18"/>
              </w:rPr>
              <w:t xml:space="preserve"> for downlink</w:t>
            </w:r>
          </w:p>
        </w:tc>
      </w:tr>
    </w:tbl>
    <w:p w14:paraId="5E7C2118" w14:textId="77777777" w:rsidR="00DD1C4B" w:rsidRDefault="00DD1C4B" w:rsidP="00DD1C4B"/>
    <w:p w14:paraId="3F73B411" w14:textId="7CEEA76D" w:rsidR="00DD1C4B" w:rsidRPr="005108B4" w:rsidRDefault="00DD1C4B" w:rsidP="00D362EB">
      <w:pPr>
        <w:pStyle w:val="Heading4"/>
        <w:rPr>
          <w:rFonts w:eastAsia="DengXian"/>
        </w:rPr>
      </w:pPr>
      <w:r w:rsidRPr="002366BD">
        <w:rPr>
          <w:rFonts w:eastAsia="DengXian"/>
        </w:rPr>
        <w:t>5.5.4.10</w:t>
      </w:r>
      <w:r w:rsidRPr="002366BD">
        <w:rPr>
          <w:rFonts w:eastAsia="DengXian"/>
        </w:rPr>
        <w:tab/>
        <w:t>Type: SliceMbrRm</w:t>
      </w:r>
    </w:p>
    <w:p w14:paraId="54CFC78B" w14:textId="77777777" w:rsidR="00DD1C4B" w:rsidRPr="009E786C" w:rsidRDefault="00DD1C4B" w:rsidP="00DD1C4B">
      <w:r w:rsidRPr="005108B4">
        <w:rPr>
          <w:rFonts w:eastAsia="DengXian"/>
        </w:rPr>
        <w:t xml:space="preserve">This data type is defined </w:t>
      </w:r>
      <w:r>
        <w:rPr>
          <w:rFonts w:eastAsia="DengXian"/>
        </w:rPr>
        <w:t>in the same way as the "</w:t>
      </w:r>
      <w:r w:rsidRPr="005108B4">
        <w:rPr>
          <w:rFonts w:eastAsia="DengXian"/>
        </w:rPr>
        <w:t>SliceMbr" data type, but with the OpenAPI "nullable: true" property.</w:t>
      </w:r>
      <w:bookmarkStart w:id="2135" w:name="_Toc67731584"/>
    </w:p>
    <w:bookmarkEnd w:id="2135"/>
    <w:p w14:paraId="4226F165" w14:textId="77777777" w:rsidR="00DD1C4B" w:rsidRPr="004E5D71" w:rsidRDefault="00DD1C4B" w:rsidP="00DD1C4B"/>
    <w:p w14:paraId="79DB0516" w14:textId="77777777" w:rsidR="00E92CBF" w:rsidRPr="00F11966" w:rsidRDefault="00E92CBF" w:rsidP="00E92CBF">
      <w:pPr>
        <w:rPr>
          <w:lang w:val="en-US"/>
        </w:rPr>
      </w:pPr>
    </w:p>
    <w:p w14:paraId="625F261C" w14:textId="77777777" w:rsidR="00E92CBF" w:rsidRPr="00F11966" w:rsidRDefault="00E92CBF" w:rsidP="00D362EB">
      <w:pPr>
        <w:pStyle w:val="Heading2"/>
      </w:pPr>
      <w:bookmarkStart w:id="2136" w:name="_Toc24925909"/>
      <w:bookmarkStart w:id="2137" w:name="_Toc24926087"/>
      <w:bookmarkStart w:id="2138" w:name="_Toc24926263"/>
      <w:bookmarkStart w:id="2139" w:name="_Toc33964123"/>
      <w:bookmarkStart w:id="2140" w:name="_Toc33980890"/>
      <w:bookmarkStart w:id="2141" w:name="_Toc36462691"/>
      <w:bookmarkStart w:id="2142" w:name="_Toc36462887"/>
      <w:bookmarkStart w:id="2143" w:name="_Toc43026141"/>
      <w:bookmarkStart w:id="2144" w:name="_Toc49763675"/>
      <w:bookmarkStart w:id="2145" w:name="_Toc56754371"/>
      <w:bookmarkStart w:id="2146" w:name="_Toc88743158"/>
      <w:bookmarkStart w:id="2147" w:name="_Toc90649970"/>
      <w:r w:rsidRPr="00F11966">
        <w:t>5.6</w:t>
      </w:r>
      <w:r w:rsidRPr="00F11966">
        <w:tab/>
        <w:t>Data Types related to 5G Trace</w:t>
      </w:r>
      <w:bookmarkEnd w:id="2136"/>
      <w:bookmarkEnd w:id="2137"/>
      <w:bookmarkEnd w:id="2138"/>
      <w:bookmarkEnd w:id="2139"/>
      <w:bookmarkEnd w:id="2140"/>
      <w:bookmarkEnd w:id="2141"/>
      <w:bookmarkEnd w:id="2142"/>
      <w:bookmarkEnd w:id="2143"/>
      <w:bookmarkEnd w:id="2144"/>
      <w:bookmarkEnd w:id="2145"/>
      <w:bookmarkEnd w:id="2146"/>
      <w:bookmarkEnd w:id="2147"/>
    </w:p>
    <w:p w14:paraId="7745E998" w14:textId="77777777" w:rsidR="00E92CBF" w:rsidRPr="00F11966" w:rsidRDefault="00E92CBF" w:rsidP="00D362EB">
      <w:pPr>
        <w:pStyle w:val="Heading3"/>
      </w:pPr>
      <w:bookmarkStart w:id="2148" w:name="_Toc24925910"/>
      <w:bookmarkStart w:id="2149" w:name="_Toc24926088"/>
      <w:bookmarkStart w:id="2150" w:name="_Toc24926264"/>
      <w:bookmarkStart w:id="2151" w:name="_Toc33964124"/>
      <w:bookmarkStart w:id="2152" w:name="_Toc33980891"/>
      <w:bookmarkStart w:id="2153" w:name="_Toc36462692"/>
      <w:bookmarkStart w:id="2154" w:name="_Toc36462888"/>
      <w:bookmarkStart w:id="2155" w:name="_Toc43026142"/>
      <w:bookmarkStart w:id="2156" w:name="_Toc49763676"/>
      <w:bookmarkStart w:id="2157" w:name="_Toc56754372"/>
      <w:bookmarkStart w:id="2158" w:name="_Toc88743159"/>
      <w:bookmarkStart w:id="2159" w:name="_Toc90649971"/>
      <w:r w:rsidRPr="00F11966">
        <w:t>5.6.1</w:t>
      </w:r>
      <w:r w:rsidRPr="00F11966">
        <w:tab/>
        <w:t>Introduction</w:t>
      </w:r>
      <w:bookmarkEnd w:id="2148"/>
      <w:bookmarkEnd w:id="2149"/>
      <w:bookmarkEnd w:id="2150"/>
      <w:bookmarkEnd w:id="2151"/>
      <w:bookmarkEnd w:id="2152"/>
      <w:bookmarkEnd w:id="2153"/>
      <w:bookmarkEnd w:id="2154"/>
      <w:bookmarkEnd w:id="2155"/>
      <w:bookmarkEnd w:id="2156"/>
      <w:bookmarkEnd w:id="2157"/>
      <w:bookmarkEnd w:id="2158"/>
      <w:bookmarkEnd w:id="2159"/>
    </w:p>
    <w:p w14:paraId="501F5BDC" w14:textId="77777777" w:rsidR="00E92CBF" w:rsidRPr="00F11966" w:rsidRDefault="00E92CBF" w:rsidP="00E92CBF">
      <w:r w:rsidRPr="00F11966">
        <w:t>This clause defines common data types related to 5G Trace.</w:t>
      </w:r>
    </w:p>
    <w:p w14:paraId="5E13F9A3" w14:textId="77777777" w:rsidR="00E92CBF" w:rsidRPr="00F11966" w:rsidRDefault="00E92CBF" w:rsidP="00D362EB">
      <w:pPr>
        <w:pStyle w:val="Heading3"/>
      </w:pPr>
      <w:bookmarkStart w:id="2160" w:name="_Toc24925911"/>
      <w:bookmarkStart w:id="2161" w:name="_Toc24926089"/>
      <w:bookmarkStart w:id="2162" w:name="_Toc24926265"/>
      <w:bookmarkStart w:id="2163" w:name="_Toc33964125"/>
      <w:bookmarkStart w:id="2164" w:name="_Toc33980892"/>
      <w:bookmarkStart w:id="2165" w:name="_Toc36462693"/>
      <w:bookmarkStart w:id="2166" w:name="_Toc36462889"/>
      <w:bookmarkStart w:id="2167" w:name="_Toc43026143"/>
      <w:bookmarkStart w:id="2168" w:name="_Toc49763677"/>
      <w:bookmarkStart w:id="2169" w:name="_Toc56754373"/>
      <w:bookmarkStart w:id="2170" w:name="_Toc88743160"/>
      <w:bookmarkStart w:id="2171" w:name="_Toc90649972"/>
      <w:r w:rsidRPr="00F11966">
        <w:t>5.6.2</w:t>
      </w:r>
      <w:r w:rsidRPr="00F11966">
        <w:tab/>
        <w:t>Simple Data Types</w:t>
      </w:r>
      <w:bookmarkEnd w:id="2160"/>
      <w:bookmarkEnd w:id="2161"/>
      <w:bookmarkEnd w:id="2162"/>
      <w:bookmarkEnd w:id="2163"/>
      <w:bookmarkEnd w:id="2164"/>
      <w:bookmarkEnd w:id="2165"/>
      <w:bookmarkEnd w:id="2166"/>
      <w:bookmarkEnd w:id="2167"/>
      <w:bookmarkEnd w:id="2168"/>
      <w:bookmarkEnd w:id="2169"/>
      <w:bookmarkEnd w:id="2170"/>
      <w:bookmarkEnd w:id="2171"/>
    </w:p>
    <w:p w14:paraId="3F5CBF93" w14:textId="77777777" w:rsidR="00E92CBF" w:rsidRPr="00F11966" w:rsidRDefault="00E92CBF" w:rsidP="00E92CBF">
      <w:r w:rsidRPr="00F11966">
        <w:t>This clause specifies common simple data types.</w:t>
      </w:r>
    </w:p>
    <w:p w14:paraId="642E50AD" w14:textId="77777777" w:rsidR="00E92CBF" w:rsidRPr="00F11966" w:rsidRDefault="00E92CBF" w:rsidP="00E92CBF">
      <w:pPr>
        <w:pStyle w:val="TH"/>
      </w:pPr>
      <w:r w:rsidRPr="00F11966">
        <w:t>Table 5.6.2-1: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E92CBF" w:rsidRPr="00F11966" w14:paraId="4A9A9E91" w14:textId="77777777" w:rsidTr="00AA7DB8">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5FD9FABA" w14:textId="77777777" w:rsidR="00E92CBF" w:rsidRPr="00F11966" w:rsidRDefault="00E92CBF" w:rsidP="00AA7DB8">
            <w:pPr>
              <w:pStyle w:val="TAH"/>
            </w:pPr>
            <w:r w:rsidRPr="00F11966">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48749167" w14:textId="77777777" w:rsidR="00E92CBF" w:rsidRPr="00F11966" w:rsidRDefault="00E92CBF" w:rsidP="00AA7DB8">
            <w:pPr>
              <w:pStyle w:val="TAH"/>
            </w:pPr>
            <w:r w:rsidRPr="00F11966">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3AFB0279" w14:textId="77777777" w:rsidR="00E92CBF" w:rsidRPr="00F11966" w:rsidRDefault="00E92CBF" w:rsidP="00AA7DB8">
            <w:pPr>
              <w:pStyle w:val="TAH"/>
            </w:pPr>
            <w:r w:rsidRPr="00F11966">
              <w:t>Description</w:t>
            </w:r>
          </w:p>
        </w:tc>
      </w:tr>
      <w:tr w:rsidR="004837EC" w:rsidRPr="00F11966" w14:paraId="207FD94A"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8C20CE0" w14:textId="77777777" w:rsidR="004837EC" w:rsidRPr="00F11966" w:rsidRDefault="004837EC" w:rsidP="004837EC">
            <w:pPr>
              <w:pStyle w:val="TAL"/>
            </w:pPr>
            <w:r w:rsidRPr="003A30F3">
              <w:t>PhysCellId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774ABF1" w14:textId="77777777" w:rsidR="004837EC" w:rsidRPr="00F11966" w:rsidRDefault="004837EC" w:rsidP="004837EC">
            <w:pPr>
              <w:pStyle w:val="TAL"/>
            </w:pPr>
            <w:r>
              <w:t>integer</w:t>
            </w:r>
          </w:p>
        </w:tc>
        <w:tc>
          <w:tcPr>
            <w:tcW w:w="2952" w:type="pct"/>
            <w:tcBorders>
              <w:top w:val="single" w:sz="4" w:space="0" w:color="auto"/>
              <w:left w:val="nil"/>
              <w:bottom w:val="single" w:sz="4" w:space="0" w:color="auto"/>
              <w:right w:val="single" w:sz="8" w:space="0" w:color="auto"/>
            </w:tcBorders>
          </w:tcPr>
          <w:p w14:paraId="11F509BB" w14:textId="77777777" w:rsidR="004837EC" w:rsidRDefault="004837EC" w:rsidP="004837EC">
            <w:pPr>
              <w:pStyle w:val="TAL"/>
            </w:pPr>
            <w:r>
              <w:t>integer value identifying the physical cell identity (PCI), as definition of "</w:t>
            </w:r>
            <w:r w:rsidRPr="003D41F3">
              <w:rPr>
                <w:i/>
                <w:iCs/>
              </w:rPr>
              <w:t>PhysCellId</w:t>
            </w:r>
            <w:r>
              <w:t>" IE in clause 6.3.2 of 3GPP TS 38.331 [</w:t>
            </w:r>
            <w:r w:rsidR="004E3E95">
              <w:t>42</w:t>
            </w:r>
            <w:r>
              <w:t>].</w:t>
            </w:r>
          </w:p>
          <w:p w14:paraId="008301DC" w14:textId="77777777" w:rsidR="004837EC" w:rsidRDefault="004837EC" w:rsidP="004837EC">
            <w:pPr>
              <w:pStyle w:val="TAL"/>
            </w:pPr>
          </w:p>
          <w:p w14:paraId="3CEB0DDE" w14:textId="77777777" w:rsidR="004837EC" w:rsidRPr="00F11966" w:rsidRDefault="004837EC" w:rsidP="004837EC">
            <w:pPr>
              <w:pStyle w:val="TAL"/>
              <w:rPr>
                <w:lang w:eastAsia="zh-CN"/>
              </w:rPr>
            </w:pPr>
            <w:r w:rsidRPr="00867FDE">
              <w:t xml:space="preserve">Minimum = </w:t>
            </w:r>
            <w:r>
              <w:t>0</w:t>
            </w:r>
            <w:r w:rsidRPr="00867FDE">
              <w:t xml:space="preserve">. Maximum = </w:t>
            </w:r>
            <w:r>
              <w:t>1007</w:t>
            </w:r>
            <w:r w:rsidRPr="00867FDE">
              <w:t>.</w:t>
            </w:r>
          </w:p>
        </w:tc>
      </w:tr>
      <w:tr w:rsidR="004837EC" w:rsidRPr="00F11966" w14:paraId="1665A3D9"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3BFB071" w14:textId="77777777" w:rsidR="004837EC" w:rsidRPr="003A30F3" w:rsidRDefault="004837EC" w:rsidP="004837EC">
            <w:pPr>
              <w:pStyle w:val="TAL"/>
            </w:pPr>
            <w:r>
              <w:t>ArfcnValueNR</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BE0C09B" w14:textId="77777777" w:rsidR="004837EC" w:rsidRDefault="004837EC" w:rsidP="004837EC">
            <w:pPr>
              <w:pStyle w:val="TAL"/>
            </w:pPr>
            <w:r>
              <w:t>integer</w:t>
            </w:r>
          </w:p>
        </w:tc>
        <w:tc>
          <w:tcPr>
            <w:tcW w:w="2952" w:type="pct"/>
            <w:tcBorders>
              <w:top w:val="single" w:sz="4" w:space="0" w:color="auto"/>
              <w:left w:val="nil"/>
              <w:bottom w:val="single" w:sz="4" w:space="0" w:color="auto"/>
              <w:right w:val="single" w:sz="8" w:space="0" w:color="auto"/>
            </w:tcBorders>
          </w:tcPr>
          <w:p w14:paraId="0849E72F" w14:textId="77777777" w:rsidR="004837EC" w:rsidRDefault="004837EC" w:rsidP="004837EC">
            <w:pPr>
              <w:pStyle w:val="TAL"/>
            </w:pPr>
            <w:r>
              <w:t>Integer value indicating the ARFCN applicable for a downlink, uplink or bi-directional (TDD) NR global frequency raster, as definition of "</w:t>
            </w:r>
            <w:r>
              <w:rPr>
                <w:i/>
              </w:rPr>
              <w:t>ARFCN-ValueNR</w:t>
            </w:r>
            <w:r>
              <w:t>" IE in clause 6.3.2 of 3GPP TS 38.331 [</w:t>
            </w:r>
            <w:r w:rsidR="004E3E95">
              <w:t>42</w:t>
            </w:r>
            <w:r>
              <w:t>].</w:t>
            </w:r>
          </w:p>
          <w:p w14:paraId="1636A6A1" w14:textId="77777777" w:rsidR="004837EC" w:rsidRDefault="004837EC" w:rsidP="004837EC">
            <w:pPr>
              <w:pStyle w:val="TAL"/>
            </w:pPr>
          </w:p>
          <w:p w14:paraId="49A33CF0" w14:textId="77777777" w:rsidR="004837EC" w:rsidRPr="002260A1" w:rsidRDefault="004837EC" w:rsidP="002366BD">
            <w:pPr>
              <w:pStyle w:val="TAL"/>
              <w:rPr>
                <w:b/>
              </w:rPr>
            </w:pPr>
            <w:r w:rsidRPr="002366BD">
              <w:t>Minimum = 0. Maximum = 3279165.</w:t>
            </w:r>
          </w:p>
        </w:tc>
      </w:tr>
    </w:tbl>
    <w:p w14:paraId="544B7B72" w14:textId="77777777" w:rsidR="00E92CBF" w:rsidRPr="00F11966" w:rsidRDefault="00E92CBF" w:rsidP="00E92CBF"/>
    <w:p w14:paraId="6ECBA66B" w14:textId="77777777" w:rsidR="00E92CBF" w:rsidRPr="00F11966" w:rsidRDefault="00E92CBF" w:rsidP="00D362EB">
      <w:pPr>
        <w:pStyle w:val="Heading3"/>
      </w:pPr>
      <w:bookmarkStart w:id="2172" w:name="_Toc24925912"/>
      <w:bookmarkStart w:id="2173" w:name="_Toc24926090"/>
      <w:bookmarkStart w:id="2174" w:name="_Toc24926266"/>
      <w:bookmarkStart w:id="2175" w:name="_Toc33964126"/>
      <w:bookmarkStart w:id="2176" w:name="_Toc33980893"/>
      <w:bookmarkStart w:id="2177" w:name="_Toc36462694"/>
      <w:bookmarkStart w:id="2178" w:name="_Toc36462890"/>
      <w:bookmarkStart w:id="2179" w:name="_Toc43026144"/>
      <w:bookmarkStart w:id="2180" w:name="_Toc49763678"/>
      <w:bookmarkStart w:id="2181" w:name="_Toc56754374"/>
      <w:bookmarkStart w:id="2182" w:name="_Toc88743161"/>
      <w:bookmarkStart w:id="2183" w:name="_Toc90649973"/>
      <w:r w:rsidRPr="00F11966">
        <w:t>5.6.3</w:t>
      </w:r>
      <w:r w:rsidRPr="00F11966">
        <w:tab/>
        <w:t>Enumerations</w:t>
      </w:r>
      <w:bookmarkEnd w:id="2172"/>
      <w:bookmarkEnd w:id="2173"/>
      <w:bookmarkEnd w:id="2174"/>
      <w:bookmarkEnd w:id="2175"/>
      <w:bookmarkEnd w:id="2176"/>
      <w:bookmarkEnd w:id="2177"/>
      <w:bookmarkEnd w:id="2178"/>
      <w:bookmarkEnd w:id="2179"/>
      <w:bookmarkEnd w:id="2180"/>
      <w:bookmarkEnd w:id="2181"/>
      <w:bookmarkEnd w:id="2182"/>
      <w:bookmarkEnd w:id="2183"/>
    </w:p>
    <w:p w14:paraId="15BC4731" w14:textId="77777777" w:rsidR="00E92CBF" w:rsidRPr="00F11966" w:rsidRDefault="00E92CBF" w:rsidP="00D362EB">
      <w:pPr>
        <w:pStyle w:val="Heading4"/>
      </w:pPr>
      <w:bookmarkStart w:id="2184" w:name="_Toc24925913"/>
      <w:bookmarkStart w:id="2185" w:name="_Toc24926091"/>
      <w:bookmarkStart w:id="2186" w:name="_Toc24926267"/>
      <w:bookmarkStart w:id="2187" w:name="_Toc33964127"/>
      <w:bookmarkStart w:id="2188" w:name="_Toc33980894"/>
      <w:bookmarkStart w:id="2189" w:name="_Toc36462695"/>
      <w:bookmarkStart w:id="2190" w:name="_Toc36462891"/>
      <w:bookmarkStart w:id="2191" w:name="_Toc43026145"/>
      <w:bookmarkStart w:id="2192" w:name="_Toc49763679"/>
      <w:bookmarkStart w:id="2193" w:name="_Toc56754375"/>
      <w:bookmarkStart w:id="2194" w:name="_Toc88743162"/>
      <w:bookmarkStart w:id="2195" w:name="_Toc90649974"/>
      <w:r w:rsidRPr="00F11966">
        <w:t>5.6.3.1</w:t>
      </w:r>
      <w:r w:rsidRPr="00F11966">
        <w:tab/>
        <w:t>Enumeration: TraceDepth</w:t>
      </w:r>
      <w:bookmarkEnd w:id="2184"/>
      <w:bookmarkEnd w:id="2185"/>
      <w:bookmarkEnd w:id="2186"/>
      <w:bookmarkEnd w:id="2187"/>
      <w:bookmarkEnd w:id="2188"/>
      <w:bookmarkEnd w:id="2189"/>
      <w:bookmarkEnd w:id="2190"/>
      <w:bookmarkEnd w:id="2191"/>
      <w:bookmarkEnd w:id="2192"/>
      <w:bookmarkEnd w:id="2193"/>
      <w:bookmarkEnd w:id="2194"/>
      <w:bookmarkEnd w:id="2195"/>
    </w:p>
    <w:p w14:paraId="7303E110" w14:textId="77777777" w:rsidR="00E92CBF" w:rsidRPr="00F11966" w:rsidRDefault="00E92CBF" w:rsidP="00E92CBF">
      <w:r w:rsidRPr="00F11966">
        <w:t xml:space="preserve">The enumeration TraceDepth defines how detailed information should be recorded in the trace. </w:t>
      </w:r>
      <w:r w:rsidRPr="00F11966">
        <w:rPr>
          <w:rFonts w:cs="Arial"/>
          <w:szCs w:val="18"/>
        </w:rPr>
        <w:t>See 3GPP TS</w:t>
      </w:r>
      <w:r w:rsidRPr="00F11966">
        <w:rPr>
          <w:lang w:val="en-US"/>
        </w:rPr>
        <w:t> </w:t>
      </w:r>
      <w:r w:rsidRPr="00F11966">
        <w:rPr>
          <w:rFonts w:hint="eastAsia"/>
          <w:lang w:val="en-US"/>
        </w:rPr>
        <w:t>3</w:t>
      </w:r>
      <w:r w:rsidRPr="00F11966">
        <w:rPr>
          <w:lang w:val="en-US"/>
        </w:rPr>
        <w:t>2.</w:t>
      </w:r>
      <w:r w:rsidRPr="00F11966">
        <w:rPr>
          <w:rFonts w:hint="eastAsia"/>
          <w:lang w:val="en-US"/>
        </w:rPr>
        <w:t>42</w:t>
      </w:r>
      <w:r w:rsidRPr="00F11966">
        <w:rPr>
          <w:lang w:val="en-US"/>
        </w:rPr>
        <w:t>2 [19] for further description of the values</w:t>
      </w:r>
      <w:r w:rsidRPr="00F11966">
        <w:rPr>
          <w:rFonts w:cs="Arial"/>
          <w:szCs w:val="18"/>
        </w:rPr>
        <w:t xml:space="preserve">. </w:t>
      </w:r>
      <w:r w:rsidRPr="00F11966">
        <w:t>It shall comply with the provisions defined in table 5.6.3.1-1.</w:t>
      </w:r>
    </w:p>
    <w:p w14:paraId="76DE20D7" w14:textId="77777777" w:rsidR="00E92CBF" w:rsidRPr="00F11966" w:rsidRDefault="00E92CBF" w:rsidP="00E92CBF">
      <w:pPr>
        <w:pStyle w:val="TH"/>
      </w:pPr>
      <w:r w:rsidRPr="00F11966">
        <w:lastRenderedPageBreak/>
        <w:t>Table 5.6.3.1-1: Enumeration TraceDepth</w:t>
      </w:r>
    </w:p>
    <w:tbl>
      <w:tblPr>
        <w:tblW w:w="4650" w:type="pct"/>
        <w:jc w:val="center"/>
        <w:tblCellMar>
          <w:left w:w="0" w:type="dxa"/>
          <w:right w:w="0" w:type="dxa"/>
        </w:tblCellMar>
        <w:tblLook w:val="04A0" w:firstRow="1" w:lastRow="0" w:firstColumn="1" w:lastColumn="0" w:noHBand="0" w:noVBand="1"/>
      </w:tblPr>
      <w:tblGrid>
        <w:gridCol w:w="3635"/>
        <w:gridCol w:w="5313"/>
      </w:tblGrid>
      <w:tr w:rsidR="00E92CBF" w:rsidRPr="00F11966" w14:paraId="3D15A873"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29EC607" w14:textId="77777777" w:rsidR="00E92CBF" w:rsidRPr="00F11966" w:rsidRDefault="00E92CBF" w:rsidP="00AA7DB8">
            <w:pPr>
              <w:pStyle w:val="TAH"/>
            </w:pPr>
            <w:r w:rsidRPr="00F11966">
              <w:t>Enumeration value</w:t>
            </w:r>
          </w:p>
        </w:tc>
        <w:tc>
          <w:tcPr>
            <w:tcW w:w="3017"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01FC000" w14:textId="77777777" w:rsidR="00E92CBF" w:rsidRPr="00F11966" w:rsidRDefault="00E92CBF" w:rsidP="00AA7DB8">
            <w:pPr>
              <w:pStyle w:val="TAH"/>
            </w:pPr>
            <w:r w:rsidRPr="00F11966">
              <w:t>Description</w:t>
            </w:r>
          </w:p>
        </w:tc>
      </w:tr>
      <w:tr w:rsidR="00E92CBF" w:rsidRPr="00F11966" w14:paraId="4B1F4C57"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2EC2590" w14:textId="77777777" w:rsidR="00E92CBF" w:rsidRPr="00F11966" w:rsidRDefault="00E92CBF" w:rsidP="00AA7DB8">
            <w:pPr>
              <w:pStyle w:val="TAL"/>
            </w:pPr>
            <w:r w:rsidRPr="00F11966">
              <w:t>"MINIMUM"</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869BA5D" w14:textId="77777777" w:rsidR="00E92CBF" w:rsidRPr="00F11966" w:rsidRDefault="00E92CBF" w:rsidP="00AA7DB8">
            <w:pPr>
              <w:pStyle w:val="TAL"/>
            </w:pPr>
            <w:r w:rsidRPr="00F11966">
              <w:t xml:space="preserve">Minimum </w:t>
            </w:r>
          </w:p>
        </w:tc>
      </w:tr>
      <w:tr w:rsidR="00E92CBF" w:rsidRPr="00F11966" w14:paraId="6FE018CB"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AC08C30" w14:textId="77777777" w:rsidR="00E92CBF" w:rsidRPr="00F11966" w:rsidRDefault="00E92CBF" w:rsidP="00AA7DB8">
            <w:pPr>
              <w:pStyle w:val="TAL"/>
            </w:pPr>
            <w:r w:rsidRPr="00F11966">
              <w:t>"MEDIUM"</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7CEB41A" w14:textId="77777777" w:rsidR="00E92CBF" w:rsidRPr="00F11966" w:rsidRDefault="00E92CBF" w:rsidP="00AA7DB8">
            <w:pPr>
              <w:pStyle w:val="TAL"/>
            </w:pPr>
            <w:r w:rsidRPr="00F11966">
              <w:t xml:space="preserve">Medium </w:t>
            </w:r>
          </w:p>
        </w:tc>
      </w:tr>
      <w:tr w:rsidR="00E92CBF" w:rsidRPr="00F11966" w14:paraId="5493D762"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3240B4D" w14:textId="77777777" w:rsidR="00E92CBF" w:rsidRPr="00F11966" w:rsidRDefault="00E92CBF" w:rsidP="00AA7DB8">
            <w:pPr>
              <w:pStyle w:val="TAL"/>
            </w:pPr>
            <w:r w:rsidRPr="00F11966">
              <w:t>"MAXIMUM"</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8D23DA6" w14:textId="77777777" w:rsidR="00E92CBF" w:rsidRPr="00F11966" w:rsidRDefault="00E92CBF" w:rsidP="00AA7DB8">
            <w:pPr>
              <w:pStyle w:val="TAL"/>
            </w:pPr>
            <w:r w:rsidRPr="00F11966">
              <w:t xml:space="preserve">Maximum </w:t>
            </w:r>
          </w:p>
        </w:tc>
      </w:tr>
      <w:tr w:rsidR="00E92CBF" w:rsidRPr="00F11966" w14:paraId="32A85FEC"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6BA9F6C" w14:textId="77777777" w:rsidR="00E92CBF" w:rsidRPr="00F11966" w:rsidRDefault="00E92CBF" w:rsidP="00AA7DB8">
            <w:pPr>
              <w:pStyle w:val="TAL"/>
            </w:pPr>
            <w:r w:rsidRPr="00F11966">
              <w:t>"MINIMUM_WO_VENDOR_EXTENSION"</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082BD64" w14:textId="77777777" w:rsidR="00E92CBF" w:rsidRPr="00F11966" w:rsidRDefault="00E92CBF" w:rsidP="00AA7DB8">
            <w:pPr>
              <w:pStyle w:val="TAL"/>
            </w:pPr>
            <w:r w:rsidRPr="00F11966">
              <w:t>Minimum without vendor specific extension</w:t>
            </w:r>
          </w:p>
        </w:tc>
      </w:tr>
      <w:tr w:rsidR="00E92CBF" w:rsidRPr="00F11966" w14:paraId="6DACE709"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074BC3A" w14:textId="77777777" w:rsidR="00E92CBF" w:rsidRPr="00F11966" w:rsidRDefault="00E92CBF" w:rsidP="00AA7DB8">
            <w:pPr>
              <w:pStyle w:val="TAL"/>
            </w:pPr>
            <w:r w:rsidRPr="00F11966">
              <w:t>"MEDIUM_WO_VENDOR_EXTENSION"</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965B3BC" w14:textId="77777777" w:rsidR="00E92CBF" w:rsidRPr="00F11966" w:rsidRDefault="00E92CBF" w:rsidP="00AA7DB8">
            <w:pPr>
              <w:pStyle w:val="TAL"/>
            </w:pPr>
            <w:r w:rsidRPr="00F11966">
              <w:t>Medium without vendor specific extension</w:t>
            </w:r>
          </w:p>
        </w:tc>
      </w:tr>
      <w:tr w:rsidR="00E92CBF" w:rsidRPr="00F11966" w14:paraId="76D0E443"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D2826A7" w14:textId="77777777" w:rsidR="00E92CBF" w:rsidRPr="00F11966" w:rsidRDefault="00E92CBF" w:rsidP="00AA7DB8">
            <w:pPr>
              <w:pStyle w:val="TAL"/>
            </w:pPr>
            <w:r w:rsidRPr="00F11966">
              <w:t>"MAXIMUM_WO_VENDOR_EXTENSION"</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85F9B2D" w14:textId="77777777" w:rsidR="00E92CBF" w:rsidRPr="00F11966" w:rsidRDefault="00E92CBF" w:rsidP="00AA7DB8">
            <w:pPr>
              <w:pStyle w:val="TAL"/>
            </w:pPr>
            <w:r w:rsidRPr="00F11966">
              <w:t>Maximum without vendor specific extension</w:t>
            </w:r>
          </w:p>
        </w:tc>
      </w:tr>
    </w:tbl>
    <w:p w14:paraId="46D1D327" w14:textId="77777777" w:rsidR="00E92CBF" w:rsidRPr="00F11966" w:rsidRDefault="00E92CBF" w:rsidP="00E92CBF"/>
    <w:p w14:paraId="7A9E5FE6" w14:textId="77777777" w:rsidR="00E92CBF" w:rsidRPr="00F11966" w:rsidRDefault="00E92CBF" w:rsidP="00D362EB">
      <w:pPr>
        <w:pStyle w:val="Heading4"/>
      </w:pPr>
      <w:bookmarkStart w:id="2196" w:name="_Toc24925914"/>
      <w:bookmarkStart w:id="2197" w:name="_Toc24926092"/>
      <w:bookmarkStart w:id="2198" w:name="_Toc24926268"/>
      <w:bookmarkStart w:id="2199" w:name="_Toc33964128"/>
      <w:bookmarkStart w:id="2200" w:name="_Toc33980895"/>
      <w:bookmarkStart w:id="2201" w:name="_Toc36462696"/>
      <w:bookmarkStart w:id="2202" w:name="_Toc36462892"/>
      <w:bookmarkStart w:id="2203" w:name="_Toc43026146"/>
      <w:bookmarkStart w:id="2204" w:name="_Toc49763680"/>
      <w:bookmarkStart w:id="2205" w:name="_Toc56754376"/>
      <w:bookmarkStart w:id="2206" w:name="_Toc88743163"/>
      <w:bookmarkStart w:id="2207" w:name="_Toc90649975"/>
      <w:r w:rsidRPr="00F11966">
        <w:t>5.6.3.2</w:t>
      </w:r>
      <w:r w:rsidRPr="00F11966">
        <w:tab/>
        <w:t>Enumeration: TraceDepthRm</w:t>
      </w:r>
      <w:bookmarkEnd w:id="2196"/>
      <w:bookmarkEnd w:id="2197"/>
      <w:bookmarkEnd w:id="2198"/>
      <w:bookmarkEnd w:id="2199"/>
      <w:bookmarkEnd w:id="2200"/>
      <w:bookmarkEnd w:id="2201"/>
      <w:bookmarkEnd w:id="2202"/>
      <w:bookmarkEnd w:id="2203"/>
      <w:bookmarkEnd w:id="2204"/>
      <w:bookmarkEnd w:id="2205"/>
      <w:bookmarkEnd w:id="2206"/>
      <w:bookmarkEnd w:id="2207"/>
    </w:p>
    <w:p w14:paraId="28D1E781" w14:textId="77777777" w:rsidR="00E92CBF" w:rsidRPr="00F11966" w:rsidRDefault="00E92CBF" w:rsidP="00E92CBF">
      <w:r w:rsidRPr="00F11966">
        <w:t>This enumeration is defined in the same way as the "TraceDepth" enumeration, but with the OpenAPI "nullable: true" property.</w:t>
      </w:r>
    </w:p>
    <w:p w14:paraId="17AAF78A" w14:textId="77777777" w:rsidR="002933AC" w:rsidRPr="00F11966" w:rsidRDefault="002933AC" w:rsidP="00D362EB">
      <w:pPr>
        <w:pStyle w:val="Heading4"/>
      </w:pPr>
      <w:bookmarkStart w:id="2208" w:name="_Toc27592906"/>
      <w:bookmarkStart w:id="2209" w:name="_Toc43026147"/>
      <w:bookmarkStart w:id="2210" w:name="_Toc49763681"/>
      <w:bookmarkStart w:id="2211" w:name="_Toc56754377"/>
      <w:bookmarkStart w:id="2212" w:name="_Toc88743164"/>
      <w:bookmarkStart w:id="2213" w:name="_Toc90649976"/>
      <w:r w:rsidRPr="00F11966">
        <w:t>5.6.3.3</w:t>
      </w:r>
      <w:r w:rsidRPr="00F11966">
        <w:tab/>
        <w:t xml:space="preserve">Enumeration: </w:t>
      </w:r>
      <w:bookmarkEnd w:id="2208"/>
      <w:r w:rsidRPr="00F11966">
        <w:rPr>
          <w:lang w:eastAsia="zh-CN"/>
        </w:rPr>
        <w:t>JobType</w:t>
      </w:r>
      <w:bookmarkEnd w:id="2209"/>
      <w:bookmarkEnd w:id="2210"/>
      <w:bookmarkEnd w:id="2211"/>
      <w:bookmarkEnd w:id="2212"/>
      <w:bookmarkEnd w:id="2213"/>
    </w:p>
    <w:p w14:paraId="14E71B0A" w14:textId="77777777" w:rsidR="002933AC" w:rsidRPr="00F11966" w:rsidRDefault="002933AC" w:rsidP="002933AC">
      <w:r w:rsidRPr="00F11966">
        <w:t xml:space="preserve">The enumeration </w:t>
      </w:r>
      <w:r w:rsidRPr="00F11966">
        <w:rPr>
          <w:lang w:eastAsia="zh-CN"/>
        </w:rPr>
        <w:t>JobType</w:t>
      </w:r>
      <w:r w:rsidRPr="00F11966">
        <w:t xml:space="preserve"> defines Job Type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5.6.3.3-1.</w:t>
      </w:r>
    </w:p>
    <w:p w14:paraId="01050110" w14:textId="77777777" w:rsidR="002933AC" w:rsidRPr="00F11966" w:rsidRDefault="002933AC" w:rsidP="002933AC">
      <w:pPr>
        <w:pStyle w:val="TH"/>
      </w:pPr>
      <w:r w:rsidRPr="00F11966">
        <w:t xml:space="preserve">Table 5.6.3.3-1: Enumeration </w:t>
      </w:r>
      <w:r w:rsidRPr="00F11966">
        <w:rPr>
          <w:lang w:eastAsia="zh-CN"/>
        </w:rPr>
        <w:t>JobType</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23D3CEC6"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8067FA8"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C5C1663" w14:textId="77777777" w:rsidR="002933AC" w:rsidRPr="00F11966" w:rsidRDefault="002933AC" w:rsidP="002933AC">
            <w:pPr>
              <w:pStyle w:val="TAH"/>
            </w:pPr>
            <w:r w:rsidRPr="00F11966">
              <w:t>Description</w:t>
            </w:r>
          </w:p>
        </w:tc>
      </w:tr>
      <w:tr w:rsidR="002933AC" w:rsidRPr="00F11966" w14:paraId="6B52D3BB"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FB050AF" w14:textId="77777777" w:rsidR="002933AC" w:rsidRPr="00F11966" w:rsidRDefault="002933AC" w:rsidP="002933AC">
            <w:pPr>
              <w:pStyle w:val="TAL"/>
            </w:pPr>
            <w:r w:rsidRPr="00F11966">
              <w:t>"IMMEDIATE_MDT_ONLY"</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A13F960" w14:textId="77777777" w:rsidR="002933AC" w:rsidRPr="00F11966" w:rsidRDefault="002933AC" w:rsidP="002933AC">
            <w:pPr>
              <w:pStyle w:val="TAL"/>
            </w:pPr>
            <w:r w:rsidRPr="00F11966">
              <w:t>Immediate MDT only</w:t>
            </w:r>
          </w:p>
        </w:tc>
      </w:tr>
      <w:tr w:rsidR="002933AC" w:rsidRPr="00F11966" w14:paraId="5F1631FD"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919083" w14:textId="77777777" w:rsidR="002933AC" w:rsidRPr="00F11966" w:rsidRDefault="002933AC" w:rsidP="002933AC">
            <w:pPr>
              <w:pStyle w:val="TAL"/>
            </w:pPr>
            <w:r w:rsidRPr="00F11966">
              <w:t>"LOGGED_MDT_ONLY"</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261DADD" w14:textId="77777777" w:rsidR="002933AC" w:rsidRPr="00F11966" w:rsidRDefault="002933AC" w:rsidP="002933AC">
            <w:pPr>
              <w:pStyle w:val="TAL"/>
            </w:pPr>
            <w:r w:rsidRPr="00F11966">
              <w:t>Logged MDT only</w:t>
            </w:r>
          </w:p>
        </w:tc>
      </w:tr>
      <w:tr w:rsidR="002933AC" w:rsidRPr="00F11966" w14:paraId="1531F3AB"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188B1B7" w14:textId="77777777" w:rsidR="002933AC" w:rsidRPr="00F11966" w:rsidRDefault="002933AC" w:rsidP="002933AC">
            <w:pPr>
              <w:pStyle w:val="TAL"/>
            </w:pPr>
            <w:r w:rsidRPr="00F11966">
              <w:t>"TRACE_ONLY"</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416AE85" w14:textId="77777777" w:rsidR="002933AC" w:rsidRPr="00F11966" w:rsidRDefault="002933AC" w:rsidP="002933AC">
            <w:pPr>
              <w:pStyle w:val="TAL"/>
            </w:pPr>
            <w:r w:rsidRPr="00F11966">
              <w:t>Trace only</w:t>
            </w:r>
          </w:p>
        </w:tc>
      </w:tr>
      <w:tr w:rsidR="002933AC" w:rsidRPr="00F11966" w14:paraId="5BF295FE"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85DA84F" w14:textId="77777777" w:rsidR="002933AC" w:rsidRPr="00F11966" w:rsidRDefault="002933AC" w:rsidP="002933AC">
            <w:pPr>
              <w:pStyle w:val="TAL"/>
            </w:pPr>
            <w:r w:rsidRPr="00F11966">
              <w:t>"IMMEDIATE_MDT_AND_TRACE"</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C0EB995" w14:textId="77777777" w:rsidR="002933AC" w:rsidRPr="00F11966" w:rsidRDefault="002933AC" w:rsidP="002933AC">
            <w:pPr>
              <w:pStyle w:val="TAL"/>
            </w:pPr>
            <w:r w:rsidRPr="00F11966">
              <w:t>Immediate MDT and Trace</w:t>
            </w:r>
          </w:p>
        </w:tc>
      </w:tr>
      <w:tr w:rsidR="002933AC" w:rsidRPr="00F11966" w14:paraId="77A44486"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711DB3" w14:textId="77777777" w:rsidR="002933AC" w:rsidRPr="00F11966" w:rsidRDefault="002933AC" w:rsidP="002933AC">
            <w:pPr>
              <w:pStyle w:val="TAL"/>
            </w:pPr>
            <w:r w:rsidRPr="00F11966">
              <w:t>"RLF_REPORTS_ONLY"</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28D0923" w14:textId="77777777" w:rsidR="002933AC" w:rsidRPr="00F11966" w:rsidRDefault="002933AC" w:rsidP="002933AC">
            <w:pPr>
              <w:pStyle w:val="TAL"/>
            </w:pPr>
            <w:r w:rsidRPr="00F11966">
              <w:t>RLF reports only</w:t>
            </w:r>
          </w:p>
        </w:tc>
      </w:tr>
      <w:tr w:rsidR="002933AC" w:rsidRPr="00F11966" w14:paraId="0F68B3E5"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3E5CD74" w14:textId="77777777" w:rsidR="002933AC" w:rsidRPr="00F11966" w:rsidRDefault="002933AC" w:rsidP="002933AC">
            <w:pPr>
              <w:pStyle w:val="TAL"/>
            </w:pPr>
            <w:r w:rsidRPr="00F11966">
              <w:t>"RCEF_REPORTS_ONLY"</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207C6F6" w14:textId="77777777" w:rsidR="002933AC" w:rsidRPr="00F11966" w:rsidRDefault="002933AC" w:rsidP="002933AC">
            <w:pPr>
              <w:pStyle w:val="TAL"/>
            </w:pPr>
            <w:r w:rsidRPr="00F11966">
              <w:t>RCEF reports only</w:t>
            </w:r>
          </w:p>
        </w:tc>
      </w:tr>
      <w:tr w:rsidR="002933AC" w:rsidRPr="00F11966" w14:paraId="11664561"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ECA1A94" w14:textId="77777777" w:rsidR="002933AC" w:rsidRPr="00F11966" w:rsidRDefault="002933AC" w:rsidP="002933AC">
            <w:pPr>
              <w:pStyle w:val="TAL"/>
            </w:pPr>
            <w:r w:rsidRPr="00F11966">
              <w:t>"LOGGED_MBSFN_MDT"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A6A770E" w14:textId="77777777" w:rsidR="002933AC" w:rsidRPr="00F11966" w:rsidRDefault="002933AC" w:rsidP="002933AC">
            <w:pPr>
              <w:pStyle w:val="TAL"/>
            </w:pPr>
            <w:r w:rsidRPr="00F11966">
              <w:t>Logged MBSFN MDT</w:t>
            </w:r>
          </w:p>
        </w:tc>
      </w:tr>
    </w:tbl>
    <w:p w14:paraId="1B80664B" w14:textId="77777777" w:rsidR="002933AC" w:rsidRPr="00F11966" w:rsidRDefault="002933AC" w:rsidP="002933AC"/>
    <w:p w14:paraId="27E10CBC" w14:textId="77777777" w:rsidR="002933AC" w:rsidRPr="00F11966" w:rsidRDefault="002933AC" w:rsidP="006E5165">
      <w:pPr>
        <w:rPr>
          <w:noProof/>
        </w:rPr>
      </w:pPr>
    </w:p>
    <w:p w14:paraId="7FB258B1" w14:textId="77777777" w:rsidR="002933AC" w:rsidRPr="00F11966" w:rsidRDefault="002933AC" w:rsidP="00D362EB">
      <w:pPr>
        <w:pStyle w:val="Heading4"/>
      </w:pPr>
      <w:bookmarkStart w:id="2214" w:name="_Toc43026148"/>
      <w:bookmarkStart w:id="2215" w:name="_Toc49763682"/>
      <w:bookmarkStart w:id="2216" w:name="_Toc56754378"/>
      <w:bookmarkStart w:id="2217" w:name="_Toc88743165"/>
      <w:bookmarkStart w:id="2218" w:name="_Toc90649977"/>
      <w:r w:rsidRPr="00F11966">
        <w:t>5.6.3.4</w:t>
      </w:r>
      <w:r w:rsidRPr="00F11966">
        <w:tab/>
        <w:t xml:space="preserve">Enumeration: </w:t>
      </w:r>
      <w:r w:rsidRPr="00F11966">
        <w:rPr>
          <w:rFonts w:hint="eastAsia"/>
          <w:lang w:eastAsia="zh-CN"/>
        </w:rPr>
        <w:t>ReportTypeMdt</w:t>
      </w:r>
      <w:bookmarkEnd w:id="2214"/>
      <w:bookmarkEnd w:id="2215"/>
      <w:bookmarkEnd w:id="2216"/>
      <w:bookmarkEnd w:id="2217"/>
      <w:bookmarkEnd w:id="2218"/>
    </w:p>
    <w:p w14:paraId="78017AAE" w14:textId="77777777" w:rsidR="002933AC" w:rsidRPr="00F11966" w:rsidRDefault="002933AC" w:rsidP="002933AC">
      <w:r w:rsidRPr="00F11966">
        <w:t xml:space="preserve">The enumeration </w:t>
      </w:r>
      <w:r w:rsidRPr="00F11966">
        <w:rPr>
          <w:rFonts w:hint="eastAsia"/>
          <w:lang w:eastAsia="zh-CN"/>
        </w:rPr>
        <w:t>ReportTypeMdt</w:t>
      </w:r>
      <w:r w:rsidRPr="00F11966">
        <w:t xml:space="preserve"> defines </w:t>
      </w:r>
      <w:r w:rsidRPr="00F11966">
        <w:rPr>
          <w:rFonts w:hint="eastAsia"/>
          <w:lang w:eastAsia="zh-CN"/>
        </w:rPr>
        <w:t>R</w:t>
      </w:r>
      <w:r w:rsidRPr="00F11966">
        <w:rPr>
          <w:lang w:eastAsia="zh-CN"/>
        </w:rPr>
        <w:t>eport Type for logged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5.6.3.4-1.</w:t>
      </w:r>
    </w:p>
    <w:p w14:paraId="6BCC5321" w14:textId="77777777" w:rsidR="002933AC" w:rsidRPr="00F11966" w:rsidRDefault="002933AC" w:rsidP="002933AC">
      <w:pPr>
        <w:pStyle w:val="TH"/>
      </w:pPr>
      <w:r w:rsidRPr="00F11966">
        <w:t xml:space="preserve">Table 5.6.3.4-1: Enumeration </w:t>
      </w:r>
      <w:r w:rsidRPr="00F11966">
        <w:rPr>
          <w:rFonts w:hint="eastAsia"/>
          <w:lang w:eastAsia="zh-CN"/>
        </w:rPr>
        <w:t>ReportTypeMdt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7850DEF4"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89E04D0"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12B61BA" w14:textId="77777777" w:rsidR="002933AC" w:rsidRPr="00F11966" w:rsidRDefault="002933AC" w:rsidP="002933AC">
            <w:pPr>
              <w:pStyle w:val="TAH"/>
            </w:pPr>
            <w:r w:rsidRPr="00F11966">
              <w:t>Description</w:t>
            </w:r>
          </w:p>
        </w:tc>
      </w:tr>
      <w:tr w:rsidR="002933AC" w:rsidRPr="00F11966" w14:paraId="6E3E9023"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186344C" w14:textId="77777777" w:rsidR="002933AC" w:rsidRPr="00F11966" w:rsidRDefault="002933AC" w:rsidP="002933AC">
            <w:pPr>
              <w:pStyle w:val="TAL"/>
            </w:pPr>
            <w:r w:rsidRPr="00F11966">
              <w:t>"PERIODICAL"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4911E27" w14:textId="77777777" w:rsidR="002933AC" w:rsidRPr="00F11966" w:rsidRDefault="002933AC" w:rsidP="002933AC">
            <w:pPr>
              <w:pStyle w:val="TAL"/>
            </w:pPr>
            <w:r w:rsidRPr="00F11966">
              <w:t>Periodical</w:t>
            </w:r>
          </w:p>
        </w:tc>
      </w:tr>
      <w:tr w:rsidR="002933AC" w:rsidRPr="00F11966" w14:paraId="6B83BE4B"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12C83FA" w14:textId="77777777" w:rsidR="002933AC" w:rsidRPr="00F11966" w:rsidRDefault="002933AC" w:rsidP="002933AC">
            <w:pPr>
              <w:pStyle w:val="TAL"/>
            </w:pPr>
            <w:r w:rsidRPr="00F11966">
              <w:t>"EVENT_TRIGGED"</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3CFF200" w14:textId="77777777" w:rsidR="002933AC" w:rsidRPr="00F11966" w:rsidRDefault="002933AC" w:rsidP="002933AC">
            <w:pPr>
              <w:pStyle w:val="TAL"/>
            </w:pPr>
            <w:r w:rsidRPr="00F11966">
              <w:t>Event triggered</w:t>
            </w:r>
          </w:p>
        </w:tc>
      </w:tr>
    </w:tbl>
    <w:p w14:paraId="38282A59" w14:textId="77777777" w:rsidR="002933AC" w:rsidRPr="00F11966" w:rsidRDefault="002933AC" w:rsidP="002933AC">
      <w:pPr>
        <w:rPr>
          <w:noProof/>
        </w:rPr>
      </w:pPr>
    </w:p>
    <w:p w14:paraId="77ED6FC5" w14:textId="77777777" w:rsidR="002933AC" w:rsidRPr="00F11966" w:rsidRDefault="002933AC" w:rsidP="00D362EB">
      <w:pPr>
        <w:pStyle w:val="Heading4"/>
      </w:pPr>
      <w:bookmarkStart w:id="2219" w:name="_Toc43026149"/>
      <w:bookmarkStart w:id="2220" w:name="_Toc49763683"/>
      <w:bookmarkStart w:id="2221" w:name="_Toc56754379"/>
      <w:bookmarkStart w:id="2222" w:name="_Toc88743166"/>
      <w:bookmarkStart w:id="2223" w:name="_Toc90649978"/>
      <w:r w:rsidRPr="00F11966">
        <w:t>5.6.3.5</w:t>
      </w:r>
      <w:r w:rsidRPr="00F11966">
        <w:tab/>
        <w:t>Enumeration: MeasurementLteForMdt</w:t>
      </w:r>
      <w:bookmarkEnd w:id="2219"/>
      <w:bookmarkEnd w:id="2220"/>
      <w:bookmarkEnd w:id="2221"/>
      <w:bookmarkEnd w:id="2222"/>
      <w:bookmarkEnd w:id="2223"/>
    </w:p>
    <w:p w14:paraId="6AE5D7CB" w14:textId="77777777" w:rsidR="002933AC" w:rsidRPr="00F11966" w:rsidRDefault="002933AC" w:rsidP="002933AC">
      <w:r w:rsidRPr="00F11966">
        <w:t xml:space="preserve">The enumeration MeasurementLteForMdt defines Measurements used for MDT in LTE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5.6.3.5-1.</w:t>
      </w:r>
    </w:p>
    <w:p w14:paraId="0E947113" w14:textId="77777777" w:rsidR="002933AC" w:rsidRPr="00F11966" w:rsidRDefault="002933AC" w:rsidP="002933AC">
      <w:pPr>
        <w:pStyle w:val="TH"/>
      </w:pPr>
      <w:r w:rsidRPr="00F11966">
        <w:lastRenderedPageBreak/>
        <w:t>Table 5.6.3.5-1: Enumeration MeasurementLteForMdt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7205A52D"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FC28FC9"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6130077" w14:textId="77777777" w:rsidR="002933AC" w:rsidRPr="00F11966" w:rsidRDefault="002933AC" w:rsidP="002933AC">
            <w:pPr>
              <w:pStyle w:val="TAH"/>
            </w:pPr>
            <w:r w:rsidRPr="00F11966">
              <w:t>Description</w:t>
            </w:r>
          </w:p>
        </w:tc>
      </w:tr>
      <w:tr w:rsidR="002933AC" w:rsidRPr="00F11966" w14:paraId="71921BED"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D9EA848" w14:textId="77777777" w:rsidR="002933AC" w:rsidRPr="00F11966" w:rsidRDefault="002933AC" w:rsidP="002933AC">
            <w:pPr>
              <w:pStyle w:val="TAL"/>
            </w:pPr>
            <w:r w:rsidRPr="00F11966">
              <w:t>"M1"</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AAAB297" w14:textId="77777777" w:rsidR="002933AC" w:rsidRPr="00F11966" w:rsidRDefault="002933AC" w:rsidP="002933AC">
            <w:pPr>
              <w:pStyle w:val="TAL"/>
            </w:pPr>
            <w:r w:rsidRPr="00F11966">
              <w:t>M1</w:t>
            </w:r>
          </w:p>
        </w:tc>
      </w:tr>
      <w:tr w:rsidR="002933AC" w:rsidRPr="00F11966" w14:paraId="4F8B3B39"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D464178" w14:textId="77777777" w:rsidR="002933AC" w:rsidRPr="00F11966" w:rsidRDefault="002933AC" w:rsidP="002933AC">
            <w:pPr>
              <w:pStyle w:val="TAL"/>
            </w:pPr>
            <w:r w:rsidRPr="00F11966">
              <w:t>"M2"</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B4A617F" w14:textId="77777777" w:rsidR="002933AC" w:rsidRPr="00F11966" w:rsidRDefault="002933AC" w:rsidP="002933AC">
            <w:pPr>
              <w:pStyle w:val="TAL"/>
            </w:pPr>
            <w:r w:rsidRPr="00F11966">
              <w:t>M2</w:t>
            </w:r>
          </w:p>
        </w:tc>
      </w:tr>
      <w:tr w:rsidR="002933AC" w:rsidRPr="00F11966" w14:paraId="2F8842ED"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B6BDDBD" w14:textId="77777777" w:rsidR="002933AC" w:rsidRPr="00F11966" w:rsidRDefault="002933AC" w:rsidP="002933AC">
            <w:pPr>
              <w:pStyle w:val="TAL"/>
            </w:pPr>
            <w:r w:rsidRPr="00F11966">
              <w:t>"M3"</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42661F1" w14:textId="77777777" w:rsidR="002933AC" w:rsidRPr="00F11966" w:rsidRDefault="002933AC" w:rsidP="002933AC">
            <w:pPr>
              <w:pStyle w:val="TAL"/>
            </w:pPr>
            <w:r w:rsidRPr="00F11966">
              <w:t>M3</w:t>
            </w:r>
          </w:p>
        </w:tc>
      </w:tr>
      <w:tr w:rsidR="002933AC" w:rsidRPr="00F11966" w14:paraId="0B0528E5"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97C58EA" w14:textId="77777777" w:rsidR="002933AC" w:rsidRPr="00F11966" w:rsidRDefault="002933AC" w:rsidP="002933AC">
            <w:pPr>
              <w:pStyle w:val="TAL"/>
            </w:pPr>
            <w:r w:rsidRPr="00F11966">
              <w:t>"M4_DL"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26BC22D" w14:textId="77777777" w:rsidR="002933AC" w:rsidRPr="00F11966" w:rsidRDefault="002933AC" w:rsidP="002933AC">
            <w:pPr>
              <w:pStyle w:val="TAL"/>
            </w:pPr>
            <w:r w:rsidRPr="00F11966">
              <w:rPr>
                <w:lang w:eastAsia="zh-CN"/>
              </w:rPr>
              <w:t>M4 for DL</w:t>
            </w:r>
          </w:p>
        </w:tc>
      </w:tr>
      <w:tr w:rsidR="002933AC" w:rsidRPr="00F11966" w14:paraId="285F03FA"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FFE85EC" w14:textId="77777777" w:rsidR="002933AC" w:rsidRPr="00F11966" w:rsidRDefault="002933AC" w:rsidP="002933AC">
            <w:pPr>
              <w:pStyle w:val="TAL"/>
            </w:pPr>
            <w:r w:rsidRPr="00F11966">
              <w:t>"M4_UL"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264996F" w14:textId="77777777" w:rsidR="002933AC" w:rsidRPr="00F11966" w:rsidRDefault="002933AC" w:rsidP="002933AC">
            <w:pPr>
              <w:pStyle w:val="TAL"/>
              <w:rPr>
                <w:lang w:eastAsia="zh-CN"/>
              </w:rPr>
            </w:pPr>
            <w:r w:rsidRPr="00F11966">
              <w:rPr>
                <w:lang w:eastAsia="zh-CN"/>
              </w:rPr>
              <w:t>M4 for UL</w:t>
            </w:r>
          </w:p>
        </w:tc>
      </w:tr>
      <w:tr w:rsidR="002933AC" w:rsidRPr="00F11966" w14:paraId="3E983DBC"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02860B0" w14:textId="77777777" w:rsidR="002933AC" w:rsidRPr="00F11966" w:rsidRDefault="002933AC" w:rsidP="002933AC">
            <w:pPr>
              <w:pStyle w:val="TAL"/>
            </w:pPr>
            <w:r w:rsidRPr="00F11966">
              <w:t>"M5_DL"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8123C19" w14:textId="77777777" w:rsidR="002933AC" w:rsidRPr="00F11966" w:rsidRDefault="002933AC" w:rsidP="002933AC">
            <w:pPr>
              <w:pStyle w:val="TAL"/>
            </w:pPr>
            <w:r w:rsidRPr="00F11966">
              <w:t>M5</w:t>
            </w:r>
            <w:r w:rsidRPr="00F11966">
              <w:rPr>
                <w:lang w:eastAsia="zh-CN"/>
              </w:rPr>
              <w:t xml:space="preserve"> for DL</w:t>
            </w:r>
          </w:p>
        </w:tc>
      </w:tr>
      <w:tr w:rsidR="002933AC" w:rsidRPr="00F11966" w14:paraId="1F9BBA51"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185270A" w14:textId="77777777" w:rsidR="002933AC" w:rsidRPr="00F11966" w:rsidRDefault="002933AC" w:rsidP="002933AC">
            <w:pPr>
              <w:pStyle w:val="TAL"/>
            </w:pPr>
            <w:r w:rsidRPr="00F11966">
              <w:t>"M5_UL"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C37B15B" w14:textId="77777777" w:rsidR="002933AC" w:rsidRPr="00F11966" w:rsidRDefault="002933AC" w:rsidP="002933AC">
            <w:pPr>
              <w:pStyle w:val="TAL"/>
            </w:pPr>
            <w:r w:rsidRPr="00F11966">
              <w:t>M5</w:t>
            </w:r>
            <w:r w:rsidRPr="00F11966">
              <w:rPr>
                <w:lang w:eastAsia="zh-CN"/>
              </w:rPr>
              <w:t xml:space="preserve"> for UL</w:t>
            </w:r>
          </w:p>
        </w:tc>
      </w:tr>
      <w:tr w:rsidR="00C35CE3" w:rsidRPr="00F11966" w14:paraId="2C84B2EB" w14:textId="77777777" w:rsidTr="00C35CE3">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4476921" w14:textId="77777777" w:rsidR="00C35CE3" w:rsidRPr="00F11966" w:rsidRDefault="00C35CE3" w:rsidP="009F33F8">
            <w:pPr>
              <w:pStyle w:val="TAL"/>
            </w:pPr>
            <w:r w:rsidRPr="00F11966">
              <w:t>"M6_DL"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98D734" w14:textId="77777777" w:rsidR="00C35CE3" w:rsidRPr="00F11966" w:rsidRDefault="00C35CE3" w:rsidP="009F33F8">
            <w:pPr>
              <w:pStyle w:val="TAL"/>
            </w:pPr>
            <w:r w:rsidRPr="00F11966">
              <w:t>M6 for DL</w:t>
            </w:r>
          </w:p>
        </w:tc>
      </w:tr>
      <w:tr w:rsidR="00C35CE3" w:rsidRPr="00F11966" w14:paraId="01B67FBC" w14:textId="77777777" w:rsidTr="00C35CE3">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9D0B0B8" w14:textId="77777777" w:rsidR="00C35CE3" w:rsidRPr="00F11966" w:rsidRDefault="00C35CE3" w:rsidP="009F33F8">
            <w:pPr>
              <w:pStyle w:val="TAL"/>
            </w:pPr>
            <w:r w:rsidRPr="00F11966">
              <w:t>"M6_UL"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6186A65" w14:textId="77777777" w:rsidR="00C35CE3" w:rsidRPr="00F11966" w:rsidRDefault="00C35CE3" w:rsidP="009F33F8">
            <w:pPr>
              <w:pStyle w:val="TAL"/>
            </w:pPr>
            <w:r w:rsidRPr="00F11966">
              <w:t>M6 for UL</w:t>
            </w:r>
          </w:p>
        </w:tc>
      </w:tr>
      <w:tr w:rsidR="00C35CE3" w:rsidRPr="00F11966" w14:paraId="50750E81" w14:textId="77777777" w:rsidTr="00C35CE3">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14EF702" w14:textId="77777777" w:rsidR="00C35CE3" w:rsidRPr="00F11966" w:rsidRDefault="00C35CE3" w:rsidP="009F33F8">
            <w:pPr>
              <w:pStyle w:val="TAL"/>
            </w:pPr>
            <w:r w:rsidRPr="00F11966">
              <w:t>"M7_DL"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D66EBE8" w14:textId="77777777" w:rsidR="00C35CE3" w:rsidRPr="00F11966" w:rsidRDefault="00C35CE3" w:rsidP="009F33F8">
            <w:pPr>
              <w:pStyle w:val="TAL"/>
            </w:pPr>
            <w:r w:rsidRPr="00F11966">
              <w:t>M7 for DL</w:t>
            </w:r>
          </w:p>
        </w:tc>
      </w:tr>
      <w:tr w:rsidR="00C35CE3" w:rsidRPr="00F11966" w14:paraId="5FEC143F" w14:textId="77777777" w:rsidTr="00C35CE3">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5BA41EE" w14:textId="77777777" w:rsidR="00C35CE3" w:rsidRPr="00F11966" w:rsidRDefault="00C35CE3" w:rsidP="009F33F8">
            <w:pPr>
              <w:pStyle w:val="TAL"/>
            </w:pPr>
            <w:r w:rsidRPr="00F11966">
              <w:t>"M7_UL"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58023D9" w14:textId="77777777" w:rsidR="00C35CE3" w:rsidRPr="00F11966" w:rsidRDefault="00C35CE3" w:rsidP="009F33F8">
            <w:pPr>
              <w:pStyle w:val="TAL"/>
            </w:pPr>
            <w:r w:rsidRPr="00F11966">
              <w:t>M7 for UL</w:t>
            </w:r>
          </w:p>
        </w:tc>
      </w:tr>
      <w:tr w:rsidR="00C35CE3" w:rsidRPr="00F11966" w14:paraId="54D21442" w14:textId="77777777" w:rsidTr="00C35CE3">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ED19B9C" w14:textId="77777777" w:rsidR="00C35CE3" w:rsidRPr="00F11966" w:rsidRDefault="00C35CE3" w:rsidP="009F33F8">
            <w:pPr>
              <w:pStyle w:val="TAL"/>
            </w:pPr>
            <w:r w:rsidRPr="00F11966">
              <w:t>"M8"</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A4BB0FF" w14:textId="77777777" w:rsidR="00C35CE3" w:rsidRPr="00F11966" w:rsidRDefault="00C35CE3" w:rsidP="009F33F8">
            <w:pPr>
              <w:pStyle w:val="TAL"/>
            </w:pPr>
            <w:r w:rsidRPr="00F11966">
              <w:t>M8</w:t>
            </w:r>
          </w:p>
        </w:tc>
      </w:tr>
      <w:tr w:rsidR="00C35CE3" w:rsidRPr="00F11966" w14:paraId="11E74384" w14:textId="77777777" w:rsidTr="00C35CE3">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A5FF7DA" w14:textId="77777777" w:rsidR="00C35CE3" w:rsidRPr="00F11966" w:rsidRDefault="00C35CE3" w:rsidP="009F33F8">
            <w:pPr>
              <w:pStyle w:val="TAL"/>
            </w:pPr>
            <w:r w:rsidRPr="00F11966">
              <w:t>"M9"</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EB431CC" w14:textId="77777777" w:rsidR="00C35CE3" w:rsidRPr="00F11966" w:rsidRDefault="00C35CE3" w:rsidP="009F33F8">
            <w:pPr>
              <w:pStyle w:val="TAL"/>
            </w:pPr>
            <w:r w:rsidRPr="00F11966">
              <w:t>M9</w:t>
            </w:r>
          </w:p>
        </w:tc>
      </w:tr>
    </w:tbl>
    <w:p w14:paraId="7015E1B6" w14:textId="77777777" w:rsidR="002933AC" w:rsidRPr="00F11966" w:rsidRDefault="002933AC" w:rsidP="002933AC">
      <w:pPr>
        <w:rPr>
          <w:noProof/>
        </w:rPr>
      </w:pPr>
    </w:p>
    <w:p w14:paraId="1280FD41" w14:textId="77777777" w:rsidR="002933AC" w:rsidRPr="00F11966" w:rsidRDefault="002933AC" w:rsidP="00D362EB">
      <w:pPr>
        <w:pStyle w:val="Heading4"/>
      </w:pPr>
      <w:bookmarkStart w:id="2224" w:name="_Toc43026150"/>
      <w:bookmarkStart w:id="2225" w:name="_Toc49763684"/>
      <w:bookmarkStart w:id="2226" w:name="_Toc56754380"/>
      <w:bookmarkStart w:id="2227" w:name="_Toc88743167"/>
      <w:bookmarkStart w:id="2228" w:name="_Toc90649979"/>
      <w:r w:rsidRPr="00F11966">
        <w:t>5.6.3.6</w:t>
      </w:r>
      <w:r w:rsidRPr="00F11966">
        <w:tab/>
        <w:t>Enumeration: MeasurementNrForMdt</w:t>
      </w:r>
      <w:bookmarkEnd w:id="2224"/>
      <w:bookmarkEnd w:id="2225"/>
      <w:bookmarkEnd w:id="2226"/>
      <w:bookmarkEnd w:id="2227"/>
      <w:bookmarkEnd w:id="2228"/>
    </w:p>
    <w:p w14:paraId="79805D15" w14:textId="77777777" w:rsidR="002933AC" w:rsidRPr="00F11966" w:rsidRDefault="002933AC" w:rsidP="002933AC">
      <w:r w:rsidRPr="00F11966">
        <w:t xml:space="preserve">The enumeration MeasurementNrForMdt defines Measurements used for MDT in NR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5.6.3.6-1.</w:t>
      </w:r>
    </w:p>
    <w:p w14:paraId="4C7FF0DB" w14:textId="77777777" w:rsidR="002933AC" w:rsidRPr="00F11966" w:rsidRDefault="002933AC" w:rsidP="002933AC">
      <w:pPr>
        <w:pStyle w:val="TH"/>
      </w:pPr>
      <w:r w:rsidRPr="00F11966">
        <w:t>Table 5.6.3.6-1: Enumeration MeasurementNrForMdt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526B9704"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347CFB5"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4F83DE7" w14:textId="77777777" w:rsidR="002933AC" w:rsidRPr="00F11966" w:rsidRDefault="002933AC" w:rsidP="002933AC">
            <w:pPr>
              <w:pStyle w:val="TAH"/>
            </w:pPr>
            <w:r w:rsidRPr="00F11966">
              <w:t>Description</w:t>
            </w:r>
          </w:p>
        </w:tc>
      </w:tr>
      <w:tr w:rsidR="002933AC" w:rsidRPr="00F11966" w14:paraId="73043507"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8D54F7" w14:textId="77777777" w:rsidR="002933AC" w:rsidRPr="00F11966" w:rsidRDefault="002933AC" w:rsidP="002933AC">
            <w:pPr>
              <w:pStyle w:val="TAL"/>
            </w:pPr>
            <w:r w:rsidRPr="00F11966">
              <w:t>"M1"</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D013969" w14:textId="77777777" w:rsidR="002933AC" w:rsidRPr="00F11966" w:rsidRDefault="002933AC" w:rsidP="002933AC">
            <w:pPr>
              <w:pStyle w:val="TAL"/>
            </w:pPr>
            <w:r w:rsidRPr="00F11966">
              <w:t>M1</w:t>
            </w:r>
          </w:p>
        </w:tc>
      </w:tr>
      <w:tr w:rsidR="002933AC" w:rsidRPr="00F11966" w14:paraId="4736A6FB"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3733D1D" w14:textId="77777777" w:rsidR="002933AC" w:rsidRPr="00F11966" w:rsidRDefault="002933AC" w:rsidP="002933AC">
            <w:pPr>
              <w:pStyle w:val="TAL"/>
            </w:pPr>
            <w:r w:rsidRPr="00F11966">
              <w:t>"M2"</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6FC46D7" w14:textId="77777777" w:rsidR="002933AC" w:rsidRPr="00F11966" w:rsidRDefault="002933AC" w:rsidP="002933AC">
            <w:pPr>
              <w:pStyle w:val="TAL"/>
            </w:pPr>
            <w:r w:rsidRPr="00F11966">
              <w:t>M2</w:t>
            </w:r>
          </w:p>
        </w:tc>
      </w:tr>
      <w:tr w:rsidR="002933AC" w:rsidRPr="00F11966" w14:paraId="50F804F8"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6B0D536" w14:textId="77777777" w:rsidR="002933AC" w:rsidRPr="00F11966" w:rsidRDefault="002933AC" w:rsidP="002933AC">
            <w:pPr>
              <w:pStyle w:val="TAL"/>
            </w:pPr>
            <w:r w:rsidRPr="00F11966">
              <w:t>"M3"</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8F02CEB" w14:textId="77777777" w:rsidR="002933AC" w:rsidRPr="00F11966" w:rsidRDefault="002933AC" w:rsidP="002933AC">
            <w:pPr>
              <w:pStyle w:val="TAL"/>
            </w:pPr>
            <w:r w:rsidRPr="00F11966">
              <w:t>M3</w:t>
            </w:r>
          </w:p>
        </w:tc>
      </w:tr>
      <w:tr w:rsidR="002933AC" w:rsidRPr="00F11966" w14:paraId="360F375A"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5E37084" w14:textId="77777777" w:rsidR="002933AC" w:rsidRPr="00F11966" w:rsidRDefault="002933AC" w:rsidP="002933AC">
            <w:pPr>
              <w:pStyle w:val="TAL"/>
            </w:pPr>
            <w:r w:rsidRPr="00F11966">
              <w:t>"M4_DL"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1604A4D" w14:textId="77777777" w:rsidR="002933AC" w:rsidRPr="00F11966" w:rsidRDefault="002933AC" w:rsidP="002933AC">
            <w:pPr>
              <w:pStyle w:val="TAL"/>
            </w:pPr>
            <w:r w:rsidRPr="00F11966">
              <w:rPr>
                <w:lang w:eastAsia="zh-CN"/>
              </w:rPr>
              <w:t>M4 for DL</w:t>
            </w:r>
          </w:p>
        </w:tc>
      </w:tr>
      <w:tr w:rsidR="002933AC" w:rsidRPr="00F11966" w14:paraId="20EBA188"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0CB4733" w14:textId="77777777" w:rsidR="002933AC" w:rsidRPr="00F11966" w:rsidRDefault="002933AC" w:rsidP="002933AC">
            <w:pPr>
              <w:pStyle w:val="TAL"/>
            </w:pPr>
            <w:r w:rsidRPr="00F11966">
              <w:t>"M4_UL"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177184B" w14:textId="77777777" w:rsidR="002933AC" w:rsidRPr="00F11966" w:rsidRDefault="002933AC" w:rsidP="002933AC">
            <w:pPr>
              <w:pStyle w:val="TAL"/>
              <w:rPr>
                <w:lang w:eastAsia="zh-CN"/>
              </w:rPr>
            </w:pPr>
            <w:r w:rsidRPr="00F11966">
              <w:rPr>
                <w:lang w:eastAsia="zh-CN"/>
              </w:rPr>
              <w:t>M4 for UL</w:t>
            </w:r>
          </w:p>
        </w:tc>
      </w:tr>
      <w:tr w:rsidR="002933AC" w:rsidRPr="00F11966" w14:paraId="35AD79F7"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AA0AACD" w14:textId="77777777" w:rsidR="002933AC" w:rsidRPr="00F11966" w:rsidRDefault="002933AC" w:rsidP="002933AC">
            <w:pPr>
              <w:pStyle w:val="TAL"/>
            </w:pPr>
            <w:r w:rsidRPr="00F11966">
              <w:t>"M5_DL"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0C521C6" w14:textId="77777777" w:rsidR="002933AC" w:rsidRPr="00F11966" w:rsidRDefault="002933AC" w:rsidP="002933AC">
            <w:pPr>
              <w:pStyle w:val="TAL"/>
            </w:pPr>
            <w:r w:rsidRPr="00F11966">
              <w:t>M5</w:t>
            </w:r>
            <w:r w:rsidRPr="00F11966">
              <w:rPr>
                <w:lang w:eastAsia="zh-CN"/>
              </w:rPr>
              <w:t xml:space="preserve"> for DL</w:t>
            </w:r>
          </w:p>
        </w:tc>
      </w:tr>
      <w:tr w:rsidR="002933AC" w:rsidRPr="00F11966" w14:paraId="7A6FACAD"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B2CD065" w14:textId="77777777" w:rsidR="002933AC" w:rsidRPr="00F11966" w:rsidRDefault="002933AC" w:rsidP="002933AC">
            <w:pPr>
              <w:pStyle w:val="TAL"/>
            </w:pPr>
            <w:r w:rsidRPr="00F11966">
              <w:t>"M5_UL"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143A076" w14:textId="77777777" w:rsidR="002933AC" w:rsidRPr="00F11966" w:rsidRDefault="002933AC" w:rsidP="002933AC">
            <w:pPr>
              <w:pStyle w:val="TAL"/>
            </w:pPr>
            <w:r w:rsidRPr="00F11966">
              <w:t>M5</w:t>
            </w:r>
            <w:r w:rsidRPr="00F11966">
              <w:rPr>
                <w:lang w:eastAsia="zh-CN"/>
              </w:rPr>
              <w:t xml:space="preserve"> for UL</w:t>
            </w:r>
          </w:p>
        </w:tc>
      </w:tr>
      <w:tr w:rsidR="002933AC" w:rsidRPr="00F11966" w14:paraId="2E2769C1"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9405293" w14:textId="77777777" w:rsidR="002933AC" w:rsidRPr="00F11966" w:rsidRDefault="002933AC" w:rsidP="002933AC">
            <w:pPr>
              <w:pStyle w:val="TAL"/>
            </w:pPr>
            <w:r w:rsidRPr="00F11966">
              <w:t>"M6_DL"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3AC9045" w14:textId="77777777" w:rsidR="002933AC" w:rsidRPr="00F11966" w:rsidRDefault="002933AC" w:rsidP="002933AC">
            <w:pPr>
              <w:pStyle w:val="TAL"/>
            </w:pPr>
            <w:r w:rsidRPr="00F11966">
              <w:t>M6</w:t>
            </w:r>
            <w:r w:rsidRPr="00F11966">
              <w:rPr>
                <w:lang w:eastAsia="zh-CN"/>
              </w:rPr>
              <w:t xml:space="preserve"> for DL</w:t>
            </w:r>
          </w:p>
        </w:tc>
      </w:tr>
      <w:tr w:rsidR="002933AC" w:rsidRPr="00F11966" w14:paraId="3DC3317A"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910DDEA" w14:textId="77777777" w:rsidR="002933AC" w:rsidRPr="00F11966" w:rsidRDefault="002933AC" w:rsidP="002933AC">
            <w:pPr>
              <w:pStyle w:val="TAL"/>
            </w:pPr>
            <w:r w:rsidRPr="00F11966">
              <w:t>"M6_UL"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71E3AD0" w14:textId="77777777" w:rsidR="002933AC" w:rsidRPr="00F11966" w:rsidRDefault="002933AC" w:rsidP="002933AC">
            <w:pPr>
              <w:pStyle w:val="TAL"/>
            </w:pPr>
            <w:r w:rsidRPr="00F11966">
              <w:t>M6</w:t>
            </w:r>
            <w:r w:rsidRPr="00F11966">
              <w:rPr>
                <w:lang w:eastAsia="zh-CN"/>
              </w:rPr>
              <w:t xml:space="preserve"> for UL</w:t>
            </w:r>
          </w:p>
        </w:tc>
      </w:tr>
      <w:tr w:rsidR="002933AC" w:rsidRPr="00F11966" w14:paraId="0EE72F2E"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44DEF17" w14:textId="77777777" w:rsidR="002933AC" w:rsidRPr="00F11966" w:rsidRDefault="002933AC" w:rsidP="002933AC">
            <w:pPr>
              <w:pStyle w:val="TAL"/>
            </w:pPr>
            <w:r w:rsidRPr="00F11966">
              <w:t>"M7_DL"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CD9E9B2" w14:textId="77777777" w:rsidR="002933AC" w:rsidRPr="00F11966" w:rsidRDefault="002933AC" w:rsidP="002933AC">
            <w:pPr>
              <w:pStyle w:val="TAL"/>
            </w:pPr>
            <w:r w:rsidRPr="00F11966">
              <w:t>M7</w:t>
            </w:r>
            <w:r w:rsidRPr="00F11966">
              <w:rPr>
                <w:lang w:eastAsia="zh-CN"/>
              </w:rPr>
              <w:t xml:space="preserve"> for DL</w:t>
            </w:r>
          </w:p>
        </w:tc>
      </w:tr>
      <w:tr w:rsidR="002933AC" w:rsidRPr="00F11966" w14:paraId="439C370E"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6099F32" w14:textId="77777777" w:rsidR="002933AC" w:rsidRPr="00F11966" w:rsidRDefault="002933AC" w:rsidP="002933AC">
            <w:pPr>
              <w:pStyle w:val="TAL"/>
            </w:pPr>
            <w:r w:rsidRPr="00F11966">
              <w:t>"M7_UL"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A2D36CD" w14:textId="77777777" w:rsidR="002933AC" w:rsidRPr="00F11966" w:rsidRDefault="002933AC" w:rsidP="002933AC">
            <w:pPr>
              <w:pStyle w:val="TAL"/>
            </w:pPr>
            <w:r w:rsidRPr="00F11966">
              <w:t>M7</w:t>
            </w:r>
            <w:r w:rsidRPr="00F11966">
              <w:rPr>
                <w:lang w:eastAsia="zh-CN"/>
              </w:rPr>
              <w:t xml:space="preserve"> for UL</w:t>
            </w:r>
          </w:p>
        </w:tc>
      </w:tr>
      <w:tr w:rsidR="002933AC" w:rsidRPr="00F11966" w14:paraId="68BCDF69"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AF8F318" w14:textId="77777777" w:rsidR="002933AC" w:rsidRPr="00F11966" w:rsidRDefault="002933AC" w:rsidP="002933AC">
            <w:pPr>
              <w:pStyle w:val="TAL"/>
            </w:pPr>
            <w:r w:rsidRPr="00F11966">
              <w:t>"M8"</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B92C5D9" w14:textId="77777777" w:rsidR="002933AC" w:rsidRPr="00F11966" w:rsidRDefault="002933AC" w:rsidP="002933AC">
            <w:pPr>
              <w:pStyle w:val="TAL"/>
            </w:pPr>
            <w:r w:rsidRPr="00F11966">
              <w:t>M8</w:t>
            </w:r>
          </w:p>
        </w:tc>
      </w:tr>
      <w:tr w:rsidR="002933AC" w:rsidRPr="00F11966" w14:paraId="4C304DF5"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0D3A739" w14:textId="77777777" w:rsidR="002933AC" w:rsidRPr="00F11966" w:rsidRDefault="002933AC" w:rsidP="002933AC">
            <w:pPr>
              <w:pStyle w:val="TAL"/>
            </w:pPr>
            <w:r w:rsidRPr="00F11966">
              <w:t>"M9"</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2C2F4A6" w14:textId="77777777" w:rsidR="002933AC" w:rsidRPr="00F11966" w:rsidRDefault="002933AC" w:rsidP="002933AC">
            <w:pPr>
              <w:pStyle w:val="TAL"/>
            </w:pPr>
            <w:r w:rsidRPr="00F11966">
              <w:t>M9</w:t>
            </w:r>
          </w:p>
        </w:tc>
      </w:tr>
    </w:tbl>
    <w:p w14:paraId="742B9F0B" w14:textId="77777777" w:rsidR="002933AC" w:rsidRPr="00F11966" w:rsidRDefault="002933AC" w:rsidP="002933AC"/>
    <w:p w14:paraId="4881708B" w14:textId="77777777" w:rsidR="002933AC" w:rsidRPr="00F11966" w:rsidRDefault="002933AC" w:rsidP="00D362EB">
      <w:pPr>
        <w:pStyle w:val="Heading4"/>
      </w:pPr>
      <w:bookmarkStart w:id="2229" w:name="_Toc43026151"/>
      <w:bookmarkStart w:id="2230" w:name="_Toc49763685"/>
      <w:bookmarkStart w:id="2231" w:name="_Toc56754381"/>
      <w:bookmarkStart w:id="2232" w:name="_Toc88743168"/>
      <w:bookmarkStart w:id="2233" w:name="_Toc90649980"/>
      <w:r w:rsidRPr="00F11966">
        <w:t>5.6.3.7</w:t>
      </w:r>
      <w:r w:rsidRPr="00F11966">
        <w:tab/>
        <w:t xml:space="preserve">Enumeration: </w:t>
      </w:r>
      <w:r w:rsidRPr="00F11966">
        <w:rPr>
          <w:lang w:eastAsia="zh-CN"/>
        </w:rPr>
        <w:t>SensorMeasurement</w:t>
      </w:r>
      <w:bookmarkEnd w:id="2229"/>
      <w:bookmarkEnd w:id="2230"/>
      <w:bookmarkEnd w:id="2231"/>
      <w:bookmarkEnd w:id="2232"/>
      <w:bookmarkEnd w:id="2233"/>
    </w:p>
    <w:p w14:paraId="28C74E9A" w14:textId="77777777" w:rsidR="002933AC" w:rsidRPr="00F11966" w:rsidRDefault="002933AC" w:rsidP="002933AC">
      <w:r w:rsidRPr="00F11966">
        <w:t xml:space="preserve">The enumeration </w:t>
      </w:r>
      <w:r w:rsidRPr="00F11966">
        <w:rPr>
          <w:lang w:eastAsia="zh-CN"/>
        </w:rPr>
        <w:t>SensorMeasurement</w:t>
      </w:r>
      <w:r w:rsidRPr="00F11966">
        <w:t xml:space="preserve"> defines sensor</w:t>
      </w:r>
      <w:r w:rsidRPr="00F11966">
        <w:rPr>
          <w:lang w:eastAsia="zh-CN"/>
        </w:rPr>
        <w:t xml:space="preserve"> measurement type 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5.6.3.7-1.</w:t>
      </w:r>
    </w:p>
    <w:p w14:paraId="011F3614" w14:textId="77777777" w:rsidR="002933AC" w:rsidRPr="00F11966" w:rsidRDefault="002933AC" w:rsidP="002933AC">
      <w:pPr>
        <w:pStyle w:val="TH"/>
      </w:pPr>
      <w:r w:rsidRPr="00F11966">
        <w:t xml:space="preserve">Table 5.6.3.7-1: Enumeration </w:t>
      </w:r>
      <w:r w:rsidRPr="00F11966">
        <w:rPr>
          <w:lang w:eastAsia="zh-CN"/>
        </w:rPr>
        <w:t>SensorMeasurement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37DC4CEC"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56A3F5C"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80D78B2" w14:textId="77777777" w:rsidR="002933AC" w:rsidRPr="00F11966" w:rsidRDefault="002933AC" w:rsidP="002933AC">
            <w:pPr>
              <w:pStyle w:val="TAH"/>
            </w:pPr>
            <w:r w:rsidRPr="00F11966">
              <w:t>Description</w:t>
            </w:r>
          </w:p>
        </w:tc>
      </w:tr>
      <w:tr w:rsidR="002933AC" w:rsidRPr="00F11966" w14:paraId="76375091"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97FCC88" w14:textId="77777777" w:rsidR="002933AC" w:rsidRPr="00F11966" w:rsidRDefault="002933AC" w:rsidP="002933AC">
            <w:pPr>
              <w:pStyle w:val="TAL"/>
            </w:pPr>
            <w:r w:rsidRPr="00F11966">
              <w:t>"</w:t>
            </w:r>
            <w:r w:rsidRPr="00F11966">
              <w:rPr>
                <w:rFonts w:hint="eastAsia"/>
                <w:lang w:eastAsia="zh-CN"/>
              </w:rPr>
              <w:t>B</w:t>
            </w:r>
            <w:r w:rsidRPr="00F11966">
              <w:rPr>
                <w:lang w:eastAsia="zh-CN"/>
              </w:rPr>
              <w:t>AROMETRIC_PRESSURE</w:t>
            </w:r>
            <w:r w:rsidRPr="00F11966">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6D64C3B" w14:textId="77777777" w:rsidR="002933AC" w:rsidRPr="00F11966" w:rsidRDefault="002933AC" w:rsidP="002933AC">
            <w:pPr>
              <w:pStyle w:val="TAL"/>
            </w:pPr>
            <w:r w:rsidRPr="00F11966">
              <w:t>Barometric pressure</w:t>
            </w:r>
          </w:p>
        </w:tc>
      </w:tr>
      <w:tr w:rsidR="002933AC" w:rsidRPr="00F11966" w14:paraId="6375F6A1"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31AC269" w14:textId="77777777" w:rsidR="002933AC" w:rsidRPr="00F11966" w:rsidRDefault="002933AC" w:rsidP="002933AC">
            <w:pPr>
              <w:pStyle w:val="TAL"/>
            </w:pPr>
            <w:r w:rsidRPr="00F11966">
              <w:t>"UE_SPEED"</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4A11A2C" w14:textId="77777777" w:rsidR="002933AC" w:rsidRPr="00F11966" w:rsidRDefault="002933AC" w:rsidP="002933AC">
            <w:pPr>
              <w:pStyle w:val="TAL"/>
            </w:pPr>
            <w:r w:rsidRPr="00F11966">
              <w:t>UE speed</w:t>
            </w:r>
          </w:p>
        </w:tc>
      </w:tr>
      <w:tr w:rsidR="002933AC" w:rsidRPr="00F11966" w14:paraId="24BFFD66"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F836703" w14:textId="77777777" w:rsidR="002933AC" w:rsidRPr="00F11966" w:rsidRDefault="002933AC" w:rsidP="002933AC">
            <w:pPr>
              <w:pStyle w:val="TAL"/>
              <w:rPr>
                <w:lang w:eastAsia="zh-CN"/>
              </w:rPr>
            </w:pPr>
            <w:r w:rsidRPr="00F11966">
              <w:rPr>
                <w:rFonts w:hint="eastAsia"/>
                <w:lang w:eastAsia="zh-CN"/>
              </w:rPr>
              <w:t>"</w:t>
            </w:r>
            <w:r w:rsidRPr="00F11966">
              <w:rPr>
                <w:lang w:eastAsia="zh-CN"/>
              </w:rPr>
              <w:t>UE_ORIENTATION"</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F13C6D7" w14:textId="77777777" w:rsidR="002933AC" w:rsidRPr="00F11966" w:rsidRDefault="002933AC" w:rsidP="002933AC">
            <w:pPr>
              <w:pStyle w:val="TAL"/>
            </w:pPr>
            <w:r w:rsidRPr="00F11966">
              <w:t>UE orientation</w:t>
            </w:r>
          </w:p>
        </w:tc>
      </w:tr>
    </w:tbl>
    <w:p w14:paraId="7468FCFB" w14:textId="77777777" w:rsidR="002933AC" w:rsidRPr="00F11966" w:rsidRDefault="002933AC" w:rsidP="002933AC">
      <w:pPr>
        <w:rPr>
          <w:noProof/>
          <w:sz w:val="24"/>
          <w:szCs w:val="24"/>
          <w:lang w:eastAsia="zh-CN"/>
        </w:rPr>
      </w:pPr>
    </w:p>
    <w:p w14:paraId="7ABE1B99" w14:textId="77777777" w:rsidR="002933AC" w:rsidRPr="00F11966" w:rsidRDefault="002933AC" w:rsidP="00D362EB">
      <w:pPr>
        <w:pStyle w:val="Heading4"/>
      </w:pPr>
      <w:bookmarkStart w:id="2234" w:name="_Toc43026152"/>
      <w:bookmarkStart w:id="2235" w:name="_Toc49763686"/>
      <w:bookmarkStart w:id="2236" w:name="_Toc56754382"/>
      <w:bookmarkStart w:id="2237" w:name="_Toc88743169"/>
      <w:bookmarkStart w:id="2238" w:name="_Toc90649981"/>
      <w:r w:rsidRPr="00F11966">
        <w:t>5.6.3.8</w:t>
      </w:r>
      <w:r w:rsidRPr="00F11966">
        <w:tab/>
        <w:t>Enumeration: ReportingTrigger</w:t>
      </w:r>
      <w:bookmarkEnd w:id="2234"/>
      <w:bookmarkEnd w:id="2235"/>
      <w:bookmarkEnd w:id="2236"/>
      <w:bookmarkEnd w:id="2237"/>
      <w:bookmarkEnd w:id="2238"/>
    </w:p>
    <w:p w14:paraId="6A35A481" w14:textId="77777777" w:rsidR="002933AC" w:rsidRPr="00F11966" w:rsidRDefault="002933AC" w:rsidP="002933AC">
      <w:r w:rsidRPr="00F11966">
        <w:t>The enumeration ReportingTrigger defines Reporting Triggers</w:t>
      </w:r>
      <w:r w:rsidRPr="00F11966">
        <w:rPr>
          <w:lang w:eastAsia="zh-CN"/>
        </w:rPr>
        <w:t xml:space="preserve"> 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5.6.3.8-1.</w:t>
      </w:r>
    </w:p>
    <w:p w14:paraId="26F4E6AB" w14:textId="77777777" w:rsidR="002933AC" w:rsidRPr="00F11966" w:rsidRDefault="002933AC" w:rsidP="002933AC">
      <w:pPr>
        <w:pStyle w:val="TH"/>
      </w:pPr>
      <w:r w:rsidRPr="00F11966">
        <w:lastRenderedPageBreak/>
        <w:t>Table 5.6.3.8-1: Enumeration ReportingTrigger</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6A840A71"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C4206FD"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C12DBB9" w14:textId="77777777" w:rsidR="002933AC" w:rsidRPr="00F11966" w:rsidRDefault="002933AC" w:rsidP="002933AC">
            <w:pPr>
              <w:pStyle w:val="TAH"/>
            </w:pPr>
            <w:r w:rsidRPr="00F11966">
              <w:t>Description</w:t>
            </w:r>
          </w:p>
        </w:tc>
      </w:tr>
      <w:tr w:rsidR="002933AC" w:rsidRPr="00F11966" w14:paraId="365895F7"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69180C4" w14:textId="77777777" w:rsidR="002933AC" w:rsidRPr="00F11966" w:rsidRDefault="002933AC" w:rsidP="002933AC">
            <w:pPr>
              <w:pStyle w:val="TAL"/>
              <w:rPr>
                <w:lang w:eastAsia="zh-CN"/>
              </w:rPr>
            </w:pPr>
            <w:r w:rsidRPr="00F11966">
              <w:rPr>
                <w:rFonts w:hint="eastAsia"/>
                <w:lang w:eastAsia="zh-CN"/>
              </w:rPr>
              <w:t>"</w:t>
            </w:r>
            <w:r w:rsidRPr="00F11966">
              <w:rPr>
                <w:lang w:eastAsia="zh-CN"/>
              </w:rPr>
              <w:t>PERIODICAL"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705D8BC" w14:textId="77777777" w:rsidR="002933AC" w:rsidRPr="00F11966" w:rsidRDefault="002933AC" w:rsidP="002933AC">
            <w:pPr>
              <w:pStyle w:val="TAL"/>
            </w:pPr>
            <w:r w:rsidRPr="00F11966">
              <w:rPr>
                <w:lang w:eastAsia="zh-CN"/>
              </w:rPr>
              <w:t>Periodical</w:t>
            </w:r>
          </w:p>
        </w:tc>
      </w:tr>
      <w:tr w:rsidR="002933AC" w:rsidRPr="00F11966" w14:paraId="2A5E14A8"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F7DED55" w14:textId="77777777" w:rsidR="002933AC" w:rsidRPr="00F11966" w:rsidRDefault="002933AC" w:rsidP="002933AC">
            <w:pPr>
              <w:pStyle w:val="TAL"/>
              <w:rPr>
                <w:lang w:eastAsia="zh-CN"/>
              </w:rPr>
            </w:pPr>
            <w:r w:rsidRPr="00F11966">
              <w:rPr>
                <w:rFonts w:hint="eastAsia"/>
                <w:lang w:eastAsia="zh-CN"/>
              </w:rPr>
              <w:t>"</w:t>
            </w:r>
            <w:r w:rsidRPr="00F11966">
              <w:rPr>
                <w:lang w:eastAsia="zh-CN"/>
              </w:rPr>
              <w:t>EVENT_A2"</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D06D675" w14:textId="77777777" w:rsidR="002933AC" w:rsidRPr="00F11966" w:rsidRDefault="002933AC" w:rsidP="002933AC">
            <w:pPr>
              <w:pStyle w:val="TAL"/>
            </w:pPr>
            <w:r w:rsidRPr="00F11966">
              <w:t>Event A2 for LTE</w:t>
            </w:r>
            <w:r w:rsidR="004837EC">
              <w:t xml:space="preserve"> and NR</w:t>
            </w:r>
          </w:p>
        </w:tc>
      </w:tr>
      <w:tr w:rsidR="002933AC" w:rsidRPr="00F11966" w14:paraId="794FBDC2"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64B35D0" w14:textId="77777777" w:rsidR="002933AC" w:rsidRPr="00F11966" w:rsidRDefault="002933AC" w:rsidP="002933AC">
            <w:pPr>
              <w:pStyle w:val="TAL"/>
              <w:rPr>
                <w:lang w:eastAsia="zh-CN"/>
              </w:rPr>
            </w:pPr>
            <w:r w:rsidRPr="00F11966">
              <w:rPr>
                <w:rFonts w:hint="eastAsia"/>
                <w:lang w:eastAsia="zh-CN"/>
              </w:rPr>
              <w:t>"</w:t>
            </w:r>
            <w:r w:rsidRPr="00F11966">
              <w:rPr>
                <w:lang w:eastAsia="zh-CN"/>
              </w:rPr>
              <w:t>EVENT_A2_PERIODIC"</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E5C6306" w14:textId="77777777" w:rsidR="002933AC" w:rsidRPr="00F11966" w:rsidRDefault="002933AC" w:rsidP="002933AC">
            <w:pPr>
              <w:pStyle w:val="TAL"/>
            </w:pPr>
            <w:r w:rsidRPr="00F11966">
              <w:rPr>
                <w:lang w:val="nb-NO"/>
              </w:rPr>
              <w:t>A2 event triggered periodic for LTE</w:t>
            </w:r>
            <w:r w:rsidR="004837EC">
              <w:t xml:space="preserve"> and NR</w:t>
            </w:r>
          </w:p>
        </w:tc>
      </w:tr>
      <w:tr w:rsidR="002933AC" w:rsidRPr="00F11966" w14:paraId="39AAE8F3"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32FC0DA" w14:textId="77777777" w:rsidR="002933AC" w:rsidRPr="00F11966" w:rsidRDefault="002933AC" w:rsidP="002933AC">
            <w:pPr>
              <w:pStyle w:val="TAL"/>
              <w:rPr>
                <w:lang w:eastAsia="zh-CN"/>
              </w:rPr>
            </w:pPr>
            <w:r w:rsidRPr="00F11966">
              <w:rPr>
                <w:rFonts w:hint="eastAsia"/>
                <w:lang w:eastAsia="zh-CN"/>
              </w:rPr>
              <w:t>"</w:t>
            </w:r>
            <w:r w:rsidRPr="00F11966">
              <w:rPr>
                <w:lang w:eastAsia="zh-CN"/>
              </w:rPr>
              <w:t>ALL_RRM_EVENT_TRIGGERS"</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A062AF5" w14:textId="77777777" w:rsidR="002933AC" w:rsidRPr="00F11966" w:rsidRDefault="002933AC" w:rsidP="002933AC">
            <w:pPr>
              <w:pStyle w:val="TAL"/>
            </w:pPr>
            <w:r w:rsidRPr="00F11966">
              <w:rPr>
                <w:lang w:eastAsia="zh-CN"/>
              </w:rPr>
              <w:t>All configured RRM event triggers for LTE</w:t>
            </w:r>
          </w:p>
        </w:tc>
      </w:tr>
    </w:tbl>
    <w:p w14:paraId="6CB78AFD" w14:textId="77777777" w:rsidR="002933AC" w:rsidRPr="00F11966" w:rsidRDefault="002933AC" w:rsidP="002933AC">
      <w:pPr>
        <w:rPr>
          <w:noProof/>
          <w:sz w:val="24"/>
          <w:szCs w:val="24"/>
          <w:lang w:eastAsia="zh-CN"/>
        </w:rPr>
      </w:pPr>
    </w:p>
    <w:p w14:paraId="585C0E82" w14:textId="77777777" w:rsidR="002933AC" w:rsidRPr="00F11966" w:rsidRDefault="002933AC" w:rsidP="00D362EB">
      <w:pPr>
        <w:pStyle w:val="Heading4"/>
      </w:pPr>
      <w:bookmarkStart w:id="2239" w:name="_Toc43026153"/>
      <w:bookmarkStart w:id="2240" w:name="_Toc49763687"/>
      <w:bookmarkStart w:id="2241" w:name="_Toc56754383"/>
      <w:bookmarkStart w:id="2242" w:name="_Toc88743170"/>
      <w:bookmarkStart w:id="2243" w:name="_Toc90649982"/>
      <w:r w:rsidRPr="00F11966">
        <w:t>5.6.3.9</w:t>
      </w:r>
      <w:r w:rsidRPr="00F11966">
        <w:tab/>
        <w:t>Enumeration: ReportIntervalMdt</w:t>
      </w:r>
      <w:bookmarkEnd w:id="2239"/>
      <w:bookmarkEnd w:id="2240"/>
      <w:bookmarkEnd w:id="2241"/>
      <w:bookmarkEnd w:id="2242"/>
      <w:bookmarkEnd w:id="2243"/>
    </w:p>
    <w:p w14:paraId="5EA58224" w14:textId="77777777" w:rsidR="002933AC" w:rsidRPr="00F11966" w:rsidRDefault="002933AC" w:rsidP="002933AC">
      <w:r w:rsidRPr="00F11966">
        <w:t xml:space="preserve">The enumeration ReportIntervalMdt defines Report </w:t>
      </w:r>
      <w:r w:rsidRPr="00F11966">
        <w:rPr>
          <w:lang w:eastAsia="zh-CN"/>
        </w:rPr>
        <w:t>Interval 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5.6.3.9-1.</w:t>
      </w:r>
    </w:p>
    <w:p w14:paraId="0E7E9505" w14:textId="77777777" w:rsidR="002933AC" w:rsidRPr="00F11966" w:rsidRDefault="002933AC" w:rsidP="002933AC">
      <w:pPr>
        <w:pStyle w:val="TH"/>
      </w:pPr>
      <w:r w:rsidRPr="00F11966">
        <w:t>Table 5.6.3.9-1: Enumeration ReportIntervalMdt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6F97AC3A"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927908C"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DE11962" w14:textId="77777777" w:rsidR="002933AC" w:rsidRPr="00F11966" w:rsidRDefault="002933AC" w:rsidP="002933AC">
            <w:pPr>
              <w:pStyle w:val="TAH"/>
            </w:pPr>
            <w:r w:rsidRPr="00F11966">
              <w:t>Description</w:t>
            </w:r>
          </w:p>
        </w:tc>
      </w:tr>
      <w:tr w:rsidR="002933AC" w:rsidRPr="00F11966" w14:paraId="28318AE1"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8B70F01" w14:textId="77777777" w:rsidR="002933AC" w:rsidRPr="00F11966" w:rsidRDefault="002933AC" w:rsidP="002933AC">
            <w:pPr>
              <w:pStyle w:val="TAL"/>
              <w:rPr>
                <w:lang w:eastAsia="zh-CN"/>
              </w:rPr>
            </w:pPr>
            <w:r w:rsidRPr="00F11966">
              <w:rPr>
                <w:rFonts w:hint="eastAsia"/>
                <w:lang w:eastAsia="zh-CN"/>
              </w:rPr>
              <w:t>"</w:t>
            </w:r>
            <w:r w:rsidRPr="00F11966">
              <w:rPr>
                <w:lang w:eastAsia="zh-CN"/>
              </w:rPr>
              <w:t>120"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1C75C6D" w14:textId="77777777" w:rsidR="002933AC" w:rsidRPr="00F11966" w:rsidRDefault="002933AC" w:rsidP="002933AC">
            <w:pPr>
              <w:pStyle w:val="TAL"/>
            </w:pPr>
            <w:r w:rsidRPr="00F11966">
              <w:t>120 ms</w:t>
            </w:r>
          </w:p>
        </w:tc>
      </w:tr>
      <w:tr w:rsidR="002933AC" w:rsidRPr="00F11966" w14:paraId="650387F9"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FA9A5F2" w14:textId="77777777" w:rsidR="002933AC" w:rsidRPr="00F11966" w:rsidRDefault="002933AC" w:rsidP="002933AC">
            <w:pPr>
              <w:pStyle w:val="TAL"/>
              <w:rPr>
                <w:lang w:eastAsia="zh-CN"/>
              </w:rPr>
            </w:pPr>
            <w:r w:rsidRPr="00F11966">
              <w:rPr>
                <w:rFonts w:hint="eastAsia"/>
                <w:lang w:eastAsia="zh-CN"/>
              </w:rPr>
              <w:t>"</w:t>
            </w:r>
            <w:r w:rsidRPr="00F11966">
              <w:rPr>
                <w:lang w:eastAsia="zh-CN"/>
              </w:rPr>
              <w:t>240"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A4FDDF9" w14:textId="77777777" w:rsidR="002933AC" w:rsidRPr="00F11966" w:rsidRDefault="002933AC" w:rsidP="002933AC">
            <w:pPr>
              <w:pStyle w:val="TAL"/>
            </w:pPr>
            <w:r w:rsidRPr="00F11966">
              <w:t>240 ms</w:t>
            </w:r>
          </w:p>
        </w:tc>
      </w:tr>
      <w:tr w:rsidR="002933AC" w:rsidRPr="00F11966" w14:paraId="1582BDF1"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38458A9" w14:textId="77777777" w:rsidR="002933AC" w:rsidRPr="00F11966" w:rsidRDefault="002933AC" w:rsidP="002933AC">
            <w:pPr>
              <w:pStyle w:val="TAL"/>
              <w:rPr>
                <w:lang w:eastAsia="zh-CN"/>
              </w:rPr>
            </w:pPr>
            <w:r w:rsidRPr="00F11966">
              <w:rPr>
                <w:rFonts w:hint="eastAsia"/>
                <w:lang w:eastAsia="zh-CN"/>
              </w:rPr>
              <w:t>"</w:t>
            </w:r>
            <w:r w:rsidRPr="00F11966">
              <w:rPr>
                <w:lang w:eastAsia="zh-CN"/>
              </w:rPr>
              <w:t>480"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74A393E" w14:textId="77777777" w:rsidR="002933AC" w:rsidRPr="00F11966" w:rsidRDefault="002933AC" w:rsidP="002933AC">
            <w:pPr>
              <w:pStyle w:val="TAL"/>
            </w:pPr>
            <w:r w:rsidRPr="00F11966">
              <w:t>480 ms</w:t>
            </w:r>
          </w:p>
        </w:tc>
      </w:tr>
      <w:tr w:rsidR="002933AC" w:rsidRPr="00F11966" w14:paraId="48187834"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3BD85CA" w14:textId="77777777" w:rsidR="002933AC" w:rsidRPr="00F11966" w:rsidRDefault="002933AC" w:rsidP="002933AC">
            <w:pPr>
              <w:pStyle w:val="TAL"/>
              <w:rPr>
                <w:lang w:eastAsia="zh-CN"/>
              </w:rPr>
            </w:pPr>
            <w:r w:rsidRPr="00F11966">
              <w:rPr>
                <w:rFonts w:hint="eastAsia"/>
                <w:lang w:eastAsia="zh-CN"/>
              </w:rPr>
              <w:t>"</w:t>
            </w:r>
            <w:r w:rsidRPr="00F11966">
              <w:rPr>
                <w:lang w:eastAsia="zh-CN"/>
              </w:rPr>
              <w:t>640"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8C27BEA" w14:textId="77777777" w:rsidR="002933AC" w:rsidRPr="00F11966" w:rsidRDefault="002933AC" w:rsidP="002933AC">
            <w:pPr>
              <w:pStyle w:val="TAL"/>
            </w:pPr>
            <w:r w:rsidRPr="00F11966">
              <w:t>640 ms</w:t>
            </w:r>
          </w:p>
        </w:tc>
      </w:tr>
      <w:tr w:rsidR="002933AC" w:rsidRPr="00F11966" w14:paraId="27DC19CC"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DC84592" w14:textId="77777777" w:rsidR="002933AC" w:rsidRPr="00F11966" w:rsidRDefault="002933AC" w:rsidP="002933AC">
            <w:pPr>
              <w:pStyle w:val="TAL"/>
              <w:rPr>
                <w:lang w:eastAsia="zh-CN"/>
              </w:rPr>
            </w:pPr>
            <w:r w:rsidRPr="00F11966">
              <w:rPr>
                <w:rFonts w:hint="eastAsia"/>
                <w:lang w:eastAsia="zh-CN"/>
              </w:rPr>
              <w:t>"</w:t>
            </w:r>
            <w:r w:rsidRPr="00F11966">
              <w:rPr>
                <w:lang w:eastAsia="zh-CN"/>
              </w:rPr>
              <w:t>1024"</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721D459" w14:textId="77777777" w:rsidR="002933AC" w:rsidRPr="00F11966" w:rsidRDefault="002933AC" w:rsidP="002933AC">
            <w:pPr>
              <w:pStyle w:val="TAL"/>
            </w:pPr>
            <w:r w:rsidRPr="00F11966">
              <w:t>1024 ms</w:t>
            </w:r>
          </w:p>
        </w:tc>
      </w:tr>
      <w:tr w:rsidR="002933AC" w:rsidRPr="00F11966" w14:paraId="2D925916"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1D67B2E" w14:textId="77777777" w:rsidR="002933AC" w:rsidRPr="00F11966" w:rsidRDefault="002933AC" w:rsidP="002933AC">
            <w:pPr>
              <w:pStyle w:val="TAL"/>
              <w:rPr>
                <w:lang w:eastAsia="zh-CN"/>
              </w:rPr>
            </w:pPr>
            <w:r w:rsidRPr="00F11966">
              <w:rPr>
                <w:rFonts w:hint="eastAsia"/>
                <w:lang w:eastAsia="zh-CN"/>
              </w:rPr>
              <w:t>"</w:t>
            </w:r>
            <w:r w:rsidRPr="00F11966">
              <w:rPr>
                <w:lang w:eastAsia="zh-CN"/>
              </w:rPr>
              <w:t>2048"</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C4065E8" w14:textId="77777777" w:rsidR="002933AC" w:rsidRPr="00F11966" w:rsidRDefault="002933AC" w:rsidP="002933AC">
            <w:pPr>
              <w:pStyle w:val="TAL"/>
            </w:pPr>
            <w:r w:rsidRPr="00F11966">
              <w:t>2048 ms</w:t>
            </w:r>
          </w:p>
        </w:tc>
      </w:tr>
      <w:tr w:rsidR="002933AC" w:rsidRPr="00F11966" w14:paraId="690BAA2C"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27078BB" w14:textId="77777777" w:rsidR="002933AC" w:rsidRPr="00F11966" w:rsidRDefault="002933AC" w:rsidP="002933AC">
            <w:pPr>
              <w:pStyle w:val="TAL"/>
              <w:rPr>
                <w:lang w:eastAsia="zh-CN"/>
              </w:rPr>
            </w:pPr>
            <w:r w:rsidRPr="00F11966">
              <w:rPr>
                <w:rFonts w:hint="eastAsia"/>
                <w:lang w:eastAsia="zh-CN"/>
              </w:rPr>
              <w:t>"</w:t>
            </w:r>
            <w:r w:rsidRPr="00F11966">
              <w:rPr>
                <w:lang w:eastAsia="zh-CN"/>
              </w:rPr>
              <w:t>5120"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FD492AD" w14:textId="77777777" w:rsidR="002933AC" w:rsidRPr="00F11966" w:rsidRDefault="002933AC" w:rsidP="002933AC">
            <w:pPr>
              <w:pStyle w:val="TAL"/>
            </w:pPr>
            <w:r w:rsidRPr="00F11966">
              <w:t>5120 ms</w:t>
            </w:r>
          </w:p>
        </w:tc>
      </w:tr>
      <w:tr w:rsidR="002933AC" w:rsidRPr="00F11966" w14:paraId="4048C6E4"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F8C4414" w14:textId="77777777" w:rsidR="002933AC" w:rsidRPr="00F11966" w:rsidRDefault="002933AC" w:rsidP="002933AC">
            <w:pPr>
              <w:pStyle w:val="TAL"/>
              <w:rPr>
                <w:lang w:eastAsia="zh-CN"/>
              </w:rPr>
            </w:pPr>
            <w:r w:rsidRPr="00F11966">
              <w:rPr>
                <w:rFonts w:hint="eastAsia"/>
                <w:lang w:eastAsia="zh-CN"/>
              </w:rPr>
              <w:t>"</w:t>
            </w:r>
            <w:r w:rsidRPr="00F11966">
              <w:rPr>
                <w:lang w:eastAsia="zh-CN"/>
              </w:rPr>
              <w:t>10240"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31CBB43" w14:textId="77777777" w:rsidR="002933AC" w:rsidRPr="00F11966" w:rsidRDefault="002933AC" w:rsidP="002933AC">
            <w:pPr>
              <w:pStyle w:val="TAL"/>
            </w:pPr>
            <w:r w:rsidRPr="00F11966">
              <w:t>10240ms</w:t>
            </w:r>
          </w:p>
        </w:tc>
      </w:tr>
      <w:tr w:rsidR="002933AC" w:rsidRPr="00F11966" w14:paraId="169BEA3F"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302F298" w14:textId="77777777" w:rsidR="002933AC" w:rsidRPr="00F11966" w:rsidRDefault="002933AC" w:rsidP="002933AC">
            <w:pPr>
              <w:pStyle w:val="TAL"/>
              <w:rPr>
                <w:lang w:eastAsia="zh-CN"/>
              </w:rPr>
            </w:pPr>
            <w:r w:rsidRPr="00F11966">
              <w:rPr>
                <w:rFonts w:hint="eastAsia"/>
                <w:lang w:eastAsia="zh-CN"/>
              </w:rPr>
              <w:t>"</w:t>
            </w:r>
            <w:r w:rsidRPr="00F11966">
              <w:t>60000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3217BEC" w14:textId="77777777" w:rsidR="002933AC" w:rsidRPr="00F11966" w:rsidRDefault="002933AC" w:rsidP="002933AC">
            <w:pPr>
              <w:pStyle w:val="TAL"/>
            </w:pPr>
            <w:r w:rsidRPr="00F11966">
              <w:t>1 min=60000 ms</w:t>
            </w:r>
          </w:p>
        </w:tc>
      </w:tr>
      <w:tr w:rsidR="002933AC" w:rsidRPr="00F11966" w14:paraId="241FEE8F"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67640BC" w14:textId="77777777" w:rsidR="002933AC" w:rsidRPr="00F11966" w:rsidRDefault="002933AC" w:rsidP="002933AC">
            <w:pPr>
              <w:pStyle w:val="TAL"/>
              <w:rPr>
                <w:lang w:eastAsia="zh-CN"/>
              </w:rPr>
            </w:pPr>
            <w:r w:rsidRPr="00F11966">
              <w:rPr>
                <w:rFonts w:hint="eastAsia"/>
                <w:lang w:eastAsia="zh-CN"/>
              </w:rPr>
              <w:t>"</w:t>
            </w:r>
            <w:r w:rsidRPr="00F11966">
              <w:t>360000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19E61EF" w14:textId="77777777" w:rsidR="002933AC" w:rsidRPr="00F11966" w:rsidRDefault="002933AC" w:rsidP="002933AC">
            <w:pPr>
              <w:pStyle w:val="TAL"/>
            </w:pPr>
            <w:r w:rsidRPr="00F11966">
              <w:t>6 min=360000 ms</w:t>
            </w:r>
          </w:p>
        </w:tc>
      </w:tr>
      <w:tr w:rsidR="002933AC" w:rsidRPr="00F11966" w14:paraId="105464A7"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80FAA87" w14:textId="77777777" w:rsidR="002933AC" w:rsidRPr="00F11966" w:rsidRDefault="002933AC" w:rsidP="002933AC">
            <w:pPr>
              <w:pStyle w:val="TAL"/>
              <w:rPr>
                <w:lang w:eastAsia="zh-CN"/>
              </w:rPr>
            </w:pPr>
            <w:r w:rsidRPr="00F11966">
              <w:rPr>
                <w:rFonts w:hint="eastAsia"/>
                <w:lang w:eastAsia="zh-CN"/>
              </w:rPr>
              <w:t>"</w:t>
            </w:r>
            <w:r w:rsidRPr="00F11966">
              <w:t>720000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C0E014B" w14:textId="77777777" w:rsidR="002933AC" w:rsidRPr="00F11966" w:rsidRDefault="002933AC" w:rsidP="002933AC">
            <w:pPr>
              <w:pStyle w:val="TAL"/>
            </w:pPr>
            <w:r w:rsidRPr="00F11966">
              <w:t>12 min=720000 ms</w:t>
            </w:r>
          </w:p>
        </w:tc>
      </w:tr>
      <w:tr w:rsidR="002933AC" w:rsidRPr="00F11966" w14:paraId="313E2643"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0A61C4F" w14:textId="77777777" w:rsidR="002933AC" w:rsidRPr="00F11966" w:rsidRDefault="002933AC" w:rsidP="002933AC">
            <w:pPr>
              <w:pStyle w:val="TAL"/>
              <w:rPr>
                <w:lang w:eastAsia="zh-CN"/>
              </w:rPr>
            </w:pPr>
            <w:r w:rsidRPr="00F11966">
              <w:rPr>
                <w:rFonts w:hint="eastAsia"/>
                <w:lang w:eastAsia="zh-CN"/>
              </w:rPr>
              <w:t>"</w:t>
            </w:r>
            <w:r w:rsidRPr="00F11966">
              <w:t>1800000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F98BAAC" w14:textId="77777777" w:rsidR="002933AC" w:rsidRPr="00F11966" w:rsidRDefault="002933AC" w:rsidP="002933AC">
            <w:pPr>
              <w:pStyle w:val="TAL"/>
            </w:pPr>
            <w:r w:rsidRPr="00F11966">
              <w:t>30 min=1800000 ms</w:t>
            </w:r>
          </w:p>
        </w:tc>
      </w:tr>
      <w:tr w:rsidR="002933AC" w:rsidRPr="00F11966" w14:paraId="2F1F9E94"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84EA0A5" w14:textId="77777777" w:rsidR="002933AC" w:rsidRPr="00F11966" w:rsidRDefault="002933AC" w:rsidP="002933AC">
            <w:pPr>
              <w:pStyle w:val="TAL"/>
              <w:rPr>
                <w:lang w:eastAsia="zh-CN"/>
              </w:rPr>
            </w:pPr>
            <w:r w:rsidRPr="00F11966">
              <w:rPr>
                <w:rFonts w:hint="eastAsia"/>
                <w:lang w:eastAsia="zh-CN"/>
              </w:rPr>
              <w:t>"</w:t>
            </w:r>
            <w:r w:rsidRPr="00F11966">
              <w:t>3600000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B75BEA5" w14:textId="77777777" w:rsidR="002933AC" w:rsidRPr="00F11966" w:rsidRDefault="002933AC" w:rsidP="002933AC">
            <w:pPr>
              <w:pStyle w:val="TAL"/>
            </w:pPr>
            <w:r w:rsidRPr="00F11966">
              <w:t>60 min=3600000 ms</w:t>
            </w:r>
          </w:p>
        </w:tc>
      </w:tr>
    </w:tbl>
    <w:p w14:paraId="6B13570D" w14:textId="77777777" w:rsidR="002933AC" w:rsidRPr="00F11966" w:rsidRDefault="002933AC" w:rsidP="002933AC">
      <w:pPr>
        <w:rPr>
          <w:noProof/>
          <w:sz w:val="24"/>
          <w:szCs w:val="24"/>
          <w:lang w:eastAsia="zh-CN"/>
        </w:rPr>
      </w:pPr>
    </w:p>
    <w:p w14:paraId="5FFF6BE8" w14:textId="77777777" w:rsidR="002933AC" w:rsidRPr="00F11966" w:rsidRDefault="002933AC" w:rsidP="00D362EB">
      <w:pPr>
        <w:pStyle w:val="Heading4"/>
      </w:pPr>
      <w:bookmarkStart w:id="2244" w:name="_Toc43026154"/>
      <w:bookmarkStart w:id="2245" w:name="_Toc49763688"/>
      <w:bookmarkStart w:id="2246" w:name="_Toc56754384"/>
      <w:bookmarkStart w:id="2247" w:name="_Toc88743171"/>
      <w:bookmarkStart w:id="2248" w:name="_Toc90649983"/>
      <w:r w:rsidRPr="00F11966">
        <w:t>5.6.3.10</w:t>
      </w:r>
      <w:r w:rsidRPr="00F11966">
        <w:tab/>
        <w:t>Enumeration: ReportAmountMdt</w:t>
      </w:r>
      <w:bookmarkEnd w:id="2244"/>
      <w:bookmarkEnd w:id="2245"/>
      <w:bookmarkEnd w:id="2246"/>
      <w:bookmarkEnd w:id="2247"/>
      <w:bookmarkEnd w:id="2248"/>
    </w:p>
    <w:p w14:paraId="64DB898E" w14:textId="77777777" w:rsidR="002933AC" w:rsidRPr="00F11966" w:rsidRDefault="002933AC" w:rsidP="002933AC">
      <w:r w:rsidRPr="00F11966">
        <w:t>The enumeration ReportAmountMdt defines Report Amount</w:t>
      </w:r>
      <w:r w:rsidRPr="00F11966">
        <w:rPr>
          <w:lang w:eastAsia="zh-CN"/>
        </w:rPr>
        <w:t xml:space="preserve"> 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5.6.3.10-1.</w:t>
      </w:r>
    </w:p>
    <w:p w14:paraId="55390A77" w14:textId="77777777" w:rsidR="002933AC" w:rsidRPr="00F11966" w:rsidRDefault="002933AC" w:rsidP="002933AC">
      <w:pPr>
        <w:pStyle w:val="TH"/>
      </w:pPr>
      <w:r w:rsidRPr="00F11966">
        <w:t>Table 5.6.3.</w:t>
      </w:r>
      <w:r w:rsidR="00A35953">
        <w:t>10</w:t>
      </w:r>
      <w:r w:rsidRPr="00F11966">
        <w:t>-1: Enumeration ReportAmountMdt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2E889543"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8535711"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03FE6DE" w14:textId="77777777" w:rsidR="002933AC" w:rsidRPr="00F11966" w:rsidRDefault="002933AC" w:rsidP="002933AC">
            <w:pPr>
              <w:pStyle w:val="TAH"/>
            </w:pPr>
            <w:r w:rsidRPr="00F11966">
              <w:t>Description</w:t>
            </w:r>
          </w:p>
        </w:tc>
      </w:tr>
      <w:tr w:rsidR="002933AC" w:rsidRPr="00F11966" w14:paraId="10600A5B"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8D2F12D" w14:textId="77777777" w:rsidR="002933AC" w:rsidRPr="00F11966" w:rsidRDefault="002933AC" w:rsidP="002933AC">
            <w:pPr>
              <w:pStyle w:val="TAL"/>
              <w:rPr>
                <w:lang w:eastAsia="zh-CN"/>
              </w:rPr>
            </w:pPr>
            <w:r w:rsidRPr="00F11966">
              <w:rPr>
                <w:rFonts w:hint="eastAsia"/>
                <w:lang w:eastAsia="zh-CN"/>
              </w:rPr>
              <w:t>"</w:t>
            </w:r>
            <w:r w:rsidRPr="00F11966">
              <w:rPr>
                <w:lang w:eastAsia="zh-CN"/>
              </w:rPr>
              <w:t>1"</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F7B184C" w14:textId="77777777" w:rsidR="002933AC" w:rsidRPr="00F11966" w:rsidRDefault="002933AC" w:rsidP="002933AC">
            <w:pPr>
              <w:pStyle w:val="TAL"/>
              <w:rPr>
                <w:lang w:eastAsia="zh-CN"/>
              </w:rPr>
            </w:pPr>
            <w:r w:rsidRPr="00F11966">
              <w:rPr>
                <w:rFonts w:hint="eastAsia"/>
                <w:lang w:eastAsia="zh-CN"/>
              </w:rPr>
              <w:t>1</w:t>
            </w:r>
          </w:p>
        </w:tc>
      </w:tr>
      <w:tr w:rsidR="002933AC" w:rsidRPr="00F11966" w14:paraId="69C3476A"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F7A0A5E" w14:textId="77777777" w:rsidR="002933AC" w:rsidRPr="00F11966" w:rsidRDefault="002933AC" w:rsidP="002933AC">
            <w:pPr>
              <w:pStyle w:val="TAL"/>
              <w:rPr>
                <w:lang w:eastAsia="zh-CN"/>
              </w:rPr>
            </w:pPr>
            <w:r w:rsidRPr="00F11966">
              <w:rPr>
                <w:rFonts w:hint="eastAsia"/>
                <w:lang w:eastAsia="zh-CN"/>
              </w:rPr>
              <w:t>"</w:t>
            </w:r>
            <w:r w:rsidRPr="00F11966">
              <w:rPr>
                <w:lang w:eastAsia="zh-CN"/>
              </w:rPr>
              <w:t>2"</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7EC92AA" w14:textId="77777777" w:rsidR="002933AC" w:rsidRPr="00F11966" w:rsidRDefault="002933AC" w:rsidP="002933AC">
            <w:pPr>
              <w:pStyle w:val="TAL"/>
              <w:rPr>
                <w:lang w:eastAsia="zh-CN"/>
              </w:rPr>
            </w:pPr>
            <w:r w:rsidRPr="00F11966">
              <w:rPr>
                <w:rFonts w:hint="eastAsia"/>
                <w:lang w:eastAsia="zh-CN"/>
              </w:rPr>
              <w:t>2</w:t>
            </w:r>
          </w:p>
        </w:tc>
      </w:tr>
      <w:tr w:rsidR="002933AC" w:rsidRPr="00F11966" w14:paraId="08FBDB93"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397AE8A" w14:textId="77777777" w:rsidR="002933AC" w:rsidRPr="00F11966" w:rsidRDefault="002933AC" w:rsidP="002933AC">
            <w:pPr>
              <w:pStyle w:val="TAL"/>
              <w:rPr>
                <w:lang w:eastAsia="zh-CN"/>
              </w:rPr>
            </w:pPr>
            <w:r w:rsidRPr="00F11966">
              <w:rPr>
                <w:rFonts w:hint="eastAsia"/>
                <w:lang w:eastAsia="zh-CN"/>
              </w:rPr>
              <w:t>"</w:t>
            </w:r>
            <w:r w:rsidRPr="00F11966">
              <w:rPr>
                <w:lang w:eastAsia="zh-CN"/>
              </w:rPr>
              <w:t>4"</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D0F8F5D" w14:textId="77777777" w:rsidR="002933AC" w:rsidRPr="00F11966" w:rsidRDefault="002933AC" w:rsidP="002933AC">
            <w:pPr>
              <w:pStyle w:val="TAL"/>
              <w:rPr>
                <w:lang w:eastAsia="zh-CN"/>
              </w:rPr>
            </w:pPr>
            <w:r w:rsidRPr="00F11966">
              <w:rPr>
                <w:rFonts w:hint="eastAsia"/>
                <w:lang w:eastAsia="zh-CN"/>
              </w:rPr>
              <w:t>4</w:t>
            </w:r>
          </w:p>
        </w:tc>
      </w:tr>
      <w:tr w:rsidR="002933AC" w:rsidRPr="00F11966" w14:paraId="78724E77"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1234263" w14:textId="77777777" w:rsidR="002933AC" w:rsidRPr="00F11966" w:rsidRDefault="002933AC" w:rsidP="002933AC">
            <w:pPr>
              <w:pStyle w:val="TAL"/>
              <w:rPr>
                <w:lang w:eastAsia="zh-CN"/>
              </w:rPr>
            </w:pPr>
            <w:r w:rsidRPr="00F11966">
              <w:rPr>
                <w:rFonts w:hint="eastAsia"/>
                <w:lang w:eastAsia="zh-CN"/>
              </w:rPr>
              <w:t>"</w:t>
            </w:r>
            <w:r w:rsidRPr="00F11966">
              <w:rPr>
                <w:lang w:eastAsia="zh-CN"/>
              </w:rPr>
              <w:t>8"</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0B69B59" w14:textId="77777777" w:rsidR="002933AC" w:rsidRPr="00F11966" w:rsidRDefault="002933AC" w:rsidP="002933AC">
            <w:pPr>
              <w:pStyle w:val="TAL"/>
              <w:rPr>
                <w:lang w:eastAsia="zh-CN"/>
              </w:rPr>
            </w:pPr>
            <w:r w:rsidRPr="00F11966">
              <w:rPr>
                <w:rFonts w:hint="eastAsia"/>
                <w:lang w:eastAsia="zh-CN"/>
              </w:rPr>
              <w:t>8</w:t>
            </w:r>
          </w:p>
        </w:tc>
      </w:tr>
      <w:tr w:rsidR="002933AC" w:rsidRPr="00F11966" w14:paraId="26FF1FBF"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43920B8" w14:textId="77777777" w:rsidR="002933AC" w:rsidRPr="00F11966" w:rsidRDefault="002933AC" w:rsidP="002933AC">
            <w:pPr>
              <w:pStyle w:val="TAL"/>
              <w:rPr>
                <w:lang w:eastAsia="zh-CN"/>
              </w:rPr>
            </w:pPr>
            <w:r w:rsidRPr="00F11966">
              <w:rPr>
                <w:rFonts w:hint="eastAsia"/>
                <w:lang w:eastAsia="zh-CN"/>
              </w:rPr>
              <w:t>"</w:t>
            </w:r>
            <w:r w:rsidRPr="00F11966">
              <w:rPr>
                <w:lang w:eastAsia="zh-CN"/>
              </w:rPr>
              <w:t>16"</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EA91108" w14:textId="77777777" w:rsidR="002933AC" w:rsidRPr="00F11966" w:rsidRDefault="002933AC" w:rsidP="002933AC">
            <w:pPr>
              <w:pStyle w:val="TAL"/>
              <w:rPr>
                <w:lang w:eastAsia="zh-CN"/>
              </w:rPr>
            </w:pPr>
            <w:r w:rsidRPr="00F11966">
              <w:rPr>
                <w:rFonts w:hint="eastAsia"/>
                <w:lang w:eastAsia="zh-CN"/>
              </w:rPr>
              <w:t>1</w:t>
            </w:r>
            <w:r w:rsidRPr="00F11966">
              <w:rPr>
                <w:lang w:eastAsia="zh-CN"/>
              </w:rPr>
              <w:t>6</w:t>
            </w:r>
          </w:p>
        </w:tc>
      </w:tr>
      <w:tr w:rsidR="002933AC" w:rsidRPr="00F11966" w14:paraId="1242DDF9"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471B2F0" w14:textId="77777777" w:rsidR="002933AC" w:rsidRPr="00F11966" w:rsidRDefault="002933AC" w:rsidP="002933AC">
            <w:pPr>
              <w:pStyle w:val="TAL"/>
              <w:rPr>
                <w:lang w:eastAsia="zh-CN"/>
              </w:rPr>
            </w:pPr>
            <w:r w:rsidRPr="00F11966">
              <w:rPr>
                <w:rFonts w:hint="eastAsia"/>
                <w:lang w:eastAsia="zh-CN"/>
              </w:rPr>
              <w:t>"</w:t>
            </w:r>
            <w:r w:rsidRPr="00F11966">
              <w:rPr>
                <w:lang w:eastAsia="zh-CN"/>
              </w:rPr>
              <w:t>32"</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8EA5EC8" w14:textId="77777777" w:rsidR="002933AC" w:rsidRPr="00F11966" w:rsidRDefault="002933AC" w:rsidP="002933AC">
            <w:pPr>
              <w:pStyle w:val="TAL"/>
              <w:rPr>
                <w:lang w:eastAsia="zh-CN"/>
              </w:rPr>
            </w:pPr>
            <w:r w:rsidRPr="00F11966">
              <w:rPr>
                <w:rFonts w:hint="eastAsia"/>
                <w:lang w:eastAsia="zh-CN"/>
              </w:rPr>
              <w:t>3</w:t>
            </w:r>
            <w:r w:rsidRPr="00F11966">
              <w:rPr>
                <w:lang w:eastAsia="zh-CN"/>
              </w:rPr>
              <w:t>2</w:t>
            </w:r>
          </w:p>
        </w:tc>
      </w:tr>
      <w:tr w:rsidR="002933AC" w:rsidRPr="00F11966" w14:paraId="38C5664D"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A4A5F97" w14:textId="77777777" w:rsidR="002933AC" w:rsidRPr="00F11966" w:rsidRDefault="002933AC" w:rsidP="002933AC">
            <w:pPr>
              <w:pStyle w:val="TAL"/>
              <w:rPr>
                <w:lang w:eastAsia="zh-CN"/>
              </w:rPr>
            </w:pPr>
            <w:r w:rsidRPr="00F11966">
              <w:rPr>
                <w:rFonts w:hint="eastAsia"/>
                <w:lang w:eastAsia="zh-CN"/>
              </w:rPr>
              <w:t>"</w:t>
            </w:r>
            <w:r w:rsidRPr="00F11966">
              <w:rPr>
                <w:lang w:eastAsia="zh-CN"/>
              </w:rPr>
              <w:t>64"</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241FE4C" w14:textId="77777777" w:rsidR="002933AC" w:rsidRPr="00F11966" w:rsidRDefault="002933AC" w:rsidP="002933AC">
            <w:pPr>
              <w:pStyle w:val="TAL"/>
              <w:rPr>
                <w:lang w:eastAsia="zh-CN"/>
              </w:rPr>
            </w:pPr>
            <w:r w:rsidRPr="00F11966">
              <w:rPr>
                <w:rFonts w:hint="eastAsia"/>
                <w:lang w:eastAsia="zh-CN"/>
              </w:rPr>
              <w:t>6</w:t>
            </w:r>
            <w:r w:rsidRPr="00F11966">
              <w:rPr>
                <w:lang w:eastAsia="zh-CN"/>
              </w:rPr>
              <w:t>4</w:t>
            </w:r>
          </w:p>
        </w:tc>
      </w:tr>
      <w:tr w:rsidR="002933AC" w:rsidRPr="00F11966" w14:paraId="7D003E43"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7F276C3" w14:textId="77777777" w:rsidR="002933AC" w:rsidRPr="00F11966" w:rsidRDefault="002933AC" w:rsidP="002933AC">
            <w:pPr>
              <w:pStyle w:val="TAL"/>
              <w:rPr>
                <w:lang w:eastAsia="zh-CN"/>
              </w:rPr>
            </w:pPr>
            <w:r w:rsidRPr="00F11966">
              <w:rPr>
                <w:rFonts w:hint="eastAsia"/>
                <w:lang w:eastAsia="zh-CN"/>
              </w:rPr>
              <w:t>"</w:t>
            </w:r>
            <w:r w:rsidRPr="00F11966">
              <w:t>infinity</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BC2D8B3" w14:textId="77777777" w:rsidR="002933AC" w:rsidRPr="00F11966" w:rsidRDefault="002933AC" w:rsidP="002933AC">
            <w:pPr>
              <w:pStyle w:val="TAL"/>
            </w:pPr>
            <w:r w:rsidRPr="00F11966">
              <w:t>Infinity</w:t>
            </w:r>
          </w:p>
        </w:tc>
      </w:tr>
    </w:tbl>
    <w:p w14:paraId="0D619EA2" w14:textId="77777777" w:rsidR="002933AC" w:rsidRPr="00F11966" w:rsidRDefault="002933AC" w:rsidP="002933AC"/>
    <w:p w14:paraId="750F5DED" w14:textId="77777777" w:rsidR="002933AC" w:rsidRPr="00F11966" w:rsidRDefault="002933AC" w:rsidP="00D362EB">
      <w:pPr>
        <w:pStyle w:val="Heading4"/>
      </w:pPr>
      <w:bookmarkStart w:id="2249" w:name="_Toc43026155"/>
      <w:bookmarkStart w:id="2250" w:name="_Toc49763689"/>
      <w:bookmarkStart w:id="2251" w:name="_Toc56754385"/>
      <w:bookmarkStart w:id="2252" w:name="_Toc88743172"/>
      <w:bookmarkStart w:id="2253" w:name="_Toc90649984"/>
      <w:r w:rsidRPr="00F11966">
        <w:t>5.6.3.11</w:t>
      </w:r>
      <w:r w:rsidRPr="00F11966">
        <w:tab/>
        <w:t>Enumeration: E</w:t>
      </w:r>
      <w:r w:rsidRPr="00F11966">
        <w:rPr>
          <w:lang w:eastAsia="zh-CN"/>
        </w:rPr>
        <w:t>ventForMdt</w:t>
      </w:r>
      <w:bookmarkEnd w:id="2249"/>
      <w:bookmarkEnd w:id="2250"/>
      <w:bookmarkEnd w:id="2251"/>
      <w:bookmarkEnd w:id="2252"/>
      <w:bookmarkEnd w:id="2253"/>
    </w:p>
    <w:p w14:paraId="69934C53" w14:textId="77777777" w:rsidR="002933AC" w:rsidRPr="00F11966" w:rsidRDefault="002933AC" w:rsidP="002933AC">
      <w:r w:rsidRPr="00F11966">
        <w:t xml:space="preserve">The enumeration </w:t>
      </w:r>
      <w:r w:rsidRPr="00F11966">
        <w:rPr>
          <w:lang w:eastAsia="zh-CN"/>
        </w:rPr>
        <w:t>EventForMdt</w:t>
      </w:r>
      <w:r w:rsidRPr="00F11966">
        <w:t xml:space="preserve"> defines </w:t>
      </w:r>
      <w:r w:rsidRPr="00F11966">
        <w:rPr>
          <w:lang w:eastAsia="zh-CN"/>
        </w:rPr>
        <w:t>events triggered measurement for logged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5.6.3.11-1.</w:t>
      </w:r>
    </w:p>
    <w:p w14:paraId="52E3F67A" w14:textId="77777777" w:rsidR="002933AC" w:rsidRPr="00F11966" w:rsidRDefault="002933AC" w:rsidP="002933AC">
      <w:pPr>
        <w:pStyle w:val="TH"/>
      </w:pPr>
      <w:r w:rsidRPr="00F11966">
        <w:lastRenderedPageBreak/>
        <w:t xml:space="preserve">Table 5.6.3.11-1: Enumeration </w:t>
      </w:r>
      <w:r w:rsidRPr="00F11966">
        <w:rPr>
          <w:lang w:eastAsia="zh-CN"/>
        </w:rPr>
        <w:t>EventForMdt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4E3E162B"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E73767F"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E95A73F" w14:textId="77777777" w:rsidR="002933AC" w:rsidRPr="00F11966" w:rsidRDefault="002933AC" w:rsidP="002933AC">
            <w:pPr>
              <w:pStyle w:val="TAH"/>
            </w:pPr>
            <w:r w:rsidRPr="00F11966">
              <w:t>Description</w:t>
            </w:r>
          </w:p>
        </w:tc>
      </w:tr>
      <w:tr w:rsidR="002933AC" w:rsidRPr="00F11966" w14:paraId="19BE0009"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EE55A3F" w14:textId="77777777" w:rsidR="002933AC" w:rsidRPr="00F11966" w:rsidRDefault="002933AC" w:rsidP="002933AC">
            <w:pPr>
              <w:pStyle w:val="TAL"/>
            </w:pPr>
            <w:r w:rsidRPr="00F11966">
              <w:t>"OUT_OF_COVERAGE"</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FC3E891" w14:textId="77777777" w:rsidR="002933AC" w:rsidRPr="00F11966" w:rsidRDefault="002933AC" w:rsidP="002933AC">
            <w:pPr>
              <w:pStyle w:val="TAL"/>
            </w:pPr>
            <w:r w:rsidRPr="00F11966">
              <w:t>Out of coverage</w:t>
            </w:r>
          </w:p>
        </w:tc>
      </w:tr>
      <w:tr w:rsidR="002933AC" w:rsidRPr="00F11966" w14:paraId="2588942F"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9140867" w14:textId="77777777" w:rsidR="002933AC" w:rsidRPr="00F11966" w:rsidRDefault="002933AC" w:rsidP="002933AC">
            <w:pPr>
              <w:pStyle w:val="TAL"/>
            </w:pPr>
            <w:r w:rsidRPr="00F11966">
              <w:t>"A2_EVENT"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0931490" w14:textId="77777777" w:rsidR="002933AC" w:rsidRPr="00F11966" w:rsidRDefault="002933AC" w:rsidP="002933AC">
            <w:pPr>
              <w:pStyle w:val="TAL"/>
            </w:pPr>
            <w:r w:rsidRPr="00F11966">
              <w:t>A2 event</w:t>
            </w:r>
          </w:p>
        </w:tc>
      </w:tr>
    </w:tbl>
    <w:p w14:paraId="03A98793" w14:textId="77777777" w:rsidR="002933AC" w:rsidRPr="00F11966" w:rsidRDefault="002933AC" w:rsidP="002933AC">
      <w:pPr>
        <w:rPr>
          <w:noProof/>
          <w:sz w:val="24"/>
          <w:szCs w:val="24"/>
          <w:lang w:eastAsia="zh-CN"/>
        </w:rPr>
      </w:pPr>
    </w:p>
    <w:p w14:paraId="19C2CFBC" w14:textId="77777777" w:rsidR="002933AC" w:rsidRPr="00F11966" w:rsidRDefault="002933AC" w:rsidP="00D362EB">
      <w:pPr>
        <w:pStyle w:val="Heading4"/>
      </w:pPr>
      <w:bookmarkStart w:id="2254" w:name="_Toc43026156"/>
      <w:bookmarkStart w:id="2255" w:name="_Toc49763690"/>
      <w:bookmarkStart w:id="2256" w:name="_Toc56754386"/>
      <w:bookmarkStart w:id="2257" w:name="_Toc88743173"/>
      <w:bookmarkStart w:id="2258" w:name="_Toc90649985"/>
      <w:r w:rsidRPr="00F11966">
        <w:t>5.6.3.12</w:t>
      </w:r>
      <w:r w:rsidRPr="00F11966">
        <w:tab/>
        <w:t>Enumeration: LoggingIntervalMdt</w:t>
      </w:r>
      <w:bookmarkEnd w:id="2254"/>
      <w:bookmarkEnd w:id="2255"/>
      <w:bookmarkEnd w:id="2256"/>
      <w:bookmarkEnd w:id="2257"/>
      <w:bookmarkEnd w:id="2258"/>
    </w:p>
    <w:p w14:paraId="61A81967" w14:textId="77777777" w:rsidR="002933AC" w:rsidRPr="00F11966" w:rsidRDefault="002933AC" w:rsidP="002933AC">
      <w:r w:rsidRPr="00F11966">
        <w:t>The enumeration LoggingIntervalMdt defines Logging Interval</w:t>
      </w:r>
      <w:r w:rsidRPr="00F11966">
        <w:rPr>
          <w:lang w:eastAsia="zh-CN"/>
        </w:rPr>
        <w:t xml:space="preserve"> 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5.6.3.12-1.</w:t>
      </w:r>
    </w:p>
    <w:p w14:paraId="08E36C29" w14:textId="77777777" w:rsidR="002933AC" w:rsidRPr="00F11966" w:rsidRDefault="002933AC" w:rsidP="002933AC">
      <w:pPr>
        <w:pStyle w:val="TH"/>
      </w:pPr>
      <w:r w:rsidRPr="00F11966">
        <w:t>Table 5.6.3.12-1: Enumeration LoggingIntervalMdt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4796F573"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7B913B3"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2357359" w14:textId="77777777" w:rsidR="002933AC" w:rsidRPr="00F11966" w:rsidRDefault="002933AC" w:rsidP="002933AC">
            <w:pPr>
              <w:pStyle w:val="TAH"/>
            </w:pPr>
            <w:r w:rsidRPr="00F11966">
              <w:t>Description</w:t>
            </w:r>
          </w:p>
        </w:tc>
      </w:tr>
      <w:tr w:rsidR="00E32A35" w:rsidRPr="00F11966" w14:paraId="2AA33ACC"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55307A2" w14:textId="77777777" w:rsidR="00E32A35" w:rsidRPr="00F11966" w:rsidRDefault="00E32A35" w:rsidP="00E32A35">
            <w:pPr>
              <w:pStyle w:val="TAL"/>
              <w:rPr>
                <w:lang w:eastAsia="zh-CN"/>
              </w:rPr>
            </w:pPr>
            <w:r w:rsidRPr="00F11966">
              <w:rPr>
                <w:rFonts w:hint="eastAsia"/>
                <w:lang w:eastAsia="zh-CN"/>
              </w:rPr>
              <w:t>"</w:t>
            </w:r>
            <w:r w:rsidRPr="00F11966">
              <w:t>128</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D5896EF" w14:textId="77777777" w:rsidR="00E32A35" w:rsidRPr="00F11966" w:rsidRDefault="00E32A35" w:rsidP="00E32A35">
            <w:pPr>
              <w:pStyle w:val="TAL"/>
              <w:rPr>
                <w:lang w:eastAsia="zh-CN"/>
              </w:rPr>
            </w:pPr>
            <w:r w:rsidRPr="00F11966">
              <w:t>128</w:t>
            </w:r>
            <w:r>
              <w:t>0 ms</w:t>
            </w:r>
          </w:p>
        </w:tc>
      </w:tr>
      <w:tr w:rsidR="00E32A35" w:rsidRPr="00F11966" w14:paraId="3D63A7FE"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3137422" w14:textId="77777777" w:rsidR="00E32A35" w:rsidRPr="00F11966" w:rsidRDefault="00E32A35" w:rsidP="00E32A35">
            <w:pPr>
              <w:pStyle w:val="TAL"/>
              <w:rPr>
                <w:lang w:eastAsia="zh-CN"/>
              </w:rPr>
            </w:pPr>
            <w:r w:rsidRPr="00F11966">
              <w:rPr>
                <w:rFonts w:hint="eastAsia"/>
                <w:lang w:eastAsia="zh-CN"/>
              </w:rPr>
              <w:t>"</w:t>
            </w:r>
            <w:r w:rsidRPr="00F11966">
              <w:t>256</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C5B15E4" w14:textId="77777777" w:rsidR="00E32A35" w:rsidRPr="00F11966" w:rsidRDefault="00E32A35" w:rsidP="00E32A35">
            <w:pPr>
              <w:pStyle w:val="TAL"/>
              <w:rPr>
                <w:lang w:eastAsia="zh-CN"/>
              </w:rPr>
            </w:pPr>
            <w:r w:rsidRPr="00F11966">
              <w:t>256</w:t>
            </w:r>
            <w:r>
              <w:t>0 ms</w:t>
            </w:r>
          </w:p>
        </w:tc>
      </w:tr>
      <w:tr w:rsidR="00E32A35" w:rsidRPr="00F11966" w14:paraId="58BBC639"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3307EC9" w14:textId="77777777" w:rsidR="00E32A35" w:rsidRPr="00F11966" w:rsidRDefault="00E32A35" w:rsidP="00E32A35">
            <w:pPr>
              <w:pStyle w:val="TAL"/>
              <w:rPr>
                <w:lang w:eastAsia="zh-CN"/>
              </w:rPr>
            </w:pPr>
            <w:r w:rsidRPr="00F11966">
              <w:rPr>
                <w:rFonts w:hint="eastAsia"/>
                <w:lang w:eastAsia="zh-CN"/>
              </w:rPr>
              <w:t>"</w:t>
            </w:r>
            <w:r w:rsidRPr="00F11966">
              <w:t>512</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67CB1BE" w14:textId="77777777" w:rsidR="00E32A35" w:rsidRPr="00F11966" w:rsidRDefault="00E32A35" w:rsidP="00E32A35">
            <w:pPr>
              <w:pStyle w:val="TAL"/>
              <w:rPr>
                <w:lang w:eastAsia="zh-CN"/>
              </w:rPr>
            </w:pPr>
            <w:r w:rsidRPr="00F11966">
              <w:t>512</w:t>
            </w:r>
            <w:r>
              <w:t>0 ms</w:t>
            </w:r>
          </w:p>
        </w:tc>
      </w:tr>
      <w:tr w:rsidR="00E32A35" w:rsidRPr="00F11966" w14:paraId="5E836ABB"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6B070BE" w14:textId="77777777" w:rsidR="00E32A35" w:rsidRPr="00F11966" w:rsidRDefault="00E32A35" w:rsidP="00E32A35">
            <w:pPr>
              <w:pStyle w:val="TAL"/>
              <w:rPr>
                <w:lang w:eastAsia="zh-CN"/>
              </w:rPr>
            </w:pPr>
            <w:r w:rsidRPr="00F11966">
              <w:rPr>
                <w:rFonts w:hint="eastAsia"/>
                <w:lang w:eastAsia="zh-CN"/>
              </w:rPr>
              <w:t>"</w:t>
            </w:r>
            <w:r w:rsidRPr="00F11966">
              <w:t>1024</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9E2026A" w14:textId="77777777" w:rsidR="00E32A35" w:rsidRPr="00F11966" w:rsidRDefault="00E32A35" w:rsidP="00E32A35">
            <w:pPr>
              <w:pStyle w:val="TAL"/>
              <w:rPr>
                <w:lang w:eastAsia="zh-CN"/>
              </w:rPr>
            </w:pPr>
            <w:r w:rsidRPr="00F11966">
              <w:t>1024</w:t>
            </w:r>
            <w:r>
              <w:t>0 ms</w:t>
            </w:r>
          </w:p>
        </w:tc>
      </w:tr>
      <w:tr w:rsidR="00E32A35" w:rsidRPr="00F11966" w14:paraId="1B5A8410"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2A27A0C" w14:textId="77777777" w:rsidR="00E32A35" w:rsidRPr="00F11966" w:rsidRDefault="00E32A35" w:rsidP="00E32A35">
            <w:pPr>
              <w:pStyle w:val="TAL"/>
              <w:rPr>
                <w:lang w:eastAsia="zh-CN"/>
              </w:rPr>
            </w:pPr>
            <w:r w:rsidRPr="00F11966">
              <w:rPr>
                <w:rFonts w:hint="eastAsia"/>
                <w:lang w:eastAsia="zh-CN"/>
              </w:rPr>
              <w:t>"</w:t>
            </w:r>
            <w:r w:rsidRPr="00F11966">
              <w:t>2048</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E3110B3" w14:textId="77777777" w:rsidR="00E32A35" w:rsidRPr="00F11966" w:rsidRDefault="00E32A35" w:rsidP="00E32A35">
            <w:pPr>
              <w:pStyle w:val="TAL"/>
              <w:rPr>
                <w:lang w:eastAsia="zh-CN"/>
              </w:rPr>
            </w:pPr>
            <w:r w:rsidRPr="00F11966">
              <w:t>2048</w:t>
            </w:r>
            <w:r>
              <w:t>0 ms</w:t>
            </w:r>
          </w:p>
        </w:tc>
      </w:tr>
      <w:tr w:rsidR="00E32A35" w:rsidRPr="00F11966" w14:paraId="20172F7B"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A8915E7" w14:textId="77777777" w:rsidR="00E32A35" w:rsidRPr="00F11966" w:rsidRDefault="00E32A35" w:rsidP="00E32A35">
            <w:pPr>
              <w:pStyle w:val="TAL"/>
              <w:rPr>
                <w:lang w:eastAsia="zh-CN"/>
              </w:rPr>
            </w:pPr>
            <w:r w:rsidRPr="00F11966">
              <w:rPr>
                <w:rFonts w:hint="eastAsia"/>
                <w:lang w:eastAsia="zh-CN"/>
              </w:rPr>
              <w:t>"</w:t>
            </w:r>
            <w:r w:rsidRPr="00F11966">
              <w:t>3072</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81A32AE" w14:textId="77777777" w:rsidR="00E32A35" w:rsidRPr="00F11966" w:rsidRDefault="00E32A35" w:rsidP="00E32A35">
            <w:pPr>
              <w:pStyle w:val="TAL"/>
              <w:rPr>
                <w:lang w:eastAsia="zh-CN"/>
              </w:rPr>
            </w:pPr>
            <w:r w:rsidRPr="00F11966">
              <w:t>3072</w:t>
            </w:r>
            <w:r>
              <w:t>0 ms</w:t>
            </w:r>
          </w:p>
        </w:tc>
      </w:tr>
      <w:tr w:rsidR="00E32A35" w:rsidRPr="00F11966" w14:paraId="3DCE62D9"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485354F" w14:textId="77777777" w:rsidR="00E32A35" w:rsidRPr="00F11966" w:rsidRDefault="00E32A35" w:rsidP="00E32A35">
            <w:pPr>
              <w:pStyle w:val="TAL"/>
              <w:rPr>
                <w:lang w:eastAsia="zh-CN"/>
              </w:rPr>
            </w:pPr>
            <w:r w:rsidRPr="00F11966">
              <w:rPr>
                <w:rFonts w:hint="eastAsia"/>
                <w:lang w:eastAsia="zh-CN"/>
              </w:rPr>
              <w:t>"</w:t>
            </w:r>
            <w:r w:rsidRPr="00F11966">
              <w:t>4096</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55AF74E" w14:textId="77777777" w:rsidR="00E32A35" w:rsidRPr="00F11966" w:rsidRDefault="00E32A35" w:rsidP="00E32A35">
            <w:pPr>
              <w:pStyle w:val="TAL"/>
              <w:rPr>
                <w:lang w:eastAsia="zh-CN"/>
              </w:rPr>
            </w:pPr>
            <w:r w:rsidRPr="00F11966">
              <w:t>4096</w:t>
            </w:r>
            <w:r>
              <w:t>0 ms</w:t>
            </w:r>
          </w:p>
        </w:tc>
      </w:tr>
      <w:tr w:rsidR="00E32A35" w:rsidRPr="00F11966" w14:paraId="59A937AA"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1B2EDE2" w14:textId="77777777" w:rsidR="00E32A35" w:rsidRPr="00F11966" w:rsidRDefault="00E32A35" w:rsidP="00E32A35">
            <w:pPr>
              <w:pStyle w:val="TAL"/>
              <w:rPr>
                <w:lang w:eastAsia="zh-CN"/>
              </w:rPr>
            </w:pPr>
            <w:r w:rsidRPr="00F11966">
              <w:rPr>
                <w:rFonts w:hint="eastAsia"/>
                <w:lang w:eastAsia="zh-CN"/>
              </w:rPr>
              <w:t>"</w:t>
            </w:r>
            <w:r w:rsidRPr="00F11966">
              <w:t>6144</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85CC2C8" w14:textId="77777777" w:rsidR="00E32A35" w:rsidRPr="00F11966" w:rsidRDefault="00E32A35" w:rsidP="00E32A35">
            <w:pPr>
              <w:pStyle w:val="TAL"/>
            </w:pPr>
            <w:r w:rsidRPr="00F11966">
              <w:t>6144</w:t>
            </w:r>
            <w:r>
              <w:t>0 ms</w:t>
            </w:r>
          </w:p>
        </w:tc>
      </w:tr>
    </w:tbl>
    <w:p w14:paraId="4BC959C3" w14:textId="77777777" w:rsidR="002933AC" w:rsidRPr="00F11966" w:rsidRDefault="002933AC" w:rsidP="002933AC">
      <w:pPr>
        <w:rPr>
          <w:noProof/>
          <w:sz w:val="24"/>
          <w:szCs w:val="24"/>
          <w:lang w:eastAsia="zh-CN"/>
        </w:rPr>
      </w:pPr>
    </w:p>
    <w:p w14:paraId="068561FD" w14:textId="77777777" w:rsidR="002933AC" w:rsidRPr="00F11966" w:rsidRDefault="002933AC" w:rsidP="00D362EB">
      <w:pPr>
        <w:pStyle w:val="Heading4"/>
      </w:pPr>
      <w:bookmarkStart w:id="2259" w:name="_Toc43026157"/>
      <w:bookmarkStart w:id="2260" w:name="_Toc49763691"/>
      <w:bookmarkStart w:id="2261" w:name="_Toc56754387"/>
      <w:bookmarkStart w:id="2262" w:name="_Toc88743174"/>
      <w:bookmarkStart w:id="2263" w:name="_Toc90649986"/>
      <w:r w:rsidRPr="00F11966">
        <w:t>5.6.3.13</w:t>
      </w:r>
      <w:r w:rsidRPr="00F11966">
        <w:tab/>
        <w:t>Enumeration: LoggingDurationMdt</w:t>
      </w:r>
      <w:bookmarkEnd w:id="2259"/>
      <w:bookmarkEnd w:id="2260"/>
      <w:bookmarkEnd w:id="2261"/>
      <w:bookmarkEnd w:id="2262"/>
      <w:bookmarkEnd w:id="2263"/>
    </w:p>
    <w:p w14:paraId="460CD9B6" w14:textId="77777777" w:rsidR="002933AC" w:rsidRPr="00F11966" w:rsidRDefault="002933AC" w:rsidP="002933AC">
      <w:r w:rsidRPr="00F11966">
        <w:t>The enumeration LoggingDurationMdt defines Logging Duration</w:t>
      </w:r>
      <w:r w:rsidRPr="00F11966">
        <w:rPr>
          <w:lang w:eastAsia="zh-CN"/>
        </w:rPr>
        <w:t xml:space="preserve"> 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5.6.3.13-1.</w:t>
      </w:r>
    </w:p>
    <w:p w14:paraId="7608FACC" w14:textId="77777777" w:rsidR="002933AC" w:rsidRPr="00F11966" w:rsidRDefault="002933AC" w:rsidP="002933AC">
      <w:pPr>
        <w:pStyle w:val="TH"/>
      </w:pPr>
      <w:r w:rsidRPr="00F11966">
        <w:t>Table 5.6.3.13-1: Enumeration LoggingDurationMdt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06E8DC34"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18A6296"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4F505B5" w14:textId="77777777" w:rsidR="002933AC" w:rsidRPr="00F11966" w:rsidRDefault="002933AC" w:rsidP="002933AC">
            <w:pPr>
              <w:pStyle w:val="TAH"/>
            </w:pPr>
            <w:r w:rsidRPr="00F11966">
              <w:t>Description</w:t>
            </w:r>
          </w:p>
        </w:tc>
      </w:tr>
      <w:tr w:rsidR="002933AC" w:rsidRPr="00F11966" w14:paraId="79559037"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E547C80" w14:textId="77777777" w:rsidR="002933AC" w:rsidRPr="00F11966" w:rsidRDefault="002933AC" w:rsidP="002933AC">
            <w:pPr>
              <w:pStyle w:val="TAL"/>
              <w:rPr>
                <w:lang w:eastAsia="zh-CN"/>
              </w:rPr>
            </w:pPr>
            <w:r w:rsidRPr="00F11966">
              <w:rPr>
                <w:rFonts w:hint="eastAsia"/>
                <w:lang w:eastAsia="zh-CN"/>
              </w:rPr>
              <w:t>"</w:t>
            </w:r>
            <w:r w:rsidRPr="00F11966">
              <w:t>600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A390A85" w14:textId="77777777" w:rsidR="002933AC" w:rsidRPr="00F11966" w:rsidRDefault="002933AC" w:rsidP="002933AC">
            <w:pPr>
              <w:pStyle w:val="TAL"/>
              <w:rPr>
                <w:lang w:eastAsia="zh-CN"/>
              </w:rPr>
            </w:pPr>
            <w:r w:rsidRPr="00F11966">
              <w:t>600 sec</w:t>
            </w:r>
          </w:p>
        </w:tc>
      </w:tr>
      <w:tr w:rsidR="002933AC" w:rsidRPr="00F11966" w14:paraId="4877FF26"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28A9094" w14:textId="77777777" w:rsidR="002933AC" w:rsidRPr="00F11966" w:rsidRDefault="002933AC" w:rsidP="002933AC">
            <w:pPr>
              <w:pStyle w:val="TAL"/>
              <w:rPr>
                <w:lang w:eastAsia="zh-CN"/>
              </w:rPr>
            </w:pPr>
            <w:r w:rsidRPr="00F11966">
              <w:rPr>
                <w:rFonts w:hint="eastAsia"/>
                <w:lang w:eastAsia="zh-CN"/>
              </w:rPr>
              <w:t>"</w:t>
            </w:r>
            <w:r w:rsidRPr="00F11966">
              <w:t>1200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8D96EAE" w14:textId="77777777" w:rsidR="002933AC" w:rsidRPr="00F11966" w:rsidRDefault="002933AC" w:rsidP="002933AC">
            <w:pPr>
              <w:pStyle w:val="TAL"/>
              <w:rPr>
                <w:lang w:eastAsia="zh-CN"/>
              </w:rPr>
            </w:pPr>
            <w:r w:rsidRPr="00F11966">
              <w:t>1200 sec</w:t>
            </w:r>
          </w:p>
        </w:tc>
      </w:tr>
      <w:tr w:rsidR="002933AC" w:rsidRPr="00F11966" w14:paraId="5AF422AC"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E842B0C" w14:textId="77777777" w:rsidR="002933AC" w:rsidRPr="00F11966" w:rsidRDefault="002933AC" w:rsidP="002933AC">
            <w:pPr>
              <w:pStyle w:val="TAL"/>
              <w:rPr>
                <w:lang w:eastAsia="zh-CN"/>
              </w:rPr>
            </w:pPr>
            <w:r w:rsidRPr="00F11966">
              <w:rPr>
                <w:rFonts w:hint="eastAsia"/>
                <w:lang w:eastAsia="zh-CN"/>
              </w:rPr>
              <w:t>"</w:t>
            </w:r>
            <w:r w:rsidRPr="00F11966">
              <w:t>2400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F7447D1" w14:textId="77777777" w:rsidR="002933AC" w:rsidRPr="00F11966" w:rsidRDefault="002933AC" w:rsidP="002933AC">
            <w:pPr>
              <w:pStyle w:val="TAL"/>
              <w:rPr>
                <w:lang w:eastAsia="zh-CN"/>
              </w:rPr>
            </w:pPr>
            <w:r w:rsidRPr="00F11966">
              <w:t>2400 sec</w:t>
            </w:r>
          </w:p>
        </w:tc>
      </w:tr>
      <w:tr w:rsidR="002933AC" w:rsidRPr="00F11966" w14:paraId="443C2E24"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2E3032A" w14:textId="77777777" w:rsidR="002933AC" w:rsidRPr="00F11966" w:rsidRDefault="002933AC" w:rsidP="002933AC">
            <w:pPr>
              <w:pStyle w:val="TAL"/>
              <w:rPr>
                <w:lang w:eastAsia="zh-CN"/>
              </w:rPr>
            </w:pPr>
            <w:r w:rsidRPr="00F11966">
              <w:rPr>
                <w:rFonts w:hint="eastAsia"/>
                <w:lang w:eastAsia="zh-CN"/>
              </w:rPr>
              <w:t>"</w:t>
            </w:r>
            <w:r w:rsidRPr="00F11966">
              <w:t>3600"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9FD4490" w14:textId="77777777" w:rsidR="002933AC" w:rsidRPr="00F11966" w:rsidRDefault="002933AC" w:rsidP="002933AC">
            <w:pPr>
              <w:pStyle w:val="TAL"/>
              <w:rPr>
                <w:lang w:eastAsia="zh-CN"/>
              </w:rPr>
            </w:pPr>
            <w:r w:rsidRPr="00F11966">
              <w:t>3600 sec</w:t>
            </w:r>
          </w:p>
        </w:tc>
      </w:tr>
      <w:tr w:rsidR="002933AC" w:rsidRPr="00F11966" w14:paraId="2FDF7ECE"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3C2EF26" w14:textId="77777777" w:rsidR="002933AC" w:rsidRPr="00F11966" w:rsidRDefault="002933AC" w:rsidP="002933AC">
            <w:pPr>
              <w:pStyle w:val="TAL"/>
              <w:rPr>
                <w:lang w:eastAsia="zh-CN"/>
              </w:rPr>
            </w:pPr>
            <w:r w:rsidRPr="00F11966">
              <w:rPr>
                <w:lang w:eastAsia="zh-CN"/>
              </w:rPr>
              <w:t>"</w:t>
            </w:r>
            <w:r w:rsidRPr="00F11966">
              <w:t>5400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85D56FF" w14:textId="77777777" w:rsidR="002933AC" w:rsidRPr="00F11966" w:rsidRDefault="002933AC" w:rsidP="002933AC">
            <w:pPr>
              <w:pStyle w:val="TAL"/>
              <w:rPr>
                <w:lang w:eastAsia="zh-CN"/>
              </w:rPr>
            </w:pPr>
            <w:r w:rsidRPr="00F11966">
              <w:t>5400 sec</w:t>
            </w:r>
          </w:p>
        </w:tc>
      </w:tr>
      <w:tr w:rsidR="002933AC" w:rsidRPr="00F11966" w14:paraId="70AD26C4"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C107C94" w14:textId="77777777" w:rsidR="002933AC" w:rsidRPr="00F11966" w:rsidRDefault="002933AC" w:rsidP="002933AC">
            <w:pPr>
              <w:pStyle w:val="TAL"/>
              <w:rPr>
                <w:lang w:eastAsia="zh-CN"/>
              </w:rPr>
            </w:pPr>
            <w:r w:rsidRPr="00F11966">
              <w:rPr>
                <w:rFonts w:hint="eastAsia"/>
                <w:lang w:eastAsia="zh-CN"/>
              </w:rPr>
              <w:t>"</w:t>
            </w:r>
            <w:r w:rsidRPr="00F11966">
              <w:t>7200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F880825" w14:textId="77777777" w:rsidR="002933AC" w:rsidRPr="00F11966" w:rsidRDefault="002933AC" w:rsidP="002933AC">
            <w:pPr>
              <w:pStyle w:val="TAL"/>
              <w:rPr>
                <w:lang w:eastAsia="zh-CN"/>
              </w:rPr>
            </w:pPr>
            <w:r w:rsidRPr="00F11966">
              <w:t>7200 sec</w:t>
            </w:r>
          </w:p>
        </w:tc>
      </w:tr>
    </w:tbl>
    <w:p w14:paraId="3DB5174D" w14:textId="77777777" w:rsidR="002933AC" w:rsidRPr="00F11966" w:rsidRDefault="002933AC" w:rsidP="002933AC">
      <w:pPr>
        <w:rPr>
          <w:noProof/>
          <w:sz w:val="24"/>
          <w:szCs w:val="24"/>
          <w:lang w:eastAsia="zh-CN"/>
        </w:rPr>
      </w:pPr>
    </w:p>
    <w:p w14:paraId="674BC69A" w14:textId="77777777" w:rsidR="002933AC" w:rsidRPr="00F11966" w:rsidRDefault="002933AC" w:rsidP="00D362EB">
      <w:pPr>
        <w:pStyle w:val="Heading4"/>
      </w:pPr>
      <w:bookmarkStart w:id="2264" w:name="_Toc43026158"/>
      <w:bookmarkStart w:id="2265" w:name="_Toc49763692"/>
      <w:bookmarkStart w:id="2266" w:name="_Toc56754388"/>
      <w:bookmarkStart w:id="2267" w:name="_Toc88743175"/>
      <w:bookmarkStart w:id="2268" w:name="_Toc90649987"/>
      <w:r w:rsidRPr="00F11966">
        <w:t>5.6.3.14</w:t>
      </w:r>
      <w:r w:rsidRPr="00F11966">
        <w:tab/>
        <w:t>Enumeration: PositioningMethodMdt</w:t>
      </w:r>
      <w:bookmarkEnd w:id="2264"/>
      <w:bookmarkEnd w:id="2265"/>
      <w:bookmarkEnd w:id="2266"/>
      <w:bookmarkEnd w:id="2267"/>
      <w:bookmarkEnd w:id="2268"/>
    </w:p>
    <w:p w14:paraId="610EF5C8" w14:textId="77777777" w:rsidR="002933AC" w:rsidRPr="00F11966" w:rsidRDefault="002933AC" w:rsidP="002933AC">
      <w:r w:rsidRPr="00F11966">
        <w:t>The enumeration PositioningMethodMdt defines Positioning Method</w:t>
      </w:r>
      <w:r w:rsidRPr="00F11966">
        <w:rPr>
          <w:lang w:eastAsia="zh-CN"/>
        </w:rPr>
        <w:t xml:space="preserve"> 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5.6.3.14-1.</w:t>
      </w:r>
    </w:p>
    <w:p w14:paraId="15F7F2D1" w14:textId="77777777" w:rsidR="002933AC" w:rsidRPr="00F11966" w:rsidRDefault="002933AC" w:rsidP="002933AC">
      <w:pPr>
        <w:pStyle w:val="TH"/>
      </w:pPr>
      <w:r w:rsidRPr="00F11966">
        <w:t>Table 5.6.3.14-1: Enumeration PositioningMethodMdt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098789D7"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42B0AC0"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24844E2" w14:textId="77777777" w:rsidR="002933AC" w:rsidRPr="00F11966" w:rsidRDefault="002933AC" w:rsidP="002933AC">
            <w:pPr>
              <w:pStyle w:val="TAH"/>
            </w:pPr>
            <w:r w:rsidRPr="00F11966">
              <w:t>Description</w:t>
            </w:r>
          </w:p>
        </w:tc>
      </w:tr>
      <w:tr w:rsidR="002933AC" w:rsidRPr="00F11966" w14:paraId="39BAA036"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FBFBA9F" w14:textId="77777777" w:rsidR="002933AC" w:rsidRPr="00F11966" w:rsidRDefault="002933AC" w:rsidP="002933AC">
            <w:pPr>
              <w:pStyle w:val="TAL"/>
              <w:rPr>
                <w:lang w:eastAsia="zh-CN"/>
              </w:rPr>
            </w:pPr>
            <w:r w:rsidRPr="00F11966">
              <w:rPr>
                <w:rFonts w:hint="eastAsia"/>
                <w:lang w:eastAsia="zh-CN"/>
              </w:rPr>
              <w:t>"</w:t>
            </w:r>
            <w:r w:rsidRPr="00F11966">
              <w:rPr>
                <w:lang w:eastAsia="zh-CN"/>
              </w:rPr>
              <w:t>GNSS"</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9674478" w14:textId="77777777" w:rsidR="002933AC" w:rsidRPr="00F11966" w:rsidRDefault="002933AC" w:rsidP="002933AC">
            <w:pPr>
              <w:pStyle w:val="TAL"/>
              <w:rPr>
                <w:lang w:eastAsia="zh-CN"/>
              </w:rPr>
            </w:pPr>
            <w:r w:rsidRPr="00F11966">
              <w:rPr>
                <w:lang w:eastAsia="zh-CN"/>
              </w:rPr>
              <w:t>GNSS</w:t>
            </w:r>
          </w:p>
        </w:tc>
      </w:tr>
      <w:tr w:rsidR="002933AC" w:rsidRPr="00F11966" w14:paraId="174CE069"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7A111AE" w14:textId="77777777" w:rsidR="002933AC" w:rsidRPr="00F11966" w:rsidRDefault="002933AC" w:rsidP="002933AC">
            <w:pPr>
              <w:pStyle w:val="TAL"/>
              <w:rPr>
                <w:lang w:eastAsia="zh-CN"/>
              </w:rPr>
            </w:pPr>
            <w:r w:rsidRPr="00F11966">
              <w:rPr>
                <w:rFonts w:hint="eastAsia"/>
                <w:lang w:eastAsia="zh-CN"/>
              </w:rPr>
              <w:t>"</w:t>
            </w:r>
            <w:r w:rsidRPr="00F11966">
              <w:t>E_CELL_ID</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93026CB" w14:textId="77777777" w:rsidR="002933AC" w:rsidRPr="00F11966" w:rsidRDefault="002933AC" w:rsidP="002933AC">
            <w:pPr>
              <w:pStyle w:val="TAL"/>
              <w:rPr>
                <w:lang w:eastAsia="zh-CN"/>
              </w:rPr>
            </w:pPr>
            <w:r w:rsidRPr="00F11966">
              <w:rPr>
                <w:lang w:eastAsia="zh-CN"/>
              </w:rPr>
              <w:t>E-Cell ID</w:t>
            </w:r>
          </w:p>
        </w:tc>
      </w:tr>
    </w:tbl>
    <w:p w14:paraId="7B49EB7E" w14:textId="77777777" w:rsidR="002933AC" w:rsidRPr="00F11966" w:rsidRDefault="002933AC" w:rsidP="002933AC">
      <w:pPr>
        <w:rPr>
          <w:noProof/>
          <w:sz w:val="24"/>
          <w:szCs w:val="24"/>
          <w:lang w:eastAsia="zh-CN"/>
        </w:rPr>
      </w:pPr>
    </w:p>
    <w:p w14:paraId="5DDC2853" w14:textId="77777777" w:rsidR="002933AC" w:rsidRPr="00F11966" w:rsidRDefault="002933AC" w:rsidP="00D362EB">
      <w:pPr>
        <w:pStyle w:val="Heading4"/>
      </w:pPr>
      <w:bookmarkStart w:id="2269" w:name="_Toc43026159"/>
      <w:bookmarkStart w:id="2270" w:name="_Toc49763693"/>
      <w:bookmarkStart w:id="2271" w:name="_Toc56754389"/>
      <w:bookmarkStart w:id="2272" w:name="_Toc88743176"/>
      <w:bookmarkStart w:id="2273" w:name="_Toc90649988"/>
      <w:r w:rsidRPr="00F11966">
        <w:t>5.6.3.15</w:t>
      </w:r>
      <w:r w:rsidRPr="00F11966">
        <w:tab/>
        <w:t>Enumeration: CollectionPeriodRmmLteMdt</w:t>
      </w:r>
      <w:bookmarkEnd w:id="2269"/>
      <w:bookmarkEnd w:id="2270"/>
      <w:bookmarkEnd w:id="2271"/>
      <w:bookmarkEnd w:id="2272"/>
      <w:bookmarkEnd w:id="2273"/>
    </w:p>
    <w:p w14:paraId="6203D330" w14:textId="77777777" w:rsidR="002933AC" w:rsidRPr="00F11966" w:rsidRDefault="002933AC" w:rsidP="002933AC">
      <w:r w:rsidRPr="00F11966">
        <w:t>The enumeration CollectionPeriodRmmLteMdt defines Collection period for RRM measurements LTE</w:t>
      </w:r>
      <w:r w:rsidRPr="00F11966">
        <w:rPr>
          <w:lang w:eastAsia="zh-CN"/>
        </w:rPr>
        <w:t xml:space="preserve"> 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5.6.3.15-1.</w:t>
      </w:r>
    </w:p>
    <w:p w14:paraId="47C9CCE0" w14:textId="77777777" w:rsidR="002933AC" w:rsidRPr="00F11966" w:rsidRDefault="002933AC" w:rsidP="002933AC">
      <w:pPr>
        <w:pStyle w:val="TH"/>
      </w:pPr>
      <w:r w:rsidRPr="00F11966">
        <w:lastRenderedPageBreak/>
        <w:t>Table 5.6.3.15-1: Enumeration CollectionPeriodRmmLteMdt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27BD66F9"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3C5918E"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D6DC8CE" w14:textId="77777777" w:rsidR="002933AC" w:rsidRPr="00F11966" w:rsidRDefault="002933AC" w:rsidP="002933AC">
            <w:pPr>
              <w:pStyle w:val="TAH"/>
            </w:pPr>
            <w:r w:rsidRPr="00F11966">
              <w:t>Description</w:t>
            </w:r>
          </w:p>
        </w:tc>
      </w:tr>
      <w:tr w:rsidR="002933AC" w:rsidRPr="00F11966" w14:paraId="5E4F01E7"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82413BC" w14:textId="77777777" w:rsidR="002933AC" w:rsidRPr="00F11966" w:rsidRDefault="002933AC" w:rsidP="002933AC">
            <w:pPr>
              <w:pStyle w:val="TAL"/>
              <w:rPr>
                <w:lang w:eastAsia="zh-CN"/>
              </w:rPr>
            </w:pPr>
            <w:r w:rsidRPr="00F11966">
              <w:rPr>
                <w:rFonts w:hint="eastAsia"/>
                <w:lang w:eastAsia="zh-CN"/>
              </w:rPr>
              <w:t>"</w:t>
            </w:r>
            <w:r w:rsidRPr="00F11966">
              <w:rPr>
                <w:lang w:eastAsia="zh-CN"/>
              </w:rPr>
              <w:t>1024"</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B15CC65" w14:textId="77777777" w:rsidR="002933AC" w:rsidRPr="00F11966" w:rsidRDefault="002933AC" w:rsidP="002933AC">
            <w:pPr>
              <w:pStyle w:val="TAL"/>
              <w:rPr>
                <w:lang w:eastAsia="zh-CN"/>
              </w:rPr>
            </w:pPr>
            <w:r w:rsidRPr="00F11966">
              <w:t>1024 ms</w:t>
            </w:r>
          </w:p>
        </w:tc>
      </w:tr>
      <w:tr w:rsidR="002933AC" w:rsidRPr="00F11966" w14:paraId="2CF45906"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808D223" w14:textId="77777777" w:rsidR="002933AC" w:rsidRPr="00F11966" w:rsidRDefault="002933AC" w:rsidP="002933AC">
            <w:pPr>
              <w:pStyle w:val="TAL"/>
              <w:rPr>
                <w:lang w:eastAsia="zh-CN"/>
              </w:rPr>
            </w:pPr>
            <w:r w:rsidRPr="00F11966">
              <w:rPr>
                <w:rFonts w:hint="eastAsia"/>
                <w:lang w:eastAsia="zh-CN"/>
              </w:rPr>
              <w:t>"</w:t>
            </w:r>
            <w:r w:rsidRPr="00F11966">
              <w:t>1280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5724CAD" w14:textId="77777777" w:rsidR="002933AC" w:rsidRPr="00F11966" w:rsidRDefault="002933AC" w:rsidP="002933AC">
            <w:pPr>
              <w:pStyle w:val="TAL"/>
              <w:rPr>
                <w:lang w:eastAsia="zh-CN"/>
              </w:rPr>
            </w:pPr>
            <w:r w:rsidRPr="00F11966">
              <w:t>1280 ms</w:t>
            </w:r>
          </w:p>
        </w:tc>
      </w:tr>
      <w:tr w:rsidR="002933AC" w:rsidRPr="00F11966" w14:paraId="11A83EE2"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507FC4B" w14:textId="77777777" w:rsidR="002933AC" w:rsidRPr="00F11966" w:rsidRDefault="002933AC" w:rsidP="002933AC">
            <w:pPr>
              <w:pStyle w:val="TAL"/>
              <w:rPr>
                <w:lang w:eastAsia="zh-CN"/>
              </w:rPr>
            </w:pPr>
            <w:r w:rsidRPr="00F11966">
              <w:rPr>
                <w:rFonts w:hint="eastAsia"/>
                <w:lang w:eastAsia="zh-CN"/>
              </w:rPr>
              <w:t>"</w:t>
            </w:r>
            <w:r w:rsidRPr="00F11966">
              <w:t>2048</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E669D2B" w14:textId="77777777" w:rsidR="002933AC" w:rsidRPr="00F11966" w:rsidRDefault="002933AC" w:rsidP="002933AC">
            <w:pPr>
              <w:pStyle w:val="TAL"/>
              <w:rPr>
                <w:lang w:eastAsia="zh-CN"/>
              </w:rPr>
            </w:pPr>
            <w:r w:rsidRPr="00F11966">
              <w:t>2048 ms</w:t>
            </w:r>
          </w:p>
        </w:tc>
      </w:tr>
      <w:tr w:rsidR="002933AC" w:rsidRPr="00F11966" w14:paraId="1FDAD796"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E8129C8" w14:textId="77777777" w:rsidR="002933AC" w:rsidRPr="00F11966" w:rsidRDefault="002933AC" w:rsidP="002933AC">
            <w:pPr>
              <w:pStyle w:val="TAL"/>
              <w:rPr>
                <w:lang w:eastAsia="zh-CN"/>
              </w:rPr>
            </w:pPr>
            <w:r w:rsidRPr="00F11966">
              <w:rPr>
                <w:rFonts w:hint="eastAsia"/>
                <w:lang w:eastAsia="zh-CN"/>
              </w:rPr>
              <w:t>"</w:t>
            </w:r>
            <w:r w:rsidRPr="00F11966">
              <w:t>2560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C2CDB03" w14:textId="77777777" w:rsidR="002933AC" w:rsidRPr="00F11966" w:rsidRDefault="002933AC" w:rsidP="002933AC">
            <w:pPr>
              <w:pStyle w:val="TAL"/>
              <w:rPr>
                <w:lang w:eastAsia="zh-CN"/>
              </w:rPr>
            </w:pPr>
            <w:r w:rsidRPr="00F11966">
              <w:t>2560 ms</w:t>
            </w:r>
          </w:p>
        </w:tc>
      </w:tr>
      <w:tr w:rsidR="002933AC" w:rsidRPr="00F11966" w14:paraId="1F254B7E"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98D52A3" w14:textId="77777777" w:rsidR="002933AC" w:rsidRPr="00F11966" w:rsidRDefault="002933AC" w:rsidP="002933AC">
            <w:pPr>
              <w:pStyle w:val="TAL"/>
              <w:rPr>
                <w:lang w:eastAsia="zh-CN"/>
              </w:rPr>
            </w:pPr>
            <w:r w:rsidRPr="00F11966">
              <w:rPr>
                <w:rFonts w:hint="eastAsia"/>
                <w:lang w:eastAsia="zh-CN"/>
              </w:rPr>
              <w:t>"</w:t>
            </w:r>
            <w:r w:rsidRPr="00F11966">
              <w:t>5120"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DA7F316" w14:textId="77777777" w:rsidR="002933AC" w:rsidRPr="00F11966" w:rsidRDefault="002933AC" w:rsidP="002933AC">
            <w:pPr>
              <w:pStyle w:val="TAL"/>
              <w:rPr>
                <w:lang w:eastAsia="zh-CN"/>
              </w:rPr>
            </w:pPr>
            <w:r w:rsidRPr="00F11966">
              <w:t>5120 ms</w:t>
            </w:r>
          </w:p>
        </w:tc>
      </w:tr>
      <w:tr w:rsidR="002933AC" w:rsidRPr="00F11966" w14:paraId="22D65988"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4CDD299" w14:textId="77777777" w:rsidR="002933AC" w:rsidRPr="00F11966" w:rsidRDefault="002933AC" w:rsidP="002933AC">
            <w:pPr>
              <w:pStyle w:val="TAL"/>
              <w:rPr>
                <w:lang w:eastAsia="zh-CN"/>
              </w:rPr>
            </w:pPr>
            <w:r w:rsidRPr="00F11966">
              <w:rPr>
                <w:lang w:eastAsia="zh-CN"/>
              </w:rPr>
              <w:t>"</w:t>
            </w:r>
            <w:r w:rsidRPr="00F11966">
              <w:t>10240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7152FC5" w14:textId="77777777" w:rsidR="002933AC" w:rsidRPr="00F11966" w:rsidRDefault="002933AC" w:rsidP="002933AC">
            <w:pPr>
              <w:pStyle w:val="TAL"/>
              <w:rPr>
                <w:lang w:eastAsia="zh-CN"/>
              </w:rPr>
            </w:pPr>
            <w:r w:rsidRPr="00F11966">
              <w:t>10240 ms</w:t>
            </w:r>
          </w:p>
        </w:tc>
      </w:tr>
      <w:tr w:rsidR="002933AC" w:rsidRPr="00F11966" w14:paraId="727EB44F"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4357C64" w14:textId="77777777" w:rsidR="002933AC" w:rsidRPr="00F11966" w:rsidRDefault="002933AC" w:rsidP="002933AC">
            <w:pPr>
              <w:pStyle w:val="TAL"/>
              <w:rPr>
                <w:lang w:eastAsia="zh-CN"/>
              </w:rPr>
            </w:pPr>
            <w:r w:rsidRPr="00F11966">
              <w:rPr>
                <w:rFonts w:hint="eastAsia"/>
                <w:lang w:eastAsia="zh-CN"/>
              </w:rPr>
              <w:t>"</w:t>
            </w:r>
            <w:r w:rsidRPr="00F11966">
              <w:rPr>
                <w:lang w:eastAsia="zh-CN"/>
              </w:rPr>
              <w:t>60000"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2F1D4D4" w14:textId="77777777" w:rsidR="002933AC" w:rsidRPr="00F11966" w:rsidRDefault="002933AC" w:rsidP="002933AC">
            <w:pPr>
              <w:pStyle w:val="TAL"/>
            </w:pPr>
            <w:r w:rsidRPr="00F11966">
              <w:t>1 min</w:t>
            </w:r>
          </w:p>
        </w:tc>
      </w:tr>
    </w:tbl>
    <w:p w14:paraId="01D83F1A" w14:textId="77777777" w:rsidR="002933AC" w:rsidRPr="00F11966" w:rsidRDefault="002933AC" w:rsidP="002933AC">
      <w:pPr>
        <w:rPr>
          <w:noProof/>
          <w:sz w:val="24"/>
          <w:szCs w:val="24"/>
          <w:lang w:eastAsia="zh-CN"/>
        </w:rPr>
      </w:pPr>
    </w:p>
    <w:p w14:paraId="5FF97A6C" w14:textId="77777777" w:rsidR="002933AC" w:rsidRPr="00F11966" w:rsidRDefault="002933AC" w:rsidP="00D362EB">
      <w:pPr>
        <w:pStyle w:val="Heading4"/>
      </w:pPr>
      <w:bookmarkStart w:id="2274" w:name="_Toc43026160"/>
      <w:bookmarkStart w:id="2275" w:name="_Toc49763694"/>
      <w:bookmarkStart w:id="2276" w:name="_Toc56754390"/>
      <w:bookmarkStart w:id="2277" w:name="_Toc88743177"/>
      <w:bookmarkStart w:id="2278" w:name="_Toc90649989"/>
      <w:r w:rsidRPr="00F11966">
        <w:t>5.6.3.16</w:t>
      </w:r>
      <w:r w:rsidRPr="00F11966">
        <w:tab/>
        <w:t>Enumeration: MeasurementPeriodLteMdt</w:t>
      </w:r>
      <w:bookmarkEnd w:id="2274"/>
      <w:bookmarkEnd w:id="2275"/>
      <w:bookmarkEnd w:id="2276"/>
      <w:bookmarkEnd w:id="2277"/>
      <w:bookmarkEnd w:id="2278"/>
    </w:p>
    <w:p w14:paraId="00DA6100" w14:textId="77777777" w:rsidR="002933AC" w:rsidRPr="00F11966" w:rsidRDefault="002933AC" w:rsidP="002933AC">
      <w:r w:rsidRPr="00F11966">
        <w:t>The enumeration MeasurementPeriodLteMdt defines Measurement period LTE</w:t>
      </w:r>
      <w:r w:rsidRPr="00F11966">
        <w:rPr>
          <w:lang w:eastAsia="zh-CN"/>
        </w:rPr>
        <w:t xml:space="preserve"> 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5.6.3.16-1.</w:t>
      </w:r>
    </w:p>
    <w:p w14:paraId="54C7E65C" w14:textId="77777777" w:rsidR="002933AC" w:rsidRPr="00F11966" w:rsidRDefault="002933AC" w:rsidP="002933AC">
      <w:pPr>
        <w:pStyle w:val="TH"/>
      </w:pPr>
      <w:r w:rsidRPr="00F11966">
        <w:t>Table 5.6.3.16-1: Enumeration MeasurementPeriodLteMdt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62FBBED2"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3DD3B75"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93EA2E4" w14:textId="77777777" w:rsidR="002933AC" w:rsidRPr="00F11966" w:rsidRDefault="002933AC" w:rsidP="002933AC">
            <w:pPr>
              <w:pStyle w:val="TAH"/>
            </w:pPr>
            <w:r w:rsidRPr="00F11966">
              <w:t>Description</w:t>
            </w:r>
          </w:p>
        </w:tc>
      </w:tr>
      <w:tr w:rsidR="002933AC" w:rsidRPr="00F11966" w14:paraId="1C4E06C4"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ED46EC1" w14:textId="77777777" w:rsidR="002933AC" w:rsidRPr="00F11966" w:rsidRDefault="002933AC" w:rsidP="002933AC">
            <w:pPr>
              <w:pStyle w:val="TAL"/>
              <w:rPr>
                <w:lang w:eastAsia="zh-CN"/>
              </w:rPr>
            </w:pPr>
            <w:r w:rsidRPr="00F11966">
              <w:rPr>
                <w:rFonts w:hint="eastAsia"/>
                <w:lang w:eastAsia="zh-CN"/>
              </w:rPr>
              <w:t>"</w:t>
            </w:r>
            <w:r w:rsidRPr="00F11966">
              <w:rPr>
                <w:lang w:eastAsia="zh-CN"/>
              </w:rPr>
              <w:t>1024"</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6A9D49A" w14:textId="77777777" w:rsidR="002933AC" w:rsidRPr="00F11966" w:rsidRDefault="002933AC" w:rsidP="002933AC">
            <w:pPr>
              <w:pStyle w:val="TAL"/>
              <w:rPr>
                <w:lang w:eastAsia="zh-CN"/>
              </w:rPr>
            </w:pPr>
            <w:r w:rsidRPr="00F11966">
              <w:t>1024 ms</w:t>
            </w:r>
          </w:p>
        </w:tc>
      </w:tr>
      <w:tr w:rsidR="002933AC" w:rsidRPr="00F11966" w14:paraId="18BAB561"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866597A" w14:textId="77777777" w:rsidR="002933AC" w:rsidRPr="00F11966" w:rsidRDefault="002933AC" w:rsidP="002933AC">
            <w:pPr>
              <w:pStyle w:val="TAL"/>
              <w:rPr>
                <w:lang w:eastAsia="zh-CN"/>
              </w:rPr>
            </w:pPr>
            <w:r w:rsidRPr="00F11966">
              <w:rPr>
                <w:rFonts w:hint="eastAsia"/>
                <w:lang w:eastAsia="zh-CN"/>
              </w:rPr>
              <w:t>"</w:t>
            </w:r>
            <w:r w:rsidRPr="00F11966">
              <w:t>1280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9839A14" w14:textId="77777777" w:rsidR="002933AC" w:rsidRPr="00F11966" w:rsidRDefault="002933AC" w:rsidP="002933AC">
            <w:pPr>
              <w:pStyle w:val="TAL"/>
              <w:rPr>
                <w:lang w:eastAsia="zh-CN"/>
              </w:rPr>
            </w:pPr>
            <w:r w:rsidRPr="00F11966">
              <w:t>1280 ms</w:t>
            </w:r>
          </w:p>
        </w:tc>
      </w:tr>
      <w:tr w:rsidR="002933AC" w:rsidRPr="00F11966" w14:paraId="2F4E7054"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DCD01FC" w14:textId="77777777" w:rsidR="002933AC" w:rsidRPr="00F11966" w:rsidRDefault="002933AC" w:rsidP="002933AC">
            <w:pPr>
              <w:pStyle w:val="TAL"/>
              <w:rPr>
                <w:lang w:eastAsia="zh-CN"/>
              </w:rPr>
            </w:pPr>
            <w:r w:rsidRPr="00F11966">
              <w:rPr>
                <w:rFonts w:hint="eastAsia"/>
                <w:lang w:eastAsia="zh-CN"/>
              </w:rPr>
              <w:t>"</w:t>
            </w:r>
            <w:r w:rsidRPr="00F11966">
              <w:t>2048</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CD1FFC8" w14:textId="77777777" w:rsidR="002933AC" w:rsidRPr="00F11966" w:rsidRDefault="002933AC" w:rsidP="002933AC">
            <w:pPr>
              <w:pStyle w:val="TAL"/>
              <w:rPr>
                <w:lang w:eastAsia="zh-CN"/>
              </w:rPr>
            </w:pPr>
            <w:r w:rsidRPr="00F11966">
              <w:t>2048 ms</w:t>
            </w:r>
          </w:p>
        </w:tc>
      </w:tr>
      <w:tr w:rsidR="002933AC" w:rsidRPr="00F11966" w14:paraId="769C2116"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F3803BB" w14:textId="77777777" w:rsidR="002933AC" w:rsidRPr="00F11966" w:rsidRDefault="002933AC" w:rsidP="002933AC">
            <w:pPr>
              <w:pStyle w:val="TAL"/>
              <w:rPr>
                <w:lang w:eastAsia="zh-CN"/>
              </w:rPr>
            </w:pPr>
            <w:r w:rsidRPr="00F11966">
              <w:rPr>
                <w:rFonts w:hint="eastAsia"/>
                <w:lang w:eastAsia="zh-CN"/>
              </w:rPr>
              <w:t>"</w:t>
            </w:r>
            <w:r w:rsidRPr="00F11966">
              <w:t>2560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2F40622" w14:textId="77777777" w:rsidR="002933AC" w:rsidRPr="00F11966" w:rsidRDefault="002933AC" w:rsidP="002933AC">
            <w:pPr>
              <w:pStyle w:val="TAL"/>
              <w:rPr>
                <w:lang w:eastAsia="zh-CN"/>
              </w:rPr>
            </w:pPr>
            <w:r w:rsidRPr="00F11966">
              <w:t>2560 ms</w:t>
            </w:r>
          </w:p>
        </w:tc>
      </w:tr>
      <w:tr w:rsidR="002933AC" w:rsidRPr="00F11966" w14:paraId="1C5CA6BC"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EAE47EB" w14:textId="77777777" w:rsidR="002933AC" w:rsidRPr="00F11966" w:rsidRDefault="002933AC" w:rsidP="002933AC">
            <w:pPr>
              <w:pStyle w:val="TAL"/>
              <w:rPr>
                <w:lang w:eastAsia="zh-CN"/>
              </w:rPr>
            </w:pPr>
            <w:r w:rsidRPr="00F11966">
              <w:rPr>
                <w:rFonts w:hint="eastAsia"/>
                <w:lang w:eastAsia="zh-CN"/>
              </w:rPr>
              <w:t>"</w:t>
            </w:r>
            <w:r w:rsidRPr="00F11966">
              <w:t>5120"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F09F72F" w14:textId="77777777" w:rsidR="002933AC" w:rsidRPr="00F11966" w:rsidRDefault="002933AC" w:rsidP="002933AC">
            <w:pPr>
              <w:pStyle w:val="TAL"/>
              <w:rPr>
                <w:lang w:eastAsia="zh-CN"/>
              </w:rPr>
            </w:pPr>
            <w:r w:rsidRPr="00F11966">
              <w:t>5120 ms</w:t>
            </w:r>
          </w:p>
        </w:tc>
      </w:tr>
      <w:tr w:rsidR="002933AC" w:rsidRPr="00F11966" w14:paraId="32E9ADA0"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97539EA" w14:textId="77777777" w:rsidR="002933AC" w:rsidRPr="00F11966" w:rsidRDefault="002933AC" w:rsidP="002933AC">
            <w:pPr>
              <w:pStyle w:val="TAL"/>
              <w:rPr>
                <w:lang w:eastAsia="zh-CN"/>
              </w:rPr>
            </w:pPr>
            <w:r w:rsidRPr="00F11966">
              <w:rPr>
                <w:lang w:eastAsia="zh-CN"/>
              </w:rPr>
              <w:t>"</w:t>
            </w:r>
            <w:r w:rsidRPr="00F11966">
              <w:t>10240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13B81A7" w14:textId="77777777" w:rsidR="002933AC" w:rsidRPr="00F11966" w:rsidRDefault="002933AC" w:rsidP="002933AC">
            <w:pPr>
              <w:pStyle w:val="TAL"/>
              <w:rPr>
                <w:lang w:eastAsia="zh-CN"/>
              </w:rPr>
            </w:pPr>
            <w:r w:rsidRPr="00F11966">
              <w:t>10240 ms</w:t>
            </w:r>
          </w:p>
        </w:tc>
      </w:tr>
      <w:tr w:rsidR="002933AC" w:rsidRPr="00F11966" w14:paraId="7FBF1426"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9B69151" w14:textId="77777777" w:rsidR="002933AC" w:rsidRPr="00F11966" w:rsidRDefault="002933AC" w:rsidP="002933AC">
            <w:pPr>
              <w:pStyle w:val="TAL"/>
              <w:rPr>
                <w:lang w:eastAsia="zh-CN"/>
              </w:rPr>
            </w:pPr>
            <w:r w:rsidRPr="00F11966">
              <w:rPr>
                <w:rFonts w:hint="eastAsia"/>
                <w:lang w:eastAsia="zh-CN"/>
              </w:rPr>
              <w:t>"</w:t>
            </w:r>
            <w:r w:rsidRPr="00F11966">
              <w:rPr>
                <w:lang w:eastAsia="zh-CN"/>
              </w:rPr>
              <w:t>60000"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BF1A11F" w14:textId="77777777" w:rsidR="002933AC" w:rsidRPr="00F11966" w:rsidRDefault="002933AC" w:rsidP="002933AC">
            <w:pPr>
              <w:pStyle w:val="TAL"/>
            </w:pPr>
            <w:r w:rsidRPr="00F11966">
              <w:t>1 min</w:t>
            </w:r>
          </w:p>
        </w:tc>
      </w:tr>
    </w:tbl>
    <w:p w14:paraId="6074F99A" w14:textId="77777777" w:rsidR="002933AC" w:rsidRPr="00F11966" w:rsidRDefault="002933AC" w:rsidP="002933AC">
      <w:pPr>
        <w:rPr>
          <w:noProof/>
          <w:sz w:val="24"/>
          <w:szCs w:val="24"/>
          <w:lang w:val="en-US" w:eastAsia="zh-CN"/>
        </w:rPr>
      </w:pPr>
    </w:p>
    <w:p w14:paraId="02987645" w14:textId="77777777" w:rsidR="00E32A35" w:rsidRPr="00F11966" w:rsidRDefault="00E32A35" w:rsidP="00D362EB">
      <w:pPr>
        <w:pStyle w:val="Heading4"/>
      </w:pPr>
      <w:bookmarkStart w:id="2279" w:name="_Toc56754391"/>
      <w:bookmarkStart w:id="2280" w:name="_Toc88743178"/>
      <w:bookmarkStart w:id="2281" w:name="_Toc90649990"/>
      <w:r w:rsidRPr="00F11966">
        <w:t>5.6.3.</w:t>
      </w:r>
      <w:r>
        <w:t>17</w:t>
      </w:r>
      <w:r w:rsidRPr="00F11966">
        <w:tab/>
        <w:t>Enumeration: ReportInterval</w:t>
      </w:r>
      <w:r>
        <w:t>Nr</w:t>
      </w:r>
      <w:r w:rsidRPr="00F11966">
        <w:t>Mdt</w:t>
      </w:r>
      <w:bookmarkEnd w:id="2279"/>
      <w:bookmarkEnd w:id="2280"/>
      <w:bookmarkEnd w:id="2281"/>
    </w:p>
    <w:p w14:paraId="2DFDE911" w14:textId="77777777" w:rsidR="00E32A35" w:rsidRPr="00F11966" w:rsidRDefault="00E32A35" w:rsidP="00E32A35">
      <w:r w:rsidRPr="00F11966">
        <w:t>The enumeration ReportInterval</w:t>
      </w:r>
      <w:r>
        <w:t>Nr</w:t>
      </w:r>
      <w:r w:rsidRPr="00F11966">
        <w:t xml:space="preserve">Mdt defines Report </w:t>
      </w:r>
      <w:r w:rsidRPr="00F11966">
        <w:rPr>
          <w:lang w:eastAsia="zh-CN"/>
        </w:rPr>
        <w:t xml:space="preserve">Interval </w:t>
      </w:r>
      <w:r>
        <w:rPr>
          <w:lang w:eastAsia="zh-CN"/>
        </w:rPr>
        <w:t xml:space="preserve">in NR </w:t>
      </w:r>
      <w:r w:rsidRPr="00F11966">
        <w:rPr>
          <w:lang w:eastAsia="zh-CN"/>
        </w:rPr>
        <w:t>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w:t>
      </w:r>
      <w:r>
        <w:t>17</w:t>
      </w:r>
      <w:r w:rsidRPr="00F11966">
        <w:t>-1.</w:t>
      </w:r>
    </w:p>
    <w:p w14:paraId="00E30D45" w14:textId="77777777" w:rsidR="00E32A35" w:rsidRPr="00F11966" w:rsidRDefault="00E32A35" w:rsidP="00E32A35">
      <w:pPr>
        <w:pStyle w:val="TH"/>
      </w:pPr>
      <w:r w:rsidRPr="00F11966">
        <w:t>Table 5.6.3.</w:t>
      </w:r>
      <w:r>
        <w:t>17</w:t>
      </w:r>
      <w:r w:rsidRPr="00F11966">
        <w:t>-1: Enumeration ReportInterval</w:t>
      </w:r>
      <w:r>
        <w:t>Nr</w:t>
      </w:r>
      <w:r w:rsidRPr="00F11966">
        <w:t>Mdt</w:t>
      </w:r>
    </w:p>
    <w:tbl>
      <w:tblPr>
        <w:tblW w:w="4650" w:type="pct"/>
        <w:jc w:val="center"/>
        <w:tblCellMar>
          <w:left w:w="0" w:type="dxa"/>
          <w:right w:w="0" w:type="dxa"/>
        </w:tblCellMar>
        <w:tblLook w:val="04A0" w:firstRow="1" w:lastRow="0" w:firstColumn="1" w:lastColumn="0" w:noHBand="0" w:noVBand="1"/>
      </w:tblPr>
      <w:tblGrid>
        <w:gridCol w:w="3636"/>
        <w:gridCol w:w="5312"/>
      </w:tblGrid>
      <w:tr w:rsidR="00E32A35" w:rsidRPr="00F11966" w14:paraId="20E600B3"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180BD40" w14:textId="77777777" w:rsidR="00E32A35" w:rsidRPr="00F11966" w:rsidRDefault="00E32A35" w:rsidP="009F33F8">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2E90808" w14:textId="77777777" w:rsidR="00E32A35" w:rsidRPr="00F11966" w:rsidRDefault="00E32A35" w:rsidP="009F33F8">
            <w:pPr>
              <w:pStyle w:val="TAH"/>
            </w:pPr>
            <w:r w:rsidRPr="00F11966">
              <w:t>Description</w:t>
            </w:r>
          </w:p>
        </w:tc>
      </w:tr>
      <w:tr w:rsidR="00E32A35" w:rsidRPr="00F11966" w14:paraId="547C689E"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B59078" w14:textId="77777777" w:rsidR="00E32A35" w:rsidRPr="00F11966" w:rsidRDefault="00E32A35" w:rsidP="009F33F8">
            <w:pPr>
              <w:pStyle w:val="TAL"/>
              <w:rPr>
                <w:lang w:eastAsia="zh-CN"/>
              </w:rPr>
            </w:pPr>
            <w:r w:rsidRPr="00F11966">
              <w:rPr>
                <w:rFonts w:hint="eastAsia"/>
                <w:lang w:eastAsia="zh-CN"/>
              </w:rPr>
              <w:t>"</w:t>
            </w:r>
            <w:r w:rsidRPr="00F11966">
              <w:rPr>
                <w:lang w:eastAsia="zh-CN"/>
              </w:rPr>
              <w:t>120"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A742355" w14:textId="77777777" w:rsidR="00E32A35" w:rsidRPr="00F11966" w:rsidRDefault="00E32A35" w:rsidP="009F33F8">
            <w:pPr>
              <w:pStyle w:val="TAL"/>
            </w:pPr>
            <w:r w:rsidRPr="00F11966">
              <w:t>120 ms</w:t>
            </w:r>
          </w:p>
        </w:tc>
      </w:tr>
      <w:tr w:rsidR="00E32A35" w:rsidRPr="00F11966" w14:paraId="448BCCC5"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3C64F3D" w14:textId="77777777" w:rsidR="00E32A35" w:rsidRPr="00F11966" w:rsidRDefault="00E32A35" w:rsidP="009F33F8">
            <w:pPr>
              <w:pStyle w:val="TAL"/>
              <w:rPr>
                <w:lang w:eastAsia="zh-CN"/>
              </w:rPr>
            </w:pPr>
            <w:r w:rsidRPr="00F11966">
              <w:rPr>
                <w:rFonts w:hint="eastAsia"/>
                <w:lang w:eastAsia="zh-CN"/>
              </w:rPr>
              <w:t>"</w:t>
            </w:r>
            <w:r w:rsidRPr="00F11966">
              <w:rPr>
                <w:lang w:eastAsia="zh-CN"/>
              </w:rPr>
              <w:t>240"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9DAA8D5" w14:textId="77777777" w:rsidR="00E32A35" w:rsidRPr="00F11966" w:rsidRDefault="00E32A35" w:rsidP="009F33F8">
            <w:pPr>
              <w:pStyle w:val="TAL"/>
            </w:pPr>
            <w:r w:rsidRPr="00F11966">
              <w:t>240 ms</w:t>
            </w:r>
          </w:p>
        </w:tc>
      </w:tr>
      <w:tr w:rsidR="00E32A35" w:rsidRPr="00F11966" w14:paraId="169A1C7B"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23B6FCB" w14:textId="77777777" w:rsidR="00E32A35" w:rsidRPr="00F11966" w:rsidRDefault="00E32A35" w:rsidP="009F33F8">
            <w:pPr>
              <w:pStyle w:val="TAL"/>
              <w:rPr>
                <w:lang w:eastAsia="zh-CN"/>
              </w:rPr>
            </w:pPr>
            <w:r w:rsidRPr="00F11966">
              <w:rPr>
                <w:rFonts w:hint="eastAsia"/>
                <w:lang w:eastAsia="zh-CN"/>
              </w:rPr>
              <w:t>"</w:t>
            </w:r>
            <w:r w:rsidRPr="00F11966">
              <w:rPr>
                <w:lang w:eastAsia="zh-CN"/>
              </w:rPr>
              <w:t>480"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D3C8A7F" w14:textId="77777777" w:rsidR="00E32A35" w:rsidRPr="00F11966" w:rsidRDefault="00E32A35" w:rsidP="009F33F8">
            <w:pPr>
              <w:pStyle w:val="TAL"/>
            </w:pPr>
            <w:r w:rsidRPr="00F11966">
              <w:t>480 ms</w:t>
            </w:r>
          </w:p>
        </w:tc>
      </w:tr>
      <w:tr w:rsidR="00E32A35" w:rsidRPr="00F11966" w14:paraId="2C5FE592"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143555B" w14:textId="77777777" w:rsidR="00E32A35" w:rsidRPr="00F11966" w:rsidRDefault="00E32A35" w:rsidP="009F33F8">
            <w:pPr>
              <w:pStyle w:val="TAL"/>
              <w:rPr>
                <w:lang w:eastAsia="zh-CN"/>
              </w:rPr>
            </w:pPr>
            <w:r w:rsidRPr="00F11966">
              <w:rPr>
                <w:rFonts w:hint="eastAsia"/>
                <w:lang w:eastAsia="zh-CN"/>
              </w:rPr>
              <w:t>"</w:t>
            </w:r>
            <w:r w:rsidRPr="00F11966">
              <w:rPr>
                <w:lang w:eastAsia="zh-CN"/>
              </w:rPr>
              <w:t>640"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F2E4026" w14:textId="77777777" w:rsidR="00E32A35" w:rsidRPr="00F11966" w:rsidRDefault="00E32A35" w:rsidP="009F33F8">
            <w:pPr>
              <w:pStyle w:val="TAL"/>
            </w:pPr>
            <w:r w:rsidRPr="00F11966">
              <w:t>640 ms</w:t>
            </w:r>
          </w:p>
        </w:tc>
      </w:tr>
      <w:tr w:rsidR="00E32A35" w:rsidRPr="00F11966" w14:paraId="038EEDE0"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5F6DDF0" w14:textId="77777777" w:rsidR="00E32A35" w:rsidRPr="00F11966" w:rsidRDefault="00E32A35" w:rsidP="009F33F8">
            <w:pPr>
              <w:pStyle w:val="TAL"/>
              <w:rPr>
                <w:lang w:eastAsia="zh-CN"/>
              </w:rPr>
            </w:pPr>
            <w:r w:rsidRPr="00F11966">
              <w:rPr>
                <w:rFonts w:hint="eastAsia"/>
                <w:lang w:eastAsia="zh-CN"/>
              </w:rPr>
              <w:t>"</w:t>
            </w:r>
            <w:r w:rsidRPr="00F11966">
              <w:rPr>
                <w:lang w:eastAsia="zh-CN"/>
              </w:rPr>
              <w:t>1024"</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AAD4078" w14:textId="77777777" w:rsidR="00E32A35" w:rsidRPr="00F11966" w:rsidRDefault="00E32A35" w:rsidP="009F33F8">
            <w:pPr>
              <w:pStyle w:val="TAL"/>
            </w:pPr>
            <w:r w:rsidRPr="00F11966">
              <w:t>1024 ms</w:t>
            </w:r>
          </w:p>
        </w:tc>
      </w:tr>
      <w:tr w:rsidR="00E32A35" w:rsidRPr="00F11966" w14:paraId="41CEF3B5"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D485948" w14:textId="77777777" w:rsidR="00E32A35" w:rsidRPr="00F11966" w:rsidRDefault="00E32A35" w:rsidP="009F33F8">
            <w:pPr>
              <w:pStyle w:val="TAL"/>
              <w:rPr>
                <w:lang w:eastAsia="zh-CN"/>
              </w:rPr>
            </w:pPr>
            <w:r w:rsidRPr="00F11966">
              <w:rPr>
                <w:rFonts w:hint="eastAsia"/>
                <w:lang w:eastAsia="zh-CN"/>
              </w:rPr>
              <w:t>"</w:t>
            </w:r>
            <w:r w:rsidRPr="00F11966">
              <w:rPr>
                <w:lang w:eastAsia="zh-CN"/>
              </w:rPr>
              <w:t>2048"</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B95EDC1" w14:textId="77777777" w:rsidR="00E32A35" w:rsidRPr="00F11966" w:rsidRDefault="00E32A35" w:rsidP="009F33F8">
            <w:pPr>
              <w:pStyle w:val="TAL"/>
            </w:pPr>
            <w:r w:rsidRPr="00F11966">
              <w:t>2048 ms</w:t>
            </w:r>
          </w:p>
        </w:tc>
      </w:tr>
      <w:tr w:rsidR="00E32A35" w:rsidRPr="00F11966" w14:paraId="0214FE89"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B68447D" w14:textId="77777777" w:rsidR="00E32A35" w:rsidRPr="00F11966" w:rsidRDefault="00E32A35" w:rsidP="009F33F8">
            <w:pPr>
              <w:pStyle w:val="TAL"/>
              <w:rPr>
                <w:lang w:eastAsia="zh-CN"/>
              </w:rPr>
            </w:pPr>
            <w:r w:rsidRPr="00F11966">
              <w:rPr>
                <w:rFonts w:hint="eastAsia"/>
                <w:lang w:eastAsia="zh-CN"/>
              </w:rPr>
              <w:t>"</w:t>
            </w:r>
            <w:r w:rsidRPr="00F11966">
              <w:rPr>
                <w:lang w:eastAsia="zh-CN"/>
              </w:rPr>
              <w:t>5120"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A18522B" w14:textId="77777777" w:rsidR="00E32A35" w:rsidRPr="00F11966" w:rsidRDefault="00E32A35" w:rsidP="009F33F8">
            <w:pPr>
              <w:pStyle w:val="TAL"/>
            </w:pPr>
            <w:r w:rsidRPr="00F11966">
              <w:t>5120 ms</w:t>
            </w:r>
          </w:p>
        </w:tc>
      </w:tr>
      <w:tr w:rsidR="00E32A35" w:rsidRPr="00F11966" w14:paraId="20650FDD"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A75891C" w14:textId="77777777" w:rsidR="00E32A35" w:rsidRPr="00F11966" w:rsidRDefault="00E32A35" w:rsidP="009F33F8">
            <w:pPr>
              <w:pStyle w:val="TAL"/>
              <w:rPr>
                <w:lang w:eastAsia="zh-CN"/>
              </w:rPr>
            </w:pPr>
            <w:r w:rsidRPr="00F11966">
              <w:rPr>
                <w:rFonts w:hint="eastAsia"/>
                <w:lang w:eastAsia="zh-CN"/>
              </w:rPr>
              <w:t>"</w:t>
            </w:r>
            <w:r w:rsidRPr="00F11966">
              <w:rPr>
                <w:lang w:eastAsia="zh-CN"/>
              </w:rPr>
              <w:t>10240"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A19F1FC" w14:textId="77777777" w:rsidR="00E32A35" w:rsidRPr="00F11966" w:rsidRDefault="00E32A35" w:rsidP="009F33F8">
            <w:pPr>
              <w:pStyle w:val="TAL"/>
            </w:pPr>
            <w:r w:rsidRPr="00F11966">
              <w:t>10240ms</w:t>
            </w:r>
          </w:p>
        </w:tc>
      </w:tr>
      <w:tr w:rsidR="00E32A35" w:rsidRPr="00F11966" w14:paraId="05567FC2"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01E576B" w14:textId="77777777" w:rsidR="00E32A35" w:rsidRPr="00F11966" w:rsidRDefault="00E32A35" w:rsidP="009F33F8">
            <w:pPr>
              <w:pStyle w:val="TAL"/>
              <w:rPr>
                <w:lang w:eastAsia="zh-CN"/>
              </w:rPr>
            </w:pPr>
            <w:r w:rsidRPr="00F11966">
              <w:rPr>
                <w:rFonts w:hint="eastAsia"/>
                <w:lang w:eastAsia="zh-CN"/>
              </w:rPr>
              <w:t>"</w:t>
            </w:r>
            <w:r>
              <w:rPr>
                <w:lang w:eastAsia="zh-CN"/>
              </w:rPr>
              <w:t>20480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70C7E50" w14:textId="77777777" w:rsidR="00E32A35" w:rsidRPr="00F11966" w:rsidRDefault="00E32A35" w:rsidP="009F33F8">
            <w:pPr>
              <w:pStyle w:val="TAL"/>
            </w:pPr>
            <w:r>
              <w:t>20480</w:t>
            </w:r>
            <w:r w:rsidRPr="00F11966">
              <w:t>ms</w:t>
            </w:r>
          </w:p>
        </w:tc>
      </w:tr>
      <w:tr w:rsidR="00E32A35" w:rsidRPr="00F11966" w14:paraId="3EE1E53C"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26FEDE5" w14:textId="77777777" w:rsidR="00E32A35" w:rsidRPr="00F11966" w:rsidRDefault="00E32A35" w:rsidP="009F33F8">
            <w:pPr>
              <w:pStyle w:val="TAL"/>
              <w:rPr>
                <w:lang w:eastAsia="zh-CN"/>
              </w:rPr>
            </w:pPr>
            <w:r w:rsidRPr="00F11966">
              <w:rPr>
                <w:rFonts w:hint="eastAsia"/>
                <w:lang w:eastAsia="zh-CN"/>
              </w:rPr>
              <w:t>"</w:t>
            </w:r>
            <w:r>
              <w:rPr>
                <w:lang w:eastAsia="zh-CN"/>
              </w:rPr>
              <w:t>40960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B0661C6" w14:textId="77777777" w:rsidR="00E32A35" w:rsidRDefault="00E32A35" w:rsidP="009F33F8">
            <w:pPr>
              <w:pStyle w:val="TAL"/>
            </w:pPr>
            <w:r>
              <w:t>40960</w:t>
            </w:r>
            <w:r w:rsidRPr="00F11966">
              <w:t>ms</w:t>
            </w:r>
          </w:p>
        </w:tc>
      </w:tr>
      <w:tr w:rsidR="00E32A35" w:rsidRPr="00F11966" w14:paraId="108578C4"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B2415D2" w14:textId="77777777" w:rsidR="00E32A35" w:rsidRPr="00F11966" w:rsidRDefault="00E32A35" w:rsidP="009F33F8">
            <w:pPr>
              <w:pStyle w:val="TAL"/>
              <w:rPr>
                <w:lang w:eastAsia="zh-CN"/>
              </w:rPr>
            </w:pPr>
            <w:r w:rsidRPr="00F11966">
              <w:rPr>
                <w:rFonts w:hint="eastAsia"/>
                <w:lang w:eastAsia="zh-CN"/>
              </w:rPr>
              <w:t>"</w:t>
            </w:r>
            <w:r w:rsidRPr="00F11966">
              <w:t>60000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661020" w14:textId="77777777" w:rsidR="00E32A35" w:rsidRPr="00F11966" w:rsidRDefault="00E32A35" w:rsidP="009F33F8">
            <w:pPr>
              <w:pStyle w:val="TAL"/>
            </w:pPr>
            <w:r w:rsidRPr="00F11966">
              <w:t>1 min=60000 ms</w:t>
            </w:r>
          </w:p>
        </w:tc>
      </w:tr>
      <w:tr w:rsidR="00E32A35" w:rsidRPr="00F11966" w14:paraId="62C047EB"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B76A236" w14:textId="77777777" w:rsidR="00E32A35" w:rsidRPr="00F11966" w:rsidRDefault="00E32A35" w:rsidP="009F33F8">
            <w:pPr>
              <w:pStyle w:val="TAL"/>
              <w:rPr>
                <w:lang w:eastAsia="zh-CN"/>
              </w:rPr>
            </w:pPr>
            <w:r w:rsidRPr="00F11966">
              <w:rPr>
                <w:rFonts w:hint="eastAsia"/>
                <w:lang w:eastAsia="zh-CN"/>
              </w:rPr>
              <w:t>"</w:t>
            </w:r>
            <w:r w:rsidRPr="00F11966">
              <w:t>360000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139D57F" w14:textId="77777777" w:rsidR="00E32A35" w:rsidRPr="00F11966" w:rsidRDefault="00E32A35" w:rsidP="009F33F8">
            <w:pPr>
              <w:pStyle w:val="TAL"/>
            </w:pPr>
            <w:r w:rsidRPr="00F11966">
              <w:t>6 min=360000 ms</w:t>
            </w:r>
          </w:p>
        </w:tc>
      </w:tr>
      <w:tr w:rsidR="00E32A35" w:rsidRPr="00F11966" w14:paraId="3DFC87DE"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593F9F6" w14:textId="77777777" w:rsidR="00E32A35" w:rsidRPr="00F11966" w:rsidRDefault="00E32A35" w:rsidP="009F33F8">
            <w:pPr>
              <w:pStyle w:val="TAL"/>
              <w:rPr>
                <w:lang w:eastAsia="zh-CN"/>
              </w:rPr>
            </w:pPr>
            <w:r w:rsidRPr="00F11966">
              <w:rPr>
                <w:rFonts w:hint="eastAsia"/>
                <w:lang w:eastAsia="zh-CN"/>
              </w:rPr>
              <w:t>"</w:t>
            </w:r>
            <w:r w:rsidRPr="00F11966">
              <w:t>720000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8E901F3" w14:textId="77777777" w:rsidR="00E32A35" w:rsidRPr="00F11966" w:rsidRDefault="00E32A35" w:rsidP="009F33F8">
            <w:pPr>
              <w:pStyle w:val="TAL"/>
            </w:pPr>
            <w:r w:rsidRPr="00F11966">
              <w:t>12 min=720000 ms</w:t>
            </w:r>
          </w:p>
        </w:tc>
      </w:tr>
      <w:tr w:rsidR="00E32A35" w:rsidRPr="00F11966" w14:paraId="46403CDB"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BF51928" w14:textId="77777777" w:rsidR="00E32A35" w:rsidRPr="00F11966" w:rsidRDefault="00E32A35" w:rsidP="009F33F8">
            <w:pPr>
              <w:pStyle w:val="TAL"/>
              <w:rPr>
                <w:lang w:eastAsia="zh-CN"/>
              </w:rPr>
            </w:pPr>
            <w:r w:rsidRPr="00F11966">
              <w:rPr>
                <w:rFonts w:hint="eastAsia"/>
                <w:lang w:eastAsia="zh-CN"/>
              </w:rPr>
              <w:t>"</w:t>
            </w:r>
            <w:r w:rsidRPr="00F11966">
              <w:t>1800000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4D2CE47" w14:textId="77777777" w:rsidR="00E32A35" w:rsidRPr="00F11966" w:rsidRDefault="00E32A35" w:rsidP="009F33F8">
            <w:pPr>
              <w:pStyle w:val="TAL"/>
            </w:pPr>
            <w:r w:rsidRPr="00F11966">
              <w:t>30 min=1800000 ms</w:t>
            </w:r>
          </w:p>
        </w:tc>
      </w:tr>
      <w:tr w:rsidR="00E32A35" w:rsidRPr="00F11966" w14:paraId="12AC3020"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96B66D7" w14:textId="77777777" w:rsidR="00E32A35" w:rsidRPr="00F11966" w:rsidRDefault="00E32A35" w:rsidP="009F33F8">
            <w:pPr>
              <w:pStyle w:val="TAL"/>
              <w:rPr>
                <w:lang w:eastAsia="zh-CN"/>
              </w:rPr>
            </w:pPr>
            <w:r w:rsidRPr="00F11966">
              <w:rPr>
                <w:rFonts w:hint="eastAsia"/>
                <w:lang w:eastAsia="zh-CN"/>
              </w:rPr>
              <w:t>"</w:t>
            </w:r>
            <w:r w:rsidRPr="00F11966">
              <w:t>3600000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855124F" w14:textId="77777777" w:rsidR="00E32A35" w:rsidRPr="00F11966" w:rsidRDefault="00E32A35" w:rsidP="009F33F8">
            <w:pPr>
              <w:pStyle w:val="TAL"/>
            </w:pPr>
            <w:r w:rsidRPr="00F11966">
              <w:t>60 min=3600000 ms</w:t>
            </w:r>
          </w:p>
        </w:tc>
      </w:tr>
    </w:tbl>
    <w:p w14:paraId="72BF03C7" w14:textId="77777777" w:rsidR="00E32A35" w:rsidRPr="006D6534" w:rsidRDefault="00E32A35" w:rsidP="00E32A35"/>
    <w:p w14:paraId="2500E66D" w14:textId="77777777" w:rsidR="00E32A35" w:rsidRPr="00F11966" w:rsidRDefault="00E32A35" w:rsidP="00D362EB">
      <w:pPr>
        <w:pStyle w:val="Heading4"/>
      </w:pPr>
      <w:bookmarkStart w:id="2282" w:name="_Toc56754392"/>
      <w:bookmarkStart w:id="2283" w:name="_Toc88743179"/>
      <w:bookmarkStart w:id="2284" w:name="_Toc90649991"/>
      <w:r w:rsidRPr="00F11966">
        <w:t>5.6.3.</w:t>
      </w:r>
      <w:r>
        <w:t>18</w:t>
      </w:r>
      <w:r w:rsidRPr="00F11966">
        <w:tab/>
        <w:t>Enumeration: LoggingInterval</w:t>
      </w:r>
      <w:r>
        <w:t>Nr</w:t>
      </w:r>
      <w:r w:rsidRPr="00F11966">
        <w:t>Mdt</w:t>
      </w:r>
      <w:bookmarkEnd w:id="2282"/>
      <w:bookmarkEnd w:id="2283"/>
      <w:bookmarkEnd w:id="2284"/>
    </w:p>
    <w:p w14:paraId="2E94A443" w14:textId="77777777" w:rsidR="00E32A35" w:rsidRPr="00F11966" w:rsidRDefault="00E32A35" w:rsidP="00E32A35">
      <w:r w:rsidRPr="00F11966">
        <w:t>The enumeration LoggingInterval</w:t>
      </w:r>
      <w:r>
        <w:t>Nr</w:t>
      </w:r>
      <w:r w:rsidRPr="00F11966">
        <w:t>Mdt defines Logging Interval</w:t>
      </w:r>
      <w:r w:rsidRPr="00F11966">
        <w:rPr>
          <w:lang w:eastAsia="zh-CN"/>
        </w:rPr>
        <w:t xml:space="preserve"> </w:t>
      </w:r>
      <w:r>
        <w:rPr>
          <w:lang w:eastAsia="zh-CN"/>
        </w:rPr>
        <w:t xml:space="preserve">in NR </w:t>
      </w:r>
      <w:r w:rsidRPr="00F11966">
        <w:rPr>
          <w:lang w:eastAsia="zh-CN"/>
        </w:rPr>
        <w:t>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w:t>
      </w:r>
      <w:r>
        <w:t>18</w:t>
      </w:r>
      <w:r w:rsidRPr="00F11966">
        <w:t>-1.</w:t>
      </w:r>
    </w:p>
    <w:p w14:paraId="176E6ED1" w14:textId="77777777" w:rsidR="00E32A35" w:rsidRPr="00F11966" w:rsidRDefault="00E32A35" w:rsidP="00E32A35">
      <w:pPr>
        <w:pStyle w:val="TH"/>
      </w:pPr>
      <w:r w:rsidRPr="00F11966">
        <w:lastRenderedPageBreak/>
        <w:t>Table 5.6.3.</w:t>
      </w:r>
      <w:r>
        <w:t>18</w:t>
      </w:r>
      <w:r w:rsidRPr="00F11966">
        <w:t>-1: Enumeration LoggingInterval</w:t>
      </w:r>
      <w:r>
        <w:t>Nr</w:t>
      </w:r>
      <w:r w:rsidRPr="00F11966">
        <w:t>Mdt</w:t>
      </w:r>
    </w:p>
    <w:tbl>
      <w:tblPr>
        <w:tblW w:w="4650" w:type="pct"/>
        <w:jc w:val="center"/>
        <w:tblCellMar>
          <w:left w:w="0" w:type="dxa"/>
          <w:right w:w="0" w:type="dxa"/>
        </w:tblCellMar>
        <w:tblLook w:val="04A0" w:firstRow="1" w:lastRow="0" w:firstColumn="1" w:lastColumn="0" w:noHBand="0" w:noVBand="1"/>
      </w:tblPr>
      <w:tblGrid>
        <w:gridCol w:w="3636"/>
        <w:gridCol w:w="5312"/>
      </w:tblGrid>
      <w:tr w:rsidR="00E32A35" w:rsidRPr="00F11966" w14:paraId="32E05B28"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29DFE8D" w14:textId="77777777" w:rsidR="00E32A35" w:rsidRPr="00F11966" w:rsidRDefault="00E32A35" w:rsidP="009F33F8">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23B2AAA" w14:textId="77777777" w:rsidR="00E32A35" w:rsidRPr="00F11966" w:rsidRDefault="00E32A35" w:rsidP="009F33F8">
            <w:pPr>
              <w:pStyle w:val="TAH"/>
            </w:pPr>
            <w:r w:rsidRPr="00F11966">
              <w:t>Description</w:t>
            </w:r>
          </w:p>
        </w:tc>
      </w:tr>
      <w:tr w:rsidR="00E32A35" w:rsidRPr="00F11966" w14:paraId="6D925D45"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415DC20" w14:textId="77777777" w:rsidR="00E32A35" w:rsidRPr="00F11966" w:rsidRDefault="00E32A35" w:rsidP="009F33F8">
            <w:pPr>
              <w:pStyle w:val="TAL"/>
              <w:rPr>
                <w:lang w:eastAsia="zh-CN"/>
              </w:rPr>
            </w:pPr>
            <w:r w:rsidRPr="00F11966">
              <w:rPr>
                <w:rFonts w:hint="eastAsia"/>
                <w:lang w:eastAsia="zh-CN"/>
              </w:rPr>
              <w:t>"</w:t>
            </w:r>
            <w:r w:rsidRPr="00F11966">
              <w:t>128</w:t>
            </w:r>
            <w:r>
              <w:t>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5AA9E94" w14:textId="77777777" w:rsidR="00E32A35" w:rsidRPr="00F11966" w:rsidRDefault="00E32A35" w:rsidP="009F33F8">
            <w:pPr>
              <w:pStyle w:val="TAL"/>
              <w:rPr>
                <w:lang w:eastAsia="zh-CN"/>
              </w:rPr>
            </w:pPr>
            <w:r w:rsidRPr="00F11966">
              <w:t>128</w:t>
            </w:r>
            <w:r>
              <w:t>0 ms</w:t>
            </w:r>
          </w:p>
        </w:tc>
      </w:tr>
      <w:tr w:rsidR="00E32A35" w:rsidRPr="00F11966" w14:paraId="2B6F2B6D"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311012D" w14:textId="77777777" w:rsidR="00E32A35" w:rsidRPr="00F11966" w:rsidRDefault="00E32A35" w:rsidP="009F33F8">
            <w:pPr>
              <w:pStyle w:val="TAL"/>
              <w:rPr>
                <w:lang w:eastAsia="zh-CN"/>
              </w:rPr>
            </w:pPr>
            <w:r w:rsidRPr="00F11966">
              <w:rPr>
                <w:rFonts w:hint="eastAsia"/>
                <w:lang w:eastAsia="zh-CN"/>
              </w:rPr>
              <w:t>"</w:t>
            </w:r>
            <w:r w:rsidRPr="00F11966">
              <w:t>256</w:t>
            </w:r>
            <w:r>
              <w:t>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E66DE68" w14:textId="77777777" w:rsidR="00E32A35" w:rsidRPr="00F11966" w:rsidRDefault="00E32A35" w:rsidP="009F33F8">
            <w:pPr>
              <w:pStyle w:val="TAL"/>
              <w:rPr>
                <w:lang w:eastAsia="zh-CN"/>
              </w:rPr>
            </w:pPr>
            <w:r w:rsidRPr="00F11966">
              <w:t>256</w:t>
            </w:r>
            <w:r>
              <w:t>0 ms</w:t>
            </w:r>
          </w:p>
        </w:tc>
      </w:tr>
      <w:tr w:rsidR="00E32A35" w:rsidRPr="00F11966" w14:paraId="7E090AB5"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2E1C0CC" w14:textId="77777777" w:rsidR="00E32A35" w:rsidRPr="00F11966" w:rsidRDefault="00E32A35" w:rsidP="009F33F8">
            <w:pPr>
              <w:pStyle w:val="TAL"/>
              <w:rPr>
                <w:lang w:eastAsia="zh-CN"/>
              </w:rPr>
            </w:pPr>
            <w:r w:rsidRPr="00F11966">
              <w:rPr>
                <w:rFonts w:hint="eastAsia"/>
                <w:lang w:eastAsia="zh-CN"/>
              </w:rPr>
              <w:t>"</w:t>
            </w:r>
            <w:r w:rsidRPr="00F11966">
              <w:t>512</w:t>
            </w:r>
            <w:r>
              <w:t>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9AE47E6" w14:textId="77777777" w:rsidR="00E32A35" w:rsidRPr="00F11966" w:rsidRDefault="00E32A35" w:rsidP="009F33F8">
            <w:pPr>
              <w:pStyle w:val="TAL"/>
              <w:rPr>
                <w:lang w:eastAsia="zh-CN"/>
              </w:rPr>
            </w:pPr>
            <w:r w:rsidRPr="00F11966">
              <w:t>512</w:t>
            </w:r>
            <w:r>
              <w:t>0 ms</w:t>
            </w:r>
          </w:p>
        </w:tc>
      </w:tr>
      <w:tr w:rsidR="00E32A35" w:rsidRPr="00F11966" w14:paraId="03748177"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BECBEE2" w14:textId="77777777" w:rsidR="00E32A35" w:rsidRPr="00F11966" w:rsidRDefault="00E32A35" w:rsidP="009F33F8">
            <w:pPr>
              <w:pStyle w:val="TAL"/>
              <w:rPr>
                <w:lang w:eastAsia="zh-CN"/>
              </w:rPr>
            </w:pPr>
            <w:r w:rsidRPr="00F11966">
              <w:rPr>
                <w:rFonts w:hint="eastAsia"/>
                <w:lang w:eastAsia="zh-CN"/>
              </w:rPr>
              <w:t>"</w:t>
            </w:r>
            <w:r w:rsidRPr="00F11966">
              <w:t>1024</w:t>
            </w:r>
            <w:r>
              <w:t>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463CB22" w14:textId="77777777" w:rsidR="00E32A35" w:rsidRPr="00F11966" w:rsidRDefault="00E32A35" w:rsidP="009F33F8">
            <w:pPr>
              <w:pStyle w:val="TAL"/>
              <w:rPr>
                <w:lang w:eastAsia="zh-CN"/>
              </w:rPr>
            </w:pPr>
            <w:r w:rsidRPr="00F11966">
              <w:t>1024</w:t>
            </w:r>
            <w:r>
              <w:t>0 ms</w:t>
            </w:r>
          </w:p>
        </w:tc>
      </w:tr>
      <w:tr w:rsidR="00E32A35" w:rsidRPr="00F11966" w14:paraId="34626865"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79768DB" w14:textId="77777777" w:rsidR="00E32A35" w:rsidRPr="00F11966" w:rsidRDefault="00E32A35" w:rsidP="009F33F8">
            <w:pPr>
              <w:pStyle w:val="TAL"/>
              <w:rPr>
                <w:lang w:eastAsia="zh-CN"/>
              </w:rPr>
            </w:pPr>
            <w:r w:rsidRPr="00F11966">
              <w:rPr>
                <w:rFonts w:hint="eastAsia"/>
                <w:lang w:eastAsia="zh-CN"/>
              </w:rPr>
              <w:t>"</w:t>
            </w:r>
            <w:r w:rsidRPr="00F11966">
              <w:t>2048</w:t>
            </w:r>
            <w:r>
              <w:t>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69E5CFE" w14:textId="77777777" w:rsidR="00E32A35" w:rsidRPr="00F11966" w:rsidRDefault="00E32A35" w:rsidP="009F33F8">
            <w:pPr>
              <w:pStyle w:val="TAL"/>
              <w:rPr>
                <w:lang w:eastAsia="zh-CN"/>
              </w:rPr>
            </w:pPr>
            <w:r w:rsidRPr="00F11966">
              <w:t>2048</w:t>
            </w:r>
            <w:r>
              <w:t>0 ms</w:t>
            </w:r>
          </w:p>
        </w:tc>
      </w:tr>
      <w:tr w:rsidR="00E32A35" w:rsidRPr="00F11966" w14:paraId="18496D89"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E4BC8BA" w14:textId="77777777" w:rsidR="00E32A35" w:rsidRPr="00F11966" w:rsidRDefault="00E32A35" w:rsidP="009F33F8">
            <w:pPr>
              <w:pStyle w:val="TAL"/>
              <w:rPr>
                <w:lang w:eastAsia="zh-CN"/>
              </w:rPr>
            </w:pPr>
            <w:r w:rsidRPr="00F11966">
              <w:rPr>
                <w:rFonts w:hint="eastAsia"/>
                <w:lang w:eastAsia="zh-CN"/>
              </w:rPr>
              <w:t>"</w:t>
            </w:r>
            <w:r w:rsidRPr="00F11966">
              <w:t>3072</w:t>
            </w:r>
            <w:r>
              <w:t>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C605FD5" w14:textId="77777777" w:rsidR="00E32A35" w:rsidRPr="00F11966" w:rsidRDefault="00E32A35" w:rsidP="009F33F8">
            <w:pPr>
              <w:pStyle w:val="TAL"/>
              <w:rPr>
                <w:lang w:eastAsia="zh-CN"/>
              </w:rPr>
            </w:pPr>
            <w:r w:rsidRPr="00F11966">
              <w:t>3072</w:t>
            </w:r>
            <w:r>
              <w:t>0 ms</w:t>
            </w:r>
          </w:p>
        </w:tc>
      </w:tr>
      <w:tr w:rsidR="00E32A35" w:rsidRPr="00F11966" w14:paraId="0EE9D391"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3FBDDAF" w14:textId="77777777" w:rsidR="00E32A35" w:rsidRPr="00F11966" w:rsidRDefault="00E32A35" w:rsidP="009F33F8">
            <w:pPr>
              <w:pStyle w:val="TAL"/>
              <w:rPr>
                <w:lang w:eastAsia="zh-CN"/>
              </w:rPr>
            </w:pPr>
            <w:r w:rsidRPr="00F11966">
              <w:rPr>
                <w:rFonts w:hint="eastAsia"/>
                <w:lang w:eastAsia="zh-CN"/>
              </w:rPr>
              <w:t>"</w:t>
            </w:r>
            <w:r w:rsidRPr="00F11966">
              <w:t>4096</w:t>
            </w:r>
            <w:r>
              <w:t>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0747645" w14:textId="77777777" w:rsidR="00E32A35" w:rsidRPr="00F11966" w:rsidRDefault="00E32A35" w:rsidP="009F33F8">
            <w:pPr>
              <w:pStyle w:val="TAL"/>
              <w:rPr>
                <w:lang w:eastAsia="zh-CN"/>
              </w:rPr>
            </w:pPr>
            <w:r w:rsidRPr="00F11966">
              <w:t>4096</w:t>
            </w:r>
            <w:r>
              <w:t>0 ms</w:t>
            </w:r>
          </w:p>
        </w:tc>
      </w:tr>
      <w:tr w:rsidR="00E32A35" w:rsidRPr="00F11966" w14:paraId="733DE1B9"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B661262" w14:textId="77777777" w:rsidR="00E32A35" w:rsidRPr="00F11966" w:rsidRDefault="00E32A35" w:rsidP="009F33F8">
            <w:pPr>
              <w:pStyle w:val="TAL"/>
              <w:rPr>
                <w:lang w:eastAsia="zh-CN"/>
              </w:rPr>
            </w:pPr>
            <w:r w:rsidRPr="00F11966">
              <w:rPr>
                <w:rFonts w:hint="eastAsia"/>
                <w:lang w:eastAsia="zh-CN"/>
              </w:rPr>
              <w:t>"</w:t>
            </w:r>
            <w:r w:rsidRPr="00F11966">
              <w:t>6144</w:t>
            </w:r>
            <w:r>
              <w:t>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5DBFB20" w14:textId="77777777" w:rsidR="00E32A35" w:rsidRPr="00F11966" w:rsidRDefault="00E32A35" w:rsidP="009F33F8">
            <w:pPr>
              <w:pStyle w:val="TAL"/>
            </w:pPr>
            <w:r w:rsidRPr="00F11966">
              <w:t>6144</w:t>
            </w:r>
            <w:r>
              <w:t>0 ms</w:t>
            </w:r>
          </w:p>
        </w:tc>
      </w:tr>
      <w:tr w:rsidR="00E32A35" w:rsidRPr="00F11966" w14:paraId="5E3AADAF"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8097403" w14:textId="77777777" w:rsidR="00E32A35" w:rsidRPr="00F11966" w:rsidRDefault="00E32A35" w:rsidP="009F33F8">
            <w:pPr>
              <w:pStyle w:val="TAL"/>
              <w:rPr>
                <w:lang w:eastAsia="zh-CN"/>
              </w:rPr>
            </w:pPr>
            <w:r>
              <w:rPr>
                <w:lang w:eastAsia="zh-CN"/>
              </w:rPr>
              <w:t>"320"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DB47008" w14:textId="77777777" w:rsidR="00E32A35" w:rsidRPr="00F11966" w:rsidRDefault="00E32A35" w:rsidP="009F33F8">
            <w:pPr>
              <w:pStyle w:val="TAL"/>
            </w:pPr>
            <w:r>
              <w:t>320 ms</w:t>
            </w:r>
          </w:p>
        </w:tc>
      </w:tr>
      <w:tr w:rsidR="00E32A35" w:rsidRPr="00F11966" w14:paraId="7F4A2A92"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C25F70E" w14:textId="77777777" w:rsidR="00E32A35" w:rsidRPr="00F11966" w:rsidRDefault="00E32A35" w:rsidP="009F33F8">
            <w:pPr>
              <w:pStyle w:val="TAL"/>
              <w:rPr>
                <w:lang w:eastAsia="zh-CN"/>
              </w:rPr>
            </w:pPr>
            <w:r>
              <w:rPr>
                <w:lang w:eastAsia="zh-CN"/>
              </w:rPr>
              <w:t>"640"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7839DD1" w14:textId="77777777" w:rsidR="00E32A35" w:rsidRPr="00F11966" w:rsidRDefault="00E32A35" w:rsidP="009F33F8">
            <w:pPr>
              <w:pStyle w:val="TAL"/>
            </w:pPr>
            <w:r>
              <w:t>640 ms</w:t>
            </w:r>
          </w:p>
        </w:tc>
      </w:tr>
      <w:tr w:rsidR="00E32A35" w:rsidRPr="00F11966" w14:paraId="38E08798"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B502676" w14:textId="77777777" w:rsidR="00E32A35" w:rsidRDefault="00E32A35" w:rsidP="009F33F8">
            <w:pPr>
              <w:pStyle w:val="TAL"/>
              <w:rPr>
                <w:lang w:eastAsia="zh-CN"/>
              </w:rPr>
            </w:pPr>
            <w:r w:rsidRPr="00F11966">
              <w:rPr>
                <w:rFonts w:hint="eastAsia"/>
                <w:lang w:eastAsia="zh-CN"/>
              </w:rPr>
              <w:t>"</w:t>
            </w:r>
            <w:r w:rsidRPr="00F11966">
              <w:t>infinity</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CE06DC9" w14:textId="77777777" w:rsidR="00E32A35" w:rsidRDefault="00E32A35" w:rsidP="009F33F8">
            <w:pPr>
              <w:pStyle w:val="TAL"/>
            </w:pPr>
            <w:r w:rsidRPr="00F11966">
              <w:t>Infinity</w:t>
            </w:r>
          </w:p>
        </w:tc>
      </w:tr>
    </w:tbl>
    <w:p w14:paraId="18BEA850" w14:textId="77777777" w:rsidR="00E32A35" w:rsidRPr="006D6534" w:rsidRDefault="00E32A35" w:rsidP="00E32A35"/>
    <w:p w14:paraId="654BD396" w14:textId="77777777" w:rsidR="00E32A35" w:rsidRPr="00F11966" w:rsidRDefault="00E32A35" w:rsidP="00D362EB">
      <w:pPr>
        <w:pStyle w:val="Heading4"/>
      </w:pPr>
      <w:bookmarkStart w:id="2285" w:name="_Toc56754393"/>
      <w:bookmarkStart w:id="2286" w:name="_Toc88743180"/>
      <w:bookmarkStart w:id="2287" w:name="_Toc90649992"/>
      <w:r w:rsidRPr="00F11966">
        <w:t>5.6.3.</w:t>
      </w:r>
      <w:r>
        <w:t>19</w:t>
      </w:r>
      <w:r w:rsidRPr="00F11966">
        <w:tab/>
        <w:t>Enumeration: CollectionPeriodRmm</w:t>
      </w:r>
      <w:r>
        <w:t>Nr</w:t>
      </w:r>
      <w:r w:rsidRPr="00F11966">
        <w:t>Mdt</w:t>
      </w:r>
      <w:bookmarkEnd w:id="2285"/>
      <w:bookmarkEnd w:id="2286"/>
      <w:bookmarkEnd w:id="2287"/>
    </w:p>
    <w:p w14:paraId="2901091F" w14:textId="77777777" w:rsidR="00E32A35" w:rsidRPr="00F11966" w:rsidRDefault="00E32A35" w:rsidP="00E32A35">
      <w:r w:rsidRPr="00F11966">
        <w:t>The enumeration CollectionPeriodRmm</w:t>
      </w:r>
      <w:r>
        <w:t>Nr</w:t>
      </w:r>
      <w:r w:rsidRPr="00F11966">
        <w:t xml:space="preserve">Mdt defines Collection period for RRM measurements </w:t>
      </w:r>
      <w:r>
        <w:t>NR</w:t>
      </w:r>
      <w:r w:rsidRPr="00F11966">
        <w:rPr>
          <w:lang w:eastAsia="zh-CN"/>
        </w:rPr>
        <w:t xml:space="preserve"> 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w:t>
      </w:r>
      <w:r>
        <w:t>19</w:t>
      </w:r>
      <w:r w:rsidRPr="00F11966">
        <w:t>-1.</w:t>
      </w:r>
    </w:p>
    <w:p w14:paraId="27C7A5C2" w14:textId="77777777" w:rsidR="00E32A35" w:rsidRPr="00F11966" w:rsidRDefault="00E32A35" w:rsidP="00E32A35">
      <w:pPr>
        <w:pStyle w:val="TH"/>
      </w:pPr>
      <w:r w:rsidRPr="00F11966">
        <w:t>Table 5.6.3.</w:t>
      </w:r>
      <w:r>
        <w:t>19</w:t>
      </w:r>
      <w:r w:rsidRPr="00F11966">
        <w:t>-1: Enumeration CollectionPeriodRmm</w:t>
      </w:r>
      <w:r>
        <w:t>Nr</w:t>
      </w:r>
      <w:r w:rsidRPr="00F11966">
        <w:t>Mdt</w:t>
      </w:r>
    </w:p>
    <w:tbl>
      <w:tblPr>
        <w:tblW w:w="4650" w:type="pct"/>
        <w:jc w:val="center"/>
        <w:tblCellMar>
          <w:left w:w="0" w:type="dxa"/>
          <w:right w:w="0" w:type="dxa"/>
        </w:tblCellMar>
        <w:tblLook w:val="04A0" w:firstRow="1" w:lastRow="0" w:firstColumn="1" w:lastColumn="0" w:noHBand="0" w:noVBand="1"/>
      </w:tblPr>
      <w:tblGrid>
        <w:gridCol w:w="3636"/>
        <w:gridCol w:w="5312"/>
      </w:tblGrid>
      <w:tr w:rsidR="00E32A35" w:rsidRPr="00F11966" w14:paraId="4FFB7DFD"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12EBF7F" w14:textId="77777777" w:rsidR="00E32A35" w:rsidRPr="00F11966" w:rsidRDefault="00E32A35" w:rsidP="009F33F8">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9753191" w14:textId="77777777" w:rsidR="00E32A35" w:rsidRPr="00F11966" w:rsidRDefault="00E32A35" w:rsidP="009F33F8">
            <w:pPr>
              <w:pStyle w:val="TAH"/>
            </w:pPr>
            <w:r w:rsidRPr="00F11966">
              <w:t>Description</w:t>
            </w:r>
          </w:p>
        </w:tc>
      </w:tr>
      <w:tr w:rsidR="00E32A35" w:rsidRPr="00F11966" w14:paraId="3F58504E"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E1D257A" w14:textId="77777777" w:rsidR="00E32A35" w:rsidRPr="00F11966" w:rsidRDefault="00E32A35" w:rsidP="009F33F8">
            <w:pPr>
              <w:pStyle w:val="TAL"/>
              <w:rPr>
                <w:lang w:eastAsia="zh-CN"/>
              </w:rPr>
            </w:pPr>
            <w:r w:rsidRPr="00F11966">
              <w:rPr>
                <w:rFonts w:hint="eastAsia"/>
                <w:lang w:eastAsia="zh-CN"/>
              </w:rPr>
              <w:t>"</w:t>
            </w:r>
            <w:r w:rsidRPr="00F11966">
              <w:rPr>
                <w:lang w:eastAsia="zh-CN"/>
              </w:rPr>
              <w:t>1024"</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F33BFF8" w14:textId="77777777" w:rsidR="00E32A35" w:rsidRPr="00F11966" w:rsidRDefault="00E32A35" w:rsidP="009F33F8">
            <w:pPr>
              <w:pStyle w:val="TAL"/>
              <w:rPr>
                <w:lang w:eastAsia="zh-CN"/>
              </w:rPr>
            </w:pPr>
            <w:r w:rsidRPr="00F11966">
              <w:t>1024 ms</w:t>
            </w:r>
          </w:p>
        </w:tc>
      </w:tr>
      <w:tr w:rsidR="00E32A35" w:rsidRPr="00F11966" w14:paraId="4A485908"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A0D978E" w14:textId="77777777" w:rsidR="00E32A35" w:rsidRPr="00F11966" w:rsidRDefault="00E32A35" w:rsidP="009F33F8">
            <w:pPr>
              <w:pStyle w:val="TAL"/>
              <w:rPr>
                <w:lang w:eastAsia="zh-CN"/>
              </w:rPr>
            </w:pPr>
            <w:r w:rsidRPr="00F11966">
              <w:rPr>
                <w:rFonts w:hint="eastAsia"/>
                <w:lang w:eastAsia="zh-CN"/>
              </w:rPr>
              <w:t>"</w:t>
            </w:r>
            <w:r w:rsidRPr="00F11966">
              <w:t>2048</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67BE68C" w14:textId="77777777" w:rsidR="00E32A35" w:rsidRPr="00F11966" w:rsidRDefault="00E32A35" w:rsidP="009F33F8">
            <w:pPr>
              <w:pStyle w:val="TAL"/>
              <w:rPr>
                <w:lang w:eastAsia="zh-CN"/>
              </w:rPr>
            </w:pPr>
            <w:r w:rsidRPr="00F11966">
              <w:t>2048 ms</w:t>
            </w:r>
          </w:p>
        </w:tc>
      </w:tr>
      <w:tr w:rsidR="00E32A35" w:rsidRPr="00F11966" w14:paraId="6AC796F0"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48C6F62" w14:textId="77777777" w:rsidR="00E32A35" w:rsidRPr="00F11966" w:rsidRDefault="00E32A35" w:rsidP="009F33F8">
            <w:pPr>
              <w:pStyle w:val="TAL"/>
              <w:rPr>
                <w:lang w:eastAsia="zh-CN"/>
              </w:rPr>
            </w:pPr>
            <w:r w:rsidRPr="00F11966">
              <w:rPr>
                <w:rFonts w:hint="eastAsia"/>
                <w:lang w:eastAsia="zh-CN"/>
              </w:rPr>
              <w:t>"</w:t>
            </w:r>
            <w:r w:rsidRPr="00F11966">
              <w:t>5120"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A99D686" w14:textId="77777777" w:rsidR="00E32A35" w:rsidRPr="00F11966" w:rsidRDefault="00E32A35" w:rsidP="009F33F8">
            <w:pPr>
              <w:pStyle w:val="TAL"/>
              <w:rPr>
                <w:lang w:eastAsia="zh-CN"/>
              </w:rPr>
            </w:pPr>
            <w:r w:rsidRPr="00F11966">
              <w:t>5120 ms</w:t>
            </w:r>
          </w:p>
        </w:tc>
      </w:tr>
      <w:tr w:rsidR="00E32A35" w:rsidRPr="00F11966" w14:paraId="22A6078B"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5F6613D" w14:textId="77777777" w:rsidR="00E32A35" w:rsidRPr="00F11966" w:rsidRDefault="00E32A35" w:rsidP="009F33F8">
            <w:pPr>
              <w:pStyle w:val="TAL"/>
              <w:rPr>
                <w:lang w:eastAsia="zh-CN"/>
              </w:rPr>
            </w:pPr>
            <w:r w:rsidRPr="00F11966">
              <w:rPr>
                <w:lang w:eastAsia="zh-CN"/>
              </w:rPr>
              <w:t>"</w:t>
            </w:r>
            <w:r w:rsidRPr="00F11966">
              <w:t>10240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7FD11F0" w14:textId="77777777" w:rsidR="00E32A35" w:rsidRPr="00F11966" w:rsidRDefault="00E32A35" w:rsidP="009F33F8">
            <w:pPr>
              <w:pStyle w:val="TAL"/>
              <w:rPr>
                <w:lang w:eastAsia="zh-CN"/>
              </w:rPr>
            </w:pPr>
            <w:r w:rsidRPr="00F11966">
              <w:t>10240 ms</w:t>
            </w:r>
          </w:p>
        </w:tc>
      </w:tr>
      <w:tr w:rsidR="00E32A35" w:rsidRPr="00F11966" w14:paraId="0881737E"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67C33CA" w14:textId="77777777" w:rsidR="00E32A35" w:rsidRPr="00F11966" w:rsidRDefault="00E32A35" w:rsidP="009F33F8">
            <w:pPr>
              <w:pStyle w:val="TAL"/>
              <w:rPr>
                <w:lang w:eastAsia="zh-CN"/>
              </w:rPr>
            </w:pPr>
            <w:r w:rsidRPr="00F11966">
              <w:rPr>
                <w:rFonts w:hint="eastAsia"/>
                <w:lang w:eastAsia="zh-CN"/>
              </w:rPr>
              <w:t>"</w:t>
            </w:r>
            <w:r w:rsidRPr="00F11966">
              <w:rPr>
                <w:lang w:eastAsia="zh-CN"/>
              </w:rPr>
              <w:t>60000"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5DBB37B" w14:textId="77777777" w:rsidR="00E32A35" w:rsidRPr="00F11966" w:rsidRDefault="00E32A35" w:rsidP="009F33F8">
            <w:pPr>
              <w:pStyle w:val="TAL"/>
            </w:pPr>
            <w:r w:rsidRPr="00F11966">
              <w:t>1 min</w:t>
            </w:r>
          </w:p>
        </w:tc>
      </w:tr>
    </w:tbl>
    <w:p w14:paraId="69385B59" w14:textId="77777777" w:rsidR="00E32A35" w:rsidRPr="006D6534" w:rsidRDefault="00E32A35" w:rsidP="00E32A35"/>
    <w:p w14:paraId="3215567A" w14:textId="77777777" w:rsidR="00E32A35" w:rsidRPr="00F11966" w:rsidRDefault="00E32A35" w:rsidP="00D362EB">
      <w:pPr>
        <w:pStyle w:val="Heading4"/>
      </w:pPr>
      <w:bookmarkStart w:id="2288" w:name="_Toc56754394"/>
      <w:bookmarkStart w:id="2289" w:name="_Toc88743181"/>
      <w:bookmarkStart w:id="2290" w:name="_Toc90649993"/>
      <w:r w:rsidRPr="00F11966">
        <w:t>5.6.3.</w:t>
      </w:r>
      <w:r>
        <w:t>20</w:t>
      </w:r>
      <w:r w:rsidRPr="00F11966">
        <w:tab/>
        <w:t>Enumeration: LoggingDuration</w:t>
      </w:r>
      <w:r>
        <w:t>Nr</w:t>
      </w:r>
      <w:r w:rsidRPr="00F11966">
        <w:t>Mdt</w:t>
      </w:r>
      <w:bookmarkEnd w:id="2288"/>
      <w:bookmarkEnd w:id="2289"/>
      <w:bookmarkEnd w:id="2290"/>
    </w:p>
    <w:p w14:paraId="77A3446F" w14:textId="77777777" w:rsidR="00E32A35" w:rsidRPr="00F11966" w:rsidRDefault="00E32A35" w:rsidP="00E32A35">
      <w:r w:rsidRPr="00F11966">
        <w:t>The enumeration LoggingDurationMdt defines Logging Duration</w:t>
      </w:r>
      <w:r w:rsidRPr="00F11966">
        <w:rPr>
          <w:lang w:eastAsia="zh-CN"/>
        </w:rPr>
        <w:t xml:space="preserve"> </w:t>
      </w:r>
      <w:r>
        <w:rPr>
          <w:lang w:eastAsia="zh-CN"/>
        </w:rPr>
        <w:t xml:space="preserve">in NR </w:t>
      </w:r>
      <w:r w:rsidRPr="00F11966">
        <w:rPr>
          <w:lang w:eastAsia="zh-CN"/>
        </w:rPr>
        <w:t>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w:t>
      </w:r>
      <w:r>
        <w:t>20</w:t>
      </w:r>
      <w:r w:rsidRPr="00F11966">
        <w:t>-1.</w:t>
      </w:r>
    </w:p>
    <w:p w14:paraId="4D85466B" w14:textId="77777777" w:rsidR="00E32A35" w:rsidRPr="00F11966" w:rsidRDefault="00E32A35" w:rsidP="00E32A35">
      <w:pPr>
        <w:pStyle w:val="TH"/>
      </w:pPr>
      <w:r w:rsidRPr="00F11966">
        <w:t>Table 5.6.3.</w:t>
      </w:r>
      <w:r>
        <w:t>20</w:t>
      </w:r>
      <w:r w:rsidRPr="00F11966">
        <w:t>-1: Enumeration LoggingDuration</w:t>
      </w:r>
      <w:r>
        <w:t>Nr</w:t>
      </w:r>
      <w:r w:rsidRPr="00F11966">
        <w:t>Mdt</w:t>
      </w:r>
    </w:p>
    <w:tbl>
      <w:tblPr>
        <w:tblW w:w="4650" w:type="pct"/>
        <w:jc w:val="center"/>
        <w:tblCellMar>
          <w:left w:w="0" w:type="dxa"/>
          <w:right w:w="0" w:type="dxa"/>
        </w:tblCellMar>
        <w:tblLook w:val="04A0" w:firstRow="1" w:lastRow="0" w:firstColumn="1" w:lastColumn="0" w:noHBand="0" w:noVBand="1"/>
      </w:tblPr>
      <w:tblGrid>
        <w:gridCol w:w="3636"/>
        <w:gridCol w:w="5312"/>
      </w:tblGrid>
      <w:tr w:rsidR="00E32A35" w:rsidRPr="00F11966" w14:paraId="658F08A4"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CEB4686" w14:textId="77777777" w:rsidR="00E32A35" w:rsidRPr="00F11966" w:rsidRDefault="00E32A35" w:rsidP="009F33F8">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8FD3961" w14:textId="77777777" w:rsidR="00E32A35" w:rsidRPr="00F11966" w:rsidRDefault="00E32A35" w:rsidP="009F33F8">
            <w:pPr>
              <w:pStyle w:val="TAH"/>
            </w:pPr>
            <w:r w:rsidRPr="00F11966">
              <w:t>Description</w:t>
            </w:r>
          </w:p>
        </w:tc>
      </w:tr>
      <w:tr w:rsidR="00E32A35" w:rsidRPr="00F11966" w14:paraId="3DDBCA39"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B4B6394" w14:textId="77777777" w:rsidR="00E32A35" w:rsidRPr="00F11966" w:rsidRDefault="00E32A35" w:rsidP="009F33F8">
            <w:pPr>
              <w:pStyle w:val="TAL"/>
              <w:rPr>
                <w:lang w:eastAsia="zh-CN"/>
              </w:rPr>
            </w:pPr>
            <w:r w:rsidRPr="00F11966">
              <w:rPr>
                <w:rFonts w:hint="eastAsia"/>
                <w:lang w:eastAsia="zh-CN"/>
              </w:rPr>
              <w:t>"</w:t>
            </w:r>
            <w:r w:rsidRPr="00F11966">
              <w:t>600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6380319" w14:textId="77777777" w:rsidR="00E32A35" w:rsidRPr="00F11966" w:rsidRDefault="00E32A35" w:rsidP="009F33F8">
            <w:pPr>
              <w:pStyle w:val="TAL"/>
              <w:rPr>
                <w:lang w:eastAsia="zh-CN"/>
              </w:rPr>
            </w:pPr>
            <w:r w:rsidRPr="00F11966">
              <w:t>600 sec</w:t>
            </w:r>
          </w:p>
        </w:tc>
      </w:tr>
      <w:tr w:rsidR="00E32A35" w:rsidRPr="00F11966" w14:paraId="420E0261"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3E9B504" w14:textId="77777777" w:rsidR="00E32A35" w:rsidRPr="00F11966" w:rsidRDefault="00E32A35" w:rsidP="009F33F8">
            <w:pPr>
              <w:pStyle w:val="TAL"/>
              <w:rPr>
                <w:lang w:eastAsia="zh-CN"/>
              </w:rPr>
            </w:pPr>
            <w:r w:rsidRPr="00F11966">
              <w:rPr>
                <w:rFonts w:hint="eastAsia"/>
                <w:lang w:eastAsia="zh-CN"/>
              </w:rPr>
              <w:t>"</w:t>
            </w:r>
            <w:r w:rsidRPr="00F11966">
              <w:t>1200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7D218CC" w14:textId="77777777" w:rsidR="00E32A35" w:rsidRPr="00F11966" w:rsidRDefault="00E32A35" w:rsidP="009F33F8">
            <w:pPr>
              <w:pStyle w:val="TAL"/>
              <w:rPr>
                <w:lang w:eastAsia="zh-CN"/>
              </w:rPr>
            </w:pPr>
            <w:r w:rsidRPr="00F11966">
              <w:t>1200 sec</w:t>
            </w:r>
          </w:p>
        </w:tc>
      </w:tr>
      <w:tr w:rsidR="00E32A35" w:rsidRPr="00F11966" w14:paraId="6C466C81"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E7E2CE3" w14:textId="77777777" w:rsidR="00E32A35" w:rsidRPr="00F11966" w:rsidRDefault="00E32A35" w:rsidP="009F33F8">
            <w:pPr>
              <w:pStyle w:val="TAL"/>
              <w:rPr>
                <w:lang w:eastAsia="zh-CN"/>
              </w:rPr>
            </w:pPr>
            <w:r w:rsidRPr="00F11966">
              <w:rPr>
                <w:rFonts w:hint="eastAsia"/>
                <w:lang w:eastAsia="zh-CN"/>
              </w:rPr>
              <w:t>"</w:t>
            </w:r>
            <w:r w:rsidRPr="00F11966">
              <w:t>2400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98CDEA7" w14:textId="77777777" w:rsidR="00E32A35" w:rsidRPr="00F11966" w:rsidRDefault="00E32A35" w:rsidP="009F33F8">
            <w:pPr>
              <w:pStyle w:val="TAL"/>
              <w:rPr>
                <w:lang w:eastAsia="zh-CN"/>
              </w:rPr>
            </w:pPr>
            <w:r w:rsidRPr="00F11966">
              <w:t>2400 sec</w:t>
            </w:r>
          </w:p>
        </w:tc>
      </w:tr>
      <w:tr w:rsidR="00E32A35" w:rsidRPr="00F11966" w14:paraId="095B95A7"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4BD87C6" w14:textId="77777777" w:rsidR="00E32A35" w:rsidRPr="00F11966" w:rsidRDefault="00E32A35" w:rsidP="009F33F8">
            <w:pPr>
              <w:pStyle w:val="TAL"/>
              <w:rPr>
                <w:lang w:eastAsia="zh-CN"/>
              </w:rPr>
            </w:pPr>
            <w:r w:rsidRPr="00F11966">
              <w:rPr>
                <w:rFonts w:hint="eastAsia"/>
                <w:lang w:eastAsia="zh-CN"/>
              </w:rPr>
              <w:t>"</w:t>
            </w:r>
            <w:r w:rsidRPr="00F11966">
              <w:t>3600"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60E9AF5" w14:textId="77777777" w:rsidR="00E32A35" w:rsidRPr="00F11966" w:rsidRDefault="00E32A35" w:rsidP="009F33F8">
            <w:pPr>
              <w:pStyle w:val="TAL"/>
              <w:rPr>
                <w:lang w:eastAsia="zh-CN"/>
              </w:rPr>
            </w:pPr>
            <w:r w:rsidRPr="00F11966">
              <w:t>3600 sec</w:t>
            </w:r>
          </w:p>
        </w:tc>
      </w:tr>
      <w:tr w:rsidR="00E32A35" w:rsidRPr="00F11966" w14:paraId="370A2CB7"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988E9AF" w14:textId="77777777" w:rsidR="00E32A35" w:rsidRPr="00F11966" w:rsidRDefault="00E32A35" w:rsidP="009F33F8">
            <w:pPr>
              <w:pStyle w:val="TAL"/>
              <w:rPr>
                <w:lang w:eastAsia="zh-CN"/>
              </w:rPr>
            </w:pPr>
            <w:r w:rsidRPr="00F11966">
              <w:rPr>
                <w:lang w:eastAsia="zh-CN"/>
              </w:rPr>
              <w:t>"</w:t>
            </w:r>
            <w:r w:rsidRPr="00F11966">
              <w:t>5400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4799306" w14:textId="77777777" w:rsidR="00E32A35" w:rsidRPr="00F11966" w:rsidRDefault="00E32A35" w:rsidP="009F33F8">
            <w:pPr>
              <w:pStyle w:val="TAL"/>
              <w:rPr>
                <w:lang w:eastAsia="zh-CN"/>
              </w:rPr>
            </w:pPr>
            <w:r w:rsidRPr="00F11966">
              <w:t>5400 sec</w:t>
            </w:r>
          </w:p>
        </w:tc>
      </w:tr>
      <w:tr w:rsidR="00E32A35" w:rsidRPr="00F11966" w14:paraId="37A2B61C"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C6232A9" w14:textId="77777777" w:rsidR="00E32A35" w:rsidRPr="00F11966" w:rsidRDefault="00E32A35" w:rsidP="009F33F8">
            <w:pPr>
              <w:pStyle w:val="TAL"/>
              <w:rPr>
                <w:lang w:eastAsia="zh-CN"/>
              </w:rPr>
            </w:pPr>
            <w:r w:rsidRPr="00F11966">
              <w:rPr>
                <w:rFonts w:hint="eastAsia"/>
                <w:lang w:eastAsia="zh-CN"/>
              </w:rPr>
              <w:t>"</w:t>
            </w:r>
            <w:r w:rsidRPr="00F11966">
              <w:t>7200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E3E507D" w14:textId="77777777" w:rsidR="00E32A35" w:rsidRPr="00F11966" w:rsidRDefault="00E32A35" w:rsidP="009F33F8">
            <w:pPr>
              <w:pStyle w:val="TAL"/>
              <w:rPr>
                <w:lang w:eastAsia="zh-CN"/>
              </w:rPr>
            </w:pPr>
            <w:r w:rsidRPr="00F11966">
              <w:t>7200 sec</w:t>
            </w:r>
          </w:p>
        </w:tc>
      </w:tr>
    </w:tbl>
    <w:p w14:paraId="78311CD2" w14:textId="77777777" w:rsidR="00E32A35" w:rsidRPr="006D6534" w:rsidRDefault="00E32A35" w:rsidP="00E32A35"/>
    <w:p w14:paraId="0F2B9D87" w14:textId="77777777" w:rsidR="002933AC" w:rsidRPr="00F11966" w:rsidRDefault="002933AC" w:rsidP="00E92CBF">
      <w:pPr>
        <w:rPr>
          <w:lang w:val="en-US"/>
        </w:rPr>
      </w:pPr>
    </w:p>
    <w:p w14:paraId="1746F3A0" w14:textId="77777777" w:rsidR="00E92CBF" w:rsidRPr="00F11966" w:rsidRDefault="00E92CBF" w:rsidP="00D362EB">
      <w:pPr>
        <w:pStyle w:val="Heading3"/>
      </w:pPr>
      <w:bookmarkStart w:id="2291" w:name="_Toc24925915"/>
      <w:bookmarkStart w:id="2292" w:name="_Toc24926093"/>
      <w:bookmarkStart w:id="2293" w:name="_Toc24926269"/>
      <w:bookmarkStart w:id="2294" w:name="_Toc33964129"/>
      <w:bookmarkStart w:id="2295" w:name="_Toc33980896"/>
      <w:bookmarkStart w:id="2296" w:name="_Toc36462697"/>
      <w:bookmarkStart w:id="2297" w:name="_Toc36462893"/>
      <w:bookmarkStart w:id="2298" w:name="_Toc43026161"/>
      <w:bookmarkStart w:id="2299" w:name="_Toc49763695"/>
      <w:bookmarkStart w:id="2300" w:name="_Toc56754395"/>
      <w:bookmarkStart w:id="2301" w:name="_Toc88743182"/>
      <w:bookmarkStart w:id="2302" w:name="_Toc90649994"/>
      <w:r w:rsidRPr="00F11966">
        <w:lastRenderedPageBreak/>
        <w:t>5.6.4</w:t>
      </w:r>
      <w:r w:rsidRPr="00F11966">
        <w:tab/>
        <w:t>Structured Data Types</w:t>
      </w:r>
      <w:bookmarkEnd w:id="2291"/>
      <w:bookmarkEnd w:id="2292"/>
      <w:bookmarkEnd w:id="2293"/>
      <w:bookmarkEnd w:id="2294"/>
      <w:bookmarkEnd w:id="2295"/>
      <w:bookmarkEnd w:id="2296"/>
      <w:bookmarkEnd w:id="2297"/>
      <w:bookmarkEnd w:id="2298"/>
      <w:bookmarkEnd w:id="2299"/>
      <w:bookmarkEnd w:id="2300"/>
      <w:bookmarkEnd w:id="2301"/>
      <w:bookmarkEnd w:id="2302"/>
    </w:p>
    <w:p w14:paraId="17FD01B7" w14:textId="77777777" w:rsidR="00E92CBF" w:rsidRPr="00F11966" w:rsidRDefault="00E92CBF" w:rsidP="00D362EB">
      <w:pPr>
        <w:pStyle w:val="Heading4"/>
      </w:pPr>
      <w:bookmarkStart w:id="2303" w:name="_Toc24925916"/>
      <w:bookmarkStart w:id="2304" w:name="_Toc24926094"/>
      <w:bookmarkStart w:id="2305" w:name="_Toc24926270"/>
      <w:bookmarkStart w:id="2306" w:name="_Toc33964130"/>
      <w:bookmarkStart w:id="2307" w:name="_Toc33980897"/>
      <w:bookmarkStart w:id="2308" w:name="_Toc36462698"/>
      <w:bookmarkStart w:id="2309" w:name="_Toc36462894"/>
      <w:bookmarkStart w:id="2310" w:name="_Toc43026162"/>
      <w:bookmarkStart w:id="2311" w:name="_Toc49763696"/>
      <w:bookmarkStart w:id="2312" w:name="_Toc56754396"/>
      <w:bookmarkStart w:id="2313" w:name="_Toc88743183"/>
      <w:bookmarkStart w:id="2314" w:name="_Toc90649995"/>
      <w:r w:rsidRPr="00F11966">
        <w:t>5.6.4.1</w:t>
      </w:r>
      <w:r w:rsidRPr="00F11966">
        <w:tab/>
        <w:t>Type: TraceData</w:t>
      </w:r>
      <w:bookmarkEnd w:id="2303"/>
      <w:bookmarkEnd w:id="2304"/>
      <w:bookmarkEnd w:id="2305"/>
      <w:bookmarkEnd w:id="2306"/>
      <w:bookmarkEnd w:id="2307"/>
      <w:bookmarkEnd w:id="2308"/>
      <w:bookmarkEnd w:id="2309"/>
      <w:bookmarkEnd w:id="2310"/>
      <w:bookmarkEnd w:id="2311"/>
      <w:bookmarkEnd w:id="2312"/>
      <w:bookmarkEnd w:id="2313"/>
      <w:bookmarkEnd w:id="2314"/>
    </w:p>
    <w:p w14:paraId="603792FC" w14:textId="77777777" w:rsidR="00E92CBF" w:rsidRPr="00F11966" w:rsidRDefault="00E92CBF" w:rsidP="00E92CBF">
      <w:pPr>
        <w:pStyle w:val="TH"/>
      </w:pPr>
      <w:r w:rsidRPr="00F11966">
        <w:rPr>
          <w:noProof/>
        </w:rPr>
        <w:t>Table </w:t>
      </w:r>
      <w:r w:rsidRPr="00F11966">
        <w:t xml:space="preserve">5.6.4.1-1: </w:t>
      </w:r>
      <w:r w:rsidRPr="00F11966">
        <w:rPr>
          <w:noProof/>
        </w:rPr>
        <w:t xml:space="preserve">Definition of type </w:t>
      </w:r>
      <w:r w:rsidRPr="00F11966">
        <w:t>TraceData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E92CBF" w:rsidRPr="00F11966" w14:paraId="299AC5CC"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4F0EAEA7" w14:textId="77777777" w:rsidR="00E92CBF" w:rsidRPr="00F11966" w:rsidRDefault="00E92CBF" w:rsidP="00AA7DB8">
            <w:pPr>
              <w:pStyle w:val="TAH"/>
            </w:pPr>
            <w:r w:rsidRPr="00F11966">
              <w:lastRenderedPageBreak/>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14F2619"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4752FFF"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EBF3C34"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97571C7"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64048134"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31A2E92B" w14:textId="77777777" w:rsidR="00E92CBF" w:rsidRPr="00F11966" w:rsidRDefault="00E92CBF" w:rsidP="00AA7DB8">
            <w:pPr>
              <w:pStyle w:val="TAL"/>
            </w:pPr>
            <w:r w:rsidRPr="00F11966">
              <w:t>traceRef</w:t>
            </w:r>
          </w:p>
        </w:tc>
        <w:tc>
          <w:tcPr>
            <w:tcW w:w="1559" w:type="dxa"/>
            <w:tcBorders>
              <w:top w:val="single" w:sz="4" w:space="0" w:color="auto"/>
              <w:left w:val="single" w:sz="4" w:space="0" w:color="auto"/>
              <w:bottom w:val="single" w:sz="4" w:space="0" w:color="auto"/>
              <w:right w:val="single" w:sz="4" w:space="0" w:color="auto"/>
            </w:tcBorders>
          </w:tcPr>
          <w:p w14:paraId="51D7EA17"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633C5B88"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1D904ED1"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442C7CAB" w14:textId="77777777" w:rsidR="00E92CBF" w:rsidRPr="00F11966" w:rsidRDefault="00E92CBF" w:rsidP="00AA7DB8">
            <w:pPr>
              <w:pStyle w:val="TAL"/>
            </w:pPr>
            <w:r w:rsidRPr="00F11966">
              <w:t>Trace Reference (see 3GPP TS </w:t>
            </w:r>
            <w:r w:rsidRPr="00F11966">
              <w:rPr>
                <w:rFonts w:hint="eastAsia"/>
                <w:lang w:eastAsia="zh-CN"/>
              </w:rPr>
              <w:t>32</w:t>
            </w:r>
            <w:r w:rsidRPr="00F11966">
              <w:t>.</w:t>
            </w:r>
            <w:r w:rsidRPr="00F11966">
              <w:rPr>
                <w:rFonts w:hint="eastAsia"/>
                <w:lang w:eastAsia="zh-CN"/>
              </w:rPr>
              <w:t>422</w:t>
            </w:r>
            <w:r w:rsidRPr="00F11966">
              <w:rPr>
                <w:lang w:eastAsia="zh-CN"/>
              </w:rPr>
              <w:t> </w:t>
            </w:r>
            <w:r w:rsidRPr="00F11966">
              <w:t>[19]).</w:t>
            </w:r>
          </w:p>
          <w:p w14:paraId="79B796AA" w14:textId="77777777" w:rsidR="00E92CBF" w:rsidRPr="00F11966" w:rsidRDefault="00E92CBF" w:rsidP="00AA7DB8">
            <w:pPr>
              <w:pStyle w:val="TAL"/>
            </w:pPr>
          </w:p>
          <w:p w14:paraId="131C0334" w14:textId="77777777" w:rsidR="00E92CBF" w:rsidRPr="00F11966" w:rsidRDefault="00E92CBF" w:rsidP="00AA7DB8">
            <w:pPr>
              <w:pStyle w:val="TAL"/>
            </w:pPr>
            <w:r w:rsidRPr="00F11966">
              <w:t>It shall be encoded as the concatenation of MCC, MNC and Trace ID as follows:</w:t>
            </w:r>
          </w:p>
          <w:p w14:paraId="34B396B7" w14:textId="77777777" w:rsidR="00E92CBF" w:rsidRPr="00F11966" w:rsidRDefault="00E92CBF" w:rsidP="00AA7DB8">
            <w:pPr>
              <w:pStyle w:val="TAL"/>
              <w:rPr>
                <w:lang w:eastAsia="zh-CN"/>
              </w:rPr>
            </w:pPr>
            <w:r w:rsidRPr="00F11966">
              <w:t>&lt;MCC&gt;&lt;MNC&gt;-&lt;</w:t>
            </w:r>
            <w:r w:rsidRPr="00F11966">
              <w:rPr>
                <w:rFonts w:hint="eastAsia"/>
                <w:lang w:eastAsia="zh-CN"/>
              </w:rPr>
              <w:t>Trace ID</w:t>
            </w:r>
            <w:r w:rsidRPr="00F11966">
              <w:rPr>
                <w:lang w:eastAsia="zh-CN"/>
              </w:rPr>
              <w:t>&gt;</w:t>
            </w:r>
          </w:p>
          <w:p w14:paraId="68A9C67E" w14:textId="77777777" w:rsidR="00E92CBF" w:rsidRPr="00F11966" w:rsidRDefault="00E92CBF" w:rsidP="00AA7DB8">
            <w:pPr>
              <w:pStyle w:val="TAL"/>
              <w:rPr>
                <w:lang w:eastAsia="zh-CN"/>
              </w:rPr>
            </w:pPr>
          </w:p>
          <w:p w14:paraId="5430ABB6" w14:textId="77777777" w:rsidR="00E92CBF" w:rsidRPr="00F11966" w:rsidRDefault="00E92CBF" w:rsidP="00AA7DB8">
            <w:pPr>
              <w:pStyle w:val="TAL"/>
            </w:pPr>
            <w:r w:rsidRPr="00F11966">
              <w:t>The Trace ID shall be encoded as a 3 octet string</w:t>
            </w:r>
            <w:r w:rsidRPr="00F11966">
              <w:rPr>
                <w:lang w:eastAsia="zh-CN"/>
              </w:rPr>
              <w:t xml:space="preserve"> in hexadecimal representation. Each character in the Trace ID string shall take a value of "0" to "9"</w:t>
            </w:r>
            <w:r w:rsidR="00D82E6F" w:rsidRPr="00F11966">
              <w:rPr>
                <w:lang w:eastAsia="zh-CN"/>
              </w:rPr>
              <w:t>, "a" to "f"</w:t>
            </w:r>
            <w:r w:rsidRPr="00F11966">
              <w:rPr>
                <w:lang w:eastAsia="zh-CN"/>
              </w:rPr>
              <w:t xml:space="preserve"> or "A" to "F" and shall represent 4 bits. The most significant character representing the 4 most significant bits of the Trace ID shall appear first in the string, and the character representing the 4 least significant bit of the Trace ID shall appear last in the string.</w:t>
            </w:r>
          </w:p>
          <w:p w14:paraId="6A383A15" w14:textId="77777777" w:rsidR="00E92CBF" w:rsidRPr="00F11966" w:rsidRDefault="00E92CBF" w:rsidP="00AA7DB8">
            <w:pPr>
              <w:pStyle w:val="TAL"/>
            </w:pPr>
          </w:p>
          <w:p w14:paraId="0A193716" w14:textId="77777777" w:rsidR="00E92CBF" w:rsidRPr="00F11966" w:rsidRDefault="00E92CBF" w:rsidP="00AA7DB8">
            <w:pPr>
              <w:pStyle w:val="TAL"/>
              <w:rPr>
                <w:rFonts w:cs="Arial"/>
                <w:szCs w:val="18"/>
              </w:rPr>
            </w:pPr>
            <w:r w:rsidRPr="00F11966">
              <w:rPr>
                <w:lang w:eastAsia="zh-CN"/>
              </w:rPr>
              <w:t xml:space="preserve">Pattern: </w:t>
            </w:r>
            <w:r w:rsidRPr="00F11966">
              <w:rPr>
                <w:rFonts w:cs="Arial"/>
                <w:szCs w:val="18"/>
              </w:rPr>
              <w:t>'^[0-9]{3}[0-9]{2,3}-[A-Fa-f0-9]{6}$'</w:t>
            </w:r>
          </w:p>
          <w:p w14:paraId="0462F959" w14:textId="77777777" w:rsidR="00E92CBF" w:rsidRPr="00F11966" w:rsidRDefault="00E92CBF" w:rsidP="00AA7DB8">
            <w:pPr>
              <w:pStyle w:val="TAL"/>
            </w:pPr>
          </w:p>
        </w:tc>
      </w:tr>
      <w:tr w:rsidR="00E92CBF" w:rsidRPr="00F11966" w14:paraId="4F717F46"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1BDD98BC" w14:textId="77777777" w:rsidR="00E92CBF" w:rsidRPr="00F11966" w:rsidRDefault="00E92CBF" w:rsidP="00AA7DB8">
            <w:pPr>
              <w:pStyle w:val="TAL"/>
            </w:pPr>
            <w:r w:rsidRPr="00F11966">
              <w:t>traceDepth</w:t>
            </w:r>
          </w:p>
        </w:tc>
        <w:tc>
          <w:tcPr>
            <w:tcW w:w="1559" w:type="dxa"/>
            <w:tcBorders>
              <w:top w:val="single" w:sz="4" w:space="0" w:color="auto"/>
              <w:left w:val="single" w:sz="4" w:space="0" w:color="auto"/>
              <w:bottom w:val="single" w:sz="4" w:space="0" w:color="auto"/>
              <w:right w:val="single" w:sz="4" w:space="0" w:color="auto"/>
            </w:tcBorders>
          </w:tcPr>
          <w:p w14:paraId="1F392CE8" w14:textId="77777777" w:rsidR="00E92CBF" w:rsidRPr="00F11966" w:rsidRDefault="00E92CBF" w:rsidP="00AA7DB8">
            <w:pPr>
              <w:pStyle w:val="TAL"/>
            </w:pPr>
            <w:r w:rsidRPr="00F11966">
              <w:t>TraceDepth</w:t>
            </w:r>
          </w:p>
        </w:tc>
        <w:tc>
          <w:tcPr>
            <w:tcW w:w="425" w:type="dxa"/>
            <w:tcBorders>
              <w:top w:val="single" w:sz="4" w:space="0" w:color="auto"/>
              <w:left w:val="single" w:sz="4" w:space="0" w:color="auto"/>
              <w:bottom w:val="single" w:sz="4" w:space="0" w:color="auto"/>
              <w:right w:val="single" w:sz="4" w:space="0" w:color="auto"/>
            </w:tcBorders>
          </w:tcPr>
          <w:p w14:paraId="6F7C7421"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14800A81"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0F1FBBBA" w14:textId="77777777" w:rsidR="00E92CBF" w:rsidRPr="00F11966" w:rsidRDefault="00E92CBF" w:rsidP="00AA7DB8">
            <w:pPr>
              <w:pStyle w:val="TAL"/>
            </w:pPr>
            <w:r w:rsidRPr="00F11966">
              <w:t>Trace Depth (see 3GPP TS </w:t>
            </w:r>
            <w:r w:rsidRPr="00F11966">
              <w:rPr>
                <w:rFonts w:hint="eastAsia"/>
                <w:lang w:eastAsia="zh-CN"/>
              </w:rPr>
              <w:t>32</w:t>
            </w:r>
            <w:r w:rsidRPr="00F11966">
              <w:t>.</w:t>
            </w:r>
            <w:r w:rsidRPr="00F11966">
              <w:rPr>
                <w:rFonts w:hint="eastAsia"/>
                <w:lang w:eastAsia="zh-CN"/>
              </w:rPr>
              <w:t>422</w:t>
            </w:r>
            <w:r w:rsidRPr="00F11966">
              <w:rPr>
                <w:lang w:eastAsia="zh-CN"/>
              </w:rPr>
              <w:t> </w:t>
            </w:r>
            <w:r w:rsidRPr="00F11966">
              <w:t>[19]).</w:t>
            </w:r>
          </w:p>
        </w:tc>
      </w:tr>
      <w:tr w:rsidR="00E92CBF" w:rsidRPr="00F11966" w14:paraId="40E553B5"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502C7CD1" w14:textId="77777777" w:rsidR="00E92CBF" w:rsidRPr="00F11966" w:rsidRDefault="00E92CBF" w:rsidP="00AA7DB8">
            <w:pPr>
              <w:pStyle w:val="TAL"/>
            </w:pPr>
            <w:r w:rsidRPr="00F11966">
              <w:t>ne</w:t>
            </w:r>
            <w:r w:rsidRPr="00F11966">
              <w:rPr>
                <w:rFonts w:hint="eastAsia"/>
                <w:lang w:eastAsia="zh-CN"/>
              </w:rPr>
              <w:t>T</w:t>
            </w:r>
            <w:r w:rsidRPr="00F11966">
              <w:t>ype</w:t>
            </w:r>
            <w:r w:rsidRPr="00F11966">
              <w:rPr>
                <w:rFonts w:hint="eastAsia"/>
                <w:lang w:eastAsia="zh-CN"/>
              </w:rPr>
              <w:t>L</w:t>
            </w:r>
            <w:r w:rsidRPr="00F11966">
              <w:t>ist</w:t>
            </w:r>
          </w:p>
        </w:tc>
        <w:tc>
          <w:tcPr>
            <w:tcW w:w="1559" w:type="dxa"/>
            <w:tcBorders>
              <w:top w:val="single" w:sz="4" w:space="0" w:color="auto"/>
              <w:left w:val="single" w:sz="4" w:space="0" w:color="auto"/>
              <w:bottom w:val="single" w:sz="4" w:space="0" w:color="auto"/>
              <w:right w:val="single" w:sz="4" w:space="0" w:color="auto"/>
            </w:tcBorders>
          </w:tcPr>
          <w:p w14:paraId="55BD3657"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56DA8E55"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19932DD8"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3E527E93" w14:textId="77777777" w:rsidR="00E92CBF" w:rsidRPr="00F11966" w:rsidRDefault="00E92CBF" w:rsidP="00AA7DB8">
            <w:pPr>
              <w:pStyle w:val="TAL"/>
            </w:pPr>
            <w:r w:rsidRPr="00F11966">
              <w:t>List of NE Types (see 3GPP TS </w:t>
            </w:r>
            <w:r w:rsidRPr="00F11966">
              <w:rPr>
                <w:rFonts w:hint="eastAsia"/>
                <w:lang w:eastAsia="zh-CN"/>
              </w:rPr>
              <w:t>32</w:t>
            </w:r>
            <w:r w:rsidRPr="00F11966">
              <w:t>.</w:t>
            </w:r>
            <w:r w:rsidRPr="00F11966">
              <w:rPr>
                <w:rFonts w:hint="eastAsia"/>
                <w:lang w:eastAsia="zh-CN"/>
              </w:rPr>
              <w:t>422</w:t>
            </w:r>
            <w:r w:rsidRPr="00F11966">
              <w:rPr>
                <w:lang w:eastAsia="zh-CN"/>
              </w:rPr>
              <w:t> </w:t>
            </w:r>
            <w:r w:rsidRPr="00F11966">
              <w:t>[19]).</w:t>
            </w:r>
          </w:p>
          <w:p w14:paraId="7DCEB5B3" w14:textId="77777777" w:rsidR="00E92CBF" w:rsidRPr="00F11966" w:rsidRDefault="00E92CBF" w:rsidP="00AA7DB8">
            <w:pPr>
              <w:pStyle w:val="TAL"/>
            </w:pPr>
          </w:p>
          <w:p w14:paraId="7E1D8E3B" w14:textId="77777777" w:rsidR="00E92CBF" w:rsidRPr="00F11966" w:rsidRDefault="00E92CBF" w:rsidP="00AA7DB8">
            <w:pPr>
              <w:pStyle w:val="TAL"/>
            </w:pPr>
            <w:r w:rsidRPr="00F11966">
              <w:t>It shall be encoded as an octet string</w:t>
            </w:r>
            <w:r w:rsidRPr="00F11966">
              <w:rPr>
                <w:lang w:eastAsia="zh-CN"/>
              </w:rPr>
              <w:t xml:space="preserve"> in hexadecimal representation. Each character in the string shall take a value of "0" to "9"</w:t>
            </w:r>
            <w:r w:rsidR="00D82E6F" w:rsidRPr="00F11966">
              <w:rPr>
                <w:lang w:eastAsia="zh-CN"/>
              </w:rPr>
              <w:t>, "a" to "f"</w:t>
            </w:r>
            <w:r w:rsidRPr="00F11966">
              <w:rPr>
                <w:lang w:eastAsia="zh-CN"/>
              </w:rPr>
              <w:t xml:space="preserve"> or "A" to "F" and shall represent 4 bits. The most significant character representing the 4 most significant bits shall appear first in the string, and the character representing the 4 least significant bit shall appear last in the string.</w:t>
            </w:r>
          </w:p>
          <w:p w14:paraId="4EE67787" w14:textId="77777777" w:rsidR="00E92CBF" w:rsidRPr="00F11966" w:rsidRDefault="00E92CBF" w:rsidP="00AA7DB8">
            <w:pPr>
              <w:pStyle w:val="TAL"/>
            </w:pPr>
          </w:p>
          <w:p w14:paraId="7A8446E3" w14:textId="77777777" w:rsidR="00E92CBF" w:rsidRPr="00F11966" w:rsidRDefault="00E92CBF" w:rsidP="00AA7DB8">
            <w:pPr>
              <w:pStyle w:val="TAL"/>
            </w:pPr>
            <w:r w:rsidRPr="00F11966">
              <w:t>Octets shall be coded according to 3GPP TS </w:t>
            </w:r>
            <w:r w:rsidRPr="00F11966">
              <w:rPr>
                <w:rFonts w:hint="eastAsia"/>
                <w:lang w:eastAsia="zh-CN"/>
              </w:rPr>
              <w:t>32</w:t>
            </w:r>
            <w:r w:rsidRPr="00F11966">
              <w:t>.</w:t>
            </w:r>
            <w:r w:rsidRPr="00F11966">
              <w:rPr>
                <w:rFonts w:hint="eastAsia"/>
                <w:lang w:eastAsia="zh-CN"/>
              </w:rPr>
              <w:t>422</w:t>
            </w:r>
            <w:r w:rsidRPr="00F11966">
              <w:rPr>
                <w:lang w:eastAsia="zh-CN"/>
              </w:rPr>
              <w:t> </w:t>
            </w:r>
            <w:r w:rsidRPr="00F11966">
              <w:t>[19].</w:t>
            </w:r>
          </w:p>
          <w:p w14:paraId="3FA0724B" w14:textId="77777777" w:rsidR="00E92CBF" w:rsidRPr="00F11966" w:rsidRDefault="00E92CBF" w:rsidP="00AA7DB8">
            <w:pPr>
              <w:pStyle w:val="TAL"/>
            </w:pPr>
          </w:p>
          <w:p w14:paraId="094D7C98" w14:textId="77777777" w:rsidR="00E92CBF" w:rsidRPr="00F11966" w:rsidRDefault="00E92CBF" w:rsidP="00AA7DB8">
            <w:pPr>
              <w:pStyle w:val="TAL"/>
              <w:rPr>
                <w:rFonts w:cs="Arial"/>
                <w:szCs w:val="18"/>
              </w:rPr>
            </w:pPr>
            <w:r w:rsidRPr="00F11966">
              <w:rPr>
                <w:lang w:eastAsia="zh-CN"/>
              </w:rPr>
              <w:t xml:space="preserve">Pattern: </w:t>
            </w:r>
            <w:r w:rsidRPr="00F11966">
              <w:rPr>
                <w:rFonts w:cs="Arial"/>
                <w:szCs w:val="18"/>
              </w:rPr>
              <w:t>'^[A-Fa-f0-9]+$'</w:t>
            </w:r>
          </w:p>
          <w:p w14:paraId="7CB1826C" w14:textId="77777777" w:rsidR="00E92CBF" w:rsidRPr="00F11966" w:rsidRDefault="00E92CBF" w:rsidP="00AA7DB8">
            <w:pPr>
              <w:pStyle w:val="TAL"/>
            </w:pPr>
          </w:p>
        </w:tc>
      </w:tr>
      <w:tr w:rsidR="00E92CBF" w:rsidRPr="00F11966" w14:paraId="1D39ABDD"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38C924F1" w14:textId="77777777" w:rsidR="00E92CBF" w:rsidRPr="00F11966" w:rsidRDefault="00E92CBF" w:rsidP="00AA7DB8">
            <w:pPr>
              <w:pStyle w:val="TAL"/>
            </w:pPr>
            <w:r w:rsidRPr="00F11966">
              <w:t>eventList</w:t>
            </w:r>
          </w:p>
        </w:tc>
        <w:tc>
          <w:tcPr>
            <w:tcW w:w="1559" w:type="dxa"/>
            <w:tcBorders>
              <w:top w:val="single" w:sz="4" w:space="0" w:color="auto"/>
              <w:left w:val="single" w:sz="4" w:space="0" w:color="auto"/>
              <w:bottom w:val="single" w:sz="4" w:space="0" w:color="auto"/>
              <w:right w:val="single" w:sz="4" w:space="0" w:color="auto"/>
            </w:tcBorders>
          </w:tcPr>
          <w:p w14:paraId="179AF164"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2E2B59E1"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5023CA54"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0815DE32" w14:textId="77777777" w:rsidR="00E92CBF" w:rsidRPr="00F11966" w:rsidRDefault="00E92CBF" w:rsidP="00AA7DB8">
            <w:pPr>
              <w:pStyle w:val="TAL"/>
            </w:pPr>
            <w:r w:rsidRPr="00F11966">
              <w:t>Triggering events (see 3GPP TS </w:t>
            </w:r>
            <w:r w:rsidRPr="00F11966">
              <w:rPr>
                <w:rFonts w:hint="eastAsia"/>
                <w:lang w:eastAsia="zh-CN"/>
              </w:rPr>
              <w:t>32</w:t>
            </w:r>
            <w:r w:rsidRPr="00F11966">
              <w:t>.</w:t>
            </w:r>
            <w:r w:rsidRPr="00F11966">
              <w:rPr>
                <w:rFonts w:hint="eastAsia"/>
                <w:lang w:eastAsia="zh-CN"/>
              </w:rPr>
              <w:t>422</w:t>
            </w:r>
            <w:r w:rsidRPr="00F11966">
              <w:rPr>
                <w:lang w:eastAsia="zh-CN"/>
              </w:rPr>
              <w:t> </w:t>
            </w:r>
            <w:r w:rsidRPr="00F11966">
              <w:t>[19]).</w:t>
            </w:r>
          </w:p>
          <w:p w14:paraId="49F9EA4C" w14:textId="77777777" w:rsidR="00E92CBF" w:rsidRPr="00F11966" w:rsidRDefault="00E92CBF" w:rsidP="00AA7DB8">
            <w:pPr>
              <w:pStyle w:val="TAL"/>
            </w:pPr>
          </w:p>
          <w:p w14:paraId="139E400D" w14:textId="77777777" w:rsidR="00E92CBF" w:rsidRPr="00F11966" w:rsidRDefault="00E92CBF" w:rsidP="00AA7DB8">
            <w:pPr>
              <w:pStyle w:val="TAL"/>
            </w:pPr>
            <w:r w:rsidRPr="00F11966">
              <w:t>It shall be encoded as an octet string</w:t>
            </w:r>
            <w:r w:rsidRPr="00F11966">
              <w:rPr>
                <w:lang w:eastAsia="zh-CN"/>
              </w:rPr>
              <w:t xml:space="preserve"> in hexadecimal representation. Each character in the string shall take a value of "0" to "9"</w:t>
            </w:r>
            <w:r w:rsidR="00D0784B" w:rsidRPr="00F11966">
              <w:rPr>
                <w:lang w:eastAsia="zh-CN"/>
              </w:rPr>
              <w:t>, "a" to "f"</w:t>
            </w:r>
            <w:r w:rsidRPr="00F11966">
              <w:rPr>
                <w:lang w:eastAsia="zh-CN"/>
              </w:rPr>
              <w:t xml:space="preserve"> or "A" to "F" and shall represent 4 bits. The most significant character representing the 4 most significant bits shall appear first in the string, and the character representing the 4 least significant bit shall appear last in the string.</w:t>
            </w:r>
          </w:p>
          <w:p w14:paraId="390BEF6A" w14:textId="77777777" w:rsidR="00E92CBF" w:rsidRPr="00F11966" w:rsidRDefault="00E92CBF" w:rsidP="00AA7DB8">
            <w:pPr>
              <w:pStyle w:val="TAL"/>
            </w:pPr>
          </w:p>
          <w:p w14:paraId="19EC944B" w14:textId="77777777" w:rsidR="00E92CBF" w:rsidRPr="00F11966" w:rsidRDefault="00E92CBF" w:rsidP="00AA7DB8">
            <w:pPr>
              <w:pStyle w:val="TAL"/>
            </w:pPr>
            <w:r w:rsidRPr="00F11966">
              <w:t>Octets shall be coded according to 3GPP TS </w:t>
            </w:r>
            <w:r w:rsidRPr="00F11966">
              <w:rPr>
                <w:rFonts w:hint="eastAsia"/>
                <w:lang w:eastAsia="zh-CN"/>
              </w:rPr>
              <w:t>32</w:t>
            </w:r>
            <w:r w:rsidRPr="00F11966">
              <w:t>.</w:t>
            </w:r>
            <w:r w:rsidRPr="00F11966">
              <w:rPr>
                <w:rFonts w:hint="eastAsia"/>
                <w:lang w:eastAsia="zh-CN"/>
              </w:rPr>
              <w:t>422</w:t>
            </w:r>
            <w:r w:rsidRPr="00F11966">
              <w:rPr>
                <w:lang w:eastAsia="zh-CN"/>
              </w:rPr>
              <w:t> </w:t>
            </w:r>
            <w:r w:rsidRPr="00F11966">
              <w:t>[19].</w:t>
            </w:r>
          </w:p>
          <w:p w14:paraId="2401D278" w14:textId="77777777" w:rsidR="00E92CBF" w:rsidRPr="00F11966" w:rsidRDefault="00E92CBF" w:rsidP="00AA7DB8">
            <w:pPr>
              <w:pStyle w:val="TAL"/>
            </w:pPr>
          </w:p>
          <w:p w14:paraId="74F41B89" w14:textId="77777777" w:rsidR="00E92CBF" w:rsidRPr="00F11966" w:rsidRDefault="00E92CBF" w:rsidP="00AA7DB8">
            <w:pPr>
              <w:pStyle w:val="TAL"/>
              <w:rPr>
                <w:rFonts w:cs="Arial"/>
                <w:szCs w:val="18"/>
              </w:rPr>
            </w:pPr>
            <w:r w:rsidRPr="00F11966">
              <w:rPr>
                <w:lang w:eastAsia="zh-CN"/>
              </w:rPr>
              <w:t xml:space="preserve">Pattern: </w:t>
            </w:r>
            <w:r w:rsidRPr="00F11966">
              <w:rPr>
                <w:rFonts w:cs="Arial"/>
                <w:szCs w:val="18"/>
              </w:rPr>
              <w:t>'^[A-Fa-f0-9]+$'</w:t>
            </w:r>
          </w:p>
          <w:p w14:paraId="53D13DB8" w14:textId="77777777" w:rsidR="00E92CBF" w:rsidRPr="00F11966" w:rsidRDefault="00E92CBF" w:rsidP="00AA7DB8">
            <w:pPr>
              <w:pStyle w:val="TAL"/>
            </w:pPr>
          </w:p>
        </w:tc>
      </w:tr>
      <w:tr w:rsidR="00E92CBF" w:rsidRPr="00F11966" w14:paraId="2D7A6700"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488305F7" w14:textId="77777777" w:rsidR="00E92CBF" w:rsidRPr="00F11966" w:rsidRDefault="00E92CBF" w:rsidP="00AA7DB8">
            <w:pPr>
              <w:pStyle w:val="TAL"/>
            </w:pPr>
            <w:r w:rsidRPr="00F11966">
              <w:t>collectionEntityIpv4Addr</w:t>
            </w:r>
          </w:p>
        </w:tc>
        <w:tc>
          <w:tcPr>
            <w:tcW w:w="1559" w:type="dxa"/>
            <w:tcBorders>
              <w:top w:val="single" w:sz="4" w:space="0" w:color="auto"/>
              <w:left w:val="single" w:sz="4" w:space="0" w:color="auto"/>
              <w:bottom w:val="single" w:sz="4" w:space="0" w:color="auto"/>
              <w:right w:val="single" w:sz="4" w:space="0" w:color="auto"/>
            </w:tcBorders>
          </w:tcPr>
          <w:p w14:paraId="6588B5E9" w14:textId="77777777" w:rsidR="00E92CBF" w:rsidRPr="00F11966" w:rsidRDefault="00E92CBF" w:rsidP="00AA7DB8">
            <w:pPr>
              <w:pStyle w:val="TAL"/>
            </w:pPr>
            <w:r w:rsidRPr="00F11966">
              <w:t>Ipv4Addr</w:t>
            </w:r>
          </w:p>
        </w:tc>
        <w:tc>
          <w:tcPr>
            <w:tcW w:w="425" w:type="dxa"/>
            <w:tcBorders>
              <w:top w:val="single" w:sz="4" w:space="0" w:color="auto"/>
              <w:left w:val="single" w:sz="4" w:space="0" w:color="auto"/>
              <w:bottom w:val="single" w:sz="4" w:space="0" w:color="auto"/>
              <w:right w:val="single" w:sz="4" w:space="0" w:color="auto"/>
            </w:tcBorders>
          </w:tcPr>
          <w:p w14:paraId="48B79C09"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46E9F0CB"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17C76853" w14:textId="77777777" w:rsidR="00E92CBF" w:rsidRPr="00F11966" w:rsidRDefault="00E92CBF" w:rsidP="00AA7DB8">
            <w:pPr>
              <w:pStyle w:val="TAL"/>
              <w:rPr>
                <w:noProof/>
              </w:rPr>
            </w:pPr>
            <w:r w:rsidRPr="00F11966">
              <w:rPr>
                <w:noProof/>
              </w:rPr>
              <w:t xml:space="preserve">IPv4 Address of the Trace Collection Entity (see </w:t>
            </w:r>
            <w:r w:rsidRPr="00F11966">
              <w:t>3GPP TS </w:t>
            </w:r>
            <w:r w:rsidRPr="00F11966">
              <w:rPr>
                <w:rFonts w:hint="eastAsia"/>
                <w:lang w:eastAsia="zh-CN"/>
              </w:rPr>
              <w:t>32</w:t>
            </w:r>
            <w:r w:rsidRPr="00F11966">
              <w:t>.</w:t>
            </w:r>
            <w:r w:rsidRPr="00F11966">
              <w:rPr>
                <w:rFonts w:hint="eastAsia"/>
                <w:lang w:eastAsia="zh-CN"/>
              </w:rPr>
              <w:t>422</w:t>
            </w:r>
            <w:r w:rsidRPr="00F11966">
              <w:rPr>
                <w:lang w:eastAsia="zh-CN"/>
              </w:rPr>
              <w:t> </w:t>
            </w:r>
            <w:r w:rsidRPr="00F11966">
              <w:t>[</w:t>
            </w:r>
            <w:r w:rsidRPr="00F11966">
              <w:rPr>
                <w:lang w:eastAsia="zh-CN"/>
              </w:rPr>
              <w:t>19</w:t>
            </w:r>
            <w:r w:rsidRPr="00F11966">
              <w:rPr>
                <w:noProof/>
              </w:rPr>
              <w:t>].</w:t>
            </w:r>
          </w:p>
          <w:p w14:paraId="57FA040E" w14:textId="77777777" w:rsidR="00E92CBF" w:rsidRPr="00F11966" w:rsidRDefault="00E92CBF" w:rsidP="00AA7DB8">
            <w:pPr>
              <w:pStyle w:val="TAL"/>
            </w:pPr>
            <w:r w:rsidRPr="00F11966">
              <w:rPr>
                <w:noProof/>
              </w:rPr>
              <w:t xml:space="preserve">At least one of the </w:t>
            </w:r>
            <w:r w:rsidRPr="00F11966">
              <w:t>collectionEntityIpv4Addr or collectionEntityIpv6Addr attributes shall be present.</w:t>
            </w:r>
          </w:p>
        </w:tc>
      </w:tr>
      <w:tr w:rsidR="00E92CBF" w:rsidRPr="00F11966" w14:paraId="114D6EC6"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4BCE43A4" w14:textId="77777777" w:rsidR="00E92CBF" w:rsidRPr="00F11966" w:rsidRDefault="00E92CBF" w:rsidP="00AA7DB8">
            <w:pPr>
              <w:pStyle w:val="TAL"/>
            </w:pPr>
            <w:r w:rsidRPr="00F11966">
              <w:t>collectionEntityIpv6Addr</w:t>
            </w:r>
          </w:p>
        </w:tc>
        <w:tc>
          <w:tcPr>
            <w:tcW w:w="1559" w:type="dxa"/>
            <w:tcBorders>
              <w:top w:val="single" w:sz="4" w:space="0" w:color="auto"/>
              <w:left w:val="single" w:sz="4" w:space="0" w:color="auto"/>
              <w:bottom w:val="single" w:sz="4" w:space="0" w:color="auto"/>
              <w:right w:val="single" w:sz="4" w:space="0" w:color="auto"/>
            </w:tcBorders>
          </w:tcPr>
          <w:p w14:paraId="4305BFD9" w14:textId="77777777" w:rsidR="00E92CBF" w:rsidRPr="00F11966" w:rsidRDefault="00E92CBF" w:rsidP="00AA7DB8">
            <w:pPr>
              <w:pStyle w:val="TAL"/>
            </w:pPr>
            <w:r w:rsidRPr="00F11966">
              <w:t>Ipv6Addr</w:t>
            </w:r>
          </w:p>
        </w:tc>
        <w:tc>
          <w:tcPr>
            <w:tcW w:w="425" w:type="dxa"/>
            <w:tcBorders>
              <w:top w:val="single" w:sz="4" w:space="0" w:color="auto"/>
              <w:left w:val="single" w:sz="4" w:space="0" w:color="auto"/>
              <w:bottom w:val="single" w:sz="4" w:space="0" w:color="auto"/>
              <w:right w:val="single" w:sz="4" w:space="0" w:color="auto"/>
            </w:tcBorders>
          </w:tcPr>
          <w:p w14:paraId="4E9DB66E"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136C888F"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45BF8D52" w14:textId="77777777" w:rsidR="00E92CBF" w:rsidRPr="00F11966" w:rsidRDefault="00E92CBF" w:rsidP="00AA7DB8">
            <w:pPr>
              <w:pStyle w:val="TAL"/>
              <w:rPr>
                <w:noProof/>
              </w:rPr>
            </w:pPr>
            <w:r w:rsidRPr="00F11966">
              <w:rPr>
                <w:noProof/>
              </w:rPr>
              <w:t xml:space="preserve">IPv6 Address of the Trace Collection Entity (see </w:t>
            </w:r>
            <w:r w:rsidRPr="00F11966">
              <w:t>3GPP TS </w:t>
            </w:r>
            <w:r w:rsidRPr="00F11966">
              <w:rPr>
                <w:rFonts w:hint="eastAsia"/>
                <w:lang w:eastAsia="zh-CN"/>
              </w:rPr>
              <w:t>32</w:t>
            </w:r>
            <w:r w:rsidRPr="00F11966">
              <w:t>.</w:t>
            </w:r>
            <w:r w:rsidRPr="00F11966">
              <w:rPr>
                <w:rFonts w:hint="eastAsia"/>
                <w:lang w:eastAsia="zh-CN"/>
              </w:rPr>
              <w:t>422</w:t>
            </w:r>
            <w:r w:rsidRPr="00F11966">
              <w:rPr>
                <w:lang w:eastAsia="zh-CN"/>
              </w:rPr>
              <w:t> </w:t>
            </w:r>
            <w:r w:rsidRPr="00F11966">
              <w:t>[</w:t>
            </w:r>
            <w:r w:rsidRPr="00F11966">
              <w:rPr>
                <w:lang w:eastAsia="zh-CN"/>
              </w:rPr>
              <w:t>19</w:t>
            </w:r>
            <w:r w:rsidRPr="00F11966">
              <w:rPr>
                <w:noProof/>
              </w:rPr>
              <w:t>].</w:t>
            </w:r>
          </w:p>
          <w:p w14:paraId="609D658B" w14:textId="77777777" w:rsidR="00E92CBF" w:rsidRPr="00F11966" w:rsidRDefault="00E92CBF" w:rsidP="00AA7DB8">
            <w:pPr>
              <w:pStyle w:val="TAL"/>
            </w:pPr>
            <w:r w:rsidRPr="00F11966">
              <w:rPr>
                <w:noProof/>
              </w:rPr>
              <w:t xml:space="preserve">At least one of the </w:t>
            </w:r>
            <w:r w:rsidRPr="00F11966">
              <w:t>collectionEntityIpv4Addr or collectionEntityIpv6Addr attributes shall be present.</w:t>
            </w:r>
          </w:p>
        </w:tc>
      </w:tr>
      <w:tr w:rsidR="00E92CBF" w:rsidRPr="00F11966" w14:paraId="1237EB45"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629F5D45" w14:textId="77777777" w:rsidR="00E92CBF" w:rsidRPr="00F11966" w:rsidRDefault="00E92CBF" w:rsidP="00AA7DB8">
            <w:pPr>
              <w:pStyle w:val="TAL"/>
            </w:pPr>
            <w:r w:rsidRPr="00F11966">
              <w:lastRenderedPageBreak/>
              <w:t>interfaceList</w:t>
            </w:r>
          </w:p>
        </w:tc>
        <w:tc>
          <w:tcPr>
            <w:tcW w:w="1559" w:type="dxa"/>
            <w:tcBorders>
              <w:top w:val="single" w:sz="4" w:space="0" w:color="auto"/>
              <w:left w:val="single" w:sz="4" w:space="0" w:color="auto"/>
              <w:bottom w:val="single" w:sz="4" w:space="0" w:color="auto"/>
              <w:right w:val="single" w:sz="4" w:space="0" w:color="auto"/>
            </w:tcBorders>
          </w:tcPr>
          <w:p w14:paraId="16CA1AE0"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6275D20C"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5D080BEC"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18BE365A" w14:textId="77777777" w:rsidR="00E92CBF" w:rsidRPr="00F11966" w:rsidRDefault="00E92CBF" w:rsidP="00AA7DB8">
            <w:pPr>
              <w:pStyle w:val="TAL"/>
              <w:rPr>
                <w:noProof/>
              </w:rPr>
            </w:pPr>
            <w:r w:rsidRPr="00F11966">
              <w:rPr>
                <w:noProof/>
              </w:rPr>
              <w:t>List of Interfaces (see 3GPP TS </w:t>
            </w:r>
            <w:r w:rsidRPr="00F11966">
              <w:rPr>
                <w:rFonts w:hint="eastAsia"/>
                <w:noProof/>
              </w:rPr>
              <w:t>32</w:t>
            </w:r>
            <w:r w:rsidRPr="00F11966">
              <w:rPr>
                <w:noProof/>
              </w:rPr>
              <w:t>.</w:t>
            </w:r>
            <w:r w:rsidRPr="00F11966">
              <w:rPr>
                <w:rFonts w:hint="eastAsia"/>
                <w:noProof/>
              </w:rPr>
              <w:t>422</w:t>
            </w:r>
            <w:r w:rsidRPr="00F11966">
              <w:rPr>
                <w:noProof/>
              </w:rPr>
              <w:t> [19]).</w:t>
            </w:r>
          </w:p>
          <w:p w14:paraId="5437D776" w14:textId="77777777" w:rsidR="00E92CBF" w:rsidRPr="00F11966" w:rsidRDefault="00E92CBF" w:rsidP="00AA7DB8">
            <w:pPr>
              <w:pStyle w:val="TAL"/>
              <w:rPr>
                <w:noProof/>
              </w:rPr>
            </w:pPr>
          </w:p>
          <w:p w14:paraId="7D51AF9E" w14:textId="77777777" w:rsidR="00E92CBF" w:rsidRPr="00F11966" w:rsidRDefault="00E92CBF" w:rsidP="00AA7DB8">
            <w:pPr>
              <w:pStyle w:val="TAL"/>
              <w:rPr>
                <w:noProof/>
              </w:rPr>
            </w:pPr>
            <w:r w:rsidRPr="00F11966">
              <w:rPr>
                <w:noProof/>
              </w:rPr>
              <w:t>It shall be encoded as an octet string in hexadecimal representation. Each character in the string shall take a value of "0" to "9"</w:t>
            </w:r>
            <w:r w:rsidR="00D82E6F" w:rsidRPr="00F11966">
              <w:rPr>
                <w:lang w:eastAsia="zh-CN"/>
              </w:rPr>
              <w:t>, "a" to "f"</w:t>
            </w:r>
            <w:r w:rsidRPr="00F11966">
              <w:rPr>
                <w:noProof/>
              </w:rPr>
              <w:t xml:space="preserve"> or "A" to "F" and shall represent 4 bits. The most significant character representing the 4 most significant bits shall appear first in the string, and the character representing the 4 least significant bit shall appear last in the string.</w:t>
            </w:r>
          </w:p>
          <w:p w14:paraId="41CB33DD" w14:textId="77777777" w:rsidR="00E92CBF" w:rsidRPr="00F11966" w:rsidRDefault="00E92CBF" w:rsidP="00AA7DB8">
            <w:pPr>
              <w:pStyle w:val="TAL"/>
              <w:rPr>
                <w:noProof/>
              </w:rPr>
            </w:pPr>
          </w:p>
          <w:p w14:paraId="2B917BAE" w14:textId="77777777" w:rsidR="00E92CBF" w:rsidRPr="00F11966" w:rsidRDefault="00E92CBF" w:rsidP="00AA7DB8">
            <w:pPr>
              <w:pStyle w:val="TAL"/>
              <w:rPr>
                <w:noProof/>
              </w:rPr>
            </w:pPr>
            <w:r w:rsidRPr="00F11966">
              <w:rPr>
                <w:noProof/>
              </w:rPr>
              <w:t>Octets shall be coded according to 3GPP TS </w:t>
            </w:r>
            <w:r w:rsidRPr="00F11966">
              <w:rPr>
                <w:rFonts w:hint="eastAsia"/>
                <w:noProof/>
              </w:rPr>
              <w:t>32</w:t>
            </w:r>
            <w:r w:rsidRPr="00F11966">
              <w:rPr>
                <w:noProof/>
              </w:rPr>
              <w:t>.</w:t>
            </w:r>
            <w:r w:rsidRPr="00F11966">
              <w:rPr>
                <w:rFonts w:hint="eastAsia"/>
                <w:noProof/>
              </w:rPr>
              <w:t>422</w:t>
            </w:r>
            <w:r w:rsidRPr="00F11966">
              <w:rPr>
                <w:noProof/>
              </w:rPr>
              <w:t> [19].</w:t>
            </w:r>
          </w:p>
          <w:p w14:paraId="07428640" w14:textId="77777777" w:rsidR="00E92CBF" w:rsidRPr="00F11966" w:rsidRDefault="00E92CBF" w:rsidP="00AA7DB8">
            <w:pPr>
              <w:pStyle w:val="TAL"/>
              <w:rPr>
                <w:noProof/>
              </w:rPr>
            </w:pPr>
          </w:p>
          <w:p w14:paraId="1E24F608" w14:textId="77777777" w:rsidR="00E92CBF" w:rsidRPr="00F11966" w:rsidRDefault="00E92CBF" w:rsidP="00AA7DB8">
            <w:pPr>
              <w:pStyle w:val="TAL"/>
              <w:rPr>
                <w:noProof/>
              </w:rPr>
            </w:pPr>
            <w:r w:rsidRPr="00F11966">
              <w:rPr>
                <w:noProof/>
              </w:rPr>
              <w:t xml:space="preserve">If this attribute is not present, all the interfaces applicable to the list of NE types indicated in the </w:t>
            </w:r>
            <w:r w:rsidRPr="00F11966">
              <w:t>ne</w:t>
            </w:r>
            <w:r w:rsidRPr="00F11966">
              <w:rPr>
                <w:rFonts w:hint="eastAsia"/>
                <w:lang w:eastAsia="zh-CN"/>
              </w:rPr>
              <w:t>T</w:t>
            </w:r>
            <w:r w:rsidRPr="00F11966">
              <w:t>ype</w:t>
            </w:r>
            <w:r w:rsidRPr="00F11966">
              <w:rPr>
                <w:rFonts w:hint="eastAsia"/>
                <w:lang w:eastAsia="zh-CN"/>
              </w:rPr>
              <w:t>L</w:t>
            </w:r>
            <w:r w:rsidRPr="00F11966">
              <w:t>ist attribute should be traced.</w:t>
            </w:r>
          </w:p>
          <w:p w14:paraId="0AFF4DE7" w14:textId="77777777" w:rsidR="00E92CBF" w:rsidRPr="00F11966" w:rsidRDefault="00E92CBF" w:rsidP="00AA7DB8">
            <w:pPr>
              <w:pStyle w:val="TAL"/>
              <w:rPr>
                <w:noProof/>
              </w:rPr>
            </w:pPr>
          </w:p>
          <w:p w14:paraId="7F5C44D8" w14:textId="77777777" w:rsidR="00E92CBF" w:rsidRPr="00F11966" w:rsidRDefault="00E92CBF" w:rsidP="00AA7DB8">
            <w:pPr>
              <w:pStyle w:val="TAL"/>
              <w:rPr>
                <w:noProof/>
              </w:rPr>
            </w:pPr>
            <w:r w:rsidRPr="00F11966">
              <w:rPr>
                <w:noProof/>
              </w:rPr>
              <w:t>Pattern: '^[A-Fa-f0-9]+$'</w:t>
            </w:r>
          </w:p>
          <w:p w14:paraId="11CA1FF0" w14:textId="77777777" w:rsidR="00E92CBF" w:rsidRPr="00F11966" w:rsidRDefault="00E92CBF" w:rsidP="00AA7DB8">
            <w:pPr>
              <w:pStyle w:val="TAL"/>
              <w:rPr>
                <w:noProof/>
              </w:rPr>
            </w:pPr>
          </w:p>
        </w:tc>
      </w:tr>
    </w:tbl>
    <w:p w14:paraId="06496892" w14:textId="77777777" w:rsidR="00E92CBF" w:rsidRPr="00F11966" w:rsidRDefault="00E92CBF" w:rsidP="00E92CBF">
      <w:pPr>
        <w:rPr>
          <w:lang w:val="en-US"/>
        </w:rPr>
      </w:pPr>
    </w:p>
    <w:p w14:paraId="493D6CD9" w14:textId="77777777" w:rsidR="002933AC" w:rsidRPr="00F11966" w:rsidRDefault="002933AC" w:rsidP="00D362EB">
      <w:pPr>
        <w:pStyle w:val="Heading4"/>
      </w:pPr>
      <w:bookmarkStart w:id="2315" w:name="_Toc43026163"/>
      <w:bookmarkStart w:id="2316" w:name="_Toc49763697"/>
      <w:bookmarkStart w:id="2317" w:name="_Toc56754397"/>
      <w:bookmarkStart w:id="2318" w:name="_Toc88743184"/>
      <w:bookmarkStart w:id="2319" w:name="_Toc90649996"/>
      <w:r w:rsidRPr="00F11966">
        <w:lastRenderedPageBreak/>
        <w:t>5.6.4.2</w:t>
      </w:r>
      <w:r w:rsidRPr="00F11966">
        <w:tab/>
        <w:t>Type: MdtConfiguration</w:t>
      </w:r>
      <w:bookmarkEnd w:id="2315"/>
      <w:bookmarkEnd w:id="2316"/>
      <w:bookmarkEnd w:id="2317"/>
      <w:bookmarkEnd w:id="2318"/>
      <w:bookmarkEnd w:id="2319"/>
    </w:p>
    <w:p w14:paraId="5485A96E" w14:textId="77777777" w:rsidR="002933AC" w:rsidRPr="00F11966" w:rsidRDefault="002933AC" w:rsidP="002933AC">
      <w:pPr>
        <w:pStyle w:val="TH"/>
      </w:pPr>
      <w:r w:rsidRPr="00F11966">
        <w:rPr>
          <w:noProof/>
        </w:rPr>
        <w:t>Table </w:t>
      </w:r>
      <w:r w:rsidRPr="00F11966">
        <w:t xml:space="preserve">5.6.4.2-1: </w:t>
      </w:r>
      <w:r w:rsidRPr="00F11966">
        <w:rPr>
          <w:noProof/>
        </w:rPr>
        <w:t xml:space="preserve">Definition of type </w:t>
      </w:r>
      <w:r w:rsidRPr="00F11966">
        <w:t>MdtConfiguration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2933AC" w:rsidRPr="00F11966" w14:paraId="0B280B3C"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26C1D0AE" w14:textId="77777777" w:rsidR="002933AC" w:rsidRPr="00F11966" w:rsidRDefault="002933AC" w:rsidP="002933AC">
            <w:pPr>
              <w:pStyle w:val="TAH"/>
            </w:pPr>
            <w:r w:rsidRPr="00F11966">
              <w:lastRenderedPageBreak/>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46F7661" w14:textId="77777777" w:rsidR="002933AC" w:rsidRPr="00F11966" w:rsidRDefault="002933AC" w:rsidP="002933AC">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31D58E7" w14:textId="77777777" w:rsidR="002933AC" w:rsidRPr="00F11966" w:rsidRDefault="002933AC" w:rsidP="002933AC">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7E884E3" w14:textId="77777777" w:rsidR="002933AC" w:rsidRPr="00F11966" w:rsidRDefault="002933AC"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E3ED2C1" w14:textId="77777777" w:rsidR="002933AC" w:rsidRPr="00F11966" w:rsidRDefault="002933AC" w:rsidP="002933AC">
            <w:pPr>
              <w:pStyle w:val="TAH"/>
              <w:rPr>
                <w:rFonts w:cs="Arial"/>
                <w:szCs w:val="18"/>
              </w:rPr>
            </w:pPr>
            <w:r w:rsidRPr="00F11966">
              <w:rPr>
                <w:rFonts w:cs="Arial"/>
                <w:szCs w:val="18"/>
              </w:rPr>
              <w:t>Description</w:t>
            </w:r>
          </w:p>
        </w:tc>
      </w:tr>
      <w:tr w:rsidR="002933AC" w:rsidRPr="00F11966" w14:paraId="3F5B8D58"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1A43BD76" w14:textId="77777777" w:rsidR="002933AC" w:rsidRPr="00F11966" w:rsidRDefault="002933AC" w:rsidP="002933AC">
            <w:pPr>
              <w:pStyle w:val="TAL"/>
              <w:rPr>
                <w:lang w:eastAsia="zh-CN"/>
              </w:rPr>
            </w:pPr>
            <w:r w:rsidRPr="00F11966">
              <w:rPr>
                <w:rFonts w:hint="eastAsia"/>
                <w:lang w:eastAsia="zh-CN"/>
              </w:rPr>
              <w:t>j</w:t>
            </w:r>
            <w:r w:rsidRPr="00F11966">
              <w:rPr>
                <w:lang w:eastAsia="zh-CN"/>
              </w:rPr>
              <w:t>obType</w:t>
            </w:r>
          </w:p>
        </w:tc>
        <w:tc>
          <w:tcPr>
            <w:tcW w:w="1559" w:type="dxa"/>
            <w:tcBorders>
              <w:top w:val="single" w:sz="4" w:space="0" w:color="auto"/>
              <w:left w:val="single" w:sz="4" w:space="0" w:color="auto"/>
              <w:bottom w:val="single" w:sz="4" w:space="0" w:color="auto"/>
              <w:right w:val="single" w:sz="4" w:space="0" w:color="auto"/>
            </w:tcBorders>
          </w:tcPr>
          <w:p w14:paraId="33C82857" w14:textId="77777777" w:rsidR="002933AC" w:rsidRPr="00F11966" w:rsidRDefault="002933AC" w:rsidP="002933AC">
            <w:pPr>
              <w:pStyle w:val="TAL"/>
            </w:pPr>
            <w:r w:rsidRPr="00F11966">
              <w:rPr>
                <w:lang w:eastAsia="zh-CN"/>
              </w:rPr>
              <w:t>JobType</w:t>
            </w:r>
          </w:p>
        </w:tc>
        <w:tc>
          <w:tcPr>
            <w:tcW w:w="425" w:type="dxa"/>
            <w:tcBorders>
              <w:top w:val="single" w:sz="4" w:space="0" w:color="auto"/>
              <w:left w:val="single" w:sz="4" w:space="0" w:color="auto"/>
              <w:bottom w:val="single" w:sz="4" w:space="0" w:color="auto"/>
              <w:right w:val="single" w:sz="4" w:space="0" w:color="auto"/>
            </w:tcBorders>
          </w:tcPr>
          <w:p w14:paraId="20C06E98" w14:textId="77777777" w:rsidR="002933AC" w:rsidRPr="00F11966" w:rsidRDefault="002933AC" w:rsidP="002933AC">
            <w:pPr>
              <w:pStyle w:val="TAC"/>
              <w:rPr>
                <w:lang w:eastAsia="zh-CN"/>
              </w:rPr>
            </w:pPr>
            <w:r w:rsidRPr="00F11966">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115F80A8" w14:textId="77777777" w:rsidR="002933AC" w:rsidRPr="00F11966" w:rsidRDefault="002933AC" w:rsidP="002933AC">
            <w:pPr>
              <w:pStyle w:val="TAL"/>
              <w:rPr>
                <w:lang w:eastAsia="zh-CN"/>
              </w:rPr>
            </w:pPr>
            <w:r w:rsidRPr="00F11966">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17D772CB" w14:textId="77777777" w:rsidR="002933AC" w:rsidRPr="00F11966" w:rsidRDefault="002933AC" w:rsidP="002933AC">
            <w:pPr>
              <w:pStyle w:val="TAL"/>
            </w:pPr>
            <w:r w:rsidRPr="00F11966">
              <w:rPr>
                <w:lang w:eastAsia="zh-CN"/>
              </w:rPr>
              <w:t xml:space="preserve">This IE shall indicate the Job type for MDT, </w:t>
            </w:r>
            <w:r w:rsidRPr="00F11966">
              <w:t>see 3GPP TS 32.422 [19]</w:t>
            </w:r>
            <w:r w:rsidRPr="00F11966">
              <w:rPr>
                <w:lang w:eastAsia="zh-CN"/>
              </w:rPr>
              <w:t>.</w:t>
            </w:r>
          </w:p>
        </w:tc>
      </w:tr>
      <w:tr w:rsidR="002933AC" w:rsidRPr="00F11966" w14:paraId="29A92CDB"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364A3A44" w14:textId="77777777" w:rsidR="002933AC" w:rsidRPr="00F11966" w:rsidRDefault="002933AC" w:rsidP="002933AC">
            <w:pPr>
              <w:pStyle w:val="TAL"/>
              <w:rPr>
                <w:lang w:eastAsia="zh-CN"/>
              </w:rPr>
            </w:pPr>
            <w:r w:rsidRPr="00F11966">
              <w:rPr>
                <w:rFonts w:hint="eastAsia"/>
                <w:lang w:eastAsia="zh-CN"/>
              </w:rPr>
              <w:t>r</w:t>
            </w:r>
            <w:r w:rsidRPr="00F11966">
              <w:rPr>
                <w:lang w:eastAsia="zh-CN"/>
              </w:rPr>
              <w:t>eportType</w:t>
            </w:r>
          </w:p>
        </w:tc>
        <w:tc>
          <w:tcPr>
            <w:tcW w:w="1559" w:type="dxa"/>
            <w:tcBorders>
              <w:top w:val="single" w:sz="4" w:space="0" w:color="auto"/>
              <w:left w:val="single" w:sz="4" w:space="0" w:color="auto"/>
              <w:bottom w:val="single" w:sz="4" w:space="0" w:color="auto"/>
              <w:right w:val="single" w:sz="4" w:space="0" w:color="auto"/>
            </w:tcBorders>
          </w:tcPr>
          <w:p w14:paraId="58AA1F9D" w14:textId="77777777" w:rsidR="002933AC" w:rsidRPr="00F11966" w:rsidRDefault="002933AC" w:rsidP="002933AC">
            <w:pPr>
              <w:pStyle w:val="TAL"/>
              <w:rPr>
                <w:lang w:eastAsia="zh-CN"/>
              </w:rPr>
            </w:pPr>
            <w:r w:rsidRPr="00F11966">
              <w:rPr>
                <w:rFonts w:hint="eastAsia"/>
                <w:lang w:eastAsia="zh-CN"/>
              </w:rPr>
              <w:t>ReportTypeMdt</w:t>
            </w:r>
          </w:p>
        </w:tc>
        <w:tc>
          <w:tcPr>
            <w:tcW w:w="425" w:type="dxa"/>
            <w:tcBorders>
              <w:top w:val="single" w:sz="4" w:space="0" w:color="auto"/>
              <w:left w:val="single" w:sz="4" w:space="0" w:color="auto"/>
              <w:bottom w:val="single" w:sz="4" w:space="0" w:color="auto"/>
              <w:right w:val="single" w:sz="4" w:space="0" w:color="auto"/>
            </w:tcBorders>
          </w:tcPr>
          <w:p w14:paraId="118BACDE" w14:textId="77777777" w:rsidR="002933AC" w:rsidRPr="00F11966" w:rsidRDefault="002933AC" w:rsidP="002933AC">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6738A87" w14:textId="77777777" w:rsidR="002933AC" w:rsidRPr="00F11966" w:rsidRDefault="002933AC" w:rsidP="002933AC">
            <w:pPr>
              <w:pStyle w:val="TAL"/>
              <w:rPr>
                <w:lang w:eastAsia="zh-CN"/>
              </w:rPr>
            </w:pPr>
            <w:r w:rsidRPr="00F11966">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09963AA2" w14:textId="77777777" w:rsidR="002933AC" w:rsidRPr="00F11966" w:rsidRDefault="002933AC" w:rsidP="002933AC">
            <w:pPr>
              <w:pStyle w:val="TAL"/>
              <w:rPr>
                <w:lang w:eastAsia="zh-CN"/>
              </w:rPr>
            </w:pPr>
            <w:r w:rsidRPr="00F11966">
              <w:rPr>
                <w:rFonts w:hint="eastAsia"/>
                <w:lang w:eastAsia="zh-CN"/>
              </w:rPr>
              <w:t>T</w:t>
            </w:r>
            <w:r w:rsidRPr="00F11966">
              <w:rPr>
                <w:lang w:eastAsia="zh-CN"/>
              </w:rPr>
              <w:t>his IE shall be present for logged MDT.</w:t>
            </w:r>
          </w:p>
          <w:p w14:paraId="6354074E" w14:textId="77777777" w:rsidR="002933AC" w:rsidRPr="00F11966" w:rsidRDefault="002933AC" w:rsidP="002933AC">
            <w:pPr>
              <w:pStyle w:val="TAL"/>
            </w:pPr>
            <w:r w:rsidRPr="00F11966">
              <w:rPr>
                <w:lang w:eastAsia="zh-CN"/>
              </w:rPr>
              <w:t xml:space="preserve">When present, this IE shall indicate the report type for logged MDT, </w:t>
            </w:r>
            <w:r w:rsidRPr="00F11966">
              <w:t>see 3GPP TS 32.422 [19]</w:t>
            </w:r>
            <w:r w:rsidRPr="00F11966">
              <w:rPr>
                <w:lang w:eastAsia="zh-CN"/>
              </w:rPr>
              <w:t>.</w:t>
            </w:r>
          </w:p>
        </w:tc>
      </w:tr>
      <w:tr w:rsidR="002933AC" w:rsidRPr="00F11966" w14:paraId="6888DA72"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5A2A8827" w14:textId="77777777" w:rsidR="002933AC" w:rsidRPr="00F11966" w:rsidRDefault="002933AC" w:rsidP="002933AC">
            <w:pPr>
              <w:pStyle w:val="TAL"/>
            </w:pPr>
            <w:r w:rsidRPr="00F11966">
              <w:t>areaScope</w:t>
            </w:r>
          </w:p>
        </w:tc>
        <w:tc>
          <w:tcPr>
            <w:tcW w:w="1559" w:type="dxa"/>
            <w:tcBorders>
              <w:top w:val="single" w:sz="4" w:space="0" w:color="auto"/>
              <w:left w:val="single" w:sz="4" w:space="0" w:color="auto"/>
              <w:bottom w:val="single" w:sz="4" w:space="0" w:color="auto"/>
              <w:right w:val="single" w:sz="4" w:space="0" w:color="auto"/>
            </w:tcBorders>
          </w:tcPr>
          <w:p w14:paraId="2CB61BA8" w14:textId="77777777" w:rsidR="002933AC" w:rsidRPr="00F11966" w:rsidRDefault="002933AC" w:rsidP="002933AC">
            <w:pPr>
              <w:pStyle w:val="TAL"/>
            </w:pPr>
            <w:r w:rsidRPr="00F11966">
              <w:t>AreaScope</w:t>
            </w:r>
          </w:p>
        </w:tc>
        <w:tc>
          <w:tcPr>
            <w:tcW w:w="425" w:type="dxa"/>
            <w:tcBorders>
              <w:top w:val="single" w:sz="4" w:space="0" w:color="auto"/>
              <w:left w:val="single" w:sz="4" w:space="0" w:color="auto"/>
              <w:bottom w:val="single" w:sz="4" w:space="0" w:color="auto"/>
              <w:right w:val="single" w:sz="4" w:space="0" w:color="auto"/>
            </w:tcBorders>
          </w:tcPr>
          <w:p w14:paraId="614FCD8D" w14:textId="77777777" w:rsidR="002933AC" w:rsidRPr="00F11966" w:rsidRDefault="002933AC" w:rsidP="002933AC">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D8D8C0A" w14:textId="77777777" w:rsidR="002933AC" w:rsidRPr="00F11966" w:rsidRDefault="002933AC" w:rsidP="002933AC">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4A42321A" w14:textId="77777777" w:rsidR="002933AC" w:rsidRPr="00F11966" w:rsidRDefault="002933AC" w:rsidP="002933AC">
            <w:pPr>
              <w:pStyle w:val="TAL"/>
              <w:rPr>
                <w:lang w:eastAsia="zh-CN"/>
              </w:rPr>
            </w:pPr>
            <w:r w:rsidRPr="00F11966">
              <w:rPr>
                <w:rFonts w:hint="eastAsia"/>
                <w:lang w:eastAsia="zh-CN"/>
              </w:rPr>
              <w:t>W</w:t>
            </w:r>
            <w:r w:rsidRPr="00F11966">
              <w:rPr>
                <w:lang w:eastAsia="zh-CN"/>
              </w:rPr>
              <w:t xml:space="preserve">hen present, this IE shall contain the area in Cells or Tracking Areas where the MDT data collection shall take place, </w:t>
            </w:r>
            <w:r w:rsidRPr="00F11966">
              <w:t>see 3GPP TS 32.422 [19]</w:t>
            </w:r>
            <w:r w:rsidRPr="00F11966">
              <w:rPr>
                <w:lang w:eastAsia="zh-CN"/>
              </w:rPr>
              <w:t>.</w:t>
            </w:r>
          </w:p>
        </w:tc>
      </w:tr>
      <w:tr w:rsidR="002933AC" w:rsidRPr="00F11966" w14:paraId="62CF8282"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653140CC" w14:textId="77777777" w:rsidR="002933AC" w:rsidRPr="00F11966" w:rsidRDefault="002933AC" w:rsidP="002933AC">
            <w:pPr>
              <w:pStyle w:val="TAL"/>
            </w:pPr>
            <w:r w:rsidRPr="00F11966">
              <w:t>measurementLteList</w:t>
            </w:r>
          </w:p>
        </w:tc>
        <w:tc>
          <w:tcPr>
            <w:tcW w:w="1559" w:type="dxa"/>
            <w:tcBorders>
              <w:top w:val="single" w:sz="4" w:space="0" w:color="auto"/>
              <w:left w:val="single" w:sz="4" w:space="0" w:color="auto"/>
              <w:bottom w:val="single" w:sz="4" w:space="0" w:color="auto"/>
              <w:right w:val="single" w:sz="4" w:space="0" w:color="auto"/>
            </w:tcBorders>
          </w:tcPr>
          <w:p w14:paraId="2D8FB5D7" w14:textId="77777777" w:rsidR="002933AC" w:rsidRPr="00F11966" w:rsidRDefault="002933AC" w:rsidP="002933AC">
            <w:pPr>
              <w:pStyle w:val="TAL"/>
            </w:pPr>
            <w:r w:rsidRPr="00F11966">
              <w:t>array(MeasurementLteForMdt)</w:t>
            </w:r>
          </w:p>
        </w:tc>
        <w:tc>
          <w:tcPr>
            <w:tcW w:w="425" w:type="dxa"/>
            <w:tcBorders>
              <w:top w:val="single" w:sz="4" w:space="0" w:color="auto"/>
              <w:left w:val="single" w:sz="4" w:space="0" w:color="auto"/>
              <w:bottom w:val="single" w:sz="4" w:space="0" w:color="auto"/>
              <w:right w:val="single" w:sz="4" w:space="0" w:color="auto"/>
            </w:tcBorders>
          </w:tcPr>
          <w:p w14:paraId="7D3FC9E0" w14:textId="77777777" w:rsidR="002933AC" w:rsidRPr="00F11966" w:rsidRDefault="002933AC" w:rsidP="002933AC">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3308F3D" w14:textId="77777777" w:rsidR="002933AC" w:rsidRPr="00F11966" w:rsidRDefault="002933AC" w:rsidP="002933AC">
            <w:pPr>
              <w:pStyle w:val="TAL"/>
              <w:rPr>
                <w:lang w:eastAsia="zh-CN"/>
              </w:rPr>
            </w:pPr>
            <w:r w:rsidRPr="00F11966">
              <w:rPr>
                <w:rFonts w:hint="eastAsia"/>
                <w:lang w:eastAsia="zh-CN"/>
              </w:rPr>
              <w:t>1</w:t>
            </w:r>
            <w:r w:rsidRPr="00F11966">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48F3CA30" w14:textId="77777777" w:rsidR="002933AC" w:rsidRPr="00F11966" w:rsidRDefault="002933AC" w:rsidP="002933AC">
            <w:pPr>
              <w:pStyle w:val="TAL"/>
              <w:rPr>
                <w:noProof/>
                <w:lang w:eastAsia="zh-CN"/>
              </w:rPr>
            </w:pPr>
            <w:r w:rsidRPr="00F11966">
              <w:rPr>
                <w:rFonts w:hint="eastAsia"/>
                <w:noProof/>
                <w:lang w:eastAsia="zh-CN"/>
              </w:rPr>
              <w:t>T</w:t>
            </w:r>
            <w:r w:rsidRPr="00F11966">
              <w:rPr>
                <w:noProof/>
                <w:lang w:eastAsia="zh-CN"/>
              </w:rPr>
              <w:t>his IE shall be present if the Job type is configured for Immediate MDT or combined Immediate MDT and Trace.</w:t>
            </w:r>
          </w:p>
          <w:p w14:paraId="4BA061AA" w14:textId="77777777" w:rsidR="002933AC" w:rsidRPr="00F11966" w:rsidRDefault="002933AC" w:rsidP="002933AC">
            <w:pPr>
              <w:pStyle w:val="TAL"/>
              <w:rPr>
                <w:noProof/>
                <w:lang w:eastAsia="zh-CN"/>
              </w:rPr>
            </w:pPr>
            <w:r w:rsidRPr="00F11966">
              <w:rPr>
                <w:noProof/>
                <w:lang w:eastAsia="zh-CN"/>
              </w:rPr>
              <w:t xml:space="preserve">When present, this IE shall contain a list of the </w:t>
            </w:r>
            <w:r w:rsidRPr="00F11966">
              <w:t>measurements that shall be collected for LTE.</w:t>
            </w:r>
          </w:p>
        </w:tc>
      </w:tr>
      <w:tr w:rsidR="002933AC" w:rsidRPr="00F11966" w14:paraId="3093436A"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4DCEA791" w14:textId="77777777" w:rsidR="002933AC" w:rsidRPr="00F11966" w:rsidRDefault="002933AC" w:rsidP="002933AC">
            <w:pPr>
              <w:pStyle w:val="TAL"/>
            </w:pPr>
            <w:r w:rsidRPr="00F11966">
              <w:t>measurementNrList</w:t>
            </w:r>
          </w:p>
        </w:tc>
        <w:tc>
          <w:tcPr>
            <w:tcW w:w="1559" w:type="dxa"/>
            <w:tcBorders>
              <w:top w:val="single" w:sz="4" w:space="0" w:color="auto"/>
              <w:left w:val="single" w:sz="4" w:space="0" w:color="auto"/>
              <w:bottom w:val="single" w:sz="4" w:space="0" w:color="auto"/>
              <w:right w:val="single" w:sz="4" w:space="0" w:color="auto"/>
            </w:tcBorders>
          </w:tcPr>
          <w:p w14:paraId="0BFF4690" w14:textId="77777777" w:rsidR="002933AC" w:rsidRPr="00F11966" w:rsidRDefault="002933AC" w:rsidP="002933AC">
            <w:pPr>
              <w:pStyle w:val="TAL"/>
            </w:pPr>
            <w:r w:rsidRPr="00F11966">
              <w:t>array(MeasurementNrForMdt)</w:t>
            </w:r>
          </w:p>
        </w:tc>
        <w:tc>
          <w:tcPr>
            <w:tcW w:w="425" w:type="dxa"/>
            <w:tcBorders>
              <w:top w:val="single" w:sz="4" w:space="0" w:color="auto"/>
              <w:left w:val="single" w:sz="4" w:space="0" w:color="auto"/>
              <w:bottom w:val="single" w:sz="4" w:space="0" w:color="auto"/>
              <w:right w:val="single" w:sz="4" w:space="0" w:color="auto"/>
            </w:tcBorders>
          </w:tcPr>
          <w:p w14:paraId="5B42B078" w14:textId="77777777" w:rsidR="002933AC" w:rsidRPr="00F11966" w:rsidRDefault="002933AC" w:rsidP="002933AC">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878C13D" w14:textId="77777777" w:rsidR="002933AC" w:rsidRPr="00F11966" w:rsidRDefault="002933AC" w:rsidP="002933AC">
            <w:pPr>
              <w:pStyle w:val="TAL"/>
              <w:rPr>
                <w:lang w:eastAsia="zh-CN"/>
              </w:rPr>
            </w:pPr>
            <w:r w:rsidRPr="00F11966">
              <w:rPr>
                <w:rFonts w:hint="eastAsia"/>
                <w:lang w:eastAsia="zh-CN"/>
              </w:rPr>
              <w:t>1</w:t>
            </w:r>
            <w:r w:rsidRPr="00F11966">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3B9A0C3D" w14:textId="77777777" w:rsidR="002933AC" w:rsidRPr="00F11966" w:rsidRDefault="002933AC" w:rsidP="002933AC">
            <w:pPr>
              <w:pStyle w:val="TAL"/>
              <w:rPr>
                <w:noProof/>
                <w:lang w:eastAsia="zh-CN"/>
              </w:rPr>
            </w:pPr>
            <w:r w:rsidRPr="00F11966">
              <w:rPr>
                <w:rFonts w:hint="eastAsia"/>
                <w:noProof/>
                <w:lang w:eastAsia="zh-CN"/>
              </w:rPr>
              <w:t>T</w:t>
            </w:r>
            <w:r w:rsidRPr="00F11966">
              <w:rPr>
                <w:noProof/>
                <w:lang w:eastAsia="zh-CN"/>
              </w:rPr>
              <w:t>his IE shall be present if the Job type is configured for Immediate MDT or combined Immediate MDT and Trace.</w:t>
            </w:r>
          </w:p>
          <w:p w14:paraId="1FD45A27" w14:textId="77777777" w:rsidR="002933AC" w:rsidRPr="00F11966" w:rsidRDefault="002933AC" w:rsidP="002933AC">
            <w:pPr>
              <w:pStyle w:val="TAL"/>
              <w:rPr>
                <w:noProof/>
                <w:lang w:eastAsia="zh-CN"/>
              </w:rPr>
            </w:pPr>
            <w:r w:rsidRPr="00F11966">
              <w:rPr>
                <w:noProof/>
                <w:lang w:eastAsia="zh-CN"/>
              </w:rPr>
              <w:t xml:space="preserve">When present, this IE shall contain a list of the </w:t>
            </w:r>
            <w:r w:rsidRPr="00F11966">
              <w:t>measurements that shall be collected for NR.</w:t>
            </w:r>
          </w:p>
        </w:tc>
      </w:tr>
      <w:tr w:rsidR="002933AC" w:rsidRPr="00F11966" w14:paraId="1440E941"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1C8E0AA8" w14:textId="77777777" w:rsidR="002933AC" w:rsidRPr="00F11966" w:rsidRDefault="002933AC" w:rsidP="002933AC">
            <w:pPr>
              <w:pStyle w:val="TAL"/>
              <w:rPr>
                <w:lang w:eastAsia="zh-CN"/>
              </w:rPr>
            </w:pPr>
            <w:r w:rsidRPr="00F11966">
              <w:rPr>
                <w:rFonts w:hint="eastAsia"/>
                <w:lang w:eastAsia="zh-CN"/>
              </w:rPr>
              <w:t>s</w:t>
            </w:r>
            <w:r w:rsidRPr="00F11966">
              <w:rPr>
                <w:lang w:eastAsia="zh-CN"/>
              </w:rPr>
              <w:t>ensor</w:t>
            </w:r>
            <w:r w:rsidRPr="00F11966">
              <w:t>MeasurementList</w:t>
            </w:r>
          </w:p>
        </w:tc>
        <w:tc>
          <w:tcPr>
            <w:tcW w:w="1559" w:type="dxa"/>
            <w:tcBorders>
              <w:top w:val="single" w:sz="4" w:space="0" w:color="auto"/>
              <w:left w:val="single" w:sz="4" w:space="0" w:color="auto"/>
              <w:bottom w:val="single" w:sz="4" w:space="0" w:color="auto"/>
              <w:right w:val="single" w:sz="4" w:space="0" w:color="auto"/>
            </w:tcBorders>
          </w:tcPr>
          <w:p w14:paraId="103B9E02" w14:textId="77777777" w:rsidR="002933AC" w:rsidRPr="00F11966" w:rsidRDefault="002933AC" w:rsidP="002933AC">
            <w:pPr>
              <w:pStyle w:val="TAL"/>
              <w:rPr>
                <w:lang w:eastAsia="zh-CN"/>
              </w:rPr>
            </w:pPr>
            <w:r w:rsidRPr="00F11966">
              <w:rPr>
                <w:rFonts w:hint="eastAsia"/>
                <w:lang w:eastAsia="zh-CN"/>
              </w:rPr>
              <w:t>a</w:t>
            </w:r>
            <w:r w:rsidRPr="00F11966">
              <w:rPr>
                <w:lang w:eastAsia="zh-CN"/>
              </w:rPr>
              <w:t>rray(SensorMeasurement)</w:t>
            </w:r>
          </w:p>
        </w:tc>
        <w:tc>
          <w:tcPr>
            <w:tcW w:w="425" w:type="dxa"/>
            <w:tcBorders>
              <w:top w:val="single" w:sz="4" w:space="0" w:color="auto"/>
              <w:left w:val="single" w:sz="4" w:space="0" w:color="auto"/>
              <w:bottom w:val="single" w:sz="4" w:space="0" w:color="auto"/>
              <w:right w:val="single" w:sz="4" w:space="0" w:color="auto"/>
            </w:tcBorders>
          </w:tcPr>
          <w:p w14:paraId="5A29776F" w14:textId="77777777" w:rsidR="002933AC" w:rsidRPr="00F11966" w:rsidRDefault="002933AC" w:rsidP="002933AC">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3D7CCD2" w14:textId="77777777" w:rsidR="002933AC" w:rsidRPr="00F11966" w:rsidRDefault="002933AC" w:rsidP="002933AC">
            <w:pPr>
              <w:pStyle w:val="TAL"/>
              <w:rPr>
                <w:lang w:eastAsia="zh-CN"/>
              </w:rPr>
            </w:pPr>
            <w:r w:rsidRPr="00F11966">
              <w:rPr>
                <w:rFonts w:hint="eastAsia"/>
                <w:lang w:eastAsia="zh-CN"/>
              </w:rPr>
              <w:t>1</w:t>
            </w:r>
            <w:r w:rsidRPr="00F11966">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08D9528F" w14:textId="77777777" w:rsidR="002933AC" w:rsidRPr="00F11966" w:rsidRDefault="002933AC" w:rsidP="002933AC">
            <w:pPr>
              <w:pStyle w:val="TAL"/>
              <w:rPr>
                <w:noProof/>
                <w:lang w:eastAsia="zh-CN"/>
              </w:rPr>
            </w:pPr>
            <w:r w:rsidRPr="00F11966">
              <w:rPr>
                <w:rFonts w:hint="eastAsia"/>
                <w:noProof/>
                <w:lang w:eastAsia="zh-CN"/>
              </w:rPr>
              <w:t>W</w:t>
            </w:r>
            <w:r w:rsidRPr="00F11966">
              <w:rPr>
                <w:noProof/>
                <w:lang w:eastAsia="zh-CN"/>
              </w:rPr>
              <w:t xml:space="preserve">hen present, this IE shall include a list o the </w:t>
            </w:r>
            <w:r w:rsidRPr="00F11966">
              <w:t>sensor measurements to be collected for UE if they are available.</w:t>
            </w:r>
          </w:p>
        </w:tc>
      </w:tr>
      <w:tr w:rsidR="002933AC" w:rsidRPr="00F11966" w14:paraId="41829B35"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19412A06" w14:textId="77777777" w:rsidR="002933AC" w:rsidRPr="00F11966" w:rsidRDefault="002933AC" w:rsidP="002933AC">
            <w:pPr>
              <w:pStyle w:val="TAL"/>
            </w:pPr>
            <w:r w:rsidRPr="00F11966">
              <w:t>reportingTriggerList</w:t>
            </w:r>
          </w:p>
        </w:tc>
        <w:tc>
          <w:tcPr>
            <w:tcW w:w="1559" w:type="dxa"/>
            <w:tcBorders>
              <w:top w:val="single" w:sz="4" w:space="0" w:color="auto"/>
              <w:left w:val="single" w:sz="4" w:space="0" w:color="auto"/>
              <w:bottom w:val="single" w:sz="4" w:space="0" w:color="auto"/>
              <w:right w:val="single" w:sz="4" w:space="0" w:color="auto"/>
            </w:tcBorders>
          </w:tcPr>
          <w:p w14:paraId="73F5DFA0" w14:textId="77777777" w:rsidR="002933AC" w:rsidRPr="00F11966" w:rsidRDefault="002933AC" w:rsidP="002933AC">
            <w:pPr>
              <w:pStyle w:val="TAL"/>
            </w:pPr>
            <w:r w:rsidRPr="00F11966">
              <w:t>array(ReportingTrigger)</w:t>
            </w:r>
          </w:p>
        </w:tc>
        <w:tc>
          <w:tcPr>
            <w:tcW w:w="425" w:type="dxa"/>
            <w:tcBorders>
              <w:top w:val="single" w:sz="4" w:space="0" w:color="auto"/>
              <w:left w:val="single" w:sz="4" w:space="0" w:color="auto"/>
              <w:bottom w:val="single" w:sz="4" w:space="0" w:color="auto"/>
              <w:right w:val="single" w:sz="4" w:space="0" w:color="auto"/>
            </w:tcBorders>
          </w:tcPr>
          <w:p w14:paraId="3A90E6D9" w14:textId="77777777" w:rsidR="002933AC" w:rsidRPr="00F11966" w:rsidRDefault="002933AC" w:rsidP="002933AC">
            <w:pPr>
              <w:pStyle w:val="TAC"/>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63F4F80F" w14:textId="77777777" w:rsidR="002933AC" w:rsidRPr="00F11966" w:rsidRDefault="002933AC" w:rsidP="002933AC">
            <w:pPr>
              <w:pStyle w:val="TAL"/>
            </w:pPr>
            <w:r w:rsidRPr="00F11966">
              <w:rPr>
                <w:rFonts w:hint="eastAsia"/>
                <w:lang w:eastAsia="zh-CN"/>
              </w:rPr>
              <w:t>1</w:t>
            </w:r>
            <w:r w:rsidRPr="00F11966">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47DD4080" w14:textId="77777777" w:rsidR="002933AC" w:rsidRPr="00F11966" w:rsidRDefault="002933AC" w:rsidP="002933AC">
            <w:pPr>
              <w:pStyle w:val="TAL"/>
            </w:pPr>
            <w:r w:rsidRPr="00F11966">
              <w:rPr>
                <w:rFonts w:hint="eastAsia"/>
                <w:noProof/>
                <w:lang w:eastAsia="zh-CN"/>
              </w:rPr>
              <w:t>T</w:t>
            </w:r>
            <w:r w:rsidRPr="00F11966">
              <w:rPr>
                <w:noProof/>
                <w:lang w:eastAsia="zh-CN"/>
              </w:rPr>
              <w:t xml:space="preserve">his IE shall be present if </w:t>
            </w:r>
            <w:r w:rsidRPr="00F11966">
              <w:t xml:space="preserve">MeasurementList is configured for </w:t>
            </w:r>
            <w:r w:rsidRPr="00F11966">
              <w:rPr>
                <w:lang w:eastAsia="zh-CN"/>
              </w:rPr>
              <w:t xml:space="preserve">UE side measurements (such as M1 measurement in LTE) </w:t>
            </w:r>
            <w:r w:rsidRPr="00F11966">
              <w:t>and the jobType is configured for Immediate MDT or combined Immediate MDT and Trace.</w:t>
            </w:r>
          </w:p>
          <w:p w14:paraId="0E003B4E" w14:textId="77777777" w:rsidR="002933AC" w:rsidRPr="00F11966" w:rsidRDefault="002933AC" w:rsidP="002933AC">
            <w:pPr>
              <w:pStyle w:val="TAL"/>
            </w:pPr>
            <w:r w:rsidRPr="00F11966">
              <w:t>When present, this IE shall contain a list of the reporting triggers.</w:t>
            </w:r>
          </w:p>
          <w:p w14:paraId="39EFD9C8" w14:textId="77777777" w:rsidR="002933AC" w:rsidRPr="00F11966" w:rsidRDefault="002933AC" w:rsidP="002933AC">
            <w:pPr>
              <w:pStyle w:val="TAL"/>
              <w:rPr>
                <w:lang w:eastAsia="zh-CN"/>
              </w:rPr>
            </w:pPr>
            <w:r w:rsidRPr="00F11966">
              <w:rPr>
                <w:rFonts w:hint="eastAsia"/>
                <w:lang w:eastAsia="zh-CN"/>
              </w:rPr>
              <w:t>F</w:t>
            </w:r>
            <w:r w:rsidRPr="00F11966">
              <w:rPr>
                <w:lang w:eastAsia="zh-CN"/>
              </w:rPr>
              <w:t>or LTE</w:t>
            </w:r>
            <w:r w:rsidR="00E32A35">
              <w:rPr>
                <w:lang w:eastAsia="zh-CN"/>
              </w:rPr>
              <w:t xml:space="preserve"> and NR</w:t>
            </w:r>
            <w:r w:rsidRPr="00F11966">
              <w:rPr>
                <w:lang w:eastAsia="zh-CN"/>
              </w:rPr>
              <w:t>, this IE shall not have the combination of periodical, event based and event based periodic reporting at the same time.</w:t>
            </w:r>
          </w:p>
        </w:tc>
      </w:tr>
      <w:tr w:rsidR="002933AC" w:rsidRPr="00F11966" w14:paraId="0BCD5470"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4A891A05" w14:textId="77777777" w:rsidR="002933AC" w:rsidRPr="00F11966" w:rsidRDefault="002933AC" w:rsidP="002933AC">
            <w:pPr>
              <w:pStyle w:val="TAL"/>
            </w:pPr>
            <w:r w:rsidRPr="00F11966">
              <w:t>reportInterval</w:t>
            </w:r>
          </w:p>
        </w:tc>
        <w:tc>
          <w:tcPr>
            <w:tcW w:w="1559" w:type="dxa"/>
            <w:tcBorders>
              <w:top w:val="single" w:sz="4" w:space="0" w:color="auto"/>
              <w:left w:val="single" w:sz="4" w:space="0" w:color="auto"/>
              <w:bottom w:val="single" w:sz="4" w:space="0" w:color="auto"/>
              <w:right w:val="single" w:sz="4" w:space="0" w:color="auto"/>
            </w:tcBorders>
          </w:tcPr>
          <w:p w14:paraId="08B7FC86" w14:textId="77777777" w:rsidR="002933AC" w:rsidRPr="00F11966" w:rsidRDefault="002933AC" w:rsidP="002933AC">
            <w:pPr>
              <w:pStyle w:val="TAL"/>
            </w:pPr>
            <w:r w:rsidRPr="00F11966">
              <w:t>ReportIntervalMdt</w:t>
            </w:r>
          </w:p>
        </w:tc>
        <w:tc>
          <w:tcPr>
            <w:tcW w:w="425" w:type="dxa"/>
            <w:tcBorders>
              <w:top w:val="single" w:sz="4" w:space="0" w:color="auto"/>
              <w:left w:val="single" w:sz="4" w:space="0" w:color="auto"/>
              <w:bottom w:val="single" w:sz="4" w:space="0" w:color="auto"/>
              <w:right w:val="single" w:sz="4" w:space="0" w:color="auto"/>
            </w:tcBorders>
          </w:tcPr>
          <w:p w14:paraId="155F57D4" w14:textId="77777777" w:rsidR="002933AC" w:rsidRPr="00F11966" w:rsidRDefault="002933AC" w:rsidP="002933AC">
            <w:pPr>
              <w:pStyle w:val="TAC"/>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5B92DDF" w14:textId="77777777" w:rsidR="002933AC" w:rsidRPr="00F11966" w:rsidRDefault="002933AC" w:rsidP="002933AC">
            <w:pPr>
              <w:pStyle w:val="TAL"/>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2C216CED" w14:textId="77777777" w:rsidR="002933AC" w:rsidRPr="00F11966" w:rsidRDefault="002933AC" w:rsidP="002933AC">
            <w:pPr>
              <w:pStyle w:val="TAL"/>
            </w:pPr>
            <w:r w:rsidRPr="00F11966">
              <w:rPr>
                <w:rFonts w:hint="eastAsia"/>
                <w:noProof/>
                <w:lang w:eastAsia="zh-CN"/>
              </w:rPr>
              <w:t>T</w:t>
            </w:r>
            <w:r w:rsidRPr="00F11966">
              <w:rPr>
                <w:noProof/>
                <w:lang w:eastAsia="zh-CN"/>
              </w:rPr>
              <w:t xml:space="preserve">his IE shall be present if </w:t>
            </w:r>
            <w:r w:rsidRPr="00F11966">
              <w:rPr>
                <w:lang w:eastAsia="zh-CN"/>
              </w:rPr>
              <w:t xml:space="preserve">the </w:t>
            </w:r>
            <w:r w:rsidRPr="00F11966">
              <w:t>reportingTriggerList</w:t>
            </w:r>
            <w:r w:rsidRPr="00F11966">
              <w:rPr>
                <w:lang w:eastAsia="zh-CN"/>
              </w:rPr>
              <w:t xml:space="preserve"> is configured for Periodic </w:t>
            </w:r>
            <w:r w:rsidRPr="00F11966">
              <w:t>UE side</w:t>
            </w:r>
            <w:r w:rsidRPr="00F11966">
              <w:rPr>
                <w:lang w:eastAsia="zh-CN"/>
              </w:rPr>
              <w:t xml:space="preserve"> measurements </w:t>
            </w:r>
            <w:r w:rsidRPr="00F11966">
              <w:t>(such as M1 measurement in LTE) a</w:t>
            </w:r>
            <w:r w:rsidRPr="00F11966">
              <w:rPr>
                <w:lang w:eastAsia="zh-CN"/>
              </w:rPr>
              <w:t>nd the jobType is configured for Immediate MDT</w:t>
            </w:r>
            <w:r w:rsidRPr="00F11966">
              <w:t xml:space="preserve"> or combined Immediate MDT and Trace</w:t>
            </w:r>
            <w:r w:rsidRPr="00F11966">
              <w:rPr>
                <w:lang w:eastAsia="zh-CN"/>
              </w:rPr>
              <w:t>.</w:t>
            </w:r>
          </w:p>
          <w:p w14:paraId="195C7A52" w14:textId="77777777" w:rsidR="002933AC" w:rsidRPr="00F11966" w:rsidRDefault="002933AC" w:rsidP="002933AC">
            <w:pPr>
              <w:pStyle w:val="TAL"/>
            </w:pPr>
            <w:r w:rsidRPr="00F11966">
              <w:t xml:space="preserve">When present, this IE shall </w:t>
            </w:r>
            <w:r w:rsidRPr="00F11966">
              <w:rPr>
                <w:lang w:eastAsia="zh-CN"/>
              </w:rPr>
              <w:t>indicate the interval between the periodical measurements to be taken when UE is in connected</w:t>
            </w:r>
            <w:r w:rsidR="00E32A35">
              <w:rPr>
                <w:lang w:eastAsia="zh-CN"/>
              </w:rPr>
              <w:t xml:space="preserve"> in LTE</w:t>
            </w:r>
            <w:r w:rsidRPr="00F11966">
              <w:rPr>
                <w:lang w:eastAsia="zh-CN"/>
              </w:rPr>
              <w:t>.</w:t>
            </w:r>
          </w:p>
        </w:tc>
      </w:tr>
      <w:tr w:rsidR="00BE7AB2" w:rsidRPr="00F11966" w14:paraId="6E7745AD"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5F2D0C73" w14:textId="77777777" w:rsidR="00BE7AB2" w:rsidRPr="00F11966" w:rsidRDefault="00BE7AB2" w:rsidP="00BE7AB2">
            <w:pPr>
              <w:pStyle w:val="TAL"/>
            </w:pPr>
            <w:r w:rsidRPr="00F11966">
              <w:t>reportInterval</w:t>
            </w:r>
            <w:r>
              <w:t>Nr</w:t>
            </w:r>
          </w:p>
        </w:tc>
        <w:tc>
          <w:tcPr>
            <w:tcW w:w="1559" w:type="dxa"/>
            <w:tcBorders>
              <w:top w:val="single" w:sz="4" w:space="0" w:color="auto"/>
              <w:left w:val="single" w:sz="4" w:space="0" w:color="auto"/>
              <w:bottom w:val="single" w:sz="4" w:space="0" w:color="auto"/>
              <w:right w:val="single" w:sz="4" w:space="0" w:color="auto"/>
            </w:tcBorders>
          </w:tcPr>
          <w:p w14:paraId="5E4387B8" w14:textId="77777777" w:rsidR="00BE7AB2" w:rsidRPr="00F11966" w:rsidRDefault="00BE7AB2" w:rsidP="00BE7AB2">
            <w:pPr>
              <w:pStyle w:val="TAL"/>
            </w:pPr>
            <w:r w:rsidRPr="00F11966">
              <w:t>ReportInterva</w:t>
            </w:r>
            <w:r>
              <w:t>LNr</w:t>
            </w:r>
            <w:r w:rsidRPr="00F11966">
              <w:t>Mdt</w:t>
            </w:r>
          </w:p>
        </w:tc>
        <w:tc>
          <w:tcPr>
            <w:tcW w:w="425" w:type="dxa"/>
            <w:tcBorders>
              <w:top w:val="single" w:sz="4" w:space="0" w:color="auto"/>
              <w:left w:val="single" w:sz="4" w:space="0" w:color="auto"/>
              <w:bottom w:val="single" w:sz="4" w:space="0" w:color="auto"/>
              <w:right w:val="single" w:sz="4" w:space="0" w:color="auto"/>
            </w:tcBorders>
          </w:tcPr>
          <w:p w14:paraId="5FBA85EB" w14:textId="77777777" w:rsidR="00BE7AB2" w:rsidRPr="00F11966" w:rsidRDefault="00BE7AB2" w:rsidP="00BE7AB2">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1B06DAD" w14:textId="77777777" w:rsidR="00BE7AB2" w:rsidRPr="00F11966" w:rsidRDefault="00BE7AB2" w:rsidP="00BE7AB2">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86C4F81" w14:textId="77777777" w:rsidR="00BE7AB2" w:rsidRPr="00F11966" w:rsidRDefault="00BE7AB2" w:rsidP="00BE7AB2">
            <w:pPr>
              <w:pStyle w:val="TAL"/>
            </w:pPr>
            <w:r w:rsidRPr="00F11966">
              <w:rPr>
                <w:rFonts w:hint="eastAsia"/>
                <w:noProof/>
                <w:lang w:eastAsia="zh-CN"/>
              </w:rPr>
              <w:t>T</w:t>
            </w:r>
            <w:r w:rsidRPr="00F11966">
              <w:rPr>
                <w:noProof/>
                <w:lang w:eastAsia="zh-CN"/>
              </w:rPr>
              <w:t xml:space="preserve">his IE shall be present if </w:t>
            </w:r>
            <w:r w:rsidRPr="00F11966">
              <w:rPr>
                <w:lang w:eastAsia="zh-CN"/>
              </w:rPr>
              <w:t xml:space="preserve">the </w:t>
            </w:r>
            <w:r w:rsidRPr="00F11966">
              <w:t>reportingTriggerList</w:t>
            </w:r>
            <w:r w:rsidRPr="00F11966">
              <w:rPr>
                <w:lang w:eastAsia="zh-CN"/>
              </w:rPr>
              <w:t xml:space="preserve"> is configured for Periodic </w:t>
            </w:r>
            <w:r w:rsidRPr="00F11966">
              <w:t>UE side</w:t>
            </w:r>
            <w:r w:rsidRPr="00F11966">
              <w:rPr>
                <w:lang w:eastAsia="zh-CN"/>
              </w:rPr>
              <w:t xml:space="preserve"> measurements </w:t>
            </w:r>
            <w:r w:rsidRPr="00F11966">
              <w:t xml:space="preserve">(such as M1 measurement in </w:t>
            </w:r>
            <w:r>
              <w:t>NR</w:t>
            </w:r>
            <w:r w:rsidRPr="00F11966">
              <w:t>) a</w:t>
            </w:r>
            <w:r w:rsidRPr="00F11966">
              <w:rPr>
                <w:lang w:eastAsia="zh-CN"/>
              </w:rPr>
              <w:t>nd the jobType is configured for Immediate MDT</w:t>
            </w:r>
            <w:r w:rsidRPr="00F11966">
              <w:t xml:space="preserve"> or combined Immediate MDT and Trace</w:t>
            </w:r>
            <w:r w:rsidRPr="00F11966">
              <w:rPr>
                <w:lang w:eastAsia="zh-CN"/>
              </w:rPr>
              <w:t>.</w:t>
            </w:r>
          </w:p>
          <w:p w14:paraId="2E32D08C" w14:textId="77777777" w:rsidR="00BE7AB2" w:rsidRPr="00F11966" w:rsidRDefault="00BE7AB2" w:rsidP="00BE7AB2">
            <w:pPr>
              <w:pStyle w:val="TAL"/>
              <w:rPr>
                <w:noProof/>
                <w:lang w:eastAsia="zh-CN"/>
              </w:rPr>
            </w:pPr>
            <w:r w:rsidRPr="00F11966">
              <w:t xml:space="preserve">When present, this IE shall </w:t>
            </w:r>
            <w:r w:rsidRPr="00F11966">
              <w:rPr>
                <w:lang w:eastAsia="zh-CN"/>
              </w:rPr>
              <w:t>indicate the interval between the periodical measurements to be taken when UE is in connected</w:t>
            </w:r>
            <w:r>
              <w:rPr>
                <w:lang w:eastAsia="zh-CN"/>
              </w:rPr>
              <w:t xml:space="preserve"> in NR</w:t>
            </w:r>
            <w:r w:rsidRPr="00F11966">
              <w:rPr>
                <w:lang w:eastAsia="zh-CN"/>
              </w:rPr>
              <w:t>.</w:t>
            </w:r>
          </w:p>
        </w:tc>
      </w:tr>
      <w:tr w:rsidR="00BE7AB2" w:rsidRPr="00F11966" w14:paraId="51AB2790"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70B8EE3D" w14:textId="77777777" w:rsidR="00BE7AB2" w:rsidRPr="00F11966" w:rsidRDefault="00BE7AB2" w:rsidP="00BE7AB2">
            <w:pPr>
              <w:pStyle w:val="TAL"/>
            </w:pPr>
            <w:r w:rsidRPr="00F11966">
              <w:t>reportAmount</w:t>
            </w:r>
          </w:p>
        </w:tc>
        <w:tc>
          <w:tcPr>
            <w:tcW w:w="1559" w:type="dxa"/>
            <w:tcBorders>
              <w:top w:val="single" w:sz="4" w:space="0" w:color="auto"/>
              <w:left w:val="single" w:sz="4" w:space="0" w:color="auto"/>
              <w:bottom w:val="single" w:sz="4" w:space="0" w:color="auto"/>
              <w:right w:val="single" w:sz="4" w:space="0" w:color="auto"/>
            </w:tcBorders>
          </w:tcPr>
          <w:p w14:paraId="019885B0" w14:textId="77777777" w:rsidR="00BE7AB2" w:rsidRPr="00F11966" w:rsidRDefault="00BE7AB2" w:rsidP="00BE7AB2">
            <w:pPr>
              <w:pStyle w:val="TAL"/>
            </w:pPr>
            <w:r w:rsidRPr="00F11966">
              <w:t>ReportAmountMdt</w:t>
            </w:r>
          </w:p>
        </w:tc>
        <w:tc>
          <w:tcPr>
            <w:tcW w:w="425" w:type="dxa"/>
            <w:tcBorders>
              <w:top w:val="single" w:sz="4" w:space="0" w:color="auto"/>
              <w:left w:val="single" w:sz="4" w:space="0" w:color="auto"/>
              <w:bottom w:val="single" w:sz="4" w:space="0" w:color="auto"/>
              <w:right w:val="single" w:sz="4" w:space="0" w:color="auto"/>
            </w:tcBorders>
          </w:tcPr>
          <w:p w14:paraId="534D573A" w14:textId="77777777" w:rsidR="00BE7AB2" w:rsidRPr="00F11966" w:rsidRDefault="00BE7AB2" w:rsidP="00BE7AB2">
            <w:pPr>
              <w:pStyle w:val="TAC"/>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9181EF1" w14:textId="77777777" w:rsidR="00BE7AB2" w:rsidRPr="00F11966" w:rsidRDefault="00BE7AB2" w:rsidP="00BE7AB2">
            <w:pPr>
              <w:pStyle w:val="TAL"/>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0D67E4D0" w14:textId="77777777" w:rsidR="00BE7AB2" w:rsidRPr="00F11966" w:rsidRDefault="00BE7AB2" w:rsidP="00BE7AB2">
            <w:pPr>
              <w:pStyle w:val="TAL"/>
              <w:rPr>
                <w:lang w:eastAsia="zh-CN"/>
              </w:rPr>
            </w:pPr>
            <w:r w:rsidRPr="00F11966">
              <w:rPr>
                <w:rFonts w:hint="eastAsia"/>
                <w:noProof/>
                <w:lang w:eastAsia="zh-CN"/>
              </w:rPr>
              <w:t>T</w:t>
            </w:r>
            <w:r w:rsidRPr="00F11966">
              <w:rPr>
                <w:noProof/>
                <w:lang w:eastAsia="zh-CN"/>
              </w:rPr>
              <w:t xml:space="preserve">his IE shall be present if </w:t>
            </w:r>
            <w:r w:rsidRPr="00F11966">
              <w:rPr>
                <w:lang w:eastAsia="zh-CN"/>
              </w:rPr>
              <w:t xml:space="preserve">the </w:t>
            </w:r>
            <w:r w:rsidRPr="00F11966">
              <w:t>reportingTriggerList</w:t>
            </w:r>
            <w:r w:rsidRPr="00F11966">
              <w:rPr>
                <w:lang w:eastAsia="zh-CN"/>
              </w:rPr>
              <w:t xml:space="preserve"> is configured for Periodic </w:t>
            </w:r>
            <w:r w:rsidRPr="00F11966">
              <w:t>UE side</w:t>
            </w:r>
            <w:r w:rsidRPr="00F11966">
              <w:rPr>
                <w:lang w:eastAsia="zh-CN"/>
              </w:rPr>
              <w:t xml:space="preserve"> measurements </w:t>
            </w:r>
            <w:r w:rsidRPr="00F11966">
              <w:t>(such as M1 measurement in LTE) a</w:t>
            </w:r>
            <w:r w:rsidRPr="00F11966">
              <w:rPr>
                <w:lang w:eastAsia="zh-CN"/>
              </w:rPr>
              <w:t>nd the jobType is configured for Immediate MDT</w:t>
            </w:r>
            <w:r w:rsidRPr="00F11966">
              <w:t xml:space="preserve"> or combined Immediate MDT and Trace</w:t>
            </w:r>
            <w:r w:rsidRPr="00F11966">
              <w:rPr>
                <w:lang w:eastAsia="zh-CN"/>
              </w:rPr>
              <w:t>.</w:t>
            </w:r>
          </w:p>
          <w:p w14:paraId="65C1AA32" w14:textId="77777777" w:rsidR="00BE7AB2" w:rsidRPr="00F11966" w:rsidRDefault="00BE7AB2" w:rsidP="00BE7AB2">
            <w:pPr>
              <w:pStyle w:val="TAL"/>
            </w:pPr>
            <w:r w:rsidRPr="00F11966">
              <w:t>When present, this IE shall indicate the number of measurement reports that shall be taken for periodical reporting while UE is in connected.</w:t>
            </w:r>
          </w:p>
        </w:tc>
      </w:tr>
      <w:tr w:rsidR="00BE7AB2" w:rsidRPr="00F11966" w14:paraId="1594E193"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2E19B2A1" w14:textId="77777777" w:rsidR="00BE7AB2" w:rsidRPr="00F11966" w:rsidRDefault="00BE7AB2" w:rsidP="00BE7AB2">
            <w:pPr>
              <w:pStyle w:val="TAL"/>
            </w:pPr>
            <w:r w:rsidRPr="00F11966">
              <w:t>eventThresholdRsrp</w:t>
            </w:r>
          </w:p>
        </w:tc>
        <w:tc>
          <w:tcPr>
            <w:tcW w:w="1559" w:type="dxa"/>
            <w:tcBorders>
              <w:top w:val="single" w:sz="4" w:space="0" w:color="auto"/>
              <w:left w:val="single" w:sz="4" w:space="0" w:color="auto"/>
              <w:bottom w:val="single" w:sz="4" w:space="0" w:color="auto"/>
              <w:right w:val="single" w:sz="4" w:space="0" w:color="auto"/>
            </w:tcBorders>
          </w:tcPr>
          <w:p w14:paraId="2AE692DF" w14:textId="77777777" w:rsidR="00BE7AB2" w:rsidRPr="00F11966" w:rsidRDefault="00BE7AB2" w:rsidP="00BE7AB2">
            <w:pPr>
              <w:pStyle w:val="TAL"/>
            </w:pPr>
            <w:r w:rsidRPr="00F11966">
              <w:t>integer</w:t>
            </w:r>
          </w:p>
        </w:tc>
        <w:tc>
          <w:tcPr>
            <w:tcW w:w="425" w:type="dxa"/>
            <w:tcBorders>
              <w:top w:val="single" w:sz="4" w:space="0" w:color="auto"/>
              <w:left w:val="single" w:sz="4" w:space="0" w:color="auto"/>
              <w:bottom w:val="single" w:sz="4" w:space="0" w:color="auto"/>
              <w:right w:val="single" w:sz="4" w:space="0" w:color="auto"/>
            </w:tcBorders>
          </w:tcPr>
          <w:p w14:paraId="6A9D3A51" w14:textId="77777777" w:rsidR="00BE7AB2" w:rsidRPr="00F11966" w:rsidRDefault="00BE7AB2" w:rsidP="00BE7AB2">
            <w:pPr>
              <w:pStyle w:val="TAC"/>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CD3364E" w14:textId="77777777" w:rsidR="00BE7AB2" w:rsidRPr="00F11966" w:rsidRDefault="00BE7AB2" w:rsidP="00BE7AB2">
            <w:pPr>
              <w:pStyle w:val="TAL"/>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DD711FF" w14:textId="77777777" w:rsidR="00BE7AB2" w:rsidRPr="00F11966" w:rsidRDefault="00BE7AB2" w:rsidP="00BE7AB2">
            <w:pPr>
              <w:pStyle w:val="TAL"/>
              <w:rPr>
                <w:noProof/>
                <w:lang w:eastAsia="zh-CN"/>
              </w:rPr>
            </w:pPr>
            <w:r w:rsidRPr="00F11966">
              <w:rPr>
                <w:rFonts w:hint="eastAsia"/>
                <w:noProof/>
                <w:lang w:eastAsia="zh-CN"/>
              </w:rPr>
              <w:t>T</w:t>
            </w:r>
            <w:r w:rsidRPr="00F11966">
              <w:rPr>
                <w:noProof/>
                <w:lang w:eastAsia="zh-CN"/>
              </w:rPr>
              <w:t>his IE shall be present if the report trigger parameter is configured for A2 event reporting or A2 event triggered periodic reporting and the job type parameter is configured for Immediate MDT or combined Immediate MDT and Trace</w:t>
            </w:r>
            <w:r>
              <w:rPr>
                <w:noProof/>
                <w:lang w:eastAsia="zh-CN"/>
              </w:rPr>
              <w:t xml:space="preserve"> in LTE</w:t>
            </w:r>
            <w:r w:rsidRPr="00F11966">
              <w:rPr>
                <w:noProof/>
                <w:lang w:eastAsia="zh-CN"/>
              </w:rPr>
              <w:t>.</w:t>
            </w:r>
          </w:p>
          <w:p w14:paraId="7EDA3E4C" w14:textId="77777777" w:rsidR="00BE7AB2" w:rsidRPr="00F11966" w:rsidRDefault="00BE7AB2" w:rsidP="00BE7AB2">
            <w:pPr>
              <w:pStyle w:val="TAL"/>
              <w:rPr>
                <w:noProof/>
                <w:lang w:eastAsia="zh-CN"/>
              </w:rPr>
            </w:pPr>
            <w:r w:rsidRPr="00F11966">
              <w:rPr>
                <w:noProof/>
                <w:lang w:eastAsia="zh-CN"/>
              </w:rPr>
              <w:t xml:space="preserve">When present, this IE shall indicate the Event Threshold for RSRP, and </w:t>
            </w:r>
            <w:r w:rsidRPr="00F11966">
              <w:t>the value shall be between 0-97.</w:t>
            </w:r>
          </w:p>
        </w:tc>
      </w:tr>
      <w:tr w:rsidR="00BE7AB2" w:rsidRPr="00F11966" w14:paraId="05A9DDF5"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0B9E708A" w14:textId="77777777" w:rsidR="00BE7AB2" w:rsidRPr="00F11966" w:rsidRDefault="00BE7AB2" w:rsidP="00BE7AB2">
            <w:pPr>
              <w:pStyle w:val="TAL"/>
            </w:pPr>
            <w:r w:rsidRPr="00F11966">
              <w:lastRenderedPageBreak/>
              <w:t>eventThresholdRsrp</w:t>
            </w:r>
            <w:r>
              <w:t>Nr</w:t>
            </w:r>
          </w:p>
        </w:tc>
        <w:tc>
          <w:tcPr>
            <w:tcW w:w="1559" w:type="dxa"/>
            <w:tcBorders>
              <w:top w:val="single" w:sz="4" w:space="0" w:color="auto"/>
              <w:left w:val="single" w:sz="4" w:space="0" w:color="auto"/>
              <w:bottom w:val="single" w:sz="4" w:space="0" w:color="auto"/>
              <w:right w:val="single" w:sz="4" w:space="0" w:color="auto"/>
            </w:tcBorders>
          </w:tcPr>
          <w:p w14:paraId="58501115" w14:textId="77777777" w:rsidR="00BE7AB2" w:rsidRPr="00F11966" w:rsidRDefault="00BE7AB2" w:rsidP="00BE7AB2">
            <w:pPr>
              <w:pStyle w:val="TAL"/>
            </w:pPr>
            <w:r w:rsidRPr="00F11966">
              <w:t>integer</w:t>
            </w:r>
          </w:p>
        </w:tc>
        <w:tc>
          <w:tcPr>
            <w:tcW w:w="425" w:type="dxa"/>
            <w:tcBorders>
              <w:top w:val="single" w:sz="4" w:space="0" w:color="auto"/>
              <w:left w:val="single" w:sz="4" w:space="0" w:color="auto"/>
              <w:bottom w:val="single" w:sz="4" w:space="0" w:color="auto"/>
              <w:right w:val="single" w:sz="4" w:space="0" w:color="auto"/>
            </w:tcBorders>
          </w:tcPr>
          <w:p w14:paraId="12AC4041" w14:textId="77777777" w:rsidR="00BE7AB2" w:rsidRPr="00F11966" w:rsidRDefault="00BE7AB2" w:rsidP="00BE7AB2">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529A71F" w14:textId="77777777" w:rsidR="00BE7AB2" w:rsidRPr="00F11966" w:rsidRDefault="00BE7AB2" w:rsidP="00BE7AB2">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59FD423A" w14:textId="77777777" w:rsidR="00BE7AB2" w:rsidRPr="00F11966" w:rsidRDefault="00BE7AB2" w:rsidP="00BE7AB2">
            <w:pPr>
              <w:pStyle w:val="TAL"/>
              <w:rPr>
                <w:noProof/>
                <w:lang w:eastAsia="zh-CN"/>
              </w:rPr>
            </w:pPr>
            <w:r w:rsidRPr="00F11966">
              <w:rPr>
                <w:rFonts w:hint="eastAsia"/>
                <w:noProof/>
                <w:lang w:eastAsia="zh-CN"/>
              </w:rPr>
              <w:t>T</w:t>
            </w:r>
            <w:r w:rsidRPr="00F11966">
              <w:rPr>
                <w:noProof/>
                <w:lang w:eastAsia="zh-CN"/>
              </w:rPr>
              <w:t>his IE shall be present if the report trigger parameter is configured for A2 event reporting or A2 event triggered periodic reporting and the job type parameter is configured for Immediate MDT or combined Immediate MDT and Trace</w:t>
            </w:r>
            <w:r>
              <w:rPr>
                <w:noProof/>
                <w:lang w:eastAsia="zh-CN"/>
              </w:rPr>
              <w:t xml:space="preserve"> in NR</w:t>
            </w:r>
            <w:r w:rsidRPr="00F11966">
              <w:rPr>
                <w:noProof/>
                <w:lang w:eastAsia="zh-CN"/>
              </w:rPr>
              <w:t>.</w:t>
            </w:r>
          </w:p>
          <w:p w14:paraId="63E28F8C" w14:textId="77777777" w:rsidR="00BE7AB2" w:rsidRPr="00F11966" w:rsidRDefault="00BE7AB2" w:rsidP="00BE7AB2">
            <w:pPr>
              <w:pStyle w:val="TAL"/>
              <w:rPr>
                <w:noProof/>
                <w:lang w:eastAsia="zh-CN"/>
              </w:rPr>
            </w:pPr>
            <w:r w:rsidRPr="00F11966">
              <w:rPr>
                <w:noProof/>
                <w:lang w:eastAsia="zh-CN"/>
              </w:rPr>
              <w:t xml:space="preserve">When present, this IE shall indicate the Event Threshold for RSRP, and </w:t>
            </w:r>
            <w:r w:rsidRPr="00F11966">
              <w:t>the value shall be between 0-</w:t>
            </w:r>
            <w:r>
              <w:t>127</w:t>
            </w:r>
            <w:r w:rsidRPr="00F11966">
              <w:t>.</w:t>
            </w:r>
          </w:p>
        </w:tc>
      </w:tr>
      <w:tr w:rsidR="00BE7AB2" w:rsidRPr="00F11966" w14:paraId="4F2D6A66"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60B4A94A" w14:textId="77777777" w:rsidR="00BE7AB2" w:rsidRPr="00F11966" w:rsidRDefault="00BE7AB2" w:rsidP="00BE7AB2">
            <w:pPr>
              <w:pStyle w:val="TAL"/>
            </w:pPr>
            <w:r w:rsidRPr="00F11966">
              <w:t>eventThresholdRsrq</w:t>
            </w:r>
          </w:p>
        </w:tc>
        <w:tc>
          <w:tcPr>
            <w:tcW w:w="1559" w:type="dxa"/>
            <w:tcBorders>
              <w:top w:val="single" w:sz="4" w:space="0" w:color="auto"/>
              <w:left w:val="single" w:sz="4" w:space="0" w:color="auto"/>
              <w:bottom w:val="single" w:sz="4" w:space="0" w:color="auto"/>
              <w:right w:val="single" w:sz="4" w:space="0" w:color="auto"/>
            </w:tcBorders>
          </w:tcPr>
          <w:p w14:paraId="0DCF58F2" w14:textId="77777777" w:rsidR="00BE7AB2" w:rsidRPr="00F11966" w:rsidRDefault="00BE7AB2" w:rsidP="00BE7AB2">
            <w:pPr>
              <w:pStyle w:val="TAL"/>
            </w:pPr>
            <w:r w:rsidRPr="00F11966">
              <w:t>integer</w:t>
            </w:r>
          </w:p>
        </w:tc>
        <w:tc>
          <w:tcPr>
            <w:tcW w:w="425" w:type="dxa"/>
            <w:tcBorders>
              <w:top w:val="single" w:sz="4" w:space="0" w:color="auto"/>
              <w:left w:val="single" w:sz="4" w:space="0" w:color="auto"/>
              <w:bottom w:val="single" w:sz="4" w:space="0" w:color="auto"/>
              <w:right w:val="single" w:sz="4" w:space="0" w:color="auto"/>
            </w:tcBorders>
          </w:tcPr>
          <w:p w14:paraId="66940651" w14:textId="77777777" w:rsidR="00BE7AB2" w:rsidRPr="00F11966" w:rsidRDefault="00BE7AB2" w:rsidP="00BE7AB2">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7C3396D" w14:textId="77777777" w:rsidR="00BE7AB2" w:rsidRPr="00F11966" w:rsidRDefault="00BE7AB2" w:rsidP="00BE7AB2">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777EE8EE" w14:textId="77777777" w:rsidR="00BE7AB2" w:rsidRPr="00F11966" w:rsidRDefault="00BE7AB2" w:rsidP="00BE7AB2">
            <w:pPr>
              <w:pStyle w:val="TAL"/>
            </w:pPr>
            <w:r w:rsidRPr="00F11966">
              <w:rPr>
                <w:rFonts w:hint="eastAsia"/>
                <w:noProof/>
                <w:lang w:eastAsia="zh-CN"/>
              </w:rPr>
              <w:t>T</w:t>
            </w:r>
            <w:r w:rsidRPr="00F11966">
              <w:rPr>
                <w:noProof/>
                <w:lang w:eastAsia="zh-CN"/>
              </w:rPr>
              <w:t xml:space="preserve">his IE shall be present if </w:t>
            </w:r>
            <w:r w:rsidRPr="00F11966">
              <w:t>the report trigger parameter is configured for A2 event reporting or A2 event triggered periodic reporting and the job type parameter is configured for Immediate MDT or combined Immediate MDT and Trace</w:t>
            </w:r>
            <w:r>
              <w:rPr>
                <w:noProof/>
                <w:lang w:eastAsia="zh-CN"/>
              </w:rPr>
              <w:t xml:space="preserve"> in LTE</w:t>
            </w:r>
            <w:r w:rsidRPr="00F11966">
              <w:t>.</w:t>
            </w:r>
          </w:p>
          <w:p w14:paraId="5ABAE699" w14:textId="77777777" w:rsidR="00BE7AB2" w:rsidRPr="00F11966" w:rsidRDefault="00BE7AB2" w:rsidP="00BE7AB2">
            <w:pPr>
              <w:pStyle w:val="TAL"/>
              <w:rPr>
                <w:noProof/>
              </w:rPr>
            </w:pPr>
            <w:r w:rsidRPr="00F11966">
              <w:rPr>
                <w:noProof/>
                <w:lang w:eastAsia="zh-CN"/>
              </w:rPr>
              <w:t xml:space="preserve">When present, this IE shall indicate the </w:t>
            </w:r>
            <w:r w:rsidRPr="00F11966">
              <w:t>Event Threshold for RSRQ</w:t>
            </w:r>
            <w:r w:rsidRPr="00F11966">
              <w:rPr>
                <w:noProof/>
                <w:lang w:eastAsia="zh-CN"/>
              </w:rPr>
              <w:t xml:space="preserve">, and </w:t>
            </w:r>
            <w:r w:rsidRPr="00F11966">
              <w:t>the value shall be between 0-34.</w:t>
            </w:r>
          </w:p>
        </w:tc>
      </w:tr>
      <w:tr w:rsidR="00BE7AB2" w:rsidRPr="00F11966" w14:paraId="7129A5BB"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1C57BDB3" w14:textId="77777777" w:rsidR="00BE7AB2" w:rsidRPr="00F11966" w:rsidRDefault="00BE7AB2" w:rsidP="00BE7AB2">
            <w:pPr>
              <w:pStyle w:val="TAL"/>
            </w:pPr>
            <w:r w:rsidRPr="00F11966">
              <w:t>eventThresholdRsrq</w:t>
            </w:r>
            <w:r>
              <w:t>Nr</w:t>
            </w:r>
          </w:p>
        </w:tc>
        <w:tc>
          <w:tcPr>
            <w:tcW w:w="1559" w:type="dxa"/>
            <w:tcBorders>
              <w:top w:val="single" w:sz="4" w:space="0" w:color="auto"/>
              <w:left w:val="single" w:sz="4" w:space="0" w:color="auto"/>
              <w:bottom w:val="single" w:sz="4" w:space="0" w:color="auto"/>
              <w:right w:val="single" w:sz="4" w:space="0" w:color="auto"/>
            </w:tcBorders>
          </w:tcPr>
          <w:p w14:paraId="6D152C0E" w14:textId="77777777" w:rsidR="00BE7AB2" w:rsidRPr="00F11966" w:rsidRDefault="00BE7AB2" w:rsidP="00BE7AB2">
            <w:pPr>
              <w:pStyle w:val="TAL"/>
            </w:pPr>
            <w:r w:rsidRPr="00F11966">
              <w:t>integer</w:t>
            </w:r>
          </w:p>
        </w:tc>
        <w:tc>
          <w:tcPr>
            <w:tcW w:w="425" w:type="dxa"/>
            <w:tcBorders>
              <w:top w:val="single" w:sz="4" w:space="0" w:color="auto"/>
              <w:left w:val="single" w:sz="4" w:space="0" w:color="auto"/>
              <w:bottom w:val="single" w:sz="4" w:space="0" w:color="auto"/>
              <w:right w:val="single" w:sz="4" w:space="0" w:color="auto"/>
            </w:tcBorders>
          </w:tcPr>
          <w:p w14:paraId="6047FF7C" w14:textId="77777777" w:rsidR="00BE7AB2" w:rsidRPr="00F11966" w:rsidRDefault="00BE7AB2" w:rsidP="00BE7AB2">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5210F30" w14:textId="77777777" w:rsidR="00BE7AB2" w:rsidRPr="00F11966" w:rsidRDefault="00BE7AB2" w:rsidP="00BE7AB2">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205087CB" w14:textId="77777777" w:rsidR="00BE7AB2" w:rsidRPr="00F11966" w:rsidRDefault="00BE7AB2" w:rsidP="00BE7AB2">
            <w:pPr>
              <w:pStyle w:val="TAL"/>
            </w:pPr>
            <w:r w:rsidRPr="00F11966">
              <w:rPr>
                <w:rFonts w:hint="eastAsia"/>
                <w:noProof/>
                <w:lang w:eastAsia="zh-CN"/>
              </w:rPr>
              <w:t>T</w:t>
            </w:r>
            <w:r w:rsidRPr="00F11966">
              <w:rPr>
                <w:noProof/>
                <w:lang w:eastAsia="zh-CN"/>
              </w:rPr>
              <w:t xml:space="preserve">his IE shall be present if </w:t>
            </w:r>
            <w:r w:rsidRPr="00F11966">
              <w:t>the report trigger parameter is configured for A2 event reporting or A2 event triggered periodic reporting and the job type parameter is configured for Immediate MDT or combined Immediate MDT and Trace</w:t>
            </w:r>
            <w:r>
              <w:t xml:space="preserve"> in NR</w:t>
            </w:r>
            <w:r w:rsidRPr="00F11966">
              <w:t>.</w:t>
            </w:r>
          </w:p>
          <w:p w14:paraId="4C764B0A" w14:textId="77777777" w:rsidR="00BE7AB2" w:rsidRPr="00F11966" w:rsidRDefault="00BE7AB2" w:rsidP="00BE7AB2">
            <w:pPr>
              <w:pStyle w:val="TAL"/>
              <w:rPr>
                <w:noProof/>
                <w:lang w:eastAsia="zh-CN"/>
              </w:rPr>
            </w:pPr>
            <w:r w:rsidRPr="00F11966">
              <w:rPr>
                <w:noProof/>
                <w:lang w:eastAsia="zh-CN"/>
              </w:rPr>
              <w:t xml:space="preserve">When present, this IE shall indicate the </w:t>
            </w:r>
            <w:r w:rsidRPr="00F11966">
              <w:t>Event Threshold for RSRQ</w:t>
            </w:r>
            <w:r w:rsidRPr="00F11966">
              <w:rPr>
                <w:noProof/>
                <w:lang w:eastAsia="zh-CN"/>
              </w:rPr>
              <w:t xml:space="preserve">, and </w:t>
            </w:r>
            <w:r w:rsidRPr="00F11966">
              <w:t>the value shall be between 0-</w:t>
            </w:r>
            <w:r>
              <w:t>127</w:t>
            </w:r>
            <w:r w:rsidRPr="00F11966">
              <w:t>.</w:t>
            </w:r>
          </w:p>
        </w:tc>
      </w:tr>
      <w:tr w:rsidR="00BE7AB2" w:rsidRPr="00F11966" w14:paraId="4423D8A1"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65C7F4BC" w14:textId="77777777" w:rsidR="00BE7AB2" w:rsidRPr="00F11966" w:rsidRDefault="00BE7AB2" w:rsidP="00BE7AB2">
            <w:pPr>
              <w:pStyle w:val="TAL"/>
              <w:rPr>
                <w:lang w:eastAsia="zh-CN"/>
              </w:rPr>
            </w:pPr>
            <w:r w:rsidRPr="00F11966">
              <w:rPr>
                <w:rFonts w:hint="eastAsia"/>
                <w:lang w:eastAsia="zh-CN"/>
              </w:rPr>
              <w:t>e</w:t>
            </w:r>
            <w:r w:rsidRPr="00F11966">
              <w:rPr>
                <w:lang w:eastAsia="zh-CN"/>
              </w:rPr>
              <w:t>ventList</w:t>
            </w:r>
          </w:p>
        </w:tc>
        <w:tc>
          <w:tcPr>
            <w:tcW w:w="1559" w:type="dxa"/>
            <w:tcBorders>
              <w:top w:val="single" w:sz="4" w:space="0" w:color="auto"/>
              <w:left w:val="single" w:sz="4" w:space="0" w:color="auto"/>
              <w:bottom w:val="single" w:sz="4" w:space="0" w:color="auto"/>
              <w:right w:val="single" w:sz="4" w:space="0" w:color="auto"/>
            </w:tcBorders>
          </w:tcPr>
          <w:p w14:paraId="4304CF9A" w14:textId="77777777" w:rsidR="00BE7AB2" w:rsidRPr="00F11966" w:rsidRDefault="00BE7AB2" w:rsidP="00BE7AB2">
            <w:pPr>
              <w:pStyle w:val="TAL"/>
              <w:rPr>
                <w:lang w:eastAsia="zh-CN"/>
              </w:rPr>
            </w:pPr>
            <w:r w:rsidRPr="00F11966">
              <w:rPr>
                <w:rFonts w:hint="eastAsia"/>
                <w:lang w:eastAsia="zh-CN"/>
              </w:rPr>
              <w:t>a</w:t>
            </w:r>
            <w:r w:rsidRPr="00F11966">
              <w:rPr>
                <w:lang w:eastAsia="zh-CN"/>
              </w:rPr>
              <w:t>rray(EventForMdt)</w:t>
            </w:r>
          </w:p>
        </w:tc>
        <w:tc>
          <w:tcPr>
            <w:tcW w:w="425" w:type="dxa"/>
            <w:tcBorders>
              <w:top w:val="single" w:sz="4" w:space="0" w:color="auto"/>
              <w:left w:val="single" w:sz="4" w:space="0" w:color="auto"/>
              <w:bottom w:val="single" w:sz="4" w:space="0" w:color="auto"/>
              <w:right w:val="single" w:sz="4" w:space="0" w:color="auto"/>
            </w:tcBorders>
          </w:tcPr>
          <w:p w14:paraId="2A9D11BA" w14:textId="77777777" w:rsidR="00BE7AB2" w:rsidRPr="00F11966" w:rsidRDefault="00BE7AB2" w:rsidP="00BE7AB2">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66BDCAAF" w14:textId="77777777" w:rsidR="00BE7AB2" w:rsidRPr="00F11966" w:rsidRDefault="00BE7AB2" w:rsidP="00BE7AB2">
            <w:pPr>
              <w:pStyle w:val="TAL"/>
              <w:rPr>
                <w:lang w:eastAsia="zh-CN"/>
              </w:rPr>
            </w:pPr>
            <w:r w:rsidRPr="00F11966">
              <w:rPr>
                <w:rFonts w:hint="eastAsia"/>
                <w:lang w:eastAsia="zh-CN"/>
              </w:rPr>
              <w:t>1</w:t>
            </w:r>
            <w:r w:rsidRPr="00F11966">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1A158BAB" w14:textId="77777777" w:rsidR="00BE7AB2" w:rsidRPr="00F11966" w:rsidRDefault="00BE7AB2" w:rsidP="00BE7AB2">
            <w:pPr>
              <w:pStyle w:val="TAL"/>
              <w:rPr>
                <w:noProof/>
                <w:lang w:eastAsia="zh-CN"/>
              </w:rPr>
            </w:pPr>
            <w:r w:rsidRPr="00F11966">
              <w:rPr>
                <w:rFonts w:hint="eastAsia"/>
                <w:noProof/>
                <w:lang w:eastAsia="zh-CN"/>
              </w:rPr>
              <w:t>T</w:t>
            </w:r>
            <w:r w:rsidRPr="00F11966">
              <w:rPr>
                <w:noProof/>
                <w:lang w:eastAsia="zh-CN"/>
              </w:rPr>
              <w:t>his IE shall be present for event triggered measurement in the case of logged MDT.</w:t>
            </w:r>
          </w:p>
          <w:p w14:paraId="479BEEC5" w14:textId="77777777" w:rsidR="00BE7AB2" w:rsidRPr="00F11966" w:rsidRDefault="00BE7AB2" w:rsidP="00BE7AB2">
            <w:pPr>
              <w:pStyle w:val="TAL"/>
              <w:rPr>
                <w:noProof/>
                <w:lang w:eastAsia="zh-CN"/>
              </w:rPr>
            </w:pPr>
            <w:r w:rsidRPr="00F11966">
              <w:rPr>
                <w:noProof/>
                <w:lang w:eastAsia="zh-CN"/>
              </w:rPr>
              <w:t xml:space="preserve">When present, this IE shall contain a list of events </w:t>
            </w:r>
            <w:r w:rsidRPr="00F11966">
              <w:t>triggered measurement</w:t>
            </w:r>
            <w:r w:rsidR="005D5795">
              <w:t xml:space="preserve"> in NR</w:t>
            </w:r>
            <w:r w:rsidRPr="00F11966">
              <w:t>.</w:t>
            </w:r>
          </w:p>
        </w:tc>
      </w:tr>
      <w:tr w:rsidR="00BE7AB2" w:rsidRPr="00F11966" w14:paraId="53EAA669"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2E3A62E5" w14:textId="77777777" w:rsidR="00BE7AB2" w:rsidRPr="00F11966" w:rsidRDefault="00BE7AB2" w:rsidP="00BE7AB2">
            <w:pPr>
              <w:pStyle w:val="TAL"/>
            </w:pPr>
            <w:r w:rsidRPr="00F11966">
              <w:t>loggingInterval</w:t>
            </w:r>
          </w:p>
        </w:tc>
        <w:tc>
          <w:tcPr>
            <w:tcW w:w="1559" w:type="dxa"/>
            <w:tcBorders>
              <w:top w:val="single" w:sz="4" w:space="0" w:color="auto"/>
              <w:left w:val="single" w:sz="4" w:space="0" w:color="auto"/>
              <w:bottom w:val="single" w:sz="4" w:space="0" w:color="auto"/>
              <w:right w:val="single" w:sz="4" w:space="0" w:color="auto"/>
            </w:tcBorders>
          </w:tcPr>
          <w:p w14:paraId="10F0ACD5" w14:textId="77777777" w:rsidR="00BE7AB2" w:rsidRPr="00F11966" w:rsidRDefault="00BE7AB2" w:rsidP="00BE7AB2">
            <w:pPr>
              <w:pStyle w:val="TAL"/>
            </w:pPr>
            <w:r w:rsidRPr="00F11966">
              <w:t>LoggingIntervalMdt</w:t>
            </w:r>
          </w:p>
        </w:tc>
        <w:tc>
          <w:tcPr>
            <w:tcW w:w="425" w:type="dxa"/>
            <w:tcBorders>
              <w:top w:val="single" w:sz="4" w:space="0" w:color="auto"/>
              <w:left w:val="single" w:sz="4" w:space="0" w:color="auto"/>
              <w:bottom w:val="single" w:sz="4" w:space="0" w:color="auto"/>
              <w:right w:val="single" w:sz="4" w:space="0" w:color="auto"/>
            </w:tcBorders>
          </w:tcPr>
          <w:p w14:paraId="7C231F59" w14:textId="77777777" w:rsidR="00BE7AB2" w:rsidRPr="00F11966" w:rsidRDefault="00BE7AB2" w:rsidP="00BE7AB2">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6A768D78" w14:textId="77777777" w:rsidR="00BE7AB2" w:rsidRPr="00F11966" w:rsidRDefault="00BE7AB2" w:rsidP="00BE7AB2">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611E2369" w14:textId="77777777" w:rsidR="00BE7AB2" w:rsidRPr="00F11966" w:rsidRDefault="00BE7AB2" w:rsidP="00BE7AB2">
            <w:pPr>
              <w:pStyle w:val="TAL"/>
            </w:pPr>
            <w:r w:rsidRPr="00F11966">
              <w:rPr>
                <w:rFonts w:hint="eastAsia"/>
                <w:noProof/>
                <w:lang w:eastAsia="zh-CN"/>
              </w:rPr>
              <w:t>T</w:t>
            </w:r>
            <w:r w:rsidRPr="00F11966">
              <w:rPr>
                <w:noProof/>
                <w:lang w:eastAsia="zh-CN"/>
              </w:rPr>
              <w:t xml:space="preserve">his IE shall be present if </w:t>
            </w:r>
            <w:r w:rsidRPr="00F11966">
              <w:t>the job type is configured for Logged MDT or Logged MBSFN MDT</w:t>
            </w:r>
            <w:r>
              <w:t xml:space="preserve"> in LTE</w:t>
            </w:r>
            <w:r w:rsidRPr="00F11966">
              <w:t>.</w:t>
            </w:r>
          </w:p>
          <w:p w14:paraId="5C4165C9" w14:textId="77777777" w:rsidR="00BE7AB2" w:rsidRPr="00F11966" w:rsidRDefault="00BE7AB2" w:rsidP="00BE7AB2">
            <w:pPr>
              <w:pStyle w:val="TAL"/>
              <w:rPr>
                <w:noProof/>
              </w:rPr>
            </w:pPr>
            <w:r w:rsidRPr="00F11966">
              <w:t xml:space="preserve">When present, this IE shall contain the periodicity for logging MDT measurement results for periodic downlink pilot strength measurement </w:t>
            </w:r>
            <w:r>
              <w:t>in LTE</w:t>
            </w:r>
            <w:r w:rsidRPr="00F11966">
              <w:t xml:space="preserve"> when UE is in Idle.</w:t>
            </w:r>
          </w:p>
        </w:tc>
      </w:tr>
      <w:tr w:rsidR="00BE7AB2" w:rsidRPr="00F11966" w14:paraId="5A6AC55C"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6BFEF48A" w14:textId="77777777" w:rsidR="00BE7AB2" w:rsidRPr="00F11966" w:rsidRDefault="00BE7AB2" w:rsidP="00BE7AB2">
            <w:pPr>
              <w:pStyle w:val="TAL"/>
            </w:pPr>
            <w:r w:rsidRPr="00F11966">
              <w:t>loggingInterval</w:t>
            </w:r>
            <w:r>
              <w:t>Nr</w:t>
            </w:r>
          </w:p>
        </w:tc>
        <w:tc>
          <w:tcPr>
            <w:tcW w:w="1559" w:type="dxa"/>
            <w:tcBorders>
              <w:top w:val="single" w:sz="4" w:space="0" w:color="auto"/>
              <w:left w:val="single" w:sz="4" w:space="0" w:color="auto"/>
              <w:bottom w:val="single" w:sz="4" w:space="0" w:color="auto"/>
              <w:right w:val="single" w:sz="4" w:space="0" w:color="auto"/>
            </w:tcBorders>
          </w:tcPr>
          <w:p w14:paraId="2EF84FA4" w14:textId="77777777" w:rsidR="00BE7AB2" w:rsidRPr="00F11966" w:rsidRDefault="00BE7AB2" w:rsidP="00BE7AB2">
            <w:pPr>
              <w:pStyle w:val="TAL"/>
            </w:pPr>
            <w:r w:rsidRPr="00F11966">
              <w:t>LoggingInterval</w:t>
            </w:r>
            <w:r>
              <w:t>Nr</w:t>
            </w:r>
            <w:r w:rsidRPr="00F11966">
              <w:t>Mdt</w:t>
            </w:r>
          </w:p>
        </w:tc>
        <w:tc>
          <w:tcPr>
            <w:tcW w:w="425" w:type="dxa"/>
            <w:tcBorders>
              <w:top w:val="single" w:sz="4" w:space="0" w:color="auto"/>
              <w:left w:val="single" w:sz="4" w:space="0" w:color="auto"/>
              <w:bottom w:val="single" w:sz="4" w:space="0" w:color="auto"/>
              <w:right w:val="single" w:sz="4" w:space="0" w:color="auto"/>
            </w:tcBorders>
          </w:tcPr>
          <w:p w14:paraId="071403A6" w14:textId="77777777" w:rsidR="00BE7AB2" w:rsidRPr="00F11966" w:rsidRDefault="00BE7AB2" w:rsidP="00BE7AB2">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5DCAC35" w14:textId="77777777" w:rsidR="00BE7AB2" w:rsidRPr="00F11966" w:rsidRDefault="00BE7AB2" w:rsidP="00BE7AB2">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1DC729E0" w14:textId="77777777" w:rsidR="00BE7AB2" w:rsidRPr="00F11966" w:rsidRDefault="00BE7AB2" w:rsidP="00BE7AB2">
            <w:pPr>
              <w:pStyle w:val="TAL"/>
            </w:pPr>
            <w:r w:rsidRPr="00F11966">
              <w:rPr>
                <w:rFonts w:hint="eastAsia"/>
                <w:noProof/>
                <w:lang w:eastAsia="zh-CN"/>
              </w:rPr>
              <w:t>T</w:t>
            </w:r>
            <w:r w:rsidRPr="00F11966">
              <w:rPr>
                <w:noProof/>
                <w:lang w:eastAsia="zh-CN"/>
              </w:rPr>
              <w:t xml:space="preserve">his IE shall be present if </w:t>
            </w:r>
            <w:r w:rsidRPr="00F11966">
              <w:t>the job type is configured for Logged MDT or Logged MBSFN MDT</w:t>
            </w:r>
            <w:r>
              <w:t xml:space="preserve"> in NR</w:t>
            </w:r>
            <w:r w:rsidRPr="00F11966">
              <w:t>.</w:t>
            </w:r>
          </w:p>
          <w:p w14:paraId="7C9E27D3" w14:textId="77777777" w:rsidR="00BE7AB2" w:rsidRPr="00F11966" w:rsidRDefault="00BE7AB2" w:rsidP="00BE7AB2">
            <w:pPr>
              <w:pStyle w:val="TAL"/>
              <w:rPr>
                <w:noProof/>
                <w:lang w:eastAsia="zh-CN"/>
              </w:rPr>
            </w:pPr>
            <w:r w:rsidRPr="00F11966">
              <w:t xml:space="preserve">When present, this IE shall contain the periodicity for logging MDT measurement results for periodic downlink pilot strength measurement </w:t>
            </w:r>
            <w:r>
              <w:t xml:space="preserve">in NR </w:t>
            </w:r>
            <w:r w:rsidRPr="00F11966">
              <w:t>when UE is in Idle.</w:t>
            </w:r>
          </w:p>
        </w:tc>
      </w:tr>
      <w:tr w:rsidR="00BE7AB2" w:rsidRPr="00F11966" w14:paraId="1CE58A24"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4D223010" w14:textId="77777777" w:rsidR="00BE7AB2" w:rsidRPr="00F11966" w:rsidRDefault="00BE7AB2" w:rsidP="00BE7AB2">
            <w:pPr>
              <w:pStyle w:val="TAL"/>
            </w:pPr>
            <w:r w:rsidRPr="00F11966">
              <w:t>loggingDuration</w:t>
            </w:r>
          </w:p>
        </w:tc>
        <w:tc>
          <w:tcPr>
            <w:tcW w:w="1559" w:type="dxa"/>
            <w:tcBorders>
              <w:top w:val="single" w:sz="4" w:space="0" w:color="auto"/>
              <w:left w:val="single" w:sz="4" w:space="0" w:color="auto"/>
              <w:bottom w:val="single" w:sz="4" w:space="0" w:color="auto"/>
              <w:right w:val="single" w:sz="4" w:space="0" w:color="auto"/>
            </w:tcBorders>
          </w:tcPr>
          <w:p w14:paraId="339AC741" w14:textId="77777777" w:rsidR="00BE7AB2" w:rsidRPr="00F11966" w:rsidRDefault="00BE7AB2" w:rsidP="00BE7AB2">
            <w:pPr>
              <w:pStyle w:val="TAL"/>
            </w:pPr>
            <w:r w:rsidRPr="00F11966">
              <w:t>LoggingDurationMdt</w:t>
            </w:r>
          </w:p>
        </w:tc>
        <w:tc>
          <w:tcPr>
            <w:tcW w:w="425" w:type="dxa"/>
            <w:tcBorders>
              <w:top w:val="single" w:sz="4" w:space="0" w:color="auto"/>
              <w:left w:val="single" w:sz="4" w:space="0" w:color="auto"/>
              <w:bottom w:val="single" w:sz="4" w:space="0" w:color="auto"/>
              <w:right w:val="single" w:sz="4" w:space="0" w:color="auto"/>
            </w:tcBorders>
          </w:tcPr>
          <w:p w14:paraId="53DAE29A" w14:textId="77777777" w:rsidR="00BE7AB2" w:rsidRPr="00F11966" w:rsidRDefault="00BE7AB2" w:rsidP="00BE7AB2">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F340D8F" w14:textId="77777777" w:rsidR="00BE7AB2" w:rsidRPr="00F11966" w:rsidRDefault="00BE7AB2" w:rsidP="00BE7AB2">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5AF8D1BB" w14:textId="77777777" w:rsidR="00BE7AB2" w:rsidRPr="00F11966" w:rsidRDefault="00BE7AB2" w:rsidP="00BE7AB2">
            <w:pPr>
              <w:pStyle w:val="TAL"/>
            </w:pPr>
            <w:r w:rsidRPr="00F11966">
              <w:rPr>
                <w:rFonts w:hint="eastAsia"/>
                <w:noProof/>
                <w:lang w:eastAsia="zh-CN"/>
              </w:rPr>
              <w:t>T</w:t>
            </w:r>
            <w:r w:rsidRPr="00F11966">
              <w:rPr>
                <w:noProof/>
                <w:lang w:eastAsia="zh-CN"/>
              </w:rPr>
              <w:t xml:space="preserve">his IE shall be present if </w:t>
            </w:r>
            <w:r w:rsidRPr="00F11966">
              <w:t>the job type parameter is configured for Logged MDT or Logged MBSFN MDT.</w:t>
            </w:r>
          </w:p>
          <w:p w14:paraId="1692E846" w14:textId="77777777" w:rsidR="00BE7AB2" w:rsidRPr="00F11966" w:rsidRDefault="00BE7AB2" w:rsidP="00BE7AB2">
            <w:pPr>
              <w:pStyle w:val="TAL"/>
              <w:rPr>
                <w:noProof/>
              </w:rPr>
            </w:pPr>
            <w:r w:rsidRPr="00F11966">
              <w:t>When present, this IE shall indicate the validity time of MDT logged configuration for IDLE</w:t>
            </w:r>
            <w:r>
              <w:t xml:space="preserve"> in LTE</w:t>
            </w:r>
          </w:p>
        </w:tc>
      </w:tr>
      <w:tr w:rsidR="00BE7AB2" w:rsidRPr="00F11966" w14:paraId="15280CC1"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2CF15036" w14:textId="77777777" w:rsidR="00BE7AB2" w:rsidRPr="00F11966" w:rsidRDefault="00BE7AB2" w:rsidP="00BE7AB2">
            <w:pPr>
              <w:pStyle w:val="TAL"/>
            </w:pPr>
            <w:r w:rsidRPr="00F11966">
              <w:t>loggingDuration</w:t>
            </w:r>
            <w:r>
              <w:t>Nr</w:t>
            </w:r>
          </w:p>
        </w:tc>
        <w:tc>
          <w:tcPr>
            <w:tcW w:w="1559" w:type="dxa"/>
            <w:tcBorders>
              <w:top w:val="single" w:sz="4" w:space="0" w:color="auto"/>
              <w:left w:val="single" w:sz="4" w:space="0" w:color="auto"/>
              <w:bottom w:val="single" w:sz="4" w:space="0" w:color="auto"/>
              <w:right w:val="single" w:sz="4" w:space="0" w:color="auto"/>
            </w:tcBorders>
          </w:tcPr>
          <w:p w14:paraId="409EE5E2" w14:textId="77777777" w:rsidR="00BE7AB2" w:rsidRPr="00F11966" w:rsidRDefault="00BE7AB2" w:rsidP="00BE7AB2">
            <w:pPr>
              <w:pStyle w:val="TAL"/>
            </w:pPr>
            <w:r w:rsidRPr="00F11966">
              <w:t>LoggingDuration</w:t>
            </w:r>
            <w:r>
              <w:t>Nr</w:t>
            </w:r>
            <w:r w:rsidRPr="00F11966">
              <w:t>Mdt</w:t>
            </w:r>
          </w:p>
        </w:tc>
        <w:tc>
          <w:tcPr>
            <w:tcW w:w="425" w:type="dxa"/>
            <w:tcBorders>
              <w:top w:val="single" w:sz="4" w:space="0" w:color="auto"/>
              <w:left w:val="single" w:sz="4" w:space="0" w:color="auto"/>
              <w:bottom w:val="single" w:sz="4" w:space="0" w:color="auto"/>
              <w:right w:val="single" w:sz="4" w:space="0" w:color="auto"/>
            </w:tcBorders>
          </w:tcPr>
          <w:p w14:paraId="2AE5E6C5" w14:textId="77777777" w:rsidR="00BE7AB2" w:rsidRPr="00F11966" w:rsidRDefault="00BE7AB2" w:rsidP="00BE7AB2">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0D2DAF9" w14:textId="77777777" w:rsidR="00BE7AB2" w:rsidRPr="00F11966" w:rsidRDefault="00BE7AB2" w:rsidP="00BE7AB2">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44276044" w14:textId="77777777" w:rsidR="00BE7AB2" w:rsidRPr="00F11966" w:rsidRDefault="00BE7AB2" w:rsidP="00BE7AB2">
            <w:pPr>
              <w:pStyle w:val="TAL"/>
            </w:pPr>
            <w:r w:rsidRPr="00F11966">
              <w:rPr>
                <w:rFonts w:hint="eastAsia"/>
                <w:noProof/>
                <w:lang w:eastAsia="zh-CN"/>
              </w:rPr>
              <w:t>T</w:t>
            </w:r>
            <w:r w:rsidRPr="00F11966">
              <w:rPr>
                <w:noProof/>
                <w:lang w:eastAsia="zh-CN"/>
              </w:rPr>
              <w:t xml:space="preserve">his IE shall be present if </w:t>
            </w:r>
            <w:r w:rsidRPr="00F11966">
              <w:t>the job type parameter is configured for Logged MDT or Logged MBSFN MDT.</w:t>
            </w:r>
          </w:p>
          <w:p w14:paraId="35A4FA6E" w14:textId="77777777" w:rsidR="00BE7AB2" w:rsidRPr="00F11966" w:rsidRDefault="00BE7AB2" w:rsidP="00BE7AB2">
            <w:pPr>
              <w:pStyle w:val="TAL"/>
              <w:rPr>
                <w:noProof/>
                <w:lang w:eastAsia="zh-CN"/>
              </w:rPr>
            </w:pPr>
            <w:r w:rsidRPr="00F11966">
              <w:t>When present, this IE shall indicate the validity time of MDT logged configuration for IDLE</w:t>
            </w:r>
            <w:r>
              <w:t xml:space="preserve"> in NR.</w:t>
            </w:r>
          </w:p>
        </w:tc>
      </w:tr>
      <w:tr w:rsidR="00BE7AB2" w:rsidRPr="00F11966" w14:paraId="6C25B755"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3C7E03D5" w14:textId="77777777" w:rsidR="00BE7AB2" w:rsidRPr="00F11966" w:rsidRDefault="00BE7AB2" w:rsidP="00BE7AB2">
            <w:pPr>
              <w:pStyle w:val="TAL"/>
            </w:pPr>
            <w:r w:rsidRPr="00F11966">
              <w:t>positioningMethod</w:t>
            </w:r>
          </w:p>
        </w:tc>
        <w:tc>
          <w:tcPr>
            <w:tcW w:w="1559" w:type="dxa"/>
            <w:tcBorders>
              <w:top w:val="single" w:sz="4" w:space="0" w:color="auto"/>
              <w:left w:val="single" w:sz="4" w:space="0" w:color="auto"/>
              <w:bottom w:val="single" w:sz="4" w:space="0" w:color="auto"/>
              <w:right w:val="single" w:sz="4" w:space="0" w:color="auto"/>
            </w:tcBorders>
          </w:tcPr>
          <w:p w14:paraId="4965D34D" w14:textId="77777777" w:rsidR="00BE7AB2" w:rsidRPr="00F11966" w:rsidRDefault="00BE7AB2" w:rsidP="00BE7AB2">
            <w:pPr>
              <w:pStyle w:val="TAL"/>
            </w:pPr>
            <w:r w:rsidRPr="00F11966">
              <w:t>PositioningMethodMdt</w:t>
            </w:r>
          </w:p>
        </w:tc>
        <w:tc>
          <w:tcPr>
            <w:tcW w:w="425" w:type="dxa"/>
            <w:tcBorders>
              <w:top w:val="single" w:sz="4" w:space="0" w:color="auto"/>
              <w:left w:val="single" w:sz="4" w:space="0" w:color="auto"/>
              <w:bottom w:val="single" w:sz="4" w:space="0" w:color="auto"/>
              <w:right w:val="single" w:sz="4" w:space="0" w:color="auto"/>
            </w:tcBorders>
          </w:tcPr>
          <w:p w14:paraId="62681167" w14:textId="77777777" w:rsidR="00BE7AB2" w:rsidRPr="00F11966" w:rsidRDefault="00BE7AB2" w:rsidP="00BE7AB2">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D7093DA" w14:textId="77777777" w:rsidR="00BE7AB2" w:rsidRPr="00F11966" w:rsidRDefault="00BE7AB2" w:rsidP="00BE7AB2">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72E50090" w14:textId="77777777" w:rsidR="00BE7AB2" w:rsidRPr="00F11966" w:rsidRDefault="00BE7AB2" w:rsidP="00BE7AB2">
            <w:pPr>
              <w:pStyle w:val="TAL"/>
            </w:pPr>
            <w:r w:rsidRPr="00F11966">
              <w:rPr>
                <w:rFonts w:hint="eastAsia"/>
                <w:noProof/>
                <w:lang w:eastAsia="zh-CN"/>
              </w:rPr>
              <w:t>Th</w:t>
            </w:r>
            <w:r w:rsidRPr="00F11966">
              <w:rPr>
                <w:noProof/>
                <w:lang w:eastAsia="zh-CN"/>
              </w:rPr>
              <w:t xml:space="preserve">is IE may be present if </w:t>
            </w:r>
            <w:r w:rsidRPr="00F11966">
              <w:t>the job type is set to Immediate MDT or Immediate MDT and Trace.</w:t>
            </w:r>
          </w:p>
          <w:p w14:paraId="56538381" w14:textId="77777777" w:rsidR="00BE7AB2" w:rsidRPr="00F11966" w:rsidRDefault="00BE7AB2" w:rsidP="00BE7AB2">
            <w:pPr>
              <w:pStyle w:val="TAL"/>
            </w:pPr>
            <w:r w:rsidRPr="00F11966">
              <w:t>When present, it shall indicate the positioning method that shall be used for the MDT job.</w:t>
            </w:r>
          </w:p>
          <w:p w14:paraId="5CE8DAFB" w14:textId="77777777" w:rsidR="00BE7AB2" w:rsidRPr="00F11966" w:rsidRDefault="005D5795" w:rsidP="00BE7AB2">
            <w:pPr>
              <w:pStyle w:val="TAL"/>
              <w:rPr>
                <w:noProof/>
              </w:rPr>
            </w:pPr>
            <w:r>
              <w:t>For LTE t</w:t>
            </w:r>
            <w:r w:rsidRPr="00F11966">
              <w:t xml:space="preserve">he </w:t>
            </w:r>
            <w:r w:rsidR="00BE7AB2" w:rsidRPr="00F11966">
              <w:t>value "GNSS" may be selected only if the M1 measurement is selected in measurementList.</w:t>
            </w:r>
          </w:p>
        </w:tc>
      </w:tr>
      <w:tr w:rsidR="005D5795" w:rsidRPr="00F11966" w14:paraId="7E43479F"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7DF72426" w14:textId="77777777" w:rsidR="005D5795" w:rsidRPr="00F11966" w:rsidRDefault="005D5795" w:rsidP="005D5795">
            <w:pPr>
              <w:pStyle w:val="TAL"/>
            </w:pPr>
            <w:r>
              <w:t>addPositioningMethodList</w:t>
            </w:r>
          </w:p>
        </w:tc>
        <w:tc>
          <w:tcPr>
            <w:tcW w:w="1559" w:type="dxa"/>
            <w:tcBorders>
              <w:top w:val="single" w:sz="4" w:space="0" w:color="auto"/>
              <w:left w:val="single" w:sz="4" w:space="0" w:color="auto"/>
              <w:bottom w:val="single" w:sz="4" w:space="0" w:color="auto"/>
              <w:right w:val="single" w:sz="4" w:space="0" w:color="auto"/>
            </w:tcBorders>
          </w:tcPr>
          <w:p w14:paraId="0D32B1C8" w14:textId="77777777" w:rsidR="005D5795" w:rsidRPr="00F11966" w:rsidRDefault="005D5795" w:rsidP="005D5795">
            <w:pPr>
              <w:pStyle w:val="TAL"/>
            </w:pPr>
            <w:r>
              <w:t>array(</w:t>
            </w:r>
            <w:r w:rsidRPr="00F11966">
              <w:t>PositioningMethodMdt</w:t>
            </w:r>
            <w:r>
              <w:t>)</w:t>
            </w:r>
          </w:p>
        </w:tc>
        <w:tc>
          <w:tcPr>
            <w:tcW w:w="425" w:type="dxa"/>
            <w:tcBorders>
              <w:top w:val="single" w:sz="4" w:space="0" w:color="auto"/>
              <w:left w:val="single" w:sz="4" w:space="0" w:color="auto"/>
              <w:bottom w:val="single" w:sz="4" w:space="0" w:color="auto"/>
              <w:right w:val="single" w:sz="4" w:space="0" w:color="auto"/>
            </w:tcBorders>
          </w:tcPr>
          <w:p w14:paraId="6CDAEF64" w14:textId="77777777" w:rsidR="005D5795" w:rsidRPr="00F11966" w:rsidRDefault="005D5795" w:rsidP="005D5795">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61EAFD6" w14:textId="77777777" w:rsidR="005D5795" w:rsidRPr="00F11966" w:rsidRDefault="005D5795" w:rsidP="005D5795">
            <w:pPr>
              <w:pStyle w:val="TAL"/>
              <w:rPr>
                <w:lang w:eastAsia="zh-CN"/>
              </w:rPr>
            </w:pPr>
            <w:r>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024C7CC9" w14:textId="77777777" w:rsidR="005D5795" w:rsidRPr="00AB3819" w:rsidRDefault="005D5795" w:rsidP="005D5795">
            <w:pPr>
              <w:pStyle w:val="TAL"/>
            </w:pPr>
            <w:r>
              <w:rPr>
                <w:lang w:eastAsia="zh-CN"/>
              </w:rPr>
              <w:t>This IE may be present</w:t>
            </w:r>
            <w:r>
              <w:t xml:space="preserve"> </w:t>
            </w:r>
            <w:r w:rsidRPr="00AB3819">
              <w:t>if positioningMethod is present.</w:t>
            </w:r>
          </w:p>
          <w:p w14:paraId="4B5BEEE7" w14:textId="77777777" w:rsidR="005D5795" w:rsidRDefault="005D5795" w:rsidP="005D5795">
            <w:pPr>
              <w:pStyle w:val="TAL"/>
            </w:pPr>
          </w:p>
          <w:p w14:paraId="20E9037E" w14:textId="77777777" w:rsidR="005D5795" w:rsidRDefault="005D5795" w:rsidP="005D5795">
            <w:pPr>
              <w:pStyle w:val="TAL"/>
            </w:pPr>
            <w:r>
              <w:t>When present, it shall indicate a list of the additional positioning methods that shall be used for the MDT job.</w:t>
            </w:r>
          </w:p>
          <w:p w14:paraId="2637AEA6" w14:textId="77777777" w:rsidR="005D5795" w:rsidRDefault="005D5795" w:rsidP="005D5795">
            <w:pPr>
              <w:pStyle w:val="TAL"/>
            </w:pPr>
          </w:p>
          <w:p w14:paraId="4133E0C9" w14:textId="77777777" w:rsidR="005D5795" w:rsidRPr="00F11966" w:rsidRDefault="005D5795" w:rsidP="005D5795">
            <w:pPr>
              <w:pStyle w:val="TAL"/>
              <w:rPr>
                <w:noProof/>
                <w:lang w:eastAsia="zh-CN"/>
              </w:rPr>
            </w:pPr>
            <w:r w:rsidRPr="00AB3819">
              <w:rPr>
                <w:noProof/>
                <w:lang w:eastAsia="zh-CN"/>
              </w:rPr>
              <w:t>For LTE, the value "GNSS" may be selected only if the M1 measurement is selected in measurementList.</w:t>
            </w:r>
          </w:p>
        </w:tc>
      </w:tr>
      <w:tr w:rsidR="005D5795" w:rsidRPr="00F11966" w14:paraId="41E020CD"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761F9F56" w14:textId="77777777" w:rsidR="005D5795" w:rsidRPr="00F11966" w:rsidRDefault="005D5795" w:rsidP="005D5795">
            <w:pPr>
              <w:pStyle w:val="TAL"/>
            </w:pPr>
            <w:r w:rsidRPr="00F11966">
              <w:lastRenderedPageBreak/>
              <w:t>collectionPeriodRmmLte</w:t>
            </w:r>
          </w:p>
        </w:tc>
        <w:tc>
          <w:tcPr>
            <w:tcW w:w="1559" w:type="dxa"/>
            <w:tcBorders>
              <w:top w:val="single" w:sz="4" w:space="0" w:color="auto"/>
              <w:left w:val="single" w:sz="4" w:space="0" w:color="auto"/>
              <w:bottom w:val="single" w:sz="4" w:space="0" w:color="auto"/>
              <w:right w:val="single" w:sz="4" w:space="0" w:color="auto"/>
            </w:tcBorders>
          </w:tcPr>
          <w:p w14:paraId="36309AC2" w14:textId="77777777" w:rsidR="005D5795" w:rsidRPr="00F11966" w:rsidRDefault="005D5795" w:rsidP="005D5795">
            <w:pPr>
              <w:pStyle w:val="TAL"/>
            </w:pPr>
            <w:r w:rsidRPr="00F11966">
              <w:t>CollectionPeriodRmmLteMdt</w:t>
            </w:r>
          </w:p>
        </w:tc>
        <w:tc>
          <w:tcPr>
            <w:tcW w:w="425" w:type="dxa"/>
            <w:tcBorders>
              <w:top w:val="single" w:sz="4" w:space="0" w:color="auto"/>
              <w:left w:val="single" w:sz="4" w:space="0" w:color="auto"/>
              <w:bottom w:val="single" w:sz="4" w:space="0" w:color="auto"/>
              <w:right w:val="single" w:sz="4" w:space="0" w:color="auto"/>
            </w:tcBorders>
          </w:tcPr>
          <w:p w14:paraId="01ADC957" w14:textId="77777777" w:rsidR="005D5795" w:rsidRPr="00F11966" w:rsidRDefault="005D5795" w:rsidP="005D5795">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311BF50" w14:textId="77777777" w:rsidR="005D5795" w:rsidRPr="00F11966" w:rsidRDefault="005D5795" w:rsidP="005D5795">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5AE51616" w14:textId="77777777" w:rsidR="005D5795" w:rsidRPr="00F11966" w:rsidRDefault="005D5795" w:rsidP="005D5795">
            <w:pPr>
              <w:pStyle w:val="TAL"/>
            </w:pPr>
            <w:r w:rsidRPr="00F11966">
              <w:rPr>
                <w:rFonts w:hint="eastAsia"/>
                <w:noProof/>
                <w:lang w:eastAsia="zh-CN"/>
              </w:rPr>
              <w:t>T</w:t>
            </w:r>
            <w:r w:rsidRPr="00F11966">
              <w:rPr>
                <w:noProof/>
                <w:lang w:eastAsia="zh-CN"/>
              </w:rPr>
              <w:t xml:space="preserve">his IE shall be present if </w:t>
            </w:r>
            <w:r w:rsidRPr="00F11966">
              <w:t>the job type is set to Immediate MDT or Immediate MDT and Trace and any of the "M2" or "M3" is contained in measurementList attribute in LTE.</w:t>
            </w:r>
          </w:p>
          <w:p w14:paraId="218D3968" w14:textId="77777777" w:rsidR="005D5795" w:rsidRPr="00F11966" w:rsidRDefault="005D5795" w:rsidP="005D5795">
            <w:pPr>
              <w:pStyle w:val="TAL"/>
              <w:rPr>
                <w:noProof/>
                <w:lang w:eastAsia="zh-CN"/>
              </w:rPr>
            </w:pPr>
            <w:r w:rsidRPr="00F11966">
              <w:t>When present, it shall contain the collection period that should be used to collect available measurement samples in case of RRM configured measurements. The same collection period should be used for all such measurements that are requested in the same MDT or combined Trace and MDT job.</w:t>
            </w:r>
          </w:p>
        </w:tc>
      </w:tr>
      <w:tr w:rsidR="005D5795" w:rsidRPr="00F11966" w14:paraId="234E041A"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4E572007" w14:textId="77777777" w:rsidR="005D5795" w:rsidRPr="00F11966" w:rsidRDefault="005D5795" w:rsidP="005D5795">
            <w:pPr>
              <w:pStyle w:val="TAL"/>
            </w:pPr>
            <w:r>
              <w:t>c</w:t>
            </w:r>
            <w:r w:rsidRPr="00F11966">
              <w:t>ollectionPeriodRmm</w:t>
            </w:r>
            <w:r>
              <w:t>Nr</w:t>
            </w:r>
          </w:p>
        </w:tc>
        <w:tc>
          <w:tcPr>
            <w:tcW w:w="1559" w:type="dxa"/>
            <w:tcBorders>
              <w:top w:val="single" w:sz="4" w:space="0" w:color="auto"/>
              <w:left w:val="single" w:sz="4" w:space="0" w:color="auto"/>
              <w:bottom w:val="single" w:sz="4" w:space="0" w:color="auto"/>
              <w:right w:val="single" w:sz="4" w:space="0" w:color="auto"/>
            </w:tcBorders>
          </w:tcPr>
          <w:p w14:paraId="7F749849" w14:textId="77777777" w:rsidR="005D5795" w:rsidRPr="00F11966" w:rsidRDefault="005D5795" w:rsidP="005D5795">
            <w:pPr>
              <w:pStyle w:val="TAL"/>
            </w:pPr>
            <w:r w:rsidRPr="00F11966">
              <w:t>CollectionPeriodRmm</w:t>
            </w:r>
            <w:r>
              <w:t>Nr</w:t>
            </w:r>
            <w:r w:rsidRPr="00F11966">
              <w:t>Mdt</w:t>
            </w:r>
          </w:p>
        </w:tc>
        <w:tc>
          <w:tcPr>
            <w:tcW w:w="425" w:type="dxa"/>
            <w:tcBorders>
              <w:top w:val="single" w:sz="4" w:space="0" w:color="auto"/>
              <w:left w:val="single" w:sz="4" w:space="0" w:color="auto"/>
              <w:bottom w:val="single" w:sz="4" w:space="0" w:color="auto"/>
              <w:right w:val="single" w:sz="4" w:space="0" w:color="auto"/>
            </w:tcBorders>
          </w:tcPr>
          <w:p w14:paraId="3703305E" w14:textId="77777777" w:rsidR="005D5795" w:rsidRPr="00F11966" w:rsidRDefault="005D5795" w:rsidP="005D5795">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06345C4" w14:textId="77777777" w:rsidR="005D5795" w:rsidRPr="00F11966" w:rsidRDefault="005D5795" w:rsidP="005D5795">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4B782BD8" w14:textId="77777777" w:rsidR="005D5795" w:rsidRDefault="005D5795" w:rsidP="005D5795">
            <w:pPr>
              <w:pStyle w:val="TAL"/>
              <w:rPr>
                <w:noProof/>
                <w:lang w:eastAsia="zh-CN"/>
              </w:rPr>
            </w:pPr>
            <w:r>
              <w:rPr>
                <w:noProof/>
                <w:lang w:eastAsia="zh-CN"/>
              </w:rPr>
              <w:t xml:space="preserve">This IE shall be present if the job type is set to Immediate MDT or Immediate MDT and Trace and any of the "M4" or "M5" </w:t>
            </w:r>
            <w:r w:rsidRPr="00F11966">
              <w:t xml:space="preserve">is contained in measurementList attribute in </w:t>
            </w:r>
            <w:r>
              <w:t>NR</w:t>
            </w:r>
            <w:r>
              <w:rPr>
                <w:noProof/>
                <w:lang w:eastAsia="zh-CN"/>
              </w:rPr>
              <w:t>.</w:t>
            </w:r>
          </w:p>
          <w:p w14:paraId="5C36EDC9" w14:textId="77777777" w:rsidR="005D5795" w:rsidRDefault="005D5795" w:rsidP="005D5795">
            <w:pPr>
              <w:pStyle w:val="TAL"/>
              <w:rPr>
                <w:noProof/>
                <w:lang w:eastAsia="zh-CN"/>
              </w:rPr>
            </w:pPr>
          </w:p>
          <w:p w14:paraId="424D1C93" w14:textId="77777777" w:rsidR="005D5795" w:rsidRPr="00F11966" w:rsidRDefault="005D5795" w:rsidP="005D5795">
            <w:pPr>
              <w:pStyle w:val="TAL"/>
              <w:rPr>
                <w:noProof/>
                <w:lang w:eastAsia="zh-CN"/>
              </w:rPr>
            </w:pPr>
            <w:r>
              <w:rPr>
                <w:noProof/>
                <w:lang w:eastAsia="zh-CN"/>
              </w:rPr>
              <w:t>When present, it shall contain the collection period that should be used to collect available measurement samples in case of RRM configured measurements. The same collection period should be used for all such measurements that are requested in the same MDT or combined Trace and MDT job.</w:t>
            </w:r>
          </w:p>
        </w:tc>
      </w:tr>
      <w:tr w:rsidR="005D5795" w:rsidRPr="00F11966" w14:paraId="11792B20"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030024FA" w14:textId="77777777" w:rsidR="005D5795" w:rsidRPr="00F11966" w:rsidRDefault="005D5795" w:rsidP="005D5795">
            <w:pPr>
              <w:pStyle w:val="TAL"/>
            </w:pPr>
            <w:r w:rsidRPr="00F11966">
              <w:t>measurementPeriodLte</w:t>
            </w:r>
          </w:p>
        </w:tc>
        <w:tc>
          <w:tcPr>
            <w:tcW w:w="1559" w:type="dxa"/>
            <w:tcBorders>
              <w:top w:val="single" w:sz="4" w:space="0" w:color="auto"/>
              <w:left w:val="single" w:sz="4" w:space="0" w:color="auto"/>
              <w:bottom w:val="single" w:sz="4" w:space="0" w:color="auto"/>
              <w:right w:val="single" w:sz="4" w:space="0" w:color="auto"/>
            </w:tcBorders>
          </w:tcPr>
          <w:p w14:paraId="379741E5" w14:textId="77777777" w:rsidR="005D5795" w:rsidRPr="00F11966" w:rsidRDefault="005D5795" w:rsidP="005D5795">
            <w:pPr>
              <w:pStyle w:val="TAL"/>
            </w:pPr>
            <w:r w:rsidRPr="00F11966">
              <w:t>MeasurementPeriodLteMdt</w:t>
            </w:r>
          </w:p>
        </w:tc>
        <w:tc>
          <w:tcPr>
            <w:tcW w:w="425" w:type="dxa"/>
            <w:tcBorders>
              <w:top w:val="single" w:sz="4" w:space="0" w:color="auto"/>
              <w:left w:val="single" w:sz="4" w:space="0" w:color="auto"/>
              <w:bottom w:val="single" w:sz="4" w:space="0" w:color="auto"/>
              <w:right w:val="single" w:sz="4" w:space="0" w:color="auto"/>
            </w:tcBorders>
          </w:tcPr>
          <w:p w14:paraId="40C7B514" w14:textId="77777777" w:rsidR="005D5795" w:rsidRPr="00F11966" w:rsidRDefault="005D5795" w:rsidP="005D5795">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87A844D" w14:textId="77777777" w:rsidR="005D5795" w:rsidRPr="00F11966" w:rsidRDefault="005D5795" w:rsidP="005D5795">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1F32551E" w14:textId="77777777" w:rsidR="005D5795" w:rsidRPr="00F11966" w:rsidRDefault="005D5795" w:rsidP="005D5795">
            <w:pPr>
              <w:pStyle w:val="TAL"/>
            </w:pPr>
            <w:r w:rsidRPr="00F11966">
              <w:rPr>
                <w:rFonts w:hint="eastAsia"/>
                <w:noProof/>
                <w:lang w:eastAsia="zh-CN"/>
              </w:rPr>
              <w:t>T</w:t>
            </w:r>
            <w:r w:rsidRPr="00F11966">
              <w:rPr>
                <w:noProof/>
                <w:lang w:eastAsia="zh-CN"/>
              </w:rPr>
              <w:t xml:space="preserve">his IE shall be present if </w:t>
            </w:r>
            <w:r w:rsidRPr="00F11966">
              <w:t>the job type is set to Immediate MDT or Immediate MDT and Trace and either the value "M4_DL" or "M4_UL" or "M5_DL" or "M5_UL" is contained in measurementList attribute in LTE.</w:t>
            </w:r>
          </w:p>
          <w:p w14:paraId="68F81CE3" w14:textId="77777777" w:rsidR="005D5795" w:rsidRPr="00F11966" w:rsidRDefault="005D5795" w:rsidP="005D5795">
            <w:pPr>
              <w:pStyle w:val="TAL"/>
              <w:rPr>
                <w:noProof/>
                <w:lang w:eastAsia="zh-CN"/>
              </w:rPr>
            </w:pPr>
            <w:r w:rsidRPr="00F11966">
              <w:t>When present, it shall contain the collection period that should be used for the Data Volume and Scheduled IP Throughput measurements made by the eNB. The same measurement period should be used for the UL and DL.</w:t>
            </w:r>
          </w:p>
        </w:tc>
      </w:tr>
      <w:tr w:rsidR="005D5795" w:rsidRPr="00F11966" w14:paraId="3B7ECB7E"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70782B5C" w14:textId="77777777" w:rsidR="005D5795" w:rsidRPr="00F11966" w:rsidRDefault="005D5795" w:rsidP="005D5795">
            <w:pPr>
              <w:pStyle w:val="TAL"/>
            </w:pPr>
            <w:r w:rsidRPr="00F11966">
              <w:t>mdtAllowedPlmnIdList</w:t>
            </w:r>
          </w:p>
        </w:tc>
        <w:tc>
          <w:tcPr>
            <w:tcW w:w="1559" w:type="dxa"/>
            <w:tcBorders>
              <w:top w:val="single" w:sz="4" w:space="0" w:color="auto"/>
              <w:left w:val="single" w:sz="4" w:space="0" w:color="auto"/>
              <w:bottom w:val="single" w:sz="4" w:space="0" w:color="auto"/>
              <w:right w:val="single" w:sz="4" w:space="0" w:color="auto"/>
            </w:tcBorders>
          </w:tcPr>
          <w:p w14:paraId="4D24663A" w14:textId="77777777" w:rsidR="005D5795" w:rsidRPr="00F11966" w:rsidRDefault="005D5795" w:rsidP="005D5795">
            <w:pPr>
              <w:pStyle w:val="TAL"/>
              <w:rPr>
                <w:lang w:eastAsia="zh-CN"/>
              </w:rPr>
            </w:pPr>
            <w:r w:rsidRPr="00F11966">
              <w:rPr>
                <w:lang w:eastAsia="zh-CN"/>
              </w:rPr>
              <w:t>array(PlmnId)</w:t>
            </w:r>
          </w:p>
        </w:tc>
        <w:tc>
          <w:tcPr>
            <w:tcW w:w="425" w:type="dxa"/>
            <w:tcBorders>
              <w:top w:val="single" w:sz="4" w:space="0" w:color="auto"/>
              <w:left w:val="single" w:sz="4" w:space="0" w:color="auto"/>
              <w:bottom w:val="single" w:sz="4" w:space="0" w:color="auto"/>
              <w:right w:val="single" w:sz="4" w:space="0" w:color="auto"/>
            </w:tcBorders>
          </w:tcPr>
          <w:p w14:paraId="08729804" w14:textId="77777777" w:rsidR="005D5795" w:rsidRPr="00F11966" w:rsidRDefault="005D5795" w:rsidP="005D5795">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F3E75DF" w14:textId="77777777" w:rsidR="005D5795" w:rsidRPr="00F11966" w:rsidRDefault="005D5795" w:rsidP="005D5795">
            <w:pPr>
              <w:pStyle w:val="TAL"/>
              <w:rPr>
                <w:lang w:eastAsia="zh-CN"/>
              </w:rPr>
            </w:pPr>
            <w:r w:rsidRPr="00F11966">
              <w:rPr>
                <w:rFonts w:hint="eastAsia"/>
                <w:lang w:eastAsia="zh-CN"/>
              </w:rPr>
              <w:t>1</w:t>
            </w:r>
            <w:r w:rsidRPr="00F11966">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0A3CAA22" w14:textId="77777777" w:rsidR="005D5795" w:rsidRPr="00F11966" w:rsidRDefault="005D5795" w:rsidP="005D5795">
            <w:pPr>
              <w:pStyle w:val="TAL"/>
              <w:rPr>
                <w:lang w:val="en-US"/>
              </w:rPr>
            </w:pPr>
            <w:r w:rsidRPr="00F11966">
              <w:rPr>
                <w:rFonts w:hint="eastAsia"/>
                <w:noProof/>
                <w:lang w:eastAsia="zh-CN"/>
              </w:rPr>
              <w:t>W</w:t>
            </w:r>
            <w:r w:rsidRPr="00F11966">
              <w:rPr>
                <w:noProof/>
                <w:lang w:eastAsia="zh-CN"/>
              </w:rPr>
              <w:t xml:space="preserve">hen present, this IE shall contain the </w:t>
            </w:r>
            <w:r w:rsidRPr="00F11966">
              <w:rPr>
                <w:lang w:val="en-US"/>
              </w:rPr>
              <w:t xml:space="preserve">PLMNs where measurement collection, status indication and log reporting is allowed. E.g. the UE performs these actions </w:t>
            </w:r>
            <w:r w:rsidRPr="00F11966">
              <w:t xml:space="preserve">for Logged MDT </w:t>
            </w:r>
            <w:r w:rsidRPr="00F11966">
              <w:rPr>
                <w:lang w:val="en-US"/>
              </w:rPr>
              <w:t>when the RPLMN is part of this set of PLMNs.</w:t>
            </w:r>
          </w:p>
          <w:p w14:paraId="54577DB8" w14:textId="77777777" w:rsidR="005D5795" w:rsidRPr="00F11966" w:rsidRDefault="005D5795" w:rsidP="005D5795">
            <w:pPr>
              <w:pStyle w:val="TAL"/>
              <w:rPr>
                <w:noProof/>
                <w:lang w:eastAsia="zh-CN"/>
              </w:rPr>
            </w:pPr>
            <w:r w:rsidRPr="00F11966">
              <w:t>Maximum of 16 PLMNs can be contained.</w:t>
            </w:r>
          </w:p>
        </w:tc>
      </w:tr>
      <w:tr w:rsidR="005D5795" w:rsidRPr="00F11966" w14:paraId="6697BAFA"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0A517DD7" w14:textId="77777777" w:rsidR="005D5795" w:rsidRPr="00F11966" w:rsidRDefault="005D5795" w:rsidP="005D5795">
            <w:pPr>
              <w:pStyle w:val="TAL"/>
            </w:pPr>
            <w:r w:rsidRPr="00F11966">
              <w:t>mbsfnAreaList</w:t>
            </w:r>
          </w:p>
        </w:tc>
        <w:tc>
          <w:tcPr>
            <w:tcW w:w="1559" w:type="dxa"/>
            <w:tcBorders>
              <w:top w:val="single" w:sz="4" w:space="0" w:color="auto"/>
              <w:left w:val="single" w:sz="4" w:space="0" w:color="auto"/>
              <w:bottom w:val="single" w:sz="4" w:space="0" w:color="auto"/>
              <w:right w:val="single" w:sz="4" w:space="0" w:color="auto"/>
            </w:tcBorders>
          </w:tcPr>
          <w:p w14:paraId="73554525" w14:textId="77777777" w:rsidR="005D5795" w:rsidRPr="00F11966" w:rsidRDefault="005D5795" w:rsidP="005D5795">
            <w:pPr>
              <w:pStyle w:val="TAL"/>
            </w:pPr>
            <w:r w:rsidRPr="00F11966">
              <w:t>array(MbsfnArea)</w:t>
            </w:r>
          </w:p>
        </w:tc>
        <w:tc>
          <w:tcPr>
            <w:tcW w:w="425" w:type="dxa"/>
            <w:tcBorders>
              <w:top w:val="single" w:sz="4" w:space="0" w:color="auto"/>
              <w:left w:val="single" w:sz="4" w:space="0" w:color="auto"/>
              <w:bottom w:val="single" w:sz="4" w:space="0" w:color="auto"/>
              <w:right w:val="single" w:sz="4" w:space="0" w:color="auto"/>
            </w:tcBorders>
          </w:tcPr>
          <w:p w14:paraId="294A8472" w14:textId="77777777" w:rsidR="005D5795" w:rsidRPr="00F11966" w:rsidRDefault="005D5795" w:rsidP="005D5795">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AC7C163" w14:textId="77777777" w:rsidR="005D5795" w:rsidRPr="00F11966" w:rsidRDefault="005D5795" w:rsidP="005D5795">
            <w:pPr>
              <w:pStyle w:val="TAL"/>
              <w:rPr>
                <w:lang w:eastAsia="zh-CN"/>
              </w:rPr>
            </w:pPr>
            <w:r w:rsidRPr="00F11966">
              <w:rPr>
                <w:rFonts w:hint="eastAsia"/>
                <w:lang w:eastAsia="zh-CN"/>
              </w:rPr>
              <w:t>1</w:t>
            </w:r>
            <w:r w:rsidRPr="00F11966">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4C52C0BD" w14:textId="77777777" w:rsidR="005D5795" w:rsidRPr="00F11966" w:rsidRDefault="005D5795" w:rsidP="005D5795">
            <w:pPr>
              <w:pStyle w:val="TAL"/>
            </w:pPr>
            <w:r w:rsidRPr="00F11966">
              <w:rPr>
                <w:rFonts w:hint="eastAsia"/>
                <w:noProof/>
                <w:lang w:eastAsia="zh-CN"/>
              </w:rPr>
              <w:t>W</w:t>
            </w:r>
            <w:r w:rsidRPr="00F11966">
              <w:rPr>
                <w:noProof/>
                <w:lang w:eastAsia="zh-CN"/>
              </w:rPr>
              <w:t xml:space="preserve">hen present, this IE shall contain </w:t>
            </w:r>
            <w:r w:rsidRPr="00F11966">
              <w:t>MBSFN Area(s) for MBSFN measurement logging.</w:t>
            </w:r>
          </w:p>
          <w:p w14:paraId="1DB90155" w14:textId="77777777" w:rsidR="005D5795" w:rsidRPr="00F11966" w:rsidRDefault="005D5795" w:rsidP="005D5795">
            <w:pPr>
              <w:pStyle w:val="TAL"/>
            </w:pPr>
            <w:r w:rsidRPr="00F11966">
              <w:t>Maximum of 8 MBSFN area(s) can be contained.</w:t>
            </w:r>
          </w:p>
          <w:p w14:paraId="5D74D838" w14:textId="77777777" w:rsidR="005D5795" w:rsidRPr="00F11966" w:rsidRDefault="005D5795" w:rsidP="005D5795">
            <w:pPr>
              <w:pStyle w:val="TAL"/>
              <w:rPr>
                <w:noProof/>
                <w:lang w:eastAsia="zh-CN"/>
              </w:rPr>
            </w:pPr>
            <w:r w:rsidRPr="00F11966">
              <w:t>This parameter is applicable only if the job type is Logged MBSFN MDT and for eUTRAN only.</w:t>
            </w:r>
          </w:p>
        </w:tc>
      </w:tr>
      <w:tr w:rsidR="005D5795" w:rsidRPr="00F11966" w14:paraId="54450CB8"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65ECF278" w14:textId="77777777" w:rsidR="005D5795" w:rsidRPr="00F11966" w:rsidRDefault="005D5795" w:rsidP="005D5795">
            <w:pPr>
              <w:pStyle w:val="TAL"/>
            </w:pPr>
            <w:r>
              <w:rPr>
                <w:lang w:eastAsia="zh-CN"/>
              </w:rPr>
              <w:t>interFreqTargetList</w:t>
            </w:r>
          </w:p>
        </w:tc>
        <w:tc>
          <w:tcPr>
            <w:tcW w:w="1559" w:type="dxa"/>
            <w:tcBorders>
              <w:top w:val="single" w:sz="4" w:space="0" w:color="auto"/>
              <w:left w:val="single" w:sz="4" w:space="0" w:color="auto"/>
              <w:bottom w:val="single" w:sz="4" w:space="0" w:color="auto"/>
              <w:right w:val="single" w:sz="4" w:space="0" w:color="auto"/>
            </w:tcBorders>
          </w:tcPr>
          <w:p w14:paraId="4E1EC3C7" w14:textId="77777777" w:rsidR="005D5795" w:rsidRPr="00F11966" w:rsidRDefault="005D5795" w:rsidP="005D5795">
            <w:pPr>
              <w:pStyle w:val="TAL"/>
            </w:pPr>
            <w:r>
              <w:rPr>
                <w:lang w:eastAsia="zh-CN"/>
              </w:rPr>
              <w:t>array(</w:t>
            </w:r>
            <w:r>
              <w:t>InterFreqTargetInfo</w:t>
            </w:r>
            <w:r>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0D498F80" w14:textId="77777777" w:rsidR="005D5795" w:rsidRPr="00F11966" w:rsidRDefault="005D5795" w:rsidP="005D5795">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A12CBAF" w14:textId="77777777" w:rsidR="005D5795" w:rsidRPr="00F11966" w:rsidRDefault="005D5795" w:rsidP="005D5795">
            <w:pPr>
              <w:pStyle w:val="TAL"/>
              <w:rPr>
                <w:lang w:eastAsia="zh-CN"/>
              </w:rPr>
            </w:pPr>
            <w:r>
              <w:rPr>
                <w:lang w:eastAsia="zh-CN"/>
              </w:rPr>
              <w:t>1..8</w:t>
            </w:r>
          </w:p>
        </w:tc>
        <w:tc>
          <w:tcPr>
            <w:tcW w:w="4359" w:type="dxa"/>
            <w:tcBorders>
              <w:top w:val="single" w:sz="4" w:space="0" w:color="auto"/>
              <w:left w:val="single" w:sz="4" w:space="0" w:color="auto"/>
              <w:bottom w:val="single" w:sz="4" w:space="0" w:color="auto"/>
              <w:right w:val="single" w:sz="4" w:space="0" w:color="auto"/>
            </w:tcBorders>
          </w:tcPr>
          <w:p w14:paraId="1E1CDC88" w14:textId="77777777" w:rsidR="005D5795" w:rsidRPr="00F11966" w:rsidRDefault="005D5795" w:rsidP="005D5795">
            <w:pPr>
              <w:pStyle w:val="TAL"/>
              <w:rPr>
                <w:noProof/>
                <w:lang w:eastAsia="zh-CN"/>
              </w:rPr>
            </w:pPr>
            <w:r>
              <w:t>When present, this IE shall indicate Inter Frequency Target(s) for which the UE is requested to perform measurement logging.</w:t>
            </w:r>
          </w:p>
        </w:tc>
      </w:tr>
    </w:tbl>
    <w:p w14:paraId="7805DB56" w14:textId="77777777" w:rsidR="002933AC" w:rsidRPr="00F11966" w:rsidRDefault="002933AC" w:rsidP="002933AC">
      <w:pPr>
        <w:rPr>
          <w:noProof/>
        </w:rPr>
      </w:pPr>
    </w:p>
    <w:p w14:paraId="13BC730C" w14:textId="77777777" w:rsidR="002933AC" w:rsidRPr="00F11966" w:rsidRDefault="002933AC" w:rsidP="00D362EB">
      <w:pPr>
        <w:pStyle w:val="Heading4"/>
      </w:pPr>
      <w:bookmarkStart w:id="2320" w:name="_Toc43026164"/>
      <w:bookmarkStart w:id="2321" w:name="_Toc49763698"/>
      <w:bookmarkStart w:id="2322" w:name="_Toc56754398"/>
      <w:bookmarkStart w:id="2323" w:name="_Toc88743185"/>
      <w:bookmarkStart w:id="2324" w:name="_Toc90649997"/>
      <w:r w:rsidRPr="00F11966">
        <w:t>5.6.4.3</w:t>
      </w:r>
      <w:r w:rsidRPr="00F11966">
        <w:tab/>
        <w:t>Type: AreaScope</w:t>
      </w:r>
      <w:bookmarkEnd w:id="2320"/>
      <w:bookmarkEnd w:id="2321"/>
      <w:bookmarkEnd w:id="2322"/>
      <w:bookmarkEnd w:id="2323"/>
      <w:bookmarkEnd w:id="2324"/>
    </w:p>
    <w:p w14:paraId="3F965020" w14:textId="77777777" w:rsidR="002933AC" w:rsidRPr="00F11966" w:rsidRDefault="002933AC" w:rsidP="002933AC">
      <w:pPr>
        <w:pStyle w:val="TH"/>
      </w:pPr>
      <w:r w:rsidRPr="00F11966">
        <w:rPr>
          <w:noProof/>
        </w:rPr>
        <w:t>Table </w:t>
      </w:r>
      <w:r w:rsidRPr="00F11966">
        <w:t xml:space="preserve">5.6.4.3-1: </w:t>
      </w:r>
      <w:r w:rsidRPr="00F11966">
        <w:rPr>
          <w:noProof/>
        </w:rPr>
        <w:t xml:space="preserve">Definition of type </w:t>
      </w:r>
      <w:r w:rsidRPr="00F11966">
        <w:t>AreaScope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2933AC" w:rsidRPr="00F11966" w14:paraId="6E4BC62A"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048CC162" w14:textId="77777777" w:rsidR="002933AC" w:rsidRPr="00F11966" w:rsidRDefault="002933AC" w:rsidP="002933AC">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6E37357" w14:textId="77777777" w:rsidR="002933AC" w:rsidRPr="00F11966" w:rsidRDefault="002933AC" w:rsidP="002933AC">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ECCA6EB" w14:textId="77777777" w:rsidR="002933AC" w:rsidRPr="00F11966" w:rsidRDefault="002933AC" w:rsidP="002933AC">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C2C8F2B" w14:textId="77777777" w:rsidR="002933AC" w:rsidRPr="00F11966" w:rsidRDefault="002933AC"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47D1999" w14:textId="77777777" w:rsidR="002933AC" w:rsidRPr="00F11966" w:rsidRDefault="002933AC" w:rsidP="002933AC">
            <w:pPr>
              <w:pStyle w:val="TAH"/>
              <w:rPr>
                <w:rFonts w:cs="Arial"/>
                <w:szCs w:val="18"/>
              </w:rPr>
            </w:pPr>
            <w:r w:rsidRPr="00F11966">
              <w:rPr>
                <w:rFonts w:cs="Arial"/>
                <w:szCs w:val="18"/>
              </w:rPr>
              <w:t>Description</w:t>
            </w:r>
          </w:p>
        </w:tc>
      </w:tr>
      <w:tr w:rsidR="002933AC" w:rsidRPr="00F11966" w14:paraId="6749887D"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6BFE3350" w14:textId="77777777" w:rsidR="002933AC" w:rsidRPr="00F11966" w:rsidRDefault="002933AC" w:rsidP="002933AC">
            <w:pPr>
              <w:pStyle w:val="TAL"/>
              <w:rPr>
                <w:lang w:eastAsia="zh-CN"/>
              </w:rPr>
            </w:pPr>
            <w:r w:rsidRPr="00F11966">
              <w:rPr>
                <w:rFonts w:hint="eastAsia"/>
                <w:lang w:eastAsia="zh-CN"/>
              </w:rPr>
              <w:t>e</w:t>
            </w:r>
            <w:r w:rsidRPr="00F11966">
              <w:rPr>
                <w:lang w:eastAsia="zh-CN"/>
              </w:rPr>
              <w:t>utraCellIdList</w:t>
            </w:r>
          </w:p>
        </w:tc>
        <w:tc>
          <w:tcPr>
            <w:tcW w:w="1559" w:type="dxa"/>
            <w:tcBorders>
              <w:top w:val="single" w:sz="4" w:space="0" w:color="auto"/>
              <w:left w:val="single" w:sz="4" w:space="0" w:color="auto"/>
              <w:bottom w:val="single" w:sz="4" w:space="0" w:color="auto"/>
              <w:right w:val="single" w:sz="4" w:space="0" w:color="auto"/>
            </w:tcBorders>
          </w:tcPr>
          <w:p w14:paraId="12038039" w14:textId="77777777" w:rsidR="002933AC" w:rsidRPr="00F11966" w:rsidRDefault="002933AC" w:rsidP="002933AC">
            <w:pPr>
              <w:pStyle w:val="TAL"/>
            </w:pPr>
            <w:r w:rsidRPr="00F11966">
              <w:t>array(EutraCellId)</w:t>
            </w:r>
          </w:p>
        </w:tc>
        <w:tc>
          <w:tcPr>
            <w:tcW w:w="425" w:type="dxa"/>
            <w:tcBorders>
              <w:top w:val="single" w:sz="4" w:space="0" w:color="auto"/>
              <w:left w:val="single" w:sz="4" w:space="0" w:color="auto"/>
              <w:bottom w:val="single" w:sz="4" w:space="0" w:color="auto"/>
              <w:right w:val="single" w:sz="4" w:space="0" w:color="auto"/>
            </w:tcBorders>
          </w:tcPr>
          <w:p w14:paraId="2B5ABD6F" w14:textId="77777777" w:rsidR="002933AC" w:rsidRPr="00F11966" w:rsidRDefault="002933AC" w:rsidP="002933AC">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322240A" w14:textId="77777777" w:rsidR="002933AC" w:rsidRPr="00F11966" w:rsidRDefault="002933AC" w:rsidP="002933AC">
            <w:pPr>
              <w:pStyle w:val="TAL"/>
              <w:rPr>
                <w:lang w:eastAsia="zh-CN"/>
              </w:rPr>
            </w:pPr>
            <w:r w:rsidRPr="00F11966">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5FCD6FDE" w14:textId="77777777" w:rsidR="002933AC" w:rsidRPr="00F11966" w:rsidRDefault="002933AC" w:rsidP="002933AC">
            <w:pPr>
              <w:pStyle w:val="TAL"/>
              <w:rPr>
                <w:lang w:eastAsia="zh-CN"/>
              </w:rPr>
            </w:pPr>
            <w:r w:rsidRPr="00F11966">
              <w:rPr>
                <w:lang w:eastAsia="zh-CN"/>
              </w:rPr>
              <w:t xml:space="preserve">When present, this IE shall contain a list of </w:t>
            </w:r>
            <w:r w:rsidRPr="00F11966">
              <w:t>the E-UTRAN Cell Identifications</w:t>
            </w:r>
            <w:r w:rsidRPr="00F11966">
              <w:rPr>
                <w:lang w:eastAsia="zh-CN"/>
              </w:rPr>
              <w:t xml:space="preserve"> </w:t>
            </w:r>
            <w:r w:rsidRPr="00F11966">
              <w:t>where the MDT data collection shall take place.</w:t>
            </w:r>
          </w:p>
        </w:tc>
      </w:tr>
      <w:tr w:rsidR="002933AC" w:rsidRPr="00F11966" w14:paraId="1D7A952C"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0B061262" w14:textId="77777777" w:rsidR="002933AC" w:rsidRPr="00F11966" w:rsidRDefault="002933AC" w:rsidP="002933AC">
            <w:pPr>
              <w:pStyle w:val="TAL"/>
            </w:pPr>
            <w:r w:rsidRPr="00F11966">
              <w:t>nrCellIdList</w:t>
            </w:r>
          </w:p>
        </w:tc>
        <w:tc>
          <w:tcPr>
            <w:tcW w:w="1559" w:type="dxa"/>
            <w:tcBorders>
              <w:top w:val="single" w:sz="4" w:space="0" w:color="auto"/>
              <w:left w:val="single" w:sz="4" w:space="0" w:color="auto"/>
              <w:bottom w:val="single" w:sz="4" w:space="0" w:color="auto"/>
              <w:right w:val="single" w:sz="4" w:space="0" w:color="auto"/>
            </w:tcBorders>
          </w:tcPr>
          <w:p w14:paraId="02FBED75" w14:textId="77777777" w:rsidR="002933AC" w:rsidRPr="00F11966" w:rsidRDefault="002933AC" w:rsidP="002933AC">
            <w:pPr>
              <w:pStyle w:val="TAL"/>
              <w:rPr>
                <w:lang w:eastAsia="zh-CN"/>
              </w:rPr>
            </w:pPr>
            <w:r w:rsidRPr="00F11966">
              <w:rPr>
                <w:rFonts w:hint="eastAsia"/>
                <w:lang w:eastAsia="zh-CN"/>
              </w:rPr>
              <w:t>a</w:t>
            </w:r>
            <w:r w:rsidRPr="00F11966">
              <w:rPr>
                <w:lang w:eastAsia="zh-CN"/>
              </w:rPr>
              <w:t>rray(</w:t>
            </w:r>
            <w:r w:rsidRPr="00F11966">
              <w:t>NrCellId)</w:t>
            </w:r>
          </w:p>
        </w:tc>
        <w:tc>
          <w:tcPr>
            <w:tcW w:w="425" w:type="dxa"/>
            <w:tcBorders>
              <w:top w:val="single" w:sz="4" w:space="0" w:color="auto"/>
              <w:left w:val="single" w:sz="4" w:space="0" w:color="auto"/>
              <w:bottom w:val="single" w:sz="4" w:space="0" w:color="auto"/>
              <w:right w:val="single" w:sz="4" w:space="0" w:color="auto"/>
            </w:tcBorders>
          </w:tcPr>
          <w:p w14:paraId="15D1494B" w14:textId="77777777" w:rsidR="002933AC" w:rsidRPr="00F11966" w:rsidRDefault="002933AC" w:rsidP="002933AC">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8F58709" w14:textId="77777777" w:rsidR="002933AC" w:rsidRPr="00F11966" w:rsidRDefault="002933AC" w:rsidP="002933AC">
            <w:pPr>
              <w:pStyle w:val="TAL"/>
              <w:rPr>
                <w:lang w:eastAsia="zh-CN"/>
              </w:rPr>
            </w:pPr>
            <w:r w:rsidRPr="00F11966">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1E4A2503" w14:textId="77777777" w:rsidR="002933AC" w:rsidRPr="00F11966" w:rsidRDefault="002933AC" w:rsidP="002933AC">
            <w:pPr>
              <w:pStyle w:val="TAL"/>
            </w:pPr>
            <w:r w:rsidRPr="00F11966">
              <w:rPr>
                <w:lang w:eastAsia="zh-CN"/>
              </w:rPr>
              <w:t xml:space="preserve">When present, this IE shall contain a list of </w:t>
            </w:r>
            <w:r w:rsidRPr="00F11966">
              <w:t>the NR Cell Identities</w:t>
            </w:r>
            <w:r w:rsidRPr="00F11966">
              <w:rPr>
                <w:lang w:eastAsia="zh-CN"/>
              </w:rPr>
              <w:t xml:space="preserve"> </w:t>
            </w:r>
            <w:r w:rsidRPr="00F11966">
              <w:t>where the MDT data collection shall take place.</w:t>
            </w:r>
          </w:p>
        </w:tc>
      </w:tr>
      <w:tr w:rsidR="002933AC" w:rsidRPr="00F11966" w14:paraId="4E255CA4"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02B96B7D" w14:textId="77777777" w:rsidR="002933AC" w:rsidRPr="00F11966" w:rsidRDefault="002933AC" w:rsidP="002933AC">
            <w:pPr>
              <w:pStyle w:val="TAL"/>
              <w:rPr>
                <w:lang w:eastAsia="zh-CN"/>
              </w:rPr>
            </w:pPr>
            <w:r w:rsidRPr="00F11966">
              <w:rPr>
                <w:rFonts w:hint="eastAsia"/>
                <w:lang w:eastAsia="zh-CN"/>
              </w:rPr>
              <w:t>t</w:t>
            </w:r>
            <w:r w:rsidRPr="00F11966">
              <w:rPr>
                <w:lang w:eastAsia="zh-CN"/>
              </w:rPr>
              <w:t>acList</w:t>
            </w:r>
          </w:p>
        </w:tc>
        <w:tc>
          <w:tcPr>
            <w:tcW w:w="1559" w:type="dxa"/>
            <w:tcBorders>
              <w:top w:val="single" w:sz="4" w:space="0" w:color="auto"/>
              <w:left w:val="single" w:sz="4" w:space="0" w:color="auto"/>
              <w:bottom w:val="single" w:sz="4" w:space="0" w:color="auto"/>
              <w:right w:val="single" w:sz="4" w:space="0" w:color="auto"/>
            </w:tcBorders>
          </w:tcPr>
          <w:p w14:paraId="1E5D5E39" w14:textId="77777777" w:rsidR="002933AC" w:rsidRPr="00F11966" w:rsidRDefault="002933AC" w:rsidP="002933AC">
            <w:pPr>
              <w:pStyle w:val="TAL"/>
              <w:rPr>
                <w:lang w:eastAsia="zh-CN"/>
              </w:rPr>
            </w:pPr>
            <w:r w:rsidRPr="00F11966">
              <w:rPr>
                <w:rFonts w:hint="eastAsia"/>
                <w:lang w:eastAsia="zh-CN"/>
              </w:rPr>
              <w:t>a</w:t>
            </w:r>
            <w:r w:rsidRPr="00F11966">
              <w:rPr>
                <w:lang w:eastAsia="zh-CN"/>
              </w:rPr>
              <w:t>rray(Tac)</w:t>
            </w:r>
          </w:p>
        </w:tc>
        <w:tc>
          <w:tcPr>
            <w:tcW w:w="425" w:type="dxa"/>
            <w:tcBorders>
              <w:top w:val="single" w:sz="4" w:space="0" w:color="auto"/>
              <w:left w:val="single" w:sz="4" w:space="0" w:color="auto"/>
              <w:bottom w:val="single" w:sz="4" w:space="0" w:color="auto"/>
              <w:right w:val="single" w:sz="4" w:space="0" w:color="auto"/>
            </w:tcBorders>
          </w:tcPr>
          <w:p w14:paraId="7EF472F1" w14:textId="77777777" w:rsidR="002933AC" w:rsidRPr="00F11966" w:rsidRDefault="002933AC" w:rsidP="002933AC">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2EA8E47" w14:textId="77777777" w:rsidR="002933AC" w:rsidRPr="00F11966" w:rsidRDefault="002933AC" w:rsidP="002933AC">
            <w:pPr>
              <w:pStyle w:val="TAL"/>
              <w:rPr>
                <w:lang w:eastAsia="zh-CN"/>
              </w:rPr>
            </w:pPr>
            <w:r w:rsidRPr="00F11966">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7B60DDAE" w14:textId="77777777" w:rsidR="002933AC" w:rsidRPr="00F11966" w:rsidRDefault="002933AC" w:rsidP="002933AC">
            <w:pPr>
              <w:pStyle w:val="TAL"/>
            </w:pPr>
            <w:r w:rsidRPr="00F11966">
              <w:rPr>
                <w:lang w:eastAsia="zh-CN"/>
              </w:rPr>
              <w:t xml:space="preserve">When present, this IE shall contain a list of </w:t>
            </w:r>
            <w:r w:rsidRPr="00F11966">
              <w:t xml:space="preserve">the </w:t>
            </w:r>
            <w:r w:rsidRPr="00F11966">
              <w:rPr>
                <w:lang w:eastAsia="zh-CN"/>
              </w:rPr>
              <w:t xml:space="preserve">tracking area codes </w:t>
            </w:r>
            <w:r w:rsidRPr="00F11966">
              <w:t>where the MDT data collection shall take place.</w:t>
            </w:r>
          </w:p>
        </w:tc>
      </w:tr>
      <w:tr w:rsidR="002933AC" w:rsidRPr="00F11966" w14:paraId="2FE7EE3F"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0A5FD6E0" w14:textId="77777777" w:rsidR="002933AC" w:rsidRPr="00F11966" w:rsidRDefault="002933AC" w:rsidP="002933AC">
            <w:pPr>
              <w:pStyle w:val="TAL"/>
              <w:rPr>
                <w:lang w:eastAsia="zh-CN"/>
              </w:rPr>
            </w:pPr>
            <w:r w:rsidRPr="00F11966">
              <w:rPr>
                <w:rFonts w:hint="eastAsia"/>
                <w:lang w:eastAsia="zh-CN"/>
              </w:rPr>
              <w:t>t</w:t>
            </w:r>
            <w:r w:rsidRPr="00F11966">
              <w:rPr>
                <w:lang w:eastAsia="zh-CN"/>
              </w:rPr>
              <w:t>acInfoPerPlmn</w:t>
            </w:r>
          </w:p>
        </w:tc>
        <w:tc>
          <w:tcPr>
            <w:tcW w:w="1559" w:type="dxa"/>
            <w:tcBorders>
              <w:top w:val="single" w:sz="4" w:space="0" w:color="auto"/>
              <w:left w:val="single" w:sz="4" w:space="0" w:color="auto"/>
              <w:bottom w:val="single" w:sz="4" w:space="0" w:color="auto"/>
              <w:right w:val="single" w:sz="4" w:space="0" w:color="auto"/>
            </w:tcBorders>
          </w:tcPr>
          <w:p w14:paraId="19C2F3F1" w14:textId="77777777" w:rsidR="002933AC" w:rsidRPr="00F11966" w:rsidRDefault="002933AC" w:rsidP="002933AC">
            <w:pPr>
              <w:pStyle w:val="TAL"/>
              <w:rPr>
                <w:lang w:eastAsia="zh-CN"/>
              </w:rPr>
            </w:pPr>
            <w:r w:rsidRPr="00F11966">
              <w:rPr>
                <w:rFonts w:hint="eastAsia"/>
                <w:lang w:eastAsia="zh-CN"/>
              </w:rPr>
              <w:t>m</w:t>
            </w:r>
            <w:r w:rsidRPr="00F11966">
              <w:rPr>
                <w:lang w:eastAsia="zh-CN"/>
              </w:rPr>
              <w:t>ap(TacInfo)</w:t>
            </w:r>
          </w:p>
        </w:tc>
        <w:tc>
          <w:tcPr>
            <w:tcW w:w="425" w:type="dxa"/>
            <w:tcBorders>
              <w:top w:val="single" w:sz="4" w:space="0" w:color="auto"/>
              <w:left w:val="single" w:sz="4" w:space="0" w:color="auto"/>
              <w:bottom w:val="single" w:sz="4" w:space="0" w:color="auto"/>
              <w:right w:val="single" w:sz="4" w:space="0" w:color="auto"/>
            </w:tcBorders>
          </w:tcPr>
          <w:p w14:paraId="6715309A" w14:textId="77777777" w:rsidR="002933AC" w:rsidRPr="00F11966" w:rsidRDefault="002933AC" w:rsidP="002933AC">
            <w:pPr>
              <w:pStyle w:val="TAC"/>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32F66BCC" w14:textId="77777777" w:rsidR="002933AC" w:rsidRPr="00F11966" w:rsidRDefault="002933AC" w:rsidP="002933AC">
            <w:pPr>
              <w:pStyle w:val="TAL"/>
            </w:pPr>
            <w:r w:rsidRPr="00F11966">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32924182" w14:textId="77777777" w:rsidR="002933AC" w:rsidRPr="00F11966" w:rsidRDefault="002933AC" w:rsidP="002933AC">
            <w:pPr>
              <w:pStyle w:val="TAL"/>
            </w:pPr>
            <w:r w:rsidRPr="00F11966">
              <w:t>A map (list of key-value pairs where PlmnId converted to string serves as key; see clause 5.4.4.3) of TacInfo</w:t>
            </w:r>
          </w:p>
        </w:tc>
      </w:tr>
    </w:tbl>
    <w:p w14:paraId="6FABAE71" w14:textId="77777777" w:rsidR="002933AC" w:rsidRPr="00F11966" w:rsidRDefault="002933AC" w:rsidP="002933AC">
      <w:pPr>
        <w:rPr>
          <w:noProof/>
        </w:rPr>
      </w:pPr>
    </w:p>
    <w:p w14:paraId="285010CD" w14:textId="77777777" w:rsidR="002933AC" w:rsidRPr="00F11966" w:rsidRDefault="002933AC" w:rsidP="00D362EB">
      <w:pPr>
        <w:pStyle w:val="Heading4"/>
      </w:pPr>
      <w:bookmarkStart w:id="2325" w:name="_Toc43026165"/>
      <w:bookmarkStart w:id="2326" w:name="_Toc49763699"/>
      <w:bookmarkStart w:id="2327" w:name="_Toc56754399"/>
      <w:bookmarkStart w:id="2328" w:name="_Toc88743186"/>
      <w:bookmarkStart w:id="2329" w:name="_Toc90649998"/>
      <w:r w:rsidRPr="00F11966">
        <w:lastRenderedPageBreak/>
        <w:t>5.6.4.</w:t>
      </w:r>
      <w:r w:rsidR="00E574B8" w:rsidRPr="00F11966">
        <w:t>4</w:t>
      </w:r>
      <w:r w:rsidRPr="00F11966">
        <w:tab/>
        <w:t xml:space="preserve">Type: </w:t>
      </w:r>
      <w:r w:rsidRPr="00F11966">
        <w:rPr>
          <w:lang w:eastAsia="zh-CN"/>
        </w:rPr>
        <w:t>TacInfo</w:t>
      </w:r>
      <w:bookmarkEnd w:id="2325"/>
      <w:bookmarkEnd w:id="2326"/>
      <w:bookmarkEnd w:id="2327"/>
      <w:bookmarkEnd w:id="2328"/>
      <w:bookmarkEnd w:id="2329"/>
    </w:p>
    <w:p w14:paraId="22A143BE" w14:textId="77777777" w:rsidR="002933AC" w:rsidRPr="00F11966" w:rsidRDefault="002933AC" w:rsidP="002933AC">
      <w:pPr>
        <w:pStyle w:val="TH"/>
      </w:pPr>
      <w:r w:rsidRPr="00F11966">
        <w:rPr>
          <w:noProof/>
        </w:rPr>
        <w:t>Table </w:t>
      </w:r>
      <w:r w:rsidRPr="00F11966">
        <w:t>5.6.4.</w:t>
      </w:r>
      <w:r w:rsidR="00E574B8" w:rsidRPr="00F11966">
        <w:t>4</w:t>
      </w:r>
      <w:r w:rsidRPr="00F11966">
        <w:t>-</w:t>
      </w:r>
      <w:r w:rsidR="00E574B8" w:rsidRPr="00F11966">
        <w:t>1</w:t>
      </w:r>
      <w:r w:rsidRPr="00F11966">
        <w:t xml:space="preserve">: </w:t>
      </w:r>
      <w:r w:rsidRPr="00F11966">
        <w:rPr>
          <w:noProof/>
        </w:rPr>
        <w:t xml:space="preserve">Definition of type </w:t>
      </w:r>
      <w:r w:rsidRPr="00F11966">
        <w:rPr>
          <w:lang w:eastAsia="zh-CN"/>
        </w:rPr>
        <w:t>TacInfo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2933AC" w:rsidRPr="00F11966" w14:paraId="57F4630A"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1FB09D80" w14:textId="77777777" w:rsidR="002933AC" w:rsidRPr="00F11966" w:rsidRDefault="002933AC" w:rsidP="002933AC">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5970A4B" w14:textId="77777777" w:rsidR="002933AC" w:rsidRPr="00F11966" w:rsidRDefault="002933AC" w:rsidP="002933AC">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E72D470" w14:textId="77777777" w:rsidR="002933AC" w:rsidRPr="00F11966" w:rsidRDefault="002933AC" w:rsidP="002933AC">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64C8376" w14:textId="77777777" w:rsidR="002933AC" w:rsidRPr="00F11966" w:rsidRDefault="002933AC"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05C173E" w14:textId="77777777" w:rsidR="002933AC" w:rsidRPr="00F11966" w:rsidRDefault="002933AC" w:rsidP="002933AC">
            <w:pPr>
              <w:pStyle w:val="TAH"/>
              <w:rPr>
                <w:rFonts w:cs="Arial"/>
                <w:szCs w:val="18"/>
              </w:rPr>
            </w:pPr>
            <w:r w:rsidRPr="00F11966">
              <w:rPr>
                <w:rFonts w:cs="Arial"/>
                <w:szCs w:val="18"/>
              </w:rPr>
              <w:t>Description</w:t>
            </w:r>
          </w:p>
        </w:tc>
      </w:tr>
      <w:tr w:rsidR="002933AC" w:rsidRPr="00F11966" w14:paraId="74DC4DF1"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55885557" w14:textId="77777777" w:rsidR="002933AC" w:rsidRPr="00F11966" w:rsidRDefault="002933AC" w:rsidP="002933AC">
            <w:pPr>
              <w:pStyle w:val="TAL"/>
              <w:rPr>
                <w:lang w:eastAsia="zh-CN"/>
              </w:rPr>
            </w:pPr>
            <w:r w:rsidRPr="00F11966">
              <w:rPr>
                <w:rFonts w:hint="eastAsia"/>
                <w:lang w:eastAsia="zh-CN"/>
              </w:rPr>
              <w:t>t</w:t>
            </w:r>
            <w:r w:rsidRPr="00F11966">
              <w:rPr>
                <w:lang w:eastAsia="zh-CN"/>
              </w:rPr>
              <w:t>acList</w:t>
            </w:r>
          </w:p>
        </w:tc>
        <w:tc>
          <w:tcPr>
            <w:tcW w:w="1559" w:type="dxa"/>
            <w:tcBorders>
              <w:top w:val="single" w:sz="4" w:space="0" w:color="auto"/>
              <w:left w:val="single" w:sz="4" w:space="0" w:color="auto"/>
              <w:bottom w:val="single" w:sz="4" w:space="0" w:color="auto"/>
              <w:right w:val="single" w:sz="4" w:space="0" w:color="auto"/>
            </w:tcBorders>
          </w:tcPr>
          <w:p w14:paraId="6A3EDB38" w14:textId="77777777" w:rsidR="002933AC" w:rsidRPr="00F11966" w:rsidRDefault="002933AC" w:rsidP="002933AC">
            <w:pPr>
              <w:pStyle w:val="TAL"/>
            </w:pPr>
            <w:r w:rsidRPr="00F11966">
              <w:rPr>
                <w:rFonts w:hint="eastAsia"/>
                <w:lang w:eastAsia="zh-CN"/>
              </w:rPr>
              <w:t>a</w:t>
            </w:r>
            <w:r w:rsidRPr="00F11966">
              <w:rPr>
                <w:lang w:eastAsia="zh-CN"/>
              </w:rPr>
              <w:t>rray(Tac)</w:t>
            </w:r>
          </w:p>
        </w:tc>
        <w:tc>
          <w:tcPr>
            <w:tcW w:w="425" w:type="dxa"/>
            <w:tcBorders>
              <w:top w:val="single" w:sz="4" w:space="0" w:color="auto"/>
              <w:left w:val="single" w:sz="4" w:space="0" w:color="auto"/>
              <w:bottom w:val="single" w:sz="4" w:space="0" w:color="auto"/>
              <w:right w:val="single" w:sz="4" w:space="0" w:color="auto"/>
            </w:tcBorders>
          </w:tcPr>
          <w:p w14:paraId="086CF3C6" w14:textId="77777777" w:rsidR="002933AC" w:rsidRPr="00F11966" w:rsidRDefault="002933AC" w:rsidP="002933AC">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56D0B324" w14:textId="77777777" w:rsidR="002933AC" w:rsidRPr="00F11966" w:rsidRDefault="002933AC" w:rsidP="002933AC">
            <w:pPr>
              <w:pStyle w:val="TAL"/>
              <w:rPr>
                <w:lang w:eastAsia="zh-CN"/>
              </w:rPr>
            </w:pPr>
            <w:r w:rsidRPr="00F11966">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1F755F78" w14:textId="77777777" w:rsidR="002933AC" w:rsidRPr="00F11966" w:rsidRDefault="002933AC" w:rsidP="002933AC">
            <w:pPr>
              <w:pStyle w:val="TAL"/>
              <w:rPr>
                <w:lang w:eastAsia="zh-CN"/>
              </w:rPr>
            </w:pPr>
            <w:r w:rsidRPr="00F11966">
              <w:rPr>
                <w:lang w:eastAsia="zh-CN"/>
              </w:rPr>
              <w:t xml:space="preserve">This IE shall contain a list of </w:t>
            </w:r>
            <w:r w:rsidRPr="00F11966">
              <w:t xml:space="preserve">the </w:t>
            </w:r>
            <w:r w:rsidRPr="00F11966">
              <w:rPr>
                <w:lang w:eastAsia="zh-CN"/>
              </w:rPr>
              <w:t>tracking area codes</w:t>
            </w:r>
            <w:r w:rsidRPr="00F11966">
              <w:t>.</w:t>
            </w:r>
          </w:p>
        </w:tc>
      </w:tr>
    </w:tbl>
    <w:p w14:paraId="42A6FE1A" w14:textId="77777777" w:rsidR="002933AC" w:rsidRPr="00F11966" w:rsidRDefault="002933AC" w:rsidP="002933AC">
      <w:pPr>
        <w:rPr>
          <w:noProof/>
        </w:rPr>
      </w:pPr>
    </w:p>
    <w:p w14:paraId="1B6F067C" w14:textId="77777777" w:rsidR="002933AC" w:rsidRPr="00F11966" w:rsidRDefault="002933AC" w:rsidP="00D362EB">
      <w:pPr>
        <w:pStyle w:val="Heading4"/>
      </w:pPr>
      <w:bookmarkStart w:id="2330" w:name="_Toc43026166"/>
      <w:bookmarkStart w:id="2331" w:name="_Toc49763700"/>
      <w:bookmarkStart w:id="2332" w:name="_Toc56754400"/>
      <w:bookmarkStart w:id="2333" w:name="_Toc88743187"/>
      <w:bookmarkStart w:id="2334" w:name="_Toc90649999"/>
      <w:r w:rsidRPr="00F11966">
        <w:t>5.6.4.</w:t>
      </w:r>
      <w:r w:rsidR="00E574B8" w:rsidRPr="00F11966">
        <w:t>5</w:t>
      </w:r>
      <w:r w:rsidRPr="00F11966">
        <w:tab/>
        <w:t>Type: MbsfnArea</w:t>
      </w:r>
      <w:bookmarkEnd w:id="2330"/>
      <w:bookmarkEnd w:id="2331"/>
      <w:bookmarkEnd w:id="2332"/>
      <w:bookmarkEnd w:id="2333"/>
      <w:bookmarkEnd w:id="2334"/>
    </w:p>
    <w:p w14:paraId="0D589120" w14:textId="77777777" w:rsidR="002933AC" w:rsidRPr="00F11966" w:rsidRDefault="002933AC" w:rsidP="002933AC">
      <w:pPr>
        <w:pStyle w:val="TH"/>
      </w:pPr>
      <w:r w:rsidRPr="00F11966">
        <w:rPr>
          <w:noProof/>
        </w:rPr>
        <w:t>Table </w:t>
      </w:r>
      <w:r w:rsidRPr="00F11966">
        <w:t>5.6.4.</w:t>
      </w:r>
      <w:r w:rsidR="00E574B8" w:rsidRPr="00F11966">
        <w:t>5-</w:t>
      </w:r>
      <w:r w:rsidRPr="00F11966">
        <w:t xml:space="preserve">1: </w:t>
      </w:r>
      <w:r w:rsidRPr="00F11966">
        <w:rPr>
          <w:noProof/>
        </w:rPr>
        <w:t xml:space="preserve">Definition of type </w:t>
      </w:r>
      <w:r w:rsidRPr="00F11966">
        <w:t>MbsfnArea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2933AC" w:rsidRPr="00F11966" w14:paraId="6327F23D"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19C43672" w14:textId="77777777" w:rsidR="002933AC" w:rsidRPr="00F11966" w:rsidRDefault="002933AC" w:rsidP="002933AC">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7696146" w14:textId="77777777" w:rsidR="002933AC" w:rsidRPr="00F11966" w:rsidRDefault="002933AC" w:rsidP="002933AC">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0C57433" w14:textId="77777777" w:rsidR="002933AC" w:rsidRPr="00F11966" w:rsidRDefault="002933AC" w:rsidP="002933AC">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207A416" w14:textId="77777777" w:rsidR="002933AC" w:rsidRPr="00F11966" w:rsidRDefault="002933AC"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A2EDED9" w14:textId="77777777" w:rsidR="002933AC" w:rsidRPr="00F11966" w:rsidRDefault="002933AC" w:rsidP="002933AC">
            <w:pPr>
              <w:pStyle w:val="TAH"/>
              <w:rPr>
                <w:rFonts w:cs="Arial"/>
                <w:szCs w:val="18"/>
              </w:rPr>
            </w:pPr>
            <w:r w:rsidRPr="00F11966">
              <w:rPr>
                <w:rFonts w:cs="Arial"/>
                <w:szCs w:val="18"/>
              </w:rPr>
              <w:t>Description</w:t>
            </w:r>
          </w:p>
        </w:tc>
      </w:tr>
      <w:tr w:rsidR="002933AC" w:rsidRPr="00F11966" w14:paraId="1699786F"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0E84EBF9" w14:textId="77777777" w:rsidR="002933AC" w:rsidRPr="00F11966" w:rsidRDefault="002933AC" w:rsidP="002933AC">
            <w:pPr>
              <w:pStyle w:val="TAL"/>
              <w:rPr>
                <w:lang w:eastAsia="zh-CN"/>
              </w:rPr>
            </w:pPr>
            <w:r w:rsidRPr="00F11966">
              <w:rPr>
                <w:lang w:eastAsia="zh-CN"/>
              </w:rPr>
              <w:t>mbsfnAreaId</w:t>
            </w:r>
          </w:p>
        </w:tc>
        <w:tc>
          <w:tcPr>
            <w:tcW w:w="1559" w:type="dxa"/>
            <w:tcBorders>
              <w:top w:val="single" w:sz="4" w:space="0" w:color="auto"/>
              <w:left w:val="single" w:sz="4" w:space="0" w:color="auto"/>
              <w:bottom w:val="single" w:sz="4" w:space="0" w:color="auto"/>
              <w:right w:val="single" w:sz="4" w:space="0" w:color="auto"/>
            </w:tcBorders>
          </w:tcPr>
          <w:p w14:paraId="1C5D72D2" w14:textId="77777777" w:rsidR="002933AC" w:rsidRPr="00F11966" w:rsidRDefault="002933AC" w:rsidP="002933AC">
            <w:pPr>
              <w:pStyle w:val="TAL"/>
            </w:pPr>
            <w:r w:rsidRPr="00F11966">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480AA114" w14:textId="77777777" w:rsidR="002933AC" w:rsidRPr="00F11966" w:rsidRDefault="002933AC" w:rsidP="002933AC">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AD25E58" w14:textId="77777777" w:rsidR="002933AC" w:rsidRPr="00F11966" w:rsidRDefault="002933AC" w:rsidP="002933AC">
            <w:pPr>
              <w:pStyle w:val="TAL"/>
              <w:rPr>
                <w:lang w:eastAsia="zh-CN"/>
              </w:rPr>
            </w:pPr>
            <w:r w:rsidRPr="00F11966">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537A4D41" w14:textId="77777777" w:rsidR="002933AC" w:rsidRPr="00F11966" w:rsidRDefault="002933AC" w:rsidP="002933AC">
            <w:pPr>
              <w:pStyle w:val="TAL"/>
            </w:pPr>
            <w:r w:rsidRPr="00F11966">
              <w:rPr>
                <w:lang w:eastAsia="zh-CN"/>
              </w:rPr>
              <w:t xml:space="preserve">This IE shall contain the </w:t>
            </w:r>
            <w:r w:rsidRPr="00F11966">
              <w:t>MBSFN Area ID.</w:t>
            </w:r>
          </w:p>
          <w:p w14:paraId="15F2970D" w14:textId="77777777" w:rsidR="002933AC" w:rsidRPr="00F11966" w:rsidRDefault="002933AC" w:rsidP="00E574B8">
            <w:pPr>
              <w:pStyle w:val="TAL"/>
              <w:rPr>
                <w:lang w:eastAsia="zh-CN"/>
              </w:rPr>
            </w:pPr>
            <w:r w:rsidRPr="00F11966">
              <w:t>The range of the value is from 0 to 255, see 3GPP TS 36.331 [</w:t>
            </w:r>
            <w:r w:rsidR="00E574B8" w:rsidRPr="00F11966">
              <w:t>39</w:t>
            </w:r>
            <w:r w:rsidRPr="00F11966">
              <w:t>].</w:t>
            </w:r>
          </w:p>
        </w:tc>
      </w:tr>
      <w:tr w:rsidR="002933AC" w:rsidRPr="00F11966" w14:paraId="09BC7B97"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18AE0255" w14:textId="77777777" w:rsidR="002933AC" w:rsidRPr="00F11966" w:rsidRDefault="002933AC" w:rsidP="002933AC">
            <w:pPr>
              <w:pStyle w:val="TAL"/>
            </w:pPr>
            <w:r w:rsidRPr="00F11966">
              <w:rPr>
                <w:lang w:val="it-IT"/>
              </w:rPr>
              <w:t>carrierFrequency</w:t>
            </w:r>
          </w:p>
        </w:tc>
        <w:tc>
          <w:tcPr>
            <w:tcW w:w="1559" w:type="dxa"/>
            <w:tcBorders>
              <w:top w:val="single" w:sz="4" w:space="0" w:color="auto"/>
              <w:left w:val="single" w:sz="4" w:space="0" w:color="auto"/>
              <w:bottom w:val="single" w:sz="4" w:space="0" w:color="auto"/>
              <w:right w:val="single" w:sz="4" w:space="0" w:color="auto"/>
            </w:tcBorders>
          </w:tcPr>
          <w:p w14:paraId="669C3FB5" w14:textId="77777777" w:rsidR="002933AC" w:rsidRPr="00F11966" w:rsidRDefault="002933AC" w:rsidP="002933AC">
            <w:pPr>
              <w:pStyle w:val="TAL"/>
              <w:rPr>
                <w:lang w:eastAsia="zh-CN"/>
              </w:rPr>
            </w:pPr>
            <w:r w:rsidRPr="00F11966">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1344F1E0" w14:textId="77777777" w:rsidR="002933AC" w:rsidRPr="00F11966" w:rsidRDefault="002933AC" w:rsidP="002933AC">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6FFE029" w14:textId="77777777" w:rsidR="002933AC" w:rsidRPr="00F11966" w:rsidRDefault="002933AC" w:rsidP="002933AC">
            <w:pPr>
              <w:pStyle w:val="TAL"/>
              <w:rPr>
                <w:lang w:eastAsia="zh-CN"/>
              </w:rPr>
            </w:pPr>
            <w:r w:rsidRPr="00F11966">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3147712B" w14:textId="77777777" w:rsidR="002933AC" w:rsidRPr="00F11966" w:rsidRDefault="002933AC" w:rsidP="002933AC">
            <w:pPr>
              <w:pStyle w:val="TAL"/>
            </w:pPr>
            <w:r w:rsidRPr="00F11966">
              <w:rPr>
                <w:lang w:eastAsia="zh-CN"/>
              </w:rPr>
              <w:t xml:space="preserve">When present, this IE shall contain the </w:t>
            </w:r>
            <w:r w:rsidRPr="00F11966">
              <w:t>Carrier Frequency (EARFCN).</w:t>
            </w:r>
          </w:p>
          <w:p w14:paraId="1CCD4428" w14:textId="77777777" w:rsidR="002933AC" w:rsidRPr="00F11966" w:rsidRDefault="002933AC" w:rsidP="00E574B8">
            <w:pPr>
              <w:pStyle w:val="TAL"/>
            </w:pPr>
            <w:r w:rsidRPr="00F11966">
              <w:t>The range of the value is from 0 to 262143, see 3GPP TS 36.331 [</w:t>
            </w:r>
            <w:r w:rsidR="00E574B8" w:rsidRPr="00F11966">
              <w:t>39</w:t>
            </w:r>
            <w:r w:rsidRPr="00F11966">
              <w:t>].</w:t>
            </w:r>
          </w:p>
        </w:tc>
      </w:tr>
      <w:tr w:rsidR="002933AC" w:rsidRPr="00F11966" w14:paraId="46C53EF4" w14:textId="77777777" w:rsidTr="002933AC">
        <w:trPr>
          <w:jc w:val="center"/>
        </w:trPr>
        <w:tc>
          <w:tcPr>
            <w:tcW w:w="9320" w:type="dxa"/>
            <w:gridSpan w:val="5"/>
            <w:tcBorders>
              <w:top w:val="single" w:sz="4" w:space="0" w:color="auto"/>
              <w:left w:val="single" w:sz="4" w:space="0" w:color="auto"/>
              <w:bottom w:val="single" w:sz="4" w:space="0" w:color="auto"/>
              <w:right w:val="single" w:sz="4" w:space="0" w:color="auto"/>
            </w:tcBorders>
          </w:tcPr>
          <w:p w14:paraId="1EDE0728" w14:textId="77777777" w:rsidR="002933AC" w:rsidRPr="00F11966" w:rsidRDefault="002933AC" w:rsidP="002933AC">
            <w:pPr>
              <w:pStyle w:val="TAN"/>
              <w:rPr>
                <w:lang w:eastAsia="zh-CN"/>
              </w:rPr>
            </w:pPr>
            <w:r w:rsidRPr="00F11966">
              <w:t>NOTE</w:t>
            </w:r>
            <w:r w:rsidRPr="00F11966">
              <w:tab/>
              <w:t xml:space="preserve">If both </w:t>
            </w:r>
            <w:r w:rsidRPr="00F11966">
              <w:rPr>
                <w:lang w:eastAsia="zh-CN"/>
              </w:rPr>
              <w:t>mbsfnAreaId</w:t>
            </w:r>
            <w:r w:rsidRPr="00F11966">
              <w:t xml:space="preserve"> and </w:t>
            </w:r>
            <w:r w:rsidRPr="00F11966">
              <w:rPr>
                <w:lang w:val="it-IT"/>
              </w:rPr>
              <w:t>carrierFrequency</w:t>
            </w:r>
            <w:r w:rsidRPr="00F11966">
              <w:t xml:space="preserve"> values are present, a specific MBSFN area is indicated. If </w:t>
            </w:r>
            <w:r w:rsidRPr="00F11966">
              <w:rPr>
                <w:lang w:val="it-IT"/>
              </w:rPr>
              <w:t>carrierFrequency</w:t>
            </w:r>
            <w:r w:rsidRPr="00F11966">
              <w:t xml:space="preserve"> is present, but </w:t>
            </w:r>
            <w:r w:rsidRPr="00F11966">
              <w:rPr>
                <w:lang w:eastAsia="zh-CN"/>
              </w:rPr>
              <w:t>mbsfnAreaId</w:t>
            </w:r>
            <w:r w:rsidRPr="00F11966">
              <w:t xml:space="preserve"> is absent, all MBSFN areas on that carrier frequency are indicated. If both </w:t>
            </w:r>
            <w:r w:rsidRPr="00F11966">
              <w:rPr>
                <w:lang w:eastAsia="zh-CN"/>
              </w:rPr>
              <w:t>mbsfnAreaId</w:t>
            </w:r>
            <w:r w:rsidRPr="00F11966">
              <w:t xml:space="preserve"> and </w:t>
            </w:r>
            <w:r w:rsidRPr="00F11966">
              <w:rPr>
                <w:lang w:val="it-IT"/>
              </w:rPr>
              <w:t>carrierFrequency</w:t>
            </w:r>
            <w:r w:rsidRPr="00F11966">
              <w:t xml:space="preserve"> are absent, any MBSFN area is indicated.</w:t>
            </w:r>
          </w:p>
        </w:tc>
      </w:tr>
    </w:tbl>
    <w:p w14:paraId="180D040A" w14:textId="77777777" w:rsidR="002933AC" w:rsidRPr="00F11966" w:rsidRDefault="002933AC" w:rsidP="002933AC"/>
    <w:p w14:paraId="4660AE9A" w14:textId="77777777" w:rsidR="00BE7AB2" w:rsidRPr="00F11966" w:rsidRDefault="00BE7AB2" w:rsidP="00D362EB">
      <w:pPr>
        <w:pStyle w:val="Heading4"/>
      </w:pPr>
      <w:bookmarkStart w:id="2335" w:name="_Toc56754401"/>
      <w:bookmarkStart w:id="2336" w:name="_Toc88743188"/>
      <w:bookmarkStart w:id="2337" w:name="_Toc90650000"/>
      <w:r w:rsidRPr="00F11966">
        <w:t>5.6.4.</w:t>
      </w:r>
      <w:r>
        <w:t>6</w:t>
      </w:r>
      <w:r w:rsidRPr="00F11966">
        <w:tab/>
        <w:t xml:space="preserve">Type: </w:t>
      </w:r>
      <w:r>
        <w:t>InterFreqTargetInfo</w:t>
      </w:r>
      <w:bookmarkEnd w:id="2335"/>
      <w:bookmarkEnd w:id="2336"/>
      <w:bookmarkEnd w:id="2337"/>
    </w:p>
    <w:p w14:paraId="061721EA" w14:textId="77777777" w:rsidR="00BE7AB2" w:rsidRPr="00F11966" w:rsidRDefault="00BE7AB2" w:rsidP="00BE7AB2">
      <w:pPr>
        <w:pStyle w:val="TH"/>
      </w:pPr>
      <w:r w:rsidRPr="00F11966">
        <w:rPr>
          <w:noProof/>
        </w:rPr>
        <w:t>Table </w:t>
      </w:r>
      <w:r w:rsidRPr="00F11966">
        <w:t>5.6.4.</w:t>
      </w:r>
      <w:r>
        <w:t>6</w:t>
      </w:r>
      <w:r w:rsidRPr="00F11966">
        <w:t xml:space="preserve">-1: </w:t>
      </w:r>
      <w:r w:rsidRPr="00F11966">
        <w:rPr>
          <w:noProof/>
        </w:rPr>
        <w:t xml:space="preserve">Definition of type </w:t>
      </w:r>
      <w:r>
        <w:t>InterFreqTargetInfo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BE7AB2" w:rsidRPr="00F11966" w14:paraId="4F8F1316" w14:textId="77777777" w:rsidTr="009F33F8">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407CCAED" w14:textId="77777777" w:rsidR="00BE7AB2" w:rsidRPr="00F11966" w:rsidRDefault="00BE7AB2" w:rsidP="009F33F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E81B36D" w14:textId="77777777" w:rsidR="00BE7AB2" w:rsidRPr="00F11966" w:rsidRDefault="00BE7AB2" w:rsidP="009F33F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0CD2176" w14:textId="77777777" w:rsidR="00BE7AB2" w:rsidRPr="00F11966" w:rsidRDefault="00BE7AB2" w:rsidP="009F33F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8895C91" w14:textId="77777777" w:rsidR="00BE7AB2" w:rsidRPr="00F11966" w:rsidRDefault="00BE7AB2"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8B1296D" w14:textId="77777777" w:rsidR="00BE7AB2" w:rsidRPr="00F11966" w:rsidRDefault="00BE7AB2" w:rsidP="009F33F8">
            <w:pPr>
              <w:pStyle w:val="TAH"/>
              <w:rPr>
                <w:rFonts w:cs="Arial"/>
                <w:szCs w:val="18"/>
              </w:rPr>
            </w:pPr>
            <w:r w:rsidRPr="00F11966">
              <w:rPr>
                <w:rFonts w:cs="Arial"/>
                <w:szCs w:val="18"/>
              </w:rPr>
              <w:t>Description</w:t>
            </w:r>
          </w:p>
        </w:tc>
      </w:tr>
      <w:tr w:rsidR="00BE7AB2" w:rsidRPr="00F11966" w14:paraId="68E141FA" w14:textId="77777777" w:rsidTr="009F33F8">
        <w:trPr>
          <w:jc w:val="center"/>
        </w:trPr>
        <w:tc>
          <w:tcPr>
            <w:tcW w:w="1843" w:type="dxa"/>
            <w:tcBorders>
              <w:top w:val="single" w:sz="4" w:space="0" w:color="auto"/>
              <w:left w:val="single" w:sz="4" w:space="0" w:color="auto"/>
              <w:bottom w:val="single" w:sz="4" w:space="0" w:color="auto"/>
              <w:right w:val="single" w:sz="4" w:space="0" w:color="auto"/>
            </w:tcBorders>
          </w:tcPr>
          <w:p w14:paraId="3EDC20B0" w14:textId="77777777" w:rsidR="00BE7AB2" w:rsidRPr="00F11966" w:rsidRDefault="00BE7AB2" w:rsidP="009F33F8">
            <w:pPr>
              <w:pStyle w:val="TAL"/>
              <w:rPr>
                <w:lang w:eastAsia="zh-CN"/>
              </w:rPr>
            </w:pPr>
            <w:r>
              <w:t>dlCarrierFreq</w:t>
            </w:r>
          </w:p>
        </w:tc>
        <w:tc>
          <w:tcPr>
            <w:tcW w:w="1559" w:type="dxa"/>
            <w:tcBorders>
              <w:top w:val="single" w:sz="4" w:space="0" w:color="auto"/>
              <w:left w:val="single" w:sz="4" w:space="0" w:color="auto"/>
              <w:bottom w:val="single" w:sz="4" w:space="0" w:color="auto"/>
              <w:right w:val="single" w:sz="4" w:space="0" w:color="auto"/>
            </w:tcBorders>
          </w:tcPr>
          <w:p w14:paraId="1DDED6C8" w14:textId="77777777" w:rsidR="00BE7AB2" w:rsidRPr="00F11966" w:rsidRDefault="00BE7AB2" w:rsidP="009F33F8">
            <w:pPr>
              <w:pStyle w:val="TAL"/>
            </w:pPr>
            <w:r>
              <w:t>ArfcnValueNr</w:t>
            </w:r>
          </w:p>
        </w:tc>
        <w:tc>
          <w:tcPr>
            <w:tcW w:w="425" w:type="dxa"/>
            <w:tcBorders>
              <w:top w:val="single" w:sz="4" w:space="0" w:color="auto"/>
              <w:left w:val="single" w:sz="4" w:space="0" w:color="auto"/>
              <w:bottom w:val="single" w:sz="4" w:space="0" w:color="auto"/>
              <w:right w:val="single" w:sz="4" w:space="0" w:color="auto"/>
            </w:tcBorders>
          </w:tcPr>
          <w:p w14:paraId="08E27E24" w14:textId="77777777" w:rsidR="00BE7AB2" w:rsidRPr="00F11966" w:rsidRDefault="00BE7AB2" w:rsidP="009F33F8">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740DE97E" w14:textId="77777777" w:rsidR="00BE7AB2" w:rsidRPr="00F11966" w:rsidRDefault="00BE7AB2" w:rsidP="009F33F8">
            <w:pPr>
              <w:pStyle w:val="TAL"/>
              <w:rPr>
                <w:lang w:eastAsia="zh-CN"/>
              </w:rPr>
            </w:pP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54C36C60" w14:textId="77777777" w:rsidR="00BE7AB2" w:rsidRDefault="00BE7AB2" w:rsidP="009F33F8">
            <w:pPr>
              <w:pStyle w:val="TAL"/>
              <w:rPr>
                <w:lang w:eastAsia="zh-CN"/>
              </w:rPr>
            </w:pPr>
            <w:r>
              <w:rPr>
                <w:lang w:eastAsia="zh-CN"/>
              </w:rPr>
              <w:t>This IE shall indicate the value of frequency for download for measurement logging.</w:t>
            </w:r>
          </w:p>
          <w:p w14:paraId="68218467" w14:textId="77777777" w:rsidR="00BE7AB2" w:rsidRPr="00F11966" w:rsidRDefault="00BE7AB2" w:rsidP="009F33F8">
            <w:pPr>
              <w:pStyle w:val="TAL"/>
              <w:rPr>
                <w:lang w:eastAsia="zh-CN"/>
              </w:rPr>
            </w:pPr>
          </w:p>
        </w:tc>
      </w:tr>
      <w:tr w:rsidR="00BE7AB2" w:rsidRPr="00F11966" w14:paraId="2676F216" w14:textId="77777777" w:rsidTr="009F33F8">
        <w:trPr>
          <w:jc w:val="center"/>
        </w:trPr>
        <w:tc>
          <w:tcPr>
            <w:tcW w:w="1843" w:type="dxa"/>
            <w:tcBorders>
              <w:top w:val="single" w:sz="4" w:space="0" w:color="auto"/>
              <w:left w:val="single" w:sz="4" w:space="0" w:color="auto"/>
              <w:bottom w:val="single" w:sz="4" w:space="0" w:color="auto"/>
              <w:right w:val="single" w:sz="4" w:space="0" w:color="auto"/>
            </w:tcBorders>
          </w:tcPr>
          <w:p w14:paraId="24ACF681" w14:textId="77777777" w:rsidR="00BE7AB2" w:rsidRPr="00F11966" w:rsidRDefault="00BE7AB2" w:rsidP="009F33F8">
            <w:pPr>
              <w:pStyle w:val="TAL"/>
            </w:pPr>
            <w:r>
              <w:t>c</w:t>
            </w:r>
            <w:r w:rsidRPr="00F11966">
              <w:t>ellIdList</w:t>
            </w:r>
          </w:p>
        </w:tc>
        <w:tc>
          <w:tcPr>
            <w:tcW w:w="1559" w:type="dxa"/>
            <w:tcBorders>
              <w:top w:val="single" w:sz="4" w:space="0" w:color="auto"/>
              <w:left w:val="single" w:sz="4" w:space="0" w:color="auto"/>
              <w:bottom w:val="single" w:sz="4" w:space="0" w:color="auto"/>
              <w:right w:val="single" w:sz="4" w:space="0" w:color="auto"/>
            </w:tcBorders>
          </w:tcPr>
          <w:p w14:paraId="1A796ECF" w14:textId="77777777" w:rsidR="00BE7AB2" w:rsidRPr="00F11966" w:rsidRDefault="00BE7AB2" w:rsidP="009F33F8">
            <w:pPr>
              <w:pStyle w:val="TAL"/>
              <w:rPr>
                <w:lang w:eastAsia="zh-CN"/>
              </w:rPr>
            </w:pPr>
            <w:r w:rsidRPr="00F11966">
              <w:rPr>
                <w:rFonts w:hint="eastAsia"/>
                <w:lang w:eastAsia="zh-CN"/>
              </w:rPr>
              <w:t>a</w:t>
            </w:r>
            <w:r w:rsidRPr="00F11966">
              <w:rPr>
                <w:lang w:eastAsia="zh-CN"/>
              </w:rPr>
              <w:t>rray(</w:t>
            </w:r>
            <w:r>
              <w:t>PhysCellId</w:t>
            </w:r>
            <w:r w:rsidRPr="00F11966">
              <w:t>)</w:t>
            </w:r>
          </w:p>
        </w:tc>
        <w:tc>
          <w:tcPr>
            <w:tcW w:w="425" w:type="dxa"/>
            <w:tcBorders>
              <w:top w:val="single" w:sz="4" w:space="0" w:color="auto"/>
              <w:left w:val="single" w:sz="4" w:space="0" w:color="auto"/>
              <w:bottom w:val="single" w:sz="4" w:space="0" w:color="auto"/>
              <w:right w:val="single" w:sz="4" w:space="0" w:color="auto"/>
            </w:tcBorders>
          </w:tcPr>
          <w:p w14:paraId="3F9CBAAA" w14:textId="77777777" w:rsidR="00BE7AB2" w:rsidRPr="00F11966" w:rsidRDefault="00BE7AB2" w:rsidP="009F33F8">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AB1DFD3" w14:textId="77777777" w:rsidR="00BE7AB2" w:rsidRPr="00F11966" w:rsidRDefault="00BE7AB2" w:rsidP="009F33F8">
            <w:pPr>
              <w:pStyle w:val="TAL"/>
              <w:rPr>
                <w:lang w:eastAsia="zh-CN"/>
              </w:rPr>
            </w:pPr>
            <w:r w:rsidRPr="00F11966">
              <w:rPr>
                <w:lang w:eastAsia="zh-CN"/>
              </w:rPr>
              <w:t>1..</w:t>
            </w:r>
            <w:r>
              <w:rPr>
                <w:lang w:eastAsia="zh-CN"/>
              </w:rPr>
              <w:t>32</w:t>
            </w:r>
          </w:p>
        </w:tc>
        <w:tc>
          <w:tcPr>
            <w:tcW w:w="4359" w:type="dxa"/>
            <w:tcBorders>
              <w:top w:val="single" w:sz="4" w:space="0" w:color="auto"/>
              <w:left w:val="single" w:sz="4" w:space="0" w:color="auto"/>
              <w:bottom w:val="single" w:sz="4" w:space="0" w:color="auto"/>
              <w:right w:val="single" w:sz="4" w:space="0" w:color="auto"/>
            </w:tcBorders>
          </w:tcPr>
          <w:p w14:paraId="14E49A37" w14:textId="77777777" w:rsidR="00BE7AB2" w:rsidRDefault="00BE7AB2" w:rsidP="009F33F8">
            <w:pPr>
              <w:pStyle w:val="TAL"/>
            </w:pPr>
            <w:r w:rsidRPr="00F11966">
              <w:rPr>
                <w:lang w:eastAsia="zh-CN"/>
              </w:rPr>
              <w:t xml:space="preserve">When present, this IE shall contain a list of </w:t>
            </w:r>
            <w:r w:rsidRPr="00F11966">
              <w:t xml:space="preserve">the </w:t>
            </w:r>
            <w:r>
              <w:t xml:space="preserve">physical cell identities </w:t>
            </w:r>
            <w:r w:rsidRPr="00F11966">
              <w:t>where the</w:t>
            </w:r>
            <w:r>
              <w:t xml:space="preserve"> UE is requested to perform measurement logging for the indicated frequency.</w:t>
            </w:r>
          </w:p>
          <w:p w14:paraId="20FCED80" w14:textId="77777777" w:rsidR="00BE7AB2" w:rsidRDefault="00BE7AB2" w:rsidP="009F33F8">
            <w:pPr>
              <w:pStyle w:val="TAL"/>
            </w:pPr>
          </w:p>
          <w:p w14:paraId="222FFFD9" w14:textId="77777777" w:rsidR="00BE7AB2" w:rsidRPr="00F11966" w:rsidRDefault="00BE7AB2" w:rsidP="009F33F8">
            <w:pPr>
              <w:pStyle w:val="TAL"/>
            </w:pPr>
            <w:r>
              <w:t>If absent, the UE shall perform measurement logging on all physical cells.</w:t>
            </w:r>
          </w:p>
        </w:tc>
      </w:tr>
    </w:tbl>
    <w:p w14:paraId="3C32100E" w14:textId="77777777" w:rsidR="00BE7AB2" w:rsidRPr="006D6534" w:rsidRDefault="00BE7AB2" w:rsidP="00BE7AB2"/>
    <w:p w14:paraId="679ECFA9" w14:textId="77777777" w:rsidR="002933AC" w:rsidRPr="00F11966" w:rsidRDefault="002933AC" w:rsidP="00E92CBF">
      <w:pPr>
        <w:rPr>
          <w:lang w:val="en-US"/>
        </w:rPr>
      </w:pPr>
    </w:p>
    <w:p w14:paraId="529179C9" w14:textId="77777777" w:rsidR="00E92CBF" w:rsidRPr="00F11966" w:rsidRDefault="00E92CBF" w:rsidP="00D362EB">
      <w:pPr>
        <w:pStyle w:val="Heading2"/>
      </w:pPr>
      <w:bookmarkStart w:id="2338" w:name="_Toc24925917"/>
      <w:bookmarkStart w:id="2339" w:name="_Toc24926095"/>
      <w:bookmarkStart w:id="2340" w:name="_Toc24926271"/>
      <w:bookmarkStart w:id="2341" w:name="_Toc33964131"/>
      <w:bookmarkStart w:id="2342" w:name="_Toc33980898"/>
      <w:bookmarkStart w:id="2343" w:name="_Toc36462699"/>
      <w:bookmarkStart w:id="2344" w:name="_Toc36462895"/>
      <w:bookmarkStart w:id="2345" w:name="_Toc43026167"/>
      <w:bookmarkStart w:id="2346" w:name="_Toc49763701"/>
      <w:bookmarkStart w:id="2347" w:name="_Toc56754402"/>
      <w:bookmarkStart w:id="2348" w:name="_Toc88743189"/>
      <w:bookmarkStart w:id="2349" w:name="_Toc90650001"/>
      <w:r w:rsidRPr="00F11966">
        <w:t>5.7</w:t>
      </w:r>
      <w:r w:rsidRPr="00F11966">
        <w:tab/>
        <w:t>Data Types related to 5G Operator Determined Barring</w:t>
      </w:r>
      <w:bookmarkEnd w:id="2338"/>
      <w:bookmarkEnd w:id="2339"/>
      <w:bookmarkEnd w:id="2340"/>
      <w:bookmarkEnd w:id="2341"/>
      <w:bookmarkEnd w:id="2342"/>
      <w:bookmarkEnd w:id="2343"/>
      <w:bookmarkEnd w:id="2344"/>
      <w:bookmarkEnd w:id="2345"/>
      <w:bookmarkEnd w:id="2346"/>
      <w:bookmarkEnd w:id="2347"/>
      <w:bookmarkEnd w:id="2348"/>
      <w:bookmarkEnd w:id="2349"/>
    </w:p>
    <w:p w14:paraId="31F9E35F" w14:textId="77777777" w:rsidR="00E92CBF" w:rsidRPr="00F11966" w:rsidRDefault="00E92CBF" w:rsidP="00D362EB">
      <w:pPr>
        <w:pStyle w:val="Heading3"/>
      </w:pPr>
      <w:bookmarkStart w:id="2350" w:name="_Toc24925918"/>
      <w:bookmarkStart w:id="2351" w:name="_Toc24926096"/>
      <w:bookmarkStart w:id="2352" w:name="_Toc24926272"/>
      <w:bookmarkStart w:id="2353" w:name="_Toc33964132"/>
      <w:bookmarkStart w:id="2354" w:name="_Toc33980899"/>
      <w:bookmarkStart w:id="2355" w:name="_Toc36462700"/>
      <w:bookmarkStart w:id="2356" w:name="_Toc36462896"/>
      <w:bookmarkStart w:id="2357" w:name="_Toc43026168"/>
      <w:bookmarkStart w:id="2358" w:name="_Toc49763702"/>
      <w:bookmarkStart w:id="2359" w:name="_Toc56754403"/>
      <w:bookmarkStart w:id="2360" w:name="_Toc88743190"/>
      <w:bookmarkStart w:id="2361" w:name="_Toc90650002"/>
      <w:r w:rsidRPr="00F11966">
        <w:t>5.7.1</w:t>
      </w:r>
      <w:r w:rsidRPr="00F11966">
        <w:tab/>
        <w:t>Introduction</w:t>
      </w:r>
      <w:bookmarkEnd w:id="2350"/>
      <w:bookmarkEnd w:id="2351"/>
      <w:bookmarkEnd w:id="2352"/>
      <w:bookmarkEnd w:id="2353"/>
      <w:bookmarkEnd w:id="2354"/>
      <w:bookmarkEnd w:id="2355"/>
      <w:bookmarkEnd w:id="2356"/>
      <w:bookmarkEnd w:id="2357"/>
      <w:bookmarkEnd w:id="2358"/>
      <w:bookmarkEnd w:id="2359"/>
      <w:bookmarkEnd w:id="2360"/>
      <w:bookmarkEnd w:id="2361"/>
    </w:p>
    <w:p w14:paraId="5A9474B3" w14:textId="77777777" w:rsidR="00E92CBF" w:rsidRPr="00F11966" w:rsidRDefault="00E92CBF" w:rsidP="00E92CBF">
      <w:r w:rsidRPr="00F11966">
        <w:t>This clause defines common data types related to 5G Operator Determined Barring.</w:t>
      </w:r>
    </w:p>
    <w:p w14:paraId="0C4DD1EB" w14:textId="77777777" w:rsidR="00E92CBF" w:rsidRPr="00F11966" w:rsidRDefault="00E92CBF" w:rsidP="00D362EB">
      <w:pPr>
        <w:pStyle w:val="Heading3"/>
      </w:pPr>
      <w:bookmarkStart w:id="2362" w:name="_Toc24925919"/>
      <w:bookmarkStart w:id="2363" w:name="_Toc24926097"/>
      <w:bookmarkStart w:id="2364" w:name="_Toc24926273"/>
      <w:bookmarkStart w:id="2365" w:name="_Toc33964133"/>
      <w:bookmarkStart w:id="2366" w:name="_Toc33980900"/>
      <w:bookmarkStart w:id="2367" w:name="_Toc36462701"/>
      <w:bookmarkStart w:id="2368" w:name="_Toc36462897"/>
      <w:bookmarkStart w:id="2369" w:name="_Toc43026169"/>
      <w:bookmarkStart w:id="2370" w:name="_Toc49763703"/>
      <w:bookmarkStart w:id="2371" w:name="_Toc56754404"/>
      <w:bookmarkStart w:id="2372" w:name="_Toc88743191"/>
      <w:bookmarkStart w:id="2373" w:name="_Toc90650003"/>
      <w:r w:rsidRPr="00F11966">
        <w:t>5.7.2</w:t>
      </w:r>
      <w:r w:rsidRPr="00F11966">
        <w:tab/>
        <w:t>Simple Data Types</w:t>
      </w:r>
      <w:bookmarkEnd w:id="2362"/>
      <w:bookmarkEnd w:id="2363"/>
      <w:bookmarkEnd w:id="2364"/>
      <w:bookmarkEnd w:id="2365"/>
      <w:bookmarkEnd w:id="2366"/>
      <w:bookmarkEnd w:id="2367"/>
      <w:bookmarkEnd w:id="2368"/>
      <w:bookmarkEnd w:id="2369"/>
      <w:bookmarkEnd w:id="2370"/>
      <w:bookmarkEnd w:id="2371"/>
      <w:bookmarkEnd w:id="2372"/>
      <w:bookmarkEnd w:id="2373"/>
    </w:p>
    <w:p w14:paraId="207AE483" w14:textId="77777777" w:rsidR="00E92CBF" w:rsidRPr="00F11966" w:rsidRDefault="00E92CBF" w:rsidP="00E92CBF">
      <w:r w:rsidRPr="00F11966">
        <w:t>This clause specifies common simple data types.</w:t>
      </w:r>
    </w:p>
    <w:p w14:paraId="259D3BA6" w14:textId="77777777" w:rsidR="00E92CBF" w:rsidRPr="00F11966" w:rsidRDefault="00E92CBF" w:rsidP="00E92CBF">
      <w:pPr>
        <w:pStyle w:val="TH"/>
      </w:pPr>
      <w:r w:rsidRPr="00F11966">
        <w:t>Table 5.7.2-1: Simple Data Types</w:t>
      </w:r>
    </w:p>
    <w:tbl>
      <w:tblPr>
        <w:tblW w:w="4600" w:type="pct"/>
        <w:jc w:val="center"/>
        <w:tblCellMar>
          <w:left w:w="28" w:type="dxa"/>
          <w:right w:w="0" w:type="dxa"/>
        </w:tblCellMar>
        <w:tblLook w:val="04A0" w:firstRow="1" w:lastRow="0" w:firstColumn="1" w:lastColumn="0" w:noHBand="0" w:noVBand="1"/>
      </w:tblPr>
      <w:tblGrid>
        <w:gridCol w:w="1825"/>
        <w:gridCol w:w="1804"/>
        <w:gridCol w:w="5232"/>
      </w:tblGrid>
      <w:tr w:rsidR="00E92CBF" w:rsidRPr="00F11966" w14:paraId="3F995017" w14:textId="77777777" w:rsidTr="00AA7DB8">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14:paraId="1C0622C7" w14:textId="77777777" w:rsidR="00E92CBF" w:rsidRPr="00F11966" w:rsidRDefault="00E92CBF" w:rsidP="00AA7DB8">
            <w:pPr>
              <w:pStyle w:val="TAH"/>
            </w:pPr>
            <w:r w:rsidRPr="00F11966">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14:paraId="3270ED1B" w14:textId="77777777" w:rsidR="00E92CBF" w:rsidRPr="00F11966" w:rsidRDefault="00E92CBF" w:rsidP="00AA7DB8">
            <w:pPr>
              <w:pStyle w:val="TAH"/>
            </w:pPr>
            <w:r w:rsidRPr="00F11966">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hideMark/>
          </w:tcPr>
          <w:p w14:paraId="31450338" w14:textId="77777777" w:rsidR="00E92CBF" w:rsidRPr="00F11966" w:rsidRDefault="00E92CBF" w:rsidP="00AA7DB8">
            <w:pPr>
              <w:pStyle w:val="TAH"/>
            </w:pPr>
            <w:r w:rsidRPr="00F11966">
              <w:t>Description</w:t>
            </w:r>
          </w:p>
        </w:tc>
      </w:tr>
      <w:tr w:rsidR="00E92CBF" w:rsidRPr="00F11966" w14:paraId="20726DDA"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7A2468A" w14:textId="77777777" w:rsidR="00E92CBF" w:rsidRPr="00F11966" w:rsidRDefault="00E92CBF" w:rsidP="00AA7DB8">
            <w:pPr>
              <w:pStyle w:val="TAL"/>
            </w:pP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7790137" w14:textId="77777777" w:rsidR="00E92CBF" w:rsidRPr="00F11966" w:rsidRDefault="00E92CBF" w:rsidP="00AA7DB8">
            <w:pPr>
              <w:pStyle w:val="TAL"/>
            </w:pPr>
          </w:p>
        </w:tc>
        <w:tc>
          <w:tcPr>
            <w:tcW w:w="2952" w:type="pct"/>
            <w:tcBorders>
              <w:top w:val="single" w:sz="4" w:space="0" w:color="auto"/>
              <w:left w:val="nil"/>
              <w:bottom w:val="single" w:sz="4" w:space="0" w:color="auto"/>
              <w:right w:val="single" w:sz="8" w:space="0" w:color="auto"/>
            </w:tcBorders>
          </w:tcPr>
          <w:p w14:paraId="68304FCE" w14:textId="77777777" w:rsidR="00E92CBF" w:rsidRPr="00F11966" w:rsidRDefault="00E92CBF" w:rsidP="00AA7DB8">
            <w:pPr>
              <w:pStyle w:val="TAL"/>
              <w:rPr>
                <w:lang w:eastAsia="zh-CN"/>
              </w:rPr>
            </w:pPr>
          </w:p>
        </w:tc>
      </w:tr>
    </w:tbl>
    <w:p w14:paraId="60ECF9C4" w14:textId="77777777" w:rsidR="00E92CBF" w:rsidRPr="00F11966" w:rsidRDefault="00E92CBF" w:rsidP="00E92CBF"/>
    <w:p w14:paraId="7E36CF88" w14:textId="77777777" w:rsidR="00E92CBF" w:rsidRPr="00F11966" w:rsidRDefault="00E92CBF" w:rsidP="00D362EB">
      <w:pPr>
        <w:pStyle w:val="Heading3"/>
      </w:pPr>
      <w:bookmarkStart w:id="2374" w:name="_Toc24925920"/>
      <w:bookmarkStart w:id="2375" w:name="_Toc24926098"/>
      <w:bookmarkStart w:id="2376" w:name="_Toc24926274"/>
      <w:bookmarkStart w:id="2377" w:name="_Toc33964134"/>
      <w:bookmarkStart w:id="2378" w:name="_Toc33980901"/>
      <w:bookmarkStart w:id="2379" w:name="_Toc36462702"/>
      <w:bookmarkStart w:id="2380" w:name="_Toc36462898"/>
      <w:bookmarkStart w:id="2381" w:name="_Toc43026170"/>
      <w:bookmarkStart w:id="2382" w:name="_Toc49763704"/>
      <w:bookmarkStart w:id="2383" w:name="_Toc56754405"/>
      <w:bookmarkStart w:id="2384" w:name="_Toc88743192"/>
      <w:bookmarkStart w:id="2385" w:name="_Toc90650004"/>
      <w:r w:rsidRPr="00F11966">
        <w:lastRenderedPageBreak/>
        <w:t>5.7.3</w:t>
      </w:r>
      <w:r w:rsidRPr="00F11966">
        <w:tab/>
        <w:t>Enumerations</w:t>
      </w:r>
      <w:bookmarkEnd w:id="2374"/>
      <w:bookmarkEnd w:id="2375"/>
      <w:bookmarkEnd w:id="2376"/>
      <w:bookmarkEnd w:id="2377"/>
      <w:bookmarkEnd w:id="2378"/>
      <w:bookmarkEnd w:id="2379"/>
      <w:bookmarkEnd w:id="2380"/>
      <w:bookmarkEnd w:id="2381"/>
      <w:bookmarkEnd w:id="2382"/>
      <w:bookmarkEnd w:id="2383"/>
      <w:bookmarkEnd w:id="2384"/>
      <w:bookmarkEnd w:id="2385"/>
    </w:p>
    <w:p w14:paraId="17C493DD" w14:textId="77777777" w:rsidR="00E92CBF" w:rsidRPr="00F11966" w:rsidRDefault="00E92CBF" w:rsidP="00D362EB">
      <w:pPr>
        <w:pStyle w:val="Heading4"/>
      </w:pPr>
      <w:bookmarkStart w:id="2386" w:name="_Toc24925921"/>
      <w:bookmarkStart w:id="2387" w:name="_Toc24926099"/>
      <w:bookmarkStart w:id="2388" w:name="_Toc24926275"/>
      <w:bookmarkStart w:id="2389" w:name="_Toc33964135"/>
      <w:bookmarkStart w:id="2390" w:name="_Toc33980902"/>
      <w:bookmarkStart w:id="2391" w:name="_Toc36462703"/>
      <w:bookmarkStart w:id="2392" w:name="_Toc36462899"/>
      <w:bookmarkStart w:id="2393" w:name="_Toc43026171"/>
      <w:bookmarkStart w:id="2394" w:name="_Toc49763705"/>
      <w:bookmarkStart w:id="2395" w:name="_Toc56754406"/>
      <w:bookmarkStart w:id="2396" w:name="_Toc88743193"/>
      <w:bookmarkStart w:id="2397" w:name="_Toc90650005"/>
      <w:r w:rsidRPr="00F11966">
        <w:t>5.7.3.1</w:t>
      </w:r>
      <w:r w:rsidRPr="00F11966">
        <w:tab/>
        <w:t xml:space="preserve">Enumeration: </w:t>
      </w:r>
      <w:r w:rsidRPr="00F11966">
        <w:rPr>
          <w:lang w:val="en-US"/>
        </w:rPr>
        <w:t>RoamingOdb</w:t>
      </w:r>
      <w:bookmarkEnd w:id="2386"/>
      <w:bookmarkEnd w:id="2387"/>
      <w:bookmarkEnd w:id="2388"/>
      <w:bookmarkEnd w:id="2389"/>
      <w:bookmarkEnd w:id="2390"/>
      <w:bookmarkEnd w:id="2391"/>
      <w:bookmarkEnd w:id="2392"/>
      <w:bookmarkEnd w:id="2393"/>
      <w:bookmarkEnd w:id="2394"/>
      <w:bookmarkEnd w:id="2395"/>
      <w:bookmarkEnd w:id="2396"/>
      <w:bookmarkEnd w:id="2397"/>
    </w:p>
    <w:p w14:paraId="6B6937B6" w14:textId="77777777" w:rsidR="00E92CBF" w:rsidRPr="00F11966" w:rsidRDefault="00E92CBF" w:rsidP="00E92CBF">
      <w:r w:rsidRPr="00F11966">
        <w:t xml:space="preserve">The enumeration </w:t>
      </w:r>
      <w:r w:rsidRPr="00F11966">
        <w:rPr>
          <w:lang w:val="en-US"/>
        </w:rPr>
        <w:t>RoamingOdb</w:t>
      </w:r>
      <w:r w:rsidRPr="00F11966">
        <w:t xml:space="preserve"> defines the Barring of Roaming as. </w:t>
      </w:r>
      <w:r w:rsidRPr="00F11966">
        <w:rPr>
          <w:rFonts w:cs="Arial"/>
          <w:szCs w:val="18"/>
        </w:rPr>
        <w:t>See 3GPP TS</w:t>
      </w:r>
      <w:r w:rsidRPr="00F11966">
        <w:rPr>
          <w:lang w:val="en-US"/>
        </w:rPr>
        <w:t> 23.015 [26] for further description</w:t>
      </w:r>
      <w:r w:rsidRPr="00F11966">
        <w:rPr>
          <w:rFonts w:cs="Arial"/>
          <w:szCs w:val="18"/>
        </w:rPr>
        <w:t xml:space="preserve">. </w:t>
      </w:r>
      <w:r w:rsidRPr="00F11966">
        <w:t>It shall comply with the provisions defined in table 5.7.3.1-1.</w:t>
      </w:r>
    </w:p>
    <w:p w14:paraId="3E8B2453" w14:textId="77777777" w:rsidR="00E92CBF" w:rsidRPr="00F11966" w:rsidRDefault="00E92CBF" w:rsidP="00E92CBF">
      <w:pPr>
        <w:pStyle w:val="TH"/>
      </w:pPr>
      <w:r w:rsidRPr="00F11966">
        <w:t>Table 5.7.3.1-1: Enumeration RoamingOdb</w:t>
      </w:r>
    </w:p>
    <w:tbl>
      <w:tblPr>
        <w:tblW w:w="4650" w:type="pct"/>
        <w:jc w:val="center"/>
        <w:tblCellMar>
          <w:left w:w="0" w:type="dxa"/>
          <w:right w:w="0" w:type="dxa"/>
        </w:tblCellMar>
        <w:tblLook w:val="04A0" w:firstRow="1" w:lastRow="0" w:firstColumn="1" w:lastColumn="0" w:noHBand="0" w:noVBand="1"/>
      </w:tblPr>
      <w:tblGrid>
        <w:gridCol w:w="3549"/>
        <w:gridCol w:w="5399"/>
      </w:tblGrid>
      <w:tr w:rsidR="00E92CBF" w:rsidRPr="00F11966" w14:paraId="0C2653E2"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AFD4A82" w14:textId="77777777" w:rsidR="00E92CBF" w:rsidRPr="00F11966" w:rsidRDefault="00E92CBF" w:rsidP="00AA7DB8">
            <w:pPr>
              <w:pStyle w:val="TAH"/>
            </w:pPr>
            <w:r w:rsidRPr="00F11966">
              <w:t>Enumeration value</w:t>
            </w:r>
          </w:p>
        </w:tc>
        <w:tc>
          <w:tcPr>
            <w:tcW w:w="3017"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2204C91" w14:textId="77777777" w:rsidR="00E92CBF" w:rsidRPr="00F11966" w:rsidRDefault="00E92CBF" w:rsidP="00AA7DB8">
            <w:pPr>
              <w:pStyle w:val="TAH"/>
            </w:pPr>
            <w:r w:rsidRPr="00F11966">
              <w:t>Description</w:t>
            </w:r>
          </w:p>
        </w:tc>
      </w:tr>
      <w:tr w:rsidR="00E92CBF" w:rsidRPr="00F11966" w14:paraId="2A532DE3"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56CCC96" w14:textId="77777777" w:rsidR="00E92CBF" w:rsidRPr="00F11966" w:rsidRDefault="00E92CBF" w:rsidP="00AA7DB8">
            <w:pPr>
              <w:pStyle w:val="TAL"/>
            </w:pPr>
            <w:r w:rsidRPr="00F11966">
              <w:t>"OUTSIDE_HOME_PLMN"</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9F154E9" w14:textId="77777777" w:rsidR="00E92CBF" w:rsidRPr="00F11966" w:rsidRDefault="00E92CBF" w:rsidP="00AA7DB8">
            <w:pPr>
              <w:pStyle w:val="TAL"/>
            </w:pPr>
            <w:r w:rsidRPr="00F11966">
              <w:t>Barring of roaming outside the home PLMN</w:t>
            </w:r>
          </w:p>
        </w:tc>
      </w:tr>
      <w:tr w:rsidR="00E92CBF" w:rsidRPr="00F11966" w14:paraId="35CF4E0A"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4141CA1" w14:textId="77777777" w:rsidR="00E92CBF" w:rsidRPr="00F11966" w:rsidRDefault="00E92CBF" w:rsidP="00AA7DB8">
            <w:pPr>
              <w:pStyle w:val="TAL"/>
            </w:pPr>
            <w:r w:rsidRPr="00F11966">
              <w:t>"OUTSIDE_HOME_PLMN_COUNTRY"</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9B2B0D" w14:textId="77777777" w:rsidR="00E92CBF" w:rsidRPr="00F11966" w:rsidRDefault="00E92CBF" w:rsidP="00AA7DB8">
            <w:pPr>
              <w:pStyle w:val="TAL"/>
            </w:pPr>
            <w:r w:rsidRPr="00F11966">
              <w:t>Barring of roaming outside the home PLMN country</w:t>
            </w:r>
          </w:p>
        </w:tc>
      </w:tr>
    </w:tbl>
    <w:p w14:paraId="6CF1B7F0" w14:textId="77777777" w:rsidR="00E92CBF" w:rsidRPr="00F11966" w:rsidRDefault="00E92CBF" w:rsidP="00E92CBF"/>
    <w:p w14:paraId="102A5805" w14:textId="77777777" w:rsidR="00E92CBF" w:rsidRPr="00F11966" w:rsidRDefault="00E92CBF" w:rsidP="00D362EB">
      <w:pPr>
        <w:pStyle w:val="Heading4"/>
      </w:pPr>
      <w:bookmarkStart w:id="2398" w:name="_Toc24925922"/>
      <w:bookmarkStart w:id="2399" w:name="_Toc24926100"/>
      <w:bookmarkStart w:id="2400" w:name="_Toc24926276"/>
      <w:bookmarkStart w:id="2401" w:name="_Toc33964136"/>
      <w:bookmarkStart w:id="2402" w:name="_Toc33980903"/>
      <w:bookmarkStart w:id="2403" w:name="_Toc36462704"/>
      <w:bookmarkStart w:id="2404" w:name="_Toc36462900"/>
      <w:bookmarkStart w:id="2405" w:name="_Toc43026172"/>
      <w:bookmarkStart w:id="2406" w:name="_Toc49763706"/>
      <w:bookmarkStart w:id="2407" w:name="_Toc56754407"/>
      <w:bookmarkStart w:id="2408" w:name="_Toc88743194"/>
      <w:bookmarkStart w:id="2409" w:name="_Toc90650006"/>
      <w:r w:rsidRPr="00F11966">
        <w:t>5.7.3.2</w:t>
      </w:r>
      <w:r w:rsidRPr="00F11966">
        <w:tab/>
        <w:t xml:space="preserve">Enumeration: </w:t>
      </w:r>
      <w:r w:rsidRPr="00F11966">
        <w:rPr>
          <w:lang w:val="en-US"/>
        </w:rPr>
        <w:t>OdbPacketServices</w:t>
      </w:r>
      <w:bookmarkEnd w:id="2398"/>
      <w:bookmarkEnd w:id="2399"/>
      <w:bookmarkEnd w:id="2400"/>
      <w:bookmarkEnd w:id="2401"/>
      <w:bookmarkEnd w:id="2402"/>
      <w:bookmarkEnd w:id="2403"/>
      <w:bookmarkEnd w:id="2404"/>
      <w:bookmarkEnd w:id="2405"/>
      <w:bookmarkEnd w:id="2406"/>
      <w:bookmarkEnd w:id="2407"/>
      <w:bookmarkEnd w:id="2408"/>
      <w:bookmarkEnd w:id="2409"/>
    </w:p>
    <w:p w14:paraId="437F6599" w14:textId="77777777" w:rsidR="00E92CBF" w:rsidRPr="00F11966" w:rsidRDefault="00E92CBF" w:rsidP="00E92CBF">
      <w:r w:rsidRPr="00F11966">
        <w:t xml:space="preserve">The enumeration </w:t>
      </w:r>
      <w:r w:rsidRPr="00F11966">
        <w:rPr>
          <w:lang w:val="en-US"/>
        </w:rPr>
        <w:t>OdbPacketServices</w:t>
      </w:r>
      <w:r w:rsidRPr="00F11966">
        <w:t xml:space="preserve"> defines the Barring of Packet Oriented Services. </w:t>
      </w:r>
      <w:r w:rsidRPr="00F11966">
        <w:rPr>
          <w:rFonts w:cs="Arial"/>
          <w:szCs w:val="18"/>
        </w:rPr>
        <w:t>See 3GPP TS</w:t>
      </w:r>
      <w:r w:rsidRPr="00F11966">
        <w:rPr>
          <w:lang w:val="en-US"/>
        </w:rPr>
        <w:t> 23.015 [26] for further description</w:t>
      </w:r>
      <w:r w:rsidRPr="00F11966">
        <w:rPr>
          <w:rFonts w:cs="Arial"/>
          <w:szCs w:val="18"/>
        </w:rPr>
        <w:t xml:space="preserve">. </w:t>
      </w:r>
      <w:r w:rsidRPr="00F11966">
        <w:t>It shall comply with the provisions defined in table 5.7.3.2-1.</w:t>
      </w:r>
    </w:p>
    <w:p w14:paraId="096977C0" w14:textId="77777777" w:rsidR="00E92CBF" w:rsidRPr="00F11966" w:rsidRDefault="00E92CBF" w:rsidP="00E92CBF">
      <w:pPr>
        <w:pStyle w:val="TH"/>
      </w:pPr>
      <w:r w:rsidRPr="00F11966">
        <w:t>Table 5.7.3.2-1: Enumeration OdbPacketServices</w:t>
      </w:r>
    </w:p>
    <w:tbl>
      <w:tblPr>
        <w:tblW w:w="4650" w:type="pct"/>
        <w:jc w:val="center"/>
        <w:tblCellMar>
          <w:left w:w="0" w:type="dxa"/>
          <w:right w:w="0" w:type="dxa"/>
        </w:tblCellMar>
        <w:tblLook w:val="04A0" w:firstRow="1" w:lastRow="0" w:firstColumn="1" w:lastColumn="0" w:noHBand="0" w:noVBand="1"/>
      </w:tblPr>
      <w:tblGrid>
        <w:gridCol w:w="3549"/>
        <w:gridCol w:w="5399"/>
      </w:tblGrid>
      <w:tr w:rsidR="00E92CBF" w:rsidRPr="00F11966" w14:paraId="1EA623E3"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E23BA12" w14:textId="77777777" w:rsidR="00E92CBF" w:rsidRPr="00F11966" w:rsidRDefault="00E92CBF" w:rsidP="00AA7DB8">
            <w:pPr>
              <w:pStyle w:val="TAH"/>
            </w:pPr>
            <w:r w:rsidRPr="00F11966">
              <w:t>Enumeration value</w:t>
            </w:r>
          </w:p>
        </w:tc>
        <w:tc>
          <w:tcPr>
            <w:tcW w:w="3017"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BA61CA8" w14:textId="77777777" w:rsidR="00E92CBF" w:rsidRPr="00F11966" w:rsidRDefault="00E92CBF" w:rsidP="00AA7DB8">
            <w:pPr>
              <w:pStyle w:val="TAH"/>
            </w:pPr>
            <w:r w:rsidRPr="00F11966">
              <w:t>Description</w:t>
            </w:r>
          </w:p>
        </w:tc>
      </w:tr>
      <w:tr w:rsidR="00E92CBF" w:rsidRPr="00F11966" w14:paraId="1558C968"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6BB808C" w14:textId="77777777" w:rsidR="00E92CBF" w:rsidRPr="00F11966" w:rsidRDefault="00E92CBF" w:rsidP="00AA7DB8">
            <w:pPr>
              <w:pStyle w:val="TAL"/>
            </w:pPr>
            <w:r w:rsidRPr="00F11966">
              <w:t>"ALL_PACKET_SERVICES"</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23F66D5" w14:textId="77777777" w:rsidR="00E92CBF" w:rsidRPr="00F11966" w:rsidRDefault="00E92CBF" w:rsidP="00AA7DB8">
            <w:pPr>
              <w:pStyle w:val="TAL"/>
            </w:pPr>
            <w:r w:rsidRPr="00F11966">
              <w:t>Barring of all Packet Oriented Services</w:t>
            </w:r>
          </w:p>
        </w:tc>
      </w:tr>
      <w:tr w:rsidR="00E92CBF" w:rsidRPr="00F11966" w14:paraId="2D081122"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A334DF6" w14:textId="77777777" w:rsidR="00E92CBF" w:rsidRPr="00F11966" w:rsidRDefault="00E92CBF" w:rsidP="00AA7DB8">
            <w:pPr>
              <w:pStyle w:val="TAL"/>
            </w:pPr>
            <w:r w:rsidRPr="00F11966">
              <w:t>"ROAMER_ACCESS_HPLMN_AP"</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428C2A" w14:textId="77777777" w:rsidR="00E92CBF" w:rsidRPr="00F11966" w:rsidRDefault="00E92CBF" w:rsidP="00AA7DB8">
            <w:pPr>
              <w:pStyle w:val="TAL"/>
            </w:pPr>
            <w:r w:rsidRPr="00F11966">
              <w:t>Barring of Packet Oriented Services from access points that are within the HPLMN whilst the subscriber is roaming in a VPLMN</w:t>
            </w:r>
          </w:p>
        </w:tc>
      </w:tr>
      <w:tr w:rsidR="00E92CBF" w:rsidRPr="00F11966" w14:paraId="3BDD3E5F"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9861228" w14:textId="77777777" w:rsidR="00E92CBF" w:rsidRPr="00F11966" w:rsidRDefault="00E92CBF" w:rsidP="00AA7DB8">
            <w:pPr>
              <w:pStyle w:val="TAL"/>
            </w:pPr>
            <w:r w:rsidRPr="00F11966">
              <w:t>"ROAMER_ACCESS_VPLMN_AP"</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77342FA" w14:textId="77777777" w:rsidR="00E92CBF" w:rsidRPr="00F11966" w:rsidRDefault="00E92CBF" w:rsidP="00AA7DB8">
            <w:pPr>
              <w:pStyle w:val="TAL"/>
            </w:pPr>
            <w:r w:rsidRPr="00F11966">
              <w:t>Barring of Packet Oriented Services from access points that are within the roamed to VPLMN.</w:t>
            </w:r>
          </w:p>
        </w:tc>
      </w:tr>
    </w:tbl>
    <w:p w14:paraId="31AE9C47" w14:textId="77777777" w:rsidR="00E92CBF" w:rsidRPr="00F11966" w:rsidRDefault="00E92CBF" w:rsidP="00E92CBF"/>
    <w:p w14:paraId="12AE1A80" w14:textId="77777777" w:rsidR="00E92CBF" w:rsidRPr="00F11966" w:rsidRDefault="00E92CBF" w:rsidP="00D362EB">
      <w:pPr>
        <w:pStyle w:val="Heading3"/>
      </w:pPr>
      <w:bookmarkStart w:id="2410" w:name="_Toc24925923"/>
      <w:bookmarkStart w:id="2411" w:name="_Toc24926101"/>
      <w:bookmarkStart w:id="2412" w:name="_Toc24926277"/>
      <w:bookmarkStart w:id="2413" w:name="_Toc33964137"/>
      <w:bookmarkStart w:id="2414" w:name="_Toc33980904"/>
      <w:bookmarkStart w:id="2415" w:name="_Toc36462705"/>
      <w:bookmarkStart w:id="2416" w:name="_Toc36462901"/>
      <w:bookmarkStart w:id="2417" w:name="_Toc43026173"/>
      <w:bookmarkStart w:id="2418" w:name="_Toc49763707"/>
      <w:bookmarkStart w:id="2419" w:name="_Toc56754408"/>
      <w:bookmarkStart w:id="2420" w:name="_Toc88743195"/>
      <w:bookmarkStart w:id="2421" w:name="_Toc90650007"/>
      <w:r w:rsidRPr="00F11966">
        <w:t>5.7.4</w:t>
      </w:r>
      <w:r w:rsidRPr="00F11966">
        <w:tab/>
        <w:t>Structured Data Types</w:t>
      </w:r>
      <w:bookmarkEnd w:id="2410"/>
      <w:bookmarkEnd w:id="2411"/>
      <w:bookmarkEnd w:id="2412"/>
      <w:bookmarkEnd w:id="2413"/>
      <w:bookmarkEnd w:id="2414"/>
      <w:bookmarkEnd w:id="2415"/>
      <w:bookmarkEnd w:id="2416"/>
      <w:bookmarkEnd w:id="2417"/>
      <w:bookmarkEnd w:id="2418"/>
      <w:bookmarkEnd w:id="2419"/>
      <w:bookmarkEnd w:id="2420"/>
      <w:bookmarkEnd w:id="2421"/>
    </w:p>
    <w:p w14:paraId="3C3B57A6" w14:textId="77777777" w:rsidR="00E92CBF" w:rsidRPr="00F11966" w:rsidRDefault="00E92CBF" w:rsidP="00D362EB">
      <w:pPr>
        <w:pStyle w:val="Heading4"/>
      </w:pPr>
      <w:bookmarkStart w:id="2422" w:name="_Toc24925924"/>
      <w:bookmarkStart w:id="2423" w:name="_Toc24926102"/>
      <w:bookmarkStart w:id="2424" w:name="_Toc24926278"/>
      <w:bookmarkStart w:id="2425" w:name="_Toc33964138"/>
      <w:bookmarkStart w:id="2426" w:name="_Toc33980905"/>
      <w:bookmarkStart w:id="2427" w:name="_Toc36462706"/>
      <w:bookmarkStart w:id="2428" w:name="_Toc36462902"/>
      <w:bookmarkStart w:id="2429" w:name="_Toc43026174"/>
      <w:bookmarkStart w:id="2430" w:name="_Toc49763708"/>
      <w:bookmarkStart w:id="2431" w:name="_Toc56754409"/>
      <w:bookmarkStart w:id="2432" w:name="_Toc88743196"/>
      <w:bookmarkStart w:id="2433" w:name="_Toc90650008"/>
      <w:r w:rsidRPr="00F11966">
        <w:t>5.7.4.1</w:t>
      </w:r>
      <w:r w:rsidRPr="00F11966">
        <w:tab/>
        <w:t xml:space="preserve">Type: </w:t>
      </w:r>
      <w:r w:rsidRPr="00F11966">
        <w:rPr>
          <w:lang w:val="en-US"/>
        </w:rPr>
        <w:t>OdbData</w:t>
      </w:r>
      <w:bookmarkEnd w:id="2422"/>
      <w:bookmarkEnd w:id="2423"/>
      <w:bookmarkEnd w:id="2424"/>
      <w:bookmarkEnd w:id="2425"/>
      <w:bookmarkEnd w:id="2426"/>
      <w:bookmarkEnd w:id="2427"/>
      <w:bookmarkEnd w:id="2428"/>
      <w:bookmarkEnd w:id="2429"/>
      <w:bookmarkEnd w:id="2430"/>
      <w:bookmarkEnd w:id="2431"/>
      <w:bookmarkEnd w:id="2432"/>
      <w:bookmarkEnd w:id="2433"/>
    </w:p>
    <w:p w14:paraId="4B9E4928" w14:textId="77777777" w:rsidR="00E92CBF" w:rsidRPr="00F11966" w:rsidRDefault="00E92CBF" w:rsidP="00E92CBF">
      <w:pPr>
        <w:pStyle w:val="TH"/>
      </w:pPr>
      <w:r w:rsidRPr="00F11966">
        <w:rPr>
          <w:noProof/>
        </w:rPr>
        <w:t>Table </w:t>
      </w:r>
      <w:r w:rsidRPr="00F11966">
        <w:t xml:space="preserve">5.7.4.1-1: </w:t>
      </w:r>
      <w:r w:rsidRPr="00F11966">
        <w:rPr>
          <w:noProof/>
        </w:rPr>
        <w:t xml:space="preserve">Definition of type </w:t>
      </w:r>
      <w:r w:rsidRPr="00F11966">
        <w:rPr>
          <w:lang w:val="en-US"/>
        </w:rPr>
        <w:t>OdbData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E92CBF" w:rsidRPr="00F11966" w14:paraId="7EB85024"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126952CF"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D9A896B"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C96ACE1"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1B7319DE"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9B4233B"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0EBA6560"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hideMark/>
          </w:tcPr>
          <w:p w14:paraId="7FE780BE" w14:textId="77777777" w:rsidR="00E92CBF" w:rsidRPr="00F11966" w:rsidRDefault="00E92CBF" w:rsidP="00AA7DB8">
            <w:pPr>
              <w:pStyle w:val="TAL"/>
            </w:pPr>
            <w:r w:rsidRPr="00F11966">
              <w:rPr>
                <w:lang w:val="en-US"/>
              </w:rPr>
              <w:t>roamingOdb</w:t>
            </w:r>
          </w:p>
        </w:tc>
        <w:tc>
          <w:tcPr>
            <w:tcW w:w="1559" w:type="dxa"/>
            <w:tcBorders>
              <w:top w:val="single" w:sz="4" w:space="0" w:color="auto"/>
              <w:left w:val="single" w:sz="4" w:space="0" w:color="auto"/>
              <w:bottom w:val="single" w:sz="4" w:space="0" w:color="auto"/>
              <w:right w:val="single" w:sz="4" w:space="0" w:color="auto"/>
            </w:tcBorders>
            <w:hideMark/>
          </w:tcPr>
          <w:p w14:paraId="6F42E90A" w14:textId="77777777" w:rsidR="00E92CBF" w:rsidRPr="00F11966" w:rsidRDefault="00E92CBF" w:rsidP="00AA7DB8">
            <w:pPr>
              <w:pStyle w:val="TAL"/>
            </w:pPr>
            <w:r w:rsidRPr="00F11966">
              <w:t>RoamingOdb</w:t>
            </w:r>
          </w:p>
        </w:tc>
        <w:tc>
          <w:tcPr>
            <w:tcW w:w="425" w:type="dxa"/>
            <w:tcBorders>
              <w:top w:val="single" w:sz="4" w:space="0" w:color="auto"/>
              <w:left w:val="single" w:sz="4" w:space="0" w:color="auto"/>
              <w:bottom w:val="single" w:sz="4" w:space="0" w:color="auto"/>
              <w:right w:val="single" w:sz="4" w:space="0" w:color="auto"/>
            </w:tcBorders>
            <w:hideMark/>
          </w:tcPr>
          <w:p w14:paraId="74F313C0"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2C4994FA"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1DE507C6" w14:textId="77777777" w:rsidR="00E92CBF" w:rsidRPr="00F11966" w:rsidRDefault="00E92CBF" w:rsidP="00AA7DB8">
            <w:pPr>
              <w:pStyle w:val="TAL"/>
              <w:rPr>
                <w:rFonts w:cs="Arial"/>
                <w:szCs w:val="18"/>
              </w:rPr>
            </w:pPr>
            <w:r w:rsidRPr="00F11966">
              <w:t>Barring of Roaming (see 3GPP TS 23.015 [26]).</w:t>
            </w:r>
          </w:p>
          <w:p w14:paraId="7667FF4F" w14:textId="77777777" w:rsidR="00E92CBF" w:rsidRPr="00F11966" w:rsidRDefault="00E92CBF" w:rsidP="00AA7DB8">
            <w:pPr>
              <w:pStyle w:val="TAL"/>
            </w:pPr>
          </w:p>
        </w:tc>
      </w:tr>
    </w:tbl>
    <w:p w14:paraId="1FCFC81A" w14:textId="77777777" w:rsidR="00E92CBF" w:rsidRPr="00F11966" w:rsidRDefault="00E92CBF" w:rsidP="00E92CBF"/>
    <w:p w14:paraId="013C5814" w14:textId="77777777" w:rsidR="00E92CBF" w:rsidRPr="00F11966" w:rsidRDefault="00E92CBF" w:rsidP="00D362EB">
      <w:pPr>
        <w:pStyle w:val="Heading2"/>
      </w:pPr>
      <w:bookmarkStart w:id="2434" w:name="_Toc24925925"/>
      <w:bookmarkStart w:id="2435" w:name="_Toc24926103"/>
      <w:bookmarkStart w:id="2436" w:name="_Toc24926279"/>
      <w:bookmarkStart w:id="2437" w:name="_Toc33964139"/>
      <w:bookmarkStart w:id="2438" w:name="_Toc33980906"/>
      <w:bookmarkStart w:id="2439" w:name="_Toc36462707"/>
      <w:bookmarkStart w:id="2440" w:name="_Toc36462903"/>
      <w:bookmarkStart w:id="2441" w:name="_Toc43026175"/>
      <w:bookmarkStart w:id="2442" w:name="_Toc49763709"/>
      <w:bookmarkStart w:id="2443" w:name="_Toc56754410"/>
      <w:bookmarkStart w:id="2444" w:name="_Toc88743197"/>
      <w:bookmarkStart w:id="2445" w:name="_Toc90650009"/>
      <w:r w:rsidRPr="00F11966">
        <w:t>5.8</w:t>
      </w:r>
      <w:r w:rsidRPr="00F11966">
        <w:tab/>
        <w:t>Data Types related to Charging</w:t>
      </w:r>
      <w:bookmarkEnd w:id="2434"/>
      <w:bookmarkEnd w:id="2435"/>
      <w:bookmarkEnd w:id="2436"/>
      <w:bookmarkEnd w:id="2437"/>
      <w:bookmarkEnd w:id="2438"/>
      <w:bookmarkEnd w:id="2439"/>
      <w:bookmarkEnd w:id="2440"/>
      <w:bookmarkEnd w:id="2441"/>
      <w:bookmarkEnd w:id="2442"/>
      <w:bookmarkEnd w:id="2443"/>
      <w:bookmarkEnd w:id="2444"/>
      <w:bookmarkEnd w:id="2445"/>
    </w:p>
    <w:p w14:paraId="030BA773" w14:textId="77777777" w:rsidR="00E92CBF" w:rsidRPr="00F11966" w:rsidRDefault="00E92CBF" w:rsidP="00D362EB">
      <w:pPr>
        <w:pStyle w:val="Heading3"/>
      </w:pPr>
      <w:bookmarkStart w:id="2446" w:name="_Toc24925926"/>
      <w:bookmarkStart w:id="2447" w:name="_Toc24926104"/>
      <w:bookmarkStart w:id="2448" w:name="_Toc24926280"/>
      <w:bookmarkStart w:id="2449" w:name="_Toc33964140"/>
      <w:bookmarkStart w:id="2450" w:name="_Toc33980907"/>
      <w:bookmarkStart w:id="2451" w:name="_Toc36462708"/>
      <w:bookmarkStart w:id="2452" w:name="_Toc36462904"/>
      <w:bookmarkStart w:id="2453" w:name="_Toc43026176"/>
      <w:bookmarkStart w:id="2454" w:name="_Toc49763710"/>
      <w:bookmarkStart w:id="2455" w:name="_Toc56754411"/>
      <w:bookmarkStart w:id="2456" w:name="_Toc88743198"/>
      <w:bookmarkStart w:id="2457" w:name="_Toc90650010"/>
      <w:r w:rsidRPr="00F11966">
        <w:t>5.8.1</w:t>
      </w:r>
      <w:r w:rsidRPr="00F11966">
        <w:tab/>
        <w:t>Introduction</w:t>
      </w:r>
      <w:bookmarkEnd w:id="2446"/>
      <w:bookmarkEnd w:id="2447"/>
      <w:bookmarkEnd w:id="2448"/>
      <w:bookmarkEnd w:id="2449"/>
      <w:bookmarkEnd w:id="2450"/>
      <w:bookmarkEnd w:id="2451"/>
      <w:bookmarkEnd w:id="2452"/>
      <w:bookmarkEnd w:id="2453"/>
      <w:bookmarkEnd w:id="2454"/>
      <w:bookmarkEnd w:id="2455"/>
      <w:bookmarkEnd w:id="2456"/>
      <w:bookmarkEnd w:id="2457"/>
    </w:p>
    <w:p w14:paraId="71239262" w14:textId="77777777" w:rsidR="00E92CBF" w:rsidRPr="00F11966" w:rsidRDefault="00E92CBF" w:rsidP="00E92CBF">
      <w:r w:rsidRPr="00F11966">
        <w:t>This clause defines common data types related to Charging.</w:t>
      </w:r>
    </w:p>
    <w:p w14:paraId="7CB3BA5C" w14:textId="77777777" w:rsidR="00E92CBF" w:rsidRPr="00F11966" w:rsidRDefault="00E92CBF" w:rsidP="00D362EB">
      <w:pPr>
        <w:pStyle w:val="Heading3"/>
      </w:pPr>
      <w:bookmarkStart w:id="2458" w:name="_Toc24925927"/>
      <w:bookmarkStart w:id="2459" w:name="_Toc24926105"/>
      <w:bookmarkStart w:id="2460" w:name="_Toc24926281"/>
      <w:bookmarkStart w:id="2461" w:name="_Toc33964141"/>
      <w:bookmarkStart w:id="2462" w:name="_Toc33980908"/>
      <w:bookmarkStart w:id="2463" w:name="_Toc36462709"/>
      <w:bookmarkStart w:id="2464" w:name="_Toc36462905"/>
      <w:bookmarkStart w:id="2465" w:name="_Toc43026177"/>
      <w:bookmarkStart w:id="2466" w:name="_Toc49763711"/>
      <w:bookmarkStart w:id="2467" w:name="_Toc56754412"/>
      <w:bookmarkStart w:id="2468" w:name="_Toc88743199"/>
      <w:bookmarkStart w:id="2469" w:name="_Toc90650011"/>
      <w:r w:rsidRPr="00F11966">
        <w:t>5.8.2</w:t>
      </w:r>
      <w:r w:rsidRPr="00F11966">
        <w:tab/>
        <w:t>Simple Data Types</w:t>
      </w:r>
      <w:bookmarkEnd w:id="2458"/>
      <w:bookmarkEnd w:id="2459"/>
      <w:bookmarkEnd w:id="2460"/>
      <w:bookmarkEnd w:id="2461"/>
      <w:bookmarkEnd w:id="2462"/>
      <w:bookmarkEnd w:id="2463"/>
      <w:bookmarkEnd w:id="2464"/>
      <w:bookmarkEnd w:id="2465"/>
      <w:bookmarkEnd w:id="2466"/>
      <w:bookmarkEnd w:id="2467"/>
      <w:bookmarkEnd w:id="2468"/>
      <w:bookmarkEnd w:id="2469"/>
    </w:p>
    <w:p w14:paraId="16015D93" w14:textId="77777777" w:rsidR="00E92CBF" w:rsidRPr="00F11966" w:rsidRDefault="00E92CBF" w:rsidP="00E92CBF">
      <w:r w:rsidRPr="00F11966">
        <w:t>This clause specifies common simple data types.</w:t>
      </w:r>
    </w:p>
    <w:p w14:paraId="4D6F9782" w14:textId="77777777" w:rsidR="00E92CBF" w:rsidRPr="00F11966" w:rsidRDefault="00E92CBF" w:rsidP="00E92CBF">
      <w:pPr>
        <w:pStyle w:val="TH"/>
      </w:pPr>
      <w:r w:rsidRPr="00F11966">
        <w:t>Table 5.8.2-1: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E92CBF" w:rsidRPr="00F11966" w14:paraId="03AAEB12" w14:textId="77777777" w:rsidTr="00AA7DB8">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4D143E87" w14:textId="77777777" w:rsidR="00E92CBF" w:rsidRPr="00F11966" w:rsidRDefault="00E92CBF" w:rsidP="00AA7DB8">
            <w:pPr>
              <w:pStyle w:val="TAH"/>
            </w:pPr>
            <w:r w:rsidRPr="00F11966">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1CAF94E4" w14:textId="77777777" w:rsidR="00E92CBF" w:rsidRPr="00F11966" w:rsidRDefault="00E92CBF" w:rsidP="00AA7DB8">
            <w:pPr>
              <w:pStyle w:val="TAH"/>
            </w:pPr>
            <w:r w:rsidRPr="00F11966">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16EFAC1F" w14:textId="77777777" w:rsidR="00E92CBF" w:rsidRPr="00F11966" w:rsidRDefault="00E92CBF" w:rsidP="00AA7DB8">
            <w:pPr>
              <w:pStyle w:val="TAH"/>
            </w:pPr>
            <w:r w:rsidRPr="00F11966">
              <w:t>Description</w:t>
            </w:r>
          </w:p>
        </w:tc>
      </w:tr>
      <w:tr w:rsidR="00E92CBF" w:rsidRPr="00F11966" w14:paraId="3FBEBBF6"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F08C1CB" w14:textId="77777777" w:rsidR="00E92CBF" w:rsidRPr="00F11966" w:rsidRDefault="00E92CBF" w:rsidP="00AA7DB8">
            <w:pPr>
              <w:pStyle w:val="TAL"/>
            </w:pPr>
            <w:r w:rsidRPr="00F11966">
              <w:t>ChargingId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DFF61B0" w14:textId="77777777" w:rsidR="00E92CBF" w:rsidRPr="00F11966" w:rsidRDefault="00E92CBF" w:rsidP="00AA7DB8">
            <w:pPr>
              <w:pStyle w:val="TAL"/>
            </w:pPr>
            <w:r w:rsidRPr="00F11966">
              <w:t>Uint32</w:t>
            </w:r>
          </w:p>
        </w:tc>
        <w:tc>
          <w:tcPr>
            <w:tcW w:w="2952" w:type="pct"/>
            <w:tcBorders>
              <w:top w:val="single" w:sz="4" w:space="0" w:color="auto"/>
              <w:left w:val="nil"/>
              <w:bottom w:val="single" w:sz="4" w:space="0" w:color="auto"/>
              <w:right w:val="single" w:sz="8" w:space="0" w:color="auto"/>
            </w:tcBorders>
          </w:tcPr>
          <w:p w14:paraId="695367B7" w14:textId="77777777" w:rsidR="00E92CBF" w:rsidRPr="00F11966" w:rsidRDefault="00E92CBF" w:rsidP="00AA7DB8">
            <w:pPr>
              <w:pStyle w:val="TAL"/>
              <w:rPr>
                <w:lang w:eastAsia="zh-CN"/>
              </w:rPr>
            </w:pPr>
            <w:r w:rsidRPr="00F11966">
              <w:rPr>
                <w:lang w:bidi="ar-IQ"/>
              </w:rPr>
              <w:t>Charging identifier allowing correlation of charging information</w:t>
            </w:r>
          </w:p>
        </w:tc>
      </w:tr>
      <w:tr w:rsidR="00E92CBF" w:rsidRPr="00F11966" w14:paraId="14D2870B"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33D961A" w14:textId="77777777" w:rsidR="00E92CBF" w:rsidRPr="00F11966" w:rsidRDefault="00E92CBF" w:rsidP="00AA7DB8">
            <w:pPr>
              <w:pStyle w:val="TAL"/>
            </w:pPr>
            <w:r w:rsidRPr="00F11966">
              <w:t>ApplicationChargingId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CB40CBB" w14:textId="77777777" w:rsidR="00E92CBF" w:rsidRPr="00F11966" w:rsidRDefault="00E92CBF" w:rsidP="00AA7DB8">
            <w:pPr>
              <w:pStyle w:val="TAL"/>
            </w:pPr>
            <w:r w:rsidRPr="00F11966">
              <w:t>string</w:t>
            </w:r>
          </w:p>
        </w:tc>
        <w:tc>
          <w:tcPr>
            <w:tcW w:w="2952" w:type="pct"/>
            <w:tcBorders>
              <w:top w:val="single" w:sz="4" w:space="0" w:color="auto"/>
              <w:left w:val="nil"/>
              <w:bottom w:val="single" w:sz="4" w:space="0" w:color="auto"/>
              <w:right w:val="single" w:sz="8" w:space="0" w:color="auto"/>
            </w:tcBorders>
          </w:tcPr>
          <w:p w14:paraId="62593EFE" w14:textId="77777777" w:rsidR="00E92CBF" w:rsidRPr="00F11966" w:rsidRDefault="00E92CBF" w:rsidP="00AA7DB8">
            <w:pPr>
              <w:pStyle w:val="TAL"/>
              <w:rPr>
                <w:lang w:bidi="ar-IQ"/>
              </w:rPr>
            </w:pPr>
            <w:r w:rsidRPr="00F11966">
              <w:rPr>
                <w:lang w:bidi="ar-IQ"/>
              </w:rPr>
              <w:t>Application provided charging identifier allowing correlation of charging information.</w:t>
            </w:r>
          </w:p>
        </w:tc>
      </w:tr>
      <w:tr w:rsidR="00E92CBF" w:rsidRPr="00F11966" w14:paraId="01A1D029"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B9372A2" w14:textId="77777777" w:rsidR="00E92CBF" w:rsidRPr="00F11966" w:rsidRDefault="00E92CBF" w:rsidP="00AA7DB8">
            <w:pPr>
              <w:pStyle w:val="TAL"/>
            </w:pPr>
            <w:r w:rsidRPr="00F11966">
              <w:t>RatingGroup</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2A18F30" w14:textId="77777777" w:rsidR="00E92CBF" w:rsidRPr="00F11966" w:rsidRDefault="00E92CBF" w:rsidP="00AA7DB8">
            <w:pPr>
              <w:pStyle w:val="TAL"/>
            </w:pPr>
            <w:r w:rsidRPr="00F11966">
              <w:t>Uint32</w:t>
            </w:r>
          </w:p>
        </w:tc>
        <w:tc>
          <w:tcPr>
            <w:tcW w:w="2952" w:type="pct"/>
            <w:tcBorders>
              <w:top w:val="single" w:sz="4" w:space="0" w:color="auto"/>
              <w:left w:val="nil"/>
              <w:bottom w:val="single" w:sz="4" w:space="0" w:color="auto"/>
              <w:right w:val="single" w:sz="8" w:space="0" w:color="auto"/>
            </w:tcBorders>
          </w:tcPr>
          <w:p w14:paraId="5AFEF249" w14:textId="77777777" w:rsidR="00E92CBF" w:rsidRPr="00F11966" w:rsidRDefault="00E92CBF" w:rsidP="00AA7DB8">
            <w:pPr>
              <w:pStyle w:val="TAL"/>
              <w:rPr>
                <w:lang w:bidi="ar-IQ"/>
              </w:rPr>
            </w:pPr>
            <w:r w:rsidRPr="00F11966">
              <w:rPr>
                <w:lang w:eastAsia="zh-CN"/>
              </w:rPr>
              <w:t>Identifier of a Rating Group</w:t>
            </w:r>
          </w:p>
        </w:tc>
      </w:tr>
      <w:tr w:rsidR="00E92CBF" w:rsidRPr="00F11966" w14:paraId="7B397BEA"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7BB6F1D" w14:textId="77777777" w:rsidR="00E92CBF" w:rsidRPr="00F11966" w:rsidRDefault="00E92CBF" w:rsidP="00AA7DB8">
            <w:pPr>
              <w:pStyle w:val="TAL"/>
            </w:pPr>
            <w:r w:rsidRPr="00F11966">
              <w:t>ServiceId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CA28A8C" w14:textId="77777777" w:rsidR="00E92CBF" w:rsidRPr="00F11966" w:rsidRDefault="00E92CBF" w:rsidP="00AA7DB8">
            <w:pPr>
              <w:pStyle w:val="TAL"/>
            </w:pPr>
            <w:r w:rsidRPr="00F11966">
              <w:t>Uint32</w:t>
            </w:r>
          </w:p>
        </w:tc>
        <w:tc>
          <w:tcPr>
            <w:tcW w:w="2952" w:type="pct"/>
            <w:tcBorders>
              <w:top w:val="single" w:sz="4" w:space="0" w:color="auto"/>
              <w:left w:val="nil"/>
              <w:bottom w:val="single" w:sz="4" w:space="0" w:color="auto"/>
              <w:right w:val="single" w:sz="8" w:space="0" w:color="auto"/>
            </w:tcBorders>
          </w:tcPr>
          <w:p w14:paraId="72A9E816" w14:textId="77777777" w:rsidR="00E92CBF" w:rsidRPr="00F11966" w:rsidRDefault="00E92CBF" w:rsidP="00AA7DB8">
            <w:pPr>
              <w:pStyle w:val="TAL"/>
              <w:rPr>
                <w:lang w:eastAsia="zh-CN"/>
              </w:rPr>
            </w:pPr>
            <w:r w:rsidRPr="00F11966">
              <w:rPr>
                <w:lang w:eastAsia="zh-CN"/>
              </w:rPr>
              <w:t>Identifier of a Service</w:t>
            </w:r>
          </w:p>
        </w:tc>
      </w:tr>
    </w:tbl>
    <w:p w14:paraId="6753BDCF" w14:textId="77777777" w:rsidR="00E92CBF" w:rsidRPr="00F11966" w:rsidRDefault="00E92CBF" w:rsidP="00E92CBF"/>
    <w:p w14:paraId="12A5AD81" w14:textId="77777777" w:rsidR="00E92CBF" w:rsidRPr="00F11966" w:rsidRDefault="00E92CBF" w:rsidP="00D362EB">
      <w:pPr>
        <w:pStyle w:val="Heading3"/>
      </w:pPr>
      <w:bookmarkStart w:id="2470" w:name="_Toc24925928"/>
      <w:bookmarkStart w:id="2471" w:name="_Toc24926106"/>
      <w:bookmarkStart w:id="2472" w:name="_Toc24926282"/>
      <w:bookmarkStart w:id="2473" w:name="_Toc33964142"/>
      <w:bookmarkStart w:id="2474" w:name="_Toc33980909"/>
      <w:bookmarkStart w:id="2475" w:name="_Toc36462710"/>
      <w:bookmarkStart w:id="2476" w:name="_Toc36462906"/>
      <w:bookmarkStart w:id="2477" w:name="_Toc43026178"/>
      <w:bookmarkStart w:id="2478" w:name="_Toc49763712"/>
      <w:bookmarkStart w:id="2479" w:name="_Toc56754413"/>
      <w:bookmarkStart w:id="2480" w:name="_Toc88743200"/>
      <w:bookmarkStart w:id="2481" w:name="_Toc90650012"/>
      <w:r w:rsidRPr="00F11966">
        <w:lastRenderedPageBreak/>
        <w:t>5.8.3</w:t>
      </w:r>
      <w:r w:rsidRPr="00F11966">
        <w:tab/>
        <w:t>Enumerations</w:t>
      </w:r>
      <w:bookmarkEnd w:id="2470"/>
      <w:bookmarkEnd w:id="2471"/>
      <w:bookmarkEnd w:id="2472"/>
      <w:bookmarkEnd w:id="2473"/>
      <w:bookmarkEnd w:id="2474"/>
      <w:bookmarkEnd w:id="2475"/>
      <w:bookmarkEnd w:id="2476"/>
      <w:bookmarkEnd w:id="2477"/>
      <w:bookmarkEnd w:id="2478"/>
      <w:bookmarkEnd w:id="2479"/>
      <w:bookmarkEnd w:id="2480"/>
      <w:bookmarkEnd w:id="2481"/>
    </w:p>
    <w:p w14:paraId="78FDF8A3" w14:textId="77777777" w:rsidR="00E92CBF" w:rsidRPr="00F11966" w:rsidRDefault="00E92CBF" w:rsidP="00D362EB">
      <w:pPr>
        <w:pStyle w:val="Heading3"/>
      </w:pPr>
      <w:bookmarkStart w:id="2482" w:name="_Toc24925929"/>
      <w:bookmarkStart w:id="2483" w:name="_Toc24926107"/>
      <w:bookmarkStart w:id="2484" w:name="_Toc24926283"/>
      <w:bookmarkStart w:id="2485" w:name="_Toc33964143"/>
      <w:bookmarkStart w:id="2486" w:name="_Toc33980910"/>
      <w:bookmarkStart w:id="2487" w:name="_Toc36462711"/>
      <w:bookmarkStart w:id="2488" w:name="_Toc36462907"/>
      <w:bookmarkStart w:id="2489" w:name="_Toc43026179"/>
      <w:bookmarkStart w:id="2490" w:name="_Toc49763713"/>
      <w:bookmarkStart w:id="2491" w:name="_Toc56754414"/>
      <w:bookmarkStart w:id="2492" w:name="_Toc88743201"/>
      <w:bookmarkStart w:id="2493" w:name="_Toc90650013"/>
      <w:r w:rsidRPr="00F11966">
        <w:t>5.8.4</w:t>
      </w:r>
      <w:r w:rsidRPr="00F11966">
        <w:tab/>
        <w:t>Structured Data Types</w:t>
      </w:r>
      <w:bookmarkEnd w:id="2482"/>
      <w:bookmarkEnd w:id="2483"/>
      <w:bookmarkEnd w:id="2484"/>
      <w:bookmarkEnd w:id="2485"/>
      <w:bookmarkEnd w:id="2486"/>
      <w:bookmarkEnd w:id="2487"/>
      <w:bookmarkEnd w:id="2488"/>
      <w:bookmarkEnd w:id="2489"/>
      <w:bookmarkEnd w:id="2490"/>
      <w:bookmarkEnd w:id="2491"/>
      <w:bookmarkEnd w:id="2492"/>
      <w:bookmarkEnd w:id="2493"/>
    </w:p>
    <w:p w14:paraId="4238900F" w14:textId="77777777" w:rsidR="00E92CBF" w:rsidRPr="00F11966" w:rsidRDefault="00E92CBF" w:rsidP="00D362EB">
      <w:pPr>
        <w:pStyle w:val="Heading4"/>
      </w:pPr>
      <w:bookmarkStart w:id="2494" w:name="_Toc24925930"/>
      <w:bookmarkStart w:id="2495" w:name="_Toc24926108"/>
      <w:bookmarkStart w:id="2496" w:name="_Toc24926284"/>
      <w:bookmarkStart w:id="2497" w:name="_Toc33964144"/>
      <w:bookmarkStart w:id="2498" w:name="_Toc33980911"/>
      <w:bookmarkStart w:id="2499" w:name="_Toc36462712"/>
      <w:bookmarkStart w:id="2500" w:name="_Toc36462908"/>
      <w:bookmarkStart w:id="2501" w:name="_Toc43026180"/>
      <w:bookmarkStart w:id="2502" w:name="_Toc49763714"/>
      <w:bookmarkStart w:id="2503" w:name="_Toc56754415"/>
      <w:bookmarkStart w:id="2504" w:name="_Toc88743202"/>
      <w:bookmarkStart w:id="2505" w:name="_Toc90650014"/>
      <w:r w:rsidRPr="00F11966">
        <w:t>5.8.4.1</w:t>
      </w:r>
      <w:r w:rsidRPr="00F11966">
        <w:tab/>
        <w:t>Type: SecondaryRatUsageReport</w:t>
      </w:r>
      <w:bookmarkEnd w:id="2494"/>
      <w:bookmarkEnd w:id="2495"/>
      <w:bookmarkEnd w:id="2496"/>
      <w:bookmarkEnd w:id="2497"/>
      <w:bookmarkEnd w:id="2498"/>
      <w:bookmarkEnd w:id="2499"/>
      <w:bookmarkEnd w:id="2500"/>
      <w:bookmarkEnd w:id="2501"/>
      <w:bookmarkEnd w:id="2502"/>
      <w:bookmarkEnd w:id="2503"/>
      <w:bookmarkEnd w:id="2504"/>
      <w:bookmarkEnd w:id="2505"/>
    </w:p>
    <w:p w14:paraId="0EFB5942" w14:textId="77777777" w:rsidR="00E92CBF" w:rsidRPr="00F11966" w:rsidRDefault="00E92CBF" w:rsidP="00E92CBF">
      <w:pPr>
        <w:pStyle w:val="TH"/>
      </w:pPr>
      <w:r w:rsidRPr="00F11966">
        <w:rPr>
          <w:noProof/>
        </w:rPr>
        <w:t>Table </w:t>
      </w:r>
      <w:r w:rsidRPr="00F11966">
        <w:t xml:space="preserve">5.8.4.1-1: </w:t>
      </w:r>
      <w:r w:rsidRPr="00F11966">
        <w:rPr>
          <w:noProof/>
        </w:rPr>
        <w:t>Definition of type SecondaryRat</w:t>
      </w:r>
      <w:r w:rsidRPr="00F11966">
        <w:t>UsageReport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F11966" w14:paraId="3005CF6B"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5B9BE93B"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74F5561"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98B0EA8"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6BE0126"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3ED889"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1839F37A"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69F318EE" w14:textId="77777777" w:rsidR="00E92CBF" w:rsidRPr="00F11966" w:rsidRDefault="00E92CBF" w:rsidP="00AA7DB8">
            <w:pPr>
              <w:pStyle w:val="TAL"/>
            </w:pPr>
            <w:r w:rsidRPr="00F11966">
              <w:t>secondaryRatType</w:t>
            </w:r>
          </w:p>
        </w:tc>
        <w:tc>
          <w:tcPr>
            <w:tcW w:w="1559" w:type="dxa"/>
            <w:tcBorders>
              <w:top w:val="single" w:sz="4" w:space="0" w:color="auto"/>
              <w:left w:val="single" w:sz="4" w:space="0" w:color="auto"/>
              <w:bottom w:val="single" w:sz="4" w:space="0" w:color="auto"/>
              <w:right w:val="single" w:sz="4" w:space="0" w:color="auto"/>
            </w:tcBorders>
          </w:tcPr>
          <w:p w14:paraId="2E10533B" w14:textId="77777777" w:rsidR="00E92CBF" w:rsidRPr="00F11966" w:rsidRDefault="00E92CBF" w:rsidP="00AA7DB8">
            <w:pPr>
              <w:pStyle w:val="TAL"/>
            </w:pPr>
            <w:r w:rsidRPr="00F11966">
              <w:t>RatType</w:t>
            </w:r>
          </w:p>
        </w:tc>
        <w:tc>
          <w:tcPr>
            <w:tcW w:w="425" w:type="dxa"/>
            <w:tcBorders>
              <w:top w:val="single" w:sz="4" w:space="0" w:color="auto"/>
              <w:left w:val="single" w:sz="4" w:space="0" w:color="auto"/>
              <w:bottom w:val="single" w:sz="4" w:space="0" w:color="auto"/>
              <w:right w:val="single" w:sz="4" w:space="0" w:color="auto"/>
            </w:tcBorders>
          </w:tcPr>
          <w:p w14:paraId="4355C012"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4BB650E0"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2C496F27" w14:textId="77777777" w:rsidR="00E92CBF" w:rsidRPr="00F11966" w:rsidRDefault="00E92CBF" w:rsidP="00AA7DB8">
            <w:pPr>
              <w:pStyle w:val="TAL"/>
              <w:rPr>
                <w:rFonts w:cs="Arial"/>
                <w:szCs w:val="18"/>
              </w:rPr>
            </w:pPr>
            <w:r w:rsidRPr="00F11966">
              <w:rPr>
                <w:rFonts w:cs="Arial"/>
                <w:szCs w:val="18"/>
              </w:rPr>
              <w:t>Secondary RAT type</w:t>
            </w:r>
          </w:p>
        </w:tc>
      </w:tr>
      <w:tr w:rsidR="00E92CBF" w:rsidRPr="00F11966" w14:paraId="1D127DBC"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023E4DAA" w14:textId="77777777" w:rsidR="00E92CBF" w:rsidRPr="00F11966" w:rsidRDefault="00E92CBF" w:rsidP="00AA7DB8">
            <w:pPr>
              <w:pStyle w:val="TAL"/>
            </w:pPr>
            <w:r w:rsidRPr="00F11966">
              <w:t>qosFlowsUsageData</w:t>
            </w:r>
          </w:p>
        </w:tc>
        <w:tc>
          <w:tcPr>
            <w:tcW w:w="1559" w:type="dxa"/>
            <w:tcBorders>
              <w:top w:val="single" w:sz="4" w:space="0" w:color="auto"/>
              <w:left w:val="single" w:sz="4" w:space="0" w:color="auto"/>
              <w:bottom w:val="single" w:sz="4" w:space="0" w:color="auto"/>
              <w:right w:val="single" w:sz="4" w:space="0" w:color="auto"/>
            </w:tcBorders>
          </w:tcPr>
          <w:p w14:paraId="2B362B08" w14:textId="77777777" w:rsidR="00E92CBF" w:rsidRPr="00F11966" w:rsidRDefault="00E92CBF" w:rsidP="00AA7DB8">
            <w:pPr>
              <w:pStyle w:val="TAL"/>
            </w:pPr>
            <w:r w:rsidRPr="00F11966">
              <w:t>array(QosFlowUsageReport)</w:t>
            </w:r>
          </w:p>
        </w:tc>
        <w:tc>
          <w:tcPr>
            <w:tcW w:w="425" w:type="dxa"/>
            <w:tcBorders>
              <w:top w:val="single" w:sz="4" w:space="0" w:color="auto"/>
              <w:left w:val="single" w:sz="4" w:space="0" w:color="auto"/>
              <w:bottom w:val="single" w:sz="4" w:space="0" w:color="auto"/>
              <w:right w:val="single" w:sz="4" w:space="0" w:color="auto"/>
            </w:tcBorders>
          </w:tcPr>
          <w:p w14:paraId="581D9531"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01F16DFE" w14:textId="77777777" w:rsidR="00E92CBF" w:rsidRPr="00F11966" w:rsidRDefault="00E92CBF" w:rsidP="00AA7DB8">
            <w:pPr>
              <w:pStyle w:val="TAL"/>
            </w:pPr>
            <w:r w:rsidRPr="00F11966">
              <w:t>1..N</w:t>
            </w:r>
          </w:p>
        </w:tc>
        <w:tc>
          <w:tcPr>
            <w:tcW w:w="4359" w:type="dxa"/>
            <w:tcBorders>
              <w:top w:val="single" w:sz="4" w:space="0" w:color="auto"/>
              <w:left w:val="single" w:sz="4" w:space="0" w:color="auto"/>
              <w:bottom w:val="single" w:sz="4" w:space="0" w:color="auto"/>
              <w:right w:val="single" w:sz="4" w:space="0" w:color="auto"/>
            </w:tcBorders>
          </w:tcPr>
          <w:p w14:paraId="2615600C" w14:textId="77777777" w:rsidR="00E92CBF" w:rsidRPr="00F11966" w:rsidRDefault="00E92CBF" w:rsidP="00AA7DB8">
            <w:pPr>
              <w:pStyle w:val="TAL"/>
              <w:rPr>
                <w:rFonts w:cs="Arial"/>
                <w:szCs w:val="18"/>
              </w:rPr>
            </w:pPr>
            <w:r w:rsidRPr="00F11966">
              <w:rPr>
                <w:rFonts w:cs="Arial"/>
                <w:szCs w:val="18"/>
              </w:rPr>
              <w:t xml:space="preserve">QoS flows usage data </w:t>
            </w:r>
          </w:p>
        </w:tc>
      </w:tr>
    </w:tbl>
    <w:p w14:paraId="696E69D0" w14:textId="77777777" w:rsidR="00E92CBF" w:rsidRPr="00F11966" w:rsidRDefault="00E92CBF" w:rsidP="00E92CBF">
      <w:pPr>
        <w:rPr>
          <w:noProof/>
        </w:rPr>
      </w:pPr>
    </w:p>
    <w:p w14:paraId="4BDE4C92" w14:textId="77777777" w:rsidR="00E92CBF" w:rsidRPr="00F11966" w:rsidRDefault="00E92CBF" w:rsidP="00D362EB">
      <w:pPr>
        <w:pStyle w:val="Heading4"/>
      </w:pPr>
      <w:bookmarkStart w:id="2506" w:name="_Toc24925931"/>
      <w:bookmarkStart w:id="2507" w:name="_Toc24926109"/>
      <w:bookmarkStart w:id="2508" w:name="_Toc24926285"/>
      <w:bookmarkStart w:id="2509" w:name="_Toc33964145"/>
      <w:bookmarkStart w:id="2510" w:name="_Toc33980912"/>
      <w:bookmarkStart w:id="2511" w:name="_Toc36462713"/>
      <w:bookmarkStart w:id="2512" w:name="_Toc36462909"/>
      <w:bookmarkStart w:id="2513" w:name="_Toc43026181"/>
      <w:bookmarkStart w:id="2514" w:name="_Toc49763715"/>
      <w:bookmarkStart w:id="2515" w:name="_Toc56754416"/>
      <w:bookmarkStart w:id="2516" w:name="_Toc88743203"/>
      <w:bookmarkStart w:id="2517" w:name="_Toc90650015"/>
      <w:r w:rsidRPr="00F11966">
        <w:t>5.8.4.2</w:t>
      </w:r>
      <w:r w:rsidRPr="00F11966">
        <w:tab/>
        <w:t>Type: QoSFlowUsageReport</w:t>
      </w:r>
      <w:bookmarkEnd w:id="2506"/>
      <w:bookmarkEnd w:id="2507"/>
      <w:bookmarkEnd w:id="2508"/>
      <w:bookmarkEnd w:id="2509"/>
      <w:bookmarkEnd w:id="2510"/>
      <w:bookmarkEnd w:id="2511"/>
      <w:bookmarkEnd w:id="2512"/>
      <w:bookmarkEnd w:id="2513"/>
      <w:bookmarkEnd w:id="2514"/>
      <w:bookmarkEnd w:id="2515"/>
      <w:bookmarkEnd w:id="2516"/>
      <w:bookmarkEnd w:id="2517"/>
    </w:p>
    <w:p w14:paraId="2A2C481E" w14:textId="77777777" w:rsidR="00E92CBF" w:rsidRPr="00F11966" w:rsidRDefault="00E92CBF" w:rsidP="00E92CBF">
      <w:pPr>
        <w:pStyle w:val="TH"/>
      </w:pPr>
      <w:r w:rsidRPr="00F11966">
        <w:rPr>
          <w:noProof/>
        </w:rPr>
        <w:t>Table </w:t>
      </w:r>
      <w:r w:rsidRPr="00F11966">
        <w:t xml:space="preserve">5.8.4.2-1: </w:t>
      </w:r>
      <w:r w:rsidRPr="00F11966">
        <w:rPr>
          <w:noProof/>
        </w:rPr>
        <w:t xml:space="preserve">Definition of type </w:t>
      </w:r>
      <w:r w:rsidRPr="00F11966">
        <w:t>QoSFlowUsageReport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F11966" w14:paraId="08AB75CB"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7FD780E2"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9786414"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AA3FE0C"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05607B3"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F7222BC"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0B47C84E"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34D2AB03" w14:textId="77777777" w:rsidR="00E92CBF" w:rsidRPr="00F11966" w:rsidRDefault="00E92CBF" w:rsidP="00AA7DB8">
            <w:pPr>
              <w:pStyle w:val="TAL"/>
            </w:pPr>
            <w:r w:rsidRPr="00F11966">
              <w:t>qfi</w:t>
            </w:r>
          </w:p>
        </w:tc>
        <w:tc>
          <w:tcPr>
            <w:tcW w:w="1559" w:type="dxa"/>
            <w:tcBorders>
              <w:top w:val="single" w:sz="4" w:space="0" w:color="auto"/>
              <w:left w:val="single" w:sz="4" w:space="0" w:color="auto"/>
              <w:bottom w:val="single" w:sz="4" w:space="0" w:color="auto"/>
              <w:right w:val="single" w:sz="4" w:space="0" w:color="auto"/>
            </w:tcBorders>
          </w:tcPr>
          <w:p w14:paraId="10F769C2" w14:textId="77777777" w:rsidR="00E92CBF" w:rsidRPr="00F11966" w:rsidRDefault="00E92CBF" w:rsidP="00AA7DB8">
            <w:pPr>
              <w:pStyle w:val="TAL"/>
            </w:pPr>
            <w:r w:rsidRPr="00F11966">
              <w:t>Qfi</w:t>
            </w:r>
          </w:p>
        </w:tc>
        <w:tc>
          <w:tcPr>
            <w:tcW w:w="425" w:type="dxa"/>
            <w:tcBorders>
              <w:top w:val="single" w:sz="4" w:space="0" w:color="auto"/>
              <w:left w:val="single" w:sz="4" w:space="0" w:color="auto"/>
              <w:bottom w:val="single" w:sz="4" w:space="0" w:color="auto"/>
              <w:right w:val="single" w:sz="4" w:space="0" w:color="auto"/>
            </w:tcBorders>
          </w:tcPr>
          <w:p w14:paraId="7EA0FEE1"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015F01EA"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34D9315F" w14:textId="77777777" w:rsidR="00E92CBF" w:rsidRPr="00F11966" w:rsidRDefault="00E92CBF" w:rsidP="00AA7DB8">
            <w:pPr>
              <w:pStyle w:val="TAL"/>
              <w:rPr>
                <w:rFonts w:cs="Arial"/>
                <w:szCs w:val="18"/>
              </w:rPr>
            </w:pPr>
            <w:r w:rsidRPr="00F11966">
              <w:rPr>
                <w:rFonts w:cs="Arial"/>
                <w:szCs w:val="18"/>
              </w:rPr>
              <w:t>QoS Flow Indicator</w:t>
            </w:r>
          </w:p>
        </w:tc>
      </w:tr>
      <w:tr w:rsidR="00E92CBF" w:rsidRPr="00F11966" w14:paraId="1BBB5A51"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5BDC1F8E" w14:textId="77777777" w:rsidR="00E92CBF" w:rsidRPr="00F11966" w:rsidRDefault="00E92CBF" w:rsidP="00AA7DB8">
            <w:pPr>
              <w:pStyle w:val="TAL"/>
            </w:pPr>
            <w:r w:rsidRPr="00F11966">
              <w:t>startTimeStamp</w:t>
            </w:r>
          </w:p>
        </w:tc>
        <w:tc>
          <w:tcPr>
            <w:tcW w:w="1559" w:type="dxa"/>
            <w:tcBorders>
              <w:top w:val="single" w:sz="4" w:space="0" w:color="auto"/>
              <w:left w:val="single" w:sz="4" w:space="0" w:color="auto"/>
              <w:bottom w:val="single" w:sz="4" w:space="0" w:color="auto"/>
              <w:right w:val="single" w:sz="4" w:space="0" w:color="auto"/>
            </w:tcBorders>
          </w:tcPr>
          <w:p w14:paraId="26B36A29" w14:textId="77777777" w:rsidR="00E92CBF" w:rsidRPr="00F11966" w:rsidRDefault="00E92CBF" w:rsidP="00AA7DB8">
            <w:pPr>
              <w:pStyle w:val="TAL"/>
            </w:pPr>
            <w:r w:rsidRPr="00F11966">
              <w:t>DateTime</w:t>
            </w:r>
          </w:p>
        </w:tc>
        <w:tc>
          <w:tcPr>
            <w:tcW w:w="425" w:type="dxa"/>
            <w:tcBorders>
              <w:top w:val="single" w:sz="4" w:space="0" w:color="auto"/>
              <w:left w:val="single" w:sz="4" w:space="0" w:color="auto"/>
              <w:bottom w:val="single" w:sz="4" w:space="0" w:color="auto"/>
              <w:right w:val="single" w:sz="4" w:space="0" w:color="auto"/>
            </w:tcBorders>
          </w:tcPr>
          <w:p w14:paraId="4BFC6157"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2C2F1428"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25251C4C" w14:textId="77777777" w:rsidR="00E92CBF" w:rsidRPr="00F11966" w:rsidRDefault="00E92CBF" w:rsidP="00AA7DB8">
            <w:pPr>
              <w:pStyle w:val="TAL"/>
              <w:rPr>
                <w:rFonts w:cs="Arial"/>
                <w:szCs w:val="18"/>
              </w:rPr>
            </w:pPr>
            <w:r w:rsidRPr="00F11966">
              <w:rPr>
                <w:rFonts w:cs="Arial"/>
                <w:szCs w:val="18"/>
              </w:rPr>
              <w:t>UTC time indicating the start time of the collection period of the included usage data for DL and UL.</w:t>
            </w:r>
          </w:p>
        </w:tc>
      </w:tr>
      <w:tr w:rsidR="00E92CBF" w:rsidRPr="00F11966" w14:paraId="787F3537"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7D848C92" w14:textId="77777777" w:rsidR="00E92CBF" w:rsidRPr="00F11966" w:rsidRDefault="00E92CBF" w:rsidP="00AA7DB8">
            <w:pPr>
              <w:pStyle w:val="TAL"/>
            </w:pPr>
            <w:r w:rsidRPr="00F11966">
              <w:t>endTimeStamp</w:t>
            </w:r>
          </w:p>
        </w:tc>
        <w:tc>
          <w:tcPr>
            <w:tcW w:w="1559" w:type="dxa"/>
            <w:tcBorders>
              <w:top w:val="single" w:sz="4" w:space="0" w:color="auto"/>
              <w:left w:val="single" w:sz="4" w:space="0" w:color="auto"/>
              <w:bottom w:val="single" w:sz="4" w:space="0" w:color="auto"/>
              <w:right w:val="single" w:sz="4" w:space="0" w:color="auto"/>
            </w:tcBorders>
          </w:tcPr>
          <w:p w14:paraId="6111B140" w14:textId="77777777" w:rsidR="00E92CBF" w:rsidRPr="00F11966" w:rsidRDefault="00E92CBF" w:rsidP="00AA7DB8">
            <w:pPr>
              <w:pStyle w:val="TAL"/>
            </w:pPr>
            <w:r w:rsidRPr="00F11966">
              <w:t>DateTime</w:t>
            </w:r>
          </w:p>
        </w:tc>
        <w:tc>
          <w:tcPr>
            <w:tcW w:w="425" w:type="dxa"/>
            <w:tcBorders>
              <w:top w:val="single" w:sz="4" w:space="0" w:color="auto"/>
              <w:left w:val="single" w:sz="4" w:space="0" w:color="auto"/>
              <w:bottom w:val="single" w:sz="4" w:space="0" w:color="auto"/>
              <w:right w:val="single" w:sz="4" w:space="0" w:color="auto"/>
            </w:tcBorders>
          </w:tcPr>
          <w:p w14:paraId="7EC9D9F5"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20BB99EC"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580CA768" w14:textId="77777777" w:rsidR="00E92CBF" w:rsidRPr="00F11966" w:rsidRDefault="00E92CBF" w:rsidP="00AA7DB8">
            <w:pPr>
              <w:pStyle w:val="TAL"/>
              <w:rPr>
                <w:rFonts w:cs="Arial"/>
                <w:szCs w:val="18"/>
              </w:rPr>
            </w:pPr>
            <w:r w:rsidRPr="00F11966">
              <w:rPr>
                <w:rFonts w:cs="Arial"/>
                <w:szCs w:val="18"/>
              </w:rPr>
              <w:t>UTC time indicating the end time of the collection period of the included usage data for DL and UL.</w:t>
            </w:r>
          </w:p>
        </w:tc>
      </w:tr>
      <w:tr w:rsidR="00E92CBF" w:rsidRPr="00F11966" w14:paraId="72E2FFD8"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43298986" w14:textId="77777777" w:rsidR="00E92CBF" w:rsidRPr="00F11966" w:rsidRDefault="00E92CBF" w:rsidP="00AA7DB8">
            <w:pPr>
              <w:pStyle w:val="TAL"/>
            </w:pPr>
            <w:r w:rsidRPr="00F11966">
              <w:t>downlinkVolume</w:t>
            </w:r>
          </w:p>
        </w:tc>
        <w:tc>
          <w:tcPr>
            <w:tcW w:w="1559" w:type="dxa"/>
            <w:tcBorders>
              <w:top w:val="single" w:sz="4" w:space="0" w:color="auto"/>
              <w:left w:val="single" w:sz="4" w:space="0" w:color="auto"/>
              <w:bottom w:val="single" w:sz="4" w:space="0" w:color="auto"/>
              <w:right w:val="single" w:sz="4" w:space="0" w:color="auto"/>
            </w:tcBorders>
          </w:tcPr>
          <w:p w14:paraId="2B8DADFA" w14:textId="77777777" w:rsidR="00E92CBF" w:rsidRPr="00F11966" w:rsidRDefault="00E92CBF" w:rsidP="00AA7DB8">
            <w:pPr>
              <w:pStyle w:val="TAL"/>
            </w:pPr>
            <w:r w:rsidRPr="00F11966">
              <w:t>Int64</w:t>
            </w:r>
          </w:p>
        </w:tc>
        <w:tc>
          <w:tcPr>
            <w:tcW w:w="425" w:type="dxa"/>
            <w:tcBorders>
              <w:top w:val="single" w:sz="4" w:space="0" w:color="auto"/>
              <w:left w:val="single" w:sz="4" w:space="0" w:color="auto"/>
              <w:bottom w:val="single" w:sz="4" w:space="0" w:color="auto"/>
              <w:right w:val="single" w:sz="4" w:space="0" w:color="auto"/>
            </w:tcBorders>
          </w:tcPr>
          <w:p w14:paraId="7558108E"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4E801564"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22C17645" w14:textId="77777777" w:rsidR="00E92CBF" w:rsidRPr="00F11966" w:rsidRDefault="00E92CBF" w:rsidP="00AA7DB8">
            <w:pPr>
              <w:pStyle w:val="TAL"/>
              <w:rPr>
                <w:rFonts w:cs="Arial"/>
                <w:szCs w:val="18"/>
              </w:rPr>
            </w:pPr>
            <w:r w:rsidRPr="00F11966">
              <w:rPr>
                <w:rFonts w:cs="Arial"/>
                <w:szCs w:val="18"/>
              </w:rPr>
              <w:t>Data usage for DL, encoding a number of octets</w:t>
            </w:r>
          </w:p>
        </w:tc>
      </w:tr>
      <w:tr w:rsidR="00E92CBF" w:rsidRPr="00F11966" w14:paraId="61F9F539"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097DE5F4" w14:textId="77777777" w:rsidR="00E92CBF" w:rsidRPr="00F11966" w:rsidRDefault="00E92CBF" w:rsidP="00AA7DB8">
            <w:pPr>
              <w:pStyle w:val="TAL"/>
            </w:pPr>
            <w:r w:rsidRPr="00F11966">
              <w:t>uplinkVolume</w:t>
            </w:r>
          </w:p>
        </w:tc>
        <w:tc>
          <w:tcPr>
            <w:tcW w:w="1559" w:type="dxa"/>
            <w:tcBorders>
              <w:top w:val="single" w:sz="4" w:space="0" w:color="auto"/>
              <w:left w:val="single" w:sz="4" w:space="0" w:color="auto"/>
              <w:bottom w:val="single" w:sz="4" w:space="0" w:color="auto"/>
              <w:right w:val="single" w:sz="4" w:space="0" w:color="auto"/>
            </w:tcBorders>
          </w:tcPr>
          <w:p w14:paraId="3DEB6515" w14:textId="77777777" w:rsidR="00E92CBF" w:rsidRPr="00F11966" w:rsidRDefault="00E92CBF" w:rsidP="00AA7DB8">
            <w:pPr>
              <w:pStyle w:val="TAL"/>
            </w:pPr>
            <w:r w:rsidRPr="00F11966">
              <w:t>Int64</w:t>
            </w:r>
          </w:p>
        </w:tc>
        <w:tc>
          <w:tcPr>
            <w:tcW w:w="425" w:type="dxa"/>
            <w:tcBorders>
              <w:top w:val="single" w:sz="4" w:space="0" w:color="auto"/>
              <w:left w:val="single" w:sz="4" w:space="0" w:color="auto"/>
              <w:bottom w:val="single" w:sz="4" w:space="0" w:color="auto"/>
              <w:right w:val="single" w:sz="4" w:space="0" w:color="auto"/>
            </w:tcBorders>
          </w:tcPr>
          <w:p w14:paraId="0A91AD40"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11B022D4"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2D34E9CC" w14:textId="77777777" w:rsidR="00E92CBF" w:rsidRPr="00F11966" w:rsidRDefault="00E92CBF" w:rsidP="00AA7DB8">
            <w:pPr>
              <w:pStyle w:val="TAL"/>
              <w:rPr>
                <w:rFonts w:cs="Arial"/>
                <w:szCs w:val="18"/>
              </w:rPr>
            </w:pPr>
            <w:r w:rsidRPr="00F11966">
              <w:rPr>
                <w:rFonts w:cs="Arial"/>
                <w:szCs w:val="18"/>
              </w:rPr>
              <w:t>Data usage for UL, encoding a number of octets</w:t>
            </w:r>
          </w:p>
        </w:tc>
      </w:tr>
    </w:tbl>
    <w:p w14:paraId="4D417BCD" w14:textId="77777777" w:rsidR="00E92CBF" w:rsidRPr="00F11966" w:rsidRDefault="00E92CBF" w:rsidP="00E92CBF"/>
    <w:p w14:paraId="6437371F" w14:textId="77777777" w:rsidR="00E92CBF" w:rsidRPr="00F11966" w:rsidRDefault="00E92CBF" w:rsidP="00D362EB">
      <w:pPr>
        <w:pStyle w:val="Heading4"/>
      </w:pPr>
      <w:bookmarkStart w:id="2518" w:name="_Toc24925932"/>
      <w:bookmarkStart w:id="2519" w:name="_Toc24926110"/>
      <w:bookmarkStart w:id="2520" w:name="_Toc24926286"/>
      <w:bookmarkStart w:id="2521" w:name="_Toc33964146"/>
      <w:bookmarkStart w:id="2522" w:name="_Toc33980913"/>
      <w:bookmarkStart w:id="2523" w:name="_Toc36462714"/>
      <w:bookmarkStart w:id="2524" w:name="_Toc36462910"/>
      <w:bookmarkStart w:id="2525" w:name="_Toc43026182"/>
      <w:bookmarkStart w:id="2526" w:name="_Toc49763716"/>
      <w:bookmarkStart w:id="2527" w:name="_Toc56754417"/>
      <w:bookmarkStart w:id="2528" w:name="_Toc88743204"/>
      <w:bookmarkStart w:id="2529" w:name="_Toc90650016"/>
      <w:r w:rsidRPr="00F11966">
        <w:t>5.8.4.3</w:t>
      </w:r>
      <w:r w:rsidRPr="00F11966">
        <w:tab/>
        <w:t>Type: SecondaryRatUsageInfo</w:t>
      </w:r>
      <w:bookmarkEnd w:id="2518"/>
      <w:bookmarkEnd w:id="2519"/>
      <w:bookmarkEnd w:id="2520"/>
      <w:bookmarkEnd w:id="2521"/>
      <w:bookmarkEnd w:id="2522"/>
      <w:bookmarkEnd w:id="2523"/>
      <w:bookmarkEnd w:id="2524"/>
      <w:bookmarkEnd w:id="2525"/>
      <w:bookmarkEnd w:id="2526"/>
      <w:bookmarkEnd w:id="2527"/>
      <w:bookmarkEnd w:id="2528"/>
      <w:bookmarkEnd w:id="2529"/>
    </w:p>
    <w:p w14:paraId="354A7D53" w14:textId="77777777" w:rsidR="00E92CBF" w:rsidRPr="00F11966" w:rsidRDefault="00E92CBF" w:rsidP="00E92CBF">
      <w:pPr>
        <w:pStyle w:val="TH"/>
      </w:pPr>
      <w:r w:rsidRPr="00F11966">
        <w:rPr>
          <w:noProof/>
        </w:rPr>
        <w:t>Table </w:t>
      </w:r>
      <w:r w:rsidRPr="00F11966">
        <w:t xml:space="preserve">5.8.4.3-1: </w:t>
      </w:r>
      <w:r w:rsidRPr="00F11966">
        <w:rPr>
          <w:noProof/>
        </w:rPr>
        <w:t>Definition of type SecondaryRat</w:t>
      </w:r>
      <w:r w:rsidRPr="00F11966">
        <w:t>UsageInfo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F11966" w14:paraId="37521B3E"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05B6A38F"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AAD6696"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94566D3"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686A0CA"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5D35434"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7680D6B4"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63EBF6E2" w14:textId="77777777" w:rsidR="00E92CBF" w:rsidRPr="00F11966" w:rsidRDefault="00E92CBF" w:rsidP="00AA7DB8">
            <w:pPr>
              <w:pStyle w:val="TAL"/>
            </w:pPr>
            <w:r w:rsidRPr="00F11966">
              <w:t>secondaryRatType</w:t>
            </w:r>
          </w:p>
        </w:tc>
        <w:tc>
          <w:tcPr>
            <w:tcW w:w="1559" w:type="dxa"/>
            <w:tcBorders>
              <w:top w:val="single" w:sz="4" w:space="0" w:color="auto"/>
              <w:left w:val="single" w:sz="4" w:space="0" w:color="auto"/>
              <w:bottom w:val="single" w:sz="4" w:space="0" w:color="auto"/>
              <w:right w:val="single" w:sz="4" w:space="0" w:color="auto"/>
            </w:tcBorders>
          </w:tcPr>
          <w:p w14:paraId="6E6B2260" w14:textId="77777777" w:rsidR="00E92CBF" w:rsidRPr="00F11966" w:rsidRDefault="00E92CBF" w:rsidP="00AA7DB8">
            <w:pPr>
              <w:pStyle w:val="TAL"/>
            </w:pPr>
            <w:r w:rsidRPr="00F11966">
              <w:t>RatType</w:t>
            </w:r>
          </w:p>
        </w:tc>
        <w:tc>
          <w:tcPr>
            <w:tcW w:w="425" w:type="dxa"/>
            <w:tcBorders>
              <w:top w:val="single" w:sz="4" w:space="0" w:color="auto"/>
              <w:left w:val="single" w:sz="4" w:space="0" w:color="auto"/>
              <w:bottom w:val="single" w:sz="4" w:space="0" w:color="auto"/>
              <w:right w:val="single" w:sz="4" w:space="0" w:color="auto"/>
            </w:tcBorders>
          </w:tcPr>
          <w:p w14:paraId="1F12BAC2"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2C935DF3"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2C87F2F8" w14:textId="77777777" w:rsidR="00E92CBF" w:rsidRPr="00F11966" w:rsidRDefault="00E92CBF" w:rsidP="00AA7DB8">
            <w:pPr>
              <w:pStyle w:val="TAL"/>
              <w:rPr>
                <w:rFonts w:cs="Arial"/>
                <w:szCs w:val="18"/>
              </w:rPr>
            </w:pPr>
            <w:r w:rsidRPr="00F11966">
              <w:rPr>
                <w:rFonts w:cs="Arial"/>
                <w:szCs w:val="18"/>
              </w:rPr>
              <w:t>Secondary RAT type</w:t>
            </w:r>
          </w:p>
        </w:tc>
      </w:tr>
      <w:tr w:rsidR="00E92CBF" w:rsidRPr="00F11966" w14:paraId="05C6C4B5"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47B9A396" w14:textId="77777777" w:rsidR="00E92CBF" w:rsidRPr="00F11966" w:rsidRDefault="00E92CBF" w:rsidP="00AA7DB8">
            <w:pPr>
              <w:pStyle w:val="TAL"/>
            </w:pPr>
            <w:r w:rsidRPr="00F11966">
              <w:t>qosFlowsUsageData</w:t>
            </w:r>
          </w:p>
        </w:tc>
        <w:tc>
          <w:tcPr>
            <w:tcW w:w="1559" w:type="dxa"/>
            <w:tcBorders>
              <w:top w:val="single" w:sz="4" w:space="0" w:color="auto"/>
              <w:left w:val="single" w:sz="4" w:space="0" w:color="auto"/>
              <w:bottom w:val="single" w:sz="4" w:space="0" w:color="auto"/>
              <w:right w:val="single" w:sz="4" w:space="0" w:color="auto"/>
            </w:tcBorders>
          </w:tcPr>
          <w:p w14:paraId="37C5966C" w14:textId="77777777" w:rsidR="00E92CBF" w:rsidRPr="00F11966" w:rsidRDefault="00E92CBF" w:rsidP="00AA7DB8">
            <w:pPr>
              <w:pStyle w:val="TAL"/>
            </w:pPr>
            <w:r w:rsidRPr="00F11966">
              <w:t>array(QosFlowUsageReport)</w:t>
            </w:r>
          </w:p>
        </w:tc>
        <w:tc>
          <w:tcPr>
            <w:tcW w:w="425" w:type="dxa"/>
            <w:tcBorders>
              <w:top w:val="single" w:sz="4" w:space="0" w:color="auto"/>
              <w:left w:val="single" w:sz="4" w:space="0" w:color="auto"/>
              <w:bottom w:val="single" w:sz="4" w:space="0" w:color="auto"/>
              <w:right w:val="single" w:sz="4" w:space="0" w:color="auto"/>
            </w:tcBorders>
          </w:tcPr>
          <w:p w14:paraId="32287A69"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55ECEB6E" w14:textId="77777777" w:rsidR="00E92CBF" w:rsidRPr="00F11966" w:rsidRDefault="00E92CBF" w:rsidP="00AA7DB8">
            <w:pPr>
              <w:pStyle w:val="TAL"/>
            </w:pPr>
            <w:r w:rsidRPr="00F11966">
              <w:t>1..N</w:t>
            </w:r>
          </w:p>
        </w:tc>
        <w:tc>
          <w:tcPr>
            <w:tcW w:w="4359" w:type="dxa"/>
            <w:tcBorders>
              <w:top w:val="single" w:sz="4" w:space="0" w:color="auto"/>
              <w:left w:val="single" w:sz="4" w:space="0" w:color="auto"/>
              <w:bottom w:val="single" w:sz="4" w:space="0" w:color="auto"/>
              <w:right w:val="single" w:sz="4" w:space="0" w:color="auto"/>
            </w:tcBorders>
          </w:tcPr>
          <w:p w14:paraId="7D10BA44" w14:textId="77777777" w:rsidR="00E92CBF" w:rsidRPr="00F11966" w:rsidRDefault="00E92CBF" w:rsidP="00AA7DB8">
            <w:pPr>
              <w:pStyle w:val="TAL"/>
              <w:rPr>
                <w:rFonts w:cs="Arial"/>
                <w:szCs w:val="18"/>
              </w:rPr>
            </w:pPr>
            <w:r w:rsidRPr="00F11966">
              <w:rPr>
                <w:rFonts w:cs="Arial"/>
                <w:szCs w:val="18"/>
              </w:rPr>
              <w:t xml:space="preserve">QoS flows usage data </w:t>
            </w:r>
          </w:p>
        </w:tc>
      </w:tr>
      <w:tr w:rsidR="00E92CBF" w:rsidRPr="00F11966" w14:paraId="2F78D784"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35750CED" w14:textId="77777777" w:rsidR="00E92CBF" w:rsidRPr="00F11966" w:rsidRDefault="00E92CBF" w:rsidP="00AA7DB8">
            <w:pPr>
              <w:pStyle w:val="TAL"/>
            </w:pPr>
            <w:r w:rsidRPr="00F11966">
              <w:t>pduSessionUsageData</w:t>
            </w:r>
          </w:p>
        </w:tc>
        <w:tc>
          <w:tcPr>
            <w:tcW w:w="1559" w:type="dxa"/>
            <w:tcBorders>
              <w:top w:val="single" w:sz="4" w:space="0" w:color="auto"/>
              <w:left w:val="single" w:sz="4" w:space="0" w:color="auto"/>
              <w:bottom w:val="single" w:sz="4" w:space="0" w:color="auto"/>
              <w:right w:val="single" w:sz="4" w:space="0" w:color="auto"/>
            </w:tcBorders>
          </w:tcPr>
          <w:p w14:paraId="667DAA46" w14:textId="77777777" w:rsidR="00E92CBF" w:rsidRPr="00F11966" w:rsidRDefault="00E92CBF" w:rsidP="00AA7DB8">
            <w:pPr>
              <w:pStyle w:val="TAL"/>
            </w:pPr>
            <w:r w:rsidRPr="00F11966">
              <w:t>array(VolumeTimedReport)</w:t>
            </w:r>
          </w:p>
        </w:tc>
        <w:tc>
          <w:tcPr>
            <w:tcW w:w="425" w:type="dxa"/>
            <w:tcBorders>
              <w:top w:val="single" w:sz="4" w:space="0" w:color="auto"/>
              <w:left w:val="single" w:sz="4" w:space="0" w:color="auto"/>
              <w:bottom w:val="single" w:sz="4" w:space="0" w:color="auto"/>
              <w:right w:val="single" w:sz="4" w:space="0" w:color="auto"/>
            </w:tcBorders>
          </w:tcPr>
          <w:p w14:paraId="7DFA38E3"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0365472B" w14:textId="77777777" w:rsidR="00E92CBF" w:rsidRPr="00F11966" w:rsidRDefault="00E92CBF" w:rsidP="00AA7DB8">
            <w:pPr>
              <w:pStyle w:val="TAL"/>
            </w:pPr>
            <w:r w:rsidRPr="00F11966">
              <w:t>1..N</w:t>
            </w:r>
          </w:p>
        </w:tc>
        <w:tc>
          <w:tcPr>
            <w:tcW w:w="4359" w:type="dxa"/>
            <w:tcBorders>
              <w:top w:val="single" w:sz="4" w:space="0" w:color="auto"/>
              <w:left w:val="single" w:sz="4" w:space="0" w:color="auto"/>
              <w:bottom w:val="single" w:sz="4" w:space="0" w:color="auto"/>
              <w:right w:val="single" w:sz="4" w:space="0" w:color="auto"/>
            </w:tcBorders>
          </w:tcPr>
          <w:p w14:paraId="5F67E2E8" w14:textId="77777777" w:rsidR="00E92CBF" w:rsidRPr="00F11966" w:rsidRDefault="00E92CBF" w:rsidP="00AA7DB8">
            <w:pPr>
              <w:pStyle w:val="TAL"/>
              <w:rPr>
                <w:rFonts w:cs="Arial"/>
                <w:szCs w:val="18"/>
              </w:rPr>
            </w:pPr>
            <w:r w:rsidRPr="00F11966">
              <w:rPr>
                <w:rFonts w:cs="Arial"/>
                <w:szCs w:val="18"/>
              </w:rPr>
              <w:t>PDU session usage data</w:t>
            </w:r>
          </w:p>
        </w:tc>
      </w:tr>
    </w:tbl>
    <w:p w14:paraId="49F0B8BF" w14:textId="77777777" w:rsidR="00E92CBF" w:rsidRPr="00F11966" w:rsidRDefault="00E92CBF" w:rsidP="00E92CBF">
      <w:pPr>
        <w:rPr>
          <w:noProof/>
        </w:rPr>
      </w:pPr>
    </w:p>
    <w:p w14:paraId="32EC5067" w14:textId="77777777" w:rsidR="00E92CBF" w:rsidRPr="00F11966" w:rsidRDefault="00E92CBF" w:rsidP="00D362EB">
      <w:pPr>
        <w:pStyle w:val="Heading4"/>
      </w:pPr>
      <w:bookmarkStart w:id="2530" w:name="_Toc24925933"/>
      <w:bookmarkStart w:id="2531" w:name="_Toc24926111"/>
      <w:bookmarkStart w:id="2532" w:name="_Toc24926287"/>
      <w:bookmarkStart w:id="2533" w:name="_Toc33964147"/>
      <w:bookmarkStart w:id="2534" w:name="_Toc33980914"/>
      <w:bookmarkStart w:id="2535" w:name="_Toc36462715"/>
      <w:bookmarkStart w:id="2536" w:name="_Toc36462911"/>
      <w:bookmarkStart w:id="2537" w:name="_Toc43026183"/>
      <w:bookmarkStart w:id="2538" w:name="_Toc49763717"/>
      <w:bookmarkStart w:id="2539" w:name="_Toc56754418"/>
      <w:bookmarkStart w:id="2540" w:name="_Toc88743205"/>
      <w:bookmarkStart w:id="2541" w:name="_Toc90650017"/>
      <w:r w:rsidRPr="00F11966">
        <w:t>5.8.4.4</w:t>
      </w:r>
      <w:r w:rsidRPr="00F11966">
        <w:tab/>
        <w:t>Type: VolumeTimedReport</w:t>
      </w:r>
      <w:bookmarkEnd w:id="2530"/>
      <w:bookmarkEnd w:id="2531"/>
      <w:bookmarkEnd w:id="2532"/>
      <w:bookmarkEnd w:id="2533"/>
      <w:bookmarkEnd w:id="2534"/>
      <w:bookmarkEnd w:id="2535"/>
      <w:bookmarkEnd w:id="2536"/>
      <w:bookmarkEnd w:id="2537"/>
      <w:bookmarkEnd w:id="2538"/>
      <w:bookmarkEnd w:id="2539"/>
      <w:bookmarkEnd w:id="2540"/>
      <w:bookmarkEnd w:id="2541"/>
    </w:p>
    <w:p w14:paraId="2ED5512B" w14:textId="77777777" w:rsidR="00E92CBF" w:rsidRPr="00F11966" w:rsidRDefault="00E92CBF" w:rsidP="00E92CBF">
      <w:pPr>
        <w:pStyle w:val="TH"/>
      </w:pPr>
      <w:r w:rsidRPr="00F11966">
        <w:rPr>
          <w:noProof/>
        </w:rPr>
        <w:t>Table </w:t>
      </w:r>
      <w:r w:rsidRPr="00F11966">
        <w:t xml:space="preserve">5.8.4.4-1: </w:t>
      </w:r>
      <w:r w:rsidRPr="00F11966">
        <w:rPr>
          <w:noProof/>
        </w:rPr>
        <w:t xml:space="preserve">Definition of type </w:t>
      </w:r>
      <w:r w:rsidRPr="00F11966">
        <w:t>VolumeTimedReport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F11966" w14:paraId="21B74F03"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4897989E"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AC6AF80"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347B3FE"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0D0DFBA"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823D536"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5EC79E91"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105EEA21" w14:textId="77777777" w:rsidR="00E92CBF" w:rsidRPr="00F11966" w:rsidRDefault="00E92CBF" w:rsidP="00AA7DB8">
            <w:pPr>
              <w:pStyle w:val="TAL"/>
            </w:pPr>
            <w:r w:rsidRPr="00F11966">
              <w:t>startTimeStamp</w:t>
            </w:r>
          </w:p>
        </w:tc>
        <w:tc>
          <w:tcPr>
            <w:tcW w:w="1559" w:type="dxa"/>
            <w:tcBorders>
              <w:top w:val="single" w:sz="4" w:space="0" w:color="auto"/>
              <w:left w:val="single" w:sz="4" w:space="0" w:color="auto"/>
              <w:bottom w:val="single" w:sz="4" w:space="0" w:color="auto"/>
              <w:right w:val="single" w:sz="4" w:space="0" w:color="auto"/>
            </w:tcBorders>
          </w:tcPr>
          <w:p w14:paraId="2448A4C5" w14:textId="77777777" w:rsidR="00E92CBF" w:rsidRPr="00F11966" w:rsidRDefault="00E92CBF" w:rsidP="00AA7DB8">
            <w:pPr>
              <w:pStyle w:val="TAL"/>
            </w:pPr>
            <w:r w:rsidRPr="00F11966">
              <w:t>DateTime</w:t>
            </w:r>
          </w:p>
        </w:tc>
        <w:tc>
          <w:tcPr>
            <w:tcW w:w="425" w:type="dxa"/>
            <w:tcBorders>
              <w:top w:val="single" w:sz="4" w:space="0" w:color="auto"/>
              <w:left w:val="single" w:sz="4" w:space="0" w:color="auto"/>
              <w:bottom w:val="single" w:sz="4" w:space="0" w:color="auto"/>
              <w:right w:val="single" w:sz="4" w:space="0" w:color="auto"/>
            </w:tcBorders>
          </w:tcPr>
          <w:p w14:paraId="11E5D690"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3965003F"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72C7319F" w14:textId="77777777" w:rsidR="00E92CBF" w:rsidRPr="00F11966" w:rsidRDefault="00E92CBF" w:rsidP="00AA7DB8">
            <w:pPr>
              <w:pStyle w:val="TAL"/>
              <w:rPr>
                <w:rFonts w:cs="Arial"/>
                <w:szCs w:val="18"/>
              </w:rPr>
            </w:pPr>
            <w:r w:rsidRPr="00F11966">
              <w:rPr>
                <w:rFonts w:cs="Arial"/>
                <w:szCs w:val="18"/>
              </w:rPr>
              <w:t>UTC time indicating the start time of the collection period of the included usage data for DL and UL.</w:t>
            </w:r>
          </w:p>
        </w:tc>
      </w:tr>
      <w:tr w:rsidR="00E92CBF" w:rsidRPr="00F11966" w14:paraId="7A3BAE54"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2B1AF99E" w14:textId="77777777" w:rsidR="00E92CBF" w:rsidRPr="00F11966" w:rsidRDefault="00E92CBF" w:rsidP="00AA7DB8">
            <w:pPr>
              <w:pStyle w:val="TAL"/>
            </w:pPr>
            <w:r w:rsidRPr="00F11966">
              <w:t>endTimeStamp</w:t>
            </w:r>
          </w:p>
        </w:tc>
        <w:tc>
          <w:tcPr>
            <w:tcW w:w="1559" w:type="dxa"/>
            <w:tcBorders>
              <w:top w:val="single" w:sz="4" w:space="0" w:color="auto"/>
              <w:left w:val="single" w:sz="4" w:space="0" w:color="auto"/>
              <w:bottom w:val="single" w:sz="4" w:space="0" w:color="auto"/>
              <w:right w:val="single" w:sz="4" w:space="0" w:color="auto"/>
            </w:tcBorders>
          </w:tcPr>
          <w:p w14:paraId="44E6ED2D" w14:textId="77777777" w:rsidR="00E92CBF" w:rsidRPr="00F11966" w:rsidRDefault="00E92CBF" w:rsidP="00AA7DB8">
            <w:pPr>
              <w:pStyle w:val="TAL"/>
            </w:pPr>
            <w:r w:rsidRPr="00F11966">
              <w:t>DateTime</w:t>
            </w:r>
          </w:p>
        </w:tc>
        <w:tc>
          <w:tcPr>
            <w:tcW w:w="425" w:type="dxa"/>
            <w:tcBorders>
              <w:top w:val="single" w:sz="4" w:space="0" w:color="auto"/>
              <w:left w:val="single" w:sz="4" w:space="0" w:color="auto"/>
              <w:bottom w:val="single" w:sz="4" w:space="0" w:color="auto"/>
              <w:right w:val="single" w:sz="4" w:space="0" w:color="auto"/>
            </w:tcBorders>
          </w:tcPr>
          <w:p w14:paraId="6A25BBD3"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44A37DBF"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4F1BD809" w14:textId="77777777" w:rsidR="00E92CBF" w:rsidRPr="00F11966" w:rsidRDefault="00E92CBF" w:rsidP="00AA7DB8">
            <w:pPr>
              <w:pStyle w:val="TAL"/>
              <w:rPr>
                <w:rFonts w:cs="Arial"/>
                <w:szCs w:val="18"/>
              </w:rPr>
            </w:pPr>
            <w:r w:rsidRPr="00F11966">
              <w:rPr>
                <w:rFonts w:cs="Arial"/>
                <w:szCs w:val="18"/>
              </w:rPr>
              <w:t>UTC time indicating the end time of the collection period of the included usage data for DL and UL.</w:t>
            </w:r>
          </w:p>
        </w:tc>
      </w:tr>
      <w:tr w:rsidR="00E92CBF" w:rsidRPr="00F11966" w14:paraId="7F569BFD"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5E9BBD48" w14:textId="77777777" w:rsidR="00E92CBF" w:rsidRPr="00F11966" w:rsidRDefault="00E92CBF" w:rsidP="00AA7DB8">
            <w:pPr>
              <w:pStyle w:val="TAL"/>
            </w:pPr>
            <w:r w:rsidRPr="00F11966">
              <w:t>downlinkVolume</w:t>
            </w:r>
          </w:p>
        </w:tc>
        <w:tc>
          <w:tcPr>
            <w:tcW w:w="1559" w:type="dxa"/>
            <w:tcBorders>
              <w:top w:val="single" w:sz="4" w:space="0" w:color="auto"/>
              <w:left w:val="single" w:sz="4" w:space="0" w:color="auto"/>
              <w:bottom w:val="single" w:sz="4" w:space="0" w:color="auto"/>
              <w:right w:val="single" w:sz="4" w:space="0" w:color="auto"/>
            </w:tcBorders>
          </w:tcPr>
          <w:p w14:paraId="17B95B3C" w14:textId="77777777" w:rsidR="00E92CBF" w:rsidRPr="00F11966" w:rsidRDefault="00E92CBF" w:rsidP="00AA7DB8">
            <w:pPr>
              <w:pStyle w:val="TAL"/>
            </w:pPr>
            <w:r w:rsidRPr="00F11966">
              <w:t>Int64</w:t>
            </w:r>
          </w:p>
        </w:tc>
        <w:tc>
          <w:tcPr>
            <w:tcW w:w="425" w:type="dxa"/>
            <w:tcBorders>
              <w:top w:val="single" w:sz="4" w:space="0" w:color="auto"/>
              <w:left w:val="single" w:sz="4" w:space="0" w:color="auto"/>
              <w:bottom w:val="single" w:sz="4" w:space="0" w:color="auto"/>
              <w:right w:val="single" w:sz="4" w:space="0" w:color="auto"/>
            </w:tcBorders>
          </w:tcPr>
          <w:p w14:paraId="3CEDCBBD"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09ADDB51"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6DC37B1B" w14:textId="77777777" w:rsidR="00E92CBF" w:rsidRPr="00F11966" w:rsidRDefault="00E92CBF" w:rsidP="00AA7DB8">
            <w:pPr>
              <w:pStyle w:val="TAL"/>
              <w:rPr>
                <w:rFonts w:cs="Arial"/>
                <w:szCs w:val="18"/>
              </w:rPr>
            </w:pPr>
            <w:r w:rsidRPr="00F11966">
              <w:rPr>
                <w:rFonts w:cs="Arial"/>
                <w:szCs w:val="18"/>
              </w:rPr>
              <w:t>Data usage for DL, encoding a number of octets</w:t>
            </w:r>
          </w:p>
        </w:tc>
      </w:tr>
      <w:tr w:rsidR="00E92CBF" w:rsidRPr="00F11966" w14:paraId="6347F5BD"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38AB2961" w14:textId="77777777" w:rsidR="00E92CBF" w:rsidRPr="00F11966" w:rsidRDefault="00E92CBF" w:rsidP="00AA7DB8">
            <w:pPr>
              <w:pStyle w:val="TAL"/>
            </w:pPr>
            <w:r w:rsidRPr="00F11966">
              <w:t>uplinkVolume</w:t>
            </w:r>
          </w:p>
        </w:tc>
        <w:tc>
          <w:tcPr>
            <w:tcW w:w="1559" w:type="dxa"/>
            <w:tcBorders>
              <w:top w:val="single" w:sz="4" w:space="0" w:color="auto"/>
              <w:left w:val="single" w:sz="4" w:space="0" w:color="auto"/>
              <w:bottom w:val="single" w:sz="4" w:space="0" w:color="auto"/>
              <w:right w:val="single" w:sz="4" w:space="0" w:color="auto"/>
            </w:tcBorders>
          </w:tcPr>
          <w:p w14:paraId="195F3A71" w14:textId="77777777" w:rsidR="00E92CBF" w:rsidRPr="00F11966" w:rsidRDefault="00E92CBF" w:rsidP="00AA7DB8">
            <w:pPr>
              <w:pStyle w:val="TAL"/>
            </w:pPr>
            <w:r w:rsidRPr="00F11966">
              <w:t>Int64</w:t>
            </w:r>
          </w:p>
        </w:tc>
        <w:tc>
          <w:tcPr>
            <w:tcW w:w="425" w:type="dxa"/>
            <w:tcBorders>
              <w:top w:val="single" w:sz="4" w:space="0" w:color="auto"/>
              <w:left w:val="single" w:sz="4" w:space="0" w:color="auto"/>
              <w:bottom w:val="single" w:sz="4" w:space="0" w:color="auto"/>
              <w:right w:val="single" w:sz="4" w:space="0" w:color="auto"/>
            </w:tcBorders>
          </w:tcPr>
          <w:p w14:paraId="7551D079"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5EB7A07A"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45943F2A" w14:textId="77777777" w:rsidR="00E92CBF" w:rsidRPr="00F11966" w:rsidRDefault="00E92CBF" w:rsidP="00AA7DB8">
            <w:pPr>
              <w:pStyle w:val="TAL"/>
              <w:rPr>
                <w:rFonts w:cs="Arial"/>
                <w:szCs w:val="18"/>
              </w:rPr>
            </w:pPr>
            <w:r w:rsidRPr="00F11966">
              <w:rPr>
                <w:rFonts w:cs="Arial"/>
                <w:szCs w:val="18"/>
              </w:rPr>
              <w:t>Data usage for UL, encoding a number of octets</w:t>
            </w:r>
          </w:p>
        </w:tc>
      </w:tr>
    </w:tbl>
    <w:p w14:paraId="5AAB3870" w14:textId="77777777" w:rsidR="00E92CBF" w:rsidRPr="00F11966" w:rsidRDefault="00E92CBF" w:rsidP="00E92CBF">
      <w:pPr>
        <w:rPr>
          <w:noProof/>
        </w:rPr>
      </w:pPr>
    </w:p>
    <w:p w14:paraId="22EE33F3" w14:textId="228DF109" w:rsidR="00A6395C" w:rsidRPr="00F11966" w:rsidRDefault="00A6395C" w:rsidP="00D362EB">
      <w:pPr>
        <w:pStyle w:val="Heading2"/>
      </w:pPr>
      <w:bookmarkStart w:id="2542" w:name="_Toc88743206"/>
      <w:bookmarkStart w:id="2543" w:name="_Toc24937542"/>
      <w:bookmarkStart w:id="2544" w:name="_Toc33962357"/>
      <w:bookmarkStart w:id="2545" w:name="_Toc42883119"/>
      <w:bookmarkStart w:id="2546" w:name="_Toc49732987"/>
      <w:bookmarkStart w:id="2547" w:name="_Toc56690608"/>
      <w:bookmarkStart w:id="2548" w:name="_Toc74948771"/>
      <w:bookmarkStart w:id="2549" w:name="_Toc25073758"/>
      <w:bookmarkStart w:id="2550" w:name="_Toc34062923"/>
      <w:bookmarkStart w:id="2551" w:name="_Toc43119891"/>
      <w:bookmarkStart w:id="2552" w:name="_Toc49767943"/>
      <w:bookmarkStart w:id="2553" w:name="_Toc56434116"/>
      <w:bookmarkStart w:id="2554" w:name="_Toc74941563"/>
      <w:bookmarkStart w:id="2555" w:name="_Toc90650018"/>
      <w:r w:rsidRPr="00F11966">
        <w:t>5.</w:t>
      </w:r>
      <w:r>
        <w:t>9</w:t>
      </w:r>
      <w:r w:rsidRPr="00F11966">
        <w:tab/>
        <w:t xml:space="preserve">Data Types related to </w:t>
      </w:r>
      <w:r>
        <w:t>MBS</w:t>
      </w:r>
      <w:bookmarkEnd w:id="2542"/>
      <w:bookmarkEnd w:id="2555"/>
    </w:p>
    <w:p w14:paraId="274BA8E0" w14:textId="438D01FA" w:rsidR="00A6395C" w:rsidRPr="00F11966" w:rsidRDefault="00A6395C" w:rsidP="00D362EB">
      <w:pPr>
        <w:pStyle w:val="Heading3"/>
      </w:pPr>
      <w:bookmarkStart w:id="2556" w:name="_Toc88743207"/>
      <w:bookmarkStart w:id="2557" w:name="_Toc90650019"/>
      <w:r w:rsidRPr="00F11966">
        <w:t>5.</w:t>
      </w:r>
      <w:r>
        <w:t>9</w:t>
      </w:r>
      <w:r w:rsidRPr="00F11966">
        <w:t>.1</w:t>
      </w:r>
      <w:r w:rsidRPr="00F11966">
        <w:tab/>
        <w:t>Introduction</w:t>
      </w:r>
      <w:bookmarkEnd w:id="2556"/>
      <w:bookmarkEnd w:id="2557"/>
    </w:p>
    <w:p w14:paraId="1C9A6AAD" w14:textId="77777777" w:rsidR="00A6395C" w:rsidRDefault="00A6395C" w:rsidP="00A6395C">
      <w:r w:rsidRPr="00F11966">
        <w:t xml:space="preserve">This clause defines common data types related to </w:t>
      </w:r>
      <w:r>
        <w:t>MBS</w:t>
      </w:r>
      <w:r w:rsidRPr="00F11966">
        <w:t>.</w:t>
      </w:r>
    </w:p>
    <w:p w14:paraId="6AFB2565" w14:textId="56D9DCE7" w:rsidR="00A6395C" w:rsidRPr="00F11966" w:rsidRDefault="00A6395C" w:rsidP="00D362EB">
      <w:pPr>
        <w:pStyle w:val="Heading3"/>
      </w:pPr>
      <w:bookmarkStart w:id="2558" w:name="_Toc88743208"/>
      <w:bookmarkStart w:id="2559" w:name="_Toc90650020"/>
      <w:r w:rsidRPr="00F11966">
        <w:lastRenderedPageBreak/>
        <w:t>5.</w:t>
      </w:r>
      <w:r>
        <w:t>9</w:t>
      </w:r>
      <w:r w:rsidRPr="00F11966">
        <w:t>.2</w:t>
      </w:r>
      <w:r w:rsidRPr="00F11966">
        <w:tab/>
        <w:t>Simple Data Types</w:t>
      </w:r>
      <w:bookmarkEnd w:id="2558"/>
      <w:bookmarkEnd w:id="2559"/>
    </w:p>
    <w:p w14:paraId="3FD67686" w14:textId="77777777" w:rsidR="00A6395C" w:rsidRPr="00F11966" w:rsidRDefault="00A6395C" w:rsidP="00A6395C">
      <w:r w:rsidRPr="00F11966">
        <w:t>This clause specifies common simple data types.</w:t>
      </w:r>
    </w:p>
    <w:p w14:paraId="218DBCA3" w14:textId="33AB79BA" w:rsidR="00A6395C" w:rsidRPr="00F11966" w:rsidRDefault="00A6395C" w:rsidP="00A6395C">
      <w:pPr>
        <w:pStyle w:val="TH"/>
      </w:pPr>
      <w:r w:rsidRPr="00F11966">
        <w:t>Table 5.</w:t>
      </w:r>
      <w:r>
        <w:t>9</w:t>
      </w:r>
      <w:r w:rsidRPr="00F11966">
        <w:t>.2-1: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A6395C" w:rsidRPr="00F11966" w14:paraId="604F700D" w14:textId="77777777" w:rsidTr="00A6395C">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558A7768" w14:textId="77777777" w:rsidR="00A6395C" w:rsidRPr="00F11966" w:rsidRDefault="00A6395C" w:rsidP="00A6395C">
            <w:pPr>
              <w:pStyle w:val="TAH"/>
            </w:pPr>
            <w:r w:rsidRPr="00F11966">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3C13A17B" w14:textId="77777777" w:rsidR="00A6395C" w:rsidRPr="00F11966" w:rsidRDefault="00A6395C" w:rsidP="00A6395C">
            <w:pPr>
              <w:pStyle w:val="TAH"/>
            </w:pPr>
            <w:r w:rsidRPr="00F11966">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5826B736" w14:textId="77777777" w:rsidR="00A6395C" w:rsidRPr="00F11966" w:rsidRDefault="00A6395C" w:rsidP="00A6395C">
            <w:pPr>
              <w:pStyle w:val="TAH"/>
            </w:pPr>
            <w:r w:rsidRPr="00F11966">
              <w:t>Description</w:t>
            </w:r>
          </w:p>
        </w:tc>
      </w:tr>
      <w:tr w:rsidR="00A6395C" w:rsidRPr="00F11966" w14:paraId="5A3BD4D4" w14:textId="77777777" w:rsidTr="00A6395C">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28A8FF7" w14:textId="77777777" w:rsidR="00A6395C" w:rsidRDefault="00A6395C" w:rsidP="00A6395C">
            <w:pPr>
              <w:pStyle w:val="TAL"/>
            </w:pPr>
            <w:r>
              <w:t>AreaSessionId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8C1F07C" w14:textId="77777777" w:rsidR="00A6395C" w:rsidRDefault="00A6395C" w:rsidP="00A6395C">
            <w:pPr>
              <w:pStyle w:val="TAL"/>
            </w:pPr>
            <w:r>
              <w:t>Uint16</w:t>
            </w:r>
          </w:p>
        </w:tc>
        <w:tc>
          <w:tcPr>
            <w:tcW w:w="2952" w:type="pct"/>
            <w:tcBorders>
              <w:top w:val="single" w:sz="4" w:space="0" w:color="auto"/>
              <w:left w:val="nil"/>
              <w:bottom w:val="single" w:sz="4" w:space="0" w:color="auto"/>
              <w:right w:val="single" w:sz="8" w:space="0" w:color="auto"/>
            </w:tcBorders>
          </w:tcPr>
          <w:p w14:paraId="175EC143" w14:textId="77777777" w:rsidR="002366BD" w:rsidRDefault="00A6395C" w:rsidP="00A6395C">
            <w:pPr>
              <w:pStyle w:val="TAL"/>
              <w:rPr>
                <w:rFonts w:cs="Arial"/>
                <w:szCs w:val="18"/>
              </w:rPr>
            </w:pPr>
            <w:r>
              <w:rPr>
                <w:rFonts w:cs="Arial"/>
                <w:szCs w:val="18"/>
              </w:rPr>
              <w:t>Area Session Identifier used for MBS session with location dependent content.</w:t>
            </w:r>
          </w:p>
          <w:p w14:paraId="35174EEE" w14:textId="2928F318" w:rsidR="00A6395C" w:rsidRDefault="00A6395C" w:rsidP="00A6395C">
            <w:pPr>
              <w:pStyle w:val="TAL"/>
              <w:rPr>
                <w:lang w:eastAsia="zh-CN"/>
              </w:rPr>
            </w:pPr>
            <w:r>
              <w:rPr>
                <w:rFonts w:cs="Arial"/>
                <w:szCs w:val="18"/>
              </w:rPr>
              <w:t xml:space="preserve">When present, the Area Session ID together with the TMGI uniquely identifies the MBS session in a specific MBS service area. </w:t>
            </w:r>
          </w:p>
        </w:tc>
      </w:tr>
    </w:tbl>
    <w:p w14:paraId="4460B716" w14:textId="77777777" w:rsidR="00A6395C" w:rsidRDefault="00A6395C" w:rsidP="00B073D8"/>
    <w:p w14:paraId="4D5C9A50" w14:textId="743B107D" w:rsidR="00A6395C" w:rsidRDefault="00A6395C" w:rsidP="00D362EB">
      <w:pPr>
        <w:pStyle w:val="Heading3"/>
      </w:pPr>
      <w:bookmarkStart w:id="2560" w:name="_Toc88743209"/>
      <w:bookmarkStart w:id="2561" w:name="_Toc90650021"/>
      <w:r w:rsidRPr="00F11966">
        <w:t>5.</w:t>
      </w:r>
      <w:r>
        <w:t>9</w:t>
      </w:r>
      <w:r w:rsidRPr="00F11966">
        <w:t>.3</w:t>
      </w:r>
      <w:r w:rsidRPr="00F11966">
        <w:tab/>
        <w:t>Enumerations</w:t>
      </w:r>
      <w:bookmarkEnd w:id="2560"/>
      <w:bookmarkEnd w:id="2561"/>
    </w:p>
    <w:p w14:paraId="3C067698" w14:textId="537696C8" w:rsidR="00BC4506" w:rsidRPr="00BC662F" w:rsidRDefault="00BC4506" w:rsidP="00D362EB">
      <w:pPr>
        <w:pStyle w:val="Heading4"/>
      </w:pPr>
      <w:bookmarkStart w:id="2562" w:name="_Toc88743210"/>
      <w:bookmarkStart w:id="2563" w:name="_Toc90650022"/>
      <w:r>
        <w:t>5.9.3.1</w:t>
      </w:r>
      <w:r w:rsidRPr="00BC662F">
        <w:tab/>
        <w:t xml:space="preserve">Enumeration: </w:t>
      </w:r>
      <w:r>
        <w:t>MbsServiceType</w:t>
      </w:r>
      <w:bookmarkEnd w:id="2562"/>
      <w:bookmarkEnd w:id="2563"/>
    </w:p>
    <w:p w14:paraId="5F0088B9" w14:textId="0625F9A5" w:rsidR="00BC4506" w:rsidRPr="00384E92" w:rsidRDefault="00BC4506" w:rsidP="00BC4506">
      <w:r w:rsidRPr="00384E92">
        <w:t xml:space="preserve">The enumeration </w:t>
      </w:r>
      <w:r>
        <w:t>MbsServiceType</w:t>
      </w:r>
      <w:r w:rsidRPr="00384E92">
        <w:t xml:space="preserve"> </w:t>
      </w:r>
      <w:r>
        <w:t>indicates the type of MBS session</w:t>
      </w:r>
      <w:r w:rsidRPr="00384E92">
        <w:t xml:space="preserve">. It shall comply with the provisions defined in </w:t>
      </w:r>
      <w:r>
        <w:t>T</w:t>
      </w:r>
      <w:r w:rsidRPr="00384E92">
        <w:t>able</w:t>
      </w:r>
      <w:r>
        <w:t> 5.9.3.</w:t>
      </w:r>
      <w:r w:rsidR="009F327B">
        <w:t>1</w:t>
      </w:r>
      <w:r w:rsidRPr="00384E92">
        <w:t>-1.</w:t>
      </w:r>
    </w:p>
    <w:p w14:paraId="328A0370" w14:textId="53D94820" w:rsidR="00BC4506" w:rsidRDefault="00BC4506" w:rsidP="00BC4506">
      <w:pPr>
        <w:pStyle w:val="TH"/>
      </w:pPr>
      <w:r>
        <w:t>Table 5.9.3.1-1: Enumeration MbsServiceType</w:t>
      </w:r>
    </w:p>
    <w:tbl>
      <w:tblPr>
        <w:tblW w:w="5050" w:type="pct"/>
        <w:tblCellMar>
          <w:left w:w="0" w:type="dxa"/>
          <w:right w:w="0" w:type="dxa"/>
        </w:tblCellMar>
        <w:tblLook w:val="04A0" w:firstRow="1" w:lastRow="0" w:firstColumn="1" w:lastColumn="0" w:noHBand="0" w:noVBand="1"/>
      </w:tblPr>
      <w:tblGrid>
        <w:gridCol w:w="2705"/>
        <w:gridCol w:w="4528"/>
        <w:gridCol w:w="2484"/>
      </w:tblGrid>
      <w:tr w:rsidR="00BC4506" w:rsidRPr="00B54FF5" w14:paraId="54DD30B1" w14:textId="77777777" w:rsidTr="004328AB">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3B2BE8B" w14:textId="77777777" w:rsidR="00BC4506" w:rsidRPr="0016361A" w:rsidRDefault="00BC4506" w:rsidP="004328AB">
            <w:pPr>
              <w:pStyle w:val="TAH"/>
            </w:pPr>
            <w:r w:rsidRPr="0016361A">
              <w:t>Enumeration value</w:t>
            </w:r>
          </w:p>
        </w:tc>
        <w:tc>
          <w:tcPr>
            <w:tcW w:w="23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B44D90D" w14:textId="77777777" w:rsidR="00BC4506" w:rsidRPr="0016361A" w:rsidRDefault="00BC4506" w:rsidP="004328AB">
            <w:pPr>
              <w:pStyle w:val="TAH"/>
            </w:pPr>
            <w:r w:rsidRPr="0016361A">
              <w:t>Description</w:t>
            </w:r>
          </w:p>
        </w:tc>
        <w:tc>
          <w:tcPr>
            <w:tcW w:w="1278" w:type="pct"/>
            <w:tcBorders>
              <w:top w:val="single" w:sz="8" w:space="0" w:color="auto"/>
              <w:left w:val="nil"/>
              <w:bottom w:val="single" w:sz="8" w:space="0" w:color="auto"/>
              <w:right w:val="single" w:sz="8" w:space="0" w:color="auto"/>
            </w:tcBorders>
            <w:shd w:val="clear" w:color="auto" w:fill="C0C0C0"/>
          </w:tcPr>
          <w:p w14:paraId="0B47999F" w14:textId="77777777" w:rsidR="00BC4506" w:rsidRPr="0016361A" w:rsidRDefault="00BC4506" w:rsidP="004328AB">
            <w:pPr>
              <w:pStyle w:val="TAH"/>
            </w:pPr>
            <w:r w:rsidRPr="0016361A">
              <w:t>Applicability</w:t>
            </w:r>
          </w:p>
        </w:tc>
      </w:tr>
      <w:tr w:rsidR="00BC4506" w:rsidRPr="00B54FF5" w14:paraId="4EDA933C" w14:textId="77777777" w:rsidTr="004328AB">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4A1DE87" w14:textId="77777777" w:rsidR="00BC4506" w:rsidRPr="0016361A" w:rsidRDefault="00BC4506" w:rsidP="004328AB">
            <w:pPr>
              <w:pStyle w:val="TAL"/>
            </w:pPr>
            <w:r>
              <w:t>"MULTICAST"</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0E2ADEC" w14:textId="77777777" w:rsidR="00BC4506" w:rsidRPr="0016361A" w:rsidRDefault="00BC4506" w:rsidP="004328AB">
            <w:pPr>
              <w:pStyle w:val="TAL"/>
            </w:pPr>
            <w:r>
              <w:t>Multicast MBS session</w:t>
            </w:r>
          </w:p>
        </w:tc>
        <w:tc>
          <w:tcPr>
            <w:tcW w:w="1278" w:type="pct"/>
            <w:tcBorders>
              <w:top w:val="single" w:sz="8" w:space="0" w:color="auto"/>
              <w:left w:val="nil"/>
              <w:bottom w:val="single" w:sz="8" w:space="0" w:color="auto"/>
              <w:right w:val="single" w:sz="8" w:space="0" w:color="auto"/>
            </w:tcBorders>
          </w:tcPr>
          <w:p w14:paraId="6336F825" w14:textId="77777777" w:rsidR="00BC4506" w:rsidRPr="0016361A" w:rsidRDefault="00BC4506" w:rsidP="004328AB">
            <w:pPr>
              <w:pStyle w:val="TAL"/>
            </w:pPr>
          </w:p>
        </w:tc>
      </w:tr>
      <w:tr w:rsidR="00BC4506" w:rsidRPr="00B54FF5" w14:paraId="0C330D99" w14:textId="77777777" w:rsidTr="004328AB">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4F3EF0" w14:textId="77777777" w:rsidR="00BC4506" w:rsidRDefault="00BC4506" w:rsidP="004328AB">
            <w:pPr>
              <w:pStyle w:val="TAL"/>
            </w:pPr>
            <w:r>
              <w:t>"BROADCAST"</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52E445F" w14:textId="77777777" w:rsidR="00BC4506" w:rsidRDefault="00BC4506" w:rsidP="004328AB">
            <w:pPr>
              <w:pStyle w:val="TAL"/>
            </w:pPr>
            <w:r>
              <w:t>Broadcast MBS session</w:t>
            </w:r>
          </w:p>
        </w:tc>
        <w:tc>
          <w:tcPr>
            <w:tcW w:w="1278" w:type="pct"/>
            <w:tcBorders>
              <w:top w:val="single" w:sz="8" w:space="0" w:color="auto"/>
              <w:left w:val="nil"/>
              <w:bottom w:val="single" w:sz="8" w:space="0" w:color="auto"/>
              <w:right w:val="single" w:sz="8" w:space="0" w:color="auto"/>
            </w:tcBorders>
          </w:tcPr>
          <w:p w14:paraId="7B01B96A" w14:textId="77777777" w:rsidR="00BC4506" w:rsidRPr="0016361A" w:rsidRDefault="00BC4506" w:rsidP="004328AB">
            <w:pPr>
              <w:pStyle w:val="TAL"/>
            </w:pPr>
          </w:p>
        </w:tc>
      </w:tr>
    </w:tbl>
    <w:p w14:paraId="1D9D6440" w14:textId="77777777" w:rsidR="00BC4506" w:rsidRDefault="00BC4506" w:rsidP="00BC0053"/>
    <w:p w14:paraId="1E6F3D73" w14:textId="79E6E736" w:rsidR="00BC4506" w:rsidRPr="00BC662F" w:rsidRDefault="00BC4506" w:rsidP="00D362EB">
      <w:pPr>
        <w:pStyle w:val="Heading4"/>
      </w:pPr>
      <w:bookmarkStart w:id="2564" w:name="_Toc88743211"/>
      <w:bookmarkStart w:id="2565" w:name="_Toc90650023"/>
      <w:r>
        <w:t>5.9.3.</w:t>
      </w:r>
      <w:r w:rsidR="009F327B">
        <w:t>2</w:t>
      </w:r>
      <w:r w:rsidRPr="00BC662F">
        <w:tab/>
        <w:t xml:space="preserve">Enumeration: </w:t>
      </w:r>
      <w:r>
        <w:t>MbsSessionActivityStatus</w:t>
      </w:r>
      <w:bookmarkEnd w:id="2564"/>
      <w:bookmarkEnd w:id="2565"/>
    </w:p>
    <w:p w14:paraId="2C953913" w14:textId="1A8EE074" w:rsidR="00BC4506" w:rsidRPr="00384E92" w:rsidRDefault="00BC4506" w:rsidP="00BC4506">
      <w:r w:rsidRPr="00384E92">
        <w:t xml:space="preserve">The enumeration </w:t>
      </w:r>
      <w:r>
        <w:t>MbsSessionActivityStatus</w:t>
      </w:r>
      <w:r w:rsidRPr="00384E92">
        <w:t xml:space="preserve"> </w:t>
      </w:r>
      <w:r>
        <w:t>indicates the MBS session's activity status</w:t>
      </w:r>
      <w:r w:rsidRPr="00384E92">
        <w:t xml:space="preserve">. It shall comply with the provisions defined in </w:t>
      </w:r>
      <w:r>
        <w:t>T</w:t>
      </w:r>
      <w:r w:rsidRPr="00384E92">
        <w:t>able</w:t>
      </w:r>
      <w:r>
        <w:t> 5.9.3.</w:t>
      </w:r>
      <w:r w:rsidR="009F327B">
        <w:t>2</w:t>
      </w:r>
      <w:r w:rsidRPr="00384E92">
        <w:t>-1.</w:t>
      </w:r>
    </w:p>
    <w:p w14:paraId="73BB4EA3" w14:textId="2A40EC45" w:rsidR="00BC4506" w:rsidRDefault="00BC4506" w:rsidP="00BC4506">
      <w:pPr>
        <w:pStyle w:val="TH"/>
      </w:pPr>
      <w:r>
        <w:t>Table 5.9.3.</w:t>
      </w:r>
      <w:r w:rsidR="009F327B">
        <w:t>2</w:t>
      </w:r>
      <w:r>
        <w:t>-1: Enumeration MbsSessionActivityStatus</w:t>
      </w:r>
    </w:p>
    <w:tbl>
      <w:tblPr>
        <w:tblW w:w="5050" w:type="pct"/>
        <w:tblCellMar>
          <w:left w:w="0" w:type="dxa"/>
          <w:right w:w="0" w:type="dxa"/>
        </w:tblCellMar>
        <w:tblLook w:val="04A0" w:firstRow="1" w:lastRow="0" w:firstColumn="1" w:lastColumn="0" w:noHBand="0" w:noVBand="1"/>
      </w:tblPr>
      <w:tblGrid>
        <w:gridCol w:w="2705"/>
        <w:gridCol w:w="4528"/>
        <w:gridCol w:w="2484"/>
      </w:tblGrid>
      <w:tr w:rsidR="00BC4506" w:rsidRPr="00B54FF5" w14:paraId="6BA0E7F6" w14:textId="77777777" w:rsidTr="004328AB">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3C4C104" w14:textId="77777777" w:rsidR="00BC4506" w:rsidRPr="0016361A" w:rsidRDefault="00BC4506" w:rsidP="004328AB">
            <w:pPr>
              <w:pStyle w:val="TAH"/>
            </w:pPr>
            <w:r w:rsidRPr="0016361A">
              <w:t>Enumeration value</w:t>
            </w:r>
          </w:p>
        </w:tc>
        <w:tc>
          <w:tcPr>
            <w:tcW w:w="23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E2DB5C1" w14:textId="77777777" w:rsidR="00BC4506" w:rsidRPr="0016361A" w:rsidRDefault="00BC4506" w:rsidP="004328AB">
            <w:pPr>
              <w:pStyle w:val="TAH"/>
            </w:pPr>
            <w:r w:rsidRPr="0016361A">
              <w:t>Description</w:t>
            </w:r>
          </w:p>
        </w:tc>
        <w:tc>
          <w:tcPr>
            <w:tcW w:w="1278" w:type="pct"/>
            <w:tcBorders>
              <w:top w:val="single" w:sz="8" w:space="0" w:color="auto"/>
              <w:left w:val="nil"/>
              <w:bottom w:val="single" w:sz="8" w:space="0" w:color="auto"/>
              <w:right w:val="single" w:sz="8" w:space="0" w:color="auto"/>
            </w:tcBorders>
            <w:shd w:val="clear" w:color="auto" w:fill="C0C0C0"/>
          </w:tcPr>
          <w:p w14:paraId="1AA29E55" w14:textId="77777777" w:rsidR="00BC4506" w:rsidRPr="0016361A" w:rsidRDefault="00BC4506" w:rsidP="004328AB">
            <w:pPr>
              <w:pStyle w:val="TAH"/>
            </w:pPr>
            <w:r w:rsidRPr="0016361A">
              <w:t>Applicability</w:t>
            </w:r>
          </w:p>
        </w:tc>
      </w:tr>
      <w:tr w:rsidR="00BC4506" w:rsidRPr="00B54FF5" w14:paraId="39AE0999" w14:textId="77777777" w:rsidTr="004328AB">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6EFB457" w14:textId="77777777" w:rsidR="00BC4506" w:rsidRPr="0016361A" w:rsidRDefault="00BC4506" w:rsidP="004328AB">
            <w:pPr>
              <w:pStyle w:val="TAL"/>
            </w:pPr>
            <w:r>
              <w:t>"ACTIVE"</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4E63DB5" w14:textId="77777777" w:rsidR="00BC4506" w:rsidRPr="0016361A" w:rsidRDefault="00BC4506" w:rsidP="004328AB">
            <w:pPr>
              <w:pStyle w:val="TAL"/>
            </w:pPr>
            <w:r>
              <w:t>Active MBS session</w:t>
            </w:r>
          </w:p>
        </w:tc>
        <w:tc>
          <w:tcPr>
            <w:tcW w:w="1278" w:type="pct"/>
            <w:tcBorders>
              <w:top w:val="single" w:sz="8" w:space="0" w:color="auto"/>
              <w:left w:val="nil"/>
              <w:bottom w:val="single" w:sz="8" w:space="0" w:color="auto"/>
              <w:right w:val="single" w:sz="8" w:space="0" w:color="auto"/>
            </w:tcBorders>
          </w:tcPr>
          <w:p w14:paraId="0FDA02E7" w14:textId="77777777" w:rsidR="00BC4506" w:rsidRPr="0016361A" w:rsidRDefault="00BC4506" w:rsidP="004328AB">
            <w:pPr>
              <w:pStyle w:val="TAL"/>
            </w:pPr>
          </w:p>
        </w:tc>
      </w:tr>
      <w:tr w:rsidR="00BC4506" w:rsidRPr="00B54FF5" w14:paraId="360D0E4D" w14:textId="77777777" w:rsidTr="004328AB">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4B2F677" w14:textId="77777777" w:rsidR="00BC4506" w:rsidRDefault="00BC4506" w:rsidP="004328AB">
            <w:pPr>
              <w:pStyle w:val="TAL"/>
            </w:pPr>
            <w:r>
              <w:t>"INACTIVE"</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0A622CD" w14:textId="77777777" w:rsidR="00BC4506" w:rsidRDefault="00BC4506" w:rsidP="004328AB">
            <w:pPr>
              <w:pStyle w:val="TAL"/>
            </w:pPr>
            <w:r>
              <w:t>Inactive MBS session</w:t>
            </w:r>
          </w:p>
        </w:tc>
        <w:tc>
          <w:tcPr>
            <w:tcW w:w="1278" w:type="pct"/>
            <w:tcBorders>
              <w:top w:val="single" w:sz="8" w:space="0" w:color="auto"/>
              <w:left w:val="nil"/>
              <w:bottom w:val="single" w:sz="8" w:space="0" w:color="auto"/>
              <w:right w:val="single" w:sz="8" w:space="0" w:color="auto"/>
            </w:tcBorders>
          </w:tcPr>
          <w:p w14:paraId="4091D7B5" w14:textId="77777777" w:rsidR="00BC4506" w:rsidRPr="0016361A" w:rsidRDefault="00BC4506" w:rsidP="004328AB">
            <w:pPr>
              <w:pStyle w:val="TAL"/>
            </w:pPr>
          </w:p>
        </w:tc>
      </w:tr>
    </w:tbl>
    <w:p w14:paraId="2DEA67C1" w14:textId="77777777" w:rsidR="00BC4506" w:rsidRDefault="00BC4506" w:rsidP="00BC4506">
      <w:pPr>
        <w:rPr>
          <w:lang w:val="en-US"/>
        </w:rPr>
      </w:pPr>
    </w:p>
    <w:p w14:paraId="14D49FE3" w14:textId="77777777" w:rsidR="00BC4506" w:rsidRPr="00BC4506" w:rsidRDefault="00BC4506" w:rsidP="00BC0053"/>
    <w:p w14:paraId="7498C84D" w14:textId="75D3F7DA" w:rsidR="00A6395C" w:rsidRPr="00F11966" w:rsidRDefault="00A6395C" w:rsidP="00D362EB">
      <w:pPr>
        <w:pStyle w:val="Heading3"/>
      </w:pPr>
      <w:bookmarkStart w:id="2566" w:name="_Toc88743212"/>
      <w:bookmarkStart w:id="2567" w:name="_Toc90650024"/>
      <w:r w:rsidRPr="00F11966">
        <w:t>5.</w:t>
      </w:r>
      <w:r>
        <w:t>9</w:t>
      </w:r>
      <w:r w:rsidRPr="00F11966">
        <w:t>.4</w:t>
      </w:r>
      <w:r w:rsidRPr="00F11966">
        <w:tab/>
        <w:t>Structured Data Types</w:t>
      </w:r>
      <w:bookmarkEnd w:id="2566"/>
      <w:bookmarkEnd w:id="2567"/>
    </w:p>
    <w:p w14:paraId="244918A0" w14:textId="101B5BB5" w:rsidR="00A6395C" w:rsidRPr="00F11966" w:rsidRDefault="00A6395C" w:rsidP="00D362EB">
      <w:pPr>
        <w:pStyle w:val="Heading4"/>
      </w:pPr>
      <w:bookmarkStart w:id="2568" w:name="_Toc88743213"/>
      <w:bookmarkStart w:id="2569" w:name="_Toc90650025"/>
      <w:r w:rsidRPr="00F11966">
        <w:t>5.</w:t>
      </w:r>
      <w:r>
        <w:t>9</w:t>
      </w:r>
      <w:r w:rsidRPr="00F11966">
        <w:t>.4.</w:t>
      </w:r>
      <w:r>
        <w:t>1</w:t>
      </w:r>
      <w:r w:rsidRPr="00F11966">
        <w:tab/>
        <w:t xml:space="preserve">Type: </w:t>
      </w:r>
      <w:r>
        <w:t>MbsSessionId</w:t>
      </w:r>
      <w:bookmarkEnd w:id="2568"/>
      <w:bookmarkEnd w:id="2569"/>
    </w:p>
    <w:p w14:paraId="23428646" w14:textId="0FCF58BF" w:rsidR="00A6395C" w:rsidRPr="00F11966" w:rsidRDefault="00A6395C" w:rsidP="00A6395C">
      <w:pPr>
        <w:pStyle w:val="TH"/>
      </w:pPr>
      <w:r w:rsidRPr="00F11966">
        <w:rPr>
          <w:noProof/>
        </w:rPr>
        <w:t>Table </w:t>
      </w:r>
      <w:r w:rsidRPr="00F11966">
        <w:t>5.</w:t>
      </w:r>
      <w:r>
        <w:t>9</w:t>
      </w:r>
      <w:r w:rsidRPr="00F11966">
        <w:t>.4.</w:t>
      </w:r>
      <w:r>
        <w:t>1</w:t>
      </w:r>
      <w:r w:rsidRPr="00F11966">
        <w:t xml:space="preserve">-1: </w:t>
      </w:r>
      <w:r w:rsidRPr="00F11966">
        <w:rPr>
          <w:noProof/>
        </w:rPr>
        <w:t xml:space="preserve">Definition of type </w:t>
      </w:r>
      <w:r>
        <w:rPr>
          <w:noProof/>
        </w:rPr>
        <w:t>MbsSessionId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A6395C" w:rsidRPr="00F11966" w14:paraId="30383780" w14:textId="77777777" w:rsidTr="00A6395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4A25DE3B" w14:textId="77777777" w:rsidR="00A6395C" w:rsidRPr="00F11966" w:rsidRDefault="00A6395C" w:rsidP="00A6395C">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9CB5D1E" w14:textId="77777777" w:rsidR="00A6395C" w:rsidRPr="00F11966" w:rsidRDefault="00A6395C" w:rsidP="00A6395C">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9C02003" w14:textId="77777777" w:rsidR="00A6395C" w:rsidRPr="00F11966" w:rsidRDefault="00A6395C" w:rsidP="00A6395C">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A99044E" w14:textId="77777777" w:rsidR="00A6395C" w:rsidRPr="00F11966" w:rsidRDefault="00A6395C"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B470FDC" w14:textId="77777777" w:rsidR="00A6395C" w:rsidRPr="00F11966" w:rsidRDefault="00A6395C" w:rsidP="00A6395C">
            <w:pPr>
              <w:pStyle w:val="TAH"/>
              <w:rPr>
                <w:rFonts w:cs="Arial"/>
                <w:szCs w:val="18"/>
              </w:rPr>
            </w:pPr>
            <w:r w:rsidRPr="00F11966">
              <w:rPr>
                <w:rFonts w:cs="Arial"/>
                <w:szCs w:val="18"/>
              </w:rPr>
              <w:t>Description</w:t>
            </w:r>
          </w:p>
        </w:tc>
      </w:tr>
      <w:tr w:rsidR="00A6395C" w:rsidRPr="00F11966" w14:paraId="1D2653F4" w14:textId="77777777" w:rsidTr="00A6395C">
        <w:trPr>
          <w:jc w:val="center"/>
        </w:trPr>
        <w:tc>
          <w:tcPr>
            <w:tcW w:w="2090" w:type="dxa"/>
            <w:tcBorders>
              <w:top w:val="single" w:sz="4" w:space="0" w:color="auto"/>
              <w:left w:val="single" w:sz="4" w:space="0" w:color="auto"/>
              <w:bottom w:val="single" w:sz="4" w:space="0" w:color="auto"/>
              <w:right w:val="single" w:sz="4" w:space="0" w:color="auto"/>
            </w:tcBorders>
          </w:tcPr>
          <w:p w14:paraId="77B5F566" w14:textId="77777777" w:rsidR="00A6395C" w:rsidRPr="00F11966" w:rsidRDefault="00A6395C" w:rsidP="00A6395C">
            <w:pPr>
              <w:pStyle w:val="TAL"/>
            </w:pPr>
            <w:r>
              <w:t>tmgi</w:t>
            </w:r>
          </w:p>
        </w:tc>
        <w:tc>
          <w:tcPr>
            <w:tcW w:w="1559" w:type="dxa"/>
            <w:tcBorders>
              <w:top w:val="single" w:sz="4" w:space="0" w:color="auto"/>
              <w:left w:val="single" w:sz="4" w:space="0" w:color="auto"/>
              <w:bottom w:val="single" w:sz="4" w:space="0" w:color="auto"/>
              <w:right w:val="single" w:sz="4" w:space="0" w:color="auto"/>
            </w:tcBorders>
          </w:tcPr>
          <w:p w14:paraId="1A944A56" w14:textId="77777777" w:rsidR="00A6395C" w:rsidRPr="00F11966" w:rsidRDefault="00A6395C" w:rsidP="00A6395C">
            <w:pPr>
              <w:pStyle w:val="TAL"/>
            </w:pPr>
            <w:r>
              <w:t>Tmgi</w:t>
            </w:r>
          </w:p>
        </w:tc>
        <w:tc>
          <w:tcPr>
            <w:tcW w:w="425" w:type="dxa"/>
            <w:tcBorders>
              <w:top w:val="single" w:sz="4" w:space="0" w:color="auto"/>
              <w:left w:val="single" w:sz="4" w:space="0" w:color="auto"/>
              <w:bottom w:val="single" w:sz="4" w:space="0" w:color="auto"/>
              <w:right w:val="single" w:sz="4" w:space="0" w:color="auto"/>
            </w:tcBorders>
          </w:tcPr>
          <w:p w14:paraId="45F47785" w14:textId="77777777" w:rsidR="00A6395C" w:rsidRPr="00F11966" w:rsidRDefault="00A6395C" w:rsidP="00A6395C">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4E99FE96" w14:textId="77777777" w:rsidR="00A6395C" w:rsidRPr="00F11966" w:rsidRDefault="00A6395C" w:rsidP="00A6395C">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04C88F19" w14:textId="77777777" w:rsidR="00A6395C" w:rsidRPr="00F11966" w:rsidRDefault="00A6395C" w:rsidP="00A6395C">
            <w:pPr>
              <w:pStyle w:val="TAL"/>
              <w:rPr>
                <w:rFonts w:cs="Arial"/>
                <w:szCs w:val="18"/>
              </w:rPr>
            </w:pPr>
            <w:r>
              <w:rPr>
                <w:rFonts w:cs="Arial"/>
                <w:szCs w:val="18"/>
              </w:rPr>
              <w:t>TMGI identifying the MBS session</w:t>
            </w:r>
            <w:r w:rsidRPr="00F55C89">
              <w:t xml:space="preserve"> </w:t>
            </w:r>
          </w:p>
        </w:tc>
      </w:tr>
      <w:tr w:rsidR="00A6395C" w:rsidRPr="00F11966" w14:paraId="7255BEE9" w14:textId="77777777" w:rsidTr="00A6395C">
        <w:trPr>
          <w:jc w:val="center"/>
        </w:trPr>
        <w:tc>
          <w:tcPr>
            <w:tcW w:w="2090" w:type="dxa"/>
            <w:tcBorders>
              <w:top w:val="single" w:sz="4" w:space="0" w:color="auto"/>
              <w:left w:val="single" w:sz="4" w:space="0" w:color="auto"/>
              <w:bottom w:val="single" w:sz="4" w:space="0" w:color="auto"/>
              <w:right w:val="single" w:sz="4" w:space="0" w:color="auto"/>
            </w:tcBorders>
          </w:tcPr>
          <w:p w14:paraId="626F6F03" w14:textId="77777777" w:rsidR="00A6395C" w:rsidRPr="00F11966" w:rsidRDefault="00A6395C" w:rsidP="00A6395C">
            <w:pPr>
              <w:pStyle w:val="TAL"/>
            </w:pPr>
            <w:r>
              <w:t>ssm</w:t>
            </w:r>
          </w:p>
        </w:tc>
        <w:tc>
          <w:tcPr>
            <w:tcW w:w="1559" w:type="dxa"/>
            <w:tcBorders>
              <w:top w:val="single" w:sz="4" w:space="0" w:color="auto"/>
              <w:left w:val="single" w:sz="4" w:space="0" w:color="auto"/>
              <w:bottom w:val="single" w:sz="4" w:space="0" w:color="auto"/>
              <w:right w:val="single" w:sz="4" w:space="0" w:color="auto"/>
            </w:tcBorders>
          </w:tcPr>
          <w:p w14:paraId="6802A8D8" w14:textId="77777777" w:rsidR="00A6395C" w:rsidRPr="00F11966" w:rsidRDefault="00A6395C" w:rsidP="00A6395C">
            <w:pPr>
              <w:pStyle w:val="TAL"/>
            </w:pPr>
            <w:r>
              <w:t>Ssm</w:t>
            </w:r>
          </w:p>
        </w:tc>
        <w:tc>
          <w:tcPr>
            <w:tcW w:w="425" w:type="dxa"/>
            <w:tcBorders>
              <w:top w:val="single" w:sz="4" w:space="0" w:color="auto"/>
              <w:left w:val="single" w:sz="4" w:space="0" w:color="auto"/>
              <w:bottom w:val="single" w:sz="4" w:space="0" w:color="auto"/>
              <w:right w:val="single" w:sz="4" w:space="0" w:color="auto"/>
            </w:tcBorders>
          </w:tcPr>
          <w:p w14:paraId="49144FBE" w14:textId="77777777" w:rsidR="00A6395C" w:rsidRPr="00F11966" w:rsidRDefault="00A6395C" w:rsidP="00A6395C">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B440DBB" w14:textId="77777777" w:rsidR="00A6395C" w:rsidRPr="00F11966" w:rsidRDefault="00A6395C" w:rsidP="00A6395C">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6CCF9360" w14:textId="77777777" w:rsidR="00A6395C" w:rsidRPr="00F11966" w:rsidRDefault="00A6395C" w:rsidP="00A6395C">
            <w:pPr>
              <w:pStyle w:val="TAL"/>
              <w:rPr>
                <w:rFonts w:cs="Arial"/>
                <w:szCs w:val="18"/>
              </w:rPr>
            </w:pPr>
            <w:r>
              <w:rPr>
                <w:rFonts w:cs="Arial"/>
                <w:szCs w:val="18"/>
              </w:rPr>
              <w:t>Source specific IP multicast address identifying the MBS session</w:t>
            </w:r>
          </w:p>
        </w:tc>
      </w:tr>
      <w:tr w:rsidR="00A6395C" w:rsidRPr="00F11966" w14:paraId="47AE5E26" w14:textId="77777777" w:rsidTr="00A6395C">
        <w:trPr>
          <w:jc w:val="center"/>
        </w:trPr>
        <w:tc>
          <w:tcPr>
            <w:tcW w:w="2090" w:type="dxa"/>
            <w:tcBorders>
              <w:top w:val="single" w:sz="4" w:space="0" w:color="auto"/>
              <w:left w:val="single" w:sz="4" w:space="0" w:color="auto"/>
              <w:bottom w:val="single" w:sz="4" w:space="0" w:color="auto"/>
              <w:right w:val="single" w:sz="4" w:space="0" w:color="auto"/>
            </w:tcBorders>
          </w:tcPr>
          <w:p w14:paraId="5E89E65B" w14:textId="77777777" w:rsidR="00A6395C" w:rsidRDefault="00A6395C" w:rsidP="00A6395C">
            <w:pPr>
              <w:pStyle w:val="TAL"/>
            </w:pPr>
            <w:r>
              <w:t>nid</w:t>
            </w:r>
          </w:p>
        </w:tc>
        <w:tc>
          <w:tcPr>
            <w:tcW w:w="1559" w:type="dxa"/>
            <w:tcBorders>
              <w:top w:val="single" w:sz="4" w:space="0" w:color="auto"/>
              <w:left w:val="single" w:sz="4" w:space="0" w:color="auto"/>
              <w:bottom w:val="single" w:sz="4" w:space="0" w:color="auto"/>
              <w:right w:val="single" w:sz="4" w:space="0" w:color="auto"/>
            </w:tcBorders>
          </w:tcPr>
          <w:p w14:paraId="6B5718AF" w14:textId="77777777" w:rsidR="00A6395C" w:rsidRDefault="00A6395C" w:rsidP="00A6395C">
            <w:pPr>
              <w:pStyle w:val="TAL"/>
            </w:pPr>
            <w:r>
              <w:t>Nid</w:t>
            </w:r>
          </w:p>
        </w:tc>
        <w:tc>
          <w:tcPr>
            <w:tcW w:w="425" w:type="dxa"/>
            <w:tcBorders>
              <w:top w:val="single" w:sz="4" w:space="0" w:color="auto"/>
              <w:left w:val="single" w:sz="4" w:space="0" w:color="auto"/>
              <w:bottom w:val="single" w:sz="4" w:space="0" w:color="auto"/>
              <w:right w:val="single" w:sz="4" w:space="0" w:color="auto"/>
            </w:tcBorders>
          </w:tcPr>
          <w:p w14:paraId="075AD36F" w14:textId="77777777" w:rsidR="00A6395C" w:rsidRDefault="00A6395C" w:rsidP="00A6395C">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426E057E" w14:textId="77777777" w:rsidR="00A6395C" w:rsidRDefault="00A6395C" w:rsidP="00A6395C">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11D58725" w14:textId="77777777" w:rsidR="00A6395C" w:rsidRDefault="00A6395C" w:rsidP="00A6395C">
            <w:pPr>
              <w:pStyle w:val="TAL"/>
              <w:rPr>
                <w:rFonts w:cs="Arial"/>
                <w:szCs w:val="18"/>
              </w:rPr>
            </w:pPr>
            <w:r>
              <w:rPr>
                <w:rFonts w:cs="Arial"/>
                <w:szCs w:val="18"/>
              </w:rPr>
              <w:t xml:space="preserve">Network Identity used together with the TMGI to identify an MBS session in an SNPN </w:t>
            </w:r>
          </w:p>
        </w:tc>
      </w:tr>
    </w:tbl>
    <w:p w14:paraId="075EAB21" w14:textId="77777777" w:rsidR="00A6395C" w:rsidRPr="00F11966" w:rsidRDefault="00A6395C" w:rsidP="00A6395C">
      <w:pPr>
        <w:rPr>
          <w:noProof/>
        </w:rPr>
      </w:pPr>
    </w:p>
    <w:p w14:paraId="55D7C3DD" w14:textId="26FD7A93" w:rsidR="00A6395C" w:rsidRPr="00F11966" w:rsidRDefault="00A6395C" w:rsidP="00D362EB">
      <w:pPr>
        <w:pStyle w:val="Heading4"/>
      </w:pPr>
      <w:bookmarkStart w:id="2570" w:name="_Toc88743214"/>
      <w:bookmarkStart w:id="2571" w:name="_Toc90650026"/>
      <w:r w:rsidRPr="00F11966">
        <w:lastRenderedPageBreak/>
        <w:t>5.</w:t>
      </w:r>
      <w:r w:rsidR="009F327B">
        <w:t>9</w:t>
      </w:r>
      <w:r w:rsidRPr="00F11966">
        <w:t>.4.</w:t>
      </w:r>
      <w:r>
        <w:t>2</w:t>
      </w:r>
      <w:r w:rsidRPr="00F11966">
        <w:tab/>
        <w:t xml:space="preserve">Type: </w:t>
      </w:r>
      <w:r>
        <w:t>Tmgi</w:t>
      </w:r>
      <w:bookmarkEnd w:id="2570"/>
      <w:bookmarkEnd w:id="2571"/>
    </w:p>
    <w:p w14:paraId="5181DBF0" w14:textId="05ED8F9F" w:rsidR="00A6395C" w:rsidRPr="00F11966" w:rsidRDefault="00A6395C" w:rsidP="00A6395C">
      <w:pPr>
        <w:pStyle w:val="TH"/>
      </w:pPr>
      <w:r w:rsidRPr="00F11966">
        <w:rPr>
          <w:noProof/>
        </w:rPr>
        <w:t>Table </w:t>
      </w:r>
      <w:r w:rsidRPr="00F11966">
        <w:t>5.</w:t>
      </w:r>
      <w:r>
        <w:t>9</w:t>
      </w:r>
      <w:r w:rsidRPr="00F11966">
        <w:t>.4.</w:t>
      </w:r>
      <w:r>
        <w:t>2</w:t>
      </w:r>
      <w:r w:rsidRPr="00F11966">
        <w:t xml:space="preserve">-1: </w:t>
      </w:r>
      <w:r w:rsidRPr="00F11966">
        <w:rPr>
          <w:noProof/>
        </w:rPr>
        <w:t xml:space="preserve">Definition of type </w:t>
      </w:r>
      <w:r>
        <w:rPr>
          <w:noProof/>
        </w:rPr>
        <w:t>Tmgi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A6395C" w:rsidRPr="00F11966" w14:paraId="5A8D06AC" w14:textId="77777777" w:rsidTr="00A6395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7DDF5A2E" w14:textId="77777777" w:rsidR="00A6395C" w:rsidRPr="00F11966" w:rsidRDefault="00A6395C" w:rsidP="00A6395C">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C93884D" w14:textId="77777777" w:rsidR="00A6395C" w:rsidRPr="00F11966" w:rsidRDefault="00A6395C" w:rsidP="00A6395C">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2E0D9E6" w14:textId="77777777" w:rsidR="00A6395C" w:rsidRPr="00F11966" w:rsidRDefault="00A6395C" w:rsidP="00A6395C">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71423FF" w14:textId="77777777" w:rsidR="00A6395C" w:rsidRPr="00F11966" w:rsidRDefault="00A6395C"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AB5C680" w14:textId="77777777" w:rsidR="00A6395C" w:rsidRPr="00F11966" w:rsidRDefault="00A6395C" w:rsidP="00A6395C">
            <w:pPr>
              <w:pStyle w:val="TAH"/>
              <w:rPr>
                <w:rFonts w:cs="Arial"/>
                <w:szCs w:val="18"/>
              </w:rPr>
            </w:pPr>
            <w:r w:rsidRPr="00F11966">
              <w:rPr>
                <w:rFonts w:cs="Arial"/>
                <w:szCs w:val="18"/>
              </w:rPr>
              <w:t>Description</w:t>
            </w:r>
          </w:p>
        </w:tc>
      </w:tr>
      <w:tr w:rsidR="00A6395C" w:rsidRPr="00F11966" w14:paraId="5C4617E3" w14:textId="77777777" w:rsidTr="00A6395C">
        <w:trPr>
          <w:jc w:val="center"/>
        </w:trPr>
        <w:tc>
          <w:tcPr>
            <w:tcW w:w="2090" w:type="dxa"/>
            <w:tcBorders>
              <w:top w:val="single" w:sz="4" w:space="0" w:color="auto"/>
              <w:left w:val="single" w:sz="4" w:space="0" w:color="auto"/>
              <w:bottom w:val="single" w:sz="4" w:space="0" w:color="auto"/>
              <w:right w:val="single" w:sz="4" w:space="0" w:color="auto"/>
            </w:tcBorders>
          </w:tcPr>
          <w:p w14:paraId="6F45DD15" w14:textId="77777777" w:rsidR="00A6395C" w:rsidRPr="00F11966" w:rsidRDefault="00A6395C" w:rsidP="00A6395C">
            <w:pPr>
              <w:pStyle w:val="TAL"/>
            </w:pPr>
            <w:r>
              <w:t>mbsServiceId</w:t>
            </w:r>
          </w:p>
        </w:tc>
        <w:tc>
          <w:tcPr>
            <w:tcW w:w="1559" w:type="dxa"/>
            <w:tcBorders>
              <w:top w:val="single" w:sz="4" w:space="0" w:color="auto"/>
              <w:left w:val="single" w:sz="4" w:space="0" w:color="auto"/>
              <w:bottom w:val="single" w:sz="4" w:space="0" w:color="auto"/>
              <w:right w:val="single" w:sz="4" w:space="0" w:color="auto"/>
            </w:tcBorders>
          </w:tcPr>
          <w:p w14:paraId="663F5E58" w14:textId="77777777" w:rsidR="00A6395C" w:rsidRPr="00F11966" w:rsidRDefault="00A6395C" w:rsidP="00A6395C">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28134F94" w14:textId="77777777" w:rsidR="00A6395C" w:rsidRPr="00F11966" w:rsidRDefault="00A6395C" w:rsidP="00A6395C">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07E0B30A" w14:textId="77777777" w:rsidR="00A6395C" w:rsidRPr="00F11966" w:rsidRDefault="00A6395C" w:rsidP="00A6395C">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52414B0B" w14:textId="77777777" w:rsidR="00A6395C" w:rsidRDefault="00A6395C" w:rsidP="00A6395C">
            <w:pPr>
              <w:pStyle w:val="TAL"/>
            </w:pPr>
            <w:r>
              <w:rPr>
                <w:rFonts w:cs="Arial"/>
                <w:szCs w:val="18"/>
              </w:rPr>
              <w:t>MBS Service ID</w:t>
            </w:r>
            <w:r w:rsidRPr="00F55C89">
              <w:t xml:space="preserve"> consist</w:t>
            </w:r>
            <w:r>
              <w:t>ing</w:t>
            </w:r>
            <w:r w:rsidRPr="00F55C89">
              <w:t xml:space="preserve"> of a 6-digit fixed-length hexadecimal number between 000000 and FFFFFF</w:t>
            </w:r>
            <w:r>
              <w:t>.</w:t>
            </w:r>
          </w:p>
          <w:p w14:paraId="2DE8B89E" w14:textId="77777777" w:rsidR="00A6395C" w:rsidRDefault="00A6395C" w:rsidP="00A6395C">
            <w:pPr>
              <w:pStyle w:val="TAL"/>
              <w:rPr>
                <w:lang w:eastAsia="zh-CN"/>
              </w:rPr>
            </w:pPr>
          </w:p>
          <w:p w14:paraId="53FF5426" w14:textId="77777777" w:rsidR="00A6395C" w:rsidRDefault="00A6395C" w:rsidP="00A6395C">
            <w:pPr>
              <w:pStyle w:val="TAL"/>
              <w:rPr>
                <w:rFonts w:cs="Arial"/>
                <w:szCs w:val="18"/>
              </w:rPr>
            </w:pPr>
            <w:r w:rsidRPr="001D2CEF">
              <w:rPr>
                <w:lang w:eastAsia="zh-CN"/>
              </w:rPr>
              <w:t>Each character in the string shall take a value of "0" to "9"</w:t>
            </w:r>
            <w:r>
              <w:rPr>
                <w:lang w:eastAsia="zh-CN"/>
              </w:rPr>
              <w:t xml:space="preserve">, </w:t>
            </w:r>
            <w:r w:rsidRPr="00127CF6">
              <w:rPr>
                <w:lang w:eastAsia="zh-CN"/>
              </w:rPr>
              <w:t>"</w:t>
            </w:r>
            <w:r>
              <w:rPr>
                <w:lang w:eastAsia="zh-CN"/>
              </w:rPr>
              <w:t>a</w:t>
            </w:r>
            <w:r w:rsidRPr="00127CF6">
              <w:rPr>
                <w:lang w:eastAsia="zh-CN"/>
              </w:rPr>
              <w:t>" to "</w:t>
            </w:r>
            <w:r>
              <w:rPr>
                <w:lang w:eastAsia="zh-CN"/>
              </w:rPr>
              <w:t>f</w:t>
            </w:r>
            <w:r w:rsidRPr="00127CF6">
              <w:rPr>
                <w:lang w:eastAsia="zh-CN"/>
              </w:rPr>
              <w:t>"</w:t>
            </w:r>
            <w:r w:rsidRPr="001D2CEF">
              <w:rPr>
                <w:lang w:eastAsia="zh-CN"/>
              </w:rPr>
              <w:t xml:space="preserve"> or "A" to "F" and shall represent 4 bits. The most significant character representing the 4 most significant bits of the </w:t>
            </w:r>
            <w:r>
              <w:rPr>
                <w:lang w:eastAsia="zh-CN"/>
              </w:rPr>
              <w:t>MBS Service ID</w:t>
            </w:r>
            <w:r w:rsidRPr="001D2CEF">
              <w:rPr>
                <w:lang w:eastAsia="zh-CN"/>
              </w:rPr>
              <w:t xml:space="preserve"> shall appear first in the string, and the character representing the 4 least significant bit of the </w:t>
            </w:r>
            <w:r>
              <w:rPr>
                <w:lang w:eastAsia="zh-CN"/>
              </w:rPr>
              <w:t>MBS Service ID</w:t>
            </w:r>
            <w:r w:rsidRPr="001D2CEF">
              <w:rPr>
                <w:lang w:eastAsia="zh-CN"/>
              </w:rPr>
              <w:t xml:space="preserve"> shall appear last in the string.</w:t>
            </w:r>
          </w:p>
          <w:p w14:paraId="054C0BFA" w14:textId="77777777" w:rsidR="00A6395C" w:rsidRDefault="00A6395C" w:rsidP="00A6395C">
            <w:pPr>
              <w:pStyle w:val="TAL"/>
              <w:rPr>
                <w:lang w:eastAsia="zh-CN"/>
              </w:rPr>
            </w:pPr>
          </w:p>
          <w:p w14:paraId="517424F3" w14:textId="77777777" w:rsidR="00A6395C" w:rsidRDefault="00A6395C" w:rsidP="00A6395C">
            <w:pPr>
              <w:pStyle w:val="TAL"/>
              <w:rPr>
                <w:rFonts w:cs="Arial"/>
                <w:szCs w:val="18"/>
              </w:rPr>
            </w:pPr>
            <w:r w:rsidRPr="001D2CEF">
              <w:rPr>
                <w:lang w:eastAsia="zh-CN"/>
              </w:rPr>
              <w:t xml:space="preserve">Pattern: </w:t>
            </w:r>
            <w:r w:rsidRPr="001D2CEF">
              <w:rPr>
                <w:rFonts w:cs="Arial"/>
                <w:szCs w:val="18"/>
              </w:rPr>
              <w:t>'^[A-Fa-f0-9]{</w:t>
            </w:r>
            <w:r>
              <w:rPr>
                <w:rFonts w:cs="Arial"/>
                <w:szCs w:val="18"/>
              </w:rPr>
              <w:t>6</w:t>
            </w:r>
            <w:r w:rsidRPr="001D2CEF">
              <w:rPr>
                <w:rFonts w:cs="Arial"/>
                <w:szCs w:val="18"/>
              </w:rPr>
              <w:t>}$'</w:t>
            </w:r>
          </w:p>
          <w:p w14:paraId="6FBA61C8" w14:textId="77777777" w:rsidR="00A6395C" w:rsidRPr="00F11966" w:rsidRDefault="00A6395C" w:rsidP="00A6395C">
            <w:pPr>
              <w:pStyle w:val="TAL"/>
              <w:rPr>
                <w:rFonts w:cs="Arial"/>
                <w:szCs w:val="18"/>
              </w:rPr>
            </w:pPr>
          </w:p>
        </w:tc>
      </w:tr>
      <w:tr w:rsidR="00A6395C" w:rsidRPr="00F11966" w14:paraId="7DB70FDA" w14:textId="77777777" w:rsidTr="00A6395C">
        <w:trPr>
          <w:jc w:val="center"/>
        </w:trPr>
        <w:tc>
          <w:tcPr>
            <w:tcW w:w="2090" w:type="dxa"/>
            <w:tcBorders>
              <w:top w:val="single" w:sz="4" w:space="0" w:color="auto"/>
              <w:left w:val="single" w:sz="4" w:space="0" w:color="auto"/>
              <w:bottom w:val="single" w:sz="4" w:space="0" w:color="auto"/>
              <w:right w:val="single" w:sz="4" w:space="0" w:color="auto"/>
            </w:tcBorders>
          </w:tcPr>
          <w:p w14:paraId="080F3E67" w14:textId="77777777" w:rsidR="00A6395C" w:rsidRPr="00F11966" w:rsidRDefault="00A6395C" w:rsidP="00A6395C">
            <w:pPr>
              <w:pStyle w:val="TAL"/>
            </w:pPr>
            <w:r>
              <w:t>plmnId</w:t>
            </w:r>
          </w:p>
        </w:tc>
        <w:tc>
          <w:tcPr>
            <w:tcW w:w="1559" w:type="dxa"/>
            <w:tcBorders>
              <w:top w:val="single" w:sz="4" w:space="0" w:color="auto"/>
              <w:left w:val="single" w:sz="4" w:space="0" w:color="auto"/>
              <w:bottom w:val="single" w:sz="4" w:space="0" w:color="auto"/>
              <w:right w:val="single" w:sz="4" w:space="0" w:color="auto"/>
            </w:tcBorders>
          </w:tcPr>
          <w:p w14:paraId="4BD9AE37" w14:textId="77777777" w:rsidR="00A6395C" w:rsidRPr="00F11966" w:rsidRDefault="00A6395C" w:rsidP="00A6395C">
            <w:pPr>
              <w:pStyle w:val="TAL"/>
            </w:pPr>
            <w:r>
              <w:t>PlmnId</w:t>
            </w:r>
          </w:p>
        </w:tc>
        <w:tc>
          <w:tcPr>
            <w:tcW w:w="425" w:type="dxa"/>
            <w:tcBorders>
              <w:top w:val="single" w:sz="4" w:space="0" w:color="auto"/>
              <w:left w:val="single" w:sz="4" w:space="0" w:color="auto"/>
              <w:bottom w:val="single" w:sz="4" w:space="0" w:color="auto"/>
              <w:right w:val="single" w:sz="4" w:space="0" w:color="auto"/>
            </w:tcBorders>
          </w:tcPr>
          <w:p w14:paraId="78FD41AE" w14:textId="77777777" w:rsidR="00A6395C" w:rsidRPr="00F11966" w:rsidRDefault="00A6395C" w:rsidP="00A6395C">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26CD97EA" w14:textId="77777777" w:rsidR="00A6395C" w:rsidRPr="00F11966" w:rsidRDefault="00A6395C" w:rsidP="00A6395C">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849AE78" w14:textId="77777777" w:rsidR="00A6395C" w:rsidRPr="00F11966" w:rsidRDefault="00A6395C" w:rsidP="00A6395C">
            <w:pPr>
              <w:pStyle w:val="TAL"/>
              <w:rPr>
                <w:rFonts w:cs="Arial"/>
                <w:szCs w:val="18"/>
              </w:rPr>
            </w:pPr>
            <w:r>
              <w:rPr>
                <w:rFonts w:cs="Arial"/>
                <w:szCs w:val="18"/>
              </w:rPr>
              <w:t>PLMN ID</w:t>
            </w:r>
          </w:p>
        </w:tc>
      </w:tr>
    </w:tbl>
    <w:p w14:paraId="72E80B5D" w14:textId="77777777" w:rsidR="00A6395C" w:rsidRDefault="00A6395C" w:rsidP="00B073D8"/>
    <w:p w14:paraId="4B08E1A6" w14:textId="54345BD7" w:rsidR="00A6395C" w:rsidRPr="00F11966" w:rsidRDefault="00A6395C" w:rsidP="00D362EB">
      <w:pPr>
        <w:pStyle w:val="Heading4"/>
      </w:pPr>
      <w:bookmarkStart w:id="2572" w:name="_Toc88743215"/>
      <w:bookmarkStart w:id="2573" w:name="_Toc90650027"/>
      <w:r w:rsidRPr="00F11966">
        <w:t>5.</w:t>
      </w:r>
      <w:r>
        <w:t>9</w:t>
      </w:r>
      <w:r w:rsidRPr="00F11966">
        <w:t>.4.</w:t>
      </w:r>
      <w:r>
        <w:t>3</w:t>
      </w:r>
      <w:r w:rsidRPr="00F11966">
        <w:tab/>
        <w:t xml:space="preserve">Type: </w:t>
      </w:r>
      <w:r>
        <w:t>Ssm</w:t>
      </w:r>
      <w:bookmarkEnd w:id="2572"/>
      <w:bookmarkEnd w:id="2573"/>
    </w:p>
    <w:p w14:paraId="2EC588AE" w14:textId="49EB8D90" w:rsidR="00A6395C" w:rsidRPr="00F11966" w:rsidRDefault="00A6395C" w:rsidP="00A6395C">
      <w:pPr>
        <w:pStyle w:val="TH"/>
      </w:pPr>
      <w:r w:rsidRPr="00F11966">
        <w:rPr>
          <w:noProof/>
        </w:rPr>
        <w:t>Table </w:t>
      </w:r>
      <w:r w:rsidRPr="00F11966">
        <w:t>5.</w:t>
      </w:r>
      <w:r>
        <w:t>9</w:t>
      </w:r>
      <w:r w:rsidRPr="00F11966">
        <w:t>.4.</w:t>
      </w:r>
      <w:r>
        <w:t>3</w:t>
      </w:r>
      <w:r w:rsidRPr="00F11966">
        <w:t xml:space="preserve">-1: </w:t>
      </w:r>
      <w:r w:rsidRPr="00F11966">
        <w:rPr>
          <w:noProof/>
        </w:rPr>
        <w:t xml:space="preserve">Definition of type </w:t>
      </w:r>
      <w:r>
        <w:rPr>
          <w:noProof/>
        </w:rPr>
        <w:t>Ssm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A6395C" w:rsidRPr="00F11966" w14:paraId="146C6EF3" w14:textId="77777777" w:rsidTr="00A6395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6B1939D9" w14:textId="77777777" w:rsidR="00A6395C" w:rsidRPr="00F11966" w:rsidRDefault="00A6395C" w:rsidP="00A6395C">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1CD3457" w14:textId="77777777" w:rsidR="00A6395C" w:rsidRPr="00F11966" w:rsidRDefault="00A6395C" w:rsidP="00A6395C">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85DC6D8" w14:textId="77777777" w:rsidR="00A6395C" w:rsidRPr="00F11966" w:rsidRDefault="00A6395C" w:rsidP="00A6395C">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0A2331F" w14:textId="77777777" w:rsidR="00A6395C" w:rsidRPr="00F11966" w:rsidRDefault="00A6395C"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9900068" w14:textId="77777777" w:rsidR="00A6395C" w:rsidRPr="00F11966" w:rsidRDefault="00A6395C" w:rsidP="00A6395C">
            <w:pPr>
              <w:pStyle w:val="TAH"/>
              <w:rPr>
                <w:rFonts w:cs="Arial"/>
                <w:szCs w:val="18"/>
              </w:rPr>
            </w:pPr>
            <w:r w:rsidRPr="00F11966">
              <w:rPr>
                <w:rFonts w:cs="Arial"/>
                <w:szCs w:val="18"/>
              </w:rPr>
              <w:t>Description</w:t>
            </w:r>
          </w:p>
        </w:tc>
      </w:tr>
      <w:tr w:rsidR="00A6395C" w:rsidRPr="00F11966" w14:paraId="1141C747" w14:textId="77777777" w:rsidTr="00A6395C">
        <w:trPr>
          <w:jc w:val="center"/>
        </w:trPr>
        <w:tc>
          <w:tcPr>
            <w:tcW w:w="2090" w:type="dxa"/>
            <w:tcBorders>
              <w:top w:val="single" w:sz="4" w:space="0" w:color="auto"/>
              <w:left w:val="single" w:sz="4" w:space="0" w:color="auto"/>
              <w:bottom w:val="single" w:sz="4" w:space="0" w:color="auto"/>
              <w:right w:val="single" w:sz="4" w:space="0" w:color="auto"/>
            </w:tcBorders>
          </w:tcPr>
          <w:p w14:paraId="1EE9199A" w14:textId="77777777" w:rsidR="00A6395C" w:rsidRPr="00F11966" w:rsidRDefault="00A6395C" w:rsidP="00A6395C">
            <w:pPr>
              <w:pStyle w:val="TAL"/>
            </w:pPr>
            <w:r>
              <w:t>sourceIpAddr</w:t>
            </w:r>
          </w:p>
        </w:tc>
        <w:tc>
          <w:tcPr>
            <w:tcW w:w="1559" w:type="dxa"/>
            <w:tcBorders>
              <w:top w:val="single" w:sz="4" w:space="0" w:color="auto"/>
              <w:left w:val="single" w:sz="4" w:space="0" w:color="auto"/>
              <w:bottom w:val="single" w:sz="4" w:space="0" w:color="auto"/>
              <w:right w:val="single" w:sz="4" w:space="0" w:color="auto"/>
            </w:tcBorders>
          </w:tcPr>
          <w:p w14:paraId="6F87DAB2" w14:textId="77777777" w:rsidR="00A6395C" w:rsidRPr="00F11966" w:rsidRDefault="00A6395C" w:rsidP="00A6395C">
            <w:pPr>
              <w:pStyle w:val="TAL"/>
            </w:pPr>
            <w:r>
              <w:t>IpAddr</w:t>
            </w:r>
          </w:p>
        </w:tc>
        <w:tc>
          <w:tcPr>
            <w:tcW w:w="425" w:type="dxa"/>
            <w:tcBorders>
              <w:top w:val="single" w:sz="4" w:space="0" w:color="auto"/>
              <w:left w:val="single" w:sz="4" w:space="0" w:color="auto"/>
              <w:bottom w:val="single" w:sz="4" w:space="0" w:color="auto"/>
              <w:right w:val="single" w:sz="4" w:space="0" w:color="auto"/>
            </w:tcBorders>
          </w:tcPr>
          <w:p w14:paraId="49DDCFE1" w14:textId="77777777" w:rsidR="00A6395C" w:rsidRPr="00F11966" w:rsidRDefault="00A6395C" w:rsidP="00A6395C">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D7CD642" w14:textId="77777777" w:rsidR="00A6395C" w:rsidRPr="00F11966" w:rsidRDefault="00A6395C" w:rsidP="00A6395C">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193494EB" w14:textId="77777777" w:rsidR="00A6395C" w:rsidRPr="00F11966" w:rsidRDefault="00A6395C" w:rsidP="00A6395C">
            <w:pPr>
              <w:pStyle w:val="TAL"/>
              <w:rPr>
                <w:rFonts w:cs="Arial"/>
                <w:szCs w:val="18"/>
              </w:rPr>
            </w:pPr>
            <w:r>
              <w:rPr>
                <w:rFonts w:cs="Arial"/>
                <w:szCs w:val="18"/>
              </w:rPr>
              <w:t>IP unicast address used as source address in IP packets for identifying the source of the multicast service (e.g. AF/AS).</w:t>
            </w:r>
          </w:p>
        </w:tc>
      </w:tr>
      <w:tr w:rsidR="00A6395C" w:rsidRPr="00F11966" w14:paraId="1506D172" w14:textId="77777777" w:rsidTr="00A6395C">
        <w:trPr>
          <w:jc w:val="center"/>
        </w:trPr>
        <w:tc>
          <w:tcPr>
            <w:tcW w:w="2090" w:type="dxa"/>
            <w:tcBorders>
              <w:top w:val="single" w:sz="4" w:space="0" w:color="auto"/>
              <w:left w:val="single" w:sz="4" w:space="0" w:color="auto"/>
              <w:bottom w:val="single" w:sz="4" w:space="0" w:color="auto"/>
              <w:right w:val="single" w:sz="4" w:space="0" w:color="auto"/>
            </w:tcBorders>
          </w:tcPr>
          <w:p w14:paraId="2386A258" w14:textId="77777777" w:rsidR="00A6395C" w:rsidRPr="00F11966" w:rsidRDefault="00A6395C" w:rsidP="00A6395C">
            <w:pPr>
              <w:pStyle w:val="TAL"/>
            </w:pPr>
            <w:r>
              <w:t>destIpAddr</w:t>
            </w:r>
          </w:p>
        </w:tc>
        <w:tc>
          <w:tcPr>
            <w:tcW w:w="1559" w:type="dxa"/>
            <w:tcBorders>
              <w:top w:val="single" w:sz="4" w:space="0" w:color="auto"/>
              <w:left w:val="single" w:sz="4" w:space="0" w:color="auto"/>
              <w:bottom w:val="single" w:sz="4" w:space="0" w:color="auto"/>
              <w:right w:val="single" w:sz="4" w:space="0" w:color="auto"/>
            </w:tcBorders>
          </w:tcPr>
          <w:p w14:paraId="7F0EE29B" w14:textId="77777777" w:rsidR="00A6395C" w:rsidRPr="00F11966" w:rsidRDefault="00A6395C" w:rsidP="00A6395C">
            <w:pPr>
              <w:pStyle w:val="TAL"/>
            </w:pPr>
            <w:r>
              <w:t>IpAddr</w:t>
            </w:r>
          </w:p>
        </w:tc>
        <w:tc>
          <w:tcPr>
            <w:tcW w:w="425" w:type="dxa"/>
            <w:tcBorders>
              <w:top w:val="single" w:sz="4" w:space="0" w:color="auto"/>
              <w:left w:val="single" w:sz="4" w:space="0" w:color="auto"/>
              <w:bottom w:val="single" w:sz="4" w:space="0" w:color="auto"/>
              <w:right w:val="single" w:sz="4" w:space="0" w:color="auto"/>
            </w:tcBorders>
          </w:tcPr>
          <w:p w14:paraId="79184FF0" w14:textId="77777777" w:rsidR="00A6395C" w:rsidRPr="00F11966" w:rsidRDefault="00A6395C" w:rsidP="00A6395C">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4BF9F4D" w14:textId="77777777" w:rsidR="00A6395C" w:rsidRPr="00F11966" w:rsidRDefault="00A6395C" w:rsidP="00A6395C">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64F2337" w14:textId="77777777" w:rsidR="00A6395C" w:rsidRPr="00F11966" w:rsidRDefault="00A6395C" w:rsidP="00A6395C">
            <w:pPr>
              <w:pStyle w:val="TAL"/>
              <w:rPr>
                <w:rFonts w:cs="Arial"/>
                <w:szCs w:val="18"/>
              </w:rPr>
            </w:pPr>
            <w:r>
              <w:rPr>
                <w:rFonts w:cs="Arial"/>
                <w:szCs w:val="18"/>
              </w:rPr>
              <w:t>IP multicast address used as destination address in related IP packets for identifying the multicast service associated with the source.</w:t>
            </w:r>
          </w:p>
        </w:tc>
      </w:tr>
    </w:tbl>
    <w:p w14:paraId="419DBB6F" w14:textId="77777777" w:rsidR="00A6395C" w:rsidRPr="0093151D" w:rsidRDefault="00A6395C" w:rsidP="00B073D8"/>
    <w:p w14:paraId="5B2C73EE" w14:textId="095F8E0A" w:rsidR="00A6395C" w:rsidRPr="00F11966" w:rsidRDefault="00A6395C" w:rsidP="00D362EB">
      <w:pPr>
        <w:pStyle w:val="Heading4"/>
      </w:pPr>
      <w:bookmarkStart w:id="2574" w:name="_Toc88743216"/>
      <w:bookmarkStart w:id="2575" w:name="_Toc90650028"/>
      <w:r w:rsidRPr="00F11966">
        <w:t>5.</w:t>
      </w:r>
      <w:r>
        <w:t>9</w:t>
      </w:r>
      <w:r w:rsidRPr="00F11966">
        <w:t>.4.</w:t>
      </w:r>
      <w:r>
        <w:t>4</w:t>
      </w:r>
      <w:r w:rsidRPr="00F11966">
        <w:tab/>
        <w:t xml:space="preserve">Type: </w:t>
      </w:r>
      <w:r>
        <w:t>MbsServiceArea</w:t>
      </w:r>
      <w:bookmarkEnd w:id="2574"/>
      <w:bookmarkEnd w:id="2575"/>
    </w:p>
    <w:p w14:paraId="53684CCC" w14:textId="4A8BDA24" w:rsidR="00A6395C" w:rsidRPr="00F11966" w:rsidRDefault="00A6395C" w:rsidP="00A6395C">
      <w:pPr>
        <w:pStyle w:val="TH"/>
      </w:pPr>
      <w:r w:rsidRPr="00F11966">
        <w:rPr>
          <w:noProof/>
        </w:rPr>
        <w:t>Table </w:t>
      </w:r>
      <w:r w:rsidRPr="00F11966">
        <w:t>5.</w:t>
      </w:r>
      <w:r>
        <w:t>9</w:t>
      </w:r>
      <w:r w:rsidRPr="00F11966">
        <w:t>.4.</w:t>
      </w:r>
      <w:r>
        <w:t>4</w:t>
      </w:r>
      <w:r w:rsidRPr="00F11966">
        <w:t xml:space="preserve">-1: </w:t>
      </w:r>
      <w:r w:rsidRPr="00F11966">
        <w:rPr>
          <w:noProof/>
        </w:rPr>
        <w:t xml:space="preserve">Definition of type </w:t>
      </w:r>
      <w:r>
        <w:rPr>
          <w:noProof/>
        </w:rPr>
        <w:t>MbsServiceArea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A6395C" w:rsidRPr="00F11966" w14:paraId="26D0F602" w14:textId="77777777" w:rsidTr="00A6395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6357180E" w14:textId="77777777" w:rsidR="00A6395C" w:rsidRPr="00F11966" w:rsidRDefault="00A6395C" w:rsidP="00A6395C">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F42CB25" w14:textId="77777777" w:rsidR="00A6395C" w:rsidRPr="00F11966" w:rsidRDefault="00A6395C" w:rsidP="00A6395C">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0782028" w14:textId="77777777" w:rsidR="00A6395C" w:rsidRPr="00F11966" w:rsidRDefault="00A6395C" w:rsidP="00A6395C">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B7696F0" w14:textId="77777777" w:rsidR="00A6395C" w:rsidRPr="00F11966" w:rsidRDefault="00A6395C"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F89716C" w14:textId="77777777" w:rsidR="00A6395C" w:rsidRPr="00F11966" w:rsidRDefault="00A6395C" w:rsidP="00A6395C">
            <w:pPr>
              <w:pStyle w:val="TAH"/>
              <w:rPr>
                <w:rFonts w:cs="Arial"/>
                <w:szCs w:val="18"/>
              </w:rPr>
            </w:pPr>
            <w:r w:rsidRPr="00F11966">
              <w:rPr>
                <w:rFonts w:cs="Arial"/>
                <w:szCs w:val="18"/>
              </w:rPr>
              <w:t>Description</w:t>
            </w:r>
          </w:p>
        </w:tc>
      </w:tr>
      <w:tr w:rsidR="00A6395C" w:rsidRPr="00F11966" w14:paraId="2D5B5E25" w14:textId="77777777" w:rsidTr="00A6395C">
        <w:trPr>
          <w:jc w:val="center"/>
        </w:trPr>
        <w:tc>
          <w:tcPr>
            <w:tcW w:w="2090" w:type="dxa"/>
            <w:tcBorders>
              <w:top w:val="single" w:sz="4" w:space="0" w:color="auto"/>
              <w:left w:val="single" w:sz="4" w:space="0" w:color="auto"/>
              <w:bottom w:val="single" w:sz="4" w:space="0" w:color="auto"/>
              <w:right w:val="single" w:sz="4" w:space="0" w:color="auto"/>
            </w:tcBorders>
          </w:tcPr>
          <w:p w14:paraId="397A5FED" w14:textId="77777777" w:rsidR="00A6395C" w:rsidRPr="00F11966" w:rsidRDefault="00A6395C" w:rsidP="00A6395C">
            <w:pPr>
              <w:pStyle w:val="TAL"/>
            </w:pPr>
            <w:r w:rsidRPr="00F11966">
              <w:t>n</w:t>
            </w:r>
            <w:r w:rsidRPr="00F11966">
              <w:rPr>
                <w:rFonts w:hint="eastAsia"/>
              </w:rPr>
              <w:t>cgi</w:t>
            </w:r>
            <w:r w:rsidRPr="00F11966">
              <w:t>List</w:t>
            </w:r>
          </w:p>
        </w:tc>
        <w:tc>
          <w:tcPr>
            <w:tcW w:w="1559" w:type="dxa"/>
            <w:tcBorders>
              <w:top w:val="single" w:sz="4" w:space="0" w:color="auto"/>
              <w:left w:val="single" w:sz="4" w:space="0" w:color="auto"/>
              <w:bottom w:val="single" w:sz="4" w:space="0" w:color="auto"/>
              <w:right w:val="single" w:sz="4" w:space="0" w:color="auto"/>
            </w:tcBorders>
          </w:tcPr>
          <w:p w14:paraId="26BEDF97" w14:textId="00398709" w:rsidR="00A6395C" w:rsidRPr="00F11966" w:rsidRDefault="00A6395C" w:rsidP="00A6395C">
            <w:pPr>
              <w:pStyle w:val="TAL"/>
              <w:rPr>
                <w:lang w:eastAsia="zh-CN"/>
              </w:rPr>
            </w:pPr>
            <w:r w:rsidRPr="00F11966">
              <w:rPr>
                <w:lang w:eastAsia="zh-CN"/>
              </w:rPr>
              <w:t>array(</w:t>
            </w:r>
            <w:r w:rsidRPr="00F11966">
              <w:rPr>
                <w:rFonts w:hint="eastAsia"/>
                <w:lang w:eastAsia="zh-CN"/>
              </w:rPr>
              <w:t>Ncgi</w:t>
            </w:r>
            <w:r w:rsidR="00EA453B">
              <w:rPr>
                <w:lang w:eastAsia="zh-CN"/>
              </w:rPr>
              <w:t>Tai</w:t>
            </w:r>
            <w:r w:rsidRPr="00F11966">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03946B31" w14:textId="77777777" w:rsidR="00A6395C" w:rsidRDefault="00A6395C" w:rsidP="00A6395C">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6FE0E747" w14:textId="77777777" w:rsidR="00A6395C" w:rsidRDefault="00A6395C" w:rsidP="00A6395C">
            <w:pPr>
              <w:pStyle w:val="TAL"/>
              <w:rPr>
                <w:lang w:eastAsia="zh-CN"/>
              </w:rPr>
            </w:pPr>
            <w:r>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22157CA4" w14:textId="5BB88E81" w:rsidR="00A6395C" w:rsidRPr="00F11966" w:rsidRDefault="00A6395C" w:rsidP="00A6395C">
            <w:pPr>
              <w:pStyle w:val="TAL"/>
              <w:rPr>
                <w:rFonts w:cs="Arial"/>
                <w:szCs w:val="18"/>
              </w:rPr>
            </w:pPr>
            <w:r>
              <w:rPr>
                <w:rFonts w:cs="Arial"/>
                <w:szCs w:val="18"/>
              </w:rPr>
              <w:t>List of NR cell ids</w:t>
            </w:r>
            <w:r w:rsidR="00EA453B">
              <w:rPr>
                <w:rFonts w:cs="Arial"/>
                <w:szCs w:val="18"/>
              </w:rPr>
              <w:t xml:space="preserve"> with their pertaining TAIs</w:t>
            </w:r>
            <w:r w:rsidR="0081718C">
              <w:rPr>
                <w:rFonts w:cs="Arial"/>
                <w:szCs w:val="18"/>
              </w:rPr>
              <w:t>.</w:t>
            </w:r>
          </w:p>
        </w:tc>
      </w:tr>
      <w:tr w:rsidR="00A6395C" w:rsidRPr="00F11966" w14:paraId="437E9B9F" w14:textId="77777777" w:rsidTr="00A6395C">
        <w:trPr>
          <w:jc w:val="center"/>
        </w:trPr>
        <w:tc>
          <w:tcPr>
            <w:tcW w:w="2090" w:type="dxa"/>
            <w:tcBorders>
              <w:top w:val="single" w:sz="4" w:space="0" w:color="auto"/>
              <w:left w:val="single" w:sz="4" w:space="0" w:color="auto"/>
              <w:bottom w:val="single" w:sz="4" w:space="0" w:color="auto"/>
              <w:right w:val="single" w:sz="4" w:space="0" w:color="auto"/>
            </w:tcBorders>
          </w:tcPr>
          <w:p w14:paraId="25377E9F" w14:textId="77777777" w:rsidR="00A6395C" w:rsidRPr="00F11966" w:rsidRDefault="00A6395C" w:rsidP="00A6395C">
            <w:pPr>
              <w:pStyle w:val="TAL"/>
            </w:pPr>
            <w:r>
              <w:rPr>
                <w:lang w:eastAsia="zh-CN"/>
              </w:rPr>
              <w:t>taiList</w:t>
            </w:r>
          </w:p>
        </w:tc>
        <w:tc>
          <w:tcPr>
            <w:tcW w:w="1559" w:type="dxa"/>
            <w:tcBorders>
              <w:top w:val="single" w:sz="4" w:space="0" w:color="auto"/>
              <w:left w:val="single" w:sz="4" w:space="0" w:color="auto"/>
              <w:bottom w:val="single" w:sz="4" w:space="0" w:color="auto"/>
              <w:right w:val="single" w:sz="4" w:space="0" w:color="auto"/>
            </w:tcBorders>
          </w:tcPr>
          <w:p w14:paraId="5D0150AF" w14:textId="77777777" w:rsidR="00A6395C" w:rsidRPr="00F11966" w:rsidRDefault="00A6395C" w:rsidP="00A6395C">
            <w:pPr>
              <w:pStyle w:val="TAL"/>
            </w:pPr>
            <w:r>
              <w:t>array(Tai)</w:t>
            </w:r>
          </w:p>
        </w:tc>
        <w:tc>
          <w:tcPr>
            <w:tcW w:w="425" w:type="dxa"/>
            <w:tcBorders>
              <w:top w:val="single" w:sz="4" w:space="0" w:color="auto"/>
              <w:left w:val="single" w:sz="4" w:space="0" w:color="auto"/>
              <w:bottom w:val="single" w:sz="4" w:space="0" w:color="auto"/>
              <w:right w:val="single" w:sz="4" w:space="0" w:color="auto"/>
            </w:tcBorders>
          </w:tcPr>
          <w:p w14:paraId="168128E3" w14:textId="77777777" w:rsidR="00A6395C" w:rsidRPr="00F11966" w:rsidRDefault="00A6395C" w:rsidP="00A6395C">
            <w:pPr>
              <w:pStyle w:val="TAC"/>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40A41BC" w14:textId="77777777" w:rsidR="00A6395C" w:rsidRPr="00F11966" w:rsidRDefault="00A6395C" w:rsidP="00A6395C">
            <w:pPr>
              <w:pStyle w:val="TAL"/>
            </w:pPr>
            <w:r>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4888CF1E" w14:textId="523FC0A8" w:rsidR="00A6395C" w:rsidRPr="00F11966" w:rsidRDefault="00A6395C" w:rsidP="00A6395C">
            <w:pPr>
              <w:pStyle w:val="TAL"/>
              <w:rPr>
                <w:rFonts w:cs="Arial"/>
                <w:szCs w:val="18"/>
              </w:rPr>
            </w:pPr>
            <w:r>
              <w:rPr>
                <w:rFonts w:cs="Arial"/>
                <w:szCs w:val="18"/>
              </w:rPr>
              <w:t>List of tracking area Ids</w:t>
            </w:r>
            <w:r w:rsidR="0081718C">
              <w:rPr>
                <w:rFonts w:cs="Arial"/>
                <w:szCs w:val="18"/>
              </w:rPr>
              <w:t>.</w:t>
            </w:r>
          </w:p>
        </w:tc>
      </w:tr>
      <w:tr w:rsidR="00A6395C" w:rsidRPr="00F11966" w14:paraId="06AD7E18" w14:textId="77777777" w:rsidTr="00A6395C">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6B2507EA" w14:textId="77777777" w:rsidR="00A6395C" w:rsidRDefault="00A6395C" w:rsidP="00A6395C">
            <w:pPr>
              <w:pStyle w:val="TAN"/>
            </w:pPr>
            <w:r>
              <w:t>NOTE:</w:t>
            </w:r>
            <w:r>
              <w:tab/>
              <w:t>The MBS Service Area consists of the union of the cells in the tracking areas listed in the taiList IE and the cells listed in the ncgiList IE.</w:t>
            </w:r>
          </w:p>
        </w:tc>
      </w:tr>
      <w:bookmarkEnd w:id="2543"/>
      <w:bookmarkEnd w:id="2544"/>
      <w:bookmarkEnd w:id="2545"/>
      <w:bookmarkEnd w:id="2546"/>
      <w:bookmarkEnd w:id="2547"/>
      <w:bookmarkEnd w:id="2548"/>
      <w:bookmarkEnd w:id="2549"/>
      <w:bookmarkEnd w:id="2550"/>
      <w:bookmarkEnd w:id="2551"/>
      <w:bookmarkEnd w:id="2552"/>
      <w:bookmarkEnd w:id="2553"/>
      <w:bookmarkEnd w:id="2554"/>
    </w:tbl>
    <w:p w14:paraId="75A1064A" w14:textId="77777777" w:rsidR="00E92CBF" w:rsidRDefault="00E92CBF" w:rsidP="00E92CBF"/>
    <w:p w14:paraId="508ABA3F" w14:textId="3909B013" w:rsidR="00EA453B" w:rsidRPr="00F11966" w:rsidRDefault="00EA453B" w:rsidP="00D362EB">
      <w:pPr>
        <w:pStyle w:val="Heading4"/>
      </w:pPr>
      <w:bookmarkStart w:id="2576" w:name="_Toc88743217"/>
      <w:bookmarkStart w:id="2577" w:name="_Toc90650029"/>
      <w:r w:rsidRPr="00F11966">
        <w:t>5.</w:t>
      </w:r>
      <w:r>
        <w:t>9</w:t>
      </w:r>
      <w:r w:rsidRPr="00F11966">
        <w:t>.4.</w:t>
      </w:r>
      <w:r>
        <w:t>5</w:t>
      </w:r>
      <w:r w:rsidRPr="00F11966">
        <w:tab/>
        <w:t xml:space="preserve">Type: </w:t>
      </w:r>
      <w:r>
        <w:t>NcgiTai</w:t>
      </w:r>
      <w:bookmarkEnd w:id="2576"/>
      <w:bookmarkEnd w:id="2577"/>
    </w:p>
    <w:p w14:paraId="7517DEAC" w14:textId="056C5256" w:rsidR="00EA453B" w:rsidRPr="00F11966" w:rsidRDefault="00EA453B" w:rsidP="00EA453B">
      <w:pPr>
        <w:pStyle w:val="TH"/>
      </w:pPr>
      <w:r w:rsidRPr="00F11966">
        <w:rPr>
          <w:noProof/>
        </w:rPr>
        <w:t>Table </w:t>
      </w:r>
      <w:r w:rsidRPr="00F11966">
        <w:t>5.</w:t>
      </w:r>
      <w:r>
        <w:t>9</w:t>
      </w:r>
      <w:r w:rsidRPr="00F11966">
        <w:t>.4.</w:t>
      </w:r>
      <w:r>
        <w:t>5</w:t>
      </w:r>
      <w:r w:rsidRPr="00F11966">
        <w:t xml:space="preserve">-1: </w:t>
      </w:r>
      <w:r w:rsidRPr="00F11966">
        <w:rPr>
          <w:noProof/>
        </w:rPr>
        <w:t xml:space="preserve">Definition of type </w:t>
      </w:r>
      <w:r>
        <w:rPr>
          <w:noProof/>
        </w:rPr>
        <w:t>NcgiTai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A453B" w:rsidRPr="00F11966" w14:paraId="633C3A6C" w14:textId="77777777" w:rsidTr="00EA453B">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2FC659E2" w14:textId="77777777" w:rsidR="00EA453B" w:rsidRPr="00F11966" w:rsidRDefault="00EA453B" w:rsidP="00EA453B">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772EE11" w14:textId="77777777" w:rsidR="00EA453B" w:rsidRPr="00F11966" w:rsidRDefault="00EA453B" w:rsidP="00EA453B">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F240081" w14:textId="77777777" w:rsidR="00EA453B" w:rsidRPr="00F11966" w:rsidRDefault="00EA453B" w:rsidP="00EA453B">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3343824" w14:textId="77777777" w:rsidR="00EA453B" w:rsidRPr="00F11966" w:rsidRDefault="00EA453B"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55AB0C4" w14:textId="77777777" w:rsidR="00EA453B" w:rsidRPr="00F11966" w:rsidRDefault="00EA453B" w:rsidP="00EA453B">
            <w:pPr>
              <w:pStyle w:val="TAH"/>
              <w:rPr>
                <w:rFonts w:cs="Arial"/>
                <w:szCs w:val="18"/>
              </w:rPr>
            </w:pPr>
            <w:r w:rsidRPr="00F11966">
              <w:rPr>
                <w:rFonts w:cs="Arial"/>
                <w:szCs w:val="18"/>
              </w:rPr>
              <w:t>Description</w:t>
            </w:r>
          </w:p>
        </w:tc>
      </w:tr>
      <w:tr w:rsidR="00EA453B" w:rsidRPr="00F11966" w14:paraId="5F911E27" w14:textId="77777777" w:rsidTr="00EA453B">
        <w:trPr>
          <w:jc w:val="center"/>
        </w:trPr>
        <w:tc>
          <w:tcPr>
            <w:tcW w:w="2090" w:type="dxa"/>
            <w:tcBorders>
              <w:top w:val="single" w:sz="4" w:space="0" w:color="auto"/>
              <w:left w:val="single" w:sz="4" w:space="0" w:color="auto"/>
              <w:bottom w:val="single" w:sz="4" w:space="0" w:color="auto"/>
              <w:right w:val="single" w:sz="4" w:space="0" w:color="auto"/>
            </w:tcBorders>
          </w:tcPr>
          <w:p w14:paraId="189A3EAB" w14:textId="77777777" w:rsidR="00EA453B" w:rsidRPr="00F11966" w:rsidRDefault="00EA453B" w:rsidP="00EA453B">
            <w:pPr>
              <w:pStyle w:val="TAL"/>
            </w:pPr>
            <w:r>
              <w:t>tai</w:t>
            </w:r>
          </w:p>
        </w:tc>
        <w:tc>
          <w:tcPr>
            <w:tcW w:w="1559" w:type="dxa"/>
            <w:tcBorders>
              <w:top w:val="single" w:sz="4" w:space="0" w:color="auto"/>
              <w:left w:val="single" w:sz="4" w:space="0" w:color="auto"/>
              <w:bottom w:val="single" w:sz="4" w:space="0" w:color="auto"/>
              <w:right w:val="single" w:sz="4" w:space="0" w:color="auto"/>
            </w:tcBorders>
          </w:tcPr>
          <w:p w14:paraId="7062DC24" w14:textId="77777777" w:rsidR="00EA453B" w:rsidRPr="00F11966" w:rsidRDefault="00EA453B" w:rsidP="00EA453B">
            <w:pPr>
              <w:pStyle w:val="TAL"/>
              <w:rPr>
                <w:lang w:eastAsia="zh-CN"/>
              </w:rPr>
            </w:pPr>
            <w:r>
              <w:rPr>
                <w:lang w:eastAsia="zh-CN"/>
              </w:rPr>
              <w:t>Tai</w:t>
            </w:r>
          </w:p>
        </w:tc>
        <w:tc>
          <w:tcPr>
            <w:tcW w:w="425" w:type="dxa"/>
            <w:tcBorders>
              <w:top w:val="single" w:sz="4" w:space="0" w:color="auto"/>
              <w:left w:val="single" w:sz="4" w:space="0" w:color="auto"/>
              <w:bottom w:val="single" w:sz="4" w:space="0" w:color="auto"/>
              <w:right w:val="single" w:sz="4" w:space="0" w:color="auto"/>
            </w:tcBorders>
          </w:tcPr>
          <w:p w14:paraId="1BA44FDC" w14:textId="77777777" w:rsidR="00EA453B" w:rsidRDefault="00EA453B" w:rsidP="00EA453B">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09986B4A" w14:textId="77777777" w:rsidR="00EA453B" w:rsidRDefault="00EA453B" w:rsidP="00EA453B">
            <w:pPr>
              <w:pStyle w:val="TAL"/>
              <w:rPr>
                <w:lang w:eastAsia="zh-CN"/>
              </w:rPr>
            </w:pPr>
            <w:r>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758AA7C" w14:textId="77777777" w:rsidR="00EA453B" w:rsidRPr="00F11966" w:rsidRDefault="00EA453B" w:rsidP="00EA453B">
            <w:pPr>
              <w:pStyle w:val="TAL"/>
              <w:rPr>
                <w:rFonts w:cs="Arial"/>
                <w:szCs w:val="18"/>
              </w:rPr>
            </w:pPr>
            <w:r>
              <w:rPr>
                <w:rFonts w:cs="Arial"/>
                <w:szCs w:val="18"/>
              </w:rPr>
              <w:t xml:space="preserve">TAI of the cells in </w:t>
            </w:r>
            <w:r>
              <w:rPr>
                <w:lang w:eastAsia="zh-CN"/>
              </w:rPr>
              <w:t>cellList</w:t>
            </w:r>
            <w:r>
              <w:rPr>
                <w:rFonts w:cs="Arial"/>
                <w:szCs w:val="18"/>
              </w:rPr>
              <w:t xml:space="preserve"> (NOTE)</w:t>
            </w:r>
          </w:p>
        </w:tc>
      </w:tr>
      <w:tr w:rsidR="00EA453B" w:rsidRPr="00F11966" w14:paraId="7E205E3F" w14:textId="77777777" w:rsidTr="00EA453B">
        <w:trPr>
          <w:jc w:val="center"/>
        </w:trPr>
        <w:tc>
          <w:tcPr>
            <w:tcW w:w="2090" w:type="dxa"/>
            <w:tcBorders>
              <w:top w:val="single" w:sz="4" w:space="0" w:color="auto"/>
              <w:left w:val="single" w:sz="4" w:space="0" w:color="auto"/>
              <w:bottom w:val="single" w:sz="4" w:space="0" w:color="auto"/>
              <w:right w:val="single" w:sz="4" w:space="0" w:color="auto"/>
            </w:tcBorders>
          </w:tcPr>
          <w:p w14:paraId="5D3EA677" w14:textId="77777777" w:rsidR="00EA453B" w:rsidRPr="00F11966" w:rsidRDefault="00EA453B" w:rsidP="00EA453B">
            <w:pPr>
              <w:pStyle w:val="TAL"/>
            </w:pPr>
            <w:r>
              <w:rPr>
                <w:lang w:eastAsia="zh-CN"/>
              </w:rPr>
              <w:t>cellList</w:t>
            </w:r>
          </w:p>
        </w:tc>
        <w:tc>
          <w:tcPr>
            <w:tcW w:w="1559" w:type="dxa"/>
            <w:tcBorders>
              <w:top w:val="single" w:sz="4" w:space="0" w:color="auto"/>
              <w:left w:val="single" w:sz="4" w:space="0" w:color="auto"/>
              <w:bottom w:val="single" w:sz="4" w:space="0" w:color="auto"/>
              <w:right w:val="single" w:sz="4" w:space="0" w:color="auto"/>
            </w:tcBorders>
          </w:tcPr>
          <w:p w14:paraId="47851D70" w14:textId="77777777" w:rsidR="00EA453B" w:rsidRPr="00F11966" w:rsidRDefault="00EA453B" w:rsidP="00EA453B">
            <w:pPr>
              <w:pStyle w:val="TAL"/>
            </w:pPr>
            <w:r>
              <w:t>array(Ncgi)</w:t>
            </w:r>
          </w:p>
        </w:tc>
        <w:tc>
          <w:tcPr>
            <w:tcW w:w="425" w:type="dxa"/>
            <w:tcBorders>
              <w:top w:val="single" w:sz="4" w:space="0" w:color="auto"/>
              <w:left w:val="single" w:sz="4" w:space="0" w:color="auto"/>
              <w:bottom w:val="single" w:sz="4" w:space="0" w:color="auto"/>
              <w:right w:val="single" w:sz="4" w:space="0" w:color="auto"/>
            </w:tcBorders>
          </w:tcPr>
          <w:p w14:paraId="58C73557" w14:textId="77777777" w:rsidR="00EA453B" w:rsidRPr="00F11966" w:rsidRDefault="00EA453B" w:rsidP="00EA453B">
            <w:pPr>
              <w:pStyle w:val="TAC"/>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6D563AC5" w14:textId="77777777" w:rsidR="00EA453B" w:rsidRPr="00F11966" w:rsidRDefault="00EA453B" w:rsidP="00EA453B">
            <w:pPr>
              <w:pStyle w:val="TAL"/>
            </w:pPr>
            <w:r>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2019948D" w14:textId="77777777" w:rsidR="00EA453B" w:rsidRDefault="00EA453B" w:rsidP="00EA453B">
            <w:pPr>
              <w:pStyle w:val="TAL"/>
              <w:rPr>
                <w:rFonts w:cs="Arial"/>
                <w:szCs w:val="18"/>
              </w:rPr>
            </w:pPr>
            <w:r>
              <w:rPr>
                <w:rFonts w:cs="Arial"/>
                <w:szCs w:val="18"/>
              </w:rPr>
              <w:t>List of NR cell ids</w:t>
            </w:r>
          </w:p>
          <w:p w14:paraId="106497CD" w14:textId="77777777" w:rsidR="00EA453B" w:rsidRPr="00F11966" w:rsidRDefault="00EA453B" w:rsidP="00EA453B">
            <w:pPr>
              <w:pStyle w:val="TAL"/>
              <w:rPr>
                <w:rFonts w:cs="Arial"/>
                <w:szCs w:val="18"/>
              </w:rPr>
            </w:pPr>
          </w:p>
        </w:tc>
      </w:tr>
      <w:tr w:rsidR="00EA453B" w:rsidRPr="00935E3F" w14:paraId="57654CBD" w14:textId="77777777" w:rsidTr="00EA453B">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3ACCA1BB" w14:textId="77777777" w:rsidR="00EA453B" w:rsidRPr="00935E3F" w:rsidRDefault="00EA453B" w:rsidP="00EA453B">
            <w:pPr>
              <w:pStyle w:val="TAN"/>
            </w:pPr>
            <w:r w:rsidRPr="00935E3F">
              <w:t>NOTE:</w:t>
            </w:r>
            <w:r w:rsidRPr="00935E3F">
              <w:tab/>
            </w:r>
            <w:r>
              <w:t xml:space="preserve">The NcgiTai consists of the list of cells listed in the </w:t>
            </w:r>
            <w:r>
              <w:rPr>
                <w:lang w:eastAsia="zh-CN"/>
              </w:rPr>
              <w:t xml:space="preserve">cellList IE. These cells pertain to the TAI indicated in the tai IE. The TAI may be used e.g. to discover and select an AMF that serves NG-RAN nodes supporting the corresponding cells. </w:t>
            </w:r>
          </w:p>
        </w:tc>
      </w:tr>
    </w:tbl>
    <w:p w14:paraId="643DC546" w14:textId="77777777" w:rsidR="00EA453B" w:rsidRDefault="00EA453B" w:rsidP="00EA453B"/>
    <w:p w14:paraId="2F5B8FC7" w14:textId="444177DC" w:rsidR="00BC4506" w:rsidRPr="00F11966" w:rsidRDefault="00BC4506" w:rsidP="00D362EB">
      <w:pPr>
        <w:pStyle w:val="Heading4"/>
      </w:pPr>
      <w:bookmarkStart w:id="2578" w:name="_Toc88743218"/>
      <w:bookmarkStart w:id="2579" w:name="_Toc90650030"/>
      <w:r w:rsidRPr="00F11966">
        <w:lastRenderedPageBreak/>
        <w:t>5.</w:t>
      </w:r>
      <w:r>
        <w:t>9</w:t>
      </w:r>
      <w:r w:rsidRPr="00F11966">
        <w:t>.4.</w:t>
      </w:r>
      <w:r>
        <w:t>6</w:t>
      </w:r>
      <w:r w:rsidRPr="00F11966">
        <w:tab/>
        <w:t xml:space="preserve">Type: </w:t>
      </w:r>
      <w:r>
        <w:t>MbsSession</w:t>
      </w:r>
      <w:bookmarkEnd w:id="2578"/>
      <w:bookmarkEnd w:id="2579"/>
    </w:p>
    <w:p w14:paraId="66A78D39" w14:textId="7E38B972" w:rsidR="00BC4506" w:rsidRPr="00F11966" w:rsidRDefault="00BC4506" w:rsidP="00BC4506">
      <w:pPr>
        <w:pStyle w:val="TH"/>
      </w:pPr>
      <w:r w:rsidRPr="00F11966">
        <w:rPr>
          <w:noProof/>
        </w:rPr>
        <w:t>Table </w:t>
      </w:r>
      <w:r w:rsidRPr="00F11966">
        <w:t>5.</w:t>
      </w:r>
      <w:r>
        <w:t>9</w:t>
      </w:r>
      <w:r w:rsidRPr="00F11966">
        <w:t>.4.</w:t>
      </w:r>
      <w:r>
        <w:t>6</w:t>
      </w:r>
      <w:r w:rsidRPr="00F11966">
        <w:t xml:space="preserve">-1: </w:t>
      </w:r>
      <w:r w:rsidRPr="00F11966">
        <w:rPr>
          <w:noProof/>
        </w:rPr>
        <w:t xml:space="preserve">Definition of type </w:t>
      </w:r>
      <w:r>
        <w:rPr>
          <w:noProof/>
        </w:rPr>
        <w:t>MbsSession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C4506" w:rsidRPr="00F11966" w14:paraId="3FC7CDA7" w14:textId="77777777" w:rsidTr="004328AB">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44E1ABEF" w14:textId="77777777" w:rsidR="00BC4506" w:rsidRPr="00F11966" w:rsidRDefault="00BC4506" w:rsidP="004328AB">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08DBCB4" w14:textId="77777777" w:rsidR="00BC4506" w:rsidRPr="00F11966" w:rsidRDefault="00BC4506" w:rsidP="004328AB">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88D06CD" w14:textId="77777777" w:rsidR="00BC4506" w:rsidRPr="00F11966" w:rsidRDefault="00BC4506" w:rsidP="004328AB">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54AD644" w14:textId="77777777" w:rsidR="00BC4506" w:rsidRPr="00F11966" w:rsidRDefault="00BC4506"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30AC8D8" w14:textId="77777777" w:rsidR="00BC4506" w:rsidRPr="00F11966" w:rsidRDefault="00BC4506" w:rsidP="004328AB">
            <w:pPr>
              <w:pStyle w:val="TAH"/>
              <w:rPr>
                <w:rFonts w:cs="Arial"/>
                <w:szCs w:val="18"/>
              </w:rPr>
            </w:pPr>
            <w:r w:rsidRPr="00F11966">
              <w:rPr>
                <w:rFonts w:cs="Arial"/>
                <w:szCs w:val="18"/>
              </w:rPr>
              <w:t>Description</w:t>
            </w:r>
          </w:p>
        </w:tc>
      </w:tr>
      <w:tr w:rsidR="00BC4506" w:rsidRPr="00F11966" w14:paraId="0FCEC309" w14:textId="77777777" w:rsidTr="004328AB">
        <w:trPr>
          <w:jc w:val="center"/>
        </w:trPr>
        <w:tc>
          <w:tcPr>
            <w:tcW w:w="2090" w:type="dxa"/>
            <w:tcBorders>
              <w:top w:val="single" w:sz="4" w:space="0" w:color="auto"/>
              <w:left w:val="single" w:sz="4" w:space="0" w:color="auto"/>
              <w:bottom w:val="single" w:sz="4" w:space="0" w:color="auto"/>
              <w:right w:val="single" w:sz="4" w:space="0" w:color="auto"/>
            </w:tcBorders>
          </w:tcPr>
          <w:p w14:paraId="6F294892" w14:textId="77777777" w:rsidR="00BC4506" w:rsidRPr="00F11966" w:rsidRDefault="00BC4506" w:rsidP="004328AB">
            <w:pPr>
              <w:pStyle w:val="TAL"/>
            </w:pPr>
            <w:r>
              <w:t>mbsSessionId</w:t>
            </w:r>
          </w:p>
        </w:tc>
        <w:tc>
          <w:tcPr>
            <w:tcW w:w="1559" w:type="dxa"/>
            <w:tcBorders>
              <w:top w:val="single" w:sz="4" w:space="0" w:color="auto"/>
              <w:left w:val="single" w:sz="4" w:space="0" w:color="auto"/>
              <w:bottom w:val="single" w:sz="4" w:space="0" w:color="auto"/>
              <w:right w:val="single" w:sz="4" w:space="0" w:color="auto"/>
            </w:tcBorders>
          </w:tcPr>
          <w:p w14:paraId="1DD1FF21" w14:textId="77777777" w:rsidR="00BC4506" w:rsidRPr="00F11966" w:rsidRDefault="00BC4506" w:rsidP="004328AB">
            <w:pPr>
              <w:pStyle w:val="TAL"/>
              <w:rPr>
                <w:lang w:eastAsia="zh-CN"/>
              </w:rPr>
            </w:pPr>
            <w:r>
              <w:t>MbsSessionId</w:t>
            </w:r>
          </w:p>
        </w:tc>
        <w:tc>
          <w:tcPr>
            <w:tcW w:w="425" w:type="dxa"/>
            <w:tcBorders>
              <w:top w:val="single" w:sz="4" w:space="0" w:color="auto"/>
              <w:left w:val="single" w:sz="4" w:space="0" w:color="auto"/>
              <w:bottom w:val="single" w:sz="4" w:space="0" w:color="auto"/>
              <w:right w:val="single" w:sz="4" w:space="0" w:color="auto"/>
            </w:tcBorders>
          </w:tcPr>
          <w:p w14:paraId="1C3552A8" w14:textId="77777777" w:rsidR="00BC4506" w:rsidRDefault="00BC4506" w:rsidP="004328AB">
            <w:pPr>
              <w:pStyle w:val="TAC"/>
              <w:rPr>
                <w:lang w:eastAsia="zh-CN"/>
              </w:rPr>
            </w:pPr>
            <w:r>
              <w:t>C</w:t>
            </w:r>
          </w:p>
        </w:tc>
        <w:tc>
          <w:tcPr>
            <w:tcW w:w="1134" w:type="dxa"/>
            <w:tcBorders>
              <w:top w:val="single" w:sz="4" w:space="0" w:color="auto"/>
              <w:left w:val="single" w:sz="4" w:space="0" w:color="auto"/>
              <w:bottom w:val="single" w:sz="4" w:space="0" w:color="auto"/>
              <w:right w:val="single" w:sz="4" w:space="0" w:color="auto"/>
            </w:tcBorders>
          </w:tcPr>
          <w:p w14:paraId="44B0BD50" w14:textId="77777777" w:rsidR="00BC4506" w:rsidRDefault="00BC4506" w:rsidP="004328AB">
            <w:pPr>
              <w:pStyle w:val="TAL"/>
              <w:rPr>
                <w:lang w:eastAsia="zh-CN"/>
              </w:rPr>
            </w:pPr>
            <w:r>
              <w:t>0..1</w:t>
            </w:r>
          </w:p>
        </w:tc>
        <w:tc>
          <w:tcPr>
            <w:tcW w:w="4359" w:type="dxa"/>
            <w:tcBorders>
              <w:top w:val="single" w:sz="4" w:space="0" w:color="auto"/>
              <w:left w:val="single" w:sz="4" w:space="0" w:color="auto"/>
              <w:bottom w:val="single" w:sz="4" w:space="0" w:color="auto"/>
              <w:right w:val="single" w:sz="4" w:space="0" w:color="auto"/>
            </w:tcBorders>
          </w:tcPr>
          <w:p w14:paraId="6D64303C" w14:textId="77777777" w:rsidR="002366BD" w:rsidRDefault="00BC4506" w:rsidP="004328AB">
            <w:pPr>
              <w:pStyle w:val="TAL"/>
              <w:rPr>
                <w:rFonts w:cs="Arial"/>
                <w:szCs w:val="18"/>
              </w:rPr>
            </w:pPr>
            <w:r>
              <w:rPr>
                <w:rFonts w:cs="Arial"/>
                <w:szCs w:val="18"/>
              </w:rPr>
              <w:t>MBS session identifier (TMGI and/or SSM, and NID for an SNPN)</w:t>
            </w:r>
          </w:p>
          <w:p w14:paraId="12743981" w14:textId="379B6F46" w:rsidR="00BC4506" w:rsidRPr="00F11966" w:rsidRDefault="00BC4506" w:rsidP="004328AB">
            <w:pPr>
              <w:pStyle w:val="TAL"/>
              <w:rPr>
                <w:rFonts w:cs="Arial"/>
                <w:szCs w:val="18"/>
              </w:rPr>
            </w:pPr>
            <w:r>
              <w:rPr>
                <w:rFonts w:cs="Arial"/>
                <w:szCs w:val="18"/>
              </w:rPr>
              <w:t>(NOTE)</w:t>
            </w:r>
          </w:p>
        </w:tc>
      </w:tr>
      <w:tr w:rsidR="00BC4506" w:rsidRPr="00F11966" w14:paraId="2B5FFA17" w14:textId="77777777" w:rsidTr="004328AB">
        <w:trPr>
          <w:jc w:val="center"/>
        </w:trPr>
        <w:tc>
          <w:tcPr>
            <w:tcW w:w="2090" w:type="dxa"/>
            <w:tcBorders>
              <w:top w:val="single" w:sz="4" w:space="0" w:color="auto"/>
              <w:left w:val="single" w:sz="4" w:space="0" w:color="auto"/>
              <w:bottom w:val="single" w:sz="4" w:space="0" w:color="auto"/>
              <w:right w:val="single" w:sz="4" w:space="0" w:color="auto"/>
            </w:tcBorders>
          </w:tcPr>
          <w:p w14:paraId="0A1CFA74" w14:textId="77777777" w:rsidR="00BC4506" w:rsidRPr="00F11966" w:rsidRDefault="00BC4506" w:rsidP="004328AB">
            <w:pPr>
              <w:pStyle w:val="TAL"/>
            </w:pPr>
            <w:r>
              <w:t>tmgiAllocReq</w:t>
            </w:r>
          </w:p>
        </w:tc>
        <w:tc>
          <w:tcPr>
            <w:tcW w:w="1559" w:type="dxa"/>
            <w:tcBorders>
              <w:top w:val="single" w:sz="4" w:space="0" w:color="auto"/>
              <w:left w:val="single" w:sz="4" w:space="0" w:color="auto"/>
              <w:bottom w:val="single" w:sz="4" w:space="0" w:color="auto"/>
              <w:right w:val="single" w:sz="4" w:space="0" w:color="auto"/>
            </w:tcBorders>
          </w:tcPr>
          <w:p w14:paraId="14C0E0E0" w14:textId="77777777" w:rsidR="00BC4506" w:rsidRPr="00F11966" w:rsidRDefault="00BC4506" w:rsidP="004328AB">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467FB5B6" w14:textId="77777777" w:rsidR="00BC4506" w:rsidRPr="00F11966" w:rsidRDefault="00BC4506" w:rsidP="004328AB">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2C6AD3C5" w14:textId="77777777" w:rsidR="00BC4506" w:rsidRPr="00F11966" w:rsidRDefault="00BC4506" w:rsidP="004328AB">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77E70EC2" w14:textId="77777777" w:rsidR="002366BD" w:rsidRDefault="00BC4506" w:rsidP="004328AB">
            <w:pPr>
              <w:pStyle w:val="TAL"/>
              <w:rPr>
                <w:rFonts w:cs="Arial"/>
                <w:szCs w:val="18"/>
              </w:rPr>
            </w:pPr>
            <w:r>
              <w:rPr>
                <w:rFonts w:cs="Arial"/>
                <w:szCs w:val="18"/>
              </w:rPr>
              <w:t>TMGI allocation request indication.</w:t>
            </w:r>
          </w:p>
          <w:p w14:paraId="6D36417A" w14:textId="762E138C" w:rsidR="00BC4506" w:rsidRDefault="00BC4506" w:rsidP="004328AB">
            <w:pPr>
              <w:pStyle w:val="TAL"/>
              <w:rPr>
                <w:rFonts w:cs="Arial"/>
                <w:szCs w:val="18"/>
              </w:rPr>
            </w:pPr>
            <w:r>
              <w:rPr>
                <w:rFonts w:cs="Arial"/>
                <w:szCs w:val="18"/>
              </w:rPr>
              <w:t xml:space="preserve">This IE shall be present if the </w:t>
            </w:r>
            <w:r>
              <w:t>mbsSessionId</w:t>
            </w:r>
            <w:r>
              <w:rPr>
                <w:rFonts w:cs="Arial"/>
                <w:szCs w:val="18"/>
              </w:rPr>
              <w:t xml:space="preserve"> IE is absent. This IE may also be present if the </w:t>
            </w:r>
            <w:r>
              <w:t>mbsSessionId</w:t>
            </w:r>
            <w:r>
              <w:rPr>
                <w:rFonts w:cs="Arial"/>
                <w:szCs w:val="18"/>
              </w:rPr>
              <w:t xml:space="preserve"> IE is present and it does not contain a TMGI.</w:t>
            </w:r>
          </w:p>
          <w:p w14:paraId="557AE4B3" w14:textId="77777777" w:rsidR="00BC4506" w:rsidRDefault="00BC4506" w:rsidP="004328AB">
            <w:pPr>
              <w:pStyle w:val="TAL"/>
              <w:rPr>
                <w:rFonts w:cs="Arial"/>
                <w:szCs w:val="18"/>
              </w:rPr>
            </w:pPr>
            <w:r>
              <w:rPr>
                <w:rFonts w:cs="Arial"/>
                <w:szCs w:val="18"/>
              </w:rPr>
              <w:t>When present, it shall be set as follows:</w:t>
            </w:r>
          </w:p>
          <w:p w14:paraId="66A478C6" w14:textId="77777777" w:rsidR="00BC4506" w:rsidRDefault="00BC4506" w:rsidP="004328AB">
            <w:pPr>
              <w:pStyle w:val="B1"/>
              <w:tabs>
                <w:tab w:val="num" w:pos="644"/>
              </w:tabs>
              <w:ind w:left="644" w:hanging="360"/>
              <w:rPr>
                <w:rFonts w:ascii="Arial" w:hAnsi="Arial" w:cs="Arial"/>
                <w:sz w:val="18"/>
                <w:szCs w:val="18"/>
                <w:lang w:eastAsia="zh-CN"/>
              </w:rPr>
            </w:pPr>
            <w:bookmarkStart w:id="2580" w:name="_PERM_MCCTEMPBM_CRPT84370120___2"/>
            <w:r>
              <w:rPr>
                <w:rFonts w:ascii="Arial" w:hAnsi="Arial" w:cs="Arial"/>
                <w:sz w:val="18"/>
                <w:szCs w:val="18"/>
                <w:lang w:eastAsia="zh-CN"/>
              </w:rPr>
              <w:t>- true: a TMGI is requested to be allocated</w:t>
            </w:r>
          </w:p>
          <w:p w14:paraId="06DA9ABF" w14:textId="77777777" w:rsidR="002366BD" w:rsidRDefault="00BC4506" w:rsidP="004328AB">
            <w:pPr>
              <w:pStyle w:val="B1"/>
              <w:tabs>
                <w:tab w:val="num" w:pos="644"/>
              </w:tabs>
              <w:ind w:left="644" w:hanging="360"/>
              <w:rPr>
                <w:rFonts w:ascii="Arial" w:hAnsi="Arial" w:cs="Arial"/>
                <w:sz w:val="18"/>
                <w:szCs w:val="18"/>
                <w:lang w:eastAsia="zh-CN"/>
              </w:rPr>
            </w:pPr>
            <w:r>
              <w:rPr>
                <w:rFonts w:ascii="Arial" w:hAnsi="Arial" w:cs="Arial"/>
                <w:sz w:val="18"/>
                <w:szCs w:val="18"/>
                <w:lang w:eastAsia="zh-CN"/>
              </w:rPr>
              <w:t>- false (default): no TMGI is requested to be allocated</w:t>
            </w:r>
          </w:p>
          <w:bookmarkEnd w:id="2580"/>
          <w:p w14:paraId="560EF4FC" w14:textId="0B6F422B" w:rsidR="00BC4506" w:rsidRDefault="00BC4506" w:rsidP="004328AB">
            <w:pPr>
              <w:pStyle w:val="TAL"/>
              <w:rPr>
                <w:rFonts w:cs="Arial"/>
                <w:szCs w:val="18"/>
              </w:rPr>
            </w:pPr>
            <w:r>
              <w:rPr>
                <w:rFonts w:cs="Arial"/>
                <w:szCs w:val="18"/>
              </w:rPr>
              <w:t>Write-Only: true</w:t>
            </w:r>
          </w:p>
          <w:p w14:paraId="16D95A0A" w14:textId="77777777" w:rsidR="00BC4506" w:rsidRPr="00F11966" w:rsidRDefault="00BC4506" w:rsidP="004328AB">
            <w:pPr>
              <w:pStyle w:val="TAL"/>
              <w:rPr>
                <w:rFonts w:cs="Arial"/>
                <w:szCs w:val="18"/>
              </w:rPr>
            </w:pPr>
            <w:r>
              <w:rPr>
                <w:rFonts w:cs="Arial"/>
                <w:szCs w:val="18"/>
              </w:rPr>
              <w:t>(NOTE)</w:t>
            </w:r>
          </w:p>
        </w:tc>
      </w:tr>
      <w:tr w:rsidR="00BC4506" w:rsidRPr="00F11966" w14:paraId="4895533A" w14:textId="77777777" w:rsidTr="004328AB">
        <w:trPr>
          <w:jc w:val="center"/>
        </w:trPr>
        <w:tc>
          <w:tcPr>
            <w:tcW w:w="2090" w:type="dxa"/>
            <w:tcBorders>
              <w:top w:val="single" w:sz="4" w:space="0" w:color="auto"/>
              <w:left w:val="single" w:sz="4" w:space="0" w:color="auto"/>
              <w:bottom w:val="single" w:sz="4" w:space="0" w:color="auto"/>
              <w:right w:val="single" w:sz="4" w:space="0" w:color="auto"/>
            </w:tcBorders>
          </w:tcPr>
          <w:p w14:paraId="1C0A10A3" w14:textId="77777777" w:rsidR="00BC4506" w:rsidRPr="00F11966" w:rsidRDefault="00BC4506" w:rsidP="004328AB">
            <w:pPr>
              <w:pStyle w:val="TAL"/>
            </w:pPr>
            <w:r>
              <w:t>serviceType</w:t>
            </w:r>
          </w:p>
        </w:tc>
        <w:tc>
          <w:tcPr>
            <w:tcW w:w="1559" w:type="dxa"/>
            <w:tcBorders>
              <w:top w:val="single" w:sz="4" w:space="0" w:color="auto"/>
              <w:left w:val="single" w:sz="4" w:space="0" w:color="auto"/>
              <w:bottom w:val="single" w:sz="4" w:space="0" w:color="auto"/>
              <w:right w:val="single" w:sz="4" w:space="0" w:color="auto"/>
            </w:tcBorders>
          </w:tcPr>
          <w:p w14:paraId="492CED3E" w14:textId="77777777" w:rsidR="00BC4506" w:rsidRPr="00F11966" w:rsidRDefault="00BC4506" w:rsidP="004328AB">
            <w:pPr>
              <w:pStyle w:val="TAL"/>
            </w:pPr>
            <w:r>
              <w:t>MbsServiceType</w:t>
            </w:r>
          </w:p>
        </w:tc>
        <w:tc>
          <w:tcPr>
            <w:tcW w:w="425" w:type="dxa"/>
            <w:tcBorders>
              <w:top w:val="single" w:sz="4" w:space="0" w:color="auto"/>
              <w:left w:val="single" w:sz="4" w:space="0" w:color="auto"/>
              <w:bottom w:val="single" w:sz="4" w:space="0" w:color="auto"/>
              <w:right w:val="single" w:sz="4" w:space="0" w:color="auto"/>
            </w:tcBorders>
          </w:tcPr>
          <w:p w14:paraId="5B964DEC" w14:textId="77777777" w:rsidR="00BC4506" w:rsidRPr="00F11966" w:rsidRDefault="00BC4506" w:rsidP="004328AB">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0382DE1" w14:textId="77777777" w:rsidR="00BC4506" w:rsidRPr="00F11966" w:rsidRDefault="00BC4506" w:rsidP="004328AB">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7644CDBA" w14:textId="77777777" w:rsidR="00BC4506" w:rsidRPr="00F11966" w:rsidRDefault="00BC4506" w:rsidP="004328AB">
            <w:pPr>
              <w:pStyle w:val="TAL"/>
              <w:rPr>
                <w:rFonts w:cs="Arial"/>
                <w:szCs w:val="18"/>
              </w:rPr>
            </w:pPr>
            <w:r>
              <w:rPr>
                <w:rFonts w:cs="Arial"/>
                <w:szCs w:val="18"/>
              </w:rPr>
              <w:t>Service Type (either multicast or broadcast service)</w:t>
            </w:r>
          </w:p>
        </w:tc>
      </w:tr>
      <w:tr w:rsidR="00BC4506" w:rsidRPr="00F11966" w14:paraId="73BCB811" w14:textId="77777777" w:rsidTr="004328AB">
        <w:trPr>
          <w:jc w:val="center"/>
        </w:trPr>
        <w:tc>
          <w:tcPr>
            <w:tcW w:w="2090" w:type="dxa"/>
            <w:tcBorders>
              <w:top w:val="single" w:sz="4" w:space="0" w:color="auto"/>
              <w:left w:val="single" w:sz="4" w:space="0" w:color="auto"/>
              <w:bottom w:val="single" w:sz="4" w:space="0" w:color="auto"/>
              <w:right w:val="single" w:sz="4" w:space="0" w:color="auto"/>
            </w:tcBorders>
          </w:tcPr>
          <w:p w14:paraId="23A6BF40" w14:textId="77777777" w:rsidR="00BC4506" w:rsidRPr="00F11966" w:rsidRDefault="00BC4506" w:rsidP="004328AB">
            <w:pPr>
              <w:pStyle w:val="TAL"/>
            </w:pPr>
            <w:r>
              <w:t>ingressAddrReq</w:t>
            </w:r>
          </w:p>
        </w:tc>
        <w:tc>
          <w:tcPr>
            <w:tcW w:w="1559" w:type="dxa"/>
            <w:tcBorders>
              <w:top w:val="single" w:sz="4" w:space="0" w:color="auto"/>
              <w:left w:val="single" w:sz="4" w:space="0" w:color="auto"/>
              <w:bottom w:val="single" w:sz="4" w:space="0" w:color="auto"/>
              <w:right w:val="single" w:sz="4" w:space="0" w:color="auto"/>
            </w:tcBorders>
          </w:tcPr>
          <w:p w14:paraId="4F03B24C" w14:textId="77777777" w:rsidR="00BC4506" w:rsidRPr="00F11966" w:rsidRDefault="00BC4506" w:rsidP="004328AB">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5BDBE25A" w14:textId="77777777" w:rsidR="00BC4506" w:rsidRPr="00F11966" w:rsidRDefault="00BC4506" w:rsidP="004328AB">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1D87813F" w14:textId="77777777" w:rsidR="00BC4506" w:rsidRPr="00F11966" w:rsidRDefault="00BC4506" w:rsidP="004328AB">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72760C99" w14:textId="77777777" w:rsidR="00BC4506" w:rsidRDefault="00BC4506" w:rsidP="004328AB">
            <w:pPr>
              <w:pStyle w:val="TAL"/>
              <w:rPr>
                <w:rFonts w:cs="Arial"/>
                <w:szCs w:val="18"/>
              </w:rPr>
            </w:pPr>
            <w:r>
              <w:rPr>
                <w:rFonts w:cs="Arial"/>
                <w:szCs w:val="18"/>
              </w:rPr>
              <w:t>Ingress transport address request indication (for unicast transport over N6mb/Nmb9).</w:t>
            </w:r>
          </w:p>
          <w:p w14:paraId="35CE4B0F" w14:textId="77777777" w:rsidR="00BC4506" w:rsidRDefault="00BC4506" w:rsidP="004328AB">
            <w:pPr>
              <w:pStyle w:val="TAL"/>
              <w:rPr>
                <w:rFonts w:cs="Arial"/>
                <w:szCs w:val="18"/>
              </w:rPr>
            </w:pPr>
            <w:r>
              <w:rPr>
                <w:rFonts w:cs="Arial"/>
                <w:szCs w:val="18"/>
              </w:rPr>
              <w:t>When present, it shall be set as follows:</w:t>
            </w:r>
          </w:p>
          <w:p w14:paraId="4622537E" w14:textId="77777777" w:rsidR="00BC4506" w:rsidRDefault="00BC4506" w:rsidP="004328AB">
            <w:pPr>
              <w:pStyle w:val="B1"/>
              <w:tabs>
                <w:tab w:val="num" w:pos="644"/>
              </w:tabs>
              <w:ind w:left="644" w:hanging="360"/>
              <w:rPr>
                <w:rFonts w:ascii="Arial" w:hAnsi="Arial" w:cs="Arial"/>
                <w:sz w:val="18"/>
                <w:szCs w:val="18"/>
                <w:lang w:eastAsia="zh-CN"/>
              </w:rPr>
            </w:pPr>
            <w:bookmarkStart w:id="2581" w:name="_PERM_MCCTEMPBM_CRPT84370121___2"/>
            <w:r>
              <w:rPr>
                <w:rFonts w:ascii="Arial" w:hAnsi="Arial" w:cs="Arial"/>
                <w:sz w:val="18"/>
                <w:szCs w:val="18"/>
                <w:lang w:eastAsia="zh-CN"/>
              </w:rPr>
              <w:t>- true: an ingress transport address is requested</w:t>
            </w:r>
          </w:p>
          <w:p w14:paraId="2491F49E" w14:textId="77777777" w:rsidR="002366BD" w:rsidRDefault="00BC4506" w:rsidP="004328AB">
            <w:pPr>
              <w:pStyle w:val="B1"/>
              <w:tabs>
                <w:tab w:val="num" w:pos="644"/>
              </w:tabs>
              <w:ind w:left="644" w:hanging="360"/>
              <w:rPr>
                <w:rFonts w:ascii="Arial" w:hAnsi="Arial" w:cs="Arial"/>
                <w:sz w:val="18"/>
                <w:szCs w:val="18"/>
                <w:lang w:eastAsia="zh-CN"/>
              </w:rPr>
            </w:pPr>
            <w:r>
              <w:rPr>
                <w:rFonts w:ascii="Arial" w:hAnsi="Arial" w:cs="Arial"/>
                <w:sz w:val="18"/>
                <w:szCs w:val="18"/>
                <w:lang w:eastAsia="zh-CN"/>
              </w:rPr>
              <w:t>- false (default): no request</w:t>
            </w:r>
          </w:p>
          <w:bookmarkEnd w:id="2581"/>
          <w:p w14:paraId="019607FA" w14:textId="0E6228D8" w:rsidR="00BC4506" w:rsidRPr="00F11966" w:rsidRDefault="00BC4506" w:rsidP="004328AB">
            <w:pPr>
              <w:pStyle w:val="TAL"/>
              <w:rPr>
                <w:rFonts w:cs="Arial"/>
                <w:szCs w:val="18"/>
              </w:rPr>
            </w:pPr>
            <w:r>
              <w:rPr>
                <w:rFonts w:cs="Arial"/>
                <w:szCs w:val="18"/>
              </w:rPr>
              <w:t>Write-Only: true</w:t>
            </w:r>
          </w:p>
        </w:tc>
      </w:tr>
      <w:tr w:rsidR="00BC4506" w:rsidRPr="00F11966" w14:paraId="5A6F8872" w14:textId="77777777" w:rsidTr="004328AB">
        <w:trPr>
          <w:jc w:val="center"/>
        </w:trPr>
        <w:tc>
          <w:tcPr>
            <w:tcW w:w="2090" w:type="dxa"/>
            <w:tcBorders>
              <w:top w:val="single" w:sz="4" w:space="0" w:color="auto"/>
              <w:left w:val="single" w:sz="4" w:space="0" w:color="auto"/>
              <w:bottom w:val="single" w:sz="4" w:space="0" w:color="auto"/>
              <w:right w:val="single" w:sz="4" w:space="0" w:color="auto"/>
            </w:tcBorders>
          </w:tcPr>
          <w:p w14:paraId="29EE5180" w14:textId="77777777" w:rsidR="00BC4506" w:rsidRPr="00F11966" w:rsidRDefault="00BC4506" w:rsidP="004328AB">
            <w:pPr>
              <w:pStyle w:val="TAL"/>
            </w:pPr>
            <w:r>
              <w:t>mbsServiceArea</w:t>
            </w:r>
          </w:p>
        </w:tc>
        <w:tc>
          <w:tcPr>
            <w:tcW w:w="1559" w:type="dxa"/>
            <w:tcBorders>
              <w:top w:val="single" w:sz="4" w:space="0" w:color="auto"/>
              <w:left w:val="single" w:sz="4" w:space="0" w:color="auto"/>
              <w:bottom w:val="single" w:sz="4" w:space="0" w:color="auto"/>
              <w:right w:val="single" w:sz="4" w:space="0" w:color="auto"/>
            </w:tcBorders>
          </w:tcPr>
          <w:p w14:paraId="36B95B1D" w14:textId="77777777" w:rsidR="00BC4506" w:rsidRPr="00F11966" w:rsidRDefault="00BC4506" w:rsidP="004328AB">
            <w:pPr>
              <w:pStyle w:val="TAL"/>
            </w:pPr>
            <w:r>
              <w:t>MbsServiceArea</w:t>
            </w:r>
          </w:p>
        </w:tc>
        <w:tc>
          <w:tcPr>
            <w:tcW w:w="425" w:type="dxa"/>
            <w:tcBorders>
              <w:top w:val="single" w:sz="4" w:space="0" w:color="auto"/>
              <w:left w:val="single" w:sz="4" w:space="0" w:color="auto"/>
              <w:bottom w:val="single" w:sz="4" w:space="0" w:color="auto"/>
              <w:right w:val="single" w:sz="4" w:space="0" w:color="auto"/>
            </w:tcBorders>
          </w:tcPr>
          <w:p w14:paraId="7FE9498A" w14:textId="77777777" w:rsidR="00BC4506" w:rsidRPr="00F11966" w:rsidRDefault="00BC4506" w:rsidP="004328AB">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3B72374" w14:textId="77777777" w:rsidR="00BC4506" w:rsidRPr="00F11966" w:rsidRDefault="00BC4506" w:rsidP="004328AB">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13D7D769" w14:textId="77777777" w:rsidR="00BC4506" w:rsidRPr="00F11966" w:rsidRDefault="00BC4506" w:rsidP="004328AB">
            <w:pPr>
              <w:pStyle w:val="TAL"/>
              <w:rPr>
                <w:rFonts w:cs="Arial"/>
                <w:szCs w:val="18"/>
              </w:rPr>
            </w:pPr>
            <w:r>
              <w:rPr>
                <w:rFonts w:cs="Arial"/>
                <w:szCs w:val="18"/>
              </w:rPr>
              <w:t>MBS Service Area</w:t>
            </w:r>
          </w:p>
        </w:tc>
      </w:tr>
      <w:tr w:rsidR="00BC4506" w:rsidRPr="00F11966" w14:paraId="6899FD4B" w14:textId="77777777" w:rsidTr="004328AB">
        <w:trPr>
          <w:jc w:val="center"/>
        </w:trPr>
        <w:tc>
          <w:tcPr>
            <w:tcW w:w="2090" w:type="dxa"/>
            <w:tcBorders>
              <w:top w:val="single" w:sz="4" w:space="0" w:color="auto"/>
              <w:left w:val="single" w:sz="4" w:space="0" w:color="auto"/>
              <w:bottom w:val="single" w:sz="4" w:space="0" w:color="auto"/>
              <w:right w:val="single" w:sz="4" w:space="0" w:color="auto"/>
            </w:tcBorders>
          </w:tcPr>
          <w:p w14:paraId="03D26B30" w14:textId="77777777" w:rsidR="00BC4506" w:rsidRPr="00F11966" w:rsidRDefault="00BC4506" w:rsidP="004328AB">
            <w:pPr>
              <w:pStyle w:val="TAL"/>
            </w:pPr>
            <w:r>
              <w:t>dnn</w:t>
            </w:r>
          </w:p>
        </w:tc>
        <w:tc>
          <w:tcPr>
            <w:tcW w:w="1559" w:type="dxa"/>
            <w:tcBorders>
              <w:top w:val="single" w:sz="4" w:space="0" w:color="auto"/>
              <w:left w:val="single" w:sz="4" w:space="0" w:color="auto"/>
              <w:bottom w:val="single" w:sz="4" w:space="0" w:color="auto"/>
              <w:right w:val="single" w:sz="4" w:space="0" w:color="auto"/>
            </w:tcBorders>
          </w:tcPr>
          <w:p w14:paraId="3A66C7E3" w14:textId="77777777" w:rsidR="00BC4506" w:rsidRPr="00F11966" w:rsidRDefault="00BC4506" w:rsidP="004328AB">
            <w:pPr>
              <w:pStyle w:val="TAL"/>
            </w:pPr>
            <w:r>
              <w:t>Dnn</w:t>
            </w:r>
          </w:p>
        </w:tc>
        <w:tc>
          <w:tcPr>
            <w:tcW w:w="425" w:type="dxa"/>
            <w:tcBorders>
              <w:top w:val="single" w:sz="4" w:space="0" w:color="auto"/>
              <w:left w:val="single" w:sz="4" w:space="0" w:color="auto"/>
              <w:bottom w:val="single" w:sz="4" w:space="0" w:color="auto"/>
              <w:right w:val="single" w:sz="4" w:space="0" w:color="auto"/>
            </w:tcBorders>
          </w:tcPr>
          <w:p w14:paraId="140F12D4" w14:textId="77777777" w:rsidR="00BC4506" w:rsidRPr="00F11966" w:rsidRDefault="00BC4506" w:rsidP="004328AB">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1520DCF" w14:textId="77777777" w:rsidR="00BC4506" w:rsidRPr="00F11966" w:rsidRDefault="00BC4506" w:rsidP="004328AB">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63E879EA" w14:textId="77777777" w:rsidR="00BC4506" w:rsidRPr="00F11966" w:rsidRDefault="00BC4506" w:rsidP="004328AB">
            <w:pPr>
              <w:pStyle w:val="TAL"/>
              <w:rPr>
                <w:rFonts w:cs="Arial"/>
                <w:szCs w:val="18"/>
              </w:rPr>
            </w:pPr>
            <w:r>
              <w:rPr>
                <w:rFonts w:cs="Arial"/>
                <w:szCs w:val="18"/>
              </w:rPr>
              <w:t>DNN</w:t>
            </w:r>
          </w:p>
        </w:tc>
      </w:tr>
      <w:tr w:rsidR="00BC4506" w:rsidRPr="00F11966" w14:paraId="19EAD18C" w14:textId="77777777" w:rsidTr="004328AB">
        <w:trPr>
          <w:jc w:val="center"/>
        </w:trPr>
        <w:tc>
          <w:tcPr>
            <w:tcW w:w="2090" w:type="dxa"/>
            <w:tcBorders>
              <w:top w:val="single" w:sz="4" w:space="0" w:color="auto"/>
              <w:left w:val="single" w:sz="4" w:space="0" w:color="auto"/>
              <w:bottom w:val="single" w:sz="4" w:space="0" w:color="auto"/>
              <w:right w:val="single" w:sz="4" w:space="0" w:color="auto"/>
            </w:tcBorders>
          </w:tcPr>
          <w:p w14:paraId="769706AD" w14:textId="77777777" w:rsidR="00BC4506" w:rsidRPr="00F11966" w:rsidRDefault="00BC4506" w:rsidP="004328AB">
            <w:pPr>
              <w:pStyle w:val="TAL"/>
            </w:pPr>
            <w:r>
              <w:t>snssai</w:t>
            </w:r>
          </w:p>
        </w:tc>
        <w:tc>
          <w:tcPr>
            <w:tcW w:w="1559" w:type="dxa"/>
            <w:tcBorders>
              <w:top w:val="single" w:sz="4" w:space="0" w:color="auto"/>
              <w:left w:val="single" w:sz="4" w:space="0" w:color="auto"/>
              <w:bottom w:val="single" w:sz="4" w:space="0" w:color="auto"/>
              <w:right w:val="single" w:sz="4" w:space="0" w:color="auto"/>
            </w:tcBorders>
          </w:tcPr>
          <w:p w14:paraId="1AE81249" w14:textId="77777777" w:rsidR="00BC4506" w:rsidRPr="00F11966" w:rsidRDefault="00BC4506" w:rsidP="004328AB">
            <w:pPr>
              <w:pStyle w:val="TAL"/>
            </w:pPr>
            <w:r>
              <w:t>Snssai</w:t>
            </w:r>
          </w:p>
        </w:tc>
        <w:tc>
          <w:tcPr>
            <w:tcW w:w="425" w:type="dxa"/>
            <w:tcBorders>
              <w:top w:val="single" w:sz="4" w:space="0" w:color="auto"/>
              <w:left w:val="single" w:sz="4" w:space="0" w:color="auto"/>
              <w:bottom w:val="single" w:sz="4" w:space="0" w:color="auto"/>
              <w:right w:val="single" w:sz="4" w:space="0" w:color="auto"/>
            </w:tcBorders>
          </w:tcPr>
          <w:p w14:paraId="541242AD" w14:textId="77777777" w:rsidR="00BC4506" w:rsidRPr="00F11966" w:rsidRDefault="00BC4506" w:rsidP="004328AB">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B94BD9D" w14:textId="77777777" w:rsidR="00BC4506" w:rsidRPr="00F11966" w:rsidRDefault="00BC4506" w:rsidP="004328AB">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743B16E9" w14:textId="77777777" w:rsidR="00BC4506" w:rsidRPr="00F11966" w:rsidRDefault="00BC4506" w:rsidP="004328AB">
            <w:pPr>
              <w:pStyle w:val="TAL"/>
              <w:rPr>
                <w:rFonts w:cs="Arial"/>
                <w:szCs w:val="18"/>
              </w:rPr>
            </w:pPr>
            <w:r>
              <w:rPr>
                <w:rFonts w:cs="Arial"/>
                <w:szCs w:val="18"/>
              </w:rPr>
              <w:t>S-NSSAI</w:t>
            </w:r>
          </w:p>
        </w:tc>
      </w:tr>
      <w:tr w:rsidR="00BC4506" w:rsidRPr="00F11966" w14:paraId="6F7BA566" w14:textId="77777777" w:rsidTr="004328AB">
        <w:trPr>
          <w:jc w:val="center"/>
        </w:trPr>
        <w:tc>
          <w:tcPr>
            <w:tcW w:w="2090" w:type="dxa"/>
            <w:tcBorders>
              <w:top w:val="single" w:sz="4" w:space="0" w:color="auto"/>
              <w:left w:val="single" w:sz="4" w:space="0" w:color="auto"/>
              <w:bottom w:val="single" w:sz="4" w:space="0" w:color="auto"/>
              <w:right w:val="single" w:sz="4" w:space="0" w:color="auto"/>
            </w:tcBorders>
          </w:tcPr>
          <w:p w14:paraId="6075A6B9" w14:textId="77777777" w:rsidR="00BC4506" w:rsidRPr="00F11966" w:rsidRDefault="00BC4506" w:rsidP="004328AB">
            <w:pPr>
              <w:pStyle w:val="TAL"/>
            </w:pPr>
            <w:r>
              <w:t>activationTime</w:t>
            </w:r>
          </w:p>
        </w:tc>
        <w:tc>
          <w:tcPr>
            <w:tcW w:w="1559" w:type="dxa"/>
            <w:tcBorders>
              <w:top w:val="single" w:sz="4" w:space="0" w:color="auto"/>
              <w:left w:val="single" w:sz="4" w:space="0" w:color="auto"/>
              <w:bottom w:val="single" w:sz="4" w:space="0" w:color="auto"/>
              <w:right w:val="single" w:sz="4" w:space="0" w:color="auto"/>
            </w:tcBorders>
          </w:tcPr>
          <w:p w14:paraId="1C89F042" w14:textId="77777777" w:rsidR="00BC4506" w:rsidRPr="00F11966" w:rsidRDefault="00BC4506" w:rsidP="004328AB">
            <w:pPr>
              <w:pStyle w:val="TAL"/>
            </w:pPr>
            <w:r>
              <w:t>DateTime</w:t>
            </w:r>
          </w:p>
        </w:tc>
        <w:tc>
          <w:tcPr>
            <w:tcW w:w="425" w:type="dxa"/>
            <w:tcBorders>
              <w:top w:val="single" w:sz="4" w:space="0" w:color="auto"/>
              <w:left w:val="single" w:sz="4" w:space="0" w:color="auto"/>
              <w:bottom w:val="single" w:sz="4" w:space="0" w:color="auto"/>
              <w:right w:val="single" w:sz="4" w:space="0" w:color="auto"/>
            </w:tcBorders>
          </w:tcPr>
          <w:p w14:paraId="72D2E0C6" w14:textId="77777777" w:rsidR="00BC4506" w:rsidRPr="00F11966" w:rsidRDefault="00BC4506" w:rsidP="004328AB">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1F06131A" w14:textId="77777777" w:rsidR="00BC4506" w:rsidRPr="00F11966" w:rsidRDefault="00BC4506" w:rsidP="004328AB">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471799FF" w14:textId="77777777" w:rsidR="00BC4506" w:rsidRPr="00F11966" w:rsidRDefault="00BC4506" w:rsidP="004328AB">
            <w:pPr>
              <w:pStyle w:val="TAL"/>
              <w:rPr>
                <w:rFonts w:cs="Arial"/>
                <w:szCs w:val="18"/>
              </w:rPr>
            </w:pPr>
            <w:r>
              <w:rPr>
                <w:rFonts w:cs="Arial"/>
                <w:szCs w:val="18"/>
              </w:rPr>
              <w:t>MBS session activation time</w:t>
            </w:r>
          </w:p>
        </w:tc>
      </w:tr>
      <w:tr w:rsidR="00BC4506" w:rsidRPr="00F11966" w14:paraId="4493B894" w14:textId="77777777" w:rsidTr="004328AB">
        <w:trPr>
          <w:jc w:val="center"/>
        </w:trPr>
        <w:tc>
          <w:tcPr>
            <w:tcW w:w="2090" w:type="dxa"/>
            <w:tcBorders>
              <w:top w:val="single" w:sz="4" w:space="0" w:color="auto"/>
              <w:left w:val="single" w:sz="4" w:space="0" w:color="auto"/>
              <w:bottom w:val="single" w:sz="4" w:space="0" w:color="auto"/>
              <w:right w:val="single" w:sz="4" w:space="0" w:color="auto"/>
            </w:tcBorders>
          </w:tcPr>
          <w:p w14:paraId="75852B1E" w14:textId="77777777" w:rsidR="00BC4506" w:rsidRPr="00F11966" w:rsidRDefault="00BC4506" w:rsidP="004328AB">
            <w:pPr>
              <w:pStyle w:val="TAL"/>
            </w:pPr>
            <w:r>
              <w:t>terminationTime</w:t>
            </w:r>
          </w:p>
        </w:tc>
        <w:tc>
          <w:tcPr>
            <w:tcW w:w="1559" w:type="dxa"/>
            <w:tcBorders>
              <w:top w:val="single" w:sz="4" w:space="0" w:color="auto"/>
              <w:left w:val="single" w:sz="4" w:space="0" w:color="auto"/>
              <w:bottom w:val="single" w:sz="4" w:space="0" w:color="auto"/>
              <w:right w:val="single" w:sz="4" w:space="0" w:color="auto"/>
            </w:tcBorders>
          </w:tcPr>
          <w:p w14:paraId="10D421DA" w14:textId="77777777" w:rsidR="00BC4506" w:rsidRPr="00F11966" w:rsidRDefault="00BC4506" w:rsidP="004328AB">
            <w:pPr>
              <w:pStyle w:val="TAL"/>
            </w:pPr>
            <w:r>
              <w:t>DateTime</w:t>
            </w:r>
          </w:p>
        </w:tc>
        <w:tc>
          <w:tcPr>
            <w:tcW w:w="425" w:type="dxa"/>
            <w:tcBorders>
              <w:top w:val="single" w:sz="4" w:space="0" w:color="auto"/>
              <w:left w:val="single" w:sz="4" w:space="0" w:color="auto"/>
              <w:bottom w:val="single" w:sz="4" w:space="0" w:color="auto"/>
              <w:right w:val="single" w:sz="4" w:space="0" w:color="auto"/>
            </w:tcBorders>
          </w:tcPr>
          <w:p w14:paraId="352356BA" w14:textId="77777777" w:rsidR="00BC4506" w:rsidRPr="00F11966" w:rsidRDefault="00BC4506" w:rsidP="004328AB">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7C2EFB2" w14:textId="77777777" w:rsidR="00BC4506" w:rsidRPr="00F11966" w:rsidRDefault="00BC4506" w:rsidP="004328AB">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7C723622" w14:textId="77777777" w:rsidR="00BC4506" w:rsidRPr="00F11966" w:rsidRDefault="00BC4506" w:rsidP="004328AB">
            <w:pPr>
              <w:pStyle w:val="TAL"/>
              <w:rPr>
                <w:rFonts w:cs="Arial"/>
                <w:szCs w:val="18"/>
              </w:rPr>
            </w:pPr>
            <w:r>
              <w:rPr>
                <w:rFonts w:cs="Arial"/>
                <w:szCs w:val="18"/>
              </w:rPr>
              <w:t>MBS session termination time</w:t>
            </w:r>
          </w:p>
        </w:tc>
      </w:tr>
      <w:tr w:rsidR="00BC4506" w:rsidRPr="00F11966" w14:paraId="74EEA680" w14:textId="77777777" w:rsidTr="004328AB">
        <w:trPr>
          <w:jc w:val="center"/>
        </w:trPr>
        <w:tc>
          <w:tcPr>
            <w:tcW w:w="2090" w:type="dxa"/>
            <w:tcBorders>
              <w:top w:val="single" w:sz="4" w:space="0" w:color="auto"/>
              <w:left w:val="single" w:sz="4" w:space="0" w:color="auto"/>
              <w:bottom w:val="single" w:sz="4" w:space="0" w:color="auto"/>
              <w:right w:val="single" w:sz="4" w:space="0" w:color="auto"/>
            </w:tcBorders>
          </w:tcPr>
          <w:p w14:paraId="721CD3EA" w14:textId="77777777" w:rsidR="00BC4506" w:rsidRPr="00F11966" w:rsidRDefault="00BC4506" w:rsidP="004328AB">
            <w:pPr>
              <w:pStyle w:val="TAL"/>
            </w:pPr>
            <w:r>
              <w:t>qosInformation</w:t>
            </w:r>
          </w:p>
        </w:tc>
        <w:tc>
          <w:tcPr>
            <w:tcW w:w="1559" w:type="dxa"/>
            <w:tcBorders>
              <w:top w:val="single" w:sz="4" w:space="0" w:color="auto"/>
              <w:left w:val="single" w:sz="4" w:space="0" w:color="auto"/>
              <w:bottom w:val="single" w:sz="4" w:space="0" w:color="auto"/>
              <w:right w:val="single" w:sz="4" w:space="0" w:color="auto"/>
            </w:tcBorders>
          </w:tcPr>
          <w:p w14:paraId="56FAA327" w14:textId="77777777" w:rsidR="00BC4506" w:rsidRPr="00F11966" w:rsidRDefault="00BC4506" w:rsidP="004328AB">
            <w:pPr>
              <w:pStyle w:val="TAL"/>
            </w:pPr>
            <w:r>
              <w:t>FFS</w:t>
            </w:r>
          </w:p>
        </w:tc>
        <w:tc>
          <w:tcPr>
            <w:tcW w:w="425" w:type="dxa"/>
            <w:tcBorders>
              <w:top w:val="single" w:sz="4" w:space="0" w:color="auto"/>
              <w:left w:val="single" w:sz="4" w:space="0" w:color="auto"/>
              <w:bottom w:val="single" w:sz="4" w:space="0" w:color="auto"/>
              <w:right w:val="single" w:sz="4" w:space="0" w:color="auto"/>
            </w:tcBorders>
          </w:tcPr>
          <w:p w14:paraId="685205C7" w14:textId="77777777" w:rsidR="00BC4506" w:rsidRPr="00F11966" w:rsidRDefault="00BC4506" w:rsidP="004328AB">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DB491BD" w14:textId="77777777" w:rsidR="00BC4506" w:rsidRPr="00F11966" w:rsidRDefault="00BC4506" w:rsidP="004328AB">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0347CF76" w14:textId="77777777" w:rsidR="00BC4506" w:rsidRPr="00F11966" w:rsidRDefault="00BC4506" w:rsidP="004328AB">
            <w:pPr>
              <w:pStyle w:val="TAL"/>
              <w:rPr>
                <w:rFonts w:cs="Arial"/>
                <w:szCs w:val="18"/>
              </w:rPr>
            </w:pPr>
            <w:r>
              <w:rPr>
                <w:rFonts w:cs="Arial"/>
                <w:szCs w:val="18"/>
              </w:rPr>
              <w:t>QoS information</w:t>
            </w:r>
          </w:p>
        </w:tc>
      </w:tr>
      <w:tr w:rsidR="00BC4506" w:rsidRPr="00F11966" w14:paraId="721243EC" w14:textId="77777777" w:rsidTr="004328AB">
        <w:trPr>
          <w:jc w:val="center"/>
        </w:trPr>
        <w:tc>
          <w:tcPr>
            <w:tcW w:w="2090" w:type="dxa"/>
            <w:tcBorders>
              <w:top w:val="single" w:sz="4" w:space="0" w:color="auto"/>
              <w:left w:val="single" w:sz="4" w:space="0" w:color="auto"/>
              <w:bottom w:val="single" w:sz="4" w:space="0" w:color="auto"/>
              <w:right w:val="single" w:sz="4" w:space="0" w:color="auto"/>
            </w:tcBorders>
          </w:tcPr>
          <w:p w14:paraId="02766508" w14:textId="77777777" w:rsidR="00BC4506" w:rsidRPr="00F11966" w:rsidRDefault="00BC4506" w:rsidP="004328AB">
            <w:pPr>
              <w:pStyle w:val="TAL"/>
            </w:pPr>
            <w:r>
              <w:t>eventsSubscription</w:t>
            </w:r>
          </w:p>
        </w:tc>
        <w:tc>
          <w:tcPr>
            <w:tcW w:w="1559" w:type="dxa"/>
            <w:tcBorders>
              <w:top w:val="single" w:sz="4" w:space="0" w:color="auto"/>
              <w:left w:val="single" w:sz="4" w:space="0" w:color="auto"/>
              <w:bottom w:val="single" w:sz="4" w:space="0" w:color="auto"/>
              <w:right w:val="single" w:sz="4" w:space="0" w:color="auto"/>
            </w:tcBorders>
          </w:tcPr>
          <w:p w14:paraId="130E96EF" w14:textId="77777777" w:rsidR="00BC4506" w:rsidRPr="00F11966" w:rsidRDefault="00BC4506" w:rsidP="004328AB">
            <w:pPr>
              <w:pStyle w:val="TAL"/>
            </w:pPr>
            <w:r>
              <w:t>FFS</w:t>
            </w:r>
          </w:p>
        </w:tc>
        <w:tc>
          <w:tcPr>
            <w:tcW w:w="425" w:type="dxa"/>
            <w:tcBorders>
              <w:top w:val="single" w:sz="4" w:space="0" w:color="auto"/>
              <w:left w:val="single" w:sz="4" w:space="0" w:color="auto"/>
              <w:bottom w:val="single" w:sz="4" w:space="0" w:color="auto"/>
              <w:right w:val="single" w:sz="4" w:space="0" w:color="auto"/>
            </w:tcBorders>
          </w:tcPr>
          <w:p w14:paraId="31C11D0E" w14:textId="77777777" w:rsidR="00BC4506" w:rsidRPr="00F11966" w:rsidRDefault="00BC4506" w:rsidP="004328AB">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8845E7A" w14:textId="77777777" w:rsidR="00BC4506" w:rsidRPr="00F11966" w:rsidRDefault="00BC4506" w:rsidP="004328AB">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69295798" w14:textId="77777777" w:rsidR="00BC4506" w:rsidRPr="00F11966" w:rsidRDefault="00BC4506" w:rsidP="004328AB">
            <w:pPr>
              <w:pStyle w:val="TAL"/>
              <w:rPr>
                <w:rFonts w:cs="Arial"/>
                <w:szCs w:val="18"/>
              </w:rPr>
            </w:pPr>
            <w:r>
              <w:rPr>
                <w:rFonts w:cs="Arial"/>
                <w:szCs w:val="18"/>
              </w:rPr>
              <w:t>Subscription to one or more events</w:t>
            </w:r>
          </w:p>
        </w:tc>
      </w:tr>
      <w:tr w:rsidR="00BC4506" w:rsidRPr="00F11966" w14:paraId="564BEB78" w14:textId="77777777" w:rsidTr="004328AB">
        <w:trPr>
          <w:jc w:val="center"/>
        </w:trPr>
        <w:tc>
          <w:tcPr>
            <w:tcW w:w="2090" w:type="dxa"/>
            <w:tcBorders>
              <w:top w:val="single" w:sz="4" w:space="0" w:color="auto"/>
              <w:left w:val="single" w:sz="4" w:space="0" w:color="auto"/>
              <w:bottom w:val="single" w:sz="4" w:space="0" w:color="auto"/>
              <w:right w:val="single" w:sz="4" w:space="0" w:color="auto"/>
            </w:tcBorders>
          </w:tcPr>
          <w:p w14:paraId="41C4AF8B" w14:textId="77777777" w:rsidR="00BC4506" w:rsidRPr="00F11966" w:rsidRDefault="00BC4506" w:rsidP="004328AB">
            <w:pPr>
              <w:pStyle w:val="TAL"/>
            </w:pPr>
            <w:r>
              <w:t>activityStatus</w:t>
            </w:r>
          </w:p>
        </w:tc>
        <w:tc>
          <w:tcPr>
            <w:tcW w:w="1559" w:type="dxa"/>
            <w:tcBorders>
              <w:top w:val="single" w:sz="4" w:space="0" w:color="auto"/>
              <w:left w:val="single" w:sz="4" w:space="0" w:color="auto"/>
              <w:bottom w:val="single" w:sz="4" w:space="0" w:color="auto"/>
              <w:right w:val="single" w:sz="4" w:space="0" w:color="auto"/>
            </w:tcBorders>
          </w:tcPr>
          <w:p w14:paraId="318F363F" w14:textId="77777777" w:rsidR="00BC4506" w:rsidRPr="00F11966" w:rsidRDefault="00BC4506" w:rsidP="004328AB">
            <w:pPr>
              <w:pStyle w:val="TAL"/>
            </w:pPr>
            <w:r>
              <w:t>MbsSessionActivityStatus</w:t>
            </w:r>
          </w:p>
        </w:tc>
        <w:tc>
          <w:tcPr>
            <w:tcW w:w="425" w:type="dxa"/>
            <w:tcBorders>
              <w:top w:val="single" w:sz="4" w:space="0" w:color="auto"/>
              <w:left w:val="single" w:sz="4" w:space="0" w:color="auto"/>
              <w:bottom w:val="single" w:sz="4" w:space="0" w:color="auto"/>
              <w:right w:val="single" w:sz="4" w:space="0" w:color="auto"/>
            </w:tcBorders>
          </w:tcPr>
          <w:p w14:paraId="5E20E50E" w14:textId="77777777" w:rsidR="00BC4506" w:rsidRPr="00F11966" w:rsidRDefault="00BC4506" w:rsidP="004328AB">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F001F95" w14:textId="77777777" w:rsidR="00BC4506" w:rsidRPr="00F11966" w:rsidRDefault="00BC4506" w:rsidP="004328AB">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C85446" w14:textId="77777777" w:rsidR="00BC4506" w:rsidRDefault="00BC4506" w:rsidP="004328AB">
            <w:pPr>
              <w:pStyle w:val="TAL"/>
              <w:rPr>
                <w:rFonts w:cs="Arial"/>
                <w:szCs w:val="18"/>
              </w:rPr>
            </w:pPr>
            <w:r>
              <w:rPr>
                <w:rFonts w:cs="Arial"/>
                <w:szCs w:val="18"/>
              </w:rPr>
              <w:t>Session activity status (active or inactive)</w:t>
            </w:r>
          </w:p>
          <w:p w14:paraId="4A55BD4C" w14:textId="77777777" w:rsidR="00BC4506" w:rsidRPr="00F11966" w:rsidRDefault="00BC4506" w:rsidP="004328AB">
            <w:pPr>
              <w:pStyle w:val="TAL"/>
              <w:rPr>
                <w:rFonts w:cs="Arial"/>
                <w:szCs w:val="18"/>
              </w:rPr>
            </w:pPr>
            <w:r>
              <w:rPr>
                <w:rFonts w:cs="Arial"/>
                <w:szCs w:val="18"/>
              </w:rPr>
              <w:t>This IE may be provided if the serviceType indicates a multicast MBS session.</w:t>
            </w:r>
          </w:p>
        </w:tc>
      </w:tr>
      <w:tr w:rsidR="00BC4506" w:rsidRPr="00F11966" w14:paraId="193C446B" w14:textId="77777777" w:rsidTr="004328AB">
        <w:trPr>
          <w:jc w:val="center"/>
        </w:trPr>
        <w:tc>
          <w:tcPr>
            <w:tcW w:w="2090" w:type="dxa"/>
            <w:tcBorders>
              <w:top w:val="single" w:sz="4" w:space="0" w:color="auto"/>
              <w:left w:val="single" w:sz="4" w:space="0" w:color="auto"/>
              <w:bottom w:val="single" w:sz="4" w:space="0" w:color="auto"/>
              <w:right w:val="single" w:sz="4" w:space="0" w:color="auto"/>
            </w:tcBorders>
          </w:tcPr>
          <w:p w14:paraId="399532C9" w14:textId="77777777" w:rsidR="00BC4506" w:rsidRPr="00F11966" w:rsidRDefault="00BC4506" w:rsidP="004328AB">
            <w:pPr>
              <w:pStyle w:val="TAL"/>
            </w:pPr>
            <w:r>
              <w:t>anyUeInd</w:t>
            </w:r>
          </w:p>
        </w:tc>
        <w:tc>
          <w:tcPr>
            <w:tcW w:w="1559" w:type="dxa"/>
            <w:tcBorders>
              <w:top w:val="single" w:sz="4" w:space="0" w:color="auto"/>
              <w:left w:val="single" w:sz="4" w:space="0" w:color="auto"/>
              <w:bottom w:val="single" w:sz="4" w:space="0" w:color="auto"/>
              <w:right w:val="single" w:sz="4" w:space="0" w:color="auto"/>
            </w:tcBorders>
          </w:tcPr>
          <w:p w14:paraId="2BCA1AD8" w14:textId="77777777" w:rsidR="00BC4506" w:rsidRPr="00F11966" w:rsidRDefault="00BC4506" w:rsidP="004328AB">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03749170" w14:textId="77777777" w:rsidR="00BC4506" w:rsidRPr="00F11966" w:rsidRDefault="00BC4506" w:rsidP="004328AB">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9FC154F" w14:textId="77777777" w:rsidR="00BC4506" w:rsidRPr="00F11966" w:rsidRDefault="00BC4506" w:rsidP="004328AB">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659CB54D" w14:textId="77777777" w:rsidR="002366BD" w:rsidRDefault="00BC4506" w:rsidP="004328AB">
            <w:pPr>
              <w:pStyle w:val="TAL"/>
              <w:rPr>
                <w:rFonts w:cs="Arial"/>
                <w:szCs w:val="18"/>
              </w:rPr>
            </w:pPr>
            <w:r>
              <w:rPr>
                <w:rFonts w:cs="Arial"/>
                <w:szCs w:val="18"/>
              </w:rPr>
              <w:t>Indication that any UE may join the MBS session.</w:t>
            </w:r>
          </w:p>
          <w:p w14:paraId="58A743D3" w14:textId="47E43AB1" w:rsidR="00BC4506" w:rsidRDefault="00BC4506" w:rsidP="004328AB">
            <w:pPr>
              <w:pStyle w:val="TAL"/>
              <w:rPr>
                <w:rFonts w:cs="Arial"/>
                <w:szCs w:val="18"/>
              </w:rPr>
            </w:pPr>
            <w:r>
              <w:rPr>
                <w:rFonts w:cs="Arial"/>
                <w:szCs w:val="18"/>
              </w:rPr>
              <w:t>This IE may be provided if the serviceType indicates a multicast MBS session.</w:t>
            </w:r>
          </w:p>
          <w:p w14:paraId="23E1D3B0" w14:textId="77777777" w:rsidR="00BC4506" w:rsidRDefault="00BC4506" w:rsidP="004328AB">
            <w:pPr>
              <w:pStyle w:val="TAL"/>
              <w:rPr>
                <w:rFonts w:cs="Arial"/>
                <w:szCs w:val="18"/>
              </w:rPr>
            </w:pPr>
            <w:r>
              <w:rPr>
                <w:rFonts w:cs="Arial"/>
                <w:szCs w:val="18"/>
              </w:rPr>
              <w:t>When present, it shall be set as follows:</w:t>
            </w:r>
          </w:p>
          <w:p w14:paraId="2982DF34" w14:textId="77777777" w:rsidR="00BC4506" w:rsidRDefault="00BC4506" w:rsidP="004328AB">
            <w:pPr>
              <w:pStyle w:val="B1"/>
              <w:tabs>
                <w:tab w:val="num" w:pos="644"/>
              </w:tabs>
              <w:ind w:left="644" w:hanging="360"/>
              <w:rPr>
                <w:rFonts w:ascii="Arial" w:hAnsi="Arial" w:cs="Arial"/>
                <w:sz w:val="18"/>
                <w:szCs w:val="18"/>
                <w:lang w:eastAsia="zh-CN"/>
              </w:rPr>
            </w:pPr>
            <w:bookmarkStart w:id="2582" w:name="_PERM_MCCTEMPBM_CRPT84370122___2"/>
            <w:r>
              <w:rPr>
                <w:rFonts w:ascii="Arial" w:hAnsi="Arial" w:cs="Arial"/>
                <w:sz w:val="18"/>
                <w:szCs w:val="18"/>
                <w:lang w:eastAsia="zh-CN"/>
              </w:rPr>
              <w:t>- true: any UE may join the MBS session</w:t>
            </w:r>
          </w:p>
          <w:bookmarkEnd w:id="2582"/>
          <w:p w14:paraId="1CB9A6AF" w14:textId="77777777" w:rsidR="00BC4506" w:rsidRPr="00F11966" w:rsidRDefault="00BC4506" w:rsidP="004328AB">
            <w:pPr>
              <w:pStyle w:val="TAL"/>
              <w:rPr>
                <w:rFonts w:cs="Arial"/>
                <w:szCs w:val="18"/>
              </w:rPr>
            </w:pPr>
            <w:r>
              <w:rPr>
                <w:rFonts w:cs="Arial"/>
                <w:szCs w:val="18"/>
                <w:lang w:eastAsia="zh-CN"/>
              </w:rPr>
              <w:t>- false (default): the MBS session is not open to any UE</w:t>
            </w:r>
          </w:p>
        </w:tc>
      </w:tr>
      <w:tr w:rsidR="00BC4506" w:rsidRPr="00F11966" w14:paraId="45CC376A" w14:textId="77777777" w:rsidTr="004328AB">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3819833B" w14:textId="77777777" w:rsidR="00BC4506" w:rsidRPr="00F11966" w:rsidRDefault="00BC4506" w:rsidP="004328AB">
            <w:pPr>
              <w:pStyle w:val="TAN"/>
              <w:rPr>
                <w:rFonts w:cs="Arial"/>
                <w:szCs w:val="18"/>
              </w:rPr>
            </w:pPr>
            <w:r>
              <w:t>NOTE:</w:t>
            </w:r>
            <w:r>
              <w:tab/>
              <w:t>At least one of the mbsSessionId IE and tmgiAllocReq IE shall be present. Both may be present if the mbsSessionId IE does not contain a TMGI (i.e. if it only contains a SSM).</w:t>
            </w:r>
          </w:p>
        </w:tc>
      </w:tr>
    </w:tbl>
    <w:p w14:paraId="4676B433" w14:textId="77777777" w:rsidR="00BC4506" w:rsidRDefault="00BC4506" w:rsidP="00BC4506"/>
    <w:p w14:paraId="54DFEEDF" w14:textId="77777777" w:rsidR="002366BD" w:rsidRDefault="00BC4506" w:rsidP="00BC4506">
      <w:pPr>
        <w:pStyle w:val="EditorsNote"/>
      </w:pPr>
      <w:r>
        <w:t>Editor's Note: the definition of the qosInformation and eventsSubscription attribute is FFS.</w:t>
      </w:r>
    </w:p>
    <w:p w14:paraId="3F40D758" w14:textId="2DDBB442" w:rsidR="00BC4506" w:rsidRPr="000B5ACA" w:rsidRDefault="00BC4506" w:rsidP="00BC4506"/>
    <w:p w14:paraId="3F07F555" w14:textId="77777777" w:rsidR="00BC4506" w:rsidRPr="00935E3F" w:rsidRDefault="00BC4506" w:rsidP="00EA453B"/>
    <w:p w14:paraId="5AB7998E" w14:textId="77777777" w:rsidR="00EA453B" w:rsidRPr="00F11966" w:rsidRDefault="00EA453B" w:rsidP="00E92CBF"/>
    <w:p w14:paraId="3D7B2A69" w14:textId="77777777" w:rsidR="00E92CBF" w:rsidRPr="00F11966" w:rsidRDefault="00E92CBF" w:rsidP="00D362EB">
      <w:pPr>
        <w:pStyle w:val="Heading8"/>
      </w:pPr>
      <w:bookmarkStart w:id="2583" w:name="_Toc36462716"/>
      <w:bookmarkStart w:id="2584" w:name="_Toc36462912"/>
      <w:r w:rsidRPr="00F11966">
        <w:lastRenderedPageBreak/>
        <w:t>Annex A (normative):</w:t>
      </w:r>
      <w:r w:rsidRPr="00F11966">
        <w:br/>
        <w:t>OpenAPI specification</w:t>
      </w:r>
      <w:bookmarkEnd w:id="2583"/>
      <w:bookmarkEnd w:id="2584"/>
    </w:p>
    <w:p w14:paraId="3916DCC8" w14:textId="77777777" w:rsidR="00E92CBF" w:rsidRPr="00F11966" w:rsidRDefault="00E92CBF" w:rsidP="00D362EB">
      <w:pPr>
        <w:pStyle w:val="Heading2"/>
      </w:pPr>
      <w:bookmarkStart w:id="2585" w:name="_Toc24925934"/>
      <w:bookmarkStart w:id="2586" w:name="_Toc24926112"/>
      <w:bookmarkStart w:id="2587" w:name="_Toc24926288"/>
      <w:bookmarkStart w:id="2588" w:name="_Toc33964148"/>
      <w:bookmarkStart w:id="2589" w:name="_Toc33980915"/>
      <w:bookmarkStart w:id="2590" w:name="_Toc36462717"/>
      <w:bookmarkStart w:id="2591" w:name="_Toc36462913"/>
      <w:bookmarkStart w:id="2592" w:name="_Toc43026184"/>
      <w:bookmarkStart w:id="2593" w:name="_Toc49763718"/>
      <w:bookmarkStart w:id="2594" w:name="_Toc56754419"/>
      <w:bookmarkStart w:id="2595" w:name="_Toc88743219"/>
      <w:bookmarkStart w:id="2596" w:name="_Toc90650031"/>
      <w:r w:rsidRPr="00F11966">
        <w:t>A.1</w:t>
      </w:r>
      <w:r w:rsidRPr="00F11966">
        <w:tab/>
        <w:t>General</w:t>
      </w:r>
      <w:bookmarkEnd w:id="2585"/>
      <w:bookmarkEnd w:id="2586"/>
      <w:bookmarkEnd w:id="2587"/>
      <w:bookmarkEnd w:id="2588"/>
      <w:bookmarkEnd w:id="2589"/>
      <w:bookmarkEnd w:id="2590"/>
      <w:bookmarkEnd w:id="2591"/>
      <w:bookmarkEnd w:id="2592"/>
      <w:bookmarkEnd w:id="2593"/>
      <w:bookmarkEnd w:id="2594"/>
      <w:bookmarkEnd w:id="2595"/>
      <w:bookmarkEnd w:id="2596"/>
    </w:p>
    <w:p w14:paraId="3D20A7F1" w14:textId="77777777" w:rsidR="00E92CBF" w:rsidRPr="00F11966" w:rsidRDefault="00E92CBF" w:rsidP="00E92CBF">
      <w:pPr>
        <w:rPr>
          <w:lang w:val="en-US"/>
        </w:rPr>
      </w:pPr>
      <w:r w:rsidRPr="00F11966">
        <w:rPr>
          <w:lang w:val="en-US"/>
        </w:rPr>
        <w:t>This Annex specifies the formal definition of common data types. It consists of an OpenAPI 3.0.0 specification, in YAML format.</w:t>
      </w:r>
    </w:p>
    <w:p w14:paraId="28D7A6BD" w14:textId="77777777" w:rsidR="00E92CBF" w:rsidRPr="00F11966" w:rsidRDefault="00E92CBF" w:rsidP="00E92CBF">
      <w:r w:rsidRPr="00F11966">
        <w:t>This Annex takes precedence when being discrepant to other parts of the specification with respect to the encoding of information elements and methods within the API(s).</w:t>
      </w:r>
    </w:p>
    <w:p w14:paraId="7424607F" w14:textId="77777777" w:rsidR="00E92CBF" w:rsidRPr="00F11966" w:rsidRDefault="00E92CBF" w:rsidP="00E92CBF">
      <w:pPr>
        <w:pStyle w:val="NO"/>
      </w:pPr>
      <w:r w:rsidRPr="00F11966">
        <w:t>NOTE 1:</w:t>
      </w:r>
      <w:r w:rsidRPr="00F11966">
        <w:tab/>
        <w:t>The semantics and procedures, as well as conditions, e.g. for the applicability and allowed combinations of attributes or values, not expressed in the OpenAPI definitions but defined in other parts of the specification also apply.</w:t>
      </w:r>
    </w:p>
    <w:p w14:paraId="3296DF0D" w14:textId="77777777" w:rsidR="00E92CBF" w:rsidRPr="00F11966" w:rsidRDefault="00E92CBF" w:rsidP="006E5165">
      <w:r w:rsidRPr="00F11966">
        <w:t>Informative copies of the OpenAPI specification files contained in this 3GPP Technical Specification are available on</w:t>
      </w:r>
      <w:r w:rsidR="00D453E4" w:rsidRPr="00F11966">
        <w:t xml:space="preserve"> </w:t>
      </w:r>
      <w:r w:rsidR="003C60BD" w:rsidRPr="00F11966">
        <w:t>a Git-based repository, that uses the GitLab software version control system (see 3GPP TS 29.501 [2] clause 5.3.1 and 3GPP TR 21.900 [27] clause 5B)</w:t>
      </w:r>
    </w:p>
    <w:p w14:paraId="60F7B363" w14:textId="77777777" w:rsidR="00E92CBF" w:rsidRPr="00F11966" w:rsidRDefault="00E92CBF" w:rsidP="00E92CBF">
      <w:pPr>
        <w:rPr>
          <w:lang w:val="en-US"/>
        </w:rPr>
      </w:pPr>
    </w:p>
    <w:p w14:paraId="19A9C99D" w14:textId="77777777" w:rsidR="00E92CBF" w:rsidRPr="00F11966" w:rsidRDefault="00E92CBF" w:rsidP="00D362EB">
      <w:pPr>
        <w:pStyle w:val="Heading2"/>
      </w:pPr>
      <w:bookmarkStart w:id="2597" w:name="_Toc24925935"/>
      <w:bookmarkStart w:id="2598" w:name="_Toc24926113"/>
      <w:bookmarkStart w:id="2599" w:name="_Toc24926289"/>
      <w:bookmarkStart w:id="2600" w:name="_Toc33964149"/>
      <w:bookmarkStart w:id="2601" w:name="_Toc33980916"/>
      <w:bookmarkStart w:id="2602" w:name="_Toc36462718"/>
      <w:bookmarkStart w:id="2603" w:name="_Toc36462914"/>
      <w:bookmarkStart w:id="2604" w:name="_Toc43026185"/>
      <w:bookmarkStart w:id="2605" w:name="_Toc49763719"/>
      <w:bookmarkStart w:id="2606" w:name="_Toc56754420"/>
      <w:bookmarkStart w:id="2607" w:name="_Toc88743220"/>
      <w:bookmarkStart w:id="2608" w:name="_Toc90650032"/>
      <w:r w:rsidRPr="00F11966">
        <w:t>A.2</w:t>
      </w:r>
      <w:r w:rsidRPr="00F11966">
        <w:tab/>
        <w:t>Data related to Common Data Types</w:t>
      </w:r>
      <w:bookmarkEnd w:id="2597"/>
      <w:bookmarkEnd w:id="2598"/>
      <w:bookmarkEnd w:id="2599"/>
      <w:bookmarkEnd w:id="2600"/>
      <w:bookmarkEnd w:id="2601"/>
      <w:bookmarkEnd w:id="2602"/>
      <w:bookmarkEnd w:id="2603"/>
      <w:bookmarkEnd w:id="2604"/>
      <w:bookmarkEnd w:id="2605"/>
      <w:bookmarkEnd w:id="2606"/>
      <w:bookmarkEnd w:id="2607"/>
      <w:bookmarkEnd w:id="2608"/>
    </w:p>
    <w:p w14:paraId="21A84E0D" w14:textId="77777777" w:rsidR="00E92CBF" w:rsidRPr="00F11966" w:rsidRDefault="00E92CBF" w:rsidP="00E92CBF">
      <w:pPr>
        <w:pStyle w:val="PL"/>
        <w:rPr>
          <w:lang w:val="en-US"/>
        </w:rPr>
      </w:pPr>
      <w:r w:rsidRPr="00F11966">
        <w:rPr>
          <w:lang w:val="en-US"/>
        </w:rPr>
        <w:t>openapi: 3.0.0</w:t>
      </w:r>
    </w:p>
    <w:p w14:paraId="50C6FD2C" w14:textId="77777777" w:rsidR="00E92CBF" w:rsidRPr="00F11966" w:rsidRDefault="00E92CBF" w:rsidP="00E92CBF">
      <w:pPr>
        <w:pStyle w:val="PL"/>
        <w:rPr>
          <w:lang w:val="en-US"/>
        </w:rPr>
      </w:pPr>
    </w:p>
    <w:p w14:paraId="7CEB6084" w14:textId="77777777" w:rsidR="00E92CBF" w:rsidRPr="00F11966" w:rsidRDefault="00E92CBF" w:rsidP="00E92CBF">
      <w:pPr>
        <w:pStyle w:val="PL"/>
        <w:rPr>
          <w:lang w:val="en-US"/>
        </w:rPr>
      </w:pPr>
      <w:r w:rsidRPr="00F11966">
        <w:rPr>
          <w:lang w:val="en-US"/>
        </w:rPr>
        <w:t>info:</w:t>
      </w:r>
    </w:p>
    <w:p w14:paraId="6CE2987E" w14:textId="45AB5691" w:rsidR="00E92CBF" w:rsidRPr="00F11966" w:rsidRDefault="00E92CBF" w:rsidP="00E92CBF">
      <w:pPr>
        <w:pStyle w:val="PL"/>
        <w:rPr>
          <w:lang w:val="en-US"/>
        </w:rPr>
      </w:pPr>
      <w:r w:rsidRPr="00F11966">
        <w:rPr>
          <w:lang w:val="en-US"/>
        </w:rPr>
        <w:t xml:space="preserve">  version: '1.</w:t>
      </w:r>
      <w:r w:rsidR="00BD1DE7">
        <w:rPr>
          <w:lang w:val="en-US"/>
        </w:rPr>
        <w:t>3.0</w:t>
      </w:r>
      <w:r w:rsidR="00E17371">
        <w:rPr>
          <w:lang w:val="en-US"/>
        </w:rPr>
        <w:t>-alpha.</w:t>
      </w:r>
      <w:r w:rsidR="00782100">
        <w:rPr>
          <w:lang w:val="en-US"/>
        </w:rPr>
        <w:t>4</w:t>
      </w:r>
      <w:r w:rsidR="00782100" w:rsidRPr="00F11966">
        <w:rPr>
          <w:lang w:val="en-US"/>
        </w:rPr>
        <w:t>'</w:t>
      </w:r>
    </w:p>
    <w:p w14:paraId="4C011362" w14:textId="77777777" w:rsidR="00E92CBF" w:rsidRPr="00F11966" w:rsidRDefault="00E92CBF" w:rsidP="00E92CBF">
      <w:pPr>
        <w:pStyle w:val="PL"/>
        <w:rPr>
          <w:lang w:val="en-US"/>
        </w:rPr>
      </w:pPr>
      <w:r w:rsidRPr="00F11966">
        <w:rPr>
          <w:lang w:val="en-US"/>
        </w:rPr>
        <w:t xml:space="preserve">  title: 'Common Data Types'</w:t>
      </w:r>
    </w:p>
    <w:p w14:paraId="605168F2" w14:textId="77777777" w:rsidR="00E92CBF" w:rsidRPr="00F11966" w:rsidRDefault="00E92CBF" w:rsidP="00E92CBF">
      <w:pPr>
        <w:pStyle w:val="PL"/>
        <w:rPr>
          <w:lang w:val="en-US"/>
        </w:rPr>
      </w:pPr>
      <w:r w:rsidRPr="00F11966">
        <w:rPr>
          <w:lang w:val="en-US"/>
        </w:rPr>
        <w:t xml:space="preserve">  description: |</w:t>
      </w:r>
    </w:p>
    <w:p w14:paraId="2E33FDA8" w14:textId="77777777" w:rsidR="00E92CBF" w:rsidRPr="00F11966" w:rsidRDefault="00E92CBF" w:rsidP="00E92CBF">
      <w:pPr>
        <w:pStyle w:val="PL"/>
        <w:rPr>
          <w:lang w:val="en-US"/>
        </w:rPr>
      </w:pPr>
      <w:r w:rsidRPr="00F11966">
        <w:rPr>
          <w:lang w:val="en-US"/>
        </w:rPr>
        <w:t xml:space="preserve">    Common Data Types for Service Based Interfaces.</w:t>
      </w:r>
    </w:p>
    <w:p w14:paraId="1B96E588" w14:textId="77777777" w:rsidR="00E92CBF" w:rsidRPr="00F11966" w:rsidRDefault="00E92CBF" w:rsidP="00E92CBF">
      <w:pPr>
        <w:pStyle w:val="PL"/>
      </w:pPr>
      <w:r w:rsidRPr="00F11966">
        <w:t xml:space="preserve">    © 202</w:t>
      </w:r>
      <w:r w:rsidR="00245B85">
        <w:t>1</w:t>
      </w:r>
      <w:r w:rsidRPr="00F11966">
        <w:t>, 3GPP Organizational Partners (ARIB, ATIS, CCSA, ETSI, TSDSI, TTA, TTC).</w:t>
      </w:r>
    </w:p>
    <w:p w14:paraId="06F06189" w14:textId="77777777" w:rsidR="00E92CBF" w:rsidRPr="00F11966" w:rsidRDefault="00E92CBF" w:rsidP="00E92CBF">
      <w:pPr>
        <w:pStyle w:val="PL"/>
      </w:pPr>
      <w:r w:rsidRPr="00F11966">
        <w:t xml:space="preserve">    All rights reserved.</w:t>
      </w:r>
    </w:p>
    <w:p w14:paraId="4EDA710D" w14:textId="77777777" w:rsidR="00E92CBF" w:rsidRPr="00F11966" w:rsidRDefault="00E92CBF" w:rsidP="00E92CBF">
      <w:pPr>
        <w:pStyle w:val="PL"/>
      </w:pPr>
    </w:p>
    <w:p w14:paraId="2D2FE6FA" w14:textId="77777777" w:rsidR="00E92CBF" w:rsidRPr="00F11966" w:rsidRDefault="00E92CBF" w:rsidP="00E92CBF">
      <w:pPr>
        <w:pStyle w:val="PL"/>
        <w:rPr>
          <w:lang w:val="en-US"/>
        </w:rPr>
      </w:pPr>
      <w:r w:rsidRPr="00F11966">
        <w:rPr>
          <w:lang w:val="en-US"/>
        </w:rPr>
        <w:t>externalDocs:</w:t>
      </w:r>
    </w:p>
    <w:p w14:paraId="21BCC3D6" w14:textId="5924D343" w:rsidR="00E92CBF" w:rsidRPr="00F11966" w:rsidRDefault="00E92CBF" w:rsidP="00E92CBF">
      <w:pPr>
        <w:pStyle w:val="PL"/>
        <w:rPr>
          <w:lang w:val="en-US"/>
        </w:rPr>
      </w:pPr>
      <w:r w:rsidRPr="00F11966">
        <w:rPr>
          <w:lang w:val="en-US"/>
        </w:rPr>
        <w:t xml:space="preserve">  description: 3GPP TS 29.571 Common Data Types for Service Based Interfaces, version </w:t>
      </w:r>
      <w:r w:rsidR="00DB13F5" w:rsidRPr="00F11966">
        <w:rPr>
          <w:lang w:val="en-US"/>
        </w:rPr>
        <w:t>1</w:t>
      </w:r>
      <w:r w:rsidR="00DB13F5">
        <w:rPr>
          <w:lang w:val="en-US"/>
        </w:rPr>
        <w:t>7</w:t>
      </w:r>
      <w:r w:rsidRPr="00F11966">
        <w:rPr>
          <w:lang w:val="en-US"/>
        </w:rPr>
        <w:t>.</w:t>
      </w:r>
      <w:r w:rsidR="00782100">
        <w:rPr>
          <w:lang w:val="en-US"/>
        </w:rPr>
        <w:t>4</w:t>
      </w:r>
      <w:r w:rsidRPr="00F11966">
        <w:rPr>
          <w:lang w:val="en-US"/>
        </w:rPr>
        <w:t>.0</w:t>
      </w:r>
    </w:p>
    <w:p w14:paraId="61B1B95D" w14:textId="77777777" w:rsidR="00E92CBF" w:rsidRPr="00F11966" w:rsidRDefault="00E92CBF" w:rsidP="00E92CBF">
      <w:pPr>
        <w:pStyle w:val="PL"/>
        <w:rPr>
          <w:lang w:val="en-US"/>
        </w:rPr>
      </w:pPr>
      <w:r w:rsidRPr="00F11966">
        <w:rPr>
          <w:lang w:val="en-US"/>
        </w:rPr>
        <w:t xml:space="preserve">  url: 'http://www.3gpp.org/ftp/Specs/archive/29_series/29.571/'</w:t>
      </w:r>
    </w:p>
    <w:p w14:paraId="7A210FB4" w14:textId="77777777" w:rsidR="00E92CBF" w:rsidRPr="00F11966" w:rsidRDefault="00E92CBF" w:rsidP="00E92CBF">
      <w:pPr>
        <w:pStyle w:val="PL"/>
        <w:rPr>
          <w:lang w:val="en-US"/>
        </w:rPr>
      </w:pPr>
    </w:p>
    <w:p w14:paraId="6164744F" w14:textId="77777777" w:rsidR="00E92CBF" w:rsidRPr="00F11966" w:rsidRDefault="00E92CBF" w:rsidP="00E92CBF">
      <w:pPr>
        <w:pStyle w:val="PL"/>
        <w:rPr>
          <w:lang w:val="en-US"/>
        </w:rPr>
      </w:pPr>
      <w:r w:rsidRPr="00F11966">
        <w:rPr>
          <w:lang w:val="en-US"/>
        </w:rPr>
        <w:t>paths: {}</w:t>
      </w:r>
    </w:p>
    <w:p w14:paraId="65CEE7B8" w14:textId="77777777" w:rsidR="00E92CBF" w:rsidRPr="00F11966" w:rsidRDefault="00E92CBF" w:rsidP="00E92CBF">
      <w:pPr>
        <w:pStyle w:val="PL"/>
        <w:rPr>
          <w:lang w:val="en-US"/>
        </w:rPr>
      </w:pPr>
      <w:r w:rsidRPr="00F11966">
        <w:rPr>
          <w:lang w:val="en-US"/>
        </w:rPr>
        <w:t>components:</w:t>
      </w:r>
    </w:p>
    <w:p w14:paraId="4D9C62B2" w14:textId="77777777" w:rsidR="00E92CBF" w:rsidRPr="00F11966" w:rsidRDefault="00E92CBF" w:rsidP="00E92CBF">
      <w:pPr>
        <w:pStyle w:val="PL"/>
        <w:rPr>
          <w:lang w:val="en-US"/>
        </w:rPr>
      </w:pPr>
      <w:r w:rsidRPr="00F11966">
        <w:rPr>
          <w:lang w:val="en-US"/>
        </w:rPr>
        <w:t xml:space="preserve">  schemas:</w:t>
      </w:r>
    </w:p>
    <w:p w14:paraId="0383333D" w14:textId="77777777" w:rsidR="00E92CBF" w:rsidRPr="00F11966" w:rsidRDefault="00E92CBF" w:rsidP="00E92CBF">
      <w:pPr>
        <w:pStyle w:val="PL"/>
        <w:rPr>
          <w:lang w:val="en-US"/>
        </w:rPr>
      </w:pPr>
    </w:p>
    <w:p w14:paraId="5B516634" w14:textId="77777777" w:rsidR="00E92CBF" w:rsidRPr="00F11966" w:rsidRDefault="00E92CBF" w:rsidP="00E92CBF">
      <w:pPr>
        <w:pStyle w:val="PL"/>
        <w:rPr>
          <w:lang w:val="en-US"/>
        </w:rPr>
      </w:pPr>
      <w:r w:rsidRPr="00F11966">
        <w:rPr>
          <w:lang w:val="en-US"/>
        </w:rPr>
        <w:t>#</w:t>
      </w:r>
    </w:p>
    <w:p w14:paraId="5CCAB7D3" w14:textId="77777777" w:rsidR="00E92CBF" w:rsidRPr="00F11966" w:rsidRDefault="00E92CBF" w:rsidP="00E92CBF">
      <w:pPr>
        <w:pStyle w:val="PL"/>
        <w:rPr>
          <w:lang w:val="en-US"/>
        </w:rPr>
      </w:pPr>
      <w:r w:rsidRPr="00F11966">
        <w:rPr>
          <w:lang w:val="en-US"/>
        </w:rPr>
        <w:t># Common Data Types for  Generic usage definitiones as defined in clause 5.2</w:t>
      </w:r>
    </w:p>
    <w:p w14:paraId="67FAF8CF" w14:textId="77777777" w:rsidR="00E92CBF" w:rsidRPr="00F11966" w:rsidRDefault="00E92CBF" w:rsidP="00E92CBF">
      <w:pPr>
        <w:pStyle w:val="PL"/>
        <w:rPr>
          <w:lang w:val="en-US"/>
        </w:rPr>
      </w:pPr>
      <w:r w:rsidRPr="00F11966">
        <w:rPr>
          <w:lang w:val="en-US"/>
        </w:rPr>
        <w:t>#</w:t>
      </w:r>
    </w:p>
    <w:p w14:paraId="22281144" w14:textId="77777777" w:rsidR="00E92CBF" w:rsidRPr="00F11966" w:rsidRDefault="00E92CBF" w:rsidP="00E92CBF">
      <w:pPr>
        <w:pStyle w:val="PL"/>
        <w:rPr>
          <w:lang w:val="en-US"/>
        </w:rPr>
      </w:pPr>
    </w:p>
    <w:p w14:paraId="762B1F0A" w14:textId="77777777" w:rsidR="00E92CBF" w:rsidRPr="00F11966" w:rsidRDefault="00E92CBF" w:rsidP="00E92CBF">
      <w:pPr>
        <w:pStyle w:val="PL"/>
        <w:rPr>
          <w:lang w:val="en-US"/>
        </w:rPr>
      </w:pPr>
      <w:r w:rsidRPr="00F11966">
        <w:rPr>
          <w:lang w:val="en-US"/>
        </w:rPr>
        <w:t>#</w:t>
      </w:r>
    </w:p>
    <w:p w14:paraId="6F52AB74" w14:textId="77777777" w:rsidR="00E92CBF" w:rsidRPr="00F11966" w:rsidRDefault="00E92CBF" w:rsidP="00E92CBF">
      <w:pPr>
        <w:pStyle w:val="PL"/>
        <w:rPr>
          <w:lang w:val="en-US"/>
        </w:rPr>
      </w:pPr>
      <w:r w:rsidRPr="00F11966">
        <w:rPr>
          <w:lang w:val="en-US"/>
        </w:rPr>
        <w:t># COMMON SIMPLE DATA TYPES</w:t>
      </w:r>
    </w:p>
    <w:p w14:paraId="518885D6" w14:textId="77777777" w:rsidR="00E92CBF" w:rsidRPr="00F11966" w:rsidRDefault="00E92CBF" w:rsidP="00E92CBF">
      <w:pPr>
        <w:pStyle w:val="PL"/>
        <w:rPr>
          <w:lang w:val="en-US"/>
        </w:rPr>
      </w:pPr>
      <w:r w:rsidRPr="00F11966">
        <w:rPr>
          <w:lang w:val="en-US"/>
        </w:rPr>
        <w:t>#</w:t>
      </w:r>
    </w:p>
    <w:p w14:paraId="7D8356F4" w14:textId="77777777" w:rsidR="00E92CBF" w:rsidRPr="00F11966" w:rsidRDefault="00E92CBF" w:rsidP="00E92CBF">
      <w:pPr>
        <w:pStyle w:val="PL"/>
        <w:rPr>
          <w:lang w:val="en-US"/>
        </w:rPr>
      </w:pPr>
      <w:r w:rsidRPr="00F11966">
        <w:rPr>
          <w:lang w:val="en-US"/>
        </w:rPr>
        <w:t xml:space="preserve">    Binary:</w:t>
      </w:r>
    </w:p>
    <w:p w14:paraId="32ABC447" w14:textId="77777777" w:rsidR="00E92CBF" w:rsidRPr="00F11966" w:rsidRDefault="00E92CBF" w:rsidP="00E92CBF">
      <w:pPr>
        <w:pStyle w:val="PL"/>
        <w:rPr>
          <w:lang w:val="en-US"/>
        </w:rPr>
      </w:pPr>
      <w:r w:rsidRPr="00F11966">
        <w:rPr>
          <w:lang w:val="en-US"/>
        </w:rPr>
        <w:t xml:space="preserve">      format: binary</w:t>
      </w:r>
    </w:p>
    <w:p w14:paraId="0295B888" w14:textId="77777777" w:rsidR="00E92CBF" w:rsidRPr="00F11966" w:rsidRDefault="00E92CBF" w:rsidP="00E92CBF">
      <w:pPr>
        <w:pStyle w:val="PL"/>
        <w:rPr>
          <w:lang w:val="en-US"/>
        </w:rPr>
      </w:pPr>
      <w:r w:rsidRPr="00F11966">
        <w:rPr>
          <w:lang w:val="en-US"/>
        </w:rPr>
        <w:t xml:space="preserve">      type: string</w:t>
      </w:r>
    </w:p>
    <w:p w14:paraId="2614F7BE" w14:textId="77777777" w:rsidR="00813CE7" w:rsidRDefault="00813CE7" w:rsidP="00813CE7">
      <w:pPr>
        <w:pStyle w:val="PL"/>
      </w:pPr>
      <w:r w:rsidRPr="00F11966">
        <w:t xml:space="preserve">      description: </w:t>
      </w:r>
      <w:r w:rsidRPr="001531E3">
        <w:rPr>
          <w:lang w:val="en-US"/>
        </w:rPr>
        <w:t>string with format "</w:t>
      </w:r>
      <w:r>
        <w:rPr>
          <w:lang w:val="en-US"/>
        </w:rPr>
        <w:t>binary</w:t>
      </w:r>
      <w:r w:rsidRPr="001531E3">
        <w:rPr>
          <w:lang w:val="en-US"/>
        </w:rPr>
        <w:t>" as defined in OpenAPI</w:t>
      </w:r>
    </w:p>
    <w:p w14:paraId="44D4D9A0" w14:textId="77777777" w:rsidR="00E92CBF" w:rsidRPr="00F11966" w:rsidRDefault="00E92CBF" w:rsidP="00E92CBF">
      <w:pPr>
        <w:pStyle w:val="PL"/>
        <w:rPr>
          <w:lang w:val="en-US"/>
        </w:rPr>
      </w:pPr>
      <w:r w:rsidRPr="00F11966">
        <w:rPr>
          <w:lang w:val="en-US"/>
        </w:rPr>
        <w:t xml:space="preserve">    BinaryRm:</w:t>
      </w:r>
    </w:p>
    <w:p w14:paraId="34ADAD03" w14:textId="77777777" w:rsidR="00E92CBF" w:rsidRPr="00F11966" w:rsidRDefault="00E92CBF" w:rsidP="00E92CBF">
      <w:pPr>
        <w:pStyle w:val="PL"/>
        <w:rPr>
          <w:lang w:val="en-US"/>
        </w:rPr>
      </w:pPr>
      <w:r w:rsidRPr="00F11966">
        <w:rPr>
          <w:lang w:val="en-US"/>
        </w:rPr>
        <w:t xml:space="preserve">      format: binary</w:t>
      </w:r>
    </w:p>
    <w:p w14:paraId="05D32D6D" w14:textId="77777777" w:rsidR="00E92CBF" w:rsidRPr="00F11966" w:rsidRDefault="00E92CBF" w:rsidP="00E92CBF">
      <w:pPr>
        <w:pStyle w:val="PL"/>
        <w:rPr>
          <w:lang w:val="en-US"/>
        </w:rPr>
      </w:pPr>
      <w:r w:rsidRPr="00F11966">
        <w:rPr>
          <w:lang w:val="en-US"/>
        </w:rPr>
        <w:t xml:space="preserve">      type: string</w:t>
      </w:r>
    </w:p>
    <w:p w14:paraId="11826034" w14:textId="77777777" w:rsidR="00E92CBF" w:rsidRPr="00F11966" w:rsidRDefault="00E92CBF" w:rsidP="00E92CBF">
      <w:pPr>
        <w:pStyle w:val="PL"/>
        <w:rPr>
          <w:lang w:val="en-US"/>
        </w:rPr>
      </w:pPr>
      <w:r w:rsidRPr="00F11966">
        <w:rPr>
          <w:lang w:val="en-US"/>
        </w:rPr>
        <w:t xml:space="preserve">      nullable: true</w:t>
      </w:r>
    </w:p>
    <w:p w14:paraId="447B70FA" w14:textId="77777777" w:rsidR="00813CE7" w:rsidRDefault="00813CE7" w:rsidP="00813CE7">
      <w:pPr>
        <w:pStyle w:val="PL"/>
      </w:pPr>
      <w:r w:rsidRPr="00F11966">
        <w:t xml:space="preserve">      description: </w:t>
      </w:r>
      <w:r w:rsidRPr="001531E3">
        <w:rPr>
          <w:lang w:val="en-US"/>
        </w:rPr>
        <w:t>string with format "</w:t>
      </w:r>
      <w:r>
        <w:rPr>
          <w:lang w:val="en-US"/>
        </w:rPr>
        <w:t>binary</w:t>
      </w:r>
      <w:r w:rsidRPr="001531E3">
        <w:rPr>
          <w:lang w:val="en-US"/>
        </w:rPr>
        <w:t>" as defined in OpenAPI</w:t>
      </w:r>
      <w:r w:rsidRPr="00A85004">
        <w:rPr>
          <w:lang w:val="en-US"/>
        </w:rPr>
        <w:t xml:space="preserve"> </w:t>
      </w:r>
      <w:r w:rsidRPr="001531E3">
        <w:rPr>
          <w:lang w:val="en-US"/>
        </w:rPr>
        <w:t>OpenAPI with "nullable=true" property.</w:t>
      </w:r>
    </w:p>
    <w:p w14:paraId="51B167CE" w14:textId="77777777" w:rsidR="00E92CBF" w:rsidRPr="00F11966" w:rsidRDefault="00E92CBF" w:rsidP="00E92CBF">
      <w:pPr>
        <w:pStyle w:val="PL"/>
        <w:rPr>
          <w:lang w:val="en-US"/>
        </w:rPr>
      </w:pPr>
      <w:r w:rsidRPr="00F11966">
        <w:rPr>
          <w:lang w:val="en-US"/>
        </w:rPr>
        <w:t xml:space="preserve">    Bytes:</w:t>
      </w:r>
    </w:p>
    <w:p w14:paraId="1DE83D87" w14:textId="77777777" w:rsidR="00E92CBF" w:rsidRPr="00F11966" w:rsidRDefault="00E92CBF" w:rsidP="00E92CBF">
      <w:pPr>
        <w:pStyle w:val="PL"/>
        <w:rPr>
          <w:lang w:val="en-US"/>
        </w:rPr>
      </w:pPr>
      <w:r w:rsidRPr="00F11966">
        <w:rPr>
          <w:lang w:val="en-US"/>
        </w:rPr>
        <w:t xml:space="preserve">      format: byte</w:t>
      </w:r>
    </w:p>
    <w:p w14:paraId="718D28E6" w14:textId="77777777" w:rsidR="00E92CBF" w:rsidRPr="00F11966" w:rsidRDefault="00E92CBF" w:rsidP="00E92CBF">
      <w:pPr>
        <w:pStyle w:val="PL"/>
        <w:rPr>
          <w:lang w:val="en-US"/>
        </w:rPr>
      </w:pPr>
      <w:r w:rsidRPr="00F11966">
        <w:rPr>
          <w:lang w:val="en-US"/>
        </w:rPr>
        <w:t xml:space="preserve">      type: string</w:t>
      </w:r>
    </w:p>
    <w:p w14:paraId="68E2BC58" w14:textId="5D60623F" w:rsidR="00813CE7" w:rsidRDefault="00813CE7" w:rsidP="00813CE7">
      <w:pPr>
        <w:pStyle w:val="PL"/>
      </w:pPr>
      <w:r w:rsidRPr="00F11966">
        <w:t xml:space="preserve">   </w:t>
      </w:r>
      <w:r>
        <w:t xml:space="preserve"> </w:t>
      </w:r>
      <w:r w:rsidRPr="00F11966">
        <w:t xml:space="preserve">  description: </w:t>
      </w:r>
      <w:r w:rsidRPr="001531E3">
        <w:rPr>
          <w:lang w:val="en-US"/>
        </w:rPr>
        <w:t>string with format "</w:t>
      </w:r>
      <w:r>
        <w:rPr>
          <w:lang w:val="en-US"/>
        </w:rPr>
        <w:t>bytes</w:t>
      </w:r>
      <w:r w:rsidRPr="001531E3">
        <w:rPr>
          <w:lang w:val="en-US"/>
        </w:rPr>
        <w:t>" as defined in OpenAPI</w:t>
      </w:r>
    </w:p>
    <w:p w14:paraId="4F66FCFC" w14:textId="77777777" w:rsidR="00E92CBF" w:rsidRPr="00F11966" w:rsidRDefault="00E92CBF" w:rsidP="00E92CBF">
      <w:pPr>
        <w:pStyle w:val="PL"/>
        <w:rPr>
          <w:lang w:val="en-US"/>
        </w:rPr>
      </w:pPr>
      <w:r w:rsidRPr="00F11966">
        <w:rPr>
          <w:lang w:val="en-US"/>
        </w:rPr>
        <w:t xml:space="preserve">    BytesRm:</w:t>
      </w:r>
    </w:p>
    <w:p w14:paraId="3D042C15" w14:textId="77777777" w:rsidR="00E92CBF" w:rsidRPr="00F11966" w:rsidRDefault="00E92CBF" w:rsidP="00E92CBF">
      <w:pPr>
        <w:pStyle w:val="PL"/>
        <w:rPr>
          <w:lang w:val="en-US"/>
        </w:rPr>
      </w:pPr>
      <w:r w:rsidRPr="00F11966">
        <w:rPr>
          <w:lang w:val="en-US"/>
        </w:rPr>
        <w:t xml:space="preserve">      format: byte</w:t>
      </w:r>
    </w:p>
    <w:p w14:paraId="641C07FB" w14:textId="77777777" w:rsidR="00E92CBF" w:rsidRPr="00F11966" w:rsidRDefault="00E92CBF" w:rsidP="00E92CBF">
      <w:pPr>
        <w:pStyle w:val="PL"/>
        <w:rPr>
          <w:lang w:val="en-US"/>
        </w:rPr>
      </w:pPr>
      <w:r w:rsidRPr="00F11966">
        <w:rPr>
          <w:lang w:val="en-US"/>
        </w:rPr>
        <w:t xml:space="preserve">      type: string</w:t>
      </w:r>
    </w:p>
    <w:p w14:paraId="226B06AC" w14:textId="77777777" w:rsidR="00E92CBF" w:rsidRPr="00F11966" w:rsidRDefault="00E92CBF" w:rsidP="00E92CBF">
      <w:pPr>
        <w:pStyle w:val="PL"/>
        <w:rPr>
          <w:lang w:val="en-US"/>
        </w:rPr>
      </w:pPr>
      <w:r w:rsidRPr="00F11966">
        <w:rPr>
          <w:lang w:val="en-US"/>
        </w:rPr>
        <w:t xml:space="preserve">      nullable: true</w:t>
      </w:r>
    </w:p>
    <w:p w14:paraId="57EB6940" w14:textId="77777777" w:rsidR="00813CE7" w:rsidRDefault="00813CE7" w:rsidP="00813CE7">
      <w:pPr>
        <w:pStyle w:val="PL"/>
      </w:pPr>
      <w:r w:rsidRPr="00F11966">
        <w:t xml:space="preserve">      description: </w:t>
      </w:r>
      <w:r w:rsidRPr="001531E3">
        <w:rPr>
          <w:lang w:val="en-US"/>
        </w:rPr>
        <w:t>string with format "</w:t>
      </w:r>
      <w:r>
        <w:rPr>
          <w:lang w:val="en-US"/>
        </w:rPr>
        <w:t>bytes</w:t>
      </w:r>
      <w:r w:rsidRPr="001531E3">
        <w:rPr>
          <w:lang w:val="en-US"/>
        </w:rPr>
        <w:t>" as defined in OpenAPI</w:t>
      </w:r>
      <w:r w:rsidRPr="00A85004">
        <w:rPr>
          <w:lang w:val="en-US"/>
        </w:rPr>
        <w:t xml:space="preserve"> </w:t>
      </w:r>
      <w:r w:rsidRPr="001531E3">
        <w:rPr>
          <w:lang w:val="en-US"/>
        </w:rPr>
        <w:t>OpenAPI with "nullable=true" property.</w:t>
      </w:r>
    </w:p>
    <w:p w14:paraId="7EEBA9D4" w14:textId="77777777" w:rsidR="00E92CBF" w:rsidRPr="00F11966" w:rsidRDefault="00E92CBF" w:rsidP="00E92CBF">
      <w:pPr>
        <w:pStyle w:val="PL"/>
        <w:rPr>
          <w:lang w:val="en-US"/>
        </w:rPr>
      </w:pPr>
      <w:r w:rsidRPr="00F11966">
        <w:rPr>
          <w:lang w:val="en-US"/>
        </w:rPr>
        <w:lastRenderedPageBreak/>
        <w:t xml:space="preserve">    Date:</w:t>
      </w:r>
    </w:p>
    <w:p w14:paraId="31DF36CF" w14:textId="77777777" w:rsidR="00E92CBF" w:rsidRPr="00F11966" w:rsidRDefault="00E92CBF" w:rsidP="00E92CBF">
      <w:pPr>
        <w:pStyle w:val="PL"/>
        <w:rPr>
          <w:lang w:val="en-US"/>
        </w:rPr>
      </w:pPr>
      <w:r w:rsidRPr="00F11966">
        <w:rPr>
          <w:lang w:val="en-US"/>
        </w:rPr>
        <w:t xml:space="preserve">      format: date</w:t>
      </w:r>
    </w:p>
    <w:p w14:paraId="5B46625D" w14:textId="77777777" w:rsidR="00E92CBF" w:rsidRPr="00F11966" w:rsidRDefault="00E92CBF" w:rsidP="00E92CBF">
      <w:pPr>
        <w:pStyle w:val="PL"/>
        <w:rPr>
          <w:lang w:val="en-US"/>
        </w:rPr>
      </w:pPr>
      <w:r w:rsidRPr="00F11966">
        <w:rPr>
          <w:lang w:val="en-US"/>
        </w:rPr>
        <w:t xml:space="preserve">      type: string</w:t>
      </w:r>
    </w:p>
    <w:p w14:paraId="742C4CF2" w14:textId="77777777" w:rsidR="00813CE7" w:rsidRDefault="00813CE7" w:rsidP="00813CE7">
      <w:pPr>
        <w:pStyle w:val="PL"/>
      </w:pPr>
      <w:r w:rsidRPr="00F11966">
        <w:t xml:space="preserve">      description: </w:t>
      </w:r>
      <w:r w:rsidRPr="001531E3">
        <w:rPr>
          <w:lang w:val="en-US"/>
        </w:rPr>
        <w:t>string with format "date" as defined in OpenAPI</w:t>
      </w:r>
    </w:p>
    <w:p w14:paraId="36386858" w14:textId="77777777" w:rsidR="00E92CBF" w:rsidRPr="00F11966" w:rsidRDefault="00E92CBF" w:rsidP="00E92CBF">
      <w:pPr>
        <w:pStyle w:val="PL"/>
        <w:rPr>
          <w:lang w:val="en-US"/>
        </w:rPr>
      </w:pPr>
      <w:r w:rsidRPr="00F11966">
        <w:rPr>
          <w:lang w:val="en-US"/>
        </w:rPr>
        <w:t xml:space="preserve">    DateRm:</w:t>
      </w:r>
    </w:p>
    <w:p w14:paraId="2D07DAA7" w14:textId="77777777" w:rsidR="00E92CBF" w:rsidRPr="00F11966" w:rsidRDefault="00E92CBF" w:rsidP="00E92CBF">
      <w:pPr>
        <w:pStyle w:val="PL"/>
        <w:rPr>
          <w:lang w:val="en-US"/>
        </w:rPr>
      </w:pPr>
      <w:r w:rsidRPr="00F11966">
        <w:rPr>
          <w:lang w:val="en-US"/>
        </w:rPr>
        <w:t xml:space="preserve">      format: date</w:t>
      </w:r>
    </w:p>
    <w:p w14:paraId="215BF49D" w14:textId="77777777" w:rsidR="00E92CBF" w:rsidRPr="00F11966" w:rsidRDefault="00E92CBF" w:rsidP="00E92CBF">
      <w:pPr>
        <w:pStyle w:val="PL"/>
        <w:rPr>
          <w:lang w:val="en-US"/>
        </w:rPr>
      </w:pPr>
      <w:r w:rsidRPr="00F11966">
        <w:rPr>
          <w:lang w:val="en-US"/>
        </w:rPr>
        <w:t xml:space="preserve">      type: string</w:t>
      </w:r>
    </w:p>
    <w:p w14:paraId="5FC3EA7F" w14:textId="77777777" w:rsidR="00E92CBF" w:rsidRPr="00F11966" w:rsidRDefault="00E92CBF" w:rsidP="00E92CBF">
      <w:pPr>
        <w:pStyle w:val="PL"/>
        <w:rPr>
          <w:lang w:val="en-US"/>
        </w:rPr>
      </w:pPr>
      <w:r w:rsidRPr="00F11966">
        <w:rPr>
          <w:lang w:val="en-US"/>
        </w:rPr>
        <w:t xml:space="preserve">      nullable: true</w:t>
      </w:r>
    </w:p>
    <w:p w14:paraId="67F6130B" w14:textId="77777777" w:rsidR="00813CE7" w:rsidRDefault="00813CE7" w:rsidP="00813CE7">
      <w:pPr>
        <w:pStyle w:val="PL"/>
      </w:pPr>
      <w:r w:rsidRPr="00F11966">
        <w:t xml:space="preserve">      description: </w:t>
      </w:r>
      <w:r w:rsidRPr="001531E3">
        <w:rPr>
          <w:lang w:val="en-US"/>
        </w:rPr>
        <w:t>string with format "</w:t>
      </w:r>
      <w:r>
        <w:rPr>
          <w:lang w:val="en-US"/>
        </w:rPr>
        <w:t>date</w:t>
      </w:r>
      <w:r w:rsidRPr="001531E3">
        <w:rPr>
          <w:lang w:val="en-US"/>
        </w:rPr>
        <w:t>" as defined in OpenAPI</w:t>
      </w:r>
      <w:r w:rsidRPr="00A85004">
        <w:rPr>
          <w:lang w:val="en-US"/>
        </w:rPr>
        <w:t xml:space="preserve"> </w:t>
      </w:r>
      <w:r w:rsidRPr="001531E3">
        <w:rPr>
          <w:lang w:val="en-US"/>
        </w:rPr>
        <w:t>OpenAPI with "nullable=true" property.</w:t>
      </w:r>
    </w:p>
    <w:p w14:paraId="7A080491" w14:textId="77777777" w:rsidR="00E92CBF" w:rsidRPr="00F11966" w:rsidRDefault="00E92CBF" w:rsidP="00E92CBF">
      <w:pPr>
        <w:pStyle w:val="PL"/>
        <w:rPr>
          <w:lang w:val="en-US"/>
        </w:rPr>
      </w:pPr>
      <w:r w:rsidRPr="00F11966">
        <w:rPr>
          <w:lang w:val="en-US"/>
        </w:rPr>
        <w:t xml:space="preserve">    DateTime:</w:t>
      </w:r>
    </w:p>
    <w:p w14:paraId="20A4273D" w14:textId="77777777" w:rsidR="00E92CBF" w:rsidRPr="00F11966" w:rsidRDefault="00E92CBF" w:rsidP="00E92CBF">
      <w:pPr>
        <w:pStyle w:val="PL"/>
        <w:rPr>
          <w:lang w:val="en-US"/>
        </w:rPr>
      </w:pPr>
      <w:r w:rsidRPr="00F11966">
        <w:rPr>
          <w:lang w:val="en-US"/>
        </w:rPr>
        <w:t xml:space="preserve">      format: date-time</w:t>
      </w:r>
    </w:p>
    <w:p w14:paraId="54820CAD" w14:textId="77777777" w:rsidR="00E92CBF" w:rsidRPr="00F11966" w:rsidRDefault="00E92CBF" w:rsidP="00E92CBF">
      <w:pPr>
        <w:pStyle w:val="PL"/>
        <w:rPr>
          <w:lang w:val="en-US"/>
        </w:rPr>
      </w:pPr>
      <w:r w:rsidRPr="00F11966">
        <w:rPr>
          <w:lang w:val="en-US"/>
        </w:rPr>
        <w:t xml:space="preserve">      type: string</w:t>
      </w:r>
    </w:p>
    <w:p w14:paraId="7CE4A003" w14:textId="77777777" w:rsidR="002366BD" w:rsidRDefault="00813CE7" w:rsidP="00813CE7">
      <w:pPr>
        <w:pStyle w:val="PL"/>
      </w:pPr>
      <w:r w:rsidRPr="00F11966">
        <w:t xml:space="preserve">      </w:t>
      </w:r>
      <w:r w:rsidRPr="00623C20">
        <w:rPr>
          <w:lang w:val="en-US"/>
        </w:rPr>
        <w:t>description: string with format "date-time" as defined in OpenAPI.</w:t>
      </w:r>
    </w:p>
    <w:p w14:paraId="1C2D278F" w14:textId="69DB8833" w:rsidR="00E92CBF" w:rsidRPr="00F11966" w:rsidRDefault="00E92CBF" w:rsidP="00E92CBF">
      <w:pPr>
        <w:pStyle w:val="PL"/>
        <w:rPr>
          <w:lang w:val="en-US"/>
        </w:rPr>
      </w:pPr>
      <w:r w:rsidRPr="00F11966">
        <w:rPr>
          <w:lang w:val="en-US"/>
        </w:rPr>
        <w:t xml:space="preserve">    DateTimeRm:</w:t>
      </w:r>
    </w:p>
    <w:p w14:paraId="0B536335" w14:textId="77777777" w:rsidR="00E92CBF" w:rsidRPr="00F11966" w:rsidRDefault="00E92CBF" w:rsidP="00E92CBF">
      <w:pPr>
        <w:pStyle w:val="PL"/>
        <w:rPr>
          <w:lang w:val="en-US"/>
        </w:rPr>
      </w:pPr>
      <w:r w:rsidRPr="00F11966">
        <w:rPr>
          <w:lang w:val="en-US"/>
        </w:rPr>
        <w:t xml:space="preserve">      format: date-time</w:t>
      </w:r>
    </w:p>
    <w:p w14:paraId="19119BF5" w14:textId="77777777" w:rsidR="00E92CBF" w:rsidRPr="00F11966" w:rsidRDefault="00E92CBF" w:rsidP="00E92CBF">
      <w:pPr>
        <w:pStyle w:val="PL"/>
        <w:rPr>
          <w:lang w:val="en-US"/>
        </w:rPr>
      </w:pPr>
      <w:r w:rsidRPr="00F11966">
        <w:rPr>
          <w:lang w:val="en-US"/>
        </w:rPr>
        <w:t xml:space="preserve">      type: string</w:t>
      </w:r>
    </w:p>
    <w:p w14:paraId="5398C637" w14:textId="77777777" w:rsidR="00E92CBF" w:rsidRPr="00F11966" w:rsidRDefault="00E92CBF" w:rsidP="00E92CBF">
      <w:pPr>
        <w:pStyle w:val="PL"/>
        <w:rPr>
          <w:lang w:val="en-US"/>
        </w:rPr>
      </w:pPr>
      <w:r w:rsidRPr="00F11966">
        <w:rPr>
          <w:lang w:val="en-US"/>
        </w:rPr>
        <w:t xml:space="preserve">      nullable: true</w:t>
      </w:r>
    </w:p>
    <w:p w14:paraId="6382BFF2" w14:textId="77777777" w:rsidR="002366BD" w:rsidRPr="00623C20" w:rsidRDefault="00813CE7" w:rsidP="00813CE7">
      <w:pPr>
        <w:pStyle w:val="PL"/>
        <w:rPr>
          <w:lang w:val="en-US"/>
        </w:rPr>
      </w:pPr>
      <w:r w:rsidRPr="00F11966">
        <w:t xml:space="preserve">      </w:t>
      </w:r>
      <w:r w:rsidRPr="00623C20">
        <w:rPr>
          <w:lang w:val="en-US"/>
        </w:rPr>
        <w:t>description: string with format "date-time" as defined in OpenAPI with "nullable=true" property.</w:t>
      </w:r>
    </w:p>
    <w:p w14:paraId="26F91F5F" w14:textId="2A0A8985" w:rsidR="00E92CBF" w:rsidRPr="00F11966" w:rsidRDefault="00E92CBF" w:rsidP="00E92CBF">
      <w:pPr>
        <w:pStyle w:val="PL"/>
        <w:rPr>
          <w:lang w:val="en-US"/>
        </w:rPr>
      </w:pPr>
      <w:r w:rsidRPr="00F11966">
        <w:rPr>
          <w:lang w:val="en-US"/>
        </w:rPr>
        <w:t xml:space="preserve">    DiameterIdentity:</w:t>
      </w:r>
    </w:p>
    <w:p w14:paraId="3E354EDC" w14:textId="77777777" w:rsidR="00E92CBF" w:rsidRPr="00F11966" w:rsidRDefault="00E92CBF" w:rsidP="00E92CBF">
      <w:pPr>
        <w:pStyle w:val="PL"/>
        <w:rPr>
          <w:lang w:val="en-US"/>
        </w:rPr>
      </w:pPr>
      <w:r w:rsidRPr="00F11966">
        <w:rPr>
          <w:lang w:val="en-US"/>
        </w:rPr>
        <w:t xml:space="preserve">      type: string</w:t>
      </w:r>
    </w:p>
    <w:p w14:paraId="1E1F357A" w14:textId="77777777" w:rsidR="00E92CBF" w:rsidRPr="00F11966" w:rsidRDefault="00E92CBF" w:rsidP="00E92CBF">
      <w:pPr>
        <w:pStyle w:val="PL"/>
        <w:rPr>
          <w:lang w:val="en-US"/>
        </w:rPr>
      </w:pPr>
      <w:r w:rsidRPr="00F11966">
        <w:rPr>
          <w:lang w:val="en-US"/>
        </w:rPr>
        <w:t xml:space="preserve">      pattern: '^([A-Za-z0-9]+([-A-Za-z0-9]+)\.)+[a-z]{2,}$'</w:t>
      </w:r>
    </w:p>
    <w:p w14:paraId="7EC6E479" w14:textId="77777777" w:rsidR="00813CE7" w:rsidRDefault="00813CE7" w:rsidP="00813CE7">
      <w:pPr>
        <w:pStyle w:val="PL"/>
      </w:pPr>
      <w:r w:rsidRPr="00F11966">
        <w:t xml:space="preserve">      description: </w:t>
      </w:r>
      <w:r>
        <w:t>string containing an FQDN or realm as defined in RFC 6733.</w:t>
      </w:r>
    </w:p>
    <w:p w14:paraId="2E533DD9" w14:textId="77777777" w:rsidR="00E92CBF" w:rsidRPr="00F11966" w:rsidRDefault="00E92CBF" w:rsidP="00E92CBF">
      <w:pPr>
        <w:pStyle w:val="PL"/>
        <w:rPr>
          <w:lang w:val="en-US"/>
        </w:rPr>
      </w:pPr>
      <w:r w:rsidRPr="00F11966">
        <w:rPr>
          <w:lang w:val="en-US"/>
        </w:rPr>
        <w:t xml:space="preserve">    DiameterIdentityRm:</w:t>
      </w:r>
    </w:p>
    <w:p w14:paraId="4A786DF8" w14:textId="77777777" w:rsidR="00E92CBF" w:rsidRPr="00F11966" w:rsidRDefault="00E92CBF" w:rsidP="00E92CBF">
      <w:pPr>
        <w:pStyle w:val="PL"/>
        <w:rPr>
          <w:lang w:val="en-US"/>
        </w:rPr>
      </w:pPr>
      <w:r w:rsidRPr="00F11966">
        <w:rPr>
          <w:lang w:val="en-US"/>
        </w:rPr>
        <w:t xml:space="preserve">      type: string</w:t>
      </w:r>
    </w:p>
    <w:p w14:paraId="091FAF85" w14:textId="77777777" w:rsidR="00E92CBF" w:rsidRPr="00F11966" w:rsidRDefault="00E92CBF" w:rsidP="00E92CBF">
      <w:pPr>
        <w:pStyle w:val="PL"/>
        <w:rPr>
          <w:lang w:val="en-US"/>
        </w:rPr>
      </w:pPr>
      <w:r w:rsidRPr="00F11966">
        <w:rPr>
          <w:lang w:val="en-US"/>
        </w:rPr>
        <w:t xml:space="preserve">      pattern: '^([A-Za-z0-9]+([-A-Za-z0-9]+)\.)+[a-z]{2,}$'</w:t>
      </w:r>
    </w:p>
    <w:p w14:paraId="1F9D2E6D" w14:textId="77777777" w:rsidR="00E92CBF" w:rsidRPr="00F11966" w:rsidRDefault="00E92CBF" w:rsidP="00E92CBF">
      <w:pPr>
        <w:pStyle w:val="PL"/>
        <w:rPr>
          <w:lang w:val="en-US"/>
        </w:rPr>
      </w:pPr>
      <w:r w:rsidRPr="00F11966">
        <w:rPr>
          <w:lang w:val="en-US"/>
        </w:rPr>
        <w:t xml:space="preserve">      nullable: true</w:t>
      </w:r>
    </w:p>
    <w:p w14:paraId="0FB202D1" w14:textId="77777777" w:rsidR="00813CE7" w:rsidRDefault="00813CE7" w:rsidP="00813CE7">
      <w:pPr>
        <w:pStyle w:val="PL"/>
      </w:pPr>
      <w:r w:rsidRPr="00F11966">
        <w:t xml:space="preserve">      description: </w:t>
      </w:r>
      <w:r>
        <w:t xml:space="preserve">string containing an FQDN or realm as defined in RFC 6733 </w:t>
      </w:r>
      <w:r w:rsidRPr="001531E3">
        <w:rPr>
          <w:lang w:val="en-US"/>
        </w:rPr>
        <w:t>with "nullable=true" property.</w:t>
      </w:r>
    </w:p>
    <w:p w14:paraId="6C0ACC69" w14:textId="77777777" w:rsidR="00E92CBF" w:rsidRPr="00F11966" w:rsidRDefault="00E92CBF" w:rsidP="00E92CBF">
      <w:pPr>
        <w:pStyle w:val="PL"/>
        <w:rPr>
          <w:lang w:val="en-US"/>
        </w:rPr>
      </w:pPr>
      <w:r w:rsidRPr="00F11966">
        <w:rPr>
          <w:lang w:val="en-US"/>
        </w:rPr>
        <w:t xml:space="preserve">    Double:</w:t>
      </w:r>
    </w:p>
    <w:p w14:paraId="7550B68D" w14:textId="77777777" w:rsidR="00E92CBF" w:rsidRPr="00F11966" w:rsidRDefault="00E92CBF" w:rsidP="00E92CBF">
      <w:pPr>
        <w:pStyle w:val="PL"/>
        <w:rPr>
          <w:lang w:val="en-US"/>
        </w:rPr>
      </w:pPr>
      <w:r w:rsidRPr="00F11966">
        <w:rPr>
          <w:lang w:val="en-US"/>
        </w:rPr>
        <w:t xml:space="preserve">      format: double</w:t>
      </w:r>
    </w:p>
    <w:p w14:paraId="34783A55" w14:textId="77777777" w:rsidR="00E92CBF" w:rsidRPr="00F11966" w:rsidRDefault="00E92CBF" w:rsidP="00E92CBF">
      <w:pPr>
        <w:pStyle w:val="PL"/>
        <w:rPr>
          <w:lang w:val="en-US"/>
        </w:rPr>
      </w:pPr>
      <w:r w:rsidRPr="00F11966">
        <w:rPr>
          <w:lang w:val="en-US"/>
        </w:rPr>
        <w:t xml:space="preserve">      type: number</w:t>
      </w:r>
    </w:p>
    <w:p w14:paraId="3F6EC015" w14:textId="77777777" w:rsidR="00813CE7" w:rsidRDefault="00813CE7" w:rsidP="00813CE7">
      <w:pPr>
        <w:pStyle w:val="PL"/>
        <w:rPr>
          <w:lang w:val="en-US"/>
        </w:rPr>
      </w:pPr>
      <w:r w:rsidRPr="00F11966">
        <w:t xml:space="preserve">      </w:t>
      </w:r>
      <w:r w:rsidRPr="001531E3">
        <w:rPr>
          <w:lang w:val="en-US"/>
        </w:rPr>
        <w:t>description: string with format "</w:t>
      </w:r>
      <w:r>
        <w:rPr>
          <w:lang w:val="en-US"/>
        </w:rPr>
        <w:t>double</w:t>
      </w:r>
      <w:r w:rsidRPr="001531E3">
        <w:rPr>
          <w:lang w:val="en-US"/>
        </w:rPr>
        <w:t>" as defined in OpenAPI</w:t>
      </w:r>
    </w:p>
    <w:p w14:paraId="03629325" w14:textId="77777777" w:rsidR="00E92CBF" w:rsidRPr="00F11966" w:rsidRDefault="00E92CBF" w:rsidP="00E92CBF">
      <w:pPr>
        <w:pStyle w:val="PL"/>
        <w:rPr>
          <w:lang w:val="en-US"/>
        </w:rPr>
      </w:pPr>
      <w:r w:rsidRPr="00F11966">
        <w:rPr>
          <w:lang w:val="en-US"/>
        </w:rPr>
        <w:t xml:space="preserve">    DoubleRm:</w:t>
      </w:r>
    </w:p>
    <w:p w14:paraId="77B391C2" w14:textId="77777777" w:rsidR="00E92CBF" w:rsidRPr="00F11966" w:rsidRDefault="00E92CBF" w:rsidP="00E92CBF">
      <w:pPr>
        <w:pStyle w:val="PL"/>
        <w:rPr>
          <w:lang w:val="en-US"/>
        </w:rPr>
      </w:pPr>
      <w:r w:rsidRPr="00F11966">
        <w:rPr>
          <w:lang w:val="en-US"/>
        </w:rPr>
        <w:t xml:space="preserve">      format: double</w:t>
      </w:r>
    </w:p>
    <w:p w14:paraId="3EEBBCD5" w14:textId="77777777" w:rsidR="00E92CBF" w:rsidRPr="00F11966" w:rsidRDefault="00E92CBF" w:rsidP="00E92CBF">
      <w:pPr>
        <w:pStyle w:val="PL"/>
        <w:rPr>
          <w:lang w:val="en-US"/>
        </w:rPr>
      </w:pPr>
      <w:r w:rsidRPr="00F11966">
        <w:rPr>
          <w:lang w:val="en-US"/>
        </w:rPr>
        <w:t xml:space="preserve">      type: number</w:t>
      </w:r>
    </w:p>
    <w:p w14:paraId="74B80CDF" w14:textId="77777777" w:rsidR="00E92CBF" w:rsidRPr="00F11966" w:rsidRDefault="00E92CBF" w:rsidP="00E92CBF">
      <w:pPr>
        <w:pStyle w:val="PL"/>
        <w:rPr>
          <w:lang w:val="en-US"/>
        </w:rPr>
      </w:pPr>
      <w:r w:rsidRPr="00F11966">
        <w:rPr>
          <w:lang w:val="en-US"/>
        </w:rPr>
        <w:t xml:space="preserve">      nullable: true</w:t>
      </w:r>
    </w:p>
    <w:p w14:paraId="1F8626E6" w14:textId="77777777" w:rsidR="00813CE7" w:rsidRDefault="00813CE7" w:rsidP="00813CE7">
      <w:pPr>
        <w:pStyle w:val="PL"/>
        <w:rPr>
          <w:lang w:val="en-US"/>
        </w:rPr>
      </w:pPr>
      <w:r w:rsidRPr="00F11966">
        <w:t xml:space="preserve">      </w:t>
      </w:r>
      <w:r w:rsidRPr="001531E3">
        <w:rPr>
          <w:lang w:val="en-US"/>
        </w:rPr>
        <w:t>description: string with format "</w:t>
      </w:r>
      <w:r>
        <w:rPr>
          <w:lang w:val="en-US"/>
        </w:rPr>
        <w:t>double</w:t>
      </w:r>
      <w:r w:rsidRPr="001531E3">
        <w:rPr>
          <w:lang w:val="en-US"/>
        </w:rPr>
        <w:t>" as defined in OpenAPI with "nullable=true" property.</w:t>
      </w:r>
    </w:p>
    <w:p w14:paraId="53D2AA84" w14:textId="77777777" w:rsidR="00E92CBF" w:rsidRPr="00F11966" w:rsidRDefault="00E92CBF" w:rsidP="00E92CBF">
      <w:pPr>
        <w:pStyle w:val="PL"/>
        <w:rPr>
          <w:lang w:val="en-US"/>
        </w:rPr>
      </w:pPr>
      <w:r w:rsidRPr="00F11966">
        <w:rPr>
          <w:lang w:val="en-US"/>
        </w:rPr>
        <w:t xml:space="preserve">    DurationSec:</w:t>
      </w:r>
    </w:p>
    <w:p w14:paraId="53E46C2F" w14:textId="77777777" w:rsidR="00E92CBF" w:rsidRPr="00F11966" w:rsidRDefault="00E92CBF" w:rsidP="00E92CBF">
      <w:pPr>
        <w:pStyle w:val="PL"/>
        <w:rPr>
          <w:lang w:val="en-US"/>
        </w:rPr>
      </w:pPr>
      <w:r w:rsidRPr="00F11966">
        <w:rPr>
          <w:lang w:val="en-US"/>
        </w:rPr>
        <w:t xml:space="preserve">      type: integer</w:t>
      </w:r>
    </w:p>
    <w:p w14:paraId="689C0A63" w14:textId="77777777" w:rsidR="00813CE7" w:rsidRDefault="00813CE7" w:rsidP="00813CE7">
      <w:pPr>
        <w:pStyle w:val="PL"/>
        <w:rPr>
          <w:lang w:val="en-US"/>
        </w:rPr>
      </w:pPr>
      <w:r w:rsidRPr="00F11966">
        <w:t xml:space="preserve">      </w:t>
      </w:r>
      <w:r w:rsidRPr="001531E3">
        <w:rPr>
          <w:lang w:val="en-US"/>
        </w:rPr>
        <w:t xml:space="preserve">description: </w:t>
      </w:r>
      <w:r>
        <w:rPr>
          <w:lang w:val="en-US"/>
        </w:rPr>
        <w:t>indicating a time in seconds.</w:t>
      </w:r>
    </w:p>
    <w:p w14:paraId="7D1725EE" w14:textId="77777777" w:rsidR="00E92CBF" w:rsidRPr="00F11966" w:rsidRDefault="00E92CBF" w:rsidP="00E92CBF">
      <w:pPr>
        <w:pStyle w:val="PL"/>
        <w:rPr>
          <w:lang w:val="en-US"/>
        </w:rPr>
      </w:pPr>
      <w:r w:rsidRPr="00F11966">
        <w:rPr>
          <w:lang w:val="en-US"/>
        </w:rPr>
        <w:t xml:space="preserve">    DurationSecRm:</w:t>
      </w:r>
    </w:p>
    <w:p w14:paraId="7C171A03" w14:textId="77777777" w:rsidR="00E92CBF" w:rsidRPr="00F11966" w:rsidRDefault="00E92CBF" w:rsidP="00E92CBF">
      <w:pPr>
        <w:pStyle w:val="PL"/>
        <w:rPr>
          <w:lang w:val="en-US"/>
        </w:rPr>
      </w:pPr>
      <w:r w:rsidRPr="00F11966">
        <w:rPr>
          <w:lang w:val="en-US"/>
        </w:rPr>
        <w:t xml:space="preserve">      type: integer</w:t>
      </w:r>
    </w:p>
    <w:p w14:paraId="1D4DDD5A" w14:textId="77777777" w:rsidR="00E92CBF" w:rsidRPr="00F11966" w:rsidRDefault="00E92CBF" w:rsidP="00E92CBF">
      <w:pPr>
        <w:pStyle w:val="PL"/>
        <w:rPr>
          <w:lang w:val="en-US"/>
        </w:rPr>
      </w:pPr>
      <w:r w:rsidRPr="00F11966">
        <w:rPr>
          <w:lang w:val="en-US"/>
        </w:rPr>
        <w:t xml:space="preserve">      nullable: true</w:t>
      </w:r>
    </w:p>
    <w:p w14:paraId="61F699FF" w14:textId="77777777" w:rsidR="00813CE7" w:rsidRDefault="00813CE7" w:rsidP="00813CE7">
      <w:pPr>
        <w:pStyle w:val="PL"/>
        <w:rPr>
          <w:lang w:val="en-US"/>
        </w:rPr>
      </w:pPr>
      <w:r w:rsidRPr="00F11966">
        <w:t xml:space="preserve">      </w:t>
      </w:r>
      <w:r w:rsidRPr="001531E3">
        <w:rPr>
          <w:lang w:val="en-US"/>
        </w:rPr>
        <w:t xml:space="preserve">description: </w:t>
      </w:r>
      <w:r>
        <w:rPr>
          <w:lang w:val="en-US"/>
        </w:rPr>
        <w:t>indicating a time in seconds</w:t>
      </w:r>
      <w:r w:rsidRPr="00452E08">
        <w:rPr>
          <w:lang w:val="en-US"/>
        </w:rPr>
        <w:t xml:space="preserve"> </w:t>
      </w:r>
      <w:r w:rsidRPr="001531E3">
        <w:rPr>
          <w:lang w:val="en-US"/>
        </w:rPr>
        <w:t xml:space="preserve">with </w:t>
      </w:r>
      <w:r>
        <w:rPr>
          <w:lang w:val="en-US"/>
        </w:rPr>
        <w:t xml:space="preserve">OpenAPI defined </w:t>
      </w:r>
      <w:r w:rsidRPr="001531E3">
        <w:rPr>
          <w:lang w:val="en-US"/>
        </w:rPr>
        <w:t>"nullable=true" property</w:t>
      </w:r>
      <w:r>
        <w:rPr>
          <w:lang w:val="en-US"/>
        </w:rPr>
        <w:t>.</w:t>
      </w:r>
    </w:p>
    <w:p w14:paraId="4F318DB3" w14:textId="77777777" w:rsidR="00E92CBF" w:rsidRPr="00F11966" w:rsidRDefault="00E92CBF" w:rsidP="00E92CBF">
      <w:pPr>
        <w:pStyle w:val="PL"/>
        <w:rPr>
          <w:lang w:val="en-US"/>
        </w:rPr>
      </w:pPr>
      <w:r w:rsidRPr="00F11966">
        <w:rPr>
          <w:lang w:val="en-US"/>
        </w:rPr>
        <w:t xml:space="preserve">    Float:</w:t>
      </w:r>
    </w:p>
    <w:p w14:paraId="3B15FB39" w14:textId="77777777" w:rsidR="00E92CBF" w:rsidRPr="00F11966" w:rsidRDefault="00E92CBF" w:rsidP="00E92CBF">
      <w:pPr>
        <w:pStyle w:val="PL"/>
        <w:rPr>
          <w:lang w:val="en-US"/>
        </w:rPr>
      </w:pPr>
      <w:r w:rsidRPr="00F11966">
        <w:rPr>
          <w:lang w:val="en-US"/>
        </w:rPr>
        <w:t xml:space="preserve">      format: float</w:t>
      </w:r>
    </w:p>
    <w:p w14:paraId="55538276" w14:textId="77777777" w:rsidR="00E92CBF" w:rsidRPr="00F11966" w:rsidRDefault="00E92CBF" w:rsidP="00E92CBF">
      <w:pPr>
        <w:pStyle w:val="PL"/>
        <w:rPr>
          <w:lang w:val="en-US"/>
        </w:rPr>
      </w:pPr>
      <w:r w:rsidRPr="00F11966">
        <w:rPr>
          <w:lang w:val="en-US"/>
        </w:rPr>
        <w:t xml:space="preserve">      type: number</w:t>
      </w:r>
    </w:p>
    <w:p w14:paraId="09EC2F3F" w14:textId="77777777" w:rsidR="002366BD" w:rsidRDefault="00813CE7" w:rsidP="00813CE7">
      <w:pPr>
        <w:pStyle w:val="PL"/>
      </w:pPr>
      <w:r w:rsidRPr="00F11966">
        <w:t xml:space="preserve">      </w:t>
      </w:r>
      <w:r w:rsidRPr="001531E3">
        <w:rPr>
          <w:lang w:val="en-US"/>
        </w:rPr>
        <w:t>description: string with format "</w:t>
      </w:r>
      <w:r>
        <w:rPr>
          <w:lang w:val="en-US"/>
        </w:rPr>
        <w:t>float</w:t>
      </w:r>
      <w:r w:rsidRPr="001531E3">
        <w:rPr>
          <w:lang w:val="en-US"/>
        </w:rPr>
        <w:t>" as defined in OpenAPI.</w:t>
      </w:r>
    </w:p>
    <w:p w14:paraId="7FC0D104" w14:textId="44DD412E" w:rsidR="00E92CBF" w:rsidRPr="00F11966" w:rsidRDefault="00E92CBF" w:rsidP="00E92CBF">
      <w:pPr>
        <w:pStyle w:val="PL"/>
        <w:rPr>
          <w:lang w:val="en-US"/>
        </w:rPr>
      </w:pPr>
      <w:r w:rsidRPr="00F11966">
        <w:rPr>
          <w:lang w:val="en-US"/>
        </w:rPr>
        <w:t xml:space="preserve">    FloatRm:</w:t>
      </w:r>
    </w:p>
    <w:p w14:paraId="231F72BA" w14:textId="77777777" w:rsidR="00E92CBF" w:rsidRPr="00F11966" w:rsidRDefault="00E92CBF" w:rsidP="00E92CBF">
      <w:pPr>
        <w:pStyle w:val="PL"/>
        <w:rPr>
          <w:lang w:val="en-US"/>
        </w:rPr>
      </w:pPr>
      <w:r w:rsidRPr="00F11966">
        <w:rPr>
          <w:lang w:val="en-US"/>
        </w:rPr>
        <w:t xml:space="preserve">      format: float</w:t>
      </w:r>
    </w:p>
    <w:p w14:paraId="08810F2F" w14:textId="77777777" w:rsidR="00E92CBF" w:rsidRPr="00F11966" w:rsidRDefault="00E92CBF" w:rsidP="00E92CBF">
      <w:pPr>
        <w:pStyle w:val="PL"/>
        <w:rPr>
          <w:lang w:val="en-US"/>
        </w:rPr>
      </w:pPr>
      <w:r w:rsidRPr="00F11966">
        <w:rPr>
          <w:lang w:val="en-US"/>
        </w:rPr>
        <w:t xml:space="preserve">      type: number</w:t>
      </w:r>
    </w:p>
    <w:p w14:paraId="5A3027BC" w14:textId="77777777" w:rsidR="00E92CBF" w:rsidRPr="00F11966" w:rsidRDefault="00E92CBF" w:rsidP="00E92CBF">
      <w:pPr>
        <w:pStyle w:val="PL"/>
        <w:rPr>
          <w:lang w:val="en-US"/>
        </w:rPr>
      </w:pPr>
      <w:r w:rsidRPr="00F11966">
        <w:rPr>
          <w:lang w:val="en-US"/>
        </w:rPr>
        <w:t xml:space="preserve">      nullable: true</w:t>
      </w:r>
    </w:p>
    <w:p w14:paraId="2F7402FB" w14:textId="77777777" w:rsidR="002366BD" w:rsidRDefault="00813CE7" w:rsidP="00813CE7">
      <w:pPr>
        <w:pStyle w:val="PL"/>
      </w:pPr>
      <w:r w:rsidRPr="00F11966">
        <w:t xml:space="preserve">      </w:t>
      </w:r>
      <w:r w:rsidRPr="001531E3">
        <w:rPr>
          <w:lang w:val="en-US"/>
        </w:rPr>
        <w:t>description: string with format "</w:t>
      </w:r>
      <w:r>
        <w:rPr>
          <w:lang w:val="en-US"/>
        </w:rPr>
        <w:t>float</w:t>
      </w:r>
      <w:r w:rsidRPr="001531E3">
        <w:rPr>
          <w:lang w:val="en-US"/>
        </w:rPr>
        <w:t>" as defined in OpenAPI</w:t>
      </w:r>
      <w:r>
        <w:rPr>
          <w:lang w:val="en-US"/>
        </w:rPr>
        <w:t xml:space="preserve"> with the OpenAPI defined </w:t>
      </w:r>
      <w:r w:rsidRPr="001531E3">
        <w:rPr>
          <w:lang w:val="en-US"/>
        </w:rPr>
        <w:t>"nullable=true" property.</w:t>
      </w:r>
    </w:p>
    <w:p w14:paraId="047130D7" w14:textId="10A321F7" w:rsidR="00E92CBF" w:rsidRPr="00F11966" w:rsidRDefault="00E92CBF" w:rsidP="00E92CBF">
      <w:pPr>
        <w:pStyle w:val="PL"/>
        <w:rPr>
          <w:lang w:val="en-US"/>
        </w:rPr>
      </w:pPr>
      <w:r w:rsidRPr="00F11966">
        <w:rPr>
          <w:lang w:val="en-US"/>
        </w:rPr>
        <w:t xml:space="preserve">    Int32:</w:t>
      </w:r>
    </w:p>
    <w:p w14:paraId="056B5DE8" w14:textId="77777777" w:rsidR="00E92CBF" w:rsidRPr="00F11966" w:rsidRDefault="00E92CBF" w:rsidP="00E92CBF">
      <w:pPr>
        <w:pStyle w:val="PL"/>
        <w:rPr>
          <w:lang w:val="sv-SE"/>
        </w:rPr>
      </w:pPr>
      <w:r w:rsidRPr="00F11966">
        <w:rPr>
          <w:lang w:val="sv-SE"/>
        </w:rPr>
        <w:t xml:space="preserve">      format: int32</w:t>
      </w:r>
    </w:p>
    <w:p w14:paraId="02FE50CC" w14:textId="77777777" w:rsidR="00E92CBF" w:rsidRPr="00F11966" w:rsidRDefault="00E92CBF" w:rsidP="00E92CBF">
      <w:pPr>
        <w:pStyle w:val="PL"/>
        <w:rPr>
          <w:lang w:val="sv-SE"/>
        </w:rPr>
      </w:pPr>
      <w:r w:rsidRPr="00F11966">
        <w:rPr>
          <w:lang w:val="sv-SE"/>
        </w:rPr>
        <w:t xml:space="preserve">      type: integer</w:t>
      </w:r>
    </w:p>
    <w:p w14:paraId="40B0E7F6" w14:textId="77777777" w:rsidR="002366BD" w:rsidRDefault="00813CE7" w:rsidP="00813CE7">
      <w:pPr>
        <w:pStyle w:val="PL"/>
      </w:pPr>
      <w:r w:rsidRPr="00F11966">
        <w:t xml:space="preserve">      </w:t>
      </w:r>
      <w:r w:rsidRPr="001531E3">
        <w:rPr>
          <w:lang w:val="en-US"/>
        </w:rPr>
        <w:t>description: string with format "</w:t>
      </w:r>
      <w:r>
        <w:rPr>
          <w:lang w:val="en-US"/>
        </w:rPr>
        <w:t>int32</w:t>
      </w:r>
      <w:r w:rsidRPr="001531E3">
        <w:rPr>
          <w:lang w:val="en-US"/>
        </w:rPr>
        <w:t>" as defined in OpenAPI.</w:t>
      </w:r>
    </w:p>
    <w:p w14:paraId="716E4878" w14:textId="5DBFA580" w:rsidR="00E92CBF" w:rsidRPr="00F11966" w:rsidRDefault="00E92CBF" w:rsidP="00E92CBF">
      <w:pPr>
        <w:pStyle w:val="PL"/>
        <w:rPr>
          <w:lang w:val="en-US"/>
        </w:rPr>
      </w:pPr>
      <w:r w:rsidRPr="00F11966">
        <w:rPr>
          <w:lang w:val="en-US"/>
        </w:rPr>
        <w:t xml:space="preserve">    Int32Rm:</w:t>
      </w:r>
    </w:p>
    <w:p w14:paraId="2EDF23CD" w14:textId="77777777" w:rsidR="00E92CBF" w:rsidRPr="00F11966" w:rsidRDefault="00E92CBF" w:rsidP="00E92CBF">
      <w:pPr>
        <w:pStyle w:val="PL"/>
        <w:rPr>
          <w:lang w:val="sv-SE"/>
        </w:rPr>
      </w:pPr>
      <w:r w:rsidRPr="00F11966">
        <w:rPr>
          <w:lang w:val="sv-SE"/>
        </w:rPr>
        <w:t xml:space="preserve">      format: int32</w:t>
      </w:r>
    </w:p>
    <w:p w14:paraId="416D31C9" w14:textId="77777777" w:rsidR="00E92CBF" w:rsidRPr="00F11966" w:rsidRDefault="00E92CBF" w:rsidP="00E92CBF">
      <w:pPr>
        <w:pStyle w:val="PL"/>
        <w:rPr>
          <w:lang w:val="sv-SE"/>
        </w:rPr>
      </w:pPr>
      <w:r w:rsidRPr="00F11966">
        <w:rPr>
          <w:lang w:val="sv-SE"/>
        </w:rPr>
        <w:t xml:space="preserve">      type: integer</w:t>
      </w:r>
    </w:p>
    <w:p w14:paraId="151BBC58" w14:textId="77777777" w:rsidR="00E92CBF" w:rsidRPr="00F11966" w:rsidRDefault="00E92CBF" w:rsidP="00E92CBF">
      <w:pPr>
        <w:pStyle w:val="PL"/>
        <w:rPr>
          <w:lang w:val="en-US"/>
        </w:rPr>
      </w:pPr>
      <w:r w:rsidRPr="00F11966">
        <w:rPr>
          <w:lang w:val="en-US"/>
        </w:rPr>
        <w:t xml:space="preserve">      nullable: true</w:t>
      </w:r>
    </w:p>
    <w:p w14:paraId="2071978F" w14:textId="77777777" w:rsidR="002366BD" w:rsidRDefault="008C1EA3" w:rsidP="008C1EA3">
      <w:pPr>
        <w:pStyle w:val="PL"/>
      </w:pPr>
      <w:r w:rsidRPr="00F11966">
        <w:t xml:space="preserve">      </w:t>
      </w:r>
      <w:r w:rsidRPr="001531E3">
        <w:rPr>
          <w:lang w:val="en-US"/>
        </w:rPr>
        <w:t>description: string with format "</w:t>
      </w:r>
      <w:r>
        <w:rPr>
          <w:lang w:val="en-US"/>
        </w:rPr>
        <w:t>int32</w:t>
      </w:r>
      <w:r w:rsidRPr="001531E3">
        <w:rPr>
          <w:lang w:val="en-US"/>
        </w:rPr>
        <w:t>" as defined in OpenAPI</w:t>
      </w:r>
      <w:r w:rsidRPr="00263EFC">
        <w:rPr>
          <w:lang w:val="en-US"/>
        </w:rPr>
        <w:t xml:space="preserve"> </w:t>
      </w:r>
      <w:r>
        <w:rPr>
          <w:lang w:val="en-US"/>
        </w:rPr>
        <w:t xml:space="preserve">with the OpenAPI defined </w:t>
      </w:r>
      <w:r w:rsidRPr="001531E3">
        <w:rPr>
          <w:lang w:val="en-US"/>
        </w:rPr>
        <w:t>"nullable=true" property.</w:t>
      </w:r>
    </w:p>
    <w:p w14:paraId="64154B04" w14:textId="40D01334" w:rsidR="00E92CBF" w:rsidRPr="00F11966" w:rsidRDefault="00E92CBF" w:rsidP="00E92CBF">
      <w:pPr>
        <w:pStyle w:val="PL"/>
        <w:rPr>
          <w:lang w:val="sv-SE"/>
        </w:rPr>
      </w:pPr>
      <w:r w:rsidRPr="00F11966">
        <w:rPr>
          <w:lang w:val="sv-SE"/>
        </w:rPr>
        <w:t xml:space="preserve">    Int64:</w:t>
      </w:r>
    </w:p>
    <w:p w14:paraId="1FEBCA7F" w14:textId="77777777" w:rsidR="00E92CBF" w:rsidRPr="00F11966" w:rsidRDefault="00E92CBF" w:rsidP="00E92CBF">
      <w:pPr>
        <w:pStyle w:val="PL"/>
        <w:rPr>
          <w:lang w:val="en-US"/>
        </w:rPr>
      </w:pPr>
      <w:r w:rsidRPr="00F11966">
        <w:rPr>
          <w:lang w:val="sv-SE"/>
        </w:rPr>
        <w:t xml:space="preserve">      </w:t>
      </w:r>
      <w:r w:rsidRPr="00F11966">
        <w:rPr>
          <w:lang w:val="en-US"/>
        </w:rPr>
        <w:t>type: integer</w:t>
      </w:r>
    </w:p>
    <w:p w14:paraId="33C42F26" w14:textId="77777777" w:rsidR="00E92CBF" w:rsidRPr="00F11966" w:rsidRDefault="00E92CBF" w:rsidP="00E92CBF">
      <w:pPr>
        <w:pStyle w:val="PL"/>
        <w:rPr>
          <w:lang w:val="en-US"/>
        </w:rPr>
      </w:pPr>
      <w:r w:rsidRPr="00F11966">
        <w:rPr>
          <w:lang w:val="en-US"/>
        </w:rPr>
        <w:t xml:space="preserve">      format: int64</w:t>
      </w:r>
    </w:p>
    <w:p w14:paraId="2BE88F5F" w14:textId="77777777" w:rsidR="002366BD" w:rsidRDefault="008C1EA3" w:rsidP="008C1EA3">
      <w:pPr>
        <w:pStyle w:val="PL"/>
      </w:pPr>
      <w:r w:rsidRPr="00F11966">
        <w:t xml:space="preserve">      </w:t>
      </w:r>
      <w:r w:rsidRPr="001531E3">
        <w:rPr>
          <w:lang w:val="en-US"/>
        </w:rPr>
        <w:t>description: string with format "</w:t>
      </w:r>
      <w:r>
        <w:rPr>
          <w:lang w:val="en-US"/>
        </w:rPr>
        <w:t>int64</w:t>
      </w:r>
      <w:r w:rsidRPr="001531E3">
        <w:rPr>
          <w:lang w:val="en-US"/>
        </w:rPr>
        <w:t>" as defined in OpenAPI.</w:t>
      </w:r>
    </w:p>
    <w:p w14:paraId="08518373" w14:textId="13D0FEDD" w:rsidR="00E92CBF" w:rsidRPr="00F11966" w:rsidRDefault="00E92CBF" w:rsidP="00E92CBF">
      <w:pPr>
        <w:pStyle w:val="PL"/>
        <w:rPr>
          <w:lang w:val="en-US"/>
        </w:rPr>
      </w:pPr>
      <w:r w:rsidRPr="00F11966">
        <w:rPr>
          <w:lang w:val="en-US"/>
        </w:rPr>
        <w:t xml:space="preserve">    Int64Rm:</w:t>
      </w:r>
    </w:p>
    <w:p w14:paraId="3A2C808F" w14:textId="77777777" w:rsidR="00E92CBF" w:rsidRPr="00F11966" w:rsidRDefault="00E92CBF" w:rsidP="00E92CBF">
      <w:pPr>
        <w:pStyle w:val="PL"/>
        <w:rPr>
          <w:lang w:val="sv-SE"/>
        </w:rPr>
      </w:pPr>
      <w:r w:rsidRPr="00F11966">
        <w:rPr>
          <w:lang w:val="sv-SE"/>
        </w:rPr>
        <w:t xml:space="preserve">      format: int64</w:t>
      </w:r>
    </w:p>
    <w:p w14:paraId="584CC71D" w14:textId="77777777" w:rsidR="00E92CBF" w:rsidRPr="00F11966" w:rsidRDefault="00E92CBF" w:rsidP="00E92CBF">
      <w:pPr>
        <w:pStyle w:val="PL"/>
        <w:rPr>
          <w:lang w:val="sv-SE"/>
        </w:rPr>
      </w:pPr>
      <w:r w:rsidRPr="00F11966">
        <w:rPr>
          <w:lang w:val="sv-SE"/>
        </w:rPr>
        <w:t xml:space="preserve">      type: integer</w:t>
      </w:r>
    </w:p>
    <w:p w14:paraId="147F8339" w14:textId="77777777" w:rsidR="00E92CBF" w:rsidRPr="00F11966" w:rsidRDefault="00E92CBF" w:rsidP="00E92CBF">
      <w:pPr>
        <w:pStyle w:val="PL"/>
        <w:rPr>
          <w:lang w:val="en-US"/>
        </w:rPr>
      </w:pPr>
      <w:r w:rsidRPr="00F11966">
        <w:rPr>
          <w:lang w:val="en-US"/>
        </w:rPr>
        <w:t xml:space="preserve">      nullable: true</w:t>
      </w:r>
    </w:p>
    <w:p w14:paraId="2802DDF9" w14:textId="77777777" w:rsidR="002366BD" w:rsidRDefault="008C1EA3" w:rsidP="008C1EA3">
      <w:pPr>
        <w:pStyle w:val="PL"/>
      </w:pPr>
      <w:r w:rsidRPr="00F11966">
        <w:t xml:space="preserve">      </w:t>
      </w:r>
      <w:r w:rsidRPr="001531E3">
        <w:rPr>
          <w:lang w:val="en-US"/>
        </w:rPr>
        <w:t>description: string with format "</w:t>
      </w:r>
      <w:r>
        <w:rPr>
          <w:lang w:val="en-US"/>
        </w:rPr>
        <w:t>int64</w:t>
      </w:r>
      <w:r w:rsidRPr="001531E3">
        <w:rPr>
          <w:lang w:val="en-US"/>
        </w:rPr>
        <w:t>" as defined in OpenAPI</w:t>
      </w:r>
      <w:r w:rsidRPr="00263EFC">
        <w:rPr>
          <w:lang w:val="en-US"/>
        </w:rPr>
        <w:t xml:space="preserve"> </w:t>
      </w:r>
      <w:r>
        <w:rPr>
          <w:lang w:val="en-US"/>
        </w:rPr>
        <w:t xml:space="preserve">with the OpenAPI defined </w:t>
      </w:r>
      <w:r w:rsidRPr="001531E3">
        <w:rPr>
          <w:lang w:val="en-US"/>
        </w:rPr>
        <w:t>"nullable=true" property.</w:t>
      </w:r>
    </w:p>
    <w:p w14:paraId="7AD9D375" w14:textId="110A5F85" w:rsidR="00E92CBF" w:rsidRPr="00F11966" w:rsidRDefault="00E92CBF" w:rsidP="00E92CBF">
      <w:pPr>
        <w:pStyle w:val="PL"/>
        <w:rPr>
          <w:lang w:val="en-US"/>
        </w:rPr>
      </w:pPr>
      <w:r w:rsidRPr="00F11966">
        <w:rPr>
          <w:lang w:val="en-US"/>
        </w:rPr>
        <w:t xml:space="preserve">    Ipv4Addr:</w:t>
      </w:r>
    </w:p>
    <w:p w14:paraId="119220B9" w14:textId="77777777" w:rsidR="00E92CBF" w:rsidRPr="00F11966" w:rsidRDefault="00E92CBF" w:rsidP="00E92CBF">
      <w:pPr>
        <w:pStyle w:val="PL"/>
        <w:rPr>
          <w:lang w:val="en-US"/>
        </w:rPr>
      </w:pPr>
      <w:r w:rsidRPr="00F11966">
        <w:rPr>
          <w:lang w:val="en-US"/>
        </w:rPr>
        <w:t xml:space="preserve">      type: string</w:t>
      </w:r>
    </w:p>
    <w:p w14:paraId="2DFE1E5E" w14:textId="77777777" w:rsidR="00E92CBF" w:rsidRPr="00F11966" w:rsidRDefault="00E92CBF" w:rsidP="00E92CBF">
      <w:pPr>
        <w:pStyle w:val="PL"/>
        <w:rPr>
          <w:lang w:val="en-US"/>
        </w:rPr>
      </w:pPr>
      <w:r w:rsidRPr="00F11966">
        <w:rPr>
          <w:lang w:val="en-US"/>
        </w:rPr>
        <w:lastRenderedPageBreak/>
        <w:t xml:space="preserve">      pattern: '^(([0-9]|[1-9][0-9]|1[0-9][0-9]|2[0-4][0-9]|25[0-5])\.){3}([0-9]|[1-9][0-9]|1[0-9][0-9]|2[0-4][0-9]|25[0-5])$'</w:t>
      </w:r>
    </w:p>
    <w:p w14:paraId="08DFC8BB" w14:textId="77777777" w:rsidR="00E92CBF" w:rsidRPr="00F11966" w:rsidRDefault="00E92CBF" w:rsidP="00E92CBF">
      <w:pPr>
        <w:pStyle w:val="PL"/>
        <w:rPr>
          <w:lang w:val="en-US"/>
        </w:rPr>
      </w:pPr>
      <w:r w:rsidRPr="00F11966">
        <w:rPr>
          <w:lang w:val="en-US"/>
        </w:rPr>
        <w:t xml:space="preserve">      example: '198.51.100.1'</w:t>
      </w:r>
    </w:p>
    <w:p w14:paraId="0666268F" w14:textId="77777777" w:rsidR="002366BD" w:rsidRDefault="008C1EA3" w:rsidP="008C1EA3">
      <w:pPr>
        <w:pStyle w:val="PL"/>
      </w:pPr>
      <w:r w:rsidRPr="00F11966">
        <w:t xml:space="preserve">      </w:t>
      </w:r>
      <w:r w:rsidRPr="001531E3">
        <w:rPr>
          <w:lang w:val="en-US"/>
        </w:rPr>
        <w:t xml:space="preserve">description: </w:t>
      </w:r>
      <w:r w:rsidRPr="001D2CEF">
        <w:rPr>
          <w:lang w:eastAsia="zh-CN"/>
        </w:rPr>
        <w:t xml:space="preserve">String identifying a IPv4 address formatted in the "dotted decimal" notation as </w:t>
      </w:r>
      <w:r>
        <w:rPr>
          <w:lang w:eastAsia="zh-CN"/>
        </w:rPr>
        <w:t xml:space="preserve">defined in </w:t>
      </w:r>
      <w:r w:rsidRPr="001D2CEF">
        <w:rPr>
          <w:lang w:eastAsia="zh-CN"/>
        </w:rPr>
        <w:t>RFC</w:t>
      </w:r>
      <w:r>
        <w:rPr>
          <w:lang w:eastAsia="zh-CN"/>
        </w:rPr>
        <w:t xml:space="preserve"> </w:t>
      </w:r>
      <w:r w:rsidRPr="001D2CEF">
        <w:rPr>
          <w:lang w:eastAsia="zh-CN"/>
        </w:rPr>
        <w:t>1166</w:t>
      </w:r>
      <w:r w:rsidRPr="001531E3">
        <w:rPr>
          <w:lang w:val="en-US"/>
        </w:rPr>
        <w:t>.</w:t>
      </w:r>
    </w:p>
    <w:p w14:paraId="0C24537A" w14:textId="17E1EA55" w:rsidR="00E92CBF" w:rsidRPr="00F11966" w:rsidRDefault="00E92CBF" w:rsidP="00E92CBF">
      <w:pPr>
        <w:pStyle w:val="PL"/>
        <w:rPr>
          <w:lang w:val="en-US"/>
        </w:rPr>
      </w:pPr>
      <w:r w:rsidRPr="00F11966">
        <w:rPr>
          <w:lang w:val="en-US"/>
        </w:rPr>
        <w:t xml:space="preserve">    Ipv4AddrRm:</w:t>
      </w:r>
    </w:p>
    <w:p w14:paraId="68A322DE" w14:textId="77777777" w:rsidR="00E92CBF" w:rsidRPr="00F11966" w:rsidRDefault="00E92CBF" w:rsidP="00E92CBF">
      <w:pPr>
        <w:pStyle w:val="PL"/>
        <w:rPr>
          <w:lang w:val="en-US"/>
        </w:rPr>
      </w:pPr>
      <w:r w:rsidRPr="00F11966">
        <w:rPr>
          <w:lang w:val="en-US"/>
        </w:rPr>
        <w:t xml:space="preserve">      type: string</w:t>
      </w:r>
    </w:p>
    <w:p w14:paraId="557D9DA7" w14:textId="77777777" w:rsidR="00E92CBF" w:rsidRPr="00F11966" w:rsidRDefault="00E92CBF" w:rsidP="00E92CBF">
      <w:pPr>
        <w:pStyle w:val="PL"/>
        <w:rPr>
          <w:lang w:val="en-US"/>
        </w:rPr>
      </w:pPr>
      <w:r w:rsidRPr="00F11966">
        <w:rPr>
          <w:lang w:val="en-US"/>
        </w:rPr>
        <w:t xml:space="preserve">      pattern: '^(([0-9]|[1-9][0-9]|1[0-9][0-9]|2[0-4][0-9]|25[0-5])\.){3}([0-9]|[1-9][0-9]|1[0-9][0-9]|2[0-4][0-9]|25[0-5])$'</w:t>
      </w:r>
    </w:p>
    <w:p w14:paraId="4F15E4F0" w14:textId="77777777" w:rsidR="00E92CBF" w:rsidRPr="00F11966" w:rsidRDefault="00E92CBF" w:rsidP="00E92CBF">
      <w:pPr>
        <w:pStyle w:val="PL"/>
        <w:rPr>
          <w:lang w:val="en-US"/>
        </w:rPr>
      </w:pPr>
      <w:r w:rsidRPr="00F11966">
        <w:rPr>
          <w:lang w:val="en-US"/>
        </w:rPr>
        <w:t xml:space="preserve">      example: '198.51.100.1'</w:t>
      </w:r>
    </w:p>
    <w:p w14:paraId="15FC99CA" w14:textId="77777777" w:rsidR="00E92CBF" w:rsidRPr="00F11966" w:rsidRDefault="00E92CBF" w:rsidP="00E92CBF">
      <w:pPr>
        <w:pStyle w:val="PL"/>
        <w:rPr>
          <w:lang w:val="en-US"/>
        </w:rPr>
      </w:pPr>
      <w:r w:rsidRPr="00F11966">
        <w:rPr>
          <w:lang w:val="en-US"/>
        </w:rPr>
        <w:t xml:space="preserve">      nullable: true</w:t>
      </w:r>
    </w:p>
    <w:p w14:paraId="6335C2F0" w14:textId="77777777" w:rsidR="002366BD" w:rsidRDefault="008C1EA3" w:rsidP="008C1EA3">
      <w:pPr>
        <w:pStyle w:val="PL"/>
      </w:pPr>
      <w:r w:rsidRPr="00F11966">
        <w:t xml:space="preserve">      </w:t>
      </w:r>
      <w:r w:rsidRPr="001531E3">
        <w:rPr>
          <w:lang w:val="en-US"/>
        </w:rPr>
        <w:t xml:space="preserve">description: </w:t>
      </w:r>
      <w:r w:rsidRPr="001D2CEF">
        <w:rPr>
          <w:lang w:eastAsia="zh-CN"/>
        </w:rPr>
        <w:t xml:space="preserve">String identifying a IPv4 address formatted in the "dotted decimal" notation as </w:t>
      </w:r>
      <w:r>
        <w:rPr>
          <w:lang w:eastAsia="zh-CN"/>
        </w:rPr>
        <w:t xml:space="preserve">defined in </w:t>
      </w:r>
      <w:r w:rsidRPr="001D2CEF">
        <w:rPr>
          <w:lang w:eastAsia="zh-CN"/>
        </w:rPr>
        <w:t>RFC</w:t>
      </w:r>
      <w:r>
        <w:rPr>
          <w:lang w:eastAsia="zh-CN"/>
        </w:rPr>
        <w:t xml:space="preserve"> </w:t>
      </w:r>
      <w:r w:rsidRPr="001D2CEF">
        <w:rPr>
          <w:lang w:eastAsia="zh-CN"/>
        </w:rPr>
        <w:t>1166</w:t>
      </w:r>
      <w:r>
        <w:rPr>
          <w:lang w:eastAsia="zh-CN"/>
        </w:rPr>
        <w:t xml:space="preserve"> </w:t>
      </w:r>
      <w:r>
        <w:rPr>
          <w:lang w:val="en-US"/>
        </w:rPr>
        <w:t xml:space="preserve">with the OpenAPI defined </w:t>
      </w:r>
      <w:r w:rsidRPr="001531E3">
        <w:rPr>
          <w:lang w:val="en-US"/>
        </w:rPr>
        <w:t>"nullable=true" property.</w:t>
      </w:r>
    </w:p>
    <w:p w14:paraId="16A4A29E" w14:textId="20846C99" w:rsidR="00E92CBF" w:rsidRPr="00F11966" w:rsidRDefault="00E92CBF" w:rsidP="00E92CBF">
      <w:pPr>
        <w:pStyle w:val="PL"/>
        <w:rPr>
          <w:lang w:val="en-US"/>
        </w:rPr>
      </w:pPr>
      <w:r w:rsidRPr="00F11966">
        <w:rPr>
          <w:lang w:val="en-US"/>
        </w:rPr>
        <w:t xml:space="preserve">    </w:t>
      </w:r>
      <w:r w:rsidRPr="00F11966">
        <w:t>Ipv4AddrMask</w:t>
      </w:r>
      <w:r w:rsidRPr="00F11966">
        <w:rPr>
          <w:lang w:val="en-US"/>
        </w:rPr>
        <w:t>:</w:t>
      </w:r>
    </w:p>
    <w:p w14:paraId="44FF3EC5" w14:textId="77777777" w:rsidR="00E92CBF" w:rsidRPr="00F11966" w:rsidRDefault="00E92CBF" w:rsidP="00E92CBF">
      <w:pPr>
        <w:pStyle w:val="PL"/>
        <w:rPr>
          <w:lang w:val="en-US"/>
        </w:rPr>
      </w:pPr>
      <w:r w:rsidRPr="00F11966">
        <w:rPr>
          <w:lang w:val="en-US"/>
        </w:rPr>
        <w:t xml:space="preserve">      type: string</w:t>
      </w:r>
    </w:p>
    <w:p w14:paraId="0F17EE53" w14:textId="77777777" w:rsidR="00E92CBF" w:rsidRPr="00F11966" w:rsidRDefault="00E92CBF" w:rsidP="00E92CBF">
      <w:pPr>
        <w:pStyle w:val="PL"/>
        <w:rPr>
          <w:lang w:val="en-US"/>
        </w:rPr>
      </w:pPr>
      <w:r w:rsidRPr="00F11966">
        <w:rPr>
          <w:lang w:val="en-US"/>
        </w:rPr>
        <w:t xml:space="preserve">      pattern: '^(([0-9]|[1-9][0-9]|1[0-9][0-9]|2[0-4][0-9]|25[0-5])\.){3}([0-9]|[1-9][0-9]|1[0-9][0-9]|2[0-4][0-9]|25[0-5])(\/</w:t>
      </w:r>
      <w:r w:rsidRPr="00F11966">
        <w:rPr>
          <w:lang w:eastAsia="zh-CN"/>
        </w:rPr>
        <w:t>([0-9]|[1-2][0-9]|3[0-2])</w:t>
      </w:r>
      <w:r w:rsidRPr="00F11966">
        <w:rPr>
          <w:lang w:val="en-US"/>
        </w:rPr>
        <w:t>)$'</w:t>
      </w:r>
    </w:p>
    <w:p w14:paraId="241EA911" w14:textId="77777777" w:rsidR="00E92CBF" w:rsidRPr="00F11966" w:rsidRDefault="00E92CBF" w:rsidP="00E92CBF">
      <w:pPr>
        <w:pStyle w:val="PL"/>
        <w:rPr>
          <w:lang w:val="en-US"/>
        </w:rPr>
      </w:pPr>
      <w:r w:rsidRPr="00F11966">
        <w:rPr>
          <w:lang w:val="en-US"/>
        </w:rPr>
        <w:t xml:space="preserve">      example: '198.51.0.0/16'</w:t>
      </w:r>
    </w:p>
    <w:p w14:paraId="43B18594" w14:textId="77777777" w:rsidR="002366BD" w:rsidRDefault="008C1EA3" w:rsidP="008C1EA3">
      <w:pPr>
        <w:pStyle w:val="PL"/>
      </w:pPr>
      <w:r w:rsidRPr="00F11966">
        <w:t xml:space="preserve">      </w:t>
      </w:r>
      <w:r w:rsidRPr="001531E3">
        <w:rPr>
          <w:lang w:val="en-US"/>
        </w:rPr>
        <w:t xml:space="preserve">description: </w:t>
      </w:r>
      <w:r w:rsidRPr="001D2CEF">
        <w:rPr>
          <w:lang w:eastAsia="zh-CN"/>
        </w:rPr>
        <w:t>String identifying a IPv4 address mask formatted in the "dotted decimal" notatio</w:t>
      </w:r>
      <w:r>
        <w:rPr>
          <w:lang w:eastAsia="zh-CN"/>
        </w:rPr>
        <w:t xml:space="preserve">n as defined in </w:t>
      </w:r>
      <w:r w:rsidRPr="001D2CEF">
        <w:rPr>
          <w:lang w:eastAsia="zh-CN"/>
        </w:rPr>
        <w:t>RFC</w:t>
      </w:r>
      <w:r>
        <w:rPr>
          <w:lang w:eastAsia="zh-CN"/>
        </w:rPr>
        <w:t xml:space="preserve"> </w:t>
      </w:r>
      <w:r w:rsidRPr="001D2CEF">
        <w:rPr>
          <w:lang w:eastAsia="zh-CN"/>
        </w:rPr>
        <w:t>1166</w:t>
      </w:r>
      <w:r w:rsidRPr="001531E3">
        <w:rPr>
          <w:lang w:val="en-US"/>
        </w:rPr>
        <w:t>.</w:t>
      </w:r>
    </w:p>
    <w:p w14:paraId="4748AC85" w14:textId="0C5E45BA" w:rsidR="00E92CBF" w:rsidRPr="00F11966" w:rsidRDefault="00E92CBF" w:rsidP="00E92CBF">
      <w:pPr>
        <w:pStyle w:val="PL"/>
        <w:rPr>
          <w:lang w:val="en-US"/>
        </w:rPr>
      </w:pPr>
      <w:r w:rsidRPr="00F11966">
        <w:rPr>
          <w:lang w:val="en-US"/>
        </w:rPr>
        <w:t xml:space="preserve">    </w:t>
      </w:r>
      <w:r w:rsidRPr="00F11966">
        <w:t>Ipv4AddrMask</w:t>
      </w:r>
      <w:r w:rsidRPr="00F11966">
        <w:rPr>
          <w:lang w:val="en-US"/>
        </w:rPr>
        <w:t>Rm:</w:t>
      </w:r>
    </w:p>
    <w:p w14:paraId="4A0F3EC3" w14:textId="77777777" w:rsidR="00E92CBF" w:rsidRPr="00F11966" w:rsidRDefault="00E92CBF" w:rsidP="00E92CBF">
      <w:pPr>
        <w:pStyle w:val="PL"/>
        <w:rPr>
          <w:lang w:val="en-US"/>
        </w:rPr>
      </w:pPr>
      <w:r w:rsidRPr="00F11966">
        <w:rPr>
          <w:lang w:val="en-US"/>
        </w:rPr>
        <w:t xml:space="preserve">      type: string</w:t>
      </w:r>
    </w:p>
    <w:p w14:paraId="45E78D84" w14:textId="77777777" w:rsidR="00E92CBF" w:rsidRPr="00F11966" w:rsidRDefault="00E92CBF" w:rsidP="00E92CBF">
      <w:pPr>
        <w:pStyle w:val="PL"/>
        <w:rPr>
          <w:lang w:val="en-US"/>
        </w:rPr>
      </w:pPr>
      <w:r w:rsidRPr="00F11966">
        <w:rPr>
          <w:lang w:val="en-US"/>
        </w:rPr>
        <w:t xml:space="preserve">      pattern: '^(([0-9]|[1-9][0-9]|1[0-9][0-9]|2[0-4][0-9]|25[0-5])\.){3}([0-9]|[1-9][0-9]|1[0-9][0-9]|2[0-4][0-9]|25[0-5])(\/</w:t>
      </w:r>
      <w:r w:rsidRPr="00F11966">
        <w:rPr>
          <w:lang w:eastAsia="zh-CN"/>
        </w:rPr>
        <w:t>([0-9]|[1-2][0-9]|3[0-2])</w:t>
      </w:r>
      <w:r w:rsidRPr="00F11966">
        <w:rPr>
          <w:lang w:val="en-US"/>
        </w:rPr>
        <w:t>)$'</w:t>
      </w:r>
    </w:p>
    <w:p w14:paraId="5F2CD027" w14:textId="77777777" w:rsidR="00E92CBF" w:rsidRPr="00F11966" w:rsidRDefault="00E92CBF" w:rsidP="00E92CBF">
      <w:pPr>
        <w:pStyle w:val="PL"/>
        <w:rPr>
          <w:lang w:val="en-US"/>
        </w:rPr>
      </w:pPr>
      <w:r w:rsidRPr="00F11966">
        <w:rPr>
          <w:lang w:val="en-US"/>
        </w:rPr>
        <w:t xml:space="preserve">      example: '198.51.0.0/16'</w:t>
      </w:r>
    </w:p>
    <w:p w14:paraId="553A41C8" w14:textId="77777777" w:rsidR="00E92CBF" w:rsidRPr="00F11966" w:rsidRDefault="00E92CBF" w:rsidP="00E92CBF">
      <w:pPr>
        <w:pStyle w:val="PL"/>
        <w:rPr>
          <w:lang w:val="en-US"/>
        </w:rPr>
      </w:pPr>
      <w:r w:rsidRPr="00F11966">
        <w:rPr>
          <w:lang w:val="en-US"/>
        </w:rPr>
        <w:t xml:space="preserve">      nullable: true</w:t>
      </w:r>
    </w:p>
    <w:p w14:paraId="060EAAE8" w14:textId="77777777" w:rsidR="008C1EA3" w:rsidRDefault="008C1EA3" w:rsidP="008C1EA3">
      <w:pPr>
        <w:pStyle w:val="PL"/>
        <w:rPr>
          <w:lang w:val="en-US"/>
        </w:rPr>
      </w:pPr>
      <w:r w:rsidRPr="00F11966">
        <w:t xml:space="preserve">      </w:t>
      </w:r>
      <w:r w:rsidRPr="001531E3">
        <w:rPr>
          <w:lang w:val="en-US"/>
        </w:rPr>
        <w:t xml:space="preserve">description: </w:t>
      </w:r>
      <w:r w:rsidRPr="001D2CEF">
        <w:rPr>
          <w:lang w:eastAsia="zh-CN"/>
        </w:rPr>
        <w:t>String identifying a IPv4 address mask formatted in the "dotted decimal" notatio</w:t>
      </w:r>
      <w:r>
        <w:rPr>
          <w:lang w:eastAsia="zh-CN"/>
        </w:rPr>
        <w:t xml:space="preserve">n as defined in </w:t>
      </w:r>
      <w:r w:rsidRPr="001D2CEF">
        <w:rPr>
          <w:lang w:eastAsia="zh-CN"/>
        </w:rPr>
        <w:t>RFC</w:t>
      </w:r>
      <w:r>
        <w:rPr>
          <w:lang w:eastAsia="zh-CN"/>
        </w:rPr>
        <w:t xml:space="preserve"> </w:t>
      </w:r>
      <w:r w:rsidRPr="001D2CEF">
        <w:rPr>
          <w:lang w:eastAsia="zh-CN"/>
        </w:rPr>
        <w:t>1166</w:t>
      </w:r>
      <w:r w:rsidRPr="00263EFC">
        <w:rPr>
          <w:lang w:val="en-US"/>
        </w:rPr>
        <w:t xml:space="preserve"> </w:t>
      </w:r>
      <w:r>
        <w:rPr>
          <w:lang w:val="en-US"/>
        </w:rPr>
        <w:t xml:space="preserve">with the OpenAPI defined </w:t>
      </w:r>
      <w:r w:rsidRPr="001531E3">
        <w:rPr>
          <w:lang w:val="en-US"/>
        </w:rPr>
        <w:t>"nullable=true" property.</w:t>
      </w:r>
    </w:p>
    <w:p w14:paraId="36FA78CA" w14:textId="77777777" w:rsidR="00E92CBF" w:rsidRPr="00F11966" w:rsidRDefault="00E92CBF" w:rsidP="00E92CBF">
      <w:pPr>
        <w:pStyle w:val="PL"/>
        <w:rPr>
          <w:lang w:val="en-US"/>
        </w:rPr>
      </w:pPr>
      <w:r w:rsidRPr="00F11966">
        <w:rPr>
          <w:lang w:val="en-US"/>
        </w:rPr>
        <w:t xml:space="preserve">    Ipv6Addr:</w:t>
      </w:r>
    </w:p>
    <w:p w14:paraId="41F89CC6" w14:textId="77777777" w:rsidR="00E92CBF" w:rsidRPr="00F11966" w:rsidRDefault="00E92CBF" w:rsidP="00E92CBF">
      <w:pPr>
        <w:pStyle w:val="PL"/>
        <w:rPr>
          <w:lang w:val="en-US"/>
        </w:rPr>
      </w:pPr>
      <w:r w:rsidRPr="00F11966">
        <w:rPr>
          <w:lang w:val="en-US"/>
        </w:rPr>
        <w:t xml:space="preserve">      type: string</w:t>
      </w:r>
    </w:p>
    <w:p w14:paraId="79A32507" w14:textId="77777777" w:rsidR="00E92CBF" w:rsidRPr="00F11966" w:rsidRDefault="00E92CBF" w:rsidP="00E92CBF">
      <w:pPr>
        <w:pStyle w:val="PL"/>
        <w:rPr>
          <w:lang w:val="en-US"/>
        </w:rPr>
      </w:pPr>
      <w:r w:rsidRPr="00F11966">
        <w:rPr>
          <w:lang w:val="en-US"/>
        </w:rPr>
        <w:t xml:space="preserve">      allOf:</w:t>
      </w:r>
    </w:p>
    <w:p w14:paraId="02D07A3A" w14:textId="77777777" w:rsidR="00E92CBF" w:rsidRPr="00F11966" w:rsidRDefault="00E92CBF" w:rsidP="00E92CBF">
      <w:pPr>
        <w:pStyle w:val="PL"/>
        <w:rPr>
          <w:lang w:val="en-US"/>
        </w:rPr>
      </w:pPr>
      <w:r w:rsidRPr="00F11966">
        <w:rPr>
          <w:lang w:val="en-US"/>
        </w:rPr>
        <w:t xml:space="preserve">        - pattern: '^((:|(0?|([1-9a-f][0-9a-f]{0,3}))):)((0?|([1-9a-f][0-9a-f]{0,3})):){0,6}(:|(0?|([1-9a-f][0-9a-f]{0,3})))$'</w:t>
      </w:r>
    </w:p>
    <w:p w14:paraId="12EDC024" w14:textId="77777777" w:rsidR="00E92CBF" w:rsidRPr="00F11966" w:rsidRDefault="00E92CBF" w:rsidP="00E92CBF">
      <w:pPr>
        <w:pStyle w:val="PL"/>
        <w:rPr>
          <w:lang w:val="en-US"/>
        </w:rPr>
      </w:pPr>
      <w:r w:rsidRPr="00F11966">
        <w:rPr>
          <w:lang w:val="en-US"/>
        </w:rPr>
        <w:t xml:space="preserve">        - pattern: '^((([^:]+:){7}([^:]+))|((([^:]+:)*[^:]+)?::(([^:]+:)*[^:]+)?))$'</w:t>
      </w:r>
    </w:p>
    <w:p w14:paraId="45F0D9FB" w14:textId="77777777" w:rsidR="00E92CBF" w:rsidRPr="00F11966" w:rsidRDefault="00E92CBF" w:rsidP="00E92CBF">
      <w:pPr>
        <w:pStyle w:val="PL"/>
        <w:rPr>
          <w:lang w:val="es-ES"/>
        </w:rPr>
      </w:pPr>
      <w:r w:rsidRPr="00F11966">
        <w:rPr>
          <w:lang w:val="en-US"/>
        </w:rPr>
        <w:t xml:space="preserve">      </w:t>
      </w:r>
      <w:r w:rsidRPr="00F11966">
        <w:rPr>
          <w:lang w:val="es-ES"/>
        </w:rPr>
        <w:t>example: '2001:db8:85a3::8a2e:370:7334'</w:t>
      </w:r>
    </w:p>
    <w:p w14:paraId="723737B9" w14:textId="77777777" w:rsidR="008C1EA3" w:rsidRDefault="008C1EA3" w:rsidP="008C1EA3">
      <w:pPr>
        <w:pStyle w:val="PL"/>
        <w:rPr>
          <w:lang w:val="en-US"/>
        </w:rPr>
      </w:pPr>
      <w:r w:rsidRPr="00F11966">
        <w:t xml:space="preserve">      </w:t>
      </w:r>
      <w:r w:rsidRPr="001531E3">
        <w:rPr>
          <w:lang w:val="en-US"/>
        </w:rPr>
        <w:t>description:</w:t>
      </w:r>
      <w:r>
        <w:rPr>
          <w:lang w:val="en-US"/>
        </w:rPr>
        <w:t xml:space="preserve"> </w:t>
      </w:r>
      <w:r w:rsidRPr="001D2CEF">
        <w:rPr>
          <w:lang w:eastAsia="zh-CN"/>
        </w:rPr>
        <w:t>String identifying an IPv6 address formatted accordi</w:t>
      </w:r>
      <w:r>
        <w:rPr>
          <w:lang w:eastAsia="zh-CN"/>
        </w:rPr>
        <w:t>ng to clause 4 of RFC5952</w:t>
      </w:r>
      <w:r w:rsidRPr="001D2CEF">
        <w:rPr>
          <w:lang w:eastAsia="zh-CN"/>
        </w:rPr>
        <w:t>. The mixed IPv4 IPv6 notati</w:t>
      </w:r>
      <w:r>
        <w:rPr>
          <w:lang w:eastAsia="zh-CN"/>
        </w:rPr>
        <w:t xml:space="preserve">on according to clause 5 of </w:t>
      </w:r>
      <w:r w:rsidRPr="001D2CEF">
        <w:rPr>
          <w:lang w:eastAsia="zh-CN"/>
        </w:rPr>
        <w:t>RFC5952 shall not be used</w:t>
      </w:r>
    </w:p>
    <w:p w14:paraId="43E745CE" w14:textId="77777777" w:rsidR="00E92CBF" w:rsidRPr="00F11966" w:rsidRDefault="00E92CBF" w:rsidP="00E92CBF">
      <w:pPr>
        <w:pStyle w:val="PL"/>
        <w:rPr>
          <w:lang w:val="en-US"/>
        </w:rPr>
      </w:pPr>
      <w:r w:rsidRPr="00F11966">
        <w:rPr>
          <w:lang w:val="en-US"/>
        </w:rPr>
        <w:t xml:space="preserve">    Ipv6AddrRm:</w:t>
      </w:r>
    </w:p>
    <w:p w14:paraId="1A6DBE97" w14:textId="77777777" w:rsidR="00E92CBF" w:rsidRPr="00F11966" w:rsidRDefault="00E92CBF" w:rsidP="00E92CBF">
      <w:pPr>
        <w:pStyle w:val="PL"/>
        <w:rPr>
          <w:lang w:val="en-US"/>
        </w:rPr>
      </w:pPr>
      <w:r w:rsidRPr="00F11966">
        <w:rPr>
          <w:lang w:val="en-US"/>
        </w:rPr>
        <w:t xml:space="preserve">      type: string</w:t>
      </w:r>
    </w:p>
    <w:p w14:paraId="7F3556A8" w14:textId="77777777" w:rsidR="00E92CBF" w:rsidRPr="00F11966" w:rsidRDefault="00E92CBF" w:rsidP="00E92CBF">
      <w:pPr>
        <w:pStyle w:val="PL"/>
        <w:rPr>
          <w:lang w:val="en-US"/>
        </w:rPr>
      </w:pPr>
      <w:r w:rsidRPr="00F11966">
        <w:rPr>
          <w:lang w:val="en-US"/>
        </w:rPr>
        <w:t xml:space="preserve">      allOf:</w:t>
      </w:r>
    </w:p>
    <w:p w14:paraId="3C4A66E3" w14:textId="77777777" w:rsidR="00E92CBF" w:rsidRPr="00F11966" w:rsidRDefault="00E92CBF" w:rsidP="00E92CBF">
      <w:pPr>
        <w:pStyle w:val="PL"/>
        <w:rPr>
          <w:lang w:val="en-US"/>
        </w:rPr>
      </w:pPr>
      <w:r w:rsidRPr="00F11966">
        <w:rPr>
          <w:lang w:val="en-US"/>
        </w:rPr>
        <w:t xml:space="preserve">        - pattern: '^((:|(0?|([1-9a-f][0-9a-f]{0,3}))):)((0?|([1-9a-f][0-9a-f]{0,3})):){0,6}(:|(0?|([1-9a-f][0-9a-f]{0,3})))$'</w:t>
      </w:r>
    </w:p>
    <w:p w14:paraId="0D59F60C" w14:textId="77777777" w:rsidR="00E92CBF" w:rsidRPr="00F11966" w:rsidRDefault="00E92CBF" w:rsidP="00E92CBF">
      <w:pPr>
        <w:pStyle w:val="PL"/>
        <w:rPr>
          <w:lang w:val="en-US"/>
        </w:rPr>
      </w:pPr>
      <w:r w:rsidRPr="00F11966">
        <w:rPr>
          <w:lang w:val="en-US"/>
        </w:rPr>
        <w:t xml:space="preserve">        - pattern: '^((([^:]+:){7}([^:]+))|((([^:]+:)*[^:]+)?::(([^:]+:)*[^:]+)?))$'</w:t>
      </w:r>
    </w:p>
    <w:p w14:paraId="4F40ED32" w14:textId="77777777" w:rsidR="00E92CBF" w:rsidRPr="00F11966" w:rsidRDefault="00E92CBF" w:rsidP="00E92CBF">
      <w:pPr>
        <w:pStyle w:val="PL"/>
        <w:rPr>
          <w:lang w:val="es-ES"/>
        </w:rPr>
      </w:pPr>
      <w:r w:rsidRPr="00F11966">
        <w:rPr>
          <w:lang w:val="en-US"/>
        </w:rPr>
        <w:t xml:space="preserve">      </w:t>
      </w:r>
      <w:r w:rsidRPr="00F11966">
        <w:rPr>
          <w:lang w:val="es-ES"/>
        </w:rPr>
        <w:t>example: '2001:db8:85a3::8a2e:370:7334'</w:t>
      </w:r>
    </w:p>
    <w:p w14:paraId="08D871E8" w14:textId="77777777" w:rsidR="00E92CBF" w:rsidRPr="00F11966" w:rsidRDefault="00E92CBF" w:rsidP="00E92CBF">
      <w:pPr>
        <w:pStyle w:val="PL"/>
        <w:rPr>
          <w:lang w:val="en-US"/>
        </w:rPr>
      </w:pPr>
      <w:r w:rsidRPr="00F11966">
        <w:rPr>
          <w:lang w:val="en-US"/>
        </w:rPr>
        <w:t xml:space="preserve">      nullable: true</w:t>
      </w:r>
    </w:p>
    <w:p w14:paraId="7D393E90" w14:textId="0398AF45" w:rsidR="008C1EA3" w:rsidRDefault="008C1EA3" w:rsidP="008C1EA3">
      <w:pPr>
        <w:pStyle w:val="PL"/>
        <w:rPr>
          <w:lang w:val="en-US"/>
        </w:rPr>
      </w:pPr>
      <w:r w:rsidRPr="00F11966">
        <w:t xml:space="preserve">      </w:t>
      </w:r>
      <w:r w:rsidRPr="001531E3">
        <w:rPr>
          <w:lang w:val="en-US"/>
        </w:rPr>
        <w:t>description:</w:t>
      </w:r>
      <w:r w:rsidRPr="009E21BA">
        <w:rPr>
          <w:lang w:eastAsia="zh-CN"/>
        </w:rPr>
        <w:t xml:space="preserve"> </w:t>
      </w:r>
      <w:r w:rsidRPr="001D2CEF">
        <w:rPr>
          <w:lang w:eastAsia="zh-CN"/>
        </w:rPr>
        <w:t>String identifying an IPv6 address formatted accordi</w:t>
      </w:r>
      <w:r>
        <w:rPr>
          <w:lang w:eastAsia="zh-CN"/>
        </w:rPr>
        <w:t xml:space="preserve">ng to clause 4 of RFC5952 </w:t>
      </w:r>
      <w:r w:rsidRPr="001D2CEF">
        <w:t xml:space="preserve">with the OpenAPI </w:t>
      </w:r>
      <w:r w:rsidR="002163ED">
        <w:t>"nullable=</w:t>
      </w:r>
      <w:r w:rsidRPr="001D2CEF">
        <w:t xml:space="preserve"> true" property</w:t>
      </w:r>
      <w:r w:rsidRPr="001D2CEF">
        <w:rPr>
          <w:lang w:eastAsia="zh-CN"/>
        </w:rPr>
        <w:t>. The mixed IPv4 IPv6 notati</w:t>
      </w:r>
      <w:r>
        <w:rPr>
          <w:lang w:eastAsia="zh-CN"/>
        </w:rPr>
        <w:t xml:space="preserve">on according to clause 5 of </w:t>
      </w:r>
      <w:r w:rsidRPr="001D2CEF">
        <w:rPr>
          <w:lang w:eastAsia="zh-CN"/>
        </w:rPr>
        <w:t>RFC5952 shall not be used</w:t>
      </w:r>
      <w:r>
        <w:rPr>
          <w:lang w:eastAsia="zh-CN"/>
        </w:rPr>
        <w:t>.</w:t>
      </w:r>
    </w:p>
    <w:p w14:paraId="7296837B" w14:textId="77777777" w:rsidR="00E92CBF" w:rsidRPr="00F11966" w:rsidRDefault="00E92CBF" w:rsidP="00E92CBF">
      <w:pPr>
        <w:pStyle w:val="PL"/>
        <w:rPr>
          <w:lang w:val="en-US"/>
        </w:rPr>
      </w:pPr>
      <w:r w:rsidRPr="00F11966">
        <w:rPr>
          <w:lang w:val="en-US"/>
        </w:rPr>
        <w:t xml:space="preserve">    Ipv6Prefix:</w:t>
      </w:r>
    </w:p>
    <w:p w14:paraId="133EFA5A" w14:textId="77777777" w:rsidR="00E92CBF" w:rsidRPr="00F11966" w:rsidRDefault="00E92CBF" w:rsidP="00E92CBF">
      <w:pPr>
        <w:pStyle w:val="PL"/>
        <w:rPr>
          <w:lang w:val="en-US"/>
        </w:rPr>
      </w:pPr>
      <w:r w:rsidRPr="00F11966">
        <w:rPr>
          <w:lang w:val="en-US"/>
        </w:rPr>
        <w:t xml:space="preserve">      type: string</w:t>
      </w:r>
    </w:p>
    <w:p w14:paraId="7216FB20" w14:textId="77777777" w:rsidR="00E92CBF" w:rsidRPr="00F11966" w:rsidRDefault="00E92CBF" w:rsidP="00E92CBF">
      <w:pPr>
        <w:pStyle w:val="PL"/>
        <w:rPr>
          <w:lang w:val="en-US"/>
        </w:rPr>
      </w:pPr>
      <w:r w:rsidRPr="00F11966">
        <w:rPr>
          <w:lang w:val="en-US"/>
        </w:rPr>
        <w:t xml:space="preserve">      allOf:</w:t>
      </w:r>
    </w:p>
    <w:p w14:paraId="76ACEFCF" w14:textId="77777777" w:rsidR="00E92CBF" w:rsidRPr="00F11966" w:rsidRDefault="00E92CBF" w:rsidP="00E92CBF">
      <w:pPr>
        <w:pStyle w:val="PL"/>
        <w:rPr>
          <w:lang w:val="en-US"/>
        </w:rPr>
      </w:pPr>
      <w:r w:rsidRPr="00F11966">
        <w:rPr>
          <w:lang w:val="en-US"/>
        </w:rPr>
        <w:t xml:space="preserve">        - pattern: '^((:|(0?|([1-9a-f][0-9a-f]{0,3}))):)((0?|([1-9a-f][0-9a-f]{0,3})):){0,6}(:|(0?|([1-9a-f][0-9a-f]{0,3})))(\/(([0-9])|([0-9]{2})|(1[0-1][0-9])|(12[0-8])))$'</w:t>
      </w:r>
    </w:p>
    <w:p w14:paraId="6378DBB2" w14:textId="77777777" w:rsidR="00E92CBF" w:rsidRPr="00F11966" w:rsidRDefault="00E92CBF" w:rsidP="00E92CBF">
      <w:pPr>
        <w:pStyle w:val="PL"/>
        <w:rPr>
          <w:lang w:val="en-US"/>
        </w:rPr>
      </w:pPr>
      <w:r w:rsidRPr="00F11966">
        <w:rPr>
          <w:lang w:val="en-US"/>
        </w:rPr>
        <w:t xml:space="preserve">        - pattern: '^((([^:]+:){7}([^:]+))|((([^:]+:)*[^:]+)?::(([^:]+:)*[^:]+)?))(\/.+)$'</w:t>
      </w:r>
    </w:p>
    <w:p w14:paraId="2E91337A" w14:textId="77777777" w:rsidR="00E92CBF" w:rsidRPr="00F11966" w:rsidRDefault="00E92CBF" w:rsidP="00E92CBF">
      <w:pPr>
        <w:pStyle w:val="PL"/>
        <w:rPr>
          <w:lang w:val="en-US"/>
        </w:rPr>
      </w:pPr>
      <w:r w:rsidRPr="00F11966">
        <w:rPr>
          <w:lang w:val="en-US"/>
        </w:rPr>
        <w:t xml:space="preserve">      example: '2001:db8:abcd:12::0/64'</w:t>
      </w:r>
    </w:p>
    <w:p w14:paraId="6DA27FAB" w14:textId="77777777" w:rsidR="008C1EA3" w:rsidRDefault="008C1EA3" w:rsidP="008C1EA3">
      <w:pPr>
        <w:pStyle w:val="PL"/>
        <w:rPr>
          <w:lang w:val="en-US"/>
        </w:rPr>
      </w:pPr>
      <w:r w:rsidRPr="00F11966">
        <w:t xml:space="preserve">      </w:t>
      </w:r>
      <w:r w:rsidRPr="001531E3">
        <w:rPr>
          <w:lang w:val="en-US"/>
        </w:rPr>
        <w:t>description:</w:t>
      </w:r>
      <w:r w:rsidRPr="009E21BA">
        <w:rPr>
          <w:lang w:eastAsia="zh-CN"/>
        </w:rPr>
        <w:t xml:space="preserve"> </w:t>
      </w:r>
      <w:r w:rsidRPr="001D2CEF">
        <w:rPr>
          <w:lang w:eastAsia="zh-CN"/>
        </w:rPr>
        <w:t>String identifying an IPv6 address prefix formatted according to clause 4 of RFC</w:t>
      </w:r>
      <w:r>
        <w:rPr>
          <w:lang w:eastAsia="zh-CN"/>
        </w:rPr>
        <w:t xml:space="preserve"> </w:t>
      </w:r>
      <w:r w:rsidRPr="001D2CEF">
        <w:rPr>
          <w:lang w:eastAsia="zh-CN"/>
        </w:rPr>
        <w:t>5952.</w:t>
      </w:r>
      <w:r w:rsidRPr="005F456F">
        <w:t xml:space="preserve"> IPv6Prefix</w:t>
      </w:r>
      <w:r>
        <w:t xml:space="preserve"> data</w:t>
      </w:r>
      <w:r w:rsidRPr="005F456F">
        <w:t xml:space="preserve"> type may contain an individual /128 IPv6 address</w:t>
      </w:r>
      <w:r>
        <w:t>.</w:t>
      </w:r>
    </w:p>
    <w:p w14:paraId="137093CF" w14:textId="77777777" w:rsidR="00E92CBF" w:rsidRPr="00F11966" w:rsidRDefault="00E92CBF" w:rsidP="00E92CBF">
      <w:pPr>
        <w:pStyle w:val="PL"/>
        <w:rPr>
          <w:lang w:val="en-US"/>
        </w:rPr>
      </w:pPr>
      <w:r w:rsidRPr="00F11966">
        <w:rPr>
          <w:lang w:val="en-US"/>
        </w:rPr>
        <w:t xml:space="preserve">    Ipv6PrefixRm:</w:t>
      </w:r>
    </w:p>
    <w:p w14:paraId="60E3206C" w14:textId="77777777" w:rsidR="00E92CBF" w:rsidRPr="00F11966" w:rsidRDefault="00E92CBF" w:rsidP="00E92CBF">
      <w:pPr>
        <w:pStyle w:val="PL"/>
        <w:rPr>
          <w:lang w:val="en-US"/>
        </w:rPr>
      </w:pPr>
      <w:r w:rsidRPr="00F11966">
        <w:rPr>
          <w:lang w:val="en-US"/>
        </w:rPr>
        <w:t xml:space="preserve">      type: string</w:t>
      </w:r>
    </w:p>
    <w:p w14:paraId="045FC03B" w14:textId="77777777" w:rsidR="00E92CBF" w:rsidRPr="00F11966" w:rsidRDefault="00E92CBF" w:rsidP="00E92CBF">
      <w:pPr>
        <w:pStyle w:val="PL"/>
        <w:rPr>
          <w:lang w:val="en-US"/>
        </w:rPr>
      </w:pPr>
      <w:r w:rsidRPr="00F11966">
        <w:rPr>
          <w:lang w:val="en-US"/>
        </w:rPr>
        <w:t xml:space="preserve">      allOf:</w:t>
      </w:r>
    </w:p>
    <w:p w14:paraId="685E479C" w14:textId="77777777" w:rsidR="00E92CBF" w:rsidRPr="00F11966" w:rsidRDefault="00E92CBF" w:rsidP="00E92CBF">
      <w:pPr>
        <w:pStyle w:val="PL"/>
        <w:rPr>
          <w:lang w:val="en-US"/>
        </w:rPr>
      </w:pPr>
      <w:r w:rsidRPr="00F11966">
        <w:rPr>
          <w:lang w:val="en-US"/>
        </w:rPr>
        <w:t xml:space="preserve">        - pattern: '^((:|(0?|([1-9a-f][0-9a-f]{0,3}))):)((0?|([1-9a-f][0-9a-f]{0,3})):){0,6}(:|(0?|([1-9a-f][0-9a-f]{0,3})))(\/(([0-9])|([0-9]{2})|(1[0-1][0-9])|(12[0-8])))$'</w:t>
      </w:r>
    </w:p>
    <w:p w14:paraId="03EE2403" w14:textId="77777777" w:rsidR="00E92CBF" w:rsidRPr="00F11966" w:rsidRDefault="00E92CBF" w:rsidP="00E92CBF">
      <w:pPr>
        <w:pStyle w:val="PL"/>
        <w:rPr>
          <w:lang w:val="en-US"/>
        </w:rPr>
      </w:pPr>
      <w:r w:rsidRPr="00F11966">
        <w:rPr>
          <w:lang w:val="en-US"/>
        </w:rPr>
        <w:t xml:space="preserve">        - pattern: '^((([^:]+:){7}([^:]+))|((([^:]+:)*[^:]+)?::(([^:]+:)*[^:]+)?))(\/.+)$'</w:t>
      </w:r>
    </w:p>
    <w:p w14:paraId="61E82FA0" w14:textId="77777777" w:rsidR="00E92CBF" w:rsidRPr="00F11966" w:rsidRDefault="00E92CBF" w:rsidP="00E92CBF">
      <w:pPr>
        <w:pStyle w:val="PL"/>
        <w:rPr>
          <w:lang w:val="en-US"/>
        </w:rPr>
      </w:pPr>
      <w:r w:rsidRPr="00F11966">
        <w:rPr>
          <w:lang w:val="en-US"/>
        </w:rPr>
        <w:t xml:space="preserve">      nullable: true</w:t>
      </w:r>
    </w:p>
    <w:p w14:paraId="7F2650E5" w14:textId="13889920" w:rsidR="008C1EA3" w:rsidRDefault="008C1EA3" w:rsidP="008C1EA3">
      <w:pPr>
        <w:pStyle w:val="PL"/>
        <w:rPr>
          <w:lang w:val="en-US"/>
        </w:rPr>
      </w:pPr>
      <w:r w:rsidRPr="00F11966">
        <w:t xml:space="preserve">      </w:t>
      </w:r>
      <w:r w:rsidRPr="001531E3">
        <w:rPr>
          <w:lang w:val="en-US"/>
        </w:rPr>
        <w:t>description:</w:t>
      </w:r>
      <w:r w:rsidRPr="009E21BA">
        <w:rPr>
          <w:lang w:eastAsia="zh-CN"/>
        </w:rPr>
        <w:t xml:space="preserve"> </w:t>
      </w:r>
      <w:r w:rsidRPr="001D2CEF">
        <w:rPr>
          <w:lang w:eastAsia="zh-CN"/>
        </w:rPr>
        <w:t>String identifying an IPv6 address prefix formatted according to clause 4 of RFC</w:t>
      </w:r>
      <w:r>
        <w:rPr>
          <w:lang w:eastAsia="zh-CN"/>
        </w:rPr>
        <w:t xml:space="preserve"> </w:t>
      </w:r>
      <w:r w:rsidRPr="001D2CEF">
        <w:rPr>
          <w:lang w:eastAsia="zh-CN"/>
        </w:rPr>
        <w:t>5952</w:t>
      </w:r>
      <w:r w:rsidRPr="009E21BA">
        <w:t xml:space="preserve"> </w:t>
      </w:r>
      <w:r w:rsidRPr="001D2CEF">
        <w:t xml:space="preserve">with the OpenAPI </w:t>
      </w:r>
      <w:r w:rsidR="002163ED">
        <w:t>"nullable=</w:t>
      </w:r>
      <w:r w:rsidRPr="001D2CEF">
        <w:t xml:space="preserve"> true" property</w:t>
      </w:r>
      <w:r w:rsidRPr="001D2CEF">
        <w:rPr>
          <w:lang w:eastAsia="zh-CN"/>
        </w:rPr>
        <w:t>.</w:t>
      </w:r>
      <w:r w:rsidRPr="005F456F">
        <w:t xml:space="preserve"> IPv6Prefix</w:t>
      </w:r>
      <w:r>
        <w:t xml:space="preserve"> data</w:t>
      </w:r>
      <w:r w:rsidRPr="005F456F">
        <w:t xml:space="preserve"> type may contain an individual /128 IPv6 address</w:t>
      </w:r>
      <w:r>
        <w:t>.</w:t>
      </w:r>
    </w:p>
    <w:p w14:paraId="2377F13B" w14:textId="77777777" w:rsidR="00E92CBF" w:rsidRPr="00F11966" w:rsidRDefault="00E92CBF" w:rsidP="00E92CBF">
      <w:pPr>
        <w:pStyle w:val="PL"/>
        <w:rPr>
          <w:lang w:val="en-US"/>
        </w:rPr>
      </w:pPr>
      <w:r w:rsidRPr="00F11966">
        <w:rPr>
          <w:lang w:val="en-US"/>
        </w:rPr>
        <w:t xml:space="preserve">    MacAddr48:</w:t>
      </w:r>
    </w:p>
    <w:p w14:paraId="4B6E31AF" w14:textId="77777777" w:rsidR="00E92CBF" w:rsidRPr="00F11966" w:rsidRDefault="00E92CBF" w:rsidP="00E92CBF">
      <w:pPr>
        <w:pStyle w:val="PL"/>
        <w:rPr>
          <w:lang w:val="en-US"/>
        </w:rPr>
      </w:pPr>
      <w:r w:rsidRPr="00F11966">
        <w:rPr>
          <w:lang w:val="en-US"/>
        </w:rPr>
        <w:t xml:space="preserve">      type: string</w:t>
      </w:r>
    </w:p>
    <w:p w14:paraId="5D74EAD4" w14:textId="77777777" w:rsidR="00E92CBF" w:rsidRPr="00F11966" w:rsidRDefault="00E92CBF" w:rsidP="00E92CBF">
      <w:pPr>
        <w:pStyle w:val="PL"/>
        <w:rPr>
          <w:lang w:val="en-US"/>
        </w:rPr>
      </w:pPr>
      <w:r w:rsidRPr="00F11966">
        <w:rPr>
          <w:lang w:val="en-US"/>
        </w:rPr>
        <w:t xml:space="preserve">      pattern: '^([0-9a-fA-F]{2})((-[0-9a-fA-F]{2}){5})$'</w:t>
      </w:r>
    </w:p>
    <w:p w14:paraId="50C1C2A4" w14:textId="77777777" w:rsidR="008C1EA3" w:rsidRDefault="008C1EA3" w:rsidP="008C1EA3">
      <w:pPr>
        <w:pStyle w:val="PL"/>
        <w:rPr>
          <w:lang w:val="en-US"/>
        </w:rPr>
      </w:pPr>
      <w:r w:rsidRPr="00F11966">
        <w:t xml:space="preserve">      </w:t>
      </w:r>
      <w:r w:rsidRPr="001531E3">
        <w:rPr>
          <w:lang w:val="en-US"/>
        </w:rPr>
        <w:t>description:</w:t>
      </w:r>
      <w:r w:rsidRPr="009E21BA">
        <w:rPr>
          <w:lang w:eastAsia="zh-CN"/>
        </w:rPr>
        <w:t xml:space="preserve"> </w:t>
      </w:r>
      <w:r w:rsidRPr="001D2CEF">
        <w:rPr>
          <w:lang w:eastAsia="zh-CN"/>
        </w:rPr>
        <w:t>String identifying a MAC address formatted in the hexadecim</w:t>
      </w:r>
      <w:r>
        <w:rPr>
          <w:lang w:eastAsia="zh-CN"/>
        </w:rPr>
        <w:t xml:space="preserve">al notation according to clause </w:t>
      </w:r>
      <w:r w:rsidRPr="001D2CEF">
        <w:rPr>
          <w:lang w:eastAsia="zh-CN"/>
        </w:rPr>
        <w:t>1.1 and clause</w:t>
      </w:r>
      <w:r>
        <w:rPr>
          <w:lang w:eastAsia="zh-CN"/>
        </w:rPr>
        <w:t xml:space="preserve"> </w:t>
      </w:r>
      <w:r w:rsidRPr="001D2CEF">
        <w:rPr>
          <w:lang w:eastAsia="zh-CN"/>
        </w:rPr>
        <w:t>2.1 of RFC</w:t>
      </w:r>
      <w:r>
        <w:rPr>
          <w:lang w:eastAsia="zh-CN"/>
        </w:rPr>
        <w:t xml:space="preserve"> </w:t>
      </w:r>
      <w:r w:rsidRPr="001D2CEF">
        <w:rPr>
          <w:lang w:eastAsia="zh-CN"/>
        </w:rPr>
        <w:t>7042</w:t>
      </w:r>
    </w:p>
    <w:p w14:paraId="6961A233" w14:textId="77777777" w:rsidR="00E92CBF" w:rsidRPr="00F11966" w:rsidRDefault="00E92CBF" w:rsidP="00E92CBF">
      <w:pPr>
        <w:pStyle w:val="PL"/>
        <w:rPr>
          <w:lang w:val="en-US"/>
        </w:rPr>
      </w:pPr>
      <w:r w:rsidRPr="00F11966">
        <w:rPr>
          <w:lang w:val="en-US"/>
        </w:rPr>
        <w:t xml:space="preserve">    MacAddr48Rm:</w:t>
      </w:r>
    </w:p>
    <w:p w14:paraId="619880E7" w14:textId="77777777" w:rsidR="00E92CBF" w:rsidRPr="00F11966" w:rsidRDefault="00E92CBF" w:rsidP="00E92CBF">
      <w:pPr>
        <w:pStyle w:val="PL"/>
        <w:rPr>
          <w:lang w:val="en-US"/>
        </w:rPr>
      </w:pPr>
      <w:r w:rsidRPr="00F11966">
        <w:rPr>
          <w:lang w:val="en-US"/>
        </w:rPr>
        <w:t xml:space="preserve">      type: string</w:t>
      </w:r>
    </w:p>
    <w:p w14:paraId="3295F9DB" w14:textId="77777777" w:rsidR="00E92CBF" w:rsidRPr="00F11966" w:rsidRDefault="00E92CBF" w:rsidP="00E92CBF">
      <w:pPr>
        <w:pStyle w:val="PL"/>
        <w:rPr>
          <w:lang w:val="en-US"/>
        </w:rPr>
      </w:pPr>
      <w:r w:rsidRPr="00F11966">
        <w:rPr>
          <w:lang w:val="en-US"/>
        </w:rPr>
        <w:t xml:space="preserve">      pattern: '^([0-9a-fA-F]{2})((-[0-9a-fA-F]{2}){5})$'</w:t>
      </w:r>
    </w:p>
    <w:p w14:paraId="3E9F1B87" w14:textId="77777777" w:rsidR="00E92CBF" w:rsidRPr="00F11966" w:rsidRDefault="00E92CBF" w:rsidP="00E92CBF">
      <w:pPr>
        <w:pStyle w:val="PL"/>
        <w:rPr>
          <w:lang w:val="en-US"/>
        </w:rPr>
      </w:pPr>
      <w:r w:rsidRPr="00F11966">
        <w:rPr>
          <w:lang w:val="en-US"/>
        </w:rPr>
        <w:t xml:space="preserve">      nullable: true</w:t>
      </w:r>
    </w:p>
    <w:p w14:paraId="383EC58B" w14:textId="7A6716CB" w:rsidR="008C1EA3" w:rsidRDefault="008C1EA3" w:rsidP="008C1EA3">
      <w:pPr>
        <w:pStyle w:val="PL"/>
        <w:rPr>
          <w:lang w:val="en-US"/>
        </w:rPr>
      </w:pPr>
      <w:r w:rsidRPr="00F11966">
        <w:t xml:space="preserve">      </w:t>
      </w:r>
      <w:r w:rsidRPr="001531E3">
        <w:rPr>
          <w:lang w:val="en-US"/>
        </w:rPr>
        <w:t>description:</w:t>
      </w:r>
      <w:r>
        <w:rPr>
          <w:lang w:val="en-US"/>
        </w:rPr>
        <w:t xml:space="preserve"> </w:t>
      </w:r>
      <w:r w:rsidRPr="001D2CEF">
        <w:rPr>
          <w:lang w:eastAsia="zh-CN"/>
        </w:rPr>
        <w:t>String identifying a MAC address formatted in the hexadecim</w:t>
      </w:r>
      <w:r>
        <w:rPr>
          <w:lang w:eastAsia="zh-CN"/>
        </w:rPr>
        <w:t xml:space="preserve">al notation according to clause </w:t>
      </w:r>
      <w:r w:rsidRPr="001D2CEF">
        <w:rPr>
          <w:lang w:eastAsia="zh-CN"/>
        </w:rPr>
        <w:t>1.1 and clause</w:t>
      </w:r>
      <w:r>
        <w:rPr>
          <w:lang w:eastAsia="zh-CN"/>
        </w:rPr>
        <w:t xml:space="preserve"> </w:t>
      </w:r>
      <w:r w:rsidRPr="001D2CEF">
        <w:rPr>
          <w:lang w:eastAsia="zh-CN"/>
        </w:rPr>
        <w:t>2.1 of RFC</w:t>
      </w:r>
      <w:r>
        <w:rPr>
          <w:lang w:eastAsia="zh-CN"/>
        </w:rPr>
        <w:t xml:space="preserve"> </w:t>
      </w:r>
      <w:r w:rsidRPr="001D2CEF">
        <w:rPr>
          <w:lang w:eastAsia="zh-CN"/>
        </w:rPr>
        <w:t>7042</w:t>
      </w:r>
      <w:r>
        <w:rPr>
          <w:lang w:eastAsia="zh-CN"/>
        </w:rPr>
        <w:t xml:space="preserve"> </w:t>
      </w:r>
      <w:r w:rsidRPr="001D2CEF">
        <w:t xml:space="preserve">with the OpenAPI </w:t>
      </w:r>
      <w:r w:rsidR="002163ED">
        <w:t>"nullable=</w:t>
      </w:r>
      <w:r w:rsidRPr="001D2CEF">
        <w:t xml:space="preserve"> true" property</w:t>
      </w:r>
      <w:r>
        <w:t>.</w:t>
      </w:r>
    </w:p>
    <w:p w14:paraId="78EFE321" w14:textId="77777777" w:rsidR="00E92CBF" w:rsidRPr="00F11966" w:rsidRDefault="00E92CBF" w:rsidP="00E92CBF">
      <w:pPr>
        <w:pStyle w:val="PL"/>
        <w:rPr>
          <w:lang w:val="en-US"/>
        </w:rPr>
      </w:pPr>
      <w:r w:rsidRPr="00F11966">
        <w:rPr>
          <w:lang w:val="en-US"/>
        </w:rPr>
        <w:lastRenderedPageBreak/>
        <w:t xml:space="preserve">    SupportedFeatures:</w:t>
      </w:r>
    </w:p>
    <w:p w14:paraId="25E96812" w14:textId="77777777" w:rsidR="00E92CBF" w:rsidRPr="00F11966" w:rsidRDefault="00E92CBF" w:rsidP="00E92CBF">
      <w:pPr>
        <w:pStyle w:val="PL"/>
        <w:rPr>
          <w:lang w:val="en-US"/>
        </w:rPr>
      </w:pPr>
      <w:r w:rsidRPr="00F11966">
        <w:rPr>
          <w:lang w:val="en-US"/>
        </w:rPr>
        <w:t xml:space="preserve">      type: string</w:t>
      </w:r>
    </w:p>
    <w:p w14:paraId="064A306B" w14:textId="77777777" w:rsidR="00E92CBF" w:rsidRPr="00F11966" w:rsidRDefault="00E92CBF" w:rsidP="00E92CBF">
      <w:pPr>
        <w:pStyle w:val="PL"/>
      </w:pPr>
      <w:r w:rsidRPr="00F11966">
        <w:t xml:space="preserve">      pattern: '^[A-Fa-f0-9]*$'</w:t>
      </w:r>
    </w:p>
    <w:p w14:paraId="59A96F23" w14:textId="77777777" w:rsidR="00AB5249" w:rsidRPr="000D2F61" w:rsidRDefault="00AB5249" w:rsidP="00AB5249">
      <w:pPr>
        <w:pStyle w:val="PL"/>
        <w:rPr>
          <w:lang w:eastAsia="zh-CN"/>
        </w:rPr>
      </w:pPr>
      <w:r w:rsidRPr="000D2F61">
        <w:rPr>
          <w:lang w:eastAsia="zh-CN"/>
        </w:rPr>
        <w:t xml:space="preserve">      description: </w:t>
      </w:r>
      <w:r w:rsidRPr="00C45411">
        <w:rPr>
          <w:lang w:eastAsia="zh-CN"/>
        </w:rPr>
        <w:t>A string used to indicate the features supported by an API that is used as defined in clause</w:t>
      </w:r>
      <w:r>
        <w:rPr>
          <w:lang w:eastAsia="zh-CN"/>
        </w:rPr>
        <w:t xml:space="preserve"> </w:t>
      </w:r>
      <w:r w:rsidRPr="00C45411">
        <w:rPr>
          <w:lang w:eastAsia="zh-CN"/>
        </w:rPr>
        <w:t>6.6 in 3GPP</w:t>
      </w:r>
      <w:r>
        <w:rPr>
          <w:lang w:eastAsia="zh-CN"/>
        </w:rPr>
        <w:t xml:space="preserve"> </w:t>
      </w:r>
      <w:r w:rsidRPr="00C45411">
        <w:rPr>
          <w:lang w:eastAsia="zh-CN"/>
        </w:rPr>
        <w:t>TS</w:t>
      </w:r>
      <w:r>
        <w:rPr>
          <w:lang w:eastAsia="zh-CN"/>
        </w:rPr>
        <w:t xml:space="preserve"> </w:t>
      </w:r>
      <w:r w:rsidRPr="00C45411">
        <w:rPr>
          <w:lang w:eastAsia="zh-CN"/>
        </w:rPr>
        <w:t>29.500. The string shall contain a bitmask indicating supported features in hexadecimal representation</w:t>
      </w:r>
      <w:r>
        <w:rPr>
          <w:lang w:eastAsia="zh-CN"/>
        </w:rPr>
        <w:t xml:space="preserve"> </w:t>
      </w:r>
      <w:r w:rsidRPr="001D2CEF">
        <w:rPr>
          <w:lang w:eastAsia="zh-CN"/>
        </w:rPr>
        <w:t>Each character in the string shall take a value of "0" to "9"</w:t>
      </w:r>
      <w:r>
        <w:rPr>
          <w:lang w:eastAsia="zh-CN"/>
        </w:rPr>
        <w:t xml:space="preserve">, </w:t>
      </w:r>
      <w:r w:rsidRPr="00127CF6">
        <w:rPr>
          <w:lang w:eastAsia="zh-CN"/>
        </w:rPr>
        <w:t>"</w:t>
      </w:r>
      <w:r>
        <w:rPr>
          <w:lang w:eastAsia="zh-CN"/>
        </w:rPr>
        <w:t>a</w:t>
      </w:r>
      <w:r w:rsidRPr="00127CF6">
        <w:rPr>
          <w:lang w:eastAsia="zh-CN"/>
        </w:rPr>
        <w:t>" to "</w:t>
      </w:r>
      <w:r>
        <w:rPr>
          <w:lang w:eastAsia="zh-CN"/>
        </w:rPr>
        <w:t>f</w:t>
      </w:r>
      <w:r w:rsidRPr="00127CF6">
        <w:rPr>
          <w:lang w:eastAsia="zh-CN"/>
        </w:rPr>
        <w:t>"</w:t>
      </w:r>
      <w:r w:rsidRPr="001D2CEF">
        <w:rPr>
          <w:lang w:eastAsia="zh-CN"/>
        </w:rPr>
        <w:t xml:space="preserve"> or "A" to "F" and shall represent the support of 4 features as described in table 5.2.2-3. The most significant character representing the highest-numbered features shall appear first in the string, and the character representing features 1 to 4 shall appear last in the string. The list of features and their numbering (starting with 1) are defined separately for each API. If the string contains a lower number of characters than there are defined features for an API, all features that would be represented by characters that are not present in the string are not supported</w:t>
      </w:r>
    </w:p>
    <w:p w14:paraId="67301CFC" w14:textId="77777777" w:rsidR="00E92CBF" w:rsidRPr="00202CB2" w:rsidRDefault="00E92CBF" w:rsidP="00E92CBF">
      <w:pPr>
        <w:pStyle w:val="PL"/>
        <w:rPr>
          <w:lang w:val="en-US"/>
        </w:rPr>
      </w:pPr>
      <w:r w:rsidRPr="00F11966">
        <w:rPr>
          <w:lang w:val="en-US"/>
        </w:rPr>
        <w:t xml:space="preserve">    </w:t>
      </w:r>
      <w:r w:rsidRPr="00202CB2">
        <w:rPr>
          <w:lang w:val="en-US"/>
        </w:rPr>
        <w:t>Uinteger:</w:t>
      </w:r>
    </w:p>
    <w:p w14:paraId="3BD4DE84" w14:textId="77777777" w:rsidR="00E92CBF" w:rsidRPr="00F11966" w:rsidRDefault="00E92CBF" w:rsidP="00E92CBF">
      <w:pPr>
        <w:pStyle w:val="PL"/>
        <w:rPr>
          <w:lang w:val="sv-SE"/>
        </w:rPr>
      </w:pPr>
      <w:r w:rsidRPr="00202CB2">
        <w:rPr>
          <w:lang w:val="en-US"/>
        </w:rPr>
        <w:t xml:space="preserve">      </w:t>
      </w:r>
      <w:r w:rsidRPr="00F11966">
        <w:rPr>
          <w:lang w:val="sv-SE"/>
        </w:rPr>
        <w:t>type: integer</w:t>
      </w:r>
    </w:p>
    <w:p w14:paraId="7069482A" w14:textId="77777777" w:rsidR="00E92CBF" w:rsidRPr="00F11966" w:rsidRDefault="00E92CBF" w:rsidP="00E92CBF">
      <w:pPr>
        <w:pStyle w:val="PL"/>
        <w:rPr>
          <w:lang w:val="sv-SE"/>
        </w:rPr>
      </w:pPr>
      <w:r w:rsidRPr="00F11966">
        <w:rPr>
          <w:lang w:val="sv-SE"/>
        </w:rPr>
        <w:t xml:space="preserve">      minimum: 0</w:t>
      </w:r>
    </w:p>
    <w:p w14:paraId="1FA2C724" w14:textId="77777777" w:rsidR="008C1EA3" w:rsidRDefault="008C1EA3" w:rsidP="008C1EA3">
      <w:pPr>
        <w:pStyle w:val="PL"/>
        <w:rPr>
          <w:lang w:val="en-US"/>
        </w:rPr>
      </w:pPr>
      <w:r w:rsidRPr="00F11966">
        <w:t xml:space="preserve">      </w:t>
      </w:r>
      <w:r w:rsidRPr="001531E3">
        <w:rPr>
          <w:lang w:val="en-US"/>
        </w:rPr>
        <w:t>description:</w:t>
      </w:r>
      <w:r w:rsidRPr="009E21BA">
        <w:t xml:space="preserve"> </w:t>
      </w:r>
      <w:r w:rsidRPr="001D2CEF">
        <w:t>Unsigned Integer, i.e. only value 0 and integers above 0 are permissible</w:t>
      </w:r>
      <w:r>
        <w:t>.</w:t>
      </w:r>
    </w:p>
    <w:p w14:paraId="120267C6" w14:textId="77777777" w:rsidR="00E92CBF" w:rsidRPr="00202CB2" w:rsidRDefault="00E92CBF" w:rsidP="00E92CBF">
      <w:pPr>
        <w:pStyle w:val="PL"/>
        <w:rPr>
          <w:lang w:val="en-US"/>
        </w:rPr>
      </w:pPr>
      <w:r w:rsidRPr="00202CB2">
        <w:rPr>
          <w:lang w:val="en-US"/>
        </w:rPr>
        <w:t xml:space="preserve">    UintegerRm:</w:t>
      </w:r>
    </w:p>
    <w:p w14:paraId="0153DBCB" w14:textId="77777777" w:rsidR="00E92CBF" w:rsidRPr="00F11966" w:rsidRDefault="00E92CBF" w:rsidP="00E92CBF">
      <w:pPr>
        <w:pStyle w:val="PL"/>
        <w:rPr>
          <w:lang w:val="sv-SE"/>
        </w:rPr>
      </w:pPr>
      <w:r w:rsidRPr="00202CB2">
        <w:rPr>
          <w:lang w:val="en-US"/>
        </w:rPr>
        <w:t xml:space="preserve">      </w:t>
      </w:r>
      <w:r w:rsidRPr="00F11966">
        <w:rPr>
          <w:lang w:val="sv-SE"/>
        </w:rPr>
        <w:t>type: integer</w:t>
      </w:r>
    </w:p>
    <w:p w14:paraId="0923AB74" w14:textId="77777777" w:rsidR="00E92CBF" w:rsidRPr="00F11966" w:rsidRDefault="00E92CBF" w:rsidP="00E92CBF">
      <w:pPr>
        <w:pStyle w:val="PL"/>
        <w:rPr>
          <w:lang w:val="sv-SE"/>
        </w:rPr>
      </w:pPr>
      <w:r w:rsidRPr="00F11966">
        <w:rPr>
          <w:lang w:val="sv-SE"/>
        </w:rPr>
        <w:t xml:space="preserve">      minimum: 0</w:t>
      </w:r>
    </w:p>
    <w:p w14:paraId="1F179814" w14:textId="794BB04C" w:rsidR="008C1EA3" w:rsidRDefault="008C1EA3" w:rsidP="008C1EA3">
      <w:pPr>
        <w:pStyle w:val="PL"/>
        <w:rPr>
          <w:lang w:val="en-US"/>
        </w:rPr>
      </w:pPr>
      <w:r w:rsidRPr="00F11966">
        <w:t xml:space="preserve">      </w:t>
      </w:r>
      <w:r w:rsidRPr="001531E3">
        <w:rPr>
          <w:lang w:val="en-US"/>
        </w:rPr>
        <w:t>description:</w:t>
      </w:r>
      <w:r w:rsidRPr="009E21BA">
        <w:t xml:space="preserve"> </w:t>
      </w:r>
      <w:r w:rsidRPr="001D2CEF">
        <w:t>Unsigned Integer, i.e. only value 0 and integers above 0 are permissible</w:t>
      </w:r>
      <w:r w:rsidRPr="009E21BA">
        <w:t xml:space="preserve"> </w:t>
      </w:r>
      <w:r w:rsidRPr="001D2CEF">
        <w:t xml:space="preserve">with the OpenAPI </w:t>
      </w:r>
      <w:r w:rsidR="002163ED">
        <w:t>"nullable=</w:t>
      </w:r>
      <w:r w:rsidRPr="001D2CEF">
        <w:t xml:space="preserve"> true" property</w:t>
      </w:r>
      <w:r>
        <w:t>.</w:t>
      </w:r>
    </w:p>
    <w:p w14:paraId="3875372A" w14:textId="77777777" w:rsidR="00E92CBF" w:rsidRPr="00202CB2" w:rsidRDefault="00E92CBF" w:rsidP="00E92CBF">
      <w:pPr>
        <w:pStyle w:val="PL"/>
        <w:rPr>
          <w:lang w:val="en-US"/>
        </w:rPr>
      </w:pPr>
      <w:r w:rsidRPr="00202CB2">
        <w:rPr>
          <w:lang w:val="en-US"/>
        </w:rPr>
        <w:t xml:space="preserve">      nullable: true</w:t>
      </w:r>
    </w:p>
    <w:p w14:paraId="03D22A2E" w14:textId="77777777" w:rsidR="00E92CBF" w:rsidRPr="00202CB2" w:rsidRDefault="00E92CBF" w:rsidP="00E92CBF">
      <w:pPr>
        <w:pStyle w:val="PL"/>
        <w:rPr>
          <w:lang w:val="en-US"/>
        </w:rPr>
      </w:pPr>
      <w:r w:rsidRPr="00202CB2">
        <w:rPr>
          <w:lang w:val="en-US"/>
        </w:rPr>
        <w:t xml:space="preserve">    Uint16:</w:t>
      </w:r>
    </w:p>
    <w:p w14:paraId="30A8CF53" w14:textId="77777777" w:rsidR="00E92CBF" w:rsidRPr="00202CB2" w:rsidRDefault="00E92CBF" w:rsidP="00E92CBF">
      <w:pPr>
        <w:pStyle w:val="PL"/>
        <w:rPr>
          <w:lang w:val="en-US"/>
        </w:rPr>
      </w:pPr>
      <w:r w:rsidRPr="00202CB2">
        <w:rPr>
          <w:lang w:val="en-US"/>
        </w:rPr>
        <w:t xml:space="preserve">      type: integer</w:t>
      </w:r>
    </w:p>
    <w:p w14:paraId="572667DC" w14:textId="77777777" w:rsidR="00E92CBF" w:rsidRPr="00202CB2" w:rsidRDefault="00E92CBF" w:rsidP="00E92CBF">
      <w:pPr>
        <w:pStyle w:val="PL"/>
        <w:rPr>
          <w:lang w:val="en-US"/>
        </w:rPr>
      </w:pPr>
      <w:r w:rsidRPr="00202CB2">
        <w:rPr>
          <w:lang w:val="en-US"/>
        </w:rPr>
        <w:t xml:space="preserve">      minimum: 0</w:t>
      </w:r>
    </w:p>
    <w:p w14:paraId="776B526A" w14:textId="77777777" w:rsidR="00E92CBF" w:rsidRPr="00202CB2" w:rsidRDefault="00E92CBF" w:rsidP="00E92CBF">
      <w:pPr>
        <w:pStyle w:val="PL"/>
        <w:rPr>
          <w:lang w:val="en-US"/>
        </w:rPr>
      </w:pPr>
      <w:r w:rsidRPr="00202CB2">
        <w:rPr>
          <w:lang w:val="en-US"/>
        </w:rPr>
        <w:t xml:space="preserve">      maximum: 65535</w:t>
      </w:r>
    </w:p>
    <w:p w14:paraId="0074B34C" w14:textId="77777777" w:rsidR="008C1EA3" w:rsidRDefault="008C1EA3" w:rsidP="008C1EA3">
      <w:pPr>
        <w:pStyle w:val="PL"/>
        <w:rPr>
          <w:lang w:val="en-US"/>
        </w:rPr>
      </w:pPr>
      <w:r w:rsidRPr="00F11966">
        <w:t xml:space="preserve">      </w:t>
      </w:r>
      <w:r w:rsidRPr="001531E3">
        <w:rPr>
          <w:lang w:val="en-US"/>
        </w:rPr>
        <w:t>description:</w:t>
      </w:r>
      <w:r>
        <w:rPr>
          <w:lang w:val="en-US"/>
        </w:rPr>
        <w:t xml:space="preserve"> </w:t>
      </w:r>
      <w:r>
        <w:t>Integer where the allowed values correspond to the value range of an unsigned 16-bit integer.</w:t>
      </w:r>
    </w:p>
    <w:p w14:paraId="6B459122" w14:textId="77777777" w:rsidR="00E92CBF" w:rsidRPr="00202CB2" w:rsidRDefault="00E92CBF" w:rsidP="00E92CBF">
      <w:pPr>
        <w:pStyle w:val="PL"/>
        <w:rPr>
          <w:lang w:val="en-US"/>
        </w:rPr>
      </w:pPr>
      <w:r w:rsidRPr="00202CB2">
        <w:rPr>
          <w:lang w:val="en-US"/>
        </w:rPr>
        <w:t xml:space="preserve">    Uint16Rm:</w:t>
      </w:r>
    </w:p>
    <w:p w14:paraId="66DDC374" w14:textId="77777777" w:rsidR="00E92CBF" w:rsidRPr="00202CB2" w:rsidRDefault="00E92CBF" w:rsidP="00E92CBF">
      <w:pPr>
        <w:pStyle w:val="PL"/>
        <w:rPr>
          <w:lang w:val="en-US"/>
        </w:rPr>
      </w:pPr>
      <w:r w:rsidRPr="00202CB2">
        <w:rPr>
          <w:lang w:val="en-US"/>
        </w:rPr>
        <w:t xml:space="preserve">      type: integer</w:t>
      </w:r>
    </w:p>
    <w:p w14:paraId="64A02DF4" w14:textId="77777777" w:rsidR="00E92CBF" w:rsidRPr="00202CB2" w:rsidRDefault="00E92CBF" w:rsidP="00E92CBF">
      <w:pPr>
        <w:pStyle w:val="PL"/>
        <w:rPr>
          <w:lang w:val="en-US"/>
        </w:rPr>
      </w:pPr>
      <w:r w:rsidRPr="00202CB2">
        <w:rPr>
          <w:lang w:val="en-US"/>
        </w:rPr>
        <w:t xml:space="preserve">      minimum: 0</w:t>
      </w:r>
    </w:p>
    <w:p w14:paraId="700FCA4C" w14:textId="77777777" w:rsidR="00E92CBF" w:rsidRPr="00202CB2" w:rsidRDefault="00E92CBF" w:rsidP="00E92CBF">
      <w:pPr>
        <w:pStyle w:val="PL"/>
        <w:rPr>
          <w:lang w:val="en-US"/>
        </w:rPr>
      </w:pPr>
      <w:r w:rsidRPr="00202CB2">
        <w:rPr>
          <w:lang w:val="en-US"/>
        </w:rPr>
        <w:t xml:space="preserve">      maximum: 65535</w:t>
      </w:r>
    </w:p>
    <w:p w14:paraId="28D0AB97" w14:textId="77777777" w:rsidR="00E92CBF" w:rsidRPr="00202CB2" w:rsidRDefault="00E92CBF" w:rsidP="00E92CBF">
      <w:pPr>
        <w:pStyle w:val="PL"/>
        <w:rPr>
          <w:lang w:val="en-US"/>
        </w:rPr>
      </w:pPr>
      <w:r w:rsidRPr="00202CB2">
        <w:rPr>
          <w:lang w:val="en-US"/>
        </w:rPr>
        <w:t xml:space="preserve">      nullable: true</w:t>
      </w:r>
    </w:p>
    <w:p w14:paraId="13F146F9" w14:textId="67B759A7" w:rsidR="008C1EA3" w:rsidRDefault="008C1EA3" w:rsidP="008C1EA3">
      <w:pPr>
        <w:pStyle w:val="PL"/>
        <w:rPr>
          <w:lang w:val="en-US"/>
        </w:rPr>
      </w:pPr>
      <w:r w:rsidRPr="00F11966">
        <w:t xml:space="preserve">      </w:t>
      </w:r>
      <w:r w:rsidRPr="001531E3">
        <w:rPr>
          <w:lang w:val="en-US"/>
        </w:rPr>
        <w:t>description:</w:t>
      </w:r>
      <w:r w:rsidRPr="009E21BA">
        <w:t xml:space="preserve"> </w:t>
      </w:r>
      <w:r>
        <w:t xml:space="preserve">Integer where the allowed values correspond to the value range of an unsigned 16-bit integer </w:t>
      </w:r>
      <w:r w:rsidRPr="001D2CEF">
        <w:t xml:space="preserve">with the OpenAPI </w:t>
      </w:r>
      <w:r w:rsidR="002163ED">
        <w:t>"nullable=</w:t>
      </w:r>
      <w:r w:rsidRPr="001D2CEF">
        <w:t xml:space="preserve"> true" property</w:t>
      </w:r>
      <w:r>
        <w:t>.</w:t>
      </w:r>
    </w:p>
    <w:p w14:paraId="68537B92" w14:textId="77777777" w:rsidR="00E92CBF" w:rsidRPr="00F11966" w:rsidRDefault="00E92CBF" w:rsidP="00E92CBF">
      <w:pPr>
        <w:pStyle w:val="PL"/>
        <w:rPr>
          <w:lang w:val="sv-SE"/>
        </w:rPr>
      </w:pPr>
      <w:r w:rsidRPr="00F11966">
        <w:rPr>
          <w:lang w:val="sv-SE"/>
        </w:rPr>
        <w:t xml:space="preserve">    Uint32:</w:t>
      </w:r>
    </w:p>
    <w:p w14:paraId="65B88753" w14:textId="77777777" w:rsidR="00E92CBF" w:rsidRPr="00F11966" w:rsidRDefault="00E92CBF" w:rsidP="00E92CBF">
      <w:pPr>
        <w:pStyle w:val="PL"/>
        <w:rPr>
          <w:lang w:val="sv-SE"/>
        </w:rPr>
      </w:pPr>
      <w:r w:rsidRPr="00F11966">
        <w:rPr>
          <w:lang w:val="sv-SE"/>
        </w:rPr>
        <w:t xml:space="preserve">      type: integer</w:t>
      </w:r>
    </w:p>
    <w:p w14:paraId="732C5B95" w14:textId="77777777" w:rsidR="00E92CBF" w:rsidRPr="00202CB2" w:rsidRDefault="00E92CBF" w:rsidP="00E92CBF">
      <w:pPr>
        <w:pStyle w:val="PL"/>
        <w:rPr>
          <w:lang w:val="en-US"/>
        </w:rPr>
      </w:pPr>
      <w:r w:rsidRPr="00202CB2">
        <w:rPr>
          <w:lang w:val="en-US"/>
        </w:rPr>
        <w:t xml:space="preserve">      minimum: 0</w:t>
      </w:r>
    </w:p>
    <w:p w14:paraId="07C25A92" w14:textId="77777777" w:rsidR="004113BA" w:rsidRPr="00202CB2" w:rsidRDefault="004113BA" w:rsidP="004113BA">
      <w:pPr>
        <w:pStyle w:val="PL"/>
        <w:rPr>
          <w:lang w:val="en-US"/>
        </w:rPr>
      </w:pPr>
      <w:r w:rsidRPr="00202CB2">
        <w:rPr>
          <w:lang w:val="en-US"/>
        </w:rPr>
        <w:t xml:space="preserve">      maximum: 4294967295 #(2^32)-1</w:t>
      </w:r>
    </w:p>
    <w:p w14:paraId="6F73B6D2" w14:textId="77777777" w:rsidR="008C1EA3" w:rsidRDefault="008C1EA3" w:rsidP="008C1EA3">
      <w:pPr>
        <w:pStyle w:val="PL"/>
        <w:rPr>
          <w:lang w:val="en-US"/>
        </w:rPr>
      </w:pPr>
      <w:r w:rsidRPr="00F11966">
        <w:t xml:space="preserve">      </w:t>
      </w:r>
      <w:r w:rsidRPr="001531E3">
        <w:rPr>
          <w:lang w:val="en-US"/>
        </w:rPr>
        <w:t>description:</w:t>
      </w:r>
      <w:r w:rsidRPr="009E21BA">
        <w:t xml:space="preserve"> </w:t>
      </w:r>
      <w:r>
        <w:t>Integer where the allowed values correspond to the value range of an unsigned 32-bit integer.</w:t>
      </w:r>
    </w:p>
    <w:p w14:paraId="461934D5" w14:textId="77777777" w:rsidR="00E92CBF" w:rsidRPr="00F11966" w:rsidRDefault="00E92CBF" w:rsidP="00E92CBF">
      <w:pPr>
        <w:pStyle w:val="PL"/>
        <w:rPr>
          <w:lang w:val="sv-SE"/>
        </w:rPr>
      </w:pPr>
      <w:r w:rsidRPr="00F11966">
        <w:rPr>
          <w:lang w:val="sv-SE"/>
        </w:rPr>
        <w:t xml:space="preserve">    Uint32Rm:</w:t>
      </w:r>
    </w:p>
    <w:p w14:paraId="500CA625" w14:textId="77777777" w:rsidR="00E92CBF" w:rsidRPr="00F11966" w:rsidRDefault="00E92CBF" w:rsidP="00E92CBF">
      <w:pPr>
        <w:pStyle w:val="PL"/>
        <w:rPr>
          <w:lang w:val="sv-SE"/>
        </w:rPr>
      </w:pPr>
      <w:r w:rsidRPr="00F11966">
        <w:rPr>
          <w:lang w:val="sv-SE"/>
        </w:rPr>
        <w:t xml:space="preserve">      format: int32</w:t>
      </w:r>
    </w:p>
    <w:p w14:paraId="104EC052" w14:textId="77777777" w:rsidR="00E92CBF" w:rsidRPr="00F11966" w:rsidRDefault="00E92CBF" w:rsidP="00E92CBF">
      <w:pPr>
        <w:pStyle w:val="PL"/>
        <w:rPr>
          <w:lang w:val="sv-SE"/>
        </w:rPr>
      </w:pPr>
      <w:r w:rsidRPr="00F11966">
        <w:rPr>
          <w:lang w:val="sv-SE"/>
        </w:rPr>
        <w:t xml:space="preserve">      type: integer</w:t>
      </w:r>
    </w:p>
    <w:p w14:paraId="3834CC54" w14:textId="77777777" w:rsidR="00E92CBF" w:rsidRPr="00202CB2" w:rsidRDefault="00E92CBF" w:rsidP="00E92CBF">
      <w:pPr>
        <w:pStyle w:val="PL"/>
        <w:rPr>
          <w:lang w:val="en-US"/>
        </w:rPr>
      </w:pPr>
      <w:r w:rsidRPr="00202CB2">
        <w:rPr>
          <w:lang w:val="en-US"/>
        </w:rPr>
        <w:t xml:space="preserve">      minimum: 0</w:t>
      </w:r>
    </w:p>
    <w:p w14:paraId="5C8F7161" w14:textId="77777777" w:rsidR="004113BA" w:rsidRPr="00202CB2" w:rsidRDefault="004113BA" w:rsidP="004113BA">
      <w:pPr>
        <w:pStyle w:val="PL"/>
        <w:rPr>
          <w:lang w:val="en-US"/>
        </w:rPr>
      </w:pPr>
      <w:r w:rsidRPr="00202CB2">
        <w:rPr>
          <w:lang w:val="en-US"/>
        </w:rPr>
        <w:t xml:space="preserve">      maximum: 4294967295 #(2^32)-1</w:t>
      </w:r>
    </w:p>
    <w:p w14:paraId="05FD7F4B" w14:textId="77777777" w:rsidR="00E92CBF" w:rsidRPr="00202CB2" w:rsidRDefault="00E92CBF" w:rsidP="00E92CBF">
      <w:pPr>
        <w:pStyle w:val="PL"/>
        <w:rPr>
          <w:lang w:val="en-US"/>
        </w:rPr>
      </w:pPr>
      <w:r w:rsidRPr="00202CB2">
        <w:rPr>
          <w:lang w:val="en-US"/>
        </w:rPr>
        <w:t xml:space="preserve">      nullable: true</w:t>
      </w:r>
    </w:p>
    <w:p w14:paraId="3D1E4245" w14:textId="77777777" w:rsidR="00AB5249" w:rsidRDefault="00AB5249" w:rsidP="00AB5249">
      <w:pPr>
        <w:pStyle w:val="PL"/>
        <w:rPr>
          <w:lang w:val="en-US"/>
        </w:rPr>
      </w:pPr>
      <w:r w:rsidRPr="00F11966">
        <w:t xml:space="preserve">      </w:t>
      </w:r>
      <w:r w:rsidRPr="001531E3">
        <w:rPr>
          <w:lang w:val="en-US"/>
        </w:rPr>
        <w:t>description:</w:t>
      </w:r>
      <w:r w:rsidRPr="00AF6C5A">
        <w:t xml:space="preserve"> </w:t>
      </w:r>
      <w:r>
        <w:t xml:space="preserve">Integer where the allowed values correspond to the value range of an unsigned 32-bit integer </w:t>
      </w:r>
      <w:r w:rsidRPr="001D2CEF">
        <w:t xml:space="preserve">with the OpenAPI </w:t>
      </w:r>
      <w:r>
        <w:t>"nullable=</w:t>
      </w:r>
      <w:r w:rsidRPr="001D2CEF">
        <w:t xml:space="preserve"> true" property</w:t>
      </w:r>
      <w:r>
        <w:t>.</w:t>
      </w:r>
    </w:p>
    <w:p w14:paraId="690906AF" w14:textId="77777777" w:rsidR="00E92CBF" w:rsidRPr="00F11966" w:rsidRDefault="00E92CBF" w:rsidP="00E92CBF">
      <w:pPr>
        <w:pStyle w:val="PL"/>
        <w:rPr>
          <w:lang w:val="sv-SE"/>
        </w:rPr>
      </w:pPr>
      <w:r w:rsidRPr="00F11966">
        <w:rPr>
          <w:lang w:val="sv-SE"/>
        </w:rPr>
        <w:t xml:space="preserve">    Uint64:</w:t>
      </w:r>
    </w:p>
    <w:p w14:paraId="1A524862" w14:textId="77777777" w:rsidR="00E92CBF" w:rsidRPr="00F11966" w:rsidRDefault="00E92CBF" w:rsidP="00E92CBF">
      <w:pPr>
        <w:pStyle w:val="PL"/>
        <w:rPr>
          <w:lang w:val="sv-SE"/>
        </w:rPr>
      </w:pPr>
      <w:r w:rsidRPr="00F11966">
        <w:rPr>
          <w:lang w:val="sv-SE"/>
        </w:rPr>
        <w:t xml:space="preserve">      type: integer</w:t>
      </w:r>
    </w:p>
    <w:p w14:paraId="61AFA527" w14:textId="77777777" w:rsidR="00E92CBF" w:rsidRPr="00202CB2" w:rsidRDefault="00E92CBF" w:rsidP="00E92CBF">
      <w:pPr>
        <w:pStyle w:val="PL"/>
        <w:rPr>
          <w:lang w:val="en-US"/>
        </w:rPr>
      </w:pPr>
      <w:r w:rsidRPr="00202CB2">
        <w:rPr>
          <w:lang w:val="en-US"/>
        </w:rPr>
        <w:t xml:space="preserve">      minimum: 0</w:t>
      </w:r>
    </w:p>
    <w:p w14:paraId="2A5FA2EF" w14:textId="77777777" w:rsidR="004113BA" w:rsidRPr="00202CB2" w:rsidRDefault="004113BA" w:rsidP="004113BA">
      <w:pPr>
        <w:pStyle w:val="PL"/>
        <w:rPr>
          <w:lang w:val="en-US"/>
        </w:rPr>
      </w:pPr>
      <w:r w:rsidRPr="00202CB2">
        <w:rPr>
          <w:lang w:val="en-US"/>
        </w:rPr>
        <w:t xml:space="preserve">      maximum: 18446744073709551615</w:t>
      </w:r>
      <w:r w:rsidR="00DD5CCF" w:rsidRPr="00202CB2">
        <w:rPr>
          <w:lang w:val="en-US"/>
        </w:rPr>
        <w:t xml:space="preserve"> </w:t>
      </w:r>
      <w:r w:rsidRPr="00202CB2">
        <w:rPr>
          <w:lang w:val="en-US"/>
        </w:rPr>
        <w:t>#(2^64)-1</w:t>
      </w:r>
    </w:p>
    <w:p w14:paraId="23335A4A" w14:textId="77777777" w:rsidR="008C1EA3" w:rsidRDefault="008C1EA3" w:rsidP="008C1EA3">
      <w:pPr>
        <w:pStyle w:val="PL"/>
        <w:rPr>
          <w:lang w:val="en-US"/>
        </w:rPr>
      </w:pPr>
      <w:r w:rsidRPr="00F11966">
        <w:t xml:space="preserve">      </w:t>
      </w:r>
      <w:r w:rsidRPr="001531E3">
        <w:rPr>
          <w:lang w:val="en-US"/>
        </w:rPr>
        <w:t>description:</w:t>
      </w:r>
      <w:r w:rsidRPr="00AF6C5A">
        <w:t xml:space="preserve"> </w:t>
      </w:r>
      <w:r>
        <w:t>Integer where the allowed values correspond to the value range of an unsigned 64-bit integer.</w:t>
      </w:r>
    </w:p>
    <w:p w14:paraId="31FA7587" w14:textId="77777777" w:rsidR="00E92CBF" w:rsidRPr="00F11966" w:rsidRDefault="00E92CBF" w:rsidP="00E92CBF">
      <w:pPr>
        <w:pStyle w:val="PL"/>
        <w:rPr>
          <w:lang w:val="sv-SE"/>
        </w:rPr>
      </w:pPr>
      <w:r w:rsidRPr="00F11966">
        <w:rPr>
          <w:lang w:val="sv-SE"/>
        </w:rPr>
        <w:t xml:space="preserve">    Uint64Rm:</w:t>
      </w:r>
    </w:p>
    <w:p w14:paraId="707B998D" w14:textId="77777777" w:rsidR="00E92CBF" w:rsidRPr="00F11966" w:rsidRDefault="00E92CBF" w:rsidP="00E92CBF">
      <w:pPr>
        <w:pStyle w:val="PL"/>
        <w:rPr>
          <w:lang w:val="sv-SE"/>
        </w:rPr>
      </w:pPr>
      <w:r w:rsidRPr="00F11966">
        <w:rPr>
          <w:lang w:val="sv-SE"/>
        </w:rPr>
        <w:t xml:space="preserve">      type: integer</w:t>
      </w:r>
    </w:p>
    <w:p w14:paraId="50BEAA70" w14:textId="77777777" w:rsidR="00E92CBF" w:rsidRPr="00202CB2" w:rsidRDefault="00E92CBF" w:rsidP="00E92CBF">
      <w:pPr>
        <w:pStyle w:val="PL"/>
        <w:rPr>
          <w:lang w:val="en-US"/>
        </w:rPr>
      </w:pPr>
      <w:r w:rsidRPr="00202CB2">
        <w:rPr>
          <w:lang w:val="en-US"/>
        </w:rPr>
        <w:t xml:space="preserve">      minimum: 0</w:t>
      </w:r>
    </w:p>
    <w:p w14:paraId="3D9D5A09" w14:textId="77777777" w:rsidR="004113BA" w:rsidRPr="00202CB2" w:rsidRDefault="004113BA" w:rsidP="004113BA">
      <w:pPr>
        <w:pStyle w:val="PL"/>
        <w:rPr>
          <w:lang w:val="en-US"/>
        </w:rPr>
      </w:pPr>
      <w:r w:rsidRPr="00202CB2">
        <w:rPr>
          <w:lang w:val="en-US"/>
        </w:rPr>
        <w:t xml:space="preserve">      maximum: 18446744073709551615</w:t>
      </w:r>
      <w:r w:rsidR="00DD5CCF" w:rsidRPr="00202CB2">
        <w:rPr>
          <w:lang w:val="en-US"/>
        </w:rPr>
        <w:t xml:space="preserve"> </w:t>
      </w:r>
      <w:r w:rsidRPr="00202CB2">
        <w:rPr>
          <w:lang w:val="en-US"/>
        </w:rPr>
        <w:t>#(2^64)-1</w:t>
      </w:r>
    </w:p>
    <w:p w14:paraId="5893F2D2" w14:textId="77777777" w:rsidR="00E92CBF" w:rsidRPr="00F11966" w:rsidRDefault="00E92CBF" w:rsidP="00E92CBF">
      <w:pPr>
        <w:pStyle w:val="PL"/>
        <w:rPr>
          <w:lang w:val="en-US"/>
        </w:rPr>
      </w:pPr>
      <w:r w:rsidRPr="00202CB2">
        <w:rPr>
          <w:lang w:val="en-US"/>
        </w:rPr>
        <w:t xml:space="preserve">      </w:t>
      </w:r>
      <w:r w:rsidRPr="00F11966">
        <w:rPr>
          <w:lang w:val="en-US"/>
        </w:rPr>
        <w:t>nullable: true</w:t>
      </w:r>
    </w:p>
    <w:p w14:paraId="21DA4C3D" w14:textId="77777777" w:rsidR="00AB5249" w:rsidRDefault="00AB5249" w:rsidP="00AB5249">
      <w:pPr>
        <w:pStyle w:val="PL"/>
        <w:rPr>
          <w:lang w:val="en-US"/>
        </w:rPr>
      </w:pPr>
      <w:r w:rsidRPr="00F11966">
        <w:t xml:space="preserve">      </w:t>
      </w:r>
      <w:r w:rsidRPr="001531E3">
        <w:rPr>
          <w:lang w:val="en-US"/>
        </w:rPr>
        <w:t>description:</w:t>
      </w:r>
      <w:r w:rsidRPr="009E21BA">
        <w:t xml:space="preserve"> </w:t>
      </w:r>
      <w:r>
        <w:t xml:space="preserve">Integer where the allowed values correspond to the value range of an unsigned 16-bit integer </w:t>
      </w:r>
      <w:r w:rsidRPr="001D2CEF">
        <w:t xml:space="preserve">with the OpenAPI </w:t>
      </w:r>
      <w:r>
        <w:t>"nullable=</w:t>
      </w:r>
      <w:r w:rsidRPr="001D2CEF">
        <w:t xml:space="preserve"> true" property</w:t>
      </w:r>
      <w:r>
        <w:t>.</w:t>
      </w:r>
    </w:p>
    <w:p w14:paraId="3ED73D2D" w14:textId="77777777" w:rsidR="00E92CBF" w:rsidRPr="00F11966" w:rsidRDefault="00E92CBF" w:rsidP="00E92CBF">
      <w:pPr>
        <w:pStyle w:val="PL"/>
        <w:rPr>
          <w:lang w:val="sv-SE"/>
        </w:rPr>
      </w:pPr>
      <w:r w:rsidRPr="00F11966">
        <w:rPr>
          <w:lang w:val="sv-SE"/>
        </w:rPr>
        <w:t xml:space="preserve">    Uri:</w:t>
      </w:r>
    </w:p>
    <w:p w14:paraId="6252CDD9" w14:textId="77777777" w:rsidR="00E92CBF" w:rsidRPr="00F11966" w:rsidRDefault="00E92CBF" w:rsidP="00E92CBF">
      <w:pPr>
        <w:pStyle w:val="PL"/>
        <w:rPr>
          <w:lang w:val="sv-SE"/>
        </w:rPr>
      </w:pPr>
      <w:r w:rsidRPr="00F11966">
        <w:rPr>
          <w:lang w:val="sv-SE"/>
        </w:rPr>
        <w:t xml:space="preserve">      type: string</w:t>
      </w:r>
    </w:p>
    <w:p w14:paraId="4BDDF1F8" w14:textId="77777777" w:rsidR="008C1EA3" w:rsidRDefault="008C1EA3" w:rsidP="008C1EA3">
      <w:pPr>
        <w:pStyle w:val="PL"/>
        <w:rPr>
          <w:lang w:val="en-US"/>
        </w:rPr>
      </w:pPr>
      <w:r w:rsidRPr="00F11966">
        <w:t xml:space="preserve">      </w:t>
      </w:r>
      <w:r w:rsidRPr="001531E3">
        <w:rPr>
          <w:lang w:val="en-US"/>
        </w:rPr>
        <w:t>description:</w:t>
      </w:r>
      <w:r w:rsidRPr="00AF6C5A">
        <w:rPr>
          <w:lang w:eastAsia="zh-CN"/>
        </w:rPr>
        <w:t xml:space="preserve"> </w:t>
      </w:r>
      <w:r w:rsidRPr="001D2CEF">
        <w:rPr>
          <w:lang w:eastAsia="zh-CN"/>
        </w:rPr>
        <w:t>String providing an URI formatted according to RFC</w:t>
      </w:r>
      <w:r>
        <w:rPr>
          <w:lang w:eastAsia="zh-CN"/>
        </w:rPr>
        <w:t xml:space="preserve"> </w:t>
      </w:r>
      <w:r w:rsidRPr="001D2CEF">
        <w:rPr>
          <w:lang w:eastAsia="zh-CN"/>
        </w:rPr>
        <w:t>3986</w:t>
      </w:r>
    </w:p>
    <w:p w14:paraId="1DAFEA41" w14:textId="77777777" w:rsidR="00E92CBF" w:rsidRPr="00F11966" w:rsidRDefault="00E92CBF" w:rsidP="00E92CBF">
      <w:pPr>
        <w:pStyle w:val="PL"/>
        <w:rPr>
          <w:lang w:val="sv-SE"/>
        </w:rPr>
      </w:pPr>
      <w:r w:rsidRPr="00F11966">
        <w:rPr>
          <w:lang w:val="sv-SE"/>
        </w:rPr>
        <w:t xml:space="preserve">    UriRm:</w:t>
      </w:r>
    </w:p>
    <w:p w14:paraId="00BA9316" w14:textId="77777777" w:rsidR="00E92CBF" w:rsidRPr="00F11966" w:rsidRDefault="00E92CBF" w:rsidP="00E92CBF">
      <w:pPr>
        <w:pStyle w:val="PL"/>
        <w:rPr>
          <w:lang w:val="sv-SE"/>
        </w:rPr>
      </w:pPr>
      <w:r w:rsidRPr="00F11966">
        <w:rPr>
          <w:lang w:val="sv-SE"/>
        </w:rPr>
        <w:t xml:space="preserve">      type: string</w:t>
      </w:r>
    </w:p>
    <w:p w14:paraId="10A973CF" w14:textId="77777777" w:rsidR="00E92CBF" w:rsidRPr="00F11966" w:rsidRDefault="00E92CBF" w:rsidP="00E92CBF">
      <w:pPr>
        <w:pStyle w:val="PL"/>
        <w:rPr>
          <w:lang w:val="en-US"/>
        </w:rPr>
      </w:pPr>
      <w:r w:rsidRPr="00F11966">
        <w:rPr>
          <w:lang w:val="en-US"/>
        </w:rPr>
        <w:t xml:space="preserve">      nullable: true</w:t>
      </w:r>
    </w:p>
    <w:p w14:paraId="7AA981EF" w14:textId="77777777" w:rsidR="00AB5249" w:rsidRDefault="00AB5249" w:rsidP="00AB5249">
      <w:pPr>
        <w:pStyle w:val="PL"/>
        <w:rPr>
          <w:lang w:val="en-US"/>
        </w:rPr>
      </w:pPr>
      <w:r w:rsidRPr="00F11966">
        <w:t xml:space="preserve">      </w:t>
      </w:r>
      <w:r w:rsidRPr="001531E3">
        <w:rPr>
          <w:lang w:val="en-US"/>
        </w:rPr>
        <w:t>description:</w:t>
      </w:r>
      <w:r>
        <w:rPr>
          <w:lang w:val="en-US"/>
        </w:rPr>
        <w:t xml:space="preserve"> </w:t>
      </w:r>
      <w:r w:rsidRPr="001D2CEF">
        <w:rPr>
          <w:lang w:eastAsia="zh-CN"/>
        </w:rPr>
        <w:t>String providing an URI formatted according to RFC</w:t>
      </w:r>
      <w:r>
        <w:rPr>
          <w:lang w:eastAsia="zh-CN"/>
        </w:rPr>
        <w:t xml:space="preserve"> </w:t>
      </w:r>
      <w:r w:rsidRPr="001D2CEF">
        <w:rPr>
          <w:lang w:eastAsia="zh-CN"/>
        </w:rPr>
        <w:t>3986</w:t>
      </w:r>
      <w:r>
        <w:rPr>
          <w:lang w:eastAsia="zh-CN"/>
        </w:rPr>
        <w:t xml:space="preserve"> </w:t>
      </w:r>
      <w:r w:rsidRPr="001D2CEF">
        <w:t xml:space="preserve">with the OpenAPI </w:t>
      </w:r>
      <w:r>
        <w:t>"nullable=</w:t>
      </w:r>
      <w:r w:rsidRPr="001D2CEF">
        <w:t xml:space="preserve"> true" property</w:t>
      </w:r>
      <w:r>
        <w:t>.</w:t>
      </w:r>
    </w:p>
    <w:p w14:paraId="4FCC843F" w14:textId="77777777" w:rsidR="00E92CBF" w:rsidRPr="00F11966" w:rsidRDefault="00E92CBF" w:rsidP="00E92CBF">
      <w:pPr>
        <w:pStyle w:val="PL"/>
      </w:pPr>
      <w:r w:rsidRPr="00F11966">
        <w:t xml:space="preserve">    VarUeId:</w:t>
      </w:r>
    </w:p>
    <w:p w14:paraId="73FA4521" w14:textId="77777777" w:rsidR="00E92CBF" w:rsidRPr="00F11966" w:rsidRDefault="00E92CBF" w:rsidP="00E92CBF">
      <w:pPr>
        <w:pStyle w:val="PL"/>
      </w:pPr>
      <w:r w:rsidRPr="00F11966">
        <w:t xml:space="preserve">      type: string</w:t>
      </w:r>
    </w:p>
    <w:p w14:paraId="633AFC38" w14:textId="77777777" w:rsidR="00E92CBF" w:rsidRPr="00F11966" w:rsidRDefault="00E92CBF" w:rsidP="00E92CBF">
      <w:pPr>
        <w:pStyle w:val="PL"/>
        <w:rPr>
          <w:lang w:val="sv-SE"/>
        </w:rPr>
      </w:pPr>
      <w:r w:rsidRPr="00F11966">
        <w:t xml:space="preserve">      pattern: '^(imsi-[0-9]{5,15}|nai-.+|msisdn-[0-9]{5,15}|extid-[^@]+@[^@]+|</w:t>
      </w:r>
      <w:r w:rsidRPr="00F11966">
        <w:rPr>
          <w:lang w:val="en-US"/>
        </w:rPr>
        <w:t>gci-.+|gli-.+|</w:t>
      </w:r>
      <w:r w:rsidRPr="00F11966">
        <w:t>.+)$'</w:t>
      </w:r>
    </w:p>
    <w:p w14:paraId="63A73A7F" w14:textId="77777777" w:rsidR="008C1EA3" w:rsidRDefault="008C1EA3" w:rsidP="008C1EA3">
      <w:pPr>
        <w:pStyle w:val="PL"/>
        <w:rPr>
          <w:lang w:val="en-US"/>
        </w:rPr>
      </w:pPr>
      <w:r w:rsidRPr="00F11966">
        <w:t xml:space="preserve">      </w:t>
      </w:r>
      <w:r w:rsidRPr="001531E3">
        <w:rPr>
          <w:lang w:val="en-US"/>
        </w:rPr>
        <w:t>description:</w:t>
      </w:r>
      <w:r w:rsidRPr="00AF6C5A">
        <w:rPr>
          <w:lang w:eastAsia="zh-CN"/>
        </w:rPr>
        <w:t xml:space="preserve"> </w:t>
      </w:r>
      <w:r w:rsidRPr="001D2CEF">
        <w:rPr>
          <w:lang w:eastAsia="zh-CN"/>
        </w:rPr>
        <w:t>String represents the SUPI or GPSI</w:t>
      </w:r>
    </w:p>
    <w:p w14:paraId="68EAECA6" w14:textId="77777777" w:rsidR="00E92CBF" w:rsidRPr="00F11966" w:rsidRDefault="00E92CBF" w:rsidP="00E92CBF">
      <w:pPr>
        <w:pStyle w:val="PL"/>
      </w:pPr>
      <w:r w:rsidRPr="00F11966">
        <w:t xml:space="preserve">    VarUeIdRm:</w:t>
      </w:r>
    </w:p>
    <w:p w14:paraId="17858342" w14:textId="77777777" w:rsidR="00E92CBF" w:rsidRPr="00F11966" w:rsidRDefault="00E92CBF" w:rsidP="00E92CBF">
      <w:pPr>
        <w:pStyle w:val="PL"/>
      </w:pPr>
      <w:r w:rsidRPr="00F11966">
        <w:t xml:space="preserve">      type: string</w:t>
      </w:r>
    </w:p>
    <w:p w14:paraId="7809447A" w14:textId="77777777" w:rsidR="00E92CBF" w:rsidRPr="00F11966" w:rsidRDefault="00E92CBF" w:rsidP="00E92CBF">
      <w:pPr>
        <w:pStyle w:val="PL"/>
        <w:rPr>
          <w:lang w:val="sv-SE"/>
        </w:rPr>
      </w:pPr>
      <w:r w:rsidRPr="00F11966">
        <w:t xml:space="preserve">      pattern: '^(imsi-[0-9]{5,15}|nai-.+|msisdn-[0-9]{5,15}|extid-[^@]+@[^@]+|</w:t>
      </w:r>
      <w:r w:rsidRPr="00F11966">
        <w:rPr>
          <w:lang w:val="en-US"/>
        </w:rPr>
        <w:t>gci-.+|gli-.+|</w:t>
      </w:r>
      <w:r w:rsidRPr="00F11966">
        <w:t>.+)$'</w:t>
      </w:r>
    </w:p>
    <w:p w14:paraId="169503CB" w14:textId="77777777" w:rsidR="00E92CBF" w:rsidRPr="00F11966" w:rsidRDefault="00E92CBF" w:rsidP="00E92CBF">
      <w:pPr>
        <w:pStyle w:val="PL"/>
        <w:rPr>
          <w:lang w:val="en-US"/>
        </w:rPr>
      </w:pPr>
      <w:r w:rsidRPr="00F11966">
        <w:rPr>
          <w:lang w:val="en-US"/>
        </w:rPr>
        <w:lastRenderedPageBreak/>
        <w:t xml:space="preserve">      nullable: true</w:t>
      </w:r>
    </w:p>
    <w:p w14:paraId="6BAA45B5" w14:textId="77777777" w:rsidR="00AB5249" w:rsidRDefault="00AB5249" w:rsidP="00AB5249">
      <w:pPr>
        <w:pStyle w:val="PL"/>
        <w:rPr>
          <w:lang w:val="en-US"/>
        </w:rPr>
      </w:pPr>
      <w:r w:rsidRPr="00F11966">
        <w:t xml:space="preserve">      </w:t>
      </w:r>
      <w:r w:rsidRPr="001531E3">
        <w:rPr>
          <w:lang w:val="en-US"/>
        </w:rPr>
        <w:t>description:</w:t>
      </w:r>
      <w:r>
        <w:rPr>
          <w:lang w:val="en-US"/>
        </w:rPr>
        <w:t xml:space="preserve"> </w:t>
      </w:r>
      <w:r w:rsidRPr="001D2CEF">
        <w:rPr>
          <w:lang w:eastAsia="zh-CN"/>
        </w:rPr>
        <w:t>String represents the SUPI or GPSI</w:t>
      </w:r>
      <w:r w:rsidRPr="001D2CEF">
        <w:t xml:space="preserve"> with the OpenAPI </w:t>
      </w:r>
      <w:r>
        <w:t>"nullable=</w:t>
      </w:r>
      <w:r w:rsidRPr="001D2CEF">
        <w:t xml:space="preserve"> true" property</w:t>
      </w:r>
      <w:r>
        <w:t>.</w:t>
      </w:r>
    </w:p>
    <w:p w14:paraId="6DBF45CE" w14:textId="77777777" w:rsidR="00E92CBF" w:rsidRPr="00F11966" w:rsidRDefault="00E92CBF" w:rsidP="00E92CBF">
      <w:pPr>
        <w:pStyle w:val="PL"/>
        <w:rPr>
          <w:lang w:val="sv-SE"/>
        </w:rPr>
      </w:pPr>
      <w:r w:rsidRPr="00F11966">
        <w:rPr>
          <w:lang w:val="sv-SE"/>
        </w:rPr>
        <w:t xml:space="preserve">    TimeZone:</w:t>
      </w:r>
    </w:p>
    <w:p w14:paraId="5DE5DF7A" w14:textId="77777777" w:rsidR="00E92CBF" w:rsidRPr="00F11966" w:rsidRDefault="00E92CBF" w:rsidP="00E92CBF">
      <w:pPr>
        <w:pStyle w:val="PL"/>
        <w:rPr>
          <w:lang w:val="en-US"/>
        </w:rPr>
      </w:pPr>
      <w:r w:rsidRPr="00F11966">
        <w:rPr>
          <w:lang w:val="en-US"/>
        </w:rPr>
        <w:t xml:space="preserve">      type: string</w:t>
      </w:r>
    </w:p>
    <w:p w14:paraId="38F4136D" w14:textId="77777777" w:rsidR="00AB5249" w:rsidRDefault="00AB5249" w:rsidP="00AB5249">
      <w:pPr>
        <w:pStyle w:val="PL"/>
        <w:rPr>
          <w:lang w:eastAsia="zh-CN"/>
        </w:rPr>
      </w:pPr>
      <w:r>
        <w:rPr>
          <w:lang w:eastAsia="zh-CN"/>
        </w:rPr>
        <w:t xml:space="preserve">      e</w:t>
      </w:r>
      <w:r w:rsidRPr="001D2CEF">
        <w:rPr>
          <w:lang w:eastAsia="zh-CN"/>
        </w:rPr>
        <w:t xml:space="preserve">xample: </w:t>
      </w:r>
      <w:r>
        <w:rPr>
          <w:lang w:eastAsia="zh-CN"/>
        </w:rPr>
        <w:t>'</w:t>
      </w:r>
      <w:r w:rsidRPr="001D2CEF">
        <w:rPr>
          <w:lang w:eastAsia="zh-CN"/>
        </w:rPr>
        <w:t>-08:00+1</w:t>
      </w:r>
      <w:r>
        <w:rPr>
          <w:lang w:eastAsia="zh-CN"/>
        </w:rPr>
        <w:t>'</w:t>
      </w:r>
    </w:p>
    <w:p w14:paraId="069A13AB" w14:textId="77777777" w:rsidR="00AB5249" w:rsidRDefault="00AB5249" w:rsidP="00AB5249">
      <w:pPr>
        <w:pStyle w:val="PL"/>
        <w:rPr>
          <w:lang w:eastAsia="zh-CN"/>
        </w:rPr>
      </w:pPr>
      <w:r w:rsidRPr="003029DE">
        <w:rPr>
          <w:lang w:eastAsia="zh-CN"/>
        </w:rPr>
        <w:t xml:space="preserve">      description: String with format "&lt;time-numoffset&gt;" optionally appended by "&lt;daylightSavingTime&gt;", where -  &lt;time-numoffset&gt; shall represent the time zone adjusted for daylight saving time and be encoded as time-numoffset as defined in clause 5.6 of</w:t>
      </w:r>
      <w:r>
        <w:rPr>
          <w:lang w:eastAsia="zh-CN"/>
        </w:rPr>
        <w:t xml:space="preserve"> IETF</w:t>
      </w:r>
      <w:r w:rsidRPr="00C45411">
        <w:rPr>
          <w:lang w:eastAsia="zh-CN"/>
        </w:rPr>
        <w:t xml:space="preserve"> RFC</w:t>
      </w:r>
      <w:r>
        <w:rPr>
          <w:lang w:eastAsia="zh-CN"/>
        </w:rPr>
        <w:t xml:space="preserve"> 3339</w:t>
      </w:r>
      <w:r w:rsidRPr="00C45411">
        <w:rPr>
          <w:lang w:eastAsia="zh-CN"/>
        </w:rPr>
        <w:t>;</w:t>
      </w:r>
      <w:r>
        <w:rPr>
          <w:lang w:eastAsia="zh-CN"/>
        </w:rPr>
        <w:t xml:space="preserve"> </w:t>
      </w:r>
      <w:r w:rsidRPr="00C45411">
        <w:rPr>
          <w:lang w:eastAsia="zh-CN"/>
        </w:rPr>
        <w:t>- &lt;daylightSavingTime&gt; shall represent the adjustment that has been made and shall be encoded as "+1" or "+2" for a +1 or +2 hours adjustment.</w:t>
      </w:r>
      <w:r>
        <w:rPr>
          <w:lang w:eastAsia="zh-CN"/>
        </w:rPr>
        <w:t xml:space="preserve"> The example is for</w:t>
      </w:r>
      <w:r w:rsidRPr="001D2CEF">
        <w:rPr>
          <w:lang w:eastAsia="zh-CN"/>
        </w:rPr>
        <w:t xml:space="preserve"> 8 hours behind UTC, +1 hour adjustment for Daylight Saving Time</w:t>
      </w:r>
      <w:r>
        <w:rPr>
          <w:lang w:eastAsia="zh-CN"/>
        </w:rPr>
        <w:t>.</w:t>
      </w:r>
    </w:p>
    <w:p w14:paraId="56BB3E09" w14:textId="77777777" w:rsidR="00E92CBF" w:rsidRPr="00F11966" w:rsidRDefault="00E92CBF" w:rsidP="00E92CBF">
      <w:pPr>
        <w:pStyle w:val="PL"/>
        <w:rPr>
          <w:lang w:val="sv-SE"/>
        </w:rPr>
      </w:pPr>
      <w:r w:rsidRPr="00F11966">
        <w:rPr>
          <w:lang w:val="sv-SE"/>
        </w:rPr>
        <w:t xml:space="preserve">    TimeZoneRm:</w:t>
      </w:r>
    </w:p>
    <w:p w14:paraId="6847BCA1" w14:textId="77777777" w:rsidR="00E92CBF" w:rsidRPr="00F11966" w:rsidRDefault="00E92CBF" w:rsidP="00E92CBF">
      <w:pPr>
        <w:pStyle w:val="PL"/>
        <w:rPr>
          <w:lang w:val="en-US"/>
        </w:rPr>
      </w:pPr>
      <w:r w:rsidRPr="00F11966">
        <w:rPr>
          <w:lang w:val="en-US"/>
        </w:rPr>
        <w:t xml:space="preserve">      type: string</w:t>
      </w:r>
    </w:p>
    <w:p w14:paraId="231C52C4" w14:textId="77777777" w:rsidR="00E92CBF" w:rsidRPr="00F11966" w:rsidRDefault="00E92CBF" w:rsidP="00E92CBF">
      <w:pPr>
        <w:pStyle w:val="PL"/>
        <w:rPr>
          <w:lang w:val="en-US"/>
        </w:rPr>
      </w:pPr>
      <w:r w:rsidRPr="00F11966">
        <w:rPr>
          <w:lang w:val="en-US"/>
        </w:rPr>
        <w:t xml:space="preserve">      nullable: true</w:t>
      </w:r>
    </w:p>
    <w:p w14:paraId="2EB89256" w14:textId="77777777" w:rsidR="000A2FD4" w:rsidRDefault="00AB5249" w:rsidP="00AB5249">
      <w:pPr>
        <w:pStyle w:val="PL"/>
        <w:rPr>
          <w:lang w:val="en-US"/>
        </w:rPr>
      </w:pPr>
      <w:r w:rsidRPr="00F11966">
        <w:t xml:space="preserve">      </w:t>
      </w:r>
      <w:r w:rsidRPr="001531E3">
        <w:rPr>
          <w:lang w:val="en-US"/>
        </w:rPr>
        <w:t>description:</w:t>
      </w:r>
      <w:r>
        <w:rPr>
          <w:lang w:val="en-US"/>
        </w:rPr>
        <w:t xml:space="preserve"> </w:t>
      </w:r>
      <w:r w:rsidR="000A2FD4">
        <w:rPr>
          <w:lang w:val="en-US"/>
        </w:rPr>
        <w:t>&gt;</w:t>
      </w:r>
    </w:p>
    <w:p w14:paraId="55E01B88" w14:textId="77777777" w:rsidR="002366BD" w:rsidRDefault="000A2FD4" w:rsidP="00AB5249">
      <w:pPr>
        <w:pStyle w:val="PL"/>
        <w:rPr>
          <w:lang w:eastAsia="zh-CN"/>
        </w:rPr>
      </w:pPr>
      <w:r>
        <w:rPr>
          <w:lang w:val="en-US"/>
        </w:rPr>
        <w:t xml:space="preserve">        </w:t>
      </w:r>
      <w:r w:rsidR="00AB5249" w:rsidRPr="001531E3">
        <w:rPr>
          <w:lang w:eastAsia="zh-CN"/>
        </w:rPr>
        <w:t>String with format "&lt;time-numoffset&gt;" optionally appended by "&lt;daylightSavingTime&gt;", where</w:t>
      </w:r>
    </w:p>
    <w:p w14:paraId="38170E80" w14:textId="77777777" w:rsidR="002366BD" w:rsidRDefault="000A2FD4" w:rsidP="00AB5249">
      <w:pPr>
        <w:pStyle w:val="PL"/>
        <w:rPr>
          <w:lang w:eastAsia="zh-CN"/>
        </w:rPr>
      </w:pPr>
      <w:r>
        <w:rPr>
          <w:lang w:eastAsia="zh-CN"/>
        </w:rPr>
        <w:t xml:space="preserve">          </w:t>
      </w:r>
      <w:r w:rsidR="00AB5249" w:rsidRPr="001531E3">
        <w:rPr>
          <w:lang w:eastAsia="zh-CN"/>
        </w:rPr>
        <w:t>- &lt;time-numoffset&gt; shall represent the time zone adjusted for daylight saving time and be encoded as time-numoffset as defined in clause</w:t>
      </w:r>
      <w:r w:rsidR="00AB5249">
        <w:rPr>
          <w:lang w:eastAsia="zh-CN"/>
        </w:rPr>
        <w:t xml:space="preserve"> </w:t>
      </w:r>
      <w:r w:rsidR="00AB5249" w:rsidRPr="001531E3">
        <w:rPr>
          <w:lang w:eastAsia="zh-CN"/>
        </w:rPr>
        <w:t xml:space="preserve">5.6 of </w:t>
      </w:r>
      <w:r w:rsidR="00AB5249">
        <w:rPr>
          <w:lang w:eastAsia="zh-CN"/>
        </w:rPr>
        <w:t xml:space="preserve">IETF </w:t>
      </w:r>
      <w:r w:rsidR="00AB5249" w:rsidRPr="001531E3">
        <w:rPr>
          <w:lang w:eastAsia="zh-CN"/>
        </w:rPr>
        <w:t>RFC</w:t>
      </w:r>
      <w:r w:rsidR="00AB5249">
        <w:rPr>
          <w:lang w:eastAsia="zh-CN"/>
        </w:rPr>
        <w:t xml:space="preserve"> </w:t>
      </w:r>
      <w:r w:rsidR="00AB5249" w:rsidRPr="00C45411">
        <w:rPr>
          <w:lang w:eastAsia="zh-CN"/>
        </w:rPr>
        <w:t>3339;</w:t>
      </w:r>
    </w:p>
    <w:p w14:paraId="57D266CD" w14:textId="77777777" w:rsidR="002366BD" w:rsidRDefault="000A2FD4" w:rsidP="00AB5249">
      <w:pPr>
        <w:pStyle w:val="PL"/>
        <w:rPr>
          <w:lang w:eastAsia="zh-CN"/>
        </w:rPr>
      </w:pPr>
      <w:r>
        <w:rPr>
          <w:lang w:eastAsia="zh-CN"/>
        </w:rPr>
        <w:t xml:space="preserve">          </w:t>
      </w:r>
      <w:r w:rsidR="00AB5249" w:rsidRPr="00C45411">
        <w:rPr>
          <w:lang w:eastAsia="zh-CN"/>
        </w:rPr>
        <w:t>- &lt;daylightSavingTime&gt; shall represent the adjustment that has been made and shall be encoded as "+1" or "+2" for a +1 or +2 hours adjustment.</w:t>
      </w:r>
    </w:p>
    <w:p w14:paraId="322E9688" w14:textId="3DBEA64E" w:rsidR="00AB5249" w:rsidRDefault="000A2FD4" w:rsidP="00AB5249">
      <w:pPr>
        <w:pStyle w:val="PL"/>
        <w:rPr>
          <w:lang w:val="en-US"/>
        </w:rPr>
      </w:pPr>
      <w:r>
        <w:rPr>
          <w:lang w:eastAsia="zh-CN"/>
        </w:rPr>
        <w:t xml:space="preserve">          </w:t>
      </w:r>
      <w:r w:rsidR="00AB5249">
        <w:rPr>
          <w:lang w:eastAsia="zh-CN"/>
        </w:rPr>
        <w:t xml:space="preserve">But </w:t>
      </w:r>
      <w:r w:rsidR="00AB5249" w:rsidRPr="001D2CEF">
        <w:t xml:space="preserve">with the OpenAPI </w:t>
      </w:r>
      <w:r w:rsidR="00AB5249">
        <w:t>"nullable=</w:t>
      </w:r>
      <w:r w:rsidR="00AB5249" w:rsidRPr="001D2CEF">
        <w:t xml:space="preserve"> true" property</w:t>
      </w:r>
      <w:r w:rsidR="00AB5249">
        <w:t>.</w:t>
      </w:r>
    </w:p>
    <w:p w14:paraId="10A000B9" w14:textId="77777777" w:rsidR="00E92CBF" w:rsidRPr="00F11966" w:rsidRDefault="00E92CBF" w:rsidP="00E92CBF">
      <w:pPr>
        <w:pStyle w:val="PL"/>
      </w:pPr>
      <w:r w:rsidRPr="00F11966">
        <w:t xml:space="preserve">    </w:t>
      </w:r>
      <w:r w:rsidRPr="00F11966">
        <w:rPr>
          <w:rFonts w:hint="eastAsia"/>
          <w:lang w:val="en-US" w:eastAsia="zh-CN"/>
        </w:rPr>
        <w:t>StnSr</w:t>
      </w:r>
      <w:r w:rsidRPr="00F11966">
        <w:t>:</w:t>
      </w:r>
    </w:p>
    <w:p w14:paraId="654872AD" w14:textId="77777777" w:rsidR="00E92CBF" w:rsidRPr="00F11966" w:rsidRDefault="00E92CBF" w:rsidP="00E92CBF">
      <w:pPr>
        <w:pStyle w:val="PL"/>
        <w:rPr>
          <w:lang w:eastAsia="zh-CN"/>
        </w:rPr>
      </w:pPr>
      <w:r w:rsidRPr="00F11966">
        <w:t xml:space="preserve">      type: string</w:t>
      </w:r>
    </w:p>
    <w:p w14:paraId="03F6628C" w14:textId="77777777" w:rsidR="000375A6" w:rsidRDefault="000375A6" w:rsidP="000375A6">
      <w:pPr>
        <w:pStyle w:val="PL"/>
      </w:pPr>
      <w:r w:rsidRPr="00F11966">
        <w:t xml:space="preserve">      description: </w:t>
      </w:r>
      <w:r w:rsidRPr="001D2CEF">
        <w:t xml:space="preserve">String </w:t>
      </w:r>
      <w:r w:rsidRPr="001D2CEF">
        <w:rPr>
          <w:rFonts w:hint="eastAsia"/>
          <w:lang w:val="en-US" w:eastAsia="zh-CN"/>
        </w:rPr>
        <w:t>representing</w:t>
      </w:r>
      <w:r w:rsidRPr="001D2CEF">
        <w:rPr>
          <w:rFonts w:hint="eastAsia"/>
          <w:lang w:eastAsia="zh-CN"/>
        </w:rPr>
        <w:t xml:space="preserve"> the STN-SR </w:t>
      </w:r>
      <w:r w:rsidRPr="001D2CEF">
        <w:rPr>
          <w:rFonts w:hint="eastAsia"/>
          <w:lang w:val="en-US" w:eastAsia="zh-CN"/>
        </w:rPr>
        <w:t xml:space="preserve">as defined in clause 18.6 of </w:t>
      </w:r>
      <w:r>
        <w:rPr>
          <w:lang w:val="en-US" w:eastAsia="zh-CN"/>
        </w:rPr>
        <w:t xml:space="preserve">3GPP </w:t>
      </w:r>
      <w:r w:rsidRPr="001D2CEF">
        <w:rPr>
          <w:rFonts w:cs="Arial" w:hint="eastAsia"/>
          <w:szCs w:val="18"/>
          <w:lang w:eastAsia="zh-CN"/>
        </w:rPr>
        <w:t>TS</w:t>
      </w:r>
      <w:r>
        <w:rPr>
          <w:rFonts w:cs="Arial"/>
          <w:szCs w:val="18"/>
          <w:lang w:eastAsia="zh-CN"/>
        </w:rPr>
        <w:t xml:space="preserve"> </w:t>
      </w:r>
      <w:r w:rsidRPr="001D2CEF">
        <w:rPr>
          <w:rFonts w:cs="Arial" w:hint="eastAsia"/>
          <w:szCs w:val="18"/>
          <w:lang w:eastAsia="zh-CN"/>
        </w:rPr>
        <w:t>23.003</w:t>
      </w:r>
      <w:r>
        <w:rPr>
          <w:rFonts w:cs="Arial"/>
          <w:szCs w:val="18"/>
          <w:lang w:eastAsia="zh-CN"/>
        </w:rPr>
        <w:t>.</w:t>
      </w:r>
    </w:p>
    <w:p w14:paraId="27643CE7" w14:textId="77777777" w:rsidR="00E92CBF" w:rsidRPr="00F11966" w:rsidRDefault="00E92CBF" w:rsidP="00E92CBF">
      <w:pPr>
        <w:pStyle w:val="PL"/>
      </w:pPr>
      <w:r w:rsidRPr="00F11966">
        <w:t xml:space="preserve">    </w:t>
      </w:r>
      <w:r w:rsidRPr="00F11966">
        <w:rPr>
          <w:rFonts w:hint="eastAsia"/>
          <w:lang w:val="en-US" w:eastAsia="zh-CN"/>
        </w:rPr>
        <w:t>StnSrRm</w:t>
      </w:r>
      <w:r w:rsidRPr="00F11966">
        <w:t>:</w:t>
      </w:r>
    </w:p>
    <w:p w14:paraId="4B812C87" w14:textId="77777777" w:rsidR="00E92CBF" w:rsidRPr="00F11966" w:rsidRDefault="00E92CBF" w:rsidP="00E92CBF">
      <w:pPr>
        <w:pStyle w:val="PL"/>
      </w:pPr>
      <w:r w:rsidRPr="00F11966">
        <w:t xml:space="preserve">      type: string</w:t>
      </w:r>
    </w:p>
    <w:p w14:paraId="3596233E" w14:textId="77777777" w:rsidR="00E92CBF" w:rsidRPr="00F11966" w:rsidRDefault="00E92CBF" w:rsidP="00E92CBF">
      <w:pPr>
        <w:pStyle w:val="PL"/>
        <w:rPr>
          <w:lang w:val="en-US"/>
        </w:rPr>
      </w:pPr>
      <w:r w:rsidRPr="00F11966">
        <w:rPr>
          <w:lang w:val="en-US"/>
        </w:rPr>
        <w:t xml:space="preserve">      nullable: true</w:t>
      </w:r>
    </w:p>
    <w:p w14:paraId="39F67864" w14:textId="77777777" w:rsidR="00AB5249" w:rsidRDefault="00AB5249" w:rsidP="00AB5249">
      <w:pPr>
        <w:pStyle w:val="PL"/>
        <w:rPr>
          <w:lang w:val="en-US"/>
        </w:rPr>
      </w:pPr>
      <w:r w:rsidRPr="00F11966">
        <w:t xml:space="preserve">      </w:t>
      </w:r>
      <w:r w:rsidRPr="001531E3">
        <w:rPr>
          <w:lang w:val="en-US"/>
        </w:rPr>
        <w:t>description:</w:t>
      </w:r>
      <w:r>
        <w:rPr>
          <w:lang w:val="en-US"/>
        </w:rPr>
        <w:t xml:space="preserve"> </w:t>
      </w:r>
      <w:r w:rsidRPr="001D2CEF">
        <w:t xml:space="preserve">String </w:t>
      </w:r>
      <w:r w:rsidRPr="001D2CEF">
        <w:rPr>
          <w:rFonts w:hint="eastAsia"/>
          <w:lang w:val="en-US" w:eastAsia="zh-CN"/>
        </w:rPr>
        <w:t>representing</w:t>
      </w:r>
      <w:r w:rsidRPr="001D2CEF">
        <w:rPr>
          <w:rFonts w:hint="eastAsia"/>
          <w:lang w:eastAsia="zh-CN"/>
        </w:rPr>
        <w:t xml:space="preserve"> the STN-SR </w:t>
      </w:r>
      <w:r w:rsidRPr="001D2CEF">
        <w:rPr>
          <w:rFonts w:hint="eastAsia"/>
          <w:lang w:val="en-US" w:eastAsia="zh-CN"/>
        </w:rPr>
        <w:t xml:space="preserve">as defined in clause 18.6 of </w:t>
      </w:r>
      <w:r>
        <w:rPr>
          <w:lang w:val="en-US" w:eastAsia="zh-CN"/>
        </w:rPr>
        <w:t xml:space="preserve">3GPP </w:t>
      </w:r>
      <w:r w:rsidRPr="001D2CEF">
        <w:rPr>
          <w:rFonts w:cs="Arial" w:hint="eastAsia"/>
          <w:szCs w:val="18"/>
          <w:lang w:eastAsia="zh-CN"/>
        </w:rPr>
        <w:t>TS</w:t>
      </w:r>
      <w:r>
        <w:rPr>
          <w:rFonts w:cs="Arial"/>
          <w:szCs w:val="18"/>
          <w:lang w:eastAsia="zh-CN"/>
        </w:rPr>
        <w:t xml:space="preserve"> </w:t>
      </w:r>
      <w:r w:rsidRPr="001D2CEF">
        <w:rPr>
          <w:rFonts w:cs="Arial" w:hint="eastAsia"/>
          <w:szCs w:val="18"/>
          <w:lang w:eastAsia="zh-CN"/>
        </w:rPr>
        <w:t>23.003</w:t>
      </w:r>
      <w:r>
        <w:rPr>
          <w:rFonts w:cs="Arial"/>
          <w:szCs w:val="18"/>
          <w:lang w:eastAsia="zh-CN"/>
        </w:rPr>
        <w:t xml:space="preserve"> </w:t>
      </w:r>
      <w:r w:rsidRPr="001D2CEF">
        <w:t xml:space="preserve">with the OpenAPI </w:t>
      </w:r>
      <w:r>
        <w:t>"nullable=</w:t>
      </w:r>
      <w:r w:rsidRPr="001D2CEF">
        <w:t xml:space="preserve"> true" property</w:t>
      </w:r>
      <w:r>
        <w:t>.</w:t>
      </w:r>
    </w:p>
    <w:p w14:paraId="5BD2C016" w14:textId="77777777" w:rsidR="00E92CBF" w:rsidRPr="00F11966" w:rsidRDefault="00E92CBF" w:rsidP="00E92CBF">
      <w:pPr>
        <w:pStyle w:val="PL"/>
      </w:pPr>
      <w:r w:rsidRPr="00F11966">
        <w:t xml:space="preserve">    </w:t>
      </w:r>
      <w:r w:rsidRPr="00F11966">
        <w:rPr>
          <w:rFonts w:hint="eastAsia"/>
          <w:lang w:val="en-US" w:eastAsia="zh-CN"/>
        </w:rPr>
        <w:t>CMsisdn</w:t>
      </w:r>
      <w:r w:rsidRPr="00F11966">
        <w:t>:</w:t>
      </w:r>
    </w:p>
    <w:p w14:paraId="3F1FFF88" w14:textId="77777777" w:rsidR="00E92CBF" w:rsidRPr="00F11966" w:rsidRDefault="00E92CBF" w:rsidP="00E92CBF">
      <w:pPr>
        <w:pStyle w:val="PL"/>
      </w:pPr>
      <w:r w:rsidRPr="00F11966">
        <w:t xml:space="preserve">      type: string</w:t>
      </w:r>
    </w:p>
    <w:p w14:paraId="499AE1B1" w14:textId="77777777" w:rsidR="00E92CBF" w:rsidRPr="00F11966" w:rsidRDefault="00E92CBF" w:rsidP="00E92CBF">
      <w:pPr>
        <w:pStyle w:val="PL"/>
        <w:rPr>
          <w:lang w:val="sv-SE"/>
        </w:rPr>
      </w:pPr>
      <w:r w:rsidRPr="00F11966">
        <w:t xml:space="preserve">      pattern: '^[0-9]{5,15}$'</w:t>
      </w:r>
    </w:p>
    <w:p w14:paraId="4E4E298E" w14:textId="77777777" w:rsidR="000375A6" w:rsidRPr="00623C20" w:rsidRDefault="000375A6" w:rsidP="000375A6">
      <w:pPr>
        <w:pStyle w:val="PL"/>
        <w:rPr>
          <w:lang w:val="en-US"/>
        </w:rPr>
      </w:pPr>
      <w:r w:rsidRPr="00F11966">
        <w:t xml:space="preserve">      description: </w:t>
      </w:r>
      <w:r w:rsidRPr="001D2CEF">
        <w:rPr>
          <w:lang w:eastAsia="zh-CN"/>
        </w:rPr>
        <w:t>String represent</w:t>
      </w:r>
      <w:r w:rsidRPr="001D2CEF">
        <w:rPr>
          <w:rFonts w:hint="eastAsia"/>
          <w:lang w:val="en-US" w:eastAsia="zh-CN"/>
        </w:rPr>
        <w:t>ing</w:t>
      </w:r>
      <w:r w:rsidRPr="001D2CEF">
        <w:rPr>
          <w:lang w:eastAsia="zh-CN"/>
        </w:rPr>
        <w:t xml:space="preserve"> the </w:t>
      </w:r>
      <w:r w:rsidRPr="001D2CEF">
        <w:rPr>
          <w:rFonts w:hint="eastAsia"/>
          <w:lang w:eastAsia="zh-CN"/>
        </w:rPr>
        <w:t xml:space="preserve">C-MSISDN </w:t>
      </w:r>
      <w:r w:rsidRPr="001D2CEF">
        <w:rPr>
          <w:rFonts w:hint="eastAsia"/>
          <w:lang w:val="en-US" w:eastAsia="zh-CN"/>
        </w:rPr>
        <w:t xml:space="preserve">as defined in </w:t>
      </w:r>
      <w:r w:rsidRPr="001D2CEF">
        <w:rPr>
          <w:rFonts w:cs="Arial" w:hint="eastAsia"/>
          <w:szCs w:val="18"/>
          <w:lang w:eastAsia="zh-CN"/>
        </w:rPr>
        <w:t xml:space="preserve">clause </w:t>
      </w:r>
      <w:r w:rsidRPr="001D2CEF">
        <w:rPr>
          <w:rFonts w:cs="Arial" w:hint="eastAsia"/>
          <w:szCs w:val="18"/>
          <w:lang w:val="en-US" w:eastAsia="zh-CN"/>
        </w:rPr>
        <w:t>18.7</w:t>
      </w:r>
      <w:r>
        <w:rPr>
          <w:rFonts w:cs="Arial" w:hint="eastAsia"/>
          <w:szCs w:val="18"/>
          <w:lang w:eastAsia="zh-CN"/>
        </w:rPr>
        <w:t xml:space="preserve"> of </w:t>
      </w:r>
      <w:r>
        <w:rPr>
          <w:rFonts w:cs="Arial"/>
          <w:szCs w:val="18"/>
          <w:lang w:eastAsia="zh-CN"/>
        </w:rPr>
        <w:t xml:space="preserve">3GPP </w:t>
      </w:r>
      <w:r w:rsidRPr="001D2CEF">
        <w:rPr>
          <w:rFonts w:cs="Arial" w:hint="eastAsia"/>
          <w:szCs w:val="18"/>
          <w:lang w:eastAsia="zh-CN"/>
        </w:rPr>
        <w:t>TS</w:t>
      </w:r>
      <w:r>
        <w:rPr>
          <w:rFonts w:cs="Arial"/>
          <w:szCs w:val="18"/>
          <w:lang w:eastAsia="zh-CN"/>
        </w:rPr>
        <w:t xml:space="preserve"> </w:t>
      </w:r>
      <w:r w:rsidRPr="001D2CEF">
        <w:rPr>
          <w:rFonts w:cs="Arial" w:hint="eastAsia"/>
          <w:szCs w:val="18"/>
          <w:lang w:eastAsia="zh-CN"/>
        </w:rPr>
        <w:t>23.</w:t>
      </w:r>
      <w:r w:rsidRPr="001D2CEF">
        <w:rPr>
          <w:rFonts w:cs="Arial" w:hint="eastAsia"/>
          <w:szCs w:val="18"/>
          <w:lang w:val="en-US" w:eastAsia="zh-CN"/>
        </w:rPr>
        <w:t>003</w:t>
      </w:r>
      <w:r>
        <w:rPr>
          <w:rFonts w:cs="Arial"/>
          <w:szCs w:val="18"/>
          <w:lang w:val="en-US" w:eastAsia="zh-CN"/>
        </w:rPr>
        <w:t>.</w:t>
      </w:r>
    </w:p>
    <w:p w14:paraId="55D1229C" w14:textId="77777777" w:rsidR="00E92CBF" w:rsidRPr="00F11966" w:rsidRDefault="00E92CBF" w:rsidP="00E92CBF">
      <w:pPr>
        <w:pStyle w:val="PL"/>
      </w:pPr>
      <w:r w:rsidRPr="00F11966">
        <w:t xml:space="preserve">    </w:t>
      </w:r>
      <w:r w:rsidRPr="00F11966">
        <w:rPr>
          <w:rFonts w:hint="eastAsia"/>
          <w:lang w:val="en-US" w:eastAsia="zh-CN"/>
        </w:rPr>
        <w:t>CMsisdnRm</w:t>
      </w:r>
      <w:r w:rsidRPr="00F11966">
        <w:t>:</w:t>
      </w:r>
    </w:p>
    <w:p w14:paraId="5329964F" w14:textId="77777777" w:rsidR="00E92CBF" w:rsidRPr="00F11966" w:rsidRDefault="00E92CBF" w:rsidP="00E92CBF">
      <w:pPr>
        <w:pStyle w:val="PL"/>
      </w:pPr>
      <w:r w:rsidRPr="00F11966">
        <w:t xml:space="preserve">      type: string</w:t>
      </w:r>
    </w:p>
    <w:p w14:paraId="7D783428" w14:textId="77777777" w:rsidR="00E92CBF" w:rsidRPr="00F11966" w:rsidRDefault="00E92CBF" w:rsidP="00E92CBF">
      <w:pPr>
        <w:pStyle w:val="PL"/>
        <w:rPr>
          <w:lang w:val="sv-SE"/>
        </w:rPr>
      </w:pPr>
      <w:r w:rsidRPr="00F11966">
        <w:t xml:space="preserve">      pattern: '^[0-9]{5,15}$'</w:t>
      </w:r>
    </w:p>
    <w:p w14:paraId="0775CC1C" w14:textId="77777777" w:rsidR="00E92CBF" w:rsidRPr="00F11966" w:rsidRDefault="00E92CBF" w:rsidP="00E92CBF">
      <w:pPr>
        <w:pStyle w:val="PL"/>
        <w:rPr>
          <w:lang w:val="en-US"/>
        </w:rPr>
      </w:pPr>
      <w:r w:rsidRPr="00F11966">
        <w:rPr>
          <w:lang w:val="en-US"/>
        </w:rPr>
        <w:t xml:space="preserve">      nullable: true</w:t>
      </w:r>
    </w:p>
    <w:p w14:paraId="5CAD4A1D" w14:textId="77777777" w:rsidR="00AB5249" w:rsidRDefault="00AB5249" w:rsidP="00AB5249">
      <w:pPr>
        <w:pStyle w:val="PL"/>
        <w:rPr>
          <w:lang w:val="en-US"/>
        </w:rPr>
      </w:pPr>
      <w:r w:rsidRPr="00F11966">
        <w:t xml:space="preserve">      </w:t>
      </w:r>
      <w:r w:rsidRPr="001531E3">
        <w:rPr>
          <w:lang w:val="en-US"/>
        </w:rPr>
        <w:t>description:</w:t>
      </w:r>
      <w:r>
        <w:rPr>
          <w:lang w:val="en-US"/>
        </w:rPr>
        <w:t xml:space="preserve"> </w:t>
      </w:r>
      <w:r w:rsidRPr="001D2CEF">
        <w:rPr>
          <w:lang w:eastAsia="zh-CN"/>
        </w:rPr>
        <w:t>String represent</w:t>
      </w:r>
      <w:r w:rsidRPr="001D2CEF">
        <w:rPr>
          <w:rFonts w:hint="eastAsia"/>
          <w:lang w:val="en-US" w:eastAsia="zh-CN"/>
        </w:rPr>
        <w:t>ing</w:t>
      </w:r>
      <w:r w:rsidRPr="001D2CEF">
        <w:rPr>
          <w:lang w:eastAsia="zh-CN"/>
        </w:rPr>
        <w:t xml:space="preserve"> the </w:t>
      </w:r>
      <w:r w:rsidRPr="001D2CEF">
        <w:rPr>
          <w:rFonts w:hint="eastAsia"/>
          <w:lang w:eastAsia="zh-CN"/>
        </w:rPr>
        <w:t xml:space="preserve">C-MSISDN </w:t>
      </w:r>
      <w:r w:rsidRPr="001D2CEF">
        <w:rPr>
          <w:rFonts w:hint="eastAsia"/>
          <w:lang w:val="en-US" w:eastAsia="zh-CN"/>
        </w:rPr>
        <w:t xml:space="preserve">as defined in </w:t>
      </w:r>
      <w:r w:rsidRPr="001D2CEF">
        <w:rPr>
          <w:rFonts w:cs="Arial" w:hint="eastAsia"/>
          <w:szCs w:val="18"/>
          <w:lang w:eastAsia="zh-CN"/>
        </w:rPr>
        <w:t xml:space="preserve">clause </w:t>
      </w:r>
      <w:r w:rsidRPr="001D2CEF">
        <w:rPr>
          <w:rFonts w:cs="Arial" w:hint="eastAsia"/>
          <w:szCs w:val="18"/>
          <w:lang w:val="en-US" w:eastAsia="zh-CN"/>
        </w:rPr>
        <w:t>18.7</w:t>
      </w:r>
      <w:r>
        <w:rPr>
          <w:rFonts w:cs="Arial" w:hint="eastAsia"/>
          <w:szCs w:val="18"/>
          <w:lang w:eastAsia="zh-CN"/>
        </w:rPr>
        <w:t xml:space="preserve"> of </w:t>
      </w:r>
      <w:r>
        <w:rPr>
          <w:rFonts w:cs="Arial"/>
          <w:szCs w:val="18"/>
          <w:lang w:eastAsia="zh-CN"/>
        </w:rPr>
        <w:t xml:space="preserve">3GPP </w:t>
      </w:r>
      <w:r w:rsidRPr="001D2CEF">
        <w:rPr>
          <w:rFonts w:cs="Arial" w:hint="eastAsia"/>
          <w:szCs w:val="18"/>
          <w:lang w:eastAsia="zh-CN"/>
        </w:rPr>
        <w:t>TS</w:t>
      </w:r>
      <w:r>
        <w:rPr>
          <w:rFonts w:cs="Arial"/>
          <w:szCs w:val="18"/>
          <w:lang w:eastAsia="zh-CN"/>
        </w:rPr>
        <w:t xml:space="preserve"> </w:t>
      </w:r>
      <w:r w:rsidRPr="001D2CEF">
        <w:rPr>
          <w:rFonts w:cs="Arial" w:hint="eastAsia"/>
          <w:szCs w:val="18"/>
          <w:lang w:eastAsia="zh-CN"/>
        </w:rPr>
        <w:t>23.</w:t>
      </w:r>
      <w:r w:rsidRPr="001D2CEF">
        <w:rPr>
          <w:rFonts w:cs="Arial" w:hint="eastAsia"/>
          <w:szCs w:val="18"/>
          <w:lang w:val="en-US" w:eastAsia="zh-CN"/>
        </w:rPr>
        <w:t>003</w:t>
      </w:r>
      <w:r>
        <w:rPr>
          <w:rFonts w:cs="Arial"/>
          <w:szCs w:val="18"/>
          <w:lang w:val="en-US" w:eastAsia="zh-CN"/>
        </w:rPr>
        <w:t xml:space="preserve"> </w:t>
      </w:r>
      <w:r w:rsidRPr="001D2CEF">
        <w:t xml:space="preserve">with the OpenAPI </w:t>
      </w:r>
      <w:r>
        <w:t>"nullable=</w:t>
      </w:r>
      <w:r w:rsidRPr="001D2CEF">
        <w:t xml:space="preserve"> true" property</w:t>
      </w:r>
      <w:r>
        <w:t>.</w:t>
      </w:r>
    </w:p>
    <w:p w14:paraId="4D23FF19" w14:textId="77777777" w:rsidR="00E92CBF" w:rsidRPr="00F11966" w:rsidRDefault="00E92CBF" w:rsidP="00E92CBF">
      <w:pPr>
        <w:pStyle w:val="PL"/>
      </w:pPr>
      <w:r w:rsidRPr="00F11966">
        <w:t xml:space="preserve">    DayOfWeek:</w:t>
      </w:r>
    </w:p>
    <w:p w14:paraId="78FE535F" w14:textId="77777777" w:rsidR="00E92CBF" w:rsidRPr="00F11966" w:rsidRDefault="00E92CBF" w:rsidP="00E92CBF">
      <w:pPr>
        <w:pStyle w:val="PL"/>
      </w:pPr>
      <w:r w:rsidRPr="00F11966">
        <w:t xml:space="preserve">      type: integer</w:t>
      </w:r>
    </w:p>
    <w:p w14:paraId="4FD155ED" w14:textId="77777777" w:rsidR="00E92CBF" w:rsidRPr="00F11966" w:rsidRDefault="00E92CBF" w:rsidP="00E92CBF">
      <w:pPr>
        <w:pStyle w:val="PL"/>
      </w:pPr>
      <w:r w:rsidRPr="00F11966">
        <w:t xml:space="preserve">      minimum: 1</w:t>
      </w:r>
    </w:p>
    <w:p w14:paraId="2CDA4D06" w14:textId="77777777" w:rsidR="00E92CBF" w:rsidRPr="00F11966" w:rsidRDefault="00E92CBF" w:rsidP="00E92CBF">
      <w:pPr>
        <w:pStyle w:val="PL"/>
      </w:pPr>
      <w:r w:rsidRPr="00F11966">
        <w:t xml:space="preserve">      maximum: 7</w:t>
      </w:r>
    </w:p>
    <w:p w14:paraId="4DC9B68C" w14:textId="77777777" w:rsidR="00E92CBF" w:rsidRPr="00F11966" w:rsidRDefault="00E92CBF" w:rsidP="00E92CBF">
      <w:pPr>
        <w:pStyle w:val="PL"/>
      </w:pPr>
      <w:r w:rsidRPr="00F11966">
        <w:t xml:space="preserve">      description: integer between and including 1 and 7 denoting a weekday. 1 shall indicate Monday, and the subsequent weekdays shall be indicated with the next higher numbers. 7 shall indicate Sunday.</w:t>
      </w:r>
    </w:p>
    <w:p w14:paraId="4E6CEAC1" w14:textId="77777777" w:rsidR="00E92CBF" w:rsidRPr="00F11966" w:rsidRDefault="00E92CBF" w:rsidP="00E92CBF">
      <w:pPr>
        <w:pStyle w:val="PL"/>
      </w:pPr>
      <w:r w:rsidRPr="00F11966">
        <w:t xml:space="preserve">    </w:t>
      </w:r>
      <w:r w:rsidRPr="00F11966">
        <w:rPr>
          <w:lang w:eastAsia="zh-CN"/>
        </w:rPr>
        <w:t>TimeOfDay</w:t>
      </w:r>
      <w:r w:rsidRPr="00F11966">
        <w:t>:</w:t>
      </w:r>
    </w:p>
    <w:p w14:paraId="4376DC68" w14:textId="77777777" w:rsidR="00E92CBF" w:rsidRPr="00F11966" w:rsidRDefault="00E92CBF" w:rsidP="00E92CBF">
      <w:pPr>
        <w:pStyle w:val="PL"/>
      </w:pPr>
      <w:r w:rsidRPr="00F11966">
        <w:t xml:space="preserve">      type: string</w:t>
      </w:r>
    </w:p>
    <w:p w14:paraId="41F26A02" w14:textId="77777777" w:rsidR="00E92CBF" w:rsidRPr="00F11966" w:rsidRDefault="00E92CBF" w:rsidP="00E92CBF">
      <w:pPr>
        <w:pStyle w:val="PL"/>
        <w:rPr>
          <w:lang w:val="en-US"/>
        </w:rPr>
      </w:pPr>
      <w:r w:rsidRPr="00F11966">
        <w:t xml:space="preserve">      description: String with format partial-time or full-time as defined in clause 5.6 of IETF RFC 3339. Examples, 20:15:00, 20:15:00-08:00 (for 8 hours behind UTC).</w:t>
      </w:r>
    </w:p>
    <w:p w14:paraId="1158E0F7" w14:textId="77777777" w:rsidR="00DD1C4B" w:rsidRDefault="00DD1C4B" w:rsidP="00DD1C4B">
      <w:pPr>
        <w:pStyle w:val="PL"/>
      </w:pPr>
      <w:r>
        <w:t xml:space="preserve">    EmptyObject:</w:t>
      </w:r>
    </w:p>
    <w:p w14:paraId="17524BE2" w14:textId="72ADA8E4" w:rsidR="009C138F" w:rsidRDefault="009F6A8A" w:rsidP="009C138F">
      <w:pPr>
        <w:pStyle w:val="PL"/>
      </w:pPr>
      <w:r w:rsidRPr="00F11966">
        <w:t xml:space="preserve">      description:</w:t>
      </w:r>
      <w:r>
        <w:t xml:space="preserve"> </w:t>
      </w:r>
      <w:r w:rsidRPr="009C138F">
        <w:t>Empty JSON object</w:t>
      </w:r>
      <w:r>
        <w:t xml:space="preserve"> { }</w:t>
      </w:r>
      <w:r w:rsidRPr="009C138F">
        <w:t>, it is defined with the keyword additionalProperties false</w:t>
      </w:r>
    </w:p>
    <w:p w14:paraId="19BB3063" w14:textId="77777777" w:rsidR="00DD1C4B" w:rsidRDefault="00DD1C4B" w:rsidP="00DD1C4B">
      <w:pPr>
        <w:pStyle w:val="PL"/>
      </w:pPr>
      <w:r>
        <w:t xml:space="preserve">      type: object</w:t>
      </w:r>
    </w:p>
    <w:p w14:paraId="3D3BF279" w14:textId="77777777" w:rsidR="00DD1C4B" w:rsidRDefault="00DD1C4B" w:rsidP="00DD1C4B">
      <w:pPr>
        <w:pStyle w:val="PL"/>
      </w:pPr>
      <w:r>
        <w:t xml:space="preserve">      additionalProperties: false</w:t>
      </w:r>
    </w:p>
    <w:p w14:paraId="0BD99B9B" w14:textId="77777777" w:rsidR="00E92CBF" w:rsidRPr="00F11966" w:rsidRDefault="00E92CBF" w:rsidP="00E92CBF">
      <w:pPr>
        <w:pStyle w:val="PL"/>
        <w:rPr>
          <w:lang w:val="en-US"/>
        </w:rPr>
      </w:pPr>
      <w:r w:rsidRPr="00F11966">
        <w:rPr>
          <w:lang w:val="en-US"/>
        </w:rPr>
        <w:t>#</w:t>
      </w:r>
    </w:p>
    <w:p w14:paraId="36334AB9" w14:textId="77777777" w:rsidR="00E92CBF" w:rsidRPr="00F11966" w:rsidRDefault="00E92CBF" w:rsidP="00E92CBF">
      <w:pPr>
        <w:pStyle w:val="PL"/>
        <w:rPr>
          <w:lang w:val="en-US"/>
        </w:rPr>
      </w:pPr>
      <w:r w:rsidRPr="00F11966">
        <w:rPr>
          <w:lang w:val="en-US"/>
        </w:rPr>
        <w:t>#   COMMON ENUMERATED DATA TYPES</w:t>
      </w:r>
    </w:p>
    <w:p w14:paraId="68C664A2" w14:textId="77777777" w:rsidR="00E92CBF" w:rsidRPr="00F11966" w:rsidRDefault="00E92CBF" w:rsidP="00E92CBF">
      <w:pPr>
        <w:pStyle w:val="PL"/>
        <w:rPr>
          <w:lang w:val="en-US"/>
        </w:rPr>
      </w:pPr>
      <w:r w:rsidRPr="00F11966">
        <w:rPr>
          <w:lang w:val="en-US"/>
        </w:rPr>
        <w:t>#</w:t>
      </w:r>
    </w:p>
    <w:p w14:paraId="1E0F9B5B" w14:textId="77777777" w:rsidR="00E92CBF" w:rsidRPr="00F11966" w:rsidRDefault="00E92CBF" w:rsidP="00E92CBF">
      <w:pPr>
        <w:pStyle w:val="PL"/>
        <w:rPr>
          <w:lang w:val="en-US"/>
        </w:rPr>
      </w:pPr>
    </w:p>
    <w:p w14:paraId="57C7B93D" w14:textId="77777777" w:rsidR="00E92CBF" w:rsidRPr="00F11966" w:rsidRDefault="00E92CBF" w:rsidP="00E92CBF">
      <w:pPr>
        <w:pStyle w:val="PL"/>
        <w:rPr>
          <w:lang w:val="en-US"/>
        </w:rPr>
      </w:pPr>
      <w:r w:rsidRPr="00F11966">
        <w:rPr>
          <w:lang w:val="en-US"/>
        </w:rPr>
        <w:t xml:space="preserve">    PatchOperation:</w:t>
      </w:r>
    </w:p>
    <w:p w14:paraId="241A486E" w14:textId="77777777" w:rsidR="00E92CBF" w:rsidRPr="00F11966" w:rsidRDefault="00E92CBF" w:rsidP="00E92CBF">
      <w:pPr>
        <w:pStyle w:val="PL"/>
        <w:rPr>
          <w:lang w:val="en-US"/>
        </w:rPr>
      </w:pPr>
      <w:r w:rsidRPr="00F11966">
        <w:rPr>
          <w:lang w:val="en-US"/>
        </w:rPr>
        <w:t xml:space="preserve">      anyOf:</w:t>
      </w:r>
    </w:p>
    <w:p w14:paraId="1F5973B0" w14:textId="77777777" w:rsidR="00E92CBF" w:rsidRPr="00F11966" w:rsidRDefault="00E92CBF" w:rsidP="00E92CBF">
      <w:pPr>
        <w:pStyle w:val="PL"/>
        <w:rPr>
          <w:lang w:val="en-US"/>
        </w:rPr>
      </w:pPr>
      <w:r w:rsidRPr="00F11966">
        <w:rPr>
          <w:lang w:val="en-US"/>
        </w:rPr>
        <w:t xml:space="preserve">        - type: string</w:t>
      </w:r>
    </w:p>
    <w:p w14:paraId="45B7E49A" w14:textId="77777777" w:rsidR="00E92CBF" w:rsidRPr="00F11966" w:rsidRDefault="00E92CBF" w:rsidP="00E92CBF">
      <w:pPr>
        <w:pStyle w:val="PL"/>
        <w:rPr>
          <w:lang w:val="en-US"/>
        </w:rPr>
      </w:pPr>
      <w:r w:rsidRPr="00F11966">
        <w:rPr>
          <w:lang w:val="en-US"/>
        </w:rPr>
        <w:t xml:space="preserve">          enum:</w:t>
      </w:r>
    </w:p>
    <w:p w14:paraId="3AC9D498" w14:textId="77777777" w:rsidR="00E92CBF" w:rsidRPr="00F11966" w:rsidRDefault="00E92CBF" w:rsidP="00E92CBF">
      <w:pPr>
        <w:pStyle w:val="PL"/>
        <w:rPr>
          <w:lang w:val="en-US"/>
        </w:rPr>
      </w:pPr>
      <w:r w:rsidRPr="00F11966">
        <w:rPr>
          <w:lang w:val="en-US"/>
        </w:rPr>
        <w:t xml:space="preserve">            - add</w:t>
      </w:r>
    </w:p>
    <w:p w14:paraId="6BED8D3A" w14:textId="77777777" w:rsidR="00E92CBF" w:rsidRPr="00F11966" w:rsidRDefault="00E92CBF" w:rsidP="00E92CBF">
      <w:pPr>
        <w:pStyle w:val="PL"/>
        <w:rPr>
          <w:lang w:val="en-US"/>
        </w:rPr>
      </w:pPr>
      <w:r w:rsidRPr="00F11966">
        <w:rPr>
          <w:lang w:val="en-US"/>
        </w:rPr>
        <w:t xml:space="preserve">            - copy</w:t>
      </w:r>
    </w:p>
    <w:p w14:paraId="134FEB40" w14:textId="77777777" w:rsidR="00E92CBF" w:rsidRPr="00F11966" w:rsidRDefault="00E92CBF" w:rsidP="00E92CBF">
      <w:pPr>
        <w:pStyle w:val="PL"/>
        <w:rPr>
          <w:lang w:val="en-US"/>
        </w:rPr>
      </w:pPr>
      <w:r w:rsidRPr="00F11966">
        <w:rPr>
          <w:lang w:val="en-US"/>
        </w:rPr>
        <w:t xml:space="preserve">            - move</w:t>
      </w:r>
    </w:p>
    <w:p w14:paraId="7C00AF6B" w14:textId="77777777" w:rsidR="00E92CBF" w:rsidRPr="00F11966" w:rsidRDefault="00E92CBF" w:rsidP="00E92CBF">
      <w:pPr>
        <w:pStyle w:val="PL"/>
        <w:rPr>
          <w:lang w:val="en-US"/>
        </w:rPr>
      </w:pPr>
      <w:r w:rsidRPr="00F11966">
        <w:rPr>
          <w:lang w:val="en-US"/>
        </w:rPr>
        <w:t xml:space="preserve">            - remove</w:t>
      </w:r>
    </w:p>
    <w:p w14:paraId="41568C6A" w14:textId="77777777" w:rsidR="00E92CBF" w:rsidRPr="00F11966" w:rsidRDefault="00E92CBF" w:rsidP="00E92CBF">
      <w:pPr>
        <w:pStyle w:val="PL"/>
        <w:rPr>
          <w:lang w:val="en-US"/>
        </w:rPr>
      </w:pPr>
      <w:r w:rsidRPr="00F11966">
        <w:rPr>
          <w:lang w:val="en-US"/>
        </w:rPr>
        <w:t xml:space="preserve">            - replace</w:t>
      </w:r>
    </w:p>
    <w:p w14:paraId="305591C1" w14:textId="77777777" w:rsidR="00E92CBF" w:rsidRPr="00F11966" w:rsidRDefault="00E92CBF" w:rsidP="00E92CBF">
      <w:pPr>
        <w:pStyle w:val="PL"/>
        <w:rPr>
          <w:lang w:val="en-US"/>
        </w:rPr>
      </w:pPr>
      <w:r w:rsidRPr="00F11966">
        <w:rPr>
          <w:lang w:val="en-US"/>
        </w:rPr>
        <w:t xml:space="preserve">            - test</w:t>
      </w:r>
    </w:p>
    <w:p w14:paraId="5DC56B62" w14:textId="77777777" w:rsidR="00E92CBF" w:rsidRPr="00F11966" w:rsidRDefault="00E92CBF" w:rsidP="00E92CBF">
      <w:pPr>
        <w:pStyle w:val="PL"/>
        <w:rPr>
          <w:lang w:val="en-US"/>
        </w:rPr>
      </w:pPr>
      <w:r w:rsidRPr="00F11966">
        <w:rPr>
          <w:lang w:val="en-US"/>
        </w:rPr>
        <w:t xml:space="preserve">        - type: string</w:t>
      </w:r>
    </w:p>
    <w:p w14:paraId="2E4332C6" w14:textId="77777777" w:rsidR="000375A6" w:rsidRPr="001531E3" w:rsidRDefault="000375A6" w:rsidP="000375A6">
      <w:pPr>
        <w:pStyle w:val="PL"/>
        <w:rPr>
          <w:lang w:val="en-US"/>
        </w:rPr>
      </w:pPr>
      <w:r w:rsidRPr="00F11966">
        <w:t xml:space="preserve">      description: </w:t>
      </w:r>
      <w:r>
        <w:rPr>
          <w:lang w:eastAsia="zh-CN"/>
        </w:rPr>
        <w:t>Operations as defined in IETF RFC 6902</w:t>
      </w:r>
      <w:r>
        <w:rPr>
          <w:rFonts w:cs="Arial"/>
          <w:szCs w:val="18"/>
          <w:lang w:val="en-US" w:eastAsia="zh-CN"/>
        </w:rPr>
        <w:t>.</w:t>
      </w:r>
    </w:p>
    <w:p w14:paraId="79B5795F" w14:textId="77777777" w:rsidR="00E92CBF" w:rsidRPr="00F11966" w:rsidRDefault="00E92CBF" w:rsidP="00E92CBF">
      <w:pPr>
        <w:pStyle w:val="PL"/>
      </w:pPr>
      <w:r w:rsidRPr="00F11966">
        <w:t xml:space="preserve">    UriScheme:</w:t>
      </w:r>
    </w:p>
    <w:p w14:paraId="41FE2B7F" w14:textId="77777777" w:rsidR="00E92CBF" w:rsidRPr="00F11966" w:rsidRDefault="00E92CBF" w:rsidP="00E92CBF">
      <w:pPr>
        <w:pStyle w:val="PL"/>
      </w:pPr>
      <w:r w:rsidRPr="00F11966">
        <w:t xml:space="preserve">      anyOf:</w:t>
      </w:r>
    </w:p>
    <w:p w14:paraId="4ED775E3" w14:textId="77777777" w:rsidR="00E92CBF" w:rsidRPr="00F11966" w:rsidRDefault="00E92CBF" w:rsidP="00E92CBF">
      <w:pPr>
        <w:pStyle w:val="PL"/>
      </w:pPr>
      <w:r w:rsidRPr="00F11966">
        <w:t xml:space="preserve">        - type: string</w:t>
      </w:r>
    </w:p>
    <w:p w14:paraId="3AD25BA2" w14:textId="77777777" w:rsidR="00E92CBF" w:rsidRPr="00F11966" w:rsidRDefault="00E92CBF" w:rsidP="00E92CBF">
      <w:pPr>
        <w:pStyle w:val="PL"/>
      </w:pPr>
      <w:r w:rsidRPr="00F11966">
        <w:t xml:space="preserve">          enum:</w:t>
      </w:r>
    </w:p>
    <w:p w14:paraId="33122B59" w14:textId="77777777" w:rsidR="00E92CBF" w:rsidRPr="00F11966" w:rsidRDefault="00E92CBF" w:rsidP="00E92CBF">
      <w:pPr>
        <w:pStyle w:val="PL"/>
      </w:pPr>
      <w:r w:rsidRPr="00F11966">
        <w:t xml:space="preserve">            - http</w:t>
      </w:r>
    </w:p>
    <w:p w14:paraId="5B15B279" w14:textId="77777777" w:rsidR="00E92CBF" w:rsidRPr="00F11966" w:rsidRDefault="00E92CBF" w:rsidP="00E92CBF">
      <w:pPr>
        <w:pStyle w:val="PL"/>
      </w:pPr>
      <w:r w:rsidRPr="00F11966">
        <w:t xml:space="preserve">            - https</w:t>
      </w:r>
    </w:p>
    <w:p w14:paraId="6A6CAE30" w14:textId="77777777" w:rsidR="00E92CBF" w:rsidRPr="00F11966" w:rsidRDefault="00E92CBF" w:rsidP="00E92CBF">
      <w:pPr>
        <w:pStyle w:val="PL"/>
        <w:rPr>
          <w:lang w:val="en-US"/>
        </w:rPr>
      </w:pPr>
      <w:r w:rsidRPr="00F11966">
        <w:rPr>
          <w:lang w:val="en-US"/>
        </w:rPr>
        <w:t xml:space="preserve">        - type: string</w:t>
      </w:r>
    </w:p>
    <w:p w14:paraId="02359637" w14:textId="5CD05CB9" w:rsidR="000375A6" w:rsidRDefault="000375A6" w:rsidP="000375A6">
      <w:pPr>
        <w:pStyle w:val="PL"/>
        <w:rPr>
          <w:rFonts w:cs="Arial"/>
          <w:szCs w:val="18"/>
          <w:lang w:val="en-US" w:eastAsia="zh-CN"/>
        </w:rPr>
      </w:pPr>
      <w:r w:rsidRPr="00F11966">
        <w:t xml:space="preserve">   </w:t>
      </w:r>
      <w:r>
        <w:t xml:space="preserve"> </w:t>
      </w:r>
      <w:r w:rsidRPr="00F11966">
        <w:t xml:space="preserve"> </w:t>
      </w:r>
      <w:r>
        <w:t xml:space="preserve"> </w:t>
      </w:r>
      <w:r w:rsidRPr="00F11966">
        <w:t xml:space="preserve">description: </w:t>
      </w:r>
      <w:r>
        <w:t xml:space="preserve">HTTP and HTTPS </w:t>
      </w:r>
      <w:r>
        <w:rPr>
          <w:lang w:eastAsia="zh-CN"/>
        </w:rPr>
        <w:t>URI scheme</w:t>
      </w:r>
      <w:r>
        <w:rPr>
          <w:rFonts w:cs="Arial"/>
          <w:szCs w:val="18"/>
          <w:lang w:val="en-US" w:eastAsia="zh-CN"/>
        </w:rPr>
        <w:t>.</w:t>
      </w:r>
    </w:p>
    <w:p w14:paraId="6663464B" w14:textId="77777777" w:rsidR="00E92CBF" w:rsidRPr="00F11966" w:rsidRDefault="00E92CBF" w:rsidP="00E92CBF">
      <w:pPr>
        <w:pStyle w:val="PL"/>
        <w:rPr>
          <w:lang w:val="en-US"/>
        </w:rPr>
      </w:pPr>
      <w:r w:rsidRPr="00F11966">
        <w:rPr>
          <w:lang w:val="en-US"/>
        </w:rPr>
        <w:lastRenderedPageBreak/>
        <w:t xml:space="preserve">    </w:t>
      </w:r>
      <w:r w:rsidRPr="00F11966">
        <w:rPr>
          <w:rFonts w:hint="eastAsia"/>
          <w:lang w:val="en-US" w:eastAsia="zh-CN"/>
        </w:rPr>
        <w:t>ChangeType</w:t>
      </w:r>
      <w:r w:rsidRPr="00F11966">
        <w:rPr>
          <w:lang w:val="en-US"/>
        </w:rPr>
        <w:t>:</w:t>
      </w:r>
    </w:p>
    <w:p w14:paraId="098CA9CE" w14:textId="77777777" w:rsidR="00E92CBF" w:rsidRPr="00F11966" w:rsidRDefault="00E92CBF" w:rsidP="00E92CBF">
      <w:pPr>
        <w:pStyle w:val="PL"/>
        <w:rPr>
          <w:lang w:val="en-US"/>
        </w:rPr>
      </w:pPr>
      <w:r w:rsidRPr="00F11966">
        <w:rPr>
          <w:lang w:val="en-US"/>
        </w:rPr>
        <w:t xml:space="preserve">      anyOf:</w:t>
      </w:r>
    </w:p>
    <w:p w14:paraId="745AEF4B" w14:textId="77777777" w:rsidR="00E92CBF" w:rsidRPr="00F11966" w:rsidRDefault="00E92CBF" w:rsidP="00E92CBF">
      <w:pPr>
        <w:pStyle w:val="PL"/>
        <w:rPr>
          <w:lang w:val="en-US"/>
        </w:rPr>
      </w:pPr>
      <w:r w:rsidRPr="00F11966">
        <w:rPr>
          <w:lang w:val="en-US"/>
        </w:rPr>
        <w:t xml:space="preserve">      </w:t>
      </w:r>
      <w:r w:rsidRPr="00F11966">
        <w:rPr>
          <w:rFonts w:hint="eastAsia"/>
          <w:lang w:val="en-US" w:eastAsia="zh-CN"/>
        </w:rPr>
        <w:t xml:space="preserve">  </w:t>
      </w:r>
      <w:r w:rsidRPr="00F11966">
        <w:rPr>
          <w:lang w:val="en-US"/>
        </w:rPr>
        <w:t>- type: string</w:t>
      </w:r>
    </w:p>
    <w:p w14:paraId="5F9AF792" w14:textId="77777777" w:rsidR="00E92CBF" w:rsidRPr="00F11966" w:rsidRDefault="00E92CBF" w:rsidP="00E92CBF">
      <w:pPr>
        <w:pStyle w:val="PL"/>
        <w:rPr>
          <w:lang w:val="en-US"/>
        </w:rPr>
      </w:pPr>
      <w:r w:rsidRPr="00F11966">
        <w:rPr>
          <w:lang w:val="en-US"/>
        </w:rPr>
        <w:t xml:space="preserve">        </w:t>
      </w:r>
      <w:r w:rsidRPr="00F11966">
        <w:rPr>
          <w:rFonts w:hint="eastAsia"/>
          <w:lang w:val="en-US" w:eastAsia="zh-CN"/>
        </w:rPr>
        <w:t xml:space="preserve">  </w:t>
      </w:r>
      <w:r w:rsidRPr="00F11966">
        <w:rPr>
          <w:lang w:val="en-US"/>
        </w:rPr>
        <w:t>enum:</w:t>
      </w:r>
    </w:p>
    <w:p w14:paraId="57188876" w14:textId="77777777" w:rsidR="00E92CBF" w:rsidRPr="00F11966" w:rsidRDefault="00E92CBF" w:rsidP="00E92CBF">
      <w:pPr>
        <w:pStyle w:val="PL"/>
        <w:rPr>
          <w:lang w:val="en-US"/>
        </w:rPr>
      </w:pPr>
      <w:r w:rsidRPr="00F11966">
        <w:rPr>
          <w:lang w:val="en-US"/>
        </w:rPr>
        <w:t xml:space="preserve">          </w:t>
      </w:r>
      <w:r w:rsidRPr="00F11966">
        <w:rPr>
          <w:rFonts w:hint="eastAsia"/>
          <w:lang w:val="en-US" w:eastAsia="zh-CN"/>
        </w:rPr>
        <w:t xml:space="preserve">  </w:t>
      </w:r>
      <w:r w:rsidRPr="00F11966">
        <w:rPr>
          <w:lang w:val="en-US"/>
        </w:rPr>
        <w:t>- ADD</w:t>
      </w:r>
    </w:p>
    <w:p w14:paraId="6337EA56" w14:textId="77777777" w:rsidR="00E92CBF" w:rsidRPr="00F11966" w:rsidRDefault="00E92CBF" w:rsidP="00E92CBF">
      <w:pPr>
        <w:pStyle w:val="PL"/>
        <w:rPr>
          <w:lang w:val="en-US"/>
        </w:rPr>
      </w:pPr>
      <w:r w:rsidRPr="00F11966">
        <w:rPr>
          <w:lang w:val="en-US"/>
        </w:rPr>
        <w:t xml:space="preserve">          </w:t>
      </w:r>
      <w:r w:rsidRPr="00F11966">
        <w:rPr>
          <w:rFonts w:hint="eastAsia"/>
          <w:lang w:val="en-US" w:eastAsia="zh-CN"/>
        </w:rPr>
        <w:t xml:space="preserve">  </w:t>
      </w:r>
      <w:r w:rsidRPr="00F11966">
        <w:rPr>
          <w:lang w:val="en-US"/>
        </w:rPr>
        <w:t>- MOVE</w:t>
      </w:r>
    </w:p>
    <w:p w14:paraId="7325CC6A" w14:textId="77777777" w:rsidR="00E92CBF" w:rsidRPr="00F11966" w:rsidRDefault="00E92CBF" w:rsidP="00E92CBF">
      <w:pPr>
        <w:pStyle w:val="PL"/>
        <w:rPr>
          <w:lang w:val="en-US"/>
        </w:rPr>
      </w:pPr>
      <w:r w:rsidRPr="00F11966">
        <w:rPr>
          <w:lang w:val="en-US"/>
        </w:rPr>
        <w:t xml:space="preserve">          </w:t>
      </w:r>
      <w:r w:rsidRPr="00F11966">
        <w:rPr>
          <w:rFonts w:hint="eastAsia"/>
          <w:lang w:val="en-US" w:eastAsia="zh-CN"/>
        </w:rPr>
        <w:t xml:space="preserve">  </w:t>
      </w:r>
      <w:r w:rsidRPr="00F11966">
        <w:rPr>
          <w:lang w:val="en-US"/>
        </w:rPr>
        <w:t>- REMOVE</w:t>
      </w:r>
    </w:p>
    <w:p w14:paraId="0C200349" w14:textId="77777777" w:rsidR="00E92CBF" w:rsidRPr="00F11966" w:rsidRDefault="00E92CBF" w:rsidP="00E92CBF">
      <w:pPr>
        <w:pStyle w:val="PL"/>
        <w:rPr>
          <w:lang w:val="en-US"/>
        </w:rPr>
      </w:pPr>
      <w:r w:rsidRPr="00F11966">
        <w:rPr>
          <w:lang w:val="en-US"/>
        </w:rPr>
        <w:t xml:space="preserve">          </w:t>
      </w:r>
      <w:r w:rsidRPr="00F11966">
        <w:rPr>
          <w:rFonts w:hint="eastAsia"/>
          <w:lang w:val="en-US" w:eastAsia="zh-CN"/>
        </w:rPr>
        <w:t xml:space="preserve">  </w:t>
      </w:r>
      <w:r w:rsidRPr="00F11966">
        <w:rPr>
          <w:lang w:val="en-US"/>
        </w:rPr>
        <w:t>- REPLACE</w:t>
      </w:r>
    </w:p>
    <w:p w14:paraId="432AB5E6" w14:textId="77777777" w:rsidR="00E92CBF" w:rsidRPr="00F11966" w:rsidRDefault="00E92CBF" w:rsidP="00E92CBF">
      <w:pPr>
        <w:pStyle w:val="PL"/>
        <w:rPr>
          <w:lang w:val="en-US"/>
        </w:rPr>
      </w:pPr>
      <w:r w:rsidRPr="00F11966">
        <w:rPr>
          <w:lang w:val="en-US"/>
        </w:rPr>
        <w:t xml:space="preserve">      </w:t>
      </w:r>
      <w:r w:rsidRPr="00F11966">
        <w:rPr>
          <w:rFonts w:hint="eastAsia"/>
          <w:lang w:val="en-US" w:eastAsia="zh-CN"/>
        </w:rPr>
        <w:t xml:space="preserve">  </w:t>
      </w:r>
      <w:r w:rsidRPr="00F11966">
        <w:rPr>
          <w:lang w:val="en-US"/>
        </w:rPr>
        <w:t>- type: string</w:t>
      </w:r>
    </w:p>
    <w:p w14:paraId="584D1F13" w14:textId="77777777" w:rsidR="000375A6" w:rsidRDefault="000375A6" w:rsidP="000375A6">
      <w:pPr>
        <w:pStyle w:val="PL"/>
        <w:rPr>
          <w:lang w:val="en-US"/>
        </w:rPr>
      </w:pPr>
      <w:r w:rsidRPr="00F11966">
        <w:t xml:space="preserve">    </w:t>
      </w:r>
      <w:r>
        <w:t xml:space="preserve"> </w:t>
      </w:r>
      <w:r w:rsidRPr="00F11966">
        <w:t xml:space="preserve"> description: </w:t>
      </w:r>
      <w:r>
        <w:t>Indicates the type of change to be performed</w:t>
      </w:r>
      <w:r>
        <w:rPr>
          <w:rFonts w:cs="Arial"/>
          <w:szCs w:val="18"/>
          <w:lang w:val="en-US" w:eastAsia="zh-CN"/>
        </w:rPr>
        <w:t>.</w:t>
      </w:r>
    </w:p>
    <w:p w14:paraId="5891231A" w14:textId="77777777" w:rsidR="00E92CBF" w:rsidRPr="00F11966" w:rsidRDefault="00E92CBF" w:rsidP="00E92CBF">
      <w:pPr>
        <w:pStyle w:val="PL"/>
        <w:rPr>
          <w:lang w:val="en-US"/>
        </w:rPr>
      </w:pPr>
      <w:r w:rsidRPr="00F11966">
        <w:rPr>
          <w:lang w:val="en-US"/>
        </w:rPr>
        <w:t xml:space="preserve">    </w:t>
      </w:r>
      <w:r w:rsidRPr="00F11966">
        <w:rPr>
          <w:rFonts w:hint="eastAsia"/>
          <w:lang w:eastAsia="zh-CN"/>
        </w:rPr>
        <w:t>HttpMethod</w:t>
      </w:r>
      <w:r w:rsidRPr="00F11966">
        <w:rPr>
          <w:lang w:val="en-US"/>
        </w:rPr>
        <w:t>:</w:t>
      </w:r>
    </w:p>
    <w:p w14:paraId="52FC8186" w14:textId="77777777" w:rsidR="00E92CBF" w:rsidRPr="00F11966" w:rsidRDefault="00E92CBF" w:rsidP="00E92CBF">
      <w:pPr>
        <w:pStyle w:val="PL"/>
        <w:rPr>
          <w:lang w:val="en-US"/>
        </w:rPr>
      </w:pPr>
      <w:r w:rsidRPr="00F11966">
        <w:rPr>
          <w:lang w:val="en-US"/>
        </w:rPr>
        <w:t xml:space="preserve">      anyOf:</w:t>
      </w:r>
    </w:p>
    <w:p w14:paraId="3C01CCCB" w14:textId="77777777" w:rsidR="00E92CBF" w:rsidRPr="00F11966" w:rsidRDefault="00E92CBF" w:rsidP="00E92CBF">
      <w:pPr>
        <w:pStyle w:val="PL"/>
        <w:rPr>
          <w:lang w:val="en-US"/>
        </w:rPr>
      </w:pPr>
      <w:r w:rsidRPr="00F11966">
        <w:rPr>
          <w:lang w:val="en-US"/>
        </w:rPr>
        <w:t xml:space="preserve">      </w:t>
      </w:r>
      <w:r w:rsidRPr="00F11966">
        <w:rPr>
          <w:rFonts w:hint="eastAsia"/>
          <w:lang w:val="en-US" w:eastAsia="zh-CN"/>
        </w:rPr>
        <w:t xml:space="preserve">  </w:t>
      </w:r>
      <w:r w:rsidRPr="00F11966">
        <w:rPr>
          <w:lang w:val="en-US"/>
        </w:rPr>
        <w:t>- type: string</w:t>
      </w:r>
    </w:p>
    <w:p w14:paraId="2C1A5CCB" w14:textId="77777777" w:rsidR="00E92CBF" w:rsidRPr="00F11966" w:rsidRDefault="00E92CBF" w:rsidP="00E92CBF">
      <w:pPr>
        <w:pStyle w:val="PL"/>
        <w:rPr>
          <w:lang w:val="en-US"/>
        </w:rPr>
      </w:pPr>
      <w:r w:rsidRPr="00F11966">
        <w:rPr>
          <w:lang w:val="en-US"/>
        </w:rPr>
        <w:t xml:space="preserve">        </w:t>
      </w:r>
      <w:r w:rsidRPr="00F11966">
        <w:rPr>
          <w:rFonts w:hint="eastAsia"/>
          <w:lang w:val="en-US" w:eastAsia="zh-CN"/>
        </w:rPr>
        <w:t xml:space="preserve">  </w:t>
      </w:r>
      <w:r w:rsidRPr="00F11966">
        <w:rPr>
          <w:lang w:val="en-US"/>
        </w:rPr>
        <w:t>enum:</w:t>
      </w:r>
    </w:p>
    <w:p w14:paraId="0A669172" w14:textId="77777777" w:rsidR="00E92CBF" w:rsidRPr="00F11966" w:rsidRDefault="00E92CBF" w:rsidP="00E92CBF">
      <w:pPr>
        <w:pStyle w:val="PL"/>
        <w:rPr>
          <w:lang w:val="en-US" w:eastAsia="zh-CN"/>
        </w:rPr>
      </w:pPr>
      <w:r w:rsidRPr="00F11966">
        <w:rPr>
          <w:lang w:val="en-US"/>
        </w:rPr>
        <w:t xml:space="preserve">          </w:t>
      </w:r>
      <w:r w:rsidRPr="00F11966">
        <w:rPr>
          <w:rFonts w:hint="eastAsia"/>
          <w:lang w:val="en-US" w:eastAsia="zh-CN"/>
        </w:rPr>
        <w:t xml:space="preserve">  </w:t>
      </w:r>
      <w:r w:rsidRPr="00F11966">
        <w:rPr>
          <w:lang w:val="en-US"/>
        </w:rPr>
        <w:t xml:space="preserve">- </w:t>
      </w:r>
      <w:r w:rsidRPr="00F11966">
        <w:rPr>
          <w:rFonts w:hint="eastAsia"/>
          <w:lang w:val="en-US" w:eastAsia="zh-CN"/>
        </w:rPr>
        <w:t>GET</w:t>
      </w:r>
    </w:p>
    <w:p w14:paraId="1BE670A6" w14:textId="77777777" w:rsidR="00E92CBF" w:rsidRPr="00F11966" w:rsidRDefault="00E92CBF" w:rsidP="00E92CBF">
      <w:pPr>
        <w:pStyle w:val="PL"/>
        <w:rPr>
          <w:lang w:val="en-US" w:eastAsia="zh-CN"/>
        </w:rPr>
      </w:pPr>
      <w:r w:rsidRPr="00F11966">
        <w:rPr>
          <w:lang w:val="en-US"/>
        </w:rPr>
        <w:t xml:space="preserve">          </w:t>
      </w:r>
      <w:r w:rsidRPr="00F11966">
        <w:rPr>
          <w:rFonts w:hint="eastAsia"/>
          <w:lang w:val="en-US" w:eastAsia="zh-CN"/>
        </w:rPr>
        <w:t xml:space="preserve">  </w:t>
      </w:r>
      <w:r w:rsidRPr="00F11966">
        <w:rPr>
          <w:lang w:val="en-US"/>
        </w:rPr>
        <w:t xml:space="preserve">- </w:t>
      </w:r>
      <w:r w:rsidRPr="00F11966">
        <w:rPr>
          <w:rFonts w:hint="eastAsia"/>
          <w:lang w:val="en-US" w:eastAsia="zh-CN"/>
        </w:rPr>
        <w:t>POST</w:t>
      </w:r>
    </w:p>
    <w:p w14:paraId="727C468D" w14:textId="77777777" w:rsidR="00E92CBF" w:rsidRPr="00F11966" w:rsidRDefault="00E92CBF" w:rsidP="00E92CBF">
      <w:pPr>
        <w:pStyle w:val="PL"/>
        <w:rPr>
          <w:lang w:val="en-US" w:eastAsia="zh-CN"/>
        </w:rPr>
      </w:pPr>
      <w:r w:rsidRPr="00F11966">
        <w:rPr>
          <w:lang w:val="en-US"/>
        </w:rPr>
        <w:t xml:space="preserve">          </w:t>
      </w:r>
      <w:r w:rsidRPr="00F11966">
        <w:rPr>
          <w:rFonts w:hint="eastAsia"/>
          <w:lang w:val="en-US" w:eastAsia="zh-CN"/>
        </w:rPr>
        <w:t xml:space="preserve">  </w:t>
      </w:r>
      <w:r w:rsidRPr="00F11966">
        <w:rPr>
          <w:lang w:val="en-US"/>
        </w:rPr>
        <w:t xml:space="preserve">- </w:t>
      </w:r>
      <w:r w:rsidRPr="00F11966">
        <w:rPr>
          <w:rFonts w:hint="eastAsia"/>
          <w:lang w:val="en-US" w:eastAsia="zh-CN"/>
        </w:rPr>
        <w:t>PUT</w:t>
      </w:r>
    </w:p>
    <w:p w14:paraId="24AB7C8C" w14:textId="77777777" w:rsidR="00E92CBF" w:rsidRPr="00F11966" w:rsidRDefault="00E92CBF" w:rsidP="00E92CBF">
      <w:pPr>
        <w:pStyle w:val="PL"/>
        <w:rPr>
          <w:lang w:val="en-US" w:eastAsia="zh-CN"/>
        </w:rPr>
      </w:pPr>
      <w:r w:rsidRPr="00F11966">
        <w:rPr>
          <w:lang w:val="en-US"/>
        </w:rPr>
        <w:t xml:space="preserve">          </w:t>
      </w:r>
      <w:r w:rsidRPr="00F11966">
        <w:rPr>
          <w:rFonts w:hint="eastAsia"/>
          <w:lang w:val="en-US" w:eastAsia="zh-CN"/>
        </w:rPr>
        <w:t xml:space="preserve">  </w:t>
      </w:r>
      <w:r w:rsidRPr="00F11966">
        <w:rPr>
          <w:lang w:val="en-US"/>
        </w:rPr>
        <w:t xml:space="preserve">- </w:t>
      </w:r>
      <w:r w:rsidRPr="00F11966">
        <w:rPr>
          <w:rFonts w:hint="eastAsia"/>
          <w:lang w:val="en-US" w:eastAsia="zh-CN"/>
        </w:rPr>
        <w:t>DELETE</w:t>
      </w:r>
    </w:p>
    <w:p w14:paraId="61D5BAEF" w14:textId="77777777" w:rsidR="00E92CBF" w:rsidRPr="00F11966" w:rsidRDefault="00E92CBF" w:rsidP="00E92CBF">
      <w:pPr>
        <w:pStyle w:val="PL"/>
        <w:rPr>
          <w:lang w:val="en-US" w:eastAsia="zh-CN"/>
        </w:rPr>
      </w:pPr>
      <w:r w:rsidRPr="00F11966">
        <w:rPr>
          <w:lang w:val="en-US"/>
        </w:rPr>
        <w:t xml:space="preserve">          </w:t>
      </w:r>
      <w:r w:rsidRPr="00F11966">
        <w:rPr>
          <w:rFonts w:hint="eastAsia"/>
          <w:lang w:val="en-US" w:eastAsia="zh-CN"/>
        </w:rPr>
        <w:t xml:space="preserve">  </w:t>
      </w:r>
      <w:r w:rsidRPr="00F11966">
        <w:rPr>
          <w:lang w:val="en-US"/>
        </w:rPr>
        <w:t xml:space="preserve">- </w:t>
      </w:r>
      <w:r w:rsidRPr="00F11966">
        <w:rPr>
          <w:rFonts w:hint="eastAsia"/>
          <w:lang w:val="en-US" w:eastAsia="zh-CN"/>
        </w:rPr>
        <w:t>PATCH</w:t>
      </w:r>
    </w:p>
    <w:p w14:paraId="5F7145E1" w14:textId="77777777" w:rsidR="00E92CBF" w:rsidRPr="00F11966" w:rsidRDefault="00E92CBF" w:rsidP="00E92CBF">
      <w:pPr>
        <w:pStyle w:val="PL"/>
        <w:rPr>
          <w:lang w:val="en-US" w:eastAsia="zh-CN"/>
        </w:rPr>
      </w:pPr>
      <w:r w:rsidRPr="00F11966">
        <w:rPr>
          <w:lang w:val="en-US"/>
        </w:rPr>
        <w:t xml:space="preserve">          </w:t>
      </w:r>
      <w:r w:rsidRPr="00F11966">
        <w:rPr>
          <w:rFonts w:hint="eastAsia"/>
          <w:lang w:val="en-US" w:eastAsia="zh-CN"/>
        </w:rPr>
        <w:t xml:space="preserve">  </w:t>
      </w:r>
      <w:r w:rsidRPr="00F11966">
        <w:rPr>
          <w:lang w:val="en-US"/>
        </w:rPr>
        <w:t xml:space="preserve">- </w:t>
      </w:r>
      <w:r w:rsidRPr="00F11966">
        <w:rPr>
          <w:rFonts w:hint="eastAsia"/>
          <w:lang w:val="en-US" w:eastAsia="zh-CN"/>
        </w:rPr>
        <w:t>OPTIONS</w:t>
      </w:r>
    </w:p>
    <w:p w14:paraId="1792A786" w14:textId="77777777" w:rsidR="00E92CBF" w:rsidRPr="00F11966" w:rsidRDefault="00E92CBF" w:rsidP="00E92CBF">
      <w:pPr>
        <w:pStyle w:val="PL"/>
        <w:rPr>
          <w:lang w:val="en-US" w:eastAsia="zh-CN"/>
        </w:rPr>
      </w:pPr>
      <w:r w:rsidRPr="00F11966">
        <w:rPr>
          <w:lang w:val="en-US"/>
        </w:rPr>
        <w:t xml:space="preserve">          </w:t>
      </w:r>
      <w:r w:rsidRPr="00F11966">
        <w:rPr>
          <w:rFonts w:hint="eastAsia"/>
          <w:lang w:val="en-US" w:eastAsia="zh-CN"/>
        </w:rPr>
        <w:t xml:space="preserve">  </w:t>
      </w:r>
      <w:r w:rsidRPr="00F11966">
        <w:rPr>
          <w:lang w:val="en-US"/>
        </w:rPr>
        <w:t xml:space="preserve">- </w:t>
      </w:r>
      <w:r w:rsidRPr="00F11966">
        <w:rPr>
          <w:rFonts w:hint="eastAsia"/>
          <w:lang w:val="en-US" w:eastAsia="zh-CN"/>
        </w:rPr>
        <w:t>HEAD</w:t>
      </w:r>
    </w:p>
    <w:p w14:paraId="703190E6" w14:textId="77777777" w:rsidR="00E92CBF" w:rsidRPr="00F11966" w:rsidRDefault="00E92CBF" w:rsidP="00E92CBF">
      <w:pPr>
        <w:pStyle w:val="PL"/>
        <w:rPr>
          <w:lang w:val="en-US" w:eastAsia="zh-CN"/>
        </w:rPr>
      </w:pPr>
      <w:r w:rsidRPr="00F11966">
        <w:rPr>
          <w:lang w:val="en-US"/>
        </w:rPr>
        <w:t xml:space="preserve">          </w:t>
      </w:r>
      <w:r w:rsidRPr="00F11966">
        <w:rPr>
          <w:rFonts w:hint="eastAsia"/>
          <w:lang w:val="en-US" w:eastAsia="zh-CN"/>
        </w:rPr>
        <w:t xml:space="preserve">  </w:t>
      </w:r>
      <w:r w:rsidRPr="00F11966">
        <w:rPr>
          <w:lang w:val="en-US"/>
        </w:rPr>
        <w:t xml:space="preserve">- </w:t>
      </w:r>
      <w:r w:rsidRPr="00F11966">
        <w:rPr>
          <w:rFonts w:hint="eastAsia"/>
          <w:lang w:val="en-US" w:eastAsia="zh-CN"/>
        </w:rPr>
        <w:t>CONNECT</w:t>
      </w:r>
    </w:p>
    <w:p w14:paraId="3890C3DD" w14:textId="77777777" w:rsidR="00E92CBF" w:rsidRPr="00F11966" w:rsidRDefault="00E92CBF" w:rsidP="00E92CBF">
      <w:pPr>
        <w:pStyle w:val="PL"/>
        <w:rPr>
          <w:lang w:val="en-US" w:eastAsia="zh-CN"/>
        </w:rPr>
      </w:pPr>
      <w:r w:rsidRPr="00F11966">
        <w:rPr>
          <w:lang w:val="en-US"/>
        </w:rPr>
        <w:t xml:space="preserve">          </w:t>
      </w:r>
      <w:r w:rsidRPr="00F11966">
        <w:rPr>
          <w:rFonts w:hint="eastAsia"/>
          <w:lang w:val="en-US" w:eastAsia="zh-CN"/>
        </w:rPr>
        <w:t xml:space="preserve">  </w:t>
      </w:r>
      <w:r w:rsidRPr="00F11966">
        <w:rPr>
          <w:lang w:val="en-US"/>
        </w:rPr>
        <w:t xml:space="preserve">- </w:t>
      </w:r>
      <w:r w:rsidRPr="00F11966">
        <w:rPr>
          <w:rFonts w:hint="eastAsia"/>
          <w:lang w:val="en-US" w:eastAsia="zh-CN"/>
        </w:rPr>
        <w:t>TRACE</w:t>
      </w:r>
    </w:p>
    <w:p w14:paraId="24B6B5F3" w14:textId="77777777" w:rsidR="00E92CBF" w:rsidRPr="00F11966" w:rsidRDefault="00E92CBF" w:rsidP="00E92CBF">
      <w:pPr>
        <w:pStyle w:val="PL"/>
        <w:rPr>
          <w:lang w:val="en-US" w:eastAsia="zh-CN"/>
        </w:rPr>
      </w:pPr>
      <w:r w:rsidRPr="00F11966">
        <w:rPr>
          <w:lang w:val="en-US"/>
        </w:rPr>
        <w:t xml:space="preserve">      </w:t>
      </w:r>
      <w:r w:rsidRPr="00F11966">
        <w:rPr>
          <w:rFonts w:hint="eastAsia"/>
          <w:lang w:val="en-US" w:eastAsia="zh-CN"/>
        </w:rPr>
        <w:t xml:space="preserve">  </w:t>
      </w:r>
      <w:r w:rsidRPr="00F11966">
        <w:rPr>
          <w:lang w:val="en-US"/>
        </w:rPr>
        <w:t>- type: string</w:t>
      </w:r>
    </w:p>
    <w:p w14:paraId="29D60A67" w14:textId="77777777" w:rsidR="000375A6" w:rsidRDefault="000375A6" w:rsidP="000375A6">
      <w:pPr>
        <w:pStyle w:val="PL"/>
        <w:rPr>
          <w:lang w:val="en-US"/>
        </w:rPr>
      </w:pPr>
      <w:r w:rsidRPr="00F11966">
        <w:t xml:space="preserve">    </w:t>
      </w:r>
      <w:r>
        <w:t xml:space="preserve"> </w:t>
      </w:r>
      <w:r w:rsidRPr="00F11966">
        <w:t xml:space="preserve"> description: </w:t>
      </w:r>
      <w:r>
        <w:t>HTTP methodes</w:t>
      </w:r>
      <w:r>
        <w:rPr>
          <w:rFonts w:cs="Arial"/>
          <w:szCs w:val="18"/>
          <w:lang w:val="en-US" w:eastAsia="zh-CN"/>
        </w:rPr>
        <w:t>.</w:t>
      </w:r>
    </w:p>
    <w:p w14:paraId="106EFBC1" w14:textId="77777777" w:rsidR="00E92CBF" w:rsidRPr="00F11966" w:rsidRDefault="00E92CBF" w:rsidP="00E92CBF">
      <w:pPr>
        <w:pStyle w:val="PL"/>
        <w:rPr>
          <w:lang w:val="en-US"/>
        </w:rPr>
      </w:pPr>
      <w:r w:rsidRPr="00F11966">
        <w:rPr>
          <w:lang w:val="en-US"/>
        </w:rPr>
        <w:t xml:space="preserve">    NullValue:</w:t>
      </w:r>
    </w:p>
    <w:p w14:paraId="0CBCD1BD" w14:textId="77777777" w:rsidR="00E92CBF" w:rsidRPr="00F11966" w:rsidRDefault="00E92CBF" w:rsidP="00E92CBF">
      <w:pPr>
        <w:pStyle w:val="PL"/>
        <w:rPr>
          <w:lang w:val="en-US"/>
        </w:rPr>
      </w:pPr>
      <w:r w:rsidRPr="00F11966">
        <w:rPr>
          <w:lang w:val="en-US"/>
        </w:rPr>
        <w:t xml:space="preserve">      enum:</w:t>
      </w:r>
    </w:p>
    <w:p w14:paraId="42C70319" w14:textId="77777777" w:rsidR="00E92CBF" w:rsidRPr="00F11966" w:rsidRDefault="00E92CBF" w:rsidP="00E92CBF">
      <w:pPr>
        <w:pStyle w:val="PL"/>
        <w:rPr>
          <w:lang w:val="en-US" w:eastAsia="zh-CN"/>
        </w:rPr>
      </w:pPr>
      <w:r w:rsidRPr="00F11966">
        <w:rPr>
          <w:lang w:val="en-US"/>
        </w:rPr>
        <w:t xml:space="preserve">        - null</w:t>
      </w:r>
    </w:p>
    <w:p w14:paraId="22D277ED" w14:textId="77777777" w:rsidR="008C1177" w:rsidRPr="00F11966" w:rsidRDefault="008C1177" w:rsidP="008C1177">
      <w:pPr>
        <w:pStyle w:val="PL"/>
        <w:rPr>
          <w:lang w:val="en-US"/>
        </w:rPr>
      </w:pPr>
      <w:r w:rsidRPr="00F11966">
        <w:t xml:space="preserve">    </w:t>
      </w:r>
      <w:r>
        <w:t xml:space="preserve"> </w:t>
      </w:r>
      <w:r w:rsidRPr="00F11966">
        <w:t xml:space="preserve"> description: </w:t>
      </w:r>
      <w:r w:rsidRPr="001D2CEF">
        <w:rPr>
          <w:lang w:eastAsia="zh-CN"/>
        </w:rPr>
        <w:t>JSON's null value</w:t>
      </w:r>
      <w:r>
        <w:rPr>
          <w:rFonts w:cs="Arial"/>
          <w:szCs w:val="18"/>
          <w:lang w:val="en-US" w:eastAsia="zh-CN"/>
        </w:rPr>
        <w:t>.</w:t>
      </w:r>
    </w:p>
    <w:p w14:paraId="67CE9BD7" w14:textId="77777777" w:rsidR="00E92CBF" w:rsidRPr="00F11966" w:rsidRDefault="00E92CBF" w:rsidP="00E92CBF">
      <w:pPr>
        <w:pStyle w:val="PL"/>
        <w:rPr>
          <w:lang w:val="en-US"/>
        </w:rPr>
      </w:pPr>
    </w:p>
    <w:p w14:paraId="7C3D6510" w14:textId="77777777" w:rsidR="00E92CBF" w:rsidRPr="00F11966" w:rsidRDefault="00E92CBF" w:rsidP="00E92CBF">
      <w:pPr>
        <w:pStyle w:val="PL"/>
        <w:rPr>
          <w:lang w:val="en-US"/>
        </w:rPr>
      </w:pPr>
      <w:r w:rsidRPr="00F11966">
        <w:rPr>
          <w:lang w:val="en-US"/>
        </w:rPr>
        <w:t>#</w:t>
      </w:r>
    </w:p>
    <w:p w14:paraId="5A5B0E79" w14:textId="77777777" w:rsidR="00E92CBF" w:rsidRPr="00F11966" w:rsidRDefault="00E92CBF" w:rsidP="00E92CBF">
      <w:pPr>
        <w:pStyle w:val="PL"/>
        <w:rPr>
          <w:lang w:val="en-US"/>
        </w:rPr>
      </w:pPr>
      <w:r w:rsidRPr="00F11966">
        <w:rPr>
          <w:lang w:val="en-US"/>
        </w:rPr>
        <w:t>#  COMMON STRUCTURED DATA TYPES</w:t>
      </w:r>
    </w:p>
    <w:p w14:paraId="724714F1" w14:textId="77777777" w:rsidR="00E92CBF" w:rsidRPr="00F11966" w:rsidRDefault="00E92CBF" w:rsidP="00E92CBF">
      <w:pPr>
        <w:pStyle w:val="PL"/>
        <w:rPr>
          <w:lang w:val="en-US"/>
        </w:rPr>
      </w:pPr>
      <w:r w:rsidRPr="00F11966">
        <w:rPr>
          <w:lang w:val="en-US"/>
        </w:rPr>
        <w:t>#</w:t>
      </w:r>
    </w:p>
    <w:p w14:paraId="2BFB4B5A" w14:textId="77777777" w:rsidR="00E92CBF" w:rsidRPr="00F11966" w:rsidRDefault="00E92CBF" w:rsidP="00E92CBF">
      <w:pPr>
        <w:pStyle w:val="PL"/>
        <w:rPr>
          <w:lang w:val="en-US"/>
        </w:rPr>
      </w:pPr>
    </w:p>
    <w:p w14:paraId="62868174" w14:textId="77777777" w:rsidR="00E92CBF" w:rsidRPr="00F11966" w:rsidRDefault="00E92CBF" w:rsidP="00E92CBF">
      <w:pPr>
        <w:pStyle w:val="PL"/>
        <w:rPr>
          <w:lang w:val="en-US"/>
        </w:rPr>
      </w:pPr>
      <w:r w:rsidRPr="00F11966">
        <w:rPr>
          <w:lang w:val="en-US"/>
        </w:rPr>
        <w:t xml:space="preserve">    ProblemDetails:</w:t>
      </w:r>
    </w:p>
    <w:p w14:paraId="29E1F56D" w14:textId="0C346B6B" w:rsidR="008C1177" w:rsidRDefault="008C1177" w:rsidP="008C1177">
      <w:pPr>
        <w:pStyle w:val="PL"/>
        <w:rPr>
          <w:lang w:val="en-US"/>
        </w:rPr>
      </w:pPr>
      <w:r>
        <w:rPr>
          <w:lang w:val="en-US"/>
        </w:rPr>
        <w:t xml:space="preserve">    </w:t>
      </w:r>
      <w:r w:rsidR="00E24D16">
        <w:rPr>
          <w:lang w:val="en-US"/>
        </w:rPr>
        <w:t xml:space="preserve">  </w:t>
      </w:r>
      <w:r>
        <w:rPr>
          <w:lang w:val="en-US"/>
        </w:rPr>
        <w:t>description: Provides additional information in an er</w:t>
      </w:r>
      <w:r w:rsidR="00E24D16">
        <w:rPr>
          <w:lang w:val="en-US"/>
        </w:rPr>
        <w:t>r</w:t>
      </w:r>
      <w:r>
        <w:rPr>
          <w:lang w:val="en-US"/>
        </w:rPr>
        <w:t>or response.</w:t>
      </w:r>
    </w:p>
    <w:p w14:paraId="5D211D19" w14:textId="77777777" w:rsidR="00E92CBF" w:rsidRPr="00F11966" w:rsidRDefault="00E92CBF" w:rsidP="00E92CBF">
      <w:pPr>
        <w:pStyle w:val="PL"/>
        <w:rPr>
          <w:lang w:val="en-US"/>
        </w:rPr>
      </w:pPr>
      <w:r w:rsidRPr="00F11966">
        <w:rPr>
          <w:lang w:val="en-US"/>
        </w:rPr>
        <w:t xml:space="preserve">      type: object</w:t>
      </w:r>
    </w:p>
    <w:p w14:paraId="5A663FBE" w14:textId="77777777" w:rsidR="00E92CBF" w:rsidRPr="00F11966" w:rsidRDefault="00E92CBF" w:rsidP="00E92CBF">
      <w:pPr>
        <w:pStyle w:val="PL"/>
        <w:rPr>
          <w:lang w:val="en-US"/>
        </w:rPr>
      </w:pPr>
      <w:r w:rsidRPr="00F11966">
        <w:rPr>
          <w:lang w:val="en-US"/>
        </w:rPr>
        <w:t xml:space="preserve">      properties:</w:t>
      </w:r>
    </w:p>
    <w:p w14:paraId="1FA838F0" w14:textId="77777777" w:rsidR="00E92CBF" w:rsidRPr="00F11966" w:rsidRDefault="00E92CBF" w:rsidP="00E92CBF">
      <w:pPr>
        <w:pStyle w:val="PL"/>
        <w:rPr>
          <w:lang w:val="en-US"/>
        </w:rPr>
      </w:pPr>
      <w:r w:rsidRPr="00F11966">
        <w:rPr>
          <w:lang w:val="en-US"/>
        </w:rPr>
        <w:t xml:space="preserve">        type:</w:t>
      </w:r>
    </w:p>
    <w:p w14:paraId="139D0BA8" w14:textId="77777777" w:rsidR="00E92CBF" w:rsidRPr="00F11966" w:rsidRDefault="00E92CBF" w:rsidP="00E92CBF">
      <w:pPr>
        <w:pStyle w:val="PL"/>
        <w:rPr>
          <w:lang w:val="en-US"/>
        </w:rPr>
      </w:pPr>
      <w:r w:rsidRPr="00F11966">
        <w:rPr>
          <w:lang w:val="en-US"/>
        </w:rPr>
        <w:t xml:space="preserve">          $ref: '#/components/schemas/Uri'</w:t>
      </w:r>
    </w:p>
    <w:p w14:paraId="0AD4F5EA" w14:textId="77777777" w:rsidR="00E92CBF" w:rsidRPr="00F11966" w:rsidRDefault="00E92CBF" w:rsidP="00E92CBF">
      <w:pPr>
        <w:pStyle w:val="PL"/>
        <w:rPr>
          <w:lang w:val="en-US"/>
        </w:rPr>
      </w:pPr>
      <w:r w:rsidRPr="00F11966">
        <w:rPr>
          <w:lang w:val="en-US"/>
        </w:rPr>
        <w:t xml:space="preserve">        title:</w:t>
      </w:r>
    </w:p>
    <w:p w14:paraId="26EAC93B" w14:textId="77777777" w:rsidR="00E92CBF" w:rsidRPr="00F11966" w:rsidRDefault="00E92CBF" w:rsidP="00E92CBF">
      <w:pPr>
        <w:pStyle w:val="PL"/>
        <w:rPr>
          <w:lang w:val="en-US"/>
        </w:rPr>
      </w:pPr>
      <w:r w:rsidRPr="00F11966">
        <w:rPr>
          <w:lang w:val="en-US"/>
        </w:rPr>
        <w:t xml:space="preserve">          type: string</w:t>
      </w:r>
    </w:p>
    <w:p w14:paraId="1836B141" w14:textId="77777777" w:rsidR="00E92CBF" w:rsidRPr="00F11966" w:rsidRDefault="00E92CBF" w:rsidP="00E92CBF">
      <w:pPr>
        <w:pStyle w:val="PL"/>
        <w:rPr>
          <w:lang w:val="en-US"/>
        </w:rPr>
      </w:pPr>
      <w:r w:rsidRPr="00F11966">
        <w:rPr>
          <w:lang w:val="en-US"/>
        </w:rPr>
        <w:t xml:space="preserve">        status:</w:t>
      </w:r>
    </w:p>
    <w:p w14:paraId="053AD5C5" w14:textId="77777777" w:rsidR="00E92CBF" w:rsidRPr="00F11966" w:rsidRDefault="00E92CBF" w:rsidP="00E92CBF">
      <w:pPr>
        <w:pStyle w:val="PL"/>
        <w:rPr>
          <w:lang w:val="en-US"/>
        </w:rPr>
      </w:pPr>
      <w:r w:rsidRPr="00F11966">
        <w:rPr>
          <w:lang w:val="en-US"/>
        </w:rPr>
        <w:t xml:space="preserve">          type: integer</w:t>
      </w:r>
    </w:p>
    <w:p w14:paraId="3D27A129" w14:textId="77777777" w:rsidR="00E92CBF" w:rsidRPr="00F11966" w:rsidRDefault="00E92CBF" w:rsidP="00E92CBF">
      <w:pPr>
        <w:pStyle w:val="PL"/>
        <w:rPr>
          <w:lang w:val="en-US"/>
        </w:rPr>
      </w:pPr>
      <w:r w:rsidRPr="00F11966">
        <w:rPr>
          <w:lang w:val="en-US"/>
        </w:rPr>
        <w:t xml:space="preserve">        detail:</w:t>
      </w:r>
    </w:p>
    <w:p w14:paraId="345E7D62" w14:textId="77777777" w:rsidR="00E92CBF" w:rsidRPr="00F11966" w:rsidRDefault="00E92CBF" w:rsidP="00E92CBF">
      <w:pPr>
        <w:pStyle w:val="PL"/>
        <w:rPr>
          <w:lang w:val="en-US"/>
        </w:rPr>
      </w:pPr>
      <w:r w:rsidRPr="00F11966">
        <w:rPr>
          <w:lang w:val="en-US"/>
        </w:rPr>
        <w:t xml:space="preserve">          type: string</w:t>
      </w:r>
    </w:p>
    <w:p w14:paraId="177D4A0E" w14:textId="77777777" w:rsidR="008C1177" w:rsidRDefault="008C1177" w:rsidP="008C1177">
      <w:pPr>
        <w:pStyle w:val="PL"/>
        <w:rPr>
          <w:lang w:val="en-US"/>
        </w:rPr>
      </w:pPr>
      <w:r>
        <w:rPr>
          <w:lang w:val="en-US"/>
        </w:rPr>
        <w:t xml:space="preserve">          description: </w:t>
      </w:r>
      <w:r w:rsidRPr="001D2CEF">
        <w:rPr>
          <w:rFonts w:cs="Arial"/>
          <w:szCs w:val="18"/>
        </w:rPr>
        <w:t>A human-readable explanation specific to this occurrence of the problem</w:t>
      </w:r>
      <w:r>
        <w:rPr>
          <w:lang w:val="en-US"/>
        </w:rPr>
        <w:t>.</w:t>
      </w:r>
    </w:p>
    <w:p w14:paraId="27FCEA20" w14:textId="77777777" w:rsidR="00E92CBF" w:rsidRPr="00F11966" w:rsidRDefault="00E92CBF" w:rsidP="00E92CBF">
      <w:pPr>
        <w:pStyle w:val="PL"/>
        <w:rPr>
          <w:lang w:val="en-US"/>
        </w:rPr>
      </w:pPr>
      <w:r w:rsidRPr="00F11966">
        <w:rPr>
          <w:lang w:val="en-US"/>
        </w:rPr>
        <w:t xml:space="preserve">        instance:</w:t>
      </w:r>
    </w:p>
    <w:p w14:paraId="2CAE9914" w14:textId="77777777" w:rsidR="00E92CBF" w:rsidRPr="00F11966" w:rsidRDefault="00E92CBF" w:rsidP="00E92CBF">
      <w:pPr>
        <w:pStyle w:val="PL"/>
        <w:rPr>
          <w:lang w:val="en-US"/>
        </w:rPr>
      </w:pPr>
      <w:r w:rsidRPr="00F11966">
        <w:rPr>
          <w:lang w:val="en-US"/>
        </w:rPr>
        <w:t xml:space="preserve">          $ref: '#/components/schemas/Uri'</w:t>
      </w:r>
    </w:p>
    <w:p w14:paraId="407052F7" w14:textId="33C1FC82" w:rsidR="008C1177" w:rsidRDefault="008C1177" w:rsidP="008C1177">
      <w:pPr>
        <w:pStyle w:val="PL"/>
        <w:rPr>
          <w:lang w:val="en-US"/>
        </w:rPr>
      </w:pPr>
    </w:p>
    <w:p w14:paraId="41336ABC" w14:textId="77777777" w:rsidR="00E92CBF" w:rsidRPr="00F11966" w:rsidRDefault="00E92CBF" w:rsidP="00E92CBF">
      <w:pPr>
        <w:pStyle w:val="PL"/>
        <w:rPr>
          <w:lang w:val="en-US"/>
        </w:rPr>
      </w:pPr>
      <w:r w:rsidRPr="00F11966">
        <w:rPr>
          <w:lang w:val="en-US"/>
        </w:rPr>
        <w:t xml:space="preserve">        cause:</w:t>
      </w:r>
    </w:p>
    <w:p w14:paraId="6C92794C" w14:textId="77777777" w:rsidR="00E92CBF" w:rsidRPr="00F11966" w:rsidRDefault="00E92CBF" w:rsidP="00E92CBF">
      <w:pPr>
        <w:pStyle w:val="PL"/>
        <w:rPr>
          <w:lang w:val="en-US"/>
        </w:rPr>
      </w:pPr>
      <w:r w:rsidRPr="00F11966">
        <w:rPr>
          <w:lang w:val="en-US"/>
        </w:rPr>
        <w:t xml:space="preserve">          type: string</w:t>
      </w:r>
    </w:p>
    <w:p w14:paraId="4C973046" w14:textId="77777777" w:rsidR="008C1177" w:rsidRDefault="008C1177" w:rsidP="008C1177">
      <w:pPr>
        <w:pStyle w:val="PL"/>
        <w:rPr>
          <w:lang w:val="en-US"/>
        </w:rPr>
      </w:pPr>
      <w:r>
        <w:rPr>
          <w:lang w:val="en-US"/>
        </w:rPr>
        <w:t xml:space="preserve">          description: </w:t>
      </w:r>
      <w:r w:rsidRPr="00623C20">
        <w:rPr>
          <w:lang w:val="en-US"/>
        </w:rPr>
        <w:t>A machine-readable application error cause specific to this occurrence of the problem. This IE should be present and provide application-related error information, if available</w:t>
      </w:r>
      <w:r>
        <w:rPr>
          <w:lang w:val="en-US"/>
        </w:rPr>
        <w:t>.</w:t>
      </w:r>
    </w:p>
    <w:p w14:paraId="4A4451FE" w14:textId="77777777" w:rsidR="00E92CBF" w:rsidRPr="00F11966" w:rsidRDefault="00E92CBF" w:rsidP="00E92CBF">
      <w:pPr>
        <w:pStyle w:val="PL"/>
        <w:rPr>
          <w:lang w:val="en-US"/>
        </w:rPr>
      </w:pPr>
      <w:r w:rsidRPr="00F11966">
        <w:rPr>
          <w:lang w:val="en-US"/>
        </w:rPr>
        <w:t xml:space="preserve">        invalidParams:</w:t>
      </w:r>
    </w:p>
    <w:p w14:paraId="3A0A6101" w14:textId="77777777" w:rsidR="00E92CBF" w:rsidRPr="00F11966" w:rsidRDefault="00E92CBF" w:rsidP="00E92CBF">
      <w:pPr>
        <w:pStyle w:val="PL"/>
        <w:rPr>
          <w:lang w:val="en-US"/>
        </w:rPr>
      </w:pPr>
      <w:r w:rsidRPr="00F11966">
        <w:rPr>
          <w:lang w:val="en-US"/>
        </w:rPr>
        <w:t xml:space="preserve">          type: array</w:t>
      </w:r>
    </w:p>
    <w:p w14:paraId="3B383423" w14:textId="77777777" w:rsidR="00E92CBF" w:rsidRPr="00F11966" w:rsidRDefault="00E92CBF" w:rsidP="00E92CBF">
      <w:pPr>
        <w:pStyle w:val="PL"/>
        <w:rPr>
          <w:lang w:val="en-US"/>
        </w:rPr>
      </w:pPr>
      <w:r w:rsidRPr="00F11966">
        <w:rPr>
          <w:lang w:val="en-US"/>
        </w:rPr>
        <w:t xml:space="preserve">          items:</w:t>
      </w:r>
    </w:p>
    <w:p w14:paraId="7634F535" w14:textId="77777777" w:rsidR="00E92CBF" w:rsidRPr="00F11966" w:rsidRDefault="00E92CBF" w:rsidP="00E92CBF">
      <w:pPr>
        <w:pStyle w:val="PL"/>
        <w:rPr>
          <w:lang w:val="en-US"/>
        </w:rPr>
      </w:pPr>
      <w:r w:rsidRPr="00F11966">
        <w:rPr>
          <w:lang w:val="en-US"/>
        </w:rPr>
        <w:t xml:space="preserve">            $ref: '#/components/schemas/InvalidParam'</w:t>
      </w:r>
    </w:p>
    <w:p w14:paraId="68AFF1EE" w14:textId="1882EBEE" w:rsidR="00E92CBF" w:rsidRPr="00F11966" w:rsidRDefault="00E92CBF" w:rsidP="00E92CBF">
      <w:pPr>
        <w:pStyle w:val="PL"/>
        <w:rPr>
          <w:lang w:val="en-US"/>
        </w:rPr>
      </w:pPr>
      <w:r w:rsidRPr="00F11966">
        <w:rPr>
          <w:lang w:val="en-US"/>
        </w:rPr>
        <w:t xml:space="preserve">          minItems: 1</w:t>
      </w:r>
    </w:p>
    <w:p w14:paraId="40E12515" w14:textId="77777777" w:rsidR="00E92CBF" w:rsidRPr="00F11966" w:rsidRDefault="00E92CBF" w:rsidP="00E92CBF">
      <w:pPr>
        <w:pStyle w:val="PL"/>
        <w:rPr>
          <w:lang w:val="en-US"/>
        </w:rPr>
      </w:pPr>
      <w:r w:rsidRPr="00F11966">
        <w:rPr>
          <w:lang w:val="en-US"/>
        </w:rPr>
        <w:t xml:space="preserve">        supportedFeatures:</w:t>
      </w:r>
    </w:p>
    <w:p w14:paraId="18586681" w14:textId="77777777" w:rsidR="00E92CBF" w:rsidRPr="00F11966" w:rsidRDefault="00E92CBF" w:rsidP="00E92CBF">
      <w:pPr>
        <w:pStyle w:val="PL"/>
        <w:rPr>
          <w:lang w:val="en-US"/>
        </w:rPr>
      </w:pPr>
      <w:r w:rsidRPr="00F11966">
        <w:rPr>
          <w:lang w:val="en-US"/>
        </w:rPr>
        <w:t xml:space="preserve">          $ref: '#/components/schemas/SupportedFeatures'</w:t>
      </w:r>
    </w:p>
    <w:p w14:paraId="040782FB" w14:textId="77777777" w:rsidR="005F106F" w:rsidRPr="00F11966" w:rsidRDefault="005F106F" w:rsidP="005F106F">
      <w:pPr>
        <w:pStyle w:val="PL"/>
        <w:rPr>
          <w:lang w:val="en-US"/>
        </w:rPr>
      </w:pPr>
      <w:r w:rsidRPr="00F11966">
        <w:rPr>
          <w:lang w:val="en-US"/>
        </w:rPr>
        <w:t xml:space="preserve">        </w:t>
      </w:r>
      <w:r>
        <w:rPr>
          <w:lang w:val="en-US"/>
        </w:rPr>
        <w:t>accessTokenError</w:t>
      </w:r>
      <w:r w:rsidRPr="00F11966">
        <w:rPr>
          <w:lang w:val="en-US"/>
        </w:rPr>
        <w:t>:</w:t>
      </w:r>
    </w:p>
    <w:p w14:paraId="2F388497" w14:textId="77777777" w:rsidR="005F106F" w:rsidRDefault="005F106F" w:rsidP="005F106F">
      <w:pPr>
        <w:pStyle w:val="PL"/>
      </w:pPr>
      <w:r>
        <w:t xml:space="preserve">          $ref: '</w:t>
      </w:r>
      <w:r w:rsidRPr="002857AD">
        <w:rPr>
          <w:lang w:val="en-US"/>
        </w:rPr>
        <w:t>TS29510_Nnrf_</w:t>
      </w:r>
      <w:r>
        <w:rPr>
          <w:lang w:val="en-US"/>
        </w:rPr>
        <w:t>AccessToken</w:t>
      </w:r>
      <w:r w:rsidRPr="002857AD">
        <w:rPr>
          <w:lang w:val="en-US"/>
        </w:rPr>
        <w:t>.yaml</w:t>
      </w:r>
      <w:r>
        <w:t>#/components/schemas/AccessTokenErr'</w:t>
      </w:r>
    </w:p>
    <w:p w14:paraId="2643718B" w14:textId="77777777" w:rsidR="005F106F" w:rsidRDefault="005F106F" w:rsidP="005F106F">
      <w:pPr>
        <w:pStyle w:val="PL"/>
      </w:pPr>
      <w:r>
        <w:t xml:space="preserve">        accessTokenRequest:</w:t>
      </w:r>
    </w:p>
    <w:p w14:paraId="0467AF6D" w14:textId="77777777" w:rsidR="005F106F" w:rsidRDefault="005F106F" w:rsidP="005F106F">
      <w:pPr>
        <w:pStyle w:val="PL"/>
      </w:pPr>
      <w:r>
        <w:t xml:space="preserve">          $ref: '</w:t>
      </w:r>
      <w:r w:rsidRPr="002857AD">
        <w:rPr>
          <w:lang w:val="en-US"/>
        </w:rPr>
        <w:t>TS29510_Nnrf_</w:t>
      </w:r>
      <w:r>
        <w:rPr>
          <w:lang w:val="en-US"/>
        </w:rPr>
        <w:t>AccessToken</w:t>
      </w:r>
      <w:r w:rsidRPr="002857AD">
        <w:rPr>
          <w:lang w:val="en-US"/>
        </w:rPr>
        <w:t>.yaml</w:t>
      </w:r>
      <w:r>
        <w:t>#/components/schemas/AccessTokenReq'</w:t>
      </w:r>
    </w:p>
    <w:p w14:paraId="18C1987B" w14:textId="77777777" w:rsidR="005F106F" w:rsidRPr="00F11966" w:rsidRDefault="005F106F" w:rsidP="005F106F">
      <w:pPr>
        <w:pStyle w:val="PL"/>
        <w:rPr>
          <w:lang w:val="en-US"/>
        </w:rPr>
      </w:pPr>
      <w:r w:rsidRPr="00F11966">
        <w:rPr>
          <w:lang w:val="en-US"/>
        </w:rPr>
        <w:t xml:space="preserve">        </w:t>
      </w:r>
      <w:r>
        <w:rPr>
          <w:lang w:val="en-US"/>
        </w:rPr>
        <w:t>nrfId</w:t>
      </w:r>
      <w:r w:rsidRPr="00F11966">
        <w:rPr>
          <w:lang w:val="en-US"/>
        </w:rPr>
        <w:t>:</w:t>
      </w:r>
    </w:p>
    <w:p w14:paraId="56035CC8" w14:textId="77777777" w:rsidR="005F106F" w:rsidRPr="00F11966" w:rsidRDefault="005F106F" w:rsidP="00E92CBF">
      <w:pPr>
        <w:pStyle w:val="PL"/>
        <w:rPr>
          <w:lang w:val="en-US"/>
        </w:rPr>
      </w:pPr>
      <w:r w:rsidRPr="00F11966">
        <w:rPr>
          <w:lang w:val="en-US"/>
        </w:rPr>
        <w:t xml:space="preserve">          type: string</w:t>
      </w:r>
    </w:p>
    <w:p w14:paraId="5A0B440A" w14:textId="77777777" w:rsidR="00E92CBF" w:rsidRPr="00F11966" w:rsidRDefault="00E92CBF" w:rsidP="00E92CBF">
      <w:pPr>
        <w:pStyle w:val="PL"/>
        <w:rPr>
          <w:lang w:val="en-US"/>
        </w:rPr>
      </w:pPr>
      <w:r w:rsidRPr="00F11966">
        <w:rPr>
          <w:lang w:val="en-US"/>
        </w:rPr>
        <w:t xml:space="preserve">    Link:</w:t>
      </w:r>
    </w:p>
    <w:p w14:paraId="7D3E163C" w14:textId="77777777" w:rsidR="00E92CBF" w:rsidRPr="00F11966" w:rsidRDefault="00E92CBF" w:rsidP="00E92CBF">
      <w:pPr>
        <w:pStyle w:val="PL"/>
        <w:rPr>
          <w:lang w:val="en-US"/>
        </w:rPr>
      </w:pPr>
      <w:r w:rsidRPr="00F11966">
        <w:rPr>
          <w:lang w:val="en-US"/>
        </w:rPr>
        <w:t xml:space="preserve">      type: object</w:t>
      </w:r>
    </w:p>
    <w:p w14:paraId="51E7FD7F" w14:textId="77777777" w:rsidR="00E92CBF" w:rsidRPr="00F11966" w:rsidRDefault="00E92CBF" w:rsidP="00E92CBF">
      <w:pPr>
        <w:pStyle w:val="PL"/>
        <w:rPr>
          <w:lang w:val="en-US"/>
        </w:rPr>
      </w:pPr>
      <w:r w:rsidRPr="00F11966">
        <w:rPr>
          <w:lang w:val="en-US"/>
        </w:rPr>
        <w:t xml:space="preserve">      properties:</w:t>
      </w:r>
    </w:p>
    <w:p w14:paraId="4BF4DB29" w14:textId="77777777" w:rsidR="00E92CBF" w:rsidRPr="00F11966" w:rsidRDefault="00E92CBF" w:rsidP="00E92CBF">
      <w:pPr>
        <w:pStyle w:val="PL"/>
        <w:rPr>
          <w:lang w:val="en-US"/>
        </w:rPr>
      </w:pPr>
      <w:r w:rsidRPr="00F11966">
        <w:rPr>
          <w:lang w:val="en-US"/>
        </w:rPr>
        <w:t xml:space="preserve">        href:</w:t>
      </w:r>
    </w:p>
    <w:p w14:paraId="0B888E90" w14:textId="77777777" w:rsidR="00E92CBF" w:rsidRPr="00F11966" w:rsidRDefault="00E92CBF" w:rsidP="00E92CBF">
      <w:pPr>
        <w:pStyle w:val="PL"/>
        <w:rPr>
          <w:lang w:val="en-US"/>
        </w:rPr>
      </w:pPr>
      <w:r w:rsidRPr="00F11966">
        <w:rPr>
          <w:lang w:val="en-US"/>
        </w:rPr>
        <w:t xml:space="preserve">          $ref: '#/components/schemas/Uri'</w:t>
      </w:r>
    </w:p>
    <w:p w14:paraId="240484D5" w14:textId="77777777" w:rsidR="008C1177" w:rsidRPr="00F11966" w:rsidRDefault="008C1177" w:rsidP="008C1177">
      <w:pPr>
        <w:pStyle w:val="PL"/>
        <w:rPr>
          <w:lang w:val="en-US"/>
        </w:rPr>
      </w:pPr>
      <w:r w:rsidRPr="00F11966">
        <w:t xml:space="preserve">    </w:t>
      </w:r>
      <w:r>
        <w:t xml:space="preserve"> </w:t>
      </w:r>
      <w:r w:rsidRPr="00F11966">
        <w:t xml:space="preserve"> description: </w:t>
      </w:r>
      <w:r w:rsidRPr="001D2CEF">
        <w:rPr>
          <w:rFonts w:cs="Arial"/>
          <w:szCs w:val="18"/>
        </w:rPr>
        <w:t>It contains the URI of the linked resource</w:t>
      </w:r>
      <w:r>
        <w:rPr>
          <w:rFonts w:cs="Arial"/>
          <w:szCs w:val="18"/>
        </w:rPr>
        <w:t>.</w:t>
      </w:r>
    </w:p>
    <w:p w14:paraId="10D1D58D" w14:textId="77777777" w:rsidR="00E92CBF" w:rsidRPr="00F11966" w:rsidRDefault="00E92CBF" w:rsidP="00E92CBF">
      <w:pPr>
        <w:pStyle w:val="PL"/>
        <w:rPr>
          <w:lang w:val="en-US"/>
        </w:rPr>
      </w:pPr>
      <w:r w:rsidRPr="00F11966">
        <w:rPr>
          <w:lang w:val="en-US"/>
        </w:rPr>
        <w:t xml:space="preserve">    LinkRm:</w:t>
      </w:r>
    </w:p>
    <w:p w14:paraId="5CFA2E47" w14:textId="77777777" w:rsidR="00E92CBF" w:rsidRPr="00F11966" w:rsidRDefault="00E92CBF" w:rsidP="00E92CBF">
      <w:pPr>
        <w:pStyle w:val="PL"/>
        <w:rPr>
          <w:lang w:val="en-US"/>
        </w:rPr>
      </w:pPr>
      <w:r w:rsidRPr="00F11966">
        <w:rPr>
          <w:lang w:val="en-US"/>
        </w:rPr>
        <w:t xml:space="preserve">      type: object</w:t>
      </w:r>
    </w:p>
    <w:p w14:paraId="04CE5282" w14:textId="77777777" w:rsidR="00E92CBF" w:rsidRPr="00F11966" w:rsidRDefault="00E92CBF" w:rsidP="00E92CBF">
      <w:pPr>
        <w:pStyle w:val="PL"/>
        <w:rPr>
          <w:lang w:val="en-US"/>
        </w:rPr>
      </w:pPr>
      <w:r w:rsidRPr="00F11966">
        <w:rPr>
          <w:lang w:val="en-US"/>
        </w:rPr>
        <w:t xml:space="preserve">      properties:</w:t>
      </w:r>
    </w:p>
    <w:p w14:paraId="7A3FEA3D" w14:textId="77777777" w:rsidR="00E92CBF" w:rsidRPr="00F11966" w:rsidRDefault="00E92CBF" w:rsidP="00E92CBF">
      <w:pPr>
        <w:pStyle w:val="PL"/>
        <w:rPr>
          <w:lang w:val="en-US"/>
        </w:rPr>
      </w:pPr>
      <w:r w:rsidRPr="00F11966">
        <w:rPr>
          <w:lang w:val="en-US"/>
        </w:rPr>
        <w:t xml:space="preserve">        href:</w:t>
      </w:r>
    </w:p>
    <w:p w14:paraId="010A1C07" w14:textId="77777777" w:rsidR="00E92CBF" w:rsidRPr="00F11966" w:rsidRDefault="00E92CBF" w:rsidP="00E92CBF">
      <w:pPr>
        <w:pStyle w:val="PL"/>
        <w:rPr>
          <w:lang w:val="en-US"/>
        </w:rPr>
      </w:pPr>
      <w:r w:rsidRPr="00F11966">
        <w:rPr>
          <w:lang w:val="en-US"/>
        </w:rPr>
        <w:t xml:space="preserve">          $ref: '#/components/schemas/Uri'</w:t>
      </w:r>
    </w:p>
    <w:p w14:paraId="7BE1E160" w14:textId="77777777" w:rsidR="00E92CBF" w:rsidRPr="00F11966" w:rsidRDefault="00E92CBF" w:rsidP="00E92CBF">
      <w:pPr>
        <w:pStyle w:val="PL"/>
        <w:rPr>
          <w:lang w:val="en-US"/>
        </w:rPr>
      </w:pPr>
      <w:r w:rsidRPr="00F11966">
        <w:rPr>
          <w:lang w:val="en-US"/>
        </w:rPr>
        <w:lastRenderedPageBreak/>
        <w:t xml:space="preserve">      nullable: true</w:t>
      </w:r>
    </w:p>
    <w:p w14:paraId="1619C4D9" w14:textId="77777777" w:rsidR="00AB5249" w:rsidRPr="00F11966" w:rsidRDefault="00AB5249" w:rsidP="00AB5249">
      <w:pPr>
        <w:pStyle w:val="PL"/>
        <w:rPr>
          <w:lang w:val="en-US"/>
        </w:rPr>
      </w:pPr>
      <w:r w:rsidRPr="00F11966">
        <w:t xml:space="preserve">    </w:t>
      </w:r>
      <w:r>
        <w:t xml:space="preserve"> </w:t>
      </w:r>
      <w:r w:rsidRPr="00F11966">
        <w:t xml:space="preserve"> description: </w:t>
      </w:r>
      <w:r w:rsidRPr="001D2CEF">
        <w:rPr>
          <w:rFonts w:cs="Arial"/>
          <w:szCs w:val="18"/>
        </w:rPr>
        <w:t>It contains the URI of the linked resource</w:t>
      </w:r>
      <w:r>
        <w:rPr>
          <w:rFonts w:cs="Arial"/>
          <w:szCs w:val="18"/>
        </w:rPr>
        <w:t xml:space="preserve"> </w:t>
      </w:r>
      <w:r w:rsidRPr="001D2CEF">
        <w:t xml:space="preserve">with the OpenAPI </w:t>
      </w:r>
      <w:r>
        <w:t>"nullable=</w:t>
      </w:r>
      <w:r w:rsidRPr="001D2CEF">
        <w:t xml:space="preserve"> true" property</w:t>
      </w:r>
      <w:r>
        <w:rPr>
          <w:rFonts w:cs="Arial"/>
          <w:szCs w:val="18"/>
          <w:lang w:val="en-US" w:eastAsia="zh-CN"/>
        </w:rPr>
        <w:t>.</w:t>
      </w:r>
    </w:p>
    <w:p w14:paraId="23901FDB" w14:textId="77777777" w:rsidR="00E92CBF" w:rsidRPr="00F11966" w:rsidRDefault="00E92CBF" w:rsidP="00E92CBF">
      <w:pPr>
        <w:pStyle w:val="PL"/>
        <w:rPr>
          <w:lang w:val="en-US"/>
        </w:rPr>
      </w:pPr>
      <w:r w:rsidRPr="00F11966">
        <w:rPr>
          <w:lang w:val="en-US"/>
        </w:rPr>
        <w:t xml:space="preserve">    PatchItem:</w:t>
      </w:r>
    </w:p>
    <w:p w14:paraId="6B22DCDD" w14:textId="77777777" w:rsidR="00E92CBF" w:rsidRPr="00F11966" w:rsidRDefault="00E92CBF" w:rsidP="00E92CBF">
      <w:pPr>
        <w:pStyle w:val="PL"/>
        <w:rPr>
          <w:lang w:val="en-US"/>
        </w:rPr>
      </w:pPr>
      <w:r w:rsidRPr="00F11966">
        <w:rPr>
          <w:lang w:val="en-US"/>
        </w:rPr>
        <w:t xml:space="preserve">      type: object</w:t>
      </w:r>
    </w:p>
    <w:p w14:paraId="337FEEFD" w14:textId="77777777" w:rsidR="00E92CBF" w:rsidRPr="00F11966" w:rsidRDefault="00E92CBF" w:rsidP="00E92CBF">
      <w:pPr>
        <w:pStyle w:val="PL"/>
        <w:rPr>
          <w:lang w:val="en-US"/>
        </w:rPr>
      </w:pPr>
      <w:r w:rsidRPr="00F11966">
        <w:rPr>
          <w:lang w:val="en-US"/>
        </w:rPr>
        <w:t xml:space="preserve">      properties:</w:t>
      </w:r>
    </w:p>
    <w:p w14:paraId="4E003E8B" w14:textId="77777777" w:rsidR="00E92CBF" w:rsidRPr="00F11966" w:rsidRDefault="00E92CBF" w:rsidP="00E92CBF">
      <w:pPr>
        <w:pStyle w:val="PL"/>
        <w:rPr>
          <w:lang w:val="en-US"/>
        </w:rPr>
      </w:pPr>
      <w:r w:rsidRPr="00F11966">
        <w:rPr>
          <w:lang w:val="en-US"/>
        </w:rPr>
        <w:t xml:space="preserve">        op:</w:t>
      </w:r>
    </w:p>
    <w:p w14:paraId="20910089" w14:textId="77777777" w:rsidR="008C1177" w:rsidRPr="00F11966" w:rsidRDefault="008C1177" w:rsidP="008C1177">
      <w:pPr>
        <w:pStyle w:val="PL"/>
        <w:rPr>
          <w:lang w:val="en-US"/>
        </w:rPr>
      </w:pPr>
      <w:r>
        <w:t xml:space="preserve">    </w:t>
      </w:r>
      <w:r w:rsidRPr="00F11966">
        <w:t xml:space="preserve">    </w:t>
      </w:r>
      <w:r>
        <w:t xml:space="preserve">  </w:t>
      </w:r>
      <w:r w:rsidRPr="00F11966">
        <w:t xml:space="preserve">description: </w:t>
      </w:r>
      <w:r w:rsidRPr="001D2CEF">
        <w:t>indicates the patch operation as defined in IETF</w:t>
      </w:r>
      <w:r>
        <w:t xml:space="preserve"> </w:t>
      </w:r>
      <w:r w:rsidRPr="001D2CEF">
        <w:t>RFC</w:t>
      </w:r>
      <w:r>
        <w:t xml:space="preserve"> </w:t>
      </w:r>
      <w:r w:rsidRPr="001D2CEF">
        <w:t xml:space="preserve">6902 to be performed on </w:t>
      </w:r>
      <w:r>
        <w:t xml:space="preserve">the </w:t>
      </w:r>
      <w:r w:rsidRPr="001D2CEF">
        <w:t>resource.</w:t>
      </w:r>
    </w:p>
    <w:p w14:paraId="267F1DA1" w14:textId="77777777" w:rsidR="00E92CBF" w:rsidRPr="00F11966" w:rsidRDefault="00E92CBF" w:rsidP="00E92CBF">
      <w:pPr>
        <w:pStyle w:val="PL"/>
        <w:rPr>
          <w:lang w:val="en-US"/>
        </w:rPr>
      </w:pPr>
      <w:r w:rsidRPr="00F11966">
        <w:rPr>
          <w:lang w:val="en-US"/>
        </w:rPr>
        <w:t xml:space="preserve">        path:</w:t>
      </w:r>
    </w:p>
    <w:p w14:paraId="75A06966" w14:textId="77777777" w:rsidR="00E92CBF" w:rsidRPr="00F11966" w:rsidRDefault="00E92CBF" w:rsidP="00E92CBF">
      <w:pPr>
        <w:pStyle w:val="PL"/>
        <w:rPr>
          <w:lang w:val="en-US"/>
        </w:rPr>
      </w:pPr>
      <w:r w:rsidRPr="00F11966">
        <w:rPr>
          <w:lang w:val="en-US"/>
        </w:rPr>
        <w:t xml:space="preserve">          type: string</w:t>
      </w:r>
    </w:p>
    <w:p w14:paraId="054D7FD8" w14:textId="77777777" w:rsidR="008C1177" w:rsidRPr="00F11966" w:rsidRDefault="008C1177" w:rsidP="008C1177">
      <w:pPr>
        <w:pStyle w:val="PL"/>
        <w:rPr>
          <w:lang w:val="en-US"/>
        </w:rPr>
      </w:pPr>
      <w:r>
        <w:t xml:space="preserve">    </w:t>
      </w:r>
      <w:r w:rsidRPr="00F11966">
        <w:t xml:space="preserve">    </w:t>
      </w:r>
      <w:r>
        <w:t xml:space="preserve">  </w:t>
      </w:r>
      <w:r w:rsidRPr="00F11966">
        <w:t xml:space="preserve">description: </w:t>
      </w:r>
      <w:r w:rsidRPr="001D2CEF">
        <w:t>contains a JSON po</w:t>
      </w:r>
      <w:r>
        <w:t xml:space="preserve">inter value (as defined in IETF RFC </w:t>
      </w:r>
      <w:r w:rsidRPr="001D2CEF">
        <w:t>6901) that references a location of a resource on which the patch operation shall be performed.</w:t>
      </w:r>
    </w:p>
    <w:p w14:paraId="25F86BF0" w14:textId="77777777" w:rsidR="00E92CBF" w:rsidRPr="00F11966" w:rsidRDefault="00E92CBF" w:rsidP="00E92CBF">
      <w:pPr>
        <w:pStyle w:val="PL"/>
        <w:rPr>
          <w:lang w:val="en-US"/>
        </w:rPr>
      </w:pPr>
      <w:r w:rsidRPr="00F11966">
        <w:rPr>
          <w:lang w:val="en-US"/>
        </w:rPr>
        <w:t xml:space="preserve">        from:</w:t>
      </w:r>
    </w:p>
    <w:p w14:paraId="46518FA8" w14:textId="77777777" w:rsidR="00E92CBF" w:rsidRPr="00F11966" w:rsidRDefault="00E92CBF" w:rsidP="00E92CBF">
      <w:pPr>
        <w:pStyle w:val="PL"/>
        <w:rPr>
          <w:lang w:val="en-US"/>
        </w:rPr>
      </w:pPr>
      <w:r w:rsidRPr="00F11966">
        <w:rPr>
          <w:lang w:val="en-US"/>
        </w:rPr>
        <w:t xml:space="preserve">          type: string</w:t>
      </w:r>
    </w:p>
    <w:p w14:paraId="4E44677B" w14:textId="77777777" w:rsidR="008C1177" w:rsidRPr="00F11966" w:rsidRDefault="008C1177" w:rsidP="008C1177">
      <w:pPr>
        <w:pStyle w:val="PL"/>
        <w:rPr>
          <w:lang w:val="en-US"/>
        </w:rPr>
      </w:pPr>
      <w:r>
        <w:t xml:space="preserve">    </w:t>
      </w:r>
      <w:r w:rsidRPr="00F11966">
        <w:t xml:space="preserve">    </w:t>
      </w:r>
      <w:r>
        <w:t xml:space="preserve">  </w:t>
      </w:r>
      <w:r w:rsidRPr="00F11966">
        <w:t xml:space="preserve">description: </w:t>
      </w:r>
      <w:r w:rsidRPr="001D2CEF">
        <w:t>indicates the path of the source JSON element (according to JSON Pointer syntax) being moved or copied to the location indicated by the "path" attribute.</w:t>
      </w:r>
    </w:p>
    <w:p w14:paraId="42010615" w14:textId="77777777" w:rsidR="00E92CBF" w:rsidRPr="00F11966" w:rsidRDefault="00E92CBF" w:rsidP="00E92CBF">
      <w:pPr>
        <w:pStyle w:val="PL"/>
        <w:rPr>
          <w:lang w:val="en-US"/>
        </w:rPr>
      </w:pPr>
      <w:r w:rsidRPr="00F11966">
        <w:rPr>
          <w:lang w:val="en-US"/>
        </w:rPr>
        <w:t xml:space="preserve">        value: {}</w:t>
      </w:r>
    </w:p>
    <w:p w14:paraId="3C533C9B" w14:textId="77777777" w:rsidR="00E92CBF" w:rsidRPr="00F11966" w:rsidRDefault="00E92CBF" w:rsidP="00E92CBF">
      <w:pPr>
        <w:pStyle w:val="PL"/>
        <w:rPr>
          <w:lang w:val="en-US"/>
        </w:rPr>
      </w:pPr>
      <w:r w:rsidRPr="00F11966">
        <w:rPr>
          <w:lang w:val="en-US"/>
        </w:rPr>
        <w:t xml:space="preserve">      required:</w:t>
      </w:r>
    </w:p>
    <w:p w14:paraId="6048CC24" w14:textId="77777777" w:rsidR="00E92CBF" w:rsidRPr="00F11966" w:rsidRDefault="00E92CBF" w:rsidP="00E92CBF">
      <w:pPr>
        <w:pStyle w:val="PL"/>
        <w:rPr>
          <w:lang w:val="en-US"/>
        </w:rPr>
      </w:pPr>
      <w:r w:rsidRPr="00F11966">
        <w:rPr>
          <w:lang w:val="en-US"/>
        </w:rPr>
        <w:t xml:space="preserve">        - op</w:t>
      </w:r>
    </w:p>
    <w:p w14:paraId="63CC6601" w14:textId="77777777" w:rsidR="00E92CBF" w:rsidRPr="00F11966" w:rsidRDefault="00E92CBF" w:rsidP="00E92CBF">
      <w:pPr>
        <w:pStyle w:val="PL"/>
        <w:rPr>
          <w:lang w:val="en-US"/>
        </w:rPr>
      </w:pPr>
      <w:r w:rsidRPr="00F11966">
        <w:rPr>
          <w:lang w:val="en-US"/>
        </w:rPr>
        <w:t xml:space="preserve">        - path</w:t>
      </w:r>
    </w:p>
    <w:p w14:paraId="4B422154" w14:textId="77777777" w:rsidR="00C404DB" w:rsidRDefault="00C404DB" w:rsidP="00C404DB">
      <w:pPr>
        <w:pStyle w:val="PL"/>
      </w:pPr>
      <w:r w:rsidRPr="00F11966">
        <w:t xml:space="preserve">    </w:t>
      </w:r>
      <w:r>
        <w:t xml:space="preserve"> </w:t>
      </w:r>
      <w:r w:rsidRPr="00F11966">
        <w:t xml:space="preserve"> description: </w:t>
      </w:r>
      <w:r>
        <w:t>it contains information on data to be changed.</w:t>
      </w:r>
    </w:p>
    <w:p w14:paraId="337227E7" w14:textId="77777777" w:rsidR="00E92CBF" w:rsidRPr="00F11966" w:rsidRDefault="00E92CBF" w:rsidP="00E92CBF">
      <w:pPr>
        <w:pStyle w:val="PL"/>
        <w:rPr>
          <w:lang w:val="en-US"/>
        </w:rPr>
      </w:pPr>
      <w:r w:rsidRPr="00F11966">
        <w:rPr>
          <w:lang w:val="en-US"/>
        </w:rPr>
        <w:t xml:space="preserve">    LinksValueSchema:</w:t>
      </w:r>
    </w:p>
    <w:p w14:paraId="3D71A634" w14:textId="77777777" w:rsidR="00E92CBF" w:rsidRPr="00F11966" w:rsidRDefault="00E92CBF" w:rsidP="00E92CBF">
      <w:pPr>
        <w:pStyle w:val="PL"/>
        <w:rPr>
          <w:lang w:val="en-US"/>
        </w:rPr>
      </w:pPr>
      <w:r w:rsidRPr="00F11966">
        <w:rPr>
          <w:lang w:val="en-US"/>
        </w:rPr>
        <w:t xml:space="preserve">      oneOf:</w:t>
      </w:r>
    </w:p>
    <w:p w14:paraId="4C01F833" w14:textId="77777777" w:rsidR="00E92CBF" w:rsidRPr="00F11966" w:rsidRDefault="00E92CBF" w:rsidP="00E92CBF">
      <w:pPr>
        <w:pStyle w:val="PL"/>
        <w:rPr>
          <w:lang w:val="en-US"/>
        </w:rPr>
      </w:pPr>
      <w:r w:rsidRPr="00F11966">
        <w:rPr>
          <w:lang w:val="en-US"/>
        </w:rPr>
        <w:t xml:space="preserve">        - type: array</w:t>
      </w:r>
    </w:p>
    <w:p w14:paraId="029B982B" w14:textId="77777777" w:rsidR="00E92CBF" w:rsidRPr="00F11966" w:rsidRDefault="00E92CBF" w:rsidP="00E92CBF">
      <w:pPr>
        <w:pStyle w:val="PL"/>
        <w:rPr>
          <w:lang w:val="en-US"/>
        </w:rPr>
      </w:pPr>
      <w:r w:rsidRPr="00F11966">
        <w:rPr>
          <w:lang w:val="en-US"/>
        </w:rPr>
        <w:t xml:space="preserve">          items:</w:t>
      </w:r>
    </w:p>
    <w:p w14:paraId="262962B8" w14:textId="77777777" w:rsidR="00E92CBF" w:rsidRPr="00F11966" w:rsidRDefault="00E92CBF" w:rsidP="00E92CBF">
      <w:pPr>
        <w:pStyle w:val="PL"/>
        <w:rPr>
          <w:lang w:val="en-US"/>
        </w:rPr>
      </w:pPr>
      <w:r w:rsidRPr="00F11966">
        <w:rPr>
          <w:lang w:val="en-US"/>
        </w:rPr>
        <w:t xml:space="preserve">            $ref: '#/components/schemas/Link'</w:t>
      </w:r>
    </w:p>
    <w:p w14:paraId="1CBCF00F" w14:textId="77777777" w:rsidR="00E92CBF" w:rsidRPr="00F11966" w:rsidRDefault="00E92CBF" w:rsidP="00E92CBF">
      <w:pPr>
        <w:pStyle w:val="PL"/>
        <w:rPr>
          <w:lang w:val="en-US"/>
        </w:rPr>
      </w:pPr>
      <w:r w:rsidRPr="00F11966">
        <w:rPr>
          <w:lang w:val="en-US"/>
        </w:rPr>
        <w:t xml:space="preserve">          minItems: 1</w:t>
      </w:r>
    </w:p>
    <w:p w14:paraId="1752374F" w14:textId="77777777" w:rsidR="00E92CBF" w:rsidRPr="00F11966" w:rsidRDefault="00E92CBF" w:rsidP="00E92CBF">
      <w:pPr>
        <w:pStyle w:val="PL"/>
        <w:rPr>
          <w:lang w:val="en-US"/>
        </w:rPr>
      </w:pPr>
      <w:r w:rsidRPr="00F11966">
        <w:rPr>
          <w:lang w:val="en-US"/>
        </w:rPr>
        <w:t xml:space="preserve">        - $ref: '#/components/schemas/Link'</w:t>
      </w:r>
    </w:p>
    <w:p w14:paraId="7E194CF5" w14:textId="77777777" w:rsidR="008C1177" w:rsidRPr="00F11966" w:rsidRDefault="008C1177" w:rsidP="008C1177">
      <w:pPr>
        <w:pStyle w:val="PL"/>
        <w:rPr>
          <w:lang w:val="en-US"/>
        </w:rPr>
      </w:pPr>
      <w:r>
        <w:t xml:space="preserve">      </w:t>
      </w:r>
      <w:r w:rsidRPr="00F11966">
        <w:t xml:space="preserve">description: </w:t>
      </w:r>
      <w:r>
        <w:t xml:space="preserve">A </w:t>
      </w:r>
      <w:r w:rsidRPr="001D2CEF">
        <w:t>list of mutually exclusive alternatives</w:t>
      </w:r>
      <w:r>
        <w:t xml:space="preserve"> of 1 or more links</w:t>
      </w:r>
    </w:p>
    <w:p w14:paraId="48208C98" w14:textId="77777777" w:rsidR="00E92CBF" w:rsidRPr="00F11966" w:rsidRDefault="00E92CBF" w:rsidP="00E92CBF">
      <w:pPr>
        <w:pStyle w:val="PL"/>
        <w:rPr>
          <w:lang w:val="en-US"/>
        </w:rPr>
      </w:pPr>
      <w:r w:rsidRPr="00F11966">
        <w:rPr>
          <w:lang w:val="en-US"/>
        </w:rPr>
        <w:t xml:space="preserve">    SelfLink:</w:t>
      </w:r>
    </w:p>
    <w:p w14:paraId="23BE7438" w14:textId="77777777" w:rsidR="00E92CBF" w:rsidRPr="00F11966" w:rsidRDefault="00E92CBF" w:rsidP="00E92CBF">
      <w:pPr>
        <w:pStyle w:val="PL"/>
        <w:rPr>
          <w:lang w:val="en-US"/>
        </w:rPr>
      </w:pPr>
      <w:r w:rsidRPr="00F11966">
        <w:rPr>
          <w:lang w:val="en-US"/>
        </w:rPr>
        <w:t xml:space="preserve">      type: object</w:t>
      </w:r>
    </w:p>
    <w:p w14:paraId="5C7D4961" w14:textId="77777777" w:rsidR="00E92CBF" w:rsidRPr="00F11966" w:rsidRDefault="00E92CBF" w:rsidP="00E92CBF">
      <w:pPr>
        <w:pStyle w:val="PL"/>
        <w:rPr>
          <w:lang w:val="en-US"/>
        </w:rPr>
      </w:pPr>
      <w:r w:rsidRPr="00F11966">
        <w:rPr>
          <w:lang w:val="en-US"/>
        </w:rPr>
        <w:t xml:space="preserve">      properties:</w:t>
      </w:r>
    </w:p>
    <w:p w14:paraId="4D75018D" w14:textId="77777777" w:rsidR="00E92CBF" w:rsidRPr="00F11966" w:rsidRDefault="00E92CBF" w:rsidP="00E92CBF">
      <w:pPr>
        <w:pStyle w:val="PL"/>
        <w:rPr>
          <w:lang w:val="en-US"/>
        </w:rPr>
      </w:pPr>
      <w:r w:rsidRPr="00F11966">
        <w:rPr>
          <w:lang w:val="en-US"/>
        </w:rPr>
        <w:t xml:space="preserve">        self:</w:t>
      </w:r>
    </w:p>
    <w:p w14:paraId="1CC96CF8" w14:textId="77777777" w:rsidR="00E92CBF" w:rsidRPr="00F11966" w:rsidRDefault="00E92CBF" w:rsidP="00E92CBF">
      <w:pPr>
        <w:pStyle w:val="PL"/>
        <w:rPr>
          <w:lang w:val="en-US"/>
        </w:rPr>
      </w:pPr>
      <w:r w:rsidRPr="00F11966">
        <w:rPr>
          <w:lang w:val="en-US"/>
        </w:rPr>
        <w:t xml:space="preserve">          $ref: '#/components/schemas/Link'</w:t>
      </w:r>
    </w:p>
    <w:p w14:paraId="76662B66" w14:textId="77777777" w:rsidR="00E92CBF" w:rsidRPr="00F11966" w:rsidRDefault="00E92CBF" w:rsidP="00E92CBF">
      <w:pPr>
        <w:pStyle w:val="PL"/>
        <w:rPr>
          <w:lang w:val="en-US"/>
        </w:rPr>
      </w:pPr>
      <w:r w:rsidRPr="00F11966">
        <w:rPr>
          <w:lang w:val="en-US"/>
        </w:rPr>
        <w:t xml:space="preserve">      required:</w:t>
      </w:r>
    </w:p>
    <w:p w14:paraId="489BE8EE" w14:textId="77777777" w:rsidR="00E92CBF" w:rsidRPr="00F11966" w:rsidRDefault="00E92CBF" w:rsidP="00E92CBF">
      <w:pPr>
        <w:pStyle w:val="PL"/>
        <w:rPr>
          <w:lang w:val="en-US"/>
        </w:rPr>
      </w:pPr>
      <w:r w:rsidRPr="00F11966">
        <w:rPr>
          <w:lang w:val="en-US"/>
        </w:rPr>
        <w:t xml:space="preserve">        - self</w:t>
      </w:r>
    </w:p>
    <w:p w14:paraId="401BCBDE" w14:textId="77777777" w:rsidR="008C1177" w:rsidRPr="00F11966" w:rsidRDefault="008C1177" w:rsidP="008C1177">
      <w:pPr>
        <w:pStyle w:val="PL"/>
        <w:rPr>
          <w:lang w:val="en-US"/>
        </w:rPr>
      </w:pPr>
      <w:r w:rsidRPr="00F11966">
        <w:t xml:space="preserve"> </w:t>
      </w:r>
      <w:r>
        <w:t xml:space="preserve">  </w:t>
      </w:r>
      <w:r w:rsidRPr="00F11966">
        <w:t xml:space="preserve"> </w:t>
      </w:r>
      <w:r>
        <w:t xml:space="preserve"> </w:t>
      </w:r>
      <w:r w:rsidRPr="00F11966">
        <w:t xml:space="preserve"> description: </w:t>
      </w:r>
      <w:r w:rsidRPr="001D2CEF">
        <w:rPr>
          <w:rFonts w:cs="Arial"/>
          <w:szCs w:val="18"/>
        </w:rPr>
        <w:t>It contains the URI of the linked resource</w:t>
      </w:r>
    </w:p>
    <w:p w14:paraId="2043DC7D" w14:textId="77777777" w:rsidR="00E92CBF" w:rsidRPr="00F11966" w:rsidRDefault="00E92CBF" w:rsidP="00E92CBF">
      <w:pPr>
        <w:pStyle w:val="PL"/>
        <w:rPr>
          <w:lang w:val="en-US"/>
        </w:rPr>
      </w:pPr>
      <w:r w:rsidRPr="00F11966">
        <w:rPr>
          <w:lang w:val="en-US"/>
        </w:rPr>
        <w:t xml:space="preserve">    InvalidParam:</w:t>
      </w:r>
    </w:p>
    <w:p w14:paraId="666E5BB5" w14:textId="77777777" w:rsidR="00E92CBF" w:rsidRPr="00F11966" w:rsidRDefault="00E92CBF" w:rsidP="00E92CBF">
      <w:pPr>
        <w:pStyle w:val="PL"/>
        <w:rPr>
          <w:lang w:val="en-US"/>
        </w:rPr>
      </w:pPr>
      <w:r w:rsidRPr="00F11966">
        <w:rPr>
          <w:lang w:val="en-US"/>
        </w:rPr>
        <w:t xml:space="preserve">      type: object</w:t>
      </w:r>
    </w:p>
    <w:p w14:paraId="32C126B7" w14:textId="77777777" w:rsidR="00E92CBF" w:rsidRPr="00F11966" w:rsidRDefault="00E92CBF" w:rsidP="00E92CBF">
      <w:pPr>
        <w:pStyle w:val="PL"/>
        <w:rPr>
          <w:lang w:val="en-US"/>
        </w:rPr>
      </w:pPr>
      <w:r w:rsidRPr="00F11966">
        <w:rPr>
          <w:lang w:val="en-US"/>
        </w:rPr>
        <w:t xml:space="preserve">      properties:</w:t>
      </w:r>
    </w:p>
    <w:p w14:paraId="36F70CE7" w14:textId="77777777" w:rsidR="00E92CBF" w:rsidRPr="00F11966" w:rsidRDefault="00E92CBF" w:rsidP="00E92CBF">
      <w:pPr>
        <w:pStyle w:val="PL"/>
        <w:rPr>
          <w:lang w:val="en-US"/>
        </w:rPr>
      </w:pPr>
      <w:r w:rsidRPr="00F11966">
        <w:rPr>
          <w:lang w:val="en-US"/>
        </w:rPr>
        <w:t xml:space="preserve">        param:</w:t>
      </w:r>
    </w:p>
    <w:p w14:paraId="3EB6CC44" w14:textId="77777777" w:rsidR="00E92CBF" w:rsidRPr="00F11966" w:rsidRDefault="00E92CBF" w:rsidP="00E92CBF">
      <w:pPr>
        <w:pStyle w:val="PL"/>
        <w:rPr>
          <w:lang w:val="en-US"/>
        </w:rPr>
      </w:pPr>
      <w:r w:rsidRPr="00F11966">
        <w:rPr>
          <w:lang w:val="en-US"/>
        </w:rPr>
        <w:t xml:space="preserve">          type: string</w:t>
      </w:r>
    </w:p>
    <w:p w14:paraId="20B89099" w14:textId="1AE48B88" w:rsidR="008C1177" w:rsidRPr="00F11966" w:rsidRDefault="008C1177" w:rsidP="008C1177">
      <w:pPr>
        <w:pStyle w:val="PL"/>
        <w:rPr>
          <w:lang w:val="en-US"/>
        </w:rPr>
      </w:pPr>
      <w:r>
        <w:t xml:space="preserve">  </w:t>
      </w:r>
      <w:r w:rsidRPr="00F11966">
        <w:t xml:space="preserve">    </w:t>
      </w:r>
      <w:r>
        <w:t xml:space="preserve">   </w:t>
      </w:r>
      <w:r w:rsidRPr="00F11966">
        <w:t xml:space="preserve"> description: </w:t>
      </w:r>
      <w:r w:rsidRPr="001D2CEF">
        <w:rPr>
          <w:rFonts w:cs="Arial"/>
          <w:szCs w:val="18"/>
        </w:rPr>
        <w:t>If the invalid parameter is an attribute in a JSON body, this IE shall contain the attribute's name and shall be encoded as a JSON Pointer.</w:t>
      </w:r>
      <w:r>
        <w:rPr>
          <w:rFonts w:cs="Arial"/>
          <w:szCs w:val="18"/>
        </w:rPr>
        <w:t xml:space="preserve"> </w:t>
      </w:r>
      <w:r w:rsidRPr="001D2CEF">
        <w:rPr>
          <w:rFonts w:cs="Arial"/>
          <w:szCs w:val="18"/>
        </w:rPr>
        <w:t>If the invalid parameter is an HTTP header, this IE shall be formatted as the concatenation of the string "header " plus the name of such header.</w:t>
      </w:r>
      <w:r>
        <w:rPr>
          <w:rFonts w:cs="Arial"/>
          <w:szCs w:val="18"/>
        </w:rPr>
        <w:t xml:space="preserve"> </w:t>
      </w:r>
      <w:r w:rsidRPr="001D2CEF">
        <w:rPr>
          <w:rFonts w:cs="Arial"/>
          <w:szCs w:val="18"/>
        </w:rPr>
        <w:t>If the invalid parameter is a query parameter, this IE shall be formatted as the concatenation of the string "query " plus the name of such query parameter</w:t>
      </w:r>
      <w:r>
        <w:rPr>
          <w:rFonts w:cs="Arial"/>
          <w:szCs w:val="18"/>
        </w:rPr>
        <w:t xml:space="preserve">. </w:t>
      </w:r>
      <w:r w:rsidRPr="001D2CEF">
        <w:rPr>
          <w:rFonts w:cs="Arial"/>
          <w:szCs w:val="18"/>
        </w:rPr>
        <w:t>If the invalid parameter is a variable part in the path of a resource URI, this IE shall contain the name of the variable, including the symbols "{" and "}" used in OpenAPI specification as the notation to represent variable path segments.</w:t>
      </w:r>
    </w:p>
    <w:p w14:paraId="05C71816" w14:textId="77777777" w:rsidR="00E92CBF" w:rsidRPr="00F11966" w:rsidRDefault="00E92CBF" w:rsidP="00E92CBF">
      <w:pPr>
        <w:pStyle w:val="PL"/>
        <w:rPr>
          <w:lang w:val="en-US"/>
        </w:rPr>
      </w:pPr>
      <w:r w:rsidRPr="00F11966">
        <w:rPr>
          <w:lang w:val="en-US"/>
        </w:rPr>
        <w:t xml:space="preserve">        reason:</w:t>
      </w:r>
    </w:p>
    <w:p w14:paraId="41F3AD21" w14:textId="77777777" w:rsidR="00E92CBF" w:rsidRPr="00F11966" w:rsidRDefault="00E92CBF" w:rsidP="00E92CBF">
      <w:pPr>
        <w:pStyle w:val="PL"/>
        <w:rPr>
          <w:lang w:val="en-US"/>
        </w:rPr>
      </w:pPr>
      <w:r w:rsidRPr="00F11966">
        <w:rPr>
          <w:lang w:val="en-US"/>
        </w:rPr>
        <w:t xml:space="preserve">          type: string</w:t>
      </w:r>
    </w:p>
    <w:p w14:paraId="4852EF21" w14:textId="574475E5" w:rsidR="00AB5249" w:rsidRPr="00F11966" w:rsidRDefault="008C1177" w:rsidP="00AB5249">
      <w:pPr>
        <w:pStyle w:val="PL"/>
        <w:rPr>
          <w:lang w:val="en-US"/>
        </w:rPr>
      </w:pPr>
      <w:r>
        <w:t xml:space="preserve">  </w:t>
      </w:r>
      <w:r w:rsidRPr="00F11966">
        <w:t xml:space="preserve">    </w:t>
      </w:r>
      <w:r>
        <w:t xml:space="preserve"> </w:t>
      </w:r>
      <w:r w:rsidRPr="00F11966">
        <w:t xml:space="preserve"> </w:t>
      </w:r>
      <w:r>
        <w:t xml:space="preserve">  </w:t>
      </w:r>
      <w:r w:rsidR="00AB5249" w:rsidRPr="00F11966">
        <w:t xml:space="preserve">description: </w:t>
      </w:r>
      <w:r w:rsidR="00AB5249" w:rsidRPr="001D2CEF">
        <w:rPr>
          <w:rFonts w:cs="Arial"/>
          <w:szCs w:val="18"/>
        </w:rPr>
        <w:t>A human-readable reason, e.g. "must be a positive integer".</w:t>
      </w:r>
      <w:r w:rsidR="00AB5249">
        <w:rPr>
          <w:rFonts w:cs="Arial"/>
          <w:szCs w:val="18"/>
        </w:rPr>
        <w:t xml:space="preserve"> </w:t>
      </w:r>
      <w:r w:rsidR="00AB5249" w:rsidRPr="004154AB">
        <w:rPr>
          <w:rFonts w:cs="Arial"/>
          <w:szCs w:val="18"/>
        </w:rPr>
        <w:t>In cases involving failed operations in a PATCH request, the reason string should identify the operation that failed using the operation's array index to assist in correlation of the invalid parameter with the failed operation</w:t>
      </w:r>
      <w:r w:rsidR="00AB5249">
        <w:rPr>
          <w:rFonts w:cs="Arial"/>
          <w:szCs w:val="18"/>
        </w:rPr>
        <w:t>, e.g."</w:t>
      </w:r>
      <w:r w:rsidR="00AB5249">
        <w:t xml:space="preserve"> Replacement value invalid for attribute (failed operation index= 4)"</w:t>
      </w:r>
    </w:p>
    <w:p w14:paraId="3C459A1D" w14:textId="77777777" w:rsidR="00E92CBF" w:rsidRPr="00F11966" w:rsidRDefault="00E92CBF" w:rsidP="00E92CBF">
      <w:pPr>
        <w:pStyle w:val="PL"/>
        <w:rPr>
          <w:lang w:val="en-US"/>
        </w:rPr>
      </w:pPr>
      <w:r w:rsidRPr="00F11966">
        <w:rPr>
          <w:lang w:val="en-US"/>
        </w:rPr>
        <w:t xml:space="preserve">      required:</w:t>
      </w:r>
    </w:p>
    <w:p w14:paraId="55361D2E" w14:textId="77777777" w:rsidR="00E92CBF" w:rsidRPr="00F11966" w:rsidRDefault="00E92CBF" w:rsidP="00E92CBF">
      <w:pPr>
        <w:pStyle w:val="PL"/>
        <w:rPr>
          <w:lang w:val="en-US"/>
        </w:rPr>
      </w:pPr>
      <w:r w:rsidRPr="00F11966">
        <w:rPr>
          <w:lang w:val="en-US"/>
        </w:rPr>
        <w:t xml:space="preserve">        - param</w:t>
      </w:r>
    </w:p>
    <w:p w14:paraId="4BC8F637" w14:textId="77777777" w:rsidR="00C404DB" w:rsidRDefault="00C404DB" w:rsidP="00C404DB">
      <w:pPr>
        <w:pStyle w:val="PL"/>
        <w:rPr>
          <w:rFonts w:cs="Arial"/>
          <w:szCs w:val="18"/>
        </w:rPr>
      </w:pPr>
      <w:r w:rsidRPr="00F11966">
        <w:t xml:space="preserve"> </w:t>
      </w:r>
      <w:r>
        <w:t xml:space="preserve">  </w:t>
      </w:r>
      <w:r w:rsidRPr="00F11966">
        <w:t xml:space="preserve"> </w:t>
      </w:r>
      <w:r>
        <w:t xml:space="preserve"> </w:t>
      </w:r>
      <w:r w:rsidRPr="00F11966">
        <w:t xml:space="preserve"> description: </w:t>
      </w:r>
      <w:r w:rsidRPr="001D2CEF">
        <w:rPr>
          <w:rFonts w:cs="Arial"/>
          <w:szCs w:val="18"/>
        </w:rPr>
        <w:t xml:space="preserve">It contains </w:t>
      </w:r>
      <w:r>
        <w:rPr>
          <w:rFonts w:cs="Arial"/>
          <w:szCs w:val="18"/>
        </w:rPr>
        <w:t>an invalid parameter and a related description.</w:t>
      </w:r>
    </w:p>
    <w:p w14:paraId="180A54F7" w14:textId="77777777" w:rsidR="00E92CBF" w:rsidRPr="00F11966" w:rsidRDefault="00E92CBF" w:rsidP="00E92CBF">
      <w:pPr>
        <w:pStyle w:val="PL"/>
        <w:rPr>
          <w:lang w:val="en-US"/>
        </w:rPr>
      </w:pPr>
      <w:r w:rsidRPr="00F11966">
        <w:rPr>
          <w:lang w:val="en-US"/>
        </w:rPr>
        <w:t xml:space="preserve">    </w:t>
      </w:r>
      <w:r w:rsidRPr="00F11966">
        <w:rPr>
          <w:rFonts w:hint="eastAsia"/>
          <w:lang w:val="en-US" w:eastAsia="zh-CN"/>
        </w:rPr>
        <w:t>ChangeItem</w:t>
      </w:r>
      <w:r w:rsidRPr="00F11966">
        <w:rPr>
          <w:lang w:val="en-US"/>
        </w:rPr>
        <w:t>:</w:t>
      </w:r>
    </w:p>
    <w:p w14:paraId="5F6A46BE" w14:textId="77777777" w:rsidR="00E92CBF" w:rsidRPr="00F11966" w:rsidRDefault="00E92CBF" w:rsidP="00E92CBF">
      <w:pPr>
        <w:pStyle w:val="PL"/>
        <w:rPr>
          <w:lang w:val="en-US"/>
        </w:rPr>
      </w:pPr>
      <w:r w:rsidRPr="00F11966">
        <w:rPr>
          <w:lang w:val="en-US"/>
        </w:rPr>
        <w:t xml:space="preserve">      type: object</w:t>
      </w:r>
    </w:p>
    <w:p w14:paraId="0B28DE03" w14:textId="77777777" w:rsidR="00E92CBF" w:rsidRPr="00F11966" w:rsidRDefault="00E92CBF" w:rsidP="00E92CBF">
      <w:pPr>
        <w:pStyle w:val="PL"/>
        <w:rPr>
          <w:lang w:val="en-US"/>
        </w:rPr>
      </w:pPr>
      <w:r w:rsidRPr="00F11966">
        <w:rPr>
          <w:lang w:val="en-US"/>
        </w:rPr>
        <w:t xml:space="preserve">      properties:</w:t>
      </w:r>
    </w:p>
    <w:p w14:paraId="39D9DDA6" w14:textId="77777777" w:rsidR="00E92CBF" w:rsidRPr="00F11966" w:rsidRDefault="00E92CBF" w:rsidP="00E92CBF">
      <w:pPr>
        <w:pStyle w:val="PL"/>
        <w:rPr>
          <w:lang w:val="en-US"/>
        </w:rPr>
      </w:pPr>
      <w:r w:rsidRPr="00F11966">
        <w:rPr>
          <w:lang w:val="en-US"/>
        </w:rPr>
        <w:t xml:space="preserve">        op:</w:t>
      </w:r>
    </w:p>
    <w:p w14:paraId="76190ADC" w14:textId="77777777" w:rsidR="00E92CBF" w:rsidRPr="00F11966" w:rsidRDefault="00E92CBF" w:rsidP="00E92CBF">
      <w:pPr>
        <w:pStyle w:val="PL"/>
        <w:rPr>
          <w:lang w:val="en-US"/>
        </w:rPr>
      </w:pPr>
      <w:r w:rsidRPr="00F11966">
        <w:rPr>
          <w:lang w:val="en-US"/>
        </w:rPr>
        <w:t xml:space="preserve">          $ref: '#/components/schemas/</w:t>
      </w:r>
      <w:r w:rsidRPr="00F11966">
        <w:rPr>
          <w:rFonts w:hint="eastAsia"/>
          <w:lang w:val="en-US" w:eastAsia="zh-CN"/>
        </w:rPr>
        <w:t>ChangeType</w:t>
      </w:r>
      <w:r w:rsidRPr="00F11966">
        <w:rPr>
          <w:lang w:val="en-US"/>
        </w:rPr>
        <w:t>'</w:t>
      </w:r>
    </w:p>
    <w:p w14:paraId="39C286CB" w14:textId="77777777" w:rsidR="00E92CBF" w:rsidRPr="00F11966" w:rsidRDefault="00E92CBF" w:rsidP="00E92CBF">
      <w:pPr>
        <w:pStyle w:val="PL"/>
        <w:rPr>
          <w:lang w:val="en-US"/>
        </w:rPr>
      </w:pPr>
      <w:r w:rsidRPr="00F11966">
        <w:rPr>
          <w:lang w:val="en-US"/>
        </w:rPr>
        <w:t xml:space="preserve">        path:</w:t>
      </w:r>
    </w:p>
    <w:p w14:paraId="76B9F0BC" w14:textId="77777777" w:rsidR="00E92CBF" w:rsidRPr="00F11966" w:rsidRDefault="00E92CBF" w:rsidP="00E92CBF">
      <w:pPr>
        <w:pStyle w:val="PL"/>
        <w:rPr>
          <w:lang w:val="en-US"/>
        </w:rPr>
      </w:pPr>
      <w:r w:rsidRPr="00F11966">
        <w:rPr>
          <w:lang w:val="en-US"/>
        </w:rPr>
        <w:t xml:space="preserve">          type: string</w:t>
      </w:r>
    </w:p>
    <w:p w14:paraId="55F0F540" w14:textId="1B587C1F" w:rsidR="008C1177" w:rsidRPr="00F11966" w:rsidRDefault="008C1177" w:rsidP="008C1177">
      <w:pPr>
        <w:pStyle w:val="PL"/>
        <w:rPr>
          <w:lang w:val="en-US"/>
        </w:rPr>
      </w:pPr>
      <w:r>
        <w:t xml:space="preserve">  </w:t>
      </w:r>
      <w:r w:rsidRPr="00F11966">
        <w:t xml:space="preserve">    </w:t>
      </w:r>
      <w:r>
        <w:t xml:space="preserve"> </w:t>
      </w:r>
      <w:r w:rsidRPr="00F11966">
        <w:t xml:space="preserve"> </w:t>
      </w:r>
      <w:r w:rsidR="00E24D16">
        <w:t xml:space="preserve">  </w:t>
      </w:r>
      <w:r w:rsidRPr="00F11966">
        <w:t xml:space="preserve">description: </w:t>
      </w:r>
      <w:r w:rsidRPr="001D2CEF">
        <w:t>contains a JSON pointer value (as defined in IETF</w:t>
      </w:r>
      <w:r>
        <w:t xml:space="preserve"> RFC </w:t>
      </w:r>
      <w:r w:rsidRPr="001D2CEF">
        <w:t xml:space="preserve">6901) that references a target location within the resource on which the </w:t>
      </w:r>
      <w:r w:rsidRPr="001D2CEF">
        <w:rPr>
          <w:rFonts w:hint="eastAsia"/>
          <w:lang w:eastAsia="zh-CN"/>
        </w:rPr>
        <w:t>change has been applied</w:t>
      </w:r>
      <w:r>
        <w:rPr>
          <w:lang w:eastAsia="zh-CN"/>
        </w:rPr>
        <w:t>.</w:t>
      </w:r>
    </w:p>
    <w:p w14:paraId="56555814" w14:textId="77777777" w:rsidR="00E92CBF" w:rsidRPr="00F11966" w:rsidRDefault="00E92CBF" w:rsidP="00E92CBF">
      <w:pPr>
        <w:pStyle w:val="PL"/>
        <w:rPr>
          <w:lang w:val="en-US"/>
        </w:rPr>
      </w:pPr>
      <w:r w:rsidRPr="00F11966">
        <w:rPr>
          <w:lang w:val="en-US"/>
        </w:rPr>
        <w:t xml:space="preserve">        from:</w:t>
      </w:r>
    </w:p>
    <w:p w14:paraId="2320D3CE" w14:textId="77777777" w:rsidR="00E92CBF" w:rsidRPr="00F11966" w:rsidRDefault="00E92CBF" w:rsidP="00E92CBF">
      <w:pPr>
        <w:pStyle w:val="PL"/>
        <w:rPr>
          <w:lang w:val="en-US"/>
        </w:rPr>
      </w:pPr>
      <w:r w:rsidRPr="00F11966">
        <w:rPr>
          <w:lang w:val="en-US"/>
        </w:rPr>
        <w:t xml:space="preserve">          type: string</w:t>
      </w:r>
    </w:p>
    <w:p w14:paraId="2125B1A5" w14:textId="2C9E61D1" w:rsidR="00412252" w:rsidRPr="00F11966" w:rsidRDefault="00412252" w:rsidP="00412252">
      <w:pPr>
        <w:pStyle w:val="PL"/>
        <w:rPr>
          <w:lang w:val="en-US"/>
        </w:rPr>
      </w:pPr>
      <w:r>
        <w:t xml:space="preserve">  </w:t>
      </w:r>
      <w:r w:rsidRPr="00F11966">
        <w:t xml:space="preserve">    </w:t>
      </w:r>
      <w:r>
        <w:t xml:space="preserve"> </w:t>
      </w:r>
      <w:r w:rsidRPr="00F11966">
        <w:t xml:space="preserve"> </w:t>
      </w:r>
      <w:r w:rsidR="00E24D16">
        <w:t xml:space="preserve">  </w:t>
      </w:r>
      <w:r w:rsidRPr="00F11966">
        <w:t xml:space="preserve">description: </w:t>
      </w:r>
      <w:r w:rsidRPr="001D2CEF">
        <w:t>indicates the path of the source JSON element (according to JSON Pointer syntax) being moved or copied to the location indicated by the "path" attribute.</w:t>
      </w:r>
      <w:r>
        <w:t xml:space="preserve"> </w:t>
      </w:r>
      <w:r w:rsidRPr="001D2CEF">
        <w:t xml:space="preserve">It shall be present if the </w:t>
      </w:r>
      <w:r w:rsidRPr="001D2CEF">
        <w:rPr>
          <w:rFonts w:hint="eastAsia"/>
          <w:lang w:eastAsia="zh-CN"/>
        </w:rPr>
        <w:t>"op" attribute</w:t>
      </w:r>
      <w:r w:rsidRPr="001D2CEF">
        <w:t xml:space="preserve"> is </w:t>
      </w:r>
      <w:r w:rsidRPr="001D2CEF">
        <w:rPr>
          <w:rFonts w:hint="eastAsia"/>
          <w:lang w:eastAsia="zh-CN"/>
        </w:rPr>
        <w:t xml:space="preserve">of value </w:t>
      </w:r>
      <w:r w:rsidRPr="001D2CEF">
        <w:t>"</w:t>
      </w:r>
      <w:r w:rsidRPr="001D2CEF">
        <w:rPr>
          <w:rFonts w:hint="eastAsia"/>
          <w:lang w:eastAsia="zh-CN"/>
        </w:rPr>
        <w:t>MOVE</w:t>
      </w:r>
      <w:r w:rsidRPr="001D2CEF">
        <w:t>".</w:t>
      </w:r>
    </w:p>
    <w:p w14:paraId="3D6A45D3" w14:textId="77777777" w:rsidR="00E92CBF" w:rsidRPr="00F11966" w:rsidRDefault="00E92CBF" w:rsidP="00E92CBF">
      <w:pPr>
        <w:pStyle w:val="PL"/>
        <w:rPr>
          <w:lang w:val="en-US" w:eastAsia="zh-CN"/>
        </w:rPr>
      </w:pPr>
      <w:r w:rsidRPr="00F11966">
        <w:rPr>
          <w:lang w:val="en-US"/>
        </w:rPr>
        <w:t xml:space="preserve">        </w:t>
      </w:r>
      <w:r w:rsidRPr="00F11966">
        <w:rPr>
          <w:rFonts w:hint="eastAsia"/>
          <w:lang w:val="en-US" w:eastAsia="zh-CN"/>
        </w:rPr>
        <w:t>origV</w:t>
      </w:r>
      <w:r w:rsidRPr="00F11966">
        <w:rPr>
          <w:lang w:val="en-US"/>
        </w:rPr>
        <w:t xml:space="preserve">alue: </w:t>
      </w:r>
      <w:r w:rsidRPr="00F11966">
        <w:rPr>
          <w:lang w:val="en-US" w:eastAsia="zh-CN"/>
        </w:rPr>
        <w:t>{}</w:t>
      </w:r>
    </w:p>
    <w:p w14:paraId="31058E23" w14:textId="77777777" w:rsidR="00E92CBF" w:rsidRPr="00F11966" w:rsidRDefault="00E92CBF" w:rsidP="00E92CBF">
      <w:pPr>
        <w:pStyle w:val="PL"/>
        <w:rPr>
          <w:lang w:val="en-US" w:eastAsia="zh-CN"/>
        </w:rPr>
      </w:pPr>
      <w:r w:rsidRPr="00F11966">
        <w:rPr>
          <w:lang w:val="en-US"/>
        </w:rPr>
        <w:t xml:space="preserve">        </w:t>
      </w:r>
      <w:r w:rsidRPr="00F11966">
        <w:rPr>
          <w:rFonts w:hint="eastAsia"/>
          <w:lang w:val="en-US" w:eastAsia="zh-CN"/>
        </w:rPr>
        <w:t>newV</w:t>
      </w:r>
      <w:r w:rsidRPr="00F11966">
        <w:rPr>
          <w:lang w:val="en-US"/>
        </w:rPr>
        <w:t xml:space="preserve">alue: </w:t>
      </w:r>
      <w:r w:rsidRPr="00F11966">
        <w:rPr>
          <w:lang w:val="en-US" w:eastAsia="zh-CN"/>
        </w:rPr>
        <w:t>{}</w:t>
      </w:r>
    </w:p>
    <w:p w14:paraId="3D2AB06D" w14:textId="77777777" w:rsidR="00E92CBF" w:rsidRPr="00F11966" w:rsidRDefault="00E92CBF" w:rsidP="00E92CBF">
      <w:pPr>
        <w:pStyle w:val="PL"/>
        <w:rPr>
          <w:lang w:val="en-US"/>
        </w:rPr>
      </w:pPr>
      <w:r w:rsidRPr="00F11966">
        <w:rPr>
          <w:lang w:val="en-US"/>
        </w:rPr>
        <w:t xml:space="preserve">      required:</w:t>
      </w:r>
    </w:p>
    <w:p w14:paraId="29BF2C07" w14:textId="77777777" w:rsidR="00E92CBF" w:rsidRPr="00F11966" w:rsidRDefault="00E92CBF" w:rsidP="00E92CBF">
      <w:pPr>
        <w:pStyle w:val="PL"/>
        <w:rPr>
          <w:lang w:val="en-US"/>
        </w:rPr>
      </w:pPr>
      <w:r w:rsidRPr="00F11966">
        <w:rPr>
          <w:lang w:val="en-US"/>
        </w:rPr>
        <w:t xml:space="preserve">        - op</w:t>
      </w:r>
    </w:p>
    <w:p w14:paraId="2608C7A2" w14:textId="77777777" w:rsidR="00E92CBF" w:rsidRPr="00F11966" w:rsidRDefault="00E92CBF" w:rsidP="00E92CBF">
      <w:pPr>
        <w:pStyle w:val="PL"/>
        <w:rPr>
          <w:lang w:val="en-US"/>
        </w:rPr>
      </w:pPr>
      <w:r w:rsidRPr="00F11966">
        <w:rPr>
          <w:lang w:val="en-US"/>
        </w:rPr>
        <w:lastRenderedPageBreak/>
        <w:t xml:space="preserve">        - path</w:t>
      </w:r>
    </w:p>
    <w:p w14:paraId="35286986" w14:textId="77777777" w:rsidR="00C404DB" w:rsidRDefault="00C404DB" w:rsidP="00C404DB">
      <w:pPr>
        <w:pStyle w:val="PL"/>
        <w:rPr>
          <w:rFonts w:cs="Arial"/>
          <w:szCs w:val="18"/>
        </w:rPr>
      </w:pPr>
      <w:r w:rsidRPr="00F11966">
        <w:t xml:space="preserve"> </w:t>
      </w:r>
      <w:r>
        <w:t xml:space="preserve">  </w:t>
      </w:r>
      <w:r w:rsidRPr="00F11966">
        <w:t xml:space="preserve"> </w:t>
      </w:r>
      <w:r>
        <w:t xml:space="preserve"> </w:t>
      </w:r>
      <w:r w:rsidRPr="00F11966">
        <w:t xml:space="preserve"> description: </w:t>
      </w:r>
      <w:r w:rsidRPr="001D2CEF">
        <w:rPr>
          <w:rFonts w:cs="Arial"/>
          <w:szCs w:val="18"/>
        </w:rPr>
        <w:t xml:space="preserve">It contains </w:t>
      </w:r>
      <w:r>
        <w:rPr>
          <w:rFonts w:cs="Arial"/>
          <w:szCs w:val="18"/>
        </w:rPr>
        <w:t>data which need to be changed.</w:t>
      </w:r>
    </w:p>
    <w:p w14:paraId="39DF6972" w14:textId="77777777" w:rsidR="00E92CBF" w:rsidRPr="00F11966" w:rsidRDefault="00E92CBF" w:rsidP="00E92CBF">
      <w:pPr>
        <w:pStyle w:val="PL"/>
        <w:rPr>
          <w:lang w:val="en-US"/>
        </w:rPr>
      </w:pPr>
      <w:r w:rsidRPr="00F11966">
        <w:rPr>
          <w:lang w:val="en-US"/>
        </w:rPr>
        <w:t xml:space="preserve">    </w:t>
      </w:r>
      <w:r w:rsidRPr="00F11966">
        <w:rPr>
          <w:rFonts w:hint="eastAsia"/>
          <w:lang w:val="en-US" w:eastAsia="zh-CN"/>
        </w:rPr>
        <w:t>NotifyItem</w:t>
      </w:r>
      <w:r w:rsidRPr="00F11966">
        <w:rPr>
          <w:lang w:val="en-US"/>
        </w:rPr>
        <w:t>:</w:t>
      </w:r>
    </w:p>
    <w:p w14:paraId="4ADCFADA" w14:textId="77777777" w:rsidR="00E92CBF" w:rsidRPr="00F11966" w:rsidRDefault="00E92CBF" w:rsidP="00E92CBF">
      <w:pPr>
        <w:pStyle w:val="PL"/>
        <w:rPr>
          <w:lang w:val="en-US"/>
        </w:rPr>
      </w:pPr>
      <w:r w:rsidRPr="00F11966">
        <w:rPr>
          <w:lang w:val="en-US"/>
        </w:rPr>
        <w:t xml:space="preserve">      type: object</w:t>
      </w:r>
    </w:p>
    <w:p w14:paraId="1A905F21" w14:textId="77777777" w:rsidR="00E92CBF" w:rsidRPr="00F11966" w:rsidRDefault="00E92CBF" w:rsidP="00E92CBF">
      <w:pPr>
        <w:pStyle w:val="PL"/>
        <w:rPr>
          <w:lang w:val="en-US"/>
        </w:rPr>
      </w:pPr>
      <w:r w:rsidRPr="00F11966">
        <w:rPr>
          <w:lang w:val="en-US"/>
        </w:rPr>
        <w:t xml:space="preserve">      required:</w:t>
      </w:r>
    </w:p>
    <w:p w14:paraId="2F9E37FA" w14:textId="77777777" w:rsidR="00E92CBF" w:rsidRPr="00F11966" w:rsidRDefault="00E92CBF" w:rsidP="00E92CBF">
      <w:pPr>
        <w:pStyle w:val="PL"/>
        <w:rPr>
          <w:lang w:val="en-US"/>
        </w:rPr>
      </w:pPr>
      <w:r w:rsidRPr="00F11966">
        <w:rPr>
          <w:lang w:val="en-US"/>
        </w:rPr>
        <w:t xml:space="preserve">        - resourceId</w:t>
      </w:r>
    </w:p>
    <w:p w14:paraId="63D63421" w14:textId="77777777" w:rsidR="00E92CBF" w:rsidRPr="00F11966" w:rsidRDefault="00E92CBF" w:rsidP="00E92CBF">
      <w:pPr>
        <w:pStyle w:val="PL"/>
        <w:rPr>
          <w:lang w:val="en-US"/>
        </w:rPr>
      </w:pPr>
      <w:r w:rsidRPr="00F11966">
        <w:rPr>
          <w:lang w:val="en-US"/>
        </w:rPr>
        <w:t xml:space="preserve">        - changes</w:t>
      </w:r>
    </w:p>
    <w:p w14:paraId="2B9ACCAD" w14:textId="77777777" w:rsidR="00E92CBF" w:rsidRPr="00F11966" w:rsidRDefault="00E92CBF" w:rsidP="00E92CBF">
      <w:pPr>
        <w:pStyle w:val="PL"/>
        <w:rPr>
          <w:lang w:val="en-US" w:eastAsia="zh-CN"/>
        </w:rPr>
      </w:pPr>
      <w:r w:rsidRPr="00F11966">
        <w:rPr>
          <w:lang w:val="en-US"/>
        </w:rPr>
        <w:t xml:space="preserve">      properties:</w:t>
      </w:r>
    </w:p>
    <w:p w14:paraId="6CAAD7E5" w14:textId="77777777" w:rsidR="00E92CBF" w:rsidRPr="00F11966" w:rsidRDefault="00E92CBF" w:rsidP="00E92CBF">
      <w:pPr>
        <w:pStyle w:val="PL"/>
        <w:rPr>
          <w:lang w:val="en-US"/>
        </w:rPr>
      </w:pPr>
      <w:r w:rsidRPr="00F11966">
        <w:rPr>
          <w:lang w:val="en-US"/>
        </w:rPr>
        <w:t xml:space="preserve">        </w:t>
      </w:r>
      <w:r w:rsidRPr="00F11966">
        <w:rPr>
          <w:rFonts w:hint="eastAsia"/>
          <w:lang w:val="en-US" w:eastAsia="zh-CN"/>
        </w:rPr>
        <w:t>resourceId</w:t>
      </w:r>
      <w:r w:rsidRPr="00F11966">
        <w:rPr>
          <w:lang w:val="en-US"/>
        </w:rPr>
        <w:t>:</w:t>
      </w:r>
    </w:p>
    <w:p w14:paraId="71295E3B" w14:textId="77777777" w:rsidR="00E92CBF" w:rsidRPr="00F11966" w:rsidRDefault="00E92CBF" w:rsidP="00E92CBF">
      <w:pPr>
        <w:pStyle w:val="PL"/>
        <w:rPr>
          <w:lang w:eastAsia="zh-CN"/>
        </w:rPr>
      </w:pPr>
      <w:r w:rsidRPr="00F11966">
        <w:rPr>
          <w:lang w:val="en-US"/>
        </w:rPr>
        <w:t xml:space="preserve">          </w:t>
      </w:r>
      <w:r w:rsidRPr="00F11966">
        <w:t>$ref: '#/components/schemas/Uri'</w:t>
      </w:r>
    </w:p>
    <w:p w14:paraId="5B10E8F4" w14:textId="77777777" w:rsidR="00E92CBF" w:rsidRPr="00F11966" w:rsidRDefault="00E92CBF" w:rsidP="00E92CBF">
      <w:pPr>
        <w:pStyle w:val="PL"/>
        <w:rPr>
          <w:lang w:val="en-US"/>
        </w:rPr>
      </w:pPr>
      <w:r w:rsidRPr="00F11966">
        <w:rPr>
          <w:lang w:val="en-US"/>
        </w:rPr>
        <w:t xml:space="preserve">        </w:t>
      </w:r>
      <w:r w:rsidRPr="00F11966">
        <w:rPr>
          <w:rFonts w:hint="eastAsia"/>
          <w:lang w:val="en-US" w:eastAsia="zh-CN"/>
        </w:rPr>
        <w:t>changes</w:t>
      </w:r>
      <w:r w:rsidRPr="00F11966">
        <w:rPr>
          <w:lang w:val="en-US"/>
        </w:rPr>
        <w:t>:</w:t>
      </w:r>
    </w:p>
    <w:p w14:paraId="32C5CBA8" w14:textId="77777777" w:rsidR="00E92CBF" w:rsidRPr="00F11966" w:rsidRDefault="00E92CBF" w:rsidP="00E92CBF">
      <w:pPr>
        <w:pStyle w:val="PL"/>
        <w:rPr>
          <w:lang w:eastAsia="zh-CN"/>
        </w:rPr>
      </w:pPr>
      <w:r w:rsidRPr="00F11966">
        <w:rPr>
          <w:lang w:val="en-US"/>
        </w:rPr>
        <w:t xml:space="preserve">          </w:t>
      </w:r>
      <w:r w:rsidRPr="00F11966">
        <w:rPr>
          <w:rFonts w:hint="eastAsia"/>
          <w:lang w:eastAsia="zh-CN"/>
        </w:rPr>
        <w:t>type: array</w:t>
      </w:r>
    </w:p>
    <w:p w14:paraId="6922BEE6" w14:textId="77777777" w:rsidR="00E92CBF" w:rsidRPr="00F11966" w:rsidRDefault="00E92CBF" w:rsidP="00E92CBF">
      <w:pPr>
        <w:pStyle w:val="PL"/>
        <w:rPr>
          <w:lang w:eastAsia="zh-CN"/>
        </w:rPr>
      </w:pPr>
      <w:r w:rsidRPr="00F11966">
        <w:rPr>
          <w:rFonts w:hint="eastAsia"/>
          <w:lang w:eastAsia="zh-CN"/>
        </w:rPr>
        <w:t xml:space="preserve">          items:</w:t>
      </w:r>
    </w:p>
    <w:p w14:paraId="750279B5" w14:textId="77777777" w:rsidR="00E92CBF" w:rsidRPr="00F11966" w:rsidRDefault="00E92CBF" w:rsidP="00E92CBF">
      <w:pPr>
        <w:pStyle w:val="PL"/>
        <w:rPr>
          <w:lang w:val="en-US" w:eastAsia="zh-CN"/>
        </w:rPr>
      </w:pPr>
      <w:r w:rsidRPr="00F11966">
        <w:rPr>
          <w:rFonts w:hint="eastAsia"/>
          <w:lang w:eastAsia="zh-CN"/>
        </w:rPr>
        <w:t xml:space="preserve">            </w:t>
      </w:r>
      <w:r w:rsidRPr="00F11966">
        <w:rPr>
          <w:lang w:val="en-US"/>
        </w:rPr>
        <w:t>$ref: '#/components/schemas/</w:t>
      </w:r>
      <w:r w:rsidRPr="00F11966">
        <w:rPr>
          <w:rFonts w:hint="eastAsia"/>
          <w:lang w:val="en-US" w:eastAsia="zh-CN"/>
        </w:rPr>
        <w:t>ChangeItem</w:t>
      </w:r>
      <w:r w:rsidRPr="00F11966">
        <w:rPr>
          <w:lang w:val="en-US"/>
        </w:rPr>
        <w:t>'</w:t>
      </w:r>
    </w:p>
    <w:p w14:paraId="7B041421" w14:textId="77777777" w:rsidR="00E92CBF" w:rsidRPr="00F11966" w:rsidRDefault="00E92CBF" w:rsidP="00E92CBF">
      <w:pPr>
        <w:pStyle w:val="PL"/>
        <w:rPr>
          <w:lang w:val="en-US" w:eastAsia="zh-CN"/>
        </w:rPr>
      </w:pPr>
      <w:r w:rsidRPr="00F11966">
        <w:rPr>
          <w:rFonts w:hint="eastAsia"/>
          <w:lang w:val="en-US" w:eastAsia="zh-CN"/>
        </w:rPr>
        <w:t xml:space="preserve">          minItems: 1</w:t>
      </w:r>
    </w:p>
    <w:p w14:paraId="16BD11E0" w14:textId="77777777" w:rsidR="00412252" w:rsidRPr="00F11966" w:rsidRDefault="00412252" w:rsidP="00412252">
      <w:pPr>
        <w:pStyle w:val="PL"/>
        <w:rPr>
          <w:lang w:val="en-US"/>
        </w:rPr>
      </w:pPr>
      <w:r w:rsidRPr="00F11966">
        <w:t xml:space="preserve">  </w:t>
      </w:r>
      <w:r>
        <w:t xml:space="preserve"> </w:t>
      </w:r>
      <w:r w:rsidRPr="00F11966">
        <w:t xml:space="preserve"> </w:t>
      </w:r>
      <w:r>
        <w:t xml:space="preserve">  </w:t>
      </w:r>
      <w:r w:rsidRPr="00F11966">
        <w:t xml:space="preserve">description: </w:t>
      </w:r>
      <w:r>
        <w:t>Indicates changes on a resource.</w:t>
      </w:r>
    </w:p>
    <w:p w14:paraId="66852E19" w14:textId="77777777" w:rsidR="00E92CBF" w:rsidRPr="00F11966" w:rsidRDefault="00E92CBF" w:rsidP="00E92CBF">
      <w:pPr>
        <w:pStyle w:val="PL"/>
        <w:rPr>
          <w:lang w:val="en-US" w:eastAsia="zh-CN"/>
        </w:rPr>
      </w:pPr>
      <w:r w:rsidRPr="00F11966">
        <w:rPr>
          <w:rFonts w:hint="eastAsia"/>
          <w:lang w:val="en-US" w:eastAsia="zh-CN"/>
        </w:rPr>
        <w:t xml:space="preserve">    ComplexQuery:</w:t>
      </w:r>
    </w:p>
    <w:p w14:paraId="1E465584" w14:textId="77777777" w:rsidR="00E92CBF" w:rsidRPr="00F11966" w:rsidRDefault="00E92CBF" w:rsidP="00E92CBF">
      <w:pPr>
        <w:pStyle w:val="PL"/>
        <w:rPr>
          <w:lang w:val="en-US" w:eastAsia="zh-CN"/>
        </w:rPr>
      </w:pPr>
      <w:r w:rsidRPr="00F11966">
        <w:rPr>
          <w:rFonts w:hint="eastAsia"/>
          <w:lang w:val="en-US" w:eastAsia="zh-CN"/>
        </w:rPr>
        <w:t xml:space="preserve">      oneOf:</w:t>
      </w:r>
    </w:p>
    <w:p w14:paraId="0B4B7A07" w14:textId="77777777" w:rsidR="00E92CBF" w:rsidRPr="00F11966" w:rsidRDefault="00E92CBF" w:rsidP="00E92CBF">
      <w:pPr>
        <w:pStyle w:val="PL"/>
        <w:rPr>
          <w:lang w:val="en-US" w:eastAsia="zh-CN"/>
        </w:rPr>
      </w:pPr>
      <w:r w:rsidRPr="00F11966">
        <w:rPr>
          <w:rFonts w:hint="eastAsia"/>
          <w:lang w:val="en-US" w:eastAsia="zh-CN"/>
        </w:rPr>
        <w:t xml:space="preserve">        - </w:t>
      </w:r>
      <w:r w:rsidRPr="00F11966">
        <w:rPr>
          <w:lang w:val="en-US"/>
        </w:rPr>
        <w:t>$ref: '#/components/schemas/</w:t>
      </w:r>
      <w:r w:rsidRPr="00F11966">
        <w:rPr>
          <w:rFonts w:hint="eastAsia"/>
          <w:lang w:val="en-US" w:eastAsia="zh-CN"/>
        </w:rPr>
        <w:t>Cnf</w:t>
      </w:r>
      <w:r w:rsidRPr="00F11966">
        <w:rPr>
          <w:lang w:val="en-US"/>
        </w:rPr>
        <w:t>'</w:t>
      </w:r>
    </w:p>
    <w:p w14:paraId="6995268C" w14:textId="77777777" w:rsidR="00E92CBF" w:rsidRPr="00F11966" w:rsidRDefault="00E92CBF" w:rsidP="00E92CBF">
      <w:pPr>
        <w:pStyle w:val="PL"/>
        <w:rPr>
          <w:lang w:val="en-US" w:eastAsia="zh-CN"/>
        </w:rPr>
      </w:pPr>
      <w:r w:rsidRPr="00F11966">
        <w:rPr>
          <w:rFonts w:hint="eastAsia"/>
          <w:lang w:val="en-US" w:eastAsia="zh-CN"/>
        </w:rPr>
        <w:t xml:space="preserve">        - </w:t>
      </w:r>
      <w:r w:rsidRPr="00F11966">
        <w:rPr>
          <w:lang w:val="en-US"/>
        </w:rPr>
        <w:t>$ref: '#/components/schemas/</w:t>
      </w:r>
      <w:r w:rsidRPr="00F11966">
        <w:rPr>
          <w:rFonts w:hint="eastAsia"/>
          <w:lang w:val="en-US" w:eastAsia="zh-CN"/>
        </w:rPr>
        <w:t>Dnf</w:t>
      </w:r>
      <w:r w:rsidRPr="00F11966">
        <w:rPr>
          <w:lang w:val="en-US"/>
        </w:rPr>
        <w:t>'</w:t>
      </w:r>
    </w:p>
    <w:p w14:paraId="7BE7BDC4" w14:textId="77777777" w:rsidR="00412252" w:rsidRPr="00F11966" w:rsidRDefault="00412252" w:rsidP="00412252">
      <w:pPr>
        <w:pStyle w:val="PL"/>
        <w:rPr>
          <w:lang w:val="en-US"/>
        </w:rPr>
      </w:pPr>
      <w:r w:rsidRPr="00F11966">
        <w:t xml:space="preserve">  </w:t>
      </w:r>
      <w:r>
        <w:t xml:space="preserve"> </w:t>
      </w:r>
      <w:r w:rsidRPr="00F11966">
        <w:t xml:space="preserve"> </w:t>
      </w:r>
      <w:r>
        <w:t xml:space="preserve">  </w:t>
      </w:r>
      <w:r w:rsidRPr="00F11966">
        <w:t xml:space="preserve">description: </w:t>
      </w:r>
      <w:r w:rsidRPr="001D2CEF">
        <w:rPr>
          <w:rFonts w:hint="eastAsia"/>
          <w:lang w:val="en-US" w:eastAsia="zh-CN"/>
        </w:rPr>
        <w:t xml:space="preserve">The ComplexQuery data type is either a </w:t>
      </w:r>
      <w:r w:rsidRPr="001D2CEF">
        <w:rPr>
          <w:lang w:val="en-US" w:eastAsia="zh-CN"/>
        </w:rPr>
        <w:t>conjunctive</w:t>
      </w:r>
      <w:r w:rsidRPr="001D2CEF">
        <w:rPr>
          <w:rFonts w:hint="eastAsia"/>
          <w:lang w:val="en-US" w:eastAsia="zh-CN"/>
        </w:rPr>
        <w:t xml:space="preserve"> normal form or a disjunctive normal form. The attribute names "cnfUn</w:t>
      </w:r>
      <w:r>
        <w:rPr>
          <w:rFonts w:hint="eastAsia"/>
          <w:lang w:val="en-US" w:eastAsia="zh-CN"/>
        </w:rPr>
        <w:t xml:space="preserve">its" and "dnfUnits" (see clause </w:t>
      </w:r>
      <w:r w:rsidRPr="001D2CEF">
        <w:rPr>
          <w:rFonts w:hint="eastAsia"/>
          <w:lang w:val="en-US" w:eastAsia="zh-CN"/>
        </w:rPr>
        <w:t>5.2.4.</w:t>
      </w:r>
      <w:r w:rsidRPr="001D2CEF">
        <w:rPr>
          <w:lang w:val="en-US" w:eastAsia="zh-CN"/>
        </w:rPr>
        <w:t>11</w:t>
      </w:r>
      <w:r>
        <w:rPr>
          <w:rFonts w:hint="eastAsia"/>
          <w:lang w:val="en-US" w:eastAsia="zh-CN"/>
        </w:rPr>
        <w:t xml:space="preserve"> and clause </w:t>
      </w:r>
      <w:r w:rsidRPr="001D2CEF">
        <w:rPr>
          <w:rFonts w:hint="eastAsia"/>
          <w:lang w:val="en-US" w:eastAsia="zh-CN"/>
        </w:rPr>
        <w:t>5.2.4.</w:t>
      </w:r>
      <w:r w:rsidRPr="001D2CEF">
        <w:rPr>
          <w:lang w:val="en-US" w:eastAsia="zh-CN"/>
        </w:rPr>
        <w:t>12</w:t>
      </w:r>
      <w:r w:rsidRPr="001D2CEF">
        <w:rPr>
          <w:rFonts w:hint="eastAsia"/>
          <w:lang w:val="en-US" w:eastAsia="zh-CN"/>
        </w:rPr>
        <w:t>)</w:t>
      </w:r>
      <w:r w:rsidRPr="001D2CEF">
        <w:rPr>
          <w:lang w:val="en-US" w:eastAsia="zh-CN"/>
        </w:rPr>
        <w:t xml:space="preserve"> </w:t>
      </w:r>
      <w:r w:rsidRPr="001D2CEF">
        <w:rPr>
          <w:rFonts w:hint="eastAsia"/>
          <w:lang w:val="en-US" w:eastAsia="zh-CN"/>
        </w:rPr>
        <w:t xml:space="preserve">serve as </w:t>
      </w:r>
      <w:r w:rsidRPr="001D2CEF">
        <w:rPr>
          <w:lang w:val="en-US" w:eastAsia="zh-CN"/>
        </w:rPr>
        <w:t>discriminator</w:t>
      </w:r>
      <w:r w:rsidRPr="001D2CEF">
        <w:rPr>
          <w:rFonts w:hint="eastAsia"/>
          <w:lang w:val="en-US" w:eastAsia="zh-CN"/>
        </w:rPr>
        <w:t>.</w:t>
      </w:r>
    </w:p>
    <w:p w14:paraId="19F4B80E" w14:textId="77777777" w:rsidR="00E92CBF" w:rsidRPr="00F11966" w:rsidRDefault="00E92CBF" w:rsidP="00E92CBF">
      <w:pPr>
        <w:pStyle w:val="PL"/>
        <w:rPr>
          <w:lang w:val="en-US" w:eastAsia="zh-CN"/>
        </w:rPr>
      </w:pPr>
      <w:r w:rsidRPr="00F11966">
        <w:rPr>
          <w:rFonts w:hint="eastAsia"/>
          <w:lang w:val="en-US" w:eastAsia="zh-CN"/>
        </w:rPr>
        <w:t xml:space="preserve">    Cnf:</w:t>
      </w:r>
    </w:p>
    <w:p w14:paraId="5C45B9D7" w14:textId="77777777" w:rsidR="00E92CBF" w:rsidRPr="00F11966" w:rsidRDefault="00E92CBF" w:rsidP="00E92CBF">
      <w:pPr>
        <w:pStyle w:val="PL"/>
        <w:rPr>
          <w:lang w:val="en-US" w:eastAsia="zh-CN"/>
        </w:rPr>
      </w:pPr>
      <w:r w:rsidRPr="00F11966">
        <w:rPr>
          <w:rFonts w:hint="eastAsia"/>
          <w:lang w:val="en-US" w:eastAsia="zh-CN"/>
        </w:rPr>
        <w:t xml:space="preserve">      type: object</w:t>
      </w:r>
    </w:p>
    <w:p w14:paraId="79F75541" w14:textId="77777777" w:rsidR="00E92CBF" w:rsidRPr="00F11966" w:rsidRDefault="00E92CBF" w:rsidP="00E92CBF">
      <w:pPr>
        <w:pStyle w:val="PL"/>
        <w:rPr>
          <w:lang w:val="en-US" w:eastAsia="zh-CN"/>
        </w:rPr>
      </w:pPr>
      <w:r w:rsidRPr="00F11966">
        <w:rPr>
          <w:rFonts w:hint="eastAsia"/>
          <w:lang w:val="en-US" w:eastAsia="zh-CN"/>
        </w:rPr>
        <w:t xml:space="preserve">      required:</w:t>
      </w:r>
    </w:p>
    <w:p w14:paraId="208E8AE3" w14:textId="77777777" w:rsidR="00E92CBF" w:rsidRPr="00F11966" w:rsidRDefault="00E92CBF" w:rsidP="00E92CBF">
      <w:pPr>
        <w:pStyle w:val="PL"/>
        <w:rPr>
          <w:lang w:val="en-US" w:eastAsia="zh-CN"/>
        </w:rPr>
      </w:pPr>
      <w:r w:rsidRPr="00F11966">
        <w:rPr>
          <w:rFonts w:hint="eastAsia"/>
          <w:lang w:val="en-US" w:eastAsia="zh-CN"/>
        </w:rPr>
        <w:t xml:space="preserve">        - cnfUnits</w:t>
      </w:r>
    </w:p>
    <w:p w14:paraId="1772EC13" w14:textId="77777777" w:rsidR="00E92CBF" w:rsidRPr="00F11966" w:rsidRDefault="00E92CBF" w:rsidP="00E92CBF">
      <w:pPr>
        <w:pStyle w:val="PL"/>
        <w:rPr>
          <w:lang w:val="en-US" w:eastAsia="zh-CN"/>
        </w:rPr>
      </w:pPr>
      <w:r w:rsidRPr="00F11966">
        <w:rPr>
          <w:rFonts w:hint="eastAsia"/>
          <w:lang w:val="en-US" w:eastAsia="zh-CN"/>
        </w:rPr>
        <w:t xml:space="preserve">      properties:</w:t>
      </w:r>
    </w:p>
    <w:p w14:paraId="2ED764ED" w14:textId="77777777" w:rsidR="00E92CBF" w:rsidRPr="00F11966" w:rsidRDefault="00E92CBF" w:rsidP="00E92CBF">
      <w:pPr>
        <w:pStyle w:val="PL"/>
        <w:rPr>
          <w:lang w:val="en-US" w:eastAsia="zh-CN"/>
        </w:rPr>
      </w:pPr>
      <w:r w:rsidRPr="00F11966">
        <w:rPr>
          <w:rFonts w:hint="eastAsia"/>
          <w:lang w:val="en-US" w:eastAsia="zh-CN"/>
        </w:rPr>
        <w:t xml:space="preserve">        cnfUnits:</w:t>
      </w:r>
    </w:p>
    <w:p w14:paraId="1847B1A4" w14:textId="77777777" w:rsidR="00E92CBF" w:rsidRPr="00F11966" w:rsidRDefault="00E92CBF" w:rsidP="00E92CBF">
      <w:pPr>
        <w:pStyle w:val="PL"/>
        <w:rPr>
          <w:lang w:val="en-US" w:eastAsia="zh-CN"/>
        </w:rPr>
      </w:pPr>
      <w:r w:rsidRPr="00F11966">
        <w:rPr>
          <w:rFonts w:hint="eastAsia"/>
          <w:lang w:val="en-US" w:eastAsia="zh-CN"/>
        </w:rPr>
        <w:t xml:space="preserve">          type: array</w:t>
      </w:r>
    </w:p>
    <w:p w14:paraId="11769661" w14:textId="77777777" w:rsidR="00E92CBF" w:rsidRPr="00F11966" w:rsidRDefault="00E92CBF" w:rsidP="00E92CBF">
      <w:pPr>
        <w:pStyle w:val="PL"/>
        <w:rPr>
          <w:lang w:val="en-US" w:eastAsia="zh-CN"/>
        </w:rPr>
      </w:pPr>
      <w:r w:rsidRPr="00F11966">
        <w:rPr>
          <w:rFonts w:hint="eastAsia"/>
          <w:lang w:val="en-US" w:eastAsia="zh-CN"/>
        </w:rPr>
        <w:t xml:space="preserve">          items:</w:t>
      </w:r>
    </w:p>
    <w:p w14:paraId="0D73CAC1" w14:textId="77777777" w:rsidR="00E92CBF" w:rsidRPr="00F11966" w:rsidRDefault="00E92CBF" w:rsidP="00E92CBF">
      <w:pPr>
        <w:pStyle w:val="PL"/>
        <w:rPr>
          <w:lang w:val="en-US" w:eastAsia="zh-CN"/>
        </w:rPr>
      </w:pPr>
      <w:r w:rsidRPr="00F11966">
        <w:rPr>
          <w:rFonts w:hint="eastAsia"/>
          <w:lang w:val="en-US" w:eastAsia="zh-CN"/>
        </w:rPr>
        <w:t xml:space="preserve">            </w:t>
      </w:r>
      <w:r w:rsidRPr="00F11966">
        <w:rPr>
          <w:lang w:val="en-US"/>
        </w:rPr>
        <w:t>$ref: '#/components/schemas/</w:t>
      </w:r>
      <w:r w:rsidRPr="00F11966">
        <w:rPr>
          <w:rFonts w:hint="eastAsia"/>
          <w:lang w:val="en-US" w:eastAsia="zh-CN"/>
        </w:rPr>
        <w:t>CnfUnit</w:t>
      </w:r>
      <w:r w:rsidRPr="00F11966">
        <w:rPr>
          <w:lang w:val="en-US"/>
        </w:rPr>
        <w:t>'</w:t>
      </w:r>
    </w:p>
    <w:p w14:paraId="2E35F47A" w14:textId="77777777" w:rsidR="00E92CBF" w:rsidRPr="00F11966" w:rsidRDefault="00E92CBF" w:rsidP="00E92CBF">
      <w:pPr>
        <w:pStyle w:val="PL"/>
        <w:rPr>
          <w:lang w:val="en-US" w:eastAsia="zh-CN"/>
        </w:rPr>
      </w:pPr>
      <w:r w:rsidRPr="00F11966">
        <w:rPr>
          <w:rFonts w:hint="eastAsia"/>
          <w:lang w:val="en-US" w:eastAsia="zh-CN"/>
        </w:rPr>
        <w:t xml:space="preserve">          minItems: 1</w:t>
      </w:r>
    </w:p>
    <w:p w14:paraId="226879F3" w14:textId="002D8058" w:rsidR="00412252" w:rsidRPr="00F11966" w:rsidRDefault="00412252" w:rsidP="00412252">
      <w:pPr>
        <w:pStyle w:val="PL"/>
        <w:rPr>
          <w:lang w:val="en-US"/>
        </w:rPr>
      </w:pPr>
      <w:r w:rsidRPr="00F11966">
        <w:t xml:space="preserve">  </w:t>
      </w:r>
      <w:r>
        <w:t xml:space="preserve"> </w:t>
      </w:r>
      <w:r w:rsidRPr="00F11966">
        <w:t xml:space="preserve"> </w:t>
      </w:r>
      <w:r w:rsidR="009F310A">
        <w:t xml:space="preserve">  </w:t>
      </w:r>
      <w:r w:rsidRPr="00F11966">
        <w:t xml:space="preserve">description: </w:t>
      </w:r>
      <w:r w:rsidRPr="001D2CEF">
        <w:rPr>
          <w:rFonts w:cs="Arial" w:hint="eastAsia"/>
          <w:szCs w:val="18"/>
          <w:lang w:eastAsia="zh-CN"/>
        </w:rPr>
        <w:t>A conjunctive normal form</w:t>
      </w:r>
    </w:p>
    <w:p w14:paraId="5E0D47D0" w14:textId="77777777" w:rsidR="00BC4506" w:rsidRDefault="00BC4506" w:rsidP="00E92CBF">
      <w:pPr>
        <w:pStyle w:val="PL"/>
        <w:rPr>
          <w:lang w:val="en-US" w:eastAsia="zh-CN"/>
        </w:rPr>
      </w:pPr>
    </w:p>
    <w:p w14:paraId="66F0C628" w14:textId="77777777" w:rsidR="00E92CBF" w:rsidRPr="00F11966" w:rsidRDefault="00E92CBF" w:rsidP="00E92CBF">
      <w:pPr>
        <w:pStyle w:val="PL"/>
        <w:rPr>
          <w:lang w:val="en-US" w:eastAsia="zh-CN"/>
        </w:rPr>
      </w:pPr>
      <w:r w:rsidRPr="00F11966">
        <w:rPr>
          <w:rFonts w:hint="eastAsia"/>
          <w:lang w:val="en-US" w:eastAsia="zh-CN"/>
        </w:rPr>
        <w:t xml:space="preserve">    Dnf:</w:t>
      </w:r>
    </w:p>
    <w:p w14:paraId="3DEEE491" w14:textId="77777777" w:rsidR="00E92CBF" w:rsidRPr="00F11966" w:rsidRDefault="00E92CBF" w:rsidP="00E92CBF">
      <w:pPr>
        <w:pStyle w:val="PL"/>
        <w:rPr>
          <w:lang w:val="en-US" w:eastAsia="zh-CN"/>
        </w:rPr>
      </w:pPr>
      <w:r w:rsidRPr="00F11966">
        <w:rPr>
          <w:rFonts w:hint="eastAsia"/>
          <w:lang w:val="en-US" w:eastAsia="zh-CN"/>
        </w:rPr>
        <w:t xml:space="preserve">      type: object</w:t>
      </w:r>
    </w:p>
    <w:p w14:paraId="10C36812" w14:textId="77777777" w:rsidR="00E92CBF" w:rsidRPr="00F11966" w:rsidRDefault="00E92CBF" w:rsidP="00E92CBF">
      <w:pPr>
        <w:pStyle w:val="PL"/>
        <w:rPr>
          <w:lang w:val="en-US" w:eastAsia="zh-CN"/>
        </w:rPr>
      </w:pPr>
      <w:r w:rsidRPr="00F11966">
        <w:rPr>
          <w:rFonts w:hint="eastAsia"/>
          <w:lang w:val="en-US" w:eastAsia="zh-CN"/>
        </w:rPr>
        <w:t xml:space="preserve">      required:</w:t>
      </w:r>
    </w:p>
    <w:p w14:paraId="337C2267" w14:textId="77777777" w:rsidR="00E92CBF" w:rsidRPr="00F11966" w:rsidRDefault="00E92CBF" w:rsidP="00E92CBF">
      <w:pPr>
        <w:pStyle w:val="PL"/>
        <w:rPr>
          <w:lang w:val="en-US" w:eastAsia="zh-CN"/>
        </w:rPr>
      </w:pPr>
      <w:r w:rsidRPr="00F11966">
        <w:rPr>
          <w:rFonts w:hint="eastAsia"/>
          <w:lang w:val="en-US" w:eastAsia="zh-CN"/>
        </w:rPr>
        <w:t xml:space="preserve">        - dnfUnits</w:t>
      </w:r>
    </w:p>
    <w:p w14:paraId="3C40952C" w14:textId="77777777" w:rsidR="00E92CBF" w:rsidRPr="00F11966" w:rsidRDefault="00E92CBF" w:rsidP="00E92CBF">
      <w:pPr>
        <w:pStyle w:val="PL"/>
        <w:rPr>
          <w:lang w:val="en-US" w:eastAsia="zh-CN"/>
        </w:rPr>
      </w:pPr>
      <w:r w:rsidRPr="00F11966">
        <w:rPr>
          <w:rFonts w:hint="eastAsia"/>
          <w:lang w:val="en-US" w:eastAsia="zh-CN"/>
        </w:rPr>
        <w:t xml:space="preserve">      properties:</w:t>
      </w:r>
    </w:p>
    <w:p w14:paraId="14A784F7" w14:textId="77777777" w:rsidR="00E92CBF" w:rsidRPr="00F11966" w:rsidRDefault="00E92CBF" w:rsidP="00E92CBF">
      <w:pPr>
        <w:pStyle w:val="PL"/>
        <w:rPr>
          <w:lang w:val="en-US" w:eastAsia="zh-CN"/>
        </w:rPr>
      </w:pPr>
      <w:r w:rsidRPr="00F11966">
        <w:rPr>
          <w:rFonts w:hint="eastAsia"/>
          <w:lang w:val="en-US" w:eastAsia="zh-CN"/>
        </w:rPr>
        <w:t xml:space="preserve">        dnfUnits:</w:t>
      </w:r>
    </w:p>
    <w:p w14:paraId="79A4B23F" w14:textId="77777777" w:rsidR="00E92CBF" w:rsidRPr="00F11966" w:rsidRDefault="00E92CBF" w:rsidP="00E92CBF">
      <w:pPr>
        <w:pStyle w:val="PL"/>
        <w:rPr>
          <w:lang w:val="en-US" w:eastAsia="zh-CN"/>
        </w:rPr>
      </w:pPr>
      <w:r w:rsidRPr="00F11966">
        <w:rPr>
          <w:rFonts w:hint="eastAsia"/>
          <w:lang w:val="en-US" w:eastAsia="zh-CN"/>
        </w:rPr>
        <w:t xml:space="preserve">          type: array</w:t>
      </w:r>
    </w:p>
    <w:p w14:paraId="3E5715C5" w14:textId="77777777" w:rsidR="00E92CBF" w:rsidRPr="00F11966" w:rsidRDefault="00E92CBF" w:rsidP="00E92CBF">
      <w:pPr>
        <w:pStyle w:val="PL"/>
        <w:rPr>
          <w:lang w:val="en-US" w:eastAsia="zh-CN"/>
        </w:rPr>
      </w:pPr>
      <w:r w:rsidRPr="00F11966">
        <w:rPr>
          <w:rFonts w:hint="eastAsia"/>
          <w:lang w:val="en-US" w:eastAsia="zh-CN"/>
        </w:rPr>
        <w:t xml:space="preserve">          items:</w:t>
      </w:r>
    </w:p>
    <w:p w14:paraId="2DEAFC36" w14:textId="77777777" w:rsidR="00E92CBF" w:rsidRPr="00F11966" w:rsidRDefault="00E92CBF" w:rsidP="00E92CBF">
      <w:pPr>
        <w:pStyle w:val="PL"/>
        <w:rPr>
          <w:lang w:val="en-US" w:eastAsia="zh-CN"/>
        </w:rPr>
      </w:pPr>
      <w:r w:rsidRPr="00F11966">
        <w:rPr>
          <w:rFonts w:hint="eastAsia"/>
          <w:lang w:val="en-US" w:eastAsia="zh-CN"/>
        </w:rPr>
        <w:t xml:space="preserve">            </w:t>
      </w:r>
      <w:r w:rsidRPr="00F11966">
        <w:rPr>
          <w:lang w:val="en-US"/>
        </w:rPr>
        <w:t>$ref: '#/components/schemas/</w:t>
      </w:r>
      <w:r w:rsidRPr="00F11966">
        <w:rPr>
          <w:rFonts w:hint="eastAsia"/>
          <w:lang w:val="en-US" w:eastAsia="zh-CN"/>
        </w:rPr>
        <w:t>DnfUnit</w:t>
      </w:r>
      <w:r w:rsidRPr="00F11966">
        <w:rPr>
          <w:lang w:val="en-US"/>
        </w:rPr>
        <w:t>'</w:t>
      </w:r>
    </w:p>
    <w:p w14:paraId="2ADA6EB2" w14:textId="77777777" w:rsidR="00E92CBF" w:rsidRPr="00F11966" w:rsidRDefault="00E92CBF" w:rsidP="00E92CBF">
      <w:pPr>
        <w:pStyle w:val="PL"/>
        <w:rPr>
          <w:lang w:val="en-US" w:eastAsia="zh-CN"/>
        </w:rPr>
      </w:pPr>
      <w:r w:rsidRPr="00F11966">
        <w:rPr>
          <w:rFonts w:hint="eastAsia"/>
          <w:lang w:val="en-US" w:eastAsia="zh-CN"/>
        </w:rPr>
        <w:t xml:space="preserve">          minItems: 1</w:t>
      </w:r>
    </w:p>
    <w:p w14:paraId="34FE4D04" w14:textId="77777777" w:rsidR="00412252" w:rsidRDefault="00412252" w:rsidP="00412252">
      <w:pPr>
        <w:pStyle w:val="PL"/>
        <w:rPr>
          <w:lang w:eastAsia="zh-CN"/>
        </w:rPr>
      </w:pPr>
      <w:r w:rsidRPr="00F11966">
        <w:t xml:space="preserve">  </w:t>
      </w:r>
      <w:r>
        <w:t xml:space="preserve"> </w:t>
      </w:r>
      <w:r w:rsidRPr="00F11966">
        <w:t xml:space="preserve"> </w:t>
      </w:r>
      <w:r>
        <w:t xml:space="preserve">  </w:t>
      </w:r>
      <w:r w:rsidRPr="00F11966">
        <w:t xml:space="preserve">description: </w:t>
      </w:r>
      <w:r w:rsidRPr="001D2CEF">
        <w:rPr>
          <w:rFonts w:hint="eastAsia"/>
          <w:lang w:eastAsia="zh-CN"/>
        </w:rPr>
        <w:t>A disjunctive normal form</w:t>
      </w:r>
    </w:p>
    <w:p w14:paraId="18D57CA8" w14:textId="77777777" w:rsidR="00E92CBF" w:rsidRPr="00F11966" w:rsidRDefault="00E92CBF" w:rsidP="00E92CBF">
      <w:pPr>
        <w:pStyle w:val="PL"/>
        <w:rPr>
          <w:lang w:val="en-US" w:eastAsia="zh-CN"/>
        </w:rPr>
      </w:pPr>
      <w:r w:rsidRPr="00F11966">
        <w:rPr>
          <w:rFonts w:hint="eastAsia"/>
          <w:lang w:val="en-US" w:eastAsia="zh-CN"/>
        </w:rPr>
        <w:t xml:space="preserve">    CnfUnit:</w:t>
      </w:r>
    </w:p>
    <w:p w14:paraId="511BF247" w14:textId="77777777" w:rsidR="00E92CBF" w:rsidRPr="00F11966" w:rsidRDefault="00E92CBF" w:rsidP="00E92CBF">
      <w:pPr>
        <w:pStyle w:val="PL"/>
        <w:rPr>
          <w:lang w:val="en-US" w:eastAsia="zh-CN"/>
        </w:rPr>
      </w:pPr>
      <w:r w:rsidRPr="00F11966">
        <w:rPr>
          <w:rFonts w:hint="eastAsia"/>
          <w:lang w:val="en-US" w:eastAsia="zh-CN"/>
        </w:rPr>
        <w:t xml:space="preserve">      type: object</w:t>
      </w:r>
    </w:p>
    <w:p w14:paraId="382A5EF1" w14:textId="77777777" w:rsidR="00E92CBF" w:rsidRPr="00F11966" w:rsidRDefault="00E92CBF" w:rsidP="00E92CBF">
      <w:pPr>
        <w:pStyle w:val="PL"/>
        <w:rPr>
          <w:lang w:val="en-US" w:eastAsia="zh-CN"/>
        </w:rPr>
      </w:pPr>
      <w:r w:rsidRPr="00F11966">
        <w:rPr>
          <w:rFonts w:hint="eastAsia"/>
          <w:lang w:val="en-US" w:eastAsia="zh-CN"/>
        </w:rPr>
        <w:t xml:space="preserve">      required:</w:t>
      </w:r>
    </w:p>
    <w:p w14:paraId="4C891286" w14:textId="77777777" w:rsidR="00E92CBF" w:rsidRPr="00F11966" w:rsidRDefault="00E92CBF" w:rsidP="00E92CBF">
      <w:pPr>
        <w:pStyle w:val="PL"/>
        <w:rPr>
          <w:lang w:val="en-US" w:eastAsia="zh-CN"/>
        </w:rPr>
      </w:pPr>
      <w:r w:rsidRPr="00F11966">
        <w:rPr>
          <w:rFonts w:hint="eastAsia"/>
          <w:lang w:val="en-US" w:eastAsia="zh-CN"/>
        </w:rPr>
        <w:t xml:space="preserve">        - cnfUnit</w:t>
      </w:r>
    </w:p>
    <w:p w14:paraId="419889C1" w14:textId="77777777" w:rsidR="00E92CBF" w:rsidRPr="00F11966" w:rsidRDefault="00E92CBF" w:rsidP="00E92CBF">
      <w:pPr>
        <w:pStyle w:val="PL"/>
        <w:rPr>
          <w:lang w:val="en-US" w:eastAsia="zh-CN"/>
        </w:rPr>
      </w:pPr>
      <w:r w:rsidRPr="00F11966">
        <w:rPr>
          <w:rFonts w:hint="eastAsia"/>
          <w:lang w:val="en-US" w:eastAsia="zh-CN"/>
        </w:rPr>
        <w:t xml:space="preserve">      properties:</w:t>
      </w:r>
    </w:p>
    <w:p w14:paraId="13E97A3F" w14:textId="77777777" w:rsidR="00E92CBF" w:rsidRPr="00F11966" w:rsidRDefault="00E92CBF" w:rsidP="00E92CBF">
      <w:pPr>
        <w:pStyle w:val="PL"/>
        <w:rPr>
          <w:lang w:val="en-US" w:eastAsia="zh-CN"/>
        </w:rPr>
      </w:pPr>
      <w:r w:rsidRPr="00F11966">
        <w:rPr>
          <w:rFonts w:hint="eastAsia"/>
          <w:lang w:val="en-US" w:eastAsia="zh-CN"/>
        </w:rPr>
        <w:t xml:space="preserve">        cnfUnit:</w:t>
      </w:r>
    </w:p>
    <w:p w14:paraId="7F038126" w14:textId="77777777" w:rsidR="00E92CBF" w:rsidRPr="00F11966" w:rsidRDefault="00E92CBF" w:rsidP="00E92CBF">
      <w:pPr>
        <w:pStyle w:val="PL"/>
        <w:rPr>
          <w:lang w:val="en-US" w:eastAsia="zh-CN"/>
        </w:rPr>
      </w:pPr>
      <w:r w:rsidRPr="00F11966">
        <w:rPr>
          <w:rFonts w:hint="eastAsia"/>
          <w:lang w:val="en-US" w:eastAsia="zh-CN"/>
        </w:rPr>
        <w:t xml:space="preserve">          type: array</w:t>
      </w:r>
    </w:p>
    <w:p w14:paraId="447E8CD6" w14:textId="77777777" w:rsidR="00E92CBF" w:rsidRPr="00F11966" w:rsidRDefault="00E92CBF" w:rsidP="00E92CBF">
      <w:pPr>
        <w:pStyle w:val="PL"/>
        <w:rPr>
          <w:lang w:val="en-US" w:eastAsia="zh-CN"/>
        </w:rPr>
      </w:pPr>
      <w:r w:rsidRPr="00F11966">
        <w:rPr>
          <w:rFonts w:hint="eastAsia"/>
          <w:lang w:val="en-US" w:eastAsia="zh-CN"/>
        </w:rPr>
        <w:t xml:space="preserve">          items:</w:t>
      </w:r>
    </w:p>
    <w:p w14:paraId="45EDB54C" w14:textId="77777777" w:rsidR="00E92CBF" w:rsidRPr="00F11966" w:rsidRDefault="00E92CBF" w:rsidP="00E92CBF">
      <w:pPr>
        <w:pStyle w:val="PL"/>
        <w:rPr>
          <w:lang w:val="en-US" w:eastAsia="zh-CN"/>
        </w:rPr>
      </w:pPr>
      <w:r w:rsidRPr="00F11966">
        <w:rPr>
          <w:rFonts w:hint="eastAsia"/>
          <w:lang w:val="en-US" w:eastAsia="zh-CN"/>
        </w:rPr>
        <w:t xml:space="preserve">            </w:t>
      </w:r>
      <w:r w:rsidRPr="00F11966">
        <w:rPr>
          <w:lang w:val="en-US"/>
        </w:rPr>
        <w:t>$ref: '#/components/schemas/</w:t>
      </w:r>
      <w:r w:rsidRPr="00F11966">
        <w:rPr>
          <w:rFonts w:hint="eastAsia"/>
          <w:lang w:val="en-US" w:eastAsia="zh-CN"/>
        </w:rPr>
        <w:t>Atom</w:t>
      </w:r>
      <w:r w:rsidRPr="00F11966">
        <w:rPr>
          <w:lang w:val="en-US"/>
        </w:rPr>
        <w:t>'</w:t>
      </w:r>
    </w:p>
    <w:p w14:paraId="4B51105B" w14:textId="77777777" w:rsidR="00E92CBF" w:rsidRPr="00F11966" w:rsidRDefault="00E92CBF" w:rsidP="00E92CBF">
      <w:pPr>
        <w:pStyle w:val="PL"/>
        <w:rPr>
          <w:lang w:val="en-US" w:eastAsia="zh-CN"/>
        </w:rPr>
      </w:pPr>
      <w:r w:rsidRPr="00F11966">
        <w:rPr>
          <w:rFonts w:hint="eastAsia"/>
          <w:lang w:val="en-US" w:eastAsia="zh-CN"/>
        </w:rPr>
        <w:t xml:space="preserve">          minItems: 1</w:t>
      </w:r>
    </w:p>
    <w:p w14:paraId="3A233B58" w14:textId="77777777" w:rsidR="00412252" w:rsidRPr="00F11966" w:rsidRDefault="00412252" w:rsidP="00412252">
      <w:pPr>
        <w:pStyle w:val="PL"/>
        <w:rPr>
          <w:lang w:val="en-US"/>
        </w:rPr>
      </w:pPr>
      <w:r w:rsidRPr="00F11966">
        <w:t xml:space="preserve">  </w:t>
      </w:r>
      <w:r>
        <w:t xml:space="preserve"> </w:t>
      </w:r>
      <w:r w:rsidRPr="00F11966">
        <w:t xml:space="preserve"> </w:t>
      </w:r>
      <w:r>
        <w:t xml:space="preserve">  </w:t>
      </w:r>
      <w:r w:rsidRPr="00F11966">
        <w:t xml:space="preserve">description: </w:t>
      </w:r>
      <w:r w:rsidRPr="001D2CEF">
        <w:rPr>
          <w:rFonts w:hint="eastAsia"/>
          <w:lang w:eastAsia="zh-CN"/>
        </w:rPr>
        <w:t>During the processing of cnfUnits attribute, all the members in the array shall be interpreted as logically concatenated with logical "AND".</w:t>
      </w:r>
    </w:p>
    <w:p w14:paraId="14FD8CBF" w14:textId="77777777" w:rsidR="00BC4506" w:rsidRDefault="00BC4506" w:rsidP="00E92CBF">
      <w:pPr>
        <w:pStyle w:val="PL"/>
        <w:rPr>
          <w:lang w:val="en-US" w:eastAsia="zh-CN"/>
        </w:rPr>
      </w:pPr>
    </w:p>
    <w:p w14:paraId="7FED5489" w14:textId="77777777" w:rsidR="00E92CBF" w:rsidRPr="00F11966" w:rsidRDefault="00E92CBF" w:rsidP="00E92CBF">
      <w:pPr>
        <w:pStyle w:val="PL"/>
        <w:rPr>
          <w:lang w:val="en-US" w:eastAsia="zh-CN"/>
        </w:rPr>
      </w:pPr>
      <w:r w:rsidRPr="00F11966">
        <w:rPr>
          <w:rFonts w:hint="eastAsia"/>
          <w:lang w:val="en-US" w:eastAsia="zh-CN"/>
        </w:rPr>
        <w:t xml:space="preserve">    DnfUnit:</w:t>
      </w:r>
    </w:p>
    <w:p w14:paraId="4ED11809" w14:textId="77777777" w:rsidR="00E92CBF" w:rsidRPr="00F11966" w:rsidRDefault="00E92CBF" w:rsidP="00E92CBF">
      <w:pPr>
        <w:pStyle w:val="PL"/>
        <w:rPr>
          <w:lang w:val="en-US" w:eastAsia="zh-CN"/>
        </w:rPr>
      </w:pPr>
      <w:r w:rsidRPr="00F11966">
        <w:rPr>
          <w:rFonts w:hint="eastAsia"/>
          <w:lang w:val="en-US" w:eastAsia="zh-CN"/>
        </w:rPr>
        <w:t xml:space="preserve">      type: object</w:t>
      </w:r>
    </w:p>
    <w:p w14:paraId="4693EC4F" w14:textId="77777777" w:rsidR="00E92CBF" w:rsidRPr="00F11966" w:rsidRDefault="00E92CBF" w:rsidP="00E92CBF">
      <w:pPr>
        <w:pStyle w:val="PL"/>
        <w:rPr>
          <w:lang w:val="en-US" w:eastAsia="zh-CN"/>
        </w:rPr>
      </w:pPr>
      <w:r w:rsidRPr="00F11966">
        <w:rPr>
          <w:rFonts w:hint="eastAsia"/>
          <w:lang w:val="en-US" w:eastAsia="zh-CN"/>
        </w:rPr>
        <w:t xml:space="preserve">      required:</w:t>
      </w:r>
    </w:p>
    <w:p w14:paraId="33DD60C7" w14:textId="77777777" w:rsidR="00E92CBF" w:rsidRPr="00F11966" w:rsidRDefault="00E92CBF" w:rsidP="00E92CBF">
      <w:pPr>
        <w:pStyle w:val="PL"/>
        <w:rPr>
          <w:lang w:val="en-US" w:eastAsia="zh-CN"/>
        </w:rPr>
      </w:pPr>
      <w:r w:rsidRPr="00F11966">
        <w:rPr>
          <w:rFonts w:hint="eastAsia"/>
          <w:lang w:val="en-US" w:eastAsia="zh-CN"/>
        </w:rPr>
        <w:t xml:space="preserve">        - dnfUnit</w:t>
      </w:r>
    </w:p>
    <w:p w14:paraId="4ED6701C" w14:textId="77777777" w:rsidR="00E92CBF" w:rsidRPr="00F11966" w:rsidRDefault="00E92CBF" w:rsidP="00E92CBF">
      <w:pPr>
        <w:pStyle w:val="PL"/>
        <w:rPr>
          <w:lang w:val="en-US" w:eastAsia="zh-CN"/>
        </w:rPr>
      </w:pPr>
      <w:r w:rsidRPr="00F11966">
        <w:rPr>
          <w:rFonts w:hint="eastAsia"/>
          <w:lang w:val="en-US" w:eastAsia="zh-CN"/>
        </w:rPr>
        <w:t xml:space="preserve">      properties:</w:t>
      </w:r>
    </w:p>
    <w:p w14:paraId="1397B665" w14:textId="77777777" w:rsidR="00E92CBF" w:rsidRPr="00F11966" w:rsidRDefault="00E92CBF" w:rsidP="00E92CBF">
      <w:pPr>
        <w:pStyle w:val="PL"/>
        <w:rPr>
          <w:lang w:val="en-US" w:eastAsia="zh-CN"/>
        </w:rPr>
      </w:pPr>
      <w:r w:rsidRPr="00F11966">
        <w:rPr>
          <w:rFonts w:hint="eastAsia"/>
          <w:lang w:val="en-US" w:eastAsia="zh-CN"/>
        </w:rPr>
        <w:t xml:space="preserve">        dnfUnit:</w:t>
      </w:r>
    </w:p>
    <w:p w14:paraId="3E3CFA76" w14:textId="77777777" w:rsidR="00E92CBF" w:rsidRPr="00F11966" w:rsidRDefault="00E92CBF" w:rsidP="00E92CBF">
      <w:pPr>
        <w:pStyle w:val="PL"/>
        <w:rPr>
          <w:lang w:val="en-US" w:eastAsia="zh-CN"/>
        </w:rPr>
      </w:pPr>
      <w:r w:rsidRPr="00F11966">
        <w:rPr>
          <w:rFonts w:hint="eastAsia"/>
          <w:lang w:val="en-US" w:eastAsia="zh-CN"/>
        </w:rPr>
        <w:t xml:space="preserve">          type: array</w:t>
      </w:r>
    </w:p>
    <w:p w14:paraId="44615C6E" w14:textId="77777777" w:rsidR="00E92CBF" w:rsidRPr="00F11966" w:rsidRDefault="00E92CBF" w:rsidP="00E92CBF">
      <w:pPr>
        <w:pStyle w:val="PL"/>
        <w:rPr>
          <w:lang w:val="en-US" w:eastAsia="zh-CN"/>
        </w:rPr>
      </w:pPr>
      <w:r w:rsidRPr="00F11966">
        <w:rPr>
          <w:rFonts w:hint="eastAsia"/>
          <w:lang w:val="en-US" w:eastAsia="zh-CN"/>
        </w:rPr>
        <w:t xml:space="preserve">          items:</w:t>
      </w:r>
    </w:p>
    <w:p w14:paraId="6623C073" w14:textId="77777777" w:rsidR="00E92CBF" w:rsidRPr="00F11966" w:rsidRDefault="00E92CBF" w:rsidP="00E92CBF">
      <w:pPr>
        <w:pStyle w:val="PL"/>
        <w:rPr>
          <w:lang w:val="en-US" w:eastAsia="zh-CN"/>
        </w:rPr>
      </w:pPr>
      <w:r w:rsidRPr="00F11966">
        <w:rPr>
          <w:rFonts w:hint="eastAsia"/>
          <w:lang w:val="en-US" w:eastAsia="zh-CN"/>
        </w:rPr>
        <w:t xml:space="preserve">            </w:t>
      </w:r>
      <w:r w:rsidRPr="00F11966">
        <w:rPr>
          <w:lang w:val="en-US"/>
        </w:rPr>
        <w:t>$ref: '#/components/schemas/</w:t>
      </w:r>
      <w:r w:rsidRPr="00F11966">
        <w:rPr>
          <w:rFonts w:hint="eastAsia"/>
          <w:lang w:val="en-US" w:eastAsia="zh-CN"/>
        </w:rPr>
        <w:t>Atom</w:t>
      </w:r>
      <w:r w:rsidRPr="00F11966">
        <w:rPr>
          <w:lang w:val="en-US"/>
        </w:rPr>
        <w:t>'</w:t>
      </w:r>
    </w:p>
    <w:p w14:paraId="049AE97A" w14:textId="77777777" w:rsidR="00E92CBF" w:rsidRPr="00F11966" w:rsidRDefault="00E92CBF" w:rsidP="00E92CBF">
      <w:pPr>
        <w:pStyle w:val="PL"/>
        <w:rPr>
          <w:lang w:val="en-US" w:eastAsia="zh-CN"/>
        </w:rPr>
      </w:pPr>
      <w:r w:rsidRPr="00F11966">
        <w:rPr>
          <w:rFonts w:hint="eastAsia"/>
          <w:lang w:val="en-US" w:eastAsia="zh-CN"/>
        </w:rPr>
        <w:t xml:space="preserve">          minItems: 1</w:t>
      </w:r>
    </w:p>
    <w:p w14:paraId="7C10274F" w14:textId="77777777" w:rsidR="00412252" w:rsidRPr="00F11966" w:rsidRDefault="00412252" w:rsidP="00412252">
      <w:pPr>
        <w:pStyle w:val="PL"/>
        <w:rPr>
          <w:lang w:val="en-US"/>
        </w:rPr>
      </w:pPr>
      <w:r w:rsidRPr="00F11966">
        <w:t xml:space="preserve">  </w:t>
      </w:r>
      <w:r>
        <w:t xml:space="preserve"> </w:t>
      </w:r>
      <w:r w:rsidRPr="00F11966">
        <w:t xml:space="preserve"> </w:t>
      </w:r>
      <w:r>
        <w:t xml:space="preserve">  </w:t>
      </w:r>
      <w:r w:rsidRPr="00F11966">
        <w:t xml:space="preserve">description: </w:t>
      </w:r>
      <w:r w:rsidRPr="001D2CEF">
        <w:rPr>
          <w:rFonts w:hint="eastAsia"/>
        </w:rPr>
        <w:t>During the processing of dnfUnits attribute, all the members in the array shall be interpreted as logically concatenated with logical "OR".</w:t>
      </w:r>
    </w:p>
    <w:p w14:paraId="45FB9DCD" w14:textId="77777777" w:rsidR="00E92CBF" w:rsidRPr="00F11966" w:rsidRDefault="00E92CBF" w:rsidP="00E92CBF">
      <w:pPr>
        <w:pStyle w:val="PL"/>
        <w:rPr>
          <w:lang w:val="en-US" w:eastAsia="zh-CN"/>
        </w:rPr>
      </w:pPr>
      <w:r w:rsidRPr="00F11966">
        <w:rPr>
          <w:rFonts w:hint="eastAsia"/>
          <w:lang w:val="en-US" w:eastAsia="zh-CN"/>
        </w:rPr>
        <w:t xml:space="preserve">    Atom:</w:t>
      </w:r>
    </w:p>
    <w:p w14:paraId="252F69E4" w14:textId="77777777" w:rsidR="00C404DB" w:rsidRDefault="00C404DB" w:rsidP="00C404DB">
      <w:pPr>
        <w:pStyle w:val="PL"/>
      </w:pPr>
      <w:r w:rsidRPr="00F11966">
        <w:t xml:space="preserve">    </w:t>
      </w:r>
      <w:r>
        <w:t xml:space="preserve"> </w:t>
      </w:r>
      <w:r w:rsidRPr="00F11966">
        <w:t xml:space="preserve"> description: </w:t>
      </w:r>
      <w:r>
        <w:t>contains a search parameter and its positive or negative content.</w:t>
      </w:r>
    </w:p>
    <w:p w14:paraId="60E188F4" w14:textId="77777777" w:rsidR="00E92CBF" w:rsidRPr="00F11966" w:rsidRDefault="00E92CBF" w:rsidP="00E92CBF">
      <w:pPr>
        <w:pStyle w:val="PL"/>
        <w:rPr>
          <w:lang w:val="en-US" w:eastAsia="zh-CN"/>
        </w:rPr>
      </w:pPr>
      <w:r w:rsidRPr="00F11966">
        <w:rPr>
          <w:rFonts w:hint="eastAsia"/>
          <w:lang w:val="en-US" w:eastAsia="zh-CN"/>
        </w:rPr>
        <w:t xml:space="preserve">      type: object</w:t>
      </w:r>
    </w:p>
    <w:p w14:paraId="474FDD6B" w14:textId="77777777" w:rsidR="00E92CBF" w:rsidRPr="00F11966" w:rsidRDefault="00E92CBF" w:rsidP="00E92CBF">
      <w:pPr>
        <w:pStyle w:val="PL"/>
        <w:rPr>
          <w:lang w:val="en-US" w:eastAsia="zh-CN"/>
        </w:rPr>
      </w:pPr>
      <w:r w:rsidRPr="00F11966">
        <w:rPr>
          <w:rFonts w:hint="eastAsia"/>
          <w:lang w:val="en-US" w:eastAsia="zh-CN"/>
        </w:rPr>
        <w:t xml:space="preserve">      required:</w:t>
      </w:r>
    </w:p>
    <w:p w14:paraId="5DEE3779" w14:textId="77777777" w:rsidR="00E92CBF" w:rsidRPr="00F11966" w:rsidRDefault="00E92CBF" w:rsidP="00E92CBF">
      <w:pPr>
        <w:pStyle w:val="PL"/>
        <w:rPr>
          <w:lang w:val="en-US" w:eastAsia="zh-CN"/>
        </w:rPr>
      </w:pPr>
      <w:r w:rsidRPr="00F11966">
        <w:rPr>
          <w:rFonts w:hint="eastAsia"/>
          <w:lang w:val="en-US" w:eastAsia="zh-CN"/>
        </w:rPr>
        <w:t xml:space="preserve">        - attr</w:t>
      </w:r>
    </w:p>
    <w:p w14:paraId="16D3027D" w14:textId="77777777" w:rsidR="00E92CBF" w:rsidRPr="00F11966" w:rsidRDefault="00E92CBF" w:rsidP="00E92CBF">
      <w:pPr>
        <w:pStyle w:val="PL"/>
        <w:rPr>
          <w:lang w:val="en-US" w:eastAsia="zh-CN"/>
        </w:rPr>
      </w:pPr>
      <w:r w:rsidRPr="00F11966">
        <w:rPr>
          <w:rFonts w:hint="eastAsia"/>
          <w:lang w:val="en-US" w:eastAsia="zh-CN"/>
        </w:rPr>
        <w:t xml:space="preserve">        - value</w:t>
      </w:r>
    </w:p>
    <w:p w14:paraId="38132D9B" w14:textId="77777777" w:rsidR="00E92CBF" w:rsidRPr="00F11966" w:rsidRDefault="00E92CBF" w:rsidP="00E92CBF">
      <w:pPr>
        <w:pStyle w:val="PL"/>
        <w:rPr>
          <w:lang w:val="en-US" w:eastAsia="zh-CN"/>
        </w:rPr>
      </w:pPr>
      <w:r w:rsidRPr="00F11966">
        <w:rPr>
          <w:rFonts w:hint="eastAsia"/>
          <w:lang w:val="en-US" w:eastAsia="zh-CN"/>
        </w:rPr>
        <w:t xml:space="preserve">      properties:</w:t>
      </w:r>
    </w:p>
    <w:p w14:paraId="52C975FD" w14:textId="77777777" w:rsidR="00E92CBF" w:rsidRPr="00F11966" w:rsidRDefault="00E92CBF" w:rsidP="00E92CBF">
      <w:pPr>
        <w:pStyle w:val="PL"/>
        <w:rPr>
          <w:lang w:val="en-US" w:eastAsia="zh-CN"/>
        </w:rPr>
      </w:pPr>
      <w:r w:rsidRPr="00F11966">
        <w:rPr>
          <w:rFonts w:hint="eastAsia"/>
          <w:lang w:val="en-US" w:eastAsia="zh-CN"/>
        </w:rPr>
        <w:lastRenderedPageBreak/>
        <w:t xml:space="preserve">        attr:</w:t>
      </w:r>
    </w:p>
    <w:p w14:paraId="15C04D38" w14:textId="77777777" w:rsidR="00E92CBF" w:rsidRPr="00F11966" w:rsidRDefault="00E92CBF" w:rsidP="00E92CBF">
      <w:pPr>
        <w:pStyle w:val="PL"/>
        <w:rPr>
          <w:lang w:val="en-US" w:eastAsia="zh-CN"/>
        </w:rPr>
      </w:pPr>
      <w:r w:rsidRPr="00F11966">
        <w:rPr>
          <w:rFonts w:hint="eastAsia"/>
          <w:lang w:val="en-US" w:eastAsia="zh-CN"/>
        </w:rPr>
        <w:t xml:space="preserve">          type: string</w:t>
      </w:r>
    </w:p>
    <w:p w14:paraId="1321F945" w14:textId="77777777" w:rsidR="00412252" w:rsidRPr="00F11966" w:rsidRDefault="00412252" w:rsidP="00412252">
      <w:pPr>
        <w:pStyle w:val="PL"/>
        <w:rPr>
          <w:lang w:val="en-US"/>
        </w:rPr>
      </w:pPr>
      <w:r>
        <w:t xml:space="preserve">  </w:t>
      </w:r>
      <w:r w:rsidRPr="00F11966">
        <w:t xml:space="preserve">    </w:t>
      </w:r>
      <w:r>
        <w:t xml:space="preserve">   </w:t>
      </w:r>
      <w:r w:rsidRPr="00F11966">
        <w:t xml:space="preserve"> description: </w:t>
      </w:r>
      <w:r w:rsidRPr="001D2CEF">
        <w:rPr>
          <w:rFonts w:hint="eastAsia"/>
          <w:lang w:eastAsia="zh-CN"/>
        </w:rPr>
        <w:t>contains the name of a defined query parameter.</w:t>
      </w:r>
    </w:p>
    <w:p w14:paraId="0D5F1CD0" w14:textId="77777777" w:rsidR="00E92CBF" w:rsidRPr="00F11966" w:rsidRDefault="00E92CBF" w:rsidP="00E92CBF">
      <w:pPr>
        <w:pStyle w:val="PL"/>
        <w:rPr>
          <w:lang w:val="en-US" w:eastAsia="zh-CN"/>
        </w:rPr>
      </w:pPr>
      <w:r w:rsidRPr="00F11966">
        <w:rPr>
          <w:rFonts w:hint="eastAsia"/>
          <w:lang w:val="en-US" w:eastAsia="zh-CN"/>
        </w:rPr>
        <w:t xml:space="preserve">        value: {}</w:t>
      </w:r>
    </w:p>
    <w:p w14:paraId="14E10546" w14:textId="77777777" w:rsidR="00E92CBF" w:rsidRPr="00F11966" w:rsidRDefault="00E92CBF" w:rsidP="00E92CBF">
      <w:pPr>
        <w:pStyle w:val="PL"/>
        <w:rPr>
          <w:lang w:val="en-US" w:eastAsia="zh-CN"/>
        </w:rPr>
      </w:pPr>
      <w:r w:rsidRPr="00F11966">
        <w:rPr>
          <w:rFonts w:hint="eastAsia"/>
          <w:lang w:val="en-US" w:eastAsia="zh-CN"/>
        </w:rPr>
        <w:t xml:space="preserve">        negative:</w:t>
      </w:r>
    </w:p>
    <w:p w14:paraId="1793FA44" w14:textId="77777777" w:rsidR="00E92CBF" w:rsidRPr="00F11966" w:rsidRDefault="00E92CBF" w:rsidP="00E92CBF">
      <w:pPr>
        <w:pStyle w:val="PL"/>
        <w:rPr>
          <w:lang w:val="en-US" w:eastAsia="zh-CN"/>
        </w:rPr>
      </w:pPr>
      <w:r w:rsidRPr="00F11966">
        <w:rPr>
          <w:rFonts w:hint="eastAsia"/>
          <w:lang w:val="en-US" w:eastAsia="zh-CN"/>
        </w:rPr>
        <w:t xml:space="preserve">          type: boolean</w:t>
      </w:r>
    </w:p>
    <w:p w14:paraId="6E3F59A4" w14:textId="77777777" w:rsidR="00412252" w:rsidRPr="00F11966" w:rsidRDefault="00412252" w:rsidP="00412252">
      <w:pPr>
        <w:pStyle w:val="PL"/>
        <w:rPr>
          <w:lang w:val="en-US"/>
        </w:rPr>
      </w:pPr>
      <w:r>
        <w:t xml:space="preserve">  </w:t>
      </w:r>
      <w:r w:rsidRPr="00F11966">
        <w:t xml:space="preserve">    </w:t>
      </w:r>
      <w:r>
        <w:t xml:space="preserve">   </w:t>
      </w:r>
      <w:r w:rsidRPr="00F11966">
        <w:t xml:space="preserve"> description: </w:t>
      </w:r>
      <w:r w:rsidRPr="001D2CEF">
        <w:rPr>
          <w:rFonts w:hint="eastAsia"/>
          <w:lang w:eastAsia="zh-CN"/>
        </w:rPr>
        <w:t xml:space="preserve">indicates whether the </w:t>
      </w:r>
      <w:r w:rsidRPr="001D2CEF">
        <w:rPr>
          <w:lang w:eastAsia="zh-CN"/>
        </w:rPr>
        <w:t>negative</w:t>
      </w:r>
      <w:r w:rsidRPr="001D2CEF">
        <w:rPr>
          <w:rFonts w:hint="eastAsia"/>
          <w:lang w:eastAsia="zh-CN"/>
        </w:rPr>
        <w:t xml:space="preserve"> condition applies for the query condition</w:t>
      </w:r>
    </w:p>
    <w:p w14:paraId="22F4C025" w14:textId="77777777" w:rsidR="00E92CBF" w:rsidRPr="00F11966" w:rsidRDefault="00E92CBF" w:rsidP="00E92CBF">
      <w:pPr>
        <w:pStyle w:val="PL"/>
        <w:rPr>
          <w:lang w:val="en-US"/>
        </w:rPr>
      </w:pPr>
      <w:r w:rsidRPr="00F11966">
        <w:rPr>
          <w:lang w:val="en-US"/>
        </w:rPr>
        <w:t xml:space="preserve">    </w:t>
      </w:r>
      <w:r w:rsidRPr="00F11966">
        <w:rPr>
          <w:rFonts w:hint="eastAsia"/>
          <w:lang w:val="en-US" w:eastAsia="zh-CN"/>
        </w:rPr>
        <w:t>PatchResult</w:t>
      </w:r>
      <w:r w:rsidRPr="00F11966">
        <w:rPr>
          <w:lang w:val="en-US"/>
        </w:rPr>
        <w:t>:</w:t>
      </w:r>
    </w:p>
    <w:p w14:paraId="58140227" w14:textId="77777777" w:rsidR="00412252" w:rsidRPr="00F11966" w:rsidRDefault="00412252" w:rsidP="00412252">
      <w:pPr>
        <w:pStyle w:val="PL"/>
        <w:rPr>
          <w:lang w:val="en-US"/>
        </w:rPr>
      </w:pPr>
      <w:r w:rsidRPr="00F11966">
        <w:t xml:space="preserve">  </w:t>
      </w:r>
      <w:r>
        <w:t xml:space="preserve"> </w:t>
      </w:r>
      <w:r w:rsidRPr="00F11966">
        <w:t xml:space="preserve"> </w:t>
      </w:r>
      <w:r>
        <w:t xml:space="preserve">  </w:t>
      </w:r>
      <w:r w:rsidRPr="00F11966">
        <w:t xml:space="preserve">description: </w:t>
      </w:r>
      <w:r w:rsidRPr="001D2CEF">
        <w:rPr>
          <w:rFonts w:hint="eastAsia"/>
          <w:lang w:eastAsia="zh-CN"/>
        </w:rPr>
        <w:t xml:space="preserve">The execution report </w:t>
      </w:r>
      <w:r>
        <w:rPr>
          <w:lang w:eastAsia="zh-CN"/>
        </w:rPr>
        <w:t xml:space="preserve">result on failed </w:t>
      </w:r>
      <w:r w:rsidRPr="001D2CEF">
        <w:rPr>
          <w:rFonts w:hint="eastAsia"/>
          <w:lang w:eastAsia="zh-CN"/>
        </w:rPr>
        <w:t>modification.</w:t>
      </w:r>
    </w:p>
    <w:p w14:paraId="227C232F" w14:textId="77777777" w:rsidR="00E92CBF" w:rsidRPr="00F11966" w:rsidRDefault="00E92CBF" w:rsidP="00E92CBF">
      <w:pPr>
        <w:pStyle w:val="PL"/>
        <w:rPr>
          <w:lang w:val="en-US" w:eastAsia="zh-CN"/>
        </w:rPr>
      </w:pPr>
      <w:r w:rsidRPr="00F11966">
        <w:rPr>
          <w:lang w:val="en-US"/>
        </w:rPr>
        <w:t xml:space="preserve">      type: object</w:t>
      </w:r>
    </w:p>
    <w:p w14:paraId="0F5E9074" w14:textId="77777777" w:rsidR="00E92CBF" w:rsidRPr="00F11966" w:rsidRDefault="00E92CBF" w:rsidP="00E92CBF">
      <w:pPr>
        <w:pStyle w:val="PL"/>
        <w:rPr>
          <w:lang w:val="en-US" w:eastAsia="zh-CN"/>
        </w:rPr>
      </w:pPr>
      <w:r w:rsidRPr="00F11966">
        <w:rPr>
          <w:rFonts w:hint="eastAsia"/>
          <w:lang w:val="en-US" w:eastAsia="zh-CN"/>
        </w:rPr>
        <w:t xml:space="preserve">      required:</w:t>
      </w:r>
    </w:p>
    <w:p w14:paraId="39D86578" w14:textId="77777777" w:rsidR="00E92CBF" w:rsidRPr="00F11966" w:rsidRDefault="00E92CBF" w:rsidP="00E92CBF">
      <w:pPr>
        <w:pStyle w:val="PL"/>
        <w:rPr>
          <w:lang w:val="en-US" w:eastAsia="zh-CN"/>
        </w:rPr>
      </w:pPr>
      <w:r w:rsidRPr="00F11966">
        <w:rPr>
          <w:rFonts w:hint="eastAsia"/>
          <w:lang w:val="en-US" w:eastAsia="zh-CN"/>
        </w:rPr>
        <w:t xml:space="preserve">        - report</w:t>
      </w:r>
    </w:p>
    <w:p w14:paraId="3DB97054" w14:textId="77777777" w:rsidR="00E92CBF" w:rsidRPr="00F11966" w:rsidRDefault="00E92CBF" w:rsidP="00E92CBF">
      <w:pPr>
        <w:pStyle w:val="PL"/>
        <w:rPr>
          <w:lang w:val="en-US"/>
        </w:rPr>
      </w:pPr>
      <w:r w:rsidRPr="00F11966">
        <w:rPr>
          <w:lang w:val="en-US"/>
        </w:rPr>
        <w:t xml:space="preserve">      properties:</w:t>
      </w:r>
    </w:p>
    <w:p w14:paraId="0E172827" w14:textId="77777777" w:rsidR="00E92CBF" w:rsidRPr="00F11966" w:rsidRDefault="00E92CBF" w:rsidP="00E92CBF">
      <w:pPr>
        <w:pStyle w:val="PL"/>
        <w:rPr>
          <w:lang w:val="en-US"/>
        </w:rPr>
      </w:pPr>
      <w:r w:rsidRPr="00F11966">
        <w:rPr>
          <w:lang w:val="en-US"/>
        </w:rPr>
        <w:t xml:space="preserve">       </w:t>
      </w:r>
      <w:r w:rsidRPr="00F11966">
        <w:rPr>
          <w:rFonts w:hint="eastAsia"/>
          <w:lang w:val="en-US" w:eastAsia="zh-CN"/>
        </w:rPr>
        <w:t>report</w:t>
      </w:r>
      <w:r w:rsidRPr="00F11966">
        <w:rPr>
          <w:lang w:val="en-US"/>
        </w:rPr>
        <w:t>:</w:t>
      </w:r>
    </w:p>
    <w:p w14:paraId="296C0748" w14:textId="77777777" w:rsidR="00E92CBF" w:rsidRPr="00F11966" w:rsidRDefault="00E92CBF" w:rsidP="00E92CBF">
      <w:pPr>
        <w:pStyle w:val="PL"/>
        <w:rPr>
          <w:lang w:val="en-US"/>
        </w:rPr>
      </w:pPr>
      <w:r w:rsidRPr="00F11966">
        <w:rPr>
          <w:lang w:val="en-US"/>
        </w:rPr>
        <w:t xml:space="preserve">        type: array</w:t>
      </w:r>
    </w:p>
    <w:p w14:paraId="306027F4" w14:textId="77777777" w:rsidR="00E92CBF" w:rsidRPr="00F11966" w:rsidRDefault="00E92CBF" w:rsidP="00E92CBF">
      <w:pPr>
        <w:pStyle w:val="PL"/>
        <w:rPr>
          <w:lang w:val="en-US"/>
        </w:rPr>
      </w:pPr>
      <w:r w:rsidRPr="00F11966">
        <w:rPr>
          <w:lang w:val="en-US"/>
        </w:rPr>
        <w:t xml:space="preserve">        items:</w:t>
      </w:r>
    </w:p>
    <w:p w14:paraId="73E98A76" w14:textId="77777777" w:rsidR="00E92CBF" w:rsidRPr="00F11966" w:rsidRDefault="00E92CBF" w:rsidP="00E92CBF">
      <w:pPr>
        <w:pStyle w:val="PL"/>
        <w:rPr>
          <w:lang w:val="en-US"/>
        </w:rPr>
      </w:pPr>
      <w:r w:rsidRPr="00F11966">
        <w:rPr>
          <w:lang w:val="en-US"/>
        </w:rPr>
        <w:t xml:space="preserve">          $ref: '#/components/schemas/</w:t>
      </w:r>
      <w:r w:rsidRPr="00F11966">
        <w:rPr>
          <w:rFonts w:hint="eastAsia"/>
          <w:lang w:val="en-US" w:eastAsia="zh-CN"/>
        </w:rPr>
        <w:t>ReportItem</w:t>
      </w:r>
      <w:r w:rsidRPr="00F11966">
        <w:rPr>
          <w:lang w:val="en-US"/>
        </w:rPr>
        <w:t>'</w:t>
      </w:r>
    </w:p>
    <w:p w14:paraId="6171D45D" w14:textId="77777777" w:rsidR="00E92CBF" w:rsidRPr="00F11966" w:rsidRDefault="00E92CBF" w:rsidP="00E92CBF">
      <w:pPr>
        <w:pStyle w:val="PL"/>
        <w:rPr>
          <w:lang w:val="en-US" w:eastAsia="zh-CN"/>
        </w:rPr>
      </w:pPr>
      <w:r w:rsidRPr="00F11966">
        <w:rPr>
          <w:lang w:val="en-US"/>
        </w:rPr>
        <w:t xml:space="preserve">        minItems: 1</w:t>
      </w:r>
    </w:p>
    <w:p w14:paraId="25B4F4E5" w14:textId="77777777" w:rsidR="00412252" w:rsidRPr="00F11966" w:rsidRDefault="00412252" w:rsidP="00412252">
      <w:pPr>
        <w:pStyle w:val="PL"/>
        <w:rPr>
          <w:lang w:val="en-US"/>
        </w:rPr>
      </w:pPr>
      <w:r>
        <w:t xml:space="preserve"> </w:t>
      </w:r>
      <w:r w:rsidRPr="00F11966">
        <w:t xml:space="preserve">    </w:t>
      </w:r>
      <w:r>
        <w:t xml:space="preserve">  </w:t>
      </w:r>
      <w:r w:rsidRPr="00F11966">
        <w:t xml:space="preserve"> description: </w:t>
      </w:r>
      <w:r w:rsidRPr="001D2CEF">
        <w:rPr>
          <w:rFonts w:hint="eastAsia"/>
          <w:lang w:eastAsia="zh-CN"/>
        </w:rPr>
        <w:t>The execution report contains an array of report items. Each report item indicates one failed modification.</w:t>
      </w:r>
    </w:p>
    <w:p w14:paraId="66ECEB98" w14:textId="77777777" w:rsidR="00E92CBF" w:rsidRPr="00F11966" w:rsidRDefault="00E92CBF" w:rsidP="00E92CBF">
      <w:pPr>
        <w:pStyle w:val="PL"/>
        <w:rPr>
          <w:lang w:val="en-US"/>
        </w:rPr>
      </w:pPr>
      <w:r w:rsidRPr="00F11966">
        <w:rPr>
          <w:lang w:val="en-US"/>
        </w:rPr>
        <w:t xml:space="preserve">    </w:t>
      </w:r>
      <w:r w:rsidRPr="00F11966">
        <w:rPr>
          <w:rFonts w:hint="eastAsia"/>
          <w:lang w:val="en-US" w:eastAsia="zh-CN"/>
        </w:rPr>
        <w:t>ReportItem</w:t>
      </w:r>
      <w:r w:rsidRPr="00F11966">
        <w:rPr>
          <w:lang w:val="en-US"/>
        </w:rPr>
        <w:t>:</w:t>
      </w:r>
    </w:p>
    <w:p w14:paraId="2A171111" w14:textId="77777777" w:rsidR="00E92CBF" w:rsidRPr="00F11966" w:rsidRDefault="00E92CBF" w:rsidP="00E92CBF">
      <w:pPr>
        <w:pStyle w:val="PL"/>
        <w:rPr>
          <w:lang w:val="en-US" w:eastAsia="zh-CN"/>
        </w:rPr>
      </w:pPr>
      <w:r w:rsidRPr="00F11966">
        <w:rPr>
          <w:lang w:val="en-US"/>
        </w:rPr>
        <w:t xml:space="preserve">      type: object</w:t>
      </w:r>
    </w:p>
    <w:p w14:paraId="51F693C3" w14:textId="77777777" w:rsidR="00E92CBF" w:rsidRPr="00F11966" w:rsidRDefault="00E92CBF" w:rsidP="00E92CBF">
      <w:pPr>
        <w:pStyle w:val="PL"/>
        <w:rPr>
          <w:lang w:val="en-US" w:eastAsia="zh-CN"/>
        </w:rPr>
      </w:pPr>
      <w:r w:rsidRPr="00F11966">
        <w:rPr>
          <w:rFonts w:hint="eastAsia"/>
          <w:lang w:val="en-US" w:eastAsia="zh-CN"/>
        </w:rPr>
        <w:t xml:space="preserve">      required:</w:t>
      </w:r>
    </w:p>
    <w:p w14:paraId="7B8F90D4" w14:textId="77777777" w:rsidR="00E92CBF" w:rsidRPr="00F11966" w:rsidRDefault="00E92CBF" w:rsidP="00E92CBF">
      <w:pPr>
        <w:pStyle w:val="PL"/>
        <w:rPr>
          <w:lang w:val="en-US" w:eastAsia="zh-CN"/>
        </w:rPr>
      </w:pPr>
      <w:r w:rsidRPr="00F11966">
        <w:rPr>
          <w:rFonts w:hint="eastAsia"/>
          <w:lang w:val="en-US" w:eastAsia="zh-CN"/>
        </w:rPr>
        <w:t xml:space="preserve">        - path</w:t>
      </w:r>
    </w:p>
    <w:p w14:paraId="4DB411EC" w14:textId="77777777" w:rsidR="00E92CBF" w:rsidRPr="00F11966" w:rsidRDefault="00E92CBF" w:rsidP="00E92CBF">
      <w:pPr>
        <w:pStyle w:val="PL"/>
        <w:rPr>
          <w:lang w:val="en-US"/>
        </w:rPr>
      </w:pPr>
      <w:r w:rsidRPr="00F11966">
        <w:rPr>
          <w:lang w:val="en-US"/>
        </w:rPr>
        <w:t xml:space="preserve">      properties:</w:t>
      </w:r>
    </w:p>
    <w:p w14:paraId="10205CC9" w14:textId="77777777" w:rsidR="00E92CBF" w:rsidRPr="00F11966" w:rsidRDefault="00E92CBF" w:rsidP="00E92CBF">
      <w:pPr>
        <w:pStyle w:val="PL"/>
        <w:rPr>
          <w:lang w:val="en-US" w:eastAsia="zh-CN"/>
        </w:rPr>
      </w:pPr>
      <w:r w:rsidRPr="00F11966">
        <w:rPr>
          <w:lang w:val="en-US"/>
        </w:rPr>
        <w:t xml:space="preserve">       </w:t>
      </w:r>
      <w:r w:rsidRPr="00F11966">
        <w:rPr>
          <w:rFonts w:hint="eastAsia"/>
          <w:lang w:val="en-US" w:eastAsia="zh-CN"/>
        </w:rPr>
        <w:t xml:space="preserve"> path</w:t>
      </w:r>
      <w:r w:rsidRPr="00F11966">
        <w:rPr>
          <w:lang w:val="en-US"/>
        </w:rPr>
        <w:t>:</w:t>
      </w:r>
    </w:p>
    <w:p w14:paraId="44943A86" w14:textId="77777777" w:rsidR="00E92CBF" w:rsidRPr="00F11966" w:rsidRDefault="00E92CBF" w:rsidP="00E92CBF">
      <w:pPr>
        <w:pStyle w:val="PL"/>
        <w:rPr>
          <w:lang w:val="en-US" w:eastAsia="zh-CN"/>
        </w:rPr>
      </w:pPr>
      <w:r w:rsidRPr="00F11966">
        <w:rPr>
          <w:rFonts w:hint="eastAsia"/>
          <w:lang w:val="en-US" w:eastAsia="zh-CN"/>
        </w:rPr>
        <w:t xml:space="preserve">          type: string</w:t>
      </w:r>
    </w:p>
    <w:p w14:paraId="112C35BA" w14:textId="77777777" w:rsidR="00412252" w:rsidRPr="00F11966" w:rsidRDefault="00412252" w:rsidP="00412252">
      <w:pPr>
        <w:pStyle w:val="PL"/>
        <w:rPr>
          <w:lang w:val="en-US"/>
        </w:rPr>
      </w:pPr>
      <w:r>
        <w:t xml:space="preserve">  </w:t>
      </w:r>
      <w:r w:rsidRPr="00F11966">
        <w:t xml:space="preserve">    </w:t>
      </w:r>
      <w:r>
        <w:t xml:space="preserve"> </w:t>
      </w:r>
      <w:r w:rsidRPr="00F11966">
        <w:t xml:space="preserve"> </w:t>
      </w:r>
      <w:r>
        <w:t xml:space="preserve">  </w:t>
      </w:r>
      <w:r w:rsidRPr="00F11966">
        <w:t xml:space="preserve">description: </w:t>
      </w:r>
      <w:r>
        <w:t>C</w:t>
      </w:r>
      <w:r w:rsidRPr="001D2CEF">
        <w:t>ontains a JSON pointer value (as defined in IETF</w:t>
      </w:r>
      <w:r>
        <w:t xml:space="preserve"> </w:t>
      </w:r>
      <w:r w:rsidRPr="001D2CEF">
        <w:t>RFC</w:t>
      </w:r>
      <w:r>
        <w:t xml:space="preserve"> </w:t>
      </w:r>
      <w:r w:rsidRPr="001D2CEF">
        <w:t xml:space="preserve">6901) that references a location of a resource </w:t>
      </w:r>
      <w:r w:rsidRPr="001D2CEF">
        <w:rPr>
          <w:rFonts w:hint="eastAsia"/>
          <w:lang w:eastAsia="zh-CN"/>
        </w:rPr>
        <w:t>to</w:t>
      </w:r>
      <w:r w:rsidRPr="001D2CEF">
        <w:t xml:space="preserve"> which the </w:t>
      </w:r>
      <w:r w:rsidRPr="001D2CEF">
        <w:rPr>
          <w:rFonts w:hint="eastAsia"/>
          <w:lang w:eastAsia="zh-CN"/>
        </w:rPr>
        <w:t>modification is subject</w:t>
      </w:r>
      <w:r w:rsidRPr="001D2CEF">
        <w:t>.</w:t>
      </w:r>
    </w:p>
    <w:p w14:paraId="059606AB" w14:textId="77777777" w:rsidR="000F53F4" w:rsidRDefault="000F53F4" w:rsidP="000F53F4">
      <w:pPr>
        <w:pStyle w:val="PL"/>
        <w:rPr>
          <w:lang w:val="en-US" w:eastAsia="zh-CN"/>
        </w:rPr>
      </w:pPr>
      <w:r>
        <w:rPr>
          <w:lang w:val="en-US" w:eastAsia="zh-CN"/>
        </w:rPr>
        <w:t xml:space="preserve">        reason:</w:t>
      </w:r>
    </w:p>
    <w:p w14:paraId="678A7562" w14:textId="77777777" w:rsidR="000F53F4" w:rsidRPr="00F11966" w:rsidRDefault="000F53F4" w:rsidP="000F53F4">
      <w:pPr>
        <w:pStyle w:val="PL"/>
        <w:rPr>
          <w:lang w:val="en-US" w:eastAsia="zh-CN"/>
        </w:rPr>
      </w:pPr>
      <w:r>
        <w:rPr>
          <w:lang w:val="en-US" w:eastAsia="zh-CN"/>
        </w:rPr>
        <w:t xml:space="preserve">          type: string</w:t>
      </w:r>
    </w:p>
    <w:p w14:paraId="0E143351" w14:textId="77777777" w:rsidR="00CC1486" w:rsidRPr="00F11966" w:rsidRDefault="00CC1486" w:rsidP="00CC1486">
      <w:pPr>
        <w:pStyle w:val="PL"/>
        <w:rPr>
          <w:lang w:val="en-US"/>
        </w:rPr>
      </w:pPr>
      <w:r>
        <w:t xml:space="preserve">  </w:t>
      </w:r>
      <w:r w:rsidRPr="00F11966">
        <w:t xml:space="preserve">    </w:t>
      </w:r>
      <w:r>
        <w:t xml:space="preserve"> </w:t>
      </w:r>
      <w:r w:rsidRPr="00F11966">
        <w:t xml:space="preserve"> </w:t>
      </w:r>
      <w:r>
        <w:t xml:space="preserve">  </w:t>
      </w:r>
      <w:r w:rsidRPr="00F11966">
        <w:t xml:space="preserve">description: </w:t>
      </w:r>
      <w:r w:rsidRPr="00624AB4">
        <w:rPr>
          <w:rFonts w:cs="Arial"/>
          <w:szCs w:val="18"/>
        </w:rPr>
        <w:t>A human-readable reason providing details on the reported modification failure</w:t>
      </w:r>
      <w:r w:rsidRPr="001F393D">
        <w:rPr>
          <w:rFonts w:cs="Arial"/>
          <w:szCs w:val="18"/>
        </w:rPr>
        <w:t>.</w:t>
      </w:r>
      <w:r>
        <w:rPr>
          <w:rFonts w:cs="Arial"/>
          <w:szCs w:val="18"/>
        </w:rPr>
        <w:t xml:space="preserve"> </w:t>
      </w:r>
      <w:r w:rsidRPr="001F393D">
        <w:rPr>
          <w:rFonts w:cs="Arial"/>
          <w:szCs w:val="18"/>
        </w:rPr>
        <w:t>The reas</w:t>
      </w:r>
      <w:r w:rsidRPr="00F82649">
        <w:rPr>
          <w:rFonts w:cs="Arial"/>
          <w:szCs w:val="18"/>
        </w:rPr>
        <w:t>on string should identify the operation that failed using the operation's array index to assist in correlation of the invalid parameter with the failed operation, e.g. "Replaceme</w:t>
      </w:r>
      <w:r>
        <w:rPr>
          <w:rFonts w:cs="Arial"/>
          <w:szCs w:val="18"/>
        </w:rPr>
        <w:t>nt value invalid for attribute (</w:t>
      </w:r>
      <w:r w:rsidRPr="00F82649">
        <w:rPr>
          <w:rFonts w:cs="Arial"/>
          <w:szCs w:val="18"/>
        </w:rPr>
        <w:t>failed operation index</w:t>
      </w:r>
      <w:r>
        <w:rPr>
          <w:rFonts w:cs="Arial"/>
          <w:szCs w:val="18"/>
        </w:rPr>
        <w:t>= 4)</w:t>
      </w:r>
      <w:r w:rsidRPr="00F82649">
        <w:rPr>
          <w:rFonts w:cs="Arial"/>
          <w:szCs w:val="18"/>
        </w:rPr>
        <w:t>".</w:t>
      </w:r>
    </w:p>
    <w:p w14:paraId="38014FF7" w14:textId="77777777" w:rsidR="00CC1486" w:rsidRPr="00F11966" w:rsidRDefault="00CC1486" w:rsidP="00CC1486">
      <w:pPr>
        <w:pStyle w:val="PL"/>
        <w:rPr>
          <w:lang w:val="en-US"/>
        </w:rPr>
      </w:pPr>
      <w:r w:rsidRPr="00F11966">
        <w:t xml:space="preserve">  </w:t>
      </w:r>
      <w:r>
        <w:t xml:space="preserve"> </w:t>
      </w:r>
      <w:r w:rsidRPr="00F11966">
        <w:t xml:space="preserve"> </w:t>
      </w:r>
      <w:r>
        <w:t xml:space="preserve">  </w:t>
      </w:r>
      <w:r w:rsidRPr="00F11966">
        <w:t>description:</w:t>
      </w:r>
      <w:r>
        <w:t xml:space="preserve"> indicates performed modivications</w:t>
      </w:r>
      <w:r w:rsidRPr="001D2CEF">
        <w:rPr>
          <w:rFonts w:hint="eastAsia"/>
          <w:lang w:eastAsia="zh-CN"/>
        </w:rPr>
        <w:t>.</w:t>
      </w:r>
    </w:p>
    <w:p w14:paraId="45C61155" w14:textId="77777777" w:rsidR="00E92CBF" w:rsidRPr="00F11966" w:rsidRDefault="00E92CBF" w:rsidP="00E92CBF">
      <w:pPr>
        <w:pStyle w:val="PL"/>
        <w:rPr>
          <w:lang w:val="en-US"/>
        </w:rPr>
      </w:pPr>
      <w:r w:rsidRPr="00F11966">
        <w:rPr>
          <w:lang w:val="en-US"/>
        </w:rPr>
        <w:t xml:space="preserve">    </w:t>
      </w:r>
      <w:r w:rsidRPr="00F11966">
        <w:rPr>
          <w:rFonts w:hint="eastAsia"/>
          <w:lang w:val="en-US" w:eastAsia="zh-CN"/>
        </w:rPr>
        <w:t>HalTemplate</w:t>
      </w:r>
      <w:r w:rsidRPr="00F11966">
        <w:rPr>
          <w:lang w:val="en-US"/>
        </w:rPr>
        <w:t>:</w:t>
      </w:r>
    </w:p>
    <w:p w14:paraId="1AD82DB7" w14:textId="77777777" w:rsidR="00FD7E54" w:rsidRDefault="00FD7E54" w:rsidP="00FD7E54">
      <w:pPr>
        <w:pStyle w:val="PL"/>
      </w:pPr>
      <w:r w:rsidRPr="00F11966">
        <w:t xml:space="preserve">    </w:t>
      </w:r>
      <w:r>
        <w:t xml:space="preserve"> </w:t>
      </w:r>
      <w:r w:rsidRPr="00F11966">
        <w:t xml:space="preserve"> description: </w:t>
      </w:r>
      <w:r>
        <w:t>Hypertext Application Language (HAL) template contains the e</w:t>
      </w:r>
      <w:r>
        <w:rPr>
          <w:lang w:eastAsia="zh-CN"/>
        </w:rPr>
        <w:t xml:space="preserve">xtended </w:t>
      </w:r>
      <w:r>
        <w:t>3GPP hypermedia format.</w:t>
      </w:r>
    </w:p>
    <w:p w14:paraId="5A93D6D3" w14:textId="77777777" w:rsidR="00E92CBF" w:rsidRPr="00F11966" w:rsidRDefault="00E92CBF" w:rsidP="00E92CBF">
      <w:pPr>
        <w:pStyle w:val="PL"/>
        <w:rPr>
          <w:lang w:val="en-US" w:eastAsia="zh-CN"/>
        </w:rPr>
      </w:pPr>
      <w:r w:rsidRPr="00F11966">
        <w:rPr>
          <w:lang w:val="en-US"/>
        </w:rPr>
        <w:t xml:space="preserve">      type: object</w:t>
      </w:r>
    </w:p>
    <w:p w14:paraId="74A53A89" w14:textId="77777777" w:rsidR="00E92CBF" w:rsidRPr="00F11966" w:rsidRDefault="00E92CBF" w:rsidP="00E92CBF">
      <w:pPr>
        <w:pStyle w:val="PL"/>
        <w:rPr>
          <w:lang w:val="en-US" w:eastAsia="zh-CN"/>
        </w:rPr>
      </w:pPr>
      <w:r w:rsidRPr="00F11966">
        <w:rPr>
          <w:rFonts w:hint="eastAsia"/>
          <w:lang w:val="en-US" w:eastAsia="zh-CN"/>
        </w:rPr>
        <w:t xml:space="preserve">      required:</w:t>
      </w:r>
    </w:p>
    <w:p w14:paraId="01C38A77" w14:textId="77777777" w:rsidR="00E92CBF" w:rsidRPr="00F11966" w:rsidRDefault="00E92CBF" w:rsidP="00E92CBF">
      <w:pPr>
        <w:pStyle w:val="PL"/>
        <w:rPr>
          <w:lang w:val="en-US" w:eastAsia="zh-CN"/>
        </w:rPr>
      </w:pPr>
      <w:r w:rsidRPr="00F11966">
        <w:rPr>
          <w:rFonts w:hint="eastAsia"/>
          <w:lang w:val="en-US" w:eastAsia="zh-CN"/>
        </w:rPr>
        <w:t xml:space="preserve">        - method</w:t>
      </w:r>
    </w:p>
    <w:p w14:paraId="45A3B1E6" w14:textId="77777777" w:rsidR="00E92CBF" w:rsidRPr="00F11966" w:rsidRDefault="00E92CBF" w:rsidP="00E92CBF">
      <w:pPr>
        <w:pStyle w:val="PL"/>
        <w:rPr>
          <w:lang w:val="en-US"/>
        </w:rPr>
      </w:pPr>
      <w:r w:rsidRPr="00F11966">
        <w:rPr>
          <w:lang w:val="en-US"/>
        </w:rPr>
        <w:t xml:space="preserve">      properties:</w:t>
      </w:r>
    </w:p>
    <w:p w14:paraId="33ECA704" w14:textId="77777777" w:rsidR="00E92CBF" w:rsidRPr="00F11966" w:rsidRDefault="00E92CBF" w:rsidP="00E92CBF">
      <w:pPr>
        <w:pStyle w:val="PL"/>
        <w:rPr>
          <w:lang w:val="en-US" w:eastAsia="zh-CN"/>
        </w:rPr>
      </w:pPr>
      <w:r w:rsidRPr="00F11966">
        <w:rPr>
          <w:lang w:val="en-US"/>
        </w:rPr>
        <w:t xml:space="preserve">        </w:t>
      </w:r>
      <w:r w:rsidRPr="00F11966">
        <w:rPr>
          <w:rFonts w:hint="eastAsia"/>
          <w:lang w:val="en-US" w:eastAsia="zh-CN"/>
        </w:rPr>
        <w:t>title</w:t>
      </w:r>
      <w:r w:rsidRPr="00F11966">
        <w:rPr>
          <w:lang w:val="en-US"/>
        </w:rPr>
        <w:t>:</w:t>
      </w:r>
    </w:p>
    <w:p w14:paraId="18D0027F" w14:textId="77777777" w:rsidR="00E92CBF" w:rsidRPr="00F11966" w:rsidRDefault="00E92CBF" w:rsidP="00E92CBF">
      <w:pPr>
        <w:pStyle w:val="PL"/>
        <w:rPr>
          <w:lang w:val="en-US" w:eastAsia="zh-CN"/>
        </w:rPr>
      </w:pPr>
      <w:r w:rsidRPr="00F11966">
        <w:rPr>
          <w:rFonts w:hint="eastAsia"/>
          <w:lang w:val="en-US" w:eastAsia="zh-CN"/>
        </w:rPr>
        <w:t xml:space="preserve">          type: string</w:t>
      </w:r>
    </w:p>
    <w:p w14:paraId="33C013A6" w14:textId="77777777" w:rsidR="00412252" w:rsidRPr="00F11966" w:rsidRDefault="00412252" w:rsidP="00412252">
      <w:pPr>
        <w:pStyle w:val="PL"/>
        <w:rPr>
          <w:lang w:val="en-US"/>
        </w:rPr>
      </w:pPr>
      <w:r>
        <w:t xml:space="preserve">  </w:t>
      </w:r>
      <w:r w:rsidRPr="00F11966">
        <w:t xml:space="preserve">    </w:t>
      </w:r>
      <w:r>
        <w:t xml:space="preserve">   </w:t>
      </w:r>
      <w:r w:rsidRPr="00F11966">
        <w:t xml:space="preserve"> description: </w:t>
      </w:r>
      <w:r w:rsidRPr="001D2CEF">
        <w:rPr>
          <w:rFonts w:cs="Arial"/>
          <w:szCs w:val="18"/>
          <w:lang w:eastAsia="zh-CN"/>
        </w:rPr>
        <w:t>A human-readable string that can be used to identify this template</w:t>
      </w:r>
    </w:p>
    <w:p w14:paraId="7EFC84E5" w14:textId="77777777" w:rsidR="00E92CBF" w:rsidRPr="00F11966" w:rsidRDefault="00E92CBF" w:rsidP="00E92CBF">
      <w:pPr>
        <w:pStyle w:val="PL"/>
        <w:rPr>
          <w:lang w:val="en-US" w:eastAsia="zh-CN"/>
        </w:rPr>
      </w:pPr>
      <w:r w:rsidRPr="00F11966">
        <w:rPr>
          <w:rFonts w:hint="eastAsia"/>
          <w:lang w:val="en-US" w:eastAsia="zh-CN"/>
        </w:rPr>
        <w:t xml:space="preserve">        method:</w:t>
      </w:r>
    </w:p>
    <w:p w14:paraId="38833F53" w14:textId="77777777" w:rsidR="00E92CBF" w:rsidRPr="00F11966" w:rsidRDefault="00E92CBF" w:rsidP="00E92CBF">
      <w:pPr>
        <w:pStyle w:val="PL"/>
        <w:rPr>
          <w:lang w:val="en-US" w:eastAsia="zh-CN"/>
        </w:rPr>
      </w:pPr>
      <w:r w:rsidRPr="00F11966">
        <w:rPr>
          <w:rFonts w:hint="eastAsia"/>
          <w:lang w:val="en-US" w:eastAsia="zh-CN"/>
        </w:rPr>
        <w:t xml:space="preserve">          $ref: </w:t>
      </w:r>
      <w:r w:rsidRPr="00F11966">
        <w:rPr>
          <w:lang w:val="en-US" w:eastAsia="zh-CN"/>
        </w:rPr>
        <w:t>'#/components/schemas/</w:t>
      </w:r>
      <w:r w:rsidRPr="00F11966">
        <w:rPr>
          <w:rFonts w:hint="eastAsia"/>
          <w:lang w:val="en-US" w:eastAsia="zh-CN"/>
        </w:rPr>
        <w:t>HttpMethod</w:t>
      </w:r>
      <w:r w:rsidRPr="00F11966">
        <w:rPr>
          <w:lang w:val="en-US" w:eastAsia="zh-CN"/>
        </w:rPr>
        <w:t>'</w:t>
      </w:r>
    </w:p>
    <w:p w14:paraId="1E212FFE" w14:textId="77777777" w:rsidR="00E92CBF" w:rsidRPr="00F11966" w:rsidRDefault="00E92CBF" w:rsidP="00E92CBF">
      <w:pPr>
        <w:pStyle w:val="PL"/>
        <w:rPr>
          <w:lang w:val="en-US" w:eastAsia="zh-CN"/>
        </w:rPr>
      </w:pPr>
      <w:r w:rsidRPr="00F11966">
        <w:rPr>
          <w:lang w:val="en-US"/>
        </w:rPr>
        <w:t xml:space="preserve">        </w:t>
      </w:r>
      <w:r w:rsidRPr="00F11966">
        <w:rPr>
          <w:rFonts w:hint="eastAsia"/>
          <w:lang w:val="en-US" w:eastAsia="zh-CN"/>
        </w:rPr>
        <w:t>contentType</w:t>
      </w:r>
      <w:r w:rsidRPr="00F11966">
        <w:rPr>
          <w:lang w:val="en-US"/>
        </w:rPr>
        <w:t>:</w:t>
      </w:r>
    </w:p>
    <w:p w14:paraId="7A3AD8C5" w14:textId="77777777" w:rsidR="00E92CBF" w:rsidRPr="00F11966" w:rsidRDefault="00E92CBF" w:rsidP="00E92CBF">
      <w:pPr>
        <w:pStyle w:val="PL"/>
        <w:rPr>
          <w:lang w:val="en-US" w:eastAsia="zh-CN"/>
        </w:rPr>
      </w:pPr>
      <w:r w:rsidRPr="00F11966">
        <w:rPr>
          <w:rFonts w:hint="eastAsia"/>
          <w:lang w:val="en-US" w:eastAsia="zh-CN"/>
        </w:rPr>
        <w:t xml:space="preserve">          type: string</w:t>
      </w:r>
    </w:p>
    <w:p w14:paraId="432C40C0" w14:textId="77777777" w:rsidR="003F55F2" w:rsidRPr="00F11966" w:rsidRDefault="003F55F2" w:rsidP="003F55F2">
      <w:pPr>
        <w:pStyle w:val="PL"/>
        <w:rPr>
          <w:lang w:val="en-US"/>
        </w:rPr>
      </w:pPr>
      <w:r>
        <w:t xml:space="preserve">  </w:t>
      </w:r>
      <w:r w:rsidRPr="00F11966">
        <w:t xml:space="preserve">    </w:t>
      </w:r>
      <w:r>
        <w:t xml:space="preserve"> </w:t>
      </w:r>
      <w:r w:rsidRPr="00F11966">
        <w:t xml:space="preserve"> </w:t>
      </w:r>
      <w:r>
        <w:t xml:space="preserve">  </w:t>
      </w:r>
      <w:r w:rsidRPr="00F11966">
        <w:t xml:space="preserve">description: </w:t>
      </w:r>
      <w:r w:rsidRPr="001D2CEF">
        <w:rPr>
          <w:rFonts w:cs="Arial" w:hint="eastAsia"/>
          <w:szCs w:val="18"/>
          <w:lang w:eastAsia="zh-CN"/>
        </w:rPr>
        <w:t xml:space="preserve">The media type that should be used for the corresponding request. </w:t>
      </w:r>
      <w:r w:rsidRPr="001D2CEF">
        <w:rPr>
          <w:rFonts w:cs="Arial"/>
          <w:szCs w:val="18"/>
          <w:lang w:eastAsia="zh-CN"/>
        </w:rPr>
        <w:t xml:space="preserve">If the </w:t>
      </w:r>
      <w:r w:rsidRPr="001D2CEF">
        <w:rPr>
          <w:rFonts w:cs="Arial" w:hint="eastAsia"/>
          <w:szCs w:val="18"/>
          <w:lang w:eastAsia="zh-CN"/>
        </w:rPr>
        <w:t>attribute</w:t>
      </w:r>
      <w:r w:rsidRPr="001D2CEF">
        <w:rPr>
          <w:rFonts w:cs="Arial"/>
          <w:szCs w:val="18"/>
          <w:lang w:eastAsia="zh-CN"/>
        </w:rPr>
        <w:t xml:space="preserve"> is missing, or contains an unrecognized value, the client </w:t>
      </w:r>
      <w:r w:rsidRPr="001D2CEF">
        <w:rPr>
          <w:rFonts w:cs="Arial" w:hint="eastAsia"/>
          <w:szCs w:val="18"/>
          <w:lang w:eastAsia="zh-CN"/>
        </w:rPr>
        <w:t>should</w:t>
      </w:r>
      <w:r w:rsidRPr="001D2CEF">
        <w:rPr>
          <w:rFonts w:cs="Arial"/>
          <w:szCs w:val="18"/>
          <w:lang w:eastAsia="zh-CN"/>
        </w:rPr>
        <w:t xml:space="preserve"> act </w:t>
      </w:r>
      <w:r w:rsidRPr="001D2CEF">
        <w:rPr>
          <w:rFonts w:cs="Arial" w:hint="eastAsia"/>
          <w:szCs w:val="18"/>
          <w:lang w:eastAsia="zh-CN"/>
        </w:rPr>
        <w:t>a</w:t>
      </w:r>
      <w:r w:rsidRPr="001D2CEF">
        <w:rPr>
          <w:rFonts w:cs="Arial"/>
          <w:szCs w:val="18"/>
          <w:lang w:eastAsia="zh-CN"/>
        </w:rPr>
        <w:t>s if the contentType is set to "application/json".</w:t>
      </w:r>
    </w:p>
    <w:p w14:paraId="3E9AF1EE" w14:textId="77777777" w:rsidR="00E92CBF" w:rsidRPr="00F11966" w:rsidRDefault="00E92CBF" w:rsidP="00E92CBF">
      <w:pPr>
        <w:pStyle w:val="PL"/>
        <w:rPr>
          <w:lang w:val="en-US" w:eastAsia="zh-CN"/>
        </w:rPr>
      </w:pPr>
      <w:r w:rsidRPr="00F11966">
        <w:rPr>
          <w:lang w:val="en-US"/>
        </w:rPr>
        <w:t xml:space="preserve">        </w:t>
      </w:r>
      <w:r w:rsidRPr="00F11966">
        <w:rPr>
          <w:rFonts w:hint="eastAsia"/>
          <w:lang w:val="en-US" w:eastAsia="zh-CN"/>
        </w:rPr>
        <w:t>properties</w:t>
      </w:r>
      <w:r w:rsidRPr="00F11966">
        <w:rPr>
          <w:lang w:val="en-US"/>
        </w:rPr>
        <w:t>:</w:t>
      </w:r>
    </w:p>
    <w:p w14:paraId="594014BF" w14:textId="77777777" w:rsidR="00E92CBF" w:rsidRPr="00F11966" w:rsidRDefault="00E92CBF" w:rsidP="00E92CBF">
      <w:pPr>
        <w:pStyle w:val="PL"/>
        <w:rPr>
          <w:lang w:val="en-US" w:eastAsia="zh-CN"/>
        </w:rPr>
      </w:pPr>
      <w:r w:rsidRPr="00F11966">
        <w:rPr>
          <w:rFonts w:hint="eastAsia"/>
          <w:lang w:val="en-US" w:eastAsia="zh-CN"/>
        </w:rPr>
        <w:t xml:space="preserve">          type: array</w:t>
      </w:r>
    </w:p>
    <w:p w14:paraId="0A68C2B3" w14:textId="77777777" w:rsidR="00E92CBF" w:rsidRPr="00F11966" w:rsidRDefault="00E92CBF" w:rsidP="00E92CBF">
      <w:pPr>
        <w:pStyle w:val="PL"/>
        <w:rPr>
          <w:lang w:val="en-US" w:eastAsia="zh-CN"/>
        </w:rPr>
      </w:pPr>
      <w:r w:rsidRPr="00F11966">
        <w:rPr>
          <w:rFonts w:hint="eastAsia"/>
          <w:lang w:val="en-US" w:eastAsia="zh-CN"/>
        </w:rPr>
        <w:t xml:space="preserve">          items:</w:t>
      </w:r>
    </w:p>
    <w:p w14:paraId="7002024C" w14:textId="77777777" w:rsidR="00E92CBF" w:rsidRPr="00F11966" w:rsidRDefault="00E92CBF" w:rsidP="00E92CBF">
      <w:pPr>
        <w:pStyle w:val="PL"/>
        <w:rPr>
          <w:lang w:val="en-US" w:eastAsia="zh-CN"/>
        </w:rPr>
      </w:pPr>
      <w:r w:rsidRPr="00F11966">
        <w:rPr>
          <w:rFonts w:hint="eastAsia"/>
          <w:lang w:val="en-US" w:eastAsia="zh-CN"/>
        </w:rPr>
        <w:t xml:space="preserve">            $ref: </w:t>
      </w:r>
      <w:r w:rsidRPr="00F11966">
        <w:rPr>
          <w:lang w:val="en-US" w:eastAsia="zh-CN"/>
        </w:rPr>
        <w:t>'#/components/schemas/</w:t>
      </w:r>
      <w:r w:rsidRPr="00F11966">
        <w:rPr>
          <w:rFonts w:hint="eastAsia"/>
          <w:lang w:val="en-US" w:eastAsia="zh-CN"/>
        </w:rPr>
        <w:t>Property</w:t>
      </w:r>
      <w:r w:rsidRPr="00F11966">
        <w:rPr>
          <w:lang w:val="en-US" w:eastAsia="zh-CN"/>
        </w:rPr>
        <w:t>'</w:t>
      </w:r>
    </w:p>
    <w:p w14:paraId="181F236F" w14:textId="77777777" w:rsidR="00E92CBF" w:rsidRPr="00F11966" w:rsidRDefault="00E92CBF" w:rsidP="00E92CBF">
      <w:pPr>
        <w:pStyle w:val="PL"/>
        <w:rPr>
          <w:lang w:val="en-US" w:eastAsia="zh-CN"/>
        </w:rPr>
      </w:pPr>
      <w:r w:rsidRPr="00F11966">
        <w:rPr>
          <w:rFonts w:hint="eastAsia"/>
          <w:lang w:val="en-US" w:eastAsia="zh-CN"/>
        </w:rPr>
        <w:t xml:space="preserve">          minItems: 1</w:t>
      </w:r>
    </w:p>
    <w:p w14:paraId="4FEBB4C0" w14:textId="77777777" w:rsidR="003F55F2" w:rsidRPr="00F11966" w:rsidRDefault="003F55F2" w:rsidP="003F55F2">
      <w:pPr>
        <w:pStyle w:val="PL"/>
        <w:rPr>
          <w:lang w:val="en-US"/>
        </w:rPr>
      </w:pPr>
      <w:r>
        <w:t xml:space="preserve">  </w:t>
      </w:r>
      <w:r w:rsidRPr="00F11966">
        <w:t xml:space="preserve">    </w:t>
      </w:r>
      <w:r>
        <w:t xml:space="preserve">   </w:t>
      </w:r>
      <w:r w:rsidRPr="00F11966">
        <w:t xml:space="preserve"> description: </w:t>
      </w:r>
      <w:r w:rsidRPr="001D2CEF">
        <w:rPr>
          <w:rFonts w:cs="Arial" w:hint="eastAsia"/>
          <w:szCs w:val="18"/>
          <w:lang w:eastAsia="zh-CN"/>
        </w:rPr>
        <w:t xml:space="preserve">The properties that should be included in </w:t>
      </w:r>
      <w:r w:rsidRPr="001D2CEF">
        <w:rPr>
          <w:rFonts w:cs="Arial"/>
          <w:szCs w:val="18"/>
          <w:lang w:eastAsia="zh-CN"/>
        </w:rPr>
        <w:t>the</w:t>
      </w:r>
      <w:r w:rsidRPr="001D2CEF">
        <w:rPr>
          <w:rFonts w:cs="Arial" w:hint="eastAsia"/>
          <w:szCs w:val="18"/>
          <w:lang w:eastAsia="zh-CN"/>
        </w:rPr>
        <w:t xml:space="preserve"> body of the corresponding request. If the contentType attribute is set to </w:t>
      </w:r>
      <w:r w:rsidRPr="001D2CEF">
        <w:rPr>
          <w:rFonts w:cs="Arial"/>
          <w:szCs w:val="18"/>
          <w:lang w:eastAsia="zh-CN"/>
        </w:rPr>
        <w:t>"application/json"</w:t>
      </w:r>
      <w:r w:rsidRPr="001D2CEF">
        <w:rPr>
          <w:rFonts w:cs="Arial" w:hint="eastAsia"/>
          <w:szCs w:val="18"/>
          <w:lang w:eastAsia="zh-CN"/>
        </w:rPr>
        <w:t>, then this attribute describes the attributes of the JSON object of the body.</w:t>
      </w:r>
    </w:p>
    <w:p w14:paraId="563D9EAF" w14:textId="77777777" w:rsidR="00BC4506" w:rsidRDefault="00BC4506" w:rsidP="00E92CBF">
      <w:pPr>
        <w:pStyle w:val="PL"/>
        <w:rPr>
          <w:lang w:val="en-US"/>
        </w:rPr>
      </w:pPr>
    </w:p>
    <w:p w14:paraId="7D9F1CAE" w14:textId="77777777" w:rsidR="00E92CBF" w:rsidRPr="00F11966" w:rsidRDefault="00E92CBF" w:rsidP="00E92CBF">
      <w:pPr>
        <w:pStyle w:val="PL"/>
        <w:rPr>
          <w:lang w:val="en-US"/>
        </w:rPr>
      </w:pPr>
      <w:r w:rsidRPr="00F11966">
        <w:rPr>
          <w:lang w:val="en-US"/>
        </w:rPr>
        <w:t xml:space="preserve">    </w:t>
      </w:r>
      <w:r w:rsidRPr="00F11966">
        <w:rPr>
          <w:rFonts w:hint="eastAsia"/>
          <w:lang w:val="en-US" w:eastAsia="zh-CN"/>
        </w:rPr>
        <w:t>Property</w:t>
      </w:r>
      <w:r w:rsidRPr="00F11966">
        <w:rPr>
          <w:lang w:val="en-US"/>
        </w:rPr>
        <w:t>:</w:t>
      </w:r>
    </w:p>
    <w:p w14:paraId="1215645E" w14:textId="77777777" w:rsidR="00AE6348" w:rsidRDefault="00AE6348" w:rsidP="00AE6348">
      <w:pPr>
        <w:pStyle w:val="PL"/>
      </w:pPr>
      <w:r w:rsidRPr="00F11966">
        <w:t xml:space="preserve">    </w:t>
      </w:r>
      <w:r>
        <w:t xml:space="preserve"> </w:t>
      </w:r>
      <w:r w:rsidRPr="00F11966">
        <w:t xml:space="preserve"> description: </w:t>
      </w:r>
      <w:r>
        <w:rPr>
          <w:rFonts w:cs="Arial"/>
          <w:szCs w:val="18"/>
          <w:lang w:eastAsia="zh-CN"/>
        </w:rPr>
        <w:t>If the contentType attribute is set to "application/json", then this attribute describes the attributes of the JSON object of the body.</w:t>
      </w:r>
    </w:p>
    <w:p w14:paraId="5C1C4ABA" w14:textId="77777777" w:rsidR="00E92CBF" w:rsidRPr="00F11966" w:rsidRDefault="00E92CBF" w:rsidP="00E92CBF">
      <w:pPr>
        <w:pStyle w:val="PL"/>
        <w:rPr>
          <w:lang w:val="en-US" w:eastAsia="zh-CN"/>
        </w:rPr>
      </w:pPr>
      <w:r w:rsidRPr="00F11966">
        <w:rPr>
          <w:lang w:val="en-US"/>
        </w:rPr>
        <w:t xml:space="preserve">      type: object</w:t>
      </w:r>
    </w:p>
    <w:p w14:paraId="446BA3CD" w14:textId="77777777" w:rsidR="00E92CBF" w:rsidRPr="00F11966" w:rsidRDefault="00E92CBF" w:rsidP="00E92CBF">
      <w:pPr>
        <w:pStyle w:val="PL"/>
        <w:rPr>
          <w:lang w:val="en-US" w:eastAsia="zh-CN"/>
        </w:rPr>
      </w:pPr>
      <w:r w:rsidRPr="00F11966">
        <w:rPr>
          <w:rFonts w:hint="eastAsia"/>
          <w:lang w:val="en-US" w:eastAsia="zh-CN"/>
        </w:rPr>
        <w:t xml:space="preserve">      required:</w:t>
      </w:r>
    </w:p>
    <w:p w14:paraId="7077CE54" w14:textId="77777777" w:rsidR="00E92CBF" w:rsidRPr="00F11966" w:rsidRDefault="00E92CBF" w:rsidP="00E92CBF">
      <w:pPr>
        <w:pStyle w:val="PL"/>
        <w:rPr>
          <w:lang w:val="en-US" w:eastAsia="zh-CN"/>
        </w:rPr>
      </w:pPr>
      <w:r w:rsidRPr="00F11966">
        <w:rPr>
          <w:rFonts w:hint="eastAsia"/>
          <w:lang w:val="en-US" w:eastAsia="zh-CN"/>
        </w:rPr>
        <w:t xml:space="preserve">        - name</w:t>
      </w:r>
    </w:p>
    <w:p w14:paraId="3F336B12" w14:textId="77777777" w:rsidR="00E92CBF" w:rsidRPr="00F11966" w:rsidRDefault="00E92CBF" w:rsidP="00E92CBF">
      <w:pPr>
        <w:pStyle w:val="PL"/>
        <w:rPr>
          <w:lang w:val="en-US"/>
        </w:rPr>
      </w:pPr>
      <w:r w:rsidRPr="00F11966">
        <w:rPr>
          <w:lang w:val="en-US"/>
        </w:rPr>
        <w:t xml:space="preserve">      properties:</w:t>
      </w:r>
    </w:p>
    <w:p w14:paraId="329F6370" w14:textId="77777777" w:rsidR="00E92CBF" w:rsidRPr="00F11966" w:rsidRDefault="00E92CBF" w:rsidP="00E92CBF">
      <w:pPr>
        <w:pStyle w:val="PL"/>
        <w:rPr>
          <w:lang w:val="en-US" w:eastAsia="zh-CN"/>
        </w:rPr>
      </w:pPr>
      <w:r w:rsidRPr="00F11966">
        <w:rPr>
          <w:lang w:val="en-US"/>
        </w:rPr>
        <w:t xml:space="preserve">        </w:t>
      </w:r>
      <w:r w:rsidRPr="00F11966">
        <w:rPr>
          <w:rFonts w:hint="eastAsia"/>
          <w:lang w:val="en-US" w:eastAsia="zh-CN"/>
        </w:rPr>
        <w:t>name</w:t>
      </w:r>
      <w:r w:rsidRPr="00F11966">
        <w:rPr>
          <w:lang w:val="en-US"/>
        </w:rPr>
        <w:t>:</w:t>
      </w:r>
    </w:p>
    <w:p w14:paraId="27B6879F" w14:textId="77777777" w:rsidR="00E92CBF" w:rsidRPr="00F11966" w:rsidRDefault="00E92CBF" w:rsidP="00E92CBF">
      <w:pPr>
        <w:pStyle w:val="PL"/>
        <w:rPr>
          <w:lang w:val="en-US" w:eastAsia="zh-CN"/>
        </w:rPr>
      </w:pPr>
      <w:r w:rsidRPr="00F11966">
        <w:rPr>
          <w:rFonts w:hint="eastAsia"/>
          <w:lang w:val="en-US" w:eastAsia="zh-CN"/>
        </w:rPr>
        <w:t xml:space="preserve">          type: string</w:t>
      </w:r>
    </w:p>
    <w:p w14:paraId="5971693C" w14:textId="6EDF0EEA" w:rsidR="003F55F2" w:rsidRPr="00F11966" w:rsidRDefault="003F55F2" w:rsidP="003F55F2">
      <w:pPr>
        <w:pStyle w:val="PL"/>
        <w:rPr>
          <w:lang w:val="en-US"/>
        </w:rPr>
      </w:pPr>
      <w:r>
        <w:t xml:space="preserve">  </w:t>
      </w:r>
      <w:r w:rsidRPr="00F11966">
        <w:t xml:space="preserve">    </w:t>
      </w:r>
      <w:r>
        <w:t xml:space="preserve">   </w:t>
      </w:r>
      <w:r w:rsidRPr="00F11966">
        <w:t xml:space="preserve"> description: </w:t>
      </w:r>
      <w:r w:rsidRPr="001D2CEF">
        <w:rPr>
          <w:rFonts w:cs="Arial" w:hint="eastAsia"/>
          <w:szCs w:val="18"/>
          <w:lang w:eastAsia="zh-CN"/>
        </w:rPr>
        <w:t>The name of the property</w:t>
      </w:r>
    </w:p>
    <w:p w14:paraId="207DA0A0" w14:textId="77777777" w:rsidR="00E92CBF" w:rsidRPr="00F11966" w:rsidRDefault="00E92CBF" w:rsidP="00E92CBF">
      <w:pPr>
        <w:pStyle w:val="PL"/>
        <w:rPr>
          <w:lang w:val="en-US" w:eastAsia="zh-CN"/>
        </w:rPr>
      </w:pPr>
      <w:r w:rsidRPr="00F11966">
        <w:rPr>
          <w:lang w:val="en-US"/>
        </w:rPr>
        <w:t xml:space="preserve">        </w:t>
      </w:r>
      <w:r w:rsidRPr="00F11966">
        <w:rPr>
          <w:rFonts w:hint="eastAsia"/>
          <w:lang w:val="en-US" w:eastAsia="zh-CN"/>
        </w:rPr>
        <w:t>required</w:t>
      </w:r>
      <w:r w:rsidRPr="00F11966">
        <w:rPr>
          <w:lang w:val="en-US"/>
        </w:rPr>
        <w:t>:</w:t>
      </w:r>
    </w:p>
    <w:p w14:paraId="0E87E701" w14:textId="77777777" w:rsidR="00E92CBF" w:rsidRPr="00F11966" w:rsidRDefault="00E92CBF" w:rsidP="00E92CBF">
      <w:pPr>
        <w:pStyle w:val="PL"/>
        <w:rPr>
          <w:lang w:val="en-US" w:eastAsia="zh-CN"/>
        </w:rPr>
      </w:pPr>
      <w:r w:rsidRPr="00F11966">
        <w:rPr>
          <w:rFonts w:hint="eastAsia"/>
          <w:lang w:val="en-US" w:eastAsia="zh-CN"/>
        </w:rPr>
        <w:t xml:space="preserve">          type: boolean</w:t>
      </w:r>
    </w:p>
    <w:p w14:paraId="355F39BD" w14:textId="77777777" w:rsidR="00CC1486" w:rsidRPr="00F11966" w:rsidRDefault="00CC1486" w:rsidP="00CC1486">
      <w:pPr>
        <w:pStyle w:val="PL"/>
        <w:rPr>
          <w:lang w:val="en-US"/>
        </w:rPr>
      </w:pPr>
      <w:r>
        <w:t xml:space="preserve">  </w:t>
      </w:r>
      <w:r w:rsidRPr="00F11966">
        <w:t xml:space="preserve">    </w:t>
      </w:r>
      <w:r>
        <w:t xml:space="preserve">   </w:t>
      </w:r>
      <w:r w:rsidRPr="00F11966">
        <w:t xml:space="preserve"> description: </w:t>
      </w:r>
      <w:r w:rsidRPr="001D2CEF">
        <w:rPr>
          <w:rFonts w:cs="Arial"/>
          <w:szCs w:val="18"/>
          <w:lang w:eastAsia="zh-CN"/>
        </w:rPr>
        <w:t xml:space="preserve">Indicates whether the </w:t>
      </w:r>
      <w:r w:rsidRPr="001D2CEF">
        <w:rPr>
          <w:rFonts w:cs="Arial" w:hint="eastAsia"/>
          <w:szCs w:val="18"/>
          <w:lang w:eastAsia="zh-CN"/>
        </w:rPr>
        <w:t>property</w:t>
      </w:r>
      <w:r w:rsidRPr="001D2CEF">
        <w:rPr>
          <w:rFonts w:cs="Arial"/>
          <w:szCs w:val="18"/>
          <w:lang w:eastAsia="zh-CN"/>
        </w:rPr>
        <w:t xml:space="preserve"> is required</w:t>
      </w:r>
      <w:r>
        <w:rPr>
          <w:rFonts w:cs="Arial"/>
          <w:szCs w:val="18"/>
          <w:lang w:eastAsia="zh-CN"/>
        </w:rPr>
        <w:t xml:space="preserve"> –</w:t>
      </w:r>
      <w:r>
        <w:rPr>
          <w:rFonts w:cs="Arial" w:hint="eastAsia"/>
          <w:szCs w:val="18"/>
          <w:lang w:eastAsia="zh-CN"/>
        </w:rPr>
        <w:t xml:space="preserve"> true</w:t>
      </w:r>
      <w:r>
        <w:rPr>
          <w:rFonts w:cs="Arial"/>
          <w:szCs w:val="18"/>
          <w:lang w:eastAsia="zh-CN"/>
        </w:rPr>
        <w:t>=</w:t>
      </w:r>
      <w:r w:rsidRPr="001D2CEF">
        <w:rPr>
          <w:rFonts w:cs="Arial" w:hint="eastAsia"/>
          <w:szCs w:val="18"/>
          <w:lang w:eastAsia="zh-CN"/>
        </w:rPr>
        <w:t xml:space="preserve"> required</w:t>
      </w:r>
      <w:r>
        <w:rPr>
          <w:rFonts w:cs="Arial"/>
          <w:szCs w:val="18"/>
          <w:lang w:eastAsia="zh-CN"/>
        </w:rPr>
        <w:t xml:space="preserve"> </w:t>
      </w:r>
      <w:r w:rsidRPr="001D2CEF">
        <w:rPr>
          <w:rFonts w:cs="Arial" w:hint="eastAsia"/>
          <w:szCs w:val="18"/>
          <w:lang w:eastAsia="zh-CN"/>
        </w:rPr>
        <w:t>- false(default)</w:t>
      </w:r>
      <w:r>
        <w:rPr>
          <w:rFonts w:cs="Arial"/>
          <w:szCs w:val="18"/>
          <w:lang w:eastAsia="zh-CN"/>
        </w:rPr>
        <w:t>=</w:t>
      </w:r>
      <w:r w:rsidRPr="001D2CEF">
        <w:rPr>
          <w:rFonts w:cs="Arial" w:hint="eastAsia"/>
          <w:szCs w:val="18"/>
          <w:lang w:eastAsia="zh-CN"/>
        </w:rPr>
        <w:t xml:space="preserve"> not required</w:t>
      </w:r>
    </w:p>
    <w:p w14:paraId="0EB5D2C7" w14:textId="77777777" w:rsidR="00E92CBF" w:rsidRPr="00F11966" w:rsidRDefault="00E92CBF" w:rsidP="00E92CBF">
      <w:pPr>
        <w:pStyle w:val="PL"/>
        <w:rPr>
          <w:lang w:val="en-US" w:eastAsia="zh-CN"/>
        </w:rPr>
      </w:pPr>
      <w:r w:rsidRPr="00F11966">
        <w:rPr>
          <w:lang w:val="en-US"/>
        </w:rPr>
        <w:t xml:space="preserve">        </w:t>
      </w:r>
      <w:r w:rsidRPr="00F11966">
        <w:rPr>
          <w:rFonts w:hint="eastAsia"/>
          <w:lang w:val="en-US" w:eastAsia="zh-CN"/>
        </w:rPr>
        <w:t>regex</w:t>
      </w:r>
      <w:r w:rsidRPr="00F11966">
        <w:rPr>
          <w:lang w:val="en-US"/>
        </w:rPr>
        <w:t>:</w:t>
      </w:r>
    </w:p>
    <w:p w14:paraId="7063E5B8" w14:textId="77777777" w:rsidR="00E92CBF" w:rsidRPr="00F11966" w:rsidRDefault="00E92CBF" w:rsidP="00E92CBF">
      <w:pPr>
        <w:pStyle w:val="PL"/>
        <w:rPr>
          <w:lang w:val="en-US" w:eastAsia="zh-CN"/>
        </w:rPr>
      </w:pPr>
      <w:r w:rsidRPr="00F11966">
        <w:rPr>
          <w:rFonts w:hint="eastAsia"/>
          <w:lang w:val="en-US" w:eastAsia="zh-CN"/>
        </w:rPr>
        <w:t xml:space="preserve">          type: string</w:t>
      </w:r>
    </w:p>
    <w:p w14:paraId="37C31E76" w14:textId="77777777" w:rsidR="003F55F2" w:rsidRPr="00F11966" w:rsidRDefault="003F55F2" w:rsidP="003F55F2">
      <w:pPr>
        <w:pStyle w:val="PL"/>
        <w:rPr>
          <w:lang w:val="en-US"/>
        </w:rPr>
      </w:pPr>
      <w:r>
        <w:lastRenderedPageBreak/>
        <w:t xml:space="preserve">  </w:t>
      </w:r>
      <w:r w:rsidRPr="00F11966">
        <w:t xml:space="preserve">    </w:t>
      </w:r>
      <w:r>
        <w:t xml:space="preserve"> </w:t>
      </w:r>
      <w:r w:rsidRPr="00F11966">
        <w:t xml:space="preserve"> </w:t>
      </w:r>
      <w:r>
        <w:t xml:space="preserve">  </w:t>
      </w:r>
      <w:r w:rsidRPr="00F11966">
        <w:t xml:space="preserve">description: </w:t>
      </w:r>
      <w:r w:rsidRPr="001D2CEF">
        <w:rPr>
          <w:rFonts w:cs="Arial"/>
          <w:szCs w:val="18"/>
          <w:lang w:eastAsia="zh-CN"/>
        </w:rPr>
        <w:t xml:space="preserve">A regular expression string to be applied to the value of the </w:t>
      </w:r>
      <w:r w:rsidRPr="001D2CEF">
        <w:rPr>
          <w:rFonts w:cs="Arial" w:hint="eastAsia"/>
          <w:szCs w:val="18"/>
          <w:lang w:eastAsia="zh-CN"/>
        </w:rPr>
        <w:t>property</w:t>
      </w:r>
      <w:r>
        <w:rPr>
          <w:rFonts w:cs="Arial"/>
          <w:szCs w:val="18"/>
          <w:lang w:eastAsia="zh-CN"/>
        </w:rPr>
        <w:t>.</w:t>
      </w:r>
    </w:p>
    <w:p w14:paraId="4370C459" w14:textId="77777777" w:rsidR="00E92CBF" w:rsidRPr="00F11966" w:rsidRDefault="00E92CBF" w:rsidP="00E92CBF">
      <w:pPr>
        <w:pStyle w:val="PL"/>
        <w:rPr>
          <w:lang w:val="en-US" w:eastAsia="zh-CN"/>
        </w:rPr>
      </w:pPr>
      <w:r w:rsidRPr="00F11966">
        <w:rPr>
          <w:lang w:val="en-US"/>
        </w:rPr>
        <w:t xml:space="preserve">        </w:t>
      </w:r>
      <w:r w:rsidRPr="00F11966">
        <w:rPr>
          <w:rFonts w:hint="eastAsia"/>
          <w:lang w:val="en-US" w:eastAsia="zh-CN"/>
        </w:rPr>
        <w:t>value</w:t>
      </w:r>
      <w:r w:rsidRPr="00F11966">
        <w:rPr>
          <w:lang w:val="en-US"/>
        </w:rPr>
        <w:t>:</w:t>
      </w:r>
    </w:p>
    <w:p w14:paraId="58295196" w14:textId="77777777" w:rsidR="00E92CBF" w:rsidRPr="00F11966" w:rsidRDefault="00E92CBF" w:rsidP="00E92CBF">
      <w:pPr>
        <w:pStyle w:val="PL"/>
        <w:rPr>
          <w:lang w:val="en-US" w:eastAsia="zh-CN"/>
        </w:rPr>
      </w:pPr>
      <w:r w:rsidRPr="00F11966">
        <w:rPr>
          <w:rFonts w:hint="eastAsia"/>
          <w:lang w:val="en-US" w:eastAsia="zh-CN"/>
        </w:rPr>
        <w:t xml:space="preserve">          type: string</w:t>
      </w:r>
    </w:p>
    <w:p w14:paraId="31E248CB" w14:textId="77777777" w:rsidR="003F55F2" w:rsidRPr="00F11966" w:rsidRDefault="003F55F2" w:rsidP="003F55F2">
      <w:pPr>
        <w:pStyle w:val="PL"/>
        <w:rPr>
          <w:lang w:val="en-US"/>
        </w:rPr>
      </w:pPr>
      <w:r>
        <w:t xml:space="preserve">  </w:t>
      </w:r>
      <w:r w:rsidRPr="00F11966">
        <w:t xml:space="preserve">    </w:t>
      </w:r>
      <w:r>
        <w:t xml:space="preserve">   </w:t>
      </w:r>
      <w:r w:rsidRPr="00F11966">
        <w:t xml:space="preserve"> description: </w:t>
      </w:r>
      <w:r w:rsidRPr="001D2CEF">
        <w:rPr>
          <w:rFonts w:cs="Arial"/>
          <w:szCs w:val="18"/>
          <w:lang w:eastAsia="zh-CN"/>
        </w:rPr>
        <w:t xml:space="preserve">The </w:t>
      </w:r>
      <w:r w:rsidRPr="001D2CEF">
        <w:rPr>
          <w:rFonts w:cs="Arial" w:hint="eastAsia"/>
          <w:szCs w:val="18"/>
          <w:lang w:eastAsia="zh-CN"/>
        </w:rPr>
        <w:t>property</w:t>
      </w:r>
      <w:r w:rsidRPr="001D2CEF">
        <w:rPr>
          <w:rFonts w:cs="Arial"/>
          <w:szCs w:val="18"/>
          <w:lang w:eastAsia="zh-CN"/>
        </w:rPr>
        <w:t xml:space="preserve"> value</w:t>
      </w:r>
      <w:r w:rsidRPr="001D2CEF">
        <w:rPr>
          <w:rFonts w:cs="Arial" w:hint="eastAsia"/>
          <w:szCs w:val="18"/>
          <w:lang w:eastAsia="zh-CN"/>
        </w:rPr>
        <w:t>. When present, it shall be a valid JSON string.</w:t>
      </w:r>
    </w:p>
    <w:p w14:paraId="32934151" w14:textId="77777777" w:rsidR="00BC4506" w:rsidRDefault="00BC4506" w:rsidP="00B44F57">
      <w:pPr>
        <w:pStyle w:val="PL"/>
        <w:rPr>
          <w:lang w:val="en-US" w:eastAsia="zh-CN"/>
        </w:rPr>
      </w:pPr>
    </w:p>
    <w:p w14:paraId="000347C3" w14:textId="77777777" w:rsidR="00B44F57" w:rsidRDefault="00B44F57" w:rsidP="00B44F57">
      <w:pPr>
        <w:pStyle w:val="PL"/>
        <w:rPr>
          <w:lang w:val="en-US" w:eastAsia="zh-CN"/>
        </w:rPr>
      </w:pPr>
      <w:r>
        <w:rPr>
          <w:lang w:val="en-US" w:eastAsia="zh-CN"/>
        </w:rPr>
        <w:t xml:space="preserve">    RedirectResponse:</w:t>
      </w:r>
    </w:p>
    <w:p w14:paraId="05D2F283" w14:textId="77777777" w:rsidR="00FD7E54" w:rsidRDefault="00FD7E54" w:rsidP="00FD7E54">
      <w:pPr>
        <w:pStyle w:val="PL"/>
      </w:pPr>
      <w:r w:rsidRPr="00F11966">
        <w:t xml:space="preserve">    </w:t>
      </w:r>
      <w:r>
        <w:t xml:space="preserve"> </w:t>
      </w:r>
      <w:r w:rsidRPr="00F11966">
        <w:t xml:space="preserve"> description: </w:t>
      </w:r>
      <w:r>
        <w:t>The response shall include a Location header field containing a different URI (pointing to a different URI of an other service instance), or the same URI if a request is redirected to the same target resource via a different SCP.</w:t>
      </w:r>
    </w:p>
    <w:p w14:paraId="18E4B7EB" w14:textId="77777777" w:rsidR="00B44F57" w:rsidRDefault="00B44F57" w:rsidP="00B44F57">
      <w:pPr>
        <w:pStyle w:val="PL"/>
        <w:rPr>
          <w:lang w:val="en-US" w:eastAsia="zh-CN"/>
        </w:rPr>
      </w:pPr>
      <w:r>
        <w:rPr>
          <w:lang w:val="en-US" w:eastAsia="zh-CN"/>
        </w:rPr>
        <w:t xml:space="preserve">      type: object</w:t>
      </w:r>
    </w:p>
    <w:p w14:paraId="19706F11" w14:textId="77777777" w:rsidR="00B44F57" w:rsidRDefault="00B44F57" w:rsidP="00B44F57">
      <w:pPr>
        <w:pStyle w:val="PL"/>
        <w:rPr>
          <w:lang w:val="en-US" w:eastAsia="zh-CN"/>
        </w:rPr>
      </w:pPr>
      <w:r>
        <w:rPr>
          <w:lang w:val="en-US" w:eastAsia="zh-CN"/>
        </w:rPr>
        <w:t xml:space="preserve">      properties:</w:t>
      </w:r>
    </w:p>
    <w:p w14:paraId="0961A56D" w14:textId="77777777" w:rsidR="00B44F57" w:rsidRDefault="00B44F57" w:rsidP="00B44F57">
      <w:pPr>
        <w:pStyle w:val="PL"/>
        <w:rPr>
          <w:lang w:val="en-US" w:eastAsia="zh-CN"/>
        </w:rPr>
      </w:pPr>
      <w:r>
        <w:rPr>
          <w:lang w:val="en-US" w:eastAsia="zh-CN"/>
        </w:rPr>
        <w:t xml:space="preserve">        cause:</w:t>
      </w:r>
    </w:p>
    <w:p w14:paraId="0213F1F3" w14:textId="77777777" w:rsidR="00B44F57" w:rsidRDefault="00B44F57" w:rsidP="00B44F57">
      <w:pPr>
        <w:pStyle w:val="PL"/>
        <w:rPr>
          <w:lang w:val="en-US" w:eastAsia="zh-CN"/>
        </w:rPr>
      </w:pPr>
      <w:r>
        <w:rPr>
          <w:lang w:val="en-US" w:eastAsia="zh-CN"/>
        </w:rPr>
        <w:t xml:space="preserve">          type: string</w:t>
      </w:r>
    </w:p>
    <w:p w14:paraId="52359A9B" w14:textId="77777777" w:rsidR="00B44F57" w:rsidRDefault="00B44F57" w:rsidP="00B44F57">
      <w:pPr>
        <w:pStyle w:val="PL"/>
        <w:rPr>
          <w:lang w:val="en-US" w:eastAsia="zh-CN"/>
        </w:rPr>
      </w:pPr>
      <w:r>
        <w:rPr>
          <w:lang w:val="en-US" w:eastAsia="zh-CN"/>
        </w:rPr>
        <w:t xml:space="preserve">        targetScp:</w:t>
      </w:r>
    </w:p>
    <w:p w14:paraId="6D790BA8" w14:textId="77777777" w:rsidR="00B44F57" w:rsidRPr="00F11966" w:rsidRDefault="00B44F57" w:rsidP="00B44F57">
      <w:pPr>
        <w:pStyle w:val="PL"/>
        <w:rPr>
          <w:lang w:val="en-US" w:eastAsia="zh-CN"/>
        </w:rPr>
      </w:pPr>
      <w:r>
        <w:rPr>
          <w:lang w:val="en-US" w:eastAsia="zh-CN"/>
        </w:rPr>
        <w:t xml:space="preserve">          $ref: '#/components/schemas/Uri'</w:t>
      </w:r>
    </w:p>
    <w:p w14:paraId="2323BAE0" w14:textId="77777777" w:rsidR="00F51827" w:rsidRDefault="00F51827" w:rsidP="00F51827">
      <w:pPr>
        <w:pStyle w:val="PL"/>
        <w:rPr>
          <w:lang w:val="en-US" w:eastAsia="zh-CN"/>
        </w:rPr>
      </w:pPr>
      <w:r>
        <w:rPr>
          <w:lang w:val="en-US" w:eastAsia="zh-CN"/>
        </w:rPr>
        <w:t xml:space="preserve">        targetSepp:</w:t>
      </w:r>
    </w:p>
    <w:p w14:paraId="2CC4E0A1" w14:textId="77777777" w:rsidR="00F51827" w:rsidRPr="00F11966" w:rsidRDefault="00F51827" w:rsidP="00F51827">
      <w:pPr>
        <w:pStyle w:val="PL"/>
        <w:rPr>
          <w:lang w:val="en-US" w:eastAsia="zh-CN"/>
        </w:rPr>
      </w:pPr>
      <w:r>
        <w:rPr>
          <w:lang w:val="en-US" w:eastAsia="zh-CN"/>
        </w:rPr>
        <w:t xml:space="preserve">          $ref: '#/components/schemas/Uri'</w:t>
      </w:r>
    </w:p>
    <w:p w14:paraId="6F9C8142" w14:textId="77777777" w:rsidR="00BC4506" w:rsidRPr="00F11966" w:rsidRDefault="00BC4506" w:rsidP="00BC4506">
      <w:pPr>
        <w:pStyle w:val="PL"/>
        <w:rPr>
          <w:lang w:val="en-US"/>
        </w:rPr>
      </w:pPr>
      <w:r w:rsidRPr="00F11966">
        <w:rPr>
          <w:lang w:val="en-US"/>
        </w:rPr>
        <w:t xml:space="preserve">    </w:t>
      </w:r>
      <w:r>
        <w:rPr>
          <w:lang w:val="en-US"/>
        </w:rPr>
        <w:t>TunnelAddress</w:t>
      </w:r>
      <w:r w:rsidRPr="00F11966">
        <w:rPr>
          <w:lang w:val="en-US"/>
        </w:rPr>
        <w:t>:</w:t>
      </w:r>
    </w:p>
    <w:p w14:paraId="6217BD6E" w14:textId="77777777" w:rsidR="00BC4506" w:rsidRPr="00F11966" w:rsidRDefault="00BC4506" w:rsidP="00BC4506">
      <w:pPr>
        <w:pStyle w:val="PL"/>
        <w:rPr>
          <w:lang w:val="en-US"/>
        </w:rPr>
      </w:pPr>
      <w:r w:rsidRPr="00F11966">
        <w:rPr>
          <w:lang w:val="en-US"/>
        </w:rPr>
        <w:t xml:space="preserve">      </w:t>
      </w:r>
      <w:r>
        <w:rPr>
          <w:lang w:val="en-US"/>
        </w:rPr>
        <w:t>description</w:t>
      </w:r>
      <w:r w:rsidRPr="00F11966">
        <w:rPr>
          <w:lang w:val="en-US"/>
        </w:rPr>
        <w:t xml:space="preserve">: </w:t>
      </w:r>
      <w:r>
        <w:rPr>
          <w:lang w:val="en-US"/>
        </w:rPr>
        <w:t>Tunnel address</w:t>
      </w:r>
    </w:p>
    <w:p w14:paraId="43CB19ED" w14:textId="77777777" w:rsidR="00BC4506" w:rsidRPr="00F11966" w:rsidRDefault="00BC4506" w:rsidP="00BC4506">
      <w:pPr>
        <w:pStyle w:val="PL"/>
        <w:rPr>
          <w:lang w:val="en-US"/>
        </w:rPr>
      </w:pPr>
      <w:r w:rsidRPr="00F11966">
        <w:rPr>
          <w:lang w:val="en-US"/>
        </w:rPr>
        <w:t xml:space="preserve">      type: object</w:t>
      </w:r>
    </w:p>
    <w:p w14:paraId="61AE6154" w14:textId="77777777" w:rsidR="00BC4506" w:rsidRPr="00F11966" w:rsidRDefault="00BC4506" w:rsidP="00BC4506">
      <w:pPr>
        <w:pStyle w:val="PL"/>
        <w:rPr>
          <w:lang w:val="en-US"/>
        </w:rPr>
      </w:pPr>
      <w:r w:rsidRPr="00F11966">
        <w:rPr>
          <w:lang w:val="en-US"/>
        </w:rPr>
        <w:t xml:space="preserve">      properties:</w:t>
      </w:r>
    </w:p>
    <w:p w14:paraId="79D8B13F" w14:textId="77777777" w:rsidR="00BC4506" w:rsidRDefault="00BC4506" w:rsidP="00BC4506">
      <w:pPr>
        <w:pStyle w:val="PL"/>
      </w:pPr>
      <w:r w:rsidRPr="00F11966">
        <w:t xml:space="preserve">        </w:t>
      </w:r>
      <w:r>
        <w:t>ipv4Addr</w:t>
      </w:r>
      <w:r w:rsidRPr="00F11966">
        <w:t>:</w:t>
      </w:r>
    </w:p>
    <w:p w14:paraId="0914C702" w14:textId="77777777" w:rsidR="00BC4506" w:rsidRPr="00F11966" w:rsidRDefault="00BC4506" w:rsidP="00BC4506">
      <w:pPr>
        <w:pStyle w:val="PL"/>
      </w:pPr>
      <w:r w:rsidRPr="00B3056F">
        <w:t xml:space="preserve">          $ref: '#/components/schemas/Ipv4Addr'</w:t>
      </w:r>
    </w:p>
    <w:p w14:paraId="7D235AC9" w14:textId="77777777" w:rsidR="00BC4506" w:rsidRDefault="00BC4506" w:rsidP="00BC4506">
      <w:pPr>
        <w:pStyle w:val="PL"/>
      </w:pPr>
      <w:r w:rsidRPr="00F11966">
        <w:t xml:space="preserve">        </w:t>
      </w:r>
      <w:r>
        <w:t>ipv6Addr</w:t>
      </w:r>
      <w:r w:rsidRPr="00F11966">
        <w:t>:</w:t>
      </w:r>
    </w:p>
    <w:p w14:paraId="505EC0A9" w14:textId="77777777" w:rsidR="00BC4506" w:rsidRPr="00B3056F" w:rsidRDefault="00BC4506" w:rsidP="00BC4506">
      <w:pPr>
        <w:pStyle w:val="PL"/>
      </w:pPr>
      <w:r w:rsidRPr="00B3056F">
        <w:t xml:space="preserve">          $ref: '#/components/schemas/Ipv6Addr'</w:t>
      </w:r>
    </w:p>
    <w:p w14:paraId="5E12061C" w14:textId="77777777" w:rsidR="00BC4506" w:rsidRDefault="00BC4506" w:rsidP="00BC4506">
      <w:pPr>
        <w:pStyle w:val="PL"/>
      </w:pPr>
      <w:r w:rsidRPr="00F11966">
        <w:t xml:space="preserve">        </w:t>
      </w:r>
      <w:r>
        <w:t>portNumber</w:t>
      </w:r>
      <w:r w:rsidRPr="00F11966">
        <w:t>:</w:t>
      </w:r>
    </w:p>
    <w:p w14:paraId="74813D88" w14:textId="77777777" w:rsidR="00BC4506" w:rsidRPr="00F11966" w:rsidRDefault="00BC4506" w:rsidP="00BC4506">
      <w:pPr>
        <w:pStyle w:val="PL"/>
      </w:pPr>
      <w:r w:rsidRPr="00F11966">
        <w:t xml:space="preserve">          $ref: '#/components/schemas/Uinteger'</w:t>
      </w:r>
    </w:p>
    <w:p w14:paraId="1D2270B0" w14:textId="77777777" w:rsidR="00BC4506" w:rsidRPr="00F11966" w:rsidRDefault="00BC4506" w:rsidP="00BC4506">
      <w:pPr>
        <w:pStyle w:val="PL"/>
      </w:pPr>
      <w:r w:rsidRPr="00F11966">
        <w:t xml:space="preserve">      required:</w:t>
      </w:r>
    </w:p>
    <w:p w14:paraId="4D49C12A" w14:textId="77777777" w:rsidR="00BC4506" w:rsidRPr="00F11966" w:rsidRDefault="00BC4506" w:rsidP="00BC4506">
      <w:pPr>
        <w:pStyle w:val="PL"/>
      </w:pPr>
      <w:r w:rsidRPr="00F11966">
        <w:t xml:space="preserve">        - </w:t>
      </w:r>
      <w:r>
        <w:t>portNumber</w:t>
      </w:r>
    </w:p>
    <w:p w14:paraId="21844F10" w14:textId="77777777" w:rsidR="00BC4506" w:rsidRPr="00F11966" w:rsidRDefault="00BC4506" w:rsidP="00BC4506">
      <w:pPr>
        <w:pStyle w:val="PL"/>
      </w:pPr>
      <w:r w:rsidRPr="00F11966">
        <w:t xml:space="preserve">      anyOf:</w:t>
      </w:r>
    </w:p>
    <w:p w14:paraId="6BD9D461" w14:textId="77777777" w:rsidR="00BC4506" w:rsidRPr="00F11966" w:rsidRDefault="00BC4506" w:rsidP="00BC4506">
      <w:pPr>
        <w:pStyle w:val="PL"/>
      </w:pPr>
      <w:r w:rsidRPr="00F11966">
        <w:t xml:space="preserve">        - required: [ </w:t>
      </w:r>
      <w:r>
        <w:t>ipv4Addr</w:t>
      </w:r>
      <w:r w:rsidRPr="00F11966">
        <w:t xml:space="preserve"> ]</w:t>
      </w:r>
    </w:p>
    <w:p w14:paraId="1EB57697" w14:textId="77777777" w:rsidR="00BC4506" w:rsidRPr="00F11966" w:rsidRDefault="00BC4506" w:rsidP="00BC4506">
      <w:pPr>
        <w:pStyle w:val="PL"/>
      </w:pPr>
      <w:r w:rsidRPr="00F11966">
        <w:t xml:space="preserve">        - required: [ </w:t>
      </w:r>
      <w:r>
        <w:t>ipv6Addr</w:t>
      </w:r>
      <w:r w:rsidRPr="00F11966">
        <w:t xml:space="preserve"> ]</w:t>
      </w:r>
    </w:p>
    <w:p w14:paraId="6F1A7809" w14:textId="4EEFE709" w:rsidR="00BC4506" w:rsidRPr="00BC0053" w:rsidRDefault="00BC4506" w:rsidP="00E92CBF">
      <w:pPr>
        <w:pStyle w:val="PL"/>
        <w:rPr>
          <w:lang w:eastAsia="zh-CN"/>
        </w:rPr>
      </w:pPr>
    </w:p>
    <w:p w14:paraId="61E61A89" w14:textId="77777777" w:rsidR="00E92CBF" w:rsidRPr="00F11966" w:rsidRDefault="00E92CBF" w:rsidP="00E92CBF">
      <w:pPr>
        <w:pStyle w:val="PL"/>
        <w:rPr>
          <w:lang w:val="en-US" w:eastAsia="zh-CN"/>
        </w:rPr>
      </w:pPr>
    </w:p>
    <w:p w14:paraId="5394DE2C" w14:textId="77777777" w:rsidR="00E92CBF" w:rsidRPr="00F11966" w:rsidRDefault="00E92CBF" w:rsidP="00E92CBF">
      <w:pPr>
        <w:pStyle w:val="PL"/>
        <w:rPr>
          <w:lang w:val="en-US"/>
        </w:rPr>
      </w:pPr>
    </w:p>
    <w:p w14:paraId="111C271D" w14:textId="77777777" w:rsidR="00E92CBF" w:rsidRPr="00F11966" w:rsidRDefault="00E92CBF" w:rsidP="00E92CBF">
      <w:pPr>
        <w:pStyle w:val="PL"/>
        <w:rPr>
          <w:lang w:val="en-US"/>
        </w:rPr>
      </w:pPr>
    </w:p>
    <w:p w14:paraId="001530F2" w14:textId="77777777" w:rsidR="00E92CBF" w:rsidRPr="00F11966" w:rsidRDefault="00E92CBF" w:rsidP="00E92CBF">
      <w:pPr>
        <w:pStyle w:val="PL"/>
        <w:rPr>
          <w:lang w:val="en-US"/>
        </w:rPr>
      </w:pPr>
      <w:r w:rsidRPr="00F11966">
        <w:rPr>
          <w:lang w:val="en-US"/>
        </w:rPr>
        <w:t>#</w:t>
      </w:r>
    </w:p>
    <w:p w14:paraId="48036A3D" w14:textId="77777777" w:rsidR="00E92CBF" w:rsidRPr="00F11966" w:rsidRDefault="00E92CBF" w:rsidP="00E92CBF">
      <w:pPr>
        <w:pStyle w:val="PL"/>
        <w:rPr>
          <w:lang w:val="en-US"/>
        </w:rPr>
      </w:pPr>
      <w:r w:rsidRPr="00F11966">
        <w:rPr>
          <w:lang w:val="en-US"/>
        </w:rPr>
        <w:t># Data Types related to Subscription, Identification and Numbering as defined in clause 5.3</w:t>
      </w:r>
    </w:p>
    <w:p w14:paraId="460F7416" w14:textId="77777777" w:rsidR="00E92CBF" w:rsidRPr="00F11966" w:rsidRDefault="00E92CBF" w:rsidP="00E92CBF">
      <w:pPr>
        <w:pStyle w:val="PL"/>
        <w:rPr>
          <w:lang w:val="en-US"/>
        </w:rPr>
      </w:pPr>
      <w:r w:rsidRPr="00F11966">
        <w:rPr>
          <w:lang w:val="en-US"/>
        </w:rPr>
        <w:t>#</w:t>
      </w:r>
    </w:p>
    <w:p w14:paraId="59E553DF" w14:textId="77777777" w:rsidR="00E92CBF" w:rsidRPr="00F11966" w:rsidRDefault="00E92CBF" w:rsidP="00E92CBF">
      <w:pPr>
        <w:pStyle w:val="PL"/>
        <w:rPr>
          <w:lang w:val="en-US"/>
        </w:rPr>
      </w:pPr>
    </w:p>
    <w:p w14:paraId="4DCF70B8" w14:textId="77777777" w:rsidR="00E92CBF" w:rsidRPr="00F11966" w:rsidRDefault="00E92CBF" w:rsidP="00E92CBF">
      <w:pPr>
        <w:pStyle w:val="PL"/>
        <w:rPr>
          <w:lang w:val="en-US"/>
        </w:rPr>
      </w:pPr>
      <w:r w:rsidRPr="00F11966">
        <w:rPr>
          <w:lang w:val="en-US"/>
        </w:rPr>
        <w:t>#</w:t>
      </w:r>
    </w:p>
    <w:p w14:paraId="2A243376" w14:textId="77777777" w:rsidR="00E92CBF" w:rsidRPr="00F11966" w:rsidRDefault="00E92CBF" w:rsidP="00E92CBF">
      <w:pPr>
        <w:pStyle w:val="PL"/>
        <w:rPr>
          <w:lang w:val="en-US"/>
        </w:rPr>
      </w:pPr>
      <w:r w:rsidRPr="00F11966">
        <w:rPr>
          <w:lang w:val="en-US"/>
        </w:rPr>
        <w:t># SIMPLE DATA TYPES</w:t>
      </w:r>
    </w:p>
    <w:p w14:paraId="49D70FEE" w14:textId="77777777" w:rsidR="00E92CBF" w:rsidRPr="00F11966" w:rsidRDefault="00E92CBF" w:rsidP="00E92CBF">
      <w:pPr>
        <w:pStyle w:val="PL"/>
        <w:rPr>
          <w:lang w:val="en-US"/>
        </w:rPr>
      </w:pPr>
      <w:r w:rsidRPr="00F11966">
        <w:rPr>
          <w:lang w:val="en-US"/>
        </w:rPr>
        <w:t>#</w:t>
      </w:r>
    </w:p>
    <w:p w14:paraId="5A8B0409" w14:textId="77777777" w:rsidR="00E92CBF" w:rsidRPr="00F11966" w:rsidRDefault="00E92CBF" w:rsidP="00E92CBF">
      <w:pPr>
        <w:pStyle w:val="PL"/>
        <w:rPr>
          <w:lang w:val="en-US"/>
        </w:rPr>
      </w:pPr>
      <w:r w:rsidRPr="00F11966">
        <w:rPr>
          <w:lang w:val="en-US"/>
        </w:rPr>
        <w:t xml:space="preserve">    Dnn:</w:t>
      </w:r>
    </w:p>
    <w:p w14:paraId="2226C0A9" w14:textId="77777777" w:rsidR="00E92CBF" w:rsidRPr="00F11966" w:rsidRDefault="00E92CBF" w:rsidP="00E92CBF">
      <w:pPr>
        <w:pStyle w:val="PL"/>
        <w:rPr>
          <w:lang w:val="en-US"/>
        </w:rPr>
      </w:pPr>
      <w:r w:rsidRPr="00F11966">
        <w:rPr>
          <w:lang w:val="en-US"/>
        </w:rPr>
        <w:t xml:space="preserve">      type: string</w:t>
      </w:r>
    </w:p>
    <w:p w14:paraId="7C0493D4" w14:textId="77777777" w:rsidR="00CC1486" w:rsidRPr="00F11966" w:rsidRDefault="00CC1486" w:rsidP="00CC1486">
      <w:pPr>
        <w:pStyle w:val="PL"/>
        <w:rPr>
          <w:lang w:val="en-US"/>
        </w:rPr>
      </w:pPr>
      <w:r>
        <w:t xml:space="preserve">  </w:t>
      </w:r>
      <w:r w:rsidRPr="00F11966">
        <w:t xml:space="preserve">  </w:t>
      </w:r>
      <w:r>
        <w:t xml:space="preserve">  </w:t>
      </w:r>
      <w:r w:rsidRPr="00F11966">
        <w:t xml:space="preserve">description: </w:t>
      </w:r>
      <w:r w:rsidRPr="001D2CEF">
        <w:rPr>
          <w:lang w:eastAsia="zh-CN"/>
        </w:rPr>
        <w:t xml:space="preserve">String representing a Data Network as defined </w:t>
      </w:r>
      <w:r w:rsidRPr="001D2CEF">
        <w:t xml:space="preserve">in </w:t>
      </w:r>
      <w:r>
        <w:rPr>
          <w:lang w:eastAsia="zh-CN"/>
        </w:rPr>
        <w:t xml:space="preserve">clause 9A of 3GPP TS </w:t>
      </w:r>
      <w:r w:rsidRPr="001D2CEF">
        <w:rPr>
          <w:lang w:eastAsia="zh-CN"/>
        </w:rPr>
        <w:t xml:space="preserve">23.003; it shall contain either a DNN Network Identifier, or </w:t>
      </w:r>
      <w:r w:rsidRPr="001D2CEF">
        <w:t>a full DNN with both the Network Identifier and Operator Identifier, as specified in 3GPP</w:t>
      </w:r>
      <w:r>
        <w:rPr>
          <w:lang w:eastAsia="zh-CN"/>
        </w:rPr>
        <w:t xml:space="preserve"> </w:t>
      </w:r>
      <w:r w:rsidRPr="001D2CEF">
        <w:rPr>
          <w:lang w:eastAsia="zh-CN"/>
        </w:rPr>
        <w:t>TS</w:t>
      </w:r>
      <w:r>
        <w:rPr>
          <w:lang w:eastAsia="zh-CN"/>
        </w:rPr>
        <w:t xml:space="preserve"> </w:t>
      </w:r>
      <w:r w:rsidRPr="001D2CEF">
        <w:rPr>
          <w:lang w:eastAsia="zh-CN"/>
        </w:rPr>
        <w:t>23.003 clause 9.1.1 and 9.1.2</w:t>
      </w:r>
      <w:r w:rsidRPr="001D2CEF">
        <w:t>. It shall be coded as string in which the labels are separated by dots (e.g. "Label1.Label2.Label3").</w:t>
      </w:r>
    </w:p>
    <w:p w14:paraId="43B9E2BE" w14:textId="77777777" w:rsidR="00E92CBF" w:rsidRPr="00F11966" w:rsidRDefault="00E92CBF" w:rsidP="00E92CBF">
      <w:pPr>
        <w:pStyle w:val="PL"/>
        <w:rPr>
          <w:lang w:val="en-US"/>
        </w:rPr>
      </w:pPr>
      <w:r w:rsidRPr="00F11966">
        <w:rPr>
          <w:lang w:val="en-US"/>
        </w:rPr>
        <w:t xml:space="preserve">    DnnRm:</w:t>
      </w:r>
    </w:p>
    <w:p w14:paraId="4D3C7A93" w14:textId="77777777" w:rsidR="00E92CBF" w:rsidRPr="00F11966" w:rsidRDefault="00E92CBF" w:rsidP="00E92CBF">
      <w:pPr>
        <w:pStyle w:val="PL"/>
        <w:rPr>
          <w:lang w:val="en-US"/>
        </w:rPr>
      </w:pPr>
      <w:r w:rsidRPr="00F11966">
        <w:rPr>
          <w:lang w:val="en-US"/>
        </w:rPr>
        <w:t xml:space="preserve">      type: string</w:t>
      </w:r>
    </w:p>
    <w:p w14:paraId="2437344B" w14:textId="77777777" w:rsidR="00E92CBF" w:rsidRPr="00F11966" w:rsidRDefault="00E92CBF" w:rsidP="00E92CBF">
      <w:pPr>
        <w:pStyle w:val="PL"/>
        <w:rPr>
          <w:lang w:val="en-US"/>
        </w:rPr>
      </w:pPr>
      <w:r w:rsidRPr="00F11966">
        <w:rPr>
          <w:lang w:val="en-US"/>
        </w:rPr>
        <w:t xml:space="preserve">      nullable: true</w:t>
      </w:r>
    </w:p>
    <w:p w14:paraId="4084BC54" w14:textId="77777777" w:rsidR="00CC1486" w:rsidRPr="00F11966" w:rsidRDefault="00CC1486" w:rsidP="00CC1486">
      <w:pPr>
        <w:pStyle w:val="PL"/>
        <w:rPr>
          <w:lang w:val="en-US"/>
        </w:rPr>
      </w:pPr>
      <w:r>
        <w:t xml:space="preserve">  </w:t>
      </w:r>
      <w:r w:rsidRPr="00F11966">
        <w:t xml:space="preserve">  </w:t>
      </w:r>
      <w:r>
        <w:t xml:space="preserve">  </w:t>
      </w:r>
      <w:r w:rsidRPr="00F11966">
        <w:t xml:space="preserve">description: </w:t>
      </w:r>
      <w:r w:rsidRPr="001D2CEF">
        <w:rPr>
          <w:lang w:eastAsia="zh-CN"/>
        </w:rPr>
        <w:t xml:space="preserve">String representing a Data Network as defined </w:t>
      </w:r>
      <w:r w:rsidRPr="001D2CEF">
        <w:t xml:space="preserve">in </w:t>
      </w:r>
      <w:r w:rsidRPr="001D2CEF">
        <w:rPr>
          <w:lang w:eastAsia="zh-CN"/>
        </w:rPr>
        <w:t>clause</w:t>
      </w:r>
      <w:r>
        <w:rPr>
          <w:lang w:eastAsia="zh-CN"/>
        </w:rPr>
        <w:t xml:space="preserve"> </w:t>
      </w:r>
      <w:r w:rsidRPr="001D2CEF">
        <w:rPr>
          <w:lang w:eastAsia="zh-CN"/>
        </w:rPr>
        <w:t>9A of 3GPP</w:t>
      </w:r>
      <w:r>
        <w:rPr>
          <w:lang w:eastAsia="zh-CN"/>
        </w:rPr>
        <w:t xml:space="preserve"> </w:t>
      </w:r>
      <w:r w:rsidRPr="001D2CEF">
        <w:rPr>
          <w:lang w:eastAsia="zh-CN"/>
        </w:rPr>
        <w:t>TS</w:t>
      </w:r>
      <w:r>
        <w:rPr>
          <w:lang w:eastAsia="zh-CN"/>
        </w:rPr>
        <w:t xml:space="preserve"> </w:t>
      </w:r>
      <w:r w:rsidRPr="001D2CEF">
        <w:rPr>
          <w:lang w:eastAsia="zh-CN"/>
        </w:rPr>
        <w:t xml:space="preserve">23.003; it shall contain either a DNN Network Identifier, or </w:t>
      </w:r>
      <w:r w:rsidRPr="001D2CEF">
        <w:t>a full DNN with both the Network Identifier and Operator Identifier, as specified in 3GPP</w:t>
      </w:r>
      <w:r>
        <w:t xml:space="preserve"> </w:t>
      </w:r>
      <w:r>
        <w:rPr>
          <w:lang w:eastAsia="zh-CN"/>
        </w:rPr>
        <w:t xml:space="preserve">TS </w:t>
      </w:r>
      <w:r w:rsidRPr="001D2CEF">
        <w:rPr>
          <w:lang w:eastAsia="zh-CN"/>
        </w:rPr>
        <w:t>23.003 clause 9.1.1 and 9.1.2</w:t>
      </w:r>
      <w:r w:rsidRPr="001D2CEF">
        <w:t>. It shall be coded as string in which the labels are separated by dots (e.g. "Label1.Label2.Label3")</w:t>
      </w:r>
      <w:r w:rsidRPr="006211F3">
        <w:t xml:space="preserve"> </w:t>
      </w:r>
      <w:r w:rsidRPr="001D2CEF">
        <w:t>with the Op</w:t>
      </w:r>
      <w:r>
        <w:t>enAPI "nullable= true" property</w:t>
      </w:r>
      <w:r w:rsidRPr="001D2CEF">
        <w:t>.</w:t>
      </w:r>
    </w:p>
    <w:p w14:paraId="74DDE162" w14:textId="77777777" w:rsidR="00E92CBF" w:rsidRPr="00F11966" w:rsidRDefault="00E92CBF" w:rsidP="00E92CBF">
      <w:pPr>
        <w:pStyle w:val="PL"/>
        <w:rPr>
          <w:lang w:val="en-US"/>
        </w:rPr>
      </w:pPr>
      <w:r w:rsidRPr="00F11966">
        <w:rPr>
          <w:lang w:val="en-US"/>
        </w:rPr>
        <w:t xml:space="preserve">    WildcardDnn:</w:t>
      </w:r>
    </w:p>
    <w:p w14:paraId="7F1C5905" w14:textId="77777777" w:rsidR="00E92CBF" w:rsidRPr="00F11966" w:rsidRDefault="00E92CBF" w:rsidP="00E92CBF">
      <w:pPr>
        <w:pStyle w:val="PL"/>
        <w:rPr>
          <w:lang w:val="en-US"/>
        </w:rPr>
      </w:pPr>
      <w:r w:rsidRPr="00F11966">
        <w:rPr>
          <w:lang w:val="en-US"/>
        </w:rPr>
        <w:t xml:space="preserve">      type: string</w:t>
      </w:r>
    </w:p>
    <w:p w14:paraId="7D900EB9" w14:textId="77777777" w:rsidR="00E92CBF" w:rsidRPr="00F11966" w:rsidRDefault="00E92CBF" w:rsidP="00E92CBF">
      <w:pPr>
        <w:pStyle w:val="PL"/>
        <w:rPr>
          <w:lang w:val="en-US"/>
        </w:rPr>
      </w:pPr>
      <w:r w:rsidRPr="00F11966">
        <w:rPr>
          <w:lang w:val="en-US"/>
        </w:rPr>
        <w:t xml:space="preserve">      pattern: '^[*]$'</w:t>
      </w:r>
    </w:p>
    <w:p w14:paraId="525AD718" w14:textId="77777777" w:rsidR="003F55F2" w:rsidRPr="00F11966" w:rsidRDefault="003F55F2" w:rsidP="003F55F2">
      <w:pPr>
        <w:pStyle w:val="PL"/>
        <w:rPr>
          <w:lang w:val="en-US"/>
        </w:rPr>
      </w:pPr>
      <w:r>
        <w:t xml:space="preserve">  </w:t>
      </w:r>
      <w:r w:rsidRPr="00F11966">
        <w:t xml:space="preserve">  </w:t>
      </w:r>
      <w:r>
        <w:t xml:space="preserve">  </w:t>
      </w:r>
      <w:r w:rsidRPr="00F11966">
        <w:t>description:</w:t>
      </w:r>
      <w:r w:rsidRPr="0038393A">
        <w:t xml:space="preserve"> </w:t>
      </w:r>
      <w:r w:rsidRPr="001D2CEF">
        <w:t>String representing the Wildcard DNN.</w:t>
      </w:r>
      <w:r w:rsidRPr="0038393A">
        <w:t xml:space="preserve"> </w:t>
      </w:r>
      <w:r w:rsidRPr="001D2CEF">
        <w:t xml:space="preserve">It shall contain </w:t>
      </w:r>
      <w:r>
        <w:t>the string "*"</w:t>
      </w:r>
      <w:r w:rsidRPr="001D2CEF">
        <w:t>.</w:t>
      </w:r>
    </w:p>
    <w:p w14:paraId="1A91BD6E" w14:textId="77777777" w:rsidR="00E92CBF" w:rsidRPr="00F11966" w:rsidRDefault="00E92CBF" w:rsidP="00E92CBF">
      <w:pPr>
        <w:pStyle w:val="PL"/>
        <w:rPr>
          <w:lang w:val="en-US"/>
        </w:rPr>
      </w:pPr>
      <w:r w:rsidRPr="00F11966">
        <w:rPr>
          <w:lang w:val="en-US"/>
        </w:rPr>
        <w:t xml:space="preserve">    WildcardDnnRm:</w:t>
      </w:r>
    </w:p>
    <w:p w14:paraId="641CDFED" w14:textId="77777777" w:rsidR="00E92CBF" w:rsidRPr="00F11966" w:rsidRDefault="00E92CBF" w:rsidP="00E92CBF">
      <w:pPr>
        <w:pStyle w:val="PL"/>
        <w:rPr>
          <w:lang w:val="en-US"/>
        </w:rPr>
      </w:pPr>
      <w:r w:rsidRPr="00F11966">
        <w:rPr>
          <w:lang w:val="en-US"/>
        </w:rPr>
        <w:t xml:space="preserve">      type: string</w:t>
      </w:r>
    </w:p>
    <w:p w14:paraId="42C7856D" w14:textId="77777777" w:rsidR="00E92CBF" w:rsidRPr="00F11966" w:rsidRDefault="00E92CBF" w:rsidP="00E92CBF">
      <w:pPr>
        <w:pStyle w:val="PL"/>
        <w:rPr>
          <w:lang w:val="en-US"/>
        </w:rPr>
      </w:pPr>
      <w:r w:rsidRPr="00F11966">
        <w:rPr>
          <w:lang w:val="en-US"/>
        </w:rPr>
        <w:t xml:space="preserve">      pattern: '^[*]$'</w:t>
      </w:r>
    </w:p>
    <w:p w14:paraId="7B5689E0" w14:textId="77777777" w:rsidR="00E92CBF" w:rsidRPr="00F11966" w:rsidRDefault="00E92CBF" w:rsidP="00E92CBF">
      <w:pPr>
        <w:pStyle w:val="PL"/>
        <w:rPr>
          <w:lang w:val="en-US"/>
        </w:rPr>
      </w:pPr>
      <w:r w:rsidRPr="00F11966">
        <w:rPr>
          <w:lang w:val="en-US"/>
        </w:rPr>
        <w:t xml:space="preserve">      nullable: true</w:t>
      </w:r>
    </w:p>
    <w:p w14:paraId="3DB55907" w14:textId="77777777" w:rsidR="002400F0" w:rsidRPr="00F11966" w:rsidRDefault="002400F0" w:rsidP="002400F0">
      <w:pPr>
        <w:pStyle w:val="PL"/>
        <w:rPr>
          <w:lang w:val="en-US"/>
        </w:rPr>
      </w:pPr>
      <w:r>
        <w:t xml:space="preserve">  </w:t>
      </w:r>
      <w:r w:rsidRPr="00F11966">
        <w:t xml:space="preserve">  </w:t>
      </w:r>
      <w:r>
        <w:t xml:space="preserve">  </w:t>
      </w:r>
      <w:r w:rsidRPr="00F11966">
        <w:t xml:space="preserve">description: </w:t>
      </w:r>
      <w:r w:rsidRPr="001D2CEF">
        <w:t>String representing the Wildcard DNN.</w:t>
      </w:r>
      <w:r w:rsidRPr="0038393A">
        <w:t xml:space="preserve"> </w:t>
      </w:r>
      <w:r w:rsidRPr="001D2CEF">
        <w:t xml:space="preserve">It shall contain </w:t>
      </w:r>
      <w:r>
        <w:t>the string "*" but w</w:t>
      </w:r>
      <w:r w:rsidRPr="001D2CEF">
        <w:t>ith the Op</w:t>
      </w:r>
      <w:r>
        <w:t>enAPI "nullable= true" property</w:t>
      </w:r>
      <w:r w:rsidRPr="001D2CEF">
        <w:t>.</w:t>
      </w:r>
    </w:p>
    <w:p w14:paraId="41F44A11" w14:textId="77777777" w:rsidR="00E92CBF" w:rsidRPr="00F11966" w:rsidRDefault="00E92CBF" w:rsidP="00E92CBF">
      <w:pPr>
        <w:pStyle w:val="PL"/>
        <w:rPr>
          <w:lang w:val="sv-SE"/>
        </w:rPr>
      </w:pPr>
      <w:r w:rsidRPr="00F11966">
        <w:rPr>
          <w:lang w:val="sv-SE"/>
        </w:rPr>
        <w:t xml:space="preserve">    Gpsi:</w:t>
      </w:r>
    </w:p>
    <w:p w14:paraId="53CA3309" w14:textId="77777777" w:rsidR="00E92CBF" w:rsidRPr="00F11966" w:rsidRDefault="00E92CBF" w:rsidP="00E92CBF">
      <w:pPr>
        <w:pStyle w:val="PL"/>
        <w:rPr>
          <w:lang w:val="sv-SE"/>
        </w:rPr>
      </w:pPr>
      <w:r w:rsidRPr="00F11966">
        <w:rPr>
          <w:lang w:val="sv-SE"/>
        </w:rPr>
        <w:t xml:space="preserve">      type: string</w:t>
      </w:r>
    </w:p>
    <w:p w14:paraId="0F14B757" w14:textId="77777777" w:rsidR="00E92CBF" w:rsidRPr="00202CB2" w:rsidRDefault="00E92CBF" w:rsidP="00E92CBF">
      <w:pPr>
        <w:pStyle w:val="PL"/>
        <w:rPr>
          <w:lang w:val="en-US"/>
        </w:rPr>
      </w:pPr>
      <w:r w:rsidRPr="00F11966">
        <w:rPr>
          <w:lang w:val="sv-SE"/>
        </w:rPr>
        <w:t xml:space="preserve">      </w:t>
      </w:r>
      <w:r w:rsidRPr="00202CB2">
        <w:rPr>
          <w:lang w:val="en-US"/>
        </w:rPr>
        <w:t>pattern: '^(msisdn-[0-9]{5,15}|extid-[^@]+@[^@]</w:t>
      </w:r>
      <w:r w:rsidRPr="00F11966">
        <w:rPr>
          <w:lang w:val="sv-SE"/>
        </w:rPr>
        <w:t>+</w:t>
      </w:r>
      <w:r w:rsidRPr="00202CB2">
        <w:rPr>
          <w:lang w:val="en-US"/>
        </w:rPr>
        <w:t>|.+)$'</w:t>
      </w:r>
    </w:p>
    <w:p w14:paraId="50C2F08B" w14:textId="77777777" w:rsidR="002400F0" w:rsidRPr="000D2F61" w:rsidRDefault="002400F0" w:rsidP="002400F0">
      <w:pPr>
        <w:pStyle w:val="PL"/>
      </w:pPr>
      <w:r>
        <w:t xml:space="preserve">  </w:t>
      </w:r>
      <w:r w:rsidRPr="00F11966">
        <w:t xml:space="preserve">  </w:t>
      </w:r>
      <w:r>
        <w:t xml:space="preserve">  </w:t>
      </w:r>
      <w:r w:rsidRPr="00F11966">
        <w:t xml:space="preserve">description: </w:t>
      </w:r>
      <w:r w:rsidRPr="001D2CEF">
        <w:t>String identifying a Gpsi shall contain either an External Id or an MSISDN. It shall be formatted as follows</w:t>
      </w:r>
      <w:r>
        <w:t xml:space="preserve"> </w:t>
      </w:r>
      <w:r w:rsidRPr="001D2CEF">
        <w:t>-External Identifier</w:t>
      </w:r>
      <w:r>
        <w:t>=</w:t>
      </w:r>
      <w:r w:rsidRPr="001D2CEF">
        <w:t xml:space="preserve"> "extid-&lt;extid&gt;, where &lt;extid&gt; shall b</w:t>
      </w:r>
      <w:r>
        <w:t xml:space="preserve">e formatted according to clause </w:t>
      </w:r>
      <w:r w:rsidRPr="001D2CEF">
        <w:t>19.7.2 of 3GPP</w:t>
      </w:r>
      <w:r>
        <w:t xml:space="preserve"> </w:t>
      </w:r>
      <w:r w:rsidRPr="001D2CEF">
        <w:t>TS</w:t>
      </w:r>
      <w:r>
        <w:t xml:space="preserve"> </w:t>
      </w:r>
      <w:r w:rsidRPr="001D2CEF">
        <w:t>23.003 that describes an External Identifier.</w:t>
      </w:r>
    </w:p>
    <w:p w14:paraId="28CA3AA1" w14:textId="77777777" w:rsidR="00E92CBF" w:rsidRPr="00F11966" w:rsidRDefault="00E92CBF" w:rsidP="00E92CBF">
      <w:pPr>
        <w:pStyle w:val="PL"/>
        <w:rPr>
          <w:lang w:val="sv-SE"/>
        </w:rPr>
      </w:pPr>
      <w:r w:rsidRPr="00F11966">
        <w:rPr>
          <w:lang w:val="sv-SE"/>
        </w:rPr>
        <w:t xml:space="preserve">    GpsiRm:</w:t>
      </w:r>
    </w:p>
    <w:p w14:paraId="71380AE7" w14:textId="77777777" w:rsidR="00E92CBF" w:rsidRPr="00F11966" w:rsidRDefault="00E92CBF" w:rsidP="00E92CBF">
      <w:pPr>
        <w:pStyle w:val="PL"/>
        <w:rPr>
          <w:lang w:val="sv-SE"/>
        </w:rPr>
      </w:pPr>
      <w:r w:rsidRPr="00F11966">
        <w:rPr>
          <w:lang w:val="sv-SE"/>
        </w:rPr>
        <w:t xml:space="preserve">      type: string</w:t>
      </w:r>
    </w:p>
    <w:p w14:paraId="0E0726A6" w14:textId="77777777" w:rsidR="00E92CBF" w:rsidRPr="00F11966" w:rsidRDefault="00E92CBF" w:rsidP="00E92CBF">
      <w:pPr>
        <w:pStyle w:val="PL"/>
      </w:pPr>
      <w:r w:rsidRPr="00F11966">
        <w:rPr>
          <w:lang w:val="sv-SE"/>
        </w:rPr>
        <w:t xml:space="preserve">      </w:t>
      </w:r>
      <w:r w:rsidRPr="00F11966">
        <w:t>pattern: '^(msisdn-[0-9]{5,15}|extid-[^@]+@[^@]+|.+)$'</w:t>
      </w:r>
    </w:p>
    <w:p w14:paraId="436262FB" w14:textId="77777777" w:rsidR="00E92CBF" w:rsidRPr="00F11966" w:rsidRDefault="00E92CBF" w:rsidP="00E92CBF">
      <w:pPr>
        <w:pStyle w:val="PL"/>
        <w:rPr>
          <w:lang w:val="en-US"/>
        </w:rPr>
      </w:pPr>
      <w:r w:rsidRPr="00F11966">
        <w:rPr>
          <w:lang w:val="en-US"/>
        </w:rPr>
        <w:t xml:space="preserve">      nullable: true</w:t>
      </w:r>
    </w:p>
    <w:p w14:paraId="3267B001" w14:textId="77777777" w:rsidR="00B14A27" w:rsidRPr="00F11966" w:rsidRDefault="00B14A27" w:rsidP="00B14A27">
      <w:pPr>
        <w:pStyle w:val="PL"/>
        <w:rPr>
          <w:lang w:val="en-US"/>
        </w:rPr>
      </w:pPr>
      <w:r>
        <w:lastRenderedPageBreak/>
        <w:t xml:space="preserve">  </w:t>
      </w:r>
      <w:r w:rsidRPr="00F11966">
        <w:t xml:space="preserve">  </w:t>
      </w:r>
      <w:r>
        <w:t xml:space="preserve">  </w:t>
      </w:r>
      <w:r w:rsidRPr="00F11966">
        <w:t xml:space="preserve">description: </w:t>
      </w:r>
      <w:r w:rsidRPr="001D2CEF">
        <w:t>String identifying a Gpsi shall contain either an External Id or an MSISDN. It shall be formatted as follows</w:t>
      </w:r>
      <w:r>
        <w:t xml:space="preserve"> </w:t>
      </w:r>
      <w:r w:rsidRPr="001D2CEF">
        <w:t>-External Identifier</w:t>
      </w:r>
      <w:r>
        <w:t>=</w:t>
      </w:r>
      <w:r w:rsidRPr="001D2CEF">
        <w:t xml:space="preserve"> "extid-&lt;extid&gt;, where &lt;extid&gt; shall be formatted according to clause</w:t>
      </w:r>
      <w:r>
        <w:t xml:space="preserve"> 19.7.2 of 3GPP </w:t>
      </w:r>
      <w:r w:rsidRPr="001D2CEF">
        <w:t>TS</w:t>
      </w:r>
      <w:r>
        <w:t xml:space="preserve"> </w:t>
      </w:r>
      <w:r w:rsidRPr="001D2CEF">
        <w:t xml:space="preserve">23.003 that describes an </w:t>
      </w:r>
      <w:r>
        <w:t xml:space="preserve">External Identifier </w:t>
      </w:r>
      <w:r w:rsidRPr="001D2CEF">
        <w:t>with the Op</w:t>
      </w:r>
      <w:r>
        <w:t>enAPI "nullable= true" property</w:t>
      </w:r>
      <w:r w:rsidRPr="001D2CEF">
        <w:t>.</w:t>
      </w:r>
    </w:p>
    <w:p w14:paraId="307C0543" w14:textId="77777777" w:rsidR="00E92CBF" w:rsidRPr="00F11966" w:rsidRDefault="00E92CBF" w:rsidP="00E92CBF">
      <w:pPr>
        <w:pStyle w:val="PL"/>
        <w:rPr>
          <w:lang w:val="en-US"/>
        </w:rPr>
      </w:pPr>
      <w:r w:rsidRPr="00F11966">
        <w:t xml:space="preserve">    </w:t>
      </w:r>
      <w:r w:rsidRPr="00F11966">
        <w:rPr>
          <w:lang w:val="en-US"/>
        </w:rPr>
        <w:t>GroupId:</w:t>
      </w:r>
    </w:p>
    <w:p w14:paraId="20E29928" w14:textId="77777777" w:rsidR="00E92CBF" w:rsidRPr="00F11966" w:rsidRDefault="00E92CBF" w:rsidP="00E92CBF">
      <w:pPr>
        <w:pStyle w:val="PL"/>
        <w:rPr>
          <w:lang w:val="en-US"/>
        </w:rPr>
      </w:pPr>
      <w:r w:rsidRPr="00F11966">
        <w:rPr>
          <w:lang w:val="en-US"/>
        </w:rPr>
        <w:t xml:space="preserve">      type: string</w:t>
      </w:r>
    </w:p>
    <w:p w14:paraId="301A67C0" w14:textId="77777777" w:rsidR="00E92CBF" w:rsidRPr="00F11966" w:rsidRDefault="00E92CBF" w:rsidP="00E92CBF">
      <w:pPr>
        <w:pStyle w:val="PL"/>
      </w:pPr>
      <w:r w:rsidRPr="00F11966">
        <w:rPr>
          <w:lang w:val="en-US"/>
        </w:rPr>
        <w:t xml:space="preserve">      </w:t>
      </w:r>
      <w:r w:rsidRPr="00F11966">
        <w:t>pattern: '^[A-Fa-f0-9]{8}-[0-9]{3}-[0-9]{2,3}-([A-Fa-f0-9][A-Fa-f0-9]){1,10}$'</w:t>
      </w:r>
    </w:p>
    <w:p w14:paraId="249B403C" w14:textId="77777777" w:rsidR="003F55F2" w:rsidRPr="00F11966" w:rsidRDefault="003F55F2" w:rsidP="003F55F2">
      <w:pPr>
        <w:pStyle w:val="PL"/>
        <w:rPr>
          <w:lang w:val="en-US"/>
        </w:rPr>
      </w:pPr>
      <w:r>
        <w:t xml:space="preserve">  </w:t>
      </w:r>
      <w:r w:rsidRPr="00F11966">
        <w:t xml:space="preserve">  </w:t>
      </w:r>
      <w:r>
        <w:t xml:space="preserve">  </w:t>
      </w:r>
      <w:r w:rsidRPr="00F11966">
        <w:t xml:space="preserve">description: </w:t>
      </w:r>
      <w:r w:rsidRPr="001D2CEF">
        <w:rPr>
          <w:lang w:eastAsia="zh-CN"/>
        </w:rPr>
        <w:t xml:space="preserve">String identifying a group of devices </w:t>
      </w:r>
      <w:r w:rsidRPr="001D2CEF">
        <w:t xml:space="preserve">network internal globally unique ID which identifies a set of IMSIs, as specified in </w:t>
      </w:r>
      <w:r>
        <w:rPr>
          <w:lang w:eastAsia="zh-CN"/>
        </w:rPr>
        <w:t xml:space="preserve">clause 19.9 of 3GPP TS </w:t>
      </w:r>
      <w:r w:rsidRPr="001D2CEF">
        <w:rPr>
          <w:lang w:eastAsia="zh-CN"/>
        </w:rPr>
        <w:t>23.003</w:t>
      </w:r>
      <w:r w:rsidRPr="001D2CEF">
        <w:t>.</w:t>
      </w:r>
    </w:p>
    <w:p w14:paraId="000B10E3" w14:textId="77777777" w:rsidR="00E92CBF" w:rsidRPr="00F11966" w:rsidRDefault="00E92CBF" w:rsidP="00E92CBF">
      <w:pPr>
        <w:pStyle w:val="PL"/>
        <w:rPr>
          <w:lang w:val="en-US"/>
        </w:rPr>
      </w:pPr>
      <w:r w:rsidRPr="00F11966">
        <w:t xml:space="preserve">    </w:t>
      </w:r>
      <w:r w:rsidRPr="00F11966">
        <w:rPr>
          <w:lang w:val="en-US"/>
        </w:rPr>
        <w:t>GroupIdRm:</w:t>
      </w:r>
    </w:p>
    <w:p w14:paraId="439389AA" w14:textId="77777777" w:rsidR="00E92CBF" w:rsidRPr="00F11966" w:rsidRDefault="00E92CBF" w:rsidP="00E92CBF">
      <w:pPr>
        <w:pStyle w:val="PL"/>
        <w:rPr>
          <w:lang w:val="en-US"/>
        </w:rPr>
      </w:pPr>
      <w:r w:rsidRPr="00F11966">
        <w:rPr>
          <w:lang w:val="en-US"/>
        </w:rPr>
        <w:t xml:space="preserve">      type: string</w:t>
      </w:r>
    </w:p>
    <w:p w14:paraId="0E151741" w14:textId="77777777" w:rsidR="00E92CBF" w:rsidRPr="00F11966" w:rsidRDefault="00E92CBF" w:rsidP="00E92CBF">
      <w:pPr>
        <w:pStyle w:val="PL"/>
      </w:pPr>
      <w:r w:rsidRPr="00F11966">
        <w:rPr>
          <w:lang w:val="en-US"/>
        </w:rPr>
        <w:t xml:space="preserve">      </w:t>
      </w:r>
      <w:r w:rsidRPr="00F11966">
        <w:t>pattern: '^[</w:t>
      </w:r>
      <w:r w:rsidRPr="00F11966">
        <w:rPr>
          <w:rFonts w:cs="Arial"/>
          <w:szCs w:val="18"/>
        </w:rPr>
        <w:t>A-Fa-f</w:t>
      </w:r>
      <w:r w:rsidRPr="00F11966">
        <w:t>0-9]{8}-[0-9]{3}-[0-9]{2,3}-([A-Fa-f0-9][A-Fa-f0-9]){1,10}$'</w:t>
      </w:r>
    </w:p>
    <w:p w14:paraId="5A29C738" w14:textId="77777777" w:rsidR="00E92CBF" w:rsidRPr="00F11966" w:rsidRDefault="00E92CBF" w:rsidP="00E92CBF">
      <w:pPr>
        <w:pStyle w:val="PL"/>
        <w:rPr>
          <w:lang w:val="en-US"/>
        </w:rPr>
      </w:pPr>
      <w:r w:rsidRPr="00F11966">
        <w:rPr>
          <w:lang w:val="en-US"/>
        </w:rPr>
        <w:t xml:space="preserve">      nullable: true</w:t>
      </w:r>
    </w:p>
    <w:p w14:paraId="552A44D1" w14:textId="77777777" w:rsidR="00B14A27" w:rsidRPr="00F11966" w:rsidRDefault="00B14A27" w:rsidP="00B14A27">
      <w:pPr>
        <w:pStyle w:val="PL"/>
        <w:rPr>
          <w:lang w:val="en-US"/>
        </w:rPr>
      </w:pPr>
      <w:r>
        <w:t xml:space="preserve">  </w:t>
      </w:r>
      <w:r w:rsidRPr="00F11966">
        <w:t xml:space="preserve">  </w:t>
      </w:r>
      <w:r>
        <w:t xml:space="preserve">  </w:t>
      </w:r>
      <w:r w:rsidRPr="00F11966">
        <w:t xml:space="preserve">description: </w:t>
      </w:r>
      <w:r w:rsidRPr="001D2CEF">
        <w:rPr>
          <w:lang w:eastAsia="zh-CN"/>
        </w:rPr>
        <w:t xml:space="preserve">String identifying a group of devices </w:t>
      </w:r>
      <w:r w:rsidRPr="001D2CEF">
        <w:t xml:space="preserve">network internal globally unique ID which identifies a set of IMSIs, as specified in </w:t>
      </w:r>
      <w:r>
        <w:rPr>
          <w:lang w:eastAsia="zh-CN"/>
        </w:rPr>
        <w:t xml:space="preserve">clause 19.9 of 3GPP TS </w:t>
      </w:r>
      <w:r w:rsidRPr="001D2CEF">
        <w:rPr>
          <w:lang w:eastAsia="zh-CN"/>
        </w:rPr>
        <w:t>23.003</w:t>
      </w:r>
      <w:r>
        <w:rPr>
          <w:lang w:eastAsia="zh-CN"/>
        </w:rPr>
        <w:t xml:space="preserve"> </w:t>
      </w:r>
      <w:r w:rsidRPr="001D2CEF">
        <w:t>with the Op</w:t>
      </w:r>
      <w:r>
        <w:t>enAPI "nullable= true" property</w:t>
      </w:r>
      <w:r w:rsidRPr="001D2CEF">
        <w:t>.</w:t>
      </w:r>
    </w:p>
    <w:p w14:paraId="0FCC8870" w14:textId="77777777" w:rsidR="00E92CBF" w:rsidRPr="00F11966" w:rsidRDefault="00E92CBF" w:rsidP="00E92CBF">
      <w:pPr>
        <w:pStyle w:val="PL"/>
        <w:rPr>
          <w:lang w:val="en-US"/>
        </w:rPr>
      </w:pPr>
      <w:r w:rsidRPr="00F11966">
        <w:t xml:space="preserve">    External</w:t>
      </w:r>
      <w:r w:rsidRPr="00F11966">
        <w:rPr>
          <w:lang w:val="en-US"/>
        </w:rPr>
        <w:t>GroupId:</w:t>
      </w:r>
    </w:p>
    <w:p w14:paraId="349AE30A" w14:textId="77777777" w:rsidR="00E92CBF" w:rsidRPr="00F11966" w:rsidRDefault="00E92CBF" w:rsidP="00E92CBF">
      <w:pPr>
        <w:pStyle w:val="PL"/>
        <w:rPr>
          <w:lang w:val="en-US"/>
        </w:rPr>
      </w:pPr>
      <w:r w:rsidRPr="00F11966">
        <w:rPr>
          <w:lang w:val="en-US"/>
        </w:rPr>
        <w:t xml:space="preserve">      type: string</w:t>
      </w:r>
    </w:p>
    <w:p w14:paraId="3504D2DF" w14:textId="77777777" w:rsidR="00E92CBF" w:rsidRPr="00F11966" w:rsidRDefault="00E92CBF" w:rsidP="00E92CBF">
      <w:pPr>
        <w:pStyle w:val="PL"/>
        <w:rPr>
          <w:lang w:val="en-US"/>
        </w:rPr>
      </w:pPr>
      <w:r w:rsidRPr="00F11966">
        <w:rPr>
          <w:lang w:val="en-US"/>
        </w:rPr>
        <w:t xml:space="preserve">      </w:t>
      </w:r>
      <w:r w:rsidRPr="00F11966">
        <w:t>pattern: '^extgroupid-[^@]+@[^@]+$'</w:t>
      </w:r>
    </w:p>
    <w:p w14:paraId="116D9961" w14:textId="77777777" w:rsidR="003F55F2" w:rsidRPr="00F11966" w:rsidRDefault="003F55F2" w:rsidP="003F55F2">
      <w:pPr>
        <w:pStyle w:val="PL"/>
        <w:rPr>
          <w:lang w:val="en-US"/>
        </w:rPr>
      </w:pPr>
      <w:r>
        <w:t xml:space="preserve">  </w:t>
      </w:r>
      <w:r w:rsidRPr="00F11966">
        <w:t xml:space="preserve">  </w:t>
      </w:r>
      <w:r>
        <w:t xml:space="preserve">  </w:t>
      </w:r>
      <w:r w:rsidRPr="00F11966">
        <w:t xml:space="preserve">description: </w:t>
      </w:r>
      <w:r w:rsidRPr="001D2CEF">
        <w:rPr>
          <w:lang w:eastAsia="zh-CN"/>
        </w:rPr>
        <w:t>String identifying External Group Identifier that identifies a</w:t>
      </w:r>
      <w:r w:rsidRPr="001D2CEF">
        <w:rPr>
          <w:rFonts w:hint="eastAsia"/>
          <w:lang w:val="en-US" w:eastAsia="zh-CN"/>
        </w:rPr>
        <w:t xml:space="preserve"> </w:t>
      </w:r>
      <w:r w:rsidRPr="001D2CEF">
        <w:rPr>
          <w:lang w:val="en-US" w:eastAsia="zh-CN"/>
        </w:rPr>
        <w:t>group made up of one or more subscriptions associated to a group of IMSIs</w:t>
      </w:r>
      <w:r w:rsidRPr="001D2CEF">
        <w:t xml:space="preserve">, as specified in </w:t>
      </w:r>
      <w:r>
        <w:rPr>
          <w:lang w:eastAsia="zh-CN"/>
        </w:rPr>
        <w:t xml:space="preserve">clause </w:t>
      </w:r>
      <w:r w:rsidRPr="001D2CEF">
        <w:rPr>
          <w:lang w:eastAsia="zh-CN"/>
        </w:rPr>
        <w:t>19.7.3 of 3GPP</w:t>
      </w:r>
      <w:r>
        <w:rPr>
          <w:lang w:eastAsia="zh-CN"/>
        </w:rPr>
        <w:t xml:space="preserve"> TS </w:t>
      </w:r>
      <w:r w:rsidRPr="001D2CEF">
        <w:rPr>
          <w:lang w:eastAsia="zh-CN"/>
        </w:rPr>
        <w:t>23.003</w:t>
      </w:r>
      <w:r w:rsidRPr="001D2CEF">
        <w:t>.</w:t>
      </w:r>
    </w:p>
    <w:p w14:paraId="151A7F7E" w14:textId="77777777" w:rsidR="00E92CBF" w:rsidRPr="00F11966" w:rsidRDefault="00E92CBF" w:rsidP="00E92CBF">
      <w:pPr>
        <w:pStyle w:val="PL"/>
        <w:rPr>
          <w:lang w:val="en-US"/>
        </w:rPr>
      </w:pPr>
      <w:r w:rsidRPr="00F11966">
        <w:t xml:space="preserve">    External</w:t>
      </w:r>
      <w:r w:rsidRPr="00F11966">
        <w:rPr>
          <w:lang w:val="en-US"/>
        </w:rPr>
        <w:t>GroupIdRm:</w:t>
      </w:r>
    </w:p>
    <w:p w14:paraId="3499CD61" w14:textId="77777777" w:rsidR="00E92CBF" w:rsidRPr="00F11966" w:rsidRDefault="00E92CBF" w:rsidP="00E92CBF">
      <w:pPr>
        <w:pStyle w:val="PL"/>
        <w:rPr>
          <w:lang w:val="en-US"/>
        </w:rPr>
      </w:pPr>
      <w:r w:rsidRPr="00F11966">
        <w:rPr>
          <w:lang w:val="en-US"/>
        </w:rPr>
        <w:t xml:space="preserve">      type: string</w:t>
      </w:r>
    </w:p>
    <w:p w14:paraId="0B68DC75" w14:textId="77777777" w:rsidR="00E92CBF" w:rsidRPr="00F11966" w:rsidRDefault="00E92CBF" w:rsidP="00E92CBF">
      <w:pPr>
        <w:pStyle w:val="PL"/>
        <w:rPr>
          <w:lang w:val="en-US"/>
        </w:rPr>
      </w:pPr>
      <w:r w:rsidRPr="00F11966">
        <w:rPr>
          <w:lang w:val="en-US"/>
        </w:rPr>
        <w:t xml:space="preserve">      </w:t>
      </w:r>
      <w:r w:rsidRPr="00F11966">
        <w:t>pattern: '^extgroupid-[^@]+@[^@]+$'</w:t>
      </w:r>
    </w:p>
    <w:p w14:paraId="50DE1C4A" w14:textId="77777777" w:rsidR="00E92CBF" w:rsidRPr="00F11966" w:rsidRDefault="00E92CBF" w:rsidP="00E92CBF">
      <w:pPr>
        <w:pStyle w:val="PL"/>
        <w:rPr>
          <w:lang w:val="en-US"/>
        </w:rPr>
      </w:pPr>
      <w:r w:rsidRPr="00F11966">
        <w:rPr>
          <w:lang w:val="en-US"/>
        </w:rPr>
        <w:t xml:space="preserve">      nullable: true</w:t>
      </w:r>
    </w:p>
    <w:p w14:paraId="35670337" w14:textId="77777777" w:rsidR="00B14A27" w:rsidRPr="00F11966" w:rsidRDefault="00B14A27" w:rsidP="00B14A27">
      <w:pPr>
        <w:pStyle w:val="PL"/>
        <w:rPr>
          <w:lang w:val="en-US"/>
        </w:rPr>
      </w:pPr>
      <w:r>
        <w:t xml:space="preserve">  </w:t>
      </w:r>
      <w:r w:rsidRPr="00F11966">
        <w:t xml:space="preserve">  </w:t>
      </w:r>
      <w:r>
        <w:t xml:space="preserve">  </w:t>
      </w:r>
      <w:r w:rsidRPr="00F11966">
        <w:t>description:</w:t>
      </w:r>
      <w:r>
        <w:t xml:space="preserve"> </w:t>
      </w:r>
      <w:r w:rsidRPr="001D2CEF">
        <w:rPr>
          <w:lang w:eastAsia="zh-CN"/>
        </w:rPr>
        <w:t>String identifying External Group Identifier that identifies a</w:t>
      </w:r>
      <w:r w:rsidRPr="001D2CEF">
        <w:rPr>
          <w:rFonts w:hint="eastAsia"/>
          <w:lang w:val="en-US" w:eastAsia="zh-CN"/>
        </w:rPr>
        <w:t xml:space="preserve"> </w:t>
      </w:r>
      <w:r w:rsidRPr="001D2CEF">
        <w:rPr>
          <w:lang w:val="en-US" w:eastAsia="zh-CN"/>
        </w:rPr>
        <w:t>group made up of one or more subscriptions associated to a group of IMSIs</w:t>
      </w:r>
      <w:r w:rsidRPr="001D2CEF">
        <w:t xml:space="preserve">, as specified in </w:t>
      </w:r>
      <w:r>
        <w:rPr>
          <w:lang w:eastAsia="zh-CN"/>
        </w:rPr>
        <w:t xml:space="preserve">clause 19.7.3 of 3GPP TS </w:t>
      </w:r>
      <w:r w:rsidRPr="001D2CEF">
        <w:rPr>
          <w:lang w:eastAsia="zh-CN"/>
        </w:rPr>
        <w:t>23.003</w:t>
      </w:r>
      <w:r w:rsidRPr="00F11966">
        <w:t xml:space="preserve"> </w:t>
      </w:r>
      <w:r w:rsidRPr="001D2CEF">
        <w:t>with the Op</w:t>
      </w:r>
      <w:r>
        <w:t>enAPI "nullable= true" property</w:t>
      </w:r>
      <w:r w:rsidRPr="001D2CEF">
        <w:t>.</w:t>
      </w:r>
    </w:p>
    <w:p w14:paraId="73F02E07" w14:textId="77777777" w:rsidR="00E92CBF" w:rsidRPr="00F11966" w:rsidRDefault="00E92CBF" w:rsidP="00E92CBF">
      <w:pPr>
        <w:pStyle w:val="PL"/>
        <w:rPr>
          <w:lang w:val="en-US"/>
        </w:rPr>
      </w:pPr>
      <w:r w:rsidRPr="00F11966">
        <w:rPr>
          <w:lang w:val="en-US"/>
        </w:rPr>
        <w:t xml:space="preserve">    Pei:</w:t>
      </w:r>
    </w:p>
    <w:p w14:paraId="6022B901" w14:textId="77777777" w:rsidR="00E92CBF" w:rsidRPr="00F11966" w:rsidRDefault="00E92CBF" w:rsidP="00E92CBF">
      <w:pPr>
        <w:pStyle w:val="PL"/>
        <w:rPr>
          <w:lang w:val="en-US"/>
        </w:rPr>
      </w:pPr>
      <w:r w:rsidRPr="00F11966">
        <w:rPr>
          <w:lang w:val="en-US"/>
        </w:rPr>
        <w:t xml:space="preserve">      type: string</w:t>
      </w:r>
    </w:p>
    <w:p w14:paraId="2F203BF2" w14:textId="77777777" w:rsidR="00E92CBF" w:rsidRPr="00F11966" w:rsidRDefault="00E92CBF" w:rsidP="00E92CBF">
      <w:pPr>
        <w:pStyle w:val="PL"/>
        <w:rPr>
          <w:lang w:val="sv-SE"/>
        </w:rPr>
      </w:pPr>
      <w:r w:rsidRPr="00F11966">
        <w:rPr>
          <w:lang w:val="sv-SE"/>
        </w:rPr>
        <w:t xml:space="preserve">      </w:t>
      </w:r>
      <w:r w:rsidRPr="00F11966">
        <w:t>pattern: '^(imei-[0-9]{15}|imeisv-[0-9]{16}|mac((-[0-9a-fA-F]{2}){6})</w:t>
      </w:r>
      <w:r w:rsidRPr="00F11966">
        <w:rPr>
          <w:lang w:val="sv-SE"/>
        </w:rPr>
        <w:t>(-untrusted)?|eui((-[0-9a-fA-F]{2}){8})</w:t>
      </w:r>
      <w:r w:rsidRPr="00F11966">
        <w:rPr>
          <w:lang w:val="en-US"/>
        </w:rPr>
        <w:t>|</w:t>
      </w:r>
      <w:r w:rsidRPr="00F11966">
        <w:t>.+)$'</w:t>
      </w:r>
    </w:p>
    <w:p w14:paraId="6BA34452" w14:textId="6DA47A2E" w:rsidR="00B14A27" w:rsidRPr="00F11966" w:rsidRDefault="00B14A27" w:rsidP="00B14A27">
      <w:pPr>
        <w:pStyle w:val="PL"/>
        <w:rPr>
          <w:lang w:val="en-US"/>
        </w:rPr>
      </w:pPr>
      <w:r>
        <w:t xml:space="preserve">  </w:t>
      </w:r>
      <w:r w:rsidRPr="00F11966">
        <w:t xml:space="preserve">  </w:t>
      </w:r>
      <w:r>
        <w:t xml:space="preserve">  </w:t>
      </w:r>
      <w:r w:rsidRPr="00F11966">
        <w:t xml:space="preserve">description: </w:t>
      </w:r>
      <w:r w:rsidRPr="001D2CEF">
        <w:rPr>
          <w:lang w:eastAsia="zh-CN"/>
        </w:rPr>
        <w:t>String representing a Permanent Equipm</w:t>
      </w:r>
      <w:r>
        <w:rPr>
          <w:lang w:eastAsia="zh-CN"/>
        </w:rPr>
        <w:t xml:space="preserve">ent Identifier that may contain </w:t>
      </w:r>
      <w:r w:rsidRPr="001D2CEF">
        <w:rPr>
          <w:lang w:eastAsia="zh-CN"/>
        </w:rPr>
        <w:t>-</w:t>
      </w:r>
      <w:r w:rsidR="00C90A64">
        <w:rPr>
          <w:lang w:eastAsia="zh-CN"/>
        </w:rPr>
        <w:t xml:space="preserve"> </w:t>
      </w:r>
      <w:r w:rsidRPr="001D2CEF">
        <w:rPr>
          <w:lang w:eastAsia="zh-CN"/>
        </w:rPr>
        <w:t>an IMEI or</w:t>
      </w:r>
      <w:r>
        <w:rPr>
          <w:lang w:eastAsia="zh-CN"/>
        </w:rPr>
        <w:t xml:space="preserve"> IMEISV, as specified in clause 6.2 of 3GPP TS </w:t>
      </w:r>
      <w:r w:rsidRPr="001D2CEF">
        <w:rPr>
          <w:lang w:eastAsia="zh-CN"/>
        </w:rPr>
        <w:t>23.003</w:t>
      </w:r>
      <w:r>
        <w:rPr>
          <w:lang w:eastAsia="zh-CN"/>
        </w:rPr>
        <w:t xml:space="preserve">; </w:t>
      </w:r>
      <w:r w:rsidRPr="001D2CEF">
        <w:rPr>
          <w:lang w:eastAsia="zh-CN"/>
        </w:rPr>
        <w:t xml:space="preserve">a MAC address for a 5G-RG or FN-RG via wireline access, </w:t>
      </w:r>
      <w:r w:rsidRPr="00AC30FE">
        <w:rPr>
          <w:lang w:eastAsia="zh-CN"/>
        </w:rPr>
        <w:t xml:space="preserve">with an indication that this address cannot be trusted for regulatory purpose if this address cannot be used as an Equipment Identifier of the FN-RG, </w:t>
      </w:r>
      <w:r w:rsidRPr="001D2CEF">
        <w:rPr>
          <w:lang w:eastAsia="zh-CN"/>
        </w:rPr>
        <w:t>as sp</w:t>
      </w:r>
      <w:r>
        <w:rPr>
          <w:lang w:eastAsia="zh-CN"/>
        </w:rPr>
        <w:t>ecified in clause 4.7.7 of 3GPP TS</w:t>
      </w:r>
      <w:r w:rsidRPr="001D2CEF">
        <w:rPr>
          <w:lang w:eastAsia="zh-CN"/>
        </w:rPr>
        <w:t>23.316</w:t>
      </w:r>
      <w:r w:rsidRPr="001D2CEF">
        <w:t>.</w:t>
      </w:r>
      <w:r>
        <w:t xml:space="preserve"> Examples are </w:t>
      </w:r>
      <w:r w:rsidRPr="001D2CEF">
        <w:rPr>
          <w:lang w:val="sv-SE" w:eastAsia="zh-CN"/>
        </w:rPr>
        <w:t>imei-012345678901234</w:t>
      </w:r>
      <w:r>
        <w:rPr>
          <w:lang w:val="sv-SE" w:eastAsia="zh-CN"/>
        </w:rPr>
        <w:t xml:space="preserve"> or </w:t>
      </w:r>
      <w:r w:rsidRPr="001D2CEF">
        <w:rPr>
          <w:lang w:val="sv-SE" w:eastAsia="zh-CN"/>
        </w:rPr>
        <w:t>imeisv-0123456789012345</w:t>
      </w:r>
      <w:r>
        <w:rPr>
          <w:lang w:val="sv-SE" w:eastAsia="zh-CN"/>
        </w:rPr>
        <w:t>.</w:t>
      </w:r>
    </w:p>
    <w:p w14:paraId="02A891ED" w14:textId="77777777" w:rsidR="00E92CBF" w:rsidRPr="00F11966" w:rsidRDefault="00E92CBF" w:rsidP="00E92CBF">
      <w:pPr>
        <w:pStyle w:val="PL"/>
        <w:rPr>
          <w:lang w:val="en-US"/>
        </w:rPr>
      </w:pPr>
      <w:r w:rsidRPr="00F11966">
        <w:rPr>
          <w:lang w:val="en-US"/>
        </w:rPr>
        <w:t xml:space="preserve">    PeiRm:</w:t>
      </w:r>
    </w:p>
    <w:p w14:paraId="17F2F0DD" w14:textId="77777777" w:rsidR="00E92CBF" w:rsidRPr="00F11966" w:rsidRDefault="00E92CBF" w:rsidP="00E92CBF">
      <w:pPr>
        <w:pStyle w:val="PL"/>
        <w:rPr>
          <w:lang w:val="en-US"/>
        </w:rPr>
      </w:pPr>
      <w:r w:rsidRPr="00F11966">
        <w:rPr>
          <w:lang w:val="en-US"/>
        </w:rPr>
        <w:t xml:space="preserve">      type: string</w:t>
      </w:r>
    </w:p>
    <w:p w14:paraId="5E0F17DE" w14:textId="77777777" w:rsidR="00E92CBF" w:rsidRPr="00F11966" w:rsidRDefault="00E92CBF" w:rsidP="00E92CBF">
      <w:pPr>
        <w:pStyle w:val="PL"/>
        <w:rPr>
          <w:lang w:val="sv-SE"/>
        </w:rPr>
      </w:pPr>
      <w:r w:rsidRPr="00F11966">
        <w:rPr>
          <w:lang w:val="sv-SE"/>
        </w:rPr>
        <w:t xml:space="preserve">      </w:t>
      </w:r>
      <w:r w:rsidRPr="00202CB2">
        <w:rPr>
          <w:lang w:val="sv-SE"/>
        </w:rPr>
        <w:t>pattern: '^(imei-[0-9]{15}|imeisv-[0-9]{16}|mac((-[0-9a-fA-F]{2}){6})</w:t>
      </w:r>
      <w:r w:rsidRPr="00F11966">
        <w:rPr>
          <w:lang w:val="sv-SE"/>
        </w:rPr>
        <w:t>(-untrusted)?|eui((-[0-9a-fA-F]{2}){8})</w:t>
      </w:r>
      <w:r w:rsidRPr="00202CB2">
        <w:rPr>
          <w:lang w:val="sv-SE"/>
        </w:rPr>
        <w:t>|.+)$'</w:t>
      </w:r>
    </w:p>
    <w:p w14:paraId="0413785E" w14:textId="77777777" w:rsidR="00E92CBF" w:rsidRPr="00F11966" w:rsidRDefault="00E92CBF" w:rsidP="00E92CBF">
      <w:pPr>
        <w:pStyle w:val="PL"/>
        <w:rPr>
          <w:lang w:val="en-US"/>
        </w:rPr>
      </w:pPr>
      <w:r w:rsidRPr="00202CB2">
        <w:rPr>
          <w:lang w:val="sv-SE"/>
        </w:rPr>
        <w:t xml:space="preserve">      </w:t>
      </w:r>
      <w:r w:rsidRPr="00F11966">
        <w:rPr>
          <w:lang w:val="en-US"/>
        </w:rPr>
        <w:t>nullable: true</w:t>
      </w:r>
    </w:p>
    <w:p w14:paraId="1D415F7C" w14:textId="77777777" w:rsidR="00B14A27" w:rsidRPr="00F11966" w:rsidRDefault="00B14A27" w:rsidP="00B14A27">
      <w:pPr>
        <w:pStyle w:val="PL"/>
        <w:rPr>
          <w:lang w:val="en-US"/>
        </w:rPr>
      </w:pPr>
      <w:r>
        <w:t xml:space="preserve">  </w:t>
      </w:r>
      <w:r w:rsidRPr="00F11966">
        <w:t xml:space="preserve">  </w:t>
      </w:r>
      <w:r>
        <w:t xml:space="preserve">  </w:t>
      </w:r>
      <w:r w:rsidRPr="00F11966">
        <w:t xml:space="preserve">description: </w:t>
      </w:r>
      <w:r w:rsidRPr="001D2CEF">
        <w:t xml:space="preserve">This data type is defined in the same way as the "Pei" data type </w:t>
      </w:r>
      <w:r>
        <w:t xml:space="preserve">but </w:t>
      </w:r>
      <w:r w:rsidRPr="001D2CEF">
        <w:t>with the Op</w:t>
      </w:r>
      <w:r>
        <w:t>enAPI "nullable= true" property</w:t>
      </w:r>
      <w:r w:rsidRPr="001D2CEF">
        <w:t>.</w:t>
      </w:r>
    </w:p>
    <w:p w14:paraId="79FD6405" w14:textId="77777777" w:rsidR="00E92CBF" w:rsidRPr="00F11966" w:rsidRDefault="00E92CBF" w:rsidP="00E92CBF">
      <w:pPr>
        <w:pStyle w:val="PL"/>
        <w:rPr>
          <w:lang w:val="en-US"/>
        </w:rPr>
      </w:pPr>
      <w:r w:rsidRPr="00F11966">
        <w:rPr>
          <w:lang w:val="en-US"/>
        </w:rPr>
        <w:t xml:space="preserve">    Supi:</w:t>
      </w:r>
    </w:p>
    <w:p w14:paraId="08F304AA" w14:textId="77777777" w:rsidR="00E92CBF" w:rsidRPr="00F11966" w:rsidRDefault="00E92CBF" w:rsidP="00E92CBF">
      <w:pPr>
        <w:pStyle w:val="PL"/>
        <w:rPr>
          <w:lang w:val="en-US"/>
        </w:rPr>
      </w:pPr>
      <w:r w:rsidRPr="00F11966">
        <w:rPr>
          <w:lang w:val="en-US"/>
        </w:rPr>
        <w:t xml:space="preserve">      type: string</w:t>
      </w:r>
    </w:p>
    <w:p w14:paraId="6E069026" w14:textId="77777777" w:rsidR="00E92CBF" w:rsidRPr="00F11966" w:rsidRDefault="00E92CBF" w:rsidP="00E92CBF">
      <w:pPr>
        <w:pStyle w:val="PL"/>
        <w:rPr>
          <w:lang w:val="en-US"/>
        </w:rPr>
      </w:pPr>
      <w:r w:rsidRPr="00F11966">
        <w:rPr>
          <w:lang w:val="en-US"/>
        </w:rPr>
        <w:t xml:space="preserve">      pattern: '^(imsi-[0-9]{5,15}|nai-.+|gci-.+|gli-.+|.+)$'</w:t>
      </w:r>
    </w:p>
    <w:p w14:paraId="39A9C569" w14:textId="5FEE84A0" w:rsidR="00736271" w:rsidRDefault="00B14A27" w:rsidP="00B14A27">
      <w:pPr>
        <w:pStyle w:val="PL"/>
      </w:pPr>
      <w:r>
        <w:t xml:space="preserve">  </w:t>
      </w:r>
      <w:r w:rsidRPr="00F11966">
        <w:t xml:space="preserve"> </w:t>
      </w:r>
      <w:r>
        <w:t xml:space="preserve">  </w:t>
      </w:r>
      <w:r w:rsidRPr="00F11966">
        <w:t xml:space="preserve"> description:</w:t>
      </w:r>
      <w:r w:rsidRPr="00924527">
        <w:t xml:space="preserve"> </w:t>
      </w:r>
      <w:r w:rsidR="00736271">
        <w:t>&gt;</w:t>
      </w:r>
    </w:p>
    <w:p w14:paraId="7EA55454" w14:textId="4952D006" w:rsidR="00C90A64" w:rsidRDefault="00736271" w:rsidP="00B14A27">
      <w:pPr>
        <w:pStyle w:val="PL"/>
      </w:pPr>
      <w:r>
        <w:t xml:space="preserve">        </w:t>
      </w:r>
      <w:r w:rsidR="00B14A27" w:rsidRPr="001D2CEF">
        <w:t>String identifying a Supi that shall contain either an IMSI, a network specific identifier, a Global Cable Identifier (GCI) or a Global Line Identifier (GLI)</w:t>
      </w:r>
      <w:r w:rsidR="00B14A27">
        <w:t xml:space="preserve"> as specified in clause 2.2A of 3GPP TS 23.003</w:t>
      </w:r>
      <w:r w:rsidR="00B14A27" w:rsidRPr="001D2CEF">
        <w:t>.</w:t>
      </w:r>
      <w:r w:rsidR="00B14A27">
        <w:t xml:space="preserve"> </w:t>
      </w:r>
      <w:r w:rsidR="00B14A27" w:rsidRPr="001D2CEF">
        <w:t>I</w:t>
      </w:r>
      <w:r w:rsidR="00B14A27">
        <w:t>t shall be formatted as follows</w:t>
      </w:r>
    </w:p>
    <w:p w14:paraId="671B3E2A" w14:textId="3BC08223" w:rsidR="00C90A64" w:rsidRDefault="00736271" w:rsidP="00B14A27">
      <w:pPr>
        <w:pStyle w:val="PL"/>
      </w:pPr>
      <w:r>
        <w:t xml:space="preserve">         </w:t>
      </w:r>
      <w:r w:rsidR="00B14A27" w:rsidRPr="001D2CEF">
        <w:t>-</w:t>
      </w:r>
      <w:r w:rsidR="00C90A64">
        <w:t xml:space="preserve"> </w:t>
      </w:r>
      <w:r w:rsidR="00B14A27" w:rsidRPr="001D2CEF">
        <w:t>for an IMSI "imsi-&lt;imsi&gt;", where &lt;imsi&gt; shall be formatted according to clause</w:t>
      </w:r>
      <w:r w:rsidR="00B14A27">
        <w:t xml:space="preserve"> 2.2 of 3GPP TS </w:t>
      </w:r>
      <w:r w:rsidR="00B14A27" w:rsidRPr="001D2CEF">
        <w:t>23.003 that describes an IMSI.</w:t>
      </w:r>
    </w:p>
    <w:p w14:paraId="7BDF5FA5" w14:textId="634D448A" w:rsidR="00A04B8B" w:rsidRDefault="00736271" w:rsidP="00B14A27">
      <w:pPr>
        <w:pStyle w:val="PL"/>
      </w:pPr>
      <w:r>
        <w:t xml:space="preserve">         </w:t>
      </w:r>
      <w:r w:rsidR="00B14A27" w:rsidRPr="001D2CEF">
        <w:t>-</w:t>
      </w:r>
      <w:r w:rsidR="00C90A64">
        <w:t xml:space="preserve"> </w:t>
      </w:r>
      <w:r w:rsidR="00B14A27" w:rsidRPr="00AC30FE">
        <w:t>for a network specific identifier</w:t>
      </w:r>
      <w:r w:rsidR="00B14A27" w:rsidRPr="001D2CEF">
        <w:t xml:space="preserve"> "nai-&lt;nai&gt;, where &lt;nai&gt; shall be formatted according to clause</w:t>
      </w:r>
      <w:r w:rsidR="00B14A27">
        <w:t xml:space="preserve"> </w:t>
      </w:r>
      <w:r w:rsidR="00B14A27" w:rsidRPr="001D2CEF">
        <w:t>28.7.2 of 3GPP</w:t>
      </w:r>
      <w:r w:rsidR="00B14A27">
        <w:t xml:space="preserve"> TS </w:t>
      </w:r>
      <w:r w:rsidR="00B14A27" w:rsidRPr="001D2CEF">
        <w:t>23.003 that describes an NAI.</w:t>
      </w:r>
    </w:p>
    <w:p w14:paraId="4E960478" w14:textId="264B5B72" w:rsidR="00A04B8B" w:rsidRDefault="00736271" w:rsidP="00B14A27">
      <w:pPr>
        <w:pStyle w:val="PL"/>
      </w:pPr>
      <w:r>
        <w:t xml:space="preserve">         </w:t>
      </w:r>
      <w:r w:rsidR="00B14A27" w:rsidRPr="001D2CEF">
        <w:t>-</w:t>
      </w:r>
      <w:r w:rsidR="00C90A64">
        <w:t xml:space="preserve"> </w:t>
      </w:r>
      <w:r w:rsidR="00B14A27" w:rsidRPr="00DD06E3">
        <w:t>for a GCI</w:t>
      </w:r>
      <w:r w:rsidR="00B14A27" w:rsidRPr="00AC30FE">
        <w:t xml:space="preserve"> "gci-&lt;gci&gt;", where &lt;gci&gt; shall be formatted according to clause</w:t>
      </w:r>
      <w:r w:rsidR="00B14A27">
        <w:t xml:space="preserve"> </w:t>
      </w:r>
      <w:r w:rsidR="00B14A27" w:rsidRPr="00AC30FE">
        <w:t>28.15.2 of 3GPP</w:t>
      </w:r>
      <w:r w:rsidR="00B14A27">
        <w:t xml:space="preserve"> </w:t>
      </w:r>
      <w:r w:rsidR="00B14A27" w:rsidRPr="00924527">
        <w:t xml:space="preserve">TS </w:t>
      </w:r>
      <w:r w:rsidR="00B14A27" w:rsidRPr="00164DEA">
        <w:t>23.003.</w:t>
      </w:r>
    </w:p>
    <w:p w14:paraId="15C0EAEE" w14:textId="33FFDAD0" w:rsidR="00B14A27" w:rsidRPr="00AC30FE" w:rsidRDefault="00736271" w:rsidP="00B14A27">
      <w:pPr>
        <w:pStyle w:val="PL"/>
      </w:pPr>
      <w:r>
        <w:t xml:space="preserve">         </w:t>
      </w:r>
      <w:r w:rsidR="00B14A27" w:rsidRPr="00164DEA">
        <w:t>-</w:t>
      </w:r>
      <w:r w:rsidR="00C90A64">
        <w:t xml:space="preserve"> </w:t>
      </w:r>
      <w:r w:rsidR="00B14A27" w:rsidRPr="00164DEA">
        <w:t>for a GLI</w:t>
      </w:r>
      <w:r w:rsidR="00B14A27" w:rsidRPr="00AC30FE">
        <w:t xml:space="preserve"> "gli-&lt;gli&gt;", where &lt;gli&gt; shall be formatted according to clause</w:t>
      </w:r>
      <w:r w:rsidR="00B14A27" w:rsidRPr="002C466A">
        <w:t xml:space="preserve"> 28.16.2 of 3GPP TS </w:t>
      </w:r>
      <w:r w:rsidR="00B14A27" w:rsidRPr="00AC30FE">
        <w:t>23.003.</w:t>
      </w:r>
      <w:r w:rsidR="00B14A27" w:rsidRPr="001D2CEF">
        <w:t>To enable that the value is used as part of an URI, the string shall only contain characters allowed according to the "lower-with-hyphen" namin</w:t>
      </w:r>
      <w:r w:rsidR="00B14A27">
        <w:t xml:space="preserve">g convention defined in 3GPP TS </w:t>
      </w:r>
      <w:r w:rsidR="00B14A27" w:rsidRPr="001D2CEF">
        <w:t>29.501.</w:t>
      </w:r>
    </w:p>
    <w:p w14:paraId="0CD4E9F5" w14:textId="77777777" w:rsidR="00E92CBF" w:rsidRPr="00F11966" w:rsidRDefault="00E92CBF" w:rsidP="00E92CBF">
      <w:pPr>
        <w:pStyle w:val="PL"/>
        <w:rPr>
          <w:lang w:val="en-US"/>
        </w:rPr>
      </w:pPr>
      <w:r w:rsidRPr="00F11966">
        <w:rPr>
          <w:lang w:val="en-US"/>
        </w:rPr>
        <w:t xml:space="preserve">    SupiRm:</w:t>
      </w:r>
    </w:p>
    <w:p w14:paraId="5F20220F" w14:textId="77777777" w:rsidR="00E92CBF" w:rsidRPr="00F11966" w:rsidRDefault="00E92CBF" w:rsidP="00E92CBF">
      <w:pPr>
        <w:pStyle w:val="PL"/>
        <w:rPr>
          <w:lang w:val="en-US"/>
        </w:rPr>
      </w:pPr>
      <w:r w:rsidRPr="00F11966">
        <w:rPr>
          <w:lang w:val="en-US"/>
        </w:rPr>
        <w:t xml:space="preserve">      type: string</w:t>
      </w:r>
    </w:p>
    <w:p w14:paraId="6EC79348" w14:textId="77777777" w:rsidR="00E92CBF" w:rsidRPr="00F11966" w:rsidRDefault="00E92CBF" w:rsidP="00E92CBF">
      <w:pPr>
        <w:pStyle w:val="PL"/>
        <w:rPr>
          <w:lang w:val="en-US"/>
        </w:rPr>
      </w:pPr>
      <w:r w:rsidRPr="00F11966">
        <w:rPr>
          <w:lang w:val="en-US"/>
        </w:rPr>
        <w:t xml:space="preserve">      pattern: '^(imsi-[0-9]{5,15}|nai-.+|gci-.+|gli-.+|.+)$'</w:t>
      </w:r>
    </w:p>
    <w:p w14:paraId="796A1854" w14:textId="77777777" w:rsidR="00E92CBF" w:rsidRPr="00F11966" w:rsidRDefault="00E92CBF" w:rsidP="00E92CBF">
      <w:pPr>
        <w:pStyle w:val="PL"/>
        <w:rPr>
          <w:lang w:val="en-US"/>
        </w:rPr>
      </w:pPr>
      <w:r w:rsidRPr="00F11966">
        <w:rPr>
          <w:lang w:val="en-US"/>
        </w:rPr>
        <w:t xml:space="preserve">      nullable: true</w:t>
      </w:r>
    </w:p>
    <w:p w14:paraId="00C7192C" w14:textId="77777777" w:rsidR="00B14A27" w:rsidRPr="00F11966" w:rsidRDefault="00B14A27" w:rsidP="00B14A27">
      <w:pPr>
        <w:pStyle w:val="PL"/>
        <w:rPr>
          <w:lang w:val="en-US"/>
        </w:rPr>
      </w:pPr>
      <w:r>
        <w:t xml:space="preserve">  </w:t>
      </w:r>
      <w:r w:rsidRPr="00F11966">
        <w:t xml:space="preserve"> </w:t>
      </w:r>
      <w:r>
        <w:t xml:space="preserve">  </w:t>
      </w:r>
      <w:r w:rsidRPr="00F11966">
        <w:t xml:space="preserve"> description: </w:t>
      </w:r>
      <w:r w:rsidRPr="001D2CEF">
        <w:t>This data type is defined in the same way as the "Supi" data type, but with the Op</w:t>
      </w:r>
      <w:r>
        <w:t>enAPI "nullable= true" property</w:t>
      </w:r>
      <w:r w:rsidRPr="001D2CEF">
        <w:t>.</w:t>
      </w:r>
    </w:p>
    <w:p w14:paraId="7634535C" w14:textId="77777777" w:rsidR="00E92CBF" w:rsidRPr="00F11966" w:rsidRDefault="00E92CBF" w:rsidP="00E92CBF">
      <w:pPr>
        <w:pStyle w:val="PL"/>
        <w:rPr>
          <w:lang w:val="en-US"/>
        </w:rPr>
      </w:pPr>
      <w:r w:rsidRPr="00F11966">
        <w:rPr>
          <w:lang w:val="en-US"/>
        </w:rPr>
        <w:t xml:space="preserve">    NfInstanceId:</w:t>
      </w:r>
    </w:p>
    <w:p w14:paraId="506EF292" w14:textId="77777777" w:rsidR="00E92CBF" w:rsidRPr="00F11966" w:rsidRDefault="00E92CBF" w:rsidP="00E92CBF">
      <w:pPr>
        <w:pStyle w:val="PL"/>
      </w:pPr>
      <w:r w:rsidRPr="00F11966">
        <w:rPr>
          <w:lang w:val="en-US"/>
        </w:rPr>
        <w:t xml:space="preserve">      </w:t>
      </w:r>
      <w:r w:rsidRPr="00F11966">
        <w:t>type: string</w:t>
      </w:r>
    </w:p>
    <w:p w14:paraId="4B5CB882" w14:textId="77777777" w:rsidR="00E92CBF" w:rsidRPr="00F11966" w:rsidRDefault="00E92CBF" w:rsidP="00E92CBF">
      <w:pPr>
        <w:pStyle w:val="PL"/>
        <w:rPr>
          <w:lang w:val="en-US"/>
        </w:rPr>
      </w:pPr>
      <w:r w:rsidRPr="00F11966">
        <w:rPr>
          <w:lang w:val="en-US"/>
        </w:rPr>
        <w:t xml:space="preserve">      </w:t>
      </w:r>
      <w:r w:rsidRPr="00F11966">
        <w:rPr>
          <w:lang w:eastAsia="zh-CN"/>
        </w:rPr>
        <w:t>format: uuid</w:t>
      </w:r>
    </w:p>
    <w:p w14:paraId="7D4C118E" w14:textId="6A4A6414" w:rsidR="009B2EFF" w:rsidRPr="00F11966" w:rsidRDefault="009B2EFF" w:rsidP="009B2EFF">
      <w:pPr>
        <w:pStyle w:val="PL"/>
        <w:rPr>
          <w:lang w:val="en-US"/>
        </w:rPr>
      </w:pPr>
      <w:r>
        <w:t xml:space="preserve">  </w:t>
      </w:r>
      <w:r w:rsidRPr="00F11966">
        <w:t xml:space="preserve">  </w:t>
      </w:r>
      <w:r>
        <w:t xml:space="preserve">  </w:t>
      </w:r>
      <w:r w:rsidRPr="00F11966">
        <w:t>description:</w:t>
      </w:r>
      <w:r>
        <w:t xml:space="preserve"> </w:t>
      </w:r>
      <w:r w:rsidRPr="001D2CEF">
        <w:rPr>
          <w:lang w:eastAsia="zh-CN"/>
        </w:rPr>
        <w:t xml:space="preserve">String uniquely identifying a NF instance. </w:t>
      </w:r>
      <w:r w:rsidRPr="001D2CEF">
        <w:t>The format of the NF Instance ID shall be a Universally Unique Identifier (UUID) version 4, as described in IETF</w:t>
      </w:r>
      <w:r>
        <w:t xml:space="preserve"> </w:t>
      </w:r>
      <w:r w:rsidRPr="001D2CEF">
        <w:t>RFC</w:t>
      </w:r>
      <w:r>
        <w:t xml:space="preserve"> </w:t>
      </w:r>
      <w:r w:rsidRPr="001D2CEF">
        <w:t>4122.</w:t>
      </w:r>
    </w:p>
    <w:p w14:paraId="3F1F3B87" w14:textId="77777777" w:rsidR="00E92CBF" w:rsidRPr="00F11966" w:rsidRDefault="00E92CBF" w:rsidP="00E92CBF">
      <w:pPr>
        <w:pStyle w:val="PL"/>
      </w:pPr>
      <w:r w:rsidRPr="00F11966">
        <w:t xml:space="preserve">    AmfId:</w:t>
      </w:r>
    </w:p>
    <w:p w14:paraId="2C3B7DE4" w14:textId="77777777" w:rsidR="00E92CBF" w:rsidRPr="00F11966" w:rsidRDefault="00E92CBF" w:rsidP="00E92CBF">
      <w:pPr>
        <w:pStyle w:val="PL"/>
      </w:pPr>
      <w:r w:rsidRPr="00F11966">
        <w:t xml:space="preserve">      type: string</w:t>
      </w:r>
    </w:p>
    <w:p w14:paraId="01595120" w14:textId="77777777" w:rsidR="00E92CBF" w:rsidRPr="00F11966" w:rsidRDefault="00E92CBF" w:rsidP="00E92CBF">
      <w:pPr>
        <w:pStyle w:val="PL"/>
      </w:pPr>
      <w:r w:rsidRPr="00F11966">
        <w:t xml:space="preserve">      </w:t>
      </w:r>
      <w:r w:rsidRPr="00F11966">
        <w:rPr>
          <w:rFonts w:cs="Arial"/>
          <w:szCs w:val="18"/>
        </w:rPr>
        <w:t>pattern: '^[A-Fa-f0-9]{6}$'</w:t>
      </w:r>
    </w:p>
    <w:p w14:paraId="47E323DB" w14:textId="77777777" w:rsidR="009B2EFF" w:rsidRPr="00F11966" w:rsidRDefault="009B2EFF" w:rsidP="009B2EFF">
      <w:pPr>
        <w:pStyle w:val="PL"/>
        <w:rPr>
          <w:lang w:val="en-US"/>
        </w:rPr>
      </w:pPr>
      <w:r>
        <w:t xml:space="preserve">  </w:t>
      </w:r>
      <w:r w:rsidRPr="00F11966">
        <w:t xml:space="preserve">  </w:t>
      </w:r>
      <w:r>
        <w:t xml:space="preserve">  </w:t>
      </w:r>
      <w:r w:rsidRPr="00F11966">
        <w:t xml:space="preserve">description: </w:t>
      </w:r>
      <w:r w:rsidRPr="001D2CEF">
        <w:rPr>
          <w:lang w:eastAsia="zh-CN"/>
        </w:rPr>
        <w:t>String identifying the AMF ID composed of AMF Region ID (8 bits), AMF Set ID (10 bits) and AMF Pointer (6 bits) as specified in clause</w:t>
      </w:r>
      <w:r>
        <w:rPr>
          <w:lang w:eastAsia="zh-CN"/>
        </w:rPr>
        <w:t xml:space="preserve"> 2.10.1 of 3GPP TS </w:t>
      </w:r>
      <w:r w:rsidRPr="001D2CEF">
        <w:rPr>
          <w:lang w:eastAsia="zh-CN"/>
        </w:rPr>
        <w:t>23.003</w:t>
      </w:r>
      <w:r w:rsidRPr="001D2CEF">
        <w:t>.</w:t>
      </w:r>
      <w:r>
        <w:t xml:space="preserve"> </w:t>
      </w:r>
      <w:r w:rsidRPr="001D2CEF">
        <w:rPr>
          <w:rFonts w:cs="Arial"/>
          <w:szCs w:val="18"/>
        </w:rPr>
        <w:t>I</w:t>
      </w:r>
      <w:r w:rsidRPr="001D2CEF">
        <w:rPr>
          <w:rFonts w:cs="Arial"/>
          <w:szCs w:val="18"/>
          <w:lang w:eastAsia="zh-CN"/>
        </w:rPr>
        <w:t xml:space="preserve">t is encoded as a </w:t>
      </w:r>
      <w:r w:rsidRPr="001D2CEF">
        <w:rPr>
          <w:rFonts w:cs="Arial"/>
          <w:szCs w:val="18"/>
        </w:rPr>
        <w:t>string of 6 hexadecimal characters (i.e., 24 bits)</w:t>
      </w:r>
    </w:p>
    <w:p w14:paraId="5A89DC11" w14:textId="77777777" w:rsidR="00E92CBF" w:rsidRPr="00F11966" w:rsidRDefault="00E92CBF" w:rsidP="00E92CBF">
      <w:pPr>
        <w:pStyle w:val="PL"/>
      </w:pPr>
      <w:r w:rsidRPr="00F11966">
        <w:lastRenderedPageBreak/>
        <w:t xml:space="preserve">    AmfRegionId:</w:t>
      </w:r>
    </w:p>
    <w:p w14:paraId="75CC4ECB" w14:textId="77777777" w:rsidR="00E92CBF" w:rsidRPr="00F11966" w:rsidRDefault="00E92CBF" w:rsidP="00E92CBF">
      <w:pPr>
        <w:pStyle w:val="PL"/>
      </w:pPr>
      <w:r w:rsidRPr="00F11966">
        <w:t xml:space="preserve">      type: string</w:t>
      </w:r>
    </w:p>
    <w:p w14:paraId="39F7A627" w14:textId="77777777" w:rsidR="00E92CBF" w:rsidRPr="00F11966" w:rsidRDefault="00E92CBF" w:rsidP="00E92CBF">
      <w:pPr>
        <w:pStyle w:val="PL"/>
      </w:pPr>
      <w:r w:rsidRPr="00F11966">
        <w:t xml:space="preserve">      </w:t>
      </w:r>
      <w:r w:rsidRPr="00F11966">
        <w:rPr>
          <w:rFonts w:cs="Arial"/>
          <w:szCs w:val="18"/>
        </w:rPr>
        <w:t>pattern: '^[A-Fa-f0-9]{2}$'</w:t>
      </w:r>
    </w:p>
    <w:p w14:paraId="5102334D" w14:textId="77777777" w:rsidR="00B14A27" w:rsidRPr="00F11966" w:rsidRDefault="00B14A27" w:rsidP="00B14A27">
      <w:pPr>
        <w:pStyle w:val="PL"/>
        <w:rPr>
          <w:lang w:val="en-US"/>
        </w:rPr>
      </w:pPr>
      <w:r>
        <w:t xml:space="preserve">  </w:t>
      </w:r>
      <w:r w:rsidRPr="00F11966">
        <w:t xml:space="preserve"> </w:t>
      </w:r>
      <w:r>
        <w:t xml:space="preserve">  </w:t>
      </w:r>
      <w:r w:rsidRPr="00F11966">
        <w:t xml:space="preserve"> description:</w:t>
      </w:r>
      <w:r>
        <w:t xml:space="preserve"> </w:t>
      </w:r>
      <w:r w:rsidRPr="001D2CEF">
        <w:rPr>
          <w:lang w:eastAsia="zh-CN"/>
        </w:rPr>
        <w:t>String identifying the AMF Set ID (10 bits) as specified in clause</w:t>
      </w:r>
      <w:r>
        <w:rPr>
          <w:lang w:eastAsia="zh-CN"/>
        </w:rPr>
        <w:t xml:space="preserve"> </w:t>
      </w:r>
      <w:r w:rsidRPr="001D2CEF">
        <w:rPr>
          <w:lang w:eastAsia="zh-CN"/>
        </w:rPr>
        <w:t>2.10.1 of 3GPP</w:t>
      </w:r>
      <w:r>
        <w:rPr>
          <w:lang w:eastAsia="zh-CN"/>
        </w:rPr>
        <w:t xml:space="preserve"> TS </w:t>
      </w:r>
      <w:r w:rsidRPr="001D2CEF">
        <w:rPr>
          <w:lang w:eastAsia="zh-CN"/>
        </w:rPr>
        <w:t>23.003</w:t>
      </w:r>
      <w:r w:rsidRPr="001D2CEF">
        <w:t>.</w:t>
      </w:r>
      <w:r w:rsidRPr="002C466A">
        <w:rPr>
          <w:rFonts w:cs="Arial"/>
          <w:szCs w:val="18"/>
        </w:rPr>
        <w:t xml:space="preserve"> </w:t>
      </w:r>
      <w:r w:rsidRPr="001D2CEF">
        <w:rPr>
          <w:rFonts w:cs="Arial"/>
          <w:szCs w:val="18"/>
        </w:rPr>
        <w:t>I</w:t>
      </w:r>
      <w:r w:rsidRPr="001D2CEF">
        <w:rPr>
          <w:rFonts w:cs="Arial"/>
          <w:szCs w:val="18"/>
          <w:lang w:eastAsia="zh-CN"/>
        </w:rPr>
        <w:t xml:space="preserve">t is encoded as a </w:t>
      </w:r>
      <w:r w:rsidRPr="001D2CEF">
        <w:rPr>
          <w:rFonts w:cs="Arial"/>
          <w:szCs w:val="18"/>
        </w:rPr>
        <w:t>string of 3 hexadecimal characters where the first character is limited to values 0 to 3 (i.e. 10 bits)</w:t>
      </w:r>
    </w:p>
    <w:p w14:paraId="6CADE8ED" w14:textId="77777777" w:rsidR="00E92CBF" w:rsidRPr="00F11966" w:rsidRDefault="00E92CBF" w:rsidP="00E92CBF">
      <w:pPr>
        <w:pStyle w:val="PL"/>
      </w:pPr>
      <w:r w:rsidRPr="00F11966">
        <w:t xml:space="preserve">    AmfSetId:</w:t>
      </w:r>
    </w:p>
    <w:p w14:paraId="66CDC63B" w14:textId="77777777" w:rsidR="00E92CBF" w:rsidRPr="00F11966" w:rsidRDefault="00E92CBF" w:rsidP="00E92CBF">
      <w:pPr>
        <w:pStyle w:val="PL"/>
      </w:pPr>
      <w:r w:rsidRPr="00F11966">
        <w:t xml:space="preserve">      type: string</w:t>
      </w:r>
    </w:p>
    <w:p w14:paraId="7F3AA244" w14:textId="77777777" w:rsidR="00E92CBF" w:rsidRPr="00F11966" w:rsidRDefault="00E92CBF" w:rsidP="00E92CBF">
      <w:pPr>
        <w:pStyle w:val="PL"/>
      </w:pPr>
      <w:r w:rsidRPr="00F11966">
        <w:t xml:space="preserve">      </w:t>
      </w:r>
      <w:r w:rsidRPr="00F11966">
        <w:rPr>
          <w:rFonts w:cs="Arial"/>
          <w:szCs w:val="18"/>
        </w:rPr>
        <w:t>pattern: '^[0-3][A-Fa-f0-9]{2}$'</w:t>
      </w:r>
    </w:p>
    <w:p w14:paraId="686E761F" w14:textId="77777777" w:rsidR="009B2EFF" w:rsidRPr="00F11966" w:rsidRDefault="009B2EFF" w:rsidP="009B2EFF">
      <w:pPr>
        <w:pStyle w:val="PL"/>
        <w:rPr>
          <w:lang w:val="en-US"/>
        </w:rPr>
      </w:pPr>
      <w:r>
        <w:t xml:space="preserve">  </w:t>
      </w:r>
      <w:r w:rsidRPr="00F11966">
        <w:t xml:space="preserve"> </w:t>
      </w:r>
      <w:r>
        <w:t xml:space="preserve">  </w:t>
      </w:r>
      <w:r w:rsidRPr="00F11966">
        <w:t xml:space="preserve"> description:</w:t>
      </w:r>
      <w:r>
        <w:t xml:space="preserve"> </w:t>
      </w:r>
      <w:r w:rsidRPr="001D2CEF">
        <w:rPr>
          <w:lang w:eastAsia="zh-CN"/>
        </w:rPr>
        <w:t>String identifying the AMF Set ID (10 bits) as specified in clause</w:t>
      </w:r>
      <w:r>
        <w:rPr>
          <w:lang w:eastAsia="zh-CN"/>
        </w:rPr>
        <w:t xml:space="preserve"> </w:t>
      </w:r>
      <w:r w:rsidRPr="001D2CEF">
        <w:rPr>
          <w:lang w:eastAsia="zh-CN"/>
        </w:rPr>
        <w:t>2.10.1 of 3GPP</w:t>
      </w:r>
      <w:r>
        <w:rPr>
          <w:lang w:eastAsia="zh-CN"/>
        </w:rPr>
        <w:t xml:space="preserve"> TS </w:t>
      </w:r>
      <w:r w:rsidRPr="001D2CEF">
        <w:rPr>
          <w:lang w:eastAsia="zh-CN"/>
        </w:rPr>
        <w:t>23.003</w:t>
      </w:r>
      <w:r w:rsidRPr="001D2CEF">
        <w:t>.</w:t>
      </w:r>
      <w:r w:rsidRPr="002C466A">
        <w:rPr>
          <w:rFonts w:cs="Arial"/>
          <w:szCs w:val="18"/>
        </w:rPr>
        <w:t xml:space="preserve"> </w:t>
      </w:r>
      <w:r w:rsidRPr="001D2CEF">
        <w:rPr>
          <w:rFonts w:cs="Arial"/>
          <w:szCs w:val="18"/>
        </w:rPr>
        <w:t>I</w:t>
      </w:r>
      <w:r w:rsidRPr="001D2CEF">
        <w:rPr>
          <w:rFonts w:cs="Arial"/>
          <w:szCs w:val="18"/>
          <w:lang w:eastAsia="zh-CN"/>
        </w:rPr>
        <w:t xml:space="preserve">t is encoded as a </w:t>
      </w:r>
      <w:r w:rsidRPr="001D2CEF">
        <w:rPr>
          <w:rFonts w:cs="Arial"/>
          <w:szCs w:val="18"/>
        </w:rPr>
        <w:t>string of 3 hexadecimal characters where the first character is limited to values 0 to 3 (i.e. 10 bits)</w:t>
      </w:r>
    </w:p>
    <w:p w14:paraId="07700CEF" w14:textId="77777777" w:rsidR="00E92CBF" w:rsidRPr="00F11966" w:rsidRDefault="00E92CBF" w:rsidP="00E92CBF">
      <w:pPr>
        <w:pStyle w:val="PL"/>
      </w:pPr>
      <w:r w:rsidRPr="00F11966">
        <w:t xml:space="preserve">    RfspIndex:</w:t>
      </w:r>
    </w:p>
    <w:p w14:paraId="70ACD49C" w14:textId="77777777" w:rsidR="00E92CBF" w:rsidRPr="00F11966" w:rsidRDefault="00E92CBF" w:rsidP="00E92CBF">
      <w:pPr>
        <w:pStyle w:val="PL"/>
      </w:pPr>
      <w:r w:rsidRPr="00F11966">
        <w:t xml:space="preserve">      type: </w:t>
      </w:r>
      <w:r w:rsidRPr="00F11966">
        <w:rPr>
          <w:lang w:val="en-US"/>
        </w:rPr>
        <w:t>integer</w:t>
      </w:r>
    </w:p>
    <w:p w14:paraId="31654FD2" w14:textId="77777777" w:rsidR="00E92CBF" w:rsidRPr="00F11966" w:rsidRDefault="00E92CBF" w:rsidP="00E92CBF">
      <w:pPr>
        <w:pStyle w:val="PL"/>
      </w:pPr>
      <w:r w:rsidRPr="00F11966">
        <w:t xml:space="preserve">      minimum: 1</w:t>
      </w:r>
    </w:p>
    <w:p w14:paraId="16B3FB8A" w14:textId="77777777" w:rsidR="00E92CBF" w:rsidRPr="00F11966" w:rsidRDefault="00E92CBF" w:rsidP="00E92CBF">
      <w:pPr>
        <w:pStyle w:val="PL"/>
      </w:pPr>
      <w:r w:rsidRPr="00F11966">
        <w:t xml:space="preserve">      maximum: 256</w:t>
      </w:r>
    </w:p>
    <w:p w14:paraId="238B0D2A" w14:textId="77777777" w:rsidR="009B2EFF" w:rsidRPr="00F11966" w:rsidRDefault="009B2EFF" w:rsidP="009B2EFF">
      <w:pPr>
        <w:pStyle w:val="PL"/>
        <w:rPr>
          <w:lang w:val="en-US"/>
        </w:rPr>
      </w:pPr>
      <w:r>
        <w:t xml:space="preserve">  </w:t>
      </w:r>
      <w:r w:rsidRPr="00F11966">
        <w:t xml:space="preserve"> </w:t>
      </w:r>
      <w:r>
        <w:t xml:space="preserve">  </w:t>
      </w:r>
      <w:r w:rsidRPr="00F11966">
        <w:t xml:space="preserve"> description:</w:t>
      </w:r>
      <w:r>
        <w:t xml:space="preserve"> </w:t>
      </w:r>
      <w:r w:rsidRPr="001D2CEF">
        <w:rPr>
          <w:rFonts w:cs="Arial"/>
          <w:szCs w:val="18"/>
        </w:rPr>
        <w:t>U</w:t>
      </w:r>
      <w:r w:rsidRPr="001D2CEF">
        <w:t>nsigned integer representing the "Subscriber Profile ID for RAT/Frequency Priority" as specified in 3GPP TS 36.413.</w:t>
      </w:r>
    </w:p>
    <w:p w14:paraId="11C5A538" w14:textId="77777777" w:rsidR="00E92CBF" w:rsidRPr="00F11966" w:rsidRDefault="00E92CBF" w:rsidP="00E92CBF">
      <w:pPr>
        <w:pStyle w:val="PL"/>
      </w:pPr>
      <w:r w:rsidRPr="00F11966">
        <w:t xml:space="preserve">    RfspIndexRm:</w:t>
      </w:r>
    </w:p>
    <w:p w14:paraId="665FFEC7" w14:textId="77777777" w:rsidR="00E92CBF" w:rsidRPr="00F11966" w:rsidRDefault="00E92CBF" w:rsidP="00E92CBF">
      <w:pPr>
        <w:pStyle w:val="PL"/>
      </w:pPr>
      <w:r w:rsidRPr="00F11966">
        <w:t xml:space="preserve">      type: </w:t>
      </w:r>
      <w:r w:rsidRPr="00F11966">
        <w:rPr>
          <w:lang w:val="en-US"/>
        </w:rPr>
        <w:t>integer</w:t>
      </w:r>
    </w:p>
    <w:p w14:paraId="0BBE034B" w14:textId="77777777" w:rsidR="00E92CBF" w:rsidRPr="00F11966" w:rsidRDefault="00E92CBF" w:rsidP="00E92CBF">
      <w:pPr>
        <w:pStyle w:val="PL"/>
      </w:pPr>
      <w:r w:rsidRPr="00F11966">
        <w:t xml:space="preserve">      minimum: 1</w:t>
      </w:r>
    </w:p>
    <w:p w14:paraId="13911669" w14:textId="77777777" w:rsidR="00E92CBF" w:rsidRPr="00F11966" w:rsidRDefault="00E92CBF" w:rsidP="00E92CBF">
      <w:pPr>
        <w:pStyle w:val="PL"/>
      </w:pPr>
      <w:r w:rsidRPr="00F11966">
        <w:t xml:space="preserve">      maximum: 256</w:t>
      </w:r>
    </w:p>
    <w:p w14:paraId="40157C88" w14:textId="77777777" w:rsidR="00E92CBF" w:rsidRPr="00F11966" w:rsidRDefault="00E92CBF" w:rsidP="00E92CBF">
      <w:pPr>
        <w:pStyle w:val="PL"/>
        <w:rPr>
          <w:lang w:val="en-US"/>
        </w:rPr>
      </w:pPr>
      <w:r w:rsidRPr="00F11966">
        <w:rPr>
          <w:lang w:val="en-US"/>
        </w:rPr>
        <w:t xml:space="preserve">      nullable: true</w:t>
      </w:r>
    </w:p>
    <w:p w14:paraId="322D0A81" w14:textId="77777777" w:rsidR="00B14A27" w:rsidRPr="00F11966" w:rsidRDefault="00B14A27" w:rsidP="00B14A27">
      <w:pPr>
        <w:pStyle w:val="PL"/>
        <w:rPr>
          <w:lang w:val="en-US"/>
        </w:rPr>
      </w:pPr>
      <w:r>
        <w:t xml:space="preserve">  </w:t>
      </w:r>
      <w:r w:rsidRPr="00F11966">
        <w:t xml:space="preserve"> </w:t>
      </w:r>
      <w:r>
        <w:t xml:space="preserve">  </w:t>
      </w:r>
      <w:r w:rsidRPr="00F11966">
        <w:t xml:space="preserve"> description: </w:t>
      </w:r>
      <w:r w:rsidRPr="001D2CEF">
        <w:rPr>
          <w:rFonts w:cs="Arial"/>
          <w:szCs w:val="18"/>
        </w:rPr>
        <w:t>U</w:t>
      </w:r>
      <w:r w:rsidRPr="001D2CEF">
        <w:t>nsigned integer representing the "Subscriber Profile ID for RAT/Frequency Priority" as specified in 3GPP</w:t>
      </w:r>
      <w:r>
        <w:t xml:space="preserve"> </w:t>
      </w:r>
      <w:r w:rsidRPr="001D2CEF">
        <w:t>TS</w:t>
      </w:r>
      <w:r>
        <w:t xml:space="preserve"> </w:t>
      </w:r>
      <w:r w:rsidRPr="001D2CEF">
        <w:t>36.413</w:t>
      </w:r>
      <w:r>
        <w:t xml:space="preserve"> </w:t>
      </w:r>
      <w:r w:rsidRPr="001D2CEF">
        <w:t>with the Op</w:t>
      </w:r>
      <w:r>
        <w:t>enAPI "nullable= true" property</w:t>
      </w:r>
      <w:r w:rsidRPr="001D2CEF">
        <w:t>.</w:t>
      </w:r>
    </w:p>
    <w:p w14:paraId="135744B3" w14:textId="77777777" w:rsidR="00E92CBF" w:rsidRPr="00F11966" w:rsidRDefault="00E92CBF" w:rsidP="00E92CBF">
      <w:pPr>
        <w:pStyle w:val="PL"/>
      </w:pPr>
      <w:r w:rsidRPr="00F11966">
        <w:t xml:space="preserve">    NfGroupId:</w:t>
      </w:r>
    </w:p>
    <w:p w14:paraId="15F351F5" w14:textId="77777777" w:rsidR="00E92CBF" w:rsidRPr="00F11966" w:rsidRDefault="00E92CBF" w:rsidP="00E92CBF">
      <w:pPr>
        <w:pStyle w:val="PL"/>
      </w:pPr>
      <w:r w:rsidRPr="00F11966">
        <w:t xml:space="preserve">      type: string</w:t>
      </w:r>
    </w:p>
    <w:p w14:paraId="719E3736" w14:textId="77777777" w:rsidR="009B2EFF" w:rsidRPr="00F11966" w:rsidRDefault="009B2EFF" w:rsidP="009B2EFF">
      <w:pPr>
        <w:pStyle w:val="PL"/>
        <w:rPr>
          <w:lang w:val="en-US"/>
        </w:rPr>
      </w:pPr>
      <w:r>
        <w:t xml:space="preserve">  </w:t>
      </w:r>
      <w:r w:rsidRPr="00F11966">
        <w:t xml:space="preserve"> </w:t>
      </w:r>
      <w:r>
        <w:t xml:space="preserve">  </w:t>
      </w:r>
      <w:r w:rsidRPr="00F11966">
        <w:t xml:space="preserve"> description:</w:t>
      </w:r>
      <w:r>
        <w:t xml:space="preserve"> </w:t>
      </w:r>
      <w:r w:rsidRPr="001D2CEF">
        <w:t>Identifier of a group of NFs.</w:t>
      </w:r>
    </w:p>
    <w:p w14:paraId="329BF00F" w14:textId="77777777" w:rsidR="00E92CBF" w:rsidRPr="00F11966" w:rsidRDefault="00E92CBF" w:rsidP="00E92CBF">
      <w:pPr>
        <w:pStyle w:val="PL"/>
      </w:pPr>
      <w:r w:rsidRPr="00F11966">
        <w:t xml:space="preserve">    MtcProviderInformation:</w:t>
      </w:r>
    </w:p>
    <w:p w14:paraId="235530F0" w14:textId="77777777" w:rsidR="00E92CBF" w:rsidRPr="00F11966" w:rsidRDefault="00E92CBF" w:rsidP="00E92CBF">
      <w:pPr>
        <w:pStyle w:val="PL"/>
      </w:pPr>
      <w:r w:rsidRPr="00F11966">
        <w:t xml:space="preserve">      type: string</w:t>
      </w:r>
    </w:p>
    <w:p w14:paraId="1CC0FA52" w14:textId="66EC6884" w:rsidR="009B2EFF" w:rsidRPr="00F11966" w:rsidRDefault="009B2EFF" w:rsidP="009B2EFF">
      <w:pPr>
        <w:pStyle w:val="PL"/>
        <w:rPr>
          <w:lang w:val="en-US"/>
        </w:rPr>
      </w:pPr>
      <w:r>
        <w:t xml:space="preserve"> </w:t>
      </w:r>
      <w:r w:rsidRPr="00F11966">
        <w:t xml:space="preserve"> </w:t>
      </w:r>
      <w:r>
        <w:t xml:space="preserve">  </w:t>
      </w:r>
      <w:r w:rsidRPr="00F11966">
        <w:t xml:space="preserve"> </w:t>
      </w:r>
      <w:r w:rsidR="00EE24CF">
        <w:t xml:space="preserve"> </w:t>
      </w:r>
      <w:r w:rsidRPr="00F11966">
        <w:t>description:</w:t>
      </w:r>
      <w:r w:rsidRPr="002C466A">
        <w:rPr>
          <w:lang w:eastAsia="zh-CN"/>
        </w:rPr>
        <w:t xml:space="preserve"> </w:t>
      </w:r>
      <w:r w:rsidRPr="001D2CEF">
        <w:rPr>
          <w:lang w:eastAsia="zh-CN"/>
        </w:rPr>
        <w:t>String uniquely ident</w:t>
      </w:r>
      <w:r>
        <w:rPr>
          <w:lang w:eastAsia="zh-CN"/>
        </w:rPr>
        <w:t>ifying MTC provider information</w:t>
      </w:r>
      <w:r w:rsidRPr="001D2CEF">
        <w:t>.</w:t>
      </w:r>
    </w:p>
    <w:p w14:paraId="16433797" w14:textId="77777777" w:rsidR="00E92CBF" w:rsidRPr="00F11966" w:rsidRDefault="00E92CBF" w:rsidP="00E92CBF">
      <w:pPr>
        <w:pStyle w:val="PL"/>
      </w:pPr>
      <w:r w:rsidRPr="00F11966">
        <w:t xml:space="preserve">    CagId:</w:t>
      </w:r>
    </w:p>
    <w:p w14:paraId="2BB84B83" w14:textId="77777777" w:rsidR="00E92CBF" w:rsidRPr="00F11966" w:rsidRDefault="00E92CBF" w:rsidP="00E92CBF">
      <w:pPr>
        <w:pStyle w:val="PL"/>
      </w:pPr>
      <w:r w:rsidRPr="00F11966">
        <w:t xml:space="preserve">      type: string</w:t>
      </w:r>
    </w:p>
    <w:p w14:paraId="5835A825" w14:textId="77777777" w:rsidR="00E92CBF" w:rsidRPr="00F11966" w:rsidRDefault="00E92CBF" w:rsidP="00E92CBF">
      <w:pPr>
        <w:pStyle w:val="PL"/>
        <w:rPr>
          <w:lang w:val="en-US"/>
        </w:rPr>
      </w:pPr>
      <w:r w:rsidRPr="00F11966">
        <w:t xml:space="preserve">      </w:t>
      </w:r>
      <w:r w:rsidRPr="00F11966">
        <w:rPr>
          <w:lang w:val="en-US"/>
        </w:rPr>
        <w:t>pattern: '</w:t>
      </w:r>
      <w:r w:rsidRPr="00F11966">
        <w:t>^</w:t>
      </w:r>
      <w:r w:rsidRPr="00F11966">
        <w:rPr>
          <w:lang w:val="en-US"/>
        </w:rPr>
        <w:t>[A-Fa-f0-9]{8}</w:t>
      </w:r>
      <w:r w:rsidRPr="00F11966">
        <w:t>$</w:t>
      </w:r>
      <w:r w:rsidRPr="00F11966">
        <w:rPr>
          <w:lang w:val="en-US"/>
        </w:rPr>
        <w:t>'</w:t>
      </w:r>
    </w:p>
    <w:p w14:paraId="3A9E5793" w14:textId="77777777" w:rsidR="009B2EFF" w:rsidRPr="00F11966" w:rsidRDefault="009B2EFF" w:rsidP="009B2EFF">
      <w:pPr>
        <w:pStyle w:val="PL"/>
        <w:rPr>
          <w:lang w:val="en-US"/>
        </w:rPr>
      </w:pPr>
      <w:r>
        <w:t xml:space="preserve">  </w:t>
      </w:r>
      <w:r w:rsidRPr="00F11966">
        <w:t xml:space="preserve">  </w:t>
      </w:r>
      <w:r>
        <w:t xml:space="preserve">  </w:t>
      </w:r>
      <w:r w:rsidRPr="00F11966">
        <w:t>description:</w:t>
      </w:r>
      <w:r w:rsidRPr="002C466A">
        <w:t xml:space="preserve"> </w:t>
      </w:r>
      <w:r w:rsidRPr="001D2CEF">
        <w:t>String containing a Closed Access Group Identifier.</w:t>
      </w:r>
    </w:p>
    <w:p w14:paraId="1D807F31" w14:textId="77777777" w:rsidR="00E92CBF" w:rsidRPr="00F11966" w:rsidRDefault="00E92CBF" w:rsidP="00E92CBF">
      <w:pPr>
        <w:pStyle w:val="PL"/>
        <w:rPr>
          <w:lang w:val="en-US"/>
        </w:rPr>
      </w:pPr>
      <w:r w:rsidRPr="00F11966">
        <w:rPr>
          <w:lang w:val="en-US"/>
        </w:rPr>
        <w:t xml:space="preserve">    SupiOrSuci:</w:t>
      </w:r>
    </w:p>
    <w:p w14:paraId="659C35EB" w14:textId="77777777" w:rsidR="00E92CBF" w:rsidRPr="00F11966" w:rsidRDefault="00E92CBF" w:rsidP="00E92CBF">
      <w:pPr>
        <w:pStyle w:val="PL"/>
        <w:rPr>
          <w:lang w:val="en-US"/>
        </w:rPr>
      </w:pPr>
      <w:r w:rsidRPr="00F11966">
        <w:rPr>
          <w:lang w:val="en-US"/>
        </w:rPr>
        <w:t xml:space="preserve">      type: string</w:t>
      </w:r>
    </w:p>
    <w:p w14:paraId="34CD5E46" w14:textId="77777777" w:rsidR="00E92CBF" w:rsidRPr="00F11966" w:rsidRDefault="00E92CBF" w:rsidP="00E92CBF">
      <w:pPr>
        <w:pStyle w:val="PL"/>
        <w:rPr>
          <w:lang w:val="en-US"/>
        </w:rPr>
      </w:pPr>
      <w:r w:rsidRPr="00F11966">
        <w:rPr>
          <w:lang w:val="en-US"/>
        </w:rPr>
        <w:t xml:space="preserve">      pattern: '^(imsi-[0-9]{5,15}|nai-.+|gli-.+|gci-.+|suci-(0-[0-9]{3}-[0-9]{2,3}|[1-7]-.+)-[0-9]{1,4}-(0-0-.+|[a-fA-F1-9]-([1-9]|[1-9][0-9]|1[0-9]{2}|2[0-4][0-9]|25[0-5])-[a-fA-F0-9]+)|.+)$'</w:t>
      </w:r>
    </w:p>
    <w:p w14:paraId="78A4147A" w14:textId="77777777" w:rsidR="009B2EFF" w:rsidRPr="00F11966" w:rsidRDefault="009B2EFF" w:rsidP="009B2EFF">
      <w:pPr>
        <w:pStyle w:val="PL"/>
        <w:rPr>
          <w:lang w:val="en-US"/>
        </w:rPr>
      </w:pPr>
      <w:r>
        <w:t xml:space="preserve">  </w:t>
      </w:r>
      <w:r w:rsidRPr="00F11966">
        <w:t xml:space="preserve">  </w:t>
      </w:r>
      <w:r>
        <w:t xml:space="preserve">  </w:t>
      </w:r>
      <w:r w:rsidRPr="00F11966">
        <w:t>description:</w:t>
      </w:r>
      <w:r w:rsidRPr="002C466A">
        <w:t xml:space="preserve"> </w:t>
      </w:r>
      <w:r w:rsidRPr="001D2CEF">
        <w:t>String identifying a SUPI or a SUCI.</w:t>
      </w:r>
    </w:p>
    <w:p w14:paraId="45A67E78" w14:textId="77777777" w:rsidR="00E92CBF" w:rsidRPr="00F11966" w:rsidRDefault="00E92CBF" w:rsidP="00E92CBF">
      <w:pPr>
        <w:pStyle w:val="PL"/>
        <w:rPr>
          <w:lang w:val="en-US"/>
        </w:rPr>
      </w:pPr>
    </w:p>
    <w:p w14:paraId="1F4E8FAC" w14:textId="77777777" w:rsidR="00E92CBF" w:rsidRPr="00F11966" w:rsidRDefault="00E92CBF" w:rsidP="00E92CBF">
      <w:pPr>
        <w:pStyle w:val="PL"/>
        <w:rPr>
          <w:lang w:val="en-US"/>
        </w:rPr>
      </w:pPr>
      <w:r w:rsidRPr="00F11966">
        <w:rPr>
          <w:lang w:val="en-US"/>
        </w:rPr>
        <w:t>#</w:t>
      </w:r>
    </w:p>
    <w:p w14:paraId="23EA774D" w14:textId="77777777" w:rsidR="00E92CBF" w:rsidRPr="00F11966" w:rsidRDefault="00E92CBF" w:rsidP="00E92CBF">
      <w:pPr>
        <w:pStyle w:val="PL"/>
        <w:rPr>
          <w:lang w:val="en-US"/>
        </w:rPr>
      </w:pPr>
      <w:r w:rsidRPr="00F11966">
        <w:rPr>
          <w:lang w:val="en-US"/>
        </w:rPr>
        <w:t># STRUCTURED DATA TYPES</w:t>
      </w:r>
    </w:p>
    <w:p w14:paraId="74EF9930" w14:textId="77777777" w:rsidR="00E92CBF" w:rsidRPr="00F11966" w:rsidRDefault="00E92CBF" w:rsidP="00E92CBF">
      <w:pPr>
        <w:pStyle w:val="PL"/>
        <w:rPr>
          <w:lang w:val="en-US"/>
        </w:rPr>
      </w:pPr>
      <w:r w:rsidRPr="00F11966">
        <w:rPr>
          <w:lang w:val="en-US"/>
        </w:rPr>
        <w:t>#</w:t>
      </w:r>
    </w:p>
    <w:p w14:paraId="26D4CCF0" w14:textId="77777777" w:rsidR="00E92CBF" w:rsidRPr="00F11966" w:rsidRDefault="00E92CBF" w:rsidP="00E92CBF">
      <w:pPr>
        <w:pStyle w:val="PL"/>
      </w:pPr>
      <w:r w:rsidRPr="00F11966">
        <w:t xml:space="preserve">    Guami:</w:t>
      </w:r>
    </w:p>
    <w:p w14:paraId="4CC6C876" w14:textId="77777777" w:rsidR="00E92CBF" w:rsidRPr="00F11966" w:rsidRDefault="00E92CBF" w:rsidP="00E92CBF">
      <w:pPr>
        <w:pStyle w:val="PL"/>
      </w:pPr>
      <w:r w:rsidRPr="00F11966">
        <w:t xml:space="preserve">      type: object</w:t>
      </w:r>
    </w:p>
    <w:p w14:paraId="01053654" w14:textId="77777777" w:rsidR="00E92CBF" w:rsidRPr="00F11966" w:rsidRDefault="00E92CBF" w:rsidP="00E92CBF">
      <w:pPr>
        <w:pStyle w:val="PL"/>
      </w:pPr>
      <w:r w:rsidRPr="00F11966">
        <w:t xml:space="preserve">      properties:</w:t>
      </w:r>
    </w:p>
    <w:p w14:paraId="4001F7BA" w14:textId="77777777" w:rsidR="00E92CBF" w:rsidRPr="00F11966" w:rsidRDefault="00E92CBF" w:rsidP="00E92CBF">
      <w:pPr>
        <w:pStyle w:val="PL"/>
      </w:pPr>
      <w:r w:rsidRPr="00F11966">
        <w:t xml:space="preserve">        plmnId:</w:t>
      </w:r>
    </w:p>
    <w:p w14:paraId="268971CA" w14:textId="77777777" w:rsidR="00E92CBF" w:rsidRPr="00F11966" w:rsidRDefault="00E92CBF" w:rsidP="00E92CBF">
      <w:pPr>
        <w:pStyle w:val="PL"/>
      </w:pPr>
      <w:r w:rsidRPr="00F11966">
        <w:t xml:space="preserve">          $ref: '#/components/schemas/PlmnId</w:t>
      </w:r>
      <w:r w:rsidR="00B55D24" w:rsidRPr="00F11966">
        <w:t>Nid</w:t>
      </w:r>
      <w:r w:rsidRPr="00F11966">
        <w:t>'</w:t>
      </w:r>
    </w:p>
    <w:p w14:paraId="01DF21D0" w14:textId="77777777" w:rsidR="00E92CBF" w:rsidRPr="00F11966" w:rsidRDefault="00E92CBF" w:rsidP="00E92CBF">
      <w:pPr>
        <w:pStyle w:val="PL"/>
      </w:pPr>
      <w:r w:rsidRPr="00F11966">
        <w:t xml:space="preserve">        amfId:</w:t>
      </w:r>
    </w:p>
    <w:p w14:paraId="6820CA5A" w14:textId="77777777" w:rsidR="00E92CBF" w:rsidRPr="00F11966" w:rsidRDefault="00E92CBF" w:rsidP="00E92CBF">
      <w:pPr>
        <w:pStyle w:val="PL"/>
      </w:pPr>
      <w:r w:rsidRPr="00F11966">
        <w:t xml:space="preserve">          $ref: '#/components/schemas/AmfId'</w:t>
      </w:r>
    </w:p>
    <w:p w14:paraId="4CFFDBD4" w14:textId="77777777" w:rsidR="00E92CBF" w:rsidRPr="00F11966" w:rsidRDefault="00E92CBF" w:rsidP="00E92CBF">
      <w:pPr>
        <w:pStyle w:val="PL"/>
      </w:pPr>
      <w:r w:rsidRPr="00F11966">
        <w:t xml:space="preserve">      required:</w:t>
      </w:r>
    </w:p>
    <w:p w14:paraId="0EA12B89" w14:textId="77777777" w:rsidR="00E92CBF" w:rsidRPr="00F11966" w:rsidRDefault="00E92CBF" w:rsidP="00E92CBF">
      <w:pPr>
        <w:pStyle w:val="PL"/>
      </w:pPr>
      <w:r w:rsidRPr="00F11966">
        <w:t xml:space="preserve">        - plmnId</w:t>
      </w:r>
    </w:p>
    <w:p w14:paraId="580FE03D" w14:textId="77777777" w:rsidR="00E92CBF" w:rsidRPr="00F11966" w:rsidRDefault="00E92CBF" w:rsidP="00E92CBF">
      <w:pPr>
        <w:pStyle w:val="PL"/>
      </w:pPr>
      <w:r w:rsidRPr="00F11966">
        <w:t xml:space="preserve">        - amfId</w:t>
      </w:r>
    </w:p>
    <w:p w14:paraId="4CBC0389" w14:textId="77777777" w:rsidR="009B2EFF" w:rsidRPr="00F11966" w:rsidRDefault="009B2EFF" w:rsidP="009B2EFF">
      <w:pPr>
        <w:pStyle w:val="PL"/>
        <w:rPr>
          <w:lang w:val="en-US"/>
        </w:rPr>
      </w:pPr>
      <w:r>
        <w:t xml:space="preserve">    </w:t>
      </w:r>
      <w:r w:rsidRPr="00F11966">
        <w:t xml:space="preserve">  description:</w:t>
      </w:r>
      <w:r>
        <w:t xml:space="preserve"> Globally Unique AMF Identifier constructed out of PLMN, Network and AMF identity</w:t>
      </w:r>
      <w:r w:rsidRPr="001D2CEF">
        <w:t>.</w:t>
      </w:r>
    </w:p>
    <w:p w14:paraId="741A6A36" w14:textId="77777777" w:rsidR="00E92CBF" w:rsidRPr="00F11966" w:rsidRDefault="00E92CBF" w:rsidP="00E92CBF">
      <w:pPr>
        <w:pStyle w:val="PL"/>
      </w:pPr>
      <w:r w:rsidRPr="00F11966">
        <w:t xml:space="preserve">    GuamiRm:</w:t>
      </w:r>
    </w:p>
    <w:p w14:paraId="34698298" w14:textId="77777777" w:rsidR="00D13C27" w:rsidRPr="00F11966" w:rsidRDefault="00D13C27" w:rsidP="00D13C27">
      <w:pPr>
        <w:pStyle w:val="PL"/>
        <w:rPr>
          <w:lang w:val="en-US"/>
        </w:rPr>
      </w:pPr>
      <w:r w:rsidRPr="00F11966">
        <w:rPr>
          <w:lang w:val="en-US"/>
        </w:rPr>
        <w:t xml:space="preserve">      anyOf:</w:t>
      </w:r>
    </w:p>
    <w:p w14:paraId="4EC3C720" w14:textId="77777777" w:rsidR="00D13C27" w:rsidRPr="00F11966" w:rsidRDefault="00D13C27" w:rsidP="00D13C27">
      <w:pPr>
        <w:pStyle w:val="PL"/>
        <w:rPr>
          <w:lang w:val="en-US"/>
        </w:rPr>
      </w:pPr>
      <w:r w:rsidRPr="00F11966">
        <w:rPr>
          <w:lang w:val="en-US"/>
        </w:rPr>
        <w:t xml:space="preserve">        - $ref: '#/components/schemas/Guami'</w:t>
      </w:r>
    </w:p>
    <w:p w14:paraId="47BB0286" w14:textId="77777777" w:rsidR="00D13C27" w:rsidRPr="00F11966" w:rsidRDefault="00D13C27" w:rsidP="00D13C27">
      <w:pPr>
        <w:pStyle w:val="PL"/>
        <w:rPr>
          <w:lang w:val="en-US"/>
        </w:rPr>
      </w:pPr>
      <w:r w:rsidRPr="00F11966">
        <w:rPr>
          <w:lang w:val="en-US"/>
        </w:rPr>
        <w:t xml:space="preserve">        - $ref: '#/components/schemas/NullValue'</w:t>
      </w:r>
    </w:p>
    <w:p w14:paraId="7052DCBC" w14:textId="77777777" w:rsidR="00B14A27" w:rsidRPr="00F11966" w:rsidRDefault="00B14A27" w:rsidP="00B14A27">
      <w:pPr>
        <w:pStyle w:val="PL"/>
        <w:rPr>
          <w:lang w:val="en-US"/>
        </w:rPr>
      </w:pPr>
      <w:r>
        <w:t xml:space="preserve">    </w:t>
      </w:r>
      <w:r w:rsidRPr="00F11966">
        <w:t xml:space="preserve">  description:</w:t>
      </w:r>
      <w:r>
        <w:t xml:space="preserve"> T</w:t>
      </w:r>
      <w:r w:rsidRPr="001D2CEF">
        <w:t xml:space="preserve">his data type is defined in the same way as the "Guami" data type, but with the OpenAPI </w:t>
      </w:r>
      <w:r>
        <w:t>"nullable=</w:t>
      </w:r>
      <w:r w:rsidRPr="001D2CEF">
        <w:t xml:space="preserve"> true" property.</w:t>
      </w:r>
    </w:p>
    <w:p w14:paraId="6C5C97BB" w14:textId="77777777" w:rsidR="00E92CBF" w:rsidRPr="00F11966" w:rsidRDefault="00E92CBF" w:rsidP="00E92CBF">
      <w:pPr>
        <w:pStyle w:val="PL"/>
      </w:pPr>
      <w:r w:rsidRPr="00F11966">
        <w:t xml:space="preserve">    NetworkId:</w:t>
      </w:r>
    </w:p>
    <w:p w14:paraId="3735E4F5" w14:textId="77777777" w:rsidR="00E92CBF" w:rsidRPr="00F11966" w:rsidRDefault="00E92CBF" w:rsidP="00E92CBF">
      <w:pPr>
        <w:pStyle w:val="PL"/>
      </w:pPr>
      <w:r w:rsidRPr="00F11966">
        <w:t xml:space="preserve">      type: object</w:t>
      </w:r>
    </w:p>
    <w:p w14:paraId="299D66F1" w14:textId="77777777" w:rsidR="00E92CBF" w:rsidRPr="00F11966" w:rsidRDefault="00E92CBF" w:rsidP="00E92CBF">
      <w:pPr>
        <w:pStyle w:val="PL"/>
      </w:pPr>
      <w:r w:rsidRPr="00F11966">
        <w:t xml:space="preserve">      properties:</w:t>
      </w:r>
    </w:p>
    <w:p w14:paraId="16830086" w14:textId="77777777" w:rsidR="00E92CBF" w:rsidRPr="00F11966" w:rsidRDefault="00E92CBF" w:rsidP="00E92CBF">
      <w:pPr>
        <w:pStyle w:val="PL"/>
      </w:pPr>
      <w:r w:rsidRPr="00F11966">
        <w:t xml:space="preserve">        mnc:</w:t>
      </w:r>
    </w:p>
    <w:p w14:paraId="3AB7C768" w14:textId="77777777" w:rsidR="00E92CBF" w:rsidRPr="00F11966" w:rsidRDefault="00E92CBF" w:rsidP="00E92CBF">
      <w:pPr>
        <w:pStyle w:val="PL"/>
      </w:pPr>
      <w:r w:rsidRPr="00F11966">
        <w:t xml:space="preserve">          $ref: '#/components/schemas/Mnc'</w:t>
      </w:r>
    </w:p>
    <w:p w14:paraId="3769B97F" w14:textId="77777777" w:rsidR="00E92CBF" w:rsidRPr="00F11966" w:rsidRDefault="00E92CBF" w:rsidP="00E92CBF">
      <w:pPr>
        <w:pStyle w:val="PL"/>
      </w:pPr>
      <w:r w:rsidRPr="00F11966">
        <w:t xml:space="preserve">        mcc:</w:t>
      </w:r>
    </w:p>
    <w:p w14:paraId="6DFE195F" w14:textId="77777777" w:rsidR="00E92CBF" w:rsidRPr="00F11966" w:rsidRDefault="00E92CBF" w:rsidP="00E92CBF">
      <w:pPr>
        <w:pStyle w:val="PL"/>
      </w:pPr>
      <w:r w:rsidRPr="00F11966">
        <w:t xml:space="preserve">          $ref: '#/components/schemas/Mcc'</w:t>
      </w:r>
    </w:p>
    <w:p w14:paraId="753C8F03" w14:textId="77777777" w:rsidR="009B2EFF" w:rsidRPr="00F11966" w:rsidRDefault="009B2EFF" w:rsidP="009B2EFF">
      <w:pPr>
        <w:pStyle w:val="PL"/>
        <w:rPr>
          <w:lang w:val="en-US"/>
        </w:rPr>
      </w:pPr>
      <w:r>
        <w:t xml:space="preserve">    </w:t>
      </w:r>
      <w:r w:rsidRPr="00F11966">
        <w:t xml:space="preserve">  description:</w:t>
      </w:r>
      <w:r>
        <w:t xml:space="preserve"> contains PLMN and Network identity</w:t>
      </w:r>
      <w:r w:rsidRPr="001D2CEF">
        <w:t>.</w:t>
      </w:r>
    </w:p>
    <w:p w14:paraId="4820425B" w14:textId="77777777" w:rsidR="00E92CBF" w:rsidRPr="00F11966" w:rsidRDefault="00E92CBF" w:rsidP="00E92CBF">
      <w:pPr>
        <w:pStyle w:val="PL"/>
        <w:rPr>
          <w:lang w:val="en-US"/>
        </w:rPr>
      </w:pPr>
    </w:p>
    <w:p w14:paraId="189E65D1" w14:textId="77777777" w:rsidR="00E92CBF" w:rsidRPr="00F11966" w:rsidRDefault="00E92CBF" w:rsidP="00E92CBF">
      <w:pPr>
        <w:pStyle w:val="PL"/>
        <w:rPr>
          <w:lang w:val="en-US"/>
        </w:rPr>
      </w:pPr>
    </w:p>
    <w:p w14:paraId="0FB4C4B7" w14:textId="77777777" w:rsidR="00E92CBF" w:rsidRPr="00F11966" w:rsidRDefault="00E92CBF" w:rsidP="00E92CBF">
      <w:pPr>
        <w:pStyle w:val="PL"/>
        <w:rPr>
          <w:lang w:val="en-US"/>
        </w:rPr>
      </w:pPr>
      <w:r w:rsidRPr="00F11966">
        <w:rPr>
          <w:lang w:val="en-US"/>
        </w:rPr>
        <w:t>#</w:t>
      </w:r>
    </w:p>
    <w:p w14:paraId="24EB6664" w14:textId="305E35DF" w:rsidR="00E92CBF" w:rsidRPr="00F11966" w:rsidRDefault="00E92CBF" w:rsidP="00E92CBF">
      <w:pPr>
        <w:pStyle w:val="PL"/>
        <w:rPr>
          <w:lang w:val="en-US"/>
        </w:rPr>
      </w:pPr>
      <w:r w:rsidRPr="00F11966">
        <w:rPr>
          <w:lang w:val="en-US"/>
        </w:rPr>
        <w:t># Data Types related to 5G Network as defined in clause 5.4</w:t>
      </w:r>
    </w:p>
    <w:p w14:paraId="75C3CFDC" w14:textId="77777777" w:rsidR="00E92CBF" w:rsidRPr="00F11966" w:rsidRDefault="00E92CBF" w:rsidP="00E92CBF">
      <w:pPr>
        <w:pStyle w:val="PL"/>
        <w:rPr>
          <w:lang w:val="en-US"/>
        </w:rPr>
      </w:pPr>
      <w:r w:rsidRPr="00F11966">
        <w:rPr>
          <w:lang w:val="en-US"/>
        </w:rPr>
        <w:t>#</w:t>
      </w:r>
    </w:p>
    <w:p w14:paraId="740A1A56" w14:textId="77777777" w:rsidR="00E92CBF" w:rsidRPr="00F11966" w:rsidRDefault="00E92CBF" w:rsidP="00E92CBF">
      <w:pPr>
        <w:pStyle w:val="PL"/>
        <w:rPr>
          <w:lang w:val="en-US"/>
        </w:rPr>
      </w:pPr>
    </w:p>
    <w:p w14:paraId="42A15957" w14:textId="77777777" w:rsidR="00E92CBF" w:rsidRPr="00F11966" w:rsidRDefault="00E92CBF" w:rsidP="00E92CBF">
      <w:pPr>
        <w:pStyle w:val="PL"/>
        <w:rPr>
          <w:lang w:val="en-US"/>
        </w:rPr>
      </w:pPr>
      <w:r w:rsidRPr="00F11966">
        <w:rPr>
          <w:lang w:val="en-US"/>
        </w:rPr>
        <w:t>#</w:t>
      </w:r>
    </w:p>
    <w:p w14:paraId="42ED4170" w14:textId="77777777" w:rsidR="00E92CBF" w:rsidRPr="00F11966" w:rsidRDefault="00E92CBF" w:rsidP="00E92CBF">
      <w:pPr>
        <w:pStyle w:val="PL"/>
        <w:rPr>
          <w:lang w:val="en-US"/>
        </w:rPr>
      </w:pPr>
      <w:r w:rsidRPr="00F11966">
        <w:rPr>
          <w:lang w:val="en-US"/>
        </w:rPr>
        <w:t># SIMPLE DATA TYPES</w:t>
      </w:r>
    </w:p>
    <w:p w14:paraId="22F42F92" w14:textId="77777777" w:rsidR="00E92CBF" w:rsidRPr="00F11966" w:rsidRDefault="00E92CBF" w:rsidP="00E92CBF">
      <w:pPr>
        <w:pStyle w:val="PL"/>
        <w:rPr>
          <w:lang w:val="en-US"/>
        </w:rPr>
      </w:pPr>
      <w:r w:rsidRPr="00F11966">
        <w:rPr>
          <w:lang w:val="en-US"/>
        </w:rPr>
        <w:t>#</w:t>
      </w:r>
    </w:p>
    <w:p w14:paraId="0CD1AB44" w14:textId="77777777" w:rsidR="00E92CBF" w:rsidRPr="00F11966" w:rsidRDefault="00E92CBF" w:rsidP="00E92CBF">
      <w:pPr>
        <w:pStyle w:val="PL"/>
        <w:rPr>
          <w:lang w:val="en-US"/>
        </w:rPr>
      </w:pPr>
      <w:r w:rsidRPr="00F11966">
        <w:rPr>
          <w:lang w:val="en-US"/>
        </w:rPr>
        <w:lastRenderedPageBreak/>
        <w:t xml:space="preserve">    ApplicationId:</w:t>
      </w:r>
    </w:p>
    <w:p w14:paraId="62A3FE28" w14:textId="77777777" w:rsidR="00E92CBF" w:rsidRPr="00F11966" w:rsidRDefault="00E92CBF" w:rsidP="00E92CBF">
      <w:pPr>
        <w:pStyle w:val="PL"/>
        <w:rPr>
          <w:lang w:val="en-US"/>
        </w:rPr>
      </w:pPr>
      <w:r w:rsidRPr="00F11966">
        <w:rPr>
          <w:lang w:val="en-US"/>
        </w:rPr>
        <w:t xml:space="preserve">      type: string</w:t>
      </w:r>
    </w:p>
    <w:p w14:paraId="61D2D57D" w14:textId="77777777" w:rsidR="009B2EFF" w:rsidRPr="00F11966" w:rsidRDefault="009B2EFF" w:rsidP="009B2EFF">
      <w:pPr>
        <w:pStyle w:val="PL"/>
        <w:rPr>
          <w:lang w:val="en-US"/>
        </w:rPr>
      </w:pPr>
      <w:r>
        <w:t xml:space="preserve">  </w:t>
      </w:r>
      <w:r w:rsidRPr="00F11966">
        <w:t xml:space="preserve"> </w:t>
      </w:r>
      <w:r>
        <w:t xml:space="preserve">  </w:t>
      </w:r>
      <w:r w:rsidRPr="00F11966">
        <w:t xml:space="preserve"> description:</w:t>
      </w:r>
      <w:r>
        <w:t xml:space="preserve"> </w:t>
      </w:r>
      <w:r w:rsidRPr="001D2CEF">
        <w:rPr>
          <w:lang w:eastAsia="zh-CN"/>
        </w:rPr>
        <w:t>String prov</w:t>
      </w:r>
      <w:r>
        <w:rPr>
          <w:lang w:eastAsia="zh-CN"/>
        </w:rPr>
        <w:t>iding an application identifier</w:t>
      </w:r>
      <w:r w:rsidRPr="001D2CEF">
        <w:t>.</w:t>
      </w:r>
    </w:p>
    <w:p w14:paraId="485A360C" w14:textId="77777777" w:rsidR="00E92CBF" w:rsidRPr="00F11966" w:rsidRDefault="00E92CBF" w:rsidP="00E92CBF">
      <w:pPr>
        <w:pStyle w:val="PL"/>
        <w:rPr>
          <w:lang w:val="en-US"/>
        </w:rPr>
      </w:pPr>
      <w:r w:rsidRPr="00F11966">
        <w:rPr>
          <w:lang w:val="en-US"/>
        </w:rPr>
        <w:t xml:space="preserve">    ApplicationIdRm:</w:t>
      </w:r>
    </w:p>
    <w:p w14:paraId="47D84B51" w14:textId="77777777" w:rsidR="00E92CBF" w:rsidRPr="00F11966" w:rsidRDefault="00E92CBF" w:rsidP="00E92CBF">
      <w:pPr>
        <w:pStyle w:val="PL"/>
        <w:rPr>
          <w:lang w:val="en-US"/>
        </w:rPr>
      </w:pPr>
      <w:r w:rsidRPr="00F11966">
        <w:rPr>
          <w:lang w:val="en-US"/>
        </w:rPr>
        <w:t xml:space="preserve">      type: string</w:t>
      </w:r>
    </w:p>
    <w:p w14:paraId="4FCE3DEA" w14:textId="77777777" w:rsidR="00E92CBF" w:rsidRPr="00F11966" w:rsidRDefault="00E92CBF" w:rsidP="00E92CBF">
      <w:pPr>
        <w:pStyle w:val="PL"/>
        <w:rPr>
          <w:lang w:val="en-US"/>
        </w:rPr>
      </w:pPr>
      <w:r w:rsidRPr="00F11966">
        <w:rPr>
          <w:lang w:val="en-US"/>
        </w:rPr>
        <w:t xml:space="preserve">      nullable: true</w:t>
      </w:r>
    </w:p>
    <w:p w14:paraId="7DBA2A1D" w14:textId="77777777" w:rsidR="00B14A27" w:rsidRPr="00F11966" w:rsidRDefault="00B14A27" w:rsidP="00B14A27">
      <w:pPr>
        <w:pStyle w:val="PL"/>
        <w:rPr>
          <w:lang w:val="en-US"/>
        </w:rPr>
      </w:pPr>
      <w:r>
        <w:t xml:space="preserve">  </w:t>
      </w:r>
      <w:r w:rsidRPr="00F11966">
        <w:t xml:space="preserve"> </w:t>
      </w:r>
      <w:r>
        <w:t xml:space="preserve">  </w:t>
      </w:r>
      <w:r w:rsidRPr="00F11966">
        <w:t xml:space="preserve"> description:</w:t>
      </w:r>
      <w:r>
        <w:t xml:space="preserve"> </w:t>
      </w:r>
      <w:r w:rsidRPr="001D2CEF">
        <w:rPr>
          <w:lang w:eastAsia="zh-CN"/>
        </w:rPr>
        <w:t>String prov</w:t>
      </w:r>
      <w:r>
        <w:rPr>
          <w:lang w:eastAsia="zh-CN"/>
        </w:rPr>
        <w:t>iding an application identifier with</w:t>
      </w:r>
      <w:r w:rsidRPr="001D2CEF">
        <w:t xml:space="preserve"> the OpenAPI </w:t>
      </w:r>
      <w:r>
        <w:t>"nullable=</w:t>
      </w:r>
      <w:r w:rsidRPr="001D2CEF">
        <w:t xml:space="preserve"> true" property.</w:t>
      </w:r>
    </w:p>
    <w:p w14:paraId="362A0B88" w14:textId="77777777" w:rsidR="00E92CBF" w:rsidRPr="00F11966" w:rsidRDefault="00E92CBF" w:rsidP="00E92CBF">
      <w:pPr>
        <w:pStyle w:val="PL"/>
        <w:rPr>
          <w:lang w:val="en-US"/>
        </w:rPr>
      </w:pPr>
      <w:r w:rsidRPr="00F11966">
        <w:rPr>
          <w:lang w:val="en-US"/>
        </w:rPr>
        <w:t xml:space="preserve">    PduSessionId:</w:t>
      </w:r>
    </w:p>
    <w:p w14:paraId="06092BDD" w14:textId="77777777" w:rsidR="00E92CBF" w:rsidRPr="00202CB2" w:rsidRDefault="00E92CBF" w:rsidP="00E92CBF">
      <w:pPr>
        <w:pStyle w:val="PL"/>
        <w:rPr>
          <w:lang w:val="en-US"/>
        </w:rPr>
      </w:pPr>
      <w:r w:rsidRPr="00F11966">
        <w:rPr>
          <w:lang w:val="en-US"/>
        </w:rPr>
        <w:t xml:space="preserve">      </w:t>
      </w:r>
      <w:r w:rsidRPr="00202CB2">
        <w:rPr>
          <w:lang w:val="en-US"/>
        </w:rPr>
        <w:t>type: integer</w:t>
      </w:r>
    </w:p>
    <w:p w14:paraId="28E46D64" w14:textId="77777777" w:rsidR="00E92CBF" w:rsidRPr="00202CB2" w:rsidRDefault="00E92CBF" w:rsidP="00E92CBF">
      <w:pPr>
        <w:pStyle w:val="PL"/>
        <w:rPr>
          <w:lang w:val="en-US"/>
        </w:rPr>
      </w:pPr>
      <w:r w:rsidRPr="00202CB2">
        <w:rPr>
          <w:lang w:val="en-US"/>
        </w:rPr>
        <w:t xml:space="preserve">      minimum: 0</w:t>
      </w:r>
    </w:p>
    <w:p w14:paraId="5E456054" w14:textId="77777777" w:rsidR="00E92CBF" w:rsidRPr="00202CB2" w:rsidRDefault="00E92CBF" w:rsidP="00E92CBF">
      <w:pPr>
        <w:pStyle w:val="PL"/>
        <w:rPr>
          <w:lang w:val="en-US"/>
        </w:rPr>
      </w:pPr>
      <w:r w:rsidRPr="00202CB2">
        <w:rPr>
          <w:lang w:val="en-US"/>
        </w:rPr>
        <w:t xml:space="preserve">      maximum: 255</w:t>
      </w:r>
    </w:p>
    <w:p w14:paraId="115D9C41" w14:textId="77777777" w:rsidR="009B2EFF" w:rsidRPr="00F11966" w:rsidRDefault="009B2EFF" w:rsidP="009B2EFF">
      <w:pPr>
        <w:pStyle w:val="PL"/>
        <w:rPr>
          <w:lang w:val="en-US"/>
        </w:rPr>
      </w:pPr>
      <w:r>
        <w:t xml:space="preserve">  </w:t>
      </w:r>
      <w:r w:rsidRPr="00F11966">
        <w:t xml:space="preserve"> </w:t>
      </w:r>
      <w:r>
        <w:t xml:space="preserve">  </w:t>
      </w:r>
      <w:r w:rsidRPr="00F11966">
        <w:t xml:space="preserve"> description:</w:t>
      </w:r>
      <w:r>
        <w:t xml:space="preserve"> </w:t>
      </w:r>
      <w:r w:rsidRPr="001D2CEF">
        <w:rPr>
          <w:lang w:eastAsia="zh-CN"/>
        </w:rPr>
        <w:t>Unsigned integer identifying a PDU session, within the range 0 to 255, as specified in clause</w:t>
      </w:r>
      <w:r>
        <w:rPr>
          <w:lang w:eastAsia="zh-CN"/>
        </w:rPr>
        <w:t xml:space="preserve"> 11.2.3.1b, bits 1 to 8, of 3GPP TS </w:t>
      </w:r>
      <w:r w:rsidRPr="001D2CEF">
        <w:rPr>
          <w:lang w:eastAsia="zh-CN"/>
        </w:rPr>
        <w:t>24.007. If the PDU Session ID is allocated by the Core Network for UEs not supporting N1 mode, reserved range 64 to 95 is used. PDU Session ID within the reserved range is only visible in the Core Network</w:t>
      </w:r>
      <w:r w:rsidRPr="001D2CEF">
        <w:t>.</w:t>
      </w:r>
    </w:p>
    <w:p w14:paraId="268D6FE7" w14:textId="77777777" w:rsidR="00E92CBF" w:rsidRPr="00202CB2" w:rsidRDefault="00E92CBF" w:rsidP="00E92CBF">
      <w:pPr>
        <w:pStyle w:val="PL"/>
        <w:rPr>
          <w:lang w:val="en-US"/>
        </w:rPr>
      </w:pPr>
      <w:r w:rsidRPr="00202CB2">
        <w:rPr>
          <w:lang w:val="en-US"/>
        </w:rPr>
        <w:t xml:space="preserve">    Mcc:</w:t>
      </w:r>
    </w:p>
    <w:p w14:paraId="1B0AAE49" w14:textId="77777777" w:rsidR="00E92CBF" w:rsidRPr="00F11966" w:rsidRDefault="00E92CBF" w:rsidP="00E92CBF">
      <w:pPr>
        <w:pStyle w:val="PL"/>
        <w:rPr>
          <w:lang w:val="en-US"/>
        </w:rPr>
      </w:pPr>
      <w:r w:rsidRPr="00202CB2">
        <w:rPr>
          <w:lang w:val="en-US"/>
        </w:rPr>
        <w:t xml:space="preserve">      </w:t>
      </w:r>
      <w:r w:rsidRPr="00F11966">
        <w:rPr>
          <w:lang w:val="en-US"/>
        </w:rPr>
        <w:t>type: string</w:t>
      </w:r>
    </w:p>
    <w:p w14:paraId="03CCF74C" w14:textId="77777777" w:rsidR="00E92CBF" w:rsidRPr="00F11966" w:rsidRDefault="00E92CBF" w:rsidP="00E92CBF">
      <w:pPr>
        <w:pStyle w:val="PL"/>
      </w:pPr>
      <w:r w:rsidRPr="00F11966">
        <w:t xml:space="preserve">      pattern: '^\d{3}$'</w:t>
      </w:r>
    </w:p>
    <w:p w14:paraId="6BD0B432" w14:textId="7E65C378" w:rsidR="009B2EFF" w:rsidRPr="00F11966" w:rsidRDefault="009B2EFF" w:rsidP="009B2EFF">
      <w:pPr>
        <w:pStyle w:val="PL"/>
        <w:rPr>
          <w:lang w:val="en-US"/>
        </w:rPr>
      </w:pPr>
      <w:r>
        <w:t xml:space="preserve">  </w:t>
      </w:r>
      <w:r w:rsidRPr="00F11966">
        <w:t xml:space="preserve">  </w:t>
      </w:r>
      <w:r>
        <w:t xml:space="preserve">  </w:t>
      </w:r>
      <w:r w:rsidRPr="00F11966">
        <w:t>description:</w:t>
      </w:r>
      <w:r>
        <w:t xml:space="preserve"> </w:t>
      </w:r>
      <w:r w:rsidRPr="001D2CEF">
        <w:rPr>
          <w:lang w:eastAsia="zh-CN"/>
        </w:rPr>
        <w:t>Mobile Country Code part of the PLMN, comprising 3 digits, as defined in clause</w:t>
      </w:r>
      <w:r>
        <w:rPr>
          <w:lang w:eastAsia="zh-CN"/>
        </w:rPr>
        <w:t xml:space="preserve"> </w:t>
      </w:r>
      <w:r w:rsidRPr="001D2CEF">
        <w:rPr>
          <w:lang w:eastAsia="zh-CN"/>
        </w:rPr>
        <w:t>9.3.3.5 of 3GPP</w:t>
      </w:r>
      <w:r>
        <w:rPr>
          <w:lang w:eastAsia="zh-CN"/>
        </w:rPr>
        <w:t xml:space="preserve"> </w:t>
      </w:r>
      <w:r w:rsidRPr="001D2CEF">
        <w:rPr>
          <w:lang w:eastAsia="zh-CN"/>
        </w:rPr>
        <w:t>TS</w:t>
      </w:r>
      <w:r>
        <w:rPr>
          <w:lang w:eastAsia="zh-CN"/>
        </w:rPr>
        <w:t xml:space="preserve"> 38.413</w:t>
      </w:r>
      <w:r w:rsidRPr="001D2CEF">
        <w:t>.</w:t>
      </w:r>
    </w:p>
    <w:p w14:paraId="6937CABD" w14:textId="77777777" w:rsidR="00E92CBF" w:rsidRPr="00F11966" w:rsidRDefault="00E92CBF" w:rsidP="00E92CBF">
      <w:pPr>
        <w:pStyle w:val="PL"/>
        <w:rPr>
          <w:lang w:val="en-US"/>
        </w:rPr>
      </w:pPr>
      <w:r w:rsidRPr="00F11966">
        <w:rPr>
          <w:lang w:val="en-US"/>
        </w:rPr>
        <w:t xml:space="preserve">    MccRm:</w:t>
      </w:r>
    </w:p>
    <w:p w14:paraId="1C69B457" w14:textId="77777777" w:rsidR="00E92CBF" w:rsidRPr="00F11966" w:rsidRDefault="00E92CBF" w:rsidP="00E92CBF">
      <w:pPr>
        <w:pStyle w:val="PL"/>
        <w:rPr>
          <w:lang w:val="en-US"/>
        </w:rPr>
      </w:pPr>
      <w:r w:rsidRPr="00F11966">
        <w:rPr>
          <w:lang w:val="en-US"/>
        </w:rPr>
        <w:t xml:space="preserve">      type: string</w:t>
      </w:r>
    </w:p>
    <w:p w14:paraId="1E3834DD" w14:textId="77777777" w:rsidR="00E92CBF" w:rsidRPr="00F11966" w:rsidRDefault="00E92CBF" w:rsidP="00E92CBF">
      <w:pPr>
        <w:pStyle w:val="PL"/>
      </w:pPr>
      <w:r w:rsidRPr="00F11966">
        <w:t xml:space="preserve">      pattern: '^\d{3}$'</w:t>
      </w:r>
    </w:p>
    <w:p w14:paraId="6D50D228" w14:textId="77777777" w:rsidR="00E92CBF" w:rsidRPr="00F11966" w:rsidRDefault="00E92CBF" w:rsidP="00E92CBF">
      <w:pPr>
        <w:pStyle w:val="PL"/>
        <w:rPr>
          <w:lang w:val="en-US"/>
        </w:rPr>
      </w:pPr>
      <w:r w:rsidRPr="00F11966">
        <w:rPr>
          <w:lang w:val="en-US"/>
        </w:rPr>
        <w:t xml:space="preserve">      nullable: true</w:t>
      </w:r>
    </w:p>
    <w:p w14:paraId="118D7EC0" w14:textId="77777777" w:rsidR="00B14A27" w:rsidRPr="00F11966" w:rsidRDefault="00B14A27" w:rsidP="00B14A27">
      <w:pPr>
        <w:pStyle w:val="PL"/>
        <w:rPr>
          <w:lang w:val="en-US"/>
        </w:rPr>
      </w:pPr>
      <w:r>
        <w:t xml:space="preserve">  </w:t>
      </w:r>
      <w:r w:rsidRPr="00F11966">
        <w:t xml:space="preserve">  </w:t>
      </w:r>
      <w:r>
        <w:t xml:space="preserve">  </w:t>
      </w:r>
      <w:r w:rsidRPr="00F11966">
        <w:t>description:</w:t>
      </w:r>
      <w:r>
        <w:t xml:space="preserve"> </w:t>
      </w:r>
      <w:r w:rsidRPr="001D2CEF">
        <w:rPr>
          <w:lang w:eastAsia="zh-CN"/>
        </w:rPr>
        <w:t>Mobile Country Code part of the PLMN, comprising 3 digits, as defined in clause</w:t>
      </w:r>
      <w:r>
        <w:rPr>
          <w:lang w:eastAsia="zh-CN"/>
        </w:rPr>
        <w:t xml:space="preserve"> </w:t>
      </w:r>
      <w:r w:rsidRPr="001D2CEF">
        <w:rPr>
          <w:lang w:eastAsia="zh-CN"/>
        </w:rPr>
        <w:t>9.3.3.5 of 3GPP</w:t>
      </w:r>
      <w:r>
        <w:rPr>
          <w:lang w:eastAsia="zh-CN"/>
        </w:rPr>
        <w:t xml:space="preserve"> </w:t>
      </w:r>
      <w:r w:rsidRPr="001D2CEF">
        <w:rPr>
          <w:lang w:eastAsia="zh-CN"/>
        </w:rPr>
        <w:t>TS</w:t>
      </w:r>
      <w:r>
        <w:rPr>
          <w:lang w:eastAsia="zh-CN"/>
        </w:rPr>
        <w:t xml:space="preserve"> </w:t>
      </w:r>
      <w:r w:rsidRPr="001D2CEF">
        <w:rPr>
          <w:lang w:eastAsia="zh-CN"/>
        </w:rPr>
        <w:t>38.413</w:t>
      </w:r>
      <w:r>
        <w:rPr>
          <w:lang w:eastAsia="zh-CN"/>
        </w:rPr>
        <w:t xml:space="preserve"> </w:t>
      </w:r>
      <w:r w:rsidRPr="001D2CEF">
        <w:t xml:space="preserve">with the OpenAPI </w:t>
      </w:r>
      <w:r>
        <w:t>"nullable=</w:t>
      </w:r>
      <w:r w:rsidRPr="001D2CEF">
        <w:t xml:space="preserve"> true" property.</w:t>
      </w:r>
    </w:p>
    <w:p w14:paraId="509B3A7F" w14:textId="77777777" w:rsidR="00E92CBF" w:rsidRPr="00F11966" w:rsidRDefault="00E92CBF" w:rsidP="00E92CBF">
      <w:pPr>
        <w:pStyle w:val="PL"/>
        <w:rPr>
          <w:lang w:val="en-US"/>
        </w:rPr>
      </w:pPr>
      <w:r w:rsidRPr="00F11966">
        <w:rPr>
          <w:lang w:val="en-US"/>
        </w:rPr>
        <w:t xml:space="preserve">    Mnc:</w:t>
      </w:r>
    </w:p>
    <w:p w14:paraId="6E1FFE9D" w14:textId="77777777" w:rsidR="00E92CBF" w:rsidRPr="00F11966" w:rsidRDefault="00E92CBF" w:rsidP="00E92CBF">
      <w:pPr>
        <w:pStyle w:val="PL"/>
        <w:rPr>
          <w:lang w:val="en-US"/>
        </w:rPr>
      </w:pPr>
      <w:r w:rsidRPr="00F11966">
        <w:rPr>
          <w:lang w:val="en-US"/>
        </w:rPr>
        <w:t xml:space="preserve">      type: string</w:t>
      </w:r>
    </w:p>
    <w:p w14:paraId="5C77BD20" w14:textId="77777777" w:rsidR="00E92CBF" w:rsidRPr="00F11966" w:rsidRDefault="00E92CBF" w:rsidP="00E92CBF">
      <w:pPr>
        <w:pStyle w:val="PL"/>
      </w:pPr>
      <w:r w:rsidRPr="00F11966">
        <w:t xml:space="preserve">      pattern: '^\d{2,3}$'</w:t>
      </w:r>
    </w:p>
    <w:p w14:paraId="7373B8B6" w14:textId="77777777" w:rsidR="009B2EFF" w:rsidRPr="00F11966" w:rsidRDefault="009B2EFF" w:rsidP="009B2EFF">
      <w:pPr>
        <w:pStyle w:val="PL"/>
        <w:rPr>
          <w:lang w:val="en-US"/>
        </w:rPr>
      </w:pPr>
      <w:r>
        <w:t xml:space="preserve">  </w:t>
      </w:r>
      <w:r w:rsidRPr="00F11966">
        <w:t xml:space="preserve"> </w:t>
      </w:r>
      <w:r>
        <w:t xml:space="preserve">  </w:t>
      </w:r>
      <w:r w:rsidRPr="00F11966">
        <w:t xml:space="preserve"> description:</w:t>
      </w:r>
      <w:r w:rsidRPr="00286AF2">
        <w:rPr>
          <w:lang w:eastAsia="zh-CN"/>
        </w:rPr>
        <w:t xml:space="preserve"> </w:t>
      </w:r>
      <w:r w:rsidRPr="001D2CEF">
        <w:rPr>
          <w:lang w:eastAsia="zh-CN"/>
        </w:rPr>
        <w:t>Mobile Network Code part of the PLMN, comprising 2 or 3 digits, as defined in clause</w:t>
      </w:r>
      <w:r>
        <w:rPr>
          <w:lang w:eastAsia="zh-CN"/>
        </w:rPr>
        <w:t xml:space="preserve"> </w:t>
      </w:r>
      <w:r w:rsidRPr="001D2CEF">
        <w:rPr>
          <w:lang w:eastAsia="zh-CN"/>
        </w:rPr>
        <w:t>9.3.3.5 of 3GPP</w:t>
      </w:r>
      <w:r>
        <w:rPr>
          <w:lang w:eastAsia="zh-CN"/>
        </w:rPr>
        <w:t xml:space="preserve"> </w:t>
      </w:r>
      <w:r w:rsidRPr="001D2CEF">
        <w:rPr>
          <w:lang w:eastAsia="zh-CN"/>
        </w:rPr>
        <w:t>TS</w:t>
      </w:r>
      <w:r>
        <w:rPr>
          <w:lang w:eastAsia="zh-CN"/>
        </w:rPr>
        <w:t xml:space="preserve"> </w:t>
      </w:r>
      <w:r w:rsidRPr="001D2CEF">
        <w:rPr>
          <w:lang w:eastAsia="zh-CN"/>
        </w:rPr>
        <w:t>38.413</w:t>
      </w:r>
      <w:r w:rsidRPr="001D2CEF">
        <w:t>.</w:t>
      </w:r>
    </w:p>
    <w:p w14:paraId="789F6AA2" w14:textId="77777777" w:rsidR="00E92CBF" w:rsidRPr="00F11966" w:rsidRDefault="00E92CBF" w:rsidP="00E92CBF">
      <w:pPr>
        <w:pStyle w:val="PL"/>
        <w:rPr>
          <w:lang w:val="en-US"/>
        </w:rPr>
      </w:pPr>
      <w:r w:rsidRPr="00F11966">
        <w:rPr>
          <w:lang w:val="en-US"/>
        </w:rPr>
        <w:t xml:space="preserve">    MncRm:</w:t>
      </w:r>
    </w:p>
    <w:p w14:paraId="16CACC47" w14:textId="77777777" w:rsidR="00E92CBF" w:rsidRPr="00F11966" w:rsidRDefault="00E92CBF" w:rsidP="00E92CBF">
      <w:pPr>
        <w:pStyle w:val="PL"/>
        <w:rPr>
          <w:lang w:val="en-US"/>
        </w:rPr>
      </w:pPr>
      <w:r w:rsidRPr="00F11966">
        <w:rPr>
          <w:lang w:val="en-US"/>
        </w:rPr>
        <w:t xml:space="preserve">      type: string</w:t>
      </w:r>
    </w:p>
    <w:p w14:paraId="7D0B8A58" w14:textId="77777777" w:rsidR="00E92CBF" w:rsidRPr="00F11966" w:rsidRDefault="00E92CBF" w:rsidP="00E92CBF">
      <w:pPr>
        <w:pStyle w:val="PL"/>
      </w:pPr>
      <w:r w:rsidRPr="00F11966">
        <w:t xml:space="preserve">      pattern: '^\d{2,3}$'</w:t>
      </w:r>
    </w:p>
    <w:p w14:paraId="3EC747E8" w14:textId="77777777" w:rsidR="00E92CBF" w:rsidRPr="00F11966" w:rsidRDefault="00E92CBF" w:rsidP="00E92CBF">
      <w:pPr>
        <w:pStyle w:val="PL"/>
        <w:rPr>
          <w:lang w:val="en-US"/>
        </w:rPr>
      </w:pPr>
      <w:r w:rsidRPr="00F11966">
        <w:rPr>
          <w:lang w:val="en-US"/>
        </w:rPr>
        <w:t xml:space="preserve">      nullable: true</w:t>
      </w:r>
    </w:p>
    <w:p w14:paraId="7C452F64" w14:textId="77777777" w:rsidR="00B14A27" w:rsidRPr="00F11966" w:rsidRDefault="00B14A27" w:rsidP="00B14A27">
      <w:pPr>
        <w:pStyle w:val="PL"/>
        <w:rPr>
          <w:lang w:val="en-US"/>
        </w:rPr>
      </w:pPr>
      <w:r>
        <w:t xml:space="preserve">  </w:t>
      </w:r>
      <w:r w:rsidRPr="00F11966">
        <w:t xml:space="preserve">  </w:t>
      </w:r>
      <w:r>
        <w:t xml:space="preserve">  </w:t>
      </w:r>
      <w:r w:rsidRPr="00F11966">
        <w:t>description:</w:t>
      </w:r>
      <w:r w:rsidRPr="00286AF2">
        <w:rPr>
          <w:lang w:eastAsia="zh-CN"/>
        </w:rPr>
        <w:t xml:space="preserve"> </w:t>
      </w:r>
      <w:r w:rsidRPr="001D2CEF">
        <w:rPr>
          <w:lang w:eastAsia="zh-CN"/>
        </w:rPr>
        <w:t>Mobile Network Code part of the PLMN, comprising 2 or 3 digits, as defined in clause</w:t>
      </w:r>
      <w:r>
        <w:rPr>
          <w:lang w:eastAsia="zh-CN"/>
        </w:rPr>
        <w:t xml:space="preserve"> </w:t>
      </w:r>
      <w:r w:rsidRPr="001D2CEF">
        <w:rPr>
          <w:lang w:eastAsia="zh-CN"/>
        </w:rPr>
        <w:t>9.3.3.5 of 3GPP</w:t>
      </w:r>
      <w:r>
        <w:rPr>
          <w:lang w:eastAsia="zh-CN"/>
        </w:rPr>
        <w:t xml:space="preserve"> </w:t>
      </w:r>
      <w:r w:rsidRPr="001D2CEF">
        <w:rPr>
          <w:lang w:eastAsia="zh-CN"/>
        </w:rPr>
        <w:t>TS</w:t>
      </w:r>
      <w:r>
        <w:rPr>
          <w:lang w:eastAsia="zh-CN"/>
        </w:rPr>
        <w:t xml:space="preserve"> </w:t>
      </w:r>
      <w:r w:rsidRPr="001D2CEF">
        <w:rPr>
          <w:lang w:eastAsia="zh-CN"/>
        </w:rPr>
        <w:t>38.413</w:t>
      </w:r>
      <w:r>
        <w:t xml:space="preserve"> </w:t>
      </w:r>
      <w:r w:rsidRPr="001D2CEF">
        <w:t xml:space="preserve">with the OpenAPI </w:t>
      </w:r>
      <w:r>
        <w:t>"nullable=</w:t>
      </w:r>
      <w:r w:rsidRPr="001D2CEF">
        <w:t xml:space="preserve"> true" property.</w:t>
      </w:r>
    </w:p>
    <w:p w14:paraId="7E1E6585" w14:textId="77777777" w:rsidR="00E92CBF" w:rsidRPr="00F11966" w:rsidRDefault="00E92CBF" w:rsidP="00E92CBF">
      <w:pPr>
        <w:pStyle w:val="PL"/>
        <w:rPr>
          <w:lang w:val="en-US"/>
        </w:rPr>
      </w:pPr>
      <w:r w:rsidRPr="00F11966">
        <w:rPr>
          <w:lang w:val="en-US"/>
        </w:rPr>
        <w:t xml:space="preserve">    Tac:</w:t>
      </w:r>
    </w:p>
    <w:p w14:paraId="6F29A223" w14:textId="77777777" w:rsidR="00E92CBF" w:rsidRPr="00F11966" w:rsidRDefault="00E92CBF" w:rsidP="00E92CBF">
      <w:pPr>
        <w:pStyle w:val="PL"/>
        <w:rPr>
          <w:lang w:val="en-US"/>
        </w:rPr>
      </w:pPr>
      <w:r w:rsidRPr="00F11966">
        <w:rPr>
          <w:lang w:val="en-US"/>
        </w:rPr>
        <w:t xml:space="preserve">      type: string</w:t>
      </w:r>
    </w:p>
    <w:p w14:paraId="2B3E1E9D" w14:textId="77777777" w:rsidR="00E92CBF" w:rsidRPr="00F11966" w:rsidRDefault="00E92CBF" w:rsidP="00E92CBF">
      <w:pPr>
        <w:pStyle w:val="PL"/>
      </w:pPr>
      <w:r w:rsidRPr="00F11966">
        <w:t xml:space="preserve">      pattern: </w:t>
      </w:r>
      <w:r w:rsidRPr="00F11966">
        <w:rPr>
          <w:lang w:val="en-US"/>
        </w:rPr>
        <w:t>'(^[A-Fa-f0-9]{4}$)|(^[A-Fa-f0-9]{6}$)'</w:t>
      </w:r>
    </w:p>
    <w:p w14:paraId="11C4B32D" w14:textId="77777777" w:rsidR="00B14A27" w:rsidRPr="00F11966" w:rsidRDefault="00B14A27" w:rsidP="00B14A27">
      <w:pPr>
        <w:pStyle w:val="PL"/>
        <w:rPr>
          <w:lang w:val="en-US"/>
        </w:rPr>
      </w:pPr>
      <w:r>
        <w:t xml:space="preserve">  </w:t>
      </w:r>
      <w:r w:rsidRPr="00F11966">
        <w:t xml:space="preserve">  </w:t>
      </w:r>
      <w:r>
        <w:t xml:space="preserve">  </w:t>
      </w:r>
      <w:r w:rsidRPr="00F11966">
        <w:t>description:</w:t>
      </w:r>
      <w:r w:rsidRPr="00440B6F">
        <w:rPr>
          <w:lang w:eastAsia="zh-CN"/>
        </w:rPr>
        <w:t xml:space="preserve"> </w:t>
      </w:r>
      <w:r w:rsidRPr="001D2CEF">
        <w:rPr>
          <w:lang w:eastAsia="zh-CN"/>
        </w:rPr>
        <w:t>2 or 3-octet string identifying a tracking area code as specified in clause</w:t>
      </w:r>
      <w:r>
        <w:rPr>
          <w:lang w:eastAsia="zh-CN"/>
        </w:rPr>
        <w:t xml:space="preserve"> </w:t>
      </w:r>
      <w:r w:rsidRPr="001D2CEF">
        <w:rPr>
          <w:lang w:eastAsia="zh-CN"/>
        </w:rPr>
        <w:t>9.3.3.10 of 3GPP</w:t>
      </w:r>
      <w:r>
        <w:rPr>
          <w:lang w:eastAsia="zh-CN"/>
        </w:rPr>
        <w:t xml:space="preserve"> TS </w:t>
      </w:r>
      <w:r w:rsidRPr="001D2CEF">
        <w:rPr>
          <w:lang w:eastAsia="zh-CN"/>
        </w:rPr>
        <w:t>38.413, in hexadecimal representation. Each character in the string shall take a value of "0" to "9"</w:t>
      </w:r>
      <w:r>
        <w:rPr>
          <w:lang w:eastAsia="zh-CN"/>
        </w:rPr>
        <w:t xml:space="preserve">, </w:t>
      </w:r>
      <w:r w:rsidRPr="00127CF6">
        <w:rPr>
          <w:lang w:eastAsia="zh-CN"/>
        </w:rPr>
        <w:t>"</w:t>
      </w:r>
      <w:r>
        <w:rPr>
          <w:lang w:eastAsia="zh-CN"/>
        </w:rPr>
        <w:t>a</w:t>
      </w:r>
      <w:r w:rsidRPr="00127CF6">
        <w:rPr>
          <w:lang w:eastAsia="zh-CN"/>
        </w:rPr>
        <w:t>" to "</w:t>
      </w:r>
      <w:r>
        <w:rPr>
          <w:lang w:eastAsia="zh-CN"/>
        </w:rPr>
        <w:t>f</w:t>
      </w:r>
      <w:r w:rsidRPr="00127CF6">
        <w:rPr>
          <w:lang w:eastAsia="zh-CN"/>
        </w:rPr>
        <w:t>"</w:t>
      </w:r>
      <w:r w:rsidRPr="001D2CEF">
        <w:rPr>
          <w:lang w:eastAsia="zh-CN"/>
        </w:rPr>
        <w:t xml:space="preserve"> or "A" to "F" and shall represent 4 bits. The most significant character representing the 4 most significant bits of the TAC shall appear first in the string, and the character representing the 4 least significant bit of the TAC shall appear last in the string</w:t>
      </w:r>
      <w:r w:rsidRPr="001D2CEF">
        <w:t>.</w:t>
      </w:r>
    </w:p>
    <w:p w14:paraId="0929374B" w14:textId="77777777" w:rsidR="00E92CBF" w:rsidRPr="00F11966" w:rsidRDefault="00E92CBF" w:rsidP="00E92CBF">
      <w:pPr>
        <w:pStyle w:val="PL"/>
        <w:rPr>
          <w:lang w:val="en-US"/>
        </w:rPr>
      </w:pPr>
      <w:r w:rsidRPr="00F11966">
        <w:rPr>
          <w:lang w:val="en-US"/>
        </w:rPr>
        <w:t xml:space="preserve">    TacRm:</w:t>
      </w:r>
    </w:p>
    <w:p w14:paraId="0D3AEBF3" w14:textId="77777777" w:rsidR="00E92CBF" w:rsidRPr="00F11966" w:rsidRDefault="00E92CBF" w:rsidP="00E92CBF">
      <w:pPr>
        <w:pStyle w:val="PL"/>
        <w:rPr>
          <w:lang w:val="en-US"/>
        </w:rPr>
      </w:pPr>
      <w:r w:rsidRPr="00F11966">
        <w:rPr>
          <w:lang w:val="en-US"/>
        </w:rPr>
        <w:t xml:space="preserve">      type: string</w:t>
      </w:r>
    </w:p>
    <w:p w14:paraId="287A897E" w14:textId="77777777" w:rsidR="00E92CBF" w:rsidRPr="00F11966" w:rsidRDefault="00E92CBF" w:rsidP="00E92CBF">
      <w:pPr>
        <w:pStyle w:val="PL"/>
      </w:pPr>
      <w:r w:rsidRPr="00F11966">
        <w:t xml:space="preserve">      pattern: </w:t>
      </w:r>
      <w:r w:rsidRPr="00F11966">
        <w:rPr>
          <w:lang w:val="en-US"/>
        </w:rPr>
        <w:t>'(^[A-Fa-f0-9]{4}$)|(^[A-Fa-f0-9]{6}$)'</w:t>
      </w:r>
    </w:p>
    <w:p w14:paraId="7FF973CC" w14:textId="77777777" w:rsidR="00E92CBF" w:rsidRPr="00F11966" w:rsidRDefault="00E92CBF" w:rsidP="00E92CBF">
      <w:pPr>
        <w:pStyle w:val="PL"/>
        <w:rPr>
          <w:lang w:val="en-US"/>
        </w:rPr>
      </w:pPr>
      <w:r w:rsidRPr="00F11966">
        <w:rPr>
          <w:lang w:val="en-US"/>
        </w:rPr>
        <w:t xml:space="preserve">      nullable: true</w:t>
      </w:r>
    </w:p>
    <w:p w14:paraId="2C396848" w14:textId="55111B3A" w:rsidR="00B14A27" w:rsidRPr="00F11966" w:rsidRDefault="00B14A27" w:rsidP="00B14A27">
      <w:pPr>
        <w:pStyle w:val="PL"/>
        <w:rPr>
          <w:lang w:val="en-US"/>
        </w:rPr>
      </w:pPr>
      <w:r>
        <w:t xml:space="preserve">  </w:t>
      </w:r>
      <w:r w:rsidRPr="00F11966">
        <w:t xml:space="preserve">  </w:t>
      </w:r>
      <w:r>
        <w:t xml:space="preserve">  </w:t>
      </w:r>
      <w:r w:rsidRPr="00F11966">
        <w:t>description:</w:t>
      </w:r>
      <w:r>
        <w:t xml:space="preserve"> </w:t>
      </w:r>
      <w:r w:rsidRPr="001D2CEF">
        <w:t xml:space="preserve">This data type is defined in the same way as the "Tac" data type, but with the OpenAPI </w:t>
      </w:r>
      <w:r>
        <w:t>"nullable=</w:t>
      </w:r>
      <w:r w:rsidRPr="001D2CEF">
        <w:t xml:space="preserve"> true" property.</w:t>
      </w:r>
    </w:p>
    <w:p w14:paraId="1FDC4ED3" w14:textId="77777777" w:rsidR="00E92CBF" w:rsidRPr="00F11966" w:rsidRDefault="00E92CBF" w:rsidP="00E92CBF">
      <w:pPr>
        <w:pStyle w:val="PL"/>
        <w:rPr>
          <w:lang w:val="en-US"/>
        </w:rPr>
      </w:pPr>
      <w:r w:rsidRPr="00F11966">
        <w:rPr>
          <w:lang w:val="en-US"/>
        </w:rPr>
        <w:t xml:space="preserve">    EutraCellId:</w:t>
      </w:r>
    </w:p>
    <w:p w14:paraId="61C8B5EA" w14:textId="77777777" w:rsidR="00E92CBF" w:rsidRPr="00F11966" w:rsidRDefault="00E92CBF" w:rsidP="00E92CBF">
      <w:pPr>
        <w:pStyle w:val="PL"/>
        <w:rPr>
          <w:lang w:val="en-US"/>
        </w:rPr>
      </w:pPr>
      <w:r w:rsidRPr="00F11966">
        <w:rPr>
          <w:lang w:val="en-US"/>
        </w:rPr>
        <w:t xml:space="preserve">      type: string</w:t>
      </w:r>
    </w:p>
    <w:p w14:paraId="6BF7B3DD" w14:textId="77777777" w:rsidR="00E92CBF" w:rsidRPr="00F11966" w:rsidRDefault="00E92CBF" w:rsidP="00E92CBF">
      <w:pPr>
        <w:pStyle w:val="PL"/>
      </w:pPr>
      <w:r w:rsidRPr="00F11966">
        <w:rPr>
          <w:lang w:val="en-US"/>
        </w:rPr>
        <w:t xml:space="preserve">      pattern: '^[A-Fa-f0-9]{7}$'</w:t>
      </w:r>
    </w:p>
    <w:p w14:paraId="2179A0E3" w14:textId="77777777" w:rsidR="00B14A27" w:rsidRPr="00F11966" w:rsidRDefault="00B14A27" w:rsidP="00B14A27">
      <w:pPr>
        <w:pStyle w:val="PL"/>
        <w:rPr>
          <w:lang w:val="en-US"/>
        </w:rPr>
      </w:pPr>
      <w:r>
        <w:t xml:space="preserve">  </w:t>
      </w:r>
      <w:r w:rsidRPr="00F11966">
        <w:t xml:space="preserve">  </w:t>
      </w:r>
      <w:r>
        <w:t xml:space="preserve">  </w:t>
      </w:r>
      <w:r w:rsidRPr="00F11966">
        <w:t>description:</w:t>
      </w:r>
      <w:r>
        <w:t xml:space="preserve"> </w:t>
      </w:r>
      <w:r w:rsidRPr="001D2CEF">
        <w:rPr>
          <w:lang w:eastAsia="zh-CN"/>
        </w:rPr>
        <w:t>28-bit string identifying an E-UTRA Cell Id as specified in clause 9.3.1.9 of 3GPP</w:t>
      </w:r>
      <w:r>
        <w:rPr>
          <w:lang w:eastAsia="zh-CN"/>
        </w:rPr>
        <w:t xml:space="preserve"> TS </w:t>
      </w:r>
      <w:r w:rsidRPr="001D2CEF">
        <w:rPr>
          <w:lang w:eastAsia="zh-CN"/>
        </w:rPr>
        <w:t>38.413, in hexadecimal representation. Each character in the string shall take a value of "0" to "9"</w:t>
      </w:r>
      <w:r>
        <w:rPr>
          <w:lang w:eastAsia="zh-CN"/>
        </w:rPr>
        <w:t xml:space="preserve">, </w:t>
      </w:r>
      <w:r w:rsidRPr="00127CF6">
        <w:rPr>
          <w:lang w:eastAsia="zh-CN"/>
        </w:rPr>
        <w:t>"</w:t>
      </w:r>
      <w:r>
        <w:rPr>
          <w:lang w:eastAsia="zh-CN"/>
        </w:rPr>
        <w:t>a</w:t>
      </w:r>
      <w:r w:rsidRPr="00127CF6">
        <w:rPr>
          <w:lang w:eastAsia="zh-CN"/>
        </w:rPr>
        <w:t>" to "</w:t>
      </w:r>
      <w:r>
        <w:rPr>
          <w:lang w:eastAsia="zh-CN"/>
        </w:rPr>
        <w:t>f</w:t>
      </w:r>
      <w:r w:rsidRPr="00127CF6">
        <w:rPr>
          <w:lang w:eastAsia="zh-CN"/>
        </w:rPr>
        <w:t>"</w:t>
      </w:r>
      <w:r w:rsidRPr="001D2CEF">
        <w:rPr>
          <w:lang w:eastAsia="zh-CN"/>
        </w:rPr>
        <w:t xml:space="preserve"> or "A" to "F" and shall represent 4 bits. The most significant character representing the 4 most significant bits of the Cell Id shall appear first in the string, and the character representing the 4 least significant bit of the Cell Id shall appear last in the string</w:t>
      </w:r>
      <w:r w:rsidRPr="001D2CEF">
        <w:t>.</w:t>
      </w:r>
    </w:p>
    <w:p w14:paraId="18BC07AB" w14:textId="77777777" w:rsidR="00E92CBF" w:rsidRPr="00F11966" w:rsidRDefault="00E92CBF" w:rsidP="00E92CBF">
      <w:pPr>
        <w:pStyle w:val="PL"/>
        <w:rPr>
          <w:lang w:val="en-US"/>
        </w:rPr>
      </w:pPr>
      <w:r w:rsidRPr="00F11966">
        <w:rPr>
          <w:lang w:val="en-US"/>
        </w:rPr>
        <w:t xml:space="preserve">    EutraCellIdRm:</w:t>
      </w:r>
    </w:p>
    <w:p w14:paraId="007EF1A2" w14:textId="77777777" w:rsidR="00E92CBF" w:rsidRPr="00F11966" w:rsidRDefault="00E92CBF" w:rsidP="00E92CBF">
      <w:pPr>
        <w:pStyle w:val="PL"/>
        <w:rPr>
          <w:lang w:val="en-US"/>
        </w:rPr>
      </w:pPr>
      <w:r w:rsidRPr="00F11966">
        <w:rPr>
          <w:lang w:val="en-US"/>
        </w:rPr>
        <w:t xml:space="preserve">      type: string</w:t>
      </w:r>
    </w:p>
    <w:p w14:paraId="21088468" w14:textId="77777777" w:rsidR="00E92CBF" w:rsidRPr="00F11966" w:rsidRDefault="00E92CBF" w:rsidP="00E92CBF">
      <w:pPr>
        <w:pStyle w:val="PL"/>
      </w:pPr>
      <w:r w:rsidRPr="00F11966">
        <w:rPr>
          <w:lang w:val="en-US"/>
        </w:rPr>
        <w:t xml:space="preserve">      pattern: '^[A-Fa-f0-9]{7}$'</w:t>
      </w:r>
    </w:p>
    <w:p w14:paraId="5ECC583B" w14:textId="77777777" w:rsidR="00E92CBF" w:rsidRPr="00F11966" w:rsidRDefault="00E92CBF" w:rsidP="00E92CBF">
      <w:pPr>
        <w:pStyle w:val="PL"/>
        <w:rPr>
          <w:lang w:val="en-US"/>
        </w:rPr>
      </w:pPr>
      <w:r w:rsidRPr="00F11966">
        <w:rPr>
          <w:lang w:val="en-US"/>
        </w:rPr>
        <w:t xml:space="preserve">      nullable: true</w:t>
      </w:r>
    </w:p>
    <w:p w14:paraId="0822442B" w14:textId="77777777" w:rsidR="00B14A27" w:rsidRPr="00F11966" w:rsidRDefault="00B14A27" w:rsidP="00B14A27">
      <w:pPr>
        <w:pStyle w:val="PL"/>
        <w:rPr>
          <w:lang w:val="en-US"/>
        </w:rPr>
      </w:pPr>
      <w:r>
        <w:t xml:space="preserve">  </w:t>
      </w:r>
      <w:r w:rsidRPr="00F11966">
        <w:t xml:space="preserve">  </w:t>
      </w:r>
      <w:r>
        <w:t xml:space="preserve">  </w:t>
      </w:r>
      <w:r w:rsidRPr="00F11966">
        <w:t>description:</w:t>
      </w:r>
      <w:r w:rsidRPr="00440B6F">
        <w:t xml:space="preserve"> </w:t>
      </w:r>
      <w:r w:rsidRPr="001D2CEF">
        <w:t xml:space="preserve">This data type is defined in the same way as the "EutraCellId" data type, but with the OpenAPI </w:t>
      </w:r>
      <w:r>
        <w:t>"nullable=</w:t>
      </w:r>
      <w:r w:rsidRPr="001D2CEF">
        <w:t xml:space="preserve"> true" property.</w:t>
      </w:r>
    </w:p>
    <w:p w14:paraId="6061BB97" w14:textId="77777777" w:rsidR="00E92CBF" w:rsidRPr="00F11966" w:rsidRDefault="00E92CBF" w:rsidP="00E92CBF">
      <w:pPr>
        <w:pStyle w:val="PL"/>
        <w:rPr>
          <w:lang w:val="en-US"/>
        </w:rPr>
      </w:pPr>
      <w:r w:rsidRPr="00F11966">
        <w:rPr>
          <w:lang w:val="en-US"/>
        </w:rPr>
        <w:t xml:space="preserve">    NrCellId:</w:t>
      </w:r>
    </w:p>
    <w:p w14:paraId="20668472" w14:textId="77777777" w:rsidR="00E92CBF" w:rsidRPr="00F11966" w:rsidRDefault="00E92CBF" w:rsidP="00E92CBF">
      <w:pPr>
        <w:pStyle w:val="PL"/>
        <w:rPr>
          <w:lang w:val="en-US"/>
        </w:rPr>
      </w:pPr>
      <w:r w:rsidRPr="00F11966">
        <w:rPr>
          <w:lang w:val="en-US"/>
        </w:rPr>
        <w:t xml:space="preserve">      type: string</w:t>
      </w:r>
    </w:p>
    <w:p w14:paraId="17F3D52B" w14:textId="77777777" w:rsidR="00E92CBF" w:rsidRPr="00F11966" w:rsidRDefault="00E92CBF" w:rsidP="00E92CBF">
      <w:pPr>
        <w:pStyle w:val="PL"/>
      </w:pPr>
      <w:r w:rsidRPr="00F11966">
        <w:t xml:space="preserve">      pattern: '</w:t>
      </w:r>
      <w:r w:rsidRPr="00F11966">
        <w:rPr>
          <w:lang w:val="en-US"/>
        </w:rPr>
        <w:t>^[A-Fa-f0-9]{9}$'</w:t>
      </w:r>
    </w:p>
    <w:p w14:paraId="19A33FD6" w14:textId="77777777" w:rsidR="00B14A27" w:rsidRPr="00F11966" w:rsidRDefault="00B14A27" w:rsidP="00B14A27">
      <w:pPr>
        <w:pStyle w:val="PL"/>
        <w:rPr>
          <w:lang w:val="en-US"/>
        </w:rPr>
      </w:pPr>
      <w:r>
        <w:t xml:space="preserve">  </w:t>
      </w:r>
      <w:r w:rsidRPr="00F11966">
        <w:t xml:space="preserve">  </w:t>
      </w:r>
      <w:r>
        <w:t xml:space="preserve">  </w:t>
      </w:r>
      <w:r w:rsidRPr="00F11966">
        <w:t>description:</w:t>
      </w:r>
      <w:r>
        <w:t xml:space="preserve"> </w:t>
      </w:r>
      <w:r w:rsidRPr="001D2CEF">
        <w:rPr>
          <w:lang w:eastAsia="zh-CN"/>
        </w:rPr>
        <w:t>36-bit string identifying an NR Cell Id as specified in clause 9.3.1.7 of 3GPP</w:t>
      </w:r>
      <w:r>
        <w:rPr>
          <w:lang w:eastAsia="zh-CN"/>
        </w:rPr>
        <w:t xml:space="preserve"> TS </w:t>
      </w:r>
      <w:r w:rsidRPr="001D2CEF">
        <w:rPr>
          <w:lang w:eastAsia="zh-CN"/>
        </w:rPr>
        <w:t>38.413, in hexadecimal representation. Each character in the string shall take a value of "0" to "9"</w:t>
      </w:r>
      <w:r>
        <w:rPr>
          <w:lang w:eastAsia="zh-CN"/>
        </w:rPr>
        <w:t xml:space="preserve">, </w:t>
      </w:r>
      <w:r w:rsidRPr="00127CF6">
        <w:rPr>
          <w:lang w:eastAsia="zh-CN"/>
        </w:rPr>
        <w:t>"</w:t>
      </w:r>
      <w:r>
        <w:rPr>
          <w:lang w:eastAsia="zh-CN"/>
        </w:rPr>
        <w:t>a</w:t>
      </w:r>
      <w:r w:rsidRPr="00127CF6">
        <w:rPr>
          <w:lang w:eastAsia="zh-CN"/>
        </w:rPr>
        <w:t>" to "</w:t>
      </w:r>
      <w:r>
        <w:rPr>
          <w:lang w:eastAsia="zh-CN"/>
        </w:rPr>
        <w:t>f</w:t>
      </w:r>
      <w:r w:rsidRPr="00127CF6">
        <w:rPr>
          <w:lang w:eastAsia="zh-CN"/>
        </w:rPr>
        <w:t>"</w:t>
      </w:r>
      <w:r w:rsidRPr="001D2CEF">
        <w:rPr>
          <w:lang w:eastAsia="zh-CN"/>
        </w:rPr>
        <w:t xml:space="preserve"> or "A" to "F" and shall represent 4 bits. The most significant character representing the 4 most significant bits of the Cell Id shall appear first in the string, and the character representing the 4 least significant bit of the Cell Id </w:t>
      </w:r>
      <w:r>
        <w:rPr>
          <w:lang w:eastAsia="zh-CN"/>
        </w:rPr>
        <w:t>shall appear last in the string</w:t>
      </w:r>
      <w:r w:rsidRPr="001D2CEF">
        <w:t>.</w:t>
      </w:r>
    </w:p>
    <w:p w14:paraId="00459E9A" w14:textId="77777777" w:rsidR="00E92CBF" w:rsidRPr="00F11966" w:rsidRDefault="00E92CBF" w:rsidP="00E92CBF">
      <w:pPr>
        <w:pStyle w:val="PL"/>
        <w:rPr>
          <w:lang w:val="en-US"/>
        </w:rPr>
      </w:pPr>
      <w:r w:rsidRPr="00F11966">
        <w:rPr>
          <w:lang w:val="en-US"/>
        </w:rPr>
        <w:t xml:space="preserve">    NrCellIdRm:</w:t>
      </w:r>
    </w:p>
    <w:p w14:paraId="09E23478" w14:textId="77777777" w:rsidR="00E92CBF" w:rsidRPr="00F11966" w:rsidRDefault="00E92CBF" w:rsidP="00E92CBF">
      <w:pPr>
        <w:pStyle w:val="PL"/>
        <w:rPr>
          <w:lang w:val="en-US"/>
        </w:rPr>
      </w:pPr>
      <w:r w:rsidRPr="00F11966">
        <w:rPr>
          <w:lang w:val="en-US"/>
        </w:rPr>
        <w:t xml:space="preserve">      type: string</w:t>
      </w:r>
    </w:p>
    <w:p w14:paraId="46038DC0" w14:textId="77777777" w:rsidR="00E92CBF" w:rsidRPr="00F11966" w:rsidRDefault="00E92CBF" w:rsidP="00E92CBF">
      <w:pPr>
        <w:pStyle w:val="PL"/>
      </w:pPr>
      <w:r w:rsidRPr="00F11966">
        <w:t xml:space="preserve">      pattern: '</w:t>
      </w:r>
      <w:r w:rsidRPr="00F11966">
        <w:rPr>
          <w:lang w:val="en-US"/>
        </w:rPr>
        <w:t>^[A-Fa-f0-9]{9}$'</w:t>
      </w:r>
    </w:p>
    <w:p w14:paraId="1161E2C6" w14:textId="77777777" w:rsidR="00E92CBF" w:rsidRPr="00F11966" w:rsidRDefault="00E92CBF" w:rsidP="00E92CBF">
      <w:pPr>
        <w:pStyle w:val="PL"/>
        <w:rPr>
          <w:lang w:val="en-US"/>
        </w:rPr>
      </w:pPr>
      <w:r w:rsidRPr="00F11966">
        <w:rPr>
          <w:lang w:val="en-US"/>
        </w:rPr>
        <w:t xml:space="preserve">      nullable: true</w:t>
      </w:r>
    </w:p>
    <w:p w14:paraId="0257247F" w14:textId="77777777" w:rsidR="00B14A27" w:rsidRPr="00F11966" w:rsidRDefault="00B14A27" w:rsidP="00B14A27">
      <w:pPr>
        <w:pStyle w:val="PL"/>
        <w:rPr>
          <w:lang w:val="en-US"/>
        </w:rPr>
      </w:pPr>
      <w:r>
        <w:lastRenderedPageBreak/>
        <w:t xml:space="preserve">  </w:t>
      </w:r>
      <w:r w:rsidRPr="00F11966">
        <w:t xml:space="preserve"> </w:t>
      </w:r>
      <w:r>
        <w:t xml:space="preserve">  </w:t>
      </w:r>
      <w:r w:rsidRPr="00F11966">
        <w:t xml:space="preserve"> description:</w:t>
      </w:r>
      <w:r w:rsidRPr="00440B6F">
        <w:t xml:space="preserve"> </w:t>
      </w:r>
      <w:r w:rsidRPr="001D2CEF">
        <w:t xml:space="preserve">This data type is defined in the same way as the "NrCellId" data type, but with the OpenAPI </w:t>
      </w:r>
      <w:r>
        <w:t>"nullable=</w:t>
      </w:r>
      <w:r w:rsidRPr="001D2CEF">
        <w:t xml:space="preserve"> true" property.</w:t>
      </w:r>
    </w:p>
    <w:p w14:paraId="73457CED" w14:textId="77777777" w:rsidR="00E92CBF" w:rsidRPr="00F11966" w:rsidRDefault="00E92CBF" w:rsidP="00E92CBF">
      <w:pPr>
        <w:pStyle w:val="PL"/>
        <w:rPr>
          <w:lang w:val="en-US"/>
        </w:rPr>
      </w:pPr>
      <w:r w:rsidRPr="00F11966">
        <w:rPr>
          <w:lang w:val="en-US"/>
        </w:rPr>
        <w:t xml:space="preserve">    Dnai:</w:t>
      </w:r>
    </w:p>
    <w:p w14:paraId="4BD67660" w14:textId="77777777" w:rsidR="00E92CBF" w:rsidRPr="00F11966" w:rsidRDefault="00E92CBF" w:rsidP="00E92CBF">
      <w:pPr>
        <w:pStyle w:val="PL"/>
        <w:rPr>
          <w:lang w:val="en-US"/>
        </w:rPr>
      </w:pPr>
      <w:r w:rsidRPr="00F11966">
        <w:rPr>
          <w:lang w:val="en-US"/>
        </w:rPr>
        <w:t xml:space="preserve">      type: string</w:t>
      </w:r>
    </w:p>
    <w:p w14:paraId="313B04A4" w14:textId="77777777" w:rsidR="00AC23BD" w:rsidRPr="00F11966" w:rsidRDefault="00AC23BD" w:rsidP="00AC23BD">
      <w:pPr>
        <w:pStyle w:val="PL"/>
        <w:rPr>
          <w:lang w:val="en-US"/>
        </w:rPr>
      </w:pPr>
      <w:r>
        <w:t xml:space="preserve">  </w:t>
      </w:r>
      <w:r w:rsidRPr="00F11966">
        <w:t xml:space="preserve">  </w:t>
      </w:r>
      <w:r>
        <w:t xml:space="preserve">  </w:t>
      </w:r>
      <w:r w:rsidRPr="00F11966">
        <w:t>description:</w:t>
      </w:r>
      <w:r>
        <w:t xml:space="preserve"> </w:t>
      </w:r>
      <w:r w:rsidRPr="001D2CEF">
        <w:rPr>
          <w:lang w:eastAsia="zh-CN"/>
        </w:rPr>
        <w:t xml:space="preserve">DNAI (Data network access identifier), see </w:t>
      </w:r>
      <w:r>
        <w:t>clause 5.6.7 of 3GPP TS 23.501</w:t>
      </w:r>
      <w:r w:rsidRPr="001D2CEF">
        <w:t>.</w:t>
      </w:r>
    </w:p>
    <w:p w14:paraId="7D881876" w14:textId="77777777" w:rsidR="00E92CBF" w:rsidRPr="00F11966" w:rsidRDefault="00E92CBF" w:rsidP="00E92CBF">
      <w:pPr>
        <w:pStyle w:val="PL"/>
        <w:rPr>
          <w:lang w:val="en-US"/>
        </w:rPr>
      </w:pPr>
      <w:r w:rsidRPr="00F11966">
        <w:rPr>
          <w:lang w:val="en-US"/>
        </w:rPr>
        <w:t xml:space="preserve">    DnaiRm:</w:t>
      </w:r>
    </w:p>
    <w:p w14:paraId="691F7408" w14:textId="77777777" w:rsidR="00E92CBF" w:rsidRPr="00F11966" w:rsidRDefault="00E92CBF" w:rsidP="00E92CBF">
      <w:pPr>
        <w:pStyle w:val="PL"/>
        <w:rPr>
          <w:lang w:val="en-US"/>
        </w:rPr>
      </w:pPr>
      <w:r w:rsidRPr="00F11966">
        <w:rPr>
          <w:lang w:val="en-US"/>
        </w:rPr>
        <w:t xml:space="preserve">      type: string</w:t>
      </w:r>
    </w:p>
    <w:p w14:paraId="76B338D6" w14:textId="77777777" w:rsidR="00E92CBF" w:rsidRPr="00F11966" w:rsidRDefault="00E92CBF" w:rsidP="00E92CBF">
      <w:pPr>
        <w:pStyle w:val="PL"/>
        <w:rPr>
          <w:lang w:val="en-US"/>
        </w:rPr>
      </w:pPr>
      <w:r w:rsidRPr="00F11966">
        <w:rPr>
          <w:lang w:val="en-US"/>
        </w:rPr>
        <w:t xml:space="preserve">      nullable: true</w:t>
      </w:r>
    </w:p>
    <w:p w14:paraId="69A2521E" w14:textId="77777777" w:rsidR="001F35F0" w:rsidRPr="00F11966" w:rsidRDefault="001F35F0" w:rsidP="001F35F0">
      <w:pPr>
        <w:pStyle w:val="PL"/>
        <w:rPr>
          <w:lang w:val="en-US"/>
        </w:rPr>
      </w:pPr>
      <w:r>
        <w:t xml:space="preserve">  </w:t>
      </w:r>
      <w:r w:rsidRPr="00F11966">
        <w:t xml:space="preserve"> </w:t>
      </w:r>
      <w:r>
        <w:t xml:space="preserve">  </w:t>
      </w:r>
      <w:r w:rsidRPr="00F11966">
        <w:t xml:space="preserve"> description:</w:t>
      </w:r>
      <w:r>
        <w:t xml:space="preserve"> </w:t>
      </w:r>
      <w:r w:rsidRPr="001D2CEF">
        <w:t xml:space="preserve">This data type is defined in the same way as the "Dnai" data type, but with the OpenAPI </w:t>
      </w:r>
      <w:r>
        <w:t>"nullable=</w:t>
      </w:r>
      <w:r w:rsidRPr="001D2CEF">
        <w:t xml:space="preserve"> true" property.</w:t>
      </w:r>
    </w:p>
    <w:p w14:paraId="54985317" w14:textId="77777777" w:rsidR="00E92CBF" w:rsidRPr="00F11966" w:rsidRDefault="00E92CBF" w:rsidP="00E92CBF">
      <w:pPr>
        <w:pStyle w:val="PL"/>
      </w:pPr>
      <w:r w:rsidRPr="00F11966">
        <w:t xml:space="preserve">    </w:t>
      </w:r>
      <w:r w:rsidRPr="00B073D8">
        <w:t>5GMmCause</w:t>
      </w:r>
      <w:r w:rsidRPr="00F11966">
        <w:t>:</w:t>
      </w:r>
    </w:p>
    <w:p w14:paraId="72B8822D" w14:textId="77777777" w:rsidR="00E92CBF" w:rsidRPr="00F11966" w:rsidRDefault="00E92CBF" w:rsidP="00E92CBF">
      <w:pPr>
        <w:pStyle w:val="PL"/>
      </w:pPr>
      <w:r w:rsidRPr="00F11966">
        <w:t xml:space="preserve">      $ref: '#/components/schemas/Uinteger'</w:t>
      </w:r>
    </w:p>
    <w:p w14:paraId="2B66FCF9" w14:textId="77777777" w:rsidR="00E92CBF" w:rsidRPr="00F11966" w:rsidRDefault="00E92CBF" w:rsidP="00E92CBF">
      <w:pPr>
        <w:pStyle w:val="PL"/>
        <w:rPr>
          <w:lang w:val="en-US"/>
        </w:rPr>
      </w:pPr>
      <w:r w:rsidRPr="00F11966">
        <w:rPr>
          <w:lang w:val="en-US"/>
        </w:rPr>
        <w:t xml:space="preserve">    AmfName:</w:t>
      </w:r>
    </w:p>
    <w:p w14:paraId="2903A36A" w14:textId="77777777" w:rsidR="00E92CBF" w:rsidRPr="00F11966" w:rsidRDefault="00E92CBF" w:rsidP="00E92CBF">
      <w:pPr>
        <w:pStyle w:val="PL"/>
        <w:rPr>
          <w:lang w:val="en-US"/>
        </w:rPr>
      </w:pPr>
      <w:r w:rsidRPr="00F11966">
        <w:rPr>
          <w:lang w:val="en-US"/>
        </w:rPr>
        <w:t xml:space="preserve">      type: string</w:t>
      </w:r>
    </w:p>
    <w:p w14:paraId="7B4759FF" w14:textId="77777777" w:rsidR="00FD7E54" w:rsidRDefault="00FD7E54" w:rsidP="00FD7E54">
      <w:pPr>
        <w:pStyle w:val="PL"/>
      </w:pPr>
      <w:r w:rsidRPr="00F11966">
        <w:t xml:space="preserve">    </w:t>
      </w:r>
      <w:r>
        <w:t xml:space="preserve"> </w:t>
      </w:r>
      <w:r w:rsidRPr="00F11966">
        <w:t xml:space="preserve"> description: </w:t>
      </w:r>
      <w:r>
        <w:t xml:space="preserve">FQDN (Fully Qualified Domain Name) of the AMF as defined in clause </w:t>
      </w:r>
      <w:r>
        <w:rPr>
          <w:lang w:eastAsia="zh-CN"/>
        </w:rPr>
        <w:t>28.3.2.5 of 3GPP TS 23.003</w:t>
      </w:r>
    </w:p>
    <w:p w14:paraId="0BA0F3E0" w14:textId="77777777" w:rsidR="00E92CBF" w:rsidRPr="00F11966" w:rsidRDefault="00E92CBF" w:rsidP="00E92CBF">
      <w:pPr>
        <w:pStyle w:val="PL"/>
        <w:rPr>
          <w:lang w:val="en-US"/>
        </w:rPr>
      </w:pPr>
      <w:r w:rsidRPr="00F11966">
        <w:rPr>
          <w:lang w:val="en-US"/>
        </w:rPr>
        <w:t xml:space="preserve">    AreaCode:</w:t>
      </w:r>
    </w:p>
    <w:p w14:paraId="38B88E19" w14:textId="77777777" w:rsidR="00E92CBF" w:rsidRPr="00F11966" w:rsidRDefault="00E92CBF" w:rsidP="00E92CBF">
      <w:pPr>
        <w:pStyle w:val="PL"/>
        <w:rPr>
          <w:lang w:val="en-US"/>
        </w:rPr>
      </w:pPr>
      <w:r w:rsidRPr="00F11966">
        <w:rPr>
          <w:lang w:val="en-US"/>
        </w:rPr>
        <w:t xml:space="preserve">      type: string</w:t>
      </w:r>
    </w:p>
    <w:p w14:paraId="471552C5" w14:textId="77777777" w:rsidR="00AC23BD" w:rsidRPr="00F11966" w:rsidRDefault="00AC23BD" w:rsidP="00AC23BD">
      <w:pPr>
        <w:pStyle w:val="PL"/>
        <w:rPr>
          <w:lang w:val="en-US"/>
        </w:rPr>
      </w:pPr>
      <w:r>
        <w:t xml:space="preserve">  </w:t>
      </w:r>
      <w:r w:rsidRPr="00F11966">
        <w:t xml:space="preserve">  </w:t>
      </w:r>
      <w:r>
        <w:t xml:space="preserve">  </w:t>
      </w:r>
      <w:r w:rsidRPr="00F11966">
        <w:t>description:</w:t>
      </w:r>
      <w:r>
        <w:t xml:space="preserve"> </w:t>
      </w:r>
      <w:r w:rsidRPr="001D2CEF">
        <w:rPr>
          <w:lang w:eastAsia="zh-CN"/>
        </w:rPr>
        <w:t>Values are operator specific</w:t>
      </w:r>
      <w:r w:rsidRPr="001D2CEF">
        <w:t>.</w:t>
      </w:r>
    </w:p>
    <w:p w14:paraId="1B3037FD" w14:textId="77777777" w:rsidR="00E92CBF" w:rsidRPr="00F11966" w:rsidRDefault="00E92CBF" w:rsidP="00E92CBF">
      <w:pPr>
        <w:pStyle w:val="PL"/>
        <w:rPr>
          <w:lang w:val="en-US"/>
        </w:rPr>
      </w:pPr>
      <w:r w:rsidRPr="00F11966">
        <w:rPr>
          <w:lang w:val="en-US"/>
        </w:rPr>
        <w:t xml:space="preserve">    AreaCodeRm:</w:t>
      </w:r>
    </w:p>
    <w:p w14:paraId="23E0B5C3" w14:textId="77777777" w:rsidR="00E92CBF" w:rsidRPr="00F11966" w:rsidRDefault="00E92CBF" w:rsidP="00E92CBF">
      <w:pPr>
        <w:pStyle w:val="PL"/>
        <w:rPr>
          <w:lang w:val="en-US"/>
        </w:rPr>
      </w:pPr>
      <w:r w:rsidRPr="00F11966">
        <w:rPr>
          <w:lang w:val="en-US"/>
        </w:rPr>
        <w:t xml:space="preserve">      type: string</w:t>
      </w:r>
    </w:p>
    <w:p w14:paraId="7EA9ACF0" w14:textId="77777777" w:rsidR="00E92CBF" w:rsidRPr="00F11966" w:rsidRDefault="00E92CBF" w:rsidP="00E92CBF">
      <w:pPr>
        <w:pStyle w:val="PL"/>
        <w:rPr>
          <w:lang w:val="en-US"/>
        </w:rPr>
      </w:pPr>
      <w:r w:rsidRPr="00F11966">
        <w:rPr>
          <w:lang w:val="en-US"/>
        </w:rPr>
        <w:t xml:space="preserve">      nullable: true</w:t>
      </w:r>
    </w:p>
    <w:p w14:paraId="4C151747" w14:textId="77777777" w:rsidR="001F35F0" w:rsidRPr="00F11966" w:rsidRDefault="001F35F0" w:rsidP="001F35F0">
      <w:pPr>
        <w:pStyle w:val="PL"/>
        <w:rPr>
          <w:lang w:val="en-US"/>
        </w:rPr>
      </w:pPr>
      <w:r>
        <w:t xml:space="preserve">    </w:t>
      </w:r>
      <w:r w:rsidRPr="00F11966">
        <w:t xml:space="preserve">  description:</w:t>
      </w:r>
      <w:r>
        <w:t xml:space="preserve"> </w:t>
      </w:r>
      <w:r w:rsidRPr="001D2CEF">
        <w:t xml:space="preserve">This data type is defined in the same way as the "AreaCode" data type, but with the OpenAPI </w:t>
      </w:r>
      <w:r>
        <w:t>"nullable=</w:t>
      </w:r>
      <w:r w:rsidRPr="001D2CEF">
        <w:t xml:space="preserve"> true" property.</w:t>
      </w:r>
    </w:p>
    <w:p w14:paraId="4E5C6EBE" w14:textId="77777777" w:rsidR="00E92CBF" w:rsidRPr="00F11966" w:rsidRDefault="00E92CBF" w:rsidP="00E92CBF">
      <w:pPr>
        <w:pStyle w:val="PL"/>
        <w:rPr>
          <w:rFonts w:eastAsia="MS Mincho" w:cs="Arial"/>
          <w:lang w:eastAsia="ja-JP"/>
        </w:rPr>
      </w:pPr>
      <w:r w:rsidRPr="00F11966">
        <w:rPr>
          <w:lang w:val="en-US"/>
        </w:rPr>
        <w:t xml:space="preserve">    </w:t>
      </w:r>
      <w:r w:rsidRPr="00F11966">
        <w:rPr>
          <w:rFonts w:eastAsia="MS Mincho" w:cs="Arial" w:hint="eastAsia"/>
          <w:lang w:eastAsia="ja-JP"/>
        </w:rPr>
        <w:t>N3IwfId</w:t>
      </w:r>
      <w:r w:rsidRPr="00F11966">
        <w:rPr>
          <w:rFonts w:eastAsia="MS Mincho" w:cs="Arial"/>
          <w:lang w:eastAsia="ja-JP"/>
        </w:rPr>
        <w:t>:</w:t>
      </w:r>
    </w:p>
    <w:p w14:paraId="4B115D18" w14:textId="77777777" w:rsidR="00E92CBF" w:rsidRPr="00F11966" w:rsidRDefault="00E92CBF" w:rsidP="00E92CBF">
      <w:pPr>
        <w:pStyle w:val="PL"/>
        <w:rPr>
          <w:lang w:val="en-US"/>
        </w:rPr>
      </w:pPr>
      <w:r w:rsidRPr="00F11966">
        <w:rPr>
          <w:lang w:val="en-US"/>
        </w:rPr>
        <w:t xml:space="preserve">      type: string</w:t>
      </w:r>
    </w:p>
    <w:p w14:paraId="742D3509" w14:textId="77777777" w:rsidR="00E92CBF" w:rsidRPr="00F11966" w:rsidRDefault="00E92CBF" w:rsidP="00E92CBF">
      <w:pPr>
        <w:pStyle w:val="PL"/>
      </w:pPr>
      <w:r w:rsidRPr="00F11966">
        <w:t xml:space="preserve">      pattern: </w:t>
      </w:r>
      <w:r w:rsidRPr="00F11966">
        <w:rPr>
          <w:rFonts w:cs="Arial"/>
          <w:szCs w:val="18"/>
        </w:rPr>
        <w:t>'^[A-Fa-f0-9]+$'</w:t>
      </w:r>
    </w:p>
    <w:p w14:paraId="7117E6C5" w14:textId="77777777" w:rsidR="001F35F0" w:rsidRPr="00F11966" w:rsidRDefault="001F35F0" w:rsidP="001F35F0">
      <w:pPr>
        <w:pStyle w:val="PL"/>
        <w:rPr>
          <w:lang w:val="en-US"/>
        </w:rPr>
      </w:pPr>
      <w:r>
        <w:t xml:space="preserve">  </w:t>
      </w:r>
      <w:r w:rsidRPr="00F11966">
        <w:t xml:space="preserve">  </w:t>
      </w:r>
      <w:r>
        <w:t xml:space="preserve">  </w:t>
      </w:r>
      <w:r w:rsidRPr="00F11966">
        <w:t>description:</w:t>
      </w:r>
      <w:r>
        <w:t xml:space="preserve"> </w:t>
      </w:r>
      <w:r w:rsidRPr="001D2CEF">
        <w:rPr>
          <w:rFonts w:cs="Arial"/>
          <w:szCs w:val="18"/>
        </w:rPr>
        <w:t xml:space="preserve">This represents the identifier of the </w:t>
      </w:r>
      <w:r w:rsidRPr="001D2CEF">
        <w:rPr>
          <w:rFonts w:cs="Arial"/>
          <w:lang w:eastAsia="ja-JP"/>
        </w:rPr>
        <w:t>N3IWF ID</w:t>
      </w:r>
      <w:r w:rsidRPr="001D2CEF">
        <w:rPr>
          <w:rFonts w:cs="Arial"/>
          <w:szCs w:val="18"/>
        </w:rPr>
        <w:t xml:space="preserve"> as specified in </w:t>
      </w:r>
      <w:r w:rsidRPr="001D2CEF">
        <w:rPr>
          <w:lang w:eastAsia="zh-CN"/>
        </w:rPr>
        <w:t>clause</w:t>
      </w:r>
      <w:r>
        <w:rPr>
          <w:lang w:eastAsia="zh-CN"/>
        </w:rPr>
        <w:t xml:space="preserve"> </w:t>
      </w:r>
      <w:r w:rsidRPr="001D2CEF">
        <w:rPr>
          <w:lang w:eastAsia="zh-CN"/>
        </w:rPr>
        <w:t>9.3.1.57 of 3GPP</w:t>
      </w:r>
      <w:r>
        <w:rPr>
          <w:lang w:eastAsia="zh-CN"/>
        </w:rPr>
        <w:t xml:space="preserve"> </w:t>
      </w:r>
      <w:r w:rsidRPr="001D2CEF">
        <w:rPr>
          <w:lang w:eastAsia="zh-CN"/>
        </w:rPr>
        <w:t>TS</w:t>
      </w:r>
      <w:r>
        <w:rPr>
          <w:lang w:eastAsia="zh-CN"/>
        </w:rPr>
        <w:t xml:space="preserve"> </w:t>
      </w:r>
      <w:r w:rsidRPr="001D2CEF">
        <w:rPr>
          <w:lang w:eastAsia="zh-CN"/>
        </w:rPr>
        <w:t>38.413 in hexadecimal representation. Each character in the string shall take a value of "0" to "9"</w:t>
      </w:r>
      <w:r>
        <w:rPr>
          <w:lang w:eastAsia="zh-CN"/>
        </w:rPr>
        <w:t xml:space="preserve">, </w:t>
      </w:r>
      <w:r w:rsidRPr="00127CF6">
        <w:rPr>
          <w:lang w:eastAsia="zh-CN"/>
        </w:rPr>
        <w:t>"</w:t>
      </w:r>
      <w:r>
        <w:rPr>
          <w:lang w:eastAsia="zh-CN"/>
        </w:rPr>
        <w:t>a</w:t>
      </w:r>
      <w:r w:rsidRPr="00127CF6">
        <w:rPr>
          <w:lang w:eastAsia="zh-CN"/>
        </w:rPr>
        <w:t>" to "</w:t>
      </w:r>
      <w:r>
        <w:rPr>
          <w:lang w:eastAsia="zh-CN"/>
        </w:rPr>
        <w:t>f</w:t>
      </w:r>
      <w:r w:rsidRPr="00127CF6">
        <w:rPr>
          <w:lang w:eastAsia="zh-CN"/>
        </w:rPr>
        <w:t>"</w:t>
      </w:r>
      <w:r w:rsidRPr="001D2CEF">
        <w:rPr>
          <w:lang w:eastAsia="zh-CN"/>
        </w:rPr>
        <w:t xml:space="preserve"> or "A" to "F" and shall represent 4 bits. The most significant character representing the 4 most significant bits of the N3IWF ID shall appear first in the string, and the character representing the 4 least significant bit of the N3IWF ID shall appear last in the string</w:t>
      </w:r>
      <w:r w:rsidRPr="001D2CEF">
        <w:t>.</w:t>
      </w:r>
    </w:p>
    <w:p w14:paraId="055899E0" w14:textId="77777777" w:rsidR="00EC093A" w:rsidRPr="00F11966" w:rsidRDefault="00EC093A" w:rsidP="00EC093A">
      <w:pPr>
        <w:pStyle w:val="PL"/>
        <w:rPr>
          <w:rFonts w:eastAsia="MS Mincho" w:cs="Arial"/>
          <w:lang w:eastAsia="ja-JP"/>
        </w:rPr>
      </w:pPr>
      <w:r w:rsidRPr="00F11966">
        <w:rPr>
          <w:lang w:val="en-US"/>
        </w:rPr>
        <w:t xml:space="preserve">    </w:t>
      </w:r>
      <w:r w:rsidRPr="00F11966">
        <w:rPr>
          <w:rFonts w:eastAsia="MS Mincho" w:cs="Arial"/>
          <w:lang w:eastAsia="ja-JP"/>
        </w:rPr>
        <w:t>WAgf</w:t>
      </w:r>
      <w:r w:rsidRPr="00F11966">
        <w:rPr>
          <w:rFonts w:eastAsia="MS Mincho" w:cs="Arial" w:hint="eastAsia"/>
          <w:lang w:eastAsia="ja-JP"/>
        </w:rPr>
        <w:t>Id</w:t>
      </w:r>
      <w:r w:rsidRPr="00F11966">
        <w:rPr>
          <w:rFonts w:eastAsia="MS Mincho" w:cs="Arial"/>
          <w:lang w:eastAsia="ja-JP"/>
        </w:rPr>
        <w:t>:</w:t>
      </w:r>
    </w:p>
    <w:p w14:paraId="3313E6BD" w14:textId="77777777" w:rsidR="00EC093A" w:rsidRPr="00F11966" w:rsidRDefault="00EC093A" w:rsidP="00EC093A">
      <w:pPr>
        <w:pStyle w:val="PL"/>
        <w:rPr>
          <w:lang w:val="en-US"/>
        </w:rPr>
      </w:pPr>
      <w:r w:rsidRPr="00F11966">
        <w:rPr>
          <w:lang w:val="en-US"/>
        </w:rPr>
        <w:t xml:space="preserve">      type: string</w:t>
      </w:r>
    </w:p>
    <w:p w14:paraId="1D87BBA0" w14:textId="77777777" w:rsidR="00EC093A" w:rsidRPr="00F11966" w:rsidRDefault="00EC093A" w:rsidP="00EC093A">
      <w:pPr>
        <w:pStyle w:val="PL"/>
      </w:pPr>
      <w:r w:rsidRPr="00F11966">
        <w:t xml:space="preserve">      pattern: </w:t>
      </w:r>
      <w:r w:rsidRPr="00F11966">
        <w:rPr>
          <w:rFonts w:cs="Arial"/>
          <w:szCs w:val="18"/>
        </w:rPr>
        <w:t>'^[A-Fa-f0-9]+$'</w:t>
      </w:r>
    </w:p>
    <w:p w14:paraId="774D5328" w14:textId="77777777" w:rsidR="001F35F0" w:rsidRPr="00F11966" w:rsidRDefault="001F35F0" w:rsidP="001F35F0">
      <w:pPr>
        <w:pStyle w:val="PL"/>
        <w:rPr>
          <w:lang w:val="en-US"/>
        </w:rPr>
      </w:pPr>
      <w:r>
        <w:t xml:space="preserve">  </w:t>
      </w:r>
      <w:r w:rsidRPr="00F11966">
        <w:t xml:space="preserve"> </w:t>
      </w:r>
      <w:r>
        <w:t xml:space="preserve">  </w:t>
      </w:r>
      <w:r w:rsidRPr="00F11966">
        <w:t xml:space="preserve"> description:</w:t>
      </w:r>
      <w:r>
        <w:t xml:space="preserve"> </w:t>
      </w:r>
      <w:r w:rsidRPr="001D2CEF">
        <w:rPr>
          <w:rFonts w:cs="Arial"/>
          <w:szCs w:val="18"/>
        </w:rPr>
        <w:t xml:space="preserve">This represents the identifier of the </w:t>
      </w:r>
      <w:r>
        <w:rPr>
          <w:rFonts w:cs="Arial"/>
          <w:lang w:eastAsia="ja-JP"/>
        </w:rPr>
        <w:t>W-AGF</w:t>
      </w:r>
      <w:r w:rsidRPr="001D2CEF">
        <w:rPr>
          <w:rFonts w:cs="Arial"/>
          <w:lang w:eastAsia="ja-JP"/>
        </w:rPr>
        <w:t xml:space="preserve"> ID</w:t>
      </w:r>
      <w:r w:rsidRPr="001D2CEF">
        <w:rPr>
          <w:rFonts w:cs="Arial"/>
          <w:szCs w:val="18"/>
        </w:rPr>
        <w:t xml:space="preserve"> as specified in </w:t>
      </w:r>
      <w:r w:rsidRPr="001D2CEF">
        <w:rPr>
          <w:lang w:eastAsia="zh-CN"/>
        </w:rPr>
        <w:t>clause</w:t>
      </w:r>
      <w:r>
        <w:rPr>
          <w:lang w:eastAsia="zh-CN"/>
        </w:rPr>
        <w:t xml:space="preserve"> </w:t>
      </w:r>
      <w:r w:rsidRPr="001D2CEF">
        <w:rPr>
          <w:lang w:eastAsia="zh-CN"/>
        </w:rPr>
        <w:t>9.3.1.</w:t>
      </w:r>
      <w:r>
        <w:rPr>
          <w:lang w:eastAsia="zh-CN"/>
        </w:rPr>
        <w:t>162</w:t>
      </w:r>
      <w:r w:rsidRPr="001D2CEF">
        <w:rPr>
          <w:lang w:eastAsia="zh-CN"/>
        </w:rPr>
        <w:t xml:space="preserve"> of 3GPP</w:t>
      </w:r>
      <w:r>
        <w:rPr>
          <w:lang w:eastAsia="zh-CN"/>
        </w:rPr>
        <w:t xml:space="preserve"> </w:t>
      </w:r>
      <w:r w:rsidRPr="001D2CEF">
        <w:rPr>
          <w:lang w:eastAsia="zh-CN"/>
        </w:rPr>
        <w:t>TS</w:t>
      </w:r>
      <w:r>
        <w:rPr>
          <w:lang w:eastAsia="zh-CN"/>
        </w:rPr>
        <w:t xml:space="preserve"> </w:t>
      </w:r>
      <w:r w:rsidRPr="001D2CEF">
        <w:rPr>
          <w:lang w:eastAsia="zh-CN"/>
        </w:rPr>
        <w:t>38.413 in hexadecimal representation. Each character in the string shall take a value of "0" to "9"</w:t>
      </w:r>
      <w:r>
        <w:rPr>
          <w:lang w:eastAsia="zh-CN"/>
        </w:rPr>
        <w:t xml:space="preserve">, </w:t>
      </w:r>
      <w:r w:rsidRPr="00127CF6">
        <w:rPr>
          <w:lang w:eastAsia="zh-CN"/>
        </w:rPr>
        <w:t>"</w:t>
      </w:r>
      <w:r>
        <w:rPr>
          <w:lang w:eastAsia="zh-CN"/>
        </w:rPr>
        <w:t>a</w:t>
      </w:r>
      <w:r w:rsidRPr="00127CF6">
        <w:rPr>
          <w:lang w:eastAsia="zh-CN"/>
        </w:rPr>
        <w:t>" to "</w:t>
      </w:r>
      <w:r>
        <w:rPr>
          <w:lang w:eastAsia="zh-CN"/>
        </w:rPr>
        <w:t>f</w:t>
      </w:r>
      <w:r w:rsidRPr="00127CF6">
        <w:rPr>
          <w:lang w:eastAsia="zh-CN"/>
        </w:rPr>
        <w:t>"</w:t>
      </w:r>
      <w:r w:rsidRPr="001D2CEF">
        <w:rPr>
          <w:lang w:eastAsia="zh-CN"/>
        </w:rPr>
        <w:t xml:space="preserve"> or "A" to "F" and shall represent 4 bits. The most significant character representing the 4 most significant bits of the </w:t>
      </w:r>
      <w:r>
        <w:rPr>
          <w:lang w:eastAsia="zh-CN"/>
        </w:rPr>
        <w:t>W-AGF</w:t>
      </w:r>
      <w:r w:rsidRPr="001D2CEF">
        <w:rPr>
          <w:lang w:eastAsia="zh-CN"/>
        </w:rPr>
        <w:t xml:space="preserve"> ID shall appear first in the string, and the character representing the 4 least significant bit of the </w:t>
      </w:r>
      <w:r>
        <w:rPr>
          <w:lang w:eastAsia="zh-CN"/>
        </w:rPr>
        <w:t>W-AGF</w:t>
      </w:r>
      <w:r w:rsidRPr="001D2CEF">
        <w:rPr>
          <w:lang w:eastAsia="zh-CN"/>
        </w:rPr>
        <w:t xml:space="preserve"> ID shall appear last in the string</w:t>
      </w:r>
      <w:r w:rsidRPr="001D2CEF">
        <w:t>.</w:t>
      </w:r>
    </w:p>
    <w:p w14:paraId="7B35B03B" w14:textId="77777777" w:rsidR="00EC093A" w:rsidRPr="00F11966" w:rsidRDefault="00EC093A" w:rsidP="00EC093A">
      <w:pPr>
        <w:pStyle w:val="PL"/>
        <w:rPr>
          <w:rFonts w:eastAsia="MS Mincho" w:cs="Arial"/>
          <w:lang w:eastAsia="ja-JP"/>
        </w:rPr>
      </w:pPr>
      <w:r w:rsidRPr="00F11966">
        <w:rPr>
          <w:lang w:val="en-US"/>
        </w:rPr>
        <w:t xml:space="preserve">    </w:t>
      </w:r>
      <w:r w:rsidRPr="00F11966">
        <w:rPr>
          <w:rFonts w:eastAsia="MS Mincho" w:cs="Arial"/>
          <w:lang w:eastAsia="ja-JP"/>
        </w:rPr>
        <w:t>Tngf</w:t>
      </w:r>
      <w:r w:rsidRPr="00F11966">
        <w:rPr>
          <w:rFonts w:eastAsia="MS Mincho" w:cs="Arial" w:hint="eastAsia"/>
          <w:lang w:eastAsia="ja-JP"/>
        </w:rPr>
        <w:t>Id</w:t>
      </w:r>
      <w:r w:rsidRPr="00F11966">
        <w:rPr>
          <w:rFonts w:eastAsia="MS Mincho" w:cs="Arial"/>
          <w:lang w:eastAsia="ja-JP"/>
        </w:rPr>
        <w:t>:</w:t>
      </w:r>
    </w:p>
    <w:p w14:paraId="55B6AFBC" w14:textId="77777777" w:rsidR="00EC093A" w:rsidRPr="00F11966" w:rsidRDefault="00EC093A" w:rsidP="00EC093A">
      <w:pPr>
        <w:pStyle w:val="PL"/>
        <w:rPr>
          <w:lang w:val="en-US"/>
        </w:rPr>
      </w:pPr>
      <w:r w:rsidRPr="00F11966">
        <w:rPr>
          <w:lang w:val="en-US"/>
        </w:rPr>
        <w:t xml:space="preserve">      type: string</w:t>
      </w:r>
    </w:p>
    <w:p w14:paraId="5C809324" w14:textId="77777777" w:rsidR="00EC093A" w:rsidRPr="00F11966" w:rsidRDefault="00EC093A" w:rsidP="00EC093A">
      <w:pPr>
        <w:pStyle w:val="PL"/>
      </w:pPr>
      <w:r w:rsidRPr="00F11966">
        <w:t xml:space="preserve">      pattern: </w:t>
      </w:r>
      <w:r w:rsidRPr="00F11966">
        <w:rPr>
          <w:rFonts w:cs="Arial"/>
          <w:szCs w:val="18"/>
        </w:rPr>
        <w:t>'^[A-Fa-f0-9]+$'</w:t>
      </w:r>
    </w:p>
    <w:p w14:paraId="3FA24247" w14:textId="77777777" w:rsidR="001F35F0" w:rsidRPr="00F11966" w:rsidRDefault="001F35F0" w:rsidP="001F35F0">
      <w:pPr>
        <w:pStyle w:val="PL"/>
        <w:rPr>
          <w:lang w:val="en-US"/>
        </w:rPr>
      </w:pPr>
      <w:r>
        <w:t xml:space="preserve">    </w:t>
      </w:r>
      <w:r w:rsidRPr="00F11966">
        <w:t xml:space="preserve">  description:</w:t>
      </w:r>
      <w:r>
        <w:t xml:space="preserve"> </w:t>
      </w:r>
      <w:r w:rsidRPr="001D2CEF">
        <w:rPr>
          <w:rFonts w:cs="Arial"/>
          <w:szCs w:val="18"/>
        </w:rPr>
        <w:t xml:space="preserve">This represents the identifier of the </w:t>
      </w:r>
      <w:r>
        <w:rPr>
          <w:rFonts w:cs="Arial"/>
          <w:lang w:eastAsia="ja-JP"/>
        </w:rPr>
        <w:t>TNGF</w:t>
      </w:r>
      <w:r w:rsidRPr="001D2CEF">
        <w:rPr>
          <w:rFonts w:cs="Arial"/>
          <w:lang w:eastAsia="ja-JP"/>
        </w:rPr>
        <w:t xml:space="preserve"> ID</w:t>
      </w:r>
      <w:r w:rsidRPr="001D2CEF">
        <w:rPr>
          <w:rFonts w:cs="Arial"/>
          <w:szCs w:val="18"/>
        </w:rPr>
        <w:t xml:space="preserve"> as specified in </w:t>
      </w:r>
      <w:r w:rsidRPr="001D2CEF">
        <w:rPr>
          <w:lang w:eastAsia="zh-CN"/>
        </w:rPr>
        <w:t>clause</w:t>
      </w:r>
      <w:r>
        <w:rPr>
          <w:lang w:eastAsia="zh-CN"/>
        </w:rPr>
        <w:t xml:space="preserve"> </w:t>
      </w:r>
      <w:r w:rsidRPr="001D2CEF">
        <w:rPr>
          <w:lang w:eastAsia="zh-CN"/>
        </w:rPr>
        <w:t>9.3.1.</w:t>
      </w:r>
      <w:r>
        <w:rPr>
          <w:lang w:eastAsia="zh-CN"/>
        </w:rPr>
        <w:t xml:space="preserve">161 of 3GPP TS </w:t>
      </w:r>
      <w:r w:rsidRPr="001D2CEF">
        <w:rPr>
          <w:lang w:eastAsia="zh-CN"/>
        </w:rPr>
        <w:t>38.413 in hexadecimal representation. Each character in the string shall take a value of "0" to "9"</w:t>
      </w:r>
      <w:r>
        <w:rPr>
          <w:lang w:eastAsia="zh-CN"/>
        </w:rPr>
        <w:t xml:space="preserve">, </w:t>
      </w:r>
      <w:r w:rsidRPr="00127CF6">
        <w:rPr>
          <w:lang w:eastAsia="zh-CN"/>
        </w:rPr>
        <w:t>"</w:t>
      </w:r>
      <w:r>
        <w:rPr>
          <w:lang w:eastAsia="zh-CN"/>
        </w:rPr>
        <w:t>a</w:t>
      </w:r>
      <w:r w:rsidRPr="00127CF6">
        <w:rPr>
          <w:lang w:eastAsia="zh-CN"/>
        </w:rPr>
        <w:t>" to "</w:t>
      </w:r>
      <w:r>
        <w:rPr>
          <w:lang w:eastAsia="zh-CN"/>
        </w:rPr>
        <w:t>f</w:t>
      </w:r>
      <w:r w:rsidRPr="00127CF6">
        <w:rPr>
          <w:lang w:eastAsia="zh-CN"/>
        </w:rPr>
        <w:t>"</w:t>
      </w:r>
      <w:r w:rsidRPr="001D2CEF">
        <w:rPr>
          <w:lang w:eastAsia="zh-CN"/>
        </w:rPr>
        <w:t xml:space="preserve"> or "A" to "F" and shall represent 4 bits. The most significant character representing the 4 most significant bits of the </w:t>
      </w:r>
      <w:r>
        <w:rPr>
          <w:lang w:eastAsia="zh-CN"/>
        </w:rPr>
        <w:t>TNGF</w:t>
      </w:r>
      <w:r w:rsidRPr="001D2CEF">
        <w:rPr>
          <w:lang w:eastAsia="zh-CN"/>
        </w:rPr>
        <w:t xml:space="preserve"> ID shall appear first in the string, and the character representing the 4 least significant bit of the </w:t>
      </w:r>
      <w:r>
        <w:rPr>
          <w:lang w:eastAsia="zh-CN"/>
        </w:rPr>
        <w:t>TNGF</w:t>
      </w:r>
      <w:r w:rsidRPr="001D2CEF">
        <w:rPr>
          <w:lang w:eastAsia="zh-CN"/>
        </w:rPr>
        <w:t xml:space="preserve"> ID shall appear last in the string</w:t>
      </w:r>
      <w:r w:rsidRPr="001D2CEF">
        <w:t>.</w:t>
      </w:r>
    </w:p>
    <w:p w14:paraId="4B99AFBB" w14:textId="77777777" w:rsidR="00E92CBF" w:rsidRPr="00F11966" w:rsidRDefault="00E92CBF" w:rsidP="00E92CBF">
      <w:pPr>
        <w:pStyle w:val="PL"/>
      </w:pPr>
      <w:r w:rsidRPr="00F11966">
        <w:t xml:space="preserve">    NgeNbId:</w:t>
      </w:r>
    </w:p>
    <w:p w14:paraId="61F78919" w14:textId="77777777" w:rsidR="00E92CBF" w:rsidRPr="00F11966" w:rsidRDefault="00E92CBF" w:rsidP="00E92CBF">
      <w:pPr>
        <w:pStyle w:val="PL"/>
      </w:pPr>
      <w:r w:rsidRPr="00F11966">
        <w:t xml:space="preserve">      type: string</w:t>
      </w:r>
    </w:p>
    <w:p w14:paraId="7053810F" w14:textId="77777777" w:rsidR="00E92CBF" w:rsidRPr="00F11966" w:rsidRDefault="00E92CBF" w:rsidP="00E92CBF">
      <w:pPr>
        <w:pStyle w:val="PL"/>
      </w:pPr>
      <w:r w:rsidRPr="00F11966">
        <w:t xml:space="preserve">      pattern: '^(MacroNGeNB-[A-Fa-f0-9]{5}|LMacroNGeNB-[A-Fa-f0-9]{6}|SMacroNGeNB-[A-Fa-f0-9]{5})$'</w:t>
      </w:r>
    </w:p>
    <w:p w14:paraId="27CDF71E" w14:textId="77777777" w:rsidR="001F35F0" w:rsidRDefault="001F35F0" w:rsidP="001F35F0">
      <w:pPr>
        <w:pStyle w:val="PL"/>
        <w:rPr>
          <w:lang w:eastAsia="zh-CN"/>
        </w:rPr>
      </w:pPr>
      <w:r>
        <w:t xml:space="preserve">  </w:t>
      </w:r>
      <w:r w:rsidRPr="00F11966">
        <w:t xml:space="preserve">  </w:t>
      </w:r>
      <w:r>
        <w:t xml:space="preserve">  </w:t>
      </w:r>
      <w:r w:rsidRPr="00F11966">
        <w:t>description:</w:t>
      </w:r>
      <w:r>
        <w:t xml:space="preserve"> </w:t>
      </w:r>
      <w:r w:rsidRPr="001D2CEF">
        <w:rPr>
          <w:rFonts w:cs="Arial"/>
          <w:szCs w:val="18"/>
        </w:rPr>
        <w:t xml:space="preserve">This represents the identifier of the ng-eNB ID as specified in </w:t>
      </w:r>
      <w:r w:rsidRPr="001D2CEF">
        <w:rPr>
          <w:lang w:eastAsia="zh-CN"/>
        </w:rPr>
        <w:t>clause</w:t>
      </w:r>
      <w:r>
        <w:t xml:space="preserve"> </w:t>
      </w:r>
      <w:r>
        <w:rPr>
          <w:lang w:eastAsia="zh-CN"/>
        </w:rPr>
        <w:t>9.3.1.8 of 3GPP TS 38.413</w:t>
      </w:r>
      <w:r w:rsidRPr="001D2CEF">
        <w:t>.</w:t>
      </w:r>
      <w:r>
        <w:t xml:space="preserve"> </w:t>
      </w:r>
      <w:r w:rsidRPr="001D2CEF">
        <w:rPr>
          <w:rFonts w:cs="Arial"/>
          <w:szCs w:val="18"/>
        </w:rPr>
        <w:t xml:space="preserve">The value of </w:t>
      </w:r>
      <w:r w:rsidRPr="001D2CEF">
        <w:rPr>
          <w:lang w:eastAsia="zh-CN"/>
        </w:rPr>
        <w:t xml:space="preserve">the </w:t>
      </w:r>
      <w:r w:rsidRPr="001D2CEF">
        <w:rPr>
          <w:rFonts w:cs="Arial"/>
          <w:szCs w:val="18"/>
        </w:rPr>
        <w:t>ng-eNB ID</w:t>
      </w:r>
      <w:r w:rsidRPr="001D2CEF">
        <w:rPr>
          <w:lang w:eastAsia="zh-CN"/>
        </w:rPr>
        <w:t xml:space="preserve"> shall be encoded in hexadecimal representation. Each character in the string shall take a value of "0" to "9"</w:t>
      </w:r>
      <w:r>
        <w:rPr>
          <w:lang w:eastAsia="zh-CN"/>
        </w:rPr>
        <w:t xml:space="preserve">, </w:t>
      </w:r>
      <w:r w:rsidRPr="00127CF6">
        <w:rPr>
          <w:lang w:eastAsia="zh-CN"/>
        </w:rPr>
        <w:t>"</w:t>
      </w:r>
      <w:r>
        <w:rPr>
          <w:lang w:eastAsia="zh-CN"/>
        </w:rPr>
        <w:t>a</w:t>
      </w:r>
      <w:r w:rsidRPr="00127CF6">
        <w:rPr>
          <w:lang w:eastAsia="zh-CN"/>
        </w:rPr>
        <w:t>" to "</w:t>
      </w:r>
      <w:r>
        <w:rPr>
          <w:lang w:eastAsia="zh-CN"/>
        </w:rPr>
        <w:t>f</w:t>
      </w:r>
      <w:r w:rsidRPr="00127CF6">
        <w:rPr>
          <w:lang w:eastAsia="zh-CN"/>
        </w:rPr>
        <w:t>"</w:t>
      </w:r>
      <w:r w:rsidRPr="001D2CEF">
        <w:rPr>
          <w:lang w:eastAsia="zh-CN"/>
        </w:rPr>
        <w:t xml:space="preserve"> or "A" to "F" and shall represent 4 bits. The padding 0 shall be added to make multiple nibbles, so the most significant character representing the padding 0 if required together with the 4 most significant bits of the </w:t>
      </w:r>
      <w:r w:rsidRPr="001D2CEF">
        <w:rPr>
          <w:rFonts w:cs="Arial"/>
          <w:szCs w:val="18"/>
        </w:rPr>
        <w:t>ng-eNB ID</w:t>
      </w:r>
      <w:r w:rsidRPr="001D2CEF">
        <w:rPr>
          <w:lang w:eastAsia="zh-CN"/>
        </w:rPr>
        <w:t xml:space="preserve"> shall appear first in the string, and the character representing the 4 least significant bit of the </w:t>
      </w:r>
      <w:r w:rsidRPr="001D2CEF">
        <w:rPr>
          <w:rFonts w:cs="Arial"/>
          <w:szCs w:val="18"/>
        </w:rPr>
        <w:t xml:space="preserve">ng-eNB ID </w:t>
      </w:r>
      <w:r w:rsidRPr="001D2CEF">
        <w:rPr>
          <w:lang w:eastAsia="zh-CN"/>
        </w:rPr>
        <w:t>(to form a nibble) shall appear last in the string</w:t>
      </w:r>
      <w:r>
        <w:rPr>
          <w:lang w:eastAsia="zh-CN"/>
        </w:rPr>
        <w:t>.</w:t>
      </w:r>
    </w:p>
    <w:p w14:paraId="238DF5C5" w14:textId="77777777" w:rsidR="001F35F0" w:rsidRPr="00AC30FE" w:rsidRDefault="001F35F0" w:rsidP="001F35F0">
      <w:pPr>
        <w:pStyle w:val="PL"/>
        <w:rPr>
          <w:lang w:eastAsia="zh-CN"/>
        </w:rPr>
      </w:pPr>
      <w:r>
        <w:rPr>
          <w:lang w:eastAsia="zh-CN"/>
        </w:rPr>
        <w:t xml:space="preserve">      example: </w:t>
      </w:r>
      <w:r w:rsidRPr="001D2CEF">
        <w:rPr>
          <w:rFonts w:cs="Arial"/>
          <w:szCs w:val="18"/>
        </w:rPr>
        <w:t>SMacroNGeNB-34B89</w:t>
      </w:r>
    </w:p>
    <w:p w14:paraId="4E8B1BC0" w14:textId="77777777" w:rsidR="00E92CBF" w:rsidRPr="00F11966" w:rsidRDefault="00E92CBF" w:rsidP="00E92CBF">
      <w:pPr>
        <w:pStyle w:val="PL"/>
        <w:rPr>
          <w:lang w:val="en-US"/>
        </w:rPr>
      </w:pPr>
      <w:r w:rsidRPr="00F11966">
        <w:rPr>
          <w:lang w:val="en-US"/>
        </w:rPr>
        <w:t xml:space="preserve">    Nid:</w:t>
      </w:r>
    </w:p>
    <w:p w14:paraId="49B485F7" w14:textId="77777777" w:rsidR="00E92CBF" w:rsidRPr="00F11966" w:rsidRDefault="00E92CBF" w:rsidP="00E92CBF">
      <w:pPr>
        <w:pStyle w:val="PL"/>
        <w:rPr>
          <w:lang w:val="en-US"/>
        </w:rPr>
      </w:pPr>
      <w:r w:rsidRPr="00F11966">
        <w:rPr>
          <w:lang w:val="en-US"/>
        </w:rPr>
        <w:t xml:space="preserve">      type: string</w:t>
      </w:r>
    </w:p>
    <w:p w14:paraId="2D84402E" w14:textId="77777777" w:rsidR="00E92CBF" w:rsidRPr="00F11966" w:rsidRDefault="00E92CBF" w:rsidP="00E92CBF">
      <w:pPr>
        <w:pStyle w:val="PL"/>
      </w:pPr>
      <w:r w:rsidRPr="00F11966">
        <w:rPr>
          <w:lang w:val="en-US"/>
        </w:rPr>
        <w:t xml:space="preserve">      pattern: '^[A-Fa-f0-9]{11}$'</w:t>
      </w:r>
    </w:p>
    <w:p w14:paraId="0521F7F8" w14:textId="77777777" w:rsidR="00AC23BD" w:rsidRPr="00F11966" w:rsidRDefault="00AC23BD" w:rsidP="00AC23BD">
      <w:pPr>
        <w:pStyle w:val="PL"/>
        <w:rPr>
          <w:lang w:val="en-US"/>
        </w:rPr>
      </w:pPr>
      <w:r>
        <w:t xml:space="preserve">    </w:t>
      </w:r>
      <w:r w:rsidRPr="00F11966">
        <w:t xml:space="preserve">  description:</w:t>
      </w:r>
      <w:r>
        <w:t xml:space="preserve"> </w:t>
      </w:r>
      <w:r w:rsidRPr="001D2CEF">
        <w:rPr>
          <w:rFonts w:cs="Arial"/>
          <w:szCs w:val="18"/>
        </w:rPr>
        <w:t>This represents the Network Identifier, which together with a PLMN ID is used to identify an SNPN (see 3GPP</w:t>
      </w:r>
      <w:r>
        <w:rPr>
          <w:rFonts w:cs="Arial"/>
          <w:szCs w:val="18"/>
        </w:rPr>
        <w:t xml:space="preserve"> </w:t>
      </w:r>
      <w:r w:rsidRPr="001D2CEF">
        <w:rPr>
          <w:rFonts w:cs="Arial"/>
          <w:szCs w:val="18"/>
        </w:rPr>
        <w:t>TS</w:t>
      </w:r>
      <w:r>
        <w:rPr>
          <w:rFonts w:cs="Arial"/>
          <w:szCs w:val="18"/>
        </w:rPr>
        <w:t xml:space="preserve"> </w:t>
      </w:r>
      <w:r w:rsidRPr="001D2CEF">
        <w:rPr>
          <w:rFonts w:cs="Arial"/>
          <w:szCs w:val="18"/>
        </w:rPr>
        <w:t>23.003 and 3GPP</w:t>
      </w:r>
      <w:r>
        <w:rPr>
          <w:rFonts w:cs="Arial"/>
          <w:szCs w:val="18"/>
        </w:rPr>
        <w:t xml:space="preserve"> </w:t>
      </w:r>
      <w:r w:rsidRPr="001D2CEF">
        <w:rPr>
          <w:rFonts w:cs="Arial"/>
          <w:szCs w:val="18"/>
        </w:rPr>
        <w:t>TS</w:t>
      </w:r>
      <w:r>
        <w:rPr>
          <w:rFonts w:cs="Arial"/>
          <w:szCs w:val="18"/>
        </w:rPr>
        <w:t xml:space="preserve"> </w:t>
      </w:r>
      <w:r w:rsidRPr="001D2CEF">
        <w:rPr>
          <w:rFonts w:cs="Arial"/>
          <w:szCs w:val="18"/>
        </w:rPr>
        <w:t>23.501 clause 5.30.2.1)</w:t>
      </w:r>
      <w:r w:rsidRPr="001D2CEF">
        <w:t>.</w:t>
      </w:r>
    </w:p>
    <w:p w14:paraId="459EEA52" w14:textId="77777777" w:rsidR="00E92CBF" w:rsidRPr="00F11966" w:rsidRDefault="00E92CBF" w:rsidP="00E92CBF">
      <w:pPr>
        <w:pStyle w:val="PL"/>
        <w:rPr>
          <w:lang w:val="en-US"/>
        </w:rPr>
      </w:pPr>
      <w:r w:rsidRPr="00F11966">
        <w:rPr>
          <w:lang w:val="en-US"/>
        </w:rPr>
        <w:t xml:space="preserve">    NidRm:</w:t>
      </w:r>
    </w:p>
    <w:p w14:paraId="7C901BCF" w14:textId="77777777" w:rsidR="00E92CBF" w:rsidRPr="00F11966" w:rsidRDefault="00E92CBF" w:rsidP="00E92CBF">
      <w:pPr>
        <w:pStyle w:val="PL"/>
        <w:rPr>
          <w:lang w:val="en-US"/>
        </w:rPr>
      </w:pPr>
      <w:r w:rsidRPr="00F11966">
        <w:rPr>
          <w:lang w:val="en-US"/>
        </w:rPr>
        <w:t xml:space="preserve">      type: string</w:t>
      </w:r>
    </w:p>
    <w:p w14:paraId="3F87D41A" w14:textId="77777777" w:rsidR="00E92CBF" w:rsidRPr="00F11966" w:rsidRDefault="00E92CBF" w:rsidP="00E92CBF">
      <w:pPr>
        <w:pStyle w:val="PL"/>
      </w:pPr>
      <w:r w:rsidRPr="00F11966">
        <w:rPr>
          <w:lang w:val="en-US"/>
        </w:rPr>
        <w:t xml:space="preserve">      pattern: '^[A-Fa-f0-9]{11}$'</w:t>
      </w:r>
    </w:p>
    <w:p w14:paraId="58E0C5AE" w14:textId="77777777" w:rsidR="00E92CBF" w:rsidRPr="00F11966" w:rsidRDefault="00E92CBF" w:rsidP="00E92CBF">
      <w:pPr>
        <w:pStyle w:val="PL"/>
        <w:rPr>
          <w:lang w:val="en-US"/>
        </w:rPr>
      </w:pPr>
      <w:r w:rsidRPr="00F11966">
        <w:rPr>
          <w:lang w:val="en-US"/>
        </w:rPr>
        <w:t xml:space="preserve">      nullable: true</w:t>
      </w:r>
    </w:p>
    <w:p w14:paraId="721D9B9E" w14:textId="77777777" w:rsidR="001F35F0" w:rsidRPr="00F11966" w:rsidRDefault="001F35F0" w:rsidP="001F35F0">
      <w:pPr>
        <w:pStyle w:val="PL"/>
        <w:rPr>
          <w:lang w:val="en-US"/>
        </w:rPr>
      </w:pPr>
      <w:r>
        <w:t xml:space="preserve">    </w:t>
      </w:r>
      <w:r w:rsidRPr="00F11966">
        <w:t xml:space="preserve">  description:</w:t>
      </w:r>
      <w:r>
        <w:t xml:space="preserve"> </w:t>
      </w:r>
      <w:r w:rsidRPr="001D2CEF">
        <w:t>This data type is defined in the same way as the "Nid" data type, but with the Op</w:t>
      </w:r>
      <w:r>
        <w:t>enAPI "nullable= true" property</w:t>
      </w:r>
      <w:r w:rsidRPr="001D2CEF">
        <w:t>.</w:t>
      </w:r>
    </w:p>
    <w:p w14:paraId="420C950E" w14:textId="77777777" w:rsidR="00E92CBF" w:rsidRPr="00F11966" w:rsidRDefault="00E92CBF" w:rsidP="00E92CBF">
      <w:pPr>
        <w:pStyle w:val="PL"/>
      </w:pPr>
      <w:r w:rsidRPr="00F11966">
        <w:t xml:space="preserve">    NfSetId:</w:t>
      </w:r>
    </w:p>
    <w:p w14:paraId="77BF02B0" w14:textId="77777777" w:rsidR="00E92CBF" w:rsidRPr="00F11966" w:rsidRDefault="00E92CBF" w:rsidP="00E92CBF">
      <w:pPr>
        <w:pStyle w:val="PL"/>
      </w:pPr>
      <w:r w:rsidRPr="00F11966">
        <w:t xml:space="preserve">      type: string</w:t>
      </w:r>
    </w:p>
    <w:p w14:paraId="546EF387" w14:textId="77777777" w:rsidR="001F35F0" w:rsidRDefault="001F35F0" w:rsidP="001F35F0">
      <w:pPr>
        <w:pStyle w:val="PL"/>
      </w:pPr>
      <w:r>
        <w:t xml:space="preserve">  </w:t>
      </w:r>
      <w:r w:rsidRPr="00F11966">
        <w:t xml:space="preserve">  </w:t>
      </w:r>
      <w:r>
        <w:t xml:space="preserve">  </w:t>
      </w:r>
      <w:r w:rsidRPr="00F11966">
        <w:t>description:</w:t>
      </w:r>
      <w:r w:rsidRPr="005420EE">
        <w:rPr>
          <w:rFonts w:cs="Arial"/>
          <w:szCs w:val="18"/>
        </w:rPr>
        <w:t xml:space="preserve"> </w:t>
      </w:r>
      <w:r w:rsidRPr="001D2CEF">
        <w:rPr>
          <w:rFonts w:cs="Arial"/>
          <w:szCs w:val="18"/>
        </w:rPr>
        <w:t xml:space="preserve">NF Set Identifier (see clause 28.12 of </w:t>
      </w:r>
      <w:r w:rsidRPr="001D2CEF">
        <w:rPr>
          <w:lang w:eastAsia="zh-CN"/>
        </w:rPr>
        <w:t>3GPP</w:t>
      </w:r>
      <w:r>
        <w:rPr>
          <w:lang w:eastAsia="zh-CN"/>
        </w:rPr>
        <w:t xml:space="preserve"> TS </w:t>
      </w:r>
      <w:r w:rsidRPr="001D2CEF">
        <w:rPr>
          <w:lang w:eastAsia="zh-CN"/>
        </w:rPr>
        <w:t>23.003</w:t>
      </w:r>
      <w:r w:rsidRPr="001D2CEF">
        <w:t>), formatted as the following string</w:t>
      </w:r>
      <w:r w:rsidRPr="00CB74C4">
        <w:t xml:space="preserve"> </w:t>
      </w:r>
      <w:r w:rsidRPr="001D2CEF">
        <w:t>" set&lt;Set ID&gt;.&lt;nftype&gt;set.5gc.mnc&lt;MNC&gt;.mcc&lt;MCC&gt;"</w:t>
      </w:r>
      <w:r>
        <w:t>, or "</w:t>
      </w:r>
      <w:r w:rsidRPr="00BF2555">
        <w:t>set&lt;SetID&gt;.</w:t>
      </w:r>
      <w:r>
        <w:t xml:space="preserve"> </w:t>
      </w:r>
      <w:r w:rsidRPr="00BF2555">
        <w:t>&lt;</w:t>
      </w:r>
      <w:r>
        <w:t>NFT</w:t>
      </w:r>
      <w:r w:rsidRPr="00BF2555">
        <w:t>ype&gt;set.5gc.</w:t>
      </w:r>
      <w:r>
        <w:t>nid&lt;NID&gt;.</w:t>
      </w:r>
      <w:r w:rsidRPr="00BF2555">
        <w:t>mnc&lt;MNC&gt;.mcc&lt;MCC&gt;</w:t>
      </w:r>
      <w:r>
        <w:t xml:space="preserve">" </w:t>
      </w:r>
      <w:r w:rsidRPr="001D2CEF">
        <w:rPr>
          <w:rFonts w:cs="Arial"/>
          <w:szCs w:val="18"/>
        </w:rPr>
        <w:t>with</w:t>
      </w:r>
      <w:r>
        <w:rPr>
          <w:rFonts w:cs="Arial"/>
          <w:szCs w:val="18"/>
        </w:rPr>
        <w:t xml:space="preserve"> </w:t>
      </w:r>
      <w:r w:rsidRPr="001D2CEF">
        <w:rPr>
          <w:rFonts w:cs="Arial"/>
          <w:szCs w:val="18"/>
        </w:rPr>
        <w:t>&lt;MCC&gt; encoded as defined in clause 5.4.2</w:t>
      </w:r>
      <w:r>
        <w:rPr>
          <w:rFonts w:cs="Arial"/>
          <w:szCs w:val="18"/>
        </w:rPr>
        <w:t xml:space="preserve"> ("Mcc" data type definition) </w:t>
      </w:r>
      <w:r w:rsidRPr="001D2CEF">
        <w:rPr>
          <w:rFonts w:cs="Arial"/>
          <w:szCs w:val="18"/>
        </w:rPr>
        <w:t>&lt;MNC&gt; encoded as defined in clause 5.4.2</w:t>
      </w:r>
      <w:r>
        <w:rPr>
          <w:rFonts w:cs="Arial"/>
          <w:szCs w:val="18"/>
        </w:rPr>
        <w:t xml:space="preserve"> ("Mnc" data type definition) </w:t>
      </w:r>
      <w:r w:rsidRPr="001D2CEF">
        <w:rPr>
          <w:rFonts w:cs="Arial"/>
          <w:szCs w:val="18"/>
        </w:rPr>
        <w:t xml:space="preserve">&lt;NFType&gt; encoded as a value defined in </w:t>
      </w:r>
      <w:r>
        <w:t xml:space="preserve">Table </w:t>
      </w:r>
      <w:r w:rsidRPr="001D2CEF">
        <w:t>6.1.6.3.3-1 of</w:t>
      </w:r>
      <w:r>
        <w:rPr>
          <w:rFonts w:cs="Arial"/>
          <w:szCs w:val="18"/>
        </w:rPr>
        <w:t xml:space="preserve"> 3GPP </w:t>
      </w:r>
      <w:r w:rsidRPr="001D2CEF">
        <w:rPr>
          <w:rFonts w:cs="Arial"/>
          <w:szCs w:val="18"/>
        </w:rPr>
        <w:t>TS</w:t>
      </w:r>
      <w:r>
        <w:rPr>
          <w:rFonts w:cs="Arial"/>
          <w:szCs w:val="18"/>
        </w:rPr>
        <w:t xml:space="preserve"> </w:t>
      </w:r>
      <w:r w:rsidRPr="001D2CEF">
        <w:rPr>
          <w:rFonts w:cs="Arial"/>
          <w:szCs w:val="18"/>
        </w:rPr>
        <w:t>29.5</w:t>
      </w:r>
      <w:r w:rsidRPr="001D2CEF">
        <w:rPr>
          <w:rFonts w:cs="Arial" w:hint="eastAsia"/>
          <w:szCs w:val="18"/>
          <w:lang w:eastAsia="zh-CN"/>
        </w:rPr>
        <w:t>10</w:t>
      </w:r>
      <w:r w:rsidRPr="001D2CEF">
        <w:rPr>
          <w:rFonts w:cs="Arial"/>
          <w:szCs w:val="18"/>
        </w:rPr>
        <w:t xml:space="preserve"> but with lower case characters</w:t>
      </w:r>
      <w:r>
        <w:rPr>
          <w:rFonts w:cs="Arial"/>
          <w:szCs w:val="18"/>
        </w:rPr>
        <w:t xml:space="preserve"> </w:t>
      </w:r>
      <w:r w:rsidRPr="001D2CEF">
        <w:rPr>
          <w:rFonts w:cs="Arial"/>
          <w:szCs w:val="18"/>
        </w:rPr>
        <w:lastRenderedPageBreak/>
        <w:t xml:space="preserve">&lt;Set ID&gt; encoded as </w:t>
      </w:r>
      <w:r w:rsidRPr="001D2CEF">
        <w:t>a string of characters consisting of alphabetic characters (A-Z and a-z), digits (0-9) and/or the hyphen (-) and that shall end with either an alphabetic character or a digit.</w:t>
      </w:r>
    </w:p>
    <w:p w14:paraId="3F815776" w14:textId="77777777" w:rsidR="001F35F0" w:rsidRDefault="001F35F0" w:rsidP="001F35F0">
      <w:pPr>
        <w:pStyle w:val="PL"/>
      </w:pPr>
    </w:p>
    <w:p w14:paraId="75D71A83" w14:textId="77777777" w:rsidR="00E92CBF" w:rsidRPr="00F11966" w:rsidRDefault="00E92CBF" w:rsidP="00E92CBF">
      <w:pPr>
        <w:pStyle w:val="PL"/>
      </w:pPr>
      <w:r w:rsidRPr="00F11966">
        <w:t xml:space="preserve">    NfServiceSetId:</w:t>
      </w:r>
    </w:p>
    <w:p w14:paraId="5821081A" w14:textId="77777777" w:rsidR="00E92CBF" w:rsidRPr="00F11966" w:rsidRDefault="00E92CBF" w:rsidP="00E92CBF">
      <w:pPr>
        <w:pStyle w:val="PL"/>
      </w:pPr>
      <w:r w:rsidRPr="00F11966">
        <w:t xml:space="preserve">      type: string</w:t>
      </w:r>
    </w:p>
    <w:p w14:paraId="0C627742" w14:textId="77777777" w:rsidR="001F35F0" w:rsidRDefault="001F35F0" w:rsidP="001F35F0">
      <w:pPr>
        <w:pStyle w:val="PL"/>
      </w:pPr>
      <w:r>
        <w:t xml:space="preserve">    </w:t>
      </w:r>
      <w:r w:rsidRPr="00F11966">
        <w:t xml:space="preserve">  description:</w:t>
      </w:r>
      <w:r w:rsidRPr="00CB74C4">
        <w:rPr>
          <w:rFonts w:cs="Arial"/>
          <w:szCs w:val="18"/>
        </w:rPr>
        <w:t xml:space="preserve"> </w:t>
      </w:r>
      <w:r w:rsidRPr="001D2CEF">
        <w:rPr>
          <w:rFonts w:cs="Arial"/>
          <w:szCs w:val="18"/>
        </w:rPr>
        <w:t xml:space="preserve">NF Service Set Identifier (see clause 28.12 of </w:t>
      </w:r>
      <w:r>
        <w:rPr>
          <w:lang w:eastAsia="zh-CN"/>
        </w:rPr>
        <w:t xml:space="preserve">3GPP TS </w:t>
      </w:r>
      <w:r w:rsidRPr="001D2CEF">
        <w:rPr>
          <w:lang w:eastAsia="zh-CN"/>
        </w:rPr>
        <w:t>23.003</w:t>
      </w:r>
      <w:r w:rsidRPr="001D2CEF">
        <w:t>) formatted as the following string</w:t>
      </w:r>
      <w:r>
        <w:t xml:space="preserve">  </w:t>
      </w:r>
      <w:r w:rsidRPr="001D2CEF">
        <w:t>" set&lt;Set ID&gt;.sn&lt;Service Name&gt;.nfi&lt;NF Instance ID&gt;.5gc.mnc&lt;MNC&gt;.mcc&lt;MCC&gt;"&gt;"</w:t>
      </w:r>
      <w:r>
        <w:t>, or "set&lt;SetID&gt;.sn&lt;ServiceName&gt;.nfi&lt;NFInstanceID&gt;.</w:t>
      </w:r>
      <w:r w:rsidRPr="00BF2555">
        <w:t>5gc.</w:t>
      </w:r>
      <w:r>
        <w:t>nid&lt;NID&gt;.</w:t>
      </w:r>
      <w:r w:rsidRPr="00BF2555">
        <w:t>mnc&lt;MNC&gt;.mcc&lt;MCC&gt;</w:t>
      </w:r>
      <w:r>
        <w:t xml:space="preserve">" </w:t>
      </w:r>
      <w:r w:rsidRPr="001D2CEF">
        <w:rPr>
          <w:rFonts w:cs="Arial"/>
          <w:szCs w:val="18"/>
        </w:rPr>
        <w:t>with</w:t>
      </w:r>
      <w:r>
        <w:rPr>
          <w:rFonts w:cs="Arial"/>
          <w:szCs w:val="18"/>
        </w:rPr>
        <w:t xml:space="preserve"> </w:t>
      </w:r>
      <w:r w:rsidRPr="001D2CEF">
        <w:rPr>
          <w:rFonts w:cs="Arial"/>
          <w:szCs w:val="18"/>
        </w:rPr>
        <w:t>&lt;MCC&gt; encoded as defined in clause 5.4.2</w:t>
      </w:r>
      <w:r>
        <w:rPr>
          <w:rFonts w:cs="Arial"/>
          <w:szCs w:val="18"/>
        </w:rPr>
        <w:t xml:space="preserve"> ("Mcc" data type definition)  </w:t>
      </w:r>
      <w:r w:rsidRPr="001D2CEF">
        <w:rPr>
          <w:rFonts w:cs="Arial"/>
          <w:szCs w:val="18"/>
        </w:rPr>
        <w:t>&lt;MNC&gt; encoded as defined in clause 5.4.2</w:t>
      </w:r>
      <w:r>
        <w:rPr>
          <w:rFonts w:cs="Arial"/>
          <w:szCs w:val="18"/>
        </w:rPr>
        <w:t xml:space="preserve"> ("Mnc" data type definition)  &lt;NID&gt; encoded as defined in clause </w:t>
      </w:r>
      <w:r w:rsidRPr="000D4518">
        <w:rPr>
          <w:rFonts w:cs="Arial"/>
          <w:szCs w:val="18"/>
        </w:rPr>
        <w:t>5.4.2</w:t>
      </w:r>
      <w:r>
        <w:rPr>
          <w:rFonts w:cs="Arial"/>
          <w:szCs w:val="18"/>
        </w:rPr>
        <w:t xml:space="preserve"> ("Nid" data type definition) </w:t>
      </w:r>
      <w:r w:rsidRPr="001D2CEF">
        <w:rPr>
          <w:rFonts w:cs="Arial"/>
          <w:szCs w:val="18"/>
        </w:rPr>
        <w:t>&lt;NFInstanceId&gt; encoded as defined in clause 5.3.2</w:t>
      </w:r>
      <w:r>
        <w:rPr>
          <w:rFonts w:cs="Arial"/>
          <w:szCs w:val="18"/>
        </w:rPr>
        <w:t xml:space="preserve"> </w:t>
      </w:r>
      <w:r w:rsidRPr="001D2CEF">
        <w:rPr>
          <w:rFonts w:cs="Arial"/>
          <w:szCs w:val="18"/>
        </w:rPr>
        <w:t>&lt;ServiceName&gt; encoded as defined in 3GPP</w:t>
      </w:r>
      <w:r>
        <w:rPr>
          <w:rFonts w:cs="Arial"/>
          <w:szCs w:val="18"/>
        </w:rPr>
        <w:t xml:space="preserve"> TS </w:t>
      </w:r>
      <w:r w:rsidRPr="001D2CEF">
        <w:rPr>
          <w:rFonts w:cs="Arial"/>
          <w:szCs w:val="18"/>
        </w:rPr>
        <w:t>29.5</w:t>
      </w:r>
      <w:r w:rsidRPr="001D2CEF">
        <w:rPr>
          <w:rFonts w:cs="Arial" w:hint="eastAsia"/>
          <w:szCs w:val="18"/>
          <w:lang w:eastAsia="zh-CN"/>
        </w:rPr>
        <w:t>10</w:t>
      </w:r>
      <w:r>
        <w:rPr>
          <w:rFonts w:cs="Arial"/>
          <w:szCs w:val="18"/>
        </w:rPr>
        <w:t xml:space="preserve"> </w:t>
      </w:r>
      <w:r w:rsidRPr="001D2CEF">
        <w:rPr>
          <w:rFonts w:cs="Arial"/>
          <w:szCs w:val="18"/>
        </w:rPr>
        <w:t xml:space="preserve">&lt;Set ID&gt; encoded as </w:t>
      </w:r>
      <w:r w:rsidRPr="001D2CEF">
        <w:t>a string of characters consisting of alphabetic characters (A-Z and a-z), digits (0-9) and/or the hyphen (-) and that shall end with either an alphabetic character or a digi</w:t>
      </w:r>
      <w:r>
        <w:t>t</w:t>
      </w:r>
      <w:r w:rsidRPr="001D2CEF">
        <w:t>.</w:t>
      </w:r>
    </w:p>
    <w:p w14:paraId="3885D214" w14:textId="77777777" w:rsidR="001F35F0" w:rsidRDefault="001F35F0" w:rsidP="001F35F0">
      <w:pPr>
        <w:pStyle w:val="PL"/>
      </w:pPr>
    </w:p>
    <w:p w14:paraId="0640B8AC" w14:textId="77777777" w:rsidR="00E92CBF" w:rsidRPr="00B073D8" w:rsidRDefault="00E92CBF" w:rsidP="00E92CBF">
      <w:pPr>
        <w:pStyle w:val="PL"/>
      </w:pPr>
      <w:r w:rsidRPr="00F11966">
        <w:t xml:space="preserve">    </w:t>
      </w:r>
      <w:r w:rsidRPr="00B073D8">
        <w:t>PlmnAssiUeRadioCapId:</w:t>
      </w:r>
    </w:p>
    <w:p w14:paraId="7BF94F2F" w14:textId="77777777" w:rsidR="00E92CBF" w:rsidRPr="00F11966" w:rsidRDefault="00E92CBF" w:rsidP="00E92CBF">
      <w:pPr>
        <w:pStyle w:val="PL"/>
      </w:pPr>
      <w:r w:rsidRPr="00F11966">
        <w:t xml:space="preserve">      $ref: '#/components/schemas/Bytes'</w:t>
      </w:r>
    </w:p>
    <w:p w14:paraId="0FCD186D" w14:textId="77777777" w:rsidR="00FD100E" w:rsidRPr="00F11966" w:rsidRDefault="00FD100E" w:rsidP="00FD100E">
      <w:pPr>
        <w:pStyle w:val="PL"/>
      </w:pPr>
      <w:r w:rsidRPr="00F11966">
        <w:t xml:space="preserve">    ManAssiUeRadioCapId:</w:t>
      </w:r>
    </w:p>
    <w:p w14:paraId="42753725" w14:textId="77777777" w:rsidR="00E92CBF" w:rsidRPr="00F11966" w:rsidRDefault="00E92CBF" w:rsidP="00E92CBF">
      <w:pPr>
        <w:pStyle w:val="PL"/>
      </w:pPr>
      <w:r w:rsidRPr="00F11966">
        <w:t xml:space="preserve">      $ref: '#/components/schemas/Bytes'</w:t>
      </w:r>
    </w:p>
    <w:p w14:paraId="25D14DC6" w14:textId="77777777" w:rsidR="00E92CBF" w:rsidRPr="00F11966" w:rsidRDefault="00E92CBF" w:rsidP="00E92CBF">
      <w:pPr>
        <w:pStyle w:val="PL"/>
        <w:rPr>
          <w:lang w:val="en-US"/>
        </w:rPr>
      </w:pPr>
      <w:r w:rsidRPr="00F11966">
        <w:rPr>
          <w:lang w:val="en-US"/>
        </w:rPr>
        <w:t xml:space="preserve">    TypeAllocationCode:</w:t>
      </w:r>
    </w:p>
    <w:p w14:paraId="69A17BC5" w14:textId="77777777" w:rsidR="00E92CBF" w:rsidRPr="00F11966" w:rsidRDefault="00E92CBF" w:rsidP="00E92CBF">
      <w:pPr>
        <w:pStyle w:val="PL"/>
        <w:rPr>
          <w:lang w:val="en-US"/>
        </w:rPr>
      </w:pPr>
      <w:r w:rsidRPr="00F11966">
        <w:rPr>
          <w:lang w:val="en-US"/>
        </w:rPr>
        <w:t xml:space="preserve">      type: string</w:t>
      </w:r>
    </w:p>
    <w:p w14:paraId="73162269" w14:textId="77777777" w:rsidR="00E92CBF" w:rsidRPr="00F11966" w:rsidRDefault="00E92CBF" w:rsidP="00E92CBF">
      <w:pPr>
        <w:pStyle w:val="PL"/>
      </w:pPr>
      <w:r w:rsidRPr="00F11966">
        <w:rPr>
          <w:lang w:val="en-US"/>
        </w:rPr>
        <w:t xml:space="preserve">      pattern: '^[0-9]{8}$'</w:t>
      </w:r>
    </w:p>
    <w:p w14:paraId="6E0BB0C3" w14:textId="77777777" w:rsidR="001F35F0" w:rsidRPr="00F11966" w:rsidRDefault="001F35F0" w:rsidP="001F35F0">
      <w:pPr>
        <w:pStyle w:val="PL"/>
        <w:rPr>
          <w:lang w:val="en-US"/>
        </w:rPr>
      </w:pPr>
      <w:r>
        <w:t xml:space="preserve">  </w:t>
      </w:r>
      <w:r w:rsidRPr="00F11966">
        <w:t xml:space="preserve"> </w:t>
      </w:r>
      <w:r>
        <w:t xml:space="preserve">  </w:t>
      </w:r>
      <w:r w:rsidRPr="00F11966">
        <w:t xml:space="preserve"> description:</w:t>
      </w:r>
      <w:r>
        <w:t xml:space="preserve"> </w:t>
      </w:r>
      <w:r w:rsidRPr="001D2CEF">
        <w:rPr>
          <w:rFonts w:cs="Arial"/>
          <w:szCs w:val="18"/>
        </w:rPr>
        <w:t>Type Allocation Code (TAC) of the UE, comprising the initial eight-digit portion of the 15-digit IMEI and 16-digit IMEISV codes. See clause 6.2 of 3GPP</w:t>
      </w:r>
      <w:r>
        <w:rPr>
          <w:rFonts w:cs="Arial"/>
          <w:szCs w:val="18"/>
        </w:rPr>
        <w:t xml:space="preserve"> </w:t>
      </w:r>
      <w:r w:rsidRPr="001D2CEF">
        <w:rPr>
          <w:rFonts w:cs="Arial"/>
          <w:szCs w:val="18"/>
        </w:rPr>
        <w:t>TS</w:t>
      </w:r>
      <w:r>
        <w:rPr>
          <w:rFonts w:cs="Arial"/>
          <w:szCs w:val="18"/>
        </w:rPr>
        <w:t xml:space="preserve"> </w:t>
      </w:r>
      <w:r w:rsidRPr="001D2CEF">
        <w:rPr>
          <w:rFonts w:cs="Arial"/>
          <w:szCs w:val="18"/>
        </w:rPr>
        <w:t>23.003</w:t>
      </w:r>
      <w:r w:rsidRPr="001D2CEF">
        <w:t>.</w:t>
      </w:r>
    </w:p>
    <w:p w14:paraId="3332FAED" w14:textId="77777777" w:rsidR="00E92CBF" w:rsidRPr="00F11966" w:rsidRDefault="00E92CBF" w:rsidP="00E92CBF">
      <w:pPr>
        <w:pStyle w:val="PL"/>
      </w:pPr>
      <w:r w:rsidRPr="00F11966">
        <w:t xml:space="preserve">    HfcNId:</w:t>
      </w:r>
    </w:p>
    <w:p w14:paraId="45D11569" w14:textId="77777777" w:rsidR="00E92CBF" w:rsidRPr="00F11966" w:rsidRDefault="00E92CBF" w:rsidP="00E92CBF">
      <w:pPr>
        <w:pStyle w:val="PL"/>
      </w:pPr>
      <w:r w:rsidRPr="00F11966">
        <w:t xml:space="preserve">      type: string</w:t>
      </w:r>
    </w:p>
    <w:p w14:paraId="012F49A5" w14:textId="77777777" w:rsidR="00E92CBF" w:rsidRPr="00F11966" w:rsidRDefault="00E92CBF" w:rsidP="00E92CBF">
      <w:pPr>
        <w:pStyle w:val="PL"/>
      </w:pPr>
      <w:r w:rsidRPr="00F11966">
        <w:t xml:space="preserve">      maxLength: 6</w:t>
      </w:r>
    </w:p>
    <w:p w14:paraId="7C13292C" w14:textId="77777777" w:rsidR="001F35F0" w:rsidRPr="00F11966" w:rsidRDefault="001F35F0" w:rsidP="001F35F0">
      <w:pPr>
        <w:pStyle w:val="PL"/>
        <w:rPr>
          <w:lang w:val="en-US"/>
        </w:rPr>
      </w:pPr>
      <w:r>
        <w:t xml:space="preserve">  </w:t>
      </w:r>
      <w:r w:rsidRPr="00F11966">
        <w:t xml:space="preserve">  </w:t>
      </w:r>
      <w:r>
        <w:t xml:space="preserve">  </w:t>
      </w:r>
      <w:r w:rsidRPr="00F11966">
        <w:t>description:</w:t>
      </w:r>
      <w:r>
        <w:t xml:space="preserve"> </w:t>
      </w:r>
      <w:r w:rsidRPr="001D2CEF">
        <w:rPr>
          <w:rFonts w:cs="Arial"/>
          <w:szCs w:val="18"/>
        </w:rPr>
        <w:t xml:space="preserve">This IE represents the identifier of the HFC node Id as specified in </w:t>
      </w:r>
      <w:r w:rsidRPr="001D2CEF">
        <w:t>CableLabs WR-TR-5WWC-ARCH. It is provisioned by the wireline operator as part of wireline operations and may contain up to six characters.</w:t>
      </w:r>
    </w:p>
    <w:p w14:paraId="0E28F305" w14:textId="77777777" w:rsidR="00E92CBF" w:rsidRPr="00F11966" w:rsidRDefault="00E92CBF" w:rsidP="00E92CBF">
      <w:pPr>
        <w:pStyle w:val="PL"/>
      </w:pPr>
      <w:r w:rsidRPr="00F11966">
        <w:t xml:space="preserve">    HfcNIdRm:</w:t>
      </w:r>
    </w:p>
    <w:p w14:paraId="53FFC382" w14:textId="77777777" w:rsidR="00E92CBF" w:rsidRPr="00F11966" w:rsidRDefault="00E92CBF" w:rsidP="00E92CBF">
      <w:pPr>
        <w:pStyle w:val="PL"/>
      </w:pPr>
      <w:r w:rsidRPr="00F11966">
        <w:t xml:space="preserve">      type: string</w:t>
      </w:r>
    </w:p>
    <w:p w14:paraId="15FC3C84" w14:textId="77777777" w:rsidR="00E92CBF" w:rsidRPr="00F11966" w:rsidRDefault="00E92CBF" w:rsidP="00E92CBF">
      <w:pPr>
        <w:pStyle w:val="PL"/>
      </w:pPr>
      <w:r w:rsidRPr="00F11966">
        <w:t xml:space="preserve">      maxLength: 6</w:t>
      </w:r>
    </w:p>
    <w:p w14:paraId="08AA4D80" w14:textId="77777777" w:rsidR="00E92CBF" w:rsidRPr="00F11966" w:rsidRDefault="00E92CBF" w:rsidP="00E92CBF">
      <w:pPr>
        <w:pStyle w:val="PL"/>
        <w:rPr>
          <w:lang w:val="en-US"/>
        </w:rPr>
      </w:pPr>
      <w:r w:rsidRPr="00F11966">
        <w:rPr>
          <w:lang w:val="en-US"/>
        </w:rPr>
        <w:t xml:space="preserve">      nullable: true</w:t>
      </w:r>
    </w:p>
    <w:p w14:paraId="5BD80C4E" w14:textId="0C4E7470" w:rsidR="001F35F0" w:rsidRPr="00F11966" w:rsidRDefault="001F35F0" w:rsidP="001F35F0">
      <w:pPr>
        <w:pStyle w:val="PL"/>
        <w:rPr>
          <w:lang w:val="en-US"/>
        </w:rPr>
      </w:pPr>
      <w:r>
        <w:t xml:space="preserve">  </w:t>
      </w:r>
      <w:r w:rsidRPr="00F11966">
        <w:t xml:space="preserve">  </w:t>
      </w:r>
      <w:r>
        <w:t xml:space="preserve">  </w:t>
      </w:r>
      <w:r w:rsidRPr="00F11966">
        <w:t>description:</w:t>
      </w:r>
      <w:r>
        <w:t xml:space="preserve"> </w:t>
      </w:r>
      <w:r w:rsidRPr="001D2CEF">
        <w:t xml:space="preserve">This data type is defined in the same way as the "HfcNId" data type, but with the OpenAPI </w:t>
      </w:r>
      <w:r>
        <w:t>"nullable=</w:t>
      </w:r>
      <w:r w:rsidRPr="001D2CEF">
        <w:t xml:space="preserve"> true" property.</w:t>
      </w:r>
    </w:p>
    <w:p w14:paraId="086BEE29" w14:textId="77777777" w:rsidR="00E92CBF" w:rsidRPr="00F11966" w:rsidRDefault="00E92CBF" w:rsidP="00E92CBF">
      <w:pPr>
        <w:pStyle w:val="PL"/>
        <w:rPr>
          <w:lang w:eastAsia="zh-CN"/>
        </w:rPr>
      </w:pPr>
      <w:r w:rsidRPr="00F11966">
        <w:t xml:space="preserve">    </w:t>
      </w:r>
      <w:r w:rsidRPr="00F11966">
        <w:rPr>
          <w:rFonts w:hint="eastAsia"/>
          <w:lang w:eastAsia="zh-CN"/>
        </w:rPr>
        <w:t>E</w:t>
      </w:r>
      <w:r w:rsidRPr="00F11966">
        <w:rPr>
          <w:lang w:eastAsia="zh-CN"/>
        </w:rPr>
        <w:t>NbId:</w:t>
      </w:r>
    </w:p>
    <w:p w14:paraId="2F9C5963" w14:textId="77777777" w:rsidR="00E92CBF" w:rsidRPr="00F11966" w:rsidRDefault="00E92CBF" w:rsidP="00E92CBF">
      <w:pPr>
        <w:pStyle w:val="PL"/>
        <w:rPr>
          <w:lang w:eastAsia="zh-CN"/>
        </w:rPr>
      </w:pPr>
      <w:r w:rsidRPr="00F11966">
        <w:t xml:space="preserve">      type: string</w:t>
      </w:r>
    </w:p>
    <w:p w14:paraId="1C1DF12D" w14:textId="77777777" w:rsidR="00E92CBF" w:rsidRPr="00F11966" w:rsidRDefault="00E92CBF" w:rsidP="00E92CBF">
      <w:pPr>
        <w:pStyle w:val="PL"/>
      </w:pPr>
      <w:r w:rsidRPr="00F11966">
        <w:t xml:space="preserve">      pattern: '^(MacroeNB-[A-Fa-f0-9]{5}|LMacroeNB-[A-Fa-f0-9]{6}|SMacroeNB-[A-Fa-f0-9]{5}|HomeeNB-[A-Fa-f0-9]{7})$'</w:t>
      </w:r>
    </w:p>
    <w:p w14:paraId="25B6D2D7" w14:textId="77777777" w:rsidR="00A673D7" w:rsidRDefault="00A673D7" w:rsidP="002366BD">
      <w:pPr>
        <w:pStyle w:val="PL"/>
      </w:pPr>
      <w:r w:rsidRPr="002366BD">
        <w:t xml:space="preserve">      description: This represents the identifier of the eNB ID as specified in clause 9.2.1.37 of 3GPP TS 36.413</w:t>
      </w:r>
      <w:r w:rsidRPr="002366BD">
        <w:rPr>
          <w:rFonts w:hint="eastAsia"/>
        </w:rPr>
        <w:t>.</w:t>
      </w:r>
      <w:r w:rsidRPr="002366BD">
        <w:t xml:space="preserve"> The string shall be formatted with the following pattern '^('MacroeNB-[A-Fa-f0-9]{5}|LMacroeNB-[A-Fa-f0-9]{6}|SMacroeNB-[A-Fa-f0-9]{5}|HomeeNB-[A-Fa-f0-9]{7})$' The value of the eNB ID shall be encoded in hexadecimal representation. Each character in the string shall take a value of "0" to "9", "a" to "f" or "A" to "F" and shall represent 4 bits. The padding 0 shall be added to make multiple nibbles, so the most significant character representing the padding 0 if required together with the 4 most significant bits of the eNB ID shall appear first in the string, and the character representing the 4 least significant bit of the eNB ID (to form a nibble) shall appear last in the string.</w:t>
      </w:r>
    </w:p>
    <w:p w14:paraId="708A5956" w14:textId="77777777" w:rsidR="001F35F0" w:rsidRDefault="001F35F0" w:rsidP="001F35F0">
      <w:pPr>
        <w:pStyle w:val="PL"/>
      </w:pPr>
    </w:p>
    <w:p w14:paraId="43BA0664" w14:textId="77777777" w:rsidR="00E92CBF" w:rsidRPr="00F11966" w:rsidRDefault="00E92CBF" w:rsidP="00E92CBF">
      <w:pPr>
        <w:pStyle w:val="PL"/>
        <w:rPr>
          <w:rFonts w:eastAsia="MS Mincho" w:cs="Arial"/>
          <w:lang w:eastAsia="ja-JP"/>
        </w:rPr>
      </w:pPr>
      <w:r w:rsidRPr="00F11966">
        <w:rPr>
          <w:lang w:val="en-US"/>
        </w:rPr>
        <w:t xml:space="preserve">    </w:t>
      </w:r>
      <w:r w:rsidRPr="00F11966">
        <w:rPr>
          <w:rFonts w:eastAsia="MS Mincho" w:cs="Arial"/>
          <w:lang w:eastAsia="ja-JP"/>
        </w:rPr>
        <w:t>Gli:</w:t>
      </w:r>
    </w:p>
    <w:p w14:paraId="52940943" w14:textId="77777777" w:rsidR="00E92CBF" w:rsidRPr="00F11966" w:rsidRDefault="00E92CBF" w:rsidP="00E92CBF">
      <w:pPr>
        <w:pStyle w:val="PL"/>
      </w:pPr>
      <w:r w:rsidRPr="00F11966">
        <w:rPr>
          <w:lang w:val="en-US"/>
        </w:rPr>
        <w:t xml:space="preserve">      $ref: '#/components/schemas/Bytes'</w:t>
      </w:r>
    </w:p>
    <w:p w14:paraId="14342E80" w14:textId="77777777" w:rsidR="0059735A" w:rsidRPr="00F11966" w:rsidRDefault="0059735A" w:rsidP="0059735A">
      <w:pPr>
        <w:pStyle w:val="PL"/>
        <w:rPr>
          <w:rFonts w:eastAsia="MS Mincho" w:cs="Arial"/>
          <w:lang w:eastAsia="ja-JP"/>
        </w:rPr>
      </w:pPr>
      <w:r w:rsidRPr="00F11966">
        <w:rPr>
          <w:rFonts w:eastAsia="MS Mincho" w:cs="Arial"/>
          <w:lang w:eastAsia="ja-JP"/>
        </w:rPr>
        <w:t xml:space="preserve">    Gci:</w:t>
      </w:r>
    </w:p>
    <w:p w14:paraId="30E8B234" w14:textId="77777777" w:rsidR="0059735A" w:rsidRPr="00F11966" w:rsidRDefault="0059735A" w:rsidP="0059735A">
      <w:pPr>
        <w:pStyle w:val="PL"/>
      </w:pPr>
      <w:r w:rsidRPr="00F11966">
        <w:t xml:space="preserve">      type: string</w:t>
      </w:r>
    </w:p>
    <w:p w14:paraId="24E247BB" w14:textId="77777777" w:rsidR="00AC23BD" w:rsidRPr="00F11966" w:rsidRDefault="00AC23BD" w:rsidP="00AC23BD">
      <w:pPr>
        <w:pStyle w:val="PL"/>
        <w:rPr>
          <w:lang w:val="en-US"/>
        </w:rPr>
      </w:pPr>
      <w:r>
        <w:t xml:space="preserve">  </w:t>
      </w:r>
      <w:r w:rsidRPr="00F11966">
        <w:t xml:space="preserve">  </w:t>
      </w:r>
      <w:r>
        <w:t xml:space="preserve">  </w:t>
      </w:r>
      <w:r w:rsidRPr="00F11966">
        <w:t>description:</w:t>
      </w:r>
      <w:r w:rsidRPr="00D814A4">
        <w:t xml:space="preserve"> </w:t>
      </w:r>
      <w:r w:rsidRPr="007D77B9">
        <w:t>Global Cable Identifier uniquely identifying the connection between the 5G-CRG or FN-CRG to the 5GS. See clause 28.15.4 of 3GPP</w:t>
      </w:r>
      <w:r>
        <w:t xml:space="preserve"> </w:t>
      </w:r>
      <w:r w:rsidRPr="007D77B9">
        <w:t>TS</w:t>
      </w:r>
      <w:r>
        <w:t xml:space="preserve"> </w:t>
      </w:r>
      <w:r w:rsidRPr="007D77B9">
        <w:t>23.003.</w:t>
      </w:r>
      <w:r>
        <w:t xml:space="preserve"> </w:t>
      </w:r>
      <w:r w:rsidRPr="00BA1172">
        <w:t xml:space="preserve">This shall be encoded as a string </w:t>
      </w:r>
      <w:r>
        <w:t xml:space="preserve">per clause 28.15.4 of </w:t>
      </w:r>
      <w:r>
        <w:rPr>
          <w:rFonts w:cs="Arial"/>
          <w:szCs w:val="18"/>
        </w:rPr>
        <w:t xml:space="preserve">3GPP </w:t>
      </w:r>
      <w:r w:rsidRPr="001D2CEF">
        <w:rPr>
          <w:rFonts w:cs="Arial"/>
          <w:szCs w:val="18"/>
        </w:rPr>
        <w:t>TS</w:t>
      </w:r>
      <w:r>
        <w:rPr>
          <w:rFonts w:cs="Arial"/>
          <w:szCs w:val="18"/>
        </w:rPr>
        <w:t xml:space="preserve"> </w:t>
      </w:r>
      <w:r w:rsidRPr="001D2CEF">
        <w:rPr>
          <w:rFonts w:cs="Arial"/>
          <w:szCs w:val="18"/>
        </w:rPr>
        <w:t>23.003</w:t>
      </w:r>
      <w:r>
        <w:t xml:space="preserve">, and compliant </w:t>
      </w:r>
      <w:r w:rsidRPr="00A868AB">
        <w:t xml:space="preserve">with the syntax specified in clause </w:t>
      </w:r>
      <w:r w:rsidRPr="00A868AB">
        <w:rPr>
          <w:rFonts w:hint="eastAsia"/>
        </w:rPr>
        <w:t>2.</w:t>
      </w:r>
      <w:r w:rsidRPr="00A868AB">
        <w:t>2 of IETF</w:t>
      </w:r>
      <w:r>
        <w:t xml:space="preserve"> </w:t>
      </w:r>
      <w:r w:rsidRPr="00A868AB">
        <w:t>RFC</w:t>
      </w:r>
      <w:r>
        <w:t xml:space="preserve"> </w:t>
      </w:r>
      <w:r w:rsidRPr="00A868AB">
        <w:t>7542 for the username part of a NAI.</w:t>
      </w:r>
      <w:r w:rsidRPr="00BA1172">
        <w:t xml:space="preserve"> </w:t>
      </w:r>
      <w:r>
        <w:t>T</w:t>
      </w:r>
      <w:r w:rsidRPr="00BA1172">
        <w:t xml:space="preserve">he GCI value </w:t>
      </w:r>
      <w:r>
        <w:t>is</w:t>
      </w:r>
      <w:r w:rsidRPr="00BA1172">
        <w:t xml:space="preserve"> specified in CableLabs WR-TR-5WWC-ARCH</w:t>
      </w:r>
      <w:r w:rsidRPr="001D2CEF">
        <w:t>.</w:t>
      </w:r>
    </w:p>
    <w:p w14:paraId="6A09363A" w14:textId="77777777" w:rsidR="00E92CBF" w:rsidRDefault="00E92CBF" w:rsidP="00E92CBF">
      <w:pPr>
        <w:pStyle w:val="PL"/>
      </w:pPr>
    </w:p>
    <w:p w14:paraId="76C8C69A" w14:textId="77777777" w:rsidR="00A6395C" w:rsidRDefault="00A6395C" w:rsidP="00A6395C">
      <w:pPr>
        <w:pStyle w:val="PL"/>
        <w:rPr>
          <w:lang w:val="en-US"/>
        </w:rPr>
      </w:pPr>
      <w:r>
        <w:rPr>
          <w:lang w:val="en-US"/>
        </w:rPr>
        <w:t xml:space="preserve">    NsSrg:</w:t>
      </w:r>
    </w:p>
    <w:p w14:paraId="0F77F364" w14:textId="77777777" w:rsidR="00A6395C" w:rsidRDefault="00A6395C" w:rsidP="00A6395C">
      <w:pPr>
        <w:pStyle w:val="PL"/>
        <w:rPr>
          <w:lang w:val="en-US"/>
        </w:rPr>
      </w:pPr>
      <w:r>
        <w:rPr>
          <w:lang w:val="en-US"/>
        </w:rPr>
        <w:t xml:space="preserve">      type: string</w:t>
      </w:r>
    </w:p>
    <w:p w14:paraId="07C0F71B" w14:textId="77777777" w:rsidR="00A6395C" w:rsidRDefault="00A6395C" w:rsidP="00A6395C">
      <w:pPr>
        <w:pStyle w:val="PL"/>
        <w:rPr>
          <w:lang w:val="en-US"/>
        </w:rPr>
      </w:pPr>
      <w:r>
        <w:t xml:space="preserve">      description: </w:t>
      </w:r>
      <w:r>
        <w:rPr>
          <w:lang w:eastAsia="zh-CN"/>
        </w:rPr>
        <w:t xml:space="preserve">String providing a </w:t>
      </w:r>
      <w:r>
        <w:rPr>
          <w:rFonts w:eastAsia="Malgun Gothic"/>
        </w:rPr>
        <w:t>Network Slice Simultaneous Registration Group</w:t>
      </w:r>
      <w:r>
        <w:t xml:space="preserve">. See </w:t>
      </w:r>
      <w:r>
        <w:rPr>
          <w:rFonts w:eastAsia="Malgun Gothic"/>
        </w:rPr>
        <w:t>clause 5.15.12 of 3GPP TS 23.501</w:t>
      </w:r>
    </w:p>
    <w:p w14:paraId="10D48DFE" w14:textId="77777777" w:rsidR="00A6395C" w:rsidRDefault="00A6395C" w:rsidP="00A6395C">
      <w:pPr>
        <w:pStyle w:val="PL"/>
        <w:rPr>
          <w:lang w:val="en-US"/>
        </w:rPr>
      </w:pPr>
      <w:r>
        <w:rPr>
          <w:lang w:val="en-US"/>
        </w:rPr>
        <w:t xml:space="preserve">    NsSrgRm:</w:t>
      </w:r>
    </w:p>
    <w:p w14:paraId="4558122E" w14:textId="77777777" w:rsidR="00A6395C" w:rsidRDefault="00A6395C" w:rsidP="00A6395C">
      <w:pPr>
        <w:pStyle w:val="PL"/>
        <w:rPr>
          <w:lang w:val="en-US"/>
        </w:rPr>
      </w:pPr>
      <w:r>
        <w:rPr>
          <w:lang w:val="en-US"/>
        </w:rPr>
        <w:t xml:space="preserve">      type: string</w:t>
      </w:r>
    </w:p>
    <w:p w14:paraId="5EBE3E6F" w14:textId="77777777" w:rsidR="00A6395C" w:rsidRDefault="00A6395C" w:rsidP="00A6395C">
      <w:pPr>
        <w:pStyle w:val="PL"/>
        <w:rPr>
          <w:lang w:val="en-US"/>
        </w:rPr>
      </w:pPr>
      <w:r>
        <w:rPr>
          <w:lang w:val="en-US"/>
        </w:rPr>
        <w:t xml:space="preserve">      nullable: true</w:t>
      </w:r>
    </w:p>
    <w:p w14:paraId="436E0C5B" w14:textId="77777777" w:rsidR="00A6395C" w:rsidRDefault="00A6395C" w:rsidP="00A6395C">
      <w:pPr>
        <w:pStyle w:val="PL"/>
        <w:rPr>
          <w:lang w:val="en-US"/>
        </w:rPr>
      </w:pPr>
      <w:r>
        <w:t xml:space="preserve">      description: </w:t>
      </w:r>
      <w:r>
        <w:rPr>
          <w:lang w:eastAsia="zh-CN"/>
        </w:rPr>
        <w:t xml:space="preserve">String providing a </w:t>
      </w:r>
      <w:r>
        <w:rPr>
          <w:rFonts w:eastAsia="Malgun Gothic"/>
        </w:rPr>
        <w:t xml:space="preserve">Network Slice Simultaneous Registration Group </w:t>
      </w:r>
      <w:r>
        <w:rPr>
          <w:lang w:eastAsia="zh-CN"/>
        </w:rPr>
        <w:t>with</w:t>
      </w:r>
      <w:r>
        <w:t xml:space="preserve"> the OpenAPI "nullable= true" property. See </w:t>
      </w:r>
      <w:r>
        <w:rPr>
          <w:rFonts w:eastAsia="Malgun Gothic"/>
        </w:rPr>
        <w:t>clause 5.15.12 of 3GPP TS 23.501</w:t>
      </w:r>
    </w:p>
    <w:p w14:paraId="6FDCC557" w14:textId="77777777" w:rsidR="00A6395C" w:rsidRDefault="00A6395C" w:rsidP="00A6395C">
      <w:pPr>
        <w:pStyle w:val="PL"/>
      </w:pPr>
    </w:p>
    <w:p w14:paraId="4B4D7D32" w14:textId="77777777" w:rsidR="00A6395C" w:rsidRPr="00202CB2" w:rsidRDefault="00A6395C" w:rsidP="00E92CBF">
      <w:pPr>
        <w:pStyle w:val="PL"/>
      </w:pPr>
    </w:p>
    <w:p w14:paraId="7E7237E4" w14:textId="77777777" w:rsidR="00E92CBF" w:rsidRPr="00F11966" w:rsidRDefault="00E92CBF" w:rsidP="00E92CBF">
      <w:pPr>
        <w:pStyle w:val="PL"/>
        <w:rPr>
          <w:lang w:val="en-US"/>
        </w:rPr>
      </w:pPr>
      <w:r w:rsidRPr="00F11966">
        <w:rPr>
          <w:lang w:val="en-US"/>
        </w:rPr>
        <w:t>#</w:t>
      </w:r>
    </w:p>
    <w:p w14:paraId="7ED72A73" w14:textId="77777777" w:rsidR="00E92CBF" w:rsidRPr="00F11966" w:rsidRDefault="00E92CBF" w:rsidP="00E92CBF">
      <w:pPr>
        <w:pStyle w:val="PL"/>
        <w:rPr>
          <w:lang w:val="en-US"/>
        </w:rPr>
      </w:pPr>
      <w:r w:rsidRPr="00F11966">
        <w:rPr>
          <w:lang w:val="en-US"/>
        </w:rPr>
        <w:t># ENUMERATED DATA TYPES</w:t>
      </w:r>
    </w:p>
    <w:p w14:paraId="1F846B1A" w14:textId="77777777" w:rsidR="00E92CBF" w:rsidRPr="00F11966" w:rsidRDefault="00E92CBF" w:rsidP="00E92CBF">
      <w:pPr>
        <w:pStyle w:val="PL"/>
        <w:rPr>
          <w:lang w:val="en-US"/>
        </w:rPr>
      </w:pPr>
      <w:r w:rsidRPr="00F11966">
        <w:rPr>
          <w:lang w:val="en-US"/>
        </w:rPr>
        <w:t>#</w:t>
      </w:r>
    </w:p>
    <w:p w14:paraId="360D7885" w14:textId="77777777" w:rsidR="00E92CBF" w:rsidRPr="00F11966" w:rsidRDefault="00E92CBF" w:rsidP="00E92CBF">
      <w:pPr>
        <w:pStyle w:val="PL"/>
        <w:rPr>
          <w:lang w:val="en-US"/>
        </w:rPr>
      </w:pPr>
    </w:p>
    <w:p w14:paraId="3DD5695F" w14:textId="77777777" w:rsidR="00E92CBF" w:rsidRPr="00F11966" w:rsidRDefault="00E92CBF" w:rsidP="00E92CBF">
      <w:pPr>
        <w:pStyle w:val="PL"/>
        <w:rPr>
          <w:lang w:val="en-US"/>
        </w:rPr>
      </w:pPr>
      <w:r w:rsidRPr="00F11966">
        <w:rPr>
          <w:lang w:val="en-US"/>
        </w:rPr>
        <w:t xml:space="preserve">    AccessType:</w:t>
      </w:r>
    </w:p>
    <w:p w14:paraId="3F38404C" w14:textId="77777777" w:rsidR="00E92CBF" w:rsidRPr="00F11966" w:rsidRDefault="00E92CBF" w:rsidP="00E92CBF">
      <w:pPr>
        <w:pStyle w:val="PL"/>
        <w:rPr>
          <w:lang w:val="en-US"/>
        </w:rPr>
      </w:pPr>
      <w:r w:rsidRPr="00F11966">
        <w:rPr>
          <w:lang w:val="en-US"/>
        </w:rPr>
        <w:t xml:space="preserve">      type: string</w:t>
      </w:r>
    </w:p>
    <w:p w14:paraId="6C0774D4" w14:textId="77777777" w:rsidR="00E92CBF" w:rsidRPr="00F11966" w:rsidRDefault="00E92CBF" w:rsidP="00E92CBF">
      <w:pPr>
        <w:pStyle w:val="PL"/>
        <w:rPr>
          <w:lang w:val="en-US"/>
        </w:rPr>
      </w:pPr>
      <w:r w:rsidRPr="00F11966">
        <w:rPr>
          <w:lang w:val="en-US"/>
        </w:rPr>
        <w:t xml:space="preserve">      enum:</w:t>
      </w:r>
    </w:p>
    <w:p w14:paraId="7519E552" w14:textId="77777777" w:rsidR="00E92CBF" w:rsidRPr="00F11966" w:rsidRDefault="00E92CBF" w:rsidP="00E92CBF">
      <w:pPr>
        <w:pStyle w:val="PL"/>
        <w:rPr>
          <w:lang w:val="en-US"/>
        </w:rPr>
      </w:pPr>
      <w:r w:rsidRPr="00F11966">
        <w:rPr>
          <w:lang w:val="en-US"/>
        </w:rPr>
        <w:t xml:space="preserve">        - 3GPP_ACCESS</w:t>
      </w:r>
    </w:p>
    <w:p w14:paraId="7D7F61D0" w14:textId="77777777" w:rsidR="00E92CBF" w:rsidRPr="00F11966" w:rsidRDefault="00E92CBF" w:rsidP="00E92CBF">
      <w:pPr>
        <w:pStyle w:val="PL"/>
        <w:rPr>
          <w:lang w:val="en-US"/>
        </w:rPr>
      </w:pPr>
      <w:r w:rsidRPr="00F11966">
        <w:rPr>
          <w:lang w:val="en-US"/>
        </w:rPr>
        <w:t xml:space="preserve">        - NON_3GPP_ACCESS</w:t>
      </w:r>
    </w:p>
    <w:p w14:paraId="78B12B1C" w14:textId="77777777" w:rsidR="00AC23BD" w:rsidRPr="00F11966" w:rsidRDefault="00AC23BD" w:rsidP="00AC23BD">
      <w:pPr>
        <w:pStyle w:val="PL"/>
        <w:rPr>
          <w:lang w:val="en-US"/>
        </w:rPr>
      </w:pPr>
      <w:r>
        <w:lastRenderedPageBreak/>
        <w:t xml:space="preserve">  </w:t>
      </w:r>
      <w:r w:rsidRPr="00F11966">
        <w:t xml:space="preserve">  </w:t>
      </w:r>
      <w:r>
        <w:t xml:space="preserve">  </w:t>
      </w:r>
      <w:r w:rsidRPr="00F11966">
        <w:t>description:</w:t>
      </w:r>
      <w:r>
        <w:t xml:space="preserve"> Indicates wether the access is  via 3GPP or via non-3GPP</w:t>
      </w:r>
      <w:r w:rsidRPr="001D2CEF">
        <w:t>.</w:t>
      </w:r>
    </w:p>
    <w:p w14:paraId="1AD85F7A" w14:textId="77777777" w:rsidR="00E92CBF" w:rsidRPr="00F11966" w:rsidRDefault="00E92CBF" w:rsidP="00E92CBF">
      <w:pPr>
        <w:pStyle w:val="PL"/>
        <w:rPr>
          <w:lang w:val="en-US"/>
        </w:rPr>
      </w:pPr>
      <w:r w:rsidRPr="00F11966">
        <w:rPr>
          <w:lang w:val="en-US"/>
        </w:rPr>
        <w:t xml:space="preserve">    AccessTypeRm:</w:t>
      </w:r>
    </w:p>
    <w:p w14:paraId="79D388FC" w14:textId="77777777" w:rsidR="00E92CBF" w:rsidRPr="00F11966" w:rsidRDefault="00E92CBF" w:rsidP="00E92CBF">
      <w:pPr>
        <w:pStyle w:val="PL"/>
        <w:rPr>
          <w:lang w:val="en-US"/>
        </w:rPr>
      </w:pPr>
      <w:r w:rsidRPr="00F11966">
        <w:rPr>
          <w:lang w:val="en-US"/>
        </w:rPr>
        <w:t xml:space="preserve">      anyOf:</w:t>
      </w:r>
    </w:p>
    <w:p w14:paraId="433B1831" w14:textId="77777777" w:rsidR="00E92CBF" w:rsidRPr="00F11966" w:rsidRDefault="00E92CBF" w:rsidP="00E92CBF">
      <w:pPr>
        <w:pStyle w:val="PL"/>
        <w:rPr>
          <w:lang w:val="en-US"/>
        </w:rPr>
      </w:pPr>
      <w:r w:rsidRPr="00F11966">
        <w:rPr>
          <w:lang w:val="en-US"/>
        </w:rPr>
        <w:t xml:space="preserve">        - $ref: '#/components/schemas/AccessType'</w:t>
      </w:r>
    </w:p>
    <w:p w14:paraId="4D1BF853" w14:textId="77777777" w:rsidR="00E92CBF" w:rsidRPr="00F11966" w:rsidRDefault="00E92CBF" w:rsidP="00E92CBF">
      <w:pPr>
        <w:pStyle w:val="PL"/>
        <w:rPr>
          <w:lang w:val="en-US"/>
        </w:rPr>
      </w:pPr>
      <w:r w:rsidRPr="00F11966">
        <w:rPr>
          <w:lang w:val="en-US"/>
        </w:rPr>
        <w:t xml:space="preserve">        - $ref: '#/components/schemas/NullValue'</w:t>
      </w:r>
    </w:p>
    <w:p w14:paraId="083A9841" w14:textId="77777777" w:rsidR="001F35F0" w:rsidRPr="00F11966" w:rsidRDefault="001F35F0" w:rsidP="001F35F0">
      <w:pPr>
        <w:pStyle w:val="PL"/>
        <w:rPr>
          <w:lang w:val="en-US"/>
        </w:rPr>
      </w:pPr>
      <w:r>
        <w:t xml:space="preserve">  </w:t>
      </w:r>
      <w:r w:rsidRPr="00F11966">
        <w:t xml:space="preserve">  </w:t>
      </w:r>
      <w:r>
        <w:t xml:space="preserve">  </w:t>
      </w:r>
      <w:r w:rsidRPr="00F11966">
        <w:t>description:</w:t>
      </w:r>
      <w:r>
        <w:t xml:space="preserve"> Indicates wether the access is via 3GPP or via non-3GPP </w:t>
      </w:r>
      <w:r w:rsidRPr="00F11966">
        <w:t xml:space="preserve">but with the OpenAPI </w:t>
      </w:r>
      <w:r>
        <w:t>"nullable=</w:t>
      </w:r>
      <w:r w:rsidRPr="00F11966">
        <w:t xml:space="preserve"> true" property</w:t>
      </w:r>
      <w:r w:rsidRPr="001D2CEF">
        <w:t>.</w:t>
      </w:r>
    </w:p>
    <w:p w14:paraId="451270E7" w14:textId="77777777" w:rsidR="00E92CBF" w:rsidRPr="00F11966" w:rsidRDefault="00E92CBF" w:rsidP="00E92CBF">
      <w:pPr>
        <w:pStyle w:val="PL"/>
        <w:rPr>
          <w:lang w:val="en-US"/>
        </w:rPr>
      </w:pPr>
      <w:r w:rsidRPr="00F11966">
        <w:rPr>
          <w:lang w:val="en-US"/>
        </w:rPr>
        <w:t xml:space="preserve">    RatType:</w:t>
      </w:r>
    </w:p>
    <w:p w14:paraId="6F822535" w14:textId="77777777" w:rsidR="00E92CBF" w:rsidRPr="00F11966" w:rsidRDefault="00E92CBF" w:rsidP="00E92CBF">
      <w:pPr>
        <w:pStyle w:val="PL"/>
        <w:rPr>
          <w:lang w:val="en-US"/>
        </w:rPr>
      </w:pPr>
      <w:r w:rsidRPr="00F11966">
        <w:rPr>
          <w:lang w:val="en-US"/>
        </w:rPr>
        <w:t xml:space="preserve">      anyOf:</w:t>
      </w:r>
    </w:p>
    <w:p w14:paraId="6EDA538B" w14:textId="77777777" w:rsidR="00E92CBF" w:rsidRPr="00F11966" w:rsidRDefault="00E92CBF" w:rsidP="00E92CBF">
      <w:pPr>
        <w:pStyle w:val="PL"/>
        <w:rPr>
          <w:lang w:val="en-US"/>
        </w:rPr>
      </w:pPr>
      <w:r w:rsidRPr="00F11966">
        <w:rPr>
          <w:lang w:val="en-US"/>
        </w:rPr>
        <w:t xml:space="preserve">        - type: string</w:t>
      </w:r>
    </w:p>
    <w:p w14:paraId="48C3EDE9" w14:textId="77777777" w:rsidR="00E92CBF" w:rsidRPr="00F11966" w:rsidRDefault="00E92CBF" w:rsidP="00E92CBF">
      <w:pPr>
        <w:pStyle w:val="PL"/>
        <w:rPr>
          <w:lang w:val="en-US"/>
        </w:rPr>
      </w:pPr>
      <w:r w:rsidRPr="00F11966">
        <w:rPr>
          <w:lang w:val="en-US"/>
        </w:rPr>
        <w:t xml:space="preserve">          enum:</w:t>
      </w:r>
    </w:p>
    <w:p w14:paraId="1F8AEB93" w14:textId="77777777" w:rsidR="00E92CBF" w:rsidRPr="00F11966" w:rsidRDefault="00E92CBF" w:rsidP="00E92CBF">
      <w:pPr>
        <w:pStyle w:val="PL"/>
        <w:rPr>
          <w:lang w:val="en-US"/>
        </w:rPr>
      </w:pPr>
      <w:r w:rsidRPr="00F11966">
        <w:rPr>
          <w:lang w:val="en-US"/>
        </w:rPr>
        <w:t xml:space="preserve">            - NR</w:t>
      </w:r>
    </w:p>
    <w:p w14:paraId="2F7C1768" w14:textId="77777777" w:rsidR="00E92CBF" w:rsidRPr="00F11966" w:rsidRDefault="00E92CBF" w:rsidP="00E92CBF">
      <w:pPr>
        <w:pStyle w:val="PL"/>
        <w:rPr>
          <w:lang w:val="en-US"/>
        </w:rPr>
      </w:pPr>
      <w:r w:rsidRPr="00F11966">
        <w:rPr>
          <w:lang w:val="en-US"/>
        </w:rPr>
        <w:t xml:space="preserve">            - EUTRA</w:t>
      </w:r>
    </w:p>
    <w:p w14:paraId="469AC2AE" w14:textId="77777777" w:rsidR="00E92CBF" w:rsidRPr="00F11966" w:rsidRDefault="00E92CBF" w:rsidP="00E92CBF">
      <w:pPr>
        <w:pStyle w:val="PL"/>
        <w:rPr>
          <w:lang w:val="en-US"/>
        </w:rPr>
      </w:pPr>
      <w:r w:rsidRPr="00F11966">
        <w:rPr>
          <w:lang w:val="en-US"/>
        </w:rPr>
        <w:t xml:space="preserve">            - WLAN</w:t>
      </w:r>
    </w:p>
    <w:p w14:paraId="3A2B5525" w14:textId="77777777" w:rsidR="00E92CBF" w:rsidRPr="00F11966" w:rsidRDefault="00E92CBF" w:rsidP="00E92CBF">
      <w:pPr>
        <w:pStyle w:val="PL"/>
        <w:rPr>
          <w:lang w:val="en-US"/>
        </w:rPr>
      </w:pPr>
      <w:r w:rsidRPr="00F11966">
        <w:rPr>
          <w:lang w:val="en-US"/>
        </w:rPr>
        <w:t xml:space="preserve">            - VIRTUAL</w:t>
      </w:r>
    </w:p>
    <w:p w14:paraId="2B6E2E4E" w14:textId="77777777" w:rsidR="00E92CBF" w:rsidRPr="00F11966" w:rsidRDefault="00E92CBF" w:rsidP="00E92CBF">
      <w:pPr>
        <w:pStyle w:val="PL"/>
        <w:rPr>
          <w:lang w:eastAsia="zh-CN"/>
        </w:rPr>
      </w:pPr>
      <w:r w:rsidRPr="00F11966">
        <w:rPr>
          <w:lang w:val="en-US"/>
        </w:rPr>
        <w:t xml:space="preserve">            - </w:t>
      </w:r>
      <w:r w:rsidRPr="00F11966">
        <w:rPr>
          <w:rFonts w:hint="eastAsia"/>
          <w:lang w:eastAsia="zh-CN"/>
        </w:rPr>
        <w:t>NBIOT</w:t>
      </w:r>
    </w:p>
    <w:p w14:paraId="3CF33336" w14:textId="77777777" w:rsidR="00E92CBF" w:rsidRPr="00F11966" w:rsidRDefault="00E92CBF" w:rsidP="00E92CBF">
      <w:pPr>
        <w:pStyle w:val="PL"/>
        <w:rPr>
          <w:lang w:val="en-US" w:eastAsia="zh-CN"/>
        </w:rPr>
      </w:pPr>
      <w:r w:rsidRPr="00F11966">
        <w:rPr>
          <w:lang w:val="en-US" w:eastAsia="zh-CN"/>
        </w:rPr>
        <w:t xml:space="preserve">            - WIRELINE</w:t>
      </w:r>
    </w:p>
    <w:p w14:paraId="59008664" w14:textId="77777777" w:rsidR="00E92CBF" w:rsidRPr="00F11966" w:rsidRDefault="00E92CBF" w:rsidP="00E92CBF">
      <w:pPr>
        <w:pStyle w:val="PL"/>
        <w:rPr>
          <w:lang w:val="en-US" w:eastAsia="zh-CN"/>
        </w:rPr>
      </w:pPr>
      <w:r w:rsidRPr="00F11966">
        <w:rPr>
          <w:lang w:val="en-US" w:eastAsia="zh-CN"/>
        </w:rPr>
        <w:t xml:space="preserve">            - WIRELINE_CABLE</w:t>
      </w:r>
    </w:p>
    <w:p w14:paraId="04309A20" w14:textId="77777777" w:rsidR="00E92CBF" w:rsidRPr="00F11966" w:rsidRDefault="00E92CBF" w:rsidP="00E92CBF">
      <w:pPr>
        <w:pStyle w:val="PL"/>
        <w:rPr>
          <w:lang w:val="en-US" w:eastAsia="zh-CN"/>
        </w:rPr>
      </w:pPr>
      <w:r w:rsidRPr="00F11966">
        <w:rPr>
          <w:lang w:val="en-US" w:eastAsia="zh-CN"/>
        </w:rPr>
        <w:t xml:space="preserve">            - WIRELINE_</w:t>
      </w:r>
      <w:r w:rsidR="002424D1" w:rsidRPr="00F11966">
        <w:rPr>
          <w:lang w:val="en-US" w:eastAsia="zh-CN"/>
        </w:rPr>
        <w:t>BBF</w:t>
      </w:r>
    </w:p>
    <w:p w14:paraId="57957166" w14:textId="77777777" w:rsidR="00E92CBF" w:rsidRPr="00F11966" w:rsidRDefault="00E92CBF" w:rsidP="00E92CBF">
      <w:pPr>
        <w:pStyle w:val="PL"/>
        <w:rPr>
          <w:lang w:val="en-US" w:eastAsia="zh-CN"/>
        </w:rPr>
      </w:pPr>
      <w:r w:rsidRPr="00F11966">
        <w:rPr>
          <w:lang w:val="en-US" w:eastAsia="zh-CN"/>
        </w:rPr>
        <w:t xml:space="preserve">            - LTE-M</w:t>
      </w:r>
    </w:p>
    <w:p w14:paraId="1B2C439A" w14:textId="77777777" w:rsidR="00E92CBF" w:rsidRPr="00F11966" w:rsidRDefault="00E92CBF" w:rsidP="00E92CBF">
      <w:pPr>
        <w:pStyle w:val="PL"/>
        <w:rPr>
          <w:lang w:val="en-US" w:eastAsia="zh-CN"/>
        </w:rPr>
      </w:pPr>
      <w:r w:rsidRPr="00F11966">
        <w:rPr>
          <w:lang w:val="en-US" w:eastAsia="zh-CN"/>
        </w:rPr>
        <w:t xml:space="preserve">            - NR_U</w:t>
      </w:r>
    </w:p>
    <w:p w14:paraId="0C2A33DB" w14:textId="77777777" w:rsidR="00E92CBF" w:rsidRPr="00F11966" w:rsidRDefault="00E92CBF" w:rsidP="00E92CBF">
      <w:pPr>
        <w:pStyle w:val="PL"/>
        <w:rPr>
          <w:lang w:val="en-US" w:eastAsia="zh-CN"/>
        </w:rPr>
      </w:pPr>
      <w:r w:rsidRPr="00F11966">
        <w:rPr>
          <w:lang w:val="en-US" w:eastAsia="zh-CN"/>
        </w:rPr>
        <w:t xml:space="preserve">            - EUTRA_U</w:t>
      </w:r>
    </w:p>
    <w:p w14:paraId="4A1401EB" w14:textId="77777777" w:rsidR="00E92CBF" w:rsidRPr="00F11966" w:rsidRDefault="00E92CBF" w:rsidP="00E92CBF">
      <w:pPr>
        <w:pStyle w:val="PL"/>
        <w:rPr>
          <w:lang w:eastAsia="zh-CN"/>
        </w:rPr>
      </w:pPr>
      <w:r w:rsidRPr="00F11966">
        <w:rPr>
          <w:lang w:eastAsia="zh-CN"/>
        </w:rPr>
        <w:t xml:space="preserve">            - TRUSTED_N3GA</w:t>
      </w:r>
    </w:p>
    <w:p w14:paraId="7C9A7866" w14:textId="77777777" w:rsidR="00E92CBF" w:rsidRPr="00F11966" w:rsidRDefault="00E92CBF" w:rsidP="00E92CBF">
      <w:pPr>
        <w:pStyle w:val="PL"/>
        <w:rPr>
          <w:lang w:val="en-US" w:eastAsia="zh-CN"/>
        </w:rPr>
      </w:pPr>
      <w:r w:rsidRPr="00F11966">
        <w:rPr>
          <w:lang w:eastAsia="zh-CN"/>
        </w:rPr>
        <w:t xml:space="preserve">            - TRUSTED_WLAN</w:t>
      </w:r>
    </w:p>
    <w:p w14:paraId="4D09CDB3" w14:textId="77777777" w:rsidR="00E92CBF" w:rsidRPr="00F11966" w:rsidRDefault="00E92CBF" w:rsidP="00E92CBF">
      <w:pPr>
        <w:pStyle w:val="PL"/>
        <w:rPr>
          <w:lang w:val="en-US" w:eastAsia="zh-CN"/>
        </w:rPr>
      </w:pPr>
      <w:r w:rsidRPr="00F11966">
        <w:rPr>
          <w:lang w:val="es-ES" w:eastAsia="zh-CN"/>
        </w:rPr>
        <w:t xml:space="preserve">            </w:t>
      </w:r>
      <w:r w:rsidRPr="00F11966">
        <w:rPr>
          <w:lang w:val="en-US" w:eastAsia="zh-CN"/>
        </w:rPr>
        <w:t>- UTRA</w:t>
      </w:r>
    </w:p>
    <w:p w14:paraId="0C25348E" w14:textId="77777777" w:rsidR="00E92CBF" w:rsidRPr="00F11966" w:rsidRDefault="00E92CBF" w:rsidP="00E92CBF">
      <w:pPr>
        <w:pStyle w:val="PL"/>
        <w:rPr>
          <w:lang w:val="en-US" w:eastAsia="zh-CN"/>
        </w:rPr>
      </w:pPr>
      <w:r w:rsidRPr="00F11966">
        <w:rPr>
          <w:lang w:val="en-US" w:eastAsia="zh-CN"/>
        </w:rPr>
        <w:t xml:space="preserve">            - GERA</w:t>
      </w:r>
    </w:p>
    <w:p w14:paraId="36F57FF6" w14:textId="77777777" w:rsidR="00B66715" w:rsidRPr="00471BD4" w:rsidRDefault="00B66715" w:rsidP="002366BD">
      <w:pPr>
        <w:pStyle w:val="PL"/>
        <w:rPr>
          <w:lang w:val="en-US" w:eastAsia="zh-CN"/>
        </w:rPr>
      </w:pPr>
      <w:r w:rsidRPr="002366BD">
        <w:t xml:space="preserve">            - NR_LEO</w:t>
      </w:r>
    </w:p>
    <w:p w14:paraId="033AD1BE" w14:textId="77777777" w:rsidR="00B66715" w:rsidRPr="00471BD4" w:rsidRDefault="00B66715" w:rsidP="002366BD">
      <w:pPr>
        <w:pStyle w:val="PL"/>
        <w:rPr>
          <w:lang w:val="en-US" w:eastAsia="zh-CN"/>
        </w:rPr>
      </w:pPr>
      <w:r w:rsidRPr="002366BD">
        <w:t xml:space="preserve">            - NR_MEO</w:t>
      </w:r>
    </w:p>
    <w:p w14:paraId="028D238B" w14:textId="77777777" w:rsidR="00B66715" w:rsidRPr="00471BD4" w:rsidRDefault="00B66715" w:rsidP="002366BD">
      <w:pPr>
        <w:pStyle w:val="PL"/>
        <w:rPr>
          <w:lang w:val="en-US" w:eastAsia="zh-CN"/>
        </w:rPr>
      </w:pPr>
      <w:r w:rsidRPr="002366BD">
        <w:t xml:space="preserve">            - NR_GEO</w:t>
      </w:r>
    </w:p>
    <w:p w14:paraId="7B9943D7" w14:textId="77777777" w:rsidR="00B66715" w:rsidRPr="00471BD4" w:rsidRDefault="00B66715" w:rsidP="002366BD">
      <w:pPr>
        <w:pStyle w:val="PL"/>
        <w:rPr>
          <w:lang w:val="en-US" w:eastAsia="zh-CN"/>
        </w:rPr>
      </w:pPr>
      <w:r w:rsidRPr="002366BD">
        <w:t xml:space="preserve">            - NR_OTHER_SAT</w:t>
      </w:r>
    </w:p>
    <w:p w14:paraId="41C7B01E" w14:textId="77777777" w:rsidR="00A35AC3" w:rsidRPr="00174ABD" w:rsidRDefault="00A35AC3" w:rsidP="00BC0053">
      <w:pPr>
        <w:pStyle w:val="PL"/>
        <w:rPr>
          <w:lang w:val="en-US" w:eastAsia="zh-CN"/>
        </w:rPr>
      </w:pPr>
      <w:r w:rsidRPr="00174ABD">
        <w:rPr>
          <w:lang w:val="en-US" w:eastAsia="zh-CN"/>
        </w:rPr>
        <w:t xml:space="preserve">            - NR_</w:t>
      </w:r>
      <w:r w:rsidRPr="00174ABD">
        <w:rPr>
          <w:rFonts w:hint="eastAsia"/>
          <w:lang w:val="en-US" w:eastAsia="zh-CN"/>
        </w:rPr>
        <w:t>REDCAP</w:t>
      </w:r>
    </w:p>
    <w:p w14:paraId="0A5DEDFA" w14:textId="77777777" w:rsidR="00E92CBF" w:rsidRPr="00F11966" w:rsidRDefault="00E92CBF" w:rsidP="00E92CBF">
      <w:pPr>
        <w:pStyle w:val="PL"/>
        <w:rPr>
          <w:lang w:val="en-US"/>
        </w:rPr>
      </w:pPr>
      <w:r w:rsidRPr="00F11966">
        <w:rPr>
          <w:lang w:val="en-US"/>
        </w:rPr>
        <w:t xml:space="preserve">        - type: string</w:t>
      </w:r>
    </w:p>
    <w:p w14:paraId="7A7EDFC9" w14:textId="705C08D2" w:rsidR="00AC23BD" w:rsidRPr="00F11966" w:rsidRDefault="00AC23BD" w:rsidP="00AC23BD">
      <w:pPr>
        <w:pStyle w:val="PL"/>
        <w:rPr>
          <w:lang w:val="en-US"/>
        </w:rPr>
      </w:pPr>
      <w:r>
        <w:t xml:space="preserve"> </w:t>
      </w:r>
      <w:r w:rsidRPr="00F11966">
        <w:t xml:space="preserve">  </w:t>
      </w:r>
      <w:r>
        <w:t xml:space="preserve">   </w:t>
      </w:r>
      <w:r w:rsidRPr="00F11966">
        <w:t>description:</w:t>
      </w:r>
      <w:r>
        <w:t xml:space="preserve"> Indicates the radio access used</w:t>
      </w:r>
      <w:r w:rsidRPr="001D2CEF">
        <w:t>.</w:t>
      </w:r>
    </w:p>
    <w:p w14:paraId="507F40BF" w14:textId="77777777" w:rsidR="00E92CBF" w:rsidRPr="00F11966" w:rsidRDefault="00E92CBF" w:rsidP="00E92CBF">
      <w:pPr>
        <w:pStyle w:val="PL"/>
        <w:rPr>
          <w:lang w:val="en-US"/>
        </w:rPr>
      </w:pPr>
      <w:r w:rsidRPr="00F11966">
        <w:rPr>
          <w:lang w:val="en-US"/>
        </w:rPr>
        <w:t xml:space="preserve">    RatTypeRm:</w:t>
      </w:r>
    </w:p>
    <w:p w14:paraId="3CE3D0AE" w14:textId="77777777" w:rsidR="00E92CBF" w:rsidRPr="00F11966" w:rsidRDefault="00E92CBF" w:rsidP="00E92CBF">
      <w:pPr>
        <w:pStyle w:val="PL"/>
        <w:rPr>
          <w:lang w:val="en-US"/>
        </w:rPr>
      </w:pPr>
      <w:r w:rsidRPr="00F11966">
        <w:rPr>
          <w:lang w:val="en-US"/>
        </w:rPr>
        <w:t xml:space="preserve">      </w:t>
      </w:r>
      <w:r w:rsidR="00D13C27" w:rsidRPr="00F11966">
        <w:rPr>
          <w:lang w:val="en-US"/>
        </w:rPr>
        <w:t>anyOf</w:t>
      </w:r>
      <w:r w:rsidRPr="00F11966">
        <w:rPr>
          <w:lang w:val="en-US"/>
        </w:rPr>
        <w:t>:</w:t>
      </w:r>
    </w:p>
    <w:p w14:paraId="0AC96F44" w14:textId="77777777" w:rsidR="00E92CBF" w:rsidRPr="00F11966" w:rsidRDefault="00E92CBF" w:rsidP="00E92CBF">
      <w:pPr>
        <w:pStyle w:val="PL"/>
        <w:rPr>
          <w:lang w:val="en-US"/>
        </w:rPr>
      </w:pPr>
      <w:r w:rsidRPr="00F11966">
        <w:rPr>
          <w:lang w:val="en-US"/>
        </w:rPr>
        <w:t xml:space="preserve">        - $ref: '#/components/schemas/RatType'</w:t>
      </w:r>
    </w:p>
    <w:p w14:paraId="6CBE4530" w14:textId="77777777" w:rsidR="00D17B01" w:rsidRPr="00F11966" w:rsidRDefault="00D13C27" w:rsidP="00E92CBF">
      <w:pPr>
        <w:pStyle w:val="PL"/>
        <w:rPr>
          <w:lang w:val="en-US"/>
        </w:rPr>
      </w:pPr>
      <w:r w:rsidRPr="00F11966">
        <w:rPr>
          <w:lang w:val="en-US"/>
        </w:rPr>
        <w:t xml:space="preserve">        - $ref: '#/components/schemas/NullValue'</w:t>
      </w:r>
    </w:p>
    <w:p w14:paraId="56C0BCF9" w14:textId="33332BFD" w:rsidR="005F5496" w:rsidRPr="00F11966" w:rsidRDefault="005F5496" w:rsidP="005F5496">
      <w:pPr>
        <w:pStyle w:val="PL"/>
        <w:rPr>
          <w:lang w:val="en-US"/>
        </w:rPr>
      </w:pPr>
      <w:r>
        <w:t xml:space="preserve">    </w:t>
      </w:r>
      <w:r w:rsidRPr="00F11966">
        <w:t xml:space="preserve">  description:</w:t>
      </w:r>
      <w:r>
        <w:t xml:space="preserve"> Provides inf</w:t>
      </w:r>
      <w:r w:rsidR="00F77DE2">
        <w:t>o</w:t>
      </w:r>
      <w:r>
        <w:t>rmation about the radio access</w:t>
      </w:r>
      <w:r w:rsidRPr="00F11966">
        <w:t xml:space="preserve"> but with the OpenAPI </w:t>
      </w:r>
      <w:r>
        <w:t>"nullable=</w:t>
      </w:r>
      <w:r w:rsidRPr="00F11966">
        <w:t xml:space="preserve"> true" property</w:t>
      </w:r>
      <w:r w:rsidRPr="001D2CEF">
        <w:t>.</w:t>
      </w:r>
    </w:p>
    <w:p w14:paraId="5A713933" w14:textId="77777777" w:rsidR="00E92CBF" w:rsidRPr="00F11966" w:rsidRDefault="00E92CBF" w:rsidP="00E92CBF">
      <w:pPr>
        <w:pStyle w:val="PL"/>
        <w:rPr>
          <w:lang w:val="en-US"/>
        </w:rPr>
      </w:pPr>
      <w:r w:rsidRPr="00F11966">
        <w:rPr>
          <w:lang w:val="en-US"/>
        </w:rPr>
        <w:t xml:space="preserve">    PduSessionType:</w:t>
      </w:r>
    </w:p>
    <w:p w14:paraId="44AC2F9F" w14:textId="77777777" w:rsidR="00E92CBF" w:rsidRPr="00F11966" w:rsidRDefault="00E92CBF" w:rsidP="00E92CBF">
      <w:pPr>
        <w:pStyle w:val="PL"/>
        <w:rPr>
          <w:lang w:val="en-US"/>
        </w:rPr>
      </w:pPr>
      <w:r w:rsidRPr="00F11966">
        <w:rPr>
          <w:lang w:val="en-US"/>
        </w:rPr>
        <w:t xml:space="preserve">      anyOf:</w:t>
      </w:r>
    </w:p>
    <w:p w14:paraId="1CABB54A" w14:textId="77777777" w:rsidR="00E92CBF" w:rsidRPr="00F11966" w:rsidRDefault="00E92CBF" w:rsidP="00E92CBF">
      <w:pPr>
        <w:pStyle w:val="PL"/>
      </w:pPr>
      <w:r w:rsidRPr="00F11966">
        <w:rPr>
          <w:lang w:val="en-US"/>
        </w:rPr>
        <w:t xml:space="preserve">        - </w:t>
      </w:r>
      <w:r w:rsidRPr="00F11966">
        <w:t>type: string</w:t>
      </w:r>
    </w:p>
    <w:p w14:paraId="02569926" w14:textId="77777777" w:rsidR="00E92CBF" w:rsidRPr="00F11966" w:rsidRDefault="00E92CBF" w:rsidP="00E92CBF">
      <w:pPr>
        <w:pStyle w:val="PL"/>
      </w:pPr>
      <w:r w:rsidRPr="00F11966">
        <w:t xml:space="preserve">          enum:</w:t>
      </w:r>
    </w:p>
    <w:p w14:paraId="4F3E024C" w14:textId="77777777" w:rsidR="00E92CBF" w:rsidRPr="00F11966" w:rsidRDefault="00E92CBF" w:rsidP="00E92CBF">
      <w:pPr>
        <w:pStyle w:val="PL"/>
      </w:pPr>
      <w:r w:rsidRPr="00F11966">
        <w:t xml:space="preserve">            - IPV4</w:t>
      </w:r>
    </w:p>
    <w:p w14:paraId="18EAFFFF" w14:textId="77777777" w:rsidR="00E92CBF" w:rsidRPr="00F11966" w:rsidRDefault="00E92CBF" w:rsidP="00E92CBF">
      <w:pPr>
        <w:pStyle w:val="PL"/>
      </w:pPr>
      <w:r w:rsidRPr="00F11966">
        <w:t xml:space="preserve">            - IPV6</w:t>
      </w:r>
    </w:p>
    <w:p w14:paraId="0A6B90B6" w14:textId="77777777" w:rsidR="00E92CBF" w:rsidRPr="00F11966" w:rsidRDefault="00E92CBF" w:rsidP="00E92CBF">
      <w:pPr>
        <w:pStyle w:val="PL"/>
      </w:pPr>
      <w:r w:rsidRPr="00F11966">
        <w:t xml:space="preserve">            - IPV4V6</w:t>
      </w:r>
    </w:p>
    <w:p w14:paraId="5B9B5CFF" w14:textId="77777777" w:rsidR="00E92CBF" w:rsidRPr="00F11966" w:rsidRDefault="00E92CBF" w:rsidP="00E92CBF">
      <w:pPr>
        <w:pStyle w:val="PL"/>
        <w:rPr>
          <w:lang w:val="en-US"/>
        </w:rPr>
      </w:pPr>
      <w:r w:rsidRPr="00F11966">
        <w:t xml:space="preserve">            </w:t>
      </w:r>
      <w:r w:rsidRPr="00F11966">
        <w:rPr>
          <w:lang w:val="en-US"/>
        </w:rPr>
        <w:t>- UNSTRUCTURED</w:t>
      </w:r>
    </w:p>
    <w:p w14:paraId="724B9C64" w14:textId="77777777" w:rsidR="00E92CBF" w:rsidRPr="00F11966" w:rsidRDefault="00E92CBF" w:rsidP="00E92CBF">
      <w:pPr>
        <w:pStyle w:val="PL"/>
        <w:rPr>
          <w:lang w:val="en-US"/>
        </w:rPr>
      </w:pPr>
      <w:r w:rsidRPr="00F11966">
        <w:rPr>
          <w:lang w:val="en-US"/>
        </w:rPr>
        <w:t xml:space="preserve">            - ETHERNET</w:t>
      </w:r>
    </w:p>
    <w:p w14:paraId="59BBAEE6" w14:textId="77777777" w:rsidR="00E92CBF" w:rsidRPr="00F11966" w:rsidRDefault="00E92CBF" w:rsidP="00E92CBF">
      <w:pPr>
        <w:pStyle w:val="PL"/>
      </w:pPr>
      <w:r w:rsidRPr="00F11966">
        <w:rPr>
          <w:lang w:val="en-US"/>
        </w:rPr>
        <w:t xml:space="preserve">        - </w:t>
      </w:r>
      <w:r w:rsidRPr="00F11966">
        <w:t>type: string</w:t>
      </w:r>
    </w:p>
    <w:p w14:paraId="60B31DB4" w14:textId="77777777" w:rsidR="00790304" w:rsidRPr="00F11966" w:rsidRDefault="00790304" w:rsidP="00790304">
      <w:pPr>
        <w:pStyle w:val="PL"/>
        <w:rPr>
          <w:lang w:val="en-US"/>
        </w:rPr>
      </w:pPr>
      <w:r>
        <w:t xml:space="preserve">    </w:t>
      </w:r>
      <w:r w:rsidRPr="00F11966">
        <w:t xml:space="preserve">  description:</w:t>
      </w:r>
      <w:r>
        <w:t xml:space="preserve"> </w:t>
      </w:r>
      <w:r w:rsidRPr="00F11966">
        <w:t>PduSessionType indicates the type of a PDU session. It shall comply with the provisions defined in table 5.4.3.3-1</w:t>
      </w:r>
      <w:r w:rsidRPr="001D2CEF">
        <w:t>.</w:t>
      </w:r>
    </w:p>
    <w:p w14:paraId="10319017" w14:textId="77777777" w:rsidR="00E92CBF" w:rsidRPr="00F11966" w:rsidRDefault="00E92CBF" w:rsidP="00E92CBF">
      <w:pPr>
        <w:pStyle w:val="PL"/>
        <w:rPr>
          <w:lang w:val="en-US"/>
        </w:rPr>
      </w:pPr>
      <w:r w:rsidRPr="00F11966">
        <w:rPr>
          <w:lang w:val="en-US"/>
        </w:rPr>
        <w:t xml:space="preserve">    PduSessionTypeRm:</w:t>
      </w:r>
    </w:p>
    <w:p w14:paraId="5871705C" w14:textId="77777777" w:rsidR="00E92CBF" w:rsidRPr="00F11966" w:rsidRDefault="00E92CBF" w:rsidP="00E92CBF">
      <w:pPr>
        <w:pStyle w:val="PL"/>
        <w:rPr>
          <w:lang w:val="en-US"/>
        </w:rPr>
      </w:pPr>
      <w:r w:rsidRPr="00F11966">
        <w:rPr>
          <w:lang w:val="en-US"/>
        </w:rPr>
        <w:t xml:space="preserve">      anyOf:</w:t>
      </w:r>
    </w:p>
    <w:p w14:paraId="12F0677F" w14:textId="77777777" w:rsidR="00E92CBF" w:rsidRPr="00F11966" w:rsidRDefault="00E92CBF" w:rsidP="00E92CBF">
      <w:pPr>
        <w:pStyle w:val="PL"/>
        <w:rPr>
          <w:lang w:val="en-US"/>
        </w:rPr>
      </w:pPr>
      <w:r w:rsidRPr="00F11966">
        <w:rPr>
          <w:lang w:val="en-US"/>
        </w:rPr>
        <w:t xml:space="preserve">        - $ref: '#/components/schemas/PduSessionType'</w:t>
      </w:r>
    </w:p>
    <w:p w14:paraId="2BBF2018" w14:textId="77777777" w:rsidR="00E92CBF" w:rsidRPr="00F11966" w:rsidRDefault="00E92CBF" w:rsidP="00E92CBF">
      <w:pPr>
        <w:pStyle w:val="PL"/>
        <w:rPr>
          <w:lang w:val="en-US"/>
        </w:rPr>
      </w:pPr>
      <w:r w:rsidRPr="00F11966">
        <w:rPr>
          <w:lang w:val="en-US"/>
        </w:rPr>
        <w:t xml:space="preserve">        - $ref: '#/components/schemas/NullValue'</w:t>
      </w:r>
    </w:p>
    <w:p w14:paraId="5065CD77" w14:textId="77777777" w:rsidR="005F5496" w:rsidRPr="00F11966" w:rsidRDefault="005F5496" w:rsidP="005F5496">
      <w:pPr>
        <w:pStyle w:val="PL"/>
        <w:rPr>
          <w:lang w:val="en-US"/>
        </w:rPr>
      </w:pPr>
      <w:r>
        <w:t xml:space="preserve">  </w:t>
      </w:r>
      <w:r w:rsidRPr="00F11966">
        <w:t xml:space="preserve">  </w:t>
      </w:r>
      <w:r>
        <w:t xml:space="preserve">  </w:t>
      </w:r>
      <w:r w:rsidRPr="00F11966">
        <w:t>description:</w:t>
      </w:r>
      <w:r>
        <w:t xml:space="preserve"> </w:t>
      </w:r>
      <w:r w:rsidRPr="00F11966">
        <w:t>PduSessionType indicates the type of a PDU session. It shall comply with the provisions defined in table 5.4.3.3-1</w:t>
      </w:r>
      <w:r>
        <w:t xml:space="preserve"> </w:t>
      </w:r>
      <w:r w:rsidRPr="00F11966">
        <w:t xml:space="preserve">but with the OpenAPI </w:t>
      </w:r>
      <w:r>
        <w:t>"nullable=</w:t>
      </w:r>
      <w:r w:rsidRPr="00F11966">
        <w:t xml:space="preserve"> true" property</w:t>
      </w:r>
      <w:r w:rsidRPr="001D2CEF">
        <w:t>.</w:t>
      </w:r>
    </w:p>
    <w:p w14:paraId="5E3F11F5" w14:textId="77777777" w:rsidR="00E92CBF" w:rsidRPr="00F11966" w:rsidRDefault="00E92CBF" w:rsidP="00E92CBF">
      <w:pPr>
        <w:pStyle w:val="PL"/>
        <w:rPr>
          <w:lang w:val="en-US"/>
        </w:rPr>
      </w:pPr>
      <w:r w:rsidRPr="00F11966">
        <w:rPr>
          <w:lang w:val="en-US"/>
        </w:rPr>
        <w:t xml:space="preserve">    UpIntegrity:</w:t>
      </w:r>
    </w:p>
    <w:p w14:paraId="34A0CAA8" w14:textId="77777777" w:rsidR="00E92CBF" w:rsidRPr="00F11966" w:rsidRDefault="00E92CBF" w:rsidP="00E92CBF">
      <w:pPr>
        <w:pStyle w:val="PL"/>
        <w:rPr>
          <w:lang w:val="en-US"/>
        </w:rPr>
      </w:pPr>
      <w:r w:rsidRPr="00F11966">
        <w:rPr>
          <w:lang w:val="en-US"/>
        </w:rPr>
        <w:t xml:space="preserve">      anyOf:</w:t>
      </w:r>
    </w:p>
    <w:p w14:paraId="178B6307" w14:textId="77777777" w:rsidR="00E92CBF" w:rsidRPr="00F11966" w:rsidRDefault="00E92CBF" w:rsidP="00E92CBF">
      <w:pPr>
        <w:pStyle w:val="PL"/>
        <w:rPr>
          <w:lang w:val="en-US"/>
        </w:rPr>
      </w:pPr>
      <w:r w:rsidRPr="00F11966">
        <w:rPr>
          <w:lang w:val="en-US"/>
        </w:rPr>
        <w:t xml:space="preserve">        - type: string</w:t>
      </w:r>
    </w:p>
    <w:p w14:paraId="5962CEC5" w14:textId="77777777" w:rsidR="00E92CBF" w:rsidRPr="00F11966" w:rsidRDefault="00E92CBF" w:rsidP="00E92CBF">
      <w:pPr>
        <w:pStyle w:val="PL"/>
        <w:rPr>
          <w:lang w:val="en-US"/>
        </w:rPr>
      </w:pPr>
      <w:r w:rsidRPr="00F11966">
        <w:rPr>
          <w:lang w:val="en-US"/>
        </w:rPr>
        <w:t xml:space="preserve">          enum:</w:t>
      </w:r>
    </w:p>
    <w:p w14:paraId="3EA3437E" w14:textId="77777777" w:rsidR="00E92CBF" w:rsidRPr="00F11966" w:rsidRDefault="00E92CBF" w:rsidP="00E92CBF">
      <w:pPr>
        <w:pStyle w:val="PL"/>
        <w:rPr>
          <w:lang w:val="en-US"/>
        </w:rPr>
      </w:pPr>
      <w:r w:rsidRPr="00F11966">
        <w:rPr>
          <w:lang w:val="en-US"/>
        </w:rPr>
        <w:t xml:space="preserve">            - REQUIRED</w:t>
      </w:r>
    </w:p>
    <w:p w14:paraId="18611024" w14:textId="77777777" w:rsidR="00E92CBF" w:rsidRPr="00F11966" w:rsidRDefault="00E92CBF" w:rsidP="00E92CBF">
      <w:pPr>
        <w:pStyle w:val="PL"/>
        <w:rPr>
          <w:lang w:val="en-US"/>
        </w:rPr>
      </w:pPr>
      <w:r w:rsidRPr="00F11966">
        <w:rPr>
          <w:lang w:val="en-US"/>
        </w:rPr>
        <w:t xml:space="preserve">            - PREFERRED</w:t>
      </w:r>
    </w:p>
    <w:p w14:paraId="5EB506F9" w14:textId="77777777" w:rsidR="00E92CBF" w:rsidRPr="00F11966" w:rsidRDefault="00E92CBF" w:rsidP="00E92CBF">
      <w:pPr>
        <w:pStyle w:val="PL"/>
        <w:rPr>
          <w:lang w:val="en-US"/>
        </w:rPr>
      </w:pPr>
      <w:r w:rsidRPr="00F11966">
        <w:rPr>
          <w:lang w:val="en-US"/>
        </w:rPr>
        <w:t xml:space="preserve">            - NOT_NEEDED</w:t>
      </w:r>
    </w:p>
    <w:p w14:paraId="61D96CC0" w14:textId="77777777" w:rsidR="00E92CBF" w:rsidRPr="00F11966" w:rsidRDefault="00E92CBF" w:rsidP="00E92CBF">
      <w:pPr>
        <w:pStyle w:val="PL"/>
        <w:rPr>
          <w:lang w:val="en-US"/>
        </w:rPr>
      </w:pPr>
      <w:r w:rsidRPr="00F11966">
        <w:rPr>
          <w:lang w:val="en-US"/>
        </w:rPr>
        <w:t xml:space="preserve">        - type: string</w:t>
      </w:r>
    </w:p>
    <w:p w14:paraId="77695FFA" w14:textId="77777777" w:rsidR="00790304" w:rsidRPr="00F11966" w:rsidRDefault="00790304" w:rsidP="00790304">
      <w:pPr>
        <w:pStyle w:val="PL"/>
        <w:rPr>
          <w:lang w:val="en-US"/>
        </w:rPr>
      </w:pPr>
      <w:r>
        <w:t xml:space="preserve">    </w:t>
      </w:r>
      <w:r w:rsidRPr="00F11966">
        <w:t xml:space="preserve">  description:</w:t>
      </w:r>
      <w:r>
        <w:t xml:space="preserve"> </w:t>
      </w:r>
      <w:r w:rsidRPr="00F11966">
        <w:t xml:space="preserve">indicates </w:t>
      </w:r>
      <w:r w:rsidRPr="00F11966">
        <w:rPr>
          <w:lang w:val="en-US"/>
        </w:rPr>
        <w:t>whether UP integrity protection is required, preferred or not needed for all the traffic on the PDU Session</w:t>
      </w:r>
      <w:r w:rsidRPr="00F11966">
        <w:t>. It shall comply with the provis</w:t>
      </w:r>
      <w:r>
        <w:t>ions defined in table 5.4.3.4-1</w:t>
      </w:r>
      <w:r w:rsidRPr="001D2CEF">
        <w:t>.</w:t>
      </w:r>
    </w:p>
    <w:p w14:paraId="6D2DE9F9" w14:textId="77777777" w:rsidR="00E92CBF" w:rsidRPr="00F11966" w:rsidRDefault="00E92CBF" w:rsidP="00E92CBF">
      <w:pPr>
        <w:pStyle w:val="PL"/>
        <w:rPr>
          <w:lang w:val="en-US"/>
        </w:rPr>
      </w:pPr>
      <w:r w:rsidRPr="00F11966">
        <w:rPr>
          <w:lang w:val="en-US"/>
        </w:rPr>
        <w:t xml:space="preserve">    UpIntegrityRm:</w:t>
      </w:r>
    </w:p>
    <w:p w14:paraId="1575E8B3" w14:textId="77777777" w:rsidR="00E92CBF" w:rsidRPr="00F11966" w:rsidRDefault="00E92CBF" w:rsidP="00E92CBF">
      <w:pPr>
        <w:pStyle w:val="PL"/>
        <w:rPr>
          <w:lang w:val="en-US"/>
        </w:rPr>
      </w:pPr>
      <w:r w:rsidRPr="00F11966">
        <w:rPr>
          <w:lang w:val="en-US"/>
        </w:rPr>
        <w:t xml:space="preserve">      anyOf:</w:t>
      </w:r>
    </w:p>
    <w:p w14:paraId="676CDC96" w14:textId="77777777" w:rsidR="00E92CBF" w:rsidRPr="00F11966" w:rsidRDefault="00E92CBF" w:rsidP="00E92CBF">
      <w:pPr>
        <w:pStyle w:val="PL"/>
        <w:rPr>
          <w:lang w:val="en-US"/>
        </w:rPr>
      </w:pPr>
      <w:r w:rsidRPr="00F11966">
        <w:rPr>
          <w:lang w:val="en-US"/>
        </w:rPr>
        <w:t xml:space="preserve">        - $ref: '#/components/schemas/UpIntegrity'</w:t>
      </w:r>
    </w:p>
    <w:p w14:paraId="56576439" w14:textId="77777777" w:rsidR="00E92CBF" w:rsidRPr="00F11966" w:rsidRDefault="00E92CBF" w:rsidP="00E92CBF">
      <w:pPr>
        <w:pStyle w:val="PL"/>
        <w:rPr>
          <w:lang w:val="en-US"/>
        </w:rPr>
      </w:pPr>
      <w:r w:rsidRPr="00F11966">
        <w:rPr>
          <w:lang w:val="en-US"/>
        </w:rPr>
        <w:t xml:space="preserve">        - $ref: '#/components/schemas/NullValue'</w:t>
      </w:r>
    </w:p>
    <w:p w14:paraId="3F138D14" w14:textId="77777777" w:rsidR="005F5496" w:rsidRPr="00F11966" w:rsidRDefault="005F5496" w:rsidP="005F5496">
      <w:pPr>
        <w:pStyle w:val="PL"/>
        <w:rPr>
          <w:lang w:val="en-US"/>
        </w:rPr>
      </w:pPr>
      <w:r>
        <w:t xml:space="preserve">    </w:t>
      </w:r>
      <w:r w:rsidRPr="00F11966">
        <w:t xml:space="preserve">  description:</w:t>
      </w:r>
      <w:r>
        <w:t xml:space="preserve"> </w:t>
      </w:r>
      <w:r w:rsidRPr="00F11966">
        <w:t xml:space="preserve">indicates </w:t>
      </w:r>
      <w:r w:rsidRPr="00F11966">
        <w:rPr>
          <w:lang w:val="en-US"/>
        </w:rPr>
        <w:t>whether UP integrity protection is required, preferred or not needed for all the traffic on the PDU Session</w:t>
      </w:r>
      <w:r w:rsidRPr="00F11966">
        <w:t>. It shall comply with the provis</w:t>
      </w:r>
      <w:r>
        <w:t>ions defined in table 5.4.3.4-1</w:t>
      </w:r>
      <w:r w:rsidRPr="001D2CEF">
        <w:t>.</w:t>
      </w:r>
    </w:p>
    <w:p w14:paraId="71ACB09A" w14:textId="77777777" w:rsidR="00E92CBF" w:rsidRPr="00F11966" w:rsidRDefault="00E92CBF" w:rsidP="00E92CBF">
      <w:pPr>
        <w:pStyle w:val="PL"/>
        <w:rPr>
          <w:lang w:val="en-US"/>
        </w:rPr>
      </w:pPr>
      <w:r w:rsidRPr="00F11966">
        <w:rPr>
          <w:lang w:val="en-US"/>
        </w:rPr>
        <w:t xml:space="preserve">    UpConfidentiality:</w:t>
      </w:r>
    </w:p>
    <w:p w14:paraId="08FFF23E" w14:textId="77777777" w:rsidR="00E92CBF" w:rsidRPr="00F11966" w:rsidRDefault="00E92CBF" w:rsidP="00E92CBF">
      <w:pPr>
        <w:pStyle w:val="PL"/>
        <w:rPr>
          <w:lang w:val="en-US"/>
        </w:rPr>
      </w:pPr>
      <w:r w:rsidRPr="00F11966">
        <w:rPr>
          <w:lang w:val="en-US"/>
        </w:rPr>
        <w:t xml:space="preserve">      anyOf:</w:t>
      </w:r>
    </w:p>
    <w:p w14:paraId="5DFCF662" w14:textId="77777777" w:rsidR="00E92CBF" w:rsidRPr="00F11966" w:rsidRDefault="00E92CBF" w:rsidP="00E92CBF">
      <w:pPr>
        <w:pStyle w:val="PL"/>
        <w:rPr>
          <w:lang w:val="en-US"/>
        </w:rPr>
      </w:pPr>
      <w:r w:rsidRPr="00F11966">
        <w:rPr>
          <w:lang w:val="en-US"/>
        </w:rPr>
        <w:t xml:space="preserve">        - type: string</w:t>
      </w:r>
    </w:p>
    <w:p w14:paraId="4C8500D7" w14:textId="77777777" w:rsidR="00E92CBF" w:rsidRPr="00F11966" w:rsidRDefault="00E92CBF" w:rsidP="00E92CBF">
      <w:pPr>
        <w:pStyle w:val="PL"/>
        <w:rPr>
          <w:lang w:val="en-US"/>
        </w:rPr>
      </w:pPr>
      <w:r w:rsidRPr="00F11966">
        <w:rPr>
          <w:lang w:val="en-US"/>
        </w:rPr>
        <w:lastRenderedPageBreak/>
        <w:t xml:space="preserve">          enum:</w:t>
      </w:r>
    </w:p>
    <w:p w14:paraId="257E1FE2" w14:textId="77777777" w:rsidR="00E92CBF" w:rsidRPr="00F11966" w:rsidRDefault="00E92CBF" w:rsidP="00E92CBF">
      <w:pPr>
        <w:pStyle w:val="PL"/>
        <w:rPr>
          <w:lang w:val="en-US"/>
        </w:rPr>
      </w:pPr>
      <w:r w:rsidRPr="00F11966">
        <w:rPr>
          <w:lang w:val="en-US"/>
        </w:rPr>
        <w:t xml:space="preserve">            - REQUIRED</w:t>
      </w:r>
    </w:p>
    <w:p w14:paraId="7299EA87" w14:textId="77777777" w:rsidR="00E92CBF" w:rsidRPr="00F11966" w:rsidRDefault="00E92CBF" w:rsidP="00E92CBF">
      <w:pPr>
        <w:pStyle w:val="PL"/>
        <w:rPr>
          <w:lang w:val="en-US"/>
        </w:rPr>
      </w:pPr>
      <w:r w:rsidRPr="00F11966">
        <w:rPr>
          <w:lang w:val="en-US"/>
        </w:rPr>
        <w:t xml:space="preserve">            - PREFERRED</w:t>
      </w:r>
    </w:p>
    <w:p w14:paraId="15C73D8C" w14:textId="77777777" w:rsidR="00E92CBF" w:rsidRPr="00F11966" w:rsidRDefault="00E92CBF" w:rsidP="00E92CBF">
      <w:pPr>
        <w:pStyle w:val="PL"/>
        <w:rPr>
          <w:lang w:val="en-US"/>
        </w:rPr>
      </w:pPr>
      <w:r w:rsidRPr="00F11966">
        <w:rPr>
          <w:lang w:val="en-US"/>
        </w:rPr>
        <w:t xml:space="preserve">            - NOT_NEEDED</w:t>
      </w:r>
    </w:p>
    <w:p w14:paraId="1790EB1E" w14:textId="77777777" w:rsidR="00E92CBF" w:rsidRPr="00F11966" w:rsidRDefault="00E92CBF" w:rsidP="00E92CBF">
      <w:pPr>
        <w:pStyle w:val="PL"/>
        <w:rPr>
          <w:lang w:val="en-US"/>
        </w:rPr>
      </w:pPr>
      <w:r w:rsidRPr="00F11966">
        <w:rPr>
          <w:lang w:val="en-US"/>
        </w:rPr>
        <w:t xml:space="preserve">        - type: string</w:t>
      </w:r>
    </w:p>
    <w:p w14:paraId="0AB5634C" w14:textId="77777777" w:rsidR="00790304" w:rsidRPr="00F11966" w:rsidRDefault="00790304" w:rsidP="00790304">
      <w:pPr>
        <w:pStyle w:val="PL"/>
        <w:rPr>
          <w:lang w:val="en-US"/>
        </w:rPr>
      </w:pPr>
      <w:r>
        <w:t xml:space="preserve">  </w:t>
      </w:r>
      <w:r w:rsidRPr="00F11966">
        <w:t xml:space="preserve">  </w:t>
      </w:r>
      <w:r>
        <w:t xml:space="preserve">  </w:t>
      </w:r>
      <w:r w:rsidRPr="00F11966">
        <w:t>description:</w:t>
      </w:r>
      <w:r>
        <w:t xml:space="preserve"> </w:t>
      </w:r>
      <w:r w:rsidRPr="00F11966">
        <w:t xml:space="preserve">indicates </w:t>
      </w:r>
      <w:r w:rsidRPr="00F11966">
        <w:rPr>
          <w:lang w:val="en-US"/>
        </w:rPr>
        <w:t>whether UP confidentiality protection is required, preferred or not needed for all the traffic on the PDU Session</w:t>
      </w:r>
      <w:r w:rsidRPr="00F11966">
        <w:t>. It shall comply with the provisions defined in table 5.4.3.5-1</w:t>
      </w:r>
      <w:r w:rsidRPr="001D2CEF">
        <w:t>.</w:t>
      </w:r>
    </w:p>
    <w:p w14:paraId="2D98ADC6" w14:textId="77777777" w:rsidR="00E92CBF" w:rsidRPr="00F11966" w:rsidRDefault="00E92CBF" w:rsidP="00E92CBF">
      <w:pPr>
        <w:pStyle w:val="PL"/>
        <w:rPr>
          <w:lang w:val="en-US"/>
        </w:rPr>
      </w:pPr>
      <w:r w:rsidRPr="00F11966">
        <w:rPr>
          <w:lang w:val="en-US"/>
        </w:rPr>
        <w:t xml:space="preserve">    UpConfidentialityRm:</w:t>
      </w:r>
    </w:p>
    <w:p w14:paraId="554F5088" w14:textId="77777777" w:rsidR="00E92CBF" w:rsidRPr="00F11966" w:rsidRDefault="00E92CBF" w:rsidP="00E92CBF">
      <w:pPr>
        <w:pStyle w:val="PL"/>
        <w:rPr>
          <w:lang w:val="en-US"/>
        </w:rPr>
      </w:pPr>
      <w:r w:rsidRPr="00F11966">
        <w:rPr>
          <w:lang w:val="en-US"/>
        </w:rPr>
        <w:t xml:space="preserve">      anyOf:</w:t>
      </w:r>
    </w:p>
    <w:p w14:paraId="5ED155CF" w14:textId="77777777" w:rsidR="00E92CBF" w:rsidRPr="00F11966" w:rsidRDefault="00E92CBF" w:rsidP="00E92CBF">
      <w:pPr>
        <w:pStyle w:val="PL"/>
        <w:rPr>
          <w:lang w:val="en-US"/>
        </w:rPr>
      </w:pPr>
      <w:r w:rsidRPr="00F11966">
        <w:rPr>
          <w:lang w:val="en-US"/>
        </w:rPr>
        <w:t xml:space="preserve">        - $ref: '#/components/schemas/UpConfidentiality'</w:t>
      </w:r>
    </w:p>
    <w:p w14:paraId="1FD5CF53" w14:textId="77777777" w:rsidR="00E92CBF" w:rsidRPr="00F11966" w:rsidRDefault="00E92CBF" w:rsidP="00E92CBF">
      <w:pPr>
        <w:pStyle w:val="PL"/>
        <w:rPr>
          <w:lang w:val="en-US"/>
        </w:rPr>
      </w:pPr>
      <w:r w:rsidRPr="00F11966">
        <w:rPr>
          <w:lang w:val="en-US"/>
        </w:rPr>
        <w:t xml:space="preserve">        - $ref: '#/components/schemas/NullValue'</w:t>
      </w:r>
    </w:p>
    <w:p w14:paraId="12C247A4" w14:textId="77777777" w:rsidR="005F5496" w:rsidRPr="00F11966" w:rsidRDefault="005F5496" w:rsidP="005F5496">
      <w:pPr>
        <w:pStyle w:val="PL"/>
        <w:rPr>
          <w:lang w:val="en-US"/>
        </w:rPr>
      </w:pPr>
      <w:r>
        <w:t xml:space="preserve">    </w:t>
      </w:r>
      <w:r w:rsidRPr="00F11966">
        <w:t xml:space="preserve">  description:</w:t>
      </w:r>
      <w:r>
        <w:t xml:space="preserve"> </w:t>
      </w:r>
      <w:r w:rsidRPr="00F11966">
        <w:t xml:space="preserve">indicates </w:t>
      </w:r>
      <w:r w:rsidRPr="00F11966">
        <w:rPr>
          <w:lang w:val="en-US"/>
        </w:rPr>
        <w:t>whether UP integrity protection is required, preferred or not needed for all the traffic on the PDU Session</w:t>
      </w:r>
      <w:r w:rsidRPr="00F11966">
        <w:t xml:space="preserve">. It shall comply with the provisions defined in table 5.4.3.4-1.but with the OpenAPI </w:t>
      </w:r>
      <w:r>
        <w:t>"nullable=</w:t>
      </w:r>
      <w:r w:rsidRPr="00F11966">
        <w:t xml:space="preserve"> true" property</w:t>
      </w:r>
      <w:r w:rsidRPr="001D2CEF">
        <w:t>.</w:t>
      </w:r>
    </w:p>
    <w:p w14:paraId="687F76EC" w14:textId="77777777" w:rsidR="00E92CBF" w:rsidRPr="00F11966" w:rsidRDefault="00E92CBF" w:rsidP="00E92CBF">
      <w:pPr>
        <w:pStyle w:val="PL"/>
      </w:pPr>
      <w:r w:rsidRPr="00F11966">
        <w:t xml:space="preserve">    SscMode:</w:t>
      </w:r>
    </w:p>
    <w:p w14:paraId="7D02186B" w14:textId="77777777" w:rsidR="00E92CBF" w:rsidRPr="00F11966" w:rsidRDefault="00E92CBF" w:rsidP="00E92CBF">
      <w:pPr>
        <w:pStyle w:val="PL"/>
      </w:pPr>
      <w:r w:rsidRPr="00F11966">
        <w:t xml:space="preserve">      anyOf:</w:t>
      </w:r>
    </w:p>
    <w:p w14:paraId="546FB529" w14:textId="77777777" w:rsidR="00E92CBF" w:rsidRPr="00F11966" w:rsidRDefault="00E92CBF" w:rsidP="00E92CBF">
      <w:pPr>
        <w:pStyle w:val="PL"/>
      </w:pPr>
      <w:r w:rsidRPr="00F11966">
        <w:t xml:space="preserve">        - type: string</w:t>
      </w:r>
    </w:p>
    <w:p w14:paraId="5C85BC23" w14:textId="77777777" w:rsidR="00E92CBF" w:rsidRPr="00F11966" w:rsidRDefault="00E92CBF" w:rsidP="00E92CBF">
      <w:pPr>
        <w:pStyle w:val="PL"/>
      </w:pPr>
      <w:r w:rsidRPr="00F11966">
        <w:t xml:space="preserve">          enum:</w:t>
      </w:r>
    </w:p>
    <w:p w14:paraId="118F672E" w14:textId="77777777" w:rsidR="00E92CBF" w:rsidRPr="00F11966" w:rsidRDefault="00E92CBF" w:rsidP="00E92CBF">
      <w:pPr>
        <w:pStyle w:val="PL"/>
      </w:pPr>
      <w:r w:rsidRPr="00F11966">
        <w:t xml:space="preserve">            - SSC_MODE_1</w:t>
      </w:r>
    </w:p>
    <w:p w14:paraId="457608BB" w14:textId="77777777" w:rsidR="00E92CBF" w:rsidRPr="00F11966" w:rsidRDefault="00E92CBF" w:rsidP="00E92CBF">
      <w:pPr>
        <w:pStyle w:val="PL"/>
      </w:pPr>
      <w:r w:rsidRPr="00F11966">
        <w:t xml:space="preserve">            - SSC_MODE_2</w:t>
      </w:r>
    </w:p>
    <w:p w14:paraId="5C39D08A" w14:textId="77777777" w:rsidR="00E92CBF" w:rsidRPr="00F11966" w:rsidRDefault="00E92CBF" w:rsidP="00E92CBF">
      <w:pPr>
        <w:pStyle w:val="PL"/>
      </w:pPr>
      <w:r w:rsidRPr="00F11966">
        <w:t xml:space="preserve">            - SSC_MODE_3</w:t>
      </w:r>
    </w:p>
    <w:p w14:paraId="31021979" w14:textId="77777777" w:rsidR="00E92CBF" w:rsidRPr="00F11966" w:rsidRDefault="00E92CBF" w:rsidP="00E92CBF">
      <w:pPr>
        <w:pStyle w:val="PL"/>
      </w:pPr>
      <w:r w:rsidRPr="00F11966">
        <w:t xml:space="preserve">        - type: string</w:t>
      </w:r>
    </w:p>
    <w:p w14:paraId="7E86E3C2" w14:textId="77777777" w:rsidR="00790304" w:rsidRPr="00F11966" w:rsidRDefault="00790304" w:rsidP="00790304">
      <w:pPr>
        <w:pStyle w:val="PL"/>
        <w:rPr>
          <w:lang w:val="en-US"/>
        </w:rPr>
      </w:pPr>
      <w:r>
        <w:t xml:space="preserve">    </w:t>
      </w:r>
      <w:r w:rsidRPr="00F11966">
        <w:t xml:space="preserve">  description:</w:t>
      </w:r>
      <w:r>
        <w:t xml:space="preserve"> </w:t>
      </w:r>
      <w:r w:rsidRPr="00F11966">
        <w:t>represents the service and session continuity mode</w:t>
      </w:r>
      <w:r>
        <w:t xml:space="preserve"> </w:t>
      </w:r>
      <w:r w:rsidRPr="00F11966">
        <w:t>It shall comply with the pro</w:t>
      </w:r>
      <w:r>
        <w:t>visions defined in table 5.4.3.6</w:t>
      </w:r>
      <w:r w:rsidRPr="00F11966">
        <w:t>-1</w:t>
      </w:r>
      <w:r w:rsidRPr="001D2CEF">
        <w:t>.</w:t>
      </w:r>
    </w:p>
    <w:p w14:paraId="3897FA8B" w14:textId="77777777" w:rsidR="00E92CBF" w:rsidRPr="00F11966" w:rsidRDefault="00E92CBF" w:rsidP="00E92CBF">
      <w:pPr>
        <w:pStyle w:val="PL"/>
      </w:pPr>
      <w:r w:rsidRPr="00F11966">
        <w:t xml:space="preserve">    SscModeRm:</w:t>
      </w:r>
    </w:p>
    <w:p w14:paraId="39737A31" w14:textId="77777777" w:rsidR="00E92CBF" w:rsidRPr="00F11966" w:rsidRDefault="00E92CBF" w:rsidP="00E92CBF">
      <w:pPr>
        <w:pStyle w:val="PL"/>
      </w:pPr>
      <w:r w:rsidRPr="00F11966">
        <w:t xml:space="preserve">      anyOf:</w:t>
      </w:r>
    </w:p>
    <w:p w14:paraId="1E237F85" w14:textId="77777777" w:rsidR="00E92CBF" w:rsidRPr="00F11966" w:rsidRDefault="00E92CBF" w:rsidP="00E92CBF">
      <w:pPr>
        <w:pStyle w:val="PL"/>
      </w:pPr>
      <w:r w:rsidRPr="00F11966">
        <w:t xml:space="preserve">        - $ref: '#/components/schemas/SscMode'</w:t>
      </w:r>
    </w:p>
    <w:p w14:paraId="52DFE35D" w14:textId="77777777" w:rsidR="00E92CBF" w:rsidRPr="00F11966" w:rsidRDefault="00E92CBF" w:rsidP="00E92CBF">
      <w:pPr>
        <w:pStyle w:val="PL"/>
      </w:pPr>
      <w:r w:rsidRPr="00F11966">
        <w:t xml:space="preserve">        - $ref: </w:t>
      </w:r>
      <w:r w:rsidRPr="00F11966">
        <w:rPr>
          <w:lang w:val="en-US"/>
        </w:rPr>
        <w:t>'#/components/schemas/NullValue'</w:t>
      </w:r>
    </w:p>
    <w:p w14:paraId="3E877356" w14:textId="77777777" w:rsidR="005F5496" w:rsidRPr="00F11966" w:rsidRDefault="005F5496" w:rsidP="005F5496">
      <w:pPr>
        <w:pStyle w:val="PL"/>
        <w:rPr>
          <w:lang w:val="en-US"/>
        </w:rPr>
      </w:pPr>
      <w:r>
        <w:t xml:space="preserve">  </w:t>
      </w:r>
      <w:r w:rsidRPr="00F11966">
        <w:t xml:space="preserve">  </w:t>
      </w:r>
      <w:r>
        <w:t xml:space="preserve">  </w:t>
      </w:r>
      <w:r w:rsidRPr="00F11966">
        <w:t>description:</w:t>
      </w:r>
      <w:r>
        <w:t xml:space="preserve"> </w:t>
      </w:r>
      <w:r w:rsidRPr="00F11966">
        <w:t>represents the service and session continuity mode</w:t>
      </w:r>
      <w:r>
        <w:t xml:space="preserve"> </w:t>
      </w:r>
      <w:r w:rsidRPr="00F11966">
        <w:t>It shall comply with the pro</w:t>
      </w:r>
      <w:r>
        <w:t>visions defined in table 5.4.3.6</w:t>
      </w:r>
      <w:r w:rsidRPr="00F11966">
        <w:t>-1</w:t>
      </w:r>
      <w:r>
        <w:t xml:space="preserve"> </w:t>
      </w:r>
      <w:r w:rsidRPr="00F11966">
        <w:t xml:space="preserve">but with the OpenAPI </w:t>
      </w:r>
      <w:r>
        <w:t>"nullable=</w:t>
      </w:r>
      <w:r w:rsidRPr="00F11966">
        <w:t xml:space="preserve"> true" property</w:t>
      </w:r>
      <w:r w:rsidRPr="001D2CEF">
        <w:t>.</w:t>
      </w:r>
    </w:p>
    <w:p w14:paraId="72223CA6" w14:textId="77777777" w:rsidR="00E92CBF" w:rsidRPr="00F11966" w:rsidRDefault="00E92CBF" w:rsidP="00E92CBF">
      <w:pPr>
        <w:pStyle w:val="PL"/>
      </w:pPr>
      <w:r w:rsidRPr="00F11966">
        <w:t xml:space="preserve">    DnaiChangeType:</w:t>
      </w:r>
    </w:p>
    <w:p w14:paraId="267DB2A7" w14:textId="77777777" w:rsidR="00E92CBF" w:rsidRPr="00F11966" w:rsidRDefault="00E92CBF" w:rsidP="00E92CBF">
      <w:pPr>
        <w:pStyle w:val="PL"/>
      </w:pPr>
      <w:r w:rsidRPr="00F11966">
        <w:t xml:space="preserve">      anyOf:</w:t>
      </w:r>
    </w:p>
    <w:p w14:paraId="3F3B7E5E" w14:textId="77777777" w:rsidR="00E92CBF" w:rsidRPr="00F11966" w:rsidRDefault="00E92CBF" w:rsidP="00E92CBF">
      <w:pPr>
        <w:pStyle w:val="PL"/>
      </w:pPr>
      <w:r w:rsidRPr="00F11966">
        <w:t xml:space="preserve">      - type: string</w:t>
      </w:r>
    </w:p>
    <w:p w14:paraId="686BC3D9" w14:textId="77777777" w:rsidR="00E92CBF" w:rsidRPr="00F11966" w:rsidRDefault="00E92CBF" w:rsidP="00E92CBF">
      <w:pPr>
        <w:pStyle w:val="PL"/>
      </w:pPr>
      <w:r w:rsidRPr="00F11966">
        <w:t xml:space="preserve">        enum:</w:t>
      </w:r>
    </w:p>
    <w:p w14:paraId="094544A9" w14:textId="77777777" w:rsidR="00E92CBF" w:rsidRPr="00F11966" w:rsidRDefault="00E92CBF" w:rsidP="00E92CBF">
      <w:pPr>
        <w:pStyle w:val="PL"/>
      </w:pPr>
      <w:r w:rsidRPr="00F11966">
        <w:t xml:space="preserve">          - EARLY</w:t>
      </w:r>
    </w:p>
    <w:p w14:paraId="4167BF4B" w14:textId="77777777" w:rsidR="00E92CBF" w:rsidRPr="00F11966" w:rsidRDefault="00E92CBF" w:rsidP="00E92CBF">
      <w:pPr>
        <w:pStyle w:val="PL"/>
      </w:pPr>
      <w:r w:rsidRPr="00F11966">
        <w:t xml:space="preserve">          - EARLY_LATE</w:t>
      </w:r>
    </w:p>
    <w:p w14:paraId="4422670E" w14:textId="77777777" w:rsidR="00E92CBF" w:rsidRPr="00F11966" w:rsidRDefault="00E92CBF" w:rsidP="00E92CBF">
      <w:pPr>
        <w:pStyle w:val="PL"/>
      </w:pPr>
      <w:r w:rsidRPr="00F11966">
        <w:t xml:space="preserve">          - LATE</w:t>
      </w:r>
    </w:p>
    <w:p w14:paraId="76D85083" w14:textId="77777777" w:rsidR="00E92CBF" w:rsidRPr="00F11966" w:rsidRDefault="00E92CBF" w:rsidP="00E92CBF">
      <w:pPr>
        <w:pStyle w:val="PL"/>
      </w:pPr>
      <w:r w:rsidRPr="00F11966">
        <w:t xml:space="preserve">      - type: string</w:t>
      </w:r>
    </w:p>
    <w:p w14:paraId="639595EB" w14:textId="77777777" w:rsidR="00E92CBF" w:rsidRPr="00F11966" w:rsidRDefault="00E92CBF" w:rsidP="00E92CBF">
      <w:pPr>
        <w:pStyle w:val="PL"/>
      </w:pPr>
      <w:r w:rsidRPr="00F11966">
        <w:t xml:space="preserve">        description: &gt;</w:t>
      </w:r>
    </w:p>
    <w:p w14:paraId="7CA53A99" w14:textId="77777777" w:rsidR="00E92CBF" w:rsidRPr="00F11966" w:rsidRDefault="00E92CBF" w:rsidP="00E92CBF">
      <w:pPr>
        <w:pStyle w:val="PL"/>
      </w:pPr>
      <w:r w:rsidRPr="00F11966">
        <w:t xml:space="preserve">          This string provides forward-compatibility with future</w:t>
      </w:r>
    </w:p>
    <w:p w14:paraId="69C604CD" w14:textId="77777777" w:rsidR="00E92CBF" w:rsidRPr="00F11966" w:rsidRDefault="00E92CBF" w:rsidP="00E92CBF">
      <w:pPr>
        <w:pStyle w:val="PL"/>
      </w:pPr>
      <w:r w:rsidRPr="00F11966">
        <w:t xml:space="preserve">          extensions to the enumeration but is not used to encode</w:t>
      </w:r>
    </w:p>
    <w:p w14:paraId="6CB32B2D" w14:textId="77777777" w:rsidR="00E92CBF" w:rsidRPr="00F11966" w:rsidRDefault="00E92CBF" w:rsidP="00E92CBF">
      <w:pPr>
        <w:pStyle w:val="PL"/>
      </w:pPr>
      <w:r w:rsidRPr="00F11966">
        <w:t xml:space="preserve">          content defined in the present version of this API.</w:t>
      </w:r>
    </w:p>
    <w:p w14:paraId="308C3D1B" w14:textId="77777777" w:rsidR="00E92CBF" w:rsidRPr="00F11966" w:rsidRDefault="00E92CBF" w:rsidP="00E92CBF">
      <w:pPr>
        <w:pStyle w:val="PL"/>
      </w:pPr>
      <w:r w:rsidRPr="00F11966">
        <w:t xml:space="preserve">      description: &gt;</w:t>
      </w:r>
    </w:p>
    <w:p w14:paraId="0F11140C" w14:textId="77777777" w:rsidR="00E92CBF" w:rsidRPr="00F11966" w:rsidRDefault="00E92CBF" w:rsidP="00E92CBF">
      <w:pPr>
        <w:pStyle w:val="PL"/>
      </w:pPr>
      <w:r w:rsidRPr="00F11966">
        <w:t xml:space="preserve">        Possible values are</w:t>
      </w:r>
    </w:p>
    <w:p w14:paraId="1D3ABEAB" w14:textId="77777777" w:rsidR="00E92CBF" w:rsidRPr="00F11966" w:rsidRDefault="00E92CBF" w:rsidP="00E92CBF">
      <w:pPr>
        <w:pStyle w:val="PL"/>
      </w:pPr>
      <w:r w:rsidRPr="00F11966">
        <w:t xml:space="preserve">        - EARLY: Early notification of UP path reconfiguration.</w:t>
      </w:r>
    </w:p>
    <w:p w14:paraId="71B16356" w14:textId="77777777" w:rsidR="00E92CBF" w:rsidRPr="00F11966" w:rsidRDefault="00E92CBF" w:rsidP="00E92CBF">
      <w:pPr>
        <w:pStyle w:val="PL"/>
      </w:pPr>
      <w:r w:rsidRPr="00F11966">
        <w:t xml:space="preserve">        - EARLY_LATE: Early and late notification of UP path reconfiguration. This value shall only be present in the subscription to the DNAI change event.</w:t>
      </w:r>
    </w:p>
    <w:p w14:paraId="3D3CC371" w14:textId="77777777" w:rsidR="00E92CBF" w:rsidRPr="00F11966" w:rsidRDefault="00E92CBF" w:rsidP="00E92CBF">
      <w:pPr>
        <w:pStyle w:val="PL"/>
      </w:pPr>
      <w:r w:rsidRPr="00F11966">
        <w:t xml:space="preserve">        - LATE: Late notification of UP path reconfiguration.</w:t>
      </w:r>
    </w:p>
    <w:p w14:paraId="5F22A0CA" w14:textId="77777777" w:rsidR="00E92CBF" w:rsidRPr="00F11966" w:rsidRDefault="00E92CBF" w:rsidP="00E92CBF">
      <w:pPr>
        <w:pStyle w:val="PL"/>
      </w:pPr>
      <w:r w:rsidRPr="00F11966">
        <w:t xml:space="preserve">    DnaiChangeTypeRm:</w:t>
      </w:r>
    </w:p>
    <w:p w14:paraId="4E7F3DF3" w14:textId="77777777" w:rsidR="00E92CBF" w:rsidRPr="00F11966" w:rsidRDefault="00E92CBF" w:rsidP="00E92CBF">
      <w:pPr>
        <w:pStyle w:val="PL"/>
      </w:pPr>
      <w:r w:rsidRPr="00F11966">
        <w:t xml:space="preserve">      anyOf:</w:t>
      </w:r>
    </w:p>
    <w:p w14:paraId="02786195" w14:textId="77777777" w:rsidR="00E92CBF" w:rsidRPr="00F11966" w:rsidRDefault="00E92CBF" w:rsidP="00E92CBF">
      <w:pPr>
        <w:pStyle w:val="PL"/>
      </w:pPr>
      <w:r w:rsidRPr="00F11966">
        <w:t xml:space="preserve">        - $ref: '#/components/schemas/DnaiChangeType'</w:t>
      </w:r>
    </w:p>
    <w:p w14:paraId="5F443D7C" w14:textId="77777777" w:rsidR="00E92CBF" w:rsidRPr="00F11966" w:rsidRDefault="00E92CBF" w:rsidP="00E92CBF">
      <w:pPr>
        <w:pStyle w:val="PL"/>
      </w:pPr>
      <w:r w:rsidRPr="00F11966">
        <w:t xml:space="preserve">        - $ref: </w:t>
      </w:r>
      <w:r w:rsidRPr="00F11966">
        <w:rPr>
          <w:lang w:val="en-US"/>
        </w:rPr>
        <w:t>'#/components/schemas/NullValue'</w:t>
      </w:r>
    </w:p>
    <w:p w14:paraId="0F408477" w14:textId="77777777" w:rsidR="005F5496" w:rsidRPr="00F11966" w:rsidRDefault="005F5496" w:rsidP="005F5496">
      <w:pPr>
        <w:pStyle w:val="PL"/>
        <w:rPr>
          <w:lang w:val="en-US"/>
        </w:rPr>
      </w:pPr>
      <w:r>
        <w:t xml:space="preserve">  </w:t>
      </w:r>
      <w:r w:rsidRPr="00F11966">
        <w:t xml:space="preserve">  </w:t>
      </w:r>
      <w:r>
        <w:t xml:space="preserve">  </w:t>
      </w:r>
      <w:r w:rsidRPr="00F11966">
        <w:t>description:</w:t>
      </w:r>
      <w:r>
        <w:t xml:space="preserve"> It can take the values  as specified for </w:t>
      </w:r>
      <w:r w:rsidRPr="00F11966">
        <w:t>DnaiChangeType</w:t>
      </w:r>
      <w:r>
        <w:t xml:space="preserve"> </w:t>
      </w:r>
      <w:r w:rsidRPr="00F11966">
        <w:t xml:space="preserve">but with the OpenAPI </w:t>
      </w:r>
      <w:r>
        <w:t>"nullable=</w:t>
      </w:r>
      <w:r w:rsidRPr="00F11966">
        <w:t xml:space="preserve"> true" propert</w:t>
      </w:r>
      <w:r>
        <w:t>y</w:t>
      </w:r>
      <w:r w:rsidRPr="001D2CEF">
        <w:t>.</w:t>
      </w:r>
    </w:p>
    <w:p w14:paraId="57F7AC45" w14:textId="77777777" w:rsidR="00E92CBF" w:rsidRPr="00F11966" w:rsidRDefault="00E92CBF" w:rsidP="00E92CBF">
      <w:pPr>
        <w:pStyle w:val="PL"/>
      </w:pPr>
      <w:r w:rsidRPr="00F11966">
        <w:t xml:space="preserve">    RestrictionType:</w:t>
      </w:r>
    </w:p>
    <w:p w14:paraId="5398A4F6" w14:textId="77777777" w:rsidR="00E92CBF" w:rsidRPr="00F11966" w:rsidRDefault="00E92CBF" w:rsidP="00E92CBF">
      <w:pPr>
        <w:pStyle w:val="PL"/>
      </w:pPr>
      <w:r w:rsidRPr="00F11966">
        <w:t xml:space="preserve">      anyOf:</w:t>
      </w:r>
    </w:p>
    <w:p w14:paraId="21FD5FAA" w14:textId="77777777" w:rsidR="00E92CBF" w:rsidRPr="00F11966" w:rsidRDefault="00E92CBF" w:rsidP="00E92CBF">
      <w:pPr>
        <w:pStyle w:val="PL"/>
      </w:pPr>
      <w:r w:rsidRPr="00F11966">
        <w:t xml:space="preserve">        - type: string</w:t>
      </w:r>
    </w:p>
    <w:p w14:paraId="104BBE9F" w14:textId="77777777" w:rsidR="00E92CBF" w:rsidRPr="00F11966" w:rsidRDefault="00E92CBF" w:rsidP="00E92CBF">
      <w:pPr>
        <w:pStyle w:val="PL"/>
      </w:pPr>
      <w:r w:rsidRPr="00F11966">
        <w:t xml:space="preserve">          enum:</w:t>
      </w:r>
    </w:p>
    <w:p w14:paraId="44DCA6A3" w14:textId="77777777" w:rsidR="00E92CBF" w:rsidRPr="00F11966" w:rsidRDefault="00E92CBF" w:rsidP="00E92CBF">
      <w:pPr>
        <w:pStyle w:val="PL"/>
      </w:pPr>
      <w:r w:rsidRPr="00F11966">
        <w:t xml:space="preserve">            - ALLOWED_AREAS</w:t>
      </w:r>
    </w:p>
    <w:p w14:paraId="5FF1A2FD" w14:textId="77777777" w:rsidR="00E92CBF" w:rsidRPr="00F11966" w:rsidRDefault="00E92CBF" w:rsidP="00E92CBF">
      <w:pPr>
        <w:pStyle w:val="PL"/>
      </w:pPr>
      <w:r w:rsidRPr="00F11966">
        <w:t xml:space="preserve">            - NOT_ALLOWED_AREAS</w:t>
      </w:r>
    </w:p>
    <w:p w14:paraId="5406B3B4" w14:textId="77777777" w:rsidR="00E92CBF" w:rsidRPr="00F11966" w:rsidRDefault="00E92CBF" w:rsidP="00E92CBF">
      <w:pPr>
        <w:pStyle w:val="PL"/>
      </w:pPr>
      <w:r w:rsidRPr="00F11966">
        <w:t xml:space="preserve">        - type: string</w:t>
      </w:r>
    </w:p>
    <w:p w14:paraId="45A14360" w14:textId="77777777" w:rsidR="00790304" w:rsidRPr="00F11966" w:rsidRDefault="00790304" w:rsidP="00790304">
      <w:pPr>
        <w:pStyle w:val="PL"/>
        <w:rPr>
          <w:lang w:val="en-US"/>
        </w:rPr>
      </w:pPr>
      <w:r>
        <w:t xml:space="preserve">  </w:t>
      </w:r>
      <w:r w:rsidRPr="00F11966">
        <w:t xml:space="preserve">  </w:t>
      </w:r>
      <w:r>
        <w:t xml:space="preserve">  </w:t>
      </w:r>
      <w:r w:rsidRPr="00F11966">
        <w:t>description:</w:t>
      </w:r>
      <w:r>
        <w:t xml:space="preserve"> It contains the restriction type </w:t>
      </w:r>
      <w:r w:rsidRPr="00F11966">
        <w:t>ALLOWED_AREAS</w:t>
      </w:r>
      <w:r>
        <w:t xml:space="preserve"> or </w:t>
      </w:r>
      <w:r w:rsidRPr="00F11966">
        <w:t>NOT_ALLOWED_AREAS</w:t>
      </w:r>
      <w:r w:rsidRPr="001D2CEF">
        <w:t>.</w:t>
      </w:r>
    </w:p>
    <w:p w14:paraId="2028DA88" w14:textId="77777777" w:rsidR="00E92CBF" w:rsidRPr="00F11966" w:rsidRDefault="00E92CBF" w:rsidP="00E92CBF">
      <w:pPr>
        <w:pStyle w:val="PL"/>
      </w:pPr>
      <w:r w:rsidRPr="00F11966">
        <w:t xml:space="preserve">    RestrictionTypeRm:</w:t>
      </w:r>
    </w:p>
    <w:p w14:paraId="5A545A96" w14:textId="77777777" w:rsidR="00E92CBF" w:rsidRPr="00F11966" w:rsidRDefault="00E92CBF" w:rsidP="00E92CBF">
      <w:pPr>
        <w:pStyle w:val="PL"/>
      </w:pPr>
      <w:r w:rsidRPr="00F11966">
        <w:t xml:space="preserve">      anyOf:</w:t>
      </w:r>
    </w:p>
    <w:p w14:paraId="71241BC2" w14:textId="77777777" w:rsidR="00E92CBF" w:rsidRPr="00F11966" w:rsidRDefault="00E92CBF" w:rsidP="00E92CBF">
      <w:pPr>
        <w:pStyle w:val="PL"/>
      </w:pPr>
      <w:r w:rsidRPr="00F11966">
        <w:t xml:space="preserve">        - $ref: '#/components/schemas/RestrictionType'</w:t>
      </w:r>
    </w:p>
    <w:p w14:paraId="1149D791" w14:textId="77777777" w:rsidR="00E92CBF" w:rsidRPr="00F11966" w:rsidRDefault="00E92CBF" w:rsidP="00E92CBF">
      <w:pPr>
        <w:pStyle w:val="PL"/>
      </w:pPr>
      <w:r w:rsidRPr="00F11966">
        <w:t xml:space="preserve">        - $ref: </w:t>
      </w:r>
      <w:r w:rsidRPr="00F11966">
        <w:rPr>
          <w:lang w:val="en-US"/>
        </w:rPr>
        <w:t>'#/components/schemas/NullValue'</w:t>
      </w:r>
    </w:p>
    <w:p w14:paraId="43C3F7C3" w14:textId="77777777" w:rsidR="005F5496" w:rsidRPr="00F11966" w:rsidRDefault="005F5496" w:rsidP="005F5496">
      <w:pPr>
        <w:pStyle w:val="PL"/>
        <w:rPr>
          <w:lang w:val="en-US"/>
        </w:rPr>
      </w:pPr>
      <w:r>
        <w:t xml:space="preserve">  </w:t>
      </w:r>
      <w:r w:rsidRPr="00F11966">
        <w:t xml:space="preserve">  </w:t>
      </w:r>
      <w:r>
        <w:t xml:space="preserve">  </w:t>
      </w:r>
      <w:r w:rsidRPr="00F11966">
        <w:t>description:</w:t>
      </w:r>
      <w:r>
        <w:t xml:space="preserve"> It contains the restriction type </w:t>
      </w:r>
      <w:r w:rsidRPr="00F11966">
        <w:t>ALLOWED_AREAS</w:t>
      </w:r>
      <w:r>
        <w:t xml:space="preserve"> or </w:t>
      </w:r>
      <w:r w:rsidRPr="00F11966">
        <w:t>NOT_ALLOWED_AREAS</w:t>
      </w:r>
      <w:r>
        <w:t xml:space="preserve"> </w:t>
      </w:r>
      <w:r w:rsidRPr="00F11966">
        <w:t xml:space="preserve">but with the OpenAPI </w:t>
      </w:r>
      <w:r>
        <w:t>"nullable=</w:t>
      </w:r>
      <w:r w:rsidRPr="00F11966">
        <w:t xml:space="preserve"> true" propert</w:t>
      </w:r>
      <w:r>
        <w:t>y</w:t>
      </w:r>
      <w:r w:rsidRPr="001D2CEF">
        <w:t>.</w:t>
      </w:r>
    </w:p>
    <w:p w14:paraId="58DF9357" w14:textId="77777777" w:rsidR="00E92CBF" w:rsidRPr="00F11966" w:rsidRDefault="00E92CBF" w:rsidP="00E92CBF">
      <w:pPr>
        <w:pStyle w:val="PL"/>
        <w:rPr>
          <w:lang w:val="en-US"/>
        </w:rPr>
      </w:pPr>
      <w:r w:rsidRPr="00F11966">
        <w:rPr>
          <w:lang w:val="en-US"/>
        </w:rPr>
        <w:t xml:space="preserve">    CoreNetworkType:</w:t>
      </w:r>
    </w:p>
    <w:p w14:paraId="14245D41" w14:textId="77777777" w:rsidR="00E92CBF" w:rsidRPr="00F11966" w:rsidRDefault="00E92CBF" w:rsidP="00E92CBF">
      <w:pPr>
        <w:pStyle w:val="PL"/>
        <w:rPr>
          <w:lang w:val="en-US"/>
        </w:rPr>
      </w:pPr>
      <w:r w:rsidRPr="00F11966">
        <w:rPr>
          <w:lang w:val="en-US"/>
        </w:rPr>
        <w:t xml:space="preserve">      anyOf:</w:t>
      </w:r>
    </w:p>
    <w:p w14:paraId="521A48A0" w14:textId="77777777" w:rsidR="00E92CBF" w:rsidRPr="00F11966" w:rsidRDefault="00E92CBF" w:rsidP="00E92CBF">
      <w:pPr>
        <w:pStyle w:val="PL"/>
        <w:rPr>
          <w:lang w:val="en-US"/>
        </w:rPr>
      </w:pPr>
      <w:r w:rsidRPr="00F11966">
        <w:rPr>
          <w:lang w:val="en-US"/>
        </w:rPr>
        <w:t xml:space="preserve">        - type: string</w:t>
      </w:r>
    </w:p>
    <w:p w14:paraId="5560FCF0" w14:textId="77777777" w:rsidR="00E92CBF" w:rsidRPr="00F11966" w:rsidRDefault="00E92CBF" w:rsidP="00E92CBF">
      <w:pPr>
        <w:pStyle w:val="PL"/>
        <w:rPr>
          <w:lang w:val="en-US"/>
        </w:rPr>
      </w:pPr>
      <w:r w:rsidRPr="00F11966">
        <w:rPr>
          <w:lang w:val="en-US"/>
        </w:rPr>
        <w:t xml:space="preserve">          enum:</w:t>
      </w:r>
    </w:p>
    <w:p w14:paraId="04D462BA" w14:textId="77777777" w:rsidR="00E92CBF" w:rsidRPr="00F11966" w:rsidRDefault="00E92CBF" w:rsidP="00E92CBF">
      <w:pPr>
        <w:pStyle w:val="PL"/>
        <w:rPr>
          <w:lang w:val="en-US"/>
        </w:rPr>
      </w:pPr>
      <w:r w:rsidRPr="00F11966">
        <w:rPr>
          <w:lang w:val="en-US"/>
        </w:rPr>
        <w:t xml:space="preserve">            - 5GC</w:t>
      </w:r>
    </w:p>
    <w:p w14:paraId="62DC1D62" w14:textId="77777777" w:rsidR="00E92CBF" w:rsidRPr="00F11966" w:rsidRDefault="00E92CBF" w:rsidP="00E92CBF">
      <w:pPr>
        <w:pStyle w:val="PL"/>
        <w:rPr>
          <w:lang w:val="en-US"/>
        </w:rPr>
      </w:pPr>
      <w:r w:rsidRPr="00F11966">
        <w:rPr>
          <w:lang w:val="en-US"/>
        </w:rPr>
        <w:t xml:space="preserve">            - EPC</w:t>
      </w:r>
    </w:p>
    <w:p w14:paraId="31603210" w14:textId="77777777" w:rsidR="00E92CBF" w:rsidRPr="00F11966" w:rsidRDefault="00E92CBF" w:rsidP="00E92CBF">
      <w:pPr>
        <w:pStyle w:val="PL"/>
        <w:rPr>
          <w:lang w:val="en-US"/>
        </w:rPr>
      </w:pPr>
      <w:r w:rsidRPr="00F11966">
        <w:rPr>
          <w:lang w:val="en-US"/>
        </w:rPr>
        <w:t xml:space="preserve">        - type: string</w:t>
      </w:r>
    </w:p>
    <w:p w14:paraId="57FD75C5" w14:textId="77777777" w:rsidR="00790304" w:rsidRPr="00F11966" w:rsidRDefault="00790304" w:rsidP="00790304">
      <w:pPr>
        <w:pStyle w:val="PL"/>
        <w:rPr>
          <w:lang w:val="en-US"/>
        </w:rPr>
      </w:pPr>
      <w:r>
        <w:t xml:space="preserve">  </w:t>
      </w:r>
      <w:r w:rsidRPr="00F11966">
        <w:t xml:space="preserve">  </w:t>
      </w:r>
      <w:r>
        <w:t xml:space="preserve">  </w:t>
      </w:r>
      <w:r w:rsidRPr="00F11966">
        <w:t>description:</w:t>
      </w:r>
      <w:r>
        <w:t xml:space="preserve"> It contains the Core Network type 5GC or EPC</w:t>
      </w:r>
      <w:r w:rsidRPr="001D2CEF">
        <w:t>.</w:t>
      </w:r>
    </w:p>
    <w:p w14:paraId="526D5425" w14:textId="77777777" w:rsidR="00E92CBF" w:rsidRPr="00F11966" w:rsidRDefault="00E92CBF" w:rsidP="00E92CBF">
      <w:pPr>
        <w:pStyle w:val="PL"/>
        <w:rPr>
          <w:lang w:val="en-US"/>
        </w:rPr>
      </w:pPr>
      <w:r w:rsidRPr="00F11966">
        <w:rPr>
          <w:lang w:val="en-US"/>
        </w:rPr>
        <w:t xml:space="preserve">    CoreNetworkTypeRm:</w:t>
      </w:r>
    </w:p>
    <w:p w14:paraId="47420275" w14:textId="77777777" w:rsidR="00E92CBF" w:rsidRPr="00F11966" w:rsidRDefault="00E92CBF" w:rsidP="00E92CBF">
      <w:pPr>
        <w:pStyle w:val="PL"/>
        <w:rPr>
          <w:lang w:val="en-US"/>
        </w:rPr>
      </w:pPr>
      <w:r w:rsidRPr="00F11966">
        <w:rPr>
          <w:lang w:val="en-US"/>
        </w:rPr>
        <w:lastRenderedPageBreak/>
        <w:t xml:space="preserve">      anyOf:</w:t>
      </w:r>
    </w:p>
    <w:p w14:paraId="4A651560" w14:textId="77777777" w:rsidR="00E92CBF" w:rsidRPr="00F11966" w:rsidRDefault="00E92CBF" w:rsidP="00E92CBF">
      <w:pPr>
        <w:pStyle w:val="PL"/>
        <w:rPr>
          <w:lang w:val="en-US"/>
        </w:rPr>
      </w:pPr>
      <w:r w:rsidRPr="00F11966">
        <w:rPr>
          <w:lang w:val="en-US"/>
        </w:rPr>
        <w:t xml:space="preserve">        - $ref: '#/components/schemas/CoreNetworkType'</w:t>
      </w:r>
    </w:p>
    <w:p w14:paraId="22F1D9AC" w14:textId="77777777" w:rsidR="00E92CBF" w:rsidRPr="00F11966" w:rsidRDefault="00E92CBF" w:rsidP="00E92CBF">
      <w:pPr>
        <w:pStyle w:val="PL"/>
        <w:rPr>
          <w:lang w:val="en-US"/>
        </w:rPr>
      </w:pPr>
      <w:r w:rsidRPr="00F11966">
        <w:rPr>
          <w:lang w:val="en-US"/>
        </w:rPr>
        <w:t xml:space="preserve">        - $ref: '#/components/schemas/NullValue'</w:t>
      </w:r>
    </w:p>
    <w:p w14:paraId="09366628" w14:textId="77777777" w:rsidR="005F5496" w:rsidRPr="00F11966" w:rsidRDefault="005F5496" w:rsidP="005F5496">
      <w:pPr>
        <w:pStyle w:val="PL"/>
        <w:rPr>
          <w:lang w:val="en-US"/>
        </w:rPr>
      </w:pPr>
      <w:r>
        <w:t xml:space="preserve">  </w:t>
      </w:r>
      <w:r w:rsidRPr="00F11966">
        <w:t xml:space="preserve">  </w:t>
      </w:r>
      <w:r>
        <w:t xml:space="preserve">  </w:t>
      </w:r>
      <w:r w:rsidRPr="00F11966">
        <w:t>description:</w:t>
      </w:r>
      <w:r>
        <w:t xml:space="preserve"> It contains the Core Network type 5GC or EPC </w:t>
      </w:r>
      <w:r w:rsidRPr="00F11966">
        <w:t xml:space="preserve">but with the OpenAPI </w:t>
      </w:r>
      <w:r>
        <w:t>"nullable=</w:t>
      </w:r>
      <w:r w:rsidRPr="00F11966">
        <w:t xml:space="preserve"> true" propert</w:t>
      </w:r>
      <w:r>
        <w:t>y</w:t>
      </w:r>
      <w:r w:rsidRPr="001D2CEF">
        <w:t>.</w:t>
      </w:r>
    </w:p>
    <w:p w14:paraId="33384E23" w14:textId="77777777" w:rsidR="00E92CBF" w:rsidRPr="00F11966" w:rsidRDefault="00E92CBF" w:rsidP="00E92CBF">
      <w:pPr>
        <w:pStyle w:val="PL"/>
      </w:pPr>
      <w:r w:rsidRPr="00F11966">
        <w:t xml:space="preserve">    PresenceState:</w:t>
      </w:r>
    </w:p>
    <w:p w14:paraId="121A6677" w14:textId="77777777" w:rsidR="00E92CBF" w:rsidRPr="00F11966" w:rsidRDefault="00E92CBF" w:rsidP="00E92CBF">
      <w:pPr>
        <w:pStyle w:val="PL"/>
      </w:pPr>
      <w:r w:rsidRPr="00F11966">
        <w:t xml:space="preserve">      anyOf:</w:t>
      </w:r>
    </w:p>
    <w:p w14:paraId="19D99D3A" w14:textId="77777777" w:rsidR="00E92CBF" w:rsidRPr="00F11966" w:rsidRDefault="00E92CBF" w:rsidP="00E92CBF">
      <w:pPr>
        <w:pStyle w:val="PL"/>
      </w:pPr>
      <w:r w:rsidRPr="00F11966">
        <w:t xml:space="preserve">        - type: string</w:t>
      </w:r>
    </w:p>
    <w:p w14:paraId="4C71842D" w14:textId="77777777" w:rsidR="00E92CBF" w:rsidRPr="00F11966" w:rsidRDefault="00E92CBF" w:rsidP="00E92CBF">
      <w:pPr>
        <w:pStyle w:val="PL"/>
      </w:pPr>
      <w:r w:rsidRPr="00F11966">
        <w:t xml:space="preserve">          enum:</w:t>
      </w:r>
    </w:p>
    <w:p w14:paraId="39E87E7A" w14:textId="77777777" w:rsidR="00E92CBF" w:rsidRPr="00F11966" w:rsidRDefault="00E92CBF" w:rsidP="00E92CBF">
      <w:pPr>
        <w:pStyle w:val="PL"/>
      </w:pPr>
      <w:r w:rsidRPr="00F11966">
        <w:t xml:space="preserve">            - IN_AREA</w:t>
      </w:r>
    </w:p>
    <w:p w14:paraId="2748D6C7" w14:textId="77777777" w:rsidR="00E92CBF" w:rsidRPr="00F11966" w:rsidRDefault="00E92CBF" w:rsidP="00E92CBF">
      <w:pPr>
        <w:pStyle w:val="PL"/>
      </w:pPr>
      <w:r w:rsidRPr="00F11966">
        <w:t xml:space="preserve">            - OUT_OF_AREA</w:t>
      </w:r>
    </w:p>
    <w:p w14:paraId="30645C92" w14:textId="77777777" w:rsidR="00E92CBF" w:rsidRPr="00F11966" w:rsidRDefault="00E92CBF" w:rsidP="00E92CBF">
      <w:pPr>
        <w:pStyle w:val="PL"/>
      </w:pPr>
      <w:r w:rsidRPr="00F11966">
        <w:t xml:space="preserve">            - UNKNOWN</w:t>
      </w:r>
    </w:p>
    <w:p w14:paraId="1540236F" w14:textId="77777777" w:rsidR="00E92CBF" w:rsidRPr="00F11966" w:rsidRDefault="00E92CBF" w:rsidP="00E92CBF">
      <w:pPr>
        <w:pStyle w:val="PL"/>
      </w:pPr>
      <w:r w:rsidRPr="00F11966">
        <w:t xml:space="preserve">            - INACTIVE</w:t>
      </w:r>
    </w:p>
    <w:p w14:paraId="589C1D5C" w14:textId="77777777" w:rsidR="00E92CBF" w:rsidRPr="00F11966" w:rsidRDefault="00E92CBF" w:rsidP="00E92CBF">
      <w:pPr>
        <w:pStyle w:val="PL"/>
      </w:pPr>
      <w:r w:rsidRPr="00F11966">
        <w:t xml:space="preserve">        - type: string</w:t>
      </w:r>
    </w:p>
    <w:p w14:paraId="507644FC" w14:textId="77777777" w:rsidR="00790304" w:rsidRDefault="00790304" w:rsidP="00790304">
      <w:pPr>
        <w:pStyle w:val="PL"/>
      </w:pPr>
      <w:r>
        <w:t xml:space="preserve">  </w:t>
      </w:r>
      <w:r w:rsidRPr="00F11966">
        <w:t xml:space="preserve">  </w:t>
      </w:r>
      <w:r>
        <w:t xml:space="preserve">  description: &gt;</w:t>
      </w:r>
    </w:p>
    <w:p w14:paraId="64415282" w14:textId="77777777" w:rsidR="00790304" w:rsidRDefault="00790304" w:rsidP="00790304">
      <w:pPr>
        <w:pStyle w:val="PL"/>
      </w:pPr>
      <w:r>
        <w:t xml:space="preserve">        Possible values are:</w:t>
      </w:r>
    </w:p>
    <w:p w14:paraId="390732B3" w14:textId="77777777" w:rsidR="00790304" w:rsidRDefault="00790304" w:rsidP="00790304">
      <w:pPr>
        <w:pStyle w:val="PL"/>
      </w:pPr>
      <w:r>
        <w:t xml:space="preserve">        -IN_AREA: </w:t>
      </w:r>
      <w:r w:rsidRPr="00F11966">
        <w:rPr>
          <w:rFonts w:hint="eastAsia"/>
          <w:lang w:eastAsia="zh-CN"/>
        </w:rPr>
        <w:t>Indicate</w:t>
      </w:r>
      <w:r w:rsidRPr="00F11966">
        <w:rPr>
          <w:lang w:eastAsia="zh-CN"/>
        </w:rPr>
        <w:t>s</w:t>
      </w:r>
      <w:r w:rsidRPr="00F11966">
        <w:rPr>
          <w:rFonts w:hint="eastAsia"/>
          <w:lang w:eastAsia="zh-CN"/>
        </w:rPr>
        <w:t xml:space="preserve"> that the UE </w:t>
      </w:r>
      <w:r w:rsidRPr="00F11966">
        <w:rPr>
          <w:lang w:eastAsia="zh-CN"/>
        </w:rPr>
        <w:t xml:space="preserve">is inside or enters the </w:t>
      </w:r>
      <w:r w:rsidRPr="00F11966">
        <w:rPr>
          <w:rFonts w:hint="eastAsia"/>
          <w:lang w:eastAsia="zh-CN"/>
        </w:rPr>
        <w:t>presence reporting area.</w:t>
      </w:r>
    </w:p>
    <w:p w14:paraId="6430BEF6" w14:textId="77777777" w:rsidR="00790304" w:rsidRDefault="00790304" w:rsidP="00790304">
      <w:pPr>
        <w:pStyle w:val="PL"/>
      </w:pPr>
      <w:r>
        <w:t xml:space="preserve">        -OUT_OF_AREA: </w:t>
      </w:r>
      <w:r w:rsidRPr="00F11966">
        <w:rPr>
          <w:rFonts w:hint="eastAsia"/>
          <w:lang w:eastAsia="zh-CN"/>
        </w:rPr>
        <w:t>Indicate</w:t>
      </w:r>
      <w:r w:rsidRPr="00F11966">
        <w:rPr>
          <w:lang w:eastAsia="zh-CN"/>
        </w:rPr>
        <w:t>s</w:t>
      </w:r>
      <w:r w:rsidRPr="00F11966">
        <w:rPr>
          <w:rFonts w:hint="eastAsia"/>
          <w:lang w:eastAsia="zh-CN"/>
        </w:rPr>
        <w:t xml:space="preserve"> that the UE </w:t>
      </w:r>
      <w:r w:rsidRPr="00F11966">
        <w:rPr>
          <w:lang w:eastAsia="zh-CN"/>
        </w:rPr>
        <w:t xml:space="preserve">is outside or leaves the </w:t>
      </w:r>
      <w:r w:rsidRPr="00F11966">
        <w:rPr>
          <w:rFonts w:hint="eastAsia"/>
          <w:lang w:eastAsia="zh-CN"/>
        </w:rPr>
        <w:t>presence reporting area</w:t>
      </w:r>
    </w:p>
    <w:p w14:paraId="3D1ADD93" w14:textId="77777777" w:rsidR="00790304" w:rsidRDefault="00790304" w:rsidP="00790304">
      <w:pPr>
        <w:pStyle w:val="PL"/>
      </w:pPr>
      <w:r>
        <w:t xml:space="preserve">        -UNKNOW: </w:t>
      </w:r>
      <w:r w:rsidRPr="00F11966">
        <w:t xml:space="preserve">Indicates it is unknown whether the UE is in the </w:t>
      </w:r>
      <w:r w:rsidRPr="00F11966">
        <w:rPr>
          <w:rFonts w:hint="eastAsia"/>
          <w:lang w:eastAsia="zh-CN"/>
        </w:rPr>
        <w:t>presence reporting area</w:t>
      </w:r>
      <w:r w:rsidRPr="00F11966">
        <w:t xml:space="preserve"> or not</w:t>
      </w:r>
    </w:p>
    <w:p w14:paraId="4AB3340F" w14:textId="35E622CC" w:rsidR="00790304" w:rsidRPr="00F11966" w:rsidRDefault="00790304" w:rsidP="00790304">
      <w:pPr>
        <w:pStyle w:val="PL"/>
        <w:rPr>
          <w:lang w:val="en-US"/>
        </w:rPr>
      </w:pPr>
      <w:r>
        <w:t xml:space="preserve">        -INACTIVE: </w:t>
      </w:r>
      <w:r w:rsidRPr="00F11966">
        <w:rPr>
          <w:lang w:eastAsia="zh-CN"/>
        </w:rPr>
        <w:t>Indicates that the presence reporting area is inactive in the serving node.</w:t>
      </w:r>
    </w:p>
    <w:p w14:paraId="781F298F" w14:textId="77777777" w:rsidR="00E92CBF" w:rsidRPr="00F11966" w:rsidRDefault="00E92CBF" w:rsidP="00E92CBF">
      <w:pPr>
        <w:pStyle w:val="PL"/>
      </w:pPr>
      <w:r w:rsidRPr="00F11966">
        <w:t xml:space="preserve">    StationaryIndication:</w:t>
      </w:r>
    </w:p>
    <w:p w14:paraId="5E8A5CAA" w14:textId="77777777" w:rsidR="00E92CBF" w:rsidRPr="00F11966" w:rsidRDefault="00E92CBF" w:rsidP="00E92CBF">
      <w:pPr>
        <w:pStyle w:val="PL"/>
      </w:pPr>
      <w:r w:rsidRPr="00F11966">
        <w:t xml:space="preserve">      anyOf:</w:t>
      </w:r>
    </w:p>
    <w:p w14:paraId="7D11E090" w14:textId="77777777" w:rsidR="00E92CBF" w:rsidRPr="00F11966" w:rsidRDefault="00E92CBF" w:rsidP="00E92CBF">
      <w:pPr>
        <w:pStyle w:val="PL"/>
      </w:pPr>
      <w:r w:rsidRPr="00F11966">
        <w:t xml:space="preserve">      - type: string</w:t>
      </w:r>
    </w:p>
    <w:p w14:paraId="31E0E95A" w14:textId="77777777" w:rsidR="00E92CBF" w:rsidRPr="00F11966" w:rsidRDefault="00E92CBF" w:rsidP="00E92CBF">
      <w:pPr>
        <w:pStyle w:val="PL"/>
      </w:pPr>
      <w:r w:rsidRPr="00F11966">
        <w:t xml:space="preserve">        enum:</w:t>
      </w:r>
    </w:p>
    <w:p w14:paraId="1C64F10C" w14:textId="77777777" w:rsidR="00E92CBF" w:rsidRPr="00F11966" w:rsidRDefault="00E92CBF" w:rsidP="00E92CBF">
      <w:pPr>
        <w:pStyle w:val="PL"/>
      </w:pPr>
      <w:r w:rsidRPr="00F11966">
        <w:t xml:space="preserve">          - STATIONARY</w:t>
      </w:r>
    </w:p>
    <w:p w14:paraId="67801A8B" w14:textId="77777777" w:rsidR="00E92CBF" w:rsidRPr="00F11966" w:rsidRDefault="00E92CBF" w:rsidP="00E92CBF">
      <w:pPr>
        <w:pStyle w:val="PL"/>
      </w:pPr>
      <w:r w:rsidRPr="00F11966">
        <w:t xml:space="preserve">          - MOBILE</w:t>
      </w:r>
    </w:p>
    <w:p w14:paraId="388747C0" w14:textId="77777777" w:rsidR="00E92CBF" w:rsidRPr="00F11966" w:rsidRDefault="00E92CBF" w:rsidP="00E92CBF">
      <w:pPr>
        <w:pStyle w:val="PL"/>
      </w:pPr>
      <w:r w:rsidRPr="00F11966">
        <w:t xml:space="preserve">      - type: string</w:t>
      </w:r>
    </w:p>
    <w:p w14:paraId="38D850E4" w14:textId="77777777" w:rsidR="00E92CBF" w:rsidRPr="00F11966" w:rsidRDefault="00E92CBF" w:rsidP="00E92CBF">
      <w:pPr>
        <w:pStyle w:val="PL"/>
      </w:pPr>
      <w:r w:rsidRPr="00F11966">
        <w:t xml:space="preserve">        description: &gt;</w:t>
      </w:r>
    </w:p>
    <w:p w14:paraId="5DA400E2" w14:textId="77777777" w:rsidR="00E92CBF" w:rsidRPr="00F11966" w:rsidRDefault="00E92CBF" w:rsidP="00E92CBF">
      <w:pPr>
        <w:pStyle w:val="PL"/>
      </w:pPr>
      <w:r w:rsidRPr="00F11966">
        <w:t xml:space="preserve">          This string provides forward-compatibility with future</w:t>
      </w:r>
    </w:p>
    <w:p w14:paraId="77C2D7EF" w14:textId="77777777" w:rsidR="00E92CBF" w:rsidRPr="00F11966" w:rsidRDefault="00E92CBF" w:rsidP="00E92CBF">
      <w:pPr>
        <w:pStyle w:val="PL"/>
      </w:pPr>
      <w:r w:rsidRPr="00F11966">
        <w:t xml:space="preserve">          extensions to the enumeration but is not used to encode</w:t>
      </w:r>
    </w:p>
    <w:p w14:paraId="08E2D301" w14:textId="77777777" w:rsidR="00E92CBF" w:rsidRPr="00F11966" w:rsidRDefault="00E92CBF" w:rsidP="00E92CBF">
      <w:pPr>
        <w:pStyle w:val="PL"/>
      </w:pPr>
      <w:r w:rsidRPr="00F11966">
        <w:t xml:space="preserve">          content defined in the present version of this API.</w:t>
      </w:r>
    </w:p>
    <w:p w14:paraId="00C5857D" w14:textId="77777777" w:rsidR="00E92CBF" w:rsidRPr="00F11966" w:rsidRDefault="00E92CBF" w:rsidP="00E92CBF">
      <w:pPr>
        <w:pStyle w:val="PL"/>
      </w:pPr>
      <w:r w:rsidRPr="00F11966">
        <w:t xml:space="preserve">      description: &gt;</w:t>
      </w:r>
    </w:p>
    <w:p w14:paraId="349EC1C3" w14:textId="77777777" w:rsidR="00E92CBF" w:rsidRPr="00F11966" w:rsidRDefault="00E92CBF" w:rsidP="00E92CBF">
      <w:pPr>
        <w:pStyle w:val="PL"/>
      </w:pPr>
      <w:r w:rsidRPr="00F11966">
        <w:t xml:space="preserve">        Possible values are</w:t>
      </w:r>
    </w:p>
    <w:p w14:paraId="497C15E8" w14:textId="77777777" w:rsidR="00E92CBF" w:rsidRPr="00F11966" w:rsidRDefault="00E92CBF" w:rsidP="00E92CBF">
      <w:pPr>
        <w:pStyle w:val="PL"/>
      </w:pPr>
      <w:r w:rsidRPr="00F11966">
        <w:t xml:space="preserve">        - STATIONARY: Identifies the UE is stationary</w:t>
      </w:r>
    </w:p>
    <w:p w14:paraId="38612FE0" w14:textId="77777777" w:rsidR="00E92CBF" w:rsidRPr="00F11966" w:rsidRDefault="00E92CBF" w:rsidP="00E92CBF">
      <w:pPr>
        <w:pStyle w:val="PL"/>
      </w:pPr>
      <w:r w:rsidRPr="00F11966">
        <w:t xml:space="preserve">        - MOBILE: Identifies the UE is mobile</w:t>
      </w:r>
    </w:p>
    <w:p w14:paraId="03766438" w14:textId="77777777" w:rsidR="00E92CBF" w:rsidRPr="00F11966" w:rsidRDefault="00E92CBF" w:rsidP="00E92CBF">
      <w:pPr>
        <w:pStyle w:val="PL"/>
      </w:pPr>
      <w:r w:rsidRPr="00F11966">
        <w:t xml:space="preserve">    StationaryIndicationRm:</w:t>
      </w:r>
    </w:p>
    <w:p w14:paraId="6FEF6287" w14:textId="77777777" w:rsidR="00E92CBF" w:rsidRPr="00F11966" w:rsidRDefault="00E92CBF" w:rsidP="00E92CBF">
      <w:pPr>
        <w:pStyle w:val="PL"/>
      </w:pPr>
      <w:r w:rsidRPr="00F11966">
        <w:t xml:space="preserve">      anyOf:</w:t>
      </w:r>
    </w:p>
    <w:p w14:paraId="4DA3B8FF" w14:textId="77777777" w:rsidR="00E92CBF" w:rsidRPr="00F11966" w:rsidRDefault="00E92CBF" w:rsidP="00E92CBF">
      <w:pPr>
        <w:pStyle w:val="PL"/>
      </w:pPr>
      <w:r w:rsidRPr="00F11966">
        <w:t xml:space="preserve">        - $ref: '#/components/schemas/StationaryIndication'</w:t>
      </w:r>
    </w:p>
    <w:p w14:paraId="1CFCF477" w14:textId="77777777" w:rsidR="00E92CBF" w:rsidRPr="00F11966" w:rsidRDefault="00E92CBF" w:rsidP="00E92CBF">
      <w:pPr>
        <w:pStyle w:val="PL"/>
      </w:pPr>
      <w:r w:rsidRPr="00F11966">
        <w:t xml:space="preserve">        - </w:t>
      </w:r>
      <w:r w:rsidRPr="00F11966">
        <w:rPr>
          <w:lang w:val="en-US"/>
        </w:rPr>
        <w:t>$ref: '#/components/schemas/NullValue'</w:t>
      </w:r>
    </w:p>
    <w:p w14:paraId="3A73AC2E" w14:textId="77777777" w:rsidR="005F5496" w:rsidRPr="00F11966" w:rsidRDefault="005F5496" w:rsidP="005F5496">
      <w:pPr>
        <w:pStyle w:val="PL"/>
        <w:rPr>
          <w:lang w:val="en-US"/>
        </w:rPr>
      </w:pPr>
      <w:r>
        <w:t xml:space="preserve">  </w:t>
      </w:r>
      <w:r w:rsidRPr="00F11966">
        <w:t xml:space="preserve">  </w:t>
      </w:r>
      <w:r>
        <w:t xml:space="preserve">  </w:t>
      </w:r>
      <w:r w:rsidRPr="00F11966">
        <w:t>description:</w:t>
      </w:r>
      <w:r>
        <w:t xml:space="preserve"> </w:t>
      </w:r>
      <w:r w:rsidRPr="00F11966">
        <w:t xml:space="preserve">This enumeration is defined in the same way as the "StationaryIndication" enumeration, but with the OpenAPI </w:t>
      </w:r>
      <w:r>
        <w:t>"nullable=</w:t>
      </w:r>
      <w:r w:rsidRPr="00F11966">
        <w:t xml:space="preserve"> true" property</w:t>
      </w:r>
      <w:r w:rsidRPr="001D2CEF">
        <w:t>.</w:t>
      </w:r>
    </w:p>
    <w:p w14:paraId="2F3B4D4D" w14:textId="77777777" w:rsidR="00E92CBF" w:rsidRPr="00F11966" w:rsidRDefault="00E92CBF" w:rsidP="00E92CBF">
      <w:pPr>
        <w:pStyle w:val="PL"/>
      </w:pPr>
      <w:r w:rsidRPr="00F11966">
        <w:t xml:space="preserve">    ScheduledCommunicationType:</w:t>
      </w:r>
    </w:p>
    <w:p w14:paraId="1111552C" w14:textId="77777777" w:rsidR="00E92CBF" w:rsidRPr="00F11966" w:rsidRDefault="00E92CBF" w:rsidP="00E92CBF">
      <w:pPr>
        <w:pStyle w:val="PL"/>
      </w:pPr>
      <w:r w:rsidRPr="00F11966">
        <w:t xml:space="preserve">      anyOf:</w:t>
      </w:r>
    </w:p>
    <w:p w14:paraId="60FD366D" w14:textId="77777777" w:rsidR="00E92CBF" w:rsidRPr="00F11966" w:rsidRDefault="00E92CBF" w:rsidP="00E92CBF">
      <w:pPr>
        <w:pStyle w:val="PL"/>
      </w:pPr>
      <w:r w:rsidRPr="00F11966">
        <w:t xml:space="preserve">        - type: string</w:t>
      </w:r>
    </w:p>
    <w:p w14:paraId="6D1DCB56" w14:textId="77777777" w:rsidR="00E92CBF" w:rsidRPr="00F11966" w:rsidRDefault="00E92CBF" w:rsidP="00E92CBF">
      <w:pPr>
        <w:pStyle w:val="PL"/>
      </w:pPr>
      <w:r w:rsidRPr="00F11966">
        <w:t xml:space="preserve">          enum:</w:t>
      </w:r>
    </w:p>
    <w:p w14:paraId="2B0E96FB" w14:textId="77777777" w:rsidR="00E92CBF" w:rsidRPr="00F11966" w:rsidRDefault="00E92CBF" w:rsidP="00E92CBF">
      <w:pPr>
        <w:pStyle w:val="PL"/>
      </w:pPr>
      <w:r w:rsidRPr="00F11966">
        <w:t xml:space="preserve">            - DOWNLINK_ONLY</w:t>
      </w:r>
    </w:p>
    <w:p w14:paraId="69C2F505" w14:textId="77777777" w:rsidR="00E92CBF" w:rsidRPr="00F11966" w:rsidRDefault="00E92CBF" w:rsidP="00E92CBF">
      <w:pPr>
        <w:pStyle w:val="PL"/>
      </w:pPr>
      <w:r w:rsidRPr="00F11966">
        <w:t xml:space="preserve">            - </w:t>
      </w:r>
      <w:r w:rsidRPr="00F11966">
        <w:rPr>
          <w:rFonts w:hint="eastAsia"/>
        </w:rPr>
        <w:t>U</w:t>
      </w:r>
      <w:r w:rsidRPr="00F11966">
        <w:t>PLINK_ONLY</w:t>
      </w:r>
    </w:p>
    <w:p w14:paraId="773EB8D9" w14:textId="77777777" w:rsidR="00E92CBF" w:rsidRPr="00F11966" w:rsidRDefault="00E92CBF" w:rsidP="00E92CBF">
      <w:pPr>
        <w:pStyle w:val="PL"/>
      </w:pPr>
      <w:r w:rsidRPr="00F11966">
        <w:t xml:space="preserve">            - BIDIRECTIONAL</w:t>
      </w:r>
    </w:p>
    <w:p w14:paraId="3C465C96" w14:textId="77777777" w:rsidR="00E92CBF" w:rsidRPr="00F11966" w:rsidRDefault="00E92CBF" w:rsidP="00E92CBF">
      <w:pPr>
        <w:pStyle w:val="PL"/>
      </w:pPr>
      <w:r w:rsidRPr="00F11966">
        <w:t xml:space="preserve">        - type: string</w:t>
      </w:r>
    </w:p>
    <w:p w14:paraId="77B8AA22" w14:textId="16727A6E" w:rsidR="00790304" w:rsidRDefault="00790304" w:rsidP="00790304">
      <w:pPr>
        <w:pStyle w:val="PL"/>
      </w:pPr>
      <w:r>
        <w:t xml:space="preserve">  </w:t>
      </w:r>
      <w:r w:rsidRPr="00F11966">
        <w:t xml:space="preserve">  </w:t>
      </w:r>
      <w:r>
        <w:t xml:space="preserve"> </w:t>
      </w:r>
      <w:r w:rsidR="00EE24CF">
        <w:t xml:space="preserve"> </w:t>
      </w:r>
      <w:r w:rsidRPr="00F11966">
        <w:t>description:</w:t>
      </w:r>
      <w:r>
        <w:t xml:space="preserve"> &gt;</w:t>
      </w:r>
    </w:p>
    <w:p w14:paraId="0263C43B" w14:textId="77777777" w:rsidR="00790304" w:rsidRDefault="00790304" w:rsidP="00790304">
      <w:pPr>
        <w:pStyle w:val="PL"/>
      </w:pPr>
      <w:r>
        <w:t xml:space="preserve">       Possible values are:</w:t>
      </w:r>
    </w:p>
    <w:p w14:paraId="486BB1DF" w14:textId="77777777" w:rsidR="00790304" w:rsidRPr="00F11966" w:rsidRDefault="00790304" w:rsidP="00790304">
      <w:pPr>
        <w:pStyle w:val="PL"/>
      </w:pPr>
      <w:r w:rsidRPr="00F11966">
        <w:t xml:space="preserve">       -DOWNLINK_ONLY</w:t>
      </w:r>
      <w:r>
        <w:t xml:space="preserve">: </w:t>
      </w:r>
      <w:r w:rsidRPr="00F11966">
        <w:t>Downlink only</w:t>
      </w:r>
    </w:p>
    <w:p w14:paraId="669398D2" w14:textId="77777777" w:rsidR="00790304" w:rsidRPr="00F11966" w:rsidRDefault="00790304" w:rsidP="00790304">
      <w:pPr>
        <w:pStyle w:val="PL"/>
      </w:pPr>
      <w:r w:rsidRPr="00F11966">
        <w:t xml:space="preserve">       -</w:t>
      </w:r>
      <w:r w:rsidRPr="00F11966">
        <w:rPr>
          <w:rFonts w:hint="eastAsia"/>
        </w:rPr>
        <w:t>U</w:t>
      </w:r>
      <w:r w:rsidRPr="00F11966">
        <w:t>PLINK_ONLY</w:t>
      </w:r>
      <w:r>
        <w:t xml:space="preserve">: </w:t>
      </w:r>
      <w:r w:rsidRPr="00F11966">
        <w:t>Uplink only</w:t>
      </w:r>
    </w:p>
    <w:p w14:paraId="475A94D8" w14:textId="77777777" w:rsidR="00790304" w:rsidRPr="00F11966" w:rsidRDefault="00790304" w:rsidP="00790304">
      <w:pPr>
        <w:pStyle w:val="PL"/>
      </w:pPr>
      <w:r w:rsidRPr="00F11966">
        <w:t xml:space="preserve">       -BIDIRECTIONA</w:t>
      </w:r>
      <w:r>
        <w:t xml:space="preserve">: </w:t>
      </w:r>
      <w:r w:rsidRPr="00F11966">
        <w:t>Bi-directional</w:t>
      </w:r>
    </w:p>
    <w:p w14:paraId="725AB4CA" w14:textId="77777777" w:rsidR="00E92CBF" w:rsidRPr="00F11966" w:rsidRDefault="00E92CBF" w:rsidP="00E92CBF">
      <w:pPr>
        <w:pStyle w:val="PL"/>
      </w:pPr>
      <w:r w:rsidRPr="00F11966">
        <w:t xml:space="preserve">    ScheduledCommunicationTypeRm:</w:t>
      </w:r>
    </w:p>
    <w:p w14:paraId="1CD6A278" w14:textId="77777777" w:rsidR="00E92CBF" w:rsidRPr="00F11966" w:rsidRDefault="00E92CBF" w:rsidP="00E92CBF">
      <w:pPr>
        <w:pStyle w:val="PL"/>
      </w:pPr>
      <w:r w:rsidRPr="00F11966">
        <w:t xml:space="preserve">      anyOf:</w:t>
      </w:r>
    </w:p>
    <w:p w14:paraId="71239D73" w14:textId="77777777" w:rsidR="00E92CBF" w:rsidRPr="00F11966" w:rsidRDefault="00E92CBF" w:rsidP="00E92CBF">
      <w:pPr>
        <w:pStyle w:val="PL"/>
      </w:pPr>
      <w:r w:rsidRPr="00F11966">
        <w:t xml:space="preserve">        - $ref: '#/components/schemas/ScheduledCommunicationType'</w:t>
      </w:r>
    </w:p>
    <w:p w14:paraId="7E5C2608" w14:textId="77777777" w:rsidR="00E92CBF" w:rsidRPr="00F11966" w:rsidRDefault="00E92CBF" w:rsidP="00E92CBF">
      <w:pPr>
        <w:pStyle w:val="PL"/>
      </w:pPr>
      <w:r w:rsidRPr="00F11966">
        <w:t xml:space="preserve">        - </w:t>
      </w:r>
      <w:r w:rsidRPr="00F11966">
        <w:rPr>
          <w:lang w:val="en-US"/>
        </w:rPr>
        <w:t>$ref: '#/components/schemas/NullValue'</w:t>
      </w:r>
    </w:p>
    <w:p w14:paraId="5AC80BB8" w14:textId="77777777" w:rsidR="005F5496" w:rsidRPr="00F11966" w:rsidRDefault="005F5496" w:rsidP="005F5496">
      <w:pPr>
        <w:pStyle w:val="PL"/>
        <w:rPr>
          <w:lang w:val="en-US"/>
        </w:rPr>
      </w:pPr>
      <w:r>
        <w:t xml:space="preserve">    </w:t>
      </w:r>
      <w:r w:rsidRPr="00F11966">
        <w:t xml:space="preserve">  description:</w:t>
      </w:r>
      <w:r>
        <w:t xml:space="preserve"> </w:t>
      </w:r>
      <w:r w:rsidRPr="00F11966">
        <w:t>This enumeration is d</w:t>
      </w:r>
      <w:r>
        <w:t>efined in the same way as the "</w:t>
      </w:r>
      <w:r w:rsidRPr="00F11966">
        <w:t xml:space="preserve">ScheduledCommunicationTypen" enumeration, but with the OpenAPI </w:t>
      </w:r>
      <w:r>
        <w:t>"nullable=</w:t>
      </w:r>
      <w:r w:rsidRPr="00F11966">
        <w:t xml:space="preserve"> true" property</w:t>
      </w:r>
      <w:r w:rsidRPr="001D2CEF">
        <w:t>.</w:t>
      </w:r>
    </w:p>
    <w:p w14:paraId="302BF86B" w14:textId="77777777" w:rsidR="00E92CBF" w:rsidRPr="00F11966" w:rsidRDefault="00E92CBF" w:rsidP="00E92CBF">
      <w:pPr>
        <w:pStyle w:val="PL"/>
      </w:pPr>
      <w:r w:rsidRPr="00F11966">
        <w:t xml:space="preserve">    TrafficProfile:</w:t>
      </w:r>
    </w:p>
    <w:p w14:paraId="21E5EFEC" w14:textId="77777777" w:rsidR="00E92CBF" w:rsidRPr="00F11966" w:rsidRDefault="00E92CBF" w:rsidP="00E92CBF">
      <w:pPr>
        <w:pStyle w:val="PL"/>
      </w:pPr>
      <w:r w:rsidRPr="00F11966">
        <w:t xml:space="preserve">      anyOf:</w:t>
      </w:r>
    </w:p>
    <w:p w14:paraId="0D31FC6A" w14:textId="77777777" w:rsidR="00E92CBF" w:rsidRPr="00F11966" w:rsidRDefault="00E92CBF" w:rsidP="00E92CBF">
      <w:pPr>
        <w:pStyle w:val="PL"/>
      </w:pPr>
      <w:r w:rsidRPr="00F11966">
        <w:t xml:space="preserve">      - type: string</w:t>
      </w:r>
    </w:p>
    <w:p w14:paraId="51AD3384" w14:textId="77777777" w:rsidR="00E92CBF" w:rsidRPr="00F11966" w:rsidRDefault="00E92CBF" w:rsidP="00E92CBF">
      <w:pPr>
        <w:pStyle w:val="PL"/>
      </w:pPr>
      <w:r w:rsidRPr="00F11966">
        <w:t xml:space="preserve">        enum:</w:t>
      </w:r>
    </w:p>
    <w:p w14:paraId="7C9E33F4" w14:textId="77777777" w:rsidR="00E92CBF" w:rsidRPr="00F11966" w:rsidRDefault="00E92CBF" w:rsidP="00E92CBF">
      <w:pPr>
        <w:pStyle w:val="PL"/>
      </w:pPr>
      <w:r w:rsidRPr="00F11966">
        <w:t xml:space="preserve">          - SINGLE_TRANS_UL</w:t>
      </w:r>
    </w:p>
    <w:p w14:paraId="5C3C1226" w14:textId="77777777" w:rsidR="00E92CBF" w:rsidRPr="00F11966" w:rsidRDefault="00E92CBF" w:rsidP="00E92CBF">
      <w:pPr>
        <w:pStyle w:val="PL"/>
      </w:pPr>
      <w:r w:rsidRPr="00F11966">
        <w:t xml:space="preserve">          - SINGLE_TRANS_DL</w:t>
      </w:r>
    </w:p>
    <w:p w14:paraId="0791150C" w14:textId="77777777" w:rsidR="00E92CBF" w:rsidRPr="00F11966" w:rsidRDefault="00E92CBF" w:rsidP="00E92CBF">
      <w:pPr>
        <w:pStyle w:val="PL"/>
      </w:pPr>
      <w:r w:rsidRPr="00F11966">
        <w:t xml:space="preserve">          - DUAL_TRANS_UL_FIRST</w:t>
      </w:r>
    </w:p>
    <w:p w14:paraId="63E12DA5" w14:textId="77777777" w:rsidR="00E92CBF" w:rsidRPr="00F11966" w:rsidRDefault="00E92CBF" w:rsidP="00E92CBF">
      <w:pPr>
        <w:pStyle w:val="PL"/>
      </w:pPr>
      <w:r w:rsidRPr="00F11966">
        <w:t xml:space="preserve">          - DUAL_TRANS_DL_FIRST</w:t>
      </w:r>
    </w:p>
    <w:p w14:paraId="50A10D4C" w14:textId="77777777" w:rsidR="00E92CBF" w:rsidRPr="00F11966" w:rsidRDefault="00E92CBF" w:rsidP="00E92CBF">
      <w:pPr>
        <w:pStyle w:val="PL"/>
      </w:pPr>
      <w:r w:rsidRPr="00F11966">
        <w:t xml:space="preserve">          - MULTI_TRANS</w:t>
      </w:r>
    </w:p>
    <w:p w14:paraId="4D880E33" w14:textId="77777777" w:rsidR="00E92CBF" w:rsidRPr="00F11966" w:rsidRDefault="00E92CBF" w:rsidP="00E92CBF">
      <w:pPr>
        <w:pStyle w:val="PL"/>
      </w:pPr>
      <w:r w:rsidRPr="00F11966">
        <w:t xml:space="preserve">      - type: string</w:t>
      </w:r>
    </w:p>
    <w:p w14:paraId="7795A273" w14:textId="77777777" w:rsidR="00E92CBF" w:rsidRPr="00F11966" w:rsidRDefault="00E92CBF" w:rsidP="00E92CBF">
      <w:pPr>
        <w:pStyle w:val="PL"/>
      </w:pPr>
      <w:r w:rsidRPr="00F11966">
        <w:t xml:space="preserve">        description: &gt;</w:t>
      </w:r>
    </w:p>
    <w:p w14:paraId="42861382" w14:textId="77777777" w:rsidR="00E92CBF" w:rsidRPr="00F11966" w:rsidRDefault="00E92CBF" w:rsidP="00E92CBF">
      <w:pPr>
        <w:pStyle w:val="PL"/>
      </w:pPr>
      <w:r w:rsidRPr="00F11966">
        <w:t xml:space="preserve">          This string provides forward-compatibility with future</w:t>
      </w:r>
    </w:p>
    <w:p w14:paraId="2CA73446" w14:textId="77777777" w:rsidR="00E92CBF" w:rsidRPr="00F11966" w:rsidRDefault="00E92CBF" w:rsidP="00E92CBF">
      <w:pPr>
        <w:pStyle w:val="PL"/>
      </w:pPr>
      <w:r w:rsidRPr="00F11966">
        <w:t xml:space="preserve">          extensions to the enumeration but is not used to encode</w:t>
      </w:r>
    </w:p>
    <w:p w14:paraId="258D374D" w14:textId="77777777" w:rsidR="00E92CBF" w:rsidRPr="00F11966" w:rsidRDefault="00E92CBF" w:rsidP="00E92CBF">
      <w:pPr>
        <w:pStyle w:val="PL"/>
      </w:pPr>
      <w:r w:rsidRPr="00F11966">
        <w:t xml:space="preserve">          content defined in the present version of this API.</w:t>
      </w:r>
    </w:p>
    <w:p w14:paraId="358F3E98" w14:textId="77777777" w:rsidR="00E92CBF" w:rsidRPr="00F11966" w:rsidRDefault="00E92CBF" w:rsidP="00E92CBF">
      <w:pPr>
        <w:pStyle w:val="PL"/>
      </w:pPr>
      <w:r w:rsidRPr="00F11966">
        <w:t xml:space="preserve">      description: &gt;</w:t>
      </w:r>
    </w:p>
    <w:p w14:paraId="53611AD8" w14:textId="77777777" w:rsidR="00E92CBF" w:rsidRPr="00F11966" w:rsidRDefault="00E92CBF" w:rsidP="00E92CBF">
      <w:pPr>
        <w:pStyle w:val="PL"/>
      </w:pPr>
      <w:r w:rsidRPr="00F11966">
        <w:t xml:space="preserve">        Possible values are</w:t>
      </w:r>
    </w:p>
    <w:p w14:paraId="4F4FB133" w14:textId="77777777" w:rsidR="00E92CBF" w:rsidRPr="00F11966" w:rsidRDefault="00E92CBF" w:rsidP="00E92CBF">
      <w:pPr>
        <w:pStyle w:val="PL"/>
      </w:pPr>
      <w:r w:rsidRPr="00F11966">
        <w:t xml:space="preserve">        - SINGLE_TRANS_UL: Uplink single packet transmission.</w:t>
      </w:r>
    </w:p>
    <w:p w14:paraId="3F4DDE79" w14:textId="77777777" w:rsidR="00E92CBF" w:rsidRPr="00F11966" w:rsidRDefault="00E92CBF" w:rsidP="00E92CBF">
      <w:pPr>
        <w:pStyle w:val="PL"/>
      </w:pPr>
      <w:r w:rsidRPr="00F11966">
        <w:t xml:space="preserve">        - SINGLE_TRANS_DL: Downlink single packet transmission.</w:t>
      </w:r>
    </w:p>
    <w:p w14:paraId="295CA5D8" w14:textId="77777777" w:rsidR="00E92CBF" w:rsidRPr="00F11966" w:rsidRDefault="00E92CBF" w:rsidP="00E92CBF">
      <w:pPr>
        <w:pStyle w:val="PL"/>
      </w:pPr>
      <w:r w:rsidRPr="00F11966">
        <w:lastRenderedPageBreak/>
        <w:t xml:space="preserve">        - DUAL_TRANS_UL_FIRST: Dual packet transmission, firstly uplink packet transmission with subsequent downlink packet transmission.</w:t>
      </w:r>
    </w:p>
    <w:p w14:paraId="625319CC" w14:textId="77777777" w:rsidR="00E92CBF" w:rsidRPr="00F11966" w:rsidRDefault="00E92CBF" w:rsidP="00E92CBF">
      <w:pPr>
        <w:pStyle w:val="PL"/>
      </w:pPr>
      <w:r w:rsidRPr="00F11966">
        <w:t xml:space="preserve">        - DUAL_TRANS_DL_FIRST: Dual packet transmission, firstly downlink packet transmission with subsequent uplink packet transmission.</w:t>
      </w:r>
    </w:p>
    <w:p w14:paraId="29118825" w14:textId="77777777" w:rsidR="00E92CBF" w:rsidRPr="00F11966" w:rsidRDefault="00E92CBF" w:rsidP="00E92CBF">
      <w:pPr>
        <w:pStyle w:val="PL"/>
      </w:pPr>
      <w:r w:rsidRPr="00F11966">
        <w:t xml:space="preserve">    TrafficProfileRm:</w:t>
      </w:r>
    </w:p>
    <w:p w14:paraId="20A0AF89" w14:textId="77777777" w:rsidR="00E92CBF" w:rsidRPr="00F11966" w:rsidRDefault="00E92CBF" w:rsidP="00E92CBF">
      <w:pPr>
        <w:pStyle w:val="PL"/>
      </w:pPr>
      <w:r w:rsidRPr="00F11966">
        <w:t xml:space="preserve">      anyOf:</w:t>
      </w:r>
    </w:p>
    <w:p w14:paraId="4F7AE82B" w14:textId="77777777" w:rsidR="00E92CBF" w:rsidRPr="00F11966" w:rsidRDefault="00E92CBF" w:rsidP="00E92CBF">
      <w:pPr>
        <w:pStyle w:val="PL"/>
      </w:pPr>
      <w:r w:rsidRPr="00F11966">
        <w:t xml:space="preserve">        - $ref: '#/components/schemas/TrafficProfile'</w:t>
      </w:r>
    </w:p>
    <w:p w14:paraId="3929ABD0" w14:textId="77777777" w:rsidR="00E92CBF" w:rsidRPr="00F11966" w:rsidRDefault="00E92CBF" w:rsidP="00E92CBF">
      <w:pPr>
        <w:pStyle w:val="PL"/>
      </w:pPr>
      <w:r w:rsidRPr="00F11966">
        <w:t xml:space="preserve">        - </w:t>
      </w:r>
      <w:r w:rsidRPr="00F11966">
        <w:rPr>
          <w:lang w:val="en-US"/>
        </w:rPr>
        <w:t>$ref: '#/components/schemas/NullValue'</w:t>
      </w:r>
    </w:p>
    <w:p w14:paraId="6C45E022" w14:textId="4FB47196" w:rsidR="005F5496" w:rsidRPr="00F11966" w:rsidRDefault="005F5496" w:rsidP="005F5496">
      <w:pPr>
        <w:pStyle w:val="PL"/>
        <w:rPr>
          <w:lang w:val="en-US"/>
        </w:rPr>
      </w:pPr>
      <w:r>
        <w:t xml:space="preserve">    </w:t>
      </w:r>
      <w:r w:rsidRPr="00F11966">
        <w:t xml:space="preserve">  description:</w:t>
      </w:r>
      <w:r>
        <w:t xml:space="preserve"> </w:t>
      </w:r>
      <w:r w:rsidRPr="00F11966">
        <w:t>This enumeration is d</w:t>
      </w:r>
      <w:r>
        <w:t>efined in the same way as the "</w:t>
      </w:r>
      <w:r w:rsidRPr="00F11966">
        <w:t xml:space="preserve">TrafficProfile" enumeration, but with the OpenAPI </w:t>
      </w:r>
      <w:r>
        <w:t>"nullable=</w:t>
      </w:r>
      <w:r w:rsidRPr="00F11966">
        <w:t xml:space="preserve"> true" property</w:t>
      </w:r>
      <w:r w:rsidRPr="001D2CEF">
        <w:t>.</w:t>
      </w:r>
    </w:p>
    <w:p w14:paraId="0EB11D83" w14:textId="77777777" w:rsidR="00E92CBF" w:rsidRPr="00F11966" w:rsidRDefault="00E92CBF" w:rsidP="00E92CBF">
      <w:pPr>
        <w:pStyle w:val="PL"/>
      </w:pPr>
      <w:r w:rsidRPr="00F11966">
        <w:t xml:space="preserve">    LcsServiceAuth:</w:t>
      </w:r>
    </w:p>
    <w:p w14:paraId="3BC5E0FD" w14:textId="77777777" w:rsidR="00E92CBF" w:rsidRPr="00F11966" w:rsidRDefault="00E92CBF" w:rsidP="00E92CBF">
      <w:pPr>
        <w:pStyle w:val="PL"/>
      </w:pPr>
      <w:r w:rsidRPr="00F11966">
        <w:t xml:space="preserve">      anyOf:</w:t>
      </w:r>
    </w:p>
    <w:p w14:paraId="31551ECE" w14:textId="77777777" w:rsidR="00E92CBF" w:rsidRPr="00F11966" w:rsidRDefault="00E92CBF" w:rsidP="00E92CBF">
      <w:pPr>
        <w:pStyle w:val="PL"/>
      </w:pPr>
      <w:r w:rsidRPr="00F11966">
        <w:t xml:space="preserve">      - type: string</w:t>
      </w:r>
    </w:p>
    <w:p w14:paraId="298B96F6" w14:textId="77777777" w:rsidR="00E92CBF" w:rsidRPr="00F11966" w:rsidRDefault="00E92CBF" w:rsidP="00E92CBF">
      <w:pPr>
        <w:pStyle w:val="PL"/>
      </w:pPr>
      <w:r w:rsidRPr="00F11966">
        <w:t xml:space="preserve">        enum:</w:t>
      </w:r>
    </w:p>
    <w:p w14:paraId="6B2B11D6" w14:textId="77777777" w:rsidR="00E92CBF" w:rsidRPr="00F11966" w:rsidRDefault="00E92CBF" w:rsidP="00E92CBF">
      <w:pPr>
        <w:pStyle w:val="PL"/>
      </w:pPr>
      <w:r w:rsidRPr="00F11966">
        <w:t xml:space="preserve">          - "LOCATION_ALLOWED_WITH_NOTIFICATION"</w:t>
      </w:r>
    </w:p>
    <w:p w14:paraId="6E5840F7" w14:textId="77777777" w:rsidR="00E92CBF" w:rsidRPr="00F11966" w:rsidRDefault="00E92CBF" w:rsidP="00E92CBF">
      <w:pPr>
        <w:pStyle w:val="PL"/>
      </w:pPr>
      <w:r w:rsidRPr="00F11966">
        <w:t xml:space="preserve">          - "LOCATION_ALLOWED_WITHOUT_NOTIFICATION"</w:t>
      </w:r>
    </w:p>
    <w:p w14:paraId="4AC1383E" w14:textId="77777777" w:rsidR="00E92CBF" w:rsidRPr="00F11966" w:rsidRDefault="00E92CBF" w:rsidP="00E92CBF">
      <w:pPr>
        <w:pStyle w:val="PL"/>
      </w:pPr>
      <w:r w:rsidRPr="00F11966">
        <w:t xml:space="preserve">          - "LOCATION_ALLOWED_WITHOUT_RESPONSE"</w:t>
      </w:r>
    </w:p>
    <w:p w14:paraId="71978DBE" w14:textId="77777777" w:rsidR="00E92CBF" w:rsidRPr="00F11966" w:rsidRDefault="00E92CBF" w:rsidP="00E92CBF">
      <w:pPr>
        <w:pStyle w:val="PL"/>
      </w:pPr>
      <w:r w:rsidRPr="00F11966">
        <w:t xml:space="preserve">          - "LOCATION_RESTRICTED_WITHOUT_RESPONSE"</w:t>
      </w:r>
    </w:p>
    <w:p w14:paraId="5E25AF74" w14:textId="77777777" w:rsidR="00E92CBF" w:rsidRPr="00F11966" w:rsidRDefault="00E92CBF" w:rsidP="00E92CBF">
      <w:pPr>
        <w:pStyle w:val="PL"/>
      </w:pPr>
      <w:r w:rsidRPr="00F11966">
        <w:t xml:space="preserve">          - </w:t>
      </w:r>
      <w:r w:rsidRPr="00F11966">
        <w:rPr>
          <w:rFonts w:hint="eastAsia"/>
          <w:lang w:eastAsia="zh-CN"/>
        </w:rPr>
        <w:t>"</w:t>
      </w:r>
      <w:r w:rsidRPr="00F11966">
        <w:t>NOTIFICATION_ONLY</w:t>
      </w:r>
      <w:r w:rsidRPr="00F11966">
        <w:rPr>
          <w:lang w:eastAsia="zh-CN"/>
        </w:rPr>
        <w:t>"</w:t>
      </w:r>
    </w:p>
    <w:p w14:paraId="66C8D1AD" w14:textId="77777777" w:rsidR="00E92CBF" w:rsidRPr="00F11966" w:rsidRDefault="00E92CBF" w:rsidP="00E92CBF">
      <w:pPr>
        <w:pStyle w:val="PL"/>
      </w:pPr>
      <w:r w:rsidRPr="00F11966">
        <w:t xml:space="preserve">          - </w:t>
      </w:r>
      <w:r w:rsidRPr="00F11966">
        <w:rPr>
          <w:rFonts w:hint="eastAsia"/>
          <w:lang w:eastAsia="zh-CN"/>
        </w:rPr>
        <w:t>"</w:t>
      </w:r>
      <w:r w:rsidRPr="00F11966">
        <w:t>NOTIFICATION_AND_VERIFICATION_ONLY</w:t>
      </w:r>
      <w:r w:rsidRPr="00F11966">
        <w:rPr>
          <w:lang w:eastAsia="zh-CN"/>
        </w:rPr>
        <w:t>"</w:t>
      </w:r>
    </w:p>
    <w:p w14:paraId="4120C033" w14:textId="77777777" w:rsidR="00E92CBF" w:rsidRPr="00F11966" w:rsidRDefault="00E92CBF" w:rsidP="00E92CBF">
      <w:pPr>
        <w:pStyle w:val="PL"/>
      </w:pPr>
      <w:r w:rsidRPr="00F11966">
        <w:t xml:space="preserve">      - type: string</w:t>
      </w:r>
    </w:p>
    <w:p w14:paraId="207A4304" w14:textId="77777777" w:rsidR="00E92CBF" w:rsidRPr="00F11966" w:rsidRDefault="00E92CBF" w:rsidP="00E92CBF">
      <w:pPr>
        <w:pStyle w:val="PL"/>
      </w:pPr>
      <w:r w:rsidRPr="00F11966">
        <w:t xml:space="preserve">        description: &gt;</w:t>
      </w:r>
    </w:p>
    <w:p w14:paraId="0D69A5CE" w14:textId="77777777" w:rsidR="00E92CBF" w:rsidRPr="00F11966" w:rsidRDefault="00E92CBF" w:rsidP="00E92CBF">
      <w:pPr>
        <w:pStyle w:val="PL"/>
      </w:pPr>
      <w:r w:rsidRPr="00F11966">
        <w:t xml:space="preserve">          This string provides forward-compatibility with future</w:t>
      </w:r>
    </w:p>
    <w:p w14:paraId="290A8FE7" w14:textId="77777777" w:rsidR="00E92CBF" w:rsidRPr="00F11966" w:rsidRDefault="00E92CBF" w:rsidP="00E92CBF">
      <w:pPr>
        <w:pStyle w:val="PL"/>
      </w:pPr>
      <w:r w:rsidRPr="00F11966">
        <w:t xml:space="preserve">          extensions to the enumeration but is not used to encode</w:t>
      </w:r>
    </w:p>
    <w:p w14:paraId="153F5003" w14:textId="77777777" w:rsidR="00E92CBF" w:rsidRPr="00F11966" w:rsidRDefault="00E92CBF" w:rsidP="00E92CBF">
      <w:pPr>
        <w:pStyle w:val="PL"/>
      </w:pPr>
      <w:r w:rsidRPr="00F11966">
        <w:t xml:space="preserve">          content defined in the present version of this API.</w:t>
      </w:r>
    </w:p>
    <w:p w14:paraId="38ED3452" w14:textId="77777777" w:rsidR="00E92CBF" w:rsidRPr="00F11966" w:rsidRDefault="00E92CBF" w:rsidP="00E92CBF">
      <w:pPr>
        <w:pStyle w:val="PL"/>
      </w:pPr>
      <w:r w:rsidRPr="00F11966">
        <w:t xml:space="preserve">      description: &gt;</w:t>
      </w:r>
    </w:p>
    <w:p w14:paraId="7EFCEE39" w14:textId="77777777" w:rsidR="00E92CBF" w:rsidRPr="00F11966" w:rsidRDefault="00E92CBF" w:rsidP="00E92CBF">
      <w:pPr>
        <w:pStyle w:val="PL"/>
      </w:pPr>
      <w:r w:rsidRPr="00F11966">
        <w:t xml:space="preserve">        Possible values are</w:t>
      </w:r>
    </w:p>
    <w:p w14:paraId="484C0900" w14:textId="77777777" w:rsidR="00E92CBF" w:rsidRPr="00F11966" w:rsidRDefault="00E92CBF" w:rsidP="00E92CBF">
      <w:pPr>
        <w:pStyle w:val="PL"/>
      </w:pPr>
      <w:r w:rsidRPr="00F11966">
        <w:t xml:space="preserve">        - "LOCATION_ALLOWED_WITH_NOTIFICATION": Location allowed with notification</w:t>
      </w:r>
    </w:p>
    <w:p w14:paraId="28022E6D" w14:textId="77777777" w:rsidR="00E92CBF" w:rsidRPr="00F11966" w:rsidRDefault="00E92CBF" w:rsidP="00E92CBF">
      <w:pPr>
        <w:pStyle w:val="PL"/>
      </w:pPr>
      <w:r w:rsidRPr="00F11966">
        <w:t xml:space="preserve">        - "LOCATION_ALLOWED_WITHOUT_NOTIFICATION": Location allowed without notification</w:t>
      </w:r>
    </w:p>
    <w:p w14:paraId="76BBD4E0" w14:textId="77777777" w:rsidR="00E92CBF" w:rsidRPr="00F11966" w:rsidRDefault="00E92CBF" w:rsidP="00E92CBF">
      <w:pPr>
        <w:pStyle w:val="PL"/>
      </w:pPr>
      <w:r w:rsidRPr="00F11966">
        <w:t xml:space="preserve">        - "LOCATION_ALLOWED_WITHOUT_RESPONSE": Location with notification and privacy verification; location allowed if no response</w:t>
      </w:r>
    </w:p>
    <w:p w14:paraId="1EE287F1" w14:textId="77777777" w:rsidR="00E92CBF" w:rsidRPr="00F11966" w:rsidRDefault="00E92CBF" w:rsidP="00E92CBF">
      <w:pPr>
        <w:pStyle w:val="PL"/>
      </w:pPr>
      <w:r w:rsidRPr="00F11966">
        <w:t xml:space="preserve">        - "LOCATION_RESTRICTED_WITHOUT_RESPONSE": Location with notification and privacy verification; location restricted if no response</w:t>
      </w:r>
    </w:p>
    <w:p w14:paraId="7385F80C" w14:textId="77777777" w:rsidR="00E92CBF" w:rsidRPr="00F11966" w:rsidRDefault="00E92CBF" w:rsidP="00E92CBF">
      <w:pPr>
        <w:pStyle w:val="PL"/>
      </w:pPr>
      <w:r w:rsidRPr="00F11966">
        <w:t xml:space="preserve">        - </w:t>
      </w:r>
      <w:r w:rsidRPr="00F11966">
        <w:rPr>
          <w:rFonts w:hint="eastAsia"/>
          <w:lang w:eastAsia="zh-CN"/>
        </w:rPr>
        <w:t>"</w:t>
      </w:r>
      <w:r w:rsidRPr="00F11966">
        <w:t>NOTIFICATION_ONLY</w:t>
      </w:r>
      <w:r w:rsidRPr="00F11966">
        <w:rPr>
          <w:lang w:eastAsia="zh-CN"/>
        </w:rPr>
        <w:t>"</w:t>
      </w:r>
      <w:r w:rsidRPr="00F11966">
        <w:t>: Notification only</w:t>
      </w:r>
    </w:p>
    <w:p w14:paraId="7589D9D8" w14:textId="77777777" w:rsidR="00E92CBF" w:rsidRPr="00F11966" w:rsidRDefault="00E92CBF" w:rsidP="00E92CBF">
      <w:pPr>
        <w:pStyle w:val="PL"/>
        <w:rPr>
          <w:lang w:val="en-US"/>
        </w:rPr>
      </w:pPr>
      <w:r w:rsidRPr="00F11966">
        <w:t xml:space="preserve">        - </w:t>
      </w:r>
      <w:r w:rsidRPr="00F11966">
        <w:rPr>
          <w:rFonts w:hint="eastAsia"/>
          <w:lang w:eastAsia="zh-CN"/>
        </w:rPr>
        <w:t>"</w:t>
      </w:r>
      <w:r w:rsidRPr="00F11966">
        <w:t>NOTIFICATION_AND_VERIFICATION_ONLY</w:t>
      </w:r>
      <w:r w:rsidRPr="00F11966">
        <w:rPr>
          <w:lang w:eastAsia="zh-CN"/>
        </w:rPr>
        <w:t>"</w:t>
      </w:r>
      <w:r w:rsidRPr="00F11966">
        <w:t xml:space="preserve">: </w:t>
      </w:r>
      <w:r w:rsidRPr="00F11966">
        <w:rPr>
          <w:lang w:eastAsia="zh-CN"/>
        </w:rPr>
        <w:t>Notification and privacy verification only</w:t>
      </w:r>
    </w:p>
    <w:p w14:paraId="44772C7A" w14:textId="77777777" w:rsidR="00E92CBF" w:rsidRPr="00F11966" w:rsidRDefault="00E92CBF" w:rsidP="00E92CBF">
      <w:pPr>
        <w:pStyle w:val="PL"/>
      </w:pPr>
      <w:r w:rsidRPr="00F11966">
        <w:t xml:space="preserve">    UeAuth:</w:t>
      </w:r>
    </w:p>
    <w:p w14:paraId="2AF22BA6" w14:textId="77777777" w:rsidR="00E92CBF" w:rsidRPr="00F11966" w:rsidRDefault="00E92CBF" w:rsidP="00E92CBF">
      <w:pPr>
        <w:pStyle w:val="PL"/>
      </w:pPr>
      <w:r w:rsidRPr="00F11966">
        <w:t xml:space="preserve">      anyOf:</w:t>
      </w:r>
    </w:p>
    <w:p w14:paraId="2781454A" w14:textId="77777777" w:rsidR="00E92CBF" w:rsidRPr="00F11966" w:rsidRDefault="00E92CBF" w:rsidP="00E92CBF">
      <w:pPr>
        <w:pStyle w:val="PL"/>
      </w:pPr>
      <w:r w:rsidRPr="00F11966">
        <w:t xml:space="preserve">        - type: string</w:t>
      </w:r>
    </w:p>
    <w:p w14:paraId="254BF463" w14:textId="77777777" w:rsidR="00E92CBF" w:rsidRPr="00F11966" w:rsidRDefault="00E92CBF" w:rsidP="00E92CBF">
      <w:pPr>
        <w:pStyle w:val="PL"/>
      </w:pPr>
      <w:r w:rsidRPr="00F11966">
        <w:t xml:space="preserve">          enum:</w:t>
      </w:r>
    </w:p>
    <w:p w14:paraId="6DEB3EE5" w14:textId="77777777" w:rsidR="00E92CBF" w:rsidRPr="00F11966" w:rsidRDefault="00E92CBF" w:rsidP="00E92CBF">
      <w:pPr>
        <w:pStyle w:val="PL"/>
      </w:pPr>
      <w:r w:rsidRPr="00F11966">
        <w:t xml:space="preserve">            - </w:t>
      </w:r>
      <w:r w:rsidRPr="00F11966">
        <w:rPr>
          <w:snapToGrid w:val="0"/>
        </w:rPr>
        <w:t>AUTHORIZED</w:t>
      </w:r>
    </w:p>
    <w:p w14:paraId="74D8DB96" w14:textId="77777777" w:rsidR="00E92CBF" w:rsidRPr="00F11966" w:rsidRDefault="00E92CBF" w:rsidP="00E92CBF">
      <w:pPr>
        <w:pStyle w:val="PL"/>
      </w:pPr>
      <w:r w:rsidRPr="00F11966">
        <w:t xml:space="preserve">            - </w:t>
      </w:r>
      <w:r w:rsidRPr="00F11966">
        <w:rPr>
          <w:snapToGrid w:val="0"/>
        </w:rPr>
        <w:t>NOT</w:t>
      </w:r>
      <w:r w:rsidRPr="00F11966">
        <w:rPr>
          <w:rFonts w:hint="eastAsia"/>
          <w:snapToGrid w:val="0"/>
          <w:lang w:eastAsia="zh-CN"/>
        </w:rPr>
        <w:t>_</w:t>
      </w:r>
      <w:r w:rsidRPr="00F11966">
        <w:rPr>
          <w:snapToGrid w:val="0"/>
        </w:rPr>
        <w:t>AUTHORIZED</w:t>
      </w:r>
    </w:p>
    <w:p w14:paraId="3E6D0832" w14:textId="77777777" w:rsidR="00E92CBF" w:rsidRPr="00F11966" w:rsidRDefault="00E92CBF" w:rsidP="00E92CBF">
      <w:pPr>
        <w:pStyle w:val="PL"/>
      </w:pPr>
      <w:r w:rsidRPr="00F11966">
        <w:t xml:space="preserve">        - type: string</w:t>
      </w:r>
    </w:p>
    <w:p w14:paraId="296FF5A3" w14:textId="77777777" w:rsidR="00790304" w:rsidRPr="00F11966" w:rsidRDefault="00790304" w:rsidP="00790304">
      <w:pPr>
        <w:pStyle w:val="PL"/>
      </w:pPr>
      <w:r w:rsidRPr="00F11966">
        <w:t xml:space="preserve">      description: &gt;</w:t>
      </w:r>
    </w:p>
    <w:p w14:paraId="472F26DC" w14:textId="77777777" w:rsidR="00790304" w:rsidRDefault="00790304" w:rsidP="00790304">
      <w:pPr>
        <w:pStyle w:val="PL"/>
      </w:pPr>
      <w:r w:rsidRPr="00F11966">
        <w:t xml:space="preserve">        Possible values are</w:t>
      </w:r>
    </w:p>
    <w:p w14:paraId="76F2AC0C" w14:textId="77777777" w:rsidR="00790304" w:rsidRPr="00F11966" w:rsidRDefault="00790304" w:rsidP="00790304">
      <w:pPr>
        <w:pStyle w:val="PL"/>
      </w:pPr>
      <w:r w:rsidRPr="00F11966">
        <w:t xml:space="preserve">        - </w:t>
      </w:r>
      <w:r w:rsidRPr="00F11966">
        <w:rPr>
          <w:snapToGrid w:val="0"/>
        </w:rPr>
        <w:t>AUTHORIZED</w:t>
      </w:r>
      <w:r>
        <w:rPr>
          <w:snapToGrid w:val="0"/>
        </w:rPr>
        <w:t xml:space="preserve">: </w:t>
      </w:r>
      <w:r w:rsidRPr="00F11966">
        <w:rPr>
          <w:rFonts w:hint="eastAsia"/>
          <w:lang w:eastAsia="zh-CN"/>
        </w:rPr>
        <w:t>Indicate</w:t>
      </w:r>
      <w:r w:rsidRPr="00F11966">
        <w:rPr>
          <w:lang w:eastAsia="zh-CN"/>
        </w:rPr>
        <w:t>s</w:t>
      </w:r>
      <w:r w:rsidRPr="00F11966">
        <w:rPr>
          <w:rFonts w:hint="eastAsia"/>
          <w:lang w:eastAsia="zh-CN"/>
        </w:rPr>
        <w:t xml:space="preserve"> that the UE </w:t>
      </w:r>
      <w:r w:rsidRPr="00F11966">
        <w:rPr>
          <w:lang w:eastAsia="zh-CN"/>
        </w:rPr>
        <w:t>is authorized</w:t>
      </w:r>
      <w:r>
        <w:rPr>
          <w:lang w:eastAsia="zh-CN"/>
        </w:rPr>
        <w:t>.</w:t>
      </w:r>
    </w:p>
    <w:p w14:paraId="56BF384D" w14:textId="77777777" w:rsidR="00790304" w:rsidRPr="00F11966" w:rsidRDefault="00790304" w:rsidP="00790304">
      <w:pPr>
        <w:pStyle w:val="PL"/>
      </w:pPr>
      <w:r w:rsidRPr="00F11966">
        <w:t xml:space="preserve">        - </w:t>
      </w:r>
      <w:r w:rsidRPr="00F11966">
        <w:rPr>
          <w:snapToGrid w:val="0"/>
        </w:rPr>
        <w:t>NOT</w:t>
      </w:r>
      <w:r w:rsidRPr="00F11966">
        <w:rPr>
          <w:rFonts w:hint="eastAsia"/>
          <w:snapToGrid w:val="0"/>
          <w:lang w:eastAsia="zh-CN"/>
        </w:rPr>
        <w:t>_</w:t>
      </w:r>
      <w:r w:rsidRPr="00F11966">
        <w:rPr>
          <w:snapToGrid w:val="0"/>
        </w:rPr>
        <w:t>AUTHORIZED</w:t>
      </w:r>
      <w:r>
        <w:rPr>
          <w:snapToGrid w:val="0"/>
        </w:rPr>
        <w:t xml:space="preserve">: </w:t>
      </w:r>
      <w:r w:rsidRPr="00F11966">
        <w:rPr>
          <w:rFonts w:hint="eastAsia"/>
          <w:lang w:eastAsia="zh-CN"/>
        </w:rPr>
        <w:t>Indicate</w:t>
      </w:r>
      <w:r w:rsidRPr="00F11966">
        <w:rPr>
          <w:lang w:eastAsia="zh-CN"/>
        </w:rPr>
        <w:t>s</w:t>
      </w:r>
      <w:r w:rsidRPr="00F11966">
        <w:rPr>
          <w:rFonts w:hint="eastAsia"/>
          <w:lang w:eastAsia="zh-CN"/>
        </w:rPr>
        <w:t xml:space="preserve"> that the UE </w:t>
      </w:r>
      <w:r w:rsidRPr="00F11966">
        <w:rPr>
          <w:lang w:eastAsia="zh-CN"/>
        </w:rPr>
        <w:t>is not authorized</w:t>
      </w:r>
      <w:r>
        <w:rPr>
          <w:lang w:eastAsia="zh-CN"/>
        </w:rPr>
        <w:t>.</w:t>
      </w:r>
    </w:p>
    <w:p w14:paraId="77E045FF" w14:textId="77777777" w:rsidR="00E92CBF" w:rsidRPr="00F11966" w:rsidRDefault="00E92CBF" w:rsidP="00E92CBF">
      <w:pPr>
        <w:pStyle w:val="PL"/>
      </w:pPr>
      <w:r w:rsidRPr="00F11966">
        <w:t xml:space="preserve">    DlDataDeliveryStatus:</w:t>
      </w:r>
    </w:p>
    <w:p w14:paraId="71EA2DB0" w14:textId="77777777" w:rsidR="00E92CBF" w:rsidRPr="00F11966" w:rsidRDefault="00E92CBF" w:rsidP="00E92CBF">
      <w:pPr>
        <w:pStyle w:val="PL"/>
      </w:pPr>
      <w:r w:rsidRPr="00F11966">
        <w:t xml:space="preserve">      anyOf:</w:t>
      </w:r>
    </w:p>
    <w:p w14:paraId="3FE7A210" w14:textId="77777777" w:rsidR="00E92CBF" w:rsidRPr="00F11966" w:rsidRDefault="00E92CBF" w:rsidP="00E92CBF">
      <w:pPr>
        <w:pStyle w:val="PL"/>
      </w:pPr>
      <w:r w:rsidRPr="00F11966">
        <w:t xml:space="preserve">      - type: string</w:t>
      </w:r>
    </w:p>
    <w:p w14:paraId="344113A9" w14:textId="77777777" w:rsidR="00E92CBF" w:rsidRPr="00F11966" w:rsidRDefault="00E92CBF" w:rsidP="00E92CBF">
      <w:pPr>
        <w:pStyle w:val="PL"/>
      </w:pPr>
      <w:r w:rsidRPr="00F11966">
        <w:t xml:space="preserve">        enum:</w:t>
      </w:r>
    </w:p>
    <w:p w14:paraId="3F9BF7B0" w14:textId="77777777" w:rsidR="00E92CBF" w:rsidRPr="00F11966" w:rsidRDefault="00E92CBF" w:rsidP="00E92CBF">
      <w:pPr>
        <w:pStyle w:val="PL"/>
      </w:pPr>
      <w:r w:rsidRPr="00F11966">
        <w:t xml:space="preserve">          - BUFFERED</w:t>
      </w:r>
    </w:p>
    <w:p w14:paraId="5D79E4BE" w14:textId="77777777" w:rsidR="00E92CBF" w:rsidRPr="00F11966" w:rsidRDefault="00E92CBF" w:rsidP="00E92CBF">
      <w:pPr>
        <w:pStyle w:val="PL"/>
      </w:pPr>
      <w:r w:rsidRPr="00F11966">
        <w:t xml:space="preserve">          - TRANSMITTED</w:t>
      </w:r>
    </w:p>
    <w:p w14:paraId="284923A4" w14:textId="77777777" w:rsidR="00E92CBF" w:rsidRPr="00F11966" w:rsidRDefault="00E92CBF" w:rsidP="00E92CBF">
      <w:pPr>
        <w:pStyle w:val="PL"/>
      </w:pPr>
      <w:r w:rsidRPr="00F11966">
        <w:t xml:space="preserve">          - DISCARDED</w:t>
      </w:r>
    </w:p>
    <w:p w14:paraId="18E92385" w14:textId="77777777" w:rsidR="00E92CBF" w:rsidRPr="00F11966" w:rsidRDefault="00E92CBF" w:rsidP="00E92CBF">
      <w:pPr>
        <w:pStyle w:val="PL"/>
      </w:pPr>
      <w:r w:rsidRPr="00F11966">
        <w:t xml:space="preserve">      - type: string</w:t>
      </w:r>
    </w:p>
    <w:p w14:paraId="43047018" w14:textId="77777777" w:rsidR="00E92CBF" w:rsidRPr="00F11966" w:rsidRDefault="00E92CBF" w:rsidP="00E92CBF">
      <w:pPr>
        <w:pStyle w:val="PL"/>
      </w:pPr>
      <w:r w:rsidRPr="00F11966">
        <w:t xml:space="preserve">        description: &gt;</w:t>
      </w:r>
    </w:p>
    <w:p w14:paraId="1C4D2D33" w14:textId="77777777" w:rsidR="00E92CBF" w:rsidRPr="00F11966" w:rsidRDefault="00E92CBF" w:rsidP="00E92CBF">
      <w:pPr>
        <w:pStyle w:val="PL"/>
      </w:pPr>
      <w:r w:rsidRPr="00F11966">
        <w:t xml:space="preserve">          This string provides forward-compatibility with future</w:t>
      </w:r>
    </w:p>
    <w:p w14:paraId="57CBC741" w14:textId="77777777" w:rsidR="00E92CBF" w:rsidRPr="00F11966" w:rsidRDefault="00E92CBF" w:rsidP="00E92CBF">
      <w:pPr>
        <w:pStyle w:val="PL"/>
      </w:pPr>
      <w:r w:rsidRPr="00F11966">
        <w:t xml:space="preserve">          extensions to the enumeration but is not used to encode</w:t>
      </w:r>
    </w:p>
    <w:p w14:paraId="3FA7FEA0" w14:textId="77777777" w:rsidR="00E92CBF" w:rsidRPr="00F11966" w:rsidRDefault="00E92CBF" w:rsidP="00E92CBF">
      <w:pPr>
        <w:pStyle w:val="PL"/>
      </w:pPr>
      <w:r w:rsidRPr="00F11966">
        <w:t xml:space="preserve">          content defined in the present version of this API.</w:t>
      </w:r>
    </w:p>
    <w:p w14:paraId="2AE01D30" w14:textId="77777777" w:rsidR="00E92CBF" w:rsidRPr="00F11966" w:rsidRDefault="00E92CBF" w:rsidP="00E92CBF">
      <w:pPr>
        <w:pStyle w:val="PL"/>
      </w:pPr>
      <w:r w:rsidRPr="00F11966">
        <w:t xml:space="preserve">      description: &gt;</w:t>
      </w:r>
    </w:p>
    <w:p w14:paraId="72CC84D7" w14:textId="77777777" w:rsidR="00E92CBF" w:rsidRPr="00F11966" w:rsidRDefault="00E92CBF" w:rsidP="00E92CBF">
      <w:pPr>
        <w:pStyle w:val="PL"/>
      </w:pPr>
      <w:r w:rsidRPr="00F11966">
        <w:t xml:space="preserve">        Possible values are</w:t>
      </w:r>
    </w:p>
    <w:p w14:paraId="2B11141C" w14:textId="77777777" w:rsidR="00E92CBF" w:rsidRPr="00F11966" w:rsidRDefault="00E92CBF" w:rsidP="00E92CBF">
      <w:pPr>
        <w:pStyle w:val="PL"/>
      </w:pPr>
      <w:r w:rsidRPr="00F11966">
        <w:t xml:space="preserve">        - BUFFERED: The first downlink data is buffered with extended buffering matching the source of the downlink traffic.</w:t>
      </w:r>
    </w:p>
    <w:p w14:paraId="493D2E25" w14:textId="77777777" w:rsidR="00E92CBF" w:rsidRPr="00F11966" w:rsidRDefault="00E92CBF" w:rsidP="00E92CBF">
      <w:pPr>
        <w:pStyle w:val="PL"/>
      </w:pPr>
      <w:r w:rsidRPr="00F11966">
        <w:t xml:space="preserve">        - TRANSMITTED: The first downlink data matching the source of the downlink traffic is transmitted after previous buffering or discarding of corresponding packet(s) because the UE of the PDU Session becomes ACTIVE, and buffered data can be delivered to UE.</w:t>
      </w:r>
    </w:p>
    <w:p w14:paraId="4B200F37" w14:textId="77777777" w:rsidR="00E92CBF" w:rsidRPr="00F11966" w:rsidRDefault="00E92CBF" w:rsidP="00E92CBF">
      <w:pPr>
        <w:pStyle w:val="PL"/>
      </w:pPr>
      <w:r w:rsidRPr="00F11966">
        <w:t xml:space="preserve">        - DISCARDED: The first downlink data matching the source of the downlink traffic is discarded because the Extended Buffering time, as determined by the SMF, expires or </w:t>
      </w:r>
      <w:r w:rsidRPr="00F11966">
        <w:rPr>
          <w:szCs w:val="22"/>
        </w:rPr>
        <w:t>the amount of downlink data to be buffered is exceeded</w:t>
      </w:r>
      <w:r w:rsidRPr="00F11966">
        <w:t>.</w:t>
      </w:r>
    </w:p>
    <w:p w14:paraId="27F49FA7" w14:textId="77777777" w:rsidR="00E92CBF" w:rsidRPr="00F11966" w:rsidRDefault="00E92CBF" w:rsidP="00E92CBF">
      <w:pPr>
        <w:pStyle w:val="PL"/>
      </w:pPr>
      <w:r w:rsidRPr="00F11966">
        <w:t xml:space="preserve">    DlDataDeliveryStatusRm:</w:t>
      </w:r>
    </w:p>
    <w:p w14:paraId="6E9D8801" w14:textId="77777777" w:rsidR="00E92CBF" w:rsidRPr="00F11966" w:rsidRDefault="00E92CBF" w:rsidP="00E92CBF">
      <w:pPr>
        <w:pStyle w:val="PL"/>
      </w:pPr>
      <w:r w:rsidRPr="00F11966">
        <w:t xml:space="preserve">      anyOf:</w:t>
      </w:r>
    </w:p>
    <w:p w14:paraId="2C77935D" w14:textId="77777777" w:rsidR="00E92CBF" w:rsidRPr="00F11966" w:rsidRDefault="00E92CBF" w:rsidP="00E92CBF">
      <w:pPr>
        <w:pStyle w:val="PL"/>
      </w:pPr>
      <w:r w:rsidRPr="00F11966">
        <w:t xml:space="preserve">        - $ref: '#/components/schemas/DlDataDeliveryStatus'</w:t>
      </w:r>
    </w:p>
    <w:p w14:paraId="025D1A26" w14:textId="77777777" w:rsidR="00E92CBF" w:rsidRPr="00F11966" w:rsidRDefault="00E92CBF" w:rsidP="00E92CBF">
      <w:pPr>
        <w:pStyle w:val="PL"/>
      </w:pPr>
      <w:r w:rsidRPr="00F11966">
        <w:t xml:space="preserve">        - </w:t>
      </w:r>
      <w:r w:rsidRPr="00F11966">
        <w:rPr>
          <w:lang w:val="en-US"/>
        </w:rPr>
        <w:t>$ref: '#/components/schemas/NullValue</w:t>
      </w:r>
      <w:r w:rsidRPr="00F11966">
        <w:t>'</w:t>
      </w:r>
    </w:p>
    <w:p w14:paraId="773D54FD" w14:textId="77777777" w:rsidR="00FD7E54" w:rsidRDefault="00FD7E54" w:rsidP="00FD7E54">
      <w:pPr>
        <w:pStyle w:val="PL"/>
      </w:pPr>
      <w:r w:rsidRPr="00F11966">
        <w:t xml:space="preserve">    </w:t>
      </w:r>
      <w:r>
        <w:t xml:space="preserve"> </w:t>
      </w:r>
      <w:r w:rsidRPr="00F11966">
        <w:t xml:space="preserve"> description: This data type is defined in the same way as the "</w:t>
      </w:r>
      <w:r w:rsidRPr="000B5ECB">
        <w:t xml:space="preserve"> </w:t>
      </w:r>
      <w:r>
        <w:t>DlDataDeliveryStatus</w:t>
      </w:r>
      <w:r w:rsidRPr="00F11966">
        <w:t xml:space="preserve"> " data type, but with the OpenAPI </w:t>
      </w:r>
      <w:r>
        <w:t>"nullable=</w:t>
      </w:r>
      <w:r w:rsidRPr="00F11966">
        <w:t xml:space="preserve"> true" property.</w:t>
      </w:r>
    </w:p>
    <w:p w14:paraId="48C0E298" w14:textId="77777777" w:rsidR="00306531" w:rsidRPr="00F11966" w:rsidRDefault="00306531" w:rsidP="00306531">
      <w:pPr>
        <w:pStyle w:val="PL"/>
      </w:pPr>
      <w:r w:rsidRPr="00F11966">
        <w:t xml:space="preserve">    </w:t>
      </w:r>
      <w:r w:rsidRPr="00F11966">
        <w:rPr>
          <w:lang w:eastAsia="zh-CN"/>
        </w:rPr>
        <w:t>AuthStatus</w:t>
      </w:r>
      <w:r w:rsidRPr="00F11966">
        <w:t>:</w:t>
      </w:r>
    </w:p>
    <w:p w14:paraId="2AC1C34E" w14:textId="77777777" w:rsidR="00306531" w:rsidRPr="00F11966" w:rsidRDefault="00306531" w:rsidP="00306531">
      <w:pPr>
        <w:pStyle w:val="PL"/>
      </w:pPr>
      <w:r w:rsidRPr="00F11966">
        <w:t xml:space="preserve">      anyOf:</w:t>
      </w:r>
    </w:p>
    <w:p w14:paraId="666E48E5" w14:textId="77777777" w:rsidR="00306531" w:rsidRPr="00F11966" w:rsidRDefault="00306531" w:rsidP="00306531">
      <w:pPr>
        <w:pStyle w:val="PL"/>
      </w:pPr>
      <w:r w:rsidRPr="00F11966">
        <w:t xml:space="preserve">      - type: string</w:t>
      </w:r>
    </w:p>
    <w:p w14:paraId="2FEF76EC" w14:textId="77777777" w:rsidR="00306531" w:rsidRPr="00F11966" w:rsidRDefault="00306531" w:rsidP="00306531">
      <w:pPr>
        <w:pStyle w:val="PL"/>
      </w:pPr>
      <w:r w:rsidRPr="00F11966">
        <w:t xml:space="preserve">        enum:</w:t>
      </w:r>
    </w:p>
    <w:p w14:paraId="10B20DA2" w14:textId="77777777" w:rsidR="00306531" w:rsidRPr="00F11966" w:rsidRDefault="00306531" w:rsidP="00306531">
      <w:pPr>
        <w:pStyle w:val="PL"/>
      </w:pPr>
      <w:r w:rsidRPr="00F11966">
        <w:lastRenderedPageBreak/>
        <w:t xml:space="preserve">          - EAP_SUCCESS</w:t>
      </w:r>
    </w:p>
    <w:p w14:paraId="19C1C7C9" w14:textId="77777777" w:rsidR="00306531" w:rsidRPr="00F11966" w:rsidRDefault="00306531" w:rsidP="00306531">
      <w:pPr>
        <w:pStyle w:val="PL"/>
      </w:pPr>
      <w:r w:rsidRPr="00F11966">
        <w:t xml:space="preserve">          - EAP_FAILURE</w:t>
      </w:r>
    </w:p>
    <w:p w14:paraId="3A1A2BE2" w14:textId="77777777" w:rsidR="00306531" w:rsidRPr="00F11966" w:rsidRDefault="00306531" w:rsidP="00306531">
      <w:pPr>
        <w:pStyle w:val="PL"/>
      </w:pPr>
      <w:r w:rsidRPr="00F11966">
        <w:t xml:space="preserve">          - PENDING</w:t>
      </w:r>
    </w:p>
    <w:p w14:paraId="191249FB" w14:textId="77777777" w:rsidR="00306531" w:rsidRPr="00F11966" w:rsidRDefault="00306531" w:rsidP="00306531">
      <w:pPr>
        <w:pStyle w:val="PL"/>
      </w:pPr>
      <w:r w:rsidRPr="00F11966">
        <w:t xml:space="preserve">      - type: string</w:t>
      </w:r>
    </w:p>
    <w:p w14:paraId="6DACE398" w14:textId="77777777" w:rsidR="00306531" w:rsidRPr="00F11966" w:rsidRDefault="00306531" w:rsidP="00306531">
      <w:pPr>
        <w:pStyle w:val="PL"/>
      </w:pPr>
      <w:r w:rsidRPr="00F11966">
        <w:t xml:space="preserve">        description: &gt;</w:t>
      </w:r>
    </w:p>
    <w:p w14:paraId="1CA42E04" w14:textId="77777777" w:rsidR="00306531" w:rsidRPr="00F11966" w:rsidRDefault="00306531" w:rsidP="00306531">
      <w:pPr>
        <w:pStyle w:val="PL"/>
      </w:pPr>
      <w:r w:rsidRPr="00F11966">
        <w:t xml:space="preserve">          This string provides forward-compatibility with future</w:t>
      </w:r>
    </w:p>
    <w:p w14:paraId="6186033A" w14:textId="77777777" w:rsidR="00306531" w:rsidRPr="00F11966" w:rsidRDefault="00306531" w:rsidP="00306531">
      <w:pPr>
        <w:pStyle w:val="PL"/>
      </w:pPr>
      <w:r w:rsidRPr="00F11966">
        <w:t xml:space="preserve">          extensions to the enumeration but is not used to encode</w:t>
      </w:r>
    </w:p>
    <w:p w14:paraId="6D36B59D" w14:textId="77777777" w:rsidR="00306531" w:rsidRPr="00F11966" w:rsidRDefault="00306531" w:rsidP="00306531">
      <w:pPr>
        <w:pStyle w:val="PL"/>
      </w:pPr>
      <w:r w:rsidRPr="00F11966">
        <w:t xml:space="preserve">          content defined in the present version of this API.</w:t>
      </w:r>
    </w:p>
    <w:p w14:paraId="66E2374D" w14:textId="77777777" w:rsidR="00306531" w:rsidRPr="00F11966" w:rsidRDefault="00306531" w:rsidP="00306531">
      <w:pPr>
        <w:pStyle w:val="PL"/>
      </w:pPr>
      <w:r w:rsidRPr="00F11966">
        <w:t xml:space="preserve">      description: &gt;</w:t>
      </w:r>
    </w:p>
    <w:p w14:paraId="0F707B23" w14:textId="77777777" w:rsidR="00306531" w:rsidRPr="00F11966" w:rsidRDefault="00306531" w:rsidP="00306531">
      <w:pPr>
        <w:pStyle w:val="PL"/>
      </w:pPr>
      <w:r w:rsidRPr="00F11966">
        <w:t xml:space="preserve">        Possible values are</w:t>
      </w:r>
    </w:p>
    <w:p w14:paraId="6930B259" w14:textId="77777777" w:rsidR="00306531" w:rsidRPr="00F11966" w:rsidRDefault="00306531" w:rsidP="00306531">
      <w:pPr>
        <w:pStyle w:val="PL"/>
      </w:pPr>
      <w:r w:rsidRPr="00F11966">
        <w:t xml:space="preserve">        - "EAP_SUCCESS": The NSSAA status is EAP-Success.</w:t>
      </w:r>
    </w:p>
    <w:p w14:paraId="0C36E8DC" w14:textId="77777777" w:rsidR="00306531" w:rsidRPr="00F11966" w:rsidRDefault="00306531" w:rsidP="00306531">
      <w:pPr>
        <w:pStyle w:val="PL"/>
      </w:pPr>
      <w:r w:rsidRPr="00F11966">
        <w:t xml:space="preserve">        - "EAP_FAILURE": The NSSAA status is EAP-Failure.</w:t>
      </w:r>
    </w:p>
    <w:p w14:paraId="3190024F" w14:textId="77777777" w:rsidR="00306531" w:rsidRPr="00F11966" w:rsidRDefault="00306531" w:rsidP="00306531">
      <w:pPr>
        <w:pStyle w:val="PL"/>
      </w:pPr>
      <w:r w:rsidRPr="00F11966">
        <w:t xml:space="preserve">        - "PENDING": The NSSAA status is Pending.</w:t>
      </w:r>
    </w:p>
    <w:p w14:paraId="32D59FDE" w14:textId="25E355DF" w:rsidR="009278CF" w:rsidRPr="00202CB2" w:rsidRDefault="009278CF" w:rsidP="009278CF">
      <w:pPr>
        <w:pStyle w:val="PL"/>
      </w:pPr>
      <w:r w:rsidRPr="00F11966">
        <w:t xml:space="preserve">    </w:t>
      </w:r>
      <w:r w:rsidRPr="00202CB2">
        <w:t>LineType:</w:t>
      </w:r>
    </w:p>
    <w:p w14:paraId="4862D2F4" w14:textId="77777777" w:rsidR="009278CF" w:rsidRPr="00202CB2" w:rsidRDefault="009278CF" w:rsidP="009278CF">
      <w:pPr>
        <w:pStyle w:val="PL"/>
      </w:pPr>
      <w:r w:rsidRPr="00202CB2">
        <w:t xml:space="preserve">      anyOf:</w:t>
      </w:r>
    </w:p>
    <w:p w14:paraId="1243A32D" w14:textId="77777777" w:rsidR="009278CF" w:rsidRPr="00202CB2" w:rsidRDefault="009278CF" w:rsidP="009278CF">
      <w:pPr>
        <w:pStyle w:val="PL"/>
      </w:pPr>
      <w:r w:rsidRPr="00202CB2">
        <w:t xml:space="preserve">      - type: string</w:t>
      </w:r>
    </w:p>
    <w:p w14:paraId="47D7A23B" w14:textId="77777777" w:rsidR="009278CF" w:rsidRPr="00202CB2" w:rsidRDefault="009278CF" w:rsidP="009278CF">
      <w:pPr>
        <w:pStyle w:val="PL"/>
      </w:pPr>
      <w:r w:rsidRPr="00202CB2">
        <w:t xml:space="preserve">        enum:</w:t>
      </w:r>
    </w:p>
    <w:p w14:paraId="367783B5" w14:textId="77777777" w:rsidR="009278CF" w:rsidRPr="00202CB2" w:rsidRDefault="009278CF" w:rsidP="009278CF">
      <w:pPr>
        <w:pStyle w:val="PL"/>
      </w:pPr>
      <w:r w:rsidRPr="00202CB2">
        <w:t xml:space="preserve">          - DSL</w:t>
      </w:r>
    </w:p>
    <w:p w14:paraId="22047B2A" w14:textId="77777777" w:rsidR="009278CF" w:rsidRPr="00202CB2" w:rsidRDefault="009278CF" w:rsidP="009278CF">
      <w:pPr>
        <w:pStyle w:val="PL"/>
      </w:pPr>
      <w:r w:rsidRPr="00202CB2">
        <w:t xml:space="preserve">          - PON</w:t>
      </w:r>
    </w:p>
    <w:p w14:paraId="20F5CDE1" w14:textId="77777777" w:rsidR="009278CF" w:rsidRPr="00202CB2" w:rsidRDefault="009278CF" w:rsidP="009278CF">
      <w:pPr>
        <w:pStyle w:val="PL"/>
      </w:pPr>
      <w:r w:rsidRPr="00202CB2">
        <w:t xml:space="preserve">      - type: string</w:t>
      </w:r>
    </w:p>
    <w:p w14:paraId="10E7FF7E" w14:textId="77777777" w:rsidR="009278CF" w:rsidRPr="00202CB2" w:rsidRDefault="009278CF" w:rsidP="009278CF">
      <w:pPr>
        <w:pStyle w:val="PL"/>
      </w:pPr>
      <w:r w:rsidRPr="00202CB2">
        <w:t xml:space="preserve">        description: &gt;</w:t>
      </w:r>
    </w:p>
    <w:p w14:paraId="2F413494" w14:textId="77777777" w:rsidR="009278CF" w:rsidRPr="00202CB2" w:rsidRDefault="009278CF" w:rsidP="009278CF">
      <w:pPr>
        <w:pStyle w:val="PL"/>
      </w:pPr>
      <w:r w:rsidRPr="00202CB2">
        <w:t xml:space="preserve">          This string provides forward-compatibility with future</w:t>
      </w:r>
    </w:p>
    <w:p w14:paraId="738AE742" w14:textId="77777777" w:rsidR="009278CF" w:rsidRPr="00202CB2" w:rsidRDefault="009278CF" w:rsidP="009278CF">
      <w:pPr>
        <w:pStyle w:val="PL"/>
      </w:pPr>
      <w:r w:rsidRPr="00202CB2">
        <w:t xml:space="preserve">          extensions to the enumeration but is not used to encode</w:t>
      </w:r>
    </w:p>
    <w:p w14:paraId="32D6B27C" w14:textId="77777777" w:rsidR="009278CF" w:rsidRPr="00202CB2" w:rsidRDefault="009278CF" w:rsidP="009278CF">
      <w:pPr>
        <w:pStyle w:val="PL"/>
      </w:pPr>
      <w:r w:rsidRPr="00202CB2">
        <w:t xml:space="preserve">          content defined in the present version of this API.</w:t>
      </w:r>
    </w:p>
    <w:p w14:paraId="7189FAE9" w14:textId="77777777" w:rsidR="009278CF" w:rsidRPr="00202CB2" w:rsidRDefault="009278CF" w:rsidP="009278CF">
      <w:pPr>
        <w:pStyle w:val="PL"/>
      </w:pPr>
      <w:r w:rsidRPr="00202CB2">
        <w:t xml:space="preserve">      description: &gt;</w:t>
      </w:r>
    </w:p>
    <w:p w14:paraId="556BC1DE" w14:textId="77777777" w:rsidR="009278CF" w:rsidRPr="00202CB2" w:rsidRDefault="009278CF" w:rsidP="009278CF">
      <w:pPr>
        <w:pStyle w:val="PL"/>
      </w:pPr>
      <w:r w:rsidRPr="00202CB2">
        <w:t xml:space="preserve">        Possible values are</w:t>
      </w:r>
    </w:p>
    <w:p w14:paraId="21F939FE" w14:textId="77777777" w:rsidR="009278CF" w:rsidRPr="00202CB2" w:rsidRDefault="009278CF" w:rsidP="009278CF">
      <w:pPr>
        <w:pStyle w:val="PL"/>
      </w:pPr>
      <w:r w:rsidRPr="00202CB2">
        <w:t xml:space="preserve">        - DSL: Identifies a DSL line</w:t>
      </w:r>
    </w:p>
    <w:p w14:paraId="71327EAA" w14:textId="77777777" w:rsidR="009278CF" w:rsidRPr="00202CB2" w:rsidRDefault="009278CF" w:rsidP="009278CF">
      <w:pPr>
        <w:pStyle w:val="PL"/>
      </w:pPr>
      <w:r w:rsidRPr="00202CB2">
        <w:t xml:space="preserve">        - PON: Identifies a PON line</w:t>
      </w:r>
    </w:p>
    <w:p w14:paraId="39324535" w14:textId="77777777" w:rsidR="009278CF" w:rsidRPr="00202CB2" w:rsidRDefault="009278CF" w:rsidP="009278CF">
      <w:pPr>
        <w:pStyle w:val="PL"/>
      </w:pPr>
      <w:r w:rsidRPr="00202CB2">
        <w:t xml:space="preserve">    LineTypeRm:</w:t>
      </w:r>
    </w:p>
    <w:p w14:paraId="5895C90F" w14:textId="77777777" w:rsidR="009278CF" w:rsidRPr="00202CB2" w:rsidRDefault="009278CF" w:rsidP="009278CF">
      <w:pPr>
        <w:pStyle w:val="PL"/>
      </w:pPr>
      <w:r w:rsidRPr="00202CB2">
        <w:t xml:space="preserve">      anyOf:</w:t>
      </w:r>
    </w:p>
    <w:p w14:paraId="054F373E" w14:textId="77777777" w:rsidR="009278CF" w:rsidRPr="00202CB2" w:rsidRDefault="009278CF" w:rsidP="009278CF">
      <w:pPr>
        <w:pStyle w:val="PL"/>
      </w:pPr>
      <w:r w:rsidRPr="00202CB2">
        <w:t xml:space="preserve">        - $ref: '#/components/schemas/LineType'</w:t>
      </w:r>
    </w:p>
    <w:p w14:paraId="4B07037D" w14:textId="77777777" w:rsidR="009278CF" w:rsidRPr="00F11966" w:rsidRDefault="009278CF" w:rsidP="009278CF">
      <w:pPr>
        <w:pStyle w:val="PL"/>
        <w:rPr>
          <w:lang w:val="en-US"/>
        </w:rPr>
      </w:pPr>
      <w:r w:rsidRPr="00202CB2">
        <w:rPr>
          <w:lang w:val="en-US"/>
        </w:rPr>
        <w:t xml:space="preserve">        - $ref: '#/components/schemas/NullValue'</w:t>
      </w:r>
    </w:p>
    <w:p w14:paraId="68C69147" w14:textId="77777777" w:rsidR="005F5496" w:rsidRDefault="005F5496" w:rsidP="005F5496">
      <w:pPr>
        <w:pStyle w:val="PL"/>
      </w:pPr>
      <w:r>
        <w:t xml:space="preserve">  </w:t>
      </w:r>
      <w:r w:rsidRPr="00F11966">
        <w:t xml:space="preserve">    description:</w:t>
      </w:r>
      <w:r>
        <w:t xml:space="preserve"> </w:t>
      </w:r>
      <w:r w:rsidRPr="00F11966">
        <w:rPr>
          <w:rFonts w:eastAsia="SimSun"/>
        </w:rPr>
        <w:t>This data type is defined in the same way as the "</w:t>
      </w:r>
      <w:r>
        <w:rPr>
          <w:rFonts w:eastAsia="SimSun"/>
        </w:rPr>
        <w:t>LineType</w:t>
      </w:r>
      <w:r w:rsidRPr="00F11966">
        <w:rPr>
          <w:rFonts w:eastAsia="SimSun"/>
        </w:rPr>
        <w:t xml:space="preserve">" data type, but with the OpenAPI </w:t>
      </w:r>
      <w:r>
        <w:rPr>
          <w:rFonts w:eastAsia="SimSun"/>
        </w:rPr>
        <w:t>"nullable=</w:t>
      </w:r>
      <w:r w:rsidRPr="00F11966">
        <w:rPr>
          <w:rFonts w:eastAsia="SimSun"/>
        </w:rPr>
        <w:t xml:space="preserve"> true" property.</w:t>
      </w:r>
    </w:p>
    <w:p w14:paraId="671DB490" w14:textId="24C03DBE" w:rsidR="009278CF" w:rsidRPr="00202CB2" w:rsidRDefault="009278CF" w:rsidP="009278CF">
      <w:pPr>
        <w:pStyle w:val="PL"/>
      </w:pPr>
    </w:p>
    <w:p w14:paraId="33C26F32" w14:textId="77777777" w:rsidR="009278CF" w:rsidRDefault="009278CF" w:rsidP="009278CF">
      <w:pPr>
        <w:pStyle w:val="PL"/>
      </w:pPr>
      <w:r>
        <w:t xml:space="preserve">    </w:t>
      </w:r>
      <w:r>
        <w:rPr>
          <w:rFonts w:hint="eastAsia"/>
          <w:lang w:eastAsia="zh-CN"/>
        </w:rPr>
        <w:t>N</w:t>
      </w:r>
      <w:r>
        <w:rPr>
          <w:lang w:eastAsia="zh-CN"/>
        </w:rPr>
        <w:t>otificationFlag</w:t>
      </w:r>
      <w:r>
        <w:t>:</w:t>
      </w:r>
    </w:p>
    <w:p w14:paraId="4530AB3A" w14:textId="77777777" w:rsidR="009278CF" w:rsidRDefault="009278CF" w:rsidP="009278CF">
      <w:pPr>
        <w:pStyle w:val="PL"/>
      </w:pPr>
      <w:r>
        <w:t xml:space="preserve">      anyOf:</w:t>
      </w:r>
    </w:p>
    <w:p w14:paraId="7725B6A5" w14:textId="77777777" w:rsidR="009278CF" w:rsidRDefault="009278CF" w:rsidP="009278CF">
      <w:pPr>
        <w:pStyle w:val="PL"/>
      </w:pPr>
      <w:r>
        <w:t xml:space="preserve">      - type: string</w:t>
      </w:r>
    </w:p>
    <w:p w14:paraId="7CDCCB54" w14:textId="77777777" w:rsidR="009278CF" w:rsidRDefault="009278CF" w:rsidP="009278CF">
      <w:pPr>
        <w:pStyle w:val="PL"/>
      </w:pPr>
      <w:r>
        <w:t xml:space="preserve">        enum:</w:t>
      </w:r>
    </w:p>
    <w:p w14:paraId="3D714B3A" w14:textId="77777777" w:rsidR="009278CF" w:rsidRDefault="009278CF" w:rsidP="009278CF">
      <w:pPr>
        <w:pStyle w:val="PL"/>
      </w:pPr>
      <w:r>
        <w:t xml:space="preserve">          - </w:t>
      </w:r>
      <w:r w:rsidRPr="00DF0D85">
        <w:t>ACTIVATE</w:t>
      </w:r>
    </w:p>
    <w:p w14:paraId="3E5FD7B2" w14:textId="77777777" w:rsidR="009278CF" w:rsidRDefault="009278CF" w:rsidP="009278CF">
      <w:pPr>
        <w:pStyle w:val="PL"/>
      </w:pPr>
      <w:r>
        <w:t xml:space="preserve">          - </w:t>
      </w:r>
      <w:r w:rsidRPr="00DF0D85">
        <w:t>DEACTIVATE</w:t>
      </w:r>
    </w:p>
    <w:p w14:paraId="7DE2A984" w14:textId="77777777" w:rsidR="009278CF" w:rsidRDefault="009278CF" w:rsidP="009278CF">
      <w:pPr>
        <w:pStyle w:val="PL"/>
      </w:pPr>
      <w:r>
        <w:t xml:space="preserve">          - </w:t>
      </w:r>
      <w:r w:rsidRPr="00DF0D85">
        <w:t>RETRIEVAL</w:t>
      </w:r>
    </w:p>
    <w:p w14:paraId="7B8E35B2" w14:textId="77777777" w:rsidR="009278CF" w:rsidRDefault="009278CF" w:rsidP="009278CF">
      <w:pPr>
        <w:pStyle w:val="PL"/>
      </w:pPr>
      <w:r>
        <w:t xml:space="preserve">      - type: string</w:t>
      </w:r>
    </w:p>
    <w:p w14:paraId="19AEDA8A" w14:textId="77777777" w:rsidR="009278CF" w:rsidRPr="00F11966" w:rsidRDefault="009278CF" w:rsidP="009278CF">
      <w:pPr>
        <w:pStyle w:val="PL"/>
      </w:pPr>
      <w:r w:rsidRPr="00F11966">
        <w:t xml:space="preserve">        description: &gt;</w:t>
      </w:r>
    </w:p>
    <w:p w14:paraId="640290C2" w14:textId="77777777" w:rsidR="009278CF" w:rsidRPr="00F11966" w:rsidRDefault="009278CF" w:rsidP="009278CF">
      <w:pPr>
        <w:pStyle w:val="PL"/>
      </w:pPr>
      <w:r w:rsidRPr="00F11966">
        <w:t xml:space="preserve">          This string provides forward-compatibility with future</w:t>
      </w:r>
    </w:p>
    <w:p w14:paraId="51785E42" w14:textId="77777777" w:rsidR="009278CF" w:rsidRPr="00F11966" w:rsidRDefault="009278CF" w:rsidP="009278CF">
      <w:pPr>
        <w:pStyle w:val="PL"/>
      </w:pPr>
      <w:r w:rsidRPr="00F11966">
        <w:t xml:space="preserve">          extensions to the enumeration but is not used to encode</w:t>
      </w:r>
    </w:p>
    <w:p w14:paraId="11C4E684" w14:textId="77777777" w:rsidR="009278CF" w:rsidRPr="00F11966" w:rsidRDefault="009278CF" w:rsidP="009278CF">
      <w:pPr>
        <w:pStyle w:val="PL"/>
      </w:pPr>
      <w:r w:rsidRPr="00F11966">
        <w:t xml:space="preserve">          content defined in the present version of this API.</w:t>
      </w:r>
    </w:p>
    <w:p w14:paraId="49CC15F1" w14:textId="77777777" w:rsidR="009278CF" w:rsidRPr="00F11966" w:rsidRDefault="009278CF" w:rsidP="009278CF">
      <w:pPr>
        <w:pStyle w:val="PL"/>
      </w:pPr>
      <w:r w:rsidRPr="00F11966">
        <w:t xml:space="preserve">      description: &gt;</w:t>
      </w:r>
    </w:p>
    <w:p w14:paraId="35729D09" w14:textId="77777777" w:rsidR="009278CF" w:rsidRPr="00F11966" w:rsidRDefault="009278CF" w:rsidP="009278CF">
      <w:pPr>
        <w:pStyle w:val="PL"/>
      </w:pPr>
      <w:r w:rsidRPr="00F11966">
        <w:t xml:space="preserve">        Possible values are</w:t>
      </w:r>
    </w:p>
    <w:p w14:paraId="08FF3DFC" w14:textId="77777777" w:rsidR="009278CF" w:rsidRPr="00F11966" w:rsidRDefault="009278CF" w:rsidP="009278CF">
      <w:pPr>
        <w:pStyle w:val="PL"/>
      </w:pPr>
      <w:r w:rsidRPr="00F11966">
        <w:t xml:space="preserve">        - </w:t>
      </w:r>
      <w:r w:rsidRPr="00DF0D85">
        <w:t>ACTIVATE</w:t>
      </w:r>
      <w:r w:rsidRPr="00F11966">
        <w:t xml:space="preserve">: </w:t>
      </w:r>
      <w:r>
        <w:t>The event notification is activated.</w:t>
      </w:r>
    </w:p>
    <w:p w14:paraId="42F9AC9C" w14:textId="77777777" w:rsidR="009278CF" w:rsidRPr="00F11966" w:rsidRDefault="009278CF" w:rsidP="009278CF">
      <w:pPr>
        <w:pStyle w:val="PL"/>
      </w:pPr>
      <w:r w:rsidRPr="00F11966">
        <w:t xml:space="preserve">        - </w:t>
      </w:r>
      <w:r w:rsidRPr="00DF0D85">
        <w:t>DEACTIVATE</w:t>
      </w:r>
      <w:r w:rsidRPr="00F11966">
        <w:t xml:space="preserve">: </w:t>
      </w:r>
      <w:r>
        <w:t>The event notification is deactivated and shall be muted. The available event(s) shall be stored.</w:t>
      </w:r>
    </w:p>
    <w:p w14:paraId="7F5FC21F" w14:textId="77777777" w:rsidR="009278CF" w:rsidRPr="00F11966" w:rsidRDefault="009278CF" w:rsidP="009278CF">
      <w:pPr>
        <w:pStyle w:val="PL"/>
      </w:pPr>
      <w:r w:rsidRPr="00F11966">
        <w:t xml:space="preserve">        - </w:t>
      </w:r>
      <w:r w:rsidRPr="00DF0D85">
        <w:t>RETRIEVAL</w:t>
      </w:r>
      <w:r w:rsidRPr="00F11966">
        <w:t xml:space="preserve">: </w:t>
      </w:r>
      <w:r>
        <w:t>The event notification shall be sent to the NF service consumer(s), after that, is muted again.</w:t>
      </w:r>
    </w:p>
    <w:p w14:paraId="21D953D3" w14:textId="77777777" w:rsidR="009278CF" w:rsidRPr="005858C7" w:rsidRDefault="009278CF" w:rsidP="009278CF">
      <w:pPr>
        <w:pStyle w:val="PL"/>
      </w:pPr>
    </w:p>
    <w:p w14:paraId="61D2B236" w14:textId="77777777" w:rsidR="00DD3687" w:rsidRDefault="00DD3687" w:rsidP="00DD3687">
      <w:pPr>
        <w:pStyle w:val="PL"/>
      </w:pPr>
      <w:r>
        <w:t xml:space="preserve">    </w:t>
      </w:r>
      <w:r>
        <w:rPr>
          <w:lang w:eastAsia="zh-CN"/>
        </w:rPr>
        <w:t>TransportProtocol</w:t>
      </w:r>
      <w:r>
        <w:t>:</w:t>
      </w:r>
    </w:p>
    <w:p w14:paraId="6B0BAEA3" w14:textId="77777777" w:rsidR="00DD3687" w:rsidRDefault="00DD3687" w:rsidP="00DD3687">
      <w:pPr>
        <w:pStyle w:val="PL"/>
      </w:pPr>
      <w:r>
        <w:t xml:space="preserve">      anyOf:</w:t>
      </w:r>
    </w:p>
    <w:p w14:paraId="3A378812" w14:textId="77777777" w:rsidR="00DD3687" w:rsidRDefault="00DD3687" w:rsidP="00DD3687">
      <w:pPr>
        <w:pStyle w:val="PL"/>
      </w:pPr>
      <w:r>
        <w:t xml:space="preserve">      - type: string</w:t>
      </w:r>
    </w:p>
    <w:p w14:paraId="7F6BE0E5" w14:textId="77777777" w:rsidR="00DD3687" w:rsidRDefault="00DD3687" w:rsidP="00DD3687">
      <w:pPr>
        <w:pStyle w:val="PL"/>
      </w:pPr>
      <w:r>
        <w:t xml:space="preserve">        enum:</w:t>
      </w:r>
    </w:p>
    <w:p w14:paraId="689FA088" w14:textId="77777777" w:rsidR="00DD3687" w:rsidRDefault="00DD3687" w:rsidP="00DD3687">
      <w:pPr>
        <w:pStyle w:val="PL"/>
      </w:pPr>
      <w:r>
        <w:t xml:space="preserve">          - UDP</w:t>
      </w:r>
    </w:p>
    <w:p w14:paraId="4EDE7E9C" w14:textId="77777777" w:rsidR="00DD3687" w:rsidRDefault="00DD3687" w:rsidP="00DD3687">
      <w:pPr>
        <w:pStyle w:val="PL"/>
      </w:pPr>
      <w:r>
        <w:t xml:space="preserve">          - TCP</w:t>
      </w:r>
    </w:p>
    <w:p w14:paraId="48AC1484" w14:textId="77777777" w:rsidR="00DD3687" w:rsidRDefault="00DD3687" w:rsidP="00DD3687">
      <w:pPr>
        <w:pStyle w:val="PL"/>
      </w:pPr>
      <w:r>
        <w:t xml:space="preserve">      - type: string</w:t>
      </w:r>
    </w:p>
    <w:p w14:paraId="0C9BF0BC" w14:textId="77777777" w:rsidR="00DD3687" w:rsidRPr="00F11966" w:rsidRDefault="00DD3687" w:rsidP="00DD3687">
      <w:pPr>
        <w:pStyle w:val="PL"/>
      </w:pPr>
      <w:r w:rsidRPr="00F11966">
        <w:t xml:space="preserve">        description: &gt;</w:t>
      </w:r>
    </w:p>
    <w:p w14:paraId="556F1B89" w14:textId="77777777" w:rsidR="00DD3687" w:rsidRPr="00F11966" w:rsidRDefault="00DD3687" w:rsidP="00DD3687">
      <w:pPr>
        <w:pStyle w:val="PL"/>
      </w:pPr>
      <w:r w:rsidRPr="00F11966">
        <w:t xml:space="preserve">          This string provides forward-compatibility with future</w:t>
      </w:r>
    </w:p>
    <w:p w14:paraId="22803C4D" w14:textId="77777777" w:rsidR="00DD3687" w:rsidRPr="00F11966" w:rsidRDefault="00DD3687" w:rsidP="00DD3687">
      <w:pPr>
        <w:pStyle w:val="PL"/>
      </w:pPr>
      <w:r w:rsidRPr="00F11966">
        <w:t xml:space="preserve">          extensions to the enumeration but is not used to encode</w:t>
      </w:r>
    </w:p>
    <w:p w14:paraId="2C960E2C" w14:textId="77777777" w:rsidR="00DD3687" w:rsidRPr="00F11966" w:rsidRDefault="00DD3687" w:rsidP="00DD3687">
      <w:pPr>
        <w:pStyle w:val="PL"/>
      </w:pPr>
      <w:r w:rsidRPr="00F11966">
        <w:t xml:space="preserve">          content defined in the present version of this API.</w:t>
      </w:r>
    </w:p>
    <w:p w14:paraId="13AA6A4E" w14:textId="77777777" w:rsidR="00DD3687" w:rsidRPr="00F11966" w:rsidRDefault="00DD3687" w:rsidP="00DD3687">
      <w:pPr>
        <w:pStyle w:val="PL"/>
      </w:pPr>
      <w:r w:rsidRPr="00F11966">
        <w:t xml:space="preserve">      description: &gt;</w:t>
      </w:r>
    </w:p>
    <w:p w14:paraId="0BBCEE48" w14:textId="77777777" w:rsidR="00DD3687" w:rsidRPr="00F11966" w:rsidRDefault="00DD3687" w:rsidP="00DD3687">
      <w:pPr>
        <w:pStyle w:val="PL"/>
      </w:pPr>
      <w:r w:rsidRPr="00F11966">
        <w:t xml:space="preserve">        Possible values are</w:t>
      </w:r>
    </w:p>
    <w:p w14:paraId="6A0DFF9E" w14:textId="77777777" w:rsidR="00DD3687" w:rsidRDefault="00DD3687" w:rsidP="00DD3687">
      <w:pPr>
        <w:pStyle w:val="PL"/>
      </w:pPr>
      <w:r w:rsidRPr="00F11966">
        <w:t xml:space="preserve">        - </w:t>
      </w:r>
      <w:r>
        <w:t>UDP</w:t>
      </w:r>
      <w:r w:rsidRPr="00F11966">
        <w:t xml:space="preserve">: </w:t>
      </w:r>
      <w:r>
        <w:t>User Datagram Protocol.</w:t>
      </w:r>
    </w:p>
    <w:p w14:paraId="36144AD5" w14:textId="77777777" w:rsidR="00DD3687" w:rsidRPr="00F11966" w:rsidRDefault="00DD3687" w:rsidP="00DD3687">
      <w:pPr>
        <w:pStyle w:val="PL"/>
      </w:pPr>
      <w:r w:rsidRPr="00F11966">
        <w:t xml:space="preserve">        - </w:t>
      </w:r>
      <w:r>
        <w:t>TCP</w:t>
      </w:r>
      <w:r w:rsidRPr="00F11966">
        <w:t xml:space="preserve">: </w:t>
      </w:r>
      <w:r>
        <w:t>Transmission Control Protocol.</w:t>
      </w:r>
    </w:p>
    <w:p w14:paraId="7CB567FD" w14:textId="77777777" w:rsidR="00E92CBF" w:rsidRDefault="00E92CBF" w:rsidP="00E92CBF">
      <w:pPr>
        <w:pStyle w:val="PL"/>
      </w:pPr>
    </w:p>
    <w:p w14:paraId="18225C51" w14:textId="77777777" w:rsidR="00F77DE2" w:rsidRPr="00F11966" w:rsidRDefault="00F77DE2" w:rsidP="00F77DE2">
      <w:pPr>
        <w:pStyle w:val="PL"/>
        <w:rPr>
          <w:lang w:val="en-US"/>
        </w:rPr>
      </w:pPr>
      <w:r w:rsidRPr="00F11966">
        <w:rPr>
          <w:lang w:val="en-US"/>
        </w:rPr>
        <w:t xml:space="preserve">    </w:t>
      </w:r>
      <w:r>
        <w:rPr>
          <w:lang w:val="en-US"/>
        </w:rPr>
        <w:t>SatelliteBackhaulCategory</w:t>
      </w:r>
      <w:r w:rsidRPr="00F11966">
        <w:rPr>
          <w:lang w:val="en-US"/>
        </w:rPr>
        <w:t>:</w:t>
      </w:r>
    </w:p>
    <w:p w14:paraId="793C5FE5" w14:textId="77777777" w:rsidR="00F77DE2" w:rsidRPr="00F11966" w:rsidRDefault="00F77DE2" w:rsidP="00F77DE2">
      <w:pPr>
        <w:pStyle w:val="PL"/>
        <w:rPr>
          <w:lang w:val="en-US"/>
        </w:rPr>
      </w:pPr>
      <w:r w:rsidRPr="00F11966">
        <w:rPr>
          <w:lang w:val="en-US"/>
        </w:rPr>
        <w:t xml:space="preserve">      anyOf:</w:t>
      </w:r>
    </w:p>
    <w:p w14:paraId="1C37D78B" w14:textId="77777777" w:rsidR="00F77DE2" w:rsidRPr="00F11966" w:rsidRDefault="00F77DE2" w:rsidP="00F77DE2">
      <w:pPr>
        <w:pStyle w:val="PL"/>
        <w:rPr>
          <w:lang w:val="en-US"/>
        </w:rPr>
      </w:pPr>
      <w:r w:rsidRPr="00F11966">
        <w:rPr>
          <w:lang w:val="en-US"/>
        </w:rPr>
        <w:t xml:space="preserve">        - type: string</w:t>
      </w:r>
    </w:p>
    <w:p w14:paraId="2554B302" w14:textId="77777777" w:rsidR="00F77DE2" w:rsidRPr="00F11966" w:rsidRDefault="00F77DE2" w:rsidP="00F77DE2">
      <w:pPr>
        <w:pStyle w:val="PL"/>
        <w:rPr>
          <w:lang w:val="en-US"/>
        </w:rPr>
      </w:pPr>
      <w:r w:rsidRPr="00F11966">
        <w:rPr>
          <w:lang w:val="en-US"/>
        </w:rPr>
        <w:t xml:space="preserve">          enum:</w:t>
      </w:r>
    </w:p>
    <w:p w14:paraId="3D642074" w14:textId="77777777" w:rsidR="00F77DE2" w:rsidRPr="00471BD4" w:rsidRDefault="00F77DE2" w:rsidP="002366BD">
      <w:pPr>
        <w:pStyle w:val="PL"/>
        <w:rPr>
          <w:lang w:val="en-US" w:eastAsia="zh-CN"/>
        </w:rPr>
      </w:pPr>
      <w:r w:rsidRPr="002366BD">
        <w:t xml:space="preserve">            - </w:t>
      </w:r>
      <w:r w:rsidRPr="002366BD">
        <w:rPr>
          <w:rFonts w:hint="eastAsia"/>
        </w:rPr>
        <w:t>G</w:t>
      </w:r>
      <w:r w:rsidRPr="002366BD">
        <w:t>EO</w:t>
      </w:r>
    </w:p>
    <w:p w14:paraId="453DDBFB" w14:textId="77777777" w:rsidR="00F77DE2" w:rsidRPr="00471BD4" w:rsidRDefault="00F77DE2" w:rsidP="002366BD">
      <w:pPr>
        <w:pStyle w:val="PL"/>
        <w:rPr>
          <w:lang w:val="en-US" w:eastAsia="zh-CN"/>
        </w:rPr>
      </w:pPr>
      <w:r w:rsidRPr="002366BD">
        <w:t xml:space="preserve">            - MEO</w:t>
      </w:r>
    </w:p>
    <w:p w14:paraId="712CFDDA" w14:textId="77777777" w:rsidR="00F77DE2" w:rsidRPr="00471BD4" w:rsidRDefault="00F77DE2" w:rsidP="002366BD">
      <w:pPr>
        <w:pStyle w:val="PL"/>
        <w:rPr>
          <w:lang w:val="en-US" w:eastAsia="zh-CN"/>
        </w:rPr>
      </w:pPr>
      <w:r w:rsidRPr="002366BD">
        <w:t xml:space="preserve">            - </w:t>
      </w:r>
      <w:r w:rsidRPr="002366BD">
        <w:rPr>
          <w:rFonts w:hint="eastAsia"/>
        </w:rPr>
        <w:t>L</w:t>
      </w:r>
      <w:r w:rsidRPr="002366BD">
        <w:t>EO</w:t>
      </w:r>
    </w:p>
    <w:p w14:paraId="661393F2" w14:textId="77777777" w:rsidR="00F77DE2" w:rsidRPr="00471BD4" w:rsidRDefault="00F77DE2" w:rsidP="002366BD">
      <w:pPr>
        <w:pStyle w:val="PL"/>
        <w:rPr>
          <w:lang w:val="en-US" w:eastAsia="zh-CN"/>
        </w:rPr>
      </w:pPr>
      <w:r w:rsidRPr="002366BD">
        <w:lastRenderedPageBreak/>
        <w:t xml:space="preserve">            - OTHER_SAT</w:t>
      </w:r>
    </w:p>
    <w:p w14:paraId="181F9F95" w14:textId="77777777" w:rsidR="00F77DE2" w:rsidRPr="00922D7F" w:rsidRDefault="00F77DE2" w:rsidP="002366BD">
      <w:pPr>
        <w:pStyle w:val="PL"/>
        <w:rPr>
          <w:lang w:val="en-US" w:eastAsia="zh-CN"/>
        </w:rPr>
      </w:pPr>
      <w:r w:rsidRPr="002366BD">
        <w:t xml:space="preserve">            - NON_SATELLITE</w:t>
      </w:r>
    </w:p>
    <w:p w14:paraId="1039C37D" w14:textId="77777777" w:rsidR="00F77DE2" w:rsidRPr="00F11966" w:rsidRDefault="00F77DE2" w:rsidP="00F77DE2">
      <w:pPr>
        <w:pStyle w:val="PL"/>
        <w:rPr>
          <w:lang w:val="en-US"/>
        </w:rPr>
      </w:pPr>
      <w:r w:rsidRPr="00F11966">
        <w:rPr>
          <w:lang w:val="en-US"/>
        </w:rPr>
        <w:t xml:space="preserve">        - type: string</w:t>
      </w:r>
    </w:p>
    <w:p w14:paraId="130D5A45" w14:textId="77777777" w:rsidR="00F77DE2" w:rsidRPr="00F11966" w:rsidRDefault="00F77DE2" w:rsidP="00F77DE2">
      <w:pPr>
        <w:pStyle w:val="PL"/>
        <w:rPr>
          <w:lang w:val="en-US"/>
        </w:rPr>
      </w:pPr>
      <w:r>
        <w:t xml:space="preserve"> </w:t>
      </w:r>
      <w:r w:rsidRPr="00F11966">
        <w:t xml:space="preserve">  </w:t>
      </w:r>
      <w:r>
        <w:t xml:space="preserve">   </w:t>
      </w:r>
      <w:r w:rsidRPr="00F11966">
        <w:t>description:</w:t>
      </w:r>
      <w:r>
        <w:t xml:space="preserve"> Indicates the satellite backhaul used</w:t>
      </w:r>
      <w:r w:rsidRPr="001D2CEF">
        <w:t>.</w:t>
      </w:r>
    </w:p>
    <w:p w14:paraId="024CC3F7" w14:textId="77777777" w:rsidR="00F77DE2" w:rsidRDefault="00F77DE2" w:rsidP="00F77DE2">
      <w:pPr>
        <w:pStyle w:val="PL"/>
        <w:rPr>
          <w:lang w:val="en-US"/>
        </w:rPr>
      </w:pPr>
    </w:p>
    <w:p w14:paraId="5606855D" w14:textId="77777777" w:rsidR="00F77DE2" w:rsidRPr="00F11966" w:rsidRDefault="00F77DE2" w:rsidP="00F77DE2">
      <w:pPr>
        <w:pStyle w:val="PL"/>
        <w:rPr>
          <w:lang w:val="en-US"/>
        </w:rPr>
      </w:pPr>
      <w:r w:rsidRPr="00F11966">
        <w:rPr>
          <w:lang w:val="en-US"/>
        </w:rPr>
        <w:t xml:space="preserve">    </w:t>
      </w:r>
      <w:r>
        <w:rPr>
          <w:lang w:val="en-US"/>
        </w:rPr>
        <w:t>SatelliteBackhaulCategory</w:t>
      </w:r>
      <w:r w:rsidRPr="00F11966">
        <w:rPr>
          <w:lang w:val="en-US"/>
        </w:rPr>
        <w:t>Rm:</w:t>
      </w:r>
    </w:p>
    <w:p w14:paraId="53372830" w14:textId="77777777" w:rsidR="00F77DE2" w:rsidRPr="00F11966" w:rsidRDefault="00F77DE2" w:rsidP="00F77DE2">
      <w:pPr>
        <w:pStyle w:val="PL"/>
        <w:rPr>
          <w:lang w:val="en-US"/>
        </w:rPr>
      </w:pPr>
      <w:r w:rsidRPr="00F11966">
        <w:rPr>
          <w:lang w:val="en-US"/>
        </w:rPr>
        <w:t xml:space="preserve">      anyOf:</w:t>
      </w:r>
    </w:p>
    <w:p w14:paraId="060D9D65" w14:textId="77777777" w:rsidR="00F77DE2" w:rsidRPr="00F11966" w:rsidRDefault="00F77DE2" w:rsidP="00F77DE2">
      <w:pPr>
        <w:pStyle w:val="PL"/>
        <w:rPr>
          <w:lang w:val="en-US"/>
        </w:rPr>
      </w:pPr>
      <w:r w:rsidRPr="00F11966">
        <w:rPr>
          <w:lang w:val="en-US"/>
        </w:rPr>
        <w:t xml:space="preserve">        - $ref: '#/components/schemas/</w:t>
      </w:r>
      <w:r>
        <w:rPr>
          <w:lang w:val="en-US"/>
        </w:rPr>
        <w:t>SatelliteBackhaulCategory</w:t>
      </w:r>
      <w:r w:rsidRPr="00F11966">
        <w:rPr>
          <w:lang w:val="en-US"/>
        </w:rPr>
        <w:t>'</w:t>
      </w:r>
    </w:p>
    <w:p w14:paraId="535BEB01" w14:textId="77777777" w:rsidR="00F77DE2" w:rsidRPr="00F11966" w:rsidRDefault="00F77DE2" w:rsidP="00F77DE2">
      <w:pPr>
        <w:pStyle w:val="PL"/>
        <w:rPr>
          <w:lang w:val="en-US"/>
        </w:rPr>
      </w:pPr>
      <w:r w:rsidRPr="00F11966">
        <w:rPr>
          <w:lang w:val="en-US"/>
        </w:rPr>
        <w:t xml:space="preserve">        - $ref: '#/components/schemas/NullValue'</w:t>
      </w:r>
    </w:p>
    <w:p w14:paraId="085371DD" w14:textId="77777777" w:rsidR="00F77DE2" w:rsidRPr="00F11966" w:rsidRDefault="00F77DE2" w:rsidP="00F77DE2">
      <w:pPr>
        <w:pStyle w:val="PL"/>
        <w:rPr>
          <w:lang w:val="en-US"/>
        </w:rPr>
      </w:pPr>
      <w:r>
        <w:t xml:space="preserve">    </w:t>
      </w:r>
      <w:r w:rsidRPr="00F11966">
        <w:t xml:space="preserve">  description:</w:t>
      </w:r>
      <w:r>
        <w:t xml:space="preserve"> Provides information about the satellite backhaul </w:t>
      </w:r>
      <w:r w:rsidRPr="00F11966">
        <w:t xml:space="preserve">but with the OpenAPI </w:t>
      </w:r>
      <w:r>
        <w:t>"nullable=</w:t>
      </w:r>
      <w:r w:rsidRPr="00F11966">
        <w:t xml:space="preserve"> true" property</w:t>
      </w:r>
      <w:r w:rsidRPr="001D2CEF">
        <w:t>.</w:t>
      </w:r>
    </w:p>
    <w:p w14:paraId="43879F93" w14:textId="77777777" w:rsidR="00DD3687" w:rsidRDefault="00DD3687" w:rsidP="00E92CBF">
      <w:pPr>
        <w:pStyle w:val="PL"/>
        <w:rPr>
          <w:lang w:val="en-US"/>
        </w:rPr>
      </w:pPr>
    </w:p>
    <w:p w14:paraId="0443DF5D" w14:textId="77777777" w:rsidR="00F77DE2" w:rsidRPr="00BC0053" w:rsidRDefault="00F77DE2" w:rsidP="00E92CBF">
      <w:pPr>
        <w:pStyle w:val="PL"/>
        <w:rPr>
          <w:lang w:val="en-US"/>
        </w:rPr>
      </w:pPr>
    </w:p>
    <w:p w14:paraId="56634633" w14:textId="77777777" w:rsidR="00E92CBF" w:rsidRPr="00F11966" w:rsidRDefault="00E92CBF" w:rsidP="00E92CBF">
      <w:pPr>
        <w:pStyle w:val="PL"/>
        <w:rPr>
          <w:lang w:val="en-US"/>
        </w:rPr>
      </w:pPr>
      <w:r w:rsidRPr="00F11966">
        <w:rPr>
          <w:lang w:val="en-US"/>
        </w:rPr>
        <w:t>#</w:t>
      </w:r>
    </w:p>
    <w:p w14:paraId="398904F2" w14:textId="13B59298" w:rsidR="00E92CBF" w:rsidRPr="00F11966" w:rsidRDefault="00E92CBF" w:rsidP="00E92CBF">
      <w:pPr>
        <w:pStyle w:val="PL"/>
        <w:rPr>
          <w:lang w:val="en-US"/>
        </w:rPr>
      </w:pPr>
      <w:r w:rsidRPr="00F11966">
        <w:rPr>
          <w:lang w:val="en-US"/>
        </w:rPr>
        <w:t># STRUCTURED DATA TYPES</w:t>
      </w:r>
    </w:p>
    <w:p w14:paraId="588F7966" w14:textId="77777777" w:rsidR="00E92CBF" w:rsidRPr="00F11966" w:rsidRDefault="00E92CBF" w:rsidP="00E92CBF">
      <w:pPr>
        <w:pStyle w:val="PL"/>
        <w:rPr>
          <w:lang w:val="en-US"/>
        </w:rPr>
      </w:pPr>
      <w:r w:rsidRPr="00F11966">
        <w:rPr>
          <w:lang w:val="en-US"/>
        </w:rPr>
        <w:t>#</w:t>
      </w:r>
    </w:p>
    <w:p w14:paraId="6361A7AC" w14:textId="77777777" w:rsidR="00D61954" w:rsidRPr="00F11966" w:rsidRDefault="00D61954" w:rsidP="00D61954">
      <w:pPr>
        <w:pStyle w:val="PL"/>
      </w:pPr>
      <w:r w:rsidRPr="00F11966">
        <w:t xml:space="preserve">    SubscribedDefaultQos:</w:t>
      </w:r>
    </w:p>
    <w:p w14:paraId="346A60D4" w14:textId="77777777" w:rsidR="00D61954" w:rsidRPr="00F11966" w:rsidRDefault="00D61954" w:rsidP="00D61954">
      <w:pPr>
        <w:pStyle w:val="PL"/>
      </w:pPr>
      <w:r w:rsidRPr="00F11966">
        <w:t xml:space="preserve">      type: object</w:t>
      </w:r>
    </w:p>
    <w:p w14:paraId="70117BB4" w14:textId="77777777" w:rsidR="00D61954" w:rsidRPr="00F11966" w:rsidRDefault="00D61954" w:rsidP="00D61954">
      <w:pPr>
        <w:pStyle w:val="PL"/>
      </w:pPr>
      <w:r w:rsidRPr="00F11966">
        <w:t xml:space="preserve">      required:</w:t>
      </w:r>
    </w:p>
    <w:p w14:paraId="69C3AEA9" w14:textId="77777777" w:rsidR="00D61954" w:rsidRPr="00F11966" w:rsidRDefault="00D61954" w:rsidP="00D61954">
      <w:pPr>
        <w:pStyle w:val="PL"/>
      </w:pPr>
      <w:r w:rsidRPr="00F11966">
        <w:t xml:space="preserve">        - 5qi</w:t>
      </w:r>
    </w:p>
    <w:p w14:paraId="1310766B" w14:textId="77777777" w:rsidR="00D61954" w:rsidRPr="00F11966" w:rsidRDefault="00D61954" w:rsidP="00D61954">
      <w:pPr>
        <w:pStyle w:val="PL"/>
      </w:pPr>
      <w:r w:rsidRPr="00F11966">
        <w:t xml:space="preserve">        - arp</w:t>
      </w:r>
    </w:p>
    <w:p w14:paraId="799BA55C" w14:textId="77777777" w:rsidR="00D61954" w:rsidRPr="00F11966" w:rsidRDefault="00D61954" w:rsidP="00D61954">
      <w:pPr>
        <w:pStyle w:val="PL"/>
      </w:pPr>
      <w:r w:rsidRPr="00F11966">
        <w:t xml:space="preserve">      properties:</w:t>
      </w:r>
    </w:p>
    <w:p w14:paraId="6323A6FE" w14:textId="77777777" w:rsidR="00D61954" w:rsidRPr="00F11966" w:rsidRDefault="00D61954" w:rsidP="00D61954">
      <w:pPr>
        <w:pStyle w:val="PL"/>
      </w:pPr>
      <w:r w:rsidRPr="00F11966">
        <w:t xml:space="preserve">        5qi:</w:t>
      </w:r>
    </w:p>
    <w:p w14:paraId="69CA3FC1" w14:textId="77777777" w:rsidR="00D61954" w:rsidRPr="00F11966" w:rsidRDefault="00D61954" w:rsidP="00D61954">
      <w:pPr>
        <w:pStyle w:val="PL"/>
      </w:pPr>
      <w:r w:rsidRPr="00F11966">
        <w:t xml:space="preserve">          $ref: '#/components/schemas/5Qi'</w:t>
      </w:r>
    </w:p>
    <w:p w14:paraId="0EFCB505" w14:textId="77777777" w:rsidR="00D61954" w:rsidRPr="00F11966" w:rsidRDefault="00D61954" w:rsidP="00D61954">
      <w:pPr>
        <w:pStyle w:val="PL"/>
      </w:pPr>
      <w:r w:rsidRPr="00F11966">
        <w:t xml:space="preserve">        arp:</w:t>
      </w:r>
    </w:p>
    <w:p w14:paraId="0FB9357F" w14:textId="77777777" w:rsidR="00D61954" w:rsidRPr="00F11966" w:rsidRDefault="00D61954" w:rsidP="00D61954">
      <w:pPr>
        <w:pStyle w:val="PL"/>
      </w:pPr>
      <w:r w:rsidRPr="00F11966">
        <w:t xml:space="preserve">          $ref: '#/components/schemas/Arp'</w:t>
      </w:r>
    </w:p>
    <w:p w14:paraId="4F45F0D9" w14:textId="77777777" w:rsidR="00D61954" w:rsidRPr="00F11966" w:rsidRDefault="00D61954" w:rsidP="00D61954">
      <w:pPr>
        <w:pStyle w:val="PL"/>
        <w:rPr>
          <w:lang w:val="en-US"/>
        </w:rPr>
      </w:pPr>
      <w:r w:rsidRPr="00F11966">
        <w:rPr>
          <w:lang w:val="en-US"/>
        </w:rPr>
        <w:t xml:space="preserve">        priorityLevel:</w:t>
      </w:r>
    </w:p>
    <w:p w14:paraId="49359903" w14:textId="77777777" w:rsidR="00D61954" w:rsidRPr="00F11966" w:rsidRDefault="00D61954" w:rsidP="00D61954">
      <w:pPr>
        <w:pStyle w:val="PL"/>
        <w:rPr>
          <w:lang w:val="en-US"/>
        </w:rPr>
      </w:pPr>
      <w:r w:rsidRPr="00F11966">
        <w:rPr>
          <w:lang w:val="en-US"/>
        </w:rPr>
        <w:t xml:space="preserve">          $ref: '#/components/schemas/5QiPriorityLevel'</w:t>
      </w:r>
    </w:p>
    <w:p w14:paraId="4576AA6B" w14:textId="6D3D2673" w:rsidR="00734E88" w:rsidRPr="00623C20" w:rsidDel="00D61954" w:rsidRDefault="00734E88" w:rsidP="00734E88">
      <w:pPr>
        <w:pStyle w:val="PL"/>
      </w:pPr>
      <w:r>
        <w:t xml:space="preserve">      description: Provides the subsribed 5QI and the ARP, it may contain the priority level.</w:t>
      </w:r>
    </w:p>
    <w:p w14:paraId="133134D2" w14:textId="79150C2C" w:rsidR="00E92CBF" w:rsidRPr="00734E88" w:rsidRDefault="00E92CBF" w:rsidP="00E92CBF">
      <w:pPr>
        <w:pStyle w:val="PL"/>
      </w:pPr>
    </w:p>
    <w:p w14:paraId="61C40BF1" w14:textId="77777777" w:rsidR="00E92CBF" w:rsidRPr="00F11966" w:rsidRDefault="00E92CBF" w:rsidP="00E92CBF">
      <w:pPr>
        <w:pStyle w:val="PL"/>
        <w:rPr>
          <w:lang w:val="en-US"/>
        </w:rPr>
      </w:pPr>
      <w:r w:rsidRPr="00F11966">
        <w:rPr>
          <w:lang w:val="en-US"/>
        </w:rPr>
        <w:t xml:space="preserve">    Snssai:</w:t>
      </w:r>
    </w:p>
    <w:p w14:paraId="390B0A79" w14:textId="77777777" w:rsidR="00E92CBF" w:rsidRPr="00F11966" w:rsidRDefault="00E92CBF" w:rsidP="00E92CBF">
      <w:pPr>
        <w:pStyle w:val="PL"/>
        <w:rPr>
          <w:lang w:val="en-US"/>
        </w:rPr>
      </w:pPr>
      <w:r w:rsidRPr="00F11966">
        <w:rPr>
          <w:lang w:val="en-US"/>
        </w:rPr>
        <w:t xml:space="preserve">      type: object</w:t>
      </w:r>
    </w:p>
    <w:p w14:paraId="779D8956" w14:textId="77777777" w:rsidR="00E92CBF" w:rsidRPr="00F11966" w:rsidRDefault="00E92CBF" w:rsidP="00E92CBF">
      <w:pPr>
        <w:pStyle w:val="PL"/>
        <w:rPr>
          <w:lang w:val="en-US"/>
        </w:rPr>
      </w:pPr>
      <w:r w:rsidRPr="00F11966">
        <w:rPr>
          <w:lang w:val="en-US"/>
        </w:rPr>
        <w:t xml:space="preserve">      properties:</w:t>
      </w:r>
    </w:p>
    <w:p w14:paraId="71AAB016" w14:textId="77777777" w:rsidR="00E92CBF" w:rsidRPr="00F11966" w:rsidRDefault="00E92CBF" w:rsidP="00E92CBF">
      <w:pPr>
        <w:pStyle w:val="PL"/>
        <w:rPr>
          <w:lang w:val="en-US"/>
        </w:rPr>
      </w:pPr>
      <w:r w:rsidRPr="00F11966">
        <w:rPr>
          <w:lang w:val="en-US"/>
        </w:rPr>
        <w:t xml:space="preserve">        sst:</w:t>
      </w:r>
    </w:p>
    <w:p w14:paraId="3C3221F8" w14:textId="77777777" w:rsidR="00E92CBF" w:rsidRPr="00F11966" w:rsidRDefault="00E92CBF" w:rsidP="00E92CBF">
      <w:pPr>
        <w:pStyle w:val="PL"/>
        <w:rPr>
          <w:lang w:val="en-US"/>
        </w:rPr>
      </w:pPr>
      <w:r w:rsidRPr="00F11966">
        <w:rPr>
          <w:lang w:val="en-US"/>
        </w:rPr>
        <w:t xml:space="preserve">          type: integer</w:t>
      </w:r>
    </w:p>
    <w:p w14:paraId="6A4E092C" w14:textId="77777777" w:rsidR="00E92CBF" w:rsidRPr="00F11966" w:rsidRDefault="00E92CBF" w:rsidP="00E92CBF">
      <w:pPr>
        <w:pStyle w:val="PL"/>
        <w:rPr>
          <w:lang w:val="en-US"/>
        </w:rPr>
      </w:pPr>
      <w:r w:rsidRPr="00F11966">
        <w:rPr>
          <w:lang w:val="en-US"/>
        </w:rPr>
        <w:t xml:space="preserve">          minimum: 0</w:t>
      </w:r>
    </w:p>
    <w:p w14:paraId="4EC2D445" w14:textId="77777777" w:rsidR="00E92CBF" w:rsidRPr="00F11966" w:rsidRDefault="00E92CBF" w:rsidP="00E92CBF">
      <w:pPr>
        <w:pStyle w:val="PL"/>
        <w:rPr>
          <w:lang w:val="en-US"/>
        </w:rPr>
      </w:pPr>
      <w:r w:rsidRPr="00F11966">
        <w:rPr>
          <w:lang w:val="en-US"/>
        </w:rPr>
        <w:t xml:space="preserve">          maximum: 255</w:t>
      </w:r>
    </w:p>
    <w:p w14:paraId="02A216F5" w14:textId="77777777" w:rsidR="00D13F4A" w:rsidRDefault="00D13F4A" w:rsidP="00D13F4A">
      <w:pPr>
        <w:pStyle w:val="PL"/>
      </w:pPr>
      <w:r>
        <w:t xml:space="preserve">  </w:t>
      </w:r>
      <w:r w:rsidRPr="00F11966">
        <w:t xml:space="preserve">      </w:t>
      </w:r>
      <w:r>
        <w:t xml:space="preserve">  </w:t>
      </w:r>
      <w:r w:rsidRPr="00F11966">
        <w:t>description</w:t>
      </w:r>
      <w:r>
        <w:t>:</w:t>
      </w:r>
      <w:r w:rsidRPr="00B04F91">
        <w:t xml:space="preserve"> </w:t>
      </w:r>
      <w:r>
        <w:t>&gt;</w:t>
      </w:r>
    </w:p>
    <w:p w14:paraId="61EDED62" w14:textId="77777777" w:rsidR="002366BD" w:rsidRDefault="00D13F4A" w:rsidP="00D13F4A">
      <w:pPr>
        <w:pStyle w:val="PL"/>
      </w:pPr>
      <w:r>
        <w:t xml:space="preserve">            </w:t>
      </w:r>
      <w:r w:rsidRPr="00F11966">
        <w:t>Unsigned integer, within the range 0 to 255, representing the Slice/Service Type. It indicates the expected Network Slice behaviour in terms of features and services.</w:t>
      </w:r>
    </w:p>
    <w:p w14:paraId="2AF7CDA2" w14:textId="77777777" w:rsidR="002366BD" w:rsidRDefault="00D13F4A" w:rsidP="00D13F4A">
      <w:pPr>
        <w:pStyle w:val="PL"/>
      </w:pPr>
      <w:r>
        <w:t xml:space="preserve">            V</w:t>
      </w:r>
      <w:r w:rsidRPr="00F11966">
        <w:t>alues 0 to 127 correspond to the standardized SST range. Values 128 to 255 correspond to the Operator-specific range. See clause</w:t>
      </w:r>
      <w:r>
        <w:t xml:space="preserve"> </w:t>
      </w:r>
      <w:r w:rsidRPr="00F11966">
        <w:t>28.4.2 of 3GPP</w:t>
      </w:r>
      <w:r>
        <w:t xml:space="preserve"> </w:t>
      </w:r>
      <w:r w:rsidRPr="00F11966">
        <w:t>TS</w:t>
      </w:r>
      <w:r>
        <w:t xml:space="preserve"> </w:t>
      </w:r>
      <w:r w:rsidRPr="00F11966">
        <w:t>23.003</w:t>
      </w:r>
      <w:r>
        <w:t>.</w:t>
      </w:r>
    </w:p>
    <w:p w14:paraId="6F9985E1" w14:textId="7F989A36" w:rsidR="00D13F4A" w:rsidRPr="00623C20" w:rsidRDefault="00D13F4A" w:rsidP="00D13F4A">
      <w:pPr>
        <w:pStyle w:val="PL"/>
      </w:pPr>
      <w:r>
        <w:t xml:space="preserve">            </w:t>
      </w:r>
      <w:r w:rsidRPr="00F11966">
        <w:t>Standardized values are defined in clause</w:t>
      </w:r>
      <w:r>
        <w:t xml:space="preserve"> </w:t>
      </w:r>
      <w:r w:rsidRPr="00F11966">
        <w:t>5.15.2.2 of 3GPP</w:t>
      </w:r>
      <w:r>
        <w:t xml:space="preserve"> </w:t>
      </w:r>
      <w:r w:rsidRPr="00F11966">
        <w:t>TS</w:t>
      </w:r>
      <w:r>
        <w:t xml:space="preserve"> </w:t>
      </w:r>
      <w:r w:rsidRPr="00F11966">
        <w:t>23.501.</w:t>
      </w:r>
    </w:p>
    <w:p w14:paraId="23563B80" w14:textId="77777777" w:rsidR="00E92CBF" w:rsidRPr="00F11966" w:rsidRDefault="00E92CBF" w:rsidP="00E92CBF">
      <w:pPr>
        <w:pStyle w:val="PL"/>
        <w:rPr>
          <w:lang w:val="en-US"/>
        </w:rPr>
      </w:pPr>
      <w:r w:rsidRPr="00F11966">
        <w:rPr>
          <w:lang w:val="en-US"/>
        </w:rPr>
        <w:t xml:space="preserve">        sd:</w:t>
      </w:r>
    </w:p>
    <w:p w14:paraId="3E356E93" w14:textId="77777777" w:rsidR="00E92CBF" w:rsidRPr="00F11966" w:rsidRDefault="00E92CBF" w:rsidP="00E92CBF">
      <w:pPr>
        <w:pStyle w:val="PL"/>
        <w:rPr>
          <w:lang w:val="en-US"/>
        </w:rPr>
      </w:pPr>
      <w:r w:rsidRPr="00F11966">
        <w:rPr>
          <w:lang w:val="en-US"/>
        </w:rPr>
        <w:t xml:space="preserve">          type: string</w:t>
      </w:r>
    </w:p>
    <w:p w14:paraId="22DFC569" w14:textId="77777777" w:rsidR="00E92CBF" w:rsidRPr="00F11966" w:rsidRDefault="00E92CBF" w:rsidP="00E92CBF">
      <w:pPr>
        <w:pStyle w:val="PL"/>
        <w:rPr>
          <w:lang w:val="en-US"/>
        </w:rPr>
      </w:pPr>
      <w:r w:rsidRPr="00F11966">
        <w:t xml:space="preserve">          pattern: </w:t>
      </w:r>
      <w:r w:rsidRPr="00F11966">
        <w:rPr>
          <w:rFonts w:cs="Arial"/>
          <w:szCs w:val="18"/>
        </w:rPr>
        <w:t>'^[A-Fa-f0-9]{6}$'</w:t>
      </w:r>
    </w:p>
    <w:p w14:paraId="1CA56B79" w14:textId="77777777" w:rsidR="00D13F4A" w:rsidRDefault="00D13F4A" w:rsidP="00D13F4A">
      <w:pPr>
        <w:pStyle w:val="PL"/>
      </w:pPr>
      <w:r>
        <w:t xml:space="preserve">  </w:t>
      </w:r>
      <w:r w:rsidRPr="00F11966">
        <w:t xml:space="preserve">      </w:t>
      </w:r>
      <w:r>
        <w:t xml:space="preserve">  </w:t>
      </w:r>
      <w:r w:rsidRPr="00F11966">
        <w:t xml:space="preserve">description: </w:t>
      </w:r>
      <w:r>
        <w:t>&gt;</w:t>
      </w:r>
    </w:p>
    <w:p w14:paraId="1C36955A" w14:textId="77777777" w:rsidR="002366BD" w:rsidRDefault="00D13F4A" w:rsidP="00D13F4A">
      <w:pPr>
        <w:pStyle w:val="PL"/>
        <w:rPr>
          <w:rFonts w:cs="Arial"/>
          <w:szCs w:val="18"/>
        </w:rPr>
      </w:pPr>
      <w:r>
        <w:t xml:space="preserve">            </w:t>
      </w:r>
      <w:r w:rsidRPr="00F11966">
        <w:rPr>
          <w:rFonts w:cs="Arial"/>
          <w:szCs w:val="18"/>
        </w:rPr>
        <w:t>3-octet string</w:t>
      </w:r>
      <w:r w:rsidRPr="00F11966">
        <w:t>, representing the Slice Differentiator, i</w:t>
      </w:r>
      <w:r w:rsidRPr="00F11966">
        <w:rPr>
          <w:rFonts w:cs="Arial"/>
          <w:szCs w:val="18"/>
        </w:rPr>
        <w:t>n hexadecimal representation. Each character in the string shall take a value of "0" to "9"</w:t>
      </w:r>
      <w:r w:rsidRPr="00F11966">
        <w:rPr>
          <w:lang w:eastAsia="zh-CN"/>
        </w:rPr>
        <w:t>, "a" to "f"</w:t>
      </w:r>
      <w:r w:rsidRPr="00F11966">
        <w:rPr>
          <w:rFonts w:cs="Arial"/>
          <w:szCs w:val="18"/>
        </w:rPr>
        <w:t xml:space="preserve"> or "A" to "F" and shall represent 4 bits. The most significant character representing the 4 most significant bits of the SD shall appear first in the string, and the character representing the 4 least significant bit of the SD shall appear last in the string.</w:t>
      </w:r>
    </w:p>
    <w:p w14:paraId="7EF6A20A" w14:textId="750C4CAC" w:rsidR="00D13F4A" w:rsidRDefault="00D13F4A" w:rsidP="00D13F4A">
      <w:pPr>
        <w:pStyle w:val="PL"/>
      </w:pPr>
      <w:r>
        <w:rPr>
          <w:rFonts w:cs="Arial"/>
          <w:szCs w:val="18"/>
        </w:rPr>
        <w:t xml:space="preserve">            </w:t>
      </w:r>
      <w:r w:rsidRPr="00F11966">
        <w:t>This is an optional parameter that complements the Slice/Service type(s) to allow to differentiate amongst multiple Network Slices of the same Slice/Service type. This IE shall be absent if no SD value is associated with the SST.</w:t>
      </w:r>
    </w:p>
    <w:p w14:paraId="56B34D79" w14:textId="77777777" w:rsidR="00D13F4A" w:rsidRDefault="00D13F4A" w:rsidP="00D13F4A">
      <w:pPr>
        <w:pStyle w:val="PL"/>
      </w:pPr>
      <w:r>
        <w:t xml:space="preserve">      description: </w:t>
      </w:r>
      <w:r w:rsidRPr="00F11966">
        <w:t>When Snssai needs to be converted to string (e.g. when used in maps as key), the string shall be composed of one to three digits "sst" optionally followed by "-</w:t>
      </w:r>
      <w:r>
        <w:t>" and 6 hexadecimal digits "sd".</w:t>
      </w:r>
    </w:p>
    <w:p w14:paraId="7DA515F9" w14:textId="77777777" w:rsidR="00E92CBF" w:rsidRPr="00F11966" w:rsidRDefault="00E92CBF" w:rsidP="00E92CBF">
      <w:pPr>
        <w:pStyle w:val="PL"/>
        <w:rPr>
          <w:lang w:val="en-US"/>
        </w:rPr>
      </w:pPr>
      <w:r w:rsidRPr="00F11966">
        <w:rPr>
          <w:lang w:val="en-US"/>
        </w:rPr>
        <w:t xml:space="preserve">      required:</w:t>
      </w:r>
    </w:p>
    <w:p w14:paraId="4148E093" w14:textId="77777777" w:rsidR="00E92CBF" w:rsidRPr="00F11966" w:rsidRDefault="00E92CBF" w:rsidP="00E92CBF">
      <w:pPr>
        <w:pStyle w:val="PL"/>
        <w:rPr>
          <w:lang w:val="en-US"/>
        </w:rPr>
      </w:pPr>
      <w:r w:rsidRPr="00F11966">
        <w:rPr>
          <w:lang w:val="en-US"/>
        </w:rPr>
        <w:t xml:space="preserve">        - sst</w:t>
      </w:r>
    </w:p>
    <w:p w14:paraId="23DC4FA1" w14:textId="77777777" w:rsidR="00532ED7" w:rsidRPr="00F11966" w:rsidRDefault="00532ED7" w:rsidP="00E92CBF">
      <w:pPr>
        <w:pStyle w:val="PL"/>
        <w:rPr>
          <w:lang w:val="en-US"/>
        </w:rPr>
      </w:pPr>
    </w:p>
    <w:p w14:paraId="55E7A05D" w14:textId="77777777" w:rsidR="00E92CBF" w:rsidRPr="00F11966" w:rsidRDefault="00E92CBF" w:rsidP="00E92CBF">
      <w:pPr>
        <w:pStyle w:val="PL"/>
        <w:rPr>
          <w:lang w:val="en-US"/>
        </w:rPr>
      </w:pPr>
      <w:r w:rsidRPr="00F11966">
        <w:rPr>
          <w:lang w:val="en-US"/>
        </w:rPr>
        <w:t xml:space="preserve">    PlmnId:</w:t>
      </w:r>
    </w:p>
    <w:p w14:paraId="31FFF790" w14:textId="77777777" w:rsidR="00E92CBF" w:rsidRPr="00F11966" w:rsidRDefault="00E92CBF" w:rsidP="00E92CBF">
      <w:pPr>
        <w:pStyle w:val="PL"/>
        <w:rPr>
          <w:lang w:val="en-US"/>
        </w:rPr>
      </w:pPr>
      <w:r w:rsidRPr="00F11966">
        <w:rPr>
          <w:lang w:val="en-US"/>
        </w:rPr>
        <w:t xml:space="preserve">      type: object</w:t>
      </w:r>
    </w:p>
    <w:p w14:paraId="43C918BE" w14:textId="77777777" w:rsidR="00E92CBF" w:rsidRPr="00F11966" w:rsidRDefault="00E92CBF" w:rsidP="00E92CBF">
      <w:pPr>
        <w:pStyle w:val="PL"/>
        <w:rPr>
          <w:lang w:val="en-US"/>
        </w:rPr>
      </w:pPr>
      <w:r w:rsidRPr="00F11966">
        <w:rPr>
          <w:lang w:val="en-US"/>
        </w:rPr>
        <w:t xml:space="preserve">      properties:</w:t>
      </w:r>
    </w:p>
    <w:p w14:paraId="14C70B2A" w14:textId="77777777" w:rsidR="00E92CBF" w:rsidRPr="00F11966" w:rsidRDefault="00E92CBF" w:rsidP="00E92CBF">
      <w:pPr>
        <w:pStyle w:val="PL"/>
        <w:rPr>
          <w:lang w:val="en-US"/>
        </w:rPr>
      </w:pPr>
      <w:r w:rsidRPr="00F11966">
        <w:rPr>
          <w:lang w:val="en-US"/>
        </w:rPr>
        <w:t xml:space="preserve">        mcc:</w:t>
      </w:r>
    </w:p>
    <w:p w14:paraId="33041171" w14:textId="77777777" w:rsidR="00E92CBF" w:rsidRPr="00F11966" w:rsidRDefault="00E92CBF" w:rsidP="00E92CBF">
      <w:pPr>
        <w:pStyle w:val="PL"/>
        <w:rPr>
          <w:lang w:val="en-US"/>
        </w:rPr>
      </w:pPr>
      <w:r w:rsidRPr="00F11966">
        <w:rPr>
          <w:lang w:val="en-US"/>
        </w:rPr>
        <w:t xml:space="preserve">          $ref: '#/components/schemas/Mcc'</w:t>
      </w:r>
    </w:p>
    <w:p w14:paraId="3E1DE4F5" w14:textId="77777777" w:rsidR="00E92CBF" w:rsidRPr="00F11966" w:rsidRDefault="00E92CBF" w:rsidP="00E92CBF">
      <w:pPr>
        <w:pStyle w:val="PL"/>
        <w:rPr>
          <w:lang w:val="en-US"/>
        </w:rPr>
      </w:pPr>
      <w:r w:rsidRPr="00F11966">
        <w:rPr>
          <w:lang w:val="en-US"/>
        </w:rPr>
        <w:t xml:space="preserve">        mnc:</w:t>
      </w:r>
    </w:p>
    <w:p w14:paraId="1BE55ABB" w14:textId="77777777" w:rsidR="00E92CBF" w:rsidRPr="00F11966" w:rsidRDefault="00E92CBF" w:rsidP="00E92CBF">
      <w:pPr>
        <w:pStyle w:val="PL"/>
        <w:rPr>
          <w:lang w:val="en-US"/>
        </w:rPr>
      </w:pPr>
      <w:r w:rsidRPr="00F11966">
        <w:rPr>
          <w:lang w:val="en-US"/>
        </w:rPr>
        <w:t xml:space="preserve">          $ref: '#/components/schemas/Mnc'</w:t>
      </w:r>
    </w:p>
    <w:p w14:paraId="07015C0E" w14:textId="77777777" w:rsidR="00D13F4A" w:rsidRDefault="00D13F4A" w:rsidP="00D13F4A">
      <w:pPr>
        <w:pStyle w:val="PL"/>
      </w:pPr>
      <w:r>
        <w:t xml:space="preserve">      description: </w:t>
      </w:r>
      <w:r w:rsidRPr="00F11966">
        <w:t>When PlmnId needs to be converted to string (e.g. when used in maps as key), the string shall be composed of three digits "mcc" followed by "-" and two or three digits "mnc"</w:t>
      </w:r>
      <w:r>
        <w:t>.</w:t>
      </w:r>
    </w:p>
    <w:p w14:paraId="48D67599" w14:textId="77777777" w:rsidR="00E92CBF" w:rsidRPr="00F11966" w:rsidRDefault="00E92CBF" w:rsidP="00E92CBF">
      <w:pPr>
        <w:pStyle w:val="PL"/>
        <w:rPr>
          <w:lang w:val="en-US"/>
        </w:rPr>
      </w:pPr>
      <w:r w:rsidRPr="00F11966">
        <w:rPr>
          <w:lang w:val="en-US"/>
        </w:rPr>
        <w:t xml:space="preserve">      required:</w:t>
      </w:r>
    </w:p>
    <w:p w14:paraId="666A5B3A" w14:textId="77777777" w:rsidR="00E92CBF" w:rsidRPr="00F11966" w:rsidRDefault="00E92CBF" w:rsidP="00E92CBF">
      <w:pPr>
        <w:pStyle w:val="PL"/>
        <w:rPr>
          <w:lang w:val="en-US"/>
        </w:rPr>
      </w:pPr>
      <w:r w:rsidRPr="00F11966">
        <w:rPr>
          <w:lang w:val="en-US"/>
        </w:rPr>
        <w:t xml:space="preserve">        - mcc</w:t>
      </w:r>
    </w:p>
    <w:p w14:paraId="193AA873" w14:textId="77777777" w:rsidR="00E92CBF" w:rsidRPr="00F11966" w:rsidRDefault="00E92CBF" w:rsidP="00E92CBF">
      <w:pPr>
        <w:pStyle w:val="PL"/>
        <w:rPr>
          <w:lang w:val="en-US"/>
        </w:rPr>
      </w:pPr>
      <w:r w:rsidRPr="00F11966">
        <w:rPr>
          <w:lang w:val="en-US"/>
        </w:rPr>
        <w:t xml:space="preserve">        - mnc</w:t>
      </w:r>
    </w:p>
    <w:p w14:paraId="7A5CF839" w14:textId="4B0E381C" w:rsidR="00E92CBF" w:rsidRPr="00F11966" w:rsidRDefault="00E92CBF" w:rsidP="00E92CBF">
      <w:pPr>
        <w:pStyle w:val="PL"/>
        <w:rPr>
          <w:lang w:val="en-US"/>
        </w:rPr>
      </w:pPr>
      <w:r w:rsidRPr="00F11966">
        <w:rPr>
          <w:lang w:val="en-US"/>
        </w:rPr>
        <w:t xml:space="preserve">    PlmnIdRm:</w:t>
      </w:r>
    </w:p>
    <w:p w14:paraId="5BABA89A" w14:textId="2F3D851B" w:rsidR="00025A13" w:rsidRPr="00F11966" w:rsidRDefault="00025A13" w:rsidP="00025A13">
      <w:pPr>
        <w:pStyle w:val="PL"/>
        <w:rPr>
          <w:lang w:val="en-US"/>
        </w:rPr>
      </w:pPr>
      <w:r w:rsidRPr="00F11966">
        <w:rPr>
          <w:lang w:val="en-US"/>
        </w:rPr>
        <w:t xml:space="preserve">      anyOf:</w:t>
      </w:r>
    </w:p>
    <w:p w14:paraId="63700C90" w14:textId="2DD6E639" w:rsidR="00025A13" w:rsidRPr="00F11966" w:rsidRDefault="00025A13" w:rsidP="00025A13">
      <w:pPr>
        <w:pStyle w:val="PL"/>
        <w:rPr>
          <w:lang w:val="en-US"/>
        </w:rPr>
      </w:pPr>
      <w:r w:rsidRPr="00F11966">
        <w:rPr>
          <w:lang w:val="en-US"/>
        </w:rPr>
        <w:t xml:space="preserve">        - $ref: '#/components/schemas/PlmnId'</w:t>
      </w:r>
    </w:p>
    <w:p w14:paraId="5C9ECA60" w14:textId="5B3419F7" w:rsidR="00D17B01" w:rsidRPr="00F11966" w:rsidRDefault="00025A13" w:rsidP="00E92CBF">
      <w:pPr>
        <w:pStyle w:val="PL"/>
        <w:rPr>
          <w:lang w:val="en-US"/>
        </w:rPr>
      </w:pPr>
      <w:r w:rsidRPr="00F11966">
        <w:rPr>
          <w:lang w:val="en-US"/>
        </w:rPr>
        <w:t xml:space="preserve">        - $ref: '#/components/schemas/NullValue'</w:t>
      </w:r>
    </w:p>
    <w:p w14:paraId="6737F8B0" w14:textId="33CA78DF" w:rsidR="00B702D6" w:rsidRDefault="00B702D6" w:rsidP="00B702D6">
      <w:pPr>
        <w:pStyle w:val="PL"/>
      </w:pPr>
      <w:r>
        <w:lastRenderedPageBreak/>
        <w:t xml:space="preserve">  </w:t>
      </w:r>
      <w:r w:rsidRPr="00F11966">
        <w:t xml:space="preserve">    description: This data type is defined in the same way as the "PlmnId" data type, but with the OpenAPI </w:t>
      </w:r>
      <w:r w:rsidR="002163ED">
        <w:t>"nullable=</w:t>
      </w:r>
      <w:r w:rsidRPr="00F11966">
        <w:t xml:space="preserve"> true" property.</w:t>
      </w:r>
    </w:p>
    <w:p w14:paraId="52C6AB73" w14:textId="77777777" w:rsidR="00E92CBF" w:rsidRPr="00F11966" w:rsidRDefault="00E92CBF" w:rsidP="00E92CBF">
      <w:pPr>
        <w:pStyle w:val="PL"/>
        <w:rPr>
          <w:lang w:val="en-US"/>
        </w:rPr>
      </w:pPr>
      <w:r w:rsidRPr="00F11966">
        <w:rPr>
          <w:lang w:val="en-US"/>
        </w:rPr>
        <w:t xml:space="preserve">    Tai:</w:t>
      </w:r>
    </w:p>
    <w:p w14:paraId="18EDCC0A" w14:textId="77777777" w:rsidR="00FD7E54" w:rsidRDefault="00FD7E54" w:rsidP="00FD7E54">
      <w:pPr>
        <w:pStyle w:val="PL"/>
      </w:pPr>
      <w:r w:rsidRPr="00F11966">
        <w:t xml:space="preserve">    </w:t>
      </w:r>
      <w:r>
        <w:t xml:space="preserve"> </w:t>
      </w:r>
      <w:r w:rsidRPr="00F11966">
        <w:t xml:space="preserve"> description: </w:t>
      </w:r>
      <w:r>
        <w:t xml:space="preserve">Contains the tracking area identity </w:t>
      </w:r>
      <w:r>
        <w:rPr>
          <w:lang w:val="en-US"/>
        </w:rPr>
        <w:t>as described in 3GPP 23.003</w:t>
      </w:r>
    </w:p>
    <w:p w14:paraId="2AAC4E2B" w14:textId="77777777" w:rsidR="00E92CBF" w:rsidRPr="00F11966" w:rsidRDefault="00E92CBF" w:rsidP="00E92CBF">
      <w:pPr>
        <w:pStyle w:val="PL"/>
        <w:rPr>
          <w:lang w:val="en-US"/>
        </w:rPr>
      </w:pPr>
      <w:r w:rsidRPr="00F11966">
        <w:rPr>
          <w:lang w:val="en-US"/>
        </w:rPr>
        <w:t xml:space="preserve">      type: object</w:t>
      </w:r>
    </w:p>
    <w:p w14:paraId="2F3F96F9" w14:textId="77777777" w:rsidR="00E92CBF" w:rsidRPr="00F11966" w:rsidRDefault="00E92CBF" w:rsidP="00E92CBF">
      <w:pPr>
        <w:pStyle w:val="PL"/>
        <w:rPr>
          <w:lang w:val="en-US"/>
        </w:rPr>
      </w:pPr>
      <w:r w:rsidRPr="00F11966">
        <w:rPr>
          <w:lang w:val="en-US"/>
        </w:rPr>
        <w:t xml:space="preserve">      properties:</w:t>
      </w:r>
    </w:p>
    <w:p w14:paraId="358F8FA5" w14:textId="77777777" w:rsidR="00E92CBF" w:rsidRPr="00F11966" w:rsidRDefault="00E92CBF" w:rsidP="00E92CBF">
      <w:pPr>
        <w:pStyle w:val="PL"/>
        <w:rPr>
          <w:lang w:val="en-US"/>
        </w:rPr>
      </w:pPr>
      <w:r w:rsidRPr="00F11966">
        <w:rPr>
          <w:lang w:val="en-US"/>
        </w:rPr>
        <w:t xml:space="preserve">        plmnId:</w:t>
      </w:r>
    </w:p>
    <w:p w14:paraId="5F8687D4" w14:textId="77777777" w:rsidR="00E92CBF" w:rsidRPr="00F11966" w:rsidRDefault="00E92CBF" w:rsidP="00E92CBF">
      <w:pPr>
        <w:pStyle w:val="PL"/>
        <w:rPr>
          <w:lang w:val="en-US"/>
        </w:rPr>
      </w:pPr>
      <w:r w:rsidRPr="00F11966">
        <w:rPr>
          <w:lang w:val="en-US"/>
        </w:rPr>
        <w:t xml:space="preserve">          $ref: '#/components/schemas/PlmnId'</w:t>
      </w:r>
    </w:p>
    <w:p w14:paraId="4715B684" w14:textId="77777777" w:rsidR="00E92CBF" w:rsidRPr="00F11966" w:rsidRDefault="00E92CBF" w:rsidP="00E92CBF">
      <w:pPr>
        <w:pStyle w:val="PL"/>
        <w:rPr>
          <w:lang w:val="en-US"/>
        </w:rPr>
      </w:pPr>
      <w:r w:rsidRPr="00F11966">
        <w:rPr>
          <w:lang w:val="en-US"/>
        </w:rPr>
        <w:t xml:space="preserve">        tac:</w:t>
      </w:r>
    </w:p>
    <w:p w14:paraId="2707D260" w14:textId="77777777" w:rsidR="00E92CBF" w:rsidRPr="00F11966" w:rsidRDefault="00E92CBF" w:rsidP="00E92CBF">
      <w:pPr>
        <w:pStyle w:val="PL"/>
        <w:rPr>
          <w:lang w:val="en-US"/>
        </w:rPr>
      </w:pPr>
      <w:r w:rsidRPr="00F11966">
        <w:rPr>
          <w:lang w:val="en-US"/>
        </w:rPr>
        <w:t xml:space="preserve">          $ref: '#/components/schemas/Tac'</w:t>
      </w:r>
    </w:p>
    <w:p w14:paraId="721E8058" w14:textId="77777777" w:rsidR="00E92CBF" w:rsidRPr="00F11966" w:rsidRDefault="00E92CBF" w:rsidP="00E92CBF">
      <w:pPr>
        <w:pStyle w:val="PL"/>
        <w:rPr>
          <w:lang w:val="en-US"/>
        </w:rPr>
      </w:pPr>
      <w:r w:rsidRPr="00F11966">
        <w:rPr>
          <w:lang w:val="en-US"/>
        </w:rPr>
        <w:t xml:space="preserve">        nid:</w:t>
      </w:r>
    </w:p>
    <w:p w14:paraId="172E9726" w14:textId="77777777" w:rsidR="00E92CBF" w:rsidRPr="00F11966" w:rsidRDefault="00E92CBF" w:rsidP="00E92CBF">
      <w:pPr>
        <w:pStyle w:val="PL"/>
        <w:rPr>
          <w:lang w:val="en-US"/>
        </w:rPr>
      </w:pPr>
      <w:r w:rsidRPr="00F11966">
        <w:rPr>
          <w:lang w:val="en-US"/>
        </w:rPr>
        <w:t xml:space="preserve">          $ref: '#/components/schemas/Nid'</w:t>
      </w:r>
    </w:p>
    <w:p w14:paraId="716944EC" w14:textId="77777777" w:rsidR="00E92CBF" w:rsidRPr="00F11966" w:rsidRDefault="00E92CBF" w:rsidP="00E92CBF">
      <w:pPr>
        <w:pStyle w:val="PL"/>
        <w:rPr>
          <w:lang w:val="en-US"/>
        </w:rPr>
      </w:pPr>
      <w:r w:rsidRPr="00F11966">
        <w:rPr>
          <w:lang w:val="en-US"/>
        </w:rPr>
        <w:t xml:space="preserve">      required:</w:t>
      </w:r>
    </w:p>
    <w:p w14:paraId="6E8613CF" w14:textId="77777777" w:rsidR="00E92CBF" w:rsidRPr="00F11966" w:rsidRDefault="00E92CBF" w:rsidP="00E92CBF">
      <w:pPr>
        <w:pStyle w:val="PL"/>
        <w:rPr>
          <w:lang w:val="en-US"/>
        </w:rPr>
      </w:pPr>
      <w:r w:rsidRPr="00F11966">
        <w:rPr>
          <w:lang w:val="en-US"/>
        </w:rPr>
        <w:t xml:space="preserve">        - plmnId</w:t>
      </w:r>
    </w:p>
    <w:p w14:paraId="28B2D2A1" w14:textId="77777777" w:rsidR="00E92CBF" w:rsidRPr="00F11966" w:rsidRDefault="00E92CBF" w:rsidP="00E92CBF">
      <w:pPr>
        <w:pStyle w:val="PL"/>
        <w:rPr>
          <w:lang w:val="en-US"/>
        </w:rPr>
      </w:pPr>
      <w:r w:rsidRPr="00F11966">
        <w:rPr>
          <w:lang w:val="en-US"/>
        </w:rPr>
        <w:t xml:space="preserve">        - tac</w:t>
      </w:r>
    </w:p>
    <w:p w14:paraId="6F4729A6" w14:textId="77777777" w:rsidR="00E92CBF" w:rsidRPr="00F11966" w:rsidRDefault="00E92CBF" w:rsidP="00E92CBF">
      <w:pPr>
        <w:pStyle w:val="PL"/>
        <w:rPr>
          <w:lang w:val="en-US"/>
        </w:rPr>
      </w:pPr>
      <w:r w:rsidRPr="00F11966">
        <w:rPr>
          <w:lang w:val="en-US"/>
        </w:rPr>
        <w:t xml:space="preserve">    TaiRm:</w:t>
      </w:r>
    </w:p>
    <w:p w14:paraId="1815CA3B" w14:textId="77777777" w:rsidR="00025A13" w:rsidRPr="00F11966" w:rsidRDefault="00025A13" w:rsidP="00025A13">
      <w:pPr>
        <w:pStyle w:val="PL"/>
        <w:rPr>
          <w:lang w:val="en-US"/>
        </w:rPr>
      </w:pPr>
      <w:r w:rsidRPr="00F11966">
        <w:rPr>
          <w:lang w:val="en-US"/>
        </w:rPr>
        <w:t xml:space="preserve">      anyOf:</w:t>
      </w:r>
    </w:p>
    <w:p w14:paraId="16FBF5E7" w14:textId="77777777" w:rsidR="00025A13" w:rsidRPr="00F11966" w:rsidRDefault="00025A13" w:rsidP="00025A13">
      <w:pPr>
        <w:pStyle w:val="PL"/>
        <w:rPr>
          <w:lang w:val="en-US"/>
        </w:rPr>
      </w:pPr>
      <w:r w:rsidRPr="00F11966">
        <w:rPr>
          <w:lang w:val="en-US"/>
        </w:rPr>
        <w:t xml:space="preserve">        - $ref: '#/components/schemas/Tai'</w:t>
      </w:r>
    </w:p>
    <w:p w14:paraId="5B1568CC" w14:textId="77777777" w:rsidR="00D17B01" w:rsidRPr="00F11966" w:rsidRDefault="00025A13" w:rsidP="00E92CBF">
      <w:pPr>
        <w:pStyle w:val="PL"/>
        <w:rPr>
          <w:lang w:val="en-US"/>
        </w:rPr>
      </w:pPr>
      <w:r w:rsidRPr="00F11966">
        <w:rPr>
          <w:lang w:val="en-US"/>
        </w:rPr>
        <w:t xml:space="preserve">        - $ref: '#/components/schemas/NullValue'</w:t>
      </w:r>
    </w:p>
    <w:p w14:paraId="47469923" w14:textId="065980B9" w:rsidR="00B702D6" w:rsidRDefault="00B702D6" w:rsidP="00B702D6">
      <w:pPr>
        <w:pStyle w:val="PL"/>
      </w:pPr>
      <w:r>
        <w:t xml:space="preserve">  </w:t>
      </w:r>
      <w:r w:rsidRPr="00F11966">
        <w:t xml:space="preserve">    description: This data type is defined in the same way as the "Tai" data type, but with the OpenAPI </w:t>
      </w:r>
      <w:r w:rsidR="002163ED">
        <w:t>"nullable=</w:t>
      </w:r>
      <w:r w:rsidRPr="00F11966">
        <w:t xml:space="preserve"> true" property.</w:t>
      </w:r>
    </w:p>
    <w:p w14:paraId="5F6237B1" w14:textId="77777777" w:rsidR="00E92CBF" w:rsidRPr="00F11966" w:rsidRDefault="00E92CBF" w:rsidP="00E92CBF">
      <w:pPr>
        <w:pStyle w:val="PL"/>
        <w:rPr>
          <w:lang w:val="en-US"/>
        </w:rPr>
      </w:pPr>
      <w:r w:rsidRPr="00F11966">
        <w:rPr>
          <w:lang w:val="en-US"/>
        </w:rPr>
        <w:t xml:space="preserve">    Ecgi:</w:t>
      </w:r>
    </w:p>
    <w:p w14:paraId="60D7B9F2" w14:textId="77777777" w:rsidR="00FD7E54" w:rsidRDefault="00FD7E54" w:rsidP="00FD7E54">
      <w:pPr>
        <w:pStyle w:val="PL"/>
      </w:pPr>
      <w:r w:rsidRPr="00F11966">
        <w:t xml:space="preserve">    </w:t>
      </w:r>
      <w:r>
        <w:t xml:space="preserve"> </w:t>
      </w:r>
      <w:r w:rsidRPr="00F11966">
        <w:t xml:space="preserve"> description: </w:t>
      </w:r>
      <w:r>
        <w:t xml:space="preserve">Contains the </w:t>
      </w:r>
      <w:r>
        <w:rPr>
          <w:lang w:val="en-US"/>
        </w:rPr>
        <w:t>ECGI (E-UTRAN Cell Global Identity), as described in 3GPP 23.003</w:t>
      </w:r>
    </w:p>
    <w:p w14:paraId="55FF7C7B" w14:textId="77777777" w:rsidR="00E92CBF" w:rsidRPr="00F11966" w:rsidRDefault="00E92CBF" w:rsidP="00E92CBF">
      <w:pPr>
        <w:pStyle w:val="PL"/>
        <w:rPr>
          <w:lang w:val="en-US"/>
        </w:rPr>
      </w:pPr>
      <w:r w:rsidRPr="00F11966">
        <w:rPr>
          <w:lang w:val="en-US"/>
        </w:rPr>
        <w:t xml:space="preserve">      type: object</w:t>
      </w:r>
    </w:p>
    <w:p w14:paraId="45576C33" w14:textId="77777777" w:rsidR="00E92CBF" w:rsidRPr="00F11966" w:rsidRDefault="00E92CBF" w:rsidP="00E92CBF">
      <w:pPr>
        <w:pStyle w:val="PL"/>
        <w:rPr>
          <w:lang w:val="en-US"/>
        </w:rPr>
      </w:pPr>
      <w:r w:rsidRPr="00F11966">
        <w:rPr>
          <w:lang w:val="en-US"/>
        </w:rPr>
        <w:t xml:space="preserve">      properties:</w:t>
      </w:r>
    </w:p>
    <w:p w14:paraId="45DEC17C" w14:textId="77777777" w:rsidR="00E92CBF" w:rsidRPr="00F11966" w:rsidRDefault="00E92CBF" w:rsidP="00E92CBF">
      <w:pPr>
        <w:pStyle w:val="PL"/>
        <w:rPr>
          <w:lang w:val="en-US"/>
        </w:rPr>
      </w:pPr>
      <w:r w:rsidRPr="00F11966">
        <w:rPr>
          <w:lang w:val="en-US"/>
        </w:rPr>
        <w:t xml:space="preserve">        plmnId:</w:t>
      </w:r>
    </w:p>
    <w:p w14:paraId="0DB18D8A" w14:textId="77777777" w:rsidR="00E92CBF" w:rsidRPr="00F11966" w:rsidRDefault="00E92CBF" w:rsidP="00E92CBF">
      <w:pPr>
        <w:pStyle w:val="PL"/>
        <w:rPr>
          <w:lang w:val="en-US"/>
        </w:rPr>
      </w:pPr>
      <w:r w:rsidRPr="00F11966">
        <w:rPr>
          <w:lang w:val="en-US"/>
        </w:rPr>
        <w:t xml:space="preserve">          $ref: '#/components/schemas/PlmnId'</w:t>
      </w:r>
    </w:p>
    <w:p w14:paraId="71EC12B2" w14:textId="77777777" w:rsidR="00E92CBF" w:rsidRPr="00F11966" w:rsidRDefault="00E92CBF" w:rsidP="00E92CBF">
      <w:pPr>
        <w:pStyle w:val="PL"/>
        <w:rPr>
          <w:lang w:val="en-US"/>
        </w:rPr>
      </w:pPr>
      <w:r w:rsidRPr="00F11966">
        <w:rPr>
          <w:lang w:val="en-US"/>
        </w:rPr>
        <w:t xml:space="preserve">        eutraCellId:</w:t>
      </w:r>
    </w:p>
    <w:p w14:paraId="08963393" w14:textId="77777777" w:rsidR="00E92CBF" w:rsidRPr="00F11966" w:rsidRDefault="00E92CBF" w:rsidP="00E92CBF">
      <w:pPr>
        <w:pStyle w:val="PL"/>
        <w:rPr>
          <w:lang w:val="en-US"/>
        </w:rPr>
      </w:pPr>
      <w:r w:rsidRPr="00F11966">
        <w:rPr>
          <w:lang w:val="en-US"/>
        </w:rPr>
        <w:t xml:space="preserve">          $ref: '#/components/schemas/EutraCellId'</w:t>
      </w:r>
    </w:p>
    <w:p w14:paraId="05453A17" w14:textId="77777777" w:rsidR="00E92CBF" w:rsidRPr="00F11966" w:rsidRDefault="00E92CBF" w:rsidP="00E92CBF">
      <w:pPr>
        <w:pStyle w:val="PL"/>
        <w:rPr>
          <w:lang w:val="en-US"/>
        </w:rPr>
      </w:pPr>
      <w:r w:rsidRPr="00F11966">
        <w:rPr>
          <w:lang w:val="en-US"/>
        </w:rPr>
        <w:t xml:space="preserve">        nid:</w:t>
      </w:r>
    </w:p>
    <w:p w14:paraId="4BD233DC" w14:textId="77777777" w:rsidR="00E92CBF" w:rsidRPr="00F11966" w:rsidRDefault="00E92CBF" w:rsidP="00E92CBF">
      <w:pPr>
        <w:pStyle w:val="PL"/>
        <w:rPr>
          <w:lang w:val="en-US"/>
        </w:rPr>
      </w:pPr>
      <w:r w:rsidRPr="00F11966">
        <w:rPr>
          <w:lang w:val="en-US"/>
        </w:rPr>
        <w:t xml:space="preserve">          $ref: '#/components/schemas/Nid'</w:t>
      </w:r>
    </w:p>
    <w:p w14:paraId="5A1C5EE7" w14:textId="77777777" w:rsidR="00E92CBF" w:rsidRPr="00F11966" w:rsidRDefault="00E92CBF" w:rsidP="00E92CBF">
      <w:pPr>
        <w:pStyle w:val="PL"/>
        <w:rPr>
          <w:lang w:val="en-US"/>
        </w:rPr>
      </w:pPr>
      <w:r w:rsidRPr="00F11966">
        <w:rPr>
          <w:lang w:val="en-US"/>
        </w:rPr>
        <w:t xml:space="preserve">      required:</w:t>
      </w:r>
    </w:p>
    <w:p w14:paraId="0D71B7E9" w14:textId="77777777" w:rsidR="00E92CBF" w:rsidRPr="00F11966" w:rsidRDefault="00E92CBF" w:rsidP="00E92CBF">
      <w:pPr>
        <w:pStyle w:val="PL"/>
        <w:rPr>
          <w:lang w:val="en-US"/>
        </w:rPr>
      </w:pPr>
      <w:r w:rsidRPr="00F11966">
        <w:rPr>
          <w:lang w:val="en-US"/>
        </w:rPr>
        <w:t xml:space="preserve">        - plmnId</w:t>
      </w:r>
    </w:p>
    <w:p w14:paraId="5EA92003" w14:textId="77777777" w:rsidR="00E92CBF" w:rsidRPr="00F11966" w:rsidRDefault="00E92CBF" w:rsidP="00E92CBF">
      <w:pPr>
        <w:pStyle w:val="PL"/>
        <w:rPr>
          <w:lang w:val="en-US"/>
        </w:rPr>
      </w:pPr>
      <w:r w:rsidRPr="00F11966">
        <w:rPr>
          <w:lang w:val="en-US"/>
        </w:rPr>
        <w:t xml:space="preserve">        - eutraCellId</w:t>
      </w:r>
    </w:p>
    <w:p w14:paraId="193E000A" w14:textId="77777777" w:rsidR="00E92CBF" w:rsidRPr="00F11966" w:rsidRDefault="00E92CBF" w:rsidP="00E92CBF">
      <w:pPr>
        <w:pStyle w:val="PL"/>
        <w:rPr>
          <w:lang w:val="en-US"/>
        </w:rPr>
      </w:pPr>
      <w:r w:rsidRPr="00F11966">
        <w:rPr>
          <w:lang w:val="en-US"/>
        </w:rPr>
        <w:t xml:space="preserve">    EcgiRm:</w:t>
      </w:r>
    </w:p>
    <w:p w14:paraId="7A943727" w14:textId="77777777" w:rsidR="00025A13" w:rsidRPr="00F11966" w:rsidRDefault="00025A13" w:rsidP="00025A13">
      <w:pPr>
        <w:pStyle w:val="PL"/>
        <w:rPr>
          <w:lang w:val="en-US"/>
        </w:rPr>
      </w:pPr>
      <w:r w:rsidRPr="00F11966">
        <w:rPr>
          <w:lang w:val="en-US"/>
        </w:rPr>
        <w:t xml:space="preserve">      anyOf:</w:t>
      </w:r>
    </w:p>
    <w:p w14:paraId="2314C3DD" w14:textId="77777777" w:rsidR="00025A13" w:rsidRPr="00F11966" w:rsidRDefault="00025A13" w:rsidP="00025A13">
      <w:pPr>
        <w:pStyle w:val="PL"/>
        <w:rPr>
          <w:lang w:val="en-US"/>
        </w:rPr>
      </w:pPr>
      <w:r w:rsidRPr="00F11966">
        <w:rPr>
          <w:lang w:val="en-US"/>
        </w:rPr>
        <w:t xml:space="preserve">        - $ref: '#/components/schemas/Ecgi'</w:t>
      </w:r>
    </w:p>
    <w:p w14:paraId="6EAAAFF4" w14:textId="77777777" w:rsidR="00E92CBF" w:rsidRPr="00F11966" w:rsidRDefault="00025A13" w:rsidP="00E92CBF">
      <w:pPr>
        <w:pStyle w:val="PL"/>
        <w:rPr>
          <w:lang w:val="en-US"/>
        </w:rPr>
      </w:pPr>
      <w:r w:rsidRPr="00F11966">
        <w:rPr>
          <w:lang w:val="en-US"/>
        </w:rPr>
        <w:t xml:space="preserve">        - $ref: '#/components/schemas/NullValue'</w:t>
      </w:r>
    </w:p>
    <w:p w14:paraId="269B4C3B" w14:textId="297ABCD0" w:rsidR="00B702D6" w:rsidRDefault="00B702D6" w:rsidP="00B702D6">
      <w:pPr>
        <w:pStyle w:val="PL"/>
      </w:pPr>
      <w:r>
        <w:t xml:space="preserve">  </w:t>
      </w:r>
      <w:r w:rsidRPr="00F11966">
        <w:t xml:space="preserve">    description: This data type is defined in the same way as the "Ecgi" data type, but with the OpenAPI </w:t>
      </w:r>
      <w:r w:rsidR="002163ED">
        <w:t>"nullable=</w:t>
      </w:r>
      <w:r w:rsidRPr="00F11966">
        <w:t xml:space="preserve"> true" property.</w:t>
      </w:r>
    </w:p>
    <w:p w14:paraId="252D0619" w14:textId="77777777" w:rsidR="00E92CBF" w:rsidRPr="00F11966" w:rsidRDefault="00E92CBF" w:rsidP="00E92CBF">
      <w:pPr>
        <w:pStyle w:val="PL"/>
        <w:rPr>
          <w:lang w:val="en-US"/>
        </w:rPr>
      </w:pPr>
      <w:r w:rsidRPr="00F11966">
        <w:rPr>
          <w:lang w:val="en-US"/>
        </w:rPr>
        <w:t xml:space="preserve">    Ncgi:</w:t>
      </w:r>
    </w:p>
    <w:p w14:paraId="1D8BE206" w14:textId="77777777" w:rsidR="00FD7E54" w:rsidRDefault="00FD7E54" w:rsidP="00FD7E54">
      <w:pPr>
        <w:pStyle w:val="PL"/>
      </w:pPr>
      <w:r w:rsidRPr="00F11966">
        <w:t xml:space="preserve">    </w:t>
      </w:r>
      <w:r>
        <w:t xml:space="preserve"> </w:t>
      </w:r>
      <w:r w:rsidRPr="00F11966">
        <w:t xml:space="preserve"> description: </w:t>
      </w:r>
      <w:r>
        <w:t xml:space="preserve">Contains the </w:t>
      </w:r>
      <w:r>
        <w:rPr>
          <w:lang w:val="en-US"/>
        </w:rPr>
        <w:t>NCGI (NR Cell Global Identity), as described in 3GPP 23.003</w:t>
      </w:r>
    </w:p>
    <w:p w14:paraId="4B4FBAA2" w14:textId="77777777" w:rsidR="00E92CBF" w:rsidRPr="00F11966" w:rsidRDefault="00E92CBF" w:rsidP="00E92CBF">
      <w:pPr>
        <w:pStyle w:val="PL"/>
        <w:rPr>
          <w:lang w:val="en-US"/>
        </w:rPr>
      </w:pPr>
      <w:r w:rsidRPr="00F11966">
        <w:rPr>
          <w:lang w:val="en-US"/>
        </w:rPr>
        <w:t xml:space="preserve">      type: object</w:t>
      </w:r>
    </w:p>
    <w:p w14:paraId="4CB7B29D" w14:textId="77777777" w:rsidR="00E92CBF" w:rsidRPr="00F11966" w:rsidRDefault="00E92CBF" w:rsidP="00E92CBF">
      <w:pPr>
        <w:pStyle w:val="PL"/>
        <w:rPr>
          <w:lang w:val="en-US"/>
        </w:rPr>
      </w:pPr>
      <w:r w:rsidRPr="00F11966">
        <w:rPr>
          <w:lang w:val="en-US"/>
        </w:rPr>
        <w:t xml:space="preserve">      properties:</w:t>
      </w:r>
    </w:p>
    <w:p w14:paraId="3E4C221A" w14:textId="77777777" w:rsidR="00E92CBF" w:rsidRPr="00F11966" w:rsidRDefault="00E92CBF" w:rsidP="00E92CBF">
      <w:pPr>
        <w:pStyle w:val="PL"/>
        <w:rPr>
          <w:lang w:val="en-US"/>
        </w:rPr>
      </w:pPr>
      <w:r w:rsidRPr="00F11966">
        <w:rPr>
          <w:lang w:val="en-US"/>
        </w:rPr>
        <w:t xml:space="preserve">        plmnId:</w:t>
      </w:r>
    </w:p>
    <w:p w14:paraId="09C51CF6" w14:textId="77777777" w:rsidR="00E92CBF" w:rsidRPr="00F11966" w:rsidRDefault="00E92CBF" w:rsidP="00E92CBF">
      <w:pPr>
        <w:pStyle w:val="PL"/>
        <w:rPr>
          <w:lang w:val="en-US"/>
        </w:rPr>
      </w:pPr>
      <w:r w:rsidRPr="00F11966">
        <w:rPr>
          <w:lang w:val="en-US"/>
        </w:rPr>
        <w:t xml:space="preserve">          $ref: '#/components/schemas/PlmnId'</w:t>
      </w:r>
    </w:p>
    <w:p w14:paraId="69F4B0DA" w14:textId="77777777" w:rsidR="00E92CBF" w:rsidRPr="00F11966" w:rsidRDefault="00E92CBF" w:rsidP="00E92CBF">
      <w:pPr>
        <w:pStyle w:val="PL"/>
        <w:rPr>
          <w:lang w:val="en-US"/>
        </w:rPr>
      </w:pPr>
      <w:r w:rsidRPr="00F11966">
        <w:rPr>
          <w:lang w:val="en-US"/>
        </w:rPr>
        <w:t xml:space="preserve">        nrCellId:</w:t>
      </w:r>
    </w:p>
    <w:p w14:paraId="6B3190D5" w14:textId="77777777" w:rsidR="00E92CBF" w:rsidRPr="00F11966" w:rsidRDefault="00E92CBF" w:rsidP="00E92CBF">
      <w:pPr>
        <w:pStyle w:val="PL"/>
        <w:rPr>
          <w:lang w:val="en-US"/>
        </w:rPr>
      </w:pPr>
      <w:r w:rsidRPr="00F11966">
        <w:rPr>
          <w:lang w:val="en-US"/>
        </w:rPr>
        <w:t xml:space="preserve">          $ref: '#/components/schemas/NrCellId'</w:t>
      </w:r>
    </w:p>
    <w:p w14:paraId="678E1BF6" w14:textId="77777777" w:rsidR="00E92CBF" w:rsidRPr="00F11966" w:rsidRDefault="00E92CBF" w:rsidP="00E92CBF">
      <w:pPr>
        <w:pStyle w:val="PL"/>
        <w:rPr>
          <w:lang w:val="en-US"/>
        </w:rPr>
      </w:pPr>
      <w:r w:rsidRPr="00F11966">
        <w:rPr>
          <w:lang w:val="en-US"/>
        </w:rPr>
        <w:t xml:space="preserve">        nid:</w:t>
      </w:r>
    </w:p>
    <w:p w14:paraId="51D38B73" w14:textId="77777777" w:rsidR="00E92CBF" w:rsidRPr="00F11966" w:rsidRDefault="00E92CBF" w:rsidP="00E92CBF">
      <w:pPr>
        <w:pStyle w:val="PL"/>
        <w:rPr>
          <w:lang w:val="en-US"/>
        </w:rPr>
      </w:pPr>
      <w:r w:rsidRPr="00F11966">
        <w:rPr>
          <w:lang w:val="en-US"/>
        </w:rPr>
        <w:t xml:space="preserve">          $ref: '#/components/schemas/Nid'</w:t>
      </w:r>
    </w:p>
    <w:p w14:paraId="3B99A7E0" w14:textId="77777777" w:rsidR="00E92CBF" w:rsidRPr="00F11966" w:rsidRDefault="00E92CBF" w:rsidP="00E92CBF">
      <w:pPr>
        <w:pStyle w:val="PL"/>
        <w:rPr>
          <w:lang w:val="en-US"/>
        </w:rPr>
      </w:pPr>
      <w:r w:rsidRPr="00F11966">
        <w:rPr>
          <w:lang w:val="en-US"/>
        </w:rPr>
        <w:t xml:space="preserve">      required:</w:t>
      </w:r>
    </w:p>
    <w:p w14:paraId="10CA01D6" w14:textId="77777777" w:rsidR="00E92CBF" w:rsidRPr="00F11966" w:rsidRDefault="00E92CBF" w:rsidP="00E92CBF">
      <w:pPr>
        <w:pStyle w:val="PL"/>
        <w:rPr>
          <w:lang w:val="en-US"/>
        </w:rPr>
      </w:pPr>
      <w:r w:rsidRPr="00F11966">
        <w:rPr>
          <w:lang w:val="en-US"/>
        </w:rPr>
        <w:t xml:space="preserve">        - plmnId</w:t>
      </w:r>
    </w:p>
    <w:p w14:paraId="30B530D5" w14:textId="77777777" w:rsidR="00E92CBF" w:rsidRPr="00F11966" w:rsidRDefault="00E92CBF" w:rsidP="00E92CBF">
      <w:pPr>
        <w:pStyle w:val="PL"/>
        <w:rPr>
          <w:lang w:val="en-US"/>
        </w:rPr>
      </w:pPr>
      <w:r w:rsidRPr="00F11966">
        <w:rPr>
          <w:lang w:val="en-US"/>
        </w:rPr>
        <w:t xml:space="preserve">        - nrCellId</w:t>
      </w:r>
    </w:p>
    <w:p w14:paraId="321F16CC" w14:textId="77777777" w:rsidR="00E92CBF" w:rsidRPr="00F11966" w:rsidRDefault="00E92CBF" w:rsidP="00E92CBF">
      <w:pPr>
        <w:pStyle w:val="PL"/>
        <w:rPr>
          <w:lang w:val="en-US"/>
        </w:rPr>
      </w:pPr>
      <w:r w:rsidRPr="00F11966">
        <w:rPr>
          <w:lang w:val="en-US"/>
        </w:rPr>
        <w:t xml:space="preserve">    NcgiRm:</w:t>
      </w:r>
    </w:p>
    <w:p w14:paraId="6DBA6B85" w14:textId="77777777" w:rsidR="00025A13" w:rsidRPr="00F11966" w:rsidRDefault="00025A13" w:rsidP="00025A13">
      <w:pPr>
        <w:pStyle w:val="PL"/>
        <w:rPr>
          <w:lang w:val="en-US"/>
        </w:rPr>
      </w:pPr>
      <w:r w:rsidRPr="00F11966">
        <w:rPr>
          <w:lang w:val="en-US"/>
        </w:rPr>
        <w:t xml:space="preserve">      anyOf:</w:t>
      </w:r>
    </w:p>
    <w:p w14:paraId="23BBBE3C" w14:textId="77777777" w:rsidR="00025A13" w:rsidRPr="00F11966" w:rsidRDefault="00025A13" w:rsidP="00025A13">
      <w:pPr>
        <w:pStyle w:val="PL"/>
        <w:rPr>
          <w:lang w:val="en-US"/>
        </w:rPr>
      </w:pPr>
      <w:r w:rsidRPr="00F11966">
        <w:rPr>
          <w:lang w:val="en-US"/>
        </w:rPr>
        <w:t xml:space="preserve">        - $ref: '#/components/schemas/Ncgi'</w:t>
      </w:r>
    </w:p>
    <w:p w14:paraId="747DD371" w14:textId="77777777" w:rsidR="00D17B01" w:rsidRPr="00F11966" w:rsidRDefault="00025A13" w:rsidP="00E92CBF">
      <w:pPr>
        <w:pStyle w:val="PL"/>
        <w:rPr>
          <w:lang w:val="en-US"/>
        </w:rPr>
      </w:pPr>
      <w:r w:rsidRPr="00F11966">
        <w:rPr>
          <w:lang w:val="en-US"/>
        </w:rPr>
        <w:t xml:space="preserve">        - $ref: '#/components/schemas/NullValue'</w:t>
      </w:r>
    </w:p>
    <w:p w14:paraId="396A91DA" w14:textId="77777777" w:rsidR="00D77418" w:rsidRDefault="00D77418" w:rsidP="00D77418">
      <w:pPr>
        <w:pStyle w:val="PL"/>
      </w:pPr>
      <w:r>
        <w:t xml:space="preserve">  </w:t>
      </w:r>
      <w:r w:rsidRPr="00F11966">
        <w:t xml:space="preserve">    description: his data type is defined in the same way as the "Ncgi" data type, but with the OpenAPI </w:t>
      </w:r>
      <w:r>
        <w:t>"nullable=</w:t>
      </w:r>
      <w:r w:rsidRPr="00F11966">
        <w:t xml:space="preserve"> true" property.</w:t>
      </w:r>
    </w:p>
    <w:p w14:paraId="1A25997A" w14:textId="77777777" w:rsidR="00E92CBF" w:rsidRPr="00F11966" w:rsidRDefault="00E92CBF" w:rsidP="00E92CBF">
      <w:pPr>
        <w:pStyle w:val="PL"/>
        <w:rPr>
          <w:lang w:val="en-US"/>
        </w:rPr>
      </w:pPr>
      <w:r w:rsidRPr="00F11966">
        <w:rPr>
          <w:lang w:val="en-US"/>
        </w:rPr>
        <w:t xml:space="preserve">    UserLocation:</w:t>
      </w:r>
    </w:p>
    <w:p w14:paraId="2F7DA7E0" w14:textId="77777777" w:rsidR="00E92CBF" w:rsidRPr="00F11966" w:rsidRDefault="00E92CBF" w:rsidP="00E92CBF">
      <w:pPr>
        <w:pStyle w:val="PL"/>
        <w:rPr>
          <w:lang w:val="en-US"/>
        </w:rPr>
      </w:pPr>
      <w:r w:rsidRPr="00F11966">
        <w:rPr>
          <w:lang w:val="en-US"/>
        </w:rPr>
        <w:t xml:space="preserve">      type: object</w:t>
      </w:r>
    </w:p>
    <w:p w14:paraId="029E0BF4" w14:textId="77777777" w:rsidR="00E92CBF" w:rsidRPr="00F11966" w:rsidRDefault="00E92CBF" w:rsidP="00E92CBF">
      <w:pPr>
        <w:pStyle w:val="PL"/>
        <w:rPr>
          <w:lang w:val="en-US"/>
        </w:rPr>
      </w:pPr>
      <w:r w:rsidRPr="00F11966">
        <w:rPr>
          <w:lang w:val="en-US"/>
        </w:rPr>
        <w:t xml:space="preserve">      properties:</w:t>
      </w:r>
    </w:p>
    <w:p w14:paraId="043D3F60" w14:textId="77777777" w:rsidR="00E92CBF" w:rsidRPr="00F11966" w:rsidRDefault="00E92CBF" w:rsidP="00E92CBF">
      <w:pPr>
        <w:pStyle w:val="PL"/>
        <w:rPr>
          <w:lang w:val="en-US"/>
        </w:rPr>
      </w:pPr>
      <w:r w:rsidRPr="00F11966">
        <w:rPr>
          <w:lang w:val="en-US"/>
        </w:rPr>
        <w:t xml:space="preserve">        eutraLocation:</w:t>
      </w:r>
    </w:p>
    <w:p w14:paraId="3CB4EE0A" w14:textId="77777777" w:rsidR="00E92CBF" w:rsidRPr="00F11966" w:rsidRDefault="00E92CBF" w:rsidP="00E92CBF">
      <w:pPr>
        <w:pStyle w:val="PL"/>
        <w:rPr>
          <w:lang w:val="en-US"/>
        </w:rPr>
      </w:pPr>
      <w:r w:rsidRPr="00F11966">
        <w:rPr>
          <w:lang w:val="en-US"/>
        </w:rPr>
        <w:t xml:space="preserve">          $ref: '#/components/schemas/EutraLocation'</w:t>
      </w:r>
    </w:p>
    <w:p w14:paraId="041CCDE5" w14:textId="77777777" w:rsidR="00E92CBF" w:rsidRPr="00F11966" w:rsidRDefault="00E92CBF" w:rsidP="00E92CBF">
      <w:pPr>
        <w:pStyle w:val="PL"/>
        <w:rPr>
          <w:lang w:val="en-US"/>
        </w:rPr>
      </w:pPr>
      <w:r w:rsidRPr="00F11966">
        <w:rPr>
          <w:lang w:val="en-US"/>
        </w:rPr>
        <w:t xml:space="preserve">        nrLocation:</w:t>
      </w:r>
    </w:p>
    <w:p w14:paraId="60136D55" w14:textId="77777777" w:rsidR="00E92CBF" w:rsidRPr="00F11966" w:rsidRDefault="00E92CBF" w:rsidP="00E92CBF">
      <w:pPr>
        <w:pStyle w:val="PL"/>
        <w:rPr>
          <w:lang w:val="en-US"/>
        </w:rPr>
      </w:pPr>
      <w:r w:rsidRPr="00F11966">
        <w:rPr>
          <w:lang w:val="en-US"/>
        </w:rPr>
        <w:t xml:space="preserve">          $ref: '#/components/schemas/NrLocation'</w:t>
      </w:r>
    </w:p>
    <w:p w14:paraId="645636FC" w14:textId="77777777" w:rsidR="00E92CBF" w:rsidRPr="00F11966" w:rsidRDefault="00E92CBF" w:rsidP="00E92CBF">
      <w:pPr>
        <w:pStyle w:val="PL"/>
        <w:rPr>
          <w:lang w:val="en-US"/>
        </w:rPr>
      </w:pPr>
      <w:r w:rsidRPr="00F11966">
        <w:rPr>
          <w:lang w:val="en-US"/>
        </w:rPr>
        <w:t xml:space="preserve">        n3gaLocation:</w:t>
      </w:r>
    </w:p>
    <w:p w14:paraId="5A884AF8" w14:textId="77777777" w:rsidR="00E92CBF" w:rsidRPr="00F11966" w:rsidRDefault="00E92CBF" w:rsidP="00E92CBF">
      <w:pPr>
        <w:pStyle w:val="PL"/>
        <w:rPr>
          <w:lang w:val="en-US"/>
        </w:rPr>
      </w:pPr>
      <w:r w:rsidRPr="00F11966">
        <w:rPr>
          <w:lang w:val="en-US"/>
        </w:rPr>
        <w:t xml:space="preserve">          $ref: '#/components/schemas/N3gaLocation'</w:t>
      </w:r>
    </w:p>
    <w:p w14:paraId="35C3E35E" w14:textId="77777777" w:rsidR="00C25820" w:rsidRPr="00F11966" w:rsidRDefault="00C25820" w:rsidP="00C25820">
      <w:pPr>
        <w:pStyle w:val="PL"/>
        <w:rPr>
          <w:lang w:val="en-US"/>
        </w:rPr>
      </w:pPr>
      <w:r w:rsidRPr="00F11966">
        <w:rPr>
          <w:lang w:val="en-US"/>
        </w:rPr>
        <w:t xml:space="preserve">        </w:t>
      </w:r>
      <w:r>
        <w:rPr>
          <w:rFonts w:hint="eastAsia"/>
        </w:rPr>
        <w:t>u</w:t>
      </w:r>
      <w:r>
        <w:t>traLocation</w:t>
      </w:r>
      <w:r w:rsidRPr="00F11966">
        <w:rPr>
          <w:lang w:val="en-US"/>
        </w:rPr>
        <w:t>:</w:t>
      </w:r>
    </w:p>
    <w:p w14:paraId="36F66018" w14:textId="77777777" w:rsidR="00C25820" w:rsidRPr="00F11966" w:rsidRDefault="00C25820" w:rsidP="00C25820">
      <w:pPr>
        <w:pStyle w:val="PL"/>
        <w:rPr>
          <w:lang w:val="en-US"/>
        </w:rPr>
      </w:pPr>
      <w:r w:rsidRPr="00F11966">
        <w:rPr>
          <w:lang w:val="en-US"/>
        </w:rPr>
        <w:t xml:space="preserve">          $ref: '#/components/schemas/</w:t>
      </w:r>
      <w:r>
        <w:t>UtraLocation</w:t>
      </w:r>
      <w:r w:rsidRPr="00F11966">
        <w:rPr>
          <w:lang w:val="en-US"/>
        </w:rPr>
        <w:t>'</w:t>
      </w:r>
    </w:p>
    <w:p w14:paraId="24D1557B" w14:textId="77777777" w:rsidR="00C25820" w:rsidRPr="00F11966" w:rsidRDefault="00C25820" w:rsidP="00C25820">
      <w:pPr>
        <w:pStyle w:val="PL"/>
        <w:rPr>
          <w:lang w:val="en-US"/>
        </w:rPr>
      </w:pPr>
      <w:r w:rsidRPr="00F11966">
        <w:rPr>
          <w:lang w:val="en-US"/>
        </w:rPr>
        <w:t xml:space="preserve">        </w:t>
      </w:r>
      <w:r>
        <w:t>g</w:t>
      </w:r>
      <w:r w:rsidRPr="00F11966">
        <w:t>eraLocation</w:t>
      </w:r>
      <w:r w:rsidRPr="00F11966">
        <w:rPr>
          <w:lang w:val="en-US"/>
        </w:rPr>
        <w:t>:</w:t>
      </w:r>
    </w:p>
    <w:p w14:paraId="0DC92495" w14:textId="77777777" w:rsidR="00C25820" w:rsidRPr="00F11966" w:rsidRDefault="00C25820" w:rsidP="00C25820">
      <w:pPr>
        <w:pStyle w:val="PL"/>
        <w:rPr>
          <w:lang w:val="en-US"/>
        </w:rPr>
      </w:pPr>
      <w:r w:rsidRPr="00F11966">
        <w:rPr>
          <w:lang w:val="en-US"/>
        </w:rPr>
        <w:t xml:space="preserve">          $ref: '#/components/schemas/</w:t>
      </w:r>
      <w:r w:rsidRPr="00F11966">
        <w:t>GeraLocation</w:t>
      </w:r>
      <w:r w:rsidRPr="00F11966">
        <w:rPr>
          <w:lang w:val="en-US"/>
        </w:rPr>
        <w:t>'</w:t>
      </w:r>
    </w:p>
    <w:p w14:paraId="04A37390" w14:textId="77777777" w:rsidR="00D77418" w:rsidRDefault="00D77418" w:rsidP="00D77418">
      <w:pPr>
        <w:pStyle w:val="PL"/>
        <w:rPr>
          <w:lang w:val="en-US"/>
        </w:rPr>
      </w:pPr>
      <w:r>
        <w:t xml:space="preserve">      </w:t>
      </w:r>
      <w:r w:rsidRPr="00F11966">
        <w:t>description</w:t>
      </w:r>
      <w:r>
        <w:t xml:space="preserve">: </w:t>
      </w:r>
      <w:r w:rsidRPr="00F11966">
        <w:rPr>
          <w:lang w:val="en-US"/>
        </w:rPr>
        <w:t>At least one of eutraLocation, nrLocation and n3gaLocation shall be present. Several of them may be present</w:t>
      </w:r>
    </w:p>
    <w:p w14:paraId="1502902C" w14:textId="77777777" w:rsidR="00D77418" w:rsidRDefault="00D77418" w:rsidP="00D77418">
      <w:pPr>
        <w:pStyle w:val="PL"/>
      </w:pPr>
    </w:p>
    <w:p w14:paraId="39B0FBBD" w14:textId="77777777" w:rsidR="00E92CBF" w:rsidRPr="00F11966" w:rsidRDefault="00E92CBF" w:rsidP="00E92CBF">
      <w:pPr>
        <w:pStyle w:val="PL"/>
        <w:rPr>
          <w:lang w:val="en-US"/>
        </w:rPr>
      </w:pPr>
      <w:r w:rsidRPr="00F11966">
        <w:rPr>
          <w:lang w:val="en-US"/>
        </w:rPr>
        <w:t xml:space="preserve">    EutraLocation:</w:t>
      </w:r>
    </w:p>
    <w:p w14:paraId="79F4E2BA" w14:textId="77777777" w:rsidR="00975077" w:rsidRDefault="00975077" w:rsidP="00975077">
      <w:pPr>
        <w:pStyle w:val="PL"/>
      </w:pPr>
      <w:r w:rsidRPr="00F11966">
        <w:t xml:space="preserve">    </w:t>
      </w:r>
      <w:r>
        <w:t xml:space="preserve"> </w:t>
      </w:r>
      <w:r w:rsidRPr="00F11966">
        <w:t xml:space="preserve"> description: </w:t>
      </w:r>
      <w:r>
        <w:t xml:space="preserve">Contains the </w:t>
      </w:r>
      <w:r>
        <w:rPr>
          <w:rFonts w:cs="Arial"/>
          <w:szCs w:val="18"/>
        </w:rPr>
        <w:t>E-UTRA user location.</w:t>
      </w:r>
    </w:p>
    <w:p w14:paraId="55B64DDC" w14:textId="77777777" w:rsidR="00E92CBF" w:rsidRPr="00F11966" w:rsidRDefault="00E92CBF" w:rsidP="00E92CBF">
      <w:pPr>
        <w:pStyle w:val="PL"/>
        <w:rPr>
          <w:lang w:val="en-US"/>
        </w:rPr>
      </w:pPr>
      <w:r w:rsidRPr="00F11966">
        <w:rPr>
          <w:lang w:val="en-US"/>
        </w:rPr>
        <w:t xml:space="preserve">      type: object</w:t>
      </w:r>
    </w:p>
    <w:p w14:paraId="4DD5E6B5" w14:textId="77777777" w:rsidR="00E92CBF" w:rsidRPr="00F11966" w:rsidRDefault="00E92CBF" w:rsidP="00E92CBF">
      <w:pPr>
        <w:pStyle w:val="PL"/>
        <w:rPr>
          <w:lang w:val="en-US"/>
        </w:rPr>
      </w:pPr>
      <w:r w:rsidRPr="00F11966">
        <w:rPr>
          <w:lang w:val="en-US"/>
        </w:rPr>
        <w:lastRenderedPageBreak/>
        <w:t xml:space="preserve">      properties:</w:t>
      </w:r>
    </w:p>
    <w:p w14:paraId="22009C46" w14:textId="77777777" w:rsidR="00E92CBF" w:rsidRPr="00F11966" w:rsidRDefault="00E92CBF" w:rsidP="00E92CBF">
      <w:pPr>
        <w:pStyle w:val="PL"/>
        <w:rPr>
          <w:lang w:val="en-US"/>
        </w:rPr>
      </w:pPr>
      <w:r w:rsidRPr="00F11966">
        <w:rPr>
          <w:lang w:val="en-US"/>
        </w:rPr>
        <w:t xml:space="preserve">        tai:</w:t>
      </w:r>
    </w:p>
    <w:p w14:paraId="7F164AA4" w14:textId="77777777" w:rsidR="00715EF2" w:rsidRDefault="00E92CBF" w:rsidP="00715EF2">
      <w:pPr>
        <w:pStyle w:val="PL"/>
        <w:rPr>
          <w:lang w:val="en-US"/>
        </w:rPr>
      </w:pPr>
      <w:r w:rsidRPr="00F11966">
        <w:rPr>
          <w:lang w:val="en-US"/>
        </w:rPr>
        <w:t xml:space="preserve">          $ref: '#/components/schemas/Tai'</w:t>
      </w:r>
    </w:p>
    <w:p w14:paraId="153A8166" w14:textId="77777777" w:rsidR="00715EF2" w:rsidRPr="00F11966" w:rsidRDefault="00715EF2" w:rsidP="00715EF2">
      <w:pPr>
        <w:pStyle w:val="PL"/>
        <w:rPr>
          <w:lang w:val="en-US"/>
        </w:rPr>
      </w:pPr>
      <w:r w:rsidRPr="00F11966">
        <w:rPr>
          <w:lang w:val="en-US"/>
        </w:rPr>
        <w:t xml:space="preserve">        </w:t>
      </w:r>
      <w:r w:rsidRPr="00F11966">
        <w:rPr>
          <w:rFonts w:hint="eastAsia"/>
          <w:lang w:eastAsia="zh-CN"/>
        </w:rPr>
        <w:t>i</w:t>
      </w:r>
      <w:r w:rsidRPr="00F11966">
        <w:rPr>
          <w:lang w:eastAsia="zh-CN"/>
        </w:rPr>
        <w:t>gnore</w:t>
      </w:r>
      <w:r>
        <w:rPr>
          <w:lang w:eastAsia="zh-CN"/>
        </w:rPr>
        <w:t>Ta</w:t>
      </w:r>
      <w:r w:rsidRPr="00F11966">
        <w:rPr>
          <w:rFonts w:hint="eastAsia"/>
          <w:lang w:eastAsia="zh-CN"/>
        </w:rPr>
        <w:t>i</w:t>
      </w:r>
      <w:r w:rsidRPr="00F11966">
        <w:rPr>
          <w:lang w:val="en-US"/>
        </w:rPr>
        <w:t>:</w:t>
      </w:r>
    </w:p>
    <w:p w14:paraId="0082D770" w14:textId="77777777" w:rsidR="00715EF2" w:rsidRPr="00F11966" w:rsidRDefault="00715EF2" w:rsidP="00715EF2">
      <w:pPr>
        <w:pStyle w:val="PL"/>
        <w:rPr>
          <w:lang w:val="en-US" w:eastAsia="zh-CN"/>
        </w:rPr>
      </w:pPr>
      <w:r w:rsidRPr="00F11966">
        <w:rPr>
          <w:lang w:val="en-US"/>
        </w:rPr>
        <w:t xml:space="preserve">          type: </w:t>
      </w:r>
      <w:r w:rsidRPr="00F11966">
        <w:rPr>
          <w:rFonts w:hint="eastAsia"/>
          <w:lang w:val="en-US" w:eastAsia="zh-CN"/>
        </w:rPr>
        <w:t>boolean</w:t>
      </w:r>
    </w:p>
    <w:p w14:paraId="0C780033" w14:textId="3BEF2BB8" w:rsidR="00E92CBF" w:rsidRPr="00F11966" w:rsidRDefault="00715EF2" w:rsidP="00E92CBF">
      <w:pPr>
        <w:pStyle w:val="PL"/>
        <w:rPr>
          <w:lang w:val="en-US"/>
        </w:rPr>
      </w:pPr>
      <w:r w:rsidRPr="00F11966">
        <w:rPr>
          <w:lang w:val="en-US" w:eastAsia="zh-CN"/>
        </w:rPr>
        <w:t xml:space="preserve">          default: false</w:t>
      </w:r>
    </w:p>
    <w:p w14:paraId="72AC650A" w14:textId="77777777" w:rsidR="00E92CBF" w:rsidRPr="00F11966" w:rsidRDefault="00E92CBF" w:rsidP="00E92CBF">
      <w:pPr>
        <w:pStyle w:val="PL"/>
        <w:rPr>
          <w:lang w:val="en-US"/>
        </w:rPr>
      </w:pPr>
      <w:r w:rsidRPr="00F11966">
        <w:rPr>
          <w:lang w:val="en-US"/>
        </w:rPr>
        <w:t xml:space="preserve">        ecgi:</w:t>
      </w:r>
    </w:p>
    <w:p w14:paraId="5AAD1988" w14:textId="77777777" w:rsidR="00E92CBF" w:rsidRPr="00F11966" w:rsidRDefault="00E92CBF" w:rsidP="00E92CBF">
      <w:pPr>
        <w:pStyle w:val="PL"/>
        <w:rPr>
          <w:lang w:val="en-US"/>
        </w:rPr>
      </w:pPr>
      <w:r w:rsidRPr="00F11966">
        <w:rPr>
          <w:lang w:val="en-US"/>
        </w:rPr>
        <w:t xml:space="preserve">          $ref: '#/components/schemas/Ecgi'</w:t>
      </w:r>
    </w:p>
    <w:p w14:paraId="3DB95BA3" w14:textId="77777777" w:rsidR="00E92CBF" w:rsidRPr="00F11966" w:rsidRDefault="00E92CBF" w:rsidP="00E92CBF">
      <w:pPr>
        <w:pStyle w:val="PL"/>
        <w:rPr>
          <w:lang w:val="en-US"/>
        </w:rPr>
      </w:pPr>
      <w:r w:rsidRPr="00F11966">
        <w:rPr>
          <w:lang w:val="en-US"/>
        </w:rPr>
        <w:t xml:space="preserve">        </w:t>
      </w:r>
      <w:r w:rsidRPr="00F11966">
        <w:rPr>
          <w:rFonts w:hint="eastAsia"/>
          <w:lang w:eastAsia="zh-CN"/>
        </w:rPr>
        <w:t>i</w:t>
      </w:r>
      <w:r w:rsidRPr="00F11966">
        <w:rPr>
          <w:lang w:eastAsia="zh-CN"/>
        </w:rPr>
        <w:t>gnoreE</w:t>
      </w:r>
      <w:r w:rsidRPr="00F11966">
        <w:rPr>
          <w:rFonts w:hint="eastAsia"/>
          <w:lang w:eastAsia="zh-CN"/>
        </w:rPr>
        <w:t>cgi</w:t>
      </w:r>
      <w:r w:rsidRPr="00F11966">
        <w:rPr>
          <w:lang w:val="en-US"/>
        </w:rPr>
        <w:t>:</w:t>
      </w:r>
    </w:p>
    <w:p w14:paraId="0AFD3EE8" w14:textId="77777777" w:rsidR="00E92CBF" w:rsidRPr="00F11966" w:rsidRDefault="00E92CBF" w:rsidP="00E92CBF">
      <w:pPr>
        <w:pStyle w:val="PL"/>
        <w:rPr>
          <w:lang w:val="en-US" w:eastAsia="zh-CN"/>
        </w:rPr>
      </w:pPr>
      <w:r w:rsidRPr="00F11966">
        <w:rPr>
          <w:lang w:val="en-US"/>
        </w:rPr>
        <w:t xml:space="preserve">          type: </w:t>
      </w:r>
      <w:r w:rsidRPr="00F11966">
        <w:rPr>
          <w:rFonts w:hint="eastAsia"/>
          <w:lang w:val="en-US" w:eastAsia="zh-CN"/>
        </w:rPr>
        <w:t>boolean</w:t>
      </w:r>
    </w:p>
    <w:p w14:paraId="3062F0B9" w14:textId="77777777" w:rsidR="00E92CBF" w:rsidRPr="00F11966" w:rsidRDefault="00E92CBF" w:rsidP="00E92CBF">
      <w:pPr>
        <w:pStyle w:val="PL"/>
        <w:rPr>
          <w:lang w:val="en-US"/>
        </w:rPr>
      </w:pPr>
      <w:r w:rsidRPr="00F11966">
        <w:rPr>
          <w:lang w:val="en-US" w:eastAsia="zh-CN"/>
        </w:rPr>
        <w:t xml:space="preserve">          default: false</w:t>
      </w:r>
    </w:p>
    <w:p w14:paraId="34A18383" w14:textId="77777777" w:rsidR="00B702D6" w:rsidRDefault="00B702D6" w:rsidP="00B702D6">
      <w:pPr>
        <w:pStyle w:val="PL"/>
      </w:pPr>
      <w:r>
        <w:t xml:space="preserve">  </w:t>
      </w:r>
      <w:r w:rsidRPr="00F11966">
        <w:t xml:space="preserve">      </w:t>
      </w:r>
      <w:r>
        <w:t xml:space="preserve">  </w:t>
      </w:r>
      <w:r w:rsidRPr="00F11966">
        <w:t xml:space="preserve">description: </w:t>
      </w:r>
      <w:r>
        <w:t>&gt;</w:t>
      </w:r>
    </w:p>
    <w:p w14:paraId="333F00AC" w14:textId="77777777" w:rsidR="00B702D6" w:rsidRDefault="00B702D6" w:rsidP="00B702D6">
      <w:pPr>
        <w:pStyle w:val="PL"/>
      </w:pPr>
      <w:r>
        <w:rPr>
          <w:rFonts w:cs="Arial"/>
          <w:szCs w:val="18"/>
          <w:lang w:eastAsia="zh-CN"/>
        </w:rPr>
        <w:t xml:space="preserve">            </w:t>
      </w:r>
      <w:r w:rsidRPr="00F11966">
        <w:rPr>
          <w:rFonts w:cs="Arial" w:hint="eastAsia"/>
          <w:szCs w:val="18"/>
          <w:lang w:eastAsia="zh-CN"/>
        </w:rPr>
        <w:t xml:space="preserve">This flag when present shall indicate that the </w:t>
      </w:r>
      <w:r w:rsidRPr="00F11966">
        <w:rPr>
          <w:rFonts w:cs="Arial"/>
          <w:szCs w:val="18"/>
          <w:lang w:eastAsia="zh-CN"/>
        </w:rPr>
        <w:t>Ecgi shall be ignored</w:t>
      </w:r>
    </w:p>
    <w:p w14:paraId="13099649" w14:textId="77777777" w:rsidR="00B702D6" w:rsidRDefault="00B702D6" w:rsidP="00B702D6">
      <w:pPr>
        <w:pStyle w:val="PL"/>
        <w:rPr>
          <w:rFonts w:cs="Arial"/>
          <w:szCs w:val="18"/>
        </w:rPr>
      </w:pPr>
      <w:r>
        <w:t xml:space="preserve">            </w:t>
      </w:r>
      <w:r w:rsidRPr="00F11966">
        <w:rPr>
          <w:rFonts w:cs="Arial"/>
          <w:szCs w:val="18"/>
        </w:rPr>
        <w:t>When present, it shall be set as follows:</w:t>
      </w:r>
    </w:p>
    <w:p w14:paraId="71D73327" w14:textId="77777777" w:rsidR="00B702D6" w:rsidRDefault="00B702D6" w:rsidP="00B702D6">
      <w:pPr>
        <w:pStyle w:val="PL"/>
        <w:rPr>
          <w:rFonts w:cs="Arial"/>
          <w:szCs w:val="18"/>
        </w:rPr>
      </w:pPr>
      <w:r>
        <w:t xml:space="preserve">            </w:t>
      </w:r>
      <w:r w:rsidRPr="003573AA">
        <w:t xml:space="preserve">- true: </w:t>
      </w:r>
      <w:r w:rsidRPr="003573AA">
        <w:rPr>
          <w:rFonts w:hint="eastAsia"/>
        </w:rPr>
        <w:t>e</w:t>
      </w:r>
      <w:r w:rsidRPr="003573AA">
        <w:t>cgi shall be ignored.</w:t>
      </w:r>
    </w:p>
    <w:p w14:paraId="67D247B1" w14:textId="77777777" w:rsidR="00B702D6" w:rsidRDefault="00B702D6" w:rsidP="00B702D6">
      <w:pPr>
        <w:pStyle w:val="PL"/>
        <w:rPr>
          <w:rFonts w:cs="Arial"/>
          <w:szCs w:val="18"/>
        </w:rPr>
      </w:pPr>
      <w:r>
        <w:t xml:space="preserve">            </w:t>
      </w:r>
      <w:r w:rsidRPr="00F11966">
        <w:t xml:space="preserve">- false (default): </w:t>
      </w:r>
      <w:r w:rsidRPr="00F11966">
        <w:rPr>
          <w:rFonts w:hint="eastAsia"/>
        </w:rPr>
        <w:t>e</w:t>
      </w:r>
      <w:r w:rsidRPr="00F11966">
        <w:t>cgi shall not be ignored.</w:t>
      </w:r>
    </w:p>
    <w:p w14:paraId="5EB9A3A6" w14:textId="77777777" w:rsidR="00E92CBF" w:rsidRPr="00F11966" w:rsidRDefault="00E92CBF" w:rsidP="00E92CBF">
      <w:pPr>
        <w:pStyle w:val="PL"/>
        <w:rPr>
          <w:lang w:val="en-US"/>
        </w:rPr>
      </w:pPr>
      <w:r w:rsidRPr="00F11966">
        <w:rPr>
          <w:lang w:val="en-US"/>
        </w:rPr>
        <w:t xml:space="preserve">        </w:t>
      </w:r>
      <w:r w:rsidRPr="00F11966">
        <w:rPr>
          <w:szCs w:val="16"/>
        </w:rPr>
        <w:t>ageOfLocationInformation</w:t>
      </w:r>
      <w:r w:rsidRPr="00F11966">
        <w:rPr>
          <w:lang w:val="en-US"/>
        </w:rPr>
        <w:t>:</w:t>
      </w:r>
    </w:p>
    <w:p w14:paraId="12C80B39" w14:textId="77777777" w:rsidR="00E92CBF" w:rsidRPr="00F11966" w:rsidRDefault="00E92CBF" w:rsidP="00E92CBF">
      <w:pPr>
        <w:pStyle w:val="PL"/>
        <w:rPr>
          <w:lang w:val="en-US"/>
        </w:rPr>
      </w:pPr>
      <w:r w:rsidRPr="00F11966">
        <w:rPr>
          <w:lang w:val="en-US"/>
        </w:rPr>
        <w:t xml:space="preserve">          type: integer</w:t>
      </w:r>
    </w:p>
    <w:p w14:paraId="1F633D1C" w14:textId="77777777" w:rsidR="00E92CBF" w:rsidRPr="00F11966" w:rsidRDefault="00E92CBF" w:rsidP="00E92CBF">
      <w:pPr>
        <w:pStyle w:val="PL"/>
        <w:rPr>
          <w:lang w:val="en-US"/>
        </w:rPr>
      </w:pPr>
      <w:r w:rsidRPr="00F11966">
        <w:rPr>
          <w:lang w:val="en-US"/>
        </w:rPr>
        <w:t xml:space="preserve">          minimum: 0</w:t>
      </w:r>
    </w:p>
    <w:p w14:paraId="3D2C25E0" w14:textId="77777777" w:rsidR="00E92CBF" w:rsidRPr="00F11966" w:rsidRDefault="00E92CBF" w:rsidP="00E92CBF">
      <w:pPr>
        <w:pStyle w:val="PL"/>
        <w:rPr>
          <w:lang w:val="en-US"/>
        </w:rPr>
      </w:pPr>
      <w:r w:rsidRPr="00F11966">
        <w:rPr>
          <w:lang w:val="en-US"/>
        </w:rPr>
        <w:t xml:space="preserve">          maximum: 32767</w:t>
      </w:r>
    </w:p>
    <w:p w14:paraId="57FF9A9F" w14:textId="77777777" w:rsidR="00B702D6" w:rsidRDefault="00B702D6" w:rsidP="00B702D6">
      <w:pPr>
        <w:pStyle w:val="PL"/>
      </w:pPr>
      <w:r>
        <w:t xml:space="preserve">  </w:t>
      </w:r>
      <w:r w:rsidRPr="00F11966">
        <w:t xml:space="preserve">      </w:t>
      </w:r>
      <w:r>
        <w:t xml:space="preserve">  </w:t>
      </w:r>
      <w:r w:rsidRPr="00F11966">
        <w:t xml:space="preserve">description: </w:t>
      </w:r>
      <w:r>
        <w:t>&gt;</w:t>
      </w:r>
    </w:p>
    <w:p w14:paraId="703C251B" w14:textId="77777777" w:rsidR="002366BD" w:rsidRDefault="00B702D6" w:rsidP="00B702D6">
      <w:pPr>
        <w:pStyle w:val="PL"/>
      </w:pPr>
      <w:r>
        <w:rPr>
          <w:rFonts w:cs="Arial"/>
          <w:szCs w:val="18"/>
        </w:rPr>
        <w:t xml:space="preserve">            </w:t>
      </w:r>
      <w:r w:rsidRPr="00F11966">
        <w:rPr>
          <w:rFonts w:cs="Arial"/>
          <w:szCs w:val="18"/>
        </w:rPr>
        <w:t>The value represents the elapsed time in minutes since the last network contact of the mobile station.</w:t>
      </w:r>
    </w:p>
    <w:p w14:paraId="1B3BEBFB" w14:textId="4E688122" w:rsidR="00B702D6" w:rsidRDefault="00B702D6" w:rsidP="00B702D6">
      <w:pPr>
        <w:pStyle w:val="PL"/>
      </w:pPr>
      <w:r>
        <w:rPr>
          <w:rFonts w:cs="Arial"/>
          <w:szCs w:val="18"/>
        </w:rPr>
        <w:t xml:space="preserve">            </w:t>
      </w:r>
      <w:r w:rsidRPr="00F11966">
        <w:rPr>
          <w:rFonts w:cs="Arial"/>
          <w:szCs w:val="18"/>
        </w:rPr>
        <w:t xml:space="preserve">Value "0" indicates that the location information was obtained after a successful paging procedure for Active Location Retrieval when the UE is in idle mode or after a successful </w:t>
      </w:r>
      <w:r w:rsidRPr="00F11966">
        <w:t>NG-RAN location reporting</w:t>
      </w:r>
      <w:r w:rsidRPr="00F11966">
        <w:rPr>
          <w:rFonts w:cs="Arial"/>
          <w:szCs w:val="18"/>
        </w:rPr>
        <w:t xml:space="preserve"> procedure with the eNB when the UE is in connected mode.</w:t>
      </w:r>
    </w:p>
    <w:p w14:paraId="64D8CDA1" w14:textId="77777777" w:rsidR="00B702D6" w:rsidRDefault="00B702D6" w:rsidP="00B702D6">
      <w:pPr>
        <w:pStyle w:val="PL"/>
      </w:pPr>
      <w:r>
        <w:rPr>
          <w:rFonts w:cs="Arial"/>
          <w:szCs w:val="18"/>
        </w:rPr>
        <w:t xml:space="preserve">            </w:t>
      </w:r>
      <w:r w:rsidRPr="00F11966">
        <w:rPr>
          <w:rFonts w:cs="Arial"/>
          <w:szCs w:val="18"/>
        </w:rPr>
        <w:t>Any other value than "0" indicates that the location information is the last known one.</w:t>
      </w:r>
    </w:p>
    <w:p w14:paraId="6C558455" w14:textId="77777777" w:rsidR="00B702D6" w:rsidRDefault="00B702D6" w:rsidP="00B702D6">
      <w:pPr>
        <w:pStyle w:val="PL"/>
      </w:pPr>
      <w:r>
        <w:rPr>
          <w:rFonts w:cs="Arial"/>
          <w:szCs w:val="18"/>
        </w:rPr>
        <w:t xml:space="preserve">            </w:t>
      </w:r>
      <w:r w:rsidRPr="00F11966">
        <w:rPr>
          <w:rFonts w:cs="Arial"/>
          <w:szCs w:val="18"/>
        </w:rPr>
        <w:t xml:space="preserve">See </w:t>
      </w:r>
      <w:r w:rsidRPr="00F11966">
        <w:t>3GPP</w:t>
      </w:r>
      <w:r>
        <w:t xml:space="preserve"> </w:t>
      </w:r>
      <w:r w:rsidRPr="00F11966">
        <w:t>TS</w:t>
      </w:r>
      <w:r>
        <w:t xml:space="preserve"> </w:t>
      </w:r>
      <w:r w:rsidRPr="00F11966">
        <w:t>29.002 clause</w:t>
      </w:r>
      <w:r>
        <w:t xml:space="preserve"> </w:t>
      </w:r>
      <w:r w:rsidRPr="00F11966">
        <w:t>17.7.8.</w:t>
      </w:r>
    </w:p>
    <w:p w14:paraId="61B5DFE2" w14:textId="77777777" w:rsidR="00E92CBF" w:rsidRPr="00F11966" w:rsidRDefault="00E92CBF" w:rsidP="00E92CBF">
      <w:pPr>
        <w:pStyle w:val="PL"/>
        <w:rPr>
          <w:lang w:val="en-US"/>
        </w:rPr>
      </w:pPr>
      <w:r w:rsidRPr="00F11966">
        <w:rPr>
          <w:lang w:val="en-US"/>
        </w:rPr>
        <w:t xml:space="preserve">        ueLocationTimestamp:</w:t>
      </w:r>
    </w:p>
    <w:p w14:paraId="195AD551" w14:textId="77777777" w:rsidR="00E92CBF" w:rsidRPr="00F11966" w:rsidRDefault="00E92CBF" w:rsidP="00E92CBF">
      <w:pPr>
        <w:pStyle w:val="PL"/>
        <w:rPr>
          <w:lang w:val="en-US"/>
        </w:rPr>
      </w:pPr>
      <w:r w:rsidRPr="00F11966">
        <w:rPr>
          <w:lang w:val="en-US"/>
        </w:rPr>
        <w:t xml:space="preserve">          $ref: '#/components/schemas/</w:t>
      </w:r>
      <w:r w:rsidRPr="00F11966">
        <w:t>DateTime</w:t>
      </w:r>
      <w:r w:rsidRPr="00F11966">
        <w:rPr>
          <w:lang w:val="en-US"/>
        </w:rPr>
        <w:t>'</w:t>
      </w:r>
    </w:p>
    <w:p w14:paraId="4CB653B3" w14:textId="77777777" w:rsidR="00E92CBF" w:rsidRPr="00F11966" w:rsidRDefault="00E92CBF" w:rsidP="00E92CBF">
      <w:pPr>
        <w:pStyle w:val="PL"/>
        <w:rPr>
          <w:lang w:val="en-US"/>
        </w:rPr>
      </w:pPr>
      <w:r w:rsidRPr="00F11966">
        <w:rPr>
          <w:lang w:val="en-US"/>
        </w:rPr>
        <w:t xml:space="preserve">        </w:t>
      </w:r>
      <w:r w:rsidRPr="00F11966">
        <w:rPr>
          <w:szCs w:val="16"/>
        </w:rPr>
        <w:t>geographicalInformation</w:t>
      </w:r>
      <w:r w:rsidRPr="00F11966">
        <w:rPr>
          <w:lang w:val="en-US"/>
        </w:rPr>
        <w:t>:</w:t>
      </w:r>
    </w:p>
    <w:p w14:paraId="09B5DA9D" w14:textId="77777777" w:rsidR="00E92CBF" w:rsidRPr="00F11966" w:rsidRDefault="00E92CBF" w:rsidP="00E92CBF">
      <w:pPr>
        <w:pStyle w:val="PL"/>
        <w:rPr>
          <w:lang w:val="en-US"/>
        </w:rPr>
      </w:pPr>
      <w:r w:rsidRPr="00F11966">
        <w:rPr>
          <w:lang w:val="en-US"/>
        </w:rPr>
        <w:t xml:space="preserve">          type: string</w:t>
      </w:r>
    </w:p>
    <w:p w14:paraId="209071AF" w14:textId="77777777" w:rsidR="00E92CBF" w:rsidRPr="00F11966" w:rsidRDefault="00E92CBF" w:rsidP="00E92CBF">
      <w:pPr>
        <w:pStyle w:val="PL"/>
        <w:rPr>
          <w:lang w:val="en-US"/>
        </w:rPr>
      </w:pPr>
      <w:r w:rsidRPr="00F11966">
        <w:rPr>
          <w:lang w:val="en-US"/>
        </w:rPr>
        <w:t xml:space="preserve">          pattern: '^[0-9A-F]{16}$'</w:t>
      </w:r>
    </w:p>
    <w:p w14:paraId="36E3A4EE" w14:textId="77777777" w:rsidR="00B702D6" w:rsidRDefault="00B702D6" w:rsidP="00B702D6">
      <w:pPr>
        <w:pStyle w:val="PL"/>
      </w:pPr>
      <w:r>
        <w:t xml:space="preserve">  </w:t>
      </w:r>
      <w:r w:rsidRPr="00F11966">
        <w:t xml:space="preserve">      </w:t>
      </w:r>
      <w:r>
        <w:t xml:space="preserve">  </w:t>
      </w:r>
      <w:r w:rsidRPr="00F11966">
        <w:t xml:space="preserve">description: </w:t>
      </w:r>
      <w:r w:rsidRPr="00F11966">
        <w:rPr>
          <w:rFonts w:cs="Arial"/>
          <w:szCs w:val="18"/>
        </w:rPr>
        <w:t>Refer to geographical Information.</w:t>
      </w:r>
      <w:r w:rsidRPr="006F753C">
        <w:rPr>
          <w:rFonts w:cs="Arial"/>
          <w:szCs w:val="18"/>
        </w:rPr>
        <w:t xml:space="preserve"> </w:t>
      </w:r>
      <w:r w:rsidRPr="00F11966">
        <w:rPr>
          <w:rFonts w:cs="Arial"/>
          <w:szCs w:val="18"/>
        </w:rPr>
        <w:t>See 3GPP</w:t>
      </w:r>
      <w:r>
        <w:rPr>
          <w:rFonts w:cs="Arial"/>
          <w:szCs w:val="18"/>
        </w:rPr>
        <w:t xml:space="preserve"> </w:t>
      </w:r>
      <w:r w:rsidRPr="00F11966">
        <w:rPr>
          <w:rFonts w:cs="Arial"/>
          <w:szCs w:val="18"/>
        </w:rPr>
        <w:t>TS</w:t>
      </w:r>
      <w:r>
        <w:rPr>
          <w:rFonts w:cs="Arial"/>
          <w:szCs w:val="18"/>
        </w:rPr>
        <w:t xml:space="preserve"> </w:t>
      </w:r>
      <w:r w:rsidRPr="00F11966">
        <w:rPr>
          <w:rFonts w:cs="Arial"/>
          <w:szCs w:val="18"/>
        </w:rPr>
        <w:t>23.032</w:t>
      </w:r>
      <w:r>
        <w:rPr>
          <w:rFonts w:cs="Arial"/>
          <w:szCs w:val="18"/>
        </w:rPr>
        <w:t xml:space="preserve"> clause </w:t>
      </w:r>
      <w:r w:rsidRPr="00F11966">
        <w:rPr>
          <w:rFonts w:cs="Arial"/>
          <w:szCs w:val="18"/>
        </w:rPr>
        <w:t>7.3.2. Only the description of an ellipsoid point with uncertainty circle is allowed to be used.</w:t>
      </w:r>
    </w:p>
    <w:p w14:paraId="60660656" w14:textId="77777777" w:rsidR="00E92CBF" w:rsidRPr="00F11966" w:rsidRDefault="00E92CBF" w:rsidP="00E92CBF">
      <w:pPr>
        <w:pStyle w:val="PL"/>
        <w:rPr>
          <w:lang w:val="en-US"/>
        </w:rPr>
      </w:pPr>
      <w:r w:rsidRPr="00F11966">
        <w:rPr>
          <w:lang w:val="en-US"/>
        </w:rPr>
        <w:t xml:space="preserve">        </w:t>
      </w:r>
      <w:r w:rsidRPr="00F11966">
        <w:t>geodeticInformation</w:t>
      </w:r>
      <w:r w:rsidRPr="00F11966">
        <w:rPr>
          <w:lang w:val="en-US"/>
        </w:rPr>
        <w:t>:</w:t>
      </w:r>
    </w:p>
    <w:p w14:paraId="450E012F" w14:textId="77777777" w:rsidR="00E92CBF" w:rsidRPr="00F11966" w:rsidRDefault="00E92CBF" w:rsidP="00E92CBF">
      <w:pPr>
        <w:pStyle w:val="PL"/>
        <w:rPr>
          <w:lang w:val="en-US"/>
        </w:rPr>
      </w:pPr>
      <w:r w:rsidRPr="00F11966">
        <w:rPr>
          <w:lang w:val="en-US"/>
        </w:rPr>
        <w:t xml:space="preserve">          type: string</w:t>
      </w:r>
    </w:p>
    <w:p w14:paraId="45505026" w14:textId="77777777" w:rsidR="00E92CBF" w:rsidRPr="00F11966" w:rsidRDefault="00E92CBF" w:rsidP="00E92CBF">
      <w:pPr>
        <w:pStyle w:val="PL"/>
        <w:rPr>
          <w:lang w:val="en-US"/>
        </w:rPr>
      </w:pPr>
      <w:r w:rsidRPr="00F11966">
        <w:rPr>
          <w:lang w:val="en-US"/>
        </w:rPr>
        <w:t xml:space="preserve">          pattern: '^[0-9A-F]{20}$'</w:t>
      </w:r>
    </w:p>
    <w:p w14:paraId="328AC5E1" w14:textId="77777777" w:rsidR="00B702D6" w:rsidRDefault="00B702D6" w:rsidP="00B702D6">
      <w:pPr>
        <w:pStyle w:val="PL"/>
      </w:pPr>
      <w:r>
        <w:t xml:space="preserve">  </w:t>
      </w:r>
      <w:r w:rsidRPr="00F11966">
        <w:t xml:space="preserve">      </w:t>
      </w:r>
      <w:r>
        <w:t xml:space="preserve">  </w:t>
      </w:r>
      <w:r w:rsidRPr="00F11966">
        <w:t xml:space="preserve">description: </w:t>
      </w:r>
      <w:r w:rsidRPr="00F11966">
        <w:rPr>
          <w:rFonts w:cs="Arial"/>
          <w:szCs w:val="18"/>
        </w:rPr>
        <w:t>Refers to Calling Geodetic Location</w:t>
      </w:r>
      <w:r>
        <w:rPr>
          <w:rFonts w:cs="Arial"/>
          <w:szCs w:val="18"/>
        </w:rPr>
        <w:t xml:space="preserve">. </w:t>
      </w:r>
      <w:r w:rsidRPr="00F11966">
        <w:rPr>
          <w:rFonts w:cs="Arial"/>
          <w:szCs w:val="18"/>
        </w:rPr>
        <w:t>See ITU-T</w:t>
      </w:r>
      <w:r>
        <w:rPr>
          <w:rFonts w:cs="Arial"/>
          <w:szCs w:val="18"/>
        </w:rPr>
        <w:t xml:space="preserve"> </w:t>
      </w:r>
      <w:r w:rsidRPr="00F11966">
        <w:rPr>
          <w:rFonts w:cs="Arial"/>
          <w:szCs w:val="18"/>
        </w:rPr>
        <w:t>Recommendation</w:t>
      </w:r>
      <w:r>
        <w:rPr>
          <w:rFonts w:cs="Arial"/>
          <w:szCs w:val="18"/>
        </w:rPr>
        <w:t xml:space="preserve"> </w:t>
      </w:r>
      <w:r w:rsidRPr="00F11966">
        <w:rPr>
          <w:rFonts w:cs="Arial"/>
          <w:szCs w:val="18"/>
        </w:rPr>
        <w:t>Q.763</w:t>
      </w:r>
      <w:r>
        <w:rPr>
          <w:rFonts w:cs="Arial"/>
          <w:szCs w:val="18"/>
        </w:rPr>
        <w:t xml:space="preserve"> </w:t>
      </w:r>
      <w:r w:rsidRPr="00F11966">
        <w:rPr>
          <w:rFonts w:cs="Arial"/>
          <w:szCs w:val="18"/>
        </w:rPr>
        <w:t>(1999)</w:t>
      </w:r>
      <w:r>
        <w:rPr>
          <w:rFonts w:cs="Arial"/>
          <w:szCs w:val="18"/>
        </w:rPr>
        <w:t xml:space="preserve"> </w:t>
      </w:r>
      <w:r w:rsidRPr="00F11966">
        <w:rPr>
          <w:rFonts w:cs="Arial"/>
          <w:szCs w:val="18"/>
        </w:rPr>
        <w:t>[24] clause</w:t>
      </w:r>
      <w:r>
        <w:rPr>
          <w:rFonts w:cs="Arial"/>
          <w:szCs w:val="18"/>
        </w:rPr>
        <w:t xml:space="preserve"> </w:t>
      </w:r>
      <w:r w:rsidRPr="00F11966">
        <w:rPr>
          <w:rFonts w:cs="Arial"/>
          <w:szCs w:val="18"/>
        </w:rPr>
        <w:t>3.88.2. Only the description of an ellipsoid point with uncertainty circle is allowed to be used</w:t>
      </w:r>
      <w:r>
        <w:rPr>
          <w:rFonts w:cs="Arial"/>
          <w:szCs w:val="18"/>
        </w:rPr>
        <w:t>.</w:t>
      </w:r>
    </w:p>
    <w:p w14:paraId="351FA71C" w14:textId="77777777" w:rsidR="00E92CBF" w:rsidRPr="00F11966" w:rsidRDefault="00E92CBF" w:rsidP="00E92CBF">
      <w:pPr>
        <w:pStyle w:val="PL"/>
        <w:rPr>
          <w:lang w:val="en-US"/>
        </w:rPr>
      </w:pPr>
      <w:r w:rsidRPr="00F11966">
        <w:rPr>
          <w:lang w:val="en-US"/>
        </w:rPr>
        <w:t xml:space="preserve">        </w:t>
      </w:r>
      <w:r w:rsidRPr="00F11966">
        <w:rPr>
          <w:lang w:val="fr-FR" w:eastAsia="zh-CN"/>
        </w:rPr>
        <w:t>globalNgenbId</w:t>
      </w:r>
      <w:r w:rsidRPr="00F11966">
        <w:rPr>
          <w:lang w:val="en-US"/>
        </w:rPr>
        <w:t>:</w:t>
      </w:r>
    </w:p>
    <w:p w14:paraId="1A5AA6D4" w14:textId="77777777" w:rsidR="00E92CBF" w:rsidRPr="00F11966" w:rsidRDefault="00E92CBF" w:rsidP="00E92CBF">
      <w:pPr>
        <w:pStyle w:val="PL"/>
        <w:rPr>
          <w:lang w:val="en-US"/>
        </w:rPr>
      </w:pPr>
      <w:r w:rsidRPr="00F11966">
        <w:rPr>
          <w:lang w:val="en-US"/>
        </w:rPr>
        <w:t xml:space="preserve">          $ref: '#/components/schemas/</w:t>
      </w:r>
      <w:r w:rsidRPr="00F11966">
        <w:t>GlobalRanNodeId'</w:t>
      </w:r>
    </w:p>
    <w:p w14:paraId="165EF623" w14:textId="77777777" w:rsidR="002366BD" w:rsidRPr="006F753C" w:rsidRDefault="002366BD" w:rsidP="00D77418">
      <w:pPr>
        <w:pStyle w:val="PL"/>
        <w:rPr>
          <w:rFonts w:cs="Arial"/>
          <w:szCs w:val="18"/>
        </w:rPr>
      </w:pPr>
    </w:p>
    <w:p w14:paraId="22BEDBB3" w14:textId="673743A0" w:rsidR="00E92CBF" w:rsidRPr="00F11966" w:rsidRDefault="00E92CBF" w:rsidP="00E92CBF">
      <w:pPr>
        <w:pStyle w:val="PL"/>
        <w:rPr>
          <w:lang w:val="en-US"/>
        </w:rPr>
      </w:pPr>
      <w:r w:rsidRPr="00F11966">
        <w:rPr>
          <w:lang w:val="en-US"/>
        </w:rPr>
        <w:t xml:space="preserve">        </w:t>
      </w:r>
      <w:r w:rsidRPr="00F11966">
        <w:rPr>
          <w:lang w:val="fr-FR" w:eastAsia="zh-CN"/>
        </w:rPr>
        <w:t>globalENb</w:t>
      </w:r>
      <w:r w:rsidRPr="00F11966">
        <w:rPr>
          <w:rFonts w:hint="eastAsia"/>
          <w:lang w:val="fr-FR" w:eastAsia="zh-CN"/>
        </w:rPr>
        <w:t>I</w:t>
      </w:r>
      <w:r w:rsidRPr="00F11966">
        <w:rPr>
          <w:lang w:val="fr-FR" w:eastAsia="zh-CN"/>
        </w:rPr>
        <w:t>d</w:t>
      </w:r>
      <w:r w:rsidRPr="00F11966">
        <w:rPr>
          <w:lang w:val="en-US"/>
        </w:rPr>
        <w:t>:</w:t>
      </w:r>
    </w:p>
    <w:p w14:paraId="0EFF1CD9" w14:textId="77777777" w:rsidR="00E92CBF" w:rsidRPr="00F11966" w:rsidRDefault="00E92CBF" w:rsidP="00E92CBF">
      <w:pPr>
        <w:pStyle w:val="PL"/>
        <w:rPr>
          <w:lang w:val="en-US"/>
        </w:rPr>
      </w:pPr>
      <w:r w:rsidRPr="00F11966">
        <w:rPr>
          <w:lang w:val="en-US"/>
        </w:rPr>
        <w:t xml:space="preserve">          $ref: '#/components/schemas/</w:t>
      </w:r>
      <w:r w:rsidRPr="00F11966">
        <w:t>GlobalRanNodeId'</w:t>
      </w:r>
    </w:p>
    <w:p w14:paraId="6C027ADC" w14:textId="77777777" w:rsidR="00E92CBF" w:rsidRPr="00F11966" w:rsidRDefault="00E92CBF" w:rsidP="00E92CBF">
      <w:pPr>
        <w:pStyle w:val="PL"/>
        <w:rPr>
          <w:lang w:val="en-US"/>
        </w:rPr>
      </w:pPr>
      <w:r w:rsidRPr="00F11966">
        <w:rPr>
          <w:lang w:val="en-US"/>
        </w:rPr>
        <w:t xml:space="preserve">      required:</w:t>
      </w:r>
    </w:p>
    <w:p w14:paraId="36303572" w14:textId="77777777" w:rsidR="00E92CBF" w:rsidRPr="00F11966" w:rsidRDefault="00E92CBF" w:rsidP="00E92CBF">
      <w:pPr>
        <w:pStyle w:val="PL"/>
        <w:rPr>
          <w:lang w:val="en-US"/>
        </w:rPr>
      </w:pPr>
      <w:r w:rsidRPr="00F11966">
        <w:rPr>
          <w:lang w:val="en-US"/>
        </w:rPr>
        <w:t xml:space="preserve">        - tai</w:t>
      </w:r>
    </w:p>
    <w:p w14:paraId="727F2310" w14:textId="77777777" w:rsidR="00E92CBF" w:rsidRPr="00F11966" w:rsidRDefault="00E92CBF" w:rsidP="00E92CBF">
      <w:pPr>
        <w:pStyle w:val="PL"/>
        <w:rPr>
          <w:lang w:val="en-US"/>
        </w:rPr>
      </w:pPr>
      <w:r w:rsidRPr="00F11966">
        <w:rPr>
          <w:lang w:val="en-US"/>
        </w:rPr>
        <w:t xml:space="preserve">        - ecgi</w:t>
      </w:r>
    </w:p>
    <w:p w14:paraId="1271160D" w14:textId="77777777" w:rsidR="00E92CBF" w:rsidRPr="00F11966" w:rsidRDefault="00E92CBF" w:rsidP="00E92CBF">
      <w:pPr>
        <w:pStyle w:val="PL"/>
        <w:rPr>
          <w:lang w:val="en-US"/>
        </w:rPr>
      </w:pPr>
      <w:r w:rsidRPr="00F11966">
        <w:rPr>
          <w:lang w:val="en-US"/>
        </w:rPr>
        <w:t xml:space="preserve">    EutraLocationRm:</w:t>
      </w:r>
    </w:p>
    <w:p w14:paraId="1767A04E" w14:textId="77777777" w:rsidR="00025A13" w:rsidRPr="00F11966" w:rsidRDefault="00025A13" w:rsidP="00025A13">
      <w:pPr>
        <w:pStyle w:val="PL"/>
        <w:rPr>
          <w:lang w:val="en-US"/>
        </w:rPr>
      </w:pPr>
      <w:r w:rsidRPr="00F11966">
        <w:rPr>
          <w:lang w:val="en-US"/>
        </w:rPr>
        <w:t xml:space="preserve">      anyOf:</w:t>
      </w:r>
    </w:p>
    <w:p w14:paraId="7D7D90EC" w14:textId="77777777" w:rsidR="00025A13" w:rsidRPr="00F11966" w:rsidRDefault="00025A13" w:rsidP="00025A13">
      <w:pPr>
        <w:pStyle w:val="PL"/>
        <w:rPr>
          <w:lang w:val="en-US"/>
        </w:rPr>
      </w:pPr>
      <w:r w:rsidRPr="00F11966">
        <w:rPr>
          <w:lang w:val="en-US"/>
        </w:rPr>
        <w:t xml:space="preserve">        - $ref: '#/components/schemas/EutraLocation'</w:t>
      </w:r>
    </w:p>
    <w:p w14:paraId="552D9D9A" w14:textId="77777777" w:rsidR="00D17B01" w:rsidRPr="00F11966" w:rsidRDefault="00025A13" w:rsidP="00E92CBF">
      <w:pPr>
        <w:pStyle w:val="PL"/>
        <w:rPr>
          <w:lang w:val="en-US"/>
        </w:rPr>
      </w:pPr>
      <w:r w:rsidRPr="00F11966">
        <w:rPr>
          <w:lang w:val="en-US"/>
        </w:rPr>
        <w:t xml:space="preserve">        - $ref: '#/components/schemas/NullValue'</w:t>
      </w:r>
    </w:p>
    <w:p w14:paraId="4ED25074" w14:textId="77777777" w:rsidR="00D77418" w:rsidRDefault="00D77418" w:rsidP="00D77418">
      <w:pPr>
        <w:pStyle w:val="PL"/>
      </w:pPr>
      <w:r>
        <w:t xml:space="preserve">  </w:t>
      </w:r>
      <w:r w:rsidRPr="00F11966">
        <w:t xml:space="preserve">    description: This data type is defined in the same way as the "EutraLocation" data type, but with the OpenAPI </w:t>
      </w:r>
      <w:r>
        <w:t>"nullable=</w:t>
      </w:r>
      <w:r w:rsidRPr="00F11966">
        <w:t xml:space="preserve"> true" property.</w:t>
      </w:r>
    </w:p>
    <w:p w14:paraId="5203FE20" w14:textId="77777777" w:rsidR="00E92CBF" w:rsidRPr="00F11966" w:rsidRDefault="00E92CBF" w:rsidP="00E92CBF">
      <w:pPr>
        <w:pStyle w:val="PL"/>
        <w:rPr>
          <w:lang w:val="en-US"/>
        </w:rPr>
      </w:pPr>
      <w:r w:rsidRPr="00F11966">
        <w:rPr>
          <w:lang w:val="en-US"/>
        </w:rPr>
        <w:t xml:space="preserve">    NrLocation:</w:t>
      </w:r>
    </w:p>
    <w:p w14:paraId="7673780F" w14:textId="77777777" w:rsidR="00975077" w:rsidRDefault="00975077" w:rsidP="00975077">
      <w:pPr>
        <w:pStyle w:val="PL"/>
      </w:pPr>
      <w:r w:rsidRPr="00F11966">
        <w:t xml:space="preserve">    </w:t>
      </w:r>
      <w:r>
        <w:t xml:space="preserve"> </w:t>
      </w:r>
      <w:r w:rsidRPr="00F11966">
        <w:t xml:space="preserve"> description: </w:t>
      </w:r>
      <w:r>
        <w:t xml:space="preserve">Contains the </w:t>
      </w:r>
      <w:r>
        <w:rPr>
          <w:rFonts w:cs="Arial"/>
          <w:szCs w:val="18"/>
        </w:rPr>
        <w:t>NR user location.</w:t>
      </w:r>
    </w:p>
    <w:p w14:paraId="7E390204" w14:textId="77777777" w:rsidR="00E92CBF" w:rsidRPr="00F11966" w:rsidRDefault="00E92CBF" w:rsidP="00E92CBF">
      <w:pPr>
        <w:pStyle w:val="PL"/>
        <w:rPr>
          <w:lang w:val="en-US"/>
        </w:rPr>
      </w:pPr>
      <w:r w:rsidRPr="00F11966">
        <w:rPr>
          <w:lang w:val="en-US"/>
        </w:rPr>
        <w:t xml:space="preserve">      type: object</w:t>
      </w:r>
    </w:p>
    <w:p w14:paraId="6C0F3EF9" w14:textId="77777777" w:rsidR="00E92CBF" w:rsidRPr="00F11966" w:rsidRDefault="00E92CBF" w:rsidP="00E92CBF">
      <w:pPr>
        <w:pStyle w:val="PL"/>
        <w:rPr>
          <w:lang w:val="en-US"/>
        </w:rPr>
      </w:pPr>
      <w:r w:rsidRPr="00F11966">
        <w:rPr>
          <w:lang w:val="en-US"/>
        </w:rPr>
        <w:t xml:space="preserve">      properties:</w:t>
      </w:r>
    </w:p>
    <w:p w14:paraId="1FEFC979" w14:textId="77777777" w:rsidR="00E92CBF" w:rsidRPr="00F11966" w:rsidRDefault="00E92CBF" w:rsidP="00E92CBF">
      <w:pPr>
        <w:pStyle w:val="PL"/>
        <w:rPr>
          <w:lang w:val="en-US"/>
        </w:rPr>
      </w:pPr>
      <w:r w:rsidRPr="00F11966">
        <w:rPr>
          <w:lang w:val="en-US"/>
        </w:rPr>
        <w:t xml:space="preserve">        tai:</w:t>
      </w:r>
    </w:p>
    <w:p w14:paraId="4D10F9E7" w14:textId="77777777" w:rsidR="00E92CBF" w:rsidRPr="00F11966" w:rsidRDefault="00E92CBF" w:rsidP="00E92CBF">
      <w:pPr>
        <w:pStyle w:val="PL"/>
        <w:rPr>
          <w:lang w:val="en-US"/>
        </w:rPr>
      </w:pPr>
      <w:r w:rsidRPr="00F11966">
        <w:rPr>
          <w:lang w:val="en-US"/>
        </w:rPr>
        <w:t xml:space="preserve">          $ref: '#/components/schemas/Tai'</w:t>
      </w:r>
    </w:p>
    <w:p w14:paraId="1F4FEFAE" w14:textId="77777777" w:rsidR="00E92CBF" w:rsidRPr="00F11966" w:rsidRDefault="00E92CBF" w:rsidP="00E92CBF">
      <w:pPr>
        <w:pStyle w:val="PL"/>
        <w:rPr>
          <w:lang w:val="en-US"/>
        </w:rPr>
      </w:pPr>
      <w:r w:rsidRPr="00F11966">
        <w:rPr>
          <w:lang w:val="en-US"/>
        </w:rPr>
        <w:t xml:space="preserve">        ncgi:</w:t>
      </w:r>
    </w:p>
    <w:p w14:paraId="58AABB1A" w14:textId="77777777" w:rsidR="00E92CBF" w:rsidRPr="00F11966" w:rsidRDefault="00E92CBF" w:rsidP="00E92CBF">
      <w:pPr>
        <w:pStyle w:val="PL"/>
        <w:rPr>
          <w:lang w:val="en-US"/>
        </w:rPr>
      </w:pPr>
      <w:r w:rsidRPr="00F11966">
        <w:rPr>
          <w:lang w:val="en-US"/>
        </w:rPr>
        <w:t xml:space="preserve">          $ref: '#/components/schemas/Ncgi'</w:t>
      </w:r>
    </w:p>
    <w:p w14:paraId="28D8CCEF" w14:textId="77777777" w:rsidR="00E92CBF" w:rsidRPr="00F11966" w:rsidRDefault="00E92CBF" w:rsidP="00E92CBF">
      <w:pPr>
        <w:pStyle w:val="PL"/>
        <w:rPr>
          <w:lang w:val="en-US"/>
        </w:rPr>
      </w:pPr>
      <w:r w:rsidRPr="00F11966">
        <w:rPr>
          <w:lang w:val="en-US"/>
        </w:rPr>
        <w:t xml:space="preserve">        </w:t>
      </w:r>
      <w:r w:rsidRPr="00F11966">
        <w:rPr>
          <w:szCs w:val="16"/>
        </w:rPr>
        <w:t>ageOfLocationInformation</w:t>
      </w:r>
      <w:r w:rsidRPr="00F11966">
        <w:rPr>
          <w:lang w:val="en-US"/>
        </w:rPr>
        <w:t>:</w:t>
      </w:r>
    </w:p>
    <w:p w14:paraId="203AA34D" w14:textId="77777777" w:rsidR="00E92CBF" w:rsidRPr="00F11966" w:rsidRDefault="00E92CBF" w:rsidP="00E92CBF">
      <w:pPr>
        <w:pStyle w:val="PL"/>
        <w:rPr>
          <w:lang w:val="en-US"/>
        </w:rPr>
      </w:pPr>
      <w:r w:rsidRPr="00F11966">
        <w:rPr>
          <w:lang w:val="en-US"/>
        </w:rPr>
        <w:t xml:space="preserve">          type: integer</w:t>
      </w:r>
    </w:p>
    <w:p w14:paraId="0497767A" w14:textId="77777777" w:rsidR="00E92CBF" w:rsidRPr="00F11966" w:rsidRDefault="00E92CBF" w:rsidP="00E92CBF">
      <w:pPr>
        <w:pStyle w:val="PL"/>
        <w:rPr>
          <w:lang w:val="en-US"/>
        </w:rPr>
      </w:pPr>
      <w:r w:rsidRPr="00F11966">
        <w:rPr>
          <w:lang w:val="en-US"/>
        </w:rPr>
        <w:t xml:space="preserve">          minimum: 0</w:t>
      </w:r>
    </w:p>
    <w:p w14:paraId="41A8CDF5" w14:textId="77777777" w:rsidR="00E92CBF" w:rsidRPr="00F11966" w:rsidRDefault="00E92CBF" w:rsidP="00E92CBF">
      <w:pPr>
        <w:pStyle w:val="PL"/>
        <w:rPr>
          <w:lang w:val="en-US"/>
        </w:rPr>
      </w:pPr>
      <w:r w:rsidRPr="00F11966">
        <w:rPr>
          <w:lang w:val="en-US"/>
        </w:rPr>
        <w:t xml:space="preserve">          maximum: 32767</w:t>
      </w:r>
    </w:p>
    <w:p w14:paraId="2CA3C865" w14:textId="77777777" w:rsidR="00F50FE4" w:rsidRDefault="00F50FE4" w:rsidP="00F50FE4">
      <w:pPr>
        <w:pStyle w:val="PL"/>
      </w:pPr>
      <w:r>
        <w:t xml:space="preserve">  </w:t>
      </w:r>
      <w:r w:rsidRPr="00F11966">
        <w:t xml:space="preserve">      </w:t>
      </w:r>
      <w:r>
        <w:t xml:space="preserve">  </w:t>
      </w:r>
      <w:r w:rsidRPr="00F11966">
        <w:t xml:space="preserve">description: </w:t>
      </w:r>
      <w:r>
        <w:t>&gt;</w:t>
      </w:r>
    </w:p>
    <w:p w14:paraId="1A1E02BC" w14:textId="77777777" w:rsidR="002366BD" w:rsidRDefault="00F50FE4" w:rsidP="00F50FE4">
      <w:pPr>
        <w:pStyle w:val="PL"/>
      </w:pPr>
      <w:r>
        <w:rPr>
          <w:rFonts w:cs="Arial"/>
          <w:szCs w:val="18"/>
        </w:rPr>
        <w:t xml:space="preserve">            </w:t>
      </w:r>
      <w:r w:rsidRPr="00F11966">
        <w:rPr>
          <w:rFonts w:cs="Arial"/>
          <w:szCs w:val="18"/>
        </w:rPr>
        <w:t>The value represents the elapsed time in minutes since the last network contact of the mobile station.</w:t>
      </w:r>
    </w:p>
    <w:p w14:paraId="46817A4B" w14:textId="0C5BA40B" w:rsidR="00F50FE4" w:rsidRDefault="00F50FE4" w:rsidP="00F50FE4">
      <w:pPr>
        <w:pStyle w:val="PL"/>
      </w:pPr>
      <w:r>
        <w:rPr>
          <w:rFonts w:cs="Arial"/>
          <w:szCs w:val="18"/>
        </w:rPr>
        <w:t xml:space="preserve">            </w:t>
      </w:r>
      <w:r w:rsidRPr="00F11966">
        <w:rPr>
          <w:rFonts w:cs="Arial"/>
          <w:szCs w:val="18"/>
        </w:rPr>
        <w:t xml:space="preserve">Value "0" indicates that the location information was obtained after a successful paging procedure for Active Location Retrieval when the UE is in idle mode or after a successful </w:t>
      </w:r>
      <w:r w:rsidRPr="00F11966">
        <w:t>NG-RAN location reporting</w:t>
      </w:r>
      <w:r w:rsidRPr="00F11966">
        <w:rPr>
          <w:rFonts w:cs="Arial"/>
          <w:szCs w:val="18"/>
        </w:rPr>
        <w:t xml:space="preserve"> procedure with the eNB when the UE is in connected mode.</w:t>
      </w:r>
    </w:p>
    <w:p w14:paraId="703D56F3" w14:textId="77777777" w:rsidR="00F50FE4" w:rsidRDefault="00F50FE4" w:rsidP="00F50FE4">
      <w:pPr>
        <w:pStyle w:val="PL"/>
      </w:pPr>
      <w:r>
        <w:rPr>
          <w:rFonts w:cs="Arial"/>
          <w:szCs w:val="18"/>
        </w:rPr>
        <w:t xml:space="preserve">            </w:t>
      </w:r>
      <w:r w:rsidRPr="00F11966">
        <w:rPr>
          <w:rFonts w:cs="Arial"/>
          <w:szCs w:val="18"/>
        </w:rPr>
        <w:t>Any other value than "0" indicates that the location information is the last known one.</w:t>
      </w:r>
    </w:p>
    <w:p w14:paraId="7C3DA1F5" w14:textId="77777777" w:rsidR="00F50FE4" w:rsidRDefault="00F50FE4" w:rsidP="00F50FE4">
      <w:pPr>
        <w:pStyle w:val="PL"/>
      </w:pPr>
      <w:r>
        <w:rPr>
          <w:rFonts w:cs="Arial"/>
          <w:szCs w:val="18"/>
        </w:rPr>
        <w:t xml:space="preserve">            </w:t>
      </w:r>
      <w:r w:rsidRPr="00F11966">
        <w:rPr>
          <w:rFonts w:cs="Arial"/>
          <w:szCs w:val="18"/>
        </w:rPr>
        <w:t xml:space="preserve">See </w:t>
      </w:r>
      <w:r w:rsidRPr="00F11966">
        <w:t>3GPP</w:t>
      </w:r>
      <w:r>
        <w:t xml:space="preserve"> </w:t>
      </w:r>
      <w:r w:rsidRPr="00F11966">
        <w:t>TS</w:t>
      </w:r>
      <w:r>
        <w:t xml:space="preserve"> </w:t>
      </w:r>
      <w:r w:rsidRPr="00F11966">
        <w:t>29.002 clause</w:t>
      </w:r>
      <w:r>
        <w:t xml:space="preserve"> </w:t>
      </w:r>
      <w:r w:rsidRPr="00F11966">
        <w:t>17.7.8.</w:t>
      </w:r>
    </w:p>
    <w:p w14:paraId="03F20D38" w14:textId="77777777" w:rsidR="00E92CBF" w:rsidRPr="00F11966" w:rsidRDefault="00E92CBF" w:rsidP="00E92CBF">
      <w:pPr>
        <w:pStyle w:val="PL"/>
        <w:rPr>
          <w:lang w:val="en-US"/>
        </w:rPr>
      </w:pPr>
      <w:r w:rsidRPr="00F11966">
        <w:rPr>
          <w:lang w:val="en-US"/>
        </w:rPr>
        <w:t xml:space="preserve">        ueLocationTimestamp:</w:t>
      </w:r>
    </w:p>
    <w:p w14:paraId="77F1CF51" w14:textId="77777777" w:rsidR="00E92CBF" w:rsidRPr="00F11966" w:rsidRDefault="00E92CBF" w:rsidP="00E92CBF">
      <w:pPr>
        <w:pStyle w:val="PL"/>
        <w:rPr>
          <w:lang w:val="en-US"/>
        </w:rPr>
      </w:pPr>
      <w:r w:rsidRPr="00F11966">
        <w:rPr>
          <w:lang w:val="en-US"/>
        </w:rPr>
        <w:t xml:space="preserve">          $ref: '#/components/schemas/</w:t>
      </w:r>
      <w:r w:rsidRPr="00F11966">
        <w:t>DateTime</w:t>
      </w:r>
      <w:r w:rsidRPr="00F11966">
        <w:rPr>
          <w:lang w:val="en-US"/>
        </w:rPr>
        <w:t>'</w:t>
      </w:r>
    </w:p>
    <w:p w14:paraId="12AB5C8D" w14:textId="77777777" w:rsidR="00E92CBF" w:rsidRPr="00F11966" w:rsidRDefault="00E92CBF" w:rsidP="00E92CBF">
      <w:pPr>
        <w:pStyle w:val="PL"/>
        <w:rPr>
          <w:lang w:val="en-US"/>
        </w:rPr>
      </w:pPr>
      <w:r w:rsidRPr="00F11966">
        <w:rPr>
          <w:lang w:val="en-US"/>
        </w:rPr>
        <w:t xml:space="preserve">        </w:t>
      </w:r>
      <w:r w:rsidRPr="00F11966">
        <w:rPr>
          <w:szCs w:val="16"/>
        </w:rPr>
        <w:t>geographicalInformation</w:t>
      </w:r>
      <w:r w:rsidRPr="00F11966">
        <w:rPr>
          <w:lang w:val="en-US"/>
        </w:rPr>
        <w:t>:</w:t>
      </w:r>
    </w:p>
    <w:p w14:paraId="530A4618" w14:textId="77777777" w:rsidR="00E92CBF" w:rsidRPr="00F11966" w:rsidRDefault="00E92CBF" w:rsidP="00E92CBF">
      <w:pPr>
        <w:pStyle w:val="PL"/>
        <w:rPr>
          <w:lang w:val="en-US"/>
        </w:rPr>
      </w:pPr>
      <w:r w:rsidRPr="00F11966">
        <w:rPr>
          <w:lang w:val="en-US"/>
        </w:rPr>
        <w:lastRenderedPageBreak/>
        <w:t xml:space="preserve">          type: string</w:t>
      </w:r>
    </w:p>
    <w:p w14:paraId="4C2FDB63" w14:textId="77777777" w:rsidR="00E92CBF" w:rsidRPr="00F11966" w:rsidRDefault="00E92CBF" w:rsidP="00E92CBF">
      <w:pPr>
        <w:pStyle w:val="PL"/>
        <w:rPr>
          <w:lang w:val="en-US"/>
        </w:rPr>
      </w:pPr>
      <w:r w:rsidRPr="00F11966">
        <w:rPr>
          <w:lang w:val="en-US"/>
        </w:rPr>
        <w:t xml:space="preserve">          pattern: '^[0-9A-F]{16}$'</w:t>
      </w:r>
    </w:p>
    <w:p w14:paraId="5150D64B" w14:textId="77777777" w:rsidR="00F50FE4" w:rsidRDefault="00F50FE4" w:rsidP="00F50FE4">
      <w:pPr>
        <w:pStyle w:val="PL"/>
      </w:pPr>
      <w:r>
        <w:t xml:space="preserve">  </w:t>
      </w:r>
      <w:r w:rsidRPr="00F11966">
        <w:t xml:space="preserve">      </w:t>
      </w:r>
      <w:r>
        <w:t xml:space="preserve">  </w:t>
      </w:r>
      <w:r w:rsidRPr="00F11966">
        <w:t xml:space="preserve">description: </w:t>
      </w:r>
      <w:r w:rsidRPr="00F11966">
        <w:rPr>
          <w:rFonts w:cs="Arial"/>
          <w:szCs w:val="18"/>
        </w:rPr>
        <w:t>Refer to geographical Information.</w:t>
      </w:r>
      <w:r w:rsidRPr="006F753C">
        <w:rPr>
          <w:rFonts w:cs="Arial"/>
          <w:szCs w:val="18"/>
        </w:rPr>
        <w:t xml:space="preserve"> </w:t>
      </w:r>
      <w:r w:rsidRPr="00F11966">
        <w:rPr>
          <w:rFonts w:cs="Arial"/>
          <w:szCs w:val="18"/>
        </w:rPr>
        <w:t>See 3GPP</w:t>
      </w:r>
      <w:r>
        <w:rPr>
          <w:rFonts w:cs="Arial"/>
          <w:szCs w:val="18"/>
        </w:rPr>
        <w:t xml:space="preserve"> </w:t>
      </w:r>
      <w:r w:rsidRPr="00F11966">
        <w:rPr>
          <w:rFonts w:cs="Arial"/>
          <w:szCs w:val="18"/>
        </w:rPr>
        <w:t>TS</w:t>
      </w:r>
      <w:r>
        <w:rPr>
          <w:rFonts w:cs="Arial"/>
          <w:szCs w:val="18"/>
        </w:rPr>
        <w:t xml:space="preserve"> </w:t>
      </w:r>
      <w:r w:rsidRPr="00F11966">
        <w:rPr>
          <w:rFonts w:cs="Arial"/>
          <w:szCs w:val="18"/>
        </w:rPr>
        <w:t>23.032</w:t>
      </w:r>
      <w:r>
        <w:rPr>
          <w:rFonts w:cs="Arial"/>
          <w:szCs w:val="18"/>
        </w:rPr>
        <w:t xml:space="preserve"> clause </w:t>
      </w:r>
      <w:r w:rsidRPr="00F11966">
        <w:rPr>
          <w:rFonts w:cs="Arial"/>
          <w:szCs w:val="18"/>
        </w:rPr>
        <w:t>7.3.2. Only the description of an ellipsoid point with uncertainty circle is allowed to be used.</w:t>
      </w:r>
    </w:p>
    <w:p w14:paraId="6300488B" w14:textId="77777777" w:rsidR="00E92CBF" w:rsidRPr="00F11966" w:rsidRDefault="00E92CBF" w:rsidP="00E92CBF">
      <w:pPr>
        <w:pStyle w:val="PL"/>
        <w:rPr>
          <w:lang w:val="en-US"/>
        </w:rPr>
      </w:pPr>
      <w:r w:rsidRPr="00F11966">
        <w:rPr>
          <w:lang w:val="en-US"/>
        </w:rPr>
        <w:t xml:space="preserve">        </w:t>
      </w:r>
      <w:r w:rsidRPr="00F11966">
        <w:t>geodeticInformation</w:t>
      </w:r>
      <w:r w:rsidRPr="00F11966">
        <w:rPr>
          <w:lang w:val="en-US"/>
        </w:rPr>
        <w:t>:</w:t>
      </w:r>
    </w:p>
    <w:p w14:paraId="1CEBE5B3" w14:textId="77777777" w:rsidR="00E92CBF" w:rsidRPr="00F11966" w:rsidRDefault="00E92CBF" w:rsidP="00E92CBF">
      <w:pPr>
        <w:pStyle w:val="PL"/>
        <w:rPr>
          <w:lang w:val="en-US"/>
        </w:rPr>
      </w:pPr>
      <w:r w:rsidRPr="00F11966">
        <w:rPr>
          <w:lang w:val="en-US"/>
        </w:rPr>
        <w:t xml:space="preserve">          type: string</w:t>
      </w:r>
    </w:p>
    <w:p w14:paraId="20D7B868" w14:textId="77777777" w:rsidR="00E92CBF" w:rsidRPr="00F11966" w:rsidRDefault="00E92CBF" w:rsidP="00E92CBF">
      <w:pPr>
        <w:pStyle w:val="PL"/>
        <w:rPr>
          <w:lang w:val="en-US"/>
        </w:rPr>
      </w:pPr>
      <w:r w:rsidRPr="00F11966">
        <w:rPr>
          <w:lang w:val="en-US"/>
        </w:rPr>
        <w:t xml:space="preserve">          pattern: '^[0-9A-F]{20}$'</w:t>
      </w:r>
    </w:p>
    <w:p w14:paraId="36D5DCFC" w14:textId="77777777" w:rsidR="00F50FE4" w:rsidRDefault="00F50FE4" w:rsidP="00F50FE4">
      <w:pPr>
        <w:pStyle w:val="PL"/>
      </w:pPr>
      <w:r>
        <w:t xml:space="preserve">  </w:t>
      </w:r>
      <w:r w:rsidRPr="00F11966">
        <w:t xml:space="preserve">      </w:t>
      </w:r>
      <w:r>
        <w:t xml:space="preserve">  </w:t>
      </w:r>
      <w:r w:rsidRPr="00F11966">
        <w:t xml:space="preserve">description: </w:t>
      </w:r>
      <w:r w:rsidRPr="00F11966">
        <w:rPr>
          <w:rFonts w:cs="Arial"/>
          <w:szCs w:val="18"/>
        </w:rPr>
        <w:t>Refers to Calling Geodetic Location</w:t>
      </w:r>
      <w:r>
        <w:rPr>
          <w:rFonts w:cs="Arial"/>
          <w:szCs w:val="18"/>
        </w:rPr>
        <w:t xml:space="preserve">. </w:t>
      </w:r>
      <w:r w:rsidRPr="00F11966">
        <w:rPr>
          <w:rFonts w:cs="Arial"/>
          <w:szCs w:val="18"/>
        </w:rPr>
        <w:t>See ITU-T</w:t>
      </w:r>
      <w:r>
        <w:rPr>
          <w:rFonts w:cs="Arial"/>
          <w:szCs w:val="18"/>
        </w:rPr>
        <w:t xml:space="preserve"> </w:t>
      </w:r>
      <w:r w:rsidRPr="00F11966">
        <w:rPr>
          <w:rFonts w:cs="Arial"/>
          <w:szCs w:val="18"/>
        </w:rPr>
        <w:t>Recommendation</w:t>
      </w:r>
      <w:r>
        <w:rPr>
          <w:rFonts w:cs="Arial"/>
          <w:szCs w:val="18"/>
        </w:rPr>
        <w:t xml:space="preserve"> </w:t>
      </w:r>
      <w:r w:rsidRPr="00F11966">
        <w:rPr>
          <w:rFonts w:cs="Arial"/>
          <w:szCs w:val="18"/>
        </w:rPr>
        <w:t>Q.763</w:t>
      </w:r>
      <w:r>
        <w:rPr>
          <w:rFonts w:cs="Arial"/>
          <w:szCs w:val="18"/>
        </w:rPr>
        <w:t xml:space="preserve"> </w:t>
      </w:r>
      <w:r w:rsidRPr="00F11966">
        <w:rPr>
          <w:rFonts w:cs="Arial"/>
          <w:szCs w:val="18"/>
        </w:rPr>
        <w:t>(1999)</w:t>
      </w:r>
      <w:r>
        <w:rPr>
          <w:rFonts w:cs="Arial"/>
          <w:szCs w:val="18"/>
        </w:rPr>
        <w:t xml:space="preserve"> </w:t>
      </w:r>
      <w:r w:rsidRPr="00F11966">
        <w:rPr>
          <w:rFonts w:cs="Arial"/>
          <w:szCs w:val="18"/>
        </w:rPr>
        <w:t>[24] clause</w:t>
      </w:r>
      <w:r>
        <w:rPr>
          <w:rFonts w:cs="Arial"/>
          <w:szCs w:val="18"/>
        </w:rPr>
        <w:t xml:space="preserve"> </w:t>
      </w:r>
      <w:r w:rsidRPr="00F11966">
        <w:rPr>
          <w:rFonts w:cs="Arial"/>
          <w:szCs w:val="18"/>
        </w:rPr>
        <w:t>3.88.2. Only the description of an ellipsoid point with uncertainty circle is allowed to be used</w:t>
      </w:r>
      <w:r>
        <w:rPr>
          <w:rFonts w:cs="Arial"/>
          <w:szCs w:val="18"/>
        </w:rPr>
        <w:t>.</w:t>
      </w:r>
    </w:p>
    <w:p w14:paraId="0ECA1FFD" w14:textId="77777777" w:rsidR="00E92CBF" w:rsidRPr="00F11966" w:rsidRDefault="00E92CBF" w:rsidP="00E92CBF">
      <w:pPr>
        <w:pStyle w:val="PL"/>
        <w:rPr>
          <w:lang w:val="en-US"/>
        </w:rPr>
      </w:pPr>
      <w:r w:rsidRPr="00F11966">
        <w:rPr>
          <w:lang w:val="en-US"/>
        </w:rPr>
        <w:t xml:space="preserve">        globalGnbId:</w:t>
      </w:r>
    </w:p>
    <w:p w14:paraId="7B39D4D8" w14:textId="77777777" w:rsidR="00E92CBF" w:rsidRPr="00F11966" w:rsidRDefault="00E92CBF" w:rsidP="00E92CBF">
      <w:pPr>
        <w:pStyle w:val="PL"/>
        <w:rPr>
          <w:lang w:val="en-US"/>
        </w:rPr>
      </w:pPr>
      <w:r w:rsidRPr="00F11966">
        <w:rPr>
          <w:lang w:val="en-US"/>
        </w:rPr>
        <w:t xml:space="preserve">          $ref: '#/components/schemas/GlobalRan</w:t>
      </w:r>
      <w:r w:rsidRPr="00F11966">
        <w:t>NodeId</w:t>
      </w:r>
      <w:r w:rsidRPr="00F11966">
        <w:rPr>
          <w:lang w:val="en-US"/>
        </w:rPr>
        <w:t>'</w:t>
      </w:r>
    </w:p>
    <w:p w14:paraId="74A75B8D" w14:textId="77777777" w:rsidR="00E92CBF" w:rsidRPr="00F11966" w:rsidRDefault="00E92CBF" w:rsidP="00E92CBF">
      <w:pPr>
        <w:pStyle w:val="PL"/>
        <w:rPr>
          <w:lang w:val="en-US"/>
        </w:rPr>
      </w:pPr>
      <w:r w:rsidRPr="00F11966">
        <w:rPr>
          <w:lang w:val="en-US"/>
        </w:rPr>
        <w:t xml:space="preserve">      required:</w:t>
      </w:r>
    </w:p>
    <w:p w14:paraId="53701E71" w14:textId="77777777" w:rsidR="00E92CBF" w:rsidRPr="00F11966" w:rsidRDefault="00E92CBF" w:rsidP="00E92CBF">
      <w:pPr>
        <w:pStyle w:val="PL"/>
        <w:rPr>
          <w:lang w:val="en-US"/>
        </w:rPr>
      </w:pPr>
      <w:r w:rsidRPr="00F11966">
        <w:rPr>
          <w:lang w:val="en-US"/>
        </w:rPr>
        <w:t xml:space="preserve">        - tai</w:t>
      </w:r>
    </w:p>
    <w:p w14:paraId="0F4CB663" w14:textId="77777777" w:rsidR="00E92CBF" w:rsidRPr="00F11966" w:rsidRDefault="00E92CBF" w:rsidP="00E92CBF">
      <w:pPr>
        <w:pStyle w:val="PL"/>
        <w:rPr>
          <w:lang w:val="en-US"/>
        </w:rPr>
      </w:pPr>
      <w:r w:rsidRPr="00F11966">
        <w:rPr>
          <w:lang w:val="en-US"/>
        </w:rPr>
        <w:t xml:space="preserve">        - ncgi</w:t>
      </w:r>
    </w:p>
    <w:p w14:paraId="0CFDA592" w14:textId="77777777" w:rsidR="00E92CBF" w:rsidRPr="00F11966" w:rsidRDefault="00E92CBF" w:rsidP="00E92CBF">
      <w:pPr>
        <w:pStyle w:val="PL"/>
        <w:rPr>
          <w:lang w:val="en-US"/>
        </w:rPr>
      </w:pPr>
      <w:r w:rsidRPr="00F11966">
        <w:rPr>
          <w:lang w:val="en-US"/>
        </w:rPr>
        <w:t xml:space="preserve">    NrLocationRm:</w:t>
      </w:r>
    </w:p>
    <w:p w14:paraId="79C58EF4" w14:textId="0AD8080F" w:rsidR="00025A13" w:rsidRPr="00F11966" w:rsidRDefault="00025A13" w:rsidP="00025A13">
      <w:pPr>
        <w:pStyle w:val="PL"/>
        <w:rPr>
          <w:lang w:val="en-US"/>
        </w:rPr>
      </w:pPr>
      <w:r w:rsidRPr="00F11966">
        <w:rPr>
          <w:lang w:val="en-US"/>
        </w:rPr>
        <w:t xml:space="preserve">     </w:t>
      </w:r>
      <w:r w:rsidR="00704C79">
        <w:rPr>
          <w:lang w:val="en-US"/>
        </w:rPr>
        <w:t xml:space="preserve"> </w:t>
      </w:r>
      <w:r w:rsidRPr="00F11966">
        <w:rPr>
          <w:lang w:val="en-US"/>
        </w:rPr>
        <w:t>anyOf:</w:t>
      </w:r>
    </w:p>
    <w:p w14:paraId="2B0A1A55" w14:textId="77777777" w:rsidR="00025A13" w:rsidRPr="00F11966" w:rsidRDefault="00025A13" w:rsidP="00025A13">
      <w:pPr>
        <w:pStyle w:val="PL"/>
        <w:rPr>
          <w:lang w:val="en-US"/>
        </w:rPr>
      </w:pPr>
      <w:r w:rsidRPr="00F11966">
        <w:rPr>
          <w:lang w:val="en-US"/>
        </w:rPr>
        <w:t xml:space="preserve">        - $ref: '#/components/schemas/NrLocation'</w:t>
      </w:r>
    </w:p>
    <w:p w14:paraId="3DA0F3BD" w14:textId="77777777" w:rsidR="00D17B01" w:rsidRPr="00F11966" w:rsidRDefault="00025A13" w:rsidP="00E92CBF">
      <w:pPr>
        <w:pStyle w:val="PL"/>
        <w:rPr>
          <w:lang w:val="en-US"/>
        </w:rPr>
      </w:pPr>
      <w:r w:rsidRPr="00F11966">
        <w:rPr>
          <w:lang w:val="en-US"/>
        </w:rPr>
        <w:t xml:space="preserve">        - $ref: '#/components/schemas/NullValue'</w:t>
      </w:r>
    </w:p>
    <w:p w14:paraId="6487C827" w14:textId="1CB9E498" w:rsidR="00F50FE4" w:rsidRDefault="00F50FE4" w:rsidP="00F50FE4">
      <w:pPr>
        <w:pStyle w:val="PL"/>
      </w:pPr>
      <w:r>
        <w:t xml:space="preserve">  </w:t>
      </w:r>
      <w:r w:rsidRPr="00F11966">
        <w:t xml:space="preserve">   </w:t>
      </w:r>
      <w:r w:rsidR="00704C79">
        <w:t xml:space="preserve"> </w:t>
      </w:r>
      <w:r w:rsidRPr="00F11966">
        <w:t xml:space="preserve">description: This data type is defined in the same way as the "NrLocation" data type, but with the OpenAPI </w:t>
      </w:r>
      <w:r w:rsidR="002163ED">
        <w:t>"nullable=</w:t>
      </w:r>
      <w:r w:rsidRPr="00F11966">
        <w:t xml:space="preserve"> true" property.</w:t>
      </w:r>
    </w:p>
    <w:p w14:paraId="62B370BA" w14:textId="77777777" w:rsidR="00E92CBF" w:rsidRPr="00F11966" w:rsidRDefault="00E92CBF" w:rsidP="00E92CBF">
      <w:pPr>
        <w:pStyle w:val="PL"/>
        <w:rPr>
          <w:lang w:val="en-US"/>
        </w:rPr>
      </w:pPr>
      <w:r w:rsidRPr="00F11966">
        <w:rPr>
          <w:lang w:val="en-US"/>
        </w:rPr>
        <w:t xml:space="preserve">    N3gaLocation:</w:t>
      </w:r>
    </w:p>
    <w:p w14:paraId="3A30379E" w14:textId="77777777" w:rsidR="006215C7" w:rsidRDefault="006215C7" w:rsidP="006215C7">
      <w:pPr>
        <w:pStyle w:val="PL"/>
      </w:pPr>
      <w:r w:rsidRPr="00F11966">
        <w:t xml:space="preserve">    </w:t>
      </w:r>
      <w:r>
        <w:t xml:space="preserve"> </w:t>
      </w:r>
      <w:r w:rsidRPr="00F11966">
        <w:t xml:space="preserve"> description:</w:t>
      </w:r>
      <w:r>
        <w:t xml:space="preserve"> Contains the</w:t>
      </w:r>
      <w:r w:rsidRPr="00F11966">
        <w:t xml:space="preserve"> </w:t>
      </w:r>
      <w:r>
        <w:rPr>
          <w:rFonts w:cs="Arial"/>
          <w:szCs w:val="18"/>
          <w:lang w:val="fr-FR"/>
        </w:rPr>
        <w:t xml:space="preserve">Non-3GPP </w:t>
      </w:r>
      <w:r>
        <w:rPr>
          <w:rFonts w:cs="Arial"/>
          <w:szCs w:val="18"/>
        </w:rPr>
        <w:t>access</w:t>
      </w:r>
      <w:r>
        <w:rPr>
          <w:rFonts w:cs="Arial"/>
          <w:szCs w:val="18"/>
          <w:lang w:val="fr-FR"/>
        </w:rPr>
        <w:t xml:space="preserve"> user location.</w:t>
      </w:r>
    </w:p>
    <w:p w14:paraId="18F86BF6" w14:textId="77777777" w:rsidR="00E92CBF" w:rsidRPr="00F11966" w:rsidRDefault="00E92CBF" w:rsidP="00E92CBF">
      <w:pPr>
        <w:pStyle w:val="PL"/>
        <w:rPr>
          <w:lang w:val="en-US"/>
        </w:rPr>
      </w:pPr>
      <w:r w:rsidRPr="00F11966">
        <w:rPr>
          <w:lang w:val="en-US"/>
        </w:rPr>
        <w:t xml:space="preserve">      type: object</w:t>
      </w:r>
    </w:p>
    <w:p w14:paraId="0D526E6C" w14:textId="77777777" w:rsidR="00E92CBF" w:rsidRPr="00F11966" w:rsidRDefault="00E92CBF" w:rsidP="00E92CBF">
      <w:pPr>
        <w:pStyle w:val="PL"/>
        <w:rPr>
          <w:lang w:val="en-US"/>
        </w:rPr>
      </w:pPr>
      <w:r w:rsidRPr="00F11966">
        <w:rPr>
          <w:lang w:val="en-US"/>
        </w:rPr>
        <w:t xml:space="preserve">      properties:</w:t>
      </w:r>
    </w:p>
    <w:p w14:paraId="2E62E599" w14:textId="77777777" w:rsidR="00E92CBF" w:rsidRPr="00F11966" w:rsidRDefault="00E92CBF" w:rsidP="00E92CBF">
      <w:pPr>
        <w:pStyle w:val="PL"/>
      </w:pPr>
      <w:r w:rsidRPr="00F11966">
        <w:t xml:space="preserve">        n3gppTai:</w:t>
      </w:r>
    </w:p>
    <w:p w14:paraId="230EF98C" w14:textId="77777777" w:rsidR="00E92CBF" w:rsidRPr="00F11966" w:rsidRDefault="00E92CBF" w:rsidP="00E92CBF">
      <w:pPr>
        <w:pStyle w:val="PL"/>
      </w:pPr>
      <w:r w:rsidRPr="00F11966">
        <w:t xml:space="preserve">          $ref: '#/components/schemas/Tai'</w:t>
      </w:r>
    </w:p>
    <w:p w14:paraId="108836F8" w14:textId="77777777" w:rsidR="00E92CBF" w:rsidRPr="00F11966" w:rsidRDefault="00E92CBF" w:rsidP="00E92CBF">
      <w:pPr>
        <w:pStyle w:val="PL"/>
      </w:pPr>
      <w:r w:rsidRPr="00F11966">
        <w:t xml:space="preserve">        n3IwfId:</w:t>
      </w:r>
    </w:p>
    <w:p w14:paraId="54B18A08" w14:textId="77777777" w:rsidR="00E92CBF" w:rsidRPr="00F11966" w:rsidRDefault="00E92CBF" w:rsidP="00E92CBF">
      <w:pPr>
        <w:pStyle w:val="PL"/>
      </w:pPr>
      <w:r w:rsidRPr="00F11966">
        <w:t xml:space="preserve">          type: string</w:t>
      </w:r>
    </w:p>
    <w:p w14:paraId="3A0928C0" w14:textId="77777777" w:rsidR="00E92CBF" w:rsidRPr="00F11966" w:rsidRDefault="00E92CBF" w:rsidP="00E92CBF">
      <w:pPr>
        <w:pStyle w:val="PL"/>
      </w:pPr>
      <w:r w:rsidRPr="00F11966">
        <w:t xml:space="preserve">          pattern: </w:t>
      </w:r>
      <w:r w:rsidRPr="00F11966">
        <w:rPr>
          <w:rFonts w:cs="Arial"/>
          <w:szCs w:val="18"/>
        </w:rPr>
        <w:t>'^[A-Fa-f0-9]+$'</w:t>
      </w:r>
    </w:p>
    <w:p w14:paraId="627BD299" w14:textId="77777777" w:rsidR="00F50FE4" w:rsidRDefault="00F50FE4" w:rsidP="00F50FE4">
      <w:pPr>
        <w:pStyle w:val="PL"/>
      </w:pPr>
      <w:r>
        <w:t xml:space="preserve">  </w:t>
      </w:r>
      <w:r w:rsidRPr="00F11966">
        <w:t xml:space="preserve">      </w:t>
      </w:r>
      <w:r>
        <w:t xml:space="preserve">  </w:t>
      </w:r>
      <w:r w:rsidRPr="00F11966">
        <w:t xml:space="preserve">description: </w:t>
      </w:r>
      <w:r w:rsidRPr="00F11966">
        <w:rPr>
          <w:rFonts w:cs="Arial"/>
          <w:szCs w:val="18"/>
        </w:rPr>
        <w:t xml:space="preserve">This IE shall contain </w:t>
      </w:r>
      <w:r w:rsidRPr="00F11966">
        <w:rPr>
          <w:rFonts w:cs="Arial" w:hint="eastAsia"/>
          <w:szCs w:val="18"/>
        </w:rPr>
        <w:t xml:space="preserve">the </w:t>
      </w:r>
      <w:r w:rsidRPr="00F11966">
        <w:rPr>
          <w:rFonts w:cs="Arial"/>
          <w:szCs w:val="18"/>
        </w:rPr>
        <w:t>N3IWF identifier</w:t>
      </w:r>
      <w:r w:rsidRPr="00F11966">
        <w:rPr>
          <w:rFonts w:cs="Arial" w:hint="eastAsia"/>
          <w:szCs w:val="18"/>
        </w:rPr>
        <w:t xml:space="preserve"> </w:t>
      </w:r>
      <w:r w:rsidRPr="00F11966">
        <w:rPr>
          <w:rFonts w:cs="Arial"/>
          <w:szCs w:val="18"/>
        </w:rPr>
        <w:t xml:space="preserve">received over NGAP and shall be encoded as a string of hexadecimal characters. </w:t>
      </w:r>
      <w:r w:rsidRPr="00F11966">
        <w:rPr>
          <w:lang w:eastAsia="zh-CN"/>
        </w:rPr>
        <w:t>Each character in the string shall take a value of "0" to "9", "a" to "f" or "A" to "F" and shall represent 4 bits. The most significant character representing the 4 most significant bits of the N3IWF ID shall appear first in the string, and the character representing the 4 least significant bit of the N3IWF ID shall appear last in the string.</w:t>
      </w:r>
    </w:p>
    <w:p w14:paraId="0C6D3168" w14:textId="77777777" w:rsidR="00E92CBF" w:rsidRPr="00F11966" w:rsidRDefault="00E92CBF" w:rsidP="00E92CBF">
      <w:pPr>
        <w:pStyle w:val="PL"/>
        <w:rPr>
          <w:lang w:val="en-US"/>
        </w:rPr>
      </w:pPr>
      <w:r w:rsidRPr="00F11966">
        <w:rPr>
          <w:lang w:val="en-US"/>
        </w:rPr>
        <w:t xml:space="preserve">        ueIpv4Addr:</w:t>
      </w:r>
    </w:p>
    <w:p w14:paraId="540D2C96" w14:textId="77777777" w:rsidR="00E92CBF" w:rsidRPr="00F11966" w:rsidRDefault="00E92CBF" w:rsidP="00E92CBF">
      <w:pPr>
        <w:pStyle w:val="PL"/>
        <w:rPr>
          <w:lang w:val="en-US"/>
        </w:rPr>
      </w:pPr>
      <w:r w:rsidRPr="00F11966">
        <w:rPr>
          <w:lang w:val="en-US"/>
        </w:rPr>
        <w:t xml:space="preserve">          $ref: '#/components/schemas/Ipv4Addr'</w:t>
      </w:r>
    </w:p>
    <w:p w14:paraId="18744D1D" w14:textId="77777777" w:rsidR="00E92CBF" w:rsidRPr="00F11966" w:rsidRDefault="00E92CBF" w:rsidP="00E92CBF">
      <w:pPr>
        <w:pStyle w:val="PL"/>
        <w:rPr>
          <w:lang w:val="en-US"/>
        </w:rPr>
      </w:pPr>
      <w:r w:rsidRPr="00F11966">
        <w:rPr>
          <w:lang w:val="en-US"/>
        </w:rPr>
        <w:t xml:space="preserve">        ueIpv6Addr:</w:t>
      </w:r>
    </w:p>
    <w:p w14:paraId="40BF041D" w14:textId="77777777" w:rsidR="00E92CBF" w:rsidRPr="00F11966" w:rsidRDefault="00E92CBF" w:rsidP="00E92CBF">
      <w:pPr>
        <w:pStyle w:val="PL"/>
        <w:rPr>
          <w:lang w:val="en-US"/>
        </w:rPr>
      </w:pPr>
      <w:r w:rsidRPr="00F11966">
        <w:rPr>
          <w:lang w:val="en-US"/>
        </w:rPr>
        <w:t xml:space="preserve">          $ref: '#/components/schemas/Ipv6Addr'</w:t>
      </w:r>
    </w:p>
    <w:p w14:paraId="7B0D974F" w14:textId="77777777" w:rsidR="00E92CBF" w:rsidRPr="00F11966" w:rsidRDefault="00E92CBF" w:rsidP="00E92CBF">
      <w:pPr>
        <w:pStyle w:val="PL"/>
        <w:rPr>
          <w:lang w:val="en-US"/>
        </w:rPr>
      </w:pPr>
      <w:r w:rsidRPr="00F11966">
        <w:rPr>
          <w:lang w:val="en-US"/>
        </w:rPr>
        <w:t xml:space="preserve">        portNumber:</w:t>
      </w:r>
    </w:p>
    <w:p w14:paraId="5372BC8A" w14:textId="77777777" w:rsidR="00E92CBF" w:rsidRPr="00F11966" w:rsidRDefault="00E92CBF" w:rsidP="00E92CBF">
      <w:pPr>
        <w:pStyle w:val="PL"/>
        <w:rPr>
          <w:lang w:val="en-US"/>
        </w:rPr>
      </w:pPr>
      <w:r w:rsidRPr="00F11966">
        <w:rPr>
          <w:lang w:val="en-US"/>
        </w:rPr>
        <w:t xml:space="preserve">          $ref: '#/components/schemas/Uinteger'</w:t>
      </w:r>
    </w:p>
    <w:p w14:paraId="75458BED" w14:textId="77777777" w:rsidR="00DD3687" w:rsidRPr="00F11966" w:rsidRDefault="00DD3687" w:rsidP="00DD3687">
      <w:pPr>
        <w:pStyle w:val="PL"/>
        <w:rPr>
          <w:lang w:val="en-US"/>
        </w:rPr>
      </w:pPr>
      <w:r w:rsidRPr="00F11966">
        <w:rPr>
          <w:lang w:val="en-US"/>
        </w:rPr>
        <w:t xml:space="preserve">        </w:t>
      </w:r>
      <w:r>
        <w:rPr>
          <w:lang w:val="en-US"/>
        </w:rPr>
        <w:t>protocol</w:t>
      </w:r>
      <w:r w:rsidRPr="00F11966">
        <w:rPr>
          <w:lang w:val="en-US"/>
        </w:rPr>
        <w:t>:</w:t>
      </w:r>
    </w:p>
    <w:p w14:paraId="0815FB23" w14:textId="77777777" w:rsidR="00DD3687" w:rsidRPr="00F11966" w:rsidRDefault="00DD3687" w:rsidP="00DD3687">
      <w:pPr>
        <w:pStyle w:val="PL"/>
        <w:rPr>
          <w:lang w:val="en-US"/>
        </w:rPr>
      </w:pPr>
      <w:r w:rsidRPr="00F11966">
        <w:rPr>
          <w:lang w:val="en-US"/>
        </w:rPr>
        <w:t xml:space="preserve">          $ref: '#/components/schemas/</w:t>
      </w:r>
      <w:r>
        <w:rPr>
          <w:lang w:eastAsia="zh-CN"/>
        </w:rPr>
        <w:t>TransportProtocol</w:t>
      </w:r>
      <w:r w:rsidRPr="00F11966">
        <w:rPr>
          <w:lang w:val="en-US"/>
        </w:rPr>
        <w:t>'</w:t>
      </w:r>
    </w:p>
    <w:p w14:paraId="73B7EA4C" w14:textId="77777777" w:rsidR="00A5706F" w:rsidRPr="00F11966" w:rsidRDefault="00A5706F" w:rsidP="00A5706F">
      <w:pPr>
        <w:pStyle w:val="PL"/>
        <w:rPr>
          <w:lang w:val="en-US"/>
        </w:rPr>
      </w:pPr>
      <w:r w:rsidRPr="00F11966">
        <w:rPr>
          <w:lang w:val="en-US"/>
        </w:rPr>
        <w:t xml:space="preserve">        tnapId:</w:t>
      </w:r>
    </w:p>
    <w:p w14:paraId="71A46296" w14:textId="77777777" w:rsidR="00A5706F" w:rsidRPr="00F11966" w:rsidRDefault="00A5706F" w:rsidP="00A5706F">
      <w:pPr>
        <w:pStyle w:val="PL"/>
        <w:rPr>
          <w:lang w:val="en-US"/>
        </w:rPr>
      </w:pPr>
      <w:r w:rsidRPr="00F11966">
        <w:rPr>
          <w:lang w:val="en-US"/>
        </w:rPr>
        <w:t xml:space="preserve">          $ref: '#/components/schemas/TnapId'</w:t>
      </w:r>
    </w:p>
    <w:p w14:paraId="4A6713CC" w14:textId="77777777" w:rsidR="00A5706F" w:rsidRPr="00F11966" w:rsidRDefault="00A5706F" w:rsidP="00A5706F">
      <w:pPr>
        <w:pStyle w:val="PL"/>
        <w:rPr>
          <w:lang w:val="en-US"/>
        </w:rPr>
      </w:pPr>
      <w:r w:rsidRPr="00F11966">
        <w:rPr>
          <w:lang w:val="en-US"/>
        </w:rPr>
        <w:t xml:space="preserve">        twapId:</w:t>
      </w:r>
    </w:p>
    <w:p w14:paraId="6F6F43F6" w14:textId="77777777" w:rsidR="00A5706F" w:rsidRPr="00F11966" w:rsidRDefault="00A5706F" w:rsidP="00A5706F">
      <w:pPr>
        <w:pStyle w:val="PL"/>
        <w:rPr>
          <w:lang w:val="en-US"/>
        </w:rPr>
      </w:pPr>
      <w:r w:rsidRPr="00F11966">
        <w:rPr>
          <w:lang w:val="en-US"/>
        </w:rPr>
        <w:t xml:space="preserve">          $ref: '#/components/schemas/TwapId'</w:t>
      </w:r>
    </w:p>
    <w:p w14:paraId="1A8F1FD1" w14:textId="77777777" w:rsidR="00E92CBF" w:rsidRPr="00F11966" w:rsidRDefault="00E92CBF" w:rsidP="00E92CBF">
      <w:pPr>
        <w:pStyle w:val="PL"/>
        <w:rPr>
          <w:lang w:val="en-US"/>
        </w:rPr>
      </w:pPr>
      <w:r w:rsidRPr="00F11966">
        <w:rPr>
          <w:lang w:val="en-US"/>
        </w:rPr>
        <w:t xml:space="preserve">        hfcNodeId:</w:t>
      </w:r>
    </w:p>
    <w:p w14:paraId="7FC45AAE" w14:textId="77777777" w:rsidR="00E92CBF" w:rsidRPr="00F11966" w:rsidRDefault="00E92CBF" w:rsidP="00E92CBF">
      <w:pPr>
        <w:pStyle w:val="PL"/>
        <w:rPr>
          <w:lang w:val="en-US"/>
        </w:rPr>
      </w:pPr>
      <w:r w:rsidRPr="00F11966">
        <w:rPr>
          <w:lang w:val="en-US"/>
        </w:rPr>
        <w:t xml:space="preserve">          $ref: '#/components/schemas/HfcNodeId'</w:t>
      </w:r>
    </w:p>
    <w:p w14:paraId="2AD7C989" w14:textId="77777777" w:rsidR="00E92CBF" w:rsidRPr="00F11966" w:rsidRDefault="00E92CBF" w:rsidP="00E92CBF">
      <w:pPr>
        <w:pStyle w:val="PL"/>
        <w:rPr>
          <w:lang w:val="en-US"/>
        </w:rPr>
      </w:pPr>
      <w:r w:rsidRPr="00F11966">
        <w:rPr>
          <w:lang w:val="en-US"/>
        </w:rPr>
        <w:t xml:space="preserve">        gli:</w:t>
      </w:r>
    </w:p>
    <w:p w14:paraId="335B5E38" w14:textId="77777777" w:rsidR="00E92CBF" w:rsidRPr="00F11966" w:rsidRDefault="00E92CBF" w:rsidP="00E92CBF">
      <w:pPr>
        <w:pStyle w:val="PL"/>
        <w:rPr>
          <w:lang w:val="en-US"/>
        </w:rPr>
      </w:pPr>
      <w:r w:rsidRPr="00F11966">
        <w:rPr>
          <w:lang w:val="en-US"/>
        </w:rPr>
        <w:t xml:space="preserve">          $ref: '#/components/schemas/Gli'</w:t>
      </w:r>
    </w:p>
    <w:p w14:paraId="533A4ED4" w14:textId="77777777" w:rsidR="00866782" w:rsidRPr="00F11966" w:rsidRDefault="00866782" w:rsidP="00866782">
      <w:pPr>
        <w:pStyle w:val="PL"/>
        <w:rPr>
          <w:lang w:val="en-US"/>
        </w:rPr>
      </w:pPr>
      <w:r w:rsidRPr="00F11966">
        <w:rPr>
          <w:lang w:val="en-US"/>
        </w:rPr>
        <w:t xml:space="preserve">        </w:t>
      </w:r>
      <w:r w:rsidRPr="00F11966">
        <w:t>w5gbanLineType</w:t>
      </w:r>
      <w:r w:rsidRPr="00F11966">
        <w:rPr>
          <w:lang w:val="en-US"/>
        </w:rPr>
        <w:t>:</w:t>
      </w:r>
    </w:p>
    <w:p w14:paraId="7EEEF59A" w14:textId="77777777" w:rsidR="00866782" w:rsidRPr="00F11966" w:rsidRDefault="00866782" w:rsidP="00866782">
      <w:pPr>
        <w:pStyle w:val="PL"/>
        <w:rPr>
          <w:lang w:val="en-US"/>
        </w:rPr>
      </w:pPr>
      <w:r w:rsidRPr="00F11966">
        <w:rPr>
          <w:lang w:val="en-US"/>
        </w:rPr>
        <w:t xml:space="preserve">          $ref: '#/components/schemas/LineType'</w:t>
      </w:r>
    </w:p>
    <w:p w14:paraId="305105F0" w14:textId="77777777" w:rsidR="0059735A" w:rsidRPr="00F11966" w:rsidRDefault="0059735A" w:rsidP="0059735A">
      <w:pPr>
        <w:pStyle w:val="PL"/>
        <w:rPr>
          <w:lang w:val="en-US"/>
        </w:rPr>
      </w:pPr>
      <w:r w:rsidRPr="00F11966">
        <w:rPr>
          <w:lang w:val="en-US"/>
        </w:rPr>
        <w:t xml:space="preserve">        gci:</w:t>
      </w:r>
    </w:p>
    <w:p w14:paraId="2F5D9EBB" w14:textId="77777777" w:rsidR="0059735A" w:rsidRPr="00F11966" w:rsidRDefault="0059735A" w:rsidP="0059735A">
      <w:pPr>
        <w:pStyle w:val="PL"/>
        <w:rPr>
          <w:lang w:val="en-US"/>
        </w:rPr>
      </w:pPr>
      <w:r w:rsidRPr="00F11966">
        <w:rPr>
          <w:lang w:val="en-US"/>
        </w:rPr>
        <w:t xml:space="preserve">          $ref: '#/components/schemas/Gci'</w:t>
      </w:r>
    </w:p>
    <w:p w14:paraId="359F3DE8" w14:textId="77777777" w:rsidR="00E92CBF" w:rsidRPr="00F11966" w:rsidRDefault="00E92CBF" w:rsidP="00E92CBF">
      <w:pPr>
        <w:pStyle w:val="PL"/>
      </w:pPr>
      <w:r w:rsidRPr="00F11966">
        <w:t xml:space="preserve">    UpSecurity:</w:t>
      </w:r>
    </w:p>
    <w:p w14:paraId="33F81A0D" w14:textId="77777777" w:rsidR="006215C7" w:rsidRDefault="006215C7" w:rsidP="006215C7">
      <w:pPr>
        <w:pStyle w:val="PL"/>
      </w:pPr>
      <w:r w:rsidRPr="00F11966">
        <w:t xml:space="preserve">    </w:t>
      </w:r>
      <w:r>
        <w:t xml:space="preserve"> </w:t>
      </w:r>
      <w:r w:rsidRPr="00F11966">
        <w:t xml:space="preserve"> description: </w:t>
      </w:r>
      <w:r>
        <w:t>Contains Userplain security information.</w:t>
      </w:r>
    </w:p>
    <w:p w14:paraId="3916BC2E" w14:textId="77777777" w:rsidR="00E92CBF" w:rsidRPr="00F11966" w:rsidRDefault="00E92CBF" w:rsidP="00E92CBF">
      <w:pPr>
        <w:pStyle w:val="PL"/>
      </w:pPr>
      <w:r w:rsidRPr="00F11966">
        <w:t xml:space="preserve">      type: object</w:t>
      </w:r>
    </w:p>
    <w:p w14:paraId="383E14D1" w14:textId="77777777" w:rsidR="00E92CBF" w:rsidRPr="00F11966" w:rsidRDefault="00E92CBF" w:rsidP="00E92CBF">
      <w:pPr>
        <w:pStyle w:val="PL"/>
      </w:pPr>
      <w:r w:rsidRPr="00F11966">
        <w:t xml:space="preserve">      properties:</w:t>
      </w:r>
    </w:p>
    <w:p w14:paraId="40B1632D" w14:textId="77777777" w:rsidR="00E92CBF" w:rsidRPr="00F11966" w:rsidRDefault="00E92CBF" w:rsidP="00E92CBF">
      <w:pPr>
        <w:pStyle w:val="PL"/>
      </w:pPr>
      <w:r w:rsidRPr="00F11966">
        <w:t xml:space="preserve">        upIntegr:</w:t>
      </w:r>
    </w:p>
    <w:p w14:paraId="70369999" w14:textId="77777777" w:rsidR="00E92CBF" w:rsidRPr="00F11966" w:rsidRDefault="00E92CBF" w:rsidP="00E92CBF">
      <w:pPr>
        <w:pStyle w:val="PL"/>
      </w:pPr>
      <w:r w:rsidRPr="00F11966">
        <w:t xml:space="preserve">          $ref: '#/components/schemas/UpIntegrity'</w:t>
      </w:r>
    </w:p>
    <w:p w14:paraId="79AF8421" w14:textId="77777777" w:rsidR="00E92CBF" w:rsidRPr="00F11966" w:rsidRDefault="00E92CBF" w:rsidP="00E92CBF">
      <w:pPr>
        <w:pStyle w:val="PL"/>
      </w:pPr>
      <w:r w:rsidRPr="00F11966">
        <w:t xml:space="preserve">        upConfid:</w:t>
      </w:r>
    </w:p>
    <w:p w14:paraId="5D6CE870" w14:textId="28F5B1F3" w:rsidR="00E92CBF" w:rsidRPr="00F11966" w:rsidRDefault="00E92CBF" w:rsidP="00E92CBF">
      <w:pPr>
        <w:pStyle w:val="PL"/>
      </w:pPr>
      <w:r w:rsidRPr="00F11966">
        <w:t xml:space="preserve">          $ref: '#/components/schemas/UpConfidentiality'</w:t>
      </w:r>
    </w:p>
    <w:p w14:paraId="361DF3AB" w14:textId="77777777" w:rsidR="00E92CBF" w:rsidRPr="00F11966" w:rsidRDefault="00E92CBF" w:rsidP="00E92CBF">
      <w:pPr>
        <w:pStyle w:val="PL"/>
      </w:pPr>
      <w:r w:rsidRPr="00F11966">
        <w:t xml:space="preserve">      required:</w:t>
      </w:r>
    </w:p>
    <w:p w14:paraId="3619BEF0" w14:textId="77777777" w:rsidR="00E92CBF" w:rsidRPr="00F11966" w:rsidRDefault="00E92CBF" w:rsidP="00E92CBF">
      <w:pPr>
        <w:pStyle w:val="PL"/>
      </w:pPr>
      <w:r w:rsidRPr="00F11966">
        <w:t xml:space="preserve">        - upIntegr</w:t>
      </w:r>
    </w:p>
    <w:p w14:paraId="14BED289" w14:textId="77777777" w:rsidR="00E92CBF" w:rsidRPr="00F11966" w:rsidRDefault="00E92CBF" w:rsidP="00E92CBF">
      <w:pPr>
        <w:pStyle w:val="PL"/>
      </w:pPr>
      <w:r w:rsidRPr="00F11966">
        <w:t xml:space="preserve">        - upConfid</w:t>
      </w:r>
    </w:p>
    <w:p w14:paraId="779F80F9" w14:textId="77777777" w:rsidR="00E92CBF" w:rsidRPr="00F11966" w:rsidRDefault="00E92CBF" w:rsidP="00E92CBF">
      <w:pPr>
        <w:pStyle w:val="PL"/>
      </w:pPr>
      <w:r w:rsidRPr="00F11966">
        <w:t xml:space="preserve">    UpSecurityRm:</w:t>
      </w:r>
    </w:p>
    <w:p w14:paraId="3D23BAEE" w14:textId="74269EF9" w:rsidR="00025A13" w:rsidRPr="00F11966" w:rsidRDefault="00025A13" w:rsidP="00025A13">
      <w:pPr>
        <w:pStyle w:val="PL"/>
        <w:rPr>
          <w:lang w:val="en-US"/>
        </w:rPr>
      </w:pPr>
      <w:r w:rsidRPr="00F11966">
        <w:rPr>
          <w:lang w:val="en-US"/>
        </w:rPr>
        <w:t xml:space="preserve">     </w:t>
      </w:r>
      <w:r w:rsidR="00704C79">
        <w:rPr>
          <w:lang w:val="en-US"/>
        </w:rPr>
        <w:t xml:space="preserve"> </w:t>
      </w:r>
      <w:r w:rsidRPr="00F11966">
        <w:rPr>
          <w:lang w:val="en-US"/>
        </w:rPr>
        <w:t>anyOf:</w:t>
      </w:r>
    </w:p>
    <w:p w14:paraId="1EC71AA6" w14:textId="77777777" w:rsidR="00025A13" w:rsidRPr="00F11966" w:rsidRDefault="00025A13" w:rsidP="00025A13">
      <w:pPr>
        <w:pStyle w:val="PL"/>
        <w:rPr>
          <w:lang w:val="en-US"/>
        </w:rPr>
      </w:pPr>
      <w:r w:rsidRPr="00F11966">
        <w:rPr>
          <w:lang w:val="en-US"/>
        </w:rPr>
        <w:t xml:space="preserve">        - $ref: '#/components/schemas/UpSecurity'</w:t>
      </w:r>
    </w:p>
    <w:p w14:paraId="57561224" w14:textId="77777777" w:rsidR="00D17B01" w:rsidRPr="00F11966" w:rsidRDefault="00025A13" w:rsidP="00E92CBF">
      <w:pPr>
        <w:pStyle w:val="PL"/>
        <w:rPr>
          <w:lang w:val="en-US"/>
        </w:rPr>
      </w:pPr>
      <w:r w:rsidRPr="00F11966">
        <w:rPr>
          <w:lang w:val="en-US"/>
        </w:rPr>
        <w:t xml:space="preserve">        - $ref: '#/components/schemas/NullValue'</w:t>
      </w:r>
    </w:p>
    <w:p w14:paraId="1A6FC346" w14:textId="08ADB3D1" w:rsidR="001D672E" w:rsidRDefault="001D672E" w:rsidP="001D672E">
      <w:pPr>
        <w:pStyle w:val="PL"/>
      </w:pPr>
      <w:r>
        <w:t xml:space="preserve">  </w:t>
      </w:r>
      <w:r w:rsidRPr="00F11966">
        <w:t xml:space="preserve">   </w:t>
      </w:r>
      <w:r w:rsidR="00704C79">
        <w:t xml:space="preserve"> </w:t>
      </w:r>
      <w:r w:rsidRPr="00F11966">
        <w:t xml:space="preserve">description: This data type is defined in the same way as the "UpSecurity" data type, but with the OpenAPI </w:t>
      </w:r>
      <w:r w:rsidR="002163ED">
        <w:t>"nullable=</w:t>
      </w:r>
      <w:r w:rsidRPr="00F11966">
        <w:t xml:space="preserve"> true" property.</w:t>
      </w:r>
    </w:p>
    <w:p w14:paraId="1C02E5FE" w14:textId="77777777" w:rsidR="00E92CBF" w:rsidRPr="00F11966" w:rsidRDefault="00E92CBF" w:rsidP="00E92CBF">
      <w:pPr>
        <w:pStyle w:val="PL"/>
      </w:pPr>
      <w:r w:rsidRPr="00F11966">
        <w:t xml:space="preserve">    NgApCause:</w:t>
      </w:r>
    </w:p>
    <w:p w14:paraId="7DC3AEC5" w14:textId="77777777" w:rsidR="006215C7" w:rsidRDefault="006215C7" w:rsidP="006215C7">
      <w:pPr>
        <w:pStyle w:val="PL"/>
      </w:pPr>
      <w:r w:rsidRPr="00F11966">
        <w:t xml:space="preserve">    </w:t>
      </w:r>
      <w:r>
        <w:t xml:space="preserve"> </w:t>
      </w:r>
      <w:r w:rsidRPr="00F11966">
        <w:t xml:space="preserve"> description: </w:t>
      </w:r>
      <w:r>
        <w:t>Represents the NGAP cause.</w:t>
      </w:r>
    </w:p>
    <w:p w14:paraId="363DFEDE" w14:textId="77777777" w:rsidR="00E92CBF" w:rsidRPr="00F11966" w:rsidRDefault="00E92CBF" w:rsidP="00E92CBF">
      <w:pPr>
        <w:pStyle w:val="PL"/>
      </w:pPr>
      <w:r w:rsidRPr="00F11966">
        <w:t xml:space="preserve">      type: object</w:t>
      </w:r>
    </w:p>
    <w:p w14:paraId="036749F8" w14:textId="77777777" w:rsidR="00E92CBF" w:rsidRPr="00F11966" w:rsidRDefault="00E92CBF" w:rsidP="00E92CBF">
      <w:pPr>
        <w:pStyle w:val="PL"/>
      </w:pPr>
      <w:r w:rsidRPr="00F11966">
        <w:t xml:space="preserve">      properties:</w:t>
      </w:r>
    </w:p>
    <w:p w14:paraId="2C8D4EDD" w14:textId="77777777" w:rsidR="00E92CBF" w:rsidRPr="00F11966" w:rsidRDefault="00E92CBF" w:rsidP="00E92CBF">
      <w:pPr>
        <w:pStyle w:val="PL"/>
      </w:pPr>
      <w:r w:rsidRPr="00F11966">
        <w:t xml:space="preserve">        group:</w:t>
      </w:r>
    </w:p>
    <w:p w14:paraId="44174EB9" w14:textId="77777777" w:rsidR="00E92CBF" w:rsidRPr="00F11966" w:rsidRDefault="00E92CBF" w:rsidP="00E92CBF">
      <w:pPr>
        <w:pStyle w:val="PL"/>
      </w:pPr>
      <w:r w:rsidRPr="00F11966">
        <w:t xml:space="preserve">          $ref: '#/components/schemas/Uinteger'</w:t>
      </w:r>
    </w:p>
    <w:p w14:paraId="4D33F243" w14:textId="77777777" w:rsidR="00E92CBF" w:rsidRPr="00F11966" w:rsidRDefault="00E92CBF" w:rsidP="00E92CBF">
      <w:pPr>
        <w:pStyle w:val="PL"/>
      </w:pPr>
      <w:r w:rsidRPr="00F11966">
        <w:lastRenderedPageBreak/>
        <w:t xml:space="preserve">        value:</w:t>
      </w:r>
    </w:p>
    <w:p w14:paraId="5CE1D31F" w14:textId="77777777" w:rsidR="00E92CBF" w:rsidRPr="00F11966" w:rsidRDefault="00E92CBF" w:rsidP="00E92CBF">
      <w:pPr>
        <w:pStyle w:val="PL"/>
      </w:pPr>
      <w:r w:rsidRPr="00F11966">
        <w:t xml:space="preserve">          $ref: '#/components/schemas/Uinteger'</w:t>
      </w:r>
    </w:p>
    <w:p w14:paraId="5E6D43D9" w14:textId="77777777" w:rsidR="00E92CBF" w:rsidRPr="00F11966" w:rsidRDefault="00E92CBF" w:rsidP="00E92CBF">
      <w:pPr>
        <w:pStyle w:val="PL"/>
      </w:pPr>
      <w:r w:rsidRPr="00F11966">
        <w:t xml:space="preserve">      required:</w:t>
      </w:r>
    </w:p>
    <w:p w14:paraId="20D0B1C7" w14:textId="77777777" w:rsidR="00E92CBF" w:rsidRPr="00F11966" w:rsidRDefault="00E92CBF" w:rsidP="00E92CBF">
      <w:pPr>
        <w:pStyle w:val="PL"/>
      </w:pPr>
      <w:r w:rsidRPr="00F11966">
        <w:t xml:space="preserve">        - group</w:t>
      </w:r>
    </w:p>
    <w:p w14:paraId="0140DFE3" w14:textId="77777777" w:rsidR="00E92CBF" w:rsidRPr="00F11966" w:rsidRDefault="00E92CBF" w:rsidP="00E92CBF">
      <w:pPr>
        <w:pStyle w:val="PL"/>
      </w:pPr>
      <w:r w:rsidRPr="00F11966">
        <w:t xml:space="preserve">        - value</w:t>
      </w:r>
    </w:p>
    <w:p w14:paraId="30D9AA9C" w14:textId="77777777" w:rsidR="00E92CBF" w:rsidRPr="00F11966" w:rsidRDefault="00E92CBF" w:rsidP="00E92CBF">
      <w:pPr>
        <w:pStyle w:val="PL"/>
        <w:rPr>
          <w:lang w:val="en-US"/>
        </w:rPr>
      </w:pPr>
      <w:r w:rsidRPr="00F11966">
        <w:rPr>
          <w:lang w:val="en-US"/>
        </w:rPr>
        <w:t xml:space="preserve">    BackupAmfInfo:</w:t>
      </w:r>
    </w:p>
    <w:p w14:paraId="50CAADDE" w14:textId="77777777" w:rsidR="006215C7" w:rsidRDefault="006215C7" w:rsidP="006215C7">
      <w:pPr>
        <w:pStyle w:val="PL"/>
      </w:pPr>
      <w:r w:rsidRPr="00F11966">
        <w:t xml:space="preserve">    </w:t>
      </w:r>
      <w:r>
        <w:t xml:space="preserve"> </w:t>
      </w:r>
      <w:r w:rsidRPr="00F11966">
        <w:t xml:space="preserve"> description: </w:t>
      </w:r>
      <w:r>
        <w:t>Provides details of the Backup AMF.</w:t>
      </w:r>
    </w:p>
    <w:p w14:paraId="2972DD6B" w14:textId="77777777" w:rsidR="00E92CBF" w:rsidRPr="00F11966" w:rsidRDefault="00E92CBF" w:rsidP="00E92CBF">
      <w:pPr>
        <w:pStyle w:val="PL"/>
        <w:rPr>
          <w:lang w:val="en-US"/>
        </w:rPr>
      </w:pPr>
      <w:r w:rsidRPr="00F11966">
        <w:rPr>
          <w:lang w:val="en-US"/>
        </w:rPr>
        <w:t xml:space="preserve">      type: object</w:t>
      </w:r>
    </w:p>
    <w:p w14:paraId="36A5206F" w14:textId="77777777" w:rsidR="00E92CBF" w:rsidRPr="00F11966" w:rsidRDefault="00E92CBF" w:rsidP="00E92CBF">
      <w:pPr>
        <w:pStyle w:val="PL"/>
        <w:rPr>
          <w:lang w:val="en-US"/>
        </w:rPr>
      </w:pPr>
      <w:r w:rsidRPr="00F11966">
        <w:rPr>
          <w:lang w:val="en-US"/>
        </w:rPr>
        <w:t xml:space="preserve">      properties:</w:t>
      </w:r>
    </w:p>
    <w:p w14:paraId="77DA1A40" w14:textId="77777777" w:rsidR="00E92CBF" w:rsidRPr="00F11966" w:rsidRDefault="00E92CBF" w:rsidP="00E92CBF">
      <w:pPr>
        <w:pStyle w:val="PL"/>
        <w:rPr>
          <w:lang w:val="en-US"/>
        </w:rPr>
      </w:pPr>
      <w:r w:rsidRPr="00F11966">
        <w:rPr>
          <w:lang w:val="en-US"/>
        </w:rPr>
        <w:t xml:space="preserve">        backupAmf:</w:t>
      </w:r>
    </w:p>
    <w:p w14:paraId="052DFC32" w14:textId="77777777" w:rsidR="00E92CBF" w:rsidRPr="00F11966" w:rsidRDefault="00E92CBF" w:rsidP="00E92CBF">
      <w:pPr>
        <w:pStyle w:val="PL"/>
        <w:rPr>
          <w:lang w:val="en-US"/>
        </w:rPr>
      </w:pPr>
      <w:r w:rsidRPr="00F11966">
        <w:rPr>
          <w:lang w:val="en-US"/>
        </w:rPr>
        <w:t xml:space="preserve">          $ref: '#/components/schemas/AmfName'</w:t>
      </w:r>
    </w:p>
    <w:p w14:paraId="5030AFDA" w14:textId="77777777" w:rsidR="00E92CBF" w:rsidRPr="00F11966" w:rsidRDefault="00E92CBF" w:rsidP="00E92CBF">
      <w:pPr>
        <w:pStyle w:val="PL"/>
        <w:rPr>
          <w:lang w:val="en-US"/>
        </w:rPr>
      </w:pPr>
      <w:r w:rsidRPr="00F11966">
        <w:rPr>
          <w:lang w:val="en-US"/>
        </w:rPr>
        <w:t xml:space="preserve">        guamiList:</w:t>
      </w:r>
    </w:p>
    <w:p w14:paraId="76D7260B" w14:textId="77777777" w:rsidR="00E92CBF" w:rsidRPr="00F11966" w:rsidRDefault="00E92CBF" w:rsidP="00E92CBF">
      <w:pPr>
        <w:pStyle w:val="PL"/>
        <w:rPr>
          <w:lang w:val="en-US"/>
        </w:rPr>
      </w:pPr>
      <w:r w:rsidRPr="00F11966">
        <w:rPr>
          <w:lang w:val="en-US"/>
        </w:rPr>
        <w:t xml:space="preserve">          type: array</w:t>
      </w:r>
    </w:p>
    <w:p w14:paraId="36DB6AC2" w14:textId="77777777" w:rsidR="00E92CBF" w:rsidRPr="00F11966" w:rsidRDefault="00E92CBF" w:rsidP="00E92CBF">
      <w:pPr>
        <w:pStyle w:val="PL"/>
        <w:rPr>
          <w:lang w:val="en-US"/>
        </w:rPr>
      </w:pPr>
      <w:r w:rsidRPr="00F11966">
        <w:rPr>
          <w:lang w:val="en-US"/>
        </w:rPr>
        <w:t xml:space="preserve">          items:</w:t>
      </w:r>
    </w:p>
    <w:p w14:paraId="1A9B6A92" w14:textId="77777777" w:rsidR="00E92CBF" w:rsidRPr="00F11966" w:rsidRDefault="00E92CBF" w:rsidP="00E92CBF">
      <w:pPr>
        <w:pStyle w:val="PL"/>
        <w:rPr>
          <w:lang w:val="en-US"/>
        </w:rPr>
      </w:pPr>
      <w:r w:rsidRPr="00F11966">
        <w:rPr>
          <w:lang w:val="en-US"/>
        </w:rPr>
        <w:t xml:space="preserve">            $ref: '#/components/schemas/Guami'</w:t>
      </w:r>
    </w:p>
    <w:p w14:paraId="57543190" w14:textId="77777777" w:rsidR="00E92CBF" w:rsidRPr="00F11966" w:rsidRDefault="00E92CBF" w:rsidP="00E92CBF">
      <w:pPr>
        <w:pStyle w:val="PL"/>
        <w:rPr>
          <w:lang w:val="en-US" w:eastAsia="zh-CN"/>
        </w:rPr>
      </w:pPr>
      <w:r w:rsidRPr="00F11966">
        <w:rPr>
          <w:rFonts w:hint="eastAsia"/>
          <w:lang w:val="en-US" w:eastAsia="zh-CN"/>
        </w:rPr>
        <w:t xml:space="preserve">          minItems: 1</w:t>
      </w:r>
    </w:p>
    <w:p w14:paraId="2DC685D9" w14:textId="77777777" w:rsidR="001D672E" w:rsidRDefault="001D672E" w:rsidP="001D672E">
      <w:pPr>
        <w:pStyle w:val="PL"/>
      </w:pPr>
      <w:r>
        <w:t xml:space="preserve">  </w:t>
      </w:r>
      <w:r w:rsidRPr="00F11966">
        <w:t xml:space="preserve">      </w:t>
      </w:r>
      <w:r>
        <w:t xml:space="preserve">  </w:t>
      </w:r>
      <w:r w:rsidRPr="00F11966">
        <w:t xml:space="preserve">description: </w:t>
      </w:r>
      <w:r w:rsidRPr="00F11966">
        <w:rPr>
          <w:rFonts w:cs="Arial"/>
          <w:szCs w:val="18"/>
          <w:lang w:eastAsia="zh-CN"/>
        </w:rPr>
        <w:t>If present, t</w:t>
      </w:r>
      <w:r w:rsidRPr="00F11966">
        <w:rPr>
          <w:rFonts w:cs="Arial" w:hint="eastAsia"/>
          <w:szCs w:val="18"/>
          <w:lang w:eastAsia="zh-CN"/>
        </w:rPr>
        <w:t xml:space="preserve">his IE shall contain the </w:t>
      </w:r>
      <w:r w:rsidRPr="00F11966">
        <w:rPr>
          <w:rFonts w:cs="Arial"/>
          <w:szCs w:val="18"/>
          <w:lang w:eastAsia="zh-CN"/>
        </w:rPr>
        <w:t xml:space="preserve">list of </w:t>
      </w:r>
      <w:r w:rsidRPr="00F11966">
        <w:rPr>
          <w:rFonts w:cs="Arial" w:hint="eastAsia"/>
          <w:szCs w:val="18"/>
          <w:lang w:eastAsia="zh-CN"/>
        </w:rPr>
        <w:t>GUAMI</w:t>
      </w:r>
      <w:r w:rsidRPr="00F11966">
        <w:rPr>
          <w:rFonts w:cs="Arial"/>
          <w:szCs w:val="18"/>
          <w:lang w:eastAsia="zh-CN"/>
        </w:rPr>
        <w:t xml:space="preserve">(s) (supported by the AMF) for which the </w:t>
      </w:r>
      <w:r w:rsidRPr="00F11966">
        <w:t>backupAmf IE applies</w:t>
      </w:r>
      <w:r w:rsidRPr="00F11966">
        <w:rPr>
          <w:rFonts w:cs="Arial" w:hint="eastAsia"/>
          <w:szCs w:val="18"/>
          <w:lang w:eastAsia="zh-CN"/>
        </w:rPr>
        <w:t>.</w:t>
      </w:r>
    </w:p>
    <w:p w14:paraId="53FE48F0" w14:textId="77777777" w:rsidR="00E92CBF" w:rsidRPr="00F11966" w:rsidRDefault="00E92CBF" w:rsidP="00E92CBF">
      <w:pPr>
        <w:pStyle w:val="PL"/>
        <w:rPr>
          <w:lang w:val="en-US"/>
        </w:rPr>
      </w:pPr>
      <w:r w:rsidRPr="00F11966">
        <w:rPr>
          <w:lang w:val="en-US"/>
        </w:rPr>
        <w:t xml:space="preserve">      required:</w:t>
      </w:r>
    </w:p>
    <w:p w14:paraId="5D41010B" w14:textId="77777777" w:rsidR="00E92CBF" w:rsidRPr="00F11966" w:rsidRDefault="00E92CBF" w:rsidP="00E92CBF">
      <w:pPr>
        <w:pStyle w:val="PL"/>
        <w:rPr>
          <w:lang w:val="en-US"/>
        </w:rPr>
      </w:pPr>
      <w:r w:rsidRPr="00F11966">
        <w:rPr>
          <w:lang w:val="en-US"/>
        </w:rPr>
        <w:t xml:space="preserve">        - backupAmf</w:t>
      </w:r>
    </w:p>
    <w:p w14:paraId="21D1E561" w14:textId="77777777" w:rsidR="00E92CBF" w:rsidRPr="00F11966" w:rsidRDefault="00E92CBF" w:rsidP="00E92CBF">
      <w:pPr>
        <w:pStyle w:val="PL"/>
        <w:rPr>
          <w:lang w:val="en-US"/>
        </w:rPr>
      </w:pPr>
      <w:r w:rsidRPr="00F11966">
        <w:rPr>
          <w:lang w:val="en-US"/>
        </w:rPr>
        <w:t xml:space="preserve">    RefToBinaryData:</w:t>
      </w:r>
    </w:p>
    <w:p w14:paraId="2CBCFED7" w14:textId="77777777" w:rsidR="00796002" w:rsidRDefault="00796002" w:rsidP="00796002">
      <w:pPr>
        <w:pStyle w:val="PL"/>
      </w:pPr>
      <w:r w:rsidRPr="00F11966">
        <w:t xml:space="preserve">    </w:t>
      </w:r>
      <w:r>
        <w:t xml:space="preserve"> </w:t>
      </w:r>
      <w:r w:rsidRPr="00F11966">
        <w:t xml:space="preserve"> description: </w:t>
      </w:r>
      <w:r>
        <w:t xml:space="preserve">This parameter provides information about the </w:t>
      </w:r>
      <w:r>
        <w:rPr>
          <w:rFonts w:cs="Arial"/>
          <w:szCs w:val="18"/>
        </w:rPr>
        <w:t>referenced binary body data.</w:t>
      </w:r>
    </w:p>
    <w:p w14:paraId="0C5980AD" w14:textId="77777777" w:rsidR="00E92CBF" w:rsidRPr="00F11966" w:rsidRDefault="00E92CBF" w:rsidP="00E92CBF">
      <w:pPr>
        <w:pStyle w:val="PL"/>
        <w:rPr>
          <w:lang w:val="en-US"/>
        </w:rPr>
      </w:pPr>
      <w:r w:rsidRPr="00F11966">
        <w:rPr>
          <w:lang w:val="en-US"/>
        </w:rPr>
        <w:t xml:space="preserve">      type: object</w:t>
      </w:r>
    </w:p>
    <w:p w14:paraId="60AA166E" w14:textId="77777777" w:rsidR="00E92CBF" w:rsidRPr="00F11966" w:rsidRDefault="00E92CBF" w:rsidP="00E92CBF">
      <w:pPr>
        <w:pStyle w:val="PL"/>
        <w:rPr>
          <w:lang w:val="en-US"/>
        </w:rPr>
      </w:pPr>
      <w:r w:rsidRPr="00F11966">
        <w:rPr>
          <w:lang w:val="en-US"/>
        </w:rPr>
        <w:t xml:space="preserve">      properties:</w:t>
      </w:r>
    </w:p>
    <w:p w14:paraId="782B72E4" w14:textId="77777777" w:rsidR="00E92CBF" w:rsidRPr="00F11966" w:rsidRDefault="00E92CBF" w:rsidP="00E92CBF">
      <w:pPr>
        <w:pStyle w:val="PL"/>
        <w:rPr>
          <w:lang w:val="en-US"/>
        </w:rPr>
      </w:pPr>
      <w:r w:rsidRPr="00F11966">
        <w:rPr>
          <w:lang w:val="en-US"/>
        </w:rPr>
        <w:t xml:space="preserve">        contentId:</w:t>
      </w:r>
    </w:p>
    <w:p w14:paraId="35E39B7A" w14:textId="77777777" w:rsidR="00E92CBF" w:rsidRPr="00F11966" w:rsidRDefault="00E92CBF" w:rsidP="00E92CBF">
      <w:pPr>
        <w:pStyle w:val="PL"/>
        <w:rPr>
          <w:lang w:val="en-US"/>
        </w:rPr>
      </w:pPr>
      <w:r w:rsidRPr="00F11966">
        <w:rPr>
          <w:lang w:val="en-US"/>
        </w:rPr>
        <w:t xml:space="preserve">          type: string</w:t>
      </w:r>
    </w:p>
    <w:p w14:paraId="71DBF435" w14:textId="77777777" w:rsidR="001D672E" w:rsidRDefault="001D672E" w:rsidP="001D672E">
      <w:pPr>
        <w:pStyle w:val="PL"/>
      </w:pPr>
      <w:r>
        <w:t xml:space="preserve">  </w:t>
      </w:r>
      <w:r w:rsidRPr="00F11966">
        <w:t xml:space="preserve">      </w:t>
      </w:r>
      <w:r>
        <w:t xml:space="preserve">  </w:t>
      </w:r>
      <w:r w:rsidRPr="00F11966">
        <w:t xml:space="preserve">description: </w:t>
      </w:r>
      <w:r w:rsidRPr="00F11966">
        <w:rPr>
          <w:rFonts w:cs="Arial"/>
          <w:szCs w:val="18"/>
        </w:rPr>
        <w:t>This IE shall contain the value of the Content-ID header of the referenced binary body part.</w:t>
      </w:r>
    </w:p>
    <w:p w14:paraId="77D05A87" w14:textId="77777777" w:rsidR="00E92CBF" w:rsidRPr="00F11966" w:rsidRDefault="00E92CBF" w:rsidP="00E92CBF">
      <w:pPr>
        <w:pStyle w:val="PL"/>
        <w:rPr>
          <w:lang w:val="en-US"/>
        </w:rPr>
      </w:pPr>
      <w:r w:rsidRPr="00F11966">
        <w:rPr>
          <w:lang w:val="en-US"/>
        </w:rPr>
        <w:t xml:space="preserve">      required:</w:t>
      </w:r>
    </w:p>
    <w:p w14:paraId="0F2DEAA0" w14:textId="77777777" w:rsidR="00E92CBF" w:rsidRPr="00F11966" w:rsidRDefault="00E92CBF" w:rsidP="00E92CBF">
      <w:pPr>
        <w:pStyle w:val="PL"/>
        <w:rPr>
          <w:lang w:val="en-US"/>
        </w:rPr>
      </w:pPr>
      <w:r w:rsidRPr="00F11966">
        <w:rPr>
          <w:lang w:val="en-US"/>
        </w:rPr>
        <w:t xml:space="preserve">        - contentId</w:t>
      </w:r>
    </w:p>
    <w:p w14:paraId="6F8EC015" w14:textId="77777777" w:rsidR="00E92CBF" w:rsidRPr="00F11966" w:rsidRDefault="00E92CBF" w:rsidP="00E92CBF">
      <w:pPr>
        <w:pStyle w:val="PL"/>
        <w:rPr>
          <w:lang w:val="en-US"/>
        </w:rPr>
      </w:pPr>
      <w:r w:rsidRPr="00F11966">
        <w:rPr>
          <w:lang w:val="en-US"/>
        </w:rPr>
        <w:t xml:space="preserve">    RefToBinaryDataRm:</w:t>
      </w:r>
    </w:p>
    <w:p w14:paraId="526BDC2A" w14:textId="77777777" w:rsidR="00025A13" w:rsidRPr="00F11966" w:rsidRDefault="00025A13" w:rsidP="00025A13">
      <w:pPr>
        <w:pStyle w:val="PL"/>
        <w:rPr>
          <w:lang w:val="en-US"/>
        </w:rPr>
      </w:pPr>
      <w:r w:rsidRPr="00F11966">
        <w:rPr>
          <w:lang w:val="en-US"/>
        </w:rPr>
        <w:t xml:space="preserve">     anyOf:</w:t>
      </w:r>
    </w:p>
    <w:p w14:paraId="0EEA1EE3" w14:textId="77777777" w:rsidR="00025A13" w:rsidRPr="00F11966" w:rsidRDefault="00025A13" w:rsidP="00025A13">
      <w:pPr>
        <w:pStyle w:val="PL"/>
        <w:rPr>
          <w:lang w:val="en-US"/>
        </w:rPr>
      </w:pPr>
      <w:r w:rsidRPr="00F11966">
        <w:rPr>
          <w:lang w:val="en-US"/>
        </w:rPr>
        <w:t xml:space="preserve">        - $ref: '#/components/schemas/RefToBinaryData'</w:t>
      </w:r>
    </w:p>
    <w:p w14:paraId="46AFA5F5" w14:textId="77777777" w:rsidR="00D17B01" w:rsidRPr="00F11966" w:rsidRDefault="00025A13" w:rsidP="00E92CBF">
      <w:pPr>
        <w:pStyle w:val="PL"/>
        <w:rPr>
          <w:lang w:val="en-US"/>
        </w:rPr>
      </w:pPr>
      <w:r w:rsidRPr="00F11966">
        <w:rPr>
          <w:lang w:val="en-US"/>
        </w:rPr>
        <w:t xml:space="preserve">        - $ref: '#/components/schemas/NullValue'</w:t>
      </w:r>
    </w:p>
    <w:p w14:paraId="5F821BD7" w14:textId="7C72CBCF" w:rsidR="001D672E" w:rsidRDefault="001D672E" w:rsidP="001D672E">
      <w:pPr>
        <w:pStyle w:val="PL"/>
      </w:pPr>
      <w:r>
        <w:t xml:space="preserve">  </w:t>
      </w:r>
      <w:r w:rsidRPr="00F11966">
        <w:t xml:space="preserve">   description: This data type is defined in the same way as the "</w:t>
      </w:r>
      <w:r w:rsidRPr="00F11966">
        <w:rPr>
          <w:lang w:eastAsia="zh-CN"/>
        </w:rPr>
        <w:t xml:space="preserve"> RefToBinaryData</w:t>
      </w:r>
      <w:r w:rsidRPr="00F11966">
        <w:t xml:space="preserve"> " data type, but with the OpenAPI </w:t>
      </w:r>
      <w:r w:rsidR="002163ED">
        <w:t>"nullable=</w:t>
      </w:r>
      <w:r w:rsidRPr="00F11966">
        <w:t xml:space="preserve"> true" property.</w:t>
      </w:r>
    </w:p>
    <w:p w14:paraId="5B7E8A62" w14:textId="77777777" w:rsidR="00E92CBF" w:rsidRPr="00F11966" w:rsidRDefault="00E92CBF" w:rsidP="00E92CBF">
      <w:pPr>
        <w:pStyle w:val="PL"/>
        <w:rPr>
          <w:lang w:val="en-US"/>
        </w:rPr>
      </w:pPr>
      <w:r w:rsidRPr="00F11966">
        <w:rPr>
          <w:lang w:val="en-US"/>
        </w:rPr>
        <w:t xml:space="preserve">    RouteToLocation:</w:t>
      </w:r>
    </w:p>
    <w:p w14:paraId="208FBE66" w14:textId="77777777" w:rsidR="00E92CBF" w:rsidRPr="00F11966" w:rsidRDefault="00E92CBF" w:rsidP="00E92CBF">
      <w:pPr>
        <w:pStyle w:val="PL"/>
        <w:rPr>
          <w:lang w:val="en-US"/>
        </w:rPr>
      </w:pPr>
      <w:r w:rsidRPr="00F11966">
        <w:rPr>
          <w:lang w:val="en-US"/>
        </w:rPr>
        <w:t xml:space="preserve">      type: object</w:t>
      </w:r>
    </w:p>
    <w:p w14:paraId="45881F01" w14:textId="77777777" w:rsidR="00E92CBF" w:rsidRPr="00F11966" w:rsidRDefault="00E92CBF" w:rsidP="00E92CBF">
      <w:pPr>
        <w:pStyle w:val="PL"/>
        <w:rPr>
          <w:lang w:val="en-US"/>
        </w:rPr>
      </w:pPr>
      <w:r w:rsidRPr="00F11966">
        <w:rPr>
          <w:lang w:val="en-US"/>
        </w:rPr>
        <w:t xml:space="preserve">      properties:</w:t>
      </w:r>
    </w:p>
    <w:p w14:paraId="121A3BF0" w14:textId="77777777" w:rsidR="00E92CBF" w:rsidRPr="00F11966" w:rsidRDefault="00E92CBF" w:rsidP="00E92CBF">
      <w:pPr>
        <w:pStyle w:val="PL"/>
        <w:rPr>
          <w:lang w:val="en-US"/>
        </w:rPr>
      </w:pPr>
      <w:r w:rsidRPr="00F11966">
        <w:rPr>
          <w:lang w:val="en-US"/>
        </w:rPr>
        <w:t xml:space="preserve">        dnai:</w:t>
      </w:r>
    </w:p>
    <w:p w14:paraId="137A201C" w14:textId="77777777" w:rsidR="00E92CBF" w:rsidRPr="00F11966" w:rsidRDefault="00E92CBF" w:rsidP="00E92CBF">
      <w:pPr>
        <w:pStyle w:val="PL"/>
        <w:rPr>
          <w:lang w:val="en-US"/>
        </w:rPr>
      </w:pPr>
      <w:r w:rsidRPr="00F11966">
        <w:rPr>
          <w:lang w:val="en-US"/>
        </w:rPr>
        <w:t xml:space="preserve">          $ref: '#/components/schemas/Dnai'</w:t>
      </w:r>
    </w:p>
    <w:p w14:paraId="4F2E954F" w14:textId="77777777" w:rsidR="00E92CBF" w:rsidRPr="00F11966" w:rsidRDefault="00E92CBF" w:rsidP="00E92CBF">
      <w:pPr>
        <w:pStyle w:val="PL"/>
        <w:rPr>
          <w:lang w:val="en-US"/>
        </w:rPr>
      </w:pPr>
      <w:r w:rsidRPr="00F11966">
        <w:rPr>
          <w:lang w:val="en-US"/>
        </w:rPr>
        <w:t xml:space="preserve">        routeInfo:</w:t>
      </w:r>
    </w:p>
    <w:p w14:paraId="4922C7F2" w14:textId="77777777" w:rsidR="00E92CBF" w:rsidRPr="00F11966" w:rsidRDefault="00E92CBF" w:rsidP="00E92CBF">
      <w:pPr>
        <w:pStyle w:val="PL"/>
        <w:rPr>
          <w:lang w:val="en-US"/>
        </w:rPr>
      </w:pPr>
      <w:r w:rsidRPr="00F11966">
        <w:rPr>
          <w:lang w:val="en-US"/>
        </w:rPr>
        <w:t xml:space="preserve">          $ref: '#/components/schemas/RouteInformation'</w:t>
      </w:r>
    </w:p>
    <w:p w14:paraId="565D7D5B" w14:textId="77777777" w:rsidR="00E92CBF" w:rsidRPr="00F11966" w:rsidRDefault="00E92CBF" w:rsidP="00E92CBF">
      <w:pPr>
        <w:pStyle w:val="PL"/>
        <w:rPr>
          <w:lang w:val="en-US"/>
        </w:rPr>
      </w:pPr>
      <w:r w:rsidRPr="00F11966">
        <w:rPr>
          <w:lang w:val="en-US"/>
        </w:rPr>
        <w:t xml:space="preserve">        routeProfId:</w:t>
      </w:r>
    </w:p>
    <w:p w14:paraId="5B9F0238" w14:textId="77777777" w:rsidR="00E92CBF" w:rsidRPr="00F11966" w:rsidRDefault="00E92CBF" w:rsidP="00E92CBF">
      <w:pPr>
        <w:pStyle w:val="PL"/>
        <w:rPr>
          <w:lang w:val="en-US"/>
        </w:rPr>
      </w:pPr>
      <w:r w:rsidRPr="00F11966">
        <w:rPr>
          <w:lang w:val="en-US"/>
        </w:rPr>
        <w:t xml:space="preserve">          type: string</w:t>
      </w:r>
    </w:p>
    <w:p w14:paraId="7E250956" w14:textId="77777777" w:rsidR="00E92CBF" w:rsidRPr="00F11966" w:rsidRDefault="00E92CBF" w:rsidP="00E92CBF">
      <w:pPr>
        <w:pStyle w:val="PL"/>
        <w:rPr>
          <w:lang w:val="en-US"/>
        </w:rPr>
      </w:pPr>
      <w:r w:rsidRPr="00F11966">
        <w:rPr>
          <w:lang w:val="en-US"/>
        </w:rPr>
        <w:t xml:space="preserve">          nullable: true</w:t>
      </w:r>
    </w:p>
    <w:p w14:paraId="1D8612B0" w14:textId="77777777" w:rsidR="001D672E" w:rsidRDefault="001D672E" w:rsidP="001D672E">
      <w:pPr>
        <w:pStyle w:val="PL"/>
      </w:pPr>
      <w:r>
        <w:t xml:space="preserve">  </w:t>
      </w:r>
      <w:r w:rsidRPr="00F11966">
        <w:t xml:space="preserve">      </w:t>
      </w:r>
      <w:r>
        <w:t xml:space="preserve">  </w:t>
      </w:r>
      <w:r w:rsidRPr="00F11966">
        <w:t xml:space="preserve">description: </w:t>
      </w:r>
      <w:r w:rsidRPr="00F11966">
        <w:rPr>
          <w:rFonts w:cs="Arial"/>
          <w:szCs w:val="18"/>
        </w:rPr>
        <w:t>Identifies the routing profile Id.</w:t>
      </w:r>
    </w:p>
    <w:p w14:paraId="6DE43721" w14:textId="77777777" w:rsidR="00E92CBF" w:rsidRPr="00F11966" w:rsidRDefault="00E92CBF" w:rsidP="00E92CBF">
      <w:pPr>
        <w:pStyle w:val="PL"/>
        <w:rPr>
          <w:lang w:val="en-US"/>
        </w:rPr>
      </w:pPr>
      <w:r w:rsidRPr="00F11966">
        <w:rPr>
          <w:lang w:val="en-US"/>
        </w:rPr>
        <w:t xml:space="preserve">      required:</w:t>
      </w:r>
    </w:p>
    <w:p w14:paraId="6723D5D0" w14:textId="77777777" w:rsidR="00E92CBF" w:rsidRPr="00F11966" w:rsidRDefault="00E92CBF" w:rsidP="00E92CBF">
      <w:pPr>
        <w:pStyle w:val="PL"/>
        <w:rPr>
          <w:lang w:val="en-US"/>
        </w:rPr>
      </w:pPr>
      <w:r w:rsidRPr="00F11966">
        <w:rPr>
          <w:lang w:val="en-US"/>
        </w:rPr>
        <w:t xml:space="preserve">        - dnai</w:t>
      </w:r>
    </w:p>
    <w:p w14:paraId="64CE6AE5" w14:textId="77777777" w:rsidR="00E92CBF" w:rsidRPr="00F11966" w:rsidRDefault="00E92CBF" w:rsidP="00E92CBF">
      <w:pPr>
        <w:pStyle w:val="PL"/>
      </w:pPr>
      <w:r w:rsidRPr="00F11966">
        <w:t xml:space="preserve">      anyOf:</w:t>
      </w:r>
    </w:p>
    <w:p w14:paraId="5DE7C754" w14:textId="77777777" w:rsidR="00E92CBF" w:rsidRPr="00F11966" w:rsidRDefault="00E92CBF" w:rsidP="00E92CBF">
      <w:pPr>
        <w:pStyle w:val="PL"/>
      </w:pPr>
      <w:r w:rsidRPr="00F11966">
        <w:t xml:space="preserve">        - required: [ routeInfo ]</w:t>
      </w:r>
    </w:p>
    <w:p w14:paraId="1FD6D030" w14:textId="77777777" w:rsidR="00E92CBF" w:rsidRPr="00F11966" w:rsidRDefault="00E92CBF" w:rsidP="00E92CBF">
      <w:pPr>
        <w:pStyle w:val="PL"/>
      </w:pPr>
      <w:r w:rsidRPr="00F11966">
        <w:t xml:space="preserve">        - required: [ routeProfId ]</w:t>
      </w:r>
    </w:p>
    <w:p w14:paraId="0EFD7FC8" w14:textId="77777777" w:rsidR="00E92CBF" w:rsidRPr="00F11966" w:rsidRDefault="00E92CBF" w:rsidP="00E92CBF">
      <w:pPr>
        <w:pStyle w:val="PL"/>
        <w:rPr>
          <w:lang w:val="en-US"/>
        </w:rPr>
      </w:pPr>
      <w:r w:rsidRPr="00F11966">
        <w:rPr>
          <w:lang w:val="en-US"/>
        </w:rPr>
        <w:t xml:space="preserve">      nullable: true</w:t>
      </w:r>
    </w:p>
    <w:p w14:paraId="5FDC3894" w14:textId="77777777" w:rsidR="001D672E" w:rsidRDefault="001D672E" w:rsidP="001D672E">
      <w:pPr>
        <w:pStyle w:val="PL"/>
      </w:pPr>
      <w:r>
        <w:t xml:space="preserve">      </w:t>
      </w:r>
      <w:r w:rsidRPr="00F11966">
        <w:t>description: Either the "routeInfo" attribute or the "routeProfId" attribute shall be included in the "RouteToLocation" data type</w:t>
      </w:r>
      <w:r>
        <w:t>.</w:t>
      </w:r>
    </w:p>
    <w:p w14:paraId="2E1BD3EE" w14:textId="77777777" w:rsidR="00E92CBF" w:rsidRPr="00F11966" w:rsidRDefault="00E92CBF" w:rsidP="00E92CBF">
      <w:pPr>
        <w:pStyle w:val="PL"/>
        <w:rPr>
          <w:lang w:val="en-US"/>
        </w:rPr>
      </w:pPr>
      <w:r w:rsidRPr="00F11966">
        <w:rPr>
          <w:lang w:val="en-US"/>
        </w:rPr>
        <w:t xml:space="preserve">    RouteInformation:</w:t>
      </w:r>
    </w:p>
    <w:p w14:paraId="7C9E14BE" w14:textId="77777777" w:rsidR="00E92CBF" w:rsidRPr="00F11966" w:rsidRDefault="00E92CBF" w:rsidP="00E92CBF">
      <w:pPr>
        <w:pStyle w:val="PL"/>
        <w:rPr>
          <w:lang w:val="en-US"/>
        </w:rPr>
      </w:pPr>
      <w:r w:rsidRPr="00F11966">
        <w:rPr>
          <w:lang w:val="en-US"/>
        </w:rPr>
        <w:t xml:space="preserve">      type: object</w:t>
      </w:r>
    </w:p>
    <w:p w14:paraId="578EC192" w14:textId="77777777" w:rsidR="00E92CBF" w:rsidRPr="00F11966" w:rsidRDefault="00E92CBF" w:rsidP="00E92CBF">
      <w:pPr>
        <w:pStyle w:val="PL"/>
        <w:rPr>
          <w:lang w:val="en-US"/>
        </w:rPr>
      </w:pPr>
      <w:r w:rsidRPr="00F11966">
        <w:rPr>
          <w:lang w:val="en-US"/>
        </w:rPr>
        <w:t xml:space="preserve">      properties:</w:t>
      </w:r>
    </w:p>
    <w:p w14:paraId="1AA4E452" w14:textId="77777777" w:rsidR="00E92CBF" w:rsidRPr="00F11966" w:rsidRDefault="00E92CBF" w:rsidP="00E92CBF">
      <w:pPr>
        <w:pStyle w:val="PL"/>
        <w:rPr>
          <w:lang w:val="en-US"/>
        </w:rPr>
      </w:pPr>
      <w:r w:rsidRPr="00F11966">
        <w:rPr>
          <w:lang w:val="en-US"/>
        </w:rPr>
        <w:t xml:space="preserve">        ipv4Addr:</w:t>
      </w:r>
    </w:p>
    <w:p w14:paraId="42D7CEF1" w14:textId="77777777" w:rsidR="00E92CBF" w:rsidRPr="00F11966" w:rsidRDefault="00E92CBF" w:rsidP="00E92CBF">
      <w:pPr>
        <w:pStyle w:val="PL"/>
        <w:rPr>
          <w:lang w:val="en-US"/>
        </w:rPr>
      </w:pPr>
      <w:r w:rsidRPr="00F11966">
        <w:rPr>
          <w:lang w:val="en-US"/>
        </w:rPr>
        <w:t xml:space="preserve">          $ref: '#/components/schemas/Ipv4Addr'</w:t>
      </w:r>
    </w:p>
    <w:p w14:paraId="6C2AD362" w14:textId="77777777" w:rsidR="00E92CBF" w:rsidRPr="00F11966" w:rsidRDefault="00E92CBF" w:rsidP="00E92CBF">
      <w:pPr>
        <w:pStyle w:val="PL"/>
        <w:rPr>
          <w:lang w:val="en-US"/>
        </w:rPr>
      </w:pPr>
      <w:r w:rsidRPr="00F11966">
        <w:rPr>
          <w:lang w:val="en-US"/>
        </w:rPr>
        <w:t xml:space="preserve">        ipv6Addr:</w:t>
      </w:r>
    </w:p>
    <w:p w14:paraId="41FC3CA7" w14:textId="77777777" w:rsidR="00E92CBF" w:rsidRPr="00F11966" w:rsidRDefault="00E92CBF" w:rsidP="00E92CBF">
      <w:pPr>
        <w:pStyle w:val="PL"/>
        <w:rPr>
          <w:lang w:val="en-US"/>
        </w:rPr>
      </w:pPr>
      <w:r w:rsidRPr="00F11966">
        <w:rPr>
          <w:lang w:val="en-US"/>
        </w:rPr>
        <w:t xml:space="preserve">          $ref: '#/components/schemas/Ipv6Addr'</w:t>
      </w:r>
    </w:p>
    <w:p w14:paraId="04AFBBCC" w14:textId="77777777" w:rsidR="00E92CBF" w:rsidRPr="00F11966" w:rsidRDefault="00E92CBF" w:rsidP="00E92CBF">
      <w:pPr>
        <w:pStyle w:val="PL"/>
        <w:rPr>
          <w:lang w:val="en-US"/>
        </w:rPr>
      </w:pPr>
      <w:r w:rsidRPr="00F11966">
        <w:rPr>
          <w:lang w:val="en-US"/>
        </w:rPr>
        <w:t xml:space="preserve">        portNumber:</w:t>
      </w:r>
    </w:p>
    <w:p w14:paraId="64C42E84" w14:textId="77777777" w:rsidR="00E92CBF" w:rsidRPr="00F11966" w:rsidRDefault="00E92CBF" w:rsidP="00E92CBF">
      <w:pPr>
        <w:pStyle w:val="PL"/>
        <w:rPr>
          <w:lang w:val="en-US"/>
        </w:rPr>
      </w:pPr>
      <w:r w:rsidRPr="00F11966">
        <w:rPr>
          <w:lang w:val="en-US"/>
        </w:rPr>
        <w:t xml:space="preserve">          $ref: '#/components/schemas/Uinteger'</w:t>
      </w:r>
    </w:p>
    <w:p w14:paraId="55395AA3" w14:textId="77777777" w:rsidR="00E92CBF" w:rsidRPr="00F11966" w:rsidRDefault="00E92CBF" w:rsidP="00E92CBF">
      <w:pPr>
        <w:pStyle w:val="PL"/>
        <w:rPr>
          <w:lang w:val="en-US"/>
        </w:rPr>
      </w:pPr>
      <w:r w:rsidRPr="00F11966">
        <w:rPr>
          <w:lang w:val="en-US"/>
        </w:rPr>
        <w:t xml:space="preserve">      required:</w:t>
      </w:r>
    </w:p>
    <w:p w14:paraId="14571382" w14:textId="77777777" w:rsidR="00E92CBF" w:rsidRPr="00F11966" w:rsidRDefault="00E92CBF" w:rsidP="00E92CBF">
      <w:pPr>
        <w:pStyle w:val="PL"/>
        <w:rPr>
          <w:lang w:val="en-US"/>
        </w:rPr>
      </w:pPr>
      <w:r w:rsidRPr="00F11966">
        <w:rPr>
          <w:lang w:val="en-US"/>
        </w:rPr>
        <w:t xml:space="preserve">        - portNumber</w:t>
      </w:r>
    </w:p>
    <w:p w14:paraId="6B94121A" w14:textId="77777777" w:rsidR="00E92CBF" w:rsidRDefault="00E92CBF" w:rsidP="00E92CBF">
      <w:pPr>
        <w:pStyle w:val="PL"/>
        <w:rPr>
          <w:lang w:val="en-US"/>
        </w:rPr>
      </w:pPr>
      <w:r w:rsidRPr="00F11966">
        <w:rPr>
          <w:lang w:val="en-US"/>
        </w:rPr>
        <w:t xml:space="preserve">      nullable: true</w:t>
      </w:r>
    </w:p>
    <w:p w14:paraId="3532057F" w14:textId="77777777" w:rsidR="00734E88" w:rsidRDefault="00734E88" w:rsidP="00734E88">
      <w:pPr>
        <w:pStyle w:val="PL"/>
      </w:pPr>
      <w:r>
        <w:t xml:space="preserve">      </w:t>
      </w:r>
      <w:r w:rsidRPr="00F11966">
        <w:t>description: At least one of the "ipv4Addr" attribute and the "ipv6Addr" attribute shall be included in the "RouteInformation" data type.</w:t>
      </w:r>
    </w:p>
    <w:p w14:paraId="5271D2CF" w14:textId="77777777" w:rsidR="00E92CBF" w:rsidRPr="00F11966" w:rsidRDefault="00E92CBF" w:rsidP="00E92CBF">
      <w:pPr>
        <w:pStyle w:val="PL"/>
      </w:pPr>
      <w:r w:rsidRPr="00F11966">
        <w:t xml:space="preserve">    Area:</w:t>
      </w:r>
    </w:p>
    <w:p w14:paraId="792ACCA0" w14:textId="77777777" w:rsidR="00796002" w:rsidRDefault="00796002" w:rsidP="00796002">
      <w:pPr>
        <w:pStyle w:val="PL"/>
      </w:pPr>
      <w:r w:rsidRPr="00F11966">
        <w:t xml:space="preserve">    </w:t>
      </w:r>
      <w:r>
        <w:t xml:space="preserve"> </w:t>
      </w:r>
      <w:r w:rsidRPr="00F11966">
        <w:t xml:space="preserve"> description: </w:t>
      </w:r>
      <w:r>
        <w:t>Provides area information.</w:t>
      </w:r>
    </w:p>
    <w:p w14:paraId="73B13CBE" w14:textId="77777777" w:rsidR="00E92CBF" w:rsidRPr="00F11966" w:rsidRDefault="00E92CBF" w:rsidP="00E92CBF">
      <w:pPr>
        <w:pStyle w:val="PL"/>
      </w:pPr>
      <w:r w:rsidRPr="00F11966">
        <w:t xml:space="preserve">      type: object</w:t>
      </w:r>
    </w:p>
    <w:p w14:paraId="71743FC1" w14:textId="77777777" w:rsidR="00E92CBF" w:rsidRPr="00F11966" w:rsidRDefault="00E92CBF" w:rsidP="00E92CBF">
      <w:pPr>
        <w:pStyle w:val="PL"/>
      </w:pPr>
      <w:r w:rsidRPr="00F11966">
        <w:t xml:space="preserve">      oneOf:</w:t>
      </w:r>
    </w:p>
    <w:p w14:paraId="13BEBD56" w14:textId="77777777" w:rsidR="00E92CBF" w:rsidRPr="00F11966" w:rsidRDefault="00E92CBF" w:rsidP="00E92CBF">
      <w:pPr>
        <w:pStyle w:val="PL"/>
      </w:pPr>
      <w:r w:rsidRPr="00F11966">
        <w:t xml:space="preserve">        - required:</w:t>
      </w:r>
    </w:p>
    <w:p w14:paraId="17724737" w14:textId="77777777" w:rsidR="00E92CBF" w:rsidRPr="00F11966" w:rsidRDefault="00E92CBF" w:rsidP="00E92CBF">
      <w:pPr>
        <w:pStyle w:val="PL"/>
      </w:pPr>
      <w:r w:rsidRPr="00F11966">
        <w:t xml:space="preserve">          - tacs</w:t>
      </w:r>
    </w:p>
    <w:p w14:paraId="1622BA96" w14:textId="77777777" w:rsidR="00E92CBF" w:rsidRPr="00F11966" w:rsidRDefault="00E92CBF" w:rsidP="00E92CBF">
      <w:pPr>
        <w:pStyle w:val="PL"/>
      </w:pPr>
      <w:r w:rsidRPr="00F11966">
        <w:t xml:space="preserve">        - required:</w:t>
      </w:r>
    </w:p>
    <w:p w14:paraId="4D5CC969" w14:textId="77777777" w:rsidR="00E92CBF" w:rsidRPr="00F11966" w:rsidRDefault="00E92CBF" w:rsidP="00E92CBF">
      <w:pPr>
        <w:pStyle w:val="PL"/>
      </w:pPr>
      <w:r w:rsidRPr="00F11966">
        <w:t xml:space="preserve">          - areaCode</w:t>
      </w:r>
    </w:p>
    <w:p w14:paraId="7BA78E78" w14:textId="77777777" w:rsidR="00E92CBF" w:rsidRPr="00F11966" w:rsidRDefault="00E92CBF" w:rsidP="00E92CBF">
      <w:pPr>
        <w:pStyle w:val="PL"/>
      </w:pPr>
      <w:r w:rsidRPr="00F11966">
        <w:t xml:space="preserve">      properties:</w:t>
      </w:r>
    </w:p>
    <w:p w14:paraId="66117CD0" w14:textId="77777777" w:rsidR="00E92CBF" w:rsidRPr="00F11966" w:rsidRDefault="00E92CBF" w:rsidP="00E92CBF">
      <w:pPr>
        <w:pStyle w:val="PL"/>
      </w:pPr>
      <w:r w:rsidRPr="00F11966">
        <w:lastRenderedPageBreak/>
        <w:t xml:space="preserve">        tacs:</w:t>
      </w:r>
    </w:p>
    <w:p w14:paraId="47EE3511" w14:textId="77777777" w:rsidR="00E92CBF" w:rsidRPr="00F11966" w:rsidRDefault="00E92CBF" w:rsidP="00E92CBF">
      <w:pPr>
        <w:pStyle w:val="PL"/>
      </w:pPr>
      <w:r w:rsidRPr="00F11966">
        <w:t xml:space="preserve">          type: array</w:t>
      </w:r>
    </w:p>
    <w:p w14:paraId="1876B089" w14:textId="77777777" w:rsidR="00E92CBF" w:rsidRPr="00F11966" w:rsidRDefault="00E92CBF" w:rsidP="00E92CBF">
      <w:pPr>
        <w:pStyle w:val="PL"/>
      </w:pPr>
      <w:r w:rsidRPr="00F11966">
        <w:t xml:space="preserve">          items:</w:t>
      </w:r>
    </w:p>
    <w:p w14:paraId="1C5F25B4" w14:textId="77777777" w:rsidR="00E92CBF" w:rsidRPr="00F11966" w:rsidRDefault="00E92CBF" w:rsidP="00E92CBF">
      <w:pPr>
        <w:pStyle w:val="PL"/>
      </w:pPr>
      <w:r w:rsidRPr="00F11966">
        <w:t xml:space="preserve">            $ref: '#/components/schemas/Tac'</w:t>
      </w:r>
    </w:p>
    <w:p w14:paraId="09362B22" w14:textId="77777777" w:rsidR="00E92CBF" w:rsidRPr="00F11966" w:rsidRDefault="00E92CBF" w:rsidP="00E92CBF">
      <w:pPr>
        <w:pStyle w:val="PL"/>
      </w:pPr>
      <w:r w:rsidRPr="00F11966">
        <w:t xml:space="preserve">          minItems: 1</w:t>
      </w:r>
    </w:p>
    <w:p w14:paraId="7E21686D" w14:textId="77777777" w:rsidR="00E92CBF" w:rsidRPr="00F11966" w:rsidRDefault="00E92CBF" w:rsidP="00E92CBF">
      <w:pPr>
        <w:pStyle w:val="PL"/>
      </w:pPr>
      <w:r w:rsidRPr="00F11966">
        <w:t xml:space="preserve">        areaCode:</w:t>
      </w:r>
    </w:p>
    <w:p w14:paraId="62B01CD3" w14:textId="77777777" w:rsidR="00E92CBF" w:rsidRPr="00F11966" w:rsidRDefault="00E92CBF" w:rsidP="00E92CBF">
      <w:pPr>
        <w:pStyle w:val="PL"/>
      </w:pPr>
      <w:r w:rsidRPr="00F11966">
        <w:t xml:space="preserve">            $ref: '#/components/schemas/AreaCode'</w:t>
      </w:r>
    </w:p>
    <w:p w14:paraId="194EB4FA" w14:textId="77777777" w:rsidR="00E92CBF" w:rsidRPr="00F11966" w:rsidRDefault="00E92CBF" w:rsidP="00E92CBF">
      <w:pPr>
        <w:pStyle w:val="PL"/>
      </w:pPr>
      <w:r w:rsidRPr="00F11966">
        <w:t xml:space="preserve">    ServiceAreaRestriction:</w:t>
      </w:r>
    </w:p>
    <w:p w14:paraId="0D368CA9" w14:textId="77777777" w:rsidR="00796002" w:rsidRDefault="00796002" w:rsidP="00796002">
      <w:pPr>
        <w:pStyle w:val="PL"/>
      </w:pPr>
      <w:r w:rsidRPr="00F11966">
        <w:t xml:space="preserve">    </w:t>
      </w:r>
      <w:r>
        <w:t xml:space="preserve"> </w:t>
      </w:r>
      <w:r w:rsidRPr="00F11966">
        <w:t xml:space="preserve"> description: </w:t>
      </w:r>
      <w:r>
        <w:t>Provides information about allowed or not allowed areas.</w:t>
      </w:r>
    </w:p>
    <w:p w14:paraId="7B81AAFE" w14:textId="77777777" w:rsidR="00E92CBF" w:rsidRPr="00F11966" w:rsidRDefault="00E92CBF" w:rsidP="00E92CBF">
      <w:pPr>
        <w:pStyle w:val="PL"/>
      </w:pPr>
      <w:r w:rsidRPr="00F11966">
        <w:t xml:space="preserve">      type: object</w:t>
      </w:r>
    </w:p>
    <w:p w14:paraId="3889B9C0" w14:textId="77777777" w:rsidR="00E92CBF" w:rsidRPr="00F11966" w:rsidRDefault="00E92CBF" w:rsidP="00E92CBF">
      <w:pPr>
        <w:pStyle w:val="PL"/>
      </w:pPr>
      <w:r w:rsidRPr="00F11966">
        <w:t xml:space="preserve">      properties:</w:t>
      </w:r>
    </w:p>
    <w:p w14:paraId="16A7CEBF" w14:textId="77777777" w:rsidR="00E92CBF" w:rsidRPr="00F11966" w:rsidRDefault="00E92CBF" w:rsidP="00E92CBF">
      <w:pPr>
        <w:pStyle w:val="PL"/>
      </w:pPr>
      <w:r w:rsidRPr="00F11966">
        <w:t xml:space="preserve">        restrictionType:</w:t>
      </w:r>
    </w:p>
    <w:p w14:paraId="3EB3409D" w14:textId="77777777" w:rsidR="00E92CBF" w:rsidRPr="00F11966" w:rsidRDefault="00E92CBF" w:rsidP="00E92CBF">
      <w:pPr>
        <w:pStyle w:val="PL"/>
      </w:pPr>
      <w:r w:rsidRPr="00F11966">
        <w:t xml:space="preserve">          $ref: '#/components/schemas/RestrictionType'</w:t>
      </w:r>
    </w:p>
    <w:p w14:paraId="7DC2AEF5" w14:textId="77777777" w:rsidR="00E92CBF" w:rsidRPr="00F11966" w:rsidRDefault="00E92CBF" w:rsidP="00E92CBF">
      <w:pPr>
        <w:pStyle w:val="PL"/>
      </w:pPr>
      <w:r w:rsidRPr="00F11966">
        <w:t xml:space="preserve">        areas:</w:t>
      </w:r>
    </w:p>
    <w:p w14:paraId="30BEEABC" w14:textId="77777777" w:rsidR="00E92CBF" w:rsidRPr="00F11966" w:rsidRDefault="00E92CBF" w:rsidP="00E92CBF">
      <w:pPr>
        <w:pStyle w:val="PL"/>
      </w:pPr>
      <w:r w:rsidRPr="00F11966">
        <w:t xml:space="preserve">          type: array</w:t>
      </w:r>
    </w:p>
    <w:p w14:paraId="27400058" w14:textId="77777777" w:rsidR="00E92CBF" w:rsidRPr="00F11966" w:rsidRDefault="00E92CBF" w:rsidP="00E92CBF">
      <w:pPr>
        <w:pStyle w:val="PL"/>
      </w:pPr>
      <w:r w:rsidRPr="00F11966">
        <w:t xml:space="preserve">          items:</w:t>
      </w:r>
    </w:p>
    <w:p w14:paraId="5D5A05D6" w14:textId="77777777" w:rsidR="00E92CBF" w:rsidRPr="00F11966" w:rsidRDefault="00E92CBF" w:rsidP="00E92CBF">
      <w:pPr>
        <w:pStyle w:val="PL"/>
      </w:pPr>
      <w:r w:rsidRPr="00F11966">
        <w:t xml:space="preserve">            $ref: '#/components/schemas/Area'</w:t>
      </w:r>
    </w:p>
    <w:p w14:paraId="619EC2B9" w14:textId="77777777" w:rsidR="00E92CBF" w:rsidRPr="00F11966" w:rsidRDefault="00E92CBF" w:rsidP="00E92CBF">
      <w:pPr>
        <w:pStyle w:val="PL"/>
      </w:pPr>
      <w:r w:rsidRPr="00F11966">
        <w:t xml:space="preserve">        maxNumOfTAs:</w:t>
      </w:r>
    </w:p>
    <w:p w14:paraId="22A12733" w14:textId="77777777" w:rsidR="00E92CBF" w:rsidRPr="00F11966" w:rsidRDefault="00E92CBF" w:rsidP="00E92CBF">
      <w:pPr>
        <w:pStyle w:val="PL"/>
      </w:pPr>
      <w:r w:rsidRPr="00F11966">
        <w:t xml:space="preserve">          $ref: '#/components/schemas/Uinteger'</w:t>
      </w:r>
    </w:p>
    <w:p w14:paraId="1B6989E6" w14:textId="77777777" w:rsidR="00E92CBF" w:rsidRPr="00F11966" w:rsidRDefault="00E92CBF" w:rsidP="00E92CBF">
      <w:pPr>
        <w:pStyle w:val="PL"/>
      </w:pPr>
      <w:r w:rsidRPr="00F11966">
        <w:t xml:space="preserve">        maxNumOfTAsForNotAllowedAreas:</w:t>
      </w:r>
    </w:p>
    <w:p w14:paraId="3ADC0323" w14:textId="77777777" w:rsidR="00E92CBF" w:rsidRPr="00F11966" w:rsidRDefault="00E92CBF" w:rsidP="00E92CBF">
      <w:pPr>
        <w:pStyle w:val="PL"/>
      </w:pPr>
      <w:r w:rsidRPr="00F11966">
        <w:t xml:space="preserve">          $ref: '#/components/schemas/Uinteger'</w:t>
      </w:r>
    </w:p>
    <w:p w14:paraId="2571339A" w14:textId="77777777" w:rsidR="00E92CBF" w:rsidRPr="00F11966" w:rsidRDefault="00E92CBF" w:rsidP="00E92CBF">
      <w:pPr>
        <w:pStyle w:val="PL"/>
      </w:pPr>
      <w:r w:rsidRPr="00F11966">
        <w:t xml:space="preserve">      allOf:</w:t>
      </w:r>
    </w:p>
    <w:p w14:paraId="02D56547" w14:textId="77777777" w:rsidR="00E92CBF" w:rsidRPr="00F11966" w:rsidRDefault="00E92CBF" w:rsidP="00E92CBF">
      <w:pPr>
        <w:pStyle w:val="PL"/>
      </w:pPr>
      <w:r w:rsidRPr="00F11966">
        <w:t xml:space="preserve">        #</w:t>
      </w:r>
    </w:p>
    <w:p w14:paraId="4F9B0F76" w14:textId="77777777" w:rsidR="00E92CBF" w:rsidRPr="00F11966" w:rsidRDefault="00E92CBF" w:rsidP="00E92CBF">
      <w:pPr>
        <w:pStyle w:val="PL"/>
      </w:pPr>
      <w:r w:rsidRPr="00F11966">
        <w:t xml:space="preserve">        # 1st condition: restrictionType and areas attributes shall be either both absent</w:t>
      </w:r>
    </w:p>
    <w:p w14:paraId="0AAD0454" w14:textId="77777777" w:rsidR="00E92CBF" w:rsidRPr="00F11966" w:rsidRDefault="00E92CBF" w:rsidP="00E92CBF">
      <w:pPr>
        <w:pStyle w:val="PL"/>
      </w:pPr>
      <w:r w:rsidRPr="00F11966">
        <w:t xml:space="preserve">        #                or both present</w:t>
      </w:r>
    </w:p>
    <w:p w14:paraId="2A8BC88F" w14:textId="77777777" w:rsidR="00E92CBF" w:rsidRPr="00F11966" w:rsidRDefault="00E92CBF" w:rsidP="00E92CBF">
      <w:pPr>
        <w:pStyle w:val="PL"/>
      </w:pPr>
      <w:r w:rsidRPr="00F11966">
        <w:t xml:space="preserve">        #</w:t>
      </w:r>
    </w:p>
    <w:p w14:paraId="4F99D8B6" w14:textId="77777777" w:rsidR="00E92CBF" w:rsidRPr="00F11966" w:rsidRDefault="00E92CBF" w:rsidP="00E92CBF">
      <w:pPr>
        <w:pStyle w:val="PL"/>
      </w:pPr>
      <w:r w:rsidRPr="00F11966">
        <w:t xml:space="preserve">        - oneOf:</w:t>
      </w:r>
    </w:p>
    <w:p w14:paraId="5C1B91E3" w14:textId="77777777" w:rsidR="00E92CBF" w:rsidRPr="00F11966" w:rsidRDefault="00E92CBF" w:rsidP="00E92CBF">
      <w:pPr>
        <w:pStyle w:val="PL"/>
      </w:pPr>
      <w:r w:rsidRPr="00F11966">
        <w:t xml:space="preserve">            - not:</w:t>
      </w:r>
    </w:p>
    <w:p w14:paraId="28B88E27" w14:textId="77777777" w:rsidR="00E92CBF" w:rsidRPr="00F11966" w:rsidRDefault="00E92CBF" w:rsidP="00E92CBF">
      <w:pPr>
        <w:pStyle w:val="PL"/>
      </w:pPr>
      <w:r w:rsidRPr="00F11966">
        <w:t xml:space="preserve">                required: [ restrictionType ]</w:t>
      </w:r>
    </w:p>
    <w:p w14:paraId="4B323C18" w14:textId="77777777" w:rsidR="00E92CBF" w:rsidRPr="00F11966" w:rsidRDefault="00E92CBF" w:rsidP="00E92CBF">
      <w:pPr>
        <w:pStyle w:val="PL"/>
      </w:pPr>
      <w:r w:rsidRPr="00F11966">
        <w:t xml:space="preserve">            - required: [ areas ]</w:t>
      </w:r>
    </w:p>
    <w:p w14:paraId="61383AF6" w14:textId="77777777" w:rsidR="00E92CBF" w:rsidRPr="00F11966" w:rsidRDefault="00E92CBF" w:rsidP="00E92CBF">
      <w:pPr>
        <w:pStyle w:val="PL"/>
      </w:pPr>
      <w:r w:rsidRPr="00F11966">
        <w:t xml:space="preserve">        #</w:t>
      </w:r>
    </w:p>
    <w:p w14:paraId="453ACBD4" w14:textId="77777777" w:rsidR="00E92CBF" w:rsidRPr="00F11966" w:rsidRDefault="00E92CBF" w:rsidP="00E92CBF">
      <w:pPr>
        <w:pStyle w:val="PL"/>
      </w:pPr>
      <w:r w:rsidRPr="00F11966">
        <w:t xml:space="preserve">        # 2nd condition: if restrictionType takes value NOT_ALLOWED_AREAS,</w:t>
      </w:r>
    </w:p>
    <w:p w14:paraId="7BAA6365" w14:textId="77777777" w:rsidR="00E92CBF" w:rsidRPr="00F11966" w:rsidRDefault="00E92CBF" w:rsidP="00E92CBF">
      <w:pPr>
        <w:pStyle w:val="PL"/>
      </w:pPr>
      <w:r w:rsidRPr="00F11966">
        <w:t xml:space="preserve">        #                then maxNumOfTAs shall be absent</w:t>
      </w:r>
    </w:p>
    <w:p w14:paraId="52B422A9" w14:textId="77777777" w:rsidR="00E92CBF" w:rsidRPr="00F11966" w:rsidRDefault="00E92CBF" w:rsidP="00E92CBF">
      <w:pPr>
        <w:pStyle w:val="PL"/>
      </w:pPr>
      <w:r w:rsidRPr="00F11966">
        <w:t xml:space="preserve">        #</w:t>
      </w:r>
    </w:p>
    <w:p w14:paraId="63A288BB" w14:textId="77777777" w:rsidR="00E92CBF" w:rsidRPr="00F11966" w:rsidRDefault="00E92CBF" w:rsidP="00E92CBF">
      <w:pPr>
        <w:pStyle w:val="PL"/>
      </w:pPr>
      <w:r w:rsidRPr="00F11966">
        <w:t xml:space="preserve">        - anyOf:</w:t>
      </w:r>
    </w:p>
    <w:p w14:paraId="6D6457E1" w14:textId="77777777" w:rsidR="00E92CBF" w:rsidRPr="00F11966" w:rsidRDefault="00E92CBF" w:rsidP="00E92CBF">
      <w:pPr>
        <w:pStyle w:val="PL"/>
      </w:pPr>
      <w:r w:rsidRPr="00F11966">
        <w:t xml:space="preserve">            - not:</w:t>
      </w:r>
    </w:p>
    <w:p w14:paraId="3D8C4CCC" w14:textId="77777777" w:rsidR="00E92CBF" w:rsidRPr="00F11966" w:rsidRDefault="00E92CBF" w:rsidP="00E92CBF">
      <w:pPr>
        <w:pStyle w:val="PL"/>
      </w:pPr>
      <w:r w:rsidRPr="00F11966">
        <w:t xml:space="preserve">                required: [ restrictionType ]</w:t>
      </w:r>
    </w:p>
    <w:p w14:paraId="4A6B03E7" w14:textId="77777777" w:rsidR="00E92CBF" w:rsidRPr="00F11966" w:rsidRDefault="00E92CBF" w:rsidP="00E92CBF">
      <w:pPr>
        <w:pStyle w:val="PL"/>
      </w:pPr>
      <w:r w:rsidRPr="00F11966">
        <w:t xml:space="preserve">                properties:</w:t>
      </w:r>
    </w:p>
    <w:p w14:paraId="06818DF0" w14:textId="77777777" w:rsidR="00E92CBF" w:rsidRPr="00F11966" w:rsidRDefault="00E92CBF" w:rsidP="00E92CBF">
      <w:pPr>
        <w:pStyle w:val="PL"/>
      </w:pPr>
      <w:r w:rsidRPr="00F11966">
        <w:t xml:space="preserve">                  restrictionType:</w:t>
      </w:r>
    </w:p>
    <w:p w14:paraId="332EDB92" w14:textId="77777777" w:rsidR="00E92CBF" w:rsidRPr="00F11966" w:rsidRDefault="00E92CBF" w:rsidP="00E92CBF">
      <w:pPr>
        <w:pStyle w:val="PL"/>
      </w:pPr>
      <w:r w:rsidRPr="00F11966">
        <w:t xml:space="preserve">                    type: string</w:t>
      </w:r>
    </w:p>
    <w:p w14:paraId="27AA5066" w14:textId="77777777" w:rsidR="00E92CBF" w:rsidRPr="00F11966" w:rsidRDefault="00E92CBF" w:rsidP="00E92CBF">
      <w:pPr>
        <w:pStyle w:val="PL"/>
      </w:pPr>
      <w:r w:rsidRPr="00F11966">
        <w:t xml:space="preserve">                    enum: [ NOT_ALLOWED_AREAS ]</w:t>
      </w:r>
    </w:p>
    <w:p w14:paraId="4BDB2329" w14:textId="77777777" w:rsidR="00E92CBF" w:rsidRPr="00F11966" w:rsidRDefault="00E92CBF" w:rsidP="00E92CBF">
      <w:pPr>
        <w:pStyle w:val="PL"/>
      </w:pPr>
      <w:r w:rsidRPr="00F11966">
        <w:t xml:space="preserve">            - not:</w:t>
      </w:r>
    </w:p>
    <w:p w14:paraId="30E0A806" w14:textId="77777777" w:rsidR="00E92CBF" w:rsidRPr="00F11966" w:rsidRDefault="00E92CBF" w:rsidP="00E92CBF">
      <w:pPr>
        <w:pStyle w:val="PL"/>
      </w:pPr>
      <w:r w:rsidRPr="00F11966">
        <w:t xml:space="preserve">                required: [ maxNumOfTAs ]</w:t>
      </w:r>
    </w:p>
    <w:p w14:paraId="359AB6A3" w14:textId="77777777" w:rsidR="00E92CBF" w:rsidRPr="00F11966" w:rsidRDefault="00E92CBF" w:rsidP="00E92CBF">
      <w:pPr>
        <w:pStyle w:val="PL"/>
      </w:pPr>
      <w:r w:rsidRPr="00F11966">
        <w:t xml:space="preserve">        #</w:t>
      </w:r>
    </w:p>
    <w:p w14:paraId="0B5D577F" w14:textId="77777777" w:rsidR="00E92CBF" w:rsidRPr="00F11966" w:rsidRDefault="00E92CBF" w:rsidP="00E92CBF">
      <w:pPr>
        <w:pStyle w:val="PL"/>
      </w:pPr>
      <w:r w:rsidRPr="00F11966">
        <w:t xml:space="preserve">        # 3rd condition: if restrictionType takes value ALLOWED_AREAS,</w:t>
      </w:r>
    </w:p>
    <w:p w14:paraId="16F2532B" w14:textId="77777777" w:rsidR="00E92CBF" w:rsidRPr="00F11966" w:rsidRDefault="00E92CBF" w:rsidP="00E92CBF">
      <w:pPr>
        <w:pStyle w:val="PL"/>
      </w:pPr>
      <w:r w:rsidRPr="00F11966">
        <w:t xml:space="preserve">        #                then maxNumOfTAsForNotAllowedAreas shall be absent</w:t>
      </w:r>
    </w:p>
    <w:p w14:paraId="696D5CA7" w14:textId="77777777" w:rsidR="00E92CBF" w:rsidRPr="00F11966" w:rsidRDefault="00E92CBF" w:rsidP="00E92CBF">
      <w:pPr>
        <w:pStyle w:val="PL"/>
      </w:pPr>
      <w:r w:rsidRPr="00F11966">
        <w:t xml:space="preserve">        #</w:t>
      </w:r>
    </w:p>
    <w:p w14:paraId="2388702D" w14:textId="77777777" w:rsidR="00E92CBF" w:rsidRPr="00F11966" w:rsidRDefault="00E92CBF" w:rsidP="00E92CBF">
      <w:pPr>
        <w:pStyle w:val="PL"/>
      </w:pPr>
      <w:r w:rsidRPr="00F11966">
        <w:t xml:space="preserve">        - anyOf:</w:t>
      </w:r>
    </w:p>
    <w:p w14:paraId="44442B57" w14:textId="77777777" w:rsidR="00E92CBF" w:rsidRPr="00F11966" w:rsidRDefault="00E92CBF" w:rsidP="00E92CBF">
      <w:pPr>
        <w:pStyle w:val="PL"/>
      </w:pPr>
      <w:r w:rsidRPr="00F11966">
        <w:t xml:space="preserve">            - not:</w:t>
      </w:r>
    </w:p>
    <w:p w14:paraId="063F7CE7" w14:textId="77777777" w:rsidR="00E92CBF" w:rsidRPr="00F11966" w:rsidRDefault="00E92CBF" w:rsidP="00E92CBF">
      <w:pPr>
        <w:pStyle w:val="PL"/>
      </w:pPr>
      <w:r w:rsidRPr="00F11966">
        <w:t xml:space="preserve">                required: [ restrictionType ]</w:t>
      </w:r>
    </w:p>
    <w:p w14:paraId="4CA76AA8" w14:textId="77777777" w:rsidR="00E92CBF" w:rsidRPr="00F11966" w:rsidRDefault="00E92CBF" w:rsidP="00E92CBF">
      <w:pPr>
        <w:pStyle w:val="PL"/>
      </w:pPr>
      <w:r w:rsidRPr="00F11966">
        <w:t xml:space="preserve">                properties:</w:t>
      </w:r>
    </w:p>
    <w:p w14:paraId="4DB38679" w14:textId="77777777" w:rsidR="00E92CBF" w:rsidRPr="00F11966" w:rsidRDefault="00E92CBF" w:rsidP="00E92CBF">
      <w:pPr>
        <w:pStyle w:val="PL"/>
      </w:pPr>
      <w:r w:rsidRPr="00F11966">
        <w:t xml:space="preserve">                  restrictionType:</w:t>
      </w:r>
    </w:p>
    <w:p w14:paraId="7B3AA8D2" w14:textId="77777777" w:rsidR="00E92CBF" w:rsidRPr="00F11966" w:rsidRDefault="00E92CBF" w:rsidP="00E92CBF">
      <w:pPr>
        <w:pStyle w:val="PL"/>
      </w:pPr>
      <w:r w:rsidRPr="00F11966">
        <w:t xml:space="preserve">                    type: string</w:t>
      </w:r>
    </w:p>
    <w:p w14:paraId="146B6A77" w14:textId="77777777" w:rsidR="00E92CBF" w:rsidRPr="00F11966" w:rsidRDefault="00E92CBF" w:rsidP="00E92CBF">
      <w:pPr>
        <w:pStyle w:val="PL"/>
      </w:pPr>
      <w:r w:rsidRPr="00F11966">
        <w:t xml:space="preserve">                    enum: [ ALLOWED_AREAS ]</w:t>
      </w:r>
    </w:p>
    <w:p w14:paraId="77E0198A" w14:textId="77777777" w:rsidR="00E92CBF" w:rsidRPr="00F11966" w:rsidRDefault="00E92CBF" w:rsidP="00E92CBF">
      <w:pPr>
        <w:pStyle w:val="PL"/>
      </w:pPr>
      <w:r w:rsidRPr="00F11966">
        <w:t xml:space="preserve">            - not:</w:t>
      </w:r>
    </w:p>
    <w:p w14:paraId="6B40B9D1" w14:textId="77777777" w:rsidR="00E92CBF" w:rsidRPr="00F11966" w:rsidRDefault="00E92CBF" w:rsidP="00E92CBF">
      <w:pPr>
        <w:pStyle w:val="PL"/>
      </w:pPr>
      <w:r w:rsidRPr="00F11966">
        <w:t xml:space="preserve">                required: [ maxNumOfTAsForNotAllowedAreas ]</w:t>
      </w:r>
    </w:p>
    <w:p w14:paraId="45B2A38C" w14:textId="77777777" w:rsidR="00E92CBF" w:rsidRPr="00F11966" w:rsidRDefault="00E92CBF" w:rsidP="00E92CBF">
      <w:pPr>
        <w:pStyle w:val="PL"/>
      </w:pPr>
      <w:r w:rsidRPr="00F11966">
        <w:t xml:space="preserve">    PresenceInfo:</w:t>
      </w:r>
    </w:p>
    <w:p w14:paraId="71390D32" w14:textId="77777777" w:rsidR="00E92CBF" w:rsidRPr="00F11966" w:rsidRDefault="00E92CBF" w:rsidP="00E92CBF">
      <w:pPr>
        <w:pStyle w:val="PL"/>
      </w:pPr>
      <w:r w:rsidRPr="00F11966">
        <w:t xml:space="preserve">      type: object</w:t>
      </w:r>
    </w:p>
    <w:p w14:paraId="34BC211D" w14:textId="77777777" w:rsidR="00E92CBF" w:rsidRPr="00F11966" w:rsidRDefault="00E92CBF" w:rsidP="00E92CBF">
      <w:pPr>
        <w:pStyle w:val="PL"/>
      </w:pPr>
      <w:r w:rsidRPr="00F11966">
        <w:t xml:space="preserve">      properties:</w:t>
      </w:r>
    </w:p>
    <w:p w14:paraId="304F2962" w14:textId="77777777" w:rsidR="00E92CBF" w:rsidRPr="00F11966" w:rsidRDefault="00E92CBF" w:rsidP="00E92CBF">
      <w:pPr>
        <w:pStyle w:val="PL"/>
      </w:pPr>
      <w:r w:rsidRPr="00F11966">
        <w:t xml:space="preserve">        praId:</w:t>
      </w:r>
    </w:p>
    <w:p w14:paraId="67F351E4" w14:textId="77777777" w:rsidR="00E92CBF" w:rsidRPr="00F11966" w:rsidRDefault="00E92CBF" w:rsidP="00E92CBF">
      <w:pPr>
        <w:pStyle w:val="PL"/>
      </w:pPr>
      <w:r w:rsidRPr="00F11966">
        <w:t xml:space="preserve">          type: string</w:t>
      </w:r>
    </w:p>
    <w:p w14:paraId="2204A204" w14:textId="77777777" w:rsidR="00B47AAA" w:rsidRDefault="00B47AAA" w:rsidP="00B47AAA">
      <w:pPr>
        <w:pStyle w:val="PL"/>
      </w:pPr>
      <w:r>
        <w:t xml:space="preserve">  </w:t>
      </w:r>
      <w:r w:rsidRPr="00F11966">
        <w:t xml:space="preserve">      </w:t>
      </w:r>
      <w:r>
        <w:t xml:space="preserve">  </w:t>
      </w:r>
      <w:r w:rsidRPr="00F11966">
        <w:t>description:</w:t>
      </w:r>
      <w:r>
        <w:t xml:space="preserve"> &gt;</w:t>
      </w:r>
    </w:p>
    <w:p w14:paraId="26C83C36" w14:textId="77777777" w:rsidR="00B47AAA" w:rsidRDefault="00B47AAA" w:rsidP="00B47AAA">
      <w:pPr>
        <w:pStyle w:val="PL"/>
        <w:rPr>
          <w:lang w:eastAsia="zh-CN"/>
        </w:rPr>
      </w:pPr>
      <w:r>
        <w:rPr>
          <w:lang w:eastAsia="zh-CN"/>
        </w:rPr>
        <w:t xml:space="preserve">            </w:t>
      </w:r>
      <w:r w:rsidRPr="00F11966">
        <w:rPr>
          <w:lang w:eastAsia="zh-CN"/>
        </w:rPr>
        <w:t>Represents an identifier of the Presence Reporting Area (see clause 28.10 of 3GPP</w:t>
      </w:r>
      <w:r>
        <w:rPr>
          <w:lang w:eastAsia="zh-CN"/>
        </w:rPr>
        <w:t xml:space="preserve"> TS </w:t>
      </w:r>
      <w:r w:rsidRPr="00F11966">
        <w:rPr>
          <w:lang w:eastAsia="zh-CN"/>
        </w:rPr>
        <w:t>23.003. This IE shall be present if the Area of Interest subscribed or reported is a Presence Reporting Area or a Set of Core Network predefined Presence Reporting Areas.</w:t>
      </w:r>
    </w:p>
    <w:p w14:paraId="6ABAA567" w14:textId="77777777" w:rsidR="00B47AAA" w:rsidRDefault="00B47AAA" w:rsidP="00B47AAA">
      <w:pPr>
        <w:pStyle w:val="PL"/>
        <w:rPr>
          <w:lang w:eastAsia="zh-CN"/>
        </w:rPr>
      </w:pPr>
      <w:r>
        <w:rPr>
          <w:lang w:eastAsia="zh-CN"/>
        </w:rPr>
        <w:t xml:space="preserve">            </w:t>
      </w:r>
      <w:r w:rsidRPr="00623C20">
        <w:rPr>
          <w:lang w:eastAsia="zh-CN"/>
        </w:rPr>
        <w:t>When present, it shall be encoded as a string representing an integer in the following ranges:</w:t>
      </w:r>
    </w:p>
    <w:p w14:paraId="15684CB1" w14:textId="77777777" w:rsidR="00B47AAA" w:rsidRDefault="00B47AAA" w:rsidP="00B47AAA">
      <w:pPr>
        <w:pStyle w:val="PL"/>
        <w:rPr>
          <w:lang w:eastAsia="zh-CN"/>
        </w:rPr>
      </w:pPr>
      <w:r>
        <w:rPr>
          <w:lang w:eastAsia="zh-CN"/>
        </w:rPr>
        <w:t xml:space="preserve">            </w:t>
      </w:r>
      <w:r w:rsidRPr="00623C20">
        <w:rPr>
          <w:lang w:eastAsia="zh-CN"/>
        </w:rPr>
        <w:t>0 to 8 388 607 for UE-dedicated PRA</w:t>
      </w:r>
    </w:p>
    <w:p w14:paraId="5D52E7D5" w14:textId="77777777" w:rsidR="00B47AAA" w:rsidRDefault="00B47AAA" w:rsidP="00B47AAA">
      <w:pPr>
        <w:pStyle w:val="PL"/>
        <w:rPr>
          <w:lang w:eastAsia="zh-CN"/>
        </w:rPr>
      </w:pPr>
      <w:r>
        <w:rPr>
          <w:lang w:eastAsia="zh-CN"/>
        </w:rPr>
        <w:t xml:space="preserve">            </w:t>
      </w:r>
      <w:r w:rsidRPr="00623C20">
        <w:rPr>
          <w:lang w:eastAsia="zh-CN"/>
        </w:rPr>
        <w:t>8 388 608 to 16 777 215 for Core Network predefined PRA</w:t>
      </w:r>
    </w:p>
    <w:p w14:paraId="5094C5CC" w14:textId="77777777" w:rsidR="00B47AAA" w:rsidRDefault="00B47AAA" w:rsidP="00B47AAA">
      <w:pPr>
        <w:pStyle w:val="PL"/>
        <w:rPr>
          <w:lang w:eastAsia="zh-CN"/>
        </w:rPr>
      </w:pPr>
      <w:r>
        <w:rPr>
          <w:lang w:eastAsia="zh-CN"/>
        </w:rPr>
        <w:t xml:space="preserve">            </w:t>
      </w:r>
      <w:r w:rsidRPr="00F11966">
        <w:rPr>
          <w:lang w:eastAsia="zh-CN"/>
        </w:rPr>
        <w:t>Examples:</w:t>
      </w:r>
    </w:p>
    <w:p w14:paraId="767500C4" w14:textId="77777777" w:rsidR="00B47AAA" w:rsidRDefault="00B47AAA" w:rsidP="00B47AAA">
      <w:pPr>
        <w:pStyle w:val="PL"/>
        <w:rPr>
          <w:lang w:eastAsia="zh-CN"/>
        </w:rPr>
      </w:pPr>
      <w:r>
        <w:rPr>
          <w:lang w:eastAsia="zh-CN"/>
        </w:rPr>
        <w:t xml:space="preserve">            </w:t>
      </w:r>
      <w:r w:rsidRPr="00F11966">
        <w:rPr>
          <w:lang w:eastAsia="zh-CN"/>
        </w:rPr>
        <w:t>PRA ID 123 is encoded as "123"</w:t>
      </w:r>
    </w:p>
    <w:p w14:paraId="01AB615C" w14:textId="77777777" w:rsidR="00B47AAA" w:rsidRDefault="00B47AAA" w:rsidP="00B47AAA">
      <w:pPr>
        <w:pStyle w:val="PL"/>
      </w:pPr>
      <w:r>
        <w:t xml:space="preserve">            </w:t>
      </w:r>
      <w:r w:rsidRPr="00F11966">
        <w:t>PRA ID 11 238 660 is encoded as "11238660"</w:t>
      </w:r>
    </w:p>
    <w:p w14:paraId="7C9987FE" w14:textId="77777777" w:rsidR="00810A0F" w:rsidRPr="00F11966" w:rsidRDefault="00810A0F" w:rsidP="00810A0F">
      <w:pPr>
        <w:pStyle w:val="PL"/>
      </w:pPr>
      <w:r w:rsidRPr="00F11966">
        <w:t xml:space="preserve">        additionalPraId:</w:t>
      </w:r>
    </w:p>
    <w:p w14:paraId="29031841" w14:textId="77777777" w:rsidR="00810A0F" w:rsidRPr="00F11966" w:rsidRDefault="00810A0F" w:rsidP="00810A0F">
      <w:pPr>
        <w:pStyle w:val="PL"/>
      </w:pPr>
      <w:r w:rsidRPr="00F11966">
        <w:t xml:space="preserve">          type: string</w:t>
      </w:r>
    </w:p>
    <w:p w14:paraId="04B4B2B4" w14:textId="77777777" w:rsidR="00B47AAA" w:rsidRDefault="00B47AAA" w:rsidP="00B47AAA">
      <w:pPr>
        <w:pStyle w:val="PL"/>
      </w:pPr>
      <w:r>
        <w:t xml:space="preserve">  </w:t>
      </w:r>
      <w:r w:rsidRPr="00F11966">
        <w:t xml:space="preserve">      </w:t>
      </w:r>
      <w:r>
        <w:t xml:space="preserve">  </w:t>
      </w:r>
      <w:r w:rsidRPr="00F11966">
        <w:t>description:</w:t>
      </w:r>
      <w:r>
        <w:t xml:space="preserve"> &gt;</w:t>
      </w:r>
    </w:p>
    <w:p w14:paraId="233847A8" w14:textId="77777777" w:rsidR="00B47AAA" w:rsidRDefault="00B47AAA" w:rsidP="00B47AAA">
      <w:pPr>
        <w:pStyle w:val="PL"/>
      </w:pPr>
      <w:r>
        <w:t xml:space="preserve">            </w:t>
      </w:r>
      <w:r w:rsidRPr="00F11966">
        <w:t>This IE may be present if the praId IE is present and if it contains a PRA identifier referring to a set of Core Network predefined Presence Reporting Areas.</w:t>
      </w:r>
    </w:p>
    <w:p w14:paraId="4121CE93" w14:textId="77777777" w:rsidR="00B47AAA" w:rsidRDefault="00B47AAA" w:rsidP="00B47AAA">
      <w:pPr>
        <w:pStyle w:val="PL"/>
      </w:pPr>
      <w:r>
        <w:rPr>
          <w:lang w:eastAsia="ko-KR"/>
        </w:rPr>
        <w:lastRenderedPageBreak/>
        <w:t xml:space="preserve">            </w:t>
      </w:r>
      <w:r w:rsidRPr="00F11966">
        <w:rPr>
          <w:lang w:eastAsia="ko-KR"/>
        </w:rPr>
        <w:t>When present, this IE shall contain a PRA Identifier of an individual PRA within the Set of Core Network predefined Presence Reporting Areas indicated by the praId IE.</w:t>
      </w:r>
    </w:p>
    <w:p w14:paraId="76C64E8D" w14:textId="77777777" w:rsidR="00E92CBF" w:rsidRPr="00F11966" w:rsidRDefault="00E92CBF" w:rsidP="00E92CBF">
      <w:pPr>
        <w:pStyle w:val="PL"/>
      </w:pPr>
      <w:r w:rsidRPr="00F11966">
        <w:t xml:space="preserve">        presenceState:</w:t>
      </w:r>
    </w:p>
    <w:p w14:paraId="30C0685E" w14:textId="77777777" w:rsidR="00E92CBF" w:rsidRPr="00F11966" w:rsidRDefault="00E92CBF" w:rsidP="00E92CBF">
      <w:pPr>
        <w:pStyle w:val="PL"/>
      </w:pPr>
      <w:r w:rsidRPr="00F11966">
        <w:t xml:space="preserve">          $ref: '#/components/schemas/PresenceState'</w:t>
      </w:r>
    </w:p>
    <w:p w14:paraId="60709C6A" w14:textId="77777777" w:rsidR="00E92CBF" w:rsidRPr="00F11966" w:rsidRDefault="00E92CBF" w:rsidP="00E92CBF">
      <w:pPr>
        <w:pStyle w:val="PL"/>
      </w:pPr>
      <w:r w:rsidRPr="00F11966">
        <w:t xml:space="preserve">        trackingAreaList:</w:t>
      </w:r>
    </w:p>
    <w:p w14:paraId="5B2D662C" w14:textId="77777777" w:rsidR="00E92CBF" w:rsidRPr="00F11966" w:rsidRDefault="00E92CBF" w:rsidP="00E92CBF">
      <w:pPr>
        <w:pStyle w:val="PL"/>
      </w:pPr>
      <w:r w:rsidRPr="00F11966">
        <w:t xml:space="preserve">          type: array</w:t>
      </w:r>
    </w:p>
    <w:p w14:paraId="77B593C0" w14:textId="77777777" w:rsidR="00E92CBF" w:rsidRPr="00F11966" w:rsidRDefault="00E92CBF" w:rsidP="00E92CBF">
      <w:pPr>
        <w:pStyle w:val="PL"/>
      </w:pPr>
      <w:r w:rsidRPr="00F11966">
        <w:t xml:space="preserve">          items:</w:t>
      </w:r>
    </w:p>
    <w:p w14:paraId="0BF230ED" w14:textId="77777777" w:rsidR="00E92CBF" w:rsidRPr="00F11966" w:rsidRDefault="00E92CBF" w:rsidP="00E92CBF">
      <w:pPr>
        <w:pStyle w:val="PL"/>
      </w:pPr>
      <w:r w:rsidRPr="00F11966">
        <w:t xml:space="preserve">            $ref: '#/components/schemas/Tai'</w:t>
      </w:r>
    </w:p>
    <w:p w14:paraId="654BB775" w14:textId="77777777" w:rsidR="00E92CBF" w:rsidRPr="00F11966" w:rsidRDefault="00E92CBF" w:rsidP="00E92CBF">
      <w:pPr>
        <w:pStyle w:val="PL"/>
      </w:pPr>
      <w:r w:rsidRPr="00F11966">
        <w:t xml:space="preserve">          minItems: 1</w:t>
      </w:r>
    </w:p>
    <w:p w14:paraId="581C5A85" w14:textId="77777777" w:rsidR="00B47AAA" w:rsidRDefault="00B47AAA" w:rsidP="00B47AAA">
      <w:pPr>
        <w:pStyle w:val="PL"/>
      </w:pPr>
      <w:r>
        <w:t xml:space="preserve">  </w:t>
      </w:r>
      <w:r w:rsidRPr="00F11966">
        <w:t xml:space="preserve">      </w:t>
      </w:r>
      <w:r>
        <w:t xml:space="preserve">  </w:t>
      </w:r>
      <w:r w:rsidRPr="00F11966">
        <w:t>description:</w:t>
      </w:r>
      <w:r>
        <w:t xml:space="preserve"> </w:t>
      </w:r>
      <w:r w:rsidRPr="00F11966">
        <w:rPr>
          <w:rFonts w:cs="Arial"/>
          <w:szCs w:val="18"/>
          <w:lang w:eastAsia="zh-CN"/>
        </w:rPr>
        <w:t>Represents the list of tracking areas that constitutes the area. This IE shall be present if the subscription or the event report is for tracking UE presence in the tracking areas. For non 3GPP access the TAI shall be the N3GPP TAI.</w:t>
      </w:r>
    </w:p>
    <w:p w14:paraId="24C9E8A9" w14:textId="77777777" w:rsidR="00E92CBF" w:rsidRPr="00F11966" w:rsidRDefault="00E92CBF" w:rsidP="00E92CBF">
      <w:pPr>
        <w:pStyle w:val="PL"/>
      </w:pPr>
      <w:r w:rsidRPr="00F11966">
        <w:t xml:space="preserve">        ecgiList:</w:t>
      </w:r>
    </w:p>
    <w:p w14:paraId="70EF571C" w14:textId="77777777" w:rsidR="00E92CBF" w:rsidRPr="00F11966" w:rsidRDefault="00E92CBF" w:rsidP="00E92CBF">
      <w:pPr>
        <w:pStyle w:val="PL"/>
      </w:pPr>
      <w:r w:rsidRPr="00F11966">
        <w:t xml:space="preserve">          type: array</w:t>
      </w:r>
    </w:p>
    <w:p w14:paraId="28EDC476" w14:textId="77777777" w:rsidR="00E92CBF" w:rsidRPr="00F11966" w:rsidRDefault="00E92CBF" w:rsidP="00E92CBF">
      <w:pPr>
        <w:pStyle w:val="PL"/>
      </w:pPr>
      <w:r w:rsidRPr="00F11966">
        <w:t xml:space="preserve">          items:</w:t>
      </w:r>
    </w:p>
    <w:p w14:paraId="44969CF0" w14:textId="77777777" w:rsidR="00E92CBF" w:rsidRPr="00F11966" w:rsidRDefault="00E92CBF" w:rsidP="00E92CBF">
      <w:pPr>
        <w:pStyle w:val="PL"/>
      </w:pPr>
      <w:r w:rsidRPr="00F11966">
        <w:t xml:space="preserve">            $ref: '#/components/schemas/Ecgi'</w:t>
      </w:r>
    </w:p>
    <w:p w14:paraId="610F7442" w14:textId="77777777" w:rsidR="00E92CBF" w:rsidRPr="00F11966" w:rsidRDefault="00E92CBF" w:rsidP="00E92CBF">
      <w:pPr>
        <w:pStyle w:val="PL"/>
      </w:pPr>
      <w:r w:rsidRPr="00F11966">
        <w:t xml:space="preserve">          minItems: 1</w:t>
      </w:r>
    </w:p>
    <w:p w14:paraId="17EFB03B" w14:textId="77777777" w:rsidR="00B47AAA" w:rsidRDefault="00B47AAA" w:rsidP="00B47AAA">
      <w:pPr>
        <w:pStyle w:val="PL"/>
      </w:pPr>
      <w:r>
        <w:t xml:space="preserve">  </w:t>
      </w:r>
      <w:r w:rsidRPr="00F11966">
        <w:t xml:space="preserve">      </w:t>
      </w:r>
      <w:r>
        <w:t xml:space="preserve">  </w:t>
      </w:r>
      <w:r w:rsidRPr="00F11966">
        <w:t>description:</w:t>
      </w:r>
      <w:r>
        <w:t xml:space="preserve"> </w:t>
      </w:r>
      <w:r w:rsidRPr="00F11966">
        <w:t xml:space="preserve">Represents the list of EUTRAN cell Ids </w:t>
      </w:r>
      <w:r w:rsidRPr="00F11966">
        <w:rPr>
          <w:rFonts w:cs="Arial"/>
          <w:szCs w:val="18"/>
          <w:lang w:eastAsia="zh-CN"/>
        </w:rPr>
        <w:t>that constitutes the area</w:t>
      </w:r>
      <w:r w:rsidRPr="00F11966">
        <w:t>. This IE shall be present if the Area of Interest subscribed is a list of EUTRAN cell Ids.</w:t>
      </w:r>
    </w:p>
    <w:p w14:paraId="28EBF659" w14:textId="77777777" w:rsidR="00E92CBF" w:rsidRPr="00F11966" w:rsidRDefault="00E92CBF" w:rsidP="00E92CBF">
      <w:pPr>
        <w:pStyle w:val="PL"/>
      </w:pPr>
      <w:r w:rsidRPr="00F11966">
        <w:t xml:space="preserve">        ncgiList:</w:t>
      </w:r>
    </w:p>
    <w:p w14:paraId="7F567D29" w14:textId="77777777" w:rsidR="00E92CBF" w:rsidRPr="00F11966" w:rsidRDefault="00E92CBF" w:rsidP="00E92CBF">
      <w:pPr>
        <w:pStyle w:val="PL"/>
      </w:pPr>
      <w:r w:rsidRPr="00F11966">
        <w:t xml:space="preserve">          type: array</w:t>
      </w:r>
    </w:p>
    <w:p w14:paraId="340C7D04" w14:textId="77777777" w:rsidR="00E92CBF" w:rsidRPr="00F11966" w:rsidRDefault="00E92CBF" w:rsidP="00E92CBF">
      <w:pPr>
        <w:pStyle w:val="PL"/>
      </w:pPr>
      <w:r w:rsidRPr="00F11966">
        <w:t xml:space="preserve">          items:</w:t>
      </w:r>
    </w:p>
    <w:p w14:paraId="5E24C450" w14:textId="77777777" w:rsidR="00E92CBF" w:rsidRPr="00F11966" w:rsidRDefault="00E92CBF" w:rsidP="00E92CBF">
      <w:pPr>
        <w:pStyle w:val="PL"/>
      </w:pPr>
      <w:r w:rsidRPr="00F11966">
        <w:t xml:space="preserve">            $ref: '#/components/schemas/Ncgi'</w:t>
      </w:r>
    </w:p>
    <w:p w14:paraId="438C244D" w14:textId="77777777" w:rsidR="00E92CBF" w:rsidRPr="00F11966" w:rsidRDefault="00E92CBF" w:rsidP="00E92CBF">
      <w:pPr>
        <w:pStyle w:val="PL"/>
      </w:pPr>
      <w:r w:rsidRPr="00F11966">
        <w:t xml:space="preserve">          minItems: 1</w:t>
      </w:r>
    </w:p>
    <w:p w14:paraId="34F36A91" w14:textId="77777777" w:rsidR="00B47AAA" w:rsidRDefault="00B47AAA" w:rsidP="00B47AAA">
      <w:pPr>
        <w:pStyle w:val="PL"/>
      </w:pPr>
      <w:r>
        <w:t xml:space="preserve">  </w:t>
      </w:r>
      <w:r w:rsidRPr="00F11966">
        <w:t xml:space="preserve">     </w:t>
      </w:r>
      <w:r>
        <w:t xml:space="preserve">   </w:t>
      </w:r>
      <w:r w:rsidRPr="00F11966">
        <w:t>description:</w:t>
      </w:r>
      <w:r>
        <w:t xml:space="preserve"> </w:t>
      </w:r>
      <w:r w:rsidRPr="00F11966">
        <w:t xml:space="preserve">Represents the list of NR cell Ids </w:t>
      </w:r>
      <w:r w:rsidRPr="00F11966">
        <w:rPr>
          <w:rFonts w:cs="Arial"/>
          <w:szCs w:val="18"/>
          <w:lang w:eastAsia="zh-CN"/>
        </w:rPr>
        <w:t>that constitutes the area</w:t>
      </w:r>
      <w:r w:rsidRPr="00F11966">
        <w:t>. This IE shall be present if the Area of Interest subscribed is a list of NR cell Ids.</w:t>
      </w:r>
    </w:p>
    <w:p w14:paraId="725985BF" w14:textId="77777777" w:rsidR="00E92CBF" w:rsidRPr="00F11966" w:rsidRDefault="00E92CBF" w:rsidP="00E92CBF">
      <w:pPr>
        <w:pStyle w:val="PL"/>
      </w:pPr>
      <w:r w:rsidRPr="00F11966">
        <w:t xml:space="preserve">        globalRanNodeIdList:</w:t>
      </w:r>
    </w:p>
    <w:p w14:paraId="6F6CE02D" w14:textId="77777777" w:rsidR="00E92CBF" w:rsidRPr="00F11966" w:rsidRDefault="00E92CBF" w:rsidP="00E92CBF">
      <w:pPr>
        <w:pStyle w:val="PL"/>
      </w:pPr>
      <w:r w:rsidRPr="00F11966">
        <w:t xml:space="preserve">          type: array</w:t>
      </w:r>
    </w:p>
    <w:p w14:paraId="3EE11EDA" w14:textId="77777777" w:rsidR="00E92CBF" w:rsidRPr="00F11966" w:rsidRDefault="00E92CBF" w:rsidP="00E92CBF">
      <w:pPr>
        <w:pStyle w:val="PL"/>
      </w:pPr>
      <w:r w:rsidRPr="00F11966">
        <w:t xml:space="preserve">          items:</w:t>
      </w:r>
    </w:p>
    <w:p w14:paraId="5D695873" w14:textId="77777777" w:rsidR="00E92CBF" w:rsidRPr="00F11966" w:rsidRDefault="00E92CBF" w:rsidP="00E92CBF">
      <w:pPr>
        <w:pStyle w:val="PL"/>
      </w:pPr>
      <w:r w:rsidRPr="00F11966">
        <w:t xml:space="preserve">            $ref: '#/components/schemas/GlobalRanNodeId'</w:t>
      </w:r>
    </w:p>
    <w:p w14:paraId="2D732A04" w14:textId="77777777" w:rsidR="00E92CBF" w:rsidRPr="00F11966" w:rsidRDefault="00E92CBF" w:rsidP="00E92CBF">
      <w:pPr>
        <w:pStyle w:val="PL"/>
      </w:pPr>
      <w:r w:rsidRPr="00F11966">
        <w:rPr>
          <w:rFonts w:hint="eastAsia"/>
          <w:lang w:eastAsia="zh-CN"/>
        </w:rPr>
        <w:t xml:space="preserve">          minItems: 1</w:t>
      </w:r>
    </w:p>
    <w:p w14:paraId="764DC007" w14:textId="77777777" w:rsidR="00B47AAA" w:rsidRDefault="00B47AAA" w:rsidP="00B47AAA">
      <w:pPr>
        <w:pStyle w:val="PL"/>
      </w:pPr>
      <w:r>
        <w:t xml:space="preserve">  </w:t>
      </w:r>
      <w:r w:rsidRPr="00F11966">
        <w:t xml:space="preserve">     </w:t>
      </w:r>
      <w:r>
        <w:t xml:space="preserve">   </w:t>
      </w:r>
      <w:r w:rsidRPr="00F11966">
        <w:t>description:</w:t>
      </w:r>
      <w:r>
        <w:t xml:space="preserve"> </w:t>
      </w:r>
      <w:r w:rsidRPr="00F11966">
        <w:t>Represents the</w:t>
      </w:r>
      <w:r w:rsidRPr="00F11966">
        <w:rPr>
          <w:rFonts w:hint="eastAsia"/>
        </w:rPr>
        <w:t xml:space="preserve"> list of NG RAN n</w:t>
      </w:r>
      <w:r w:rsidRPr="00F11966">
        <w:t xml:space="preserve">ode identifiers </w:t>
      </w:r>
      <w:r w:rsidRPr="00F11966">
        <w:rPr>
          <w:rFonts w:cs="Arial"/>
          <w:szCs w:val="18"/>
          <w:lang w:eastAsia="zh-CN"/>
        </w:rPr>
        <w:t>that constitutes the area</w:t>
      </w:r>
      <w:r w:rsidRPr="00F11966">
        <w:t xml:space="preserve">. </w:t>
      </w:r>
      <w:r w:rsidRPr="00F11966">
        <w:rPr>
          <w:rFonts w:hint="eastAsia"/>
        </w:rPr>
        <w:t>This IE shall be present if the Area of Interest subscribed is a list of NG RAN n</w:t>
      </w:r>
      <w:r w:rsidRPr="00F11966">
        <w:t>ode identifiers.</w:t>
      </w:r>
    </w:p>
    <w:p w14:paraId="361FA70F" w14:textId="77777777" w:rsidR="00E92CBF" w:rsidRPr="00F11966" w:rsidRDefault="00E92CBF" w:rsidP="00E92CBF">
      <w:pPr>
        <w:pStyle w:val="PL"/>
      </w:pPr>
      <w:r w:rsidRPr="00F11966">
        <w:t xml:space="preserve">        </w:t>
      </w:r>
      <w:r w:rsidRPr="00F11966">
        <w:rPr>
          <w:lang w:val="fr-FR" w:eastAsia="zh-CN"/>
        </w:rPr>
        <w:t>globaleNb</w:t>
      </w:r>
      <w:r w:rsidRPr="00F11966">
        <w:rPr>
          <w:rFonts w:hint="eastAsia"/>
          <w:lang w:val="fr-FR" w:eastAsia="zh-CN"/>
        </w:rPr>
        <w:t>I</w:t>
      </w:r>
      <w:r w:rsidRPr="00F11966">
        <w:rPr>
          <w:lang w:val="fr-FR" w:eastAsia="zh-CN"/>
        </w:rPr>
        <w:t>dList</w:t>
      </w:r>
      <w:r w:rsidRPr="00F11966">
        <w:t>:</w:t>
      </w:r>
    </w:p>
    <w:p w14:paraId="7758A87D" w14:textId="77777777" w:rsidR="00E92CBF" w:rsidRPr="00F11966" w:rsidRDefault="00E92CBF" w:rsidP="00E92CBF">
      <w:pPr>
        <w:pStyle w:val="PL"/>
      </w:pPr>
      <w:r w:rsidRPr="00F11966">
        <w:t xml:space="preserve">          type: array</w:t>
      </w:r>
    </w:p>
    <w:p w14:paraId="1F44AC89" w14:textId="77777777" w:rsidR="00E92CBF" w:rsidRPr="00F11966" w:rsidRDefault="00E92CBF" w:rsidP="00E92CBF">
      <w:pPr>
        <w:pStyle w:val="PL"/>
      </w:pPr>
      <w:r w:rsidRPr="00F11966">
        <w:t xml:space="preserve">          items:</w:t>
      </w:r>
    </w:p>
    <w:p w14:paraId="289BD79E" w14:textId="77777777" w:rsidR="00E92CBF" w:rsidRPr="00F11966" w:rsidRDefault="00E92CBF" w:rsidP="00E92CBF">
      <w:pPr>
        <w:pStyle w:val="PL"/>
      </w:pPr>
      <w:r w:rsidRPr="00F11966">
        <w:t xml:space="preserve">            $ref: '#/components/schemas/GlobalRanNodeId'</w:t>
      </w:r>
    </w:p>
    <w:p w14:paraId="7DAB85B0" w14:textId="77777777" w:rsidR="00E92CBF" w:rsidRPr="00F11966" w:rsidRDefault="00E92CBF" w:rsidP="00E92CBF">
      <w:pPr>
        <w:pStyle w:val="PL"/>
      </w:pPr>
      <w:r w:rsidRPr="00F11966">
        <w:rPr>
          <w:rFonts w:hint="eastAsia"/>
          <w:lang w:eastAsia="zh-CN"/>
        </w:rPr>
        <w:t xml:space="preserve">          minItems: 1</w:t>
      </w:r>
    </w:p>
    <w:p w14:paraId="29CB5470" w14:textId="77777777" w:rsidR="00D46C2A" w:rsidRDefault="00D46C2A" w:rsidP="00D46C2A">
      <w:pPr>
        <w:pStyle w:val="PL"/>
      </w:pPr>
      <w:r>
        <w:t xml:space="preserve">  </w:t>
      </w:r>
      <w:r w:rsidRPr="00F11966">
        <w:t xml:space="preserve">     </w:t>
      </w:r>
      <w:r>
        <w:t xml:space="preserve">   </w:t>
      </w:r>
      <w:r w:rsidRPr="00F11966">
        <w:t>description:</w:t>
      </w:r>
      <w:r>
        <w:t xml:space="preserve"> </w:t>
      </w:r>
      <w:r w:rsidRPr="00F11966">
        <w:t>Represents the</w:t>
      </w:r>
      <w:r w:rsidRPr="00F11966">
        <w:rPr>
          <w:rFonts w:hint="eastAsia"/>
        </w:rPr>
        <w:t xml:space="preserve"> list of </w:t>
      </w:r>
      <w:r w:rsidRPr="00F11966">
        <w:t xml:space="preserve">eNodeB identifiers </w:t>
      </w:r>
      <w:r w:rsidRPr="00F11966">
        <w:rPr>
          <w:rFonts w:cs="Arial"/>
          <w:szCs w:val="18"/>
          <w:lang w:eastAsia="zh-CN"/>
        </w:rPr>
        <w:t>that constitutes the area</w:t>
      </w:r>
      <w:r w:rsidRPr="00F11966">
        <w:t xml:space="preserve">. </w:t>
      </w:r>
      <w:r w:rsidRPr="00F11966">
        <w:rPr>
          <w:rFonts w:hint="eastAsia"/>
        </w:rPr>
        <w:t xml:space="preserve">This IE shall be present if the Area of Interest subscribed is a list of </w:t>
      </w:r>
      <w:r w:rsidRPr="00F11966">
        <w:t>eNodeB identifiers.</w:t>
      </w:r>
    </w:p>
    <w:p w14:paraId="78730568" w14:textId="77777777" w:rsidR="00D46C2A" w:rsidRDefault="00D46C2A" w:rsidP="00D46C2A">
      <w:pPr>
        <w:pStyle w:val="PL"/>
      </w:pPr>
      <w:r>
        <w:t xml:space="preserve">  </w:t>
      </w:r>
      <w:r w:rsidRPr="00F11966">
        <w:t xml:space="preserve">    description:</w:t>
      </w:r>
      <w:r>
        <w:t xml:space="preserve"> </w:t>
      </w:r>
      <w:r w:rsidRPr="00F11966">
        <w:t>If the additionalPraId IE is present, this IE shall state the presence information of the UE for the individual PRA identified by the additionalPraId IE; If the additionalPraId IE is not present, this IE shall state the presence information of the UE for the PRA identified by the praId IE.</w:t>
      </w:r>
    </w:p>
    <w:p w14:paraId="3834A11B" w14:textId="77777777" w:rsidR="00E92CBF" w:rsidRPr="00F11966" w:rsidRDefault="00E92CBF" w:rsidP="00E92CBF">
      <w:pPr>
        <w:pStyle w:val="PL"/>
      </w:pPr>
      <w:r w:rsidRPr="00F11966">
        <w:t xml:space="preserve">    PresenceInfoRm:</w:t>
      </w:r>
    </w:p>
    <w:p w14:paraId="56155F80" w14:textId="77777777" w:rsidR="00E92CBF" w:rsidRPr="00F11966" w:rsidRDefault="00E92CBF" w:rsidP="00E92CBF">
      <w:pPr>
        <w:pStyle w:val="PL"/>
      </w:pPr>
      <w:r w:rsidRPr="00F11966">
        <w:t xml:space="preserve">      type: object</w:t>
      </w:r>
    </w:p>
    <w:p w14:paraId="0CFD9169" w14:textId="77777777" w:rsidR="00E92CBF" w:rsidRPr="00F11966" w:rsidRDefault="00E92CBF" w:rsidP="00E92CBF">
      <w:pPr>
        <w:pStyle w:val="PL"/>
      </w:pPr>
      <w:r w:rsidRPr="00F11966">
        <w:t xml:space="preserve">      properties:</w:t>
      </w:r>
    </w:p>
    <w:p w14:paraId="76C02FCD" w14:textId="77777777" w:rsidR="00E92CBF" w:rsidRPr="00F11966" w:rsidRDefault="00E92CBF" w:rsidP="00E92CBF">
      <w:pPr>
        <w:pStyle w:val="PL"/>
      </w:pPr>
      <w:r w:rsidRPr="00F11966">
        <w:t xml:space="preserve">        praId:</w:t>
      </w:r>
    </w:p>
    <w:p w14:paraId="45F6B053" w14:textId="77777777" w:rsidR="00E92CBF" w:rsidRPr="00F11966" w:rsidRDefault="00E92CBF" w:rsidP="00E92CBF">
      <w:pPr>
        <w:pStyle w:val="PL"/>
      </w:pPr>
      <w:r w:rsidRPr="00F11966">
        <w:t xml:space="preserve">          type: string</w:t>
      </w:r>
    </w:p>
    <w:p w14:paraId="1CFD57F7" w14:textId="77777777" w:rsidR="00D46C2A" w:rsidRDefault="00D46C2A" w:rsidP="00D46C2A">
      <w:pPr>
        <w:pStyle w:val="PL"/>
      </w:pPr>
      <w:r>
        <w:t xml:space="preserve">          </w:t>
      </w:r>
      <w:r w:rsidRPr="00F11966">
        <w:t>description:</w:t>
      </w:r>
      <w:r>
        <w:t xml:space="preserve"> &gt;</w:t>
      </w:r>
    </w:p>
    <w:p w14:paraId="3E247127" w14:textId="77777777" w:rsidR="00D46C2A" w:rsidRDefault="00D46C2A" w:rsidP="00D46C2A">
      <w:pPr>
        <w:pStyle w:val="PL"/>
        <w:rPr>
          <w:lang w:eastAsia="zh-CN"/>
        </w:rPr>
      </w:pPr>
      <w:r>
        <w:rPr>
          <w:lang w:eastAsia="zh-CN"/>
        </w:rPr>
        <w:t xml:space="preserve">            </w:t>
      </w:r>
      <w:r w:rsidRPr="00F11966">
        <w:rPr>
          <w:lang w:eastAsia="zh-CN"/>
        </w:rPr>
        <w:t>Represents an identifier of the Presence Reporting Area (see clause 28.10 of 3GPP</w:t>
      </w:r>
      <w:r>
        <w:rPr>
          <w:lang w:eastAsia="zh-CN"/>
        </w:rPr>
        <w:t xml:space="preserve"> </w:t>
      </w:r>
      <w:r w:rsidRPr="00F11966">
        <w:rPr>
          <w:lang w:eastAsia="zh-CN"/>
        </w:rPr>
        <w:t>TS</w:t>
      </w:r>
      <w:r>
        <w:rPr>
          <w:lang w:eastAsia="zh-CN"/>
        </w:rPr>
        <w:t xml:space="preserve"> </w:t>
      </w:r>
      <w:r w:rsidRPr="00F11966">
        <w:rPr>
          <w:lang w:eastAsia="zh-CN"/>
        </w:rPr>
        <w:t>23.003. This IE shall be present if the Area of Interest subscribed or reported is a Presence Reporting Area or a Set of Core Network predefined Presence Reporting Areas.</w:t>
      </w:r>
    </w:p>
    <w:p w14:paraId="1715B784" w14:textId="77777777" w:rsidR="00D46C2A" w:rsidRDefault="00D46C2A" w:rsidP="00D46C2A">
      <w:pPr>
        <w:pStyle w:val="PL"/>
        <w:rPr>
          <w:lang w:eastAsia="zh-CN"/>
        </w:rPr>
      </w:pPr>
      <w:r>
        <w:rPr>
          <w:lang w:eastAsia="zh-CN"/>
        </w:rPr>
        <w:t xml:space="preserve">            </w:t>
      </w:r>
      <w:r w:rsidRPr="001531E3">
        <w:rPr>
          <w:lang w:eastAsia="zh-CN"/>
        </w:rPr>
        <w:t>When present, it shall be encoded as a string representing an integer in the following ranges:</w:t>
      </w:r>
    </w:p>
    <w:p w14:paraId="372E0E55" w14:textId="77777777" w:rsidR="00D46C2A" w:rsidRDefault="00D46C2A" w:rsidP="00D46C2A">
      <w:pPr>
        <w:pStyle w:val="PL"/>
        <w:rPr>
          <w:lang w:eastAsia="zh-CN"/>
        </w:rPr>
      </w:pPr>
      <w:r>
        <w:rPr>
          <w:lang w:eastAsia="zh-CN"/>
        </w:rPr>
        <w:t xml:space="preserve">            </w:t>
      </w:r>
      <w:r w:rsidRPr="001531E3">
        <w:rPr>
          <w:lang w:eastAsia="zh-CN"/>
        </w:rPr>
        <w:t>0 to 8 388 607 for UE-dedicated PRA</w:t>
      </w:r>
    </w:p>
    <w:p w14:paraId="7CE8A260" w14:textId="77777777" w:rsidR="00D46C2A" w:rsidRDefault="00D46C2A" w:rsidP="00D46C2A">
      <w:pPr>
        <w:pStyle w:val="PL"/>
        <w:rPr>
          <w:lang w:eastAsia="zh-CN"/>
        </w:rPr>
      </w:pPr>
      <w:r>
        <w:rPr>
          <w:lang w:eastAsia="zh-CN"/>
        </w:rPr>
        <w:t xml:space="preserve">            </w:t>
      </w:r>
      <w:r w:rsidRPr="001531E3">
        <w:rPr>
          <w:lang w:eastAsia="zh-CN"/>
        </w:rPr>
        <w:t>8 388 608 to 16 777 215 for Core Network predefined PRA</w:t>
      </w:r>
    </w:p>
    <w:p w14:paraId="03AA325E" w14:textId="77777777" w:rsidR="00D46C2A" w:rsidRDefault="00D46C2A" w:rsidP="00D46C2A">
      <w:pPr>
        <w:pStyle w:val="PL"/>
        <w:rPr>
          <w:lang w:eastAsia="zh-CN"/>
        </w:rPr>
      </w:pPr>
      <w:r>
        <w:rPr>
          <w:lang w:eastAsia="zh-CN"/>
        </w:rPr>
        <w:t xml:space="preserve">            </w:t>
      </w:r>
      <w:r w:rsidRPr="00F11966">
        <w:rPr>
          <w:lang w:eastAsia="zh-CN"/>
        </w:rPr>
        <w:t>Examples:</w:t>
      </w:r>
    </w:p>
    <w:p w14:paraId="335AEC6F" w14:textId="77777777" w:rsidR="00D46C2A" w:rsidRDefault="00D46C2A" w:rsidP="00D46C2A">
      <w:pPr>
        <w:pStyle w:val="PL"/>
        <w:rPr>
          <w:lang w:eastAsia="zh-CN"/>
        </w:rPr>
      </w:pPr>
      <w:r>
        <w:rPr>
          <w:lang w:eastAsia="zh-CN"/>
        </w:rPr>
        <w:t xml:space="preserve">            </w:t>
      </w:r>
      <w:r w:rsidRPr="00F11966">
        <w:rPr>
          <w:lang w:eastAsia="zh-CN"/>
        </w:rPr>
        <w:t>PRA ID 123 is encoded as "123"</w:t>
      </w:r>
    </w:p>
    <w:p w14:paraId="422D1F36" w14:textId="77777777" w:rsidR="00D46C2A" w:rsidRDefault="00D46C2A" w:rsidP="00D46C2A">
      <w:pPr>
        <w:pStyle w:val="PL"/>
      </w:pPr>
      <w:r>
        <w:t xml:space="preserve">            </w:t>
      </w:r>
      <w:r w:rsidRPr="00F11966">
        <w:t>PRA ID 11 238 660 is encoded as "11238660"</w:t>
      </w:r>
    </w:p>
    <w:p w14:paraId="23D74CE0" w14:textId="77777777" w:rsidR="00810A0F" w:rsidRPr="00F11966" w:rsidRDefault="00810A0F" w:rsidP="00810A0F">
      <w:pPr>
        <w:pStyle w:val="PL"/>
      </w:pPr>
      <w:r w:rsidRPr="00F11966">
        <w:t xml:space="preserve">        additionalPraId:</w:t>
      </w:r>
    </w:p>
    <w:p w14:paraId="15ACF65C" w14:textId="77777777" w:rsidR="00810A0F" w:rsidRPr="00F11966" w:rsidRDefault="00810A0F" w:rsidP="00810A0F">
      <w:pPr>
        <w:pStyle w:val="PL"/>
      </w:pPr>
      <w:r w:rsidRPr="00F11966">
        <w:t xml:space="preserve">          type: string</w:t>
      </w:r>
    </w:p>
    <w:p w14:paraId="577BCECA" w14:textId="77777777" w:rsidR="00B81A39" w:rsidRDefault="00B81A39" w:rsidP="00B81A39">
      <w:pPr>
        <w:pStyle w:val="PL"/>
      </w:pPr>
      <w:r>
        <w:t xml:space="preserve">  </w:t>
      </w:r>
      <w:r w:rsidRPr="00F11966">
        <w:t xml:space="preserve">      </w:t>
      </w:r>
      <w:r>
        <w:t xml:space="preserve">  </w:t>
      </w:r>
      <w:r w:rsidRPr="00F11966">
        <w:t>description:</w:t>
      </w:r>
      <w:r>
        <w:t xml:space="preserve"> &gt;</w:t>
      </w:r>
    </w:p>
    <w:p w14:paraId="43B8FC44" w14:textId="77777777" w:rsidR="00B81A39" w:rsidRDefault="00B81A39" w:rsidP="00B81A39">
      <w:pPr>
        <w:pStyle w:val="PL"/>
      </w:pPr>
      <w:r>
        <w:t xml:space="preserve">            </w:t>
      </w:r>
      <w:r w:rsidRPr="00F11966">
        <w:t>This IE may be present if the praId IE is present and if it contains a PRA identifier referring to a set of Core Network predefined Presence Reporting Areas.</w:t>
      </w:r>
    </w:p>
    <w:p w14:paraId="2AB29139" w14:textId="77777777" w:rsidR="00B81A39" w:rsidRDefault="00B81A39" w:rsidP="00B81A39">
      <w:pPr>
        <w:pStyle w:val="PL"/>
      </w:pPr>
      <w:r>
        <w:rPr>
          <w:lang w:eastAsia="ko-KR"/>
        </w:rPr>
        <w:t xml:space="preserve">            </w:t>
      </w:r>
      <w:r w:rsidRPr="00F11966">
        <w:rPr>
          <w:lang w:eastAsia="ko-KR"/>
        </w:rPr>
        <w:t>When present, this IE shall contain a PRA Identifier of an individual PRA within the Set of Core Network predefined Presence Reporting Areas indicated by the praId IE.</w:t>
      </w:r>
    </w:p>
    <w:p w14:paraId="2773D7C1" w14:textId="77777777" w:rsidR="00E92CBF" w:rsidRPr="00F11966" w:rsidRDefault="00E92CBF" w:rsidP="00E92CBF">
      <w:pPr>
        <w:pStyle w:val="PL"/>
      </w:pPr>
      <w:r w:rsidRPr="00F11966">
        <w:t xml:space="preserve">        presenceState:</w:t>
      </w:r>
    </w:p>
    <w:p w14:paraId="2228C0A9" w14:textId="77777777" w:rsidR="00E92CBF" w:rsidRPr="00F11966" w:rsidRDefault="00E92CBF" w:rsidP="00E92CBF">
      <w:pPr>
        <w:pStyle w:val="PL"/>
      </w:pPr>
      <w:r w:rsidRPr="00F11966">
        <w:t xml:space="preserve">          $ref: '#/components/schemas/PresenceState'</w:t>
      </w:r>
    </w:p>
    <w:p w14:paraId="1073DA0E" w14:textId="77777777" w:rsidR="00E92CBF" w:rsidRPr="00F11966" w:rsidRDefault="00E92CBF" w:rsidP="00E92CBF">
      <w:pPr>
        <w:pStyle w:val="PL"/>
      </w:pPr>
      <w:r w:rsidRPr="00F11966">
        <w:t xml:space="preserve">        trackingAreaList:</w:t>
      </w:r>
    </w:p>
    <w:p w14:paraId="47810993" w14:textId="77777777" w:rsidR="00E92CBF" w:rsidRPr="00F11966" w:rsidRDefault="00E92CBF" w:rsidP="00E92CBF">
      <w:pPr>
        <w:pStyle w:val="PL"/>
      </w:pPr>
      <w:r w:rsidRPr="00F11966">
        <w:t xml:space="preserve">          type: array</w:t>
      </w:r>
    </w:p>
    <w:p w14:paraId="3C5938F9" w14:textId="77777777" w:rsidR="00E92CBF" w:rsidRPr="00F11966" w:rsidRDefault="00E92CBF" w:rsidP="00E92CBF">
      <w:pPr>
        <w:pStyle w:val="PL"/>
      </w:pPr>
      <w:r w:rsidRPr="00F11966">
        <w:t xml:space="preserve">          items:</w:t>
      </w:r>
    </w:p>
    <w:p w14:paraId="45EB89DD" w14:textId="77777777" w:rsidR="00E92CBF" w:rsidRPr="00F11966" w:rsidRDefault="00E92CBF" w:rsidP="00E92CBF">
      <w:pPr>
        <w:pStyle w:val="PL"/>
      </w:pPr>
      <w:r w:rsidRPr="00F11966">
        <w:t xml:space="preserve">            $ref: '#/components/schemas/Tai'</w:t>
      </w:r>
    </w:p>
    <w:p w14:paraId="7814C237" w14:textId="77777777" w:rsidR="00E92CBF" w:rsidRPr="00F11966" w:rsidRDefault="00E92CBF" w:rsidP="00E92CBF">
      <w:pPr>
        <w:pStyle w:val="PL"/>
      </w:pPr>
      <w:r w:rsidRPr="00F11966">
        <w:t xml:space="preserve">          minItems: 0</w:t>
      </w:r>
    </w:p>
    <w:p w14:paraId="1EF767FB" w14:textId="77777777" w:rsidR="00B81A39" w:rsidRDefault="00B81A39" w:rsidP="00B81A39">
      <w:pPr>
        <w:pStyle w:val="PL"/>
      </w:pPr>
      <w:r>
        <w:t xml:space="preserve">  </w:t>
      </w:r>
      <w:r w:rsidRPr="00F11966">
        <w:t xml:space="preserve">      </w:t>
      </w:r>
      <w:r>
        <w:t xml:space="preserve">  </w:t>
      </w:r>
      <w:r w:rsidRPr="00F11966">
        <w:t>description:</w:t>
      </w:r>
      <w:r>
        <w:t xml:space="preserve"> </w:t>
      </w:r>
      <w:r w:rsidRPr="00F11966">
        <w:rPr>
          <w:rFonts w:cs="Arial"/>
          <w:szCs w:val="18"/>
          <w:lang w:eastAsia="zh-CN"/>
        </w:rPr>
        <w:t>Represents the list of tracking areas that constitutes the area. This IE shall be present if the subscription or the event report is for tracking UE presence in the tracking areas. For non 3GPP access the TAI shall be the N3GPP TAI.</w:t>
      </w:r>
    </w:p>
    <w:p w14:paraId="4F6BBD81" w14:textId="77777777" w:rsidR="00E92CBF" w:rsidRPr="00F11966" w:rsidRDefault="00E92CBF" w:rsidP="00E92CBF">
      <w:pPr>
        <w:pStyle w:val="PL"/>
      </w:pPr>
      <w:r w:rsidRPr="00F11966">
        <w:t xml:space="preserve">        ecgiList:</w:t>
      </w:r>
    </w:p>
    <w:p w14:paraId="7351CBB6" w14:textId="77777777" w:rsidR="00E92CBF" w:rsidRPr="00F11966" w:rsidRDefault="00E92CBF" w:rsidP="00E92CBF">
      <w:pPr>
        <w:pStyle w:val="PL"/>
      </w:pPr>
      <w:r w:rsidRPr="00F11966">
        <w:lastRenderedPageBreak/>
        <w:t xml:space="preserve">          type: array</w:t>
      </w:r>
    </w:p>
    <w:p w14:paraId="2400FAC2" w14:textId="77777777" w:rsidR="00E92CBF" w:rsidRPr="00F11966" w:rsidRDefault="00E92CBF" w:rsidP="00E92CBF">
      <w:pPr>
        <w:pStyle w:val="PL"/>
      </w:pPr>
      <w:r w:rsidRPr="00F11966">
        <w:t xml:space="preserve">          items:</w:t>
      </w:r>
    </w:p>
    <w:p w14:paraId="54A09ED8" w14:textId="77777777" w:rsidR="00E92CBF" w:rsidRPr="00F11966" w:rsidRDefault="00E92CBF" w:rsidP="00E92CBF">
      <w:pPr>
        <w:pStyle w:val="PL"/>
      </w:pPr>
      <w:r w:rsidRPr="00F11966">
        <w:t xml:space="preserve">            $ref: '#/components/schemas/Ecgi'</w:t>
      </w:r>
    </w:p>
    <w:p w14:paraId="30FAB16A" w14:textId="77777777" w:rsidR="00E92CBF" w:rsidRPr="00F11966" w:rsidRDefault="00E92CBF" w:rsidP="00E92CBF">
      <w:pPr>
        <w:pStyle w:val="PL"/>
      </w:pPr>
      <w:r w:rsidRPr="00F11966">
        <w:t xml:space="preserve">          minItems: 0</w:t>
      </w:r>
    </w:p>
    <w:p w14:paraId="60EFFE32" w14:textId="77777777" w:rsidR="00B81A39" w:rsidRDefault="00B81A39" w:rsidP="00B81A39">
      <w:pPr>
        <w:pStyle w:val="PL"/>
      </w:pPr>
      <w:r>
        <w:t xml:space="preserve">  </w:t>
      </w:r>
      <w:r w:rsidRPr="00F11966">
        <w:t xml:space="preserve">      </w:t>
      </w:r>
      <w:r>
        <w:t xml:space="preserve">  </w:t>
      </w:r>
      <w:r w:rsidRPr="00F11966">
        <w:t>description:</w:t>
      </w:r>
      <w:r>
        <w:t xml:space="preserve"> </w:t>
      </w:r>
      <w:r w:rsidRPr="00F11966">
        <w:t xml:space="preserve">Represents the list of EUTRAN cell Ids </w:t>
      </w:r>
      <w:r w:rsidRPr="00F11966">
        <w:rPr>
          <w:rFonts w:cs="Arial"/>
          <w:szCs w:val="18"/>
          <w:lang w:eastAsia="zh-CN"/>
        </w:rPr>
        <w:t>that constitutes the area</w:t>
      </w:r>
      <w:r w:rsidRPr="00F11966">
        <w:t>. This IE shall be present if the Area of Interest subscribed is a list of EUTRAN cell Ids.</w:t>
      </w:r>
    </w:p>
    <w:p w14:paraId="1C750D65" w14:textId="77777777" w:rsidR="00E92CBF" w:rsidRPr="00F11966" w:rsidRDefault="00E92CBF" w:rsidP="00E92CBF">
      <w:pPr>
        <w:pStyle w:val="PL"/>
      </w:pPr>
      <w:r w:rsidRPr="00F11966">
        <w:t xml:space="preserve">        ncgiList:</w:t>
      </w:r>
    </w:p>
    <w:p w14:paraId="518FA605" w14:textId="77777777" w:rsidR="00E92CBF" w:rsidRPr="00F11966" w:rsidRDefault="00E92CBF" w:rsidP="00E92CBF">
      <w:pPr>
        <w:pStyle w:val="PL"/>
      </w:pPr>
      <w:r w:rsidRPr="00F11966">
        <w:t xml:space="preserve">          type: array</w:t>
      </w:r>
    </w:p>
    <w:p w14:paraId="0EE0EEDA" w14:textId="77777777" w:rsidR="00E92CBF" w:rsidRPr="00F11966" w:rsidRDefault="00E92CBF" w:rsidP="00E92CBF">
      <w:pPr>
        <w:pStyle w:val="PL"/>
      </w:pPr>
      <w:r w:rsidRPr="00F11966">
        <w:t xml:space="preserve">          items:</w:t>
      </w:r>
    </w:p>
    <w:p w14:paraId="6637DD49" w14:textId="77777777" w:rsidR="00E92CBF" w:rsidRPr="00F11966" w:rsidRDefault="00E92CBF" w:rsidP="00E92CBF">
      <w:pPr>
        <w:pStyle w:val="PL"/>
      </w:pPr>
      <w:r w:rsidRPr="00F11966">
        <w:t xml:space="preserve">            $ref: '#/components/schemas/Ncgi'</w:t>
      </w:r>
    </w:p>
    <w:p w14:paraId="08312D4A" w14:textId="77777777" w:rsidR="00E92CBF" w:rsidRPr="00F11966" w:rsidRDefault="00E92CBF" w:rsidP="00E92CBF">
      <w:pPr>
        <w:pStyle w:val="PL"/>
      </w:pPr>
      <w:r w:rsidRPr="00F11966">
        <w:t xml:space="preserve">          minItems: 0</w:t>
      </w:r>
    </w:p>
    <w:p w14:paraId="45134B6A" w14:textId="77777777" w:rsidR="00B81A39" w:rsidRDefault="00B81A39" w:rsidP="00B81A39">
      <w:pPr>
        <w:pStyle w:val="PL"/>
      </w:pPr>
      <w:r>
        <w:t xml:space="preserve">  </w:t>
      </w:r>
      <w:r w:rsidRPr="00F11966">
        <w:t xml:space="preserve">     </w:t>
      </w:r>
      <w:r>
        <w:t xml:space="preserve">   </w:t>
      </w:r>
      <w:r w:rsidRPr="00F11966">
        <w:t>description:</w:t>
      </w:r>
      <w:r>
        <w:t xml:space="preserve"> </w:t>
      </w:r>
      <w:r w:rsidRPr="00F11966">
        <w:t xml:space="preserve">Represents the list of NR cell Ids </w:t>
      </w:r>
      <w:r w:rsidRPr="00F11966">
        <w:rPr>
          <w:rFonts w:cs="Arial"/>
          <w:szCs w:val="18"/>
          <w:lang w:eastAsia="zh-CN"/>
        </w:rPr>
        <w:t>that constitutes the area</w:t>
      </w:r>
      <w:r w:rsidRPr="00F11966">
        <w:t>. This IE shall be present if the Area of Interest subscribed is a list of NR cell Ids.</w:t>
      </w:r>
    </w:p>
    <w:p w14:paraId="61A31558" w14:textId="77777777" w:rsidR="00E92CBF" w:rsidRPr="00F11966" w:rsidRDefault="00E92CBF" w:rsidP="00E92CBF">
      <w:pPr>
        <w:pStyle w:val="PL"/>
      </w:pPr>
      <w:r w:rsidRPr="00F11966">
        <w:t xml:space="preserve">        globalRanNodeIdList:</w:t>
      </w:r>
    </w:p>
    <w:p w14:paraId="4876CA47" w14:textId="77777777" w:rsidR="00E92CBF" w:rsidRPr="00F11966" w:rsidRDefault="00E92CBF" w:rsidP="00E92CBF">
      <w:pPr>
        <w:pStyle w:val="PL"/>
      </w:pPr>
      <w:r w:rsidRPr="00F11966">
        <w:t xml:space="preserve">          type: array</w:t>
      </w:r>
    </w:p>
    <w:p w14:paraId="103AE28F" w14:textId="77777777" w:rsidR="00E92CBF" w:rsidRPr="00F11966" w:rsidRDefault="00E92CBF" w:rsidP="00E92CBF">
      <w:pPr>
        <w:pStyle w:val="PL"/>
      </w:pPr>
      <w:r w:rsidRPr="00F11966">
        <w:t xml:space="preserve">          items:</w:t>
      </w:r>
    </w:p>
    <w:p w14:paraId="3E12367B" w14:textId="77777777" w:rsidR="00E92CBF" w:rsidRPr="00F11966" w:rsidRDefault="00E92CBF" w:rsidP="00E92CBF">
      <w:pPr>
        <w:pStyle w:val="PL"/>
      </w:pPr>
      <w:r w:rsidRPr="00F11966">
        <w:t xml:space="preserve">            $ref: '#/components/schemas/GlobalRanNodeId'</w:t>
      </w:r>
    </w:p>
    <w:p w14:paraId="2A33877A" w14:textId="77777777" w:rsidR="00170E49" w:rsidRDefault="00170E49" w:rsidP="00170E49">
      <w:pPr>
        <w:pStyle w:val="PL"/>
      </w:pPr>
      <w:r>
        <w:t xml:space="preserve">  </w:t>
      </w:r>
      <w:r w:rsidRPr="00F11966">
        <w:t xml:space="preserve">     </w:t>
      </w:r>
      <w:r>
        <w:t xml:space="preserve">   </w:t>
      </w:r>
      <w:r w:rsidRPr="00F11966">
        <w:t>description:</w:t>
      </w:r>
      <w:r>
        <w:t xml:space="preserve"> </w:t>
      </w:r>
      <w:r w:rsidRPr="00F11966">
        <w:t>Represents the</w:t>
      </w:r>
      <w:r w:rsidRPr="00F11966">
        <w:rPr>
          <w:rFonts w:hint="eastAsia"/>
        </w:rPr>
        <w:t xml:space="preserve"> list of NG RAN n</w:t>
      </w:r>
      <w:r w:rsidRPr="00F11966">
        <w:t xml:space="preserve">ode identifiers </w:t>
      </w:r>
      <w:r w:rsidRPr="00F11966">
        <w:rPr>
          <w:rFonts w:cs="Arial"/>
          <w:szCs w:val="18"/>
          <w:lang w:eastAsia="zh-CN"/>
        </w:rPr>
        <w:t>that constitutes the area</w:t>
      </w:r>
      <w:r w:rsidRPr="00F11966">
        <w:t xml:space="preserve">. </w:t>
      </w:r>
      <w:r w:rsidRPr="00F11966">
        <w:rPr>
          <w:rFonts w:hint="eastAsia"/>
        </w:rPr>
        <w:t>This IE shall be present if the Area of Interest subscribed is a list of NG RAN n</w:t>
      </w:r>
      <w:r w:rsidRPr="00F11966">
        <w:t>ode identifiers.</w:t>
      </w:r>
    </w:p>
    <w:p w14:paraId="5BC0DECE" w14:textId="77777777" w:rsidR="00E92CBF" w:rsidRPr="00F11966" w:rsidRDefault="00E92CBF" w:rsidP="00E92CBF">
      <w:pPr>
        <w:pStyle w:val="PL"/>
      </w:pPr>
      <w:r w:rsidRPr="00F11966">
        <w:t xml:space="preserve">        </w:t>
      </w:r>
      <w:r w:rsidRPr="00F11966">
        <w:rPr>
          <w:lang w:val="fr-FR" w:eastAsia="zh-CN"/>
        </w:rPr>
        <w:t>globaleNb</w:t>
      </w:r>
      <w:r w:rsidRPr="00F11966">
        <w:rPr>
          <w:rFonts w:hint="eastAsia"/>
          <w:lang w:val="fr-FR" w:eastAsia="zh-CN"/>
        </w:rPr>
        <w:t>I</w:t>
      </w:r>
      <w:r w:rsidRPr="00F11966">
        <w:rPr>
          <w:lang w:val="fr-FR" w:eastAsia="zh-CN"/>
        </w:rPr>
        <w:t>dList</w:t>
      </w:r>
      <w:r w:rsidRPr="00F11966">
        <w:t>:</w:t>
      </w:r>
    </w:p>
    <w:p w14:paraId="113061AD" w14:textId="77777777" w:rsidR="00E92CBF" w:rsidRPr="00F11966" w:rsidRDefault="00E92CBF" w:rsidP="00E92CBF">
      <w:pPr>
        <w:pStyle w:val="PL"/>
      </w:pPr>
      <w:r w:rsidRPr="00F11966">
        <w:t xml:space="preserve">          type: array</w:t>
      </w:r>
    </w:p>
    <w:p w14:paraId="081FDF5A" w14:textId="77777777" w:rsidR="00E92CBF" w:rsidRPr="00F11966" w:rsidRDefault="00E92CBF" w:rsidP="00E92CBF">
      <w:pPr>
        <w:pStyle w:val="PL"/>
      </w:pPr>
      <w:r w:rsidRPr="00F11966">
        <w:t xml:space="preserve">          items:</w:t>
      </w:r>
    </w:p>
    <w:p w14:paraId="49C82755" w14:textId="77777777" w:rsidR="00E92CBF" w:rsidRPr="00F11966" w:rsidRDefault="00E92CBF" w:rsidP="00E92CBF">
      <w:pPr>
        <w:pStyle w:val="PL"/>
      </w:pPr>
      <w:r w:rsidRPr="00F11966">
        <w:t xml:space="preserve">            $ref: '#/components/schemas/GlobalRanNodeId'</w:t>
      </w:r>
    </w:p>
    <w:p w14:paraId="1E99C518" w14:textId="77777777" w:rsidR="00E92CBF" w:rsidRPr="00F11966" w:rsidRDefault="00E92CBF" w:rsidP="00E92CBF">
      <w:pPr>
        <w:pStyle w:val="PL"/>
      </w:pPr>
      <w:r w:rsidRPr="00F11966">
        <w:rPr>
          <w:rFonts w:hint="eastAsia"/>
          <w:lang w:eastAsia="zh-CN"/>
        </w:rPr>
        <w:t xml:space="preserve">          minItems: 1</w:t>
      </w:r>
    </w:p>
    <w:p w14:paraId="1193A55C" w14:textId="77777777" w:rsidR="00170E49" w:rsidRDefault="00170E49" w:rsidP="00170E49">
      <w:pPr>
        <w:pStyle w:val="PL"/>
      </w:pPr>
      <w:r>
        <w:t xml:space="preserve">  </w:t>
      </w:r>
      <w:r w:rsidRPr="00F11966">
        <w:t xml:space="preserve">     </w:t>
      </w:r>
      <w:r>
        <w:t xml:space="preserve">   </w:t>
      </w:r>
      <w:r w:rsidRPr="00F11966">
        <w:t>description:</w:t>
      </w:r>
      <w:r>
        <w:t xml:space="preserve"> </w:t>
      </w:r>
      <w:r w:rsidRPr="00F11966">
        <w:t>Represents the</w:t>
      </w:r>
      <w:r w:rsidRPr="00F11966">
        <w:rPr>
          <w:rFonts w:hint="eastAsia"/>
        </w:rPr>
        <w:t xml:space="preserve"> list of </w:t>
      </w:r>
      <w:r w:rsidRPr="00F11966">
        <w:t xml:space="preserve">eNodeB identifiers </w:t>
      </w:r>
      <w:r w:rsidRPr="00F11966">
        <w:rPr>
          <w:rFonts w:cs="Arial"/>
          <w:szCs w:val="18"/>
          <w:lang w:eastAsia="zh-CN"/>
        </w:rPr>
        <w:t>that constitutes the area</w:t>
      </w:r>
      <w:r w:rsidRPr="00F11966">
        <w:t xml:space="preserve">. </w:t>
      </w:r>
      <w:r w:rsidRPr="00F11966">
        <w:rPr>
          <w:rFonts w:hint="eastAsia"/>
        </w:rPr>
        <w:t xml:space="preserve">This IE shall be present if the Area of Interest subscribed is a list of </w:t>
      </w:r>
      <w:r w:rsidRPr="00F11966">
        <w:t>eNodeB identifiers.</w:t>
      </w:r>
    </w:p>
    <w:p w14:paraId="0C2ADBB3" w14:textId="77777777" w:rsidR="00E92CBF" w:rsidRPr="00F11966" w:rsidRDefault="00E92CBF" w:rsidP="00E92CBF">
      <w:pPr>
        <w:pStyle w:val="PL"/>
      </w:pPr>
      <w:r w:rsidRPr="00F11966">
        <w:rPr>
          <w:lang w:val="en-US"/>
        </w:rPr>
        <w:t xml:space="preserve">      nullable: true</w:t>
      </w:r>
    </w:p>
    <w:p w14:paraId="21EFA13E" w14:textId="3B6F6A43" w:rsidR="00525638" w:rsidRDefault="00170E49" w:rsidP="00525638">
      <w:pPr>
        <w:pStyle w:val="PL"/>
      </w:pPr>
      <w:r>
        <w:t xml:space="preserve">      description: </w:t>
      </w:r>
      <w:r w:rsidRPr="00F11966">
        <w:t xml:space="preserve">This data type is defined in the same way as the "PresenceInfo" data type, but with the OpenAPI </w:t>
      </w:r>
      <w:r w:rsidR="002163ED">
        <w:t>"nullable=</w:t>
      </w:r>
      <w:r w:rsidRPr="00F11966">
        <w:t xml:space="preserve"> true" property.</w:t>
      </w:r>
      <w:r w:rsidR="00D02B3C">
        <w:t xml:space="preserve"> </w:t>
      </w:r>
      <w:r w:rsidR="00525638" w:rsidRPr="00F11966">
        <w:t>If the additionalPraId IE is present, this IE shall state the presence information of the UE for the individual PRA identified by the additionalPraId IE; If the additionalPraId IE is not present, this IE shall state the presence information of the UE for the PRA identified by the praId IE.</w:t>
      </w:r>
    </w:p>
    <w:p w14:paraId="22CCB2AF" w14:textId="77777777" w:rsidR="00525638" w:rsidRDefault="00525638" w:rsidP="00170E49">
      <w:pPr>
        <w:pStyle w:val="PL"/>
      </w:pPr>
    </w:p>
    <w:p w14:paraId="633B1B6C" w14:textId="77777777" w:rsidR="00E92CBF" w:rsidRPr="00F11966" w:rsidRDefault="00E92CBF" w:rsidP="00E92CBF">
      <w:pPr>
        <w:pStyle w:val="PL"/>
      </w:pPr>
      <w:r w:rsidRPr="00F11966">
        <w:t xml:space="preserve">    GlobalRanNodeId:</w:t>
      </w:r>
    </w:p>
    <w:p w14:paraId="6D97DD51" w14:textId="77777777" w:rsidR="00E92CBF" w:rsidRPr="00F11966" w:rsidRDefault="00E92CBF" w:rsidP="00E92CBF">
      <w:pPr>
        <w:pStyle w:val="PL"/>
      </w:pPr>
      <w:r w:rsidRPr="00F11966">
        <w:t xml:space="preserve">      type: object</w:t>
      </w:r>
    </w:p>
    <w:p w14:paraId="76125985" w14:textId="77777777" w:rsidR="00E92CBF" w:rsidRPr="00F11966" w:rsidRDefault="00E92CBF" w:rsidP="00E92CBF">
      <w:pPr>
        <w:pStyle w:val="PL"/>
      </w:pPr>
      <w:r w:rsidRPr="00F11966">
        <w:t xml:space="preserve">      properties:</w:t>
      </w:r>
    </w:p>
    <w:p w14:paraId="39012F24" w14:textId="77777777" w:rsidR="00E92CBF" w:rsidRPr="00F11966" w:rsidRDefault="00E92CBF" w:rsidP="00E92CBF">
      <w:pPr>
        <w:pStyle w:val="PL"/>
      </w:pPr>
      <w:r w:rsidRPr="00F11966">
        <w:t xml:space="preserve">        plmnId:</w:t>
      </w:r>
    </w:p>
    <w:p w14:paraId="7D7A3A3D" w14:textId="77777777" w:rsidR="00E92CBF" w:rsidRPr="00F11966" w:rsidRDefault="00E92CBF" w:rsidP="00E92CBF">
      <w:pPr>
        <w:pStyle w:val="PL"/>
      </w:pPr>
      <w:r w:rsidRPr="00F11966">
        <w:t xml:space="preserve">          $ref: '#/components/schemas/PlmnId'</w:t>
      </w:r>
    </w:p>
    <w:p w14:paraId="55191EE9" w14:textId="77777777" w:rsidR="00E92CBF" w:rsidRPr="00F11966" w:rsidRDefault="00E92CBF" w:rsidP="00E92CBF">
      <w:pPr>
        <w:pStyle w:val="PL"/>
      </w:pPr>
      <w:r w:rsidRPr="00F11966">
        <w:t xml:space="preserve">        n3IwfId:</w:t>
      </w:r>
    </w:p>
    <w:p w14:paraId="3FC3A816" w14:textId="77777777" w:rsidR="00E92CBF" w:rsidRPr="00F11966" w:rsidRDefault="00E92CBF" w:rsidP="00E92CBF">
      <w:pPr>
        <w:pStyle w:val="PL"/>
      </w:pPr>
      <w:r w:rsidRPr="00F11966">
        <w:t xml:space="preserve">          $ref: '#/components/schemas/N3IwfId'</w:t>
      </w:r>
    </w:p>
    <w:p w14:paraId="50142CDB" w14:textId="77777777" w:rsidR="00E92CBF" w:rsidRPr="00F11966" w:rsidRDefault="00E92CBF" w:rsidP="00E92CBF">
      <w:pPr>
        <w:pStyle w:val="PL"/>
        <w:rPr>
          <w:rFonts w:eastAsia="MS Mincho" w:cs="Arial"/>
          <w:lang w:eastAsia="ja-JP"/>
        </w:rPr>
      </w:pPr>
      <w:r w:rsidRPr="00F11966">
        <w:rPr>
          <w:rFonts w:eastAsia="MS Mincho" w:cs="Arial"/>
          <w:lang w:eastAsia="ja-JP"/>
        </w:rPr>
        <w:t xml:space="preserve">        </w:t>
      </w:r>
      <w:r w:rsidRPr="00F11966">
        <w:rPr>
          <w:rFonts w:eastAsia="MS Mincho" w:cs="Arial" w:hint="eastAsia"/>
          <w:lang w:eastAsia="ja-JP"/>
        </w:rPr>
        <w:t>gNbId</w:t>
      </w:r>
      <w:r w:rsidRPr="00F11966">
        <w:rPr>
          <w:rFonts w:eastAsia="MS Mincho" w:cs="Arial"/>
          <w:lang w:eastAsia="ja-JP"/>
        </w:rPr>
        <w:t>:</w:t>
      </w:r>
    </w:p>
    <w:p w14:paraId="3109B7BC" w14:textId="77777777" w:rsidR="00E92CBF" w:rsidRPr="00F11966" w:rsidRDefault="00E92CBF" w:rsidP="00E92CBF">
      <w:pPr>
        <w:pStyle w:val="PL"/>
        <w:rPr>
          <w:rFonts w:eastAsia="MS Mincho" w:cs="Arial"/>
          <w:lang w:eastAsia="ja-JP"/>
        </w:rPr>
      </w:pPr>
      <w:r w:rsidRPr="00F11966">
        <w:rPr>
          <w:rFonts w:eastAsia="MS Mincho" w:cs="Arial"/>
          <w:lang w:eastAsia="ja-JP"/>
        </w:rPr>
        <w:t xml:space="preserve">          </w:t>
      </w:r>
      <w:r w:rsidRPr="00F11966">
        <w:rPr>
          <w:lang w:val="en-US"/>
        </w:rPr>
        <w:t>$ref: '#/components/schemas/</w:t>
      </w:r>
      <w:r w:rsidRPr="00F11966">
        <w:t>GNbId</w:t>
      </w:r>
      <w:r w:rsidRPr="00F11966">
        <w:rPr>
          <w:lang w:val="en-US"/>
        </w:rPr>
        <w:t>'</w:t>
      </w:r>
    </w:p>
    <w:p w14:paraId="5CDA6988" w14:textId="77777777" w:rsidR="00E92CBF" w:rsidRPr="00F11966" w:rsidRDefault="00E92CBF" w:rsidP="00E92CBF">
      <w:pPr>
        <w:pStyle w:val="PL"/>
        <w:rPr>
          <w:rFonts w:eastAsia="MS Mincho" w:cs="Arial"/>
          <w:lang w:eastAsia="ja-JP"/>
        </w:rPr>
      </w:pPr>
      <w:r w:rsidRPr="00F11966">
        <w:rPr>
          <w:rFonts w:eastAsia="MS Mincho" w:cs="Arial"/>
          <w:lang w:eastAsia="ja-JP"/>
        </w:rPr>
        <w:t xml:space="preserve">        </w:t>
      </w:r>
      <w:r w:rsidRPr="00F11966">
        <w:rPr>
          <w:rFonts w:eastAsia="MS Mincho" w:cs="Arial" w:hint="eastAsia"/>
          <w:lang w:eastAsia="ja-JP"/>
        </w:rPr>
        <w:t>ngeNbId</w:t>
      </w:r>
      <w:r w:rsidRPr="00F11966">
        <w:rPr>
          <w:rFonts w:eastAsia="MS Mincho" w:cs="Arial"/>
          <w:lang w:eastAsia="ja-JP"/>
        </w:rPr>
        <w:t>:</w:t>
      </w:r>
    </w:p>
    <w:p w14:paraId="420F7620" w14:textId="77777777" w:rsidR="00E92CBF" w:rsidRPr="00F11966" w:rsidRDefault="00E92CBF" w:rsidP="00E92CBF">
      <w:pPr>
        <w:pStyle w:val="PL"/>
        <w:rPr>
          <w:lang w:val="en-US"/>
        </w:rPr>
      </w:pPr>
      <w:r w:rsidRPr="00F11966">
        <w:rPr>
          <w:rFonts w:eastAsia="MS Mincho" w:cs="Arial"/>
          <w:lang w:eastAsia="ja-JP"/>
        </w:rPr>
        <w:t xml:space="preserve">          </w:t>
      </w:r>
      <w:r w:rsidRPr="00F11966">
        <w:rPr>
          <w:lang w:val="en-US"/>
        </w:rPr>
        <w:t>$ref: '#/components/schemas/</w:t>
      </w:r>
      <w:r w:rsidRPr="00F11966">
        <w:t>NgeNbId</w:t>
      </w:r>
      <w:r w:rsidRPr="00F11966">
        <w:rPr>
          <w:lang w:val="en-US"/>
        </w:rPr>
        <w:t>'</w:t>
      </w:r>
    </w:p>
    <w:p w14:paraId="66337CCB" w14:textId="77777777" w:rsidR="00EC093A" w:rsidRPr="00F11966" w:rsidRDefault="00EC093A" w:rsidP="00EC093A">
      <w:pPr>
        <w:pStyle w:val="PL"/>
      </w:pPr>
      <w:r w:rsidRPr="00F11966">
        <w:t xml:space="preserve">        wagfId:</w:t>
      </w:r>
    </w:p>
    <w:p w14:paraId="60476969" w14:textId="77777777" w:rsidR="00EC093A" w:rsidRPr="00F11966" w:rsidRDefault="00EC093A" w:rsidP="00EC093A">
      <w:pPr>
        <w:pStyle w:val="PL"/>
      </w:pPr>
      <w:r w:rsidRPr="00F11966">
        <w:t xml:space="preserve">          $ref: '#/components/schemas/WAgfId'</w:t>
      </w:r>
    </w:p>
    <w:p w14:paraId="2EA3D00A" w14:textId="77777777" w:rsidR="00EC093A" w:rsidRPr="00F11966" w:rsidRDefault="00EC093A" w:rsidP="00EC093A">
      <w:pPr>
        <w:pStyle w:val="PL"/>
      </w:pPr>
      <w:r w:rsidRPr="00F11966">
        <w:t xml:space="preserve">        tngfId:</w:t>
      </w:r>
    </w:p>
    <w:p w14:paraId="5D70E2E0" w14:textId="77777777" w:rsidR="00EC093A" w:rsidRPr="00F11966" w:rsidRDefault="00EC093A" w:rsidP="00EC093A">
      <w:pPr>
        <w:pStyle w:val="PL"/>
      </w:pPr>
      <w:r w:rsidRPr="00F11966">
        <w:t xml:space="preserve">          $ref: '#/components/schemas/TngfId'</w:t>
      </w:r>
    </w:p>
    <w:p w14:paraId="4EBCA402" w14:textId="77777777" w:rsidR="00E92CBF" w:rsidRPr="00F11966" w:rsidRDefault="00E92CBF" w:rsidP="00E92CBF">
      <w:pPr>
        <w:pStyle w:val="PL"/>
        <w:rPr>
          <w:lang w:val="en-US"/>
        </w:rPr>
      </w:pPr>
      <w:r w:rsidRPr="00F11966">
        <w:rPr>
          <w:lang w:val="en-US"/>
        </w:rPr>
        <w:t xml:space="preserve">        nid:</w:t>
      </w:r>
    </w:p>
    <w:p w14:paraId="35ECCB80" w14:textId="77777777" w:rsidR="00E92CBF" w:rsidRPr="00F11966" w:rsidRDefault="00E92CBF" w:rsidP="00E92CBF">
      <w:pPr>
        <w:pStyle w:val="PL"/>
        <w:rPr>
          <w:lang w:val="en-US"/>
        </w:rPr>
      </w:pPr>
      <w:r w:rsidRPr="00F11966">
        <w:rPr>
          <w:lang w:val="en-US"/>
        </w:rPr>
        <w:t xml:space="preserve">          $ref: '#/components/schemas/Nid'</w:t>
      </w:r>
    </w:p>
    <w:p w14:paraId="5847C11E" w14:textId="77777777" w:rsidR="00E92CBF" w:rsidRPr="00F11966" w:rsidRDefault="00E92CBF" w:rsidP="00E92CBF">
      <w:pPr>
        <w:pStyle w:val="PL"/>
        <w:rPr>
          <w:lang w:val="en-US"/>
        </w:rPr>
      </w:pPr>
      <w:r w:rsidRPr="00F11966">
        <w:rPr>
          <w:lang w:val="en-US"/>
        </w:rPr>
        <w:t xml:space="preserve">        </w:t>
      </w:r>
      <w:r w:rsidRPr="00F11966">
        <w:rPr>
          <w:rFonts w:cs="Arial" w:hint="eastAsia"/>
          <w:lang w:eastAsia="zh-CN"/>
        </w:rPr>
        <w:t>e</w:t>
      </w:r>
      <w:r w:rsidRPr="00F11966">
        <w:rPr>
          <w:rFonts w:cs="Arial"/>
          <w:lang w:eastAsia="zh-CN"/>
        </w:rPr>
        <w:t>NbId</w:t>
      </w:r>
      <w:r w:rsidRPr="00F11966">
        <w:rPr>
          <w:lang w:val="en-US"/>
        </w:rPr>
        <w:t>:</w:t>
      </w:r>
    </w:p>
    <w:p w14:paraId="53C89103" w14:textId="77777777" w:rsidR="00E92CBF" w:rsidRPr="00F11966" w:rsidRDefault="00E92CBF" w:rsidP="00E92CBF">
      <w:pPr>
        <w:pStyle w:val="PL"/>
        <w:rPr>
          <w:lang w:val="en-US"/>
        </w:rPr>
      </w:pPr>
      <w:r w:rsidRPr="00F11966">
        <w:rPr>
          <w:lang w:val="en-US"/>
        </w:rPr>
        <w:t xml:space="preserve">          $ref: '#/components/schemas/</w:t>
      </w:r>
      <w:r w:rsidRPr="00F11966">
        <w:rPr>
          <w:rFonts w:cs="Arial"/>
          <w:lang w:eastAsia="zh-CN"/>
        </w:rPr>
        <w:t>ENbId</w:t>
      </w:r>
      <w:r w:rsidRPr="00F11966">
        <w:rPr>
          <w:lang w:val="en-US"/>
        </w:rPr>
        <w:t>'</w:t>
      </w:r>
    </w:p>
    <w:p w14:paraId="506FF642" w14:textId="77777777" w:rsidR="00E92CBF" w:rsidRPr="00F11966" w:rsidRDefault="00E92CBF" w:rsidP="00E92CBF">
      <w:pPr>
        <w:pStyle w:val="PL"/>
      </w:pPr>
      <w:r w:rsidRPr="00F11966">
        <w:t xml:space="preserve">      oneOf:</w:t>
      </w:r>
    </w:p>
    <w:p w14:paraId="72471778" w14:textId="77777777" w:rsidR="00E92CBF" w:rsidRPr="00F11966" w:rsidRDefault="00E92CBF" w:rsidP="00E92CBF">
      <w:pPr>
        <w:pStyle w:val="PL"/>
      </w:pPr>
      <w:r w:rsidRPr="00F11966">
        <w:t xml:space="preserve">        - required: [ </w:t>
      </w:r>
      <w:r w:rsidRPr="00F11966">
        <w:rPr>
          <w:rFonts w:eastAsia="MS Mincho" w:cs="Arial" w:hint="eastAsia"/>
          <w:lang w:eastAsia="ja-JP"/>
        </w:rPr>
        <w:t>n3IwfId</w:t>
      </w:r>
      <w:r w:rsidRPr="00F11966">
        <w:rPr>
          <w:rFonts w:eastAsia="MS Mincho" w:cs="Arial"/>
          <w:lang w:eastAsia="ja-JP"/>
        </w:rPr>
        <w:t xml:space="preserve"> </w:t>
      </w:r>
      <w:r w:rsidRPr="00F11966">
        <w:t>]</w:t>
      </w:r>
    </w:p>
    <w:p w14:paraId="2C5C3A1A" w14:textId="77777777" w:rsidR="00E92CBF" w:rsidRPr="00F11966" w:rsidRDefault="00E92CBF" w:rsidP="00E92CBF">
      <w:pPr>
        <w:pStyle w:val="PL"/>
      </w:pPr>
      <w:r w:rsidRPr="00F11966">
        <w:t xml:space="preserve">        - required: [ </w:t>
      </w:r>
      <w:r w:rsidRPr="00F11966">
        <w:rPr>
          <w:rFonts w:eastAsia="MS Mincho" w:cs="Arial" w:hint="eastAsia"/>
          <w:lang w:eastAsia="ja-JP"/>
        </w:rPr>
        <w:t>gNbId</w:t>
      </w:r>
      <w:r w:rsidRPr="00F11966">
        <w:t xml:space="preserve"> ]</w:t>
      </w:r>
    </w:p>
    <w:p w14:paraId="692DB350" w14:textId="77777777" w:rsidR="00E92CBF" w:rsidRPr="00F11966" w:rsidRDefault="00E92CBF" w:rsidP="00E92CBF">
      <w:pPr>
        <w:pStyle w:val="PL"/>
      </w:pPr>
      <w:r w:rsidRPr="00F11966">
        <w:t xml:space="preserve">        - required: [ </w:t>
      </w:r>
      <w:r w:rsidRPr="00F11966">
        <w:rPr>
          <w:rFonts w:eastAsia="MS Mincho" w:cs="Arial" w:hint="eastAsia"/>
          <w:lang w:eastAsia="ja-JP"/>
        </w:rPr>
        <w:t>ngeNbId</w:t>
      </w:r>
      <w:r w:rsidRPr="00F11966">
        <w:t xml:space="preserve"> ]</w:t>
      </w:r>
    </w:p>
    <w:p w14:paraId="1944E2ED" w14:textId="77777777" w:rsidR="00EC093A" w:rsidRPr="00F11966" w:rsidRDefault="00EC093A" w:rsidP="00EC093A">
      <w:pPr>
        <w:pStyle w:val="PL"/>
      </w:pPr>
      <w:r w:rsidRPr="00F11966">
        <w:t xml:space="preserve">        - required: [ </w:t>
      </w:r>
      <w:r w:rsidRPr="00F11966">
        <w:rPr>
          <w:rFonts w:eastAsia="MS Mincho" w:cs="Arial"/>
          <w:lang w:eastAsia="ja-JP"/>
        </w:rPr>
        <w:t>wagf</w:t>
      </w:r>
      <w:r w:rsidRPr="00F11966">
        <w:rPr>
          <w:rFonts w:eastAsia="MS Mincho" w:cs="Arial" w:hint="eastAsia"/>
          <w:lang w:eastAsia="ja-JP"/>
        </w:rPr>
        <w:t>Id</w:t>
      </w:r>
      <w:r w:rsidRPr="00F11966">
        <w:t xml:space="preserve"> ]</w:t>
      </w:r>
    </w:p>
    <w:p w14:paraId="02C24FEE" w14:textId="77777777" w:rsidR="00EC093A" w:rsidRPr="00F11966" w:rsidRDefault="00EC093A" w:rsidP="00EC093A">
      <w:pPr>
        <w:pStyle w:val="PL"/>
      </w:pPr>
      <w:r w:rsidRPr="00F11966">
        <w:t xml:space="preserve">        - required: [ </w:t>
      </w:r>
      <w:r w:rsidRPr="00F11966">
        <w:rPr>
          <w:rFonts w:eastAsia="MS Mincho" w:cs="Arial"/>
          <w:lang w:eastAsia="ja-JP"/>
        </w:rPr>
        <w:t>tngf</w:t>
      </w:r>
      <w:r w:rsidRPr="00F11966">
        <w:rPr>
          <w:rFonts w:eastAsia="MS Mincho" w:cs="Arial" w:hint="eastAsia"/>
          <w:lang w:eastAsia="ja-JP"/>
        </w:rPr>
        <w:t>Id</w:t>
      </w:r>
      <w:r w:rsidRPr="00F11966">
        <w:t xml:space="preserve"> ]</w:t>
      </w:r>
    </w:p>
    <w:p w14:paraId="738108EB" w14:textId="77777777" w:rsidR="00E92CBF" w:rsidRPr="00F11966" w:rsidRDefault="00E92CBF" w:rsidP="00E92CBF">
      <w:pPr>
        <w:pStyle w:val="PL"/>
      </w:pPr>
      <w:r w:rsidRPr="00F11966">
        <w:t xml:space="preserve">        - required: [ </w:t>
      </w:r>
      <w:r w:rsidRPr="00F11966">
        <w:rPr>
          <w:rFonts w:cs="Arial" w:hint="eastAsia"/>
          <w:lang w:eastAsia="zh-CN"/>
        </w:rPr>
        <w:t>e</w:t>
      </w:r>
      <w:r w:rsidRPr="00F11966">
        <w:rPr>
          <w:rFonts w:cs="Arial"/>
          <w:lang w:eastAsia="zh-CN"/>
        </w:rPr>
        <w:t>NbId</w:t>
      </w:r>
      <w:r w:rsidRPr="00F11966">
        <w:t xml:space="preserve"> ]</w:t>
      </w:r>
    </w:p>
    <w:p w14:paraId="1B64E359" w14:textId="32EDBEB0" w:rsidR="00DA1EC5" w:rsidRDefault="00DA1EC5" w:rsidP="00DA1EC5">
      <w:pPr>
        <w:pStyle w:val="PL"/>
      </w:pPr>
      <w:r>
        <w:t xml:space="preserve">      </w:t>
      </w:r>
      <w:r w:rsidRPr="00F11966">
        <w:t>description:</w:t>
      </w:r>
      <w:r>
        <w:t xml:space="preserve"> </w:t>
      </w:r>
      <w:r w:rsidRPr="00F11966">
        <w:t>One of the six attributes n3IwfId, gNbIdm, ngeNbId, wagfId, tngfId, eNbId shall be present.</w:t>
      </w:r>
    </w:p>
    <w:p w14:paraId="384006B3" w14:textId="77777777" w:rsidR="00E92CBF" w:rsidRPr="00F11966" w:rsidRDefault="00E92CBF" w:rsidP="00E92CBF">
      <w:pPr>
        <w:pStyle w:val="PL"/>
      </w:pPr>
      <w:r w:rsidRPr="00F11966">
        <w:t xml:space="preserve">      required:</w:t>
      </w:r>
    </w:p>
    <w:p w14:paraId="0B4DDE04" w14:textId="77777777" w:rsidR="00E92CBF" w:rsidRPr="00F11966" w:rsidRDefault="00E92CBF" w:rsidP="00E92CBF">
      <w:pPr>
        <w:pStyle w:val="PL"/>
      </w:pPr>
      <w:r w:rsidRPr="00F11966">
        <w:t xml:space="preserve">        - plmnId</w:t>
      </w:r>
    </w:p>
    <w:p w14:paraId="454B02E3" w14:textId="77777777" w:rsidR="00E92CBF" w:rsidRPr="00F11966" w:rsidRDefault="00E92CBF" w:rsidP="00E92CBF">
      <w:pPr>
        <w:pStyle w:val="PL"/>
      </w:pPr>
      <w:r w:rsidRPr="00F11966">
        <w:t xml:space="preserve">    GNbId:</w:t>
      </w:r>
    </w:p>
    <w:p w14:paraId="7D734B8C" w14:textId="77777777" w:rsidR="00796002" w:rsidRDefault="00796002" w:rsidP="00796002">
      <w:pPr>
        <w:pStyle w:val="PL"/>
      </w:pPr>
      <w:r w:rsidRPr="00F11966">
        <w:t xml:space="preserve">    </w:t>
      </w:r>
      <w:r>
        <w:t xml:space="preserve"> </w:t>
      </w:r>
      <w:r w:rsidRPr="00F11966">
        <w:t xml:space="preserve"> description: </w:t>
      </w:r>
      <w:r>
        <w:t>Provides the G-NB identifier.</w:t>
      </w:r>
    </w:p>
    <w:p w14:paraId="69BAAA96" w14:textId="77777777" w:rsidR="00E92CBF" w:rsidRPr="00F11966" w:rsidRDefault="00E92CBF" w:rsidP="00E92CBF">
      <w:pPr>
        <w:pStyle w:val="PL"/>
      </w:pPr>
      <w:r w:rsidRPr="00F11966">
        <w:t xml:space="preserve">      type: object</w:t>
      </w:r>
    </w:p>
    <w:p w14:paraId="392F1A74" w14:textId="77777777" w:rsidR="00E92CBF" w:rsidRPr="00F11966" w:rsidRDefault="00E92CBF" w:rsidP="00E92CBF">
      <w:pPr>
        <w:pStyle w:val="PL"/>
      </w:pPr>
      <w:r w:rsidRPr="00F11966">
        <w:t xml:space="preserve">      properties:</w:t>
      </w:r>
    </w:p>
    <w:p w14:paraId="5F16A570" w14:textId="77777777" w:rsidR="00E92CBF" w:rsidRPr="00F11966" w:rsidRDefault="00E92CBF" w:rsidP="00E92CBF">
      <w:pPr>
        <w:pStyle w:val="PL"/>
      </w:pPr>
      <w:r w:rsidRPr="00F11966">
        <w:t xml:space="preserve">        bitLength:</w:t>
      </w:r>
    </w:p>
    <w:p w14:paraId="02D5969A" w14:textId="77777777" w:rsidR="00E92CBF" w:rsidRPr="00F11966" w:rsidRDefault="00E92CBF" w:rsidP="00E92CBF">
      <w:pPr>
        <w:pStyle w:val="PL"/>
      </w:pPr>
      <w:r w:rsidRPr="00F11966">
        <w:t xml:space="preserve">          type: integer</w:t>
      </w:r>
    </w:p>
    <w:p w14:paraId="56FF4E69" w14:textId="77777777" w:rsidR="00E92CBF" w:rsidRPr="00F11966" w:rsidRDefault="00E92CBF" w:rsidP="00E92CBF">
      <w:pPr>
        <w:pStyle w:val="PL"/>
      </w:pPr>
      <w:r w:rsidRPr="00F11966">
        <w:t xml:space="preserve">          minimum: 22</w:t>
      </w:r>
    </w:p>
    <w:p w14:paraId="1B700264" w14:textId="77777777" w:rsidR="00E92CBF" w:rsidRPr="00F11966" w:rsidRDefault="00E92CBF" w:rsidP="00E92CBF">
      <w:pPr>
        <w:pStyle w:val="PL"/>
      </w:pPr>
      <w:r w:rsidRPr="00F11966">
        <w:t xml:space="preserve">          maximum: 32</w:t>
      </w:r>
    </w:p>
    <w:p w14:paraId="319C9D49" w14:textId="77777777" w:rsidR="00DA1EC5" w:rsidRDefault="00DA1EC5" w:rsidP="00DA1EC5">
      <w:pPr>
        <w:pStyle w:val="PL"/>
      </w:pPr>
      <w:r>
        <w:t xml:space="preserve">  </w:t>
      </w:r>
      <w:r w:rsidRPr="00F11966">
        <w:t xml:space="preserve">      </w:t>
      </w:r>
      <w:r>
        <w:t xml:space="preserve">  </w:t>
      </w:r>
      <w:r w:rsidRPr="00F11966">
        <w:t>description:</w:t>
      </w:r>
      <w:r>
        <w:t xml:space="preserve"> </w:t>
      </w:r>
      <w:r w:rsidRPr="00F11966">
        <w:rPr>
          <w:lang w:eastAsia="zh-CN"/>
        </w:rPr>
        <w:t>Unsigned integer representing the bit length of the gNB ID as defined in clause</w:t>
      </w:r>
      <w:r w:rsidRPr="00F11966">
        <w:t> </w:t>
      </w:r>
      <w:r w:rsidRPr="00F11966">
        <w:rPr>
          <w:lang w:eastAsia="zh-CN"/>
        </w:rPr>
        <w:t xml:space="preserve">9.3.1.6 of 3GPP TS 38.413 [11], </w:t>
      </w:r>
      <w:r w:rsidRPr="00F11966">
        <w:t>within the range 22 to 32</w:t>
      </w:r>
      <w:r>
        <w:t>.</w:t>
      </w:r>
    </w:p>
    <w:p w14:paraId="3318848E" w14:textId="77777777" w:rsidR="00E92CBF" w:rsidRPr="00F11966" w:rsidRDefault="00E92CBF" w:rsidP="00E92CBF">
      <w:pPr>
        <w:pStyle w:val="PL"/>
        <w:rPr>
          <w:rFonts w:cs="Arial"/>
          <w:lang w:eastAsia="ja-JP"/>
        </w:rPr>
      </w:pPr>
      <w:r w:rsidRPr="00F11966">
        <w:t xml:space="preserve">        </w:t>
      </w:r>
      <w:r w:rsidRPr="00F11966">
        <w:rPr>
          <w:rFonts w:cs="Arial"/>
          <w:lang w:eastAsia="ja-JP"/>
        </w:rPr>
        <w:t>gNBValue:</w:t>
      </w:r>
    </w:p>
    <w:p w14:paraId="4EA20756" w14:textId="77777777" w:rsidR="00E92CBF" w:rsidRPr="00F11966" w:rsidRDefault="00E92CBF" w:rsidP="00E92CBF">
      <w:pPr>
        <w:pStyle w:val="PL"/>
      </w:pPr>
      <w:r w:rsidRPr="00F11966">
        <w:t xml:space="preserve">          type: string</w:t>
      </w:r>
    </w:p>
    <w:p w14:paraId="39006095" w14:textId="77777777" w:rsidR="00E92CBF" w:rsidRPr="00F11966" w:rsidRDefault="00E92CBF" w:rsidP="00E92CBF">
      <w:pPr>
        <w:pStyle w:val="PL"/>
      </w:pPr>
      <w:r w:rsidRPr="00F11966">
        <w:t xml:space="preserve">          pattern: '^[A-Fa-f0-9]{6,8}$'</w:t>
      </w:r>
    </w:p>
    <w:p w14:paraId="777A088F" w14:textId="77777777" w:rsidR="00DA1EC5" w:rsidRDefault="00DA1EC5" w:rsidP="00DA1EC5">
      <w:pPr>
        <w:pStyle w:val="PL"/>
      </w:pPr>
      <w:r>
        <w:t xml:space="preserve">  </w:t>
      </w:r>
      <w:r w:rsidRPr="00F11966">
        <w:t xml:space="preserve">      </w:t>
      </w:r>
      <w:r>
        <w:t xml:space="preserve">  </w:t>
      </w:r>
      <w:r w:rsidRPr="00F11966">
        <w:t>description:</w:t>
      </w:r>
      <w:r>
        <w:t xml:space="preserve"> &gt;</w:t>
      </w:r>
    </w:p>
    <w:p w14:paraId="1FA75AF3" w14:textId="77777777" w:rsidR="00DA1EC5" w:rsidRDefault="00DA1EC5" w:rsidP="00DA1EC5">
      <w:pPr>
        <w:pStyle w:val="PL"/>
        <w:rPr>
          <w:rFonts w:cs="Arial"/>
          <w:szCs w:val="18"/>
        </w:rPr>
      </w:pPr>
      <w:r>
        <w:t xml:space="preserve">            </w:t>
      </w:r>
      <w:r w:rsidRPr="00F11966">
        <w:rPr>
          <w:rFonts w:cs="Arial"/>
          <w:szCs w:val="18"/>
        </w:rPr>
        <w:t>This represents the identifier of the gNB.</w:t>
      </w:r>
    </w:p>
    <w:p w14:paraId="7258DFA3" w14:textId="77777777" w:rsidR="00DA1EC5" w:rsidRDefault="00DA1EC5" w:rsidP="00DA1EC5">
      <w:pPr>
        <w:pStyle w:val="PL"/>
      </w:pPr>
      <w:r>
        <w:rPr>
          <w:rFonts w:cs="Arial"/>
          <w:szCs w:val="18"/>
        </w:rPr>
        <w:lastRenderedPageBreak/>
        <w:t xml:space="preserve">            </w:t>
      </w:r>
      <w:r w:rsidRPr="00F11966">
        <w:rPr>
          <w:rFonts w:cs="Arial"/>
          <w:szCs w:val="18"/>
        </w:rPr>
        <w:t xml:space="preserve">The value of </w:t>
      </w:r>
      <w:r w:rsidRPr="00F11966">
        <w:rPr>
          <w:lang w:eastAsia="zh-CN"/>
        </w:rPr>
        <w:t>the gNB ID shall be encoded in hexadecimal representation. Each character in the string shall take a value of "0" to "9", "a" to "f" or "A" to "F" and shall represent 4 bits. The padding 0 shall be added to make multiple nibbles, the most significant character representing the padding 0 if required together with the 4 most significant bits of the gNB ID shall appear first in the string, and the character representing the 4 least significant bit of the gNB ID shall appear last in the string.</w:t>
      </w:r>
    </w:p>
    <w:p w14:paraId="5E861502" w14:textId="77777777" w:rsidR="00E92CBF" w:rsidRPr="00F11966" w:rsidRDefault="00E92CBF" w:rsidP="00E92CBF">
      <w:pPr>
        <w:pStyle w:val="PL"/>
      </w:pPr>
      <w:r w:rsidRPr="00F11966">
        <w:t xml:space="preserve">      required:</w:t>
      </w:r>
    </w:p>
    <w:p w14:paraId="58E0E89C" w14:textId="77777777" w:rsidR="00E92CBF" w:rsidRPr="00F11966" w:rsidRDefault="00E92CBF" w:rsidP="00E92CBF">
      <w:pPr>
        <w:pStyle w:val="PL"/>
      </w:pPr>
      <w:r w:rsidRPr="00F11966">
        <w:t xml:space="preserve">        - bitLength</w:t>
      </w:r>
    </w:p>
    <w:p w14:paraId="47487E51" w14:textId="77777777" w:rsidR="00E92CBF" w:rsidRPr="00F11966" w:rsidRDefault="00E92CBF" w:rsidP="00E92CBF">
      <w:pPr>
        <w:pStyle w:val="PL"/>
        <w:rPr>
          <w:lang w:val="en-US"/>
        </w:rPr>
      </w:pPr>
      <w:r w:rsidRPr="00F11966">
        <w:t xml:space="preserve">        - </w:t>
      </w:r>
      <w:r w:rsidRPr="00F11966">
        <w:rPr>
          <w:rFonts w:cs="Arial"/>
          <w:lang w:eastAsia="ja-JP"/>
        </w:rPr>
        <w:t>gNBValue</w:t>
      </w:r>
    </w:p>
    <w:p w14:paraId="4322B481" w14:textId="77777777" w:rsidR="00E92CBF" w:rsidRPr="00F11966" w:rsidRDefault="00E92CBF" w:rsidP="00E92CBF">
      <w:pPr>
        <w:pStyle w:val="PL"/>
      </w:pPr>
      <w:r w:rsidRPr="00F11966">
        <w:t xml:space="preserve">    </w:t>
      </w:r>
      <w:r w:rsidRPr="00F11966">
        <w:rPr>
          <w:rFonts w:hint="eastAsia"/>
          <w:lang w:eastAsia="zh-CN"/>
        </w:rPr>
        <w:t>AtsssCapability</w:t>
      </w:r>
      <w:r w:rsidRPr="00F11966">
        <w:t>:</w:t>
      </w:r>
    </w:p>
    <w:p w14:paraId="117D8CF1" w14:textId="77777777" w:rsidR="00796002" w:rsidRDefault="00796002" w:rsidP="00796002">
      <w:pPr>
        <w:pStyle w:val="PL"/>
      </w:pPr>
      <w:r w:rsidRPr="00F11966">
        <w:t xml:space="preserve">    </w:t>
      </w:r>
      <w:r>
        <w:t xml:space="preserve"> </w:t>
      </w:r>
      <w:r w:rsidRPr="00F11966">
        <w:t xml:space="preserve"> description: </w:t>
      </w:r>
      <w:r>
        <w:t xml:space="preserve">Containes </w:t>
      </w:r>
      <w:r>
        <w:rPr>
          <w:rFonts w:cs="Arial"/>
          <w:szCs w:val="18"/>
          <w:lang w:eastAsia="zh-CN"/>
        </w:rPr>
        <w:t xml:space="preserve">Capability to support procedures related to </w:t>
      </w:r>
      <w:r>
        <w:t>Access Traffic Steering, Switching, Splitting.</w:t>
      </w:r>
    </w:p>
    <w:p w14:paraId="257392DB" w14:textId="77777777" w:rsidR="00E92CBF" w:rsidRPr="00F11966" w:rsidRDefault="00E92CBF" w:rsidP="00E92CBF">
      <w:pPr>
        <w:pStyle w:val="PL"/>
      </w:pPr>
      <w:r w:rsidRPr="00F11966">
        <w:t xml:space="preserve">      type: object</w:t>
      </w:r>
    </w:p>
    <w:p w14:paraId="5DD594CD" w14:textId="77777777" w:rsidR="00E92CBF" w:rsidRPr="00F11966" w:rsidRDefault="00E92CBF" w:rsidP="00E92CBF">
      <w:pPr>
        <w:pStyle w:val="PL"/>
      </w:pPr>
      <w:r w:rsidRPr="00F11966">
        <w:t xml:space="preserve">      properties:</w:t>
      </w:r>
    </w:p>
    <w:p w14:paraId="65BA73FB" w14:textId="77777777" w:rsidR="00E92CBF" w:rsidRPr="00F11966" w:rsidRDefault="00E92CBF" w:rsidP="00E92CBF">
      <w:pPr>
        <w:pStyle w:val="PL"/>
      </w:pPr>
      <w:r w:rsidRPr="00F11966">
        <w:t xml:space="preserve">        </w:t>
      </w:r>
      <w:r w:rsidRPr="00F11966">
        <w:rPr>
          <w:rFonts w:hint="eastAsia"/>
          <w:lang w:eastAsia="zh-CN"/>
        </w:rPr>
        <w:t>atsssLL</w:t>
      </w:r>
      <w:r w:rsidRPr="00F11966">
        <w:t>:</w:t>
      </w:r>
    </w:p>
    <w:p w14:paraId="3D005986" w14:textId="77777777" w:rsidR="00E92CBF" w:rsidRPr="00F11966" w:rsidRDefault="00E92CBF" w:rsidP="00E92CBF">
      <w:pPr>
        <w:pStyle w:val="PL"/>
        <w:rPr>
          <w:lang w:eastAsia="zh-CN"/>
        </w:rPr>
      </w:pPr>
      <w:r w:rsidRPr="00F11966">
        <w:t xml:space="preserve">          type: </w:t>
      </w:r>
      <w:r w:rsidRPr="00F11966">
        <w:rPr>
          <w:rFonts w:hint="eastAsia"/>
          <w:lang w:eastAsia="zh-CN"/>
        </w:rPr>
        <w:t>boolean</w:t>
      </w:r>
    </w:p>
    <w:p w14:paraId="51772E63" w14:textId="77777777" w:rsidR="00E92CBF" w:rsidRPr="00F11966" w:rsidRDefault="00E92CBF" w:rsidP="00E92CBF">
      <w:pPr>
        <w:pStyle w:val="PL"/>
        <w:rPr>
          <w:lang w:eastAsia="zh-CN"/>
        </w:rPr>
      </w:pPr>
      <w:r w:rsidRPr="00F11966">
        <w:rPr>
          <w:rFonts w:hint="eastAsia"/>
          <w:lang w:eastAsia="zh-CN"/>
        </w:rPr>
        <w:t xml:space="preserve">          default: false</w:t>
      </w:r>
    </w:p>
    <w:p w14:paraId="239C0F54" w14:textId="77777777" w:rsidR="00DA1EC5" w:rsidRDefault="00DA1EC5" w:rsidP="00DA1EC5">
      <w:pPr>
        <w:pStyle w:val="PL"/>
      </w:pPr>
      <w:r>
        <w:t xml:space="preserve">  </w:t>
      </w:r>
      <w:r w:rsidRPr="00F11966">
        <w:t xml:space="preserve">      </w:t>
      </w:r>
      <w:r>
        <w:t xml:space="preserve">  </w:t>
      </w:r>
      <w:r w:rsidRPr="00F11966">
        <w:t>description:</w:t>
      </w:r>
      <w:r>
        <w:t xml:space="preserve"> &gt;</w:t>
      </w:r>
    </w:p>
    <w:p w14:paraId="3504D173" w14:textId="77777777" w:rsidR="00DA1EC5" w:rsidRDefault="00DA1EC5" w:rsidP="00DA1EC5">
      <w:pPr>
        <w:pStyle w:val="PL"/>
        <w:rPr>
          <w:lang w:eastAsia="zh-CN"/>
        </w:rPr>
      </w:pPr>
      <w:r>
        <w:t xml:space="preserve">            </w:t>
      </w:r>
      <w:r w:rsidRPr="00F11966">
        <w:rPr>
          <w:rFonts w:cs="Arial" w:hint="eastAsia"/>
          <w:szCs w:val="18"/>
          <w:lang w:eastAsia="zh-CN"/>
        </w:rPr>
        <w:t xml:space="preserve">Indicates the ATSSS-LL capability to support procedures related to </w:t>
      </w:r>
      <w:r w:rsidRPr="00F11966">
        <w:t>Access Traffic Steering, Switching, Splitting</w:t>
      </w:r>
      <w:r w:rsidRPr="00F11966">
        <w:rPr>
          <w:rFonts w:hint="eastAsia"/>
          <w:lang w:eastAsia="zh-CN"/>
        </w:rPr>
        <w:t xml:space="preserve"> (s</w:t>
      </w:r>
      <w:r>
        <w:rPr>
          <w:rFonts w:hint="eastAsia"/>
          <w:lang w:eastAsia="zh-CN"/>
        </w:rPr>
        <w:t xml:space="preserve">ee clauses 4.2.10, 5.32 of 3GPP TS </w:t>
      </w:r>
      <w:r w:rsidRPr="00F11966">
        <w:rPr>
          <w:rFonts w:hint="eastAsia"/>
          <w:lang w:eastAsia="zh-CN"/>
        </w:rPr>
        <w:t>23.501</w:t>
      </w:r>
      <w:r>
        <w:rPr>
          <w:lang w:eastAsia="zh-CN"/>
        </w:rPr>
        <w:t>)</w:t>
      </w:r>
    </w:p>
    <w:p w14:paraId="14E3F625" w14:textId="77777777" w:rsidR="00DA1EC5" w:rsidRDefault="00DA1EC5" w:rsidP="00DA1EC5">
      <w:pPr>
        <w:pStyle w:val="PL"/>
        <w:rPr>
          <w:rFonts w:cs="Arial"/>
          <w:szCs w:val="18"/>
        </w:rPr>
      </w:pPr>
      <w:r>
        <w:rPr>
          <w:lang w:eastAsia="zh-CN"/>
        </w:rPr>
        <w:t xml:space="preserve">            </w:t>
      </w:r>
      <w:r w:rsidRPr="00F11966">
        <w:rPr>
          <w:rFonts w:cs="Arial"/>
          <w:szCs w:val="18"/>
        </w:rPr>
        <w:t>true: Supported</w:t>
      </w:r>
    </w:p>
    <w:p w14:paraId="08669E9B" w14:textId="77777777" w:rsidR="00DA1EC5" w:rsidRDefault="00DA1EC5" w:rsidP="00DA1EC5">
      <w:pPr>
        <w:pStyle w:val="PL"/>
      </w:pPr>
      <w:r>
        <w:rPr>
          <w:rFonts w:cs="Arial"/>
          <w:szCs w:val="18"/>
        </w:rPr>
        <w:t xml:space="preserve">            </w:t>
      </w:r>
      <w:r w:rsidRPr="00F11966">
        <w:rPr>
          <w:rFonts w:cs="Arial"/>
          <w:szCs w:val="18"/>
        </w:rPr>
        <w:t>false (default): Not Supported</w:t>
      </w:r>
    </w:p>
    <w:p w14:paraId="643B7B75" w14:textId="77777777" w:rsidR="00E92CBF" w:rsidRPr="00F11966" w:rsidRDefault="00E92CBF" w:rsidP="00E92CBF">
      <w:pPr>
        <w:pStyle w:val="PL"/>
        <w:rPr>
          <w:rFonts w:cs="Arial"/>
          <w:lang w:eastAsia="ja-JP"/>
        </w:rPr>
      </w:pPr>
      <w:r w:rsidRPr="00F11966">
        <w:t xml:space="preserve">        </w:t>
      </w:r>
      <w:r w:rsidRPr="00F11966">
        <w:rPr>
          <w:rFonts w:cs="Arial" w:hint="eastAsia"/>
          <w:lang w:eastAsia="zh-CN"/>
        </w:rPr>
        <w:t>mptcp</w:t>
      </w:r>
      <w:r w:rsidRPr="00F11966">
        <w:rPr>
          <w:rFonts w:cs="Arial"/>
          <w:lang w:eastAsia="ja-JP"/>
        </w:rPr>
        <w:t>:</w:t>
      </w:r>
    </w:p>
    <w:p w14:paraId="58FC1C22" w14:textId="77777777" w:rsidR="00E92CBF" w:rsidRPr="00F11966" w:rsidRDefault="00E92CBF" w:rsidP="00E92CBF">
      <w:pPr>
        <w:pStyle w:val="PL"/>
        <w:rPr>
          <w:lang w:eastAsia="zh-CN"/>
        </w:rPr>
      </w:pPr>
      <w:r w:rsidRPr="00F11966">
        <w:t xml:space="preserve">          type: </w:t>
      </w:r>
      <w:r w:rsidRPr="00F11966">
        <w:rPr>
          <w:rFonts w:hint="eastAsia"/>
          <w:lang w:eastAsia="zh-CN"/>
        </w:rPr>
        <w:t>boolean</w:t>
      </w:r>
    </w:p>
    <w:p w14:paraId="5AD01C04" w14:textId="77777777" w:rsidR="00E92CBF" w:rsidRPr="00F11966" w:rsidRDefault="00E92CBF" w:rsidP="00E92CBF">
      <w:pPr>
        <w:pStyle w:val="PL"/>
        <w:rPr>
          <w:lang w:eastAsia="zh-CN"/>
        </w:rPr>
      </w:pPr>
      <w:r w:rsidRPr="00F11966">
        <w:rPr>
          <w:rFonts w:hint="eastAsia"/>
          <w:lang w:eastAsia="zh-CN"/>
        </w:rPr>
        <w:t xml:space="preserve">          default: false</w:t>
      </w:r>
    </w:p>
    <w:p w14:paraId="08DF5BB7" w14:textId="77777777" w:rsidR="00DA1EC5" w:rsidRDefault="00DA1EC5" w:rsidP="00DA1EC5">
      <w:pPr>
        <w:pStyle w:val="PL"/>
      </w:pPr>
      <w:r>
        <w:t xml:space="preserve">  </w:t>
      </w:r>
      <w:r w:rsidRPr="00F11966">
        <w:t xml:space="preserve">      </w:t>
      </w:r>
      <w:r>
        <w:t xml:space="preserve">  </w:t>
      </w:r>
      <w:r w:rsidRPr="00F11966">
        <w:t>description:</w:t>
      </w:r>
      <w:r>
        <w:t xml:space="preserve"> &gt;</w:t>
      </w:r>
    </w:p>
    <w:p w14:paraId="7BCE2EE1" w14:textId="77777777" w:rsidR="00DA1EC5" w:rsidRDefault="00DA1EC5" w:rsidP="00DA1EC5">
      <w:pPr>
        <w:pStyle w:val="PL"/>
      </w:pPr>
      <w:r>
        <w:rPr>
          <w:rFonts w:cs="Arial"/>
          <w:szCs w:val="18"/>
          <w:lang w:eastAsia="zh-CN"/>
        </w:rPr>
        <w:t xml:space="preserve">            </w:t>
      </w:r>
      <w:r w:rsidRPr="00F11966">
        <w:rPr>
          <w:rFonts w:cs="Arial" w:hint="eastAsia"/>
          <w:szCs w:val="18"/>
          <w:lang w:eastAsia="zh-CN"/>
        </w:rPr>
        <w:t xml:space="preserve">Indicates the MPTCP capability to support procedures related to </w:t>
      </w:r>
      <w:r w:rsidRPr="00F11966">
        <w:t>Access Traffic Steering, Switching, Splitting</w:t>
      </w:r>
      <w:r w:rsidRPr="00F11966">
        <w:rPr>
          <w:rFonts w:hint="eastAsia"/>
          <w:lang w:eastAsia="zh-CN"/>
        </w:rPr>
        <w:t xml:space="preserve"> (see clauses 4.2.10, 5.32 of 3GPP TS 23.501</w:t>
      </w:r>
    </w:p>
    <w:p w14:paraId="2FE95ECE" w14:textId="77777777" w:rsidR="00DA1EC5" w:rsidRDefault="00DA1EC5" w:rsidP="00DA1EC5">
      <w:pPr>
        <w:pStyle w:val="PL"/>
        <w:rPr>
          <w:rFonts w:cs="Arial"/>
          <w:szCs w:val="18"/>
        </w:rPr>
      </w:pPr>
      <w:r>
        <w:rPr>
          <w:lang w:eastAsia="zh-CN"/>
        </w:rPr>
        <w:t xml:space="preserve">            </w:t>
      </w:r>
      <w:r w:rsidRPr="00F11966">
        <w:rPr>
          <w:rFonts w:cs="Arial"/>
          <w:szCs w:val="18"/>
        </w:rPr>
        <w:t>true: Supported</w:t>
      </w:r>
    </w:p>
    <w:p w14:paraId="26E6E26C" w14:textId="77777777" w:rsidR="00DA1EC5" w:rsidRDefault="00DA1EC5" w:rsidP="00DA1EC5">
      <w:pPr>
        <w:pStyle w:val="PL"/>
      </w:pPr>
      <w:r>
        <w:rPr>
          <w:rFonts w:cs="Arial"/>
          <w:szCs w:val="18"/>
        </w:rPr>
        <w:t xml:space="preserve">            </w:t>
      </w:r>
      <w:r w:rsidRPr="00F11966">
        <w:rPr>
          <w:rFonts w:cs="Arial"/>
          <w:szCs w:val="18"/>
        </w:rPr>
        <w:t>false (default): Not Supported</w:t>
      </w:r>
    </w:p>
    <w:p w14:paraId="7CCFB338" w14:textId="77777777" w:rsidR="007433C1" w:rsidRPr="00F11966" w:rsidRDefault="007433C1" w:rsidP="007433C1">
      <w:pPr>
        <w:pStyle w:val="PL"/>
        <w:rPr>
          <w:rFonts w:cs="Arial"/>
          <w:lang w:eastAsia="ja-JP"/>
        </w:rPr>
      </w:pPr>
      <w:r w:rsidRPr="00F11966">
        <w:t xml:space="preserve">        </w:t>
      </w:r>
      <w:r w:rsidRPr="00F11966">
        <w:rPr>
          <w:rFonts w:cs="Arial"/>
          <w:lang w:eastAsia="zh-CN"/>
        </w:rPr>
        <w:t>rttWithoutPmf</w:t>
      </w:r>
      <w:r w:rsidRPr="00F11966">
        <w:rPr>
          <w:rFonts w:cs="Arial"/>
          <w:lang w:eastAsia="ja-JP"/>
        </w:rPr>
        <w:t>:</w:t>
      </w:r>
    </w:p>
    <w:p w14:paraId="471B6F84" w14:textId="77777777" w:rsidR="007433C1" w:rsidRPr="00F11966" w:rsidRDefault="007433C1" w:rsidP="007433C1">
      <w:pPr>
        <w:pStyle w:val="PL"/>
        <w:rPr>
          <w:lang w:eastAsia="zh-CN"/>
        </w:rPr>
      </w:pPr>
      <w:r w:rsidRPr="00F11966">
        <w:t xml:space="preserve">          type: </w:t>
      </w:r>
      <w:r w:rsidRPr="00F11966">
        <w:rPr>
          <w:rFonts w:hint="eastAsia"/>
          <w:lang w:eastAsia="zh-CN"/>
        </w:rPr>
        <w:t>boolean</w:t>
      </w:r>
    </w:p>
    <w:p w14:paraId="029204AE" w14:textId="77777777" w:rsidR="007433C1" w:rsidRPr="00F11966" w:rsidRDefault="007433C1" w:rsidP="007433C1">
      <w:pPr>
        <w:pStyle w:val="PL"/>
        <w:rPr>
          <w:lang w:eastAsia="zh-CN"/>
        </w:rPr>
      </w:pPr>
      <w:r w:rsidRPr="00F11966">
        <w:rPr>
          <w:rFonts w:hint="eastAsia"/>
          <w:lang w:eastAsia="zh-CN"/>
        </w:rPr>
        <w:t xml:space="preserve">          default: false</w:t>
      </w:r>
    </w:p>
    <w:p w14:paraId="5AA0B0C8" w14:textId="77777777" w:rsidR="00DA1EC5" w:rsidRDefault="00DA1EC5" w:rsidP="00DA1EC5">
      <w:pPr>
        <w:pStyle w:val="PL"/>
      </w:pPr>
      <w:r>
        <w:t xml:space="preserve">  </w:t>
      </w:r>
      <w:r w:rsidRPr="00F11966">
        <w:t xml:space="preserve">      </w:t>
      </w:r>
      <w:r>
        <w:t xml:space="preserve">  </w:t>
      </w:r>
      <w:r w:rsidRPr="00F11966">
        <w:t>description:</w:t>
      </w:r>
      <w:r>
        <w:t xml:space="preserve"> &gt;</w:t>
      </w:r>
    </w:p>
    <w:p w14:paraId="61AADB5F" w14:textId="77777777" w:rsidR="00DA1EC5" w:rsidRDefault="00DA1EC5" w:rsidP="00DA1EC5">
      <w:pPr>
        <w:pStyle w:val="PL"/>
      </w:pPr>
      <w:r>
        <w:rPr>
          <w:rFonts w:cs="Arial"/>
          <w:szCs w:val="18"/>
          <w:lang w:val="en-US" w:eastAsia="zh-CN"/>
        </w:rPr>
        <w:t xml:space="preserve">            </w:t>
      </w:r>
      <w:r w:rsidRPr="00F11966">
        <w:rPr>
          <w:rFonts w:cs="Arial"/>
          <w:szCs w:val="18"/>
          <w:lang w:val="en-US" w:eastAsia="zh-CN"/>
        </w:rPr>
        <w:t>This IE is only used by the UPF to indicate whether the UPF supports RTT measurement without PMF (see clauses 5.32.2, 6.3.3.3 of 3GPP TS 23.501</w:t>
      </w:r>
    </w:p>
    <w:p w14:paraId="72AEA8DF" w14:textId="77777777" w:rsidR="00DA1EC5" w:rsidRDefault="00DA1EC5" w:rsidP="00DA1EC5">
      <w:pPr>
        <w:pStyle w:val="PL"/>
        <w:rPr>
          <w:rFonts w:cs="Arial"/>
          <w:szCs w:val="18"/>
        </w:rPr>
      </w:pPr>
      <w:r>
        <w:rPr>
          <w:lang w:eastAsia="zh-CN"/>
        </w:rPr>
        <w:t xml:space="preserve">            </w:t>
      </w:r>
      <w:r w:rsidRPr="00F11966">
        <w:rPr>
          <w:rFonts w:cs="Arial"/>
          <w:szCs w:val="18"/>
        </w:rPr>
        <w:t>true: Supported</w:t>
      </w:r>
    </w:p>
    <w:p w14:paraId="3191594A" w14:textId="77777777" w:rsidR="00DA1EC5" w:rsidRDefault="00DA1EC5" w:rsidP="00DA1EC5">
      <w:pPr>
        <w:pStyle w:val="PL"/>
      </w:pPr>
      <w:r>
        <w:rPr>
          <w:rFonts w:cs="Arial"/>
          <w:szCs w:val="18"/>
        </w:rPr>
        <w:t xml:space="preserve">            </w:t>
      </w:r>
      <w:r w:rsidRPr="00F11966">
        <w:rPr>
          <w:rFonts w:cs="Arial"/>
          <w:szCs w:val="18"/>
        </w:rPr>
        <w:t>false (default): Not Supported</w:t>
      </w:r>
    </w:p>
    <w:p w14:paraId="36CA4600" w14:textId="77777777" w:rsidR="00E92CBF" w:rsidRPr="00F11966" w:rsidRDefault="00E92CBF" w:rsidP="00E92CBF">
      <w:pPr>
        <w:pStyle w:val="PL"/>
      </w:pPr>
      <w:r w:rsidRPr="00F11966">
        <w:t xml:space="preserve">    PlmnIdNid:</w:t>
      </w:r>
    </w:p>
    <w:p w14:paraId="1EA42A57" w14:textId="77777777" w:rsidR="00796002" w:rsidRDefault="00796002" w:rsidP="00796002">
      <w:pPr>
        <w:pStyle w:val="PL"/>
      </w:pPr>
      <w:r w:rsidRPr="00F11966">
        <w:t xml:space="preserve">    </w:t>
      </w:r>
      <w:r>
        <w:t xml:space="preserve"> </w:t>
      </w:r>
      <w:r w:rsidRPr="00F11966">
        <w:t xml:space="preserve"> description: </w:t>
      </w:r>
      <w:r>
        <w:rPr>
          <w:rFonts w:cs="Arial"/>
          <w:szCs w:val="18"/>
        </w:rPr>
        <w:t xml:space="preserve">Contains the </w:t>
      </w:r>
      <w:r>
        <w:t>serving core network operator PLMN ID and, for an SNPN, the NID that together with the PLMN ID identifies the SNPN.</w:t>
      </w:r>
    </w:p>
    <w:p w14:paraId="08EC5016" w14:textId="77777777" w:rsidR="00E92CBF" w:rsidRPr="00F11966" w:rsidRDefault="00E92CBF" w:rsidP="00E92CBF">
      <w:pPr>
        <w:pStyle w:val="PL"/>
      </w:pPr>
      <w:r w:rsidRPr="00F11966">
        <w:t xml:space="preserve">      type: object</w:t>
      </w:r>
    </w:p>
    <w:p w14:paraId="6CC91D8D" w14:textId="77777777" w:rsidR="00E92CBF" w:rsidRPr="00F11966" w:rsidRDefault="00E92CBF" w:rsidP="00E92CBF">
      <w:pPr>
        <w:pStyle w:val="PL"/>
      </w:pPr>
      <w:r w:rsidRPr="00F11966">
        <w:t xml:space="preserve">      required:</w:t>
      </w:r>
    </w:p>
    <w:p w14:paraId="7A7FA7F3" w14:textId="77777777" w:rsidR="00E92CBF" w:rsidRPr="00F11966" w:rsidRDefault="00E92CBF" w:rsidP="00E92CBF">
      <w:pPr>
        <w:pStyle w:val="PL"/>
      </w:pPr>
      <w:r w:rsidRPr="00F11966">
        <w:t xml:space="preserve">        - mcc</w:t>
      </w:r>
    </w:p>
    <w:p w14:paraId="0E5B0DB1" w14:textId="77777777" w:rsidR="00E92CBF" w:rsidRPr="00F11966" w:rsidRDefault="00E92CBF" w:rsidP="00E92CBF">
      <w:pPr>
        <w:pStyle w:val="PL"/>
      </w:pPr>
      <w:r w:rsidRPr="00F11966">
        <w:t xml:space="preserve">        - mnc</w:t>
      </w:r>
    </w:p>
    <w:p w14:paraId="5628EEE1" w14:textId="77777777" w:rsidR="00E92CBF" w:rsidRPr="00F11966" w:rsidRDefault="00E92CBF" w:rsidP="00E92CBF">
      <w:pPr>
        <w:pStyle w:val="PL"/>
      </w:pPr>
      <w:r w:rsidRPr="00F11966">
        <w:t xml:space="preserve">      properties:</w:t>
      </w:r>
    </w:p>
    <w:p w14:paraId="7B6114B0" w14:textId="77777777" w:rsidR="00E92CBF" w:rsidRPr="00F11966" w:rsidRDefault="00E92CBF" w:rsidP="00E92CBF">
      <w:pPr>
        <w:pStyle w:val="PL"/>
      </w:pPr>
      <w:r w:rsidRPr="00F11966">
        <w:t xml:space="preserve">        mcc:</w:t>
      </w:r>
    </w:p>
    <w:p w14:paraId="566393CE" w14:textId="77777777" w:rsidR="00E92CBF" w:rsidRPr="00F11966" w:rsidRDefault="00E92CBF" w:rsidP="00E92CBF">
      <w:pPr>
        <w:pStyle w:val="PL"/>
      </w:pPr>
      <w:r w:rsidRPr="00F11966">
        <w:t xml:space="preserve">          $ref: '#/components/schemas/Mcc'</w:t>
      </w:r>
    </w:p>
    <w:p w14:paraId="452A2705" w14:textId="77777777" w:rsidR="00E92CBF" w:rsidRPr="00F11966" w:rsidRDefault="00E92CBF" w:rsidP="00E92CBF">
      <w:pPr>
        <w:pStyle w:val="PL"/>
      </w:pPr>
      <w:r w:rsidRPr="00F11966">
        <w:t xml:space="preserve">        mnc:</w:t>
      </w:r>
    </w:p>
    <w:p w14:paraId="7D27B4D8" w14:textId="77777777" w:rsidR="00E92CBF" w:rsidRPr="00F11966" w:rsidRDefault="00E92CBF" w:rsidP="00E92CBF">
      <w:pPr>
        <w:pStyle w:val="PL"/>
      </w:pPr>
      <w:r w:rsidRPr="00F11966">
        <w:t xml:space="preserve">          $ref: '#/components/schemas/Mnc'</w:t>
      </w:r>
    </w:p>
    <w:p w14:paraId="7751ADFD" w14:textId="77777777" w:rsidR="00E92CBF" w:rsidRPr="00F11966" w:rsidRDefault="00E92CBF" w:rsidP="00E92CBF">
      <w:pPr>
        <w:pStyle w:val="PL"/>
        <w:rPr>
          <w:rFonts w:cs="Arial"/>
          <w:lang w:eastAsia="ja-JP"/>
        </w:rPr>
      </w:pPr>
      <w:r w:rsidRPr="00F11966">
        <w:t xml:space="preserve">        nid</w:t>
      </w:r>
      <w:r w:rsidRPr="00F11966">
        <w:rPr>
          <w:rFonts w:cs="Arial"/>
          <w:lang w:eastAsia="ja-JP"/>
        </w:rPr>
        <w:t>:</w:t>
      </w:r>
    </w:p>
    <w:p w14:paraId="138CB5EE" w14:textId="77777777" w:rsidR="00E92CBF" w:rsidRPr="00F11966" w:rsidRDefault="00E92CBF" w:rsidP="00E92CBF">
      <w:pPr>
        <w:pStyle w:val="PL"/>
      </w:pPr>
      <w:r w:rsidRPr="00F11966">
        <w:t xml:space="preserve">          $ref: '#/components/schemas/Nid'</w:t>
      </w:r>
    </w:p>
    <w:p w14:paraId="3A491269" w14:textId="77777777" w:rsidR="00AE4E7A" w:rsidRDefault="00AE4E7A" w:rsidP="00DA1EC5">
      <w:pPr>
        <w:pStyle w:val="PL"/>
      </w:pPr>
    </w:p>
    <w:p w14:paraId="707DE55C" w14:textId="77777777" w:rsidR="00093DF8" w:rsidRDefault="00093DF8" w:rsidP="00093DF8">
      <w:pPr>
        <w:pStyle w:val="PL"/>
      </w:pPr>
      <w:r w:rsidRPr="00F11966">
        <w:t xml:space="preserve">    PlmnIdNid</w:t>
      </w:r>
      <w:r>
        <w:t>Rm</w:t>
      </w:r>
      <w:r w:rsidRPr="00F11966">
        <w:t>:</w:t>
      </w:r>
    </w:p>
    <w:p w14:paraId="28D4FD2C" w14:textId="129DB9EE" w:rsidR="00093DF8" w:rsidRPr="00F11966" w:rsidRDefault="00093DF8" w:rsidP="00093DF8">
      <w:pPr>
        <w:pStyle w:val="PL"/>
      </w:pPr>
      <w:r>
        <w:t xml:space="preserve">      </w:t>
      </w:r>
      <w:r w:rsidR="00C90A64">
        <w:t>a</w:t>
      </w:r>
      <w:r>
        <w:t>ny</w:t>
      </w:r>
      <w:r w:rsidR="00C90A64">
        <w:t>O</w:t>
      </w:r>
      <w:r>
        <w:t>f:</w:t>
      </w:r>
    </w:p>
    <w:p w14:paraId="0E01597A" w14:textId="77777777" w:rsidR="00093DF8" w:rsidRPr="00F11966" w:rsidRDefault="00093DF8" w:rsidP="00093DF8">
      <w:pPr>
        <w:pStyle w:val="PL"/>
      </w:pPr>
      <w:r w:rsidRPr="00F11966">
        <w:t xml:space="preserve">        - $ref: '#/components/schemas/PlmnIdNid'</w:t>
      </w:r>
    </w:p>
    <w:p w14:paraId="64D264A6" w14:textId="77777777" w:rsidR="00093DF8" w:rsidRDefault="00093DF8" w:rsidP="00093DF8">
      <w:pPr>
        <w:pStyle w:val="PL"/>
        <w:rPr>
          <w:lang w:val="en-US"/>
        </w:rPr>
      </w:pPr>
      <w:r w:rsidRPr="00F11966">
        <w:rPr>
          <w:lang w:val="en-US"/>
        </w:rPr>
        <w:t xml:space="preserve">        - $ref: '#/components/schemas/NullValue'</w:t>
      </w:r>
    </w:p>
    <w:p w14:paraId="766C3182" w14:textId="77777777" w:rsidR="00093DF8" w:rsidRDefault="00093DF8" w:rsidP="00093DF8">
      <w:pPr>
        <w:pStyle w:val="PL"/>
      </w:pPr>
      <w:r>
        <w:rPr>
          <w:lang w:val="en-US"/>
        </w:rPr>
        <w:t xml:space="preserve">      description: </w:t>
      </w:r>
      <w:r w:rsidRPr="00F11966">
        <w:t xml:space="preserve">This data type is defined in the same way as the "PlmnIdNid" data type, but with the OpenAPI </w:t>
      </w:r>
      <w:r>
        <w:t>"nullable=</w:t>
      </w:r>
      <w:r w:rsidRPr="00F11966">
        <w:t xml:space="preserve"> true" property.</w:t>
      </w:r>
    </w:p>
    <w:p w14:paraId="2FB43613" w14:textId="77777777" w:rsidR="00093DF8" w:rsidRPr="00F11966" w:rsidRDefault="00093DF8" w:rsidP="00093DF8">
      <w:pPr>
        <w:pStyle w:val="PL"/>
        <w:rPr>
          <w:lang w:val="en-US"/>
        </w:rPr>
      </w:pPr>
    </w:p>
    <w:p w14:paraId="182C180C" w14:textId="77777777" w:rsidR="00E92CBF" w:rsidRPr="00F11966" w:rsidRDefault="00E92CBF" w:rsidP="00E92CBF">
      <w:pPr>
        <w:pStyle w:val="PL"/>
      </w:pPr>
      <w:r w:rsidRPr="00F11966">
        <w:t xml:space="preserve">    </w:t>
      </w:r>
      <w:r w:rsidRPr="00F11966">
        <w:rPr>
          <w:lang w:eastAsia="zh-CN"/>
        </w:rPr>
        <w:t>SmallDataRateStatus</w:t>
      </w:r>
      <w:r w:rsidRPr="00F11966">
        <w:t>:</w:t>
      </w:r>
    </w:p>
    <w:p w14:paraId="5F3745B8" w14:textId="77777777" w:rsidR="00796002" w:rsidRDefault="00796002" w:rsidP="00796002">
      <w:pPr>
        <w:pStyle w:val="PL"/>
      </w:pPr>
      <w:r w:rsidRPr="00F11966">
        <w:t xml:space="preserve">    </w:t>
      </w:r>
      <w:r>
        <w:t xml:space="preserve"> </w:t>
      </w:r>
      <w:r w:rsidRPr="00F11966">
        <w:t xml:space="preserve"> description: </w:t>
      </w:r>
      <w:r>
        <w:t>It indicates the</w:t>
      </w:r>
      <w:r>
        <w:rPr>
          <w:rFonts w:cs="Arial"/>
          <w:szCs w:val="18"/>
        </w:rPr>
        <w:t>Small Data Rate Control Status</w:t>
      </w:r>
    </w:p>
    <w:p w14:paraId="6EA33AC1" w14:textId="77777777" w:rsidR="00E92CBF" w:rsidRPr="00F11966" w:rsidRDefault="00E92CBF" w:rsidP="00E92CBF">
      <w:pPr>
        <w:pStyle w:val="PL"/>
      </w:pPr>
      <w:r w:rsidRPr="00F11966">
        <w:t xml:space="preserve">      type: object</w:t>
      </w:r>
    </w:p>
    <w:p w14:paraId="0711F960" w14:textId="77777777" w:rsidR="00E92CBF" w:rsidRPr="00F11966" w:rsidRDefault="00E92CBF" w:rsidP="00E92CBF">
      <w:pPr>
        <w:pStyle w:val="PL"/>
      </w:pPr>
      <w:r w:rsidRPr="00F11966">
        <w:t xml:space="preserve">      properties:</w:t>
      </w:r>
    </w:p>
    <w:p w14:paraId="579883B5" w14:textId="77777777" w:rsidR="00E92CBF" w:rsidRPr="00F11966" w:rsidRDefault="00E92CBF" w:rsidP="00E92CBF">
      <w:pPr>
        <w:pStyle w:val="PL"/>
      </w:pPr>
      <w:r w:rsidRPr="00F11966">
        <w:t xml:space="preserve">        </w:t>
      </w:r>
      <w:r w:rsidRPr="00F11966">
        <w:rPr>
          <w:lang w:eastAsia="zh-CN"/>
        </w:rPr>
        <w:t>remainPacketsUl</w:t>
      </w:r>
      <w:r w:rsidRPr="00F11966">
        <w:t>:</w:t>
      </w:r>
    </w:p>
    <w:p w14:paraId="11019A90" w14:textId="77777777" w:rsidR="00E92CBF" w:rsidRPr="00F11966" w:rsidRDefault="00E92CBF" w:rsidP="00E92CBF">
      <w:pPr>
        <w:pStyle w:val="PL"/>
        <w:rPr>
          <w:lang w:val="en-US"/>
        </w:rPr>
      </w:pPr>
      <w:r w:rsidRPr="00F11966">
        <w:rPr>
          <w:lang w:val="en-US"/>
        </w:rPr>
        <w:t xml:space="preserve">          type: integer</w:t>
      </w:r>
    </w:p>
    <w:p w14:paraId="059337B2" w14:textId="77777777" w:rsidR="00E92CBF" w:rsidRPr="00F11966" w:rsidRDefault="00E92CBF" w:rsidP="00E92CBF">
      <w:pPr>
        <w:pStyle w:val="PL"/>
        <w:rPr>
          <w:lang w:val="en-US"/>
        </w:rPr>
      </w:pPr>
      <w:r w:rsidRPr="00F11966">
        <w:rPr>
          <w:lang w:val="en-US"/>
        </w:rPr>
        <w:t xml:space="preserve">          minimum: 0</w:t>
      </w:r>
    </w:p>
    <w:p w14:paraId="6EF3594B" w14:textId="77777777" w:rsidR="00DA1EC5" w:rsidRDefault="00DA1EC5" w:rsidP="00DA1EC5">
      <w:pPr>
        <w:pStyle w:val="PL"/>
      </w:pPr>
      <w:r>
        <w:t xml:space="preserve">  </w:t>
      </w:r>
      <w:r w:rsidRPr="00F11966">
        <w:t xml:space="preserve">      </w:t>
      </w:r>
      <w:r>
        <w:t xml:space="preserve">  </w:t>
      </w:r>
      <w:r w:rsidRPr="00F11966">
        <w:t>description:</w:t>
      </w:r>
      <w:r>
        <w:t xml:space="preserve"> </w:t>
      </w:r>
      <w:r w:rsidRPr="00F11966">
        <w:t>When present, it shall contain the number of packets the UE is allowed to send uplink in the given time unit for the given PDU session (see clause</w:t>
      </w:r>
      <w:r>
        <w:t xml:space="preserve"> 5.31.14.3 of 3GPP </w:t>
      </w:r>
      <w:r w:rsidRPr="00F11966">
        <w:t>TS</w:t>
      </w:r>
      <w:r>
        <w:t xml:space="preserve"> </w:t>
      </w:r>
      <w:r w:rsidRPr="00F11966">
        <w:t>23.501</w:t>
      </w:r>
    </w:p>
    <w:p w14:paraId="7BCC4FAC" w14:textId="77777777" w:rsidR="00E92CBF" w:rsidRPr="00F11966" w:rsidRDefault="00E92CBF" w:rsidP="00E92CBF">
      <w:pPr>
        <w:pStyle w:val="PL"/>
        <w:rPr>
          <w:rFonts w:cs="Arial"/>
          <w:lang w:eastAsia="ja-JP"/>
        </w:rPr>
      </w:pPr>
      <w:r w:rsidRPr="00F11966">
        <w:t xml:space="preserve">        </w:t>
      </w:r>
      <w:r w:rsidRPr="00F11966">
        <w:rPr>
          <w:lang w:eastAsia="zh-CN"/>
        </w:rPr>
        <w:t>remainPacketsDl</w:t>
      </w:r>
      <w:r w:rsidRPr="00F11966">
        <w:rPr>
          <w:rFonts w:cs="Arial"/>
          <w:lang w:eastAsia="ja-JP"/>
        </w:rPr>
        <w:t>:</w:t>
      </w:r>
    </w:p>
    <w:p w14:paraId="68197989" w14:textId="77777777" w:rsidR="00E92CBF" w:rsidRPr="00F11966" w:rsidRDefault="00E92CBF" w:rsidP="00E92CBF">
      <w:pPr>
        <w:pStyle w:val="PL"/>
        <w:rPr>
          <w:lang w:val="en-US"/>
        </w:rPr>
      </w:pPr>
      <w:r w:rsidRPr="00F11966">
        <w:rPr>
          <w:lang w:val="en-US"/>
        </w:rPr>
        <w:t xml:space="preserve">          type: integer</w:t>
      </w:r>
    </w:p>
    <w:p w14:paraId="345866F2" w14:textId="77777777" w:rsidR="00E92CBF" w:rsidRPr="00F11966" w:rsidRDefault="00E92CBF" w:rsidP="00E92CBF">
      <w:pPr>
        <w:pStyle w:val="PL"/>
        <w:rPr>
          <w:lang w:val="en-US"/>
        </w:rPr>
      </w:pPr>
      <w:r w:rsidRPr="00F11966">
        <w:rPr>
          <w:lang w:val="en-US"/>
        </w:rPr>
        <w:t xml:space="preserve">          minimum: 0</w:t>
      </w:r>
    </w:p>
    <w:p w14:paraId="72B93C29" w14:textId="77777777" w:rsidR="00AB4F07" w:rsidRDefault="00AB4F07" w:rsidP="00AB4F07">
      <w:pPr>
        <w:pStyle w:val="PL"/>
      </w:pPr>
      <w:r>
        <w:t xml:space="preserve">  </w:t>
      </w:r>
      <w:r w:rsidRPr="00F11966">
        <w:t xml:space="preserve">      </w:t>
      </w:r>
      <w:r>
        <w:t xml:space="preserve">  </w:t>
      </w:r>
      <w:r w:rsidRPr="00F11966">
        <w:t>description:</w:t>
      </w:r>
      <w:r>
        <w:t xml:space="preserve"> </w:t>
      </w:r>
      <w:r w:rsidRPr="00F11966">
        <w:t>When present it shall contain the number of packets the AF is allowed to send downlink in the given time unit for the given PDU session (see clause</w:t>
      </w:r>
      <w:r>
        <w:t xml:space="preserve"> </w:t>
      </w:r>
      <w:r w:rsidRPr="00F11966">
        <w:t>5.31.14.3 of 3GPP</w:t>
      </w:r>
      <w:r>
        <w:t xml:space="preserve"> TS </w:t>
      </w:r>
      <w:r w:rsidRPr="00F11966">
        <w:t>23.501</w:t>
      </w:r>
    </w:p>
    <w:p w14:paraId="3E721427" w14:textId="77777777" w:rsidR="00E92CBF" w:rsidRPr="00F11966" w:rsidRDefault="00E92CBF" w:rsidP="00E92CBF">
      <w:pPr>
        <w:pStyle w:val="PL"/>
        <w:rPr>
          <w:rFonts w:cs="Arial"/>
          <w:lang w:eastAsia="ja-JP"/>
        </w:rPr>
      </w:pPr>
      <w:r w:rsidRPr="00F11966">
        <w:t xml:space="preserve">        </w:t>
      </w:r>
      <w:r w:rsidRPr="00F11966">
        <w:rPr>
          <w:rFonts w:hint="eastAsia"/>
          <w:lang w:eastAsia="zh-CN"/>
        </w:rPr>
        <w:t>validityTime</w:t>
      </w:r>
      <w:r w:rsidRPr="00F11966">
        <w:rPr>
          <w:rFonts w:cs="Arial"/>
          <w:lang w:eastAsia="ja-JP"/>
        </w:rPr>
        <w:t>:</w:t>
      </w:r>
    </w:p>
    <w:p w14:paraId="397BE586" w14:textId="77777777" w:rsidR="00E92CBF" w:rsidRPr="00F11966" w:rsidRDefault="00E92CBF" w:rsidP="00E92CBF">
      <w:pPr>
        <w:pStyle w:val="PL"/>
        <w:rPr>
          <w:lang w:val="en-US"/>
        </w:rPr>
      </w:pPr>
      <w:r w:rsidRPr="00F11966">
        <w:rPr>
          <w:lang w:val="en-US"/>
        </w:rPr>
        <w:t xml:space="preserve">          $ref: </w:t>
      </w:r>
      <w:r w:rsidRPr="00F11966">
        <w:t>'#/components/schemas/DateTime'</w:t>
      </w:r>
    </w:p>
    <w:p w14:paraId="612118D9" w14:textId="77777777" w:rsidR="00E92CBF" w:rsidRPr="00F11966" w:rsidRDefault="00E92CBF" w:rsidP="00E92CBF">
      <w:pPr>
        <w:pStyle w:val="PL"/>
      </w:pPr>
      <w:r w:rsidRPr="00F11966">
        <w:t xml:space="preserve">        </w:t>
      </w:r>
      <w:r w:rsidRPr="00F11966">
        <w:rPr>
          <w:lang w:eastAsia="zh-CN"/>
        </w:rPr>
        <w:t>remainExReportsUl</w:t>
      </w:r>
      <w:r w:rsidRPr="00F11966">
        <w:t>:</w:t>
      </w:r>
    </w:p>
    <w:p w14:paraId="4DC32E7F" w14:textId="77777777" w:rsidR="00E92CBF" w:rsidRPr="00F11966" w:rsidRDefault="00E92CBF" w:rsidP="00E92CBF">
      <w:pPr>
        <w:pStyle w:val="PL"/>
        <w:rPr>
          <w:lang w:val="en-US"/>
        </w:rPr>
      </w:pPr>
      <w:r w:rsidRPr="00F11966">
        <w:rPr>
          <w:lang w:val="en-US"/>
        </w:rPr>
        <w:t xml:space="preserve">          type: integer</w:t>
      </w:r>
    </w:p>
    <w:p w14:paraId="53DBAD08" w14:textId="77777777" w:rsidR="00E92CBF" w:rsidRPr="00F11966" w:rsidRDefault="00E92CBF" w:rsidP="00E92CBF">
      <w:pPr>
        <w:pStyle w:val="PL"/>
        <w:rPr>
          <w:lang w:val="en-US"/>
        </w:rPr>
      </w:pPr>
      <w:r w:rsidRPr="00F11966">
        <w:rPr>
          <w:lang w:val="en-US"/>
        </w:rPr>
        <w:lastRenderedPageBreak/>
        <w:t xml:space="preserve">          minimum: 0</w:t>
      </w:r>
    </w:p>
    <w:p w14:paraId="2B6FB264" w14:textId="77777777" w:rsidR="00AB4F07" w:rsidRDefault="00AB4F07" w:rsidP="00AB4F07">
      <w:pPr>
        <w:pStyle w:val="PL"/>
      </w:pPr>
      <w:r>
        <w:t xml:space="preserve">  </w:t>
      </w:r>
      <w:r w:rsidRPr="00F11966">
        <w:t xml:space="preserve">      </w:t>
      </w:r>
      <w:r>
        <w:t xml:space="preserve">  </w:t>
      </w:r>
      <w:r w:rsidRPr="00F11966">
        <w:t>description:</w:t>
      </w:r>
      <w:r>
        <w:t xml:space="preserve"> </w:t>
      </w:r>
      <w:r w:rsidRPr="00F11966">
        <w:t>When present, it shall indicate number of additional exception reports the UE is allowed to send uplink in the given time unit for  th</w:t>
      </w:r>
      <w:r>
        <w:t xml:space="preserve">e given PDU session (see clause 5.31.14.3 of 3GPP TS </w:t>
      </w:r>
      <w:r w:rsidRPr="00F11966">
        <w:t>23.501</w:t>
      </w:r>
      <w:r>
        <w:t>.</w:t>
      </w:r>
    </w:p>
    <w:p w14:paraId="2D89DF27" w14:textId="77777777" w:rsidR="00E92CBF" w:rsidRPr="00F11966" w:rsidRDefault="00E92CBF" w:rsidP="00E92CBF">
      <w:pPr>
        <w:pStyle w:val="PL"/>
      </w:pPr>
      <w:r w:rsidRPr="00F11966">
        <w:t xml:space="preserve">        </w:t>
      </w:r>
      <w:r w:rsidRPr="00F11966">
        <w:rPr>
          <w:lang w:eastAsia="zh-CN"/>
        </w:rPr>
        <w:t>remainExReportsDl</w:t>
      </w:r>
      <w:r w:rsidRPr="00F11966">
        <w:t>:</w:t>
      </w:r>
    </w:p>
    <w:p w14:paraId="1D42AD71" w14:textId="77777777" w:rsidR="00E92CBF" w:rsidRPr="00F11966" w:rsidRDefault="00E92CBF" w:rsidP="00E92CBF">
      <w:pPr>
        <w:pStyle w:val="PL"/>
        <w:rPr>
          <w:lang w:val="en-US"/>
        </w:rPr>
      </w:pPr>
      <w:r w:rsidRPr="00F11966">
        <w:rPr>
          <w:lang w:val="en-US"/>
        </w:rPr>
        <w:t xml:space="preserve">          type: integer</w:t>
      </w:r>
    </w:p>
    <w:p w14:paraId="22048C76" w14:textId="77777777" w:rsidR="00E92CBF" w:rsidRPr="00F11966" w:rsidRDefault="00E92CBF" w:rsidP="00E92CBF">
      <w:pPr>
        <w:pStyle w:val="PL"/>
        <w:rPr>
          <w:lang w:val="en-US"/>
        </w:rPr>
      </w:pPr>
      <w:r w:rsidRPr="00F11966">
        <w:rPr>
          <w:lang w:val="en-US"/>
        </w:rPr>
        <w:t xml:space="preserve">          minimum: 0</w:t>
      </w:r>
    </w:p>
    <w:p w14:paraId="73253968" w14:textId="77777777" w:rsidR="00AB4F07" w:rsidRDefault="00AB4F07" w:rsidP="00AB4F07">
      <w:pPr>
        <w:pStyle w:val="PL"/>
      </w:pPr>
      <w:r>
        <w:t xml:space="preserve">  </w:t>
      </w:r>
      <w:r w:rsidRPr="00F11966">
        <w:t xml:space="preserve">      </w:t>
      </w:r>
      <w:r>
        <w:t xml:space="preserve">  </w:t>
      </w:r>
      <w:r w:rsidRPr="00F11966">
        <w:t>description:</w:t>
      </w:r>
      <w:r>
        <w:t xml:space="preserve"> </w:t>
      </w:r>
      <w:r w:rsidRPr="00F11966">
        <w:t>When present, it shall indicate number of additional exception reports the AF is allowed to send downlink in the given time unit for the given PDU session (see clause</w:t>
      </w:r>
      <w:r>
        <w:t xml:space="preserve"> </w:t>
      </w:r>
      <w:r w:rsidRPr="00F11966">
        <w:t>5.31.14.3 in 3GPP</w:t>
      </w:r>
      <w:r>
        <w:t xml:space="preserve"> </w:t>
      </w:r>
      <w:r w:rsidRPr="00F11966">
        <w:t>TS</w:t>
      </w:r>
      <w:r>
        <w:t xml:space="preserve"> </w:t>
      </w:r>
      <w:r w:rsidRPr="00F11966">
        <w:t>23.501</w:t>
      </w:r>
    </w:p>
    <w:p w14:paraId="6C4C5B52" w14:textId="77777777" w:rsidR="00E92CBF" w:rsidRPr="00F11966" w:rsidRDefault="00E92CBF" w:rsidP="00E92CBF">
      <w:pPr>
        <w:pStyle w:val="PL"/>
      </w:pPr>
      <w:r w:rsidRPr="00F11966">
        <w:t xml:space="preserve">    </w:t>
      </w:r>
      <w:r w:rsidRPr="00F11966">
        <w:rPr>
          <w:lang w:eastAsia="zh-CN"/>
        </w:rPr>
        <w:t>HfcNodeId</w:t>
      </w:r>
      <w:r w:rsidRPr="00F11966">
        <w:t>:</w:t>
      </w:r>
    </w:p>
    <w:p w14:paraId="2DDD2CCC" w14:textId="77777777" w:rsidR="00024053" w:rsidRDefault="00024053" w:rsidP="00024053">
      <w:pPr>
        <w:pStyle w:val="PL"/>
      </w:pPr>
      <w:r w:rsidRPr="00F11966">
        <w:t xml:space="preserve">    </w:t>
      </w:r>
      <w:r>
        <w:t xml:space="preserve"> </w:t>
      </w:r>
      <w:r w:rsidRPr="00F11966">
        <w:t xml:space="preserve"> description: </w:t>
      </w:r>
      <w:r>
        <w:t>REpresents the HFC Node Identifer received over NGAP.</w:t>
      </w:r>
    </w:p>
    <w:p w14:paraId="48583FAA" w14:textId="77777777" w:rsidR="00E92CBF" w:rsidRPr="00F11966" w:rsidRDefault="00E92CBF" w:rsidP="00E92CBF">
      <w:pPr>
        <w:pStyle w:val="PL"/>
      </w:pPr>
      <w:r w:rsidRPr="00F11966">
        <w:t xml:space="preserve">      type: object</w:t>
      </w:r>
    </w:p>
    <w:p w14:paraId="7C8F45BB" w14:textId="77777777" w:rsidR="00E92CBF" w:rsidRPr="00F11966" w:rsidRDefault="00E92CBF" w:rsidP="00E92CBF">
      <w:pPr>
        <w:pStyle w:val="PL"/>
        <w:rPr>
          <w:lang w:val="en-US"/>
        </w:rPr>
      </w:pPr>
      <w:r w:rsidRPr="00F11966">
        <w:t xml:space="preserve">      </w:t>
      </w:r>
      <w:r w:rsidRPr="00F11966">
        <w:rPr>
          <w:lang w:val="en-US"/>
        </w:rPr>
        <w:t>required:</w:t>
      </w:r>
    </w:p>
    <w:p w14:paraId="1F730322" w14:textId="77777777" w:rsidR="00E92CBF" w:rsidRPr="00F11966" w:rsidRDefault="00E92CBF" w:rsidP="00E92CBF">
      <w:pPr>
        <w:pStyle w:val="PL"/>
        <w:rPr>
          <w:lang w:val="en-US"/>
        </w:rPr>
      </w:pPr>
      <w:r w:rsidRPr="00F11966">
        <w:rPr>
          <w:lang w:val="en-US"/>
        </w:rPr>
        <w:t xml:space="preserve">        - </w:t>
      </w:r>
      <w:r w:rsidRPr="00F11966">
        <w:rPr>
          <w:lang w:eastAsia="zh-CN"/>
        </w:rPr>
        <w:t>hfcNId</w:t>
      </w:r>
    </w:p>
    <w:p w14:paraId="1A4BEDEB" w14:textId="77777777" w:rsidR="00E92CBF" w:rsidRPr="00F11966" w:rsidRDefault="00E92CBF" w:rsidP="00E92CBF">
      <w:pPr>
        <w:pStyle w:val="PL"/>
      </w:pPr>
      <w:r w:rsidRPr="00F11966">
        <w:t xml:space="preserve">      properties:</w:t>
      </w:r>
    </w:p>
    <w:p w14:paraId="6DF31D8B" w14:textId="77777777" w:rsidR="00E92CBF" w:rsidRPr="00F11966" w:rsidRDefault="00E92CBF" w:rsidP="00E92CBF">
      <w:pPr>
        <w:pStyle w:val="PL"/>
      </w:pPr>
      <w:r w:rsidRPr="00F11966">
        <w:t xml:space="preserve">        </w:t>
      </w:r>
      <w:r w:rsidRPr="00F11966">
        <w:rPr>
          <w:lang w:eastAsia="zh-CN"/>
        </w:rPr>
        <w:t>hfcNId</w:t>
      </w:r>
      <w:r w:rsidRPr="00F11966">
        <w:t>:</w:t>
      </w:r>
    </w:p>
    <w:p w14:paraId="22C16126" w14:textId="77777777" w:rsidR="00E92CBF" w:rsidRPr="00F11966" w:rsidRDefault="00E92CBF" w:rsidP="00E92CBF">
      <w:pPr>
        <w:pStyle w:val="PL"/>
        <w:rPr>
          <w:lang w:val="en-US"/>
        </w:rPr>
      </w:pPr>
      <w:r w:rsidRPr="00F11966">
        <w:rPr>
          <w:lang w:val="en-US"/>
        </w:rPr>
        <w:t xml:space="preserve">          $ref: </w:t>
      </w:r>
      <w:r w:rsidRPr="00F11966">
        <w:t>'#/components/schemas/HfcNId'</w:t>
      </w:r>
    </w:p>
    <w:p w14:paraId="6FB8A7D3" w14:textId="77777777" w:rsidR="00E92CBF" w:rsidRPr="00F11966" w:rsidRDefault="00E92CBF" w:rsidP="00E92CBF">
      <w:pPr>
        <w:pStyle w:val="PL"/>
      </w:pPr>
      <w:r w:rsidRPr="00F11966">
        <w:t xml:space="preserve">    </w:t>
      </w:r>
      <w:r w:rsidRPr="00F11966">
        <w:rPr>
          <w:lang w:eastAsia="zh-CN"/>
        </w:rPr>
        <w:t>HfcNodeIdRm</w:t>
      </w:r>
      <w:r w:rsidRPr="00F11966">
        <w:t>:</w:t>
      </w:r>
    </w:p>
    <w:p w14:paraId="1A0B2C43" w14:textId="77777777" w:rsidR="00025A13" w:rsidRPr="00F11966" w:rsidRDefault="00025A13" w:rsidP="00025A13">
      <w:pPr>
        <w:pStyle w:val="PL"/>
        <w:rPr>
          <w:lang w:val="en-US"/>
        </w:rPr>
      </w:pPr>
      <w:r w:rsidRPr="00F11966">
        <w:rPr>
          <w:lang w:val="en-US"/>
        </w:rPr>
        <w:t xml:space="preserve">     anyOf:</w:t>
      </w:r>
    </w:p>
    <w:p w14:paraId="39ADBB51" w14:textId="77777777" w:rsidR="00025A13" w:rsidRPr="00F11966" w:rsidRDefault="00025A13" w:rsidP="00025A13">
      <w:pPr>
        <w:pStyle w:val="PL"/>
        <w:rPr>
          <w:lang w:val="en-US"/>
        </w:rPr>
      </w:pPr>
      <w:r w:rsidRPr="00F11966">
        <w:rPr>
          <w:lang w:val="en-US"/>
        </w:rPr>
        <w:t xml:space="preserve">        - $ref: '#/components/schemas/HfcNodeId'</w:t>
      </w:r>
    </w:p>
    <w:p w14:paraId="58F7D603" w14:textId="77777777" w:rsidR="00D17B01" w:rsidRPr="00F11966" w:rsidRDefault="00025A13" w:rsidP="00E92CBF">
      <w:pPr>
        <w:pStyle w:val="PL"/>
        <w:rPr>
          <w:lang w:val="en-US"/>
        </w:rPr>
      </w:pPr>
      <w:r w:rsidRPr="00F11966">
        <w:rPr>
          <w:lang w:val="en-US"/>
        </w:rPr>
        <w:t xml:space="preserve">        - $ref: '#/components/schemas/NullValue'</w:t>
      </w:r>
    </w:p>
    <w:p w14:paraId="0A5817B4" w14:textId="589B7180" w:rsidR="00AB4F07" w:rsidRDefault="00AB4F07" w:rsidP="00AB4F07">
      <w:pPr>
        <w:pStyle w:val="PL"/>
      </w:pPr>
      <w:r>
        <w:t xml:space="preserve">  </w:t>
      </w:r>
      <w:r w:rsidRPr="00F11966">
        <w:t xml:space="preserve">   description:</w:t>
      </w:r>
      <w:r>
        <w:t xml:space="preserve"> </w:t>
      </w:r>
      <w:r w:rsidRPr="00F11966">
        <w:t xml:space="preserve">This data type is defined in the same way as the "HfcNodeId" data type, but with the OpenAPI </w:t>
      </w:r>
      <w:r w:rsidR="002163ED">
        <w:t>"nullable=</w:t>
      </w:r>
      <w:r w:rsidRPr="00F11966">
        <w:t xml:space="preserve"> true" property</w:t>
      </w:r>
    </w:p>
    <w:p w14:paraId="0695F276" w14:textId="77777777" w:rsidR="00061FC6" w:rsidRPr="00F11966" w:rsidRDefault="00061FC6" w:rsidP="00061FC6">
      <w:pPr>
        <w:pStyle w:val="PL"/>
      </w:pPr>
      <w:r w:rsidRPr="00F11966">
        <w:t xml:space="preserve">    WirelineArea:</w:t>
      </w:r>
    </w:p>
    <w:p w14:paraId="4183593B" w14:textId="77777777" w:rsidR="00061FC6" w:rsidRPr="00F11966" w:rsidRDefault="00061FC6" w:rsidP="00061FC6">
      <w:pPr>
        <w:pStyle w:val="PL"/>
      </w:pPr>
      <w:r w:rsidRPr="00F11966">
        <w:t xml:space="preserve">      type: object</w:t>
      </w:r>
    </w:p>
    <w:p w14:paraId="67030765" w14:textId="77777777" w:rsidR="00061FC6" w:rsidRPr="00F11966" w:rsidRDefault="00061FC6" w:rsidP="00061FC6">
      <w:pPr>
        <w:pStyle w:val="PL"/>
      </w:pPr>
      <w:r w:rsidRPr="00F11966">
        <w:t xml:space="preserve">      properties:</w:t>
      </w:r>
    </w:p>
    <w:p w14:paraId="7A3F9B29" w14:textId="77777777" w:rsidR="00061FC6" w:rsidRPr="00F11966" w:rsidRDefault="00061FC6" w:rsidP="00061FC6">
      <w:pPr>
        <w:pStyle w:val="PL"/>
      </w:pPr>
      <w:r w:rsidRPr="00F11966">
        <w:t xml:space="preserve">        globalLineIds:</w:t>
      </w:r>
    </w:p>
    <w:p w14:paraId="75305C31" w14:textId="77777777" w:rsidR="00061FC6" w:rsidRPr="00F11966" w:rsidRDefault="00061FC6" w:rsidP="00061FC6">
      <w:pPr>
        <w:pStyle w:val="PL"/>
      </w:pPr>
      <w:r w:rsidRPr="00F11966">
        <w:t xml:space="preserve">          type: array</w:t>
      </w:r>
    </w:p>
    <w:p w14:paraId="5B4DBE02" w14:textId="77777777" w:rsidR="00061FC6" w:rsidRPr="00F11966" w:rsidRDefault="00061FC6" w:rsidP="00061FC6">
      <w:pPr>
        <w:pStyle w:val="PL"/>
      </w:pPr>
      <w:r w:rsidRPr="00F11966">
        <w:t xml:space="preserve">          items:</w:t>
      </w:r>
    </w:p>
    <w:p w14:paraId="507F3675" w14:textId="77777777" w:rsidR="00061FC6" w:rsidRPr="00F11966" w:rsidRDefault="00061FC6" w:rsidP="00061FC6">
      <w:pPr>
        <w:pStyle w:val="PL"/>
      </w:pPr>
      <w:r w:rsidRPr="00F11966">
        <w:t xml:space="preserve">            $ref: '#/components/schemas/Gli'</w:t>
      </w:r>
    </w:p>
    <w:p w14:paraId="3B58F747" w14:textId="77777777" w:rsidR="00061FC6" w:rsidRPr="00F11966" w:rsidRDefault="00061FC6" w:rsidP="00061FC6">
      <w:pPr>
        <w:pStyle w:val="PL"/>
      </w:pPr>
      <w:r w:rsidRPr="00F11966">
        <w:t xml:space="preserve">          minItems: 1</w:t>
      </w:r>
    </w:p>
    <w:p w14:paraId="5F13314A" w14:textId="77777777" w:rsidR="00061FC6" w:rsidRPr="00F11966" w:rsidRDefault="00061FC6" w:rsidP="00061FC6">
      <w:pPr>
        <w:pStyle w:val="PL"/>
      </w:pPr>
      <w:r w:rsidRPr="00F11966">
        <w:t xml:space="preserve">        hfcNIds:</w:t>
      </w:r>
    </w:p>
    <w:p w14:paraId="7E56BD32" w14:textId="77777777" w:rsidR="00061FC6" w:rsidRPr="00F11966" w:rsidRDefault="00061FC6" w:rsidP="00061FC6">
      <w:pPr>
        <w:pStyle w:val="PL"/>
      </w:pPr>
      <w:r w:rsidRPr="00F11966">
        <w:t xml:space="preserve">          type: array</w:t>
      </w:r>
    </w:p>
    <w:p w14:paraId="60A514C8" w14:textId="77777777" w:rsidR="00061FC6" w:rsidRPr="00F11966" w:rsidRDefault="00061FC6" w:rsidP="00061FC6">
      <w:pPr>
        <w:pStyle w:val="PL"/>
      </w:pPr>
      <w:r w:rsidRPr="00F11966">
        <w:t xml:space="preserve">          items:</w:t>
      </w:r>
    </w:p>
    <w:p w14:paraId="381B32F8" w14:textId="77777777" w:rsidR="00061FC6" w:rsidRPr="00F11966" w:rsidRDefault="00061FC6" w:rsidP="00061FC6">
      <w:pPr>
        <w:pStyle w:val="PL"/>
      </w:pPr>
      <w:r w:rsidRPr="00F11966">
        <w:t xml:space="preserve">            $ref: '#/components/schemas/HfcNId'</w:t>
      </w:r>
    </w:p>
    <w:p w14:paraId="067F26AB" w14:textId="77777777" w:rsidR="00061FC6" w:rsidRPr="00F11966" w:rsidRDefault="00061FC6" w:rsidP="00061FC6">
      <w:pPr>
        <w:pStyle w:val="PL"/>
      </w:pPr>
      <w:r w:rsidRPr="00F11966">
        <w:t xml:space="preserve">          minItems: 1</w:t>
      </w:r>
    </w:p>
    <w:p w14:paraId="56FB280A" w14:textId="77777777" w:rsidR="00061FC6" w:rsidRPr="00F11966" w:rsidRDefault="00061FC6" w:rsidP="00061FC6">
      <w:pPr>
        <w:pStyle w:val="PL"/>
      </w:pPr>
      <w:r w:rsidRPr="00F11966">
        <w:t xml:space="preserve">        areaCodeB:</w:t>
      </w:r>
    </w:p>
    <w:p w14:paraId="7C3BF121" w14:textId="77777777" w:rsidR="00061FC6" w:rsidRPr="00F11966" w:rsidRDefault="00061FC6" w:rsidP="00061FC6">
      <w:pPr>
        <w:pStyle w:val="PL"/>
      </w:pPr>
      <w:r w:rsidRPr="00F11966">
        <w:t xml:space="preserve">          $ref: '#/components/schemas/AreaCode'</w:t>
      </w:r>
    </w:p>
    <w:p w14:paraId="229E759A" w14:textId="77777777" w:rsidR="00061FC6" w:rsidRPr="00F11966" w:rsidRDefault="00061FC6" w:rsidP="00061FC6">
      <w:pPr>
        <w:pStyle w:val="PL"/>
      </w:pPr>
      <w:r w:rsidRPr="00F11966">
        <w:t xml:space="preserve">        areaCodeC:</w:t>
      </w:r>
    </w:p>
    <w:p w14:paraId="34125D1A" w14:textId="77777777" w:rsidR="00061FC6" w:rsidRPr="00F11966" w:rsidRDefault="00061FC6" w:rsidP="00061FC6">
      <w:pPr>
        <w:pStyle w:val="PL"/>
      </w:pPr>
      <w:r w:rsidRPr="00F11966">
        <w:t xml:space="preserve">          $ref: '#/components/schemas/AreaCode'</w:t>
      </w:r>
    </w:p>
    <w:p w14:paraId="0BE2685D" w14:textId="2F2BD163" w:rsidR="00734E88" w:rsidRDefault="00734E88" w:rsidP="00734E88">
      <w:pPr>
        <w:pStyle w:val="PL"/>
      </w:pPr>
      <w:r>
        <w:t xml:space="preserve">  </w:t>
      </w:r>
      <w:r w:rsidRPr="00F11966">
        <w:t xml:space="preserve">    description:</w:t>
      </w:r>
      <w:r>
        <w:t xml:space="preserve"> </w:t>
      </w:r>
      <w:r w:rsidRPr="00F11966">
        <w:t>One and only one of the "globLineIds", "hfcNIds", "areaCodeB" and "areaCodeC" attributes shall be included in a WirelineArea data structure</w:t>
      </w:r>
    </w:p>
    <w:p w14:paraId="3F8A8536" w14:textId="77777777" w:rsidR="00061FC6" w:rsidRPr="00F11966" w:rsidRDefault="00061FC6" w:rsidP="00061FC6">
      <w:pPr>
        <w:pStyle w:val="PL"/>
      </w:pPr>
      <w:r w:rsidRPr="00F11966">
        <w:t xml:space="preserve">    WirelineServiceAreaRestriction:</w:t>
      </w:r>
    </w:p>
    <w:p w14:paraId="40254F7E" w14:textId="77777777" w:rsidR="00061FC6" w:rsidRPr="00F11966" w:rsidRDefault="00061FC6" w:rsidP="00061FC6">
      <w:pPr>
        <w:pStyle w:val="PL"/>
      </w:pPr>
      <w:r w:rsidRPr="00F11966">
        <w:t xml:space="preserve">      type: object</w:t>
      </w:r>
    </w:p>
    <w:p w14:paraId="72677DAC" w14:textId="77777777" w:rsidR="00061FC6" w:rsidRPr="00F11966" w:rsidRDefault="00061FC6" w:rsidP="00061FC6">
      <w:pPr>
        <w:pStyle w:val="PL"/>
      </w:pPr>
      <w:r w:rsidRPr="00F11966">
        <w:t xml:space="preserve">      properties:</w:t>
      </w:r>
    </w:p>
    <w:p w14:paraId="074D14B7" w14:textId="77777777" w:rsidR="00061FC6" w:rsidRPr="00F11966" w:rsidRDefault="00061FC6" w:rsidP="00061FC6">
      <w:pPr>
        <w:pStyle w:val="PL"/>
      </w:pPr>
      <w:r w:rsidRPr="00F11966">
        <w:t xml:space="preserve">        restrictionType:</w:t>
      </w:r>
    </w:p>
    <w:p w14:paraId="3320733E" w14:textId="77777777" w:rsidR="00061FC6" w:rsidRPr="00F11966" w:rsidRDefault="00061FC6" w:rsidP="00061FC6">
      <w:pPr>
        <w:pStyle w:val="PL"/>
      </w:pPr>
      <w:r w:rsidRPr="00F11966">
        <w:t xml:space="preserve">          $ref: '#/components/schemas/RestrictionType'</w:t>
      </w:r>
    </w:p>
    <w:p w14:paraId="7EF1E54A" w14:textId="77777777" w:rsidR="00061FC6" w:rsidRPr="00F11966" w:rsidRDefault="00061FC6" w:rsidP="00061FC6">
      <w:pPr>
        <w:pStyle w:val="PL"/>
      </w:pPr>
      <w:r w:rsidRPr="00F11966">
        <w:t xml:space="preserve">        areas:</w:t>
      </w:r>
    </w:p>
    <w:p w14:paraId="20F64AEF" w14:textId="77777777" w:rsidR="00061FC6" w:rsidRPr="00F11966" w:rsidRDefault="00061FC6" w:rsidP="00061FC6">
      <w:pPr>
        <w:pStyle w:val="PL"/>
      </w:pPr>
      <w:r w:rsidRPr="00F11966">
        <w:t xml:space="preserve">          type: array</w:t>
      </w:r>
    </w:p>
    <w:p w14:paraId="23A580D4" w14:textId="77777777" w:rsidR="00061FC6" w:rsidRPr="00F11966" w:rsidRDefault="00061FC6" w:rsidP="00061FC6">
      <w:pPr>
        <w:pStyle w:val="PL"/>
      </w:pPr>
      <w:r w:rsidRPr="00F11966">
        <w:t xml:space="preserve">          items:</w:t>
      </w:r>
    </w:p>
    <w:p w14:paraId="1F4BFBDE" w14:textId="77777777" w:rsidR="00061FC6" w:rsidRPr="00F11966" w:rsidRDefault="00061FC6" w:rsidP="00061FC6">
      <w:pPr>
        <w:pStyle w:val="PL"/>
      </w:pPr>
      <w:r w:rsidRPr="00F11966">
        <w:t xml:space="preserve">            $ref: '#/components/schemas/WirelineArea'</w:t>
      </w:r>
    </w:p>
    <w:p w14:paraId="6B92F511" w14:textId="5E5E1AF5" w:rsidR="00734E88" w:rsidRDefault="00734E88" w:rsidP="00734E88">
      <w:pPr>
        <w:pStyle w:val="PL"/>
      </w:pPr>
      <w:r w:rsidRPr="00F11966">
        <w:t xml:space="preserve">      description:</w:t>
      </w:r>
      <w:r>
        <w:t xml:space="preserve"> &gt;</w:t>
      </w:r>
    </w:p>
    <w:p w14:paraId="7FD08A01" w14:textId="77777777" w:rsidR="00734E88" w:rsidRDefault="00734E88" w:rsidP="00734E88">
      <w:pPr>
        <w:pStyle w:val="PL"/>
      </w:pPr>
      <w:r>
        <w:t xml:space="preserve">          </w:t>
      </w:r>
      <w:r w:rsidRPr="00F11966">
        <w:t>The "restrictionType" attribute and the "areas" attribute shall be either both present or absent</w:t>
      </w:r>
      <w:r w:rsidRPr="00F11966">
        <w:rPr>
          <w:rFonts w:hint="eastAsia"/>
          <w:lang w:eastAsia="zh-CN"/>
        </w:rPr>
        <w:t>.</w:t>
      </w:r>
    </w:p>
    <w:p w14:paraId="7E4B39E0" w14:textId="77777777" w:rsidR="00734E88" w:rsidRDefault="00734E88" w:rsidP="00734E88">
      <w:pPr>
        <w:pStyle w:val="PL"/>
      </w:pPr>
      <w:r>
        <w:t xml:space="preserve">          </w:t>
      </w:r>
      <w:r w:rsidRPr="00F11966">
        <w:t xml:space="preserve">The empty array </w:t>
      </w:r>
      <w:r>
        <w:t xml:space="preserve">of areas </w:t>
      </w:r>
      <w:r w:rsidRPr="00F11966">
        <w:t>is used when service is allowed/restricted nowhere</w:t>
      </w:r>
      <w:r w:rsidRPr="00F11966">
        <w:rPr>
          <w:rFonts w:hint="eastAsia"/>
          <w:lang w:eastAsia="zh-CN"/>
        </w:rPr>
        <w:t>.</w:t>
      </w:r>
    </w:p>
    <w:p w14:paraId="381CB93E" w14:textId="77777777" w:rsidR="00061FC6" w:rsidRPr="00F11966" w:rsidRDefault="00061FC6" w:rsidP="00061FC6">
      <w:pPr>
        <w:pStyle w:val="PL"/>
      </w:pPr>
      <w:r w:rsidRPr="00F11966">
        <w:t xml:space="preserve">    </w:t>
      </w:r>
      <w:r w:rsidRPr="00F11966">
        <w:rPr>
          <w:lang w:eastAsia="zh-CN"/>
        </w:rPr>
        <w:t>ApnRateStatus</w:t>
      </w:r>
      <w:r w:rsidRPr="00F11966">
        <w:t>:</w:t>
      </w:r>
    </w:p>
    <w:p w14:paraId="298FBD71" w14:textId="77777777" w:rsidR="00024053" w:rsidRDefault="00024053" w:rsidP="00024053">
      <w:pPr>
        <w:pStyle w:val="PL"/>
      </w:pPr>
      <w:r w:rsidRPr="00F11966">
        <w:t xml:space="preserve">    </w:t>
      </w:r>
      <w:r>
        <w:t xml:space="preserve"> </w:t>
      </w:r>
      <w:r w:rsidRPr="00F11966">
        <w:t xml:space="preserve"> description:</w:t>
      </w:r>
      <w:r>
        <w:t xml:space="preserve"> Contains</w:t>
      </w:r>
      <w:r w:rsidRPr="00F11966">
        <w:t xml:space="preserve"> </w:t>
      </w:r>
      <w:r>
        <w:rPr>
          <w:rFonts w:cs="Arial"/>
          <w:szCs w:val="18"/>
          <w:lang w:eastAsia="zh-CN"/>
        </w:rPr>
        <w:t>the APN rate control status e.g. of the AMF.</w:t>
      </w:r>
    </w:p>
    <w:p w14:paraId="40FB59D0" w14:textId="77777777" w:rsidR="00061FC6" w:rsidRPr="00F11966" w:rsidRDefault="00061FC6" w:rsidP="00061FC6">
      <w:pPr>
        <w:pStyle w:val="PL"/>
      </w:pPr>
      <w:r w:rsidRPr="00F11966">
        <w:t xml:space="preserve">      type: object</w:t>
      </w:r>
    </w:p>
    <w:p w14:paraId="05B155AF" w14:textId="77777777" w:rsidR="00061FC6" w:rsidRPr="00F11966" w:rsidRDefault="00061FC6" w:rsidP="00061FC6">
      <w:pPr>
        <w:pStyle w:val="PL"/>
      </w:pPr>
      <w:r w:rsidRPr="00F11966">
        <w:t xml:space="preserve">      properties:</w:t>
      </w:r>
    </w:p>
    <w:p w14:paraId="7F30DB3C" w14:textId="77777777" w:rsidR="00061FC6" w:rsidRPr="00F11966" w:rsidRDefault="00061FC6" w:rsidP="00061FC6">
      <w:pPr>
        <w:pStyle w:val="PL"/>
      </w:pPr>
      <w:r w:rsidRPr="00F11966">
        <w:t xml:space="preserve">        </w:t>
      </w:r>
      <w:r w:rsidRPr="00F11966">
        <w:rPr>
          <w:lang w:eastAsia="zh-CN"/>
        </w:rPr>
        <w:t>remainPacketsUl</w:t>
      </w:r>
      <w:r w:rsidRPr="00F11966">
        <w:t>:</w:t>
      </w:r>
    </w:p>
    <w:p w14:paraId="105783A3" w14:textId="77777777" w:rsidR="00061FC6" w:rsidRPr="00F11966" w:rsidRDefault="00061FC6" w:rsidP="00061FC6">
      <w:pPr>
        <w:pStyle w:val="PL"/>
        <w:rPr>
          <w:lang w:val="en-US"/>
        </w:rPr>
      </w:pPr>
      <w:r w:rsidRPr="00F11966">
        <w:rPr>
          <w:lang w:val="en-US"/>
        </w:rPr>
        <w:t xml:space="preserve">          type: integer</w:t>
      </w:r>
    </w:p>
    <w:p w14:paraId="0861BAFE" w14:textId="77777777" w:rsidR="00061FC6" w:rsidRPr="00F11966" w:rsidRDefault="00061FC6" w:rsidP="00061FC6">
      <w:pPr>
        <w:pStyle w:val="PL"/>
        <w:rPr>
          <w:lang w:val="en-US"/>
        </w:rPr>
      </w:pPr>
      <w:r w:rsidRPr="00F11966">
        <w:rPr>
          <w:lang w:val="en-US"/>
        </w:rPr>
        <w:t xml:space="preserve">          minimum: 0</w:t>
      </w:r>
    </w:p>
    <w:p w14:paraId="717219C6" w14:textId="77777777" w:rsidR="00AB4F07" w:rsidRDefault="00AB4F07" w:rsidP="00AB4F07">
      <w:pPr>
        <w:pStyle w:val="PL"/>
      </w:pPr>
      <w:r>
        <w:t xml:space="preserve">  </w:t>
      </w:r>
      <w:r w:rsidRPr="00F11966">
        <w:t xml:space="preserve">      </w:t>
      </w:r>
      <w:r>
        <w:t xml:space="preserve">  </w:t>
      </w:r>
      <w:r w:rsidRPr="00F11966">
        <w:t>description:</w:t>
      </w:r>
      <w:r>
        <w:t xml:space="preserve"> </w:t>
      </w:r>
      <w:r w:rsidRPr="00F11966">
        <w:t>When present, it shall contain the number of packets the UE is allowed to send uplink in the given time unit for the given APN (all PDN connections of the UE to this APN see c</w:t>
      </w:r>
      <w:r>
        <w:t>lause 4.7.7.3 in 3GPP TS 23.401.</w:t>
      </w:r>
    </w:p>
    <w:p w14:paraId="284F4D49" w14:textId="77777777" w:rsidR="00061FC6" w:rsidRPr="00F11966" w:rsidRDefault="00061FC6" w:rsidP="00061FC6">
      <w:pPr>
        <w:pStyle w:val="PL"/>
        <w:rPr>
          <w:rFonts w:cs="Arial"/>
          <w:lang w:eastAsia="ja-JP"/>
        </w:rPr>
      </w:pPr>
      <w:r w:rsidRPr="00F11966">
        <w:t xml:space="preserve">        </w:t>
      </w:r>
      <w:r w:rsidRPr="00F11966">
        <w:rPr>
          <w:lang w:eastAsia="zh-CN"/>
        </w:rPr>
        <w:t>remainPacketsDl</w:t>
      </w:r>
      <w:r w:rsidRPr="00F11966">
        <w:rPr>
          <w:rFonts w:cs="Arial"/>
          <w:lang w:eastAsia="ja-JP"/>
        </w:rPr>
        <w:t>:</w:t>
      </w:r>
    </w:p>
    <w:p w14:paraId="0554A70A" w14:textId="77777777" w:rsidR="00061FC6" w:rsidRPr="00F11966" w:rsidRDefault="00061FC6" w:rsidP="00061FC6">
      <w:pPr>
        <w:pStyle w:val="PL"/>
        <w:rPr>
          <w:lang w:val="en-US"/>
        </w:rPr>
      </w:pPr>
      <w:r w:rsidRPr="00F11966">
        <w:rPr>
          <w:lang w:val="en-US"/>
        </w:rPr>
        <w:t xml:space="preserve">          type: integer</w:t>
      </w:r>
    </w:p>
    <w:p w14:paraId="1B98E2FB" w14:textId="77777777" w:rsidR="00061FC6" w:rsidRPr="00F11966" w:rsidRDefault="00061FC6" w:rsidP="00061FC6">
      <w:pPr>
        <w:pStyle w:val="PL"/>
        <w:rPr>
          <w:lang w:val="en-US"/>
        </w:rPr>
      </w:pPr>
      <w:r w:rsidRPr="00F11966">
        <w:rPr>
          <w:lang w:val="en-US"/>
        </w:rPr>
        <w:t xml:space="preserve">          minimum: 0</w:t>
      </w:r>
    </w:p>
    <w:p w14:paraId="527EE257" w14:textId="77777777" w:rsidR="00AB4F07" w:rsidRDefault="00AB4F07" w:rsidP="00AB4F07">
      <w:pPr>
        <w:pStyle w:val="PL"/>
      </w:pPr>
      <w:r>
        <w:t xml:space="preserve">  </w:t>
      </w:r>
      <w:r w:rsidRPr="00F11966">
        <w:t xml:space="preserve">      </w:t>
      </w:r>
      <w:r>
        <w:t xml:space="preserve">  </w:t>
      </w:r>
      <w:r w:rsidRPr="00F11966">
        <w:t>description:</w:t>
      </w:r>
      <w:r>
        <w:t xml:space="preserve"> </w:t>
      </w:r>
      <w:r w:rsidRPr="00F11966">
        <w:t>When present, it shall contain the number of packets the UE is allowed to send uplink in the given time unit for the given APN (all PDN connections of the UE to this APN see clause 4.7.7.3 in 3GPP</w:t>
      </w:r>
      <w:r>
        <w:t xml:space="preserve"> </w:t>
      </w:r>
      <w:r w:rsidRPr="00F11966">
        <w:t>TS</w:t>
      </w:r>
      <w:r>
        <w:t xml:space="preserve"> </w:t>
      </w:r>
      <w:r w:rsidRPr="00F11966">
        <w:t>23.401</w:t>
      </w:r>
      <w:r>
        <w:t>.</w:t>
      </w:r>
    </w:p>
    <w:p w14:paraId="53488170" w14:textId="77777777" w:rsidR="00061FC6" w:rsidRPr="00F11966" w:rsidRDefault="00061FC6" w:rsidP="00061FC6">
      <w:pPr>
        <w:pStyle w:val="PL"/>
        <w:rPr>
          <w:rFonts w:cs="Arial"/>
          <w:lang w:eastAsia="ja-JP"/>
        </w:rPr>
      </w:pPr>
      <w:r w:rsidRPr="00F11966">
        <w:t xml:space="preserve">        </w:t>
      </w:r>
      <w:r w:rsidRPr="00F11966">
        <w:rPr>
          <w:rFonts w:hint="eastAsia"/>
          <w:lang w:eastAsia="zh-CN"/>
        </w:rPr>
        <w:t>validityTime</w:t>
      </w:r>
      <w:r w:rsidRPr="00F11966">
        <w:rPr>
          <w:rFonts w:cs="Arial"/>
          <w:lang w:eastAsia="ja-JP"/>
        </w:rPr>
        <w:t>:</w:t>
      </w:r>
    </w:p>
    <w:p w14:paraId="1F9A7FC1" w14:textId="77777777" w:rsidR="00061FC6" w:rsidRPr="00F11966" w:rsidRDefault="00061FC6" w:rsidP="00061FC6">
      <w:pPr>
        <w:pStyle w:val="PL"/>
        <w:rPr>
          <w:lang w:val="en-US"/>
        </w:rPr>
      </w:pPr>
      <w:r w:rsidRPr="00F11966">
        <w:rPr>
          <w:lang w:val="en-US"/>
        </w:rPr>
        <w:t xml:space="preserve">          $ref: </w:t>
      </w:r>
      <w:r w:rsidRPr="00F11966">
        <w:t>'#/components/schemas/DateTime'</w:t>
      </w:r>
    </w:p>
    <w:p w14:paraId="0523CF55" w14:textId="77777777" w:rsidR="00061FC6" w:rsidRPr="00F11966" w:rsidRDefault="00061FC6" w:rsidP="00061FC6">
      <w:pPr>
        <w:pStyle w:val="PL"/>
      </w:pPr>
      <w:r w:rsidRPr="00F11966">
        <w:t xml:space="preserve">        </w:t>
      </w:r>
      <w:r w:rsidRPr="00F11966">
        <w:rPr>
          <w:lang w:eastAsia="zh-CN"/>
        </w:rPr>
        <w:t>remainExReportsUl</w:t>
      </w:r>
      <w:r w:rsidRPr="00F11966">
        <w:t>:</w:t>
      </w:r>
    </w:p>
    <w:p w14:paraId="49D5968B" w14:textId="77777777" w:rsidR="00061FC6" w:rsidRPr="00F11966" w:rsidRDefault="00061FC6" w:rsidP="00061FC6">
      <w:pPr>
        <w:pStyle w:val="PL"/>
        <w:rPr>
          <w:lang w:val="en-US"/>
        </w:rPr>
      </w:pPr>
      <w:r w:rsidRPr="00F11966">
        <w:rPr>
          <w:lang w:val="en-US"/>
        </w:rPr>
        <w:t xml:space="preserve">          type: integer</w:t>
      </w:r>
    </w:p>
    <w:p w14:paraId="21FD21D9" w14:textId="77777777" w:rsidR="00061FC6" w:rsidRPr="00F11966" w:rsidRDefault="00061FC6" w:rsidP="00061FC6">
      <w:pPr>
        <w:pStyle w:val="PL"/>
        <w:rPr>
          <w:lang w:val="en-US"/>
        </w:rPr>
      </w:pPr>
      <w:r w:rsidRPr="00F11966">
        <w:rPr>
          <w:lang w:val="en-US"/>
        </w:rPr>
        <w:t xml:space="preserve">          minimum: 0</w:t>
      </w:r>
    </w:p>
    <w:p w14:paraId="503C2B5C" w14:textId="77777777" w:rsidR="00AB4F07" w:rsidRDefault="00AB4F07" w:rsidP="00AB4F07">
      <w:pPr>
        <w:pStyle w:val="PL"/>
      </w:pPr>
      <w:r>
        <w:lastRenderedPageBreak/>
        <w:t xml:space="preserve">  </w:t>
      </w:r>
      <w:r w:rsidRPr="00F11966">
        <w:t xml:space="preserve">      </w:t>
      </w:r>
      <w:r>
        <w:t xml:space="preserve">  </w:t>
      </w:r>
      <w:r w:rsidRPr="00F11966">
        <w:t>description:</w:t>
      </w:r>
      <w:r>
        <w:t xml:space="preserve"> </w:t>
      </w:r>
      <w:r w:rsidRPr="00F11966">
        <w:t>When present, it shall indicate the number of additional exception reports the UE is allowed to send uplink in the given time unit for the given APN (all PDN connections of the UE to this APN, see clause 4.7.7.3 in 3GPP</w:t>
      </w:r>
      <w:r>
        <w:t xml:space="preserve"> TS </w:t>
      </w:r>
      <w:r w:rsidRPr="00F11966">
        <w:t>23.401</w:t>
      </w:r>
      <w:r>
        <w:t>.</w:t>
      </w:r>
    </w:p>
    <w:p w14:paraId="07084306" w14:textId="77777777" w:rsidR="00061FC6" w:rsidRPr="00F11966" w:rsidRDefault="00061FC6" w:rsidP="00061FC6">
      <w:pPr>
        <w:pStyle w:val="PL"/>
      </w:pPr>
      <w:r w:rsidRPr="00F11966">
        <w:t xml:space="preserve">        </w:t>
      </w:r>
      <w:r w:rsidRPr="00F11966">
        <w:rPr>
          <w:lang w:eastAsia="zh-CN"/>
        </w:rPr>
        <w:t>remainExReportsDl</w:t>
      </w:r>
      <w:r w:rsidRPr="00F11966">
        <w:t>:</w:t>
      </w:r>
    </w:p>
    <w:p w14:paraId="62FFF1B4" w14:textId="77777777" w:rsidR="00061FC6" w:rsidRPr="00F11966" w:rsidRDefault="00061FC6" w:rsidP="00061FC6">
      <w:pPr>
        <w:pStyle w:val="PL"/>
        <w:rPr>
          <w:lang w:val="en-US"/>
        </w:rPr>
      </w:pPr>
      <w:r w:rsidRPr="00F11966">
        <w:rPr>
          <w:lang w:val="en-US"/>
        </w:rPr>
        <w:t xml:space="preserve">          type: integer</w:t>
      </w:r>
    </w:p>
    <w:p w14:paraId="0FE86CE5" w14:textId="77777777" w:rsidR="00061FC6" w:rsidRPr="00F11966" w:rsidRDefault="00061FC6" w:rsidP="00061FC6">
      <w:pPr>
        <w:pStyle w:val="PL"/>
        <w:rPr>
          <w:lang w:val="en-US"/>
        </w:rPr>
      </w:pPr>
      <w:r w:rsidRPr="00F11966">
        <w:rPr>
          <w:lang w:val="en-US"/>
        </w:rPr>
        <w:t xml:space="preserve">          minimum: 0</w:t>
      </w:r>
    </w:p>
    <w:p w14:paraId="6A823886" w14:textId="77777777" w:rsidR="00AB4F07" w:rsidRDefault="00AB4F07" w:rsidP="00AB4F07">
      <w:pPr>
        <w:pStyle w:val="PL"/>
      </w:pPr>
      <w:r>
        <w:t xml:space="preserve">  </w:t>
      </w:r>
      <w:r w:rsidRPr="00F11966">
        <w:t xml:space="preserve">      </w:t>
      </w:r>
      <w:r>
        <w:t xml:space="preserve">  </w:t>
      </w:r>
      <w:r w:rsidRPr="00F11966">
        <w:t>description:</w:t>
      </w:r>
      <w:r>
        <w:t xml:space="preserve"> </w:t>
      </w:r>
      <w:r w:rsidRPr="00F11966">
        <w:t>When present, it shall indicate the number of additional exception reports the AF is allowed to send downlink in the given time unit for the given APN (all PDN connections of the UE to this APN, see clause 4.7.7.3 in 3GPP</w:t>
      </w:r>
      <w:r>
        <w:t xml:space="preserve"> TS 23.401.</w:t>
      </w:r>
    </w:p>
    <w:p w14:paraId="36DA04C9" w14:textId="77777777" w:rsidR="00E92CBF" w:rsidRPr="00F11966" w:rsidRDefault="00E92CBF" w:rsidP="00E92CBF">
      <w:pPr>
        <w:pStyle w:val="PL"/>
      </w:pPr>
      <w:r w:rsidRPr="00F11966">
        <w:t xml:space="preserve">    ScheduledCommunicationTime:</w:t>
      </w:r>
    </w:p>
    <w:p w14:paraId="4A8555D1" w14:textId="77777777" w:rsidR="00024053" w:rsidRDefault="00024053" w:rsidP="00024053">
      <w:pPr>
        <w:pStyle w:val="PL"/>
      </w:pPr>
      <w:r w:rsidRPr="00F11966">
        <w:t xml:space="preserve">    </w:t>
      </w:r>
      <w:r>
        <w:t xml:space="preserve"> </w:t>
      </w:r>
      <w:r w:rsidRPr="00F11966">
        <w:t xml:space="preserve"> description: </w:t>
      </w:r>
      <w:r>
        <w:rPr>
          <w:rFonts w:cs="Arial"/>
          <w:szCs w:val="18"/>
          <w:lang w:eastAsia="zh-CN"/>
        </w:rPr>
        <w:t>Identifies time and day of the week when the UE is available for communication.</w:t>
      </w:r>
    </w:p>
    <w:p w14:paraId="64F668BC" w14:textId="77777777" w:rsidR="00E92CBF" w:rsidRPr="00F11966" w:rsidRDefault="00E92CBF" w:rsidP="00E92CBF">
      <w:pPr>
        <w:pStyle w:val="PL"/>
      </w:pPr>
      <w:r w:rsidRPr="00F11966">
        <w:t xml:space="preserve">      type: object</w:t>
      </w:r>
    </w:p>
    <w:p w14:paraId="5C1CECB5" w14:textId="77777777" w:rsidR="00E92CBF" w:rsidRPr="00F11966" w:rsidRDefault="00E92CBF" w:rsidP="00E92CBF">
      <w:pPr>
        <w:pStyle w:val="PL"/>
      </w:pPr>
      <w:r w:rsidRPr="00F11966">
        <w:t xml:space="preserve">      properties:</w:t>
      </w:r>
    </w:p>
    <w:p w14:paraId="5CB1B19F" w14:textId="77777777" w:rsidR="00E92CBF" w:rsidRPr="00F11966" w:rsidRDefault="00E92CBF" w:rsidP="00E92CBF">
      <w:pPr>
        <w:pStyle w:val="PL"/>
      </w:pPr>
      <w:r w:rsidRPr="00F11966">
        <w:t xml:space="preserve">        daysOfWeek:</w:t>
      </w:r>
    </w:p>
    <w:p w14:paraId="27F800BF" w14:textId="77777777" w:rsidR="00E92CBF" w:rsidRPr="00F11966" w:rsidRDefault="00E92CBF" w:rsidP="00E92CBF">
      <w:pPr>
        <w:pStyle w:val="PL"/>
      </w:pPr>
      <w:r w:rsidRPr="00F11966">
        <w:t xml:space="preserve">          type: array</w:t>
      </w:r>
    </w:p>
    <w:p w14:paraId="70416D03" w14:textId="77777777" w:rsidR="00E92CBF" w:rsidRPr="00F11966" w:rsidRDefault="00E92CBF" w:rsidP="00E92CBF">
      <w:pPr>
        <w:pStyle w:val="PL"/>
      </w:pPr>
      <w:r w:rsidRPr="00F11966">
        <w:t xml:space="preserve">          items:</w:t>
      </w:r>
    </w:p>
    <w:p w14:paraId="18FFECD3" w14:textId="77777777" w:rsidR="00E92CBF" w:rsidRPr="00F11966" w:rsidRDefault="00E92CBF" w:rsidP="00E92CBF">
      <w:pPr>
        <w:pStyle w:val="PL"/>
      </w:pPr>
      <w:r w:rsidRPr="00F11966">
        <w:t xml:space="preserve">            $ref: '#/components/schemas/DayOfWeek'</w:t>
      </w:r>
    </w:p>
    <w:p w14:paraId="2D2D2150" w14:textId="77777777" w:rsidR="00E92CBF" w:rsidRPr="00F11966" w:rsidRDefault="00E92CBF" w:rsidP="00E92CBF">
      <w:pPr>
        <w:pStyle w:val="PL"/>
      </w:pPr>
      <w:r w:rsidRPr="00F11966">
        <w:t xml:space="preserve">          minItems: 1</w:t>
      </w:r>
    </w:p>
    <w:p w14:paraId="3763B88E" w14:textId="77777777" w:rsidR="00E92CBF" w:rsidRPr="00F11966" w:rsidRDefault="00E92CBF" w:rsidP="00E92CBF">
      <w:pPr>
        <w:pStyle w:val="PL"/>
      </w:pPr>
      <w:r w:rsidRPr="00F11966">
        <w:t xml:space="preserve">          maxItems: 6</w:t>
      </w:r>
    </w:p>
    <w:p w14:paraId="07ABE5CC" w14:textId="77777777" w:rsidR="00E92CBF" w:rsidRPr="00F11966" w:rsidRDefault="00E92CBF" w:rsidP="00E92CBF">
      <w:pPr>
        <w:pStyle w:val="PL"/>
      </w:pPr>
      <w:r w:rsidRPr="00F11966">
        <w:t xml:space="preserve">          description: Identifies the day(s) of the week. If absent, it indicates every day of the week.</w:t>
      </w:r>
    </w:p>
    <w:p w14:paraId="689B7E27" w14:textId="77777777" w:rsidR="00E92CBF" w:rsidRPr="00F11966" w:rsidRDefault="00E92CBF" w:rsidP="00E92CBF">
      <w:pPr>
        <w:pStyle w:val="PL"/>
      </w:pPr>
      <w:r w:rsidRPr="00F11966">
        <w:t xml:space="preserve">        timeOfDayStart:</w:t>
      </w:r>
    </w:p>
    <w:p w14:paraId="30437D1A" w14:textId="77777777" w:rsidR="00E92CBF" w:rsidRPr="00F11966" w:rsidRDefault="00E92CBF" w:rsidP="00E92CBF">
      <w:pPr>
        <w:pStyle w:val="PL"/>
      </w:pPr>
      <w:r w:rsidRPr="00F11966">
        <w:t xml:space="preserve">          $ref: '#/components/schemas/</w:t>
      </w:r>
      <w:r w:rsidRPr="00F11966">
        <w:rPr>
          <w:lang w:eastAsia="zh-CN"/>
        </w:rPr>
        <w:t>TimeOfDay</w:t>
      </w:r>
      <w:r w:rsidRPr="00F11966">
        <w:t>'</w:t>
      </w:r>
    </w:p>
    <w:p w14:paraId="28232D9B" w14:textId="77777777" w:rsidR="00E92CBF" w:rsidRPr="00F11966" w:rsidRDefault="00E92CBF" w:rsidP="00E92CBF">
      <w:pPr>
        <w:pStyle w:val="PL"/>
      </w:pPr>
      <w:r w:rsidRPr="00F11966">
        <w:t xml:space="preserve">        timeOfDayEnd:</w:t>
      </w:r>
    </w:p>
    <w:p w14:paraId="68996102" w14:textId="77777777" w:rsidR="00E92CBF" w:rsidRPr="00F11966" w:rsidRDefault="00E92CBF" w:rsidP="00E92CBF">
      <w:pPr>
        <w:pStyle w:val="PL"/>
      </w:pPr>
      <w:r w:rsidRPr="00F11966">
        <w:t xml:space="preserve">          $ref: '#/components/schemas/</w:t>
      </w:r>
      <w:r w:rsidRPr="00F11966">
        <w:rPr>
          <w:lang w:eastAsia="zh-CN"/>
        </w:rPr>
        <w:t>TimeOfDay</w:t>
      </w:r>
      <w:r w:rsidRPr="00F11966">
        <w:t>'</w:t>
      </w:r>
    </w:p>
    <w:p w14:paraId="5F2B716D" w14:textId="77777777" w:rsidR="00E92CBF" w:rsidRPr="00F11966" w:rsidRDefault="00E92CBF" w:rsidP="00E92CBF">
      <w:pPr>
        <w:pStyle w:val="PL"/>
      </w:pPr>
      <w:r w:rsidRPr="00F11966">
        <w:t xml:space="preserve">    ScheduledCommunicationTimeRm:</w:t>
      </w:r>
    </w:p>
    <w:p w14:paraId="20AB4B6D" w14:textId="77777777" w:rsidR="00E92CBF" w:rsidRPr="00F11966" w:rsidRDefault="00E92CBF" w:rsidP="00E92CBF">
      <w:pPr>
        <w:pStyle w:val="PL"/>
      </w:pPr>
      <w:r w:rsidRPr="00F11966">
        <w:t xml:space="preserve">      anyOf:</w:t>
      </w:r>
    </w:p>
    <w:p w14:paraId="66794C7E" w14:textId="77777777" w:rsidR="00E92CBF" w:rsidRPr="00F11966" w:rsidRDefault="00E92CBF" w:rsidP="00E92CBF">
      <w:pPr>
        <w:pStyle w:val="PL"/>
      </w:pPr>
      <w:r w:rsidRPr="00F11966">
        <w:t xml:space="preserve">        - $ref: '#/components/schemas/ScheduledCommunicationTime'</w:t>
      </w:r>
    </w:p>
    <w:p w14:paraId="56786AF1" w14:textId="77777777" w:rsidR="00E92CBF" w:rsidRPr="00F11966" w:rsidRDefault="00E92CBF" w:rsidP="00E92CBF">
      <w:pPr>
        <w:pStyle w:val="PL"/>
      </w:pPr>
      <w:r w:rsidRPr="00F11966">
        <w:t xml:space="preserve">        - </w:t>
      </w:r>
      <w:r w:rsidRPr="00F11966">
        <w:rPr>
          <w:lang w:val="en-US"/>
        </w:rPr>
        <w:t>$ref: '#/components/schemas/NullValue'</w:t>
      </w:r>
    </w:p>
    <w:p w14:paraId="59EE9C5F" w14:textId="59F207C2" w:rsidR="00AB4F07" w:rsidRDefault="00AB4F07" w:rsidP="00AB4F07">
      <w:pPr>
        <w:pStyle w:val="PL"/>
      </w:pPr>
      <w:r>
        <w:t xml:space="preserve">  </w:t>
      </w:r>
      <w:r w:rsidRPr="00F11966">
        <w:t xml:space="preserve">    description:</w:t>
      </w:r>
      <w:r>
        <w:t xml:space="preserve"> </w:t>
      </w:r>
      <w:r w:rsidRPr="00F11966">
        <w:t>This data type is defined in the same way as the "</w:t>
      </w:r>
      <w:r w:rsidRPr="00F11966">
        <w:rPr>
          <w:lang w:eastAsia="zh-CN"/>
        </w:rPr>
        <w:t>ScheduledCommunicationTime</w:t>
      </w:r>
      <w:r w:rsidRPr="00F11966">
        <w:t xml:space="preserve">" data type, but with the OpenAPI </w:t>
      </w:r>
      <w:r w:rsidR="002163ED">
        <w:t>"nullable=</w:t>
      </w:r>
      <w:r w:rsidRPr="00F11966">
        <w:t xml:space="preserve"> true" property.</w:t>
      </w:r>
    </w:p>
    <w:p w14:paraId="64AB9257" w14:textId="77777777" w:rsidR="00E92CBF" w:rsidRPr="00F11966" w:rsidRDefault="00E92CBF" w:rsidP="00E92CBF">
      <w:pPr>
        <w:pStyle w:val="PL"/>
        <w:rPr>
          <w:lang w:eastAsia="zh-CN"/>
        </w:rPr>
      </w:pPr>
      <w:r w:rsidRPr="00F11966">
        <w:rPr>
          <w:rFonts w:hint="eastAsia"/>
          <w:lang w:eastAsia="zh-CN"/>
        </w:rPr>
        <w:t xml:space="preserve">    </w:t>
      </w:r>
      <w:r w:rsidRPr="00F11966">
        <w:t>BatteryIndication</w:t>
      </w:r>
      <w:r w:rsidRPr="00F11966">
        <w:rPr>
          <w:rFonts w:hint="eastAsia"/>
          <w:lang w:eastAsia="zh-CN"/>
        </w:rPr>
        <w:t>:</w:t>
      </w:r>
    </w:p>
    <w:p w14:paraId="2519F7F0" w14:textId="77777777" w:rsidR="00E92CBF" w:rsidRPr="00F11966" w:rsidRDefault="00E92CBF" w:rsidP="00E92CBF">
      <w:pPr>
        <w:pStyle w:val="PL"/>
        <w:rPr>
          <w:lang w:eastAsia="zh-CN"/>
        </w:rPr>
      </w:pPr>
      <w:r w:rsidRPr="00F11966">
        <w:rPr>
          <w:rFonts w:hint="eastAsia"/>
          <w:lang w:eastAsia="zh-CN"/>
        </w:rPr>
        <w:t xml:space="preserve">      type:</w:t>
      </w:r>
      <w:r w:rsidRPr="00F11966">
        <w:rPr>
          <w:lang w:eastAsia="zh-CN"/>
        </w:rPr>
        <w:t xml:space="preserve"> </w:t>
      </w:r>
      <w:r w:rsidRPr="00F11966">
        <w:rPr>
          <w:rFonts w:hint="eastAsia"/>
          <w:lang w:eastAsia="zh-CN"/>
        </w:rPr>
        <w:t>object</w:t>
      </w:r>
    </w:p>
    <w:p w14:paraId="70496DFA" w14:textId="77777777" w:rsidR="00E92CBF" w:rsidRPr="00F11966" w:rsidRDefault="00E92CBF" w:rsidP="00E92CBF">
      <w:pPr>
        <w:pStyle w:val="PL"/>
        <w:rPr>
          <w:lang w:eastAsia="zh-CN"/>
        </w:rPr>
      </w:pPr>
      <w:r w:rsidRPr="00F11966">
        <w:t xml:space="preserve">      properties:</w:t>
      </w:r>
    </w:p>
    <w:p w14:paraId="4C0D0E13" w14:textId="77777777" w:rsidR="00E92CBF" w:rsidRPr="00F11966" w:rsidRDefault="00E92CBF" w:rsidP="00E92CBF">
      <w:pPr>
        <w:pStyle w:val="PL"/>
        <w:rPr>
          <w:lang w:eastAsia="zh-CN"/>
        </w:rPr>
      </w:pPr>
      <w:r w:rsidRPr="00F11966">
        <w:rPr>
          <w:rFonts w:hint="eastAsia"/>
          <w:lang w:eastAsia="zh-CN"/>
        </w:rPr>
        <w:t xml:space="preserve">        batteryInd:</w:t>
      </w:r>
    </w:p>
    <w:p w14:paraId="2BE1CB4A" w14:textId="77777777" w:rsidR="00E92CBF" w:rsidRPr="00F11966" w:rsidRDefault="00E92CBF" w:rsidP="00E92CBF">
      <w:pPr>
        <w:pStyle w:val="PL"/>
        <w:rPr>
          <w:lang w:eastAsia="zh-CN"/>
        </w:rPr>
      </w:pPr>
      <w:r w:rsidRPr="00F11966">
        <w:rPr>
          <w:lang w:eastAsia="zh-CN"/>
        </w:rPr>
        <w:t xml:space="preserve">          type: boolean</w:t>
      </w:r>
    </w:p>
    <w:p w14:paraId="524E91E3" w14:textId="77777777" w:rsidR="00AB4F07" w:rsidRDefault="00AB4F07" w:rsidP="00AB4F07">
      <w:pPr>
        <w:pStyle w:val="PL"/>
      </w:pPr>
      <w:r>
        <w:t xml:space="preserve">  </w:t>
      </w:r>
      <w:r w:rsidRPr="00F11966">
        <w:t xml:space="preserve">      </w:t>
      </w:r>
      <w:r>
        <w:t xml:space="preserve">  </w:t>
      </w:r>
      <w:r w:rsidRPr="00F11966">
        <w:t>description:</w:t>
      </w:r>
      <w:r>
        <w:t xml:space="preserve"> &gt;</w:t>
      </w:r>
    </w:p>
    <w:p w14:paraId="2B3F85D6" w14:textId="77777777" w:rsidR="00AB4F07" w:rsidRDefault="00AB4F07" w:rsidP="00AB4F07">
      <w:pPr>
        <w:pStyle w:val="PL"/>
      </w:pPr>
      <w:r>
        <w:rPr>
          <w:rFonts w:cs="Arial"/>
          <w:szCs w:val="18"/>
        </w:rPr>
        <w:t xml:space="preserve">            T</w:t>
      </w:r>
      <w:r w:rsidRPr="00F11966">
        <w:rPr>
          <w:rFonts w:cs="Arial"/>
          <w:szCs w:val="18"/>
        </w:rPr>
        <w:t>his IE shall</w:t>
      </w:r>
      <w:r w:rsidRPr="00F11966">
        <w:t xml:space="preserve"> indicate </w:t>
      </w:r>
      <w:r w:rsidRPr="00F11966">
        <w:rPr>
          <w:rFonts w:cs="Arial"/>
          <w:szCs w:val="18"/>
        </w:rPr>
        <w:t xml:space="preserve">whether the </w:t>
      </w:r>
      <w:r w:rsidRPr="00F11966">
        <w:t>UE is battery powered or not.</w:t>
      </w:r>
    </w:p>
    <w:p w14:paraId="3EFE2A73" w14:textId="77777777" w:rsidR="00AB4F07" w:rsidRDefault="00AB4F07" w:rsidP="00AB4F07">
      <w:pPr>
        <w:pStyle w:val="PL"/>
        <w:rPr>
          <w:rFonts w:cs="Arial"/>
          <w:szCs w:val="18"/>
        </w:rPr>
      </w:pPr>
      <w:r>
        <w:t xml:space="preserve">           </w:t>
      </w:r>
      <w:r>
        <w:rPr>
          <w:rFonts w:cs="Arial"/>
          <w:szCs w:val="18"/>
        </w:rPr>
        <w:t xml:space="preserve"> </w:t>
      </w:r>
      <w:r w:rsidRPr="00F11966">
        <w:rPr>
          <w:rFonts w:cs="Arial"/>
          <w:szCs w:val="18"/>
        </w:rPr>
        <w:t xml:space="preserve">true: the </w:t>
      </w:r>
      <w:r w:rsidRPr="00F11966">
        <w:t>UE is battery powered</w:t>
      </w:r>
      <w:r w:rsidRPr="00F11966">
        <w:rPr>
          <w:rFonts w:cs="Arial" w:hint="eastAsia"/>
          <w:szCs w:val="18"/>
        </w:rPr>
        <w:t>;</w:t>
      </w:r>
    </w:p>
    <w:p w14:paraId="37AF5119" w14:textId="77777777" w:rsidR="00AB4F07" w:rsidRDefault="00AB4F07" w:rsidP="00AB4F07">
      <w:pPr>
        <w:pStyle w:val="PL"/>
      </w:pPr>
      <w:r>
        <w:rPr>
          <w:rFonts w:cs="Arial"/>
          <w:szCs w:val="18"/>
        </w:rPr>
        <w:t xml:space="preserve">            </w:t>
      </w:r>
      <w:r w:rsidRPr="00F11966">
        <w:rPr>
          <w:rFonts w:cs="Arial"/>
          <w:szCs w:val="18"/>
        </w:rPr>
        <w:t xml:space="preserve">false or absent: the </w:t>
      </w:r>
      <w:r w:rsidRPr="00F11966">
        <w:t>UE is not battery powered</w:t>
      </w:r>
    </w:p>
    <w:p w14:paraId="1040AE4D" w14:textId="77777777" w:rsidR="00E92CBF" w:rsidRPr="00F11966" w:rsidRDefault="00E92CBF" w:rsidP="00E92CBF">
      <w:pPr>
        <w:pStyle w:val="PL"/>
        <w:rPr>
          <w:lang w:eastAsia="zh-CN"/>
        </w:rPr>
      </w:pPr>
      <w:r w:rsidRPr="00F11966">
        <w:rPr>
          <w:rFonts w:hint="eastAsia"/>
          <w:lang w:eastAsia="zh-CN"/>
        </w:rPr>
        <w:t xml:space="preserve">        </w:t>
      </w:r>
      <w:r w:rsidRPr="00F11966">
        <w:t>replaceableInd</w:t>
      </w:r>
      <w:r w:rsidRPr="00F11966">
        <w:rPr>
          <w:rFonts w:hint="eastAsia"/>
          <w:lang w:eastAsia="zh-CN"/>
        </w:rPr>
        <w:t>:</w:t>
      </w:r>
    </w:p>
    <w:p w14:paraId="1C6B8057" w14:textId="77777777" w:rsidR="00E92CBF" w:rsidRPr="00F11966" w:rsidRDefault="00E92CBF" w:rsidP="00E92CBF">
      <w:pPr>
        <w:pStyle w:val="PL"/>
        <w:rPr>
          <w:lang w:eastAsia="zh-CN"/>
        </w:rPr>
      </w:pPr>
      <w:r w:rsidRPr="00F11966">
        <w:rPr>
          <w:rFonts w:hint="eastAsia"/>
          <w:lang w:eastAsia="zh-CN"/>
        </w:rPr>
        <w:t xml:space="preserve">          </w:t>
      </w:r>
      <w:r w:rsidRPr="00F11966">
        <w:rPr>
          <w:lang w:eastAsia="zh-CN"/>
        </w:rPr>
        <w:t>type: boolean</w:t>
      </w:r>
    </w:p>
    <w:p w14:paraId="3FAE3D4A" w14:textId="77777777" w:rsidR="00AB4F07" w:rsidRDefault="00AB4F07" w:rsidP="00AB4F07">
      <w:pPr>
        <w:pStyle w:val="PL"/>
      </w:pPr>
      <w:r>
        <w:t xml:space="preserve">  </w:t>
      </w:r>
      <w:r w:rsidRPr="00F11966">
        <w:t xml:space="preserve">      </w:t>
      </w:r>
      <w:r>
        <w:t xml:space="preserve">  </w:t>
      </w:r>
      <w:r w:rsidRPr="00F11966">
        <w:t>description:</w:t>
      </w:r>
      <w:r>
        <w:t xml:space="preserve"> &gt;</w:t>
      </w:r>
    </w:p>
    <w:p w14:paraId="1A721321" w14:textId="77777777" w:rsidR="00AB4F07" w:rsidRDefault="00AB4F07" w:rsidP="00AB4F07">
      <w:pPr>
        <w:pStyle w:val="PL"/>
      </w:pPr>
      <w:r>
        <w:t xml:space="preserve">            T</w:t>
      </w:r>
      <w:r w:rsidRPr="00F11966">
        <w:rPr>
          <w:rFonts w:cs="Arial"/>
          <w:szCs w:val="18"/>
        </w:rPr>
        <w:t>his IE shall</w:t>
      </w:r>
      <w:r w:rsidRPr="00F11966">
        <w:t xml:space="preserve"> indicate </w:t>
      </w:r>
      <w:r w:rsidRPr="00F11966">
        <w:rPr>
          <w:rFonts w:cs="Arial"/>
          <w:szCs w:val="18"/>
        </w:rPr>
        <w:t xml:space="preserve">whether the battery of the </w:t>
      </w:r>
      <w:r w:rsidRPr="00F11966">
        <w:t>UE is replaceable or not.</w:t>
      </w:r>
    </w:p>
    <w:p w14:paraId="2554AB43" w14:textId="77777777" w:rsidR="00AB4F07" w:rsidRDefault="00AB4F07" w:rsidP="00AB4F07">
      <w:pPr>
        <w:pStyle w:val="PL"/>
        <w:rPr>
          <w:rFonts w:cs="Arial"/>
          <w:szCs w:val="18"/>
        </w:rPr>
      </w:pPr>
      <w:r>
        <w:t xml:space="preserve">            </w:t>
      </w:r>
      <w:r w:rsidRPr="00F11966">
        <w:rPr>
          <w:rFonts w:cs="Arial"/>
          <w:szCs w:val="18"/>
        </w:rPr>
        <w:t xml:space="preserve">true: the battery of the </w:t>
      </w:r>
      <w:r w:rsidRPr="00F11966">
        <w:t>UE is replaceable</w:t>
      </w:r>
      <w:r w:rsidRPr="00F11966">
        <w:rPr>
          <w:rFonts w:cs="Arial" w:hint="eastAsia"/>
          <w:szCs w:val="18"/>
        </w:rPr>
        <w:t>;</w:t>
      </w:r>
    </w:p>
    <w:p w14:paraId="3C3AEDC0" w14:textId="77777777" w:rsidR="00AB4F07" w:rsidRDefault="00AB4F07" w:rsidP="00AB4F07">
      <w:pPr>
        <w:pStyle w:val="PL"/>
      </w:pPr>
      <w:r>
        <w:rPr>
          <w:rFonts w:cs="Arial"/>
          <w:szCs w:val="18"/>
        </w:rPr>
        <w:t xml:space="preserve">            </w:t>
      </w:r>
      <w:r w:rsidRPr="00F11966">
        <w:rPr>
          <w:rFonts w:cs="Arial"/>
          <w:szCs w:val="18"/>
        </w:rPr>
        <w:t xml:space="preserve">false or absent: the battery of the </w:t>
      </w:r>
      <w:r w:rsidRPr="00F11966">
        <w:t>UE is not replaceable</w:t>
      </w:r>
      <w:r w:rsidRPr="00F11966">
        <w:rPr>
          <w:rFonts w:cs="Arial"/>
          <w:szCs w:val="18"/>
        </w:rPr>
        <w:t>.</w:t>
      </w:r>
    </w:p>
    <w:p w14:paraId="63273E34" w14:textId="77777777" w:rsidR="00E92CBF" w:rsidRPr="00F11966" w:rsidRDefault="00E92CBF" w:rsidP="00E92CBF">
      <w:pPr>
        <w:pStyle w:val="PL"/>
        <w:rPr>
          <w:lang w:eastAsia="zh-CN"/>
        </w:rPr>
      </w:pPr>
      <w:r w:rsidRPr="00F11966">
        <w:rPr>
          <w:rFonts w:hint="eastAsia"/>
          <w:lang w:eastAsia="zh-CN"/>
        </w:rPr>
        <w:t xml:space="preserve">        </w:t>
      </w:r>
      <w:r w:rsidRPr="00F11966">
        <w:t>rechargeableInd</w:t>
      </w:r>
      <w:r w:rsidRPr="00F11966">
        <w:rPr>
          <w:rFonts w:hint="eastAsia"/>
          <w:lang w:eastAsia="zh-CN"/>
        </w:rPr>
        <w:t>:</w:t>
      </w:r>
    </w:p>
    <w:p w14:paraId="738A3E5C" w14:textId="77777777" w:rsidR="00E92CBF" w:rsidRPr="00F11966" w:rsidRDefault="00E92CBF" w:rsidP="00E92CBF">
      <w:pPr>
        <w:pStyle w:val="PL"/>
        <w:rPr>
          <w:lang w:eastAsia="zh-CN"/>
        </w:rPr>
      </w:pPr>
      <w:r w:rsidRPr="00F11966">
        <w:rPr>
          <w:rFonts w:hint="eastAsia"/>
          <w:lang w:eastAsia="zh-CN"/>
        </w:rPr>
        <w:t xml:space="preserve">          </w:t>
      </w:r>
      <w:r w:rsidRPr="00F11966">
        <w:rPr>
          <w:lang w:eastAsia="zh-CN"/>
        </w:rPr>
        <w:t>type: boolean</w:t>
      </w:r>
    </w:p>
    <w:p w14:paraId="4DE30B90" w14:textId="77777777" w:rsidR="00AB4F07" w:rsidRDefault="00AB4F07" w:rsidP="00AB4F07">
      <w:pPr>
        <w:pStyle w:val="PL"/>
      </w:pPr>
      <w:r>
        <w:t xml:space="preserve">  </w:t>
      </w:r>
      <w:r w:rsidRPr="00F11966">
        <w:t xml:space="preserve">      </w:t>
      </w:r>
      <w:r>
        <w:t xml:space="preserve">  </w:t>
      </w:r>
      <w:r w:rsidRPr="00F11966">
        <w:t>description:</w:t>
      </w:r>
      <w:r>
        <w:t xml:space="preserve"> &gt;</w:t>
      </w:r>
    </w:p>
    <w:p w14:paraId="1A3F7240" w14:textId="77777777" w:rsidR="00AB4F07" w:rsidRDefault="00AB4F07" w:rsidP="00AB4F07">
      <w:pPr>
        <w:pStyle w:val="PL"/>
      </w:pPr>
      <w:r>
        <w:t xml:space="preserve">            T</w:t>
      </w:r>
      <w:r w:rsidRPr="00483A81">
        <w:t>his IE shall indicate whether the battery of the UE is rechargeable or not.</w:t>
      </w:r>
    </w:p>
    <w:p w14:paraId="0F0EBA0D" w14:textId="77777777" w:rsidR="00AB4F07" w:rsidRDefault="00AB4F07" w:rsidP="00AB4F07">
      <w:pPr>
        <w:pStyle w:val="PL"/>
      </w:pPr>
      <w:r>
        <w:t xml:space="preserve">            </w:t>
      </w:r>
      <w:r w:rsidRPr="00ED5482">
        <w:t xml:space="preserve">true: the battery of </w:t>
      </w:r>
      <w:r w:rsidRPr="00F11966">
        <w:t>UE is rechargeable</w:t>
      </w:r>
      <w:r w:rsidRPr="00ED5482">
        <w:rPr>
          <w:rFonts w:hint="eastAsia"/>
        </w:rPr>
        <w:t>;</w:t>
      </w:r>
    </w:p>
    <w:p w14:paraId="43042C0F" w14:textId="77777777" w:rsidR="00AB4F07" w:rsidRDefault="00AB4F07" w:rsidP="00AB4F07">
      <w:pPr>
        <w:pStyle w:val="PL"/>
      </w:pPr>
      <w:r>
        <w:rPr>
          <w:rFonts w:cs="Arial"/>
          <w:szCs w:val="18"/>
        </w:rPr>
        <w:t xml:space="preserve">            </w:t>
      </w:r>
      <w:r w:rsidRPr="00F11966">
        <w:rPr>
          <w:rFonts w:cs="Arial"/>
          <w:szCs w:val="18"/>
        </w:rPr>
        <w:t xml:space="preserve">false or absent: the battery of the </w:t>
      </w:r>
      <w:r w:rsidRPr="00F11966">
        <w:t>UE is not rechargeable</w:t>
      </w:r>
      <w:r w:rsidRPr="00F11966">
        <w:rPr>
          <w:rFonts w:cs="Arial"/>
          <w:szCs w:val="18"/>
        </w:rPr>
        <w:t>.</w:t>
      </w:r>
    </w:p>
    <w:p w14:paraId="121B2327" w14:textId="4DD3C3A1" w:rsidR="00AB4F07" w:rsidRDefault="00AB4F07" w:rsidP="00AB4F07">
      <w:pPr>
        <w:pStyle w:val="PL"/>
      </w:pPr>
      <w:r>
        <w:t xml:space="preserve">      description: </w:t>
      </w:r>
      <w:r w:rsidRPr="00F11966">
        <w:t>Parameters "replaceableInd" and "rechargeableInd" are only included if the value of Parameter "</w:t>
      </w:r>
      <w:r w:rsidRPr="00F11966">
        <w:rPr>
          <w:rFonts w:hint="eastAsia"/>
        </w:rPr>
        <w:t>batteryInd</w:t>
      </w:r>
      <w:r w:rsidRPr="00F11966">
        <w:t>" is true</w:t>
      </w:r>
      <w:r>
        <w:t>.</w:t>
      </w:r>
    </w:p>
    <w:p w14:paraId="198737BA" w14:textId="77777777" w:rsidR="00E92CBF" w:rsidRPr="00F11966" w:rsidRDefault="00E92CBF" w:rsidP="00E92CBF">
      <w:pPr>
        <w:pStyle w:val="PL"/>
        <w:rPr>
          <w:lang w:eastAsia="zh-CN"/>
        </w:rPr>
      </w:pPr>
      <w:r w:rsidRPr="00F11966">
        <w:rPr>
          <w:rFonts w:hint="eastAsia"/>
          <w:lang w:eastAsia="zh-CN"/>
        </w:rPr>
        <w:t xml:space="preserve">    </w:t>
      </w:r>
      <w:r w:rsidRPr="00F11966">
        <w:t>BatteryIndicationRm</w:t>
      </w:r>
      <w:r w:rsidRPr="00F11966">
        <w:rPr>
          <w:rFonts w:hint="eastAsia"/>
          <w:lang w:eastAsia="zh-CN"/>
        </w:rPr>
        <w:t>:</w:t>
      </w:r>
    </w:p>
    <w:p w14:paraId="7371880D" w14:textId="77777777" w:rsidR="00E92CBF" w:rsidRPr="00F11966" w:rsidRDefault="00E92CBF" w:rsidP="00E92CBF">
      <w:pPr>
        <w:pStyle w:val="PL"/>
      </w:pPr>
      <w:r w:rsidRPr="00F11966">
        <w:t xml:space="preserve">      anyOf:</w:t>
      </w:r>
    </w:p>
    <w:p w14:paraId="657D3E60" w14:textId="77777777" w:rsidR="00E92CBF" w:rsidRPr="00F11966" w:rsidRDefault="00E92CBF" w:rsidP="00E92CBF">
      <w:pPr>
        <w:pStyle w:val="PL"/>
      </w:pPr>
      <w:r w:rsidRPr="00F11966">
        <w:t xml:space="preserve">        - $ref: '#/components/schemas/BatteryIndication'</w:t>
      </w:r>
    </w:p>
    <w:p w14:paraId="10CED932" w14:textId="77777777" w:rsidR="00E92CBF" w:rsidRPr="00F11966" w:rsidRDefault="00E92CBF" w:rsidP="00E92CBF">
      <w:pPr>
        <w:pStyle w:val="PL"/>
      </w:pPr>
      <w:r w:rsidRPr="00F11966">
        <w:t xml:space="preserve">        - </w:t>
      </w:r>
      <w:r w:rsidRPr="00F11966">
        <w:rPr>
          <w:lang w:val="en-US"/>
        </w:rPr>
        <w:t>$ref: '#/components/schemas/NullValue'</w:t>
      </w:r>
    </w:p>
    <w:p w14:paraId="10E86BC0" w14:textId="64B815C2" w:rsidR="00AB4F07" w:rsidRDefault="00AB4F07" w:rsidP="00AB4F07">
      <w:pPr>
        <w:pStyle w:val="PL"/>
      </w:pPr>
      <w:r>
        <w:t xml:space="preserve">  </w:t>
      </w:r>
      <w:r w:rsidRPr="00F11966">
        <w:t xml:space="preserve">    description:</w:t>
      </w:r>
      <w:r>
        <w:t xml:space="preserve"> </w:t>
      </w:r>
      <w:r w:rsidRPr="00F11966">
        <w:t xml:space="preserve">This data type is defined in the same way as the "BatteryIndication" data type, but with the OpenAPI </w:t>
      </w:r>
      <w:r w:rsidR="002163ED">
        <w:t>"nullable=</w:t>
      </w:r>
      <w:r w:rsidRPr="00F11966">
        <w:t xml:space="preserve"> true" property.</w:t>
      </w:r>
    </w:p>
    <w:p w14:paraId="6A6F115A" w14:textId="77777777" w:rsidR="00E92CBF" w:rsidRPr="00F11966" w:rsidRDefault="00E92CBF" w:rsidP="00E92CBF">
      <w:pPr>
        <w:pStyle w:val="PL"/>
      </w:pPr>
      <w:r w:rsidRPr="00F11966">
        <w:t xml:space="preserve">    </w:t>
      </w:r>
      <w:r w:rsidRPr="00F11966">
        <w:rPr>
          <w:lang w:eastAsia="zh-CN"/>
        </w:rPr>
        <w:t>AcsInfo</w:t>
      </w:r>
      <w:r w:rsidRPr="00F11966">
        <w:t>:</w:t>
      </w:r>
    </w:p>
    <w:p w14:paraId="1FB3E823" w14:textId="77777777" w:rsidR="00024053" w:rsidRDefault="00024053" w:rsidP="00024053">
      <w:pPr>
        <w:pStyle w:val="PL"/>
      </w:pPr>
      <w:r w:rsidRPr="00F11966">
        <w:t xml:space="preserve">    </w:t>
      </w:r>
      <w:r>
        <w:t xml:space="preserve"> </w:t>
      </w:r>
      <w:r w:rsidRPr="00F11966">
        <w:t xml:space="preserve"> description: </w:t>
      </w:r>
      <w:r>
        <w:t>T</w:t>
      </w:r>
      <w:r>
        <w:rPr>
          <w:rFonts w:cs="Arial"/>
          <w:szCs w:val="18"/>
        </w:rPr>
        <w:t xml:space="preserve">he ACS information for the 5G-RG is defined in </w:t>
      </w:r>
      <w:r>
        <w:rPr>
          <w:lang w:eastAsia="zh-CN"/>
        </w:rPr>
        <w:t>BBF</w:t>
      </w:r>
      <w:r>
        <w:rPr>
          <w:lang w:val="en-US" w:eastAsia="zh-CN"/>
        </w:rPr>
        <w:t> </w:t>
      </w:r>
      <w:r>
        <w:rPr>
          <w:lang w:eastAsia="zh-CN"/>
        </w:rPr>
        <w:t>TR-069 [42] or in BBF</w:t>
      </w:r>
      <w:r>
        <w:rPr>
          <w:lang w:val="en-US" w:eastAsia="zh-CN"/>
        </w:rPr>
        <w:t> </w:t>
      </w:r>
      <w:r>
        <w:rPr>
          <w:lang w:eastAsia="zh-CN"/>
        </w:rPr>
        <w:t>TR-369</w:t>
      </w:r>
    </w:p>
    <w:p w14:paraId="41F9A0C2" w14:textId="77777777" w:rsidR="00E92CBF" w:rsidRPr="00F11966" w:rsidRDefault="00E92CBF" w:rsidP="00E92CBF">
      <w:pPr>
        <w:pStyle w:val="PL"/>
      </w:pPr>
      <w:r w:rsidRPr="00F11966">
        <w:t xml:space="preserve">      type: object</w:t>
      </w:r>
    </w:p>
    <w:p w14:paraId="2098FE02" w14:textId="77777777" w:rsidR="00E92CBF" w:rsidRPr="00F11966" w:rsidRDefault="00E92CBF" w:rsidP="00E92CBF">
      <w:pPr>
        <w:pStyle w:val="PL"/>
      </w:pPr>
      <w:r w:rsidRPr="00F11966">
        <w:t xml:space="preserve">      properties:</w:t>
      </w:r>
    </w:p>
    <w:p w14:paraId="285549CD" w14:textId="77777777" w:rsidR="00E92CBF" w:rsidRPr="00F11966" w:rsidRDefault="00E92CBF" w:rsidP="00E92CBF">
      <w:pPr>
        <w:pStyle w:val="PL"/>
        <w:rPr>
          <w:rFonts w:cs="Arial"/>
          <w:lang w:eastAsia="ja-JP"/>
        </w:rPr>
      </w:pPr>
      <w:r w:rsidRPr="00F11966">
        <w:t xml:space="preserve">        </w:t>
      </w:r>
      <w:r w:rsidRPr="00F11966">
        <w:rPr>
          <w:lang w:eastAsia="zh-CN"/>
        </w:rPr>
        <w:t>acsUrl</w:t>
      </w:r>
      <w:r w:rsidRPr="00F11966">
        <w:rPr>
          <w:rFonts w:cs="Arial"/>
          <w:lang w:eastAsia="ja-JP"/>
        </w:rPr>
        <w:t>:</w:t>
      </w:r>
    </w:p>
    <w:p w14:paraId="6AFD045A" w14:textId="77777777" w:rsidR="00E92CBF" w:rsidRPr="00F11966" w:rsidRDefault="00E92CBF" w:rsidP="00E92CBF">
      <w:pPr>
        <w:pStyle w:val="PL"/>
      </w:pPr>
      <w:r w:rsidRPr="00F11966">
        <w:rPr>
          <w:lang w:val="en-US"/>
        </w:rPr>
        <w:t xml:space="preserve">          $ref: </w:t>
      </w:r>
      <w:r w:rsidRPr="00F11966">
        <w:t>'#/components/schemas/Uri'</w:t>
      </w:r>
    </w:p>
    <w:p w14:paraId="079CEA75" w14:textId="77777777" w:rsidR="00E92CBF" w:rsidRPr="00F11966" w:rsidRDefault="00E92CBF" w:rsidP="00E92CBF">
      <w:pPr>
        <w:pStyle w:val="PL"/>
        <w:rPr>
          <w:rFonts w:cs="Arial"/>
          <w:lang w:eastAsia="ja-JP"/>
        </w:rPr>
      </w:pPr>
      <w:r w:rsidRPr="00F11966">
        <w:t xml:space="preserve">        </w:t>
      </w:r>
      <w:r w:rsidRPr="00F11966">
        <w:rPr>
          <w:rFonts w:hint="eastAsia"/>
          <w:lang w:eastAsia="zh-CN"/>
        </w:rPr>
        <w:t>a</w:t>
      </w:r>
      <w:r w:rsidRPr="00F11966">
        <w:rPr>
          <w:lang w:eastAsia="zh-CN"/>
        </w:rPr>
        <w:t>csIpv4Addr</w:t>
      </w:r>
      <w:r w:rsidRPr="00F11966">
        <w:rPr>
          <w:rFonts w:cs="Arial"/>
          <w:lang w:eastAsia="ja-JP"/>
        </w:rPr>
        <w:t>:</w:t>
      </w:r>
    </w:p>
    <w:p w14:paraId="29DB446D" w14:textId="77777777" w:rsidR="00E92CBF" w:rsidRPr="00F11966" w:rsidRDefault="00E92CBF" w:rsidP="00E92CBF">
      <w:pPr>
        <w:pStyle w:val="PL"/>
      </w:pPr>
      <w:r w:rsidRPr="00F11966">
        <w:rPr>
          <w:lang w:val="en-US"/>
        </w:rPr>
        <w:t xml:space="preserve">          $ref: </w:t>
      </w:r>
      <w:r w:rsidRPr="00F11966">
        <w:t>'#/components/schemas/Ipv4Addr'</w:t>
      </w:r>
    </w:p>
    <w:p w14:paraId="5BDCCCBB" w14:textId="77777777" w:rsidR="00E92CBF" w:rsidRPr="00F11966" w:rsidRDefault="00E92CBF" w:rsidP="00E92CBF">
      <w:pPr>
        <w:pStyle w:val="PL"/>
        <w:rPr>
          <w:rFonts w:cs="Arial"/>
          <w:lang w:eastAsia="ja-JP"/>
        </w:rPr>
      </w:pPr>
      <w:r w:rsidRPr="00F11966">
        <w:t xml:space="preserve">        </w:t>
      </w:r>
      <w:r w:rsidRPr="00F11966">
        <w:rPr>
          <w:rFonts w:hint="eastAsia"/>
          <w:lang w:eastAsia="zh-CN"/>
        </w:rPr>
        <w:t>a</w:t>
      </w:r>
      <w:r w:rsidRPr="00F11966">
        <w:rPr>
          <w:lang w:eastAsia="zh-CN"/>
        </w:rPr>
        <w:t>csIpv6Addr</w:t>
      </w:r>
      <w:r w:rsidRPr="00F11966">
        <w:rPr>
          <w:rFonts w:cs="Arial"/>
          <w:lang w:eastAsia="ja-JP"/>
        </w:rPr>
        <w:t>:</w:t>
      </w:r>
    </w:p>
    <w:p w14:paraId="40A7188C" w14:textId="77777777" w:rsidR="00E92CBF" w:rsidRPr="00F11966" w:rsidRDefault="00E92CBF" w:rsidP="00E92CBF">
      <w:pPr>
        <w:pStyle w:val="PL"/>
      </w:pPr>
      <w:r w:rsidRPr="00F11966">
        <w:rPr>
          <w:lang w:val="en-US"/>
        </w:rPr>
        <w:t xml:space="preserve">          $ref: </w:t>
      </w:r>
      <w:r w:rsidRPr="00F11966">
        <w:t>'#/components/schemas/Ipv6Addr'</w:t>
      </w:r>
    </w:p>
    <w:p w14:paraId="65657AF0" w14:textId="77777777" w:rsidR="00E92CBF" w:rsidRPr="00F11966" w:rsidRDefault="00E92CBF" w:rsidP="00E92CBF">
      <w:pPr>
        <w:pStyle w:val="PL"/>
      </w:pPr>
      <w:r w:rsidRPr="00F11966">
        <w:t xml:space="preserve">    </w:t>
      </w:r>
      <w:r w:rsidRPr="00F11966">
        <w:rPr>
          <w:lang w:eastAsia="zh-CN"/>
        </w:rPr>
        <w:t>AcsInfoRm</w:t>
      </w:r>
      <w:r w:rsidRPr="00F11966">
        <w:t>:</w:t>
      </w:r>
    </w:p>
    <w:p w14:paraId="012A3F5B" w14:textId="77777777" w:rsidR="00E92CBF" w:rsidRPr="00F11966" w:rsidRDefault="00E92CBF" w:rsidP="00E92CBF">
      <w:pPr>
        <w:pStyle w:val="PL"/>
      </w:pPr>
      <w:r w:rsidRPr="00F11966">
        <w:t xml:space="preserve">      anyOf:</w:t>
      </w:r>
    </w:p>
    <w:p w14:paraId="4CCD2454" w14:textId="77777777" w:rsidR="00E92CBF" w:rsidRPr="00F11966" w:rsidRDefault="00E92CBF" w:rsidP="00E92CBF">
      <w:pPr>
        <w:pStyle w:val="PL"/>
      </w:pPr>
      <w:r w:rsidRPr="00F11966">
        <w:t xml:space="preserve">        - </w:t>
      </w:r>
      <w:r w:rsidRPr="00F11966">
        <w:rPr>
          <w:lang w:val="en-US"/>
        </w:rPr>
        <w:t xml:space="preserve">$ref: </w:t>
      </w:r>
      <w:r w:rsidRPr="00F11966">
        <w:t>'#/components/schemas/</w:t>
      </w:r>
      <w:r w:rsidRPr="00F11966">
        <w:rPr>
          <w:lang w:eastAsia="zh-CN"/>
        </w:rPr>
        <w:t>AcsInfo</w:t>
      </w:r>
      <w:r w:rsidRPr="00F11966">
        <w:t>'</w:t>
      </w:r>
    </w:p>
    <w:p w14:paraId="74F7930A" w14:textId="77777777" w:rsidR="00E92CBF" w:rsidRPr="00F11966" w:rsidRDefault="00E92CBF" w:rsidP="00E92CBF">
      <w:pPr>
        <w:pStyle w:val="PL"/>
      </w:pPr>
      <w:r w:rsidRPr="00F11966">
        <w:t xml:space="preserve">        - </w:t>
      </w:r>
      <w:r w:rsidRPr="00F11966">
        <w:rPr>
          <w:lang w:val="en-US"/>
        </w:rPr>
        <w:t>$ref: '#/components/schemas/NullValue'</w:t>
      </w:r>
    </w:p>
    <w:p w14:paraId="5EAD1339" w14:textId="3DB8A01E" w:rsidR="00AB4F07" w:rsidRDefault="00AB4F07" w:rsidP="00AB4F07">
      <w:pPr>
        <w:pStyle w:val="PL"/>
      </w:pPr>
      <w:r>
        <w:t xml:space="preserve">  </w:t>
      </w:r>
      <w:r w:rsidRPr="00F11966">
        <w:t xml:space="preserve">    description:</w:t>
      </w:r>
      <w:r>
        <w:t xml:space="preserve"> </w:t>
      </w:r>
      <w:r w:rsidRPr="00F11966">
        <w:t>This data type is defined in the same way as the "</w:t>
      </w:r>
      <w:r w:rsidRPr="00F11966">
        <w:rPr>
          <w:lang w:eastAsia="zh-CN"/>
        </w:rPr>
        <w:t>AcsInfo</w:t>
      </w:r>
      <w:r w:rsidRPr="00F11966">
        <w:t xml:space="preserve">" data type, but with the OpenAPI </w:t>
      </w:r>
      <w:r w:rsidR="002163ED">
        <w:t>"nullable=</w:t>
      </w:r>
      <w:r w:rsidRPr="00F11966">
        <w:t xml:space="preserve"> true" property</w:t>
      </w:r>
      <w:r>
        <w:t>.</w:t>
      </w:r>
    </w:p>
    <w:p w14:paraId="58D0DAD8" w14:textId="77777777" w:rsidR="00E92CBF" w:rsidRPr="00F11966" w:rsidRDefault="00E92CBF" w:rsidP="00E92CBF">
      <w:pPr>
        <w:pStyle w:val="PL"/>
      </w:pPr>
      <w:r w:rsidRPr="00F11966">
        <w:t xml:space="preserve">    NrV2xAuth:</w:t>
      </w:r>
    </w:p>
    <w:p w14:paraId="6FE59D9E" w14:textId="77777777" w:rsidR="00024053" w:rsidRDefault="00024053" w:rsidP="00024053">
      <w:pPr>
        <w:pStyle w:val="PL"/>
      </w:pPr>
      <w:r w:rsidRPr="00F11966">
        <w:t xml:space="preserve">    </w:t>
      </w:r>
      <w:r>
        <w:t xml:space="preserve"> </w:t>
      </w:r>
      <w:r w:rsidRPr="00F11966">
        <w:t xml:space="preserve"> description: </w:t>
      </w:r>
      <w:r>
        <w:t xml:space="preserve">Contains </w:t>
      </w:r>
      <w:r>
        <w:rPr>
          <w:lang w:eastAsia="zh-CN"/>
        </w:rPr>
        <w:t>NR V2X services authorized information.</w:t>
      </w:r>
    </w:p>
    <w:p w14:paraId="5F68862E" w14:textId="77777777" w:rsidR="00E92CBF" w:rsidRPr="00F11966" w:rsidRDefault="00E92CBF" w:rsidP="00E92CBF">
      <w:pPr>
        <w:pStyle w:val="PL"/>
      </w:pPr>
      <w:r w:rsidRPr="00F11966">
        <w:lastRenderedPageBreak/>
        <w:t xml:space="preserve">      type: object</w:t>
      </w:r>
    </w:p>
    <w:p w14:paraId="47F07A43" w14:textId="77777777" w:rsidR="00E92CBF" w:rsidRPr="00F11966" w:rsidRDefault="00E92CBF" w:rsidP="00E92CBF">
      <w:pPr>
        <w:pStyle w:val="PL"/>
      </w:pPr>
      <w:r w:rsidRPr="00F11966">
        <w:t xml:space="preserve">      properties:</w:t>
      </w:r>
    </w:p>
    <w:p w14:paraId="6F8F373A" w14:textId="77777777" w:rsidR="00E92CBF" w:rsidRPr="00F11966" w:rsidRDefault="00E92CBF" w:rsidP="00E92CBF">
      <w:pPr>
        <w:pStyle w:val="PL"/>
        <w:rPr>
          <w:rFonts w:cs="Arial"/>
          <w:lang w:eastAsia="ja-JP"/>
        </w:rPr>
      </w:pPr>
      <w:r w:rsidRPr="00F11966">
        <w:t xml:space="preserve">        vehicleUeAuth</w:t>
      </w:r>
      <w:r w:rsidRPr="00F11966">
        <w:rPr>
          <w:rFonts w:cs="Arial"/>
          <w:lang w:eastAsia="ja-JP"/>
        </w:rPr>
        <w:t>:</w:t>
      </w:r>
    </w:p>
    <w:p w14:paraId="64469292" w14:textId="77777777" w:rsidR="00E92CBF" w:rsidRPr="00F11966" w:rsidRDefault="00E92CBF" w:rsidP="00E92CBF">
      <w:pPr>
        <w:pStyle w:val="PL"/>
      </w:pPr>
      <w:r w:rsidRPr="00F11966">
        <w:rPr>
          <w:lang w:val="en-US"/>
        </w:rPr>
        <w:t xml:space="preserve">          $ref: </w:t>
      </w:r>
      <w:r w:rsidRPr="00F11966">
        <w:t>'#/components/schemas/UeAuth'</w:t>
      </w:r>
    </w:p>
    <w:p w14:paraId="0271D777" w14:textId="77777777" w:rsidR="00E92CBF" w:rsidRPr="00F11966" w:rsidRDefault="00E92CBF" w:rsidP="00E92CBF">
      <w:pPr>
        <w:pStyle w:val="PL"/>
        <w:rPr>
          <w:rFonts w:cs="Arial"/>
          <w:lang w:eastAsia="ja-JP"/>
        </w:rPr>
      </w:pPr>
      <w:r w:rsidRPr="00F11966">
        <w:t xml:space="preserve">        pedestrianUeAuth</w:t>
      </w:r>
      <w:r w:rsidRPr="00F11966">
        <w:rPr>
          <w:rFonts w:cs="Arial"/>
          <w:lang w:eastAsia="ja-JP"/>
        </w:rPr>
        <w:t>:</w:t>
      </w:r>
    </w:p>
    <w:p w14:paraId="64639D56" w14:textId="77777777" w:rsidR="00E92CBF" w:rsidRPr="00F11966" w:rsidRDefault="00E92CBF" w:rsidP="00E92CBF">
      <w:pPr>
        <w:pStyle w:val="PL"/>
      </w:pPr>
      <w:r w:rsidRPr="00F11966">
        <w:rPr>
          <w:lang w:val="en-US"/>
        </w:rPr>
        <w:t xml:space="preserve">          $ref: </w:t>
      </w:r>
      <w:r w:rsidRPr="00F11966">
        <w:t>'#/components/schemas/UeAuth'</w:t>
      </w:r>
    </w:p>
    <w:p w14:paraId="5C97D36B" w14:textId="77777777" w:rsidR="00E92CBF" w:rsidRPr="00F11966" w:rsidRDefault="00E92CBF" w:rsidP="00E92CBF">
      <w:pPr>
        <w:pStyle w:val="PL"/>
      </w:pPr>
      <w:r w:rsidRPr="00F11966">
        <w:t xml:space="preserve">    LteV2xAuth:</w:t>
      </w:r>
    </w:p>
    <w:p w14:paraId="30B4B6AF" w14:textId="77777777" w:rsidR="003E6516" w:rsidRDefault="003E6516" w:rsidP="003E6516">
      <w:pPr>
        <w:pStyle w:val="PL"/>
      </w:pPr>
      <w:r w:rsidRPr="00F11966">
        <w:t xml:space="preserve">    </w:t>
      </w:r>
      <w:r>
        <w:t xml:space="preserve"> </w:t>
      </w:r>
      <w:r w:rsidRPr="00F11966">
        <w:t xml:space="preserve"> description:</w:t>
      </w:r>
      <w:r>
        <w:t xml:space="preserve"> Contains</w:t>
      </w:r>
      <w:r w:rsidRPr="00F11966">
        <w:t xml:space="preserve"> </w:t>
      </w:r>
      <w:r>
        <w:rPr>
          <w:lang w:eastAsia="zh-CN"/>
        </w:rPr>
        <w:t>LTE V2X services authorized information.</w:t>
      </w:r>
    </w:p>
    <w:p w14:paraId="4796A549" w14:textId="77777777" w:rsidR="00E92CBF" w:rsidRPr="00F11966" w:rsidRDefault="00E92CBF" w:rsidP="00E92CBF">
      <w:pPr>
        <w:pStyle w:val="PL"/>
      </w:pPr>
      <w:r w:rsidRPr="00F11966">
        <w:t xml:space="preserve">      type: object</w:t>
      </w:r>
    </w:p>
    <w:p w14:paraId="794FAD32" w14:textId="77777777" w:rsidR="00E92CBF" w:rsidRPr="00F11966" w:rsidRDefault="00E92CBF" w:rsidP="00E92CBF">
      <w:pPr>
        <w:pStyle w:val="PL"/>
      </w:pPr>
      <w:r w:rsidRPr="00F11966">
        <w:t xml:space="preserve">      properties:</w:t>
      </w:r>
    </w:p>
    <w:p w14:paraId="00B4428A" w14:textId="77777777" w:rsidR="00E92CBF" w:rsidRPr="00F11966" w:rsidRDefault="00E92CBF" w:rsidP="00E92CBF">
      <w:pPr>
        <w:pStyle w:val="PL"/>
        <w:rPr>
          <w:rFonts w:cs="Arial"/>
          <w:lang w:eastAsia="ja-JP"/>
        </w:rPr>
      </w:pPr>
      <w:r w:rsidRPr="00F11966">
        <w:t xml:space="preserve">        vehicleUeAuth</w:t>
      </w:r>
      <w:r w:rsidRPr="00F11966">
        <w:rPr>
          <w:rFonts w:cs="Arial"/>
          <w:lang w:eastAsia="ja-JP"/>
        </w:rPr>
        <w:t>:</w:t>
      </w:r>
    </w:p>
    <w:p w14:paraId="1E6966DA" w14:textId="77777777" w:rsidR="00E92CBF" w:rsidRPr="00F11966" w:rsidRDefault="00E92CBF" w:rsidP="00E92CBF">
      <w:pPr>
        <w:pStyle w:val="PL"/>
      </w:pPr>
      <w:r w:rsidRPr="00F11966">
        <w:rPr>
          <w:lang w:val="en-US"/>
        </w:rPr>
        <w:t xml:space="preserve">          $ref: </w:t>
      </w:r>
      <w:r w:rsidRPr="00F11966">
        <w:t>'#/components/schemas/UeAuth'</w:t>
      </w:r>
    </w:p>
    <w:p w14:paraId="4C9B6DF2" w14:textId="77777777" w:rsidR="00E92CBF" w:rsidRPr="00F11966" w:rsidRDefault="00E92CBF" w:rsidP="00E92CBF">
      <w:pPr>
        <w:pStyle w:val="PL"/>
        <w:rPr>
          <w:rFonts w:cs="Arial"/>
          <w:lang w:eastAsia="ja-JP"/>
        </w:rPr>
      </w:pPr>
      <w:r w:rsidRPr="00F11966">
        <w:t xml:space="preserve">        pedestrianUeAuth</w:t>
      </w:r>
      <w:r w:rsidRPr="00F11966">
        <w:rPr>
          <w:rFonts w:cs="Arial"/>
          <w:lang w:eastAsia="ja-JP"/>
        </w:rPr>
        <w:t>:</w:t>
      </w:r>
    </w:p>
    <w:p w14:paraId="01D5BD77" w14:textId="77777777" w:rsidR="00E92CBF" w:rsidRPr="00F11966" w:rsidRDefault="00E92CBF" w:rsidP="00E92CBF">
      <w:pPr>
        <w:pStyle w:val="PL"/>
      </w:pPr>
      <w:r w:rsidRPr="00F11966">
        <w:rPr>
          <w:lang w:val="en-US"/>
        </w:rPr>
        <w:t xml:space="preserve">          $ref: </w:t>
      </w:r>
      <w:r w:rsidRPr="00F11966">
        <w:t>'#/components/schemas/UeAuth'</w:t>
      </w:r>
    </w:p>
    <w:p w14:paraId="7FD2203F" w14:textId="77777777" w:rsidR="00E92CBF" w:rsidRPr="00F11966" w:rsidRDefault="00E92CBF" w:rsidP="00E92CBF">
      <w:pPr>
        <w:pStyle w:val="PL"/>
      </w:pPr>
      <w:r w:rsidRPr="00F11966">
        <w:t xml:space="preserve">    </w:t>
      </w:r>
      <w:r w:rsidRPr="00F11966">
        <w:rPr>
          <w:rFonts w:cs="Arial"/>
          <w:lang w:eastAsia="zh-CN"/>
        </w:rPr>
        <w:t>Pc</w:t>
      </w:r>
      <w:r w:rsidRPr="00F11966">
        <w:rPr>
          <w:rFonts w:cs="Arial" w:hint="eastAsia"/>
          <w:lang w:eastAsia="zh-CN"/>
        </w:rPr>
        <w:t>5QoSPara</w:t>
      </w:r>
      <w:r w:rsidRPr="00F11966">
        <w:t>:</w:t>
      </w:r>
    </w:p>
    <w:p w14:paraId="393E60D0" w14:textId="77777777" w:rsidR="003E6516" w:rsidRDefault="003E6516" w:rsidP="003E6516">
      <w:pPr>
        <w:pStyle w:val="PL"/>
      </w:pPr>
      <w:r w:rsidRPr="00F11966">
        <w:t xml:space="preserve">    </w:t>
      </w:r>
      <w:r>
        <w:t xml:space="preserve"> </w:t>
      </w:r>
      <w:r w:rsidRPr="00F11966">
        <w:t xml:space="preserve"> description: </w:t>
      </w:r>
      <w:r>
        <w:rPr>
          <w:rFonts w:cs="Arial"/>
          <w:szCs w:val="18"/>
          <w:lang w:eastAsia="zh-CN"/>
        </w:rPr>
        <w:t>Contains</w:t>
      </w:r>
      <w:r>
        <w:rPr>
          <w:lang w:eastAsia="zh-CN"/>
        </w:rPr>
        <w:t xml:space="preserve"> policy data on </w:t>
      </w:r>
      <w:r>
        <w:t xml:space="preserve">the </w:t>
      </w:r>
      <w:r>
        <w:rPr>
          <w:lang w:eastAsia="zh-CN"/>
        </w:rPr>
        <w:t>PC5 QoS parameters.</w:t>
      </w:r>
    </w:p>
    <w:p w14:paraId="3B2BFC90" w14:textId="77777777" w:rsidR="00E92CBF" w:rsidRPr="00F11966" w:rsidRDefault="00E92CBF" w:rsidP="00E92CBF">
      <w:pPr>
        <w:pStyle w:val="PL"/>
      </w:pPr>
      <w:r w:rsidRPr="00F11966">
        <w:t xml:space="preserve">      type: object</w:t>
      </w:r>
    </w:p>
    <w:p w14:paraId="2184EB78" w14:textId="77777777" w:rsidR="00E92CBF" w:rsidRPr="00F11966" w:rsidRDefault="00E92CBF" w:rsidP="00E92CBF">
      <w:pPr>
        <w:pStyle w:val="PL"/>
        <w:rPr>
          <w:lang w:val="en-US"/>
        </w:rPr>
      </w:pPr>
      <w:r w:rsidRPr="00F11966">
        <w:t xml:space="preserve">      </w:t>
      </w:r>
      <w:r w:rsidRPr="00F11966">
        <w:rPr>
          <w:lang w:val="en-US"/>
        </w:rPr>
        <w:t>required:</w:t>
      </w:r>
    </w:p>
    <w:p w14:paraId="034A1531" w14:textId="77777777" w:rsidR="00E92CBF" w:rsidRPr="00F11966" w:rsidRDefault="00E92CBF" w:rsidP="00E92CBF">
      <w:pPr>
        <w:pStyle w:val="PL"/>
        <w:rPr>
          <w:lang w:val="en-US"/>
        </w:rPr>
      </w:pPr>
      <w:r w:rsidRPr="00F11966">
        <w:rPr>
          <w:lang w:val="en-US"/>
        </w:rPr>
        <w:t xml:space="preserve">        - </w:t>
      </w:r>
      <w:r w:rsidRPr="00F11966">
        <w:rPr>
          <w:lang w:eastAsia="zh-CN"/>
        </w:rPr>
        <w:t>pc5QosFlowList</w:t>
      </w:r>
    </w:p>
    <w:p w14:paraId="4C1BADED" w14:textId="77777777" w:rsidR="00E92CBF" w:rsidRPr="00F11966" w:rsidRDefault="00E92CBF" w:rsidP="00E92CBF">
      <w:pPr>
        <w:pStyle w:val="PL"/>
      </w:pPr>
      <w:r w:rsidRPr="00F11966">
        <w:t xml:space="preserve">      properties:</w:t>
      </w:r>
    </w:p>
    <w:p w14:paraId="5CEC2E9F" w14:textId="77777777" w:rsidR="00E92CBF" w:rsidRPr="00F11966" w:rsidRDefault="00E92CBF" w:rsidP="00E92CBF">
      <w:pPr>
        <w:pStyle w:val="PL"/>
        <w:rPr>
          <w:rFonts w:cs="Arial"/>
          <w:lang w:eastAsia="ja-JP"/>
        </w:rPr>
      </w:pPr>
      <w:r w:rsidRPr="00F11966">
        <w:t xml:space="preserve">        </w:t>
      </w:r>
      <w:r w:rsidRPr="00F11966">
        <w:rPr>
          <w:lang w:eastAsia="zh-CN"/>
        </w:rPr>
        <w:t>pc5QosFlowList</w:t>
      </w:r>
      <w:r w:rsidRPr="00F11966">
        <w:rPr>
          <w:rFonts w:cs="Arial"/>
          <w:lang w:eastAsia="ja-JP"/>
        </w:rPr>
        <w:t>:</w:t>
      </w:r>
    </w:p>
    <w:p w14:paraId="6BC56C37" w14:textId="77777777" w:rsidR="00E92CBF" w:rsidRPr="00F11966" w:rsidRDefault="00E92CBF" w:rsidP="00E92CBF">
      <w:pPr>
        <w:pStyle w:val="PL"/>
      </w:pPr>
      <w:r w:rsidRPr="00F11966">
        <w:t xml:space="preserve">          type: array</w:t>
      </w:r>
    </w:p>
    <w:p w14:paraId="0FD56DBF" w14:textId="77777777" w:rsidR="00E92CBF" w:rsidRPr="00F11966" w:rsidRDefault="00E92CBF" w:rsidP="00E92CBF">
      <w:pPr>
        <w:pStyle w:val="PL"/>
      </w:pPr>
      <w:r w:rsidRPr="00F11966">
        <w:t xml:space="preserve">          items:</w:t>
      </w:r>
    </w:p>
    <w:p w14:paraId="09E0044B" w14:textId="77777777" w:rsidR="00E92CBF" w:rsidRPr="00F11966" w:rsidRDefault="00E92CBF" w:rsidP="00E92CBF">
      <w:pPr>
        <w:pStyle w:val="PL"/>
      </w:pPr>
      <w:r w:rsidRPr="00F11966">
        <w:rPr>
          <w:lang w:val="en-US"/>
        </w:rPr>
        <w:t xml:space="preserve">            $ref: </w:t>
      </w:r>
      <w:r w:rsidRPr="00F11966">
        <w:t>'#/components/schemas/Pc5QosFlowItem'</w:t>
      </w:r>
    </w:p>
    <w:p w14:paraId="721164CB" w14:textId="77777777" w:rsidR="00E92CBF" w:rsidRPr="00F11966" w:rsidRDefault="00E92CBF" w:rsidP="00E92CBF">
      <w:pPr>
        <w:pStyle w:val="PL"/>
        <w:rPr>
          <w:rFonts w:cs="Arial"/>
          <w:lang w:eastAsia="ja-JP"/>
        </w:rPr>
      </w:pPr>
      <w:r w:rsidRPr="00F11966">
        <w:t xml:space="preserve">        </w:t>
      </w:r>
      <w:r w:rsidRPr="00F11966">
        <w:rPr>
          <w:lang w:eastAsia="zh-CN"/>
        </w:rPr>
        <w:t>pc5LinkAmbr</w:t>
      </w:r>
      <w:r w:rsidRPr="00F11966">
        <w:rPr>
          <w:rFonts w:cs="Arial"/>
          <w:lang w:eastAsia="ja-JP"/>
        </w:rPr>
        <w:t>:</w:t>
      </w:r>
    </w:p>
    <w:p w14:paraId="2054BEC0" w14:textId="77777777" w:rsidR="00E92CBF" w:rsidRPr="00F11966" w:rsidRDefault="00E92CBF" w:rsidP="00E92CBF">
      <w:pPr>
        <w:pStyle w:val="PL"/>
      </w:pPr>
      <w:r w:rsidRPr="00F11966">
        <w:rPr>
          <w:lang w:val="en-US"/>
        </w:rPr>
        <w:t xml:space="preserve">          $ref: </w:t>
      </w:r>
      <w:r w:rsidRPr="00F11966">
        <w:t>'#/components/schemas/BitRate'</w:t>
      </w:r>
    </w:p>
    <w:p w14:paraId="6E26A117" w14:textId="77777777" w:rsidR="00E92CBF" w:rsidRPr="00F11966" w:rsidRDefault="00E92CBF" w:rsidP="00E92CBF">
      <w:pPr>
        <w:pStyle w:val="PL"/>
      </w:pPr>
      <w:r w:rsidRPr="00F11966">
        <w:t xml:space="preserve">    Pc5QosFlowItem:</w:t>
      </w:r>
    </w:p>
    <w:p w14:paraId="3F81EC1B" w14:textId="77777777" w:rsidR="003E6516" w:rsidRDefault="003E6516" w:rsidP="003E6516">
      <w:pPr>
        <w:pStyle w:val="PL"/>
      </w:pPr>
      <w:r w:rsidRPr="00F11966">
        <w:t xml:space="preserve">    </w:t>
      </w:r>
      <w:r>
        <w:t xml:space="preserve"> </w:t>
      </w:r>
      <w:r w:rsidRPr="00F11966">
        <w:t xml:space="preserve"> description: </w:t>
      </w:r>
      <w:r>
        <w:t>Contains a PC5 QOS flow.</w:t>
      </w:r>
    </w:p>
    <w:p w14:paraId="5AFEEB49" w14:textId="77777777" w:rsidR="00E92CBF" w:rsidRPr="00F11966" w:rsidRDefault="00E92CBF" w:rsidP="00E92CBF">
      <w:pPr>
        <w:pStyle w:val="PL"/>
      </w:pPr>
      <w:r w:rsidRPr="00F11966">
        <w:t xml:space="preserve">      type: object</w:t>
      </w:r>
    </w:p>
    <w:p w14:paraId="00953A26" w14:textId="77777777" w:rsidR="00E92CBF" w:rsidRPr="00F11966" w:rsidRDefault="00E92CBF" w:rsidP="00E92CBF">
      <w:pPr>
        <w:pStyle w:val="PL"/>
        <w:rPr>
          <w:lang w:val="en-US"/>
        </w:rPr>
      </w:pPr>
      <w:r w:rsidRPr="00F11966">
        <w:t xml:space="preserve">      </w:t>
      </w:r>
      <w:r w:rsidRPr="00F11966">
        <w:rPr>
          <w:lang w:val="en-US"/>
        </w:rPr>
        <w:t>required:</w:t>
      </w:r>
    </w:p>
    <w:p w14:paraId="77E4631F" w14:textId="77777777" w:rsidR="00E92CBF" w:rsidRPr="00F11966" w:rsidRDefault="00E92CBF" w:rsidP="00E92CBF">
      <w:pPr>
        <w:pStyle w:val="PL"/>
        <w:rPr>
          <w:lang w:val="en-US"/>
        </w:rPr>
      </w:pPr>
      <w:r w:rsidRPr="00F11966">
        <w:rPr>
          <w:lang w:val="en-US"/>
        </w:rPr>
        <w:t xml:space="preserve">        - </w:t>
      </w:r>
      <w:r w:rsidRPr="00F11966">
        <w:t>pqi</w:t>
      </w:r>
    </w:p>
    <w:p w14:paraId="0FBB999F" w14:textId="77777777" w:rsidR="00E92CBF" w:rsidRPr="00F11966" w:rsidRDefault="00E92CBF" w:rsidP="00E92CBF">
      <w:pPr>
        <w:pStyle w:val="PL"/>
      </w:pPr>
      <w:r w:rsidRPr="00F11966">
        <w:t xml:space="preserve">      properties:</w:t>
      </w:r>
    </w:p>
    <w:p w14:paraId="2B01236F" w14:textId="77777777" w:rsidR="00E92CBF" w:rsidRPr="00F11966" w:rsidRDefault="00E92CBF" w:rsidP="00E92CBF">
      <w:pPr>
        <w:pStyle w:val="PL"/>
        <w:rPr>
          <w:rFonts w:cs="Arial"/>
          <w:lang w:eastAsia="ja-JP"/>
        </w:rPr>
      </w:pPr>
      <w:r w:rsidRPr="00F11966">
        <w:t xml:space="preserve">        pqi</w:t>
      </w:r>
      <w:r w:rsidRPr="00F11966">
        <w:rPr>
          <w:rFonts w:cs="Arial"/>
          <w:lang w:eastAsia="ja-JP"/>
        </w:rPr>
        <w:t>:</w:t>
      </w:r>
    </w:p>
    <w:p w14:paraId="65B9156A" w14:textId="77777777" w:rsidR="00E92CBF" w:rsidRPr="00F11966" w:rsidRDefault="00E92CBF" w:rsidP="00E92CBF">
      <w:pPr>
        <w:pStyle w:val="PL"/>
      </w:pPr>
      <w:r w:rsidRPr="00F11966">
        <w:rPr>
          <w:lang w:val="en-US"/>
        </w:rPr>
        <w:t xml:space="preserve">          $ref: </w:t>
      </w:r>
      <w:r w:rsidRPr="00F11966">
        <w:t>'#/components/schemas/5Qi'</w:t>
      </w:r>
    </w:p>
    <w:p w14:paraId="7A981D3D" w14:textId="2EC22F1B" w:rsidR="008B319F" w:rsidRDefault="008B319F" w:rsidP="008B319F">
      <w:pPr>
        <w:pStyle w:val="PL"/>
        <w:rPr>
          <w:lang w:eastAsia="zh-CN"/>
        </w:rPr>
      </w:pPr>
    </w:p>
    <w:p w14:paraId="08777747" w14:textId="77777777" w:rsidR="00E92CBF" w:rsidRPr="00F11966" w:rsidRDefault="00E92CBF" w:rsidP="00E92CBF">
      <w:pPr>
        <w:pStyle w:val="PL"/>
        <w:rPr>
          <w:rFonts w:cs="Arial"/>
          <w:lang w:eastAsia="ja-JP"/>
        </w:rPr>
      </w:pPr>
      <w:r w:rsidRPr="00F11966">
        <w:t xml:space="preserve">        </w:t>
      </w:r>
      <w:r w:rsidRPr="00F11966">
        <w:rPr>
          <w:rFonts w:eastAsia="Batang" w:cs="Arial"/>
          <w:szCs w:val="18"/>
          <w:lang w:eastAsia="ja-JP"/>
        </w:rPr>
        <w:t>pc5FlowBitRates</w:t>
      </w:r>
      <w:r w:rsidRPr="00F11966">
        <w:rPr>
          <w:rFonts w:cs="Arial"/>
          <w:lang w:eastAsia="ja-JP"/>
        </w:rPr>
        <w:t>:</w:t>
      </w:r>
    </w:p>
    <w:p w14:paraId="6A278441" w14:textId="77777777" w:rsidR="00E92CBF" w:rsidRPr="00F11966" w:rsidRDefault="00E92CBF" w:rsidP="00E92CBF">
      <w:pPr>
        <w:pStyle w:val="PL"/>
      </w:pPr>
      <w:r w:rsidRPr="00F11966">
        <w:rPr>
          <w:lang w:val="en-US"/>
        </w:rPr>
        <w:t xml:space="preserve">          $ref: </w:t>
      </w:r>
      <w:r w:rsidRPr="00F11966">
        <w:t>'#/components/schemas/</w:t>
      </w:r>
      <w:r w:rsidRPr="00F11966">
        <w:rPr>
          <w:rFonts w:eastAsia="Batang" w:cs="Arial"/>
          <w:szCs w:val="18"/>
          <w:lang w:eastAsia="ja-JP"/>
        </w:rPr>
        <w:t>Pc5FlowBitRates</w:t>
      </w:r>
      <w:r w:rsidRPr="00F11966">
        <w:t>'</w:t>
      </w:r>
    </w:p>
    <w:p w14:paraId="0909AAED" w14:textId="77777777" w:rsidR="00E92CBF" w:rsidRPr="00F11966" w:rsidRDefault="00E92CBF" w:rsidP="00E92CBF">
      <w:pPr>
        <w:pStyle w:val="PL"/>
        <w:rPr>
          <w:rFonts w:cs="Arial"/>
          <w:lang w:eastAsia="ja-JP"/>
        </w:rPr>
      </w:pPr>
      <w:r w:rsidRPr="00F11966">
        <w:t xml:space="preserve">        </w:t>
      </w:r>
      <w:r w:rsidRPr="00F11966">
        <w:rPr>
          <w:rFonts w:eastAsia="Batang" w:cs="Arial"/>
          <w:szCs w:val="18"/>
          <w:lang w:eastAsia="ja-JP"/>
        </w:rPr>
        <w:t>range</w:t>
      </w:r>
      <w:r w:rsidRPr="00F11966">
        <w:rPr>
          <w:rFonts w:cs="Arial"/>
          <w:lang w:eastAsia="ja-JP"/>
        </w:rPr>
        <w:t>:</w:t>
      </w:r>
    </w:p>
    <w:p w14:paraId="52EEFC7F" w14:textId="77777777" w:rsidR="00E92CBF" w:rsidRPr="00F11966" w:rsidRDefault="00E92CBF" w:rsidP="00E92CBF">
      <w:pPr>
        <w:pStyle w:val="PL"/>
      </w:pPr>
      <w:r w:rsidRPr="00F11966">
        <w:rPr>
          <w:lang w:val="en-US"/>
        </w:rPr>
        <w:t xml:space="preserve">          $ref: </w:t>
      </w:r>
      <w:r w:rsidRPr="00F11966">
        <w:t>'#/components/schemas/Uinteger'</w:t>
      </w:r>
    </w:p>
    <w:p w14:paraId="35596908" w14:textId="77777777" w:rsidR="00E92CBF" w:rsidRPr="00F11966" w:rsidRDefault="00E92CBF" w:rsidP="00E92CBF">
      <w:pPr>
        <w:pStyle w:val="PL"/>
      </w:pPr>
      <w:r w:rsidRPr="00F11966">
        <w:t xml:space="preserve">    </w:t>
      </w:r>
      <w:r w:rsidRPr="00F11966">
        <w:rPr>
          <w:rFonts w:eastAsia="Batang" w:cs="Arial"/>
          <w:szCs w:val="18"/>
          <w:lang w:eastAsia="ja-JP"/>
        </w:rPr>
        <w:t>Pc5FlowBitRates</w:t>
      </w:r>
      <w:r w:rsidRPr="00F11966">
        <w:t>:</w:t>
      </w:r>
    </w:p>
    <w:p w14:paraId="033F1595" w14:textId="77777777" w:rsidR="00975077" w:rsidRDefault="00975077" w:rsidP="00975077">
      <w:pPr>
        <w:pStyle w:val="PL"/>
      </w:pPr>
      <w:r w:rsidRPr="00F11966">
        <w:t xml:space="preserve">    </w:t>
      </w:r>
      <w:r>
        <w:t xml:space="preserve"> </w:t>
      </w:r>
      <w:r w:rsidRPr="00F11966">
        <w:t xml:space="preserve"> description: </w:t>
      </w:r>
      <w:r>
        <w:rPr>
          <w:snapToGrid w:val="0"/>
        </w:rPr>
        <w:t>it shall</w:t>
      </w:r>
      <w:r>
        <w:t xml:space="preserve"> represent the PC5 Flow Bit Rates</w:t>
      </w:r>
    </w:p>
    <w:p w14:paraId="421F2A07" w14:textId="77777777" w:rsidR="00E92CBF" w:rsidRPr="00F11966" w:rsidRDefault="00E92CBF" w:rsidP="00E92CBF">
      <w:pPr>
        <w:pStyle w:val="PL"/>
      </w:pPr>
      <w:r w:rsidRPr="00F11966">
        <w:t xml:space="preserve">      type: object</w:t>
      </w:r>
    </w:p>
    <w:p w14:paraId="409C2B61" w14:textId="77777777" w:rsidR="00E92CBF" w:rsidRPr="00F11966" w:rsidRDefault="00E92CBF" w:rsidP="00E92CBF">
      <w:pPr>
        <w:pStyle w:val="PL"/>
      </w:pPr>
      <w:r w:rsidRPr="00F11966">
        <w:t xml:space="preserve">      properties:</w:t>
      </w:r>
    </w:p>
    <w:p w14:paraId="4239041A" w14:textId="77777777" w:rsidR="00E92CBF" w:rsidRPr="00F11966" w:rsidRDefault="00E92CBF" w:rsidP="00E92CBF">
      <w:pPr>
        <w:pStyle w:val="PL"/>
        <w:rPr>
          <w:rFonts w:cs="Arial"/>
          <w:lang w:eastAsia="ja-JP"/>
        </w:rPr>
      </w:pPr>
      <w:r w:rsidRPr="00F11966">
        <w:t xml:space="preserve">        guaFbr</w:t>
      </w:r>
      <w:r w:rsidRPr="00F11966">
        <w:rPr>
          <w:rFonts w:cs="Arial"/>
          <w:lang w:eastAsia="ja-JP"/>
        </w:rPr>
        <w:t>:</w:t>
      </w:r>
    </w:p>
    <w:p w14:paraId="205F2773" w14:textId="77777777" w:rsidR="00E92CBF" w:rsidRPr="00F11966" w:rsidRDefault="00E92CBF" w:rsidP="00E92CBF">
      <w:pPr>
        <w:pStyle w:val="PL"/>
      </w:pPr>
      <w:r w:rsidRPr="00F11966">
        <w:rPr>
          <w:lang w:val="en-US"/>
        </w:rPr>
        <w:t xml:space="preserve">          $ref: </w:t>
      </w:r>
      <w:r w:rsidRPr="00F11966">
        <w:t>'#/components/schemas/BitRate'</w:t>
      </w:r>
    </w:p>
    <w:p w14:paraId="7D791D9F" w14:textId="77777777" w:rsidR="00E92CBF" w:rsidRPr="00F11966" w:rsidRDefault="00E92CBF" w:rsidP="00E92CBF">
      <w:pPr>
        <w:pStyle w:val="PL"/>
        <w:rPr>
          <w:rFonts w:cs="Arial"/>
          <w:lang w:eastAsia="ja-JP"/>
        </w:rPr>
      </w:pPr>
      <w:r w:rsidRPr="00F11966">
        <w:t xml:space="preserve">        maxFbr</w:t>
      </w:r>
      <w:r w:rsidRPr="00F11966">
        <w:rPr>
          <w:rFonts w:cs="Arial"/>
          <w:lang w:eastAsia="ja-JP"/>
        </w:rPr>
        <w:t>:</w:t>
      </w:r>
    </w:p>
    <w:p w14:paraId="2A725B78" w14:textId="77777777" w:rsidR="00E92CBF" w:rsidRPr="00F11966" w:rsidRDefault="00E92CBF" w:rsidP="00E92CBF">
      <w:pPr>
        <w:pStyle w:val="PL"/>
      </w:pPr>
      <w:r w:rsidRPr="00F11966">
        <w:rPr>
          <w:lang w:val="en-US"/>
        </w:rPr>
        <w:t xml:space="preserve">          $ref: </w:t>
      </w:r>
      <w:r w:rsidRPr="00F11966">
        <w:t>'#/components/schemas/BitRate'</w:t>
      </w:r>
    </w:p>
    <w:p w14:paraId="002BC411" w14:textId="77777777" w:rsidR="00E92CBF" w:rsidRPr="00F11966" w:rsidRDefault="00E92CBF" w:rsidP="00E92CBF">
      <w:pPr>
        <w:pStyle w:val="PL"/>
        <w:rPr>
          <w:lang w:val="en-US"/>
        </w:rPr>
      </w:pPr>
      <w:r w:rsidRPr="00F11966">
        <w:rPr>
          <w:lang w:val="en-US"/>
        </w:rPr>
        <w:t xml:space="preserve">    UtraLocation:</w:t>
      </w:r>
    </w:p>
    <w:p w14:paraId="2A0D7FDE" w14:textId="77777777" w:rsidR="00E92CBF" w:rsidRPr="00F11966" w:rsidRDefault="00E92CBF" w:rsidP="00E92CBF">
      <w:pPr>
        <w:pStyle w:val="PL"/>
        <w:rPr>
          <w:lang w:val="en-US"/>
        </w:rPr>
      </w:pPr>
      <w:r w:rsidRPr="00F11966">
        <w:rPr>
          <w:lang w:val="en-US"/>
        </w:rPr>
        <w:t xml:space="preserve">      type: object</w:t>
      </w:r>
    </w:p>
    <w:p w14:paraId="62EF2A42" w14:textId="77777777" w:rsidR="00E92CBF" w:rsidRPr="00F11966" w:rsidRDefault="00E92CBF" w:rsidP="00E92CBF">
      <w:pPr>
        <w:pStyle w:val="PL"/>
        <w:rPr>
          <w:lang w:val="en-US"/>
        </w:rPr>
      </w:pPr>
      <w:r w:rsidRPr="00F11966">
        <w:rPr>
          <w:lang w:val="en-US"/>
        </w:rPr>
        <w:t xml:space="preserve">      oneOf:</w:t>
      </w:r>
    </w:p>
    <w:p w14:paraId="0C352090" w14:textId="77777777" w:rsidR="00E92CBF" w:rsidRPr="00F11966" w:rsidRDefault="00E92CBF" w:rsidP="00E92CBF">
      <w:pPr>
        <w:pStyle w:val="PL"/>
        <w:rPr>
          <w:lang w:val="en-US"/>
        </w:rPr>
      </w:pPr>
      <w:r w:rsidRPr="00F11966">
        <w:rPr>
          <w:lang w:val="en-US"/>
        </w:rPr>
        <w:t xml:space="preserve">        - required:</w:t>
      </w:r>
    </w:p>
    <w:p w14:paraId="6D2EEE14" w14:textId="77777777" w:rsidR="00E92CBF" w:rsidRPr="00F11966" w:rsidRDefault="00E92CBF" w:rsidP="00E92CBF">
      <w:pPr>
        <w:pStyle w:val="PL"/>
        <w:rPr>
          <w:lang w:val="en-US"/>
        </w:rPr>
      </w:pPr>
      <w:r w:rsidRPr="00F11966">
        <w:rPr>
          <w:lang w:val="en-US"/>
        </w:rPr>
        <w:t xml:space="preserve">          - cgi</w:t>
      </w:r>
    </w:p>
    <w:p w14:paraId="3C707731" w14:textId="77777777" w:rsidR="00E92CBF" w:rsidRPr="00F11966" w:rsidRDefault="00E92CBF" w:rsidP="00E92CBF">
      <w:pPr>
        <w:pStyle w:val="PL"/>
        <w:rPr>
          <w:lang w:val="en-US"/>
        </w:rPr>
      </w:pPr>
      <w:r w:rsidRPr="00F11966">
        <w:rPr>
          <w:lang w:val="en-US"/>
        </w:rPr>
        <w:t xml:space="preserve">        - required:</w:t>
      </w:r>
    </w:p>
    <w:p w14:paraId="41996B71" w14:textId="77777777" w:rsidR="00E92CBF" w:rsidRPr="00F11966" w:rsidRDefault="00E92CBF" w:rsidP="00E92CBF">
      <w:pPr>
        <w:pStyle w:val="PL"/>
        <w:rPr>
          <w:lang w:val="en-US"/>
        </w:rPr>
      </w:pPr>
      <w:r w:rsidRPr="00F11966">
        <w:rPr>
          <w:lang w:val="en-US"/>
        </w:rPr>
        <w:t xml:space="preserve">          - sai</w:t>
      </w:r>
    </w:p>
    <w:p w14:paraId="35BBA352" w14:textId="77777777" w:rsidR="00E92CBF" w:rsidRPr="00F11966" w:rsidRDefault="00E92CBF" w:rsidP="00E92CBF">
      <w:pPr>
        <w:pStyle w:val="PL"/>
        <w:rPr>
          <w:lang w:val="en-US"/>
        </w:rPr>
      </w:pPr>
      <w:r w:rsidRPr="00F11966">
        <w:rPr>
          <w:lang w:val="en-US"/>
        </w:rPr>
        <w:t xml:space="preserve">        - required:</w:t>
      </w:r>
    </w:p>
    <w:p w14:paraId="7A754F63" w14:textId="77777777" w:rsidR="00E92CBF" w:rsidRPr="00F11966" w:rsidRDefault="00E92CBF" w:rsidP="00E92CBF">
      <w:pPr>
        <w:pStyle w:val="PL"/>
        <w:rPr>
          <w:lang w:val="en-US"/>
        </w:rPr>
      </w:pPr>
      <w:r w:rsidRPr="00F11966">
        <w:rPr>
          <w:lang w:val="en-US"/>
        </w:rPr>
        <w:t xml:space="preserve">          - rai</w:t>
      </w:r>
    </w:p>
    <w:p w14:paraId="21D1F305" w14:textId="6EE37DE8" w:rsidR="008B319F" w:rsidRDefault="008B319F" w:rsidP="008B319F">
      <w:pPr>
        <w:pStyle w:val="PL"/>
      </w:pPr>
      <w:r>
        <w:rPr>
          <w:rFonts w:cs="Arial"/>
          <w:szCs w:val="18"/>
        </w:rPr>
        <w:t xml:space="preserve">      </w:t>
      </w:r>
      <w:r w:rsidR="00807ED9">
        <w:rPr>
          <w:rFonts w:cs="Arial"/>
          <w:szCs w:val="18"/>
        </w:rPr>
        <w:t>d</w:t>
      </w:r>
      <w:r>
        <w:rPr>
          <w:rFonts w:cs="Arial"/>
          <w:szCs w:val="18"/>
        </w:rPr>
        <w:t xml:space="preserve">escription: </w:t>
      </w:r>
      <w:r w:rsidRPr="00F11966">
        <w:t>Exactly one of cgi, sai or lai shall be present</w:t>
      </w:r>
      <w:r>
        <w:t>.</w:t>
      </w:r>
    </w:p>
    <w:p w14:paraId="01737790" w14:textId="77777777" w:rsidR="00E92CBF" w:rsidRPr="00F11966" w:rsidRDefault="00E92CBF" w:rsidP="00E92CBF">
      <w:pPr>
        <w:pStyle w:val="PL"/>
        <w:rPr>
          <w:lang w:val="en-US"/>
        </w:rPr>
      </w:pPr>
      <w:r w:rsidRPr="00F11966">
        <w:rPr>
          <w:lang w:val="en-US"/>
        </w:rPr>
        <w:t xml:space="preserve">      properties:</w:t>
      </w:r>
    </w:p>
    <w:p w14:paraId="45BE86AF" w14:textId="77777777" w:rsidR="00E92CBF" w:rsidRPr="00F11966" w:rsidRDefault="00E92CBF" w:rsidP="00E92CBF">
      <w:pPr>
        <w:pStyle w:val="PL"/>
        <w:rPr>
          <w:lang w:val="en-US"/>
        </w:rPr>
      </w:pPr>
      <w:r w:rsidRPr="00F11966">
        <w:rPr>
          <w:lang w:val="en-US"/>
        </w:rPr>
        <w:t xml:space="preserve">        cgi:</w:t>
      </w:r>
    </w:p>
    <w:p w14:paraId="3941CA55" w14:textId="77777777" w:rsidR="00E92CBF" w:rsidRPr="00F11966" w:rsidRDefault="00E92CBF" w:rsidP="00E92CBF">
      <w:pPr>
        <w:pStyle w:val="PL"/>
        <w:rPr>
          <w:lang w:val="en-US"/>
        </w:rPr>
      </w:pPr>
      <w:r w:rsidRPr="00F11966">
        <w:rPr>
          <w:lang w:val="en-US"/>
        </w:rPr>
        <w:t xml:space="preserve">          $ref: '#/components/schemas/CellGlobalId'</w:t>
      </w:r>
    </w:p>
    <w:p w14:paraId="2BFBED41" w14:textId="77777777" w:rsidR="00E92CBF" w:rsidRPr="00F11966" w:rsidRDefault="00E92CBF" w:rsidP="00E92CBF">
      <w:pPr>
        <w:pStyle w:val="PL"/>
        <w:rPr>
          <w:lang w:val="en-US"/>
        </w:rPr>
      </w:pPr>
      <w:r w:rsidRPr="00F11966">
        <w:rPr>
          <w:lang w:val="en-US"/>
        </w:rPr>
        <w:t xml:space="preserve">        sai:</w:t>
      </w:r>
    </w:p>
    <w:p w14:paraId="7AC9B04D" w14:textId="77777777" w:rsidR="00E92CBF" w:rsidRPr="00F11966" w:rsidRDefault="00E92CBF" w:rsidP="00E92CBF">
      <w:pPr>
        <w:pStyle w:val="PL"/>
        <w:rPr>
          <w:lang w:val="en-US"/>
        </w:rPr>
      </w:pPr>
      <w:r w:rsidRPr="00F11966">
        <w:rPr>
          <w:lang w:val="en-US"/>
        </w:rPr>
        <w:t xml:space="preserve">          $ref: '#/components/schemas/ServiceAreaId'</w:t>
      </w:r>
    </w:p>
    <w:p w14:paraId="267D6413" w14:textId="77777777" w:rsidR="00E92CBF" w:rsidRPr="00F11966" w:rsidRDefault="00E92CBF" w:rsidP="00E92CBF">
      <w:pPr>
        <w:pStyle w:val="PL"/>
        <w:rPr>
          <w:lang w:val="en-US"/>
        </w:rPr>
      </w:pPr>
      <w:r w:rsidRPr="00F11966">
        <w:rPr>
          <w:lang w:val="en-US"/>
        </w:rPr>
        <w:t xml:space="preserve">        lai:</w:t>
      </w:r>
    </w:p>
    <w:p w14:paraId="3374E82C" w14:textId="77777777" w:rsidR="00E92CBF" w:rsidRPr="00F11966" w:rsidRDefault="00E92CBF" w:rsidP="00E92CBF">
      <w:pPr>
        <w:pStyle w:val="PL"/>
        <w:rPr>
          <w:lang w:val="en-US"/>
        </w:rPr>
      </w:pPr>
      <w:r w:rsidRPr="00F11966">
        <w:rPr>
          <w:lang w:val="en-US"/>
        </w:rPr>
        <w:t xml:space="preserve">          $ref: '#/components/schemas/LocationAreaId'</w:t>
      </w:r>
    </w:p>
    <w:p w14:paraId="26FBAD76" w14:textId="77777777" w:rsidR="00E92CBF" w:rsidRPr="00F11966" w:rsidRDefault="00E92CBF" w:rsidP="00E92CBF">
      <w:pPr>
        <w:pStyle w:val="PL"/>
        <w:rPr>
          <w:lang w:val="en-US"/>
        </w:rPr>
      </w:pPr>
      <w:r w:rsidRPr="00F11966">
        <w:rPr>
          <w:lang w:val="en-US"/>
        </w:rPr>
        <w:t xml:space="preserve">        rai:</w:t>
      </w:r>
    </w:p>
    <w:p w14:paraId="203A5AAA" w14:textId="77777777" w:rsidR="00E92CBF" w:rsidRPr="00F11966" w:rsidRDefault="00E92CBF" w:rsidP="00E92CBF">
      <w:pPr>
        <w:pStyle w:val="PL"/>
        <w:rPr>
          <w:lang w:val="en-US"/>
        </w:rPr>
      </w:pPr>
      <w:r w:rsidRPr="00F11966">
        <w:rPr>
          <w:lang w:val="en-US"/>
        </w:rPr>
        <w:t xml:space="preserve">          $ref: '#/components/schemas/RoutingAreaId'</w:t>
      </w:r>
    </w:p>
    <w:p w14:paraId="79B4FA94" w14:textId="77777777" w:rsidR="00E92CBF" w:rsidRPr="00F11966" w:rsidRDefault="00E92CBF" w:rsidP="00E92CBF">
      <w:pPr>
        <w:pStyle w:val="PL"/>
        <w:rPr>
          <w:lang w:val="en-US"/>
        </w:rPr>
      </w:pPr>
      <w:r w:rsidRPr="00F11966">
        <w:rPr>
          <w:lang w:val="en-US"/>
        </w:rPr>
        <w:t xml:space="preserve">        ageOfLocationInformation:</w:t>
      </w:r>
    </w:p>
    <w:p w14:paraId="2EFE0344" w14:textId="77777777" w:rsidR="00E92CBF" w:rsidRPr="00F11966" w:rsidRDefault="00E92CBF" w:rsidP="00E92CBF">
      <w:pPr>
        <w:pStyle w:val="PL"/>
        <w:rPr>
          <w:lang w:val="en-US"/>
        </w:rPr>
      </w:pPr>
      <w:r w:rsidRPr="00F11966">
        <w:rPr>
          <w:lang w:val="en-US"/>
        </w:rPr>
        <w:t xml:space="preserve">          type: integer</w:t>
      </w:r>
    </w:p>
    <w:p w14:paraId="61D01926" w14:textId="77777777" w:rsidR="00E92CBF" w:rsidRPr="00F11966" w:rsidRDefault="00E92CBF" w:rsidP="00E92CBF">
      <w:pPr>
        <w:pStyle w:val="PL"/>
        <w:rPr>
          <w:lang w:val="en-US"/>
        </w:rPr>
      </w:pPr>
      <w:r w:rsidRPr="00F11966">
        <w:rPr>
          <w:lang w:val="en-US"/>
        </w:rPr>
        <w:t xml:space="preserve">          minimum: 0</w:t>
      </w:r>
    </w:p>
    <w:p w14:paraId="0761B1A8" w14:textId="77777777" w:rsidR="00E92CBF" w:rsidRPr="00F11966" w:rsidRDefault="00E92CBF" w:rsidP="00E92CBF">
      <w:pPr>
        <w:pStyle w:val="PL"/>
        <w:rPr>
          <w:lang w:val="en-US"/>
        </w:rPr>
      </w:pPr>
      <w:r w:rsidRPr="00F11966">
        <w:rPr>
          <w:lang w:val="en-US"/>
        </w:rPr>
        <w:t xml:space="preserve">          maximum: 32767</w:t>
      </w:r>
    </w:p>
    <w:p w14:paraId="70B2982C" w14:textId="77777777" w:rsidR="008B319F" w:rsidRDefault="008B319F" w:rsidP="008B319F">
      <w:pPr>
        <w:pStyle w:val="PL"/>
      </w:pPr>
      <w:r>
        <w:t xml:space="preserve">  </w:t>
      </w:r>
      <w:r w:rsidRPr="00F11966">
        <w:t xml:space="preserve">      </w:t>
      </w:r>
      <w:r>
        <w:t xml:space="preserve">  </w:t>
      </w:r>
      <w:r w:rsidRPr="00F11966">
        <w:t>description:</w:t>
      </w:r>
      <w:r>
        <w:t xml:space="preserve"> </w:t>
      </w:r>
      <w:r w:rsidRPr="00F11966">
        <w:rPr>
          <w:rFonts w:cs="Arial"/>
          <w:szCs w:val="18"/>
        </w:rPr>
        <w:t>The value represents the elapsed time in minutes since the last network contact of the mobile station.</w:t>
      </w:r>
      <w:r>
        <w:rPr>
          <w:rFonts w:cs="Arial"/>
          <w:szCs w:val="18"/>
        </w:rPr>
        <w:t xml:space="preserve">  </w:t>
      </w:r>
      <w:r w:rsidRPr="00F11966">
        <w:rPr>
          <w:rFonts w:cs="Arial"/>
          <w:szCs w:val="18"/>
        </w:rPr>
        <w:t xml:space="preserve">Value "0" indicates that the location information was obtained after a successful paging procedure for Active Location Retrieval when the UE is in idle mode or after a successful </w:t>
      </w:r>
      <w:r w:rsidRPr="00F11966">
        <w:t>location reporting</w:t>
      </w:r>
      <w:r w:rsidRPr="00F11966">
        <w:rPr>
          <w:rFonts w:cs="Arial"/>
          <w:szCs w:val="18"/>
        </w:rPr>
        <w:t xml:space="preserve"> procedure the UE is in connected mode.Any other value than "0" indicates that the location information is the last known one.See </w:t>
      </w:r>
      <w:r w:rsidRPr="00F11966">
        <w:t>3GPP</w:t>
      </w:r>
      <w:r>
        <w:t xml:space="preserve"> TS </w:t>
      </w:r>
      <w:r w:rsidRPr="00F11966">
        <w:t>29.002 clause</w:t>
      </w:r>
      <w:r>
        <w:t xml:space="preserve"> </w:t>
      </w:r>
      <w:r w:rsidRPr="00F11966">
        <w:t>17.7.8.</w:t>
      </w:r>
    </w:p>
    <w:p w14:paraId="49E92E42" w14:textId="77777777" w:rsidR="00E92CBF" w:rsidRPr="00F11966" w:rsidRDefault="00E92CBF" w:rsidP="00E92CBF">
      <w:pPr>
        <w:pStyle w:val="PL"/>
        <w:rPr>
          <w:lang w:val="en-US"/>
        </w:rPr>
      </w:pPr>
      <w:r w:rsidRPr="00F11966">
        <w:rPr>
          <w:lang w:val="en-US"/>
        </w:rPr>
        <w:t xml:space="preserve">        ueLocationTimestamp:</w:t>
      </w:r>
    </w:p>
    <w:p w14:paraId="11A0649C" w14:textId="77777777" w:rsidR="00E92CBF" w:rsidRPr="00F11966" w:rsidRDefault="00E92CBF" w:rsidP="00E92CBF">
      <w:pPr>
        <w:pStyle w:val="PL"/>
        <w:rPr>
          <w:lang w:val="en-US"/>
        </w:rPr>
      </w:pPr>
      <w:r w:rsidRPr="00F11966">
        <w:rPr>
          <w:lang w:val="en-US"/>
        </w:rPr>
        <w:t xml:space="preserve">          $ref: '#/components/schemas/DateTime'</w:t>
      </w:r>
    </w:p>
    <w:p w14:paraId="514064DA" w14:textId="77777777" w:rsidR="00E92CBF" w:rsidRPr="00F11966" w:rsidRDefault="00E92CBF" w:rsidP="00E92CBF">
      <w:pPr>
        <w:pStyle w:val="PL"/>
        <w:rPr>
          <w:lang w:val="en-US"/>
        </w:rPr>
      </w:pPr>
      <w:r w:rsidRPr="00F11966">
        <w:rPr>
          <w:lang w:val="en-US"/>
        </w:rPr>
        <w:t xml:space="preserve">        geographicalInformation:</w:t>
      </w:r>
    </w:p>
    <w:p w14:paraId="2E69D12B" w14:textId="77777777" w:rsidR="00E92CBF" w:rsidRPr="00F11966" w:rsidRDefault="00E92CBF" w:rsidP="00E92CBF">
      <w:pPr>
        <w:pStyle w:val="PL"/>
        <w:rPr>
          <w:lang w:val="en-US"/>
        </w:rPr>
      </w:pPr>
      <w:r w:rsidRPr="00F11966">
        <w:rPr>
          <w:lang w:val="en-US"/>
        </w:rPr>
        <w:lastRenderedPageBreak/>
        <w:t xml:space="preserve">          type: string</w:t>
      </w:r>
    </w:p>
    <w:p w14:paraId="2C8A2D86" w14:textId="77777777" w:rsidR="00E92CBF" w:rsidRPr="00F11966" w:rsidRDefault="00E92CBF" w:rsidP="00E92CBF">
      <w:pPr>
        <w:pStyle w:val="PL"/>
        <w:rPr>
          <w:lang w:val="en-US"/>
        </w:rPr>
      </w:pPr>
      <w:r w:rsidRPr="00F11966">
        <w:rPr>
          <w:lang w:val="en-US"/>
        </w:rPr>
        <w:t xml:space="preserve">          pattern: '^[0-9A-F]{16}$'</w:t>
      </w:r>
    </w:p>
    <w:p w14:paraId="7914D396" w14:textId="77777777" w:rsidR="008B319F" w:rsidRDefault="008B319F" w:rsidP="008B319F">
      <w:pPr>
        <w:pStyle w:val="PL"/>
      </w:pPr>
      <w:r>
        <w:t xml:space="preserve">  </w:t>
      </w:r>
      <w:r w:rsidRPr="00F11966">
        <w:t xml:space="preserve">      </w:t>
      </w:r>
      <w:r>
        <w:t xml:space="preserve">  </w:t>
      </w:r>
      <w:r w:rsidRPr="00F11966">
        <w:t>description:</w:t>
      </w:r>
      <w:r>
        <w:t xml:space="preserve"> </w:t>
      </w:r>
      <w:r w:rsidRPr="00F11966">
        <w:rPr>
          <w:rFonts w:cs="Arial"/>
          <w:szCs w:val="18"/>
        </w:rPr>
        <w:t>Refer to geographical Information.See 3GPP</w:t>
      </w:r>
      <w:r>
        <w:rPr>
          <w:rFonts w:cs="Arial"/>
          <w:szCs w:val="18"/>
        </w:rPr>
        <w:t xml:space="preserve"> </w:t>
      </w:r>
      <w:r w:rsidRPr="00F11966">
        <w:rPr>
          <w:rFonts w:cs="Arial"/>
          <w:szCs w:val="18"/>
        </w:rPr>
        <w:t>TS</w:t>
      </w:r>
      <w:r>
        <w:rPr>
          <w:rFonts w:cs="Arial"/>
          <w:szCs w:val="18"/>
        </w:rPr>
        <w:t xml:space="preserve"> </w:t>
      </w:r>
      <w:r w:rsidRPr="00F11966">
        <w:rPr>
          <w:rFonts w:cs="Arial"/>
          <w:szCs w:val="18"/>
        </w:rPr>
        <w:t>23.032 clause</w:t>
      </w:r>
      <w:r>
        <w:rPr>
          <w:rFonts w:cs="Arial"/>
          <w:szCs w:val="18"/>
        </w:rPr>
        <w:t xml:space="preserve"> </w:t>
      </w:r>
      <w:r w:rsidRPr="00F11966">
        <w:rPr>
          <w:rFonts w:cs="Arial"/>
          <w:szCs w:val="18"/>
        </w:rPr>
        <w:t>7.3.2. Only the description of an ellipsoid point with uncertainty circle is allowed to be used.</w:t>
      </w:r>
    </w:p>
    <w:p w14:paraId="4C012B6C" w14:textId="77777777" w:rsidR="00E92CBF" w:rsidRPr="00F11966" w:rsidRDefault="00E92CBF" w:rsidP="00E92CBF">
      <w:pPr>
        <w:pStyle w:val="PL"/>
        <w:rPr>
          <w:lang w:val="en-US"/>
        </w:rPr>
      </w:pPr>
      <w:r w:rsidRPr="00F11966">
        <w:rPr>
          <w:lang w:val="en-US"/>
        </w:rPr>
        <w:t xml:space="preserve">        geodeticInformation:</w:t>
      </w:r>
    </w:p>
    <w:p w14:paraId="63EB9B7C" w14:textId="77777777" w:rsidR="00E92CBF" w:rsidRPr="00F11966" w:rsidRDefault="00E92CBF" w:rsidP="00E92CBF">
      <w:pPr>
        <w:pStyle w:val="PL"/>
        <w:rPr>
          <w:lang w:val="en-US"/>
        </w:rPr>
      </w:pPr>
      <w:r w:rsidRPr="00F11966">
        <w:rPr>
          <w:lang w:val="en-US"/>
        </w:rPr>
        <w:t xml:space="preserve">          type: string</w:t>
      </w:r>
    </w:p>
    <w:p w14:paraId="60B8C84D" w14:textId="77777777" w:rsidR="00E92CBF" w:rsidRPr="00F11966" w:rsidRDefault="00E92CBF" w:rsidP="00E92CBF">
      <w:pPr>
        <w:pStyle w:val="PL"/>
        <w:rPr>
          <w:lang w:val="en-US"/>
        </w:rPr>
      </w:pPr>
      <w:r w:rsidRPr="00F11966">
        <w:rPr>
          <w:lang w:val="en-US"/>
        </w:rPr>
        <w:t xml:space="preserve">          pattern: '^[0-9A-F]{20}$'</w:t>
      </w:r>
    </w:p>
    <w:p w14:paraId="18DD2046" w14:textId="77777777" w:rsidR="008B319F" w:rsidRDefault="008B319F" w:rsidP="008B319F">
      <w:pPr>
        <w:pStyle w:val="PL"/>
        <w:rPr>
          <w:rFonts w:cs="Arial"/>
          <w:szCs w:val="18"/>
        </w:rPr>
      </w:pPr>
      <w:r>
        <w:t xml:space="preserve">  </w:t>
      </w:r>
      <w:r w:rsidRPr="00F11966">
        <w:t xml:space="preserve">      </w:t>
      </w:r>
      <w:r>
        <w:t xml:space="preserve">  </w:t>
      </w:r>
      <w:r w:rsidRPr="00F11966">
        <w:t>description:</w:t>
      </w:r>
      <w:r>
        <w:t xml:space="preserve"> </w:t>
      </w:r>
      <w:r w:rsidRPr="00F11966">
        <w:rPr>
          <w:rFonts w:cs="Arial"/>
          <w:szCs w:val="18"/>
        </w:rPr>
        <w:t>Refers to Calling Geodetic Location.</w:t>
      </w:r>
      <w:r>
        <w:rPr>
          <w:rFonts w:cs="Arial"/>
          <w:szCs w:val="18"/>
        </w:rPr>
        <w:t xml:space="preserve"> </w:t>
      </w:r>
      <w:r w:rsidRPr="00F11966">
        <w:rPr>
          <w:rFonts w:cs="Arial"/>
          <w:szCs w:val="18"/>
        </w:rPr>
        <w:t>See ITU-T Recommendation</w:t>
      </w:r>
      <w:r>
        <w:rPr>
          <w:rFonts w:cs="Arial"/>
          <w:szCs w:val="18"/>
        </w:rPr>
        <w:t xml:space="preserve"> </w:t>
      </w:r>
      <w:r w:rsidRPr="00F11966">
        <w:rPr>
          <w:rFonts w:cs="Arial"/>
          <w:szCs w:val="18"/>
        </w:rPr>
        <w:t>Q.763</w:t>
      </w:r>
      <w:r>
        <w:rPr>
          <w:rFonts w:cs="Arial"/>
          <w:szCs w:val="18"/>
        </w:rPr>
        <w:t xml:space="preserve"> </w:t>
      </w:r>
      <w:r w:rsidRPr="00F11966">
        <w:rPr>
          <w:rFonts w:cs="Arial"/>
          <w:szCs w:val="18"/>
        </w:rPr>
        <w:t>(1999)</w:t>
      </w:r>
      <w:r>
        <w:rPr>
          <w:rFonts w:cs="Arial"/>
          <w:szCs w:val="18"/>
        </w:rPr>
        <w:t xml:space="preserve"> </w:t>
      </w:r>
      <w:r w:rsidRPr="00F11966">
        <w:rPr>
          <w:rFonts w:cs="Arial"/>
          <w:szCs w:val="18"/>
        </w:rPr>
        <w:t>clause</w:t>
      </w:r>
      <w:r>
        <w:rPr>
          <w:rFonts w:cs="Arial"/>
          <w:szCs w:val="18"/>
        </w:rPr>
        <w:t xml:space="preserve"> </w:t>
      </w:r>
      <w:r w:rsidRPr="00F11966">
        <w:rPr>
          <w:rFonts w:cs="Arial"/>
          <w:szCs w:val="18"/>
        </w:rPr>
        <w:t>3.88.2. Only the description of an ellipsoid point with uncertainty circle is allowed to be used.</w:t>
      </w:r>
    </w:p>
    <w:p w14:paraId="2BE90D29" w14:textId="77777777" w:rsidR="00E92CBF" w:rsidRPr="00F11966" w:rsidRDefault="00E92CBF" w:rsidP="00E92CBF">
      <w:pPr>
        <w:pStyle w:val="PL"/>
        <w:rPr>
          <w:lang w:val="en-US"/>
        </w:rPr>
      </w:pPr>
      <w:r w:rsidRPr="00F11966">
        <w:rPr>
          <w:lang w:val="en-US"/>
        </w:rPr>
        <w:t xml:space="preserve">    GeraLocation:</w:t>
      </w:r>
    </w:p>
    <w:p w14:paraId="26AAB9E9" w14:textId="77777777" w:rsidR="00E92CBF" w:rsidRPr="00F11966" w:rsidRDefault="00E92CBF" w:rsidP="00E92CBF">
      <w:pPr>
        <w:pStyle w:val="PL"/>
        <w:rPr>
          <w:lang w:val="en-US"/>
        </w:rPr>
      </w:pPr>
      <w:r w:rsidRPr="00F11966">
        <w:rPr>
          <w:lang w:val="en-US"/>
        </w:rPr>
        <w:t xml:space="preserve">      type: object</w:t>
      </w:r>
    </w:p>
    <w:p w14:paraId="7EAAD537" w14:textId="77777777" w:rsidR="00E92CBF" w:rsidRPr="00F11966" w:rsidRDefault="00E92CBF" w:rsidP="00E92CBF">
      <w:pPr>
        <w:pStyle w:val="PL"/>
        <w:rPr>
          <w:lang w:val="en-US"/>
        </w:rPr>
      </w:pPr>
      <w:r w:rsidRPr="00F11966">
        <w:rPr>
          <w:lang w:val="en-US"/>
        </w:rPr>
        <w:t xml:space="preserve">      oneOf:</w:t>
      </w:r>
    </w:p>
    <w:p w14:paraId="7AC29A4F" w14:textId="77777777" w:rsidR="00E92CBF" w:rsidRPr="00F11966" w:rsidRDefault="00E92CBF" w:rsidP="00E92CBF">
      <w:pPr>
        <w:pStyle w:val="PL"/>
        <w:rPr>
          <w:lang w:val="en-US"/>
        </w:rPr>
      </w:pPr>
      <w:r w:rsidRPr="00F11966">
        <w:rPr>
          <w:lang w:val="en-US"/>
        </w:rPr>
        <w:t xml:space="preserve">        - required:</w:t>
      </w:r>
    </w:p>
    <w:p w14:paraId="16A6C84E" w14:textId="77777777" w:rsidR="00E92CBF" w:rsidRPr="00F11966" w:rsidRDefault="00E92CBF" w:rsidP="00E92CBF">
      <w:pPr>
        <w:pStyle w:val="PL"/>
        <w:rPr>
          <w:lang w:val="en-US"/>
        </w:rPr>
      </w:pPr>
      <w:r w:rsidRPr="00F11966">
        <w:rPr>
          <w:lang w:val="en-US"/>
        </w:rPr>
        <w:t xml:space="preserve">          - cgi</w:t>
      </w:r>
    </w:p>
    <w:p w14:paraId="175F18B4" w14:textId="77777777" w:rsidR="00E92CBF" w:rsidRPr="00F11966" w:rsidRDefault="00E92CBF" w:rsidP="00E92CBF">
      <w:pPr>
        <w:pStyle w:val="PL"/>
        <w:rPr>
          <w:lang w:val="en-US"/>
        </w:rPr>
      </w:pPr>
      <w:r w:rsidRPr="00F11966">
        <w:rPr>
          <w:lang w:val="en-US"/>
        </w:rPr>
        <w:t xml:space="preserve">        - required:</w:t>
      </w:r>
    </w:p>
    <w:p w14:paraId="364365FE" w14:textId="77777777" w:rsidR="00E92CBF" w:rsidRPr="00F11966" w:rsidRDefault="00E92CBF" w:rsidP="00E92CBF">
      <w:pPr>
        <w:pStyle w:val="PL"/>
        <w:rPr>
          <w:lang w:val="en-US"/>
        </w:rPr>
      </w:pPr>
      <w:r w:rsidRPr="00F11966">
        <w:rPr>
          <w:lang w:val="en-US"/>
        </w:rPr>
        <w:t xml:space="preserve">          - sai</w:t>
      </w:r>
    </w:p>
    <w:p w14:paraId="2FB530CB" w14:textId="77777777" w:rsidR="00884EE9" w:rsidRDefault="00884EE9" w:rsidP="00884EE9">
      <w:pPr>
        <w:pStyle w:val="PL"/>
        <w:rPr>
          <w:lang w:val="en-US"/>
        </w:rPr>
      </w:pPr>
      <w:r>
        <w:rPr>
          <w:lang w:val="en-US"/>
        </w:rPr>
        <w:t xml:space="preserve">        - required:</w:t>
      </w:r>
    </w:p>
    <w:p w14:paraId="551DB19D" w14:textId="77777777" w:rsidR="00884EE9" w:rsidRPr="00F11966" w:rsidRDefault="00884EE9" w:rsidP="00884EE9">
      <w:pPr>
        <w:pStyle w:val="PL"/>
        <w:rPr>
          <w:lang w:val="en-US"/>
        </w:rPr>
      </w:pPr>
      <w:r>
        <w:rPr>
          <w:lang w:val="en-US"/>
        </w:rPr>
        <w:t xml:space="preserve">          - lai</w:t>
      </w:r>
    </w:p>
    <w:p w14:paraId="52AC8861" w14:textId="77777777" w:rsidR="00E92CBF" w:rsidRPr="00F11966" w:rsidRDefault="00E92CBF" w:rsidP="00E92CBF">
      <w:pPr>
        <w:pStyle w:val="PL"/>
        <w:rPr>
          <w:lang w:val="en-US"/>
        </w:rPr>
      </w:pPr>
      <w:r w:rsidRPr="00F11966">
        <w:rPr>
          <w:lang w:val="en-US"/>
        </w:rPr>
        <w:t xml:space="preserve">        - required:</w:t>
      </w:r>
    </w:p>
    <w:p w14:paraId="3FF8D98A" w14:textId="77777777" w:rsidR="00E92CBF" w:rsidRPr="00F11966" w:rsidRDefault="00E92CBF" w:rsidP="00E92CBF">
      <w:pPr>
        <w:pStyle w:val="PL"/>
        <w:rPr>
          <w:lang w:val="en-US"/>
        </w:rPr>
      </w:pPr>
      <w:r w:rsidRPr="00F11966">
        <w:rPr>
          <w:lang w:val="en-US"/>
        </w:rPr>
        <w:t xml:space="preserve">          - rai</w:t>
      </w:r>
    </w:p>
    <w:p w14:paraId="13407E87" w14:textId="48D3BC04" w:rsidR="00615F32" w:rsidRDefault="00615F32" w:rsidP="00615F32">
      <w:pPr>
        <w:pStyle w:val="PL"/>
      </w:pPr>
      <w:r>
        <w:t xml:space="preserve">      </w:t>
      </w:r>
      <w:r w:rsidR="00AB662F">
        <w:t>d</w:t>
      </w:r>
      <w:r>
        <w:t xml:space="preserve">escription: </w:t>
      </w:r>
      <w:r w:rsidRPr="00F11966">
        <w:t>Exactly one of cgi, sai or lai shall be present</w:t>
      </w:r>
      <w:r>
        <w:t>.</w:t>
      </w:r>
    </w:p>
    <w:p w14:paraId="48BE56FA" w14:textId="77777777" w:rsidR="00E92CBF" w:rsidRPr="00F11966" w:rsidRDefault="00E92CBF" w:rsidP="00E92CBF">
      <w:pPr>
        <w:pStyle w:val="PL"/>
        <w:rPr>
          <w:lang w:val="en-US"/>
        </w:rPr>
      </w:pPr>
      <w:r w:rsidRPr="00F11966">
        <w:rPr>
          <w:lang w:val="en-US"/>
        </w:rPr>
        <w:t xml:space="preserve">      properties:</w:t>
      </w:r>
    </w:p>
    <w:p w14:paraId="491B987A" w14:textId="77777777" w:rsidR="00E92CBF" w:rsidRPr="00F11966" w:rsidRDefault="00E92CBF" w:rsidP="00E92CBF">
      <w:pPr>
        <w:pStyle w:val="PL"/>
        <w:rPr>
          <w:lang w:val="en-US"/>
        </w:rPr>
      </w:pPr>
      <w:r w:rsidRPr="00F11966">
        <w:rPr>
          <w:lang w:val="en-US"/>
        </w:rPr>
        <w:t xml:space="preserve">        locationNumber:</w:t>
      </w:r>
    </w:p>
    <w:p w14:paraId="42B54A20" w14:textId="77777777" w:rsidR="00E92CBF" w:rsidRPr="00F11966" w:rsidRDefault="00E92CBF" w:rsidP="00E92CBF">
      <w:pPr>
        <w:pStyle w:val="PL"/>
        <w:rPr>
          <w:lang w:val="en-US"/>
        </w:rPr>
      </w:pPr>
      <w:r w:rsidRPr="00F11966">
        <w:rPr>
          <w:lang w:val="en-US"/>
        </w:rPr>
        <w:t xml:space="preserve">          type: string</w:t>
      </w:r>
    </w:p>
    <w:p w14:paraId="18056D9E" w14:textId="77777777" w:rsidR="00615F32" w:rsidRDefault="00615F32" w:rsidP="00615F32">
      <w:pPr>
        <w:pStyle w:val="PL"/>
      </w:pPr>
      <w:r>
        <w:t xml:space="preserve">  </w:t>
      </w:r>
      <w:r w:rsidRPr="00F11966">
        <w:t xml:space="preserve">      </w:t>
      </w:r>
      <w:r>
        <w:t xml:space="preserve">  </w:t>
      </w:r>
      <w:r w:rsidRPr="00F11966">
        <w:t>description:</w:t>
      </w:r>
      <w:r>
        <w:t xml:space="preserve"> </w:t>
      </w:r>
      <w:r w:rsidRPr="00F11966">
        <w:rPr>
          <w:rFonts w:cs="Arial"/>
          <w:szCs w:val="18"/>
        </w:rPr>
        <w:t>Location number within the PLMN. See 3GPP TS 23.003, clause 4.5</w:t>
      </w:r>
      <w:r>
        <w:rPr>
          <w:rFonts w:cs="Arial"/>
          <w:szCs w:val="18"/>
        </w:rPr>
        <w:t>.</w:t>
      </w:r>
    </w:p>
    <w:p w14:paraId="3FE9843E" w14:textId="77777777" w:rsidR="00E92CBF" w:rsidRPr="00F11966" w:rsidRDefault="00E92CBF" w:rsidP="00E92CBF">
      <w:pPr>
        <w:pStyle w:val="PL"/>
        <w:rPr>
          <w:lang w:val="en-US"/>
        </w:rPr>
      </w:pPr>
      <w:r w:rsidRPr="00F11966">
        <w:rPr>
          <w:lang w:val="en-US"/>
        </w:rPr>
        <w:t xml:space="preserve">        cgi:</w:t>
      </w:r>
    </w:p>
    <w:p w14:paraId="7C831776" w14:textId="77777777" w:rsidR="00E92CBF" w:rsidRPr="00F11966" w:rsidRDefault="00E92CBF" w:rsidP="00E92CBF">
      <w:pPr>
        <w:pStyle w:val="PL"/>
        <w:rPr>
          <w:lang w:val="en-US"/>
        </w:rPr>
      </w:pPr>
      <w:r w:rsidRPr="00F11966">
        <w:rPr>
          <w:lang w:val="en-US"/>
        </w:rPr>
        <w:t xml:space="preserve">          $ref: '#/components/schemas/CellGlobalId'</w:t>
      </w:r>
    </w:p>
    <w:p w14:paraId="39745CC9" w14:textId="77777777" w:rsidR="00884EE9" w:rsidRDefault="00884EE9" w:rsidP="00884EE9">
      <w:pPr>
        <w:pStyle w:val="PL"/>
        <w:rPr>
          <w:lang w:val="en-US"/>
        </w:rPr>
      </w:pPr>
      <w:r>
        <w:rPr>
          <w:lang w:val="en-US"/>
        </w:rPr>
        <w:t xml:space="preserve">        rai:</w:t>
      </w:r>
    </w:p>
    <w:p w14:paraId="4018519A" w14:textId="77777777" w:rsidR="00884EE9" w:rsidRPr="00F11966" w:rsidRDefault="00884EE9" w:rsidP="00884EE9">
      <w:pPr>
        <w:pStyle w:val="PL"/>
        <w:rPr>
          <w:lang w:val="en-US"/>
        </w:rPr>
      </w:pPr>
      <w:r>
        <w:rPr>
          <w:lang w:val="en-US"/>
        </w:rPr>
        <w:t xml:space="preserve">          $ref: </w:t>
      </w:r>
      <w:r w:rsidRPr="00F11966">
        <w:rPr>
          <w:lang w:val="en-US"/>
        </w:rPr>
        <w:t>'#/components/schemas/</w:t>
      </w:r>
      <w:r>
        <w:rPr>
          <w:lang w:val="en-US"/>
        </w:rPr>
        <w:t>RoutingArea</w:t>
      </w:r>
      <w:r w:rsidRPr="00F11966">
        <w:rPr>
          <w:lang w:val="en-US"/>
        </w:rPr>
        <w:t>Id'</w:t>
      </w:r>
    </w:p>
    <w:p w14:paraId="4C27FB02" w14:textId="77777777" w:rsidR="00E92CBF" w:rsidRPr="00F11966" w:rsidRDefault="00E92CBF" w:rsidP="00E92CBF">
      <w:pPr>
        <w:pStyle w:val="PL"/>
        <w:rPr>
          <w:lang w:val="en-US"/>
        </w:rPr>
      </w:pPr>
      <w:r w:rsidRPr="00F11966">
        <w:rPr>
          <w:lang w:val="en-US"/>
        </w:rPr>
        <w:t xml:space="preserve">        sai:</w:t>
      </w:r>
    </w:p>
    <w:p w14:paraId="34D5605B" w14:textId="77777777" w:rsidR="00E92CBF" w:rsidRPr="00F11966" w:rsidRDefault="00E92CBF" w:rsidP="00E92CBF">
      <w:pPr>
        <w:pStyle w:val="PL"/>
        <w:rPr>
          <w:lang w:val="en-US"/>
        </w:rPr>
      </w:pPr>
      <w:r w:rsidRPr="00F11966">
        <w:rPr>
          <w:lang w:val="en-US"/>
        </w:rPr>
        <w:t xml:space="preserve">          $ref: '#/components/schemas/ServiceAreaId'</w:t>
      </w:r>
    </w:p>
    <w:p w14:paraId="78DE5AB9" w14:textId="77777777" w:rsidR="00E92CBF" w:rsidRPr="00F11966" w:rsidRDefault="00E92CBF" w:rsidP="00E92CBF">
      <w:pPr>
        <w:pStyle w:val="PL"/>
        <w:rPr>
          <w:lang w:val="en-US"/>
        </w:rPr>
      </w:pPr>
      <w:r w:rsidRPr="00F11966">
        <w:rPr>
          <w:lang w:val="en-US"/>
        </w:rPr>
        <w:t xml:space="preserve">        lai:</w:t>
      </w:r>
    </w:p>
    <w:p w14:paraId="054B58FB" w14:textId="77777777" w:rsidR="00E92CBF" w:rsidRPr="00F11966" w:rsidRDefault="00E92CBF" w:rsidP="00E92CBF">
      <w:pPr>
        <w:pStyle w:val="PL"/>
        <w:rPr>
          <w:lang w:val="en-US"/>
        </w:rPr>
      </w:pPr>
      <w:r w:rsidRPr="00F11966">
        <w:rPr>
          <w:lang w:val="en-US"/>
        </w:rPr>
        <w:t xml:space="preserve">          $ref: '#/components/schemas/LocationAreaId'</w:t>
      </w:r>
    </w:p>
    <w:p w14:paraId="36A14CB5" w14:textId="77777777" w:rsidR="00E92CBF" w:rsidRPr="00F11966" w:rsidRDefault="00E92CBF" w:rsidP="00E92CBF">
      <w:pPr>
        <w:pStyle w:val="PL"/>
        <w:rPr>
          <w:lang w:val="en-US"/>
        </w:rPr>
      </w:pPr>
      <w:r w:rsidRPr="00F11966">
        <w:rPr>
          <w:lang w:val="en-US"/>
        </w:rPr>
        <w:t xml:space="preserve">        vlrNumber:</w:t>
      </w:r>
    </w:p>
    <w:p w14:paraId="65088615" w14:textId="77777777" w:rsidR="00E92CBF" w:rsidRPr="00F11966" w:rsidRDefault="00E92CBF" w:rsidP="00E92CBF">
      <w:pPr>
        <w:pStyle w:val="PL"/>
        <w:rPr>
          <w:lang w:val="en-US"/>
        </w:rPr>
      </w:pPr>
      <w:r w:rsidRPr="00F11966">
        <w:rPr>
          <w:lang w:val="en-US"/>
        </w:rPr>
        <w:t xml:space="preserve">          type: string</w:t>
      </w:r>
    </w:p>
    <w:p w14:paraId="1504BA74" w14:textId="77777777" w:rsidR="00615F32" w:rsidRDefault="00615F32" w:rsidP="00615F32">
      <w:pPr>
        <w:pStyle w:val="PL"/>
      </w:pPr>
      <w:r>
        <w:t xml:space="preserve">  </w:t>
      </w:r>
      <w:r w:rsidRPr="00F11966">
        <w:t xml:space="preserve">      </w:t>
      </w:r>
      <w:r>
        <w:t xml:space="preserve">  </w:t>
      </w:r>
      <w:r w:rsidRPr="00F11966">
        <w:t>description:</w:t>
      </w:r>
      <w:r>
        <w:t xml:space="preserve"> </w:t>
      </w:r>
      <w:r w:rsidRPr="00F11966">
        <w:rPr>
          <w:rFonts w:cs="Arial"/>
          <w:szCs w:val="18"/>
        </w:rPr>
        <w:t xml:space="preserve">VLR number. See 3GPP TS 23.003 </w:t>
      </w:r>
      <w:r>
        <w:rPr>
          <w:rFonts w:cs="Arial"/>
          <w:szCs w:val="18"/>
        </w:rPr>
        <w:t xml:space="preserve">clause </w:t>
      </w:r>
      <w:r w:rsidRPr="00F11966">
        <w:rPr>
          <w:rFonts w:cs="Arial"/>
          <w:szCs w:val="18"/>
        </w:rPr>
        <w:t>5.1.</w:t>
      </w:r>
    </w:p>
    <w:p w14:paraId="130CB4AA" w14:textId="77777777" w:rsidR="00E92CBF" w:rsidRPr="00F11966" w:rsidRDefault="00E92CBF" w:rsidP="00E92CBF">
      <w:pPr>
        <w:pStyle w:val="PL"/>
        <w:rPr>
          <w:lang w:val="en-US"/>
        </w:rPr>
      </w:pPr>
      <w:r w:rsidRPr="00F11966">
        <w:rPr>
          <w:lang w:val="en-US"/>
        </w:rPr>
        <w:t xml:space="preserve">        mscNumber:</w:t>
      </w:r>
    </w:p>
    <w:p w14:paraId="697B99D9" w14:textId="77777777" w:rsidR="00E92CBF" w:rsidRPr="00F11966" w:rsidRDefault="00E92CBF" w:rsidP="00E92CBF">
      <w:pPr>
        <w:pStyle w:val="PL"/>
        <w:rPr>
          <w:lang w:val="en-US"/>
        </w:rPr>
      </w:pPr>
      <w:r w:rsidRPr="00F11966">
        <w:rPr>
          <w:lang w:val="en-US"/>
        </w:rPr>
        <w:t xml:space="preserve">          type: string</w:t>
      </w:r>
    </w:p>
    <w:p w14:paraId="31185FFC" w14:textId="77777777" w:rsidR="00615F32" w:rsidRDefault="00615F32" w:rsidP="00615F32">
      <w:pPr>
        <w:pStyle w:val="PL"/>
      </w:pPr>
      <w:r>
        <w:t xml:space="preserve">  </w:t>
      </w:r>
      <w:r w:rsidRPr="00F11966">
        <w:t xml:space="preserve">      </w:t>
      </w:r>
      <w:r>
        <w:t xml:space="preserve">  </w:t>
      </w:r>
      <w:r w:rsidRPr="00F11966">
        <w:t>description:</w:t>
      </w:r>
      <w:r>
        <w:t xml:space="preserve"> </w:t>
      </w:r>
      <w:r w:rsidRPr="00F11966">
        <w:rPr>
          <w:rFonts w:cs="Arial"/>
          <w:szCs w:val="18"/>
        </w:rPr>
        <w:t>MSC number. See 3GPP TS 23.003</w:t>
      </w:r>
      <w:r>
        <w:rPr>
          <w:rFonts w:cs="Arial"/>
          <w:szCs w:val="18"/>
        </w:rPr>
        <w:t xml:space="preserve"> clause </w:t>
      </w:r>
      <w:r w:rsidRPr="00F11966">
        <w:rPr>
          <w:rFonts w:cs="Arial"/>
          <w:szCs w:val="18"/>
        </w:rPr>
        <w:t>5.1</w:t>
      </w:r>
      <w:r>
        <w:rPr>
          <w:rFonts w:cs="Arial"/>
          <w:szCs w:val="18"/>
        </w:rPr>
        <w:t>.</w:t>
      </w:r>
    </w:p>
    <w:p w14:paraId="45CA0D99" w14:textId="77777777" w:rsidR="00E92CBF" w:rsidRPr="00F11966" w:rsidRDefault="00E92CBF" w:rsidP="00E92CBF">
      <w:pPr>
        <w:pStyle w:val="PL"/>
        <w:rPr>
          <w:lang w:val="en-US"/>
        </w:rPr>
      </w:pPr>
      <w:r w:rsidRPr="00F11966">
        <w:rPr>
          <w:lang w:val="en-US"/>
        </w:rPr>
        <w:t xml:space="preserve">        ageOfLocationInformation:</w:t>
      </w:r>
    </w:p>
    <w:p w14:paraId="73787268" w14:textId="77777777" w:rsidR="00E92CBF" w:rsidRPr="00F11966" w:rsidRDefault="00E92CBF" w:rsidP="00E92CBF">
      <w:pPr>
        <w:pStyle w:val="PL"/>
        <w:rPr>
          <w:lang w:val="en-US"/>
        </w:rPr>
      </w:pPr>
      <w:r w:rsidRPr="00F11966">
        <w:rPr>
          <w:lang w:val="en-US"/>
        </w:rPr>
        <w:t xml:space="preserve">          type: integer</w:t>
      </w:r>
    </w:p>
    <w:p w14:paraId="6EC9F916" w14:textId="77777777" w:rsidR="00E92CBF" w:rsidRPr="00F11966" w:rsidRDefault="00E92CBF" w:rsidP="00E92CBF">
      <w:pPr>
        <w:pStyle w:val="PL"/>
        <w:rPr>
          <w:lang w:val="en-US"/>
        </w:rPr>
      </w:pPr>
      <w:r w:rsidRPr="00F11966">
        <w:rPr>
          <w:lang w:val="en-US"/>
        </w:rPr>
        <w:t xml:space="preserve">          minimum: 0</w:t>
      </w:r>
    </w:p>
    <w:p w14:paraId="5565C431" w14:textId="77777777" w:rsidR="00E92CBF" w:rsidRPr="00F11966" w:rsidRDefault="00E92CBF" w:rsidP="00E92CBF">
      <w:pPr>
        <w:pStyle w:val="PL"/>
        <w:rPr>
          <w:lang w:val="en-US"/>
        </w:rPr>
      </w:pPr>
      <w:r w:rsidRPr="00F11966">
        <w:rPr>
          <w:lang w:val="en-US"/>
        </w:rPr>
        <w:t xml:space="preserve">          maximum: 32767</w:t>
      </w:r>
    </w:p>
    <w:p w14:paraId="68D36180" w14:textId="77777777" w:rsidR="00615F32" w:rsidRDefault="00615F32" w:rsidP="00615F32">
      <w:pPr>
        <w:pStyle w:val="PL"/>
      </w:pPr>
      <w:r>
        <w:t xml:space="preserve">  </w:t>
      </w:r>
      <w:r w:rsidRPr="00F11966">
        <w:t xml:space="preserve">      </w:t>
      </w:r>
      <w:r>
        <w:t xml:space="preserve">  </w:t>
      </w:r>
      <w:r w:rsidRPr="00F11966">
        <w:t>description:</w:t>
      </w:r>
      <w:r>
        <w:t xml:space="preserve"> </w:t>
      </w:r>
      <w:r w:rsidRPr="00F11966">
        <w:rPr>
          <w:rFonts w:cs="Arial"/>
          <w:szCs w:val="18"/>
        </w:rPr>
        <w:t>The value represents the elapsed time in minutes since the last network contact of the mobile station.</w:t>
      </w:r>
      <w:r>
        <w:rPr>
          <w:rFonts w:cs="Arial"/>
          <w:szCs w:val="18"/>
        </w:rPr>
        <w:t xml:space="preserve">  </w:t>
      </w:r>
      <w:r w:rsidRPr="00F11966">
        <w:rPr>
          <w:rFonts w:cs="Arial"/>
          <w:szCs w:val="18"/>
        </w:rPr>
        <w:t xml:space="preserve">Value "0" indicates that the location information was obtained after a successful paging procedure for Active Location Retrieval when the UE is in idle mode or after a successful </w:t>
      </w:r>
      <w:r w:rsidRPr="00F11966">
        <w:t>location reporting</w:t>
      </w:r>
      <w:r w:rsidRPr="00F11966">
        <w:rPr>
          <w:rFonts w:cs="Arial"/>
          <w:szCs w:val="18"/>
        </w:rPr>
        <w:t xml:space="preserve"> procedure the UE is in connected mode.Any other value than "0" indicates that the location information is the last known one.See </w:t>
      </w:r>
      <w:r w:rsidRPr="00F11966">
        <w:t>3GPP</w:t>
      </w:r>
      <w:r>
        <w:t xml:space="preserve"> TS </w:t>
      </w:r>
      <w:r w:rsidRPr="00F11966">
        <w:t>29.002 clause</w:t>
      </w:r>
      <w:r>
        <w:t xml:space="preserve"> </w:t>
      </w:r>
      <w:r w:rsidRPr="00F11966">
        <w:t>17.7.8.</w:t>
      </w:r>
    </w:p>
    <w:p w14:paraId="3C2467BD" w14:textId="77777777" w:rsidR="00E92CBF" w:rsidRPr="00F11966" w:rsidRDefault="00E92CBF" w:rsidP="00E92CBF">
      <w:pPr>
        <w:pStyle w:val="PL"/>
        <w:rPr>
          <w:lang w:val="en-US"/>
        </w:rPr>
      </w:pPr>
      <w:r w:rsidRPr="00F11966">
        <w:rPr>
          <w:lang w:val="en-US"/>
        </w:rPr>
        <w:t xml:space="preserve">        ueLocationTimestamp:</w:t>
      </w:r>
    </w:p>
    <w:p w14:paraId="5BAC92A1" w14:textId="77777777" w:rsidR="00E92CBF" w:rsidRPr="00F11966" w:rsidRDefault="00E92CBF" w:rsidP="00E92CBF">
      <w:pPr>
        <w:pStyle w:val="PL"/>
        <w:rPr>
          <w:lang w:val="en-US"/>
        </w:rPr>
      </w:pPr>
      <w:r w:rsidRPr="00F11966">
        <w:rPr>
          <w:lang w:val="en-US"/>
        </w:rPr>
        <w:t xml:space="preserve">          $ref: '#/components/schemas/DateTime'</w:t>
      </w:r>
    </w:p>
    <w:p w14:paraId="06820395" w14:textId="77777777" w:rsidR="00E92CBF" w:rsidRPr="00F11966" w:rsidRDefault="00E92CBF" w:rsidP="00E92CBF">
      <w:pPr>
        <w:pStyle w:val="PL"/>
        <w:rPr>
          <w:lang w:val="en-US"/>
        </w:rPr>
      </w:pPr>
      <w:r w:rsidRPr="00F11966">
        <w:rPr>
          <w:lang w:val="en-US"/>
        </w:rPr>
        <w:t xml:space="preserve">        geographicalInformation:</w:t>
      </w:r>
    </w:p>
    <w:p w14:paraId="44D01D7B" w14:textId="77777777" w:rsidR="00E92CBF" w:rsidRPr="00F11966" w:rsidRDefault="00E92CBF" w:rsidP="00E92CBF">
      <w:pPr>
        <w:pStyle w:val="PL"/>
        <w:rPr>
          <w:lang w:val="en-US"/>
        </w:rPr>
      </w:pPr>
      <w:r w:rsidRPr="00F11966">
        <w:rPr>
          <w:lang w:val="en-US"/>
        </w:rPr>
        <w:t xml:space="preserve">          type: string</w:t>
      </w:r>
    </w:p>
    <w:p w14:paraId="7F07D3EB" w14:textId="77777777" w:rsidR="00E92CBF" w:rsidRPr="00F11966" w:rsidRDefault="00E92CBF" w:rsidP="00E92CBF">
      <w:pPr>
        <w:pStyle w:val="PL"/>
        <w:rPr>
          <w:lang w:val="en-US"/>
        </w:rPr>
      </w:pPr>
      <w:r w:rsidRPr="00F11966">
        <w:rPr>
          <w:lang w:val="en-US"/>
        </w:rPr>
        <w:t xml:space="preserve">          pattern: '^[0-9A-F]{16}$'</w:t>
      </w:r>
    </w:p>
    <w:p w14:paraId="36C35F72" w14:textId="77777777" w:rsidR="00615F32" w:rsidRDefault="00615F32" w:rsidP="00615F32">
      <w:pPr>
        <w:pStyle w:val="PL"/>
      </w:pPr>
      <w:r>
        <w:t xml:space="preserve">  </w:t>
      </w:r>
      <w:r w:rsidRPr="00F11966">
        <w:t xml:space="preserve">      </w:t>
      </w:r>
      <w:r>
        <w:t xml:space="preserve">  </w:t>
      </w:r>
      <w:r w:rsidRPr="00F11966">
        <w:t>description:</w:t>
      </w:r>
      <w:r>
        <w:t xml:space="preserve"> </w:t>
      </w:r>
      <w:r w:rsidRPr="00F11966">
        <w:rPr>
          <w:rFonts w:cs="Arial"/>
          <w:szCs w:val="18"/>
        </w:rPr>
        <w:t>Refer to geographical Information.See 3GPP</w:t>
      </w:r>
      <w:r>
        <w:rPr>
          <w:rFonts w:cs="Arial"/>
          <w:szCs w:val="18"/>
        </w:rPr>
        <w:t xml:space="preserve"> </w:t>
      </w:r>
      <w:r w:rsidRPr="00F11966">
        <w:rPr>
          <w:rFonts w:cs="Arial"/>
          <w:szCs w:val="18"/>
        </w:rPr>
        <w:t>TS</w:t>
      </w:r>
      <w:r>
        <w:rPr>
          <w:rFonts w:cs="Arial"/>
          <w:szCs w:val="18"/>
        </w:rPr>
        <w:t xml:space="preserve"> </w:t>
      </w:r>
      <w:r w:rsidRPr="00F11966">
        <w:rPr>
          <w:rFonts w:cs="Arial"/>
          <w:szCs w:val="18"/>
        </w:rPr>
        <w:t>23.032 clause</w:t>
      </w:r>
      <w:r>
        <w:rPr>
          <w:rFonts w:cs="Arial"/>
          <w:szCs w:val="18"/>
        </w:rPr>
        <w:t xml:space="preserve"> </w:t>
      </w:r>
      <w:r w:rsidRPr="00F11966">
        <w:rPr>
          <w:rFonts w:cs="Arial"/>
          <w:szCs w:val="18"/>
        </w:rPr>
        <w:t>7.3.2. Only the description of an ellipsoid point with uncertainty circle is allowed to be used.</w:t>
      </w:r>
    </w:p>
    <w:p w14:paraId="6A59CF36" w14:textId="77777777" w:rsidR="00E92CBF" w:rsidRPr="00F11966" w:rsidRDefault="00E92CBF" w:rsidP="00E92CBF">
      <w:pPr>
        <w:pStyle w:val="PL"/>
        <w:rPr>
          <w:lang w:val="en-US"/>
        </w:rPr>
      </w:pPr>
      <w:r w:rsidRPr="00F11966">
        <w:rPr>
          <w:lang w:val="en-US"/>
        </w:rPr>
        <w:t xml:space="preserve">        geodeticInformation:</w:t>
      </w:r>
    </w:p>
    <w:p w14:paraId="126F39BD" w14:textId="77777777" w:rsidR="00E92CBF" w:rsidRPr="00F11966" w:rsidRDefault="00E92CBF" w:rsidP="00E92CBF">
      <w:pPr>
        <w:pStyle w:val="PL"/>
        <w:rPr>
          <w:lang w:val="en-US"/>
        </w:rPr>
      </w:pPr>
      <w:r w:rsidRPr="00F11966">
        <w:rPr>
          <w:lang w:val="en-US"/>
        </w:rPr>
        <w:t xml:space="preserve">          type: string</w:t>
      </w:r>
    </w:p>
    <w:p w14:paraId="5006C972" w14:textId="77777777" w:rsidR="00E92CBF" w:rsidRPr="00F11966" w:rsidRDefault="00E92CBF" w:rsidP="00E92CBF">
      <w:pPr>
        <w:pStyle w:val="PL"/>
        <w:rPr>
          <w:lang w:val="en-US"/>
        </w:rPr>
      </w:pPr>
      <w:r w:rsidRPr="00F11966">
        <w:rPr>
          <w:lang w:val="en-US"/>
        </w:rPr>
        <w:t xml:space="preserve">          pattern: '^[0-9A-F]{20}$'</w:t>
      </w:r>
    </w:p>
    <w:p w14:paraId="01ABB3CD" w14:textId="77777777" w:rsidR="00615F32" w:rsidRDefault="00615F32" w:rsidP="00615F32">
      <w:pPr>
        <w:pStyle w:val="PL"/>
      </w:pPr>
      <w:r>
        <w:t xml:space="preserve">  </w:t>
      </w:r>
      <w:r w:rsidRPr="00F11966">
        <w:t xml:space="preserve">      </w:t>
      </w:r>
      <w:r>
        <w:t xml:space="preserve">  </w:t>
      </w:r>
      <w:r w:rsidRPr="00F11966">
        <w:t>description:</w:t>
      </w:r>
      <w:r>
        <w:t xml:space="preserve"> </w:t>
      </w:r>
      <w:r w:rsidRPr="00F11966">
        <w:rPr>
          <w:rFonts w:cs="Arial"/>
          <w:szCs w:val="18"/>
        </w:rPr>
        <w:t>Refers to Calling Geodetic Location.</w:t>
      </w:r>
      <w:r>
        <w:rPr>
          <w:rFonts w:cs="Arial"/>
          <w:szCs w:val="18"/>
        </w:rPr>
        <w:t xml:space="preserve">See ITU-T Recommendation </w:t>
      </w:r>
      <w:r w:rsidRPr="00F11966">
        <w:rPr>
          <w:rFonts w:cs="Arial"/>
          <w:szCs w:val="18"/>
        </w:rPr>
        <w:t>Q.763</w:t>
      </w:r>
      <w:r>
        <w:rPr>
          <w:rFonts w:cs="Arial"/>
          <w:szCs w:val="18"/>
        </w:rPr>
        <w:t xml:space="preserve"> </w:t>
      </w:r>
      <w:r w:rsidRPr="00F11966">
        <w:rPr>
          <w:rFonts w:cs="Arial"/>
          <w:szCs w:val="18"/>
        </w:rPr>
        <w:t>(1999) clause</w:t>
      </w:r>
      <w:r>
        <w:rPr>
          <w:rFonts w:cs="Arial"/>
          <w:szCs w:val="18"/>
        </w:rPr>
        <w:t xml:space="preserve"> </w:t>
      </w:r>
      <w:r w:rsidRPr="00F11966">
        <w:rPr>
          <w:rFonts w:cs="Arial"/>
          <w:szCs w:val="18"/>
        </w:rPr>
        <w:t>3.88.2. Only the description of an ellipsoid point with uncertainty circle is allowed to be used.</w:t>
      </w:r>
    </w:p>
    <w:p w14:paraId="2F6B06B0" w14:textId="77777777" w:rsidR="00E92CBF" w:rsidRPr="00F11966" w:rsidRDefault="00E92CBF" w:rsidP="00E92CBF">
      <w:pPr>
        <w:pStyle w:val="PL"/>
        <w:rPr>
          <w:lang w:val="en-US"/>
        </w:rPr>
      </w:pPr>
      <w:r w:rsidRPr="00F11966">
        <w:rPr>
          <w:lang w:val="en-US"/>
        </w:rPr>
        <w:t xml:space="preserve">    CellGlobalId:</w:t>
      </w:r>
    </w:p>
    <w:p w14:paraId="2A2F9DF8" w14:textId="77777777" w:rsidR="003E6516" w:rsidRDefault="003E6516" w:rsidP="003E6516">
      <w:pPr>
        <w:pStyle w:val="PL"/>
      </w:pPr>
      <w:r w:rsidRPr="00F11966">
        <w:t xml:space="preserve">    </w:t>
      </w:r>
      <w:r>
        <w:t xml:space="preserve"> </w:t>
      </w:r>
      <w:r w:rsidRPr="00F11966">
        <w:t xml:space="preserve"> description: </w:t>
      </w:r>
      <w:r>
        <w:t xml:space="preserve">Contains a </w:t>
      </w:r>
      <w:r>
        <w:rPr>
          <w:rFonts w:cs="Arial"/>
          <w:szCs w:val="18"/>
        </w:rPr>
        <w:t>Cell Global Identification as defined in 3GPP TS 23.003, clause 4.3.1.</w:t>
      </w:r>
    </w:p>
    <w:p w14:paraId="37EC5379" w14:textId="77777777" w:rsidR="00E92CBF" w:rsidRPr="00F11966" w:rsidRDefault="00E92CBF" w:rsidP="00E92CBF">
      <w:pPr>
        <w:pStyle w:val="PL"/>
        <w:rPr>
          <w:lang w:val="en-US"/>
        </w:rPr>
      </w:pPr>
      <w:r w:rsidRPr="00F11966">
        <w:rPr>
          <w:lang w:val="en-US"/>
        </w:rPr>
        <w:t xml:space="preserve">      type: object</w:t>
      </w:r>
    </w:p>
    <w:p w14:paraId="004B1204" w14:textId="77777777" w:rsidR="00E92CBF" w:rsidRPr="00F11966" w:rsidRDefault="00E92CBF" w:rsidP="00E92CBF">
      <w:pPr>
        <w:pStyle w:val="PL"/>
        <w:rPr>
          <w:lang w:val="en-US"/>
        </w:rPr>
      </w:pPr>
      <w:r w:rsidRPr="00F11966">
        <w:rPr>
          <w:lang w:val="en-US"/>
        </w:rPr>
        <w:t xml:space="preserve">      required:</w:t>
      </w:r>
    </w:p>
    <w:p w14:paraId="5AFEDAC0" w14:textId="77777777" w:rsidR="00E92CBF" w:rsidRPr="00F11966" w:rsidRDefault="00E92CBF" w:rsidP="00E92CBF">
      <w:pPr>
        <w:pStyle w:val="PL"/>
        <w:rPr>
          <w:lang w:val="en-US"/>
        </w:rPr>
      </w:pPr>
      <w:r w:rsidRPr="00F11966">
        <w:rPr>
          <w:lang w:val="en-US"/>
        </w:rPr>
        <w:t xml:space="preserve">        - plmnId</w:t>
      </w:r>
    </w:p>
    <w:p w14:paraId="7E1AD389" w14:textId="77777777" w:rsidR="00E92CBF" w:rsidRPr="00F11966" w:rsidRDefault="00E92CBF" w:rsidP="00E92CBF">
      <w:pPr>
        <w:pStyle w:val="PL"/>
        <w:rPr>
          <w:lang w:val="en-US"/>
        </w:rPr>
      </w:pPr>
      <w:r w:rsidRPr="00F11966">
        <w:rPr>
          <w:lang w:val="en-US"/>
        </w:rPr>
        <w:t xml:space="preserve">        - lac</w:t>
      </w:r>
    </w:p>
    <w:p w14:paraId="66322A8D" w14:textId="77777777" w:rsidR="00E92CBF" w:rsidRPr="00F11966" w:rsidRDefault="00E92CBF" w:rsidP="00E92CBF">
      <w:pPr>
        <w:pStyle w:val="PL"/>
        <w:rPr>
          <w:lang w:val="en-US"/>
        </w:rPr>
      </w:pPr>
      <w:r w:rsidRPr="00F11966">
        <w:rPr>
          <w:lang w:val="en-US"/>
        </w:rPr>
        <w:t xml:space="preserve">        - cellId</w:t>
      </w:r>
    </w:p>
    <w:p w14:paraId="2D973FC3" w14:textId="77777777" w:rsidR="00E92CBF" w:rsidRPr="00F11966" w:rsidRDefault="00E92CBF" w:rsidP="00E92CBF">
      <w:pPr>
        <w:pStyle w:val="PL"/>
        <w:rPr>
          <w:lang w:val="en-US"/>
        </w:rPr>
      </w:pPr>
      <w:r w:rsidRPr="00F11966">
        <w:rPr>
          <w:lang w:val="en-US"/>
        </w:rPr>
        <w:t xml:space="preserve">      properties:</w:t>
      </w:r>
    </w:p>
    <w:p w14:paraId="1E75DBD5" w14:textId="77777777" w:rsidR="00E92CBF" w:rsidRPr="00F11966" w:rsidRDefault="00E92CBF" w:rsidP="00E92CBF">
      <w:pPr>
        <w:pStyle w:val="PL"/>
        <w:rPr>
          <w:lang w:val="en-US"/>
        </w:rPr>
      </w:pPr>
      <w:r w:rsidRPr="00F11966">
        <w:rPr>
          <w:lang w:val="en-US"/>
        </w:rPr>
        <w:t xml:space="preserve">        plmnId:</w:t>
      </w:r>
    </w:p>
    <w:p w14:paraId="2A7F3280" w14:textId="77777777" w:rsidR="00E92CBF" w:rsidRPr="00F11966" w:rsidRDefault="00E92CBF" w:rsidP="00E92CBF">
      <w:pPr>
        <w:pStyle w:val="PL"/>
        <w:rPr>
          <w:lang w:val="en-US"/>
        </w:rPr>
      </w:pPr>
      <w:r w:rsidRPr="00F11966">
        <w:rPr>
          <w:lang w:val="en-US"/>
        </w:rPr>
        <w:t xml:space="preserve">          $ref: '#/components/schemas/PlmnId'</w:t>
      </w:r>
    </w:p>
    <w:p w14:paraId="6CC13436" w14:textId="77777777" w:rsidR="00E92CBF" w:rsidRPr="00F11966" w:rsidRDefault="00E92CBF" w:rsidP="00E92CBF">
      <w:pPr>
        <w:pStyle w:val="PL"/>
        <w:rPr>
          <w:lang w:val="en-US"/>
        </w:rPr>
      </w:pPr>
      <w:r w:rsidRPr="00F11966">
        <w:rPr>
          <w:lang w:val="en-US"/>
        </w:rPr>
        <w:t xml:space="preserve">        lac:</w:t>
      </w:r>
    </w:p>
    <w:p w14:paraId="4AFCE20B" w14:textId="77777777" w:rsidR="00E92CBF" w:rsidRPr="00F11966" w:rsidRDefault="00E92CBF" w:rsidP="00E92CBF">
      <w:pPr>
        <w:pStyle w:val="PL"/>
        <w:rPr>
          <w:lang w:val="en-US"/>
        </w:rPr>
      </w:pPr>
      <w:r w:rsidRPr="00F11966">
        <w:rPr>
          <w:lang w:val="en-US"/>
        </w:rPr>
        <w:t xml:space="preserve">          type: string</w:t>
      </w:r>
    </w:p>
    <w:p w14:paraId="46DAF47A" w14:textId="77777777" w:rsidR="00884EE9" w:rsidRPr="00F11966" w:rsidRDefault="00884EE9" w:rsidP="00884EE9">
      <w:pPr>
        <w:pStyle w:val="PL"/>
      </w:pPr>
      <w:r w:rsidRPr="00F11966">
        <w:rPr>
          <w:lang w:val="en-US"/>
        </w:rPr>
        <w:t xml:space="preserve">          pattern: '^[A-Fa-f0-9]</w:t>
      </w:r>
      <w:r>
        <w:rPr>
          <w:lang w:val="en-US"/>
        </w:rPr>
        <w:t>{4}</w:t>
      </w:r>
      <w:r w:rsidRPr="00F11966">
        <w:rPr>
          <w:lang w:val="en-US"/>
        </w:rPr>
        <w:t>$'</w:t>
      </w:r>
    </w:p>
    <w:p w14:paraId="6278A586" w14:textId="77777777" w:rsidR="00E92CBF" w:rsidRPr="00F11966" w:rsidRDefault="00E92CBF" w:rsidP="00E92CBF">
      <w:pPr>
        <w:pStyle w:val="PL"/>
        <w:rPr>
          <w:lang w:val="en-US"/>
        </w:rPr>
      </w:pPr>
      <w:r w:rsidRPr="00F11966">
        <w:rPr>
          <w:lang w:val="en-US"/>
        </w:rPr>
        <w:t xml:space="preserve">        cellId:</w:t>
      </w:r>
    </w:p>
    <w:p w14:paraId="4972E43D" w14:textId="77777777" w:rsidR="00E92CBF" w:rsidRPr="00F11966" w:rsidRDefault="00E92CBF" w:rsidP="00E92CBF">
      <w:pPr>
        <w:pStyle w:val="PL"/>
        <w:rPr>
          <w:lang w:val="en-US"/>
        </w:rPr>
      </w:pPr>
      <w:r w:rsidRPr="00F11966">
        <w:rPr>
          <w:lang w:val="en-US"/>
        </w:rPr>
        <w:t xml:space="preserve">          type: string</w:t>
      </w:r>
    </w:p>
    <w:p w14:paraId="57AADAD7" w14:textId="4F3BAAC0" w:rsidR="00E92CBF" w:rsidRPr="00F11966" w:rsidRDefault="00E92CBF" w:rsidP="00E92CBF">
      <w:pPr>
        <w:pStyle w:val="PL"/>
      </w:pPr>
      <w:r w:rsidRPr="00F11966">
        <w:rPr>
          <w:lang w:val="en-US"/>
        </w:rPr>
        <w:t xml:space="preserve">          pattern: '^[A-Fa-f0-9]</w:t>
      </w:r>
      <w:r w:rsidR="00884EE9">
        <w:rPr>
          <w:lang w:val="en-US"/>
        </w:rPr>
        <w:t>{4}</w:t>
      </w:r>
      <w:r w:rsidRPr="00F11966">
        <w:rPr>
          <w:lang w:val="en-US"/>
        </w:rPr>
        <w:t>$'</w:t>
      </w:r>
    </w:p>
    <w:p w14:paraId="509A4C69" w14:textId="77777777" w:rsidR="00E92CBF" w:rsidRPr="00F11966" w:rsidRDefault="00E92CBF" w:rsidP="00E92CBF">
      <w:pPr>
        <w:pStyle w:val="PL"/>
        <w:rPr>
          <w:lang w:val="en-US"/>
        </w:rPr>
      </w:pPr>
      <w:r w:rsidRPr="00F11966">
        <w:rPr>
          <w:lang w:val="en-US"/>
        </w:rPr>
        <w:lastRenderedPageBreak/>
        <w:t xml:space="preserve">    ServiceAreaId:</w:t>
      </w:r>
    </w:p>
    <w:p w14:paraId="6543B5BE" w14:textId="77777777" w:rsidR="00975077" w:rsidRDefault="00975077" w:rsidP="00975077">
      <w:pPr>
        <w:pStyle w:val="PL"/>
      </w:pPr>
      <w:r w:rsidRPr="00F11966">
        <w:t xml:space="preserve">    </w:t>
      </w:r>
      <w:r>
        <w:t xml:space="preserve"> </w:t>
      </w:r>
      <w:r w:rsidRPr="00F11966">
        <w:t xml:space="preserve"> description: </w:t>
      </w:r>
      <w:r>
        <w:t xml:space="preserve">Contains a </w:t>
      </w:r>
      <w:r>
        <w:rPr>
          <w:rFonts w:cs="Arial"/>
          <w:szCs w:val="18"/>
        </w:rPr>
        <w:t>Service Area Identifier as defined in 3GPP TS 23.003, clause 12.5.</w:t>
      </w:r>
    </w:p>
    <w:p w14:paraId="4A723DF9" w14:textId="77777777" w:rsidR="00E92CBF" w:rsidRPr="00F11966" w:rsidRDefault="00E92CBF" w:rsidP="00E92CBF">
      <w:pPr>
        <w:pStyle w:val="PL"/>
        <w:rPr>
          <w:lang w:val="en-US"/>
        </w:rPr>
      </w:pPr>
      <w:r w:rsidRPr="00F11966">
        <w:rPr>
          <w:lang w:val="en-US"/>
        </w:rPr>
        <w:t xml:space="preserve">      type: object</w:t>
      </w:r>
    </w:p>
    <w:p w14:paraId="1BC04D87" w14:textId="77777777" w:rsidR="00E92CBF" w:rsidRPr="00F11966" w:rsidRDefault="00E92CBF" w:rsidP="00E92CBF">
      <w:pPr>
        <w:pStyle w:val="PL"/>
        <w:rPr>
          <w:lang w:val="en-US"/>
        </w:rPr>
      </w:pPr>
      <w:r w:rsidRPr="00F11966">
        <w:rPr>
          <w:lang w:val="en-US"/>
        </w:rPr>
        <w:t xml:space="preserve">      required:</w:t>
      </w:r>
    </w:p>
    <w:p w14:paraId="3B6B063D" w14:textId="77777777" w:rsidR="00E92CBF" w:rsidRPr="00F11966" w:rsidRDefault="00E92CBF" w:rsidP="00E92CBF">
      <w:pPr>
        <w:pStyle w:val="PL"/>
        <w:rPr>
          <w:lang w:val="en-US"/>
        </w:rPr>
      </w:pPr>
      <w:r w:rsidRPr="00F11966">
        <w:rPr>
          <w:lang w:val="en-US"/>
        </w:rPr>
        <w:t xml:space="preserve">        - plmnId</w:t>
      </w:r>
    </w:p>
    <w:p w14:paraId="13DB35F8" w14:textId="77777777" w:rsidR="00E92CBF" w:rsidRPr="00F11966" w:rsidRDefault="00E92CBF" w:rsidP="00E92CBF">
      <w:pPr>
        <w:pStyle w:val="PL"/>
        <w:rPr>
          <w:lang w:val="en-US"/>
        </w:rPr>
      </w:pPr>
      <w:r w:rsidRPr="00F11966">
        <w:rPr>
          <w:lang w:val="en-US"/>
        </w:rPr>
        <w:t xml:space="preserve">        - lac</w:t>
      </w:r>
    </w:p>
    <w:p w14:paraId="5BB21C78" w14:textId="77777777" w:rsidR="00E92CBF" w:rsidRPr="00F11966" w:rsidRDefault="00E92CBF" w:rsidP="00E92CBF">
      <w:pPr>
        <w:pStyle w:val="PL"/>
        <w:rPr>
          <w:lang w:val="en-US"/>
        </w:rPr>
      </w:pPr>
      <w:r w:rsidRPr="00F11966">
        <w:rPr>
          <w:lang w:val="en-US"/>
        </w:rPr>
        <w:t xml:space="preserve">        - sac</w:t>
      </w:r>
    </w:p>
    <w:p w14:paraId="5AFB1C55" w14:textId="77777777" w:rsidR="00E92CBF" w:rsidRPr="00F11966" w:rsidRDefault="00E92CBF" w:rsidP="00E92CBF">
      <w:pPr>
        <w:pStyle w:val="PL"/>
        <w:rPr>
          <w:lang w:val="en-US"/>
        </w:rPr>
      </w:pPr>
      <w:r w:rsidRPr="00F11966">
        <w:rPr>
          <w:lang w:val="en-US"/>
        </w:rPr>
        <w:t xml:space="preserve">      properties:</w:t>
      </w:r>
    </w:p>
    <w:p w14:paraId="6E7AC291" w14:textId="77777777" w:rsidR="00E92CBF" w:rsidRPr="00F11966" w:rsidRDefault="00E92CBF" w:rsidP="00E92CBF">
      <w:pPr>
        <w:pStyle w:val="PL"/>
        <w:rPr>
          <w:lang w:val="en-US"/>
        </w:rPr>
      </w:pPr>
      <w:r w:rsidRPr="00F11966">
        <w:rPr>
          <w:lang w:val="en-US"/>
        </w:rPr>
        <w:t xml:space="preserve">        plmnId:</w:t>
      </w:r>
    </w:p>
    <w:p w14:paraId="76871EC5" w14:textId="77777777" w:rsidR="00E92CBF" w:rsidRPr="00F11966" w:rsidRDefault="00E92CBF" w:rsidP="00E92CBF">
      <w:pPr>
        <w:pStyle w:val="PL"/>
        <w:rPr>
          <w:lang w:val="en-US"/>
        </w:rPr>
      </w:pPr>
      <w:r w:rsidRPr="00F11966">
        <w:rPr>
          <w:lang w:val="en-US"/>
        </w:rPr>
        <w:t xml:space="preserve">          $ref: '#/components/schemas/PlmnId'</w:t>
      </w:r>
    </w:p>
    <w:p w14:paraId="38B47390" w14:textId="77777777" w:rsidR="00E92CBF" w:rsidRPr="00F11966" w:rsidRDefault="00E92CBF" w:rsidP="00E92CBF">
      <w:pPr>
        <w:pStyle w:val="PL"/>
        <w:rPr>
          <w:lang w:val="en-US"/>
        </w:rPr>
      </w:pPr>
      <w:r w:rsidRPr="00F11966">
        <w:rPr>
          <w:lang w:val="en-US"/>
        </w:rPr>
        <w:t xml:space="preserve">        lac:</w:t>
      </w:r>
    </w:p>
    <w:p w14:paraId="7DC228DC" w14:textId="77777777" w:rsidR="00E92CBF" w:rsidRPr="00F11966" w:rsidRDefault="00E92CBF" w:rsidP="00E92CBF">
      <w:pPr>
        <w:pStyle w:val="PL"/>
        <w:rPr>
          <w:lang w:val="en-US"/>
        </w:rPr>
      </w:pPr>
      <w:r w:rsidRPr="00F11966">
        <w:rPr>
          <w:lang w:val="en-US"/>
        </w:rPr>
        <w:t xml:space="preserve">          type: string</w:t>
      </w:r>
    </w:p>
    <w:p w14:paraId="1CA6800D" w14:textId="5ED52C08" w:rsidR="00E92CBF" w:rsidRPr="00F11966" w:rsidRDefault="00E92CBF" w:rsidP="00E92CBF">
      <w:pPr>
        <w:pStyle w:val="PL"/>
      </w:pPr>
      <w:r w:rsidRPr="00F11966">
        <w:rPr>
          <w:lang w:val="en-US"/>
        </w:rPr>
        <w:t xml:space="preserve">          pattern: '^[A-Fa-f0-9]</w:t>
      </w:r>
      <w:r w:rsidR="00884EE9">
        <w:rPr>
          <w:lang w:val="en-US"/>
        </w:rPr>
        <w:t>{4}</w:t>
      </w:r>
      <w:r w:rsidRPr="00F11966">
        <w:rPr>
          <w:lang w:val="en-US"/>
        </w:rPr>
        <w:t>$'</w:t>
      </w:r>
    </w:p>
    <w:p w14:paraId="3266E736" w14:textId="77777777" w:rsidR="00736549" w:rsidRDefault="00736549" w:rsidP="00736549">
      <w:pPr>
        <w:pStyle w:val="PL"/>
      </w:pPr>
      <w:r>
        <w:t xml:space="preserve">  </w:t>
      </w:r>
      <w:r w:rsidRPr="00F11966">
        <w:t xml:space="preserve">      </w:t>
      </w:r>
      <w:r>
        <w:t xml:space="preserve">  </w:t>
      </w:r>
      <w:r w:rsidRPr="00F11966">
        <w:t>description:</w:t>
      </w:r>
      <w:r>
        <w:t xml:space="preserve"> </w:t>
      </w:r>
      <w:r w:rsidRPr="00F11966">
        <w:rPr>
          <w:rFonts w:cs="Arial"/>
          <w:szCs w:val="18"/>
        </w:rPr>
        <w:t>Location Area Code</w:t>
      </w:r>
      <w:r>
        <w:rPr>
          <w:rFonts w:cs="Arial"/>
          <w:szCs w:val="18"/>
        </w:rPr>
        <w:t>.</w:t>
      </w:r>
    </w:p>
    <w:p w14:paraId="3A8B3D94" w14:textId="77777777" w:rsidR="00E92CBF" w:rsidRPr="00F11966" w:rsidRDefault="00E92CBF" w:rsidP="00E92CBF">
      <w:pPr>
        <w:pStyle w:val="PL"/>
        <w:rPr>
          <w:lang w:val="en-US"/>
        </w:rPr>
      </w:pPr>
      <w:r w:rsidRPr="00F11966">
        <w:rPr>
          <w:lang w:val="en-US"/>
        </w:rPr>
        <w:t xml:space="preserve">        sac:</w:t>
      </w:r>
    </w:p>
    <w:p w14:paraId="0AC61BDA" w14:textId="77777777" w:rsidR="00E92CBF" w:rsidRPr="00F11966" w:rsidRDefault="00E92CBF" w:rsidP="00E92CBF">
      <w:pPr>
        <w:pStyle w:val="PL"/>
        <w:rPr>
          <w:lang w:val="en-US"/>
        </w:rPr>
      </w:pPr>
      <w:r w:rsidRPr="00F11966">
        <w:rPr>
          <w:lang w:val="en-US"/>
        </w:rPr>
        <w:t xml:space="preserve">          type: string</w:t>
      </w:r>
    </w:p>
    <w:p w14:paraId="6D273FCD" w14:textId="72291FC6" w:rsidR="00E92CBF" w:rsidRPr="00F11966" w:rsidRDefault="00E92CBF" w:rsidP="00E92CBF">
      <w:pPr>
        <w:pStyle w:val="PL"/>
      </w:pPr>
      <w:r w:rsidRPr="00F11966">
        <w:rPr>
          <w:lang w:val="en-US"/>
        </w:rPr>
        <w:t xml:space="preserve">          pattern: '^[A-Fa-f0-9]</w:t>
      </w:r>
      <w:r w:rsidR="00884EE9">
        <w:rPr>
          <w:lang w:val="en-US"/>
        </w:rPr>
        <w:t>{4}</w:t>
      </w:r>
      <w:r w:rsidRPr="00F11966">
        <w:rPr>
          <w:lang w:val="en-US"/>
        </w:rPr>
        <w:t>$'</w:t>
      </w:r>
    </w:p>
    <w:p w14:paraId="6F1EA578" w14:textId="77777777" w:rsidR="00736549" w:rsidRDefault="00736549" w:rsidP="00736549">
      <w:pPr>
        <w:pStyle w:val="PL"/>
      </w:pPr>
      <w:r>
        <w:t xml:space="preserve">  </w:t>
      </w:r>
      <w:r w:rsidRPr="00F11966">
        <w:t xml:space="preserve">      </w:t>
      </w:r>
      <w:r>
        <w:t xml:space="preserve">  </w:t>
      </w:r>
      <w:r w:rsidRPr="00F11966">
        <w:t>description:</w:t>
      </w:r>
      <w:r>
        <w:t xml:space="preserve"> </w:t>
      </w:r>
      <w:r w:rsidRPr="00F11966">
        <w:rPr>
          <w:rFonts w:cs="Arial"/>
          <w:szCs w:val="18"/>
        </w:rPr>
        <w:t>Service Area Code</w:t>
      </w:r>
      <w:r>
        <w:rPr>
          <w:rFonts w:cs="Arial"/>
          <w:szCs w:val="18"/>
        </w:rPr>
        <w:t>.</w:t>
      </w:r>
    </w:p>
    <w:p w14:paraId="15C791DD" w14:textId="77777777" w:rsidR="00E92CBF" w:rsidRPr="00F11966" w:rsidRDefault="00E92CBF" w:rsidP="00E92CBF">
      <w:pPr>
        <w:pStyle w:val="PL"/>
        <w:rPr>
          <w:lang w:val="en-US"/>
        </w:rPr>
      </w:pPr>
      <w:r w:rsidRPr="00F11966">
        <w:rPr>
          <w:lang w:val="en-US"/>
        </w:rPr>
        <w:t xml:space="preserve">    LocationAreaId:</w:t>
      </w:r>
    </w:p>
    <w:p w14:paraId="6997811C" w14:textId="77777777" w:rsidR="003E6516" w:rsidRDefault="003E6516" w:rsidP="003E6516">
      <w:pPr>
        <w:pStyle w:val="PL"/>
      </w:pPr>
      <w:r w:rsidRPr="00F11966">
        <w:t xml:space="preserve">    </w:t>
      </w:r>
      <w:r>
        <w:t xml:space="preserve">  description: Contains a </w:t>
      </w:r>
      <w:r>
        <w:rPr>
          <w:rFonts w:cs="Arial"/>
          <w:szCs w:val="18"/>
        </w:rPr>
        <w:t>Location area identification as defined in 3GPP TS 23.003, clause 4.1.</w:t>
      </w:r>
    </w:p>
    <w:p w14:paraId="24337E77" w14:textId="77777777" w:rsidR="00E92CBF" w:rsidRPr="00F11966" w:rsidRDefault="00E92CBF" w:rsidP="00E92CBF">
      <w:pPr>
        <w:pStyle w:val="PL"/>
        <w:rPr>
          <w:lang w:val="en-US"/>
        </w:rPr>
      </w:pPr>
      <w:r w:rsidRPr="00F11966">
        <w:rPr>
          <w:lang w:val="en-US"/>
        </w:rPr>
        <w:t xml:space="preserve">      type: object</w:t>
      </w:r>
    </w:p>
    <w:p w14:paraId="66875107" w14:textId="77777777" w:rsidR="00E92CBF" w:rsidRPr="00F11966" w:rsidRDefault="00E92CBF" w:rsidP="00E92CBF">
      <w:pPr>
        <w:pStyle w:val="PL"/>
        <w:rPr>
          <w:lang w:val="en-US"/>
        </w:rPr>
      </w:pPr>
      <w:r w:rsidRPr="00F11966">
        <w:rPr>
          <w:lang w:val="en-US"/>
        </w:rPr>
        <w:t xml:space="preserve">      required:</w:t>
      </w:r>
    </w:p>
    <w:p w14:paraId="703C636A" w14:textId="77777777" w:rsidR="00E92CBF" w:rsidRPr="00F11966" w:rsidRDefault="00E92CBF" w:rsidP="00E92CBF">
      <w:pPr>
        <w:pStyle w:val="PL"/>
        <w:rPr>
          <w:lang w:val="en-US"/>
        </w:rPr>
      </w:pPr>
      <w:r w:rsidRPr="00F11966">
        <w:rPr>
          <w:lang w:val="en-US"/>
        </w:rPr>
        <w:t xml:space="preserve">        - plmnId</w:t>
      </w:r>
    </w:p>
    <w:p w14:paraId="57BECC99" w14:textId="77777777" w:rsidR="00E92CBF" w:rsidRPr="00F11966" w:rsidRDefault="00E92CBF" w:rsidP="00E92CBF">
      <w:pPr>
        <w:pStyle w:val="PL"/>
        <w:rPr>
          <w:lang w:val="en-US"/>
        </w:rPr>
      </w:pPr>
      <w:r w:rsidRPr="00F11966">
        <w:rPr>
          <w:lang w:val="en-US"/>
        </w:rPr>
        <w:t xml:space="preserve">        - lac</w:t>
      </w:r>
    </w:p>
    <w:p w14:paraId="4DBBE36C" w14:textId="77777777" w:rsidR="00E92CBF" w:rsidRPr="00F11966" w:rsidRDefault="00E92CBF" w:rsidP="00E92CBF">
      <w:pPr>
        <w:pStyle w:val="PL"/>
        <w:rPr>
          <w:lang w:val="en-US"/>
        </w:rPr>
      </w:pPr>
      <w:r w:rsidRPr="00F11966">
        <w:rPr>
          <w:lang w:val="en-US"/>
        </w:rPr>
        <w:t xml:space="preserve">      properties:</w:t>
      </w:r>
    </w:p>
    <w:p w14:paraId="3C1077E8" w14:textId="77777777" w:rsidR="00E92CBF" w:rsidRPr="00F11966" w:rsidRDefault="00E92CBF" w:rsidP="00E92CBF">
      <w:pPr>
        <w:pStyle w:val="PL"/>
        <w:rPr>
          <w:lang w:val="en-US"/>
        </w:rPr>
      </w:pPr>
      <w:r w:rsidRPr="00F11966">
        <w:rPr>
          <w:lang w:val="en-US"/>
        </w:rPr>
        <w:t xml:space="preserve">        plmnId:</w:t>
      </w:r>
    </w:p>
    <w:p w14:paraId="5ED4D8AB" w14:textId="77777777" w:rsidR="00E92CBF" w:rsidRPr="00F11966" w:rsidRDefault="00E92CBF" w:rsidP="00E92CBF">
      <w:pPr>
        <w:pStyle w:val="PL"/>
        <w:rPr>
          <w:lang w:val="en-US"/>
        </w:rPr>
      </w:pPr>
      <w:r w:rsidRPr="00F11966">
        <w:rPr>
          <w:lang w:val="en-US"/>
        </w:rPr>
        <w:t xml:space="preserve">          $ref: '#/components/schemas/PlmnId'</w:t>
      </w:r>
    </w:p>
    <w:p w14:paraId="087820E5" w14:textId="6392D680" w:rsidR="00736549" w:rsidRDefault="00736549" w:rsidP="00736549">
      <w:pPr>
        <w:pStyle w:val="PL"/>
      </w:pPr>
    </w:p>
    <w:p w14:paraId="26890CB6" w14:textId="77777777" w:rsidR="00E92CBF" w:rsidRPr="00F11966" w:rsidRDefault="00E92CBF" w:rsidP="00E92CBF">
      <w:pPr>
        <w:pStyle w:val="PL"/>
        <w:rPr>
          <w:lang w:val="en-US"/>
        </w:rPr>
      </w:pPr>
      <w:r w:rsidRPr="00F11966">
        <w:rPr>
          <w:lang w:val="en-US"/>
        </w:rPr>
        <w:t xml:space="preserve">        lac:</w:t>
      </w:r>
    </w:p>
    <w:p w14:paraId="72B96DDE" w14:textId="77777777" w:rsidR="00E92CBF" w:rsidRPr="00F11966" w:rsidRDefault="00E92CBF" w:rsidP="00E92CBF">
      <w:pPr>
        <w:pStyle w:val="PL"/>
        <w:rPr>
          <w:lang w:val="en-US"/>
        </w:rPr>
      </w:pPr>
      <w:r w:rsidRPr="00F11966">
        <w:rPr>
          <w:lang w:val="en-US"/>
        </w:rPr>
        <w:t xml:space="preserve">          type: string</w:t>
      </w:r>
    </w:p>
    <w:p w14:paraId="4EB8CFFD" w14:textId="2F1B84FF" w:rsidR="00E92CBF" w:rsidRPr="00F11966" w:rsidRDefault="00E92CBF" w:rsidP="00E92CBF">
      <w:pPr>
        <w:pStyle w:val="PL"/>
      </w:pPr>
      <w:r w:rsidRPr="00F11966">
        <w:rPr>
          <w:lang w:val="en-US"/>
        </w:rPr>
        <w:t xml:space="preserve">          pattern: '^[A-Fa-f0-9]</w:t>
      </w:r>
      <w:r w:rsidR="00884EE9">
        <w:rPr>
          <w:lang w:val="en-US"/>
        </w:rPr>
        <w:t>{4}</w:t>
      </w:r>
      <w:r w:rsidRPr="00F11966">
        <w:rPr>
          <w:lang w:val="en-US"/>
        </w:rPr>
        <w:t>$'</w:t>
      </w:r>
    </w:p>
    <w:p w14:paraId="2BEF23DB" w14:textId="77777777" w:rsidR="00736549" w:rsidRDefault="00736549" w:rsidP="00736549">
      <w:pPr>
        <w:pStyle w:val="PL"/>
      </w:pPr>
      <w:r>
        <w:t xml:space="preserve">  </w:t>
      </w:r>
      <w:r w:rsidRPr="00F11966">
        <w:t xml:space="preserve">      </w:t>
      </w:r>
      <w:r>
        <w:t xml:space="preserve">  </w:t>
      </w:r>
      <w:r w:rsidRPr="00F11966">
        <w:t>description:</w:t>
      </w:r>
      <w:r>
        <w:t xml:space="preserve"> </w:t>
      </w:r>
      <w:r w:rsidRPr="00F11966">
        <w:rPr>
          <w:rFonts w:cs="Arial"/>
          <w:szCs w:val="18"/>
        </w:rPr>
        <w:t>Location Area Code</w:t>
      </w:r>
    </w:p>
    <w:p w14:paraId="230FFDF2" w14:textId="77777777" w:rsidR="00E92CBF" w:rsidRPr="00F11966" w:rsidRDefault="00E92CBF" w:rsidP="00E92CBF">
      <w:pPr>
        <w:pStyle w:val="PL"/>
        <w:rPr>
          <w:lang w:val="en-US"/>
        </w:rPr>
      </w:pPr>
      <w:r w:rsidRPr="00F11966">
        <w:rPr>
          <w:lang w:val="en-US"/>
        </w:rPr>
        <w:t xml:space="preserve">    RoutingAreaId:</w:t>
      </w:r>
    </w:p>
    <w:p w14:paraId="3C207151" w14:textId="77777777" w:rsidR="003E6516" w:rsidRDefault="003E6516" w:rsidP="003E6516">
      <w:pPr>
        <w:pStyle w:val="PL"/>
      </w:pPr>
      <w:r w:rsidRPr="00F11966">
        <w:t xml:space="preserve">    </w:t>
      </w:r>
      <w:r>
        <w:t xml:space="preserve"> </w:t>
      </w:r>
      <w:r w:rsidRPr="00F11966">
        <w:t xml:space="preserve"> description: </w:t>
      </w:r>
      <w:r>
        <w:t xml:space="preserve">Contains a </w:t>
      </w:r>
      <w:r>
        <w:rPr>
          <w:rFonts w:cs="Arial"/>
          <w:szCs w:val="18"/>
        </w:rPr>
        <w:t>Routing Area Identification as defined in 3GPP TS 23.003, clause 4.2.</w:t>
      </w:r>
    </w:p>
    <w:p w14:paraId="378DE902" w14:textId="77777777" w:rsidR="00E92CBF" w:rsidRPr="00F11966" w:rsidRDefault="00E92CBF" w:rsidP="00E92CBF">
      <w:pPr>
        <w:pStyle w:val="PL"/>
        <w:rPr>
          <w:lang w:val="en-US"/>
        </w:rPr>
      </w:pPr>
      <w:r w:rsidRPr="00F11966">
        <w:rPr>
          <w:lang w:val="en-US"/>
        </w:rPr>
        <w:t xml:space="preserve">      type: object</w:t>
      </w:r>
    </w:p>
    <w:p w14:paraId="5A30BF20" w14:textId="77777777" w:rsidR="00E92CBF" w:rsidRPr="00F11966" w:rsidRDefault="00E92CBF" w:rsidP="00E92CBF">
      <w:pPr>
        <w:pStyle w:val="PL"/>
        <w:rPr>
          <w:lang w:val="en-US"/>
        </w:rPr>
      </w:pPr>
      <w:r w:rsidRPr="00F11966">
        <w:rPr>
          <w:lang w:val="en-US"/>
        </w:rPr>
        <w:t xml:space="preserve">      required:</w:t>
      </w:r>
    </w:p>
    <w:p w14:paraId="1B2120D1" w14:textId="77777777" w:rsidR="00E92CBF" w:rsidRPr="00F11966" w:rsidRDefault="00E92CBF" w:rsidP="00E92CBF">
      <w:pPr>
        <w:pStyle w:val="PL"/>
        <w:rPr>
          <w:lang w:val="en-US"/>
        </w:rPr>
      </w:pPr>
      <w:r w:rsidRPr="00F11966">
        <w:rPr>
          <w:lang w:val="en-US"/>
        </w:rPr>
        <w:t xml:space="preserve">        - plmnId</w:t>
      </w:r>
    </w:p>
    <w:p w14:paraId="60F4C4DF" w14:textId="77777777" w:rsidR="00E92CBF" w:rsidRPr="00F11966" w:rsidRDefault="00E92CBF" w:rsidP="00E92CBF">
      <w:pPr>
        <w:pStyle w:val="PL"/>
        <w:rPr>
          <w:lang w:val="en-US"/>
        </w:rPr>
      </w:pPr>
      <w:r w:rsidRPr="00F11966">
        <w:rPr>
          <w:lang w:val="en-US"/>
        </w:rPr>
        <w:t xml:space="preserve">        - lac</w:t>
      </w:r>
    </w:p>
    <w:p w14:paraId="29317BC6" w14:textId="77777777" w:rsidR="00E92CBF" w:rsidRPr="00F11966" w:rsidRDefault="00E92CBF" w:rsidP="00E92CBF">
      <w:pPr>
        <w:pStyle w:val="PL"/>
        <w:rPr>
          <w:lang w:val="en-US"/>
        </w:rPr>
      </w:pPr>
      <w:r w:rsidRPr="00F11966">
        <w:rPr>
          <w:lang w:val="en-US"/>
        </w:rPr>
        <w:t xml:space="preserve">        - rac</w:t>
      </w:r>
    </w:p>
    <w:p w14:paraId="6A662FD2" w14:textId="77777777" w:rsidR="00E92CBF" w:rsidRPr="00F11966" w:rsidRDefault="00E92CBF" w:rsidP="00E92CBF">
      <w:pPr>
        <w:pStyle w:val="PL"/>
        <w:rPr>
          <w:lang w:val="en-US"/>
        </w:rPr>
      </w:pPr>
      <w:r w:rsidRPr="00F11966">
        <w:rPr>
          <w:lang w:val="en-US"/>
        </w:rPr>
        <w:t xml:space="preserve">      properties:</w:t>
      </w:r>
    </w:p>
    <w:p w14:paraId="6D4583C5" w14:textId="77777777" w:rsidR="00E92CBF" w:rsidRPr="00F11966" w:rsidRDefault="00E92CBF" w:rsidP="00E92CBF">
      <w:pPr>
        <w:pStyle w:val="PL"/>
        <w:rPr>
          <w:lang w:val="en-US"/>
        </w:rPr>
      </w:pPr>
      <w:r w:rsidRPr="00F11966">
        <w:rPr>
          <w:lang w:val="en-US"/>
        </w:rPr>
        <w:t xml:space="preserve">        plmnId:</w:t>
      </w:r>
    </w:p>
    <w:p w14:paraId="1EDD1FC5" w14:textId="77777777" w:rsidR="00E92CBF" w:rsidRPr="00F11966" w:rsidRDefault="00E92CBF" w:rsidP="00E92CBF">
      <w:pPr>
        <w:pStyle w:val="PL"/>
        <w:rPr>
          <w:lang w:val="en-US"/>
        </w:rPr>
      </w:pPr>
      <w:r w:rsidRPr="00F11966">
        <w:rPr>
          <w:lang w:val="en-US"/>
        </w:rPr>
        <w:t xml:space="preserve">          $ref: '#/components/schemas/PlmnId'</w:t>
      </w:r>
    </w:p>
    <w:p w14:paraId="24187E24" w14:textId="77777777" w:rsidR="00E92CBF" w:rsidRPr="00F11966" w:rsidRDefault="00E92CBF" w:rsidP="00E92CBF">
      <w:pPr>
        <w:pStyle w:val="PL"/>
        <w:rPr>
          <w:lang w:val="en-US"/>
        </w:rPr>
      </w:pPr>
      <w:r w:rsidRPr="00F11966">
        <w:rPr>
          <w:lang w:val="en-US"/>
        </w:rPr>
        <w:t xml:space="preserve">        lac:</w:t>
      </w:r>
    </w:p>
    <w:p w14:paraId="5AAC000C" w14:textId="77777777" w:rsidR="00E92CBF" w:rsidRPr="00F11966" w:rsidRDefault="00E92CBF" w:rsidP="00E92CBF">
      <w:pPr>
        <w:pStyle w:val="PL"/>
        <w:rPr>
          <w:lang w:val="en-US"/>
        </w:rPr>
      </w:pPr>
      <w:r w:rsidRPr="00F11966">
        <w:rPr>
          <w:lang w:val="en-US"/>
        </w:rPr>
        <w:t xml:space="preserve">          type: string</w:t>
      </w:r>
    </w:p>
    <w:p w14:paraId="138AA574" w14:textId="5DAAD838" w:rsidR="00E92CBF" w:rsidRPr="00F11966" w:rsidRDefault="00E92CBF" w:rsidP="00E92CBF">
      <w:pPr>
        <w:pStyle w:val="PL"/>
      </w:pPr>
      <w:r w:rsidRPr="00F11966">
        <w:rPr>
          <w:lang w:val="en-US"/>
        </w:rPr>
        <w:t xml:space="preserve">          pattern: '^[A-Fa-f0-9]</w:t>
      </w:r>
      <w:r w:rsidR="00884EE9">
        <w:rPr>
          <w:lang w:val="en-US"/>
        </w:rPr>
        <w:t>{4}</w:t>
      </w:r>
      <w:r w:rsidRPr="00F11966">
        <w:rPr>
          <w:lang w:val="en-US"/>
        </w:rPr>
        <w:t>$'</w:t>
      </w:r>
    </w:p>
    <w:p w14:paraId="31FE4F43" w14:textId="77777777" w:rsidR="00736549" w:rsidRDefault="00736549" w:rsidP="00736549">
      <w:pPr>
        <w:pStyle w:val="PL"/>
      </w:pPr>
      <w:r>
        <w:t xml:space="preserve">  </w:t>
      </w:r>
      <w:r w:rsidRPr="00F11966">
        <w:t xml:space="preserve">      </w:t>
      </w:r>
      <w:r>
        <w:t xml:space="preserve">  </w:t>
      </w:r>
      <w:r w:rsidRPr="00F11966">
        <w:t>description:</w:t>
      </w:r>
      <w:r>
        <w:t xml:space="preserve"> </w:t>
      </w:r>
      <w:r w:rsidRPr="00F11966">
        <w:rPr>
          <w:rFonts w:cs="Arial"/>
          <w:szCs w:val="18"/>
        </w:rPr>
        <w:t>Location Area Code</w:t>
      </w:r>
    </w:p>
    <w:p w14:paraId="48FA057E" w14:textId="77777777" w:rsidR="00E92CBF" w:rsidRPr="00F11966" w:rsidRDefault="00E92CBF" w:rsidP="00E92CBF">
      <w:pPr>
        <w:pStyle w:val="PL"/>
        <w:rPr>
          <w:lang w:val="en-US"/>
        </w:rPr>
      </w:pPr>
      <w:r w:rsidRPr="00F11966">
        <w:rPr>
          <w:lang w:val="en-US"/>
        </w:rPr>
        <w:t xml:space="preserve">        rac:</w:t>
      </w:r>
    </w:p>
    <w:p w14:paraId="3AB18F03" w14:textId="77777777" w:rsidR="00E92CBF" w:rsidRPr="00F11966" w:rsidRDefault="00E92CBF" w:rsidP="00E92CBF">
      <w:pPr>
        <w:pStyle w:val="PL"/>
        <w:rPr>
          <w:lang w:val="en-US"/>
        </w:rPr>
      </w:pPr>
      <w:r w:rsidRPr="00F11966">
        <w:rPr>
          <w:lang w:val="en-US"/>
        </w:rPr>
        <w:t xml:space="preserve">          type: string</w:t>
      </w:r>
    </w:p>
    <w:p w14:paraId="48C83091" w14:textId="6C95B8B5" w:rsidR="00E92CBF" w:rsidRPr="00F11966" w:rsidRDefault="00E92CBF" w:rsidP="00E92CBF">
      <w:pPr>
        <w:pStyle w:val="PL"/>
      </w:pPr>
      <w:r w:rsidRPr="00F11966">
        <w:rPr>
          <w:lang w:val="en-US"/>
        </w:rPr>
        <w:t xml:space="preserve">          pattern: '^[A-Fa-f0-9]</w:t>
      </w:r>
      <w:r w:rsidR="00884EE9">
        <w:rPr>
          <w:lang w:val="en-US"/>
        </w:rPr>
        <w:t>{2}</w:t>
      </w:r>
      <w:r w:rsidRPr="00F11966">
        <w:rPr>
          <w:lang w:val="en-US"/>
        </w:rPr>
        <w:t>$'</w:t>
      </w:r>
    </w:p>
    <w:p w14:paraId="4A1912EF" w14:textId="77777777" w:rsidR="00736549" w:rsidRDefault="00736549" w:rsidP="00736549">
      <w:pPr>
        <w:pStyle w:val="PL"/>
      </w:pPr>
      <w:r>
        <w:t xml:space="preserve">  </w:t>
      </w:r>
      <w:r w:rsidRPr="00F11966">
        <w:t xml:space="preserve">      </w:t>
      </w:r>
      <w:r>
        <w:t xml:space="preserve">  </w:t>
      </w:r>
      <w:r w:rsidRPr="00F11966">
        <w:t>description:</w:t>
      </w:r>
      <w:r>
        <w:t xml:space="preserve"> </w:t>
      </w:r>
      <w:r w:rsidRPr="00F11966">
        <w:rPr>
          <w:rFonts w:cs="Arial"/>
          <w:szCs w:val="18"/>
        </w:rPr>
        <w:t>Routing Area Code</w:t>
      </w:r>
    </w:p>
    <w:p w14:paraId="42FC19A5" w14:textId="77777777" w:rsidR="00E92CBF" w:rsidRPr="00F11966" w:rsidRDefault="00E92CBF" w:rsidP="00E92CBF">
      <w:pPr>
        <w:pStyle w:val="PL"/>
      </w:pPr>
      <w:r w:rsidRPr="00F11966">
        <w:t xml:space="preserve">    DddTrafficDescriptor:</w:t>
      </w:r>
    </w:p>
    <w:p w14:paraId="14EF36BC" w14:textId="77777777" w:rsidR="003E6516" w:rsidRDefault="003E6516" w:rsidP="003E6516">
      <w:pPr>
        <w:pStyle w:val="PL"/>
      </w:pPr>
      <w:r w:rsidRPr="00F11966">
        <w:t xml:space="preserve">    </w:t>
      </w:r>
      <w:r>
        <w:t xml:space="preserve"> </w:t>
      </w:r>
      <w:r w:rsidRPr="00F11966">
        <w:t xml:space="preserve"> description: </w:t>
      </w:r>
      <w:r>
        <w:t xml:space="preserve">Contains a </w:t>
      </w:r>
      <w:r w:rsidRPr="00F11966">
        <w:t>Traffic</w:t>
      </w:r>
      <w:r>
        <w:t xml:space="preserve"> </w:t>
      </w:r>
      <w:r w:rsidRPr="00F11966">
        <w:t>Descriptor</w:t>
      </w:r>
      <w:r>
        <w:t>.</w:t>
      </w:r>
    </w:p>
    <w:p w14:paraId="5C70A927" w14:textId="77777777" w:rsidR="00E92CBF" w:rsidRPr="00F11966" w:rsidRDefault="00E92CBF" w:rsidP="00E92CBF">
      <w:pPr>
        <w:pStyle w:val="PL"/>
      </w:pPr>
      <w:r w:rsidRPr="00F11966">
        <w:t xml:space="preserve">      type: object</w:t>
      </w:r>
    </w:p>
    <w:p w14:paraId="691631AE" w14:textId="77777777" w:rsidR="00E92CBF" w:rsidRPr="00F11966" w:rsidRDefault="00E92CBF" w:rsidP="00E92CBF">
      <w:pPr>
        <w:pStyle w:val="PL"/>
      </w:pPr>
      <w:r w:rsidRPr="00F11966">
        <w:t xml:space="preserve">      properties:</w:t>
      </w:r>
    </w:p>
    <w:p w14:paraId="137CCB5D" w14:textId="77777777" w:rsidR="00E92CBF" w:rsidRPr="00F11966" w:rsidRDefault="00E92CBF" w:rsidP="00E92CBF">
      <w:pPr>
        <w:pStyle w:val="PL"/>
      </w:pPr>
      <w:r w:rsidRPr="00F11966">
        <w:t xml:space="preserve">        ipv4Addr:</w:t>
      </w:r>
    </w:p>
    <w:p w14:paraId="35925885" w14:textId="77777777" w:rsidR="00E92CBF" w:rsidRPr="00F11966" w:rsidRDefault="00E92CBF" w:rsidP="00E92CBF">
      <w:pPr>
        <w:pStyle w:val="PL"/>
      </w:pPr>
      <w:r w:rsidRPr="00F11966">
        <w:t xml:space="preserve">          $ref: 'TS29571_CommonData.yaml#/components/schemas/Ipv4Addr'</w:t>
      </w:r>
    </w:p>
    <w:p w14:paraId="4A5AC6D3" w14:textId="77777777" w:rsidR="00E92CBF" w:rsidRPr="00F11966" w:rsidRDefault="00E92CBF" w:rsidP="00E92CBF">
      <w:pPr>
        <w:pStyle w:val="PL"/>
      </w:pPr>
      <w:r w:rsidRPr="00F11966">
        <w:t xml:space="preserve">        ipv6Addr:</w:t>
      </w:r>
    </w:p>
    <w:p w14:paraId="178A64B2" w14:textId="77777777" w:rsidR="00E92CBF" w:rsidRPr="00F11966" w:rsidRDefault="00E92CBF" w:rsidP="00E92CBF">
      <w:pPr>
        <w:pStyle w:val="PL"/>
      </w:pPr>
      <w:r w:rsidRPr="00F11966">
        <w:t xml:space="preserve">          $ref: 'TS29571_CommonData.yaml#/components/schemas/Ipv6Addr'</w:t>
      </w:r>
    </w:p>
    <w:p w14:paraId="3345C48D" w14:textId="77777777" w:rsidR="00E92CBF" w:rsidRPr="00F11966" w:rsidRDefault="00E92CBF" w:rsidP="00E92CBF">
      <w:pPr>
        <w:pStyle w:val="PL"/>
      </w:pPr>
      <w:r w:rsidRPr="00F11966">
        <w:t xml:space="preserve">        port</w:t>
      </w:r>
      <w:r w:rsidRPr="00F11966">
        <w:rPr>
          <w:lang w:val="en-US" w:eastAsia="zh-CN"/>
        </w:rPr>
        <w:t>Number</w:t>
      </w:r>
      <w:r w:rsidRPr="00F11966">
        <w:t>:</w:t>
      </w:r>
    </w:p>
    <w:p w14:paraId="16921E6E" w14:textId="77777777" w:rsidR="00E92CBF" w:rsidRPr="00F11966" w:rsidRDefault="00E92CBF" w:rsidP="00E92CBF">
      <w:pPr>
        <w:pStyle w:val="PL"/>
      </w:pPr>
      <w:r w:rsidRPr="00F11966">
        <w:t xml:space="preserve">          $ref: 'TS29571_CommonData.yaml#/components/schemas/Uinteger'</w:t>
      </w:r>
    </w:p>
    <w:p w14:paraId="7EA62731" w14:textId="77777777" w:rsidR="00E92CBF" w:rsidRPr="00F11966" w:rsidRDefault="00E92CBF" w:rsidP="00E92CBF">
      <w:pPr>
        <w:pStyle w:val="PL"/>
      </w:pPr>
      <w:r w:rsidRPr="00F11966">
        <w:t xml:space="preserve">        macAddr:</w:t>
      </w:r>
    </w:p>
    <w:p w14:paraId="473A7CB6" w14:textId="77777777" w:rsidR="00E92CBF" w:rsidRPr="00F11966" w:rsidRDefault="00E92CBF" w:rsidP="00E92CBF">
      <w:pPr>
        <w:pStyle w:val="PL"/>
      </w:pPr>
      <w:r w:rsidRPr="00F11966">
        <w:t xml:space="preserve">          $ref: 'TS29571_CommonData.yaml#/components/schemas/MacAddr48'</w:t>
      </w:r>
    </w:p>
    <w:p w14:paraId="29CF19FA" w14:textId="77777777" w:rsidR="00E92CBF" w:rsidRPr="00F11966" w:rsidRDefault="00E92CBF" w:rsidP="00E92CBF">
      <w:pPr>
        <w:pStyle w:val="PL"/>
        <w:rPr>
          <w:lang w:eastAsia="zh-CN"/>
        </w:rPr>
      </w:pPr>
      <w:r w:rsidRPr="00F11966">
        <w:rPr>
          <w:lang w:eastAsia="zh-CN"/>
        </w:rPr>
        <w:t xml:space="preserve">    M</w:t>
      </w:r>
      <w:r w:rsidRPr="00F11966">
        <w:rPr>
          <w:rFonts w:hint="eastAsia"/>
          <w:lang w:eastAsia="zh-CN"/>
        </w:rPr>
        <w:t>oExpDataCounter</w:t>
      </w:r>
      <w:r w:rsidRPr="00F11966">
        <w:rPr>
          <w:lang w:eastAsia="zh-CN"/>
        </w:rPr>
        <w:t>:</w:t>
      </w:r>
    </w:p>
    <w:p w14:paraId="2173395E" w14:textId="77777777" w:rsidR="003E6516" w:rsidRDefault="003E6516" w:rsidP="003E6516">
      <w:pPr>
        <w:pStyle w:val="PL"/>
      </w:pPr>
      <w:r w:rsidRPr="00F11966">
        <w:t xml:space="preserve">    </w:t>
      </w:r>
      <w:r>
        <w:t xml:space="preserve"> </w:t>
      </w:r>
      <w:r w:rsidRPr="00F11966">
        <w:t xml:space="preserve"> description: </w:t>
      </w:r>
      <w:r>
        <w:rPr>
          <w:rFonts w:cs="Arial"/>
        </w:rPr>
        <w:t>Contain the MO Exception Data Counter.</w:t>
      </w:r>
    </w:p>
    <w:p w14:paraId="092446B8" w14:textId="77777777" w:rsidR="00E92CBF" w:rsidRPr="00F11966" w:rsidRDefault="00E92CBF" w:rsidP="00E92CBF">
      <w:pPr>
        <w:pStyle w:val="PL"/>
        <w:rPr>
          <w:lang w:eastAsia="zh-CN"/>
        </w:rPr>
      </w:pPr>
      <w:r w:rsidRPr="00F11966">
        <w:rPr>
          <w:lang w:eastAsia="zh-CN"/>
        </w:rPr>
        <w:t xml:space="preserve">      type: object</w:t>
      </w:r>
    </w:p>
    <w:p w14:paraId="4FB9AB7A" w14:textId="77777777" w:rsidR="00E92CBF" w:rsidRPr="00F11966" w:rsidRDefault="00E92CBF" w:rsidP="00E92CBF">
      <w:pPr>
        <w:pStyle w:val="PL"/>
        <w:rPr>
          <w:lang w:eastAsia="zh-CN"/>
        </w:rPr>
      </w:pPr>
      <w:r w:rsidRPr="00F11966">
        <w:rPr>
          <w:lang w:eastAsia="zh-CN"/>
        </w:rPr>
        <w:t xml:space="preserve">      required:</w:t>
      </w:r>
    </w:p>
    <w:p w14:paraId="20F44EB9" w14:textId="77777777" w:rsidR="00E92CBF" w:rsidRPr="00F11966" w:rsidRDefault="00E92CBF" w:rsidP="00E92CBF">
      <w:pPr>
        <w:pStyle w:val="PL"/>
        <w:rPr>
          <w:lang w:eastAsia="zh-CN"/>
        </w:rPr>
      </w:pPr>
      <w:r w:rsidRPr="00F11966">
        <w:rPr>
          <w:lang w:eastAsia="zh-CN"/>
        </w:rPr>
        <w:t xml:space="preserve">        - counter</w:t>
      </w:r>
    </w:p>
    <w:p w14:paraId="577CDC28" w14:textId="77777777" w:rsidR="00E92CBF" w:rsidRPr="00F11966" w:rsidRDefault="00E92CBF" w:rsidP="00E92CBF">
      <w:pPr>
        <w:pStyle w:val="PL"/>
        <w:rPr>
          <w:lang w:eastAsia="zh-CN"/>
        </w:rPr>
      </w:pPr>
      <w:r w:rsidRPr="00F11966">
        <w:t xml:space="preserve">      properties:</w:t>
      </w:r>
    </w:p>
    <w:p w14:paraId="6C16D946" w14:textId="77777777" w:rsidR="00E92CBF" w:rsidRPr="00F11966" w:rsidRDefault="00E92CBF" w:rsidP="00E92CBF">
      <w:pPr>
        <w:pStyle w:val="PL"/>
        <w:rPr>
          <w:lang w:eastAsia="zh-CN"/>
        </w:rPr>
      </w:pPr>
      <w:r w:rsidRPr="00F11966">
        <w:rPr>
          <w:lang w:eastAsia="zh-CN"/>
        </w:rPr>
        <w:t xml:space="preserve">        counter:</w:t>
      </w:r>
    </w:p>
    <w:p w14:paraId="439A3E1A" w14:textId="77777777" w:rsidR="00E92CBF" w:rsidRPr="00F11966" w:rsidRDefault="00E92CBF" w:rsidP="00E92CBF">
      <w:pPr>
        <w:pStyle w:val="PL"/>
        <w:rPr>
          <w:lang w:eastAsia="zh-CN"/>
        </w:rPr>
      </w:pPr>
      <w:r w:rsidRPr="00F11966">
        <w:rPr>
          <w:lang w:eastAsia="zh-CN"/>
        </w:rPr>
        <w:t xml:space="preserve">          type: </w:t>
      </w:r>
      <w:r w:rsidRPr="00F11966">
        <w:rPr>
          <w:lang w:val="en-US"/>
        </w:rPr>
        <w:t>integer</w:t>
      </w:r>
    </w:p>
    <w:p w14:paraId="4D4E6731" w14:textId="77777777" w:rsidR="00736549" w:rsidRDefault="00736549" w:rsidP="00736549">
      <w:pPr>
        <w:pStyle w:val="PL"/>
      </w:pPr>
      <w:r>
        <w:t xml:space="preserve">  </w:t>
      </w:r>
      <w:r w:rsidRPr="00F11966">
        <w:t xml:space="preserve">      </w:t>
      </w:r>
      <w:r>
        <w:t xml:space="preserve">  </w:t>
      </w:r>
      <w:r w:rsidRPr="00F11966">
        <w:t>description:</w:t>
      </w:r>
      <w:r>
        <w:t xml:space="preserve"> </w:t>
      </w:r>
      <w:r w:rsidRPr="00F11966">
        <w:rPr>
          <w:rFonts w:cs="Arial"/>
          <w:szCs w:val="18"/>
        </w:rPr>
        <w:t xml:space="preserve">Unsigned integer identifying the MO Exception Data Counter, as specified in </w:t>
      </w:r>
      <w:r>
        <w:rPr>
          <w:rFonts w:cs="Arial"/>
          <w:szCs w:val="18"/>
        </w:rPr>
        <w:t xml:space="preserve">clause </w:t>
      </w:r>
      <w:r w:rsidRPr="00F11966">
        <w:t>5.31.14.3 of 3GPP</w:t>
      </w:r>
      <w:r>
        <w:t xml:space="preserve"> </w:t>
      </w:r>
      <w:r w:rsidRPr="00F11966">
        <w:t>TS</w:t>
      </w:r>
      <w:r>
        <w:t xml:space="preserve"> </w:t>
      </w:r>
      <w:r w:rsidRPr="00F11966">
        <w:t>23</w:t>
      </w:r>
      <w:r>
        <w:t>.501.</w:t>
      </w:r>
    </w:p>
    <w:p w14:paraId="0F4D4609" w14:textId="77777777" w:rsidR="00E92CBF" w:rsidRPr="00F11966" w:rsidRDefault="00E92CBF" w:rsidP="00E92CBF">
      <w:pPr>
        <w:pStyle w:val="PL"/>
        <w:rPr>
          <w:lang w:eastAsia="zh-CN"/>
        </w:rPr>
      </w:pPr>
      <w:r w:rsidRPr="00F11966">
        <w:rPr>
          <w:lang w:eastAsia="zh-CN"/>
        </w:rPr>
        <w:t xml:space="preserve">        </w:t>
      </w:r>
      <w:r w:rsidRPr="00F11966">
        <w:t>timeStamp</w:t>
      </w:r>
      <w:r w:rsidRPr="00F11966">
        <w:rPr>
          <w:lang w:eastAsia="zh-CN"/>
        </w:rPr>
        <w:t>:</w:t>
      </w:r>
    </w:p>
    <w:p w14:paraId="228491E6" w14:textId="77777777" w:rsidR="00E92CBF" w:rsidRPr="00F11966" w:rsidRDefault="00E92CBF" w:rsidP="00E92CBF">
      <w:pPr>
        <w:pStyle w:val="PL"/>
        <w:rPr>
          <w:lang w:eastAsia="zh-CN"/>
        </w:rPr>
      </w:pPr>
      <w:r w:rsidRPr="00F11966">
        <w:rPr>
          <w:lang w:eastAsia="zh-CN"/>
        </w:rPr>
        <w:t xml:space="preserve">          </w:t>
      </w:r>
      <w:r w:rsidRPr="00F11966">
        <w:rPr>
          <w:lang w:val="en-US"/>
        </w:rPr>
        <w:t>$ref: '#/components/schemas/</w:t>
      </w:r>
      <w:r w:rsidRPr="00F11966">
        <w:t>DateTime</w:t>
      </w:r>
      <w:r w:rsidRPr="00F11966">
        <w:rPr>
          <w:lang w:val="en-US"/>
        </w:rPr>
        <w:t>'</w:t>
      </w:r>
    </w:p>
    <w:p w14:paraId="52DDFB19" w14:textId="77777777" w:rsidR="00B6220F" w:rsidRPr="00F11966" w:rsidRDefault="00B6220F" w:rsidP="00B6220F">
      <w:pPr>
        <w:pStyle w:val="PL"/>
        <w:rPr>
          <w:lang w:eastAsia="zh-CN"/>
        </w:rPr>
      </w:pPr>
      <w:r w:rsidRPr="00F11966">
        <w:rPr>
          <w:lang w:eastAsia="zh-CN"/>
        </w:rPr>
        <w:t xml:space="preserve">    NssaaStatus:</w:t>
      </w:r>
    </w:p>
    <w:p w14:paraId="2F92C9E6" w14:textId="77777777" w:rsidR="003E6516" w:rsidRDefault="003E6516" w:rsidP="003E6516">
      <w:pPr>
        <w:pStyle w:val="PL"/>
      </w:pPr>
      <w:r w:rsidRPr="00F11966">
        <w:t xml:space="preserve">    </w:t>
      </w:r>
      <w:r>
        <w:t xml:space="preserve"> </w:t>
      </w:r>
      <w:r w:rsidRPr="00F11966">
        <w:t xml:space="preserve"> description: </w:t>
      </w:r>
      <w:r>
        <w:t>contains the Subscribed S-NSSAI subject to NSSAA procedure and the status.</w:t>
      </w:r>
    </w:p>
    <w:p w14:paraId="28F6C00E" w14:textId="77777777" w:rsidR="00B6220F" w:rsidRPr="00F11966" w:rsidRDefault="00B6220F" w:rsidP="00B6220F">
      <w:pPr>
        <w:pStyle w:val="PL"/>
        <w:rPr>
          <w:lang w:eastAsia="zh-CN"/>
        </w:rPr>
      </w:pPr>
      <w:r w:rsidRPr="00F11966">
        <w:rPr>
          <w:lang w:eastAsia="zh-CN"/>
        </w:rPr>
        <w:t xml:space="preserve">      type: object</w:t>
      </w:r>
    </w:p>
    <w:p w14:paraId="1D32A7FD" w14:textId="77777777" w:rsidR="00B6220F" w:rsidRPr="00F11966" w:rsidRDefault="00B6220F" w:rsidP="00B6220F">
      <w:pPr>
        <w:pStyle w:val="PL"/>
        <w:rPr>
          <w:lang w:eastAsia="zh-CN"/>
        </w:rPr>
      </w:pPr>
      <w:r w:rsidRPr="00F11966">
        <w:rPr>
          <w:lang w:eastAsia="zh-CN"/>
        </w:rPr>
        <w:t xml:space="preserve">      required:</w:t>
      </w:r>
    </w:p>
    <w:p w14:paraId="3B6352A7" w14:textId="77777777" w:rsidR="00B6220F" w:rsidRPr="00F11966" w:rsidRDefault="00B6220F" w:rsidP="00B6220F">
      <w:pPr>
        <w:pStyle w:val="PL"/>
        <w:rPr>
          <w:lang w:eastAsia="zh-CN"/>
        </w:rPr>
      </w:pPr>
      <w:r w:rsidRPr="00F11966">
        <w:rPr>
          <w:lang w:eastAsia="zh-CN"/>
        </w:rPr>
        <w:lastRenderedPageBreak/>
        <w:t xml:space="preserve">        - snssai</w:t>
      </w:r>
    </w:p>
    <w:p w14:paraId="6C669DEB" w14:textId="77777777" w:rsidR="00B6220F" w:rsidRPr="00F11966" w:rsidRDefault="00B6220F" w:rsidP="00B6220F">
      <w:pPr>
        <w:pStyle w:val="PL"/>
        <w:rPr>
          <w:lang w:eastAsia="zh-CN"/>
        </w:rPr>
      </w:pPr>
      <w:r w:rsidRPr="00F11966">
        <w:rPr>
          <w:lang w:eastAsia="zh-CN"/>
        </w:rPr>
        <w:t xml:space="preserve">        - </w:t>
      </w:r>
      <w:r w:rsidRPr="00F11966">
        <w:t>status</w:t>
      </w:r>
    </w:p>
    <w:p w14:paraId="37C524A0" w14:textId="77777777" w:rsidR="00B6220F" w:rsidRPr="00F11966" w:rsidRDefault="00B6220F" w:rsidP="00B6220F">
      <w:pPr>
        <w:pStyle w:val="PL"/>
        <w:rPr>
          <w:lang w:eastAsia="zh-CN"/>
        </w:rPr>
      </w:pPr>
      <w:r w:rsidRPr="00F11966">
        <w:t xml:space="preserve">      properties:</w:t>
      </w:r>
    </w:p>
    <w:p w14:paraId="211AE977" w14:textId="77777777" w:rsidR="00B6220F" w:rsidRPr="00F11966" w:rsidRDefault="00B6220F" w:rsidP="00B6220F">
      <w:pPr>
        <w:pStyle w:val="PL"/>
        <w:rPr>
          <w:lang w:eastAsia="zh-CN"/>
        </w:rPr>
      </w:pPr>
      <w:r w:rsidRPr="00F11966">
        <w:rPr>
          <w:lang w:eastAsia="zh-CN"/>
        </w:rPr>
        <w:t xml:space="preserve">        snssai:</w:t>
      </w:r>
    </w:p>
    <w:p w14:paraId="207B3DD1" w14:textId="77777777" w:rsidR="00B6220F" w:rsidRPr="00F11966" w:rsidRDefault="00B6220F" w:rsidP="00B6220F">
      <w:pPr>
        <w:pStyle w:val="PL"/>
        <w:rPr>
          <w:lang w:eastAsia="zh-CN"/>
        </w:rPr>
      </w:pPr>
      <w:r w:rsidRPr="00F11966">
        <w:rPr>
          <w:lang w:eastAsia="zh-CN"/>
        </w:rPr>
        <w:t xml:space="preserve">          </w:t>
      </w:r>
      <w:r w:rsidRPr="00F11966">
        <w:rPr>
          <w:lang w:val="en-US"/>
        </w:rPr>
        <w:t>$ref: '#/components/schemas/</w:t>
      </w:r>
      <w:r w:rsidRPr="00F11966">
        <w:t>Snssai</w:t>
      </w:r>
      <w:r w:rsidRPr="00F11966">
        <w:rPr>
          <w:lang w:val="en-US"/>
        </w:rPr>
        <w:t>'</w:t>
      </w:r>
    </w:p>
    <w:p w14:paraId="32FF4E9F" w14:textId="77777777" w:rsidR="00B6220F" w:rsidRPr="00F11966" w:rsidRDefault="00B6220F" w:rsidP="00B6220F">
      <w:pPr>
        <w:pStyle w:val="PL"/>
        <w:rPr>
          <w:lang w:eastAsia="zh-CN"/>
        </w:rPr>
      </w:pPr>
      <w:r w:rsidRPr="00F11966">
        <w:rPr>
          <w:lang w:eastAsia="zh-CN"/>
        </w:rPr>
        <w:t xml:space="preserve">        </w:t>
      </w:r>
      <w:r w:rsidRPr="00F11966">
        <w:t>status</w:t>
      </w:r>
      <w:r w:rsidRPr="00F11966">
        <w:rPr>
          <w:lang w:eastAsia="zh-CN"/>
        </w:rPr>
        <w:t>:</w:t>
      </w:r>
    </w:p>
    <w:p w14:paraId="0777FF7C" w14:textId="77777777" w:rsidR="00B6220F" w:rsidRPr="00F11966" w:rsidRDefault="00B6220F" w:rsidP="00B6220F">
      <w:pPr>
        <w:pStyle w:val="PL"/>
        <w:rPr>
          <w:lang w:val="en-US"/>
        </w:rPr>
      </w:pPr>
      <w:r w:rsidRPr="00F11966">
        <w:rPr>
          <w:lang w:eastAsia="zh-CN"/>
        </w:rPr>
        <w:t xml:space="preserve">          </w:t>
      </w:r>
      <w:r w:rsidRPr="00F11966">
        <w:rPr>
          <w:lang w:val="en-US"/>
        </w:rPr>
        <w:t>$ref: '#/components/schemas/</w:t>
      </w:r>
      <w:r w:rsidRPr="00F11966">
        <w:t>AuthStatus</w:t>
      </w:r>
      <w:r w:rsidRPr="00F11966">
        <w:rPr>
          <w:lang w:val="en-US"/>
        </w:rPr>
        <w:t>'</w:t>
      </w:r>
    </w:p>
    <w:p w14:paraId="2190E3BB" w14:textId="77777777" w:rsidR="00B6220F" w:rsidRPr="00F11966" w:rsidRDefault="00B6220F" w:rsidP="00B6220F">
      <w:pPr>
        <w:pStyle w:val="PL"/>
        <w:rPr>
          <w:lang w:val="en-US"/>
        </w:rPr>
      </w:pPr>
      <w:r w:rsidRPr="00F11966">
        <w:rPr>
          <w:lang w:val="en-US"/>
        </w:rPr>
        <w:t xml:space="preserve">    </w:t>
      </w:r>
      <w:r w:rsidRPr="00F11966">
        <w:rPr>
          <w:lang w:eastAsia="zh-CN"/>
        </w:rPr>
        <w:t>NssaaStatusRm</w:t>
      </w:r>
      <w:r w:rsidRPr="00F11966">
        <w:rPr>
          <w:lang w:val="en-US"/>
        </w:rPr>
        <w:t>:</w:t>
      </w:r>
    </w:p>
    <w:p w14:paraId="4E7D52CD" w14:textId="77777777" w:rsidR="00B6220F" w:rsidRPr="00F11966" w:rsidRDefault="00B6220F" w:rsidP="00B6220F">
      <w:pPr>
        <w:pStyle w:val="PL"/>
        <w:rPr>
          <w:lang w:val="en-US"/>
        </w:rPr>
      </w:pPr>
      <w:r w:rsidRPr="00F11966">
        <w:rPr>
          <w:lang w:val="en-US"/>
        </w:rPr>
        <w:t xml:space="preserve">      anyOf:</w:t>
      </w:r>
    </w:p>
    <w:p w14:paraId="38DE6275" w14:textId="77777777" w:rsidR="00B6220F" w:rsidRPr="00F11966" w:rsidRDefault="00B6220F" w:rsidP="00B6220F">
      <w:pPr>
        <w:pStyle w:val="PL"/>
        <w:rPr>
          <w:lang w:val="en-US"/>
        </w:rPr>
      </w:pPr>
      <w:r w:rsidRPr="00F11966">
        <w:rPr>
          <w:lang w:val="en-US"/>
        </w:rPr>
        <w:t xml:space="preserve">        - $ref: '#/components/schemas/</w:t>
      </w:r>
      <w:r w:rsidRPr="00F11966">
        <w:rPr>
          <w:lang w:eastAsia="zh-CN"/>
        </w:rPr>
        <w:t>NssaaStatus</w:t>
      </w:r>
      <w:r w:rsidRPr="00F11966">
        <w:rPr>
          <w:lang w:val="en-US"/>
        </w:rPr>
        <w:t>'</w:t>
      </w:r>
    </w:p>
    <w:p w14:paraId="4673F021" w14:textId="77777777" w:rsidR="00B6220F" w:rsidRPr="00F11966" w:rsidRDefault="00B6220F" w:rsidP="00B6220F">
      <w:pPr>
        <w:pStyle w:val="PL"/>
        <w:rPr>
          <w:lang w:val="en-US"/>
        </w:rPr>
      </w:pPr>
      <w:r w:rsidRPr="00F11966">
        <w:rPr>
          <w:lang w:val="en-US"/>
        </w:rPr>
        <w:t xml:space="preserve">        - $ref: '#/components/schemas/NullValue'</w:t>
      </w:r>
    </w:p>
    <w:p w14:paraId="3C0BDDF1" w14:textId="1D2D273A" w:rsidR="00736549" w:rsidRDefault="00736549" w:rsidP="00736549">
      <w:pPr>
        <w:pStyle w:val="PL"/>
      </w:pPr>
      <w:r>
        <w:t xml:space="preserve">  </w:t>
      </w:r>
      <w:r w:rsidRPr="00F11966">
        <w:t xml:space="preserve">    description:</w:t>
      </w:r>
      <w:r>
        <w:t xml:space="preserve"> </w:t>
      </w:r>
      <w:r w:rsidRPr="00F11966">
        <w:t xml:space="preserve">This data type is defined in the same way as the "NssaaStatus" data type, but with the OpenAPI </w:t>
      </w:r>
      <w:r w:rsidR="002163ED">
        <w:t>"nullable=</w:t>
      </w:r>
      <w:r w:rsidRPr="00F11966">
        <w:t xml:space="preserve"> true" property</w:t>
      </w:r>
      <w:r>
        <w:t>.</w:t>
      </w:r>
    </w:p>
    <w:p w14:paraId="68D002B8" w14:textId="77777777" w:rsidR="00A5706F" w:rsidRPr="00F11966" w:rsidRDefault="00A5706F" w:rsidP="00A5706F">
      <w:pPr>
        <w:pStyle w:val="PL"/>
        <w:rPr>
          <w:rFonts w:eastAsia="SimSun"/>
          <w:lang w:eastAsia="zh-CN"/>
        </w:rPr>
      </w:pPr>
      <w:r w:rsidRPr="00F11966">
        <w:rPr>
          <w:lang w:eastAsia="zh-CN"/>
        </w:rPr>
        <w:t xml:space="preserve">    TnapId:</w:t>
      </w:r>
    </w:p>
    <w:p w14:paraId="7AA7F3DA" w14:textId="77777777" w:rsidR="003E6516" w:rsidRDefault="003E6516" w:rsidP="003E6516">
      <w:pPr>
        <w:pStyle w:val="PL"/>
      </w:pPr>
      <w:r w:rsidRPr="00F11966">
        <w:t xml:space="preserve">    </w:t>
      </w:r>
      <w:r>
        <w:t xml:space="preserve"> </w:t>
      </w:r>
      <w:r w:rsidRPr="00F11966">
        <w:t xml:space="preserve"> description: </w:t>
      </w:r>
      <w:r>
        <w:rPr>
          <w:rFonts w:cs="Arial"/>
          <w:szCs w:val="18"/>
          <w:lang w:eastAsia="zh-CN"/>
        </w:rPr>
        <w:t xml:space="preserve">Contain the </w:t>
      </w:r>
      <w:r>
        <w:t>TNAP Identifier</w:t>
      </w:r>
      <w:r>
        <w:rPr>
          <w:rFonts w:cs="Arial"/>
          <w:szCs w:val="18"/>
          <w:lang w:eastAsia="zh-CN"/>
        </w:rPr>
        <w:t xml:space="preserve"> see clause</w:t>
      </w:r>
      <w:r>
        <w:rPr>
          <w:rFonts w:cs="Arial"/>
          <w:szCs w:val="18"/>
          <w:lang w:val="en-US" w:eastAsia="zh-CN"/>
        </w:rPr>
        <w:t xml:space="preserve">5.6.2 of </w:t>
      </w:r>
      <w:r>
        <w:rPr>
          <w:rFonts w:cs="Arial"/>
          <w:szCs w:val="18"/>
          <w:lang w:eastAsia="zh-CN"/>
        </w:rPr>
        <w:t>3GPP</w:t>
      </w:r>
      <w:r>
        <w:rPr>
          <w:rFonts w:cs="Arial"/>
          <w:szCs w:val="18"/>
          <w:lang w:val="en-US" w:eastAsia="zh-CN"/>
        </w:rPr>
        <w:t xml:space="preserve"> TS 23.501.</w:t>
      </w:r>
    </w:p>
    <w:p w14:paraId="0F0539CB" w14:textId="77777777" w:rsidR="00A5706F" w:rsidRPr="00F11966" w:rsidRDefault="00A5706F" w:rsidP="00A5706F">
      <w:pPr>
        <w:pStyle w:val="PL"/>
        <w:rPr>
          <w:lang w:eastAsia="zh-CN"/>
        </w:rPr>
      </w:pPr>
      <w:r w:rsidRPr="00F11966">
        <w:rPr>
          <w:lang w:eastAsia="zh-CN"/>
        </w:rPr>
        <w:t xml:space="preserve">      type: object</w:t>
      </w:r>
    </w:p>
    <w:p w14:paraId="5686D844" w14:textId="77777777" w:rsidR="00A5706F" w:rsidRPr="00F11966" w:rsidRDefault="00A5706F" w:rsidP="00A5706F">
      <w:pPr>
        <w:pStyle w:val="PL"/>
        <w:rPr>
          <w:lang w:eastAsia="zh-CN"/>
        </w:rPr>
      </w:pPr>
      <w:r w:rsidRPr="00F11966">
        <w:t xml:space="preserve">      properties:</w:t>
      </w:r>
    </w:p>
    <w:p w14:paraId="0E239966" w14:textId="77777777" w:rsidR="00A5706F" w:rsidRPr="00F11966" w:rsidRDefault="00A5706F" w:rsidP="00A5706F">
      <w:pPr>
        <w:pStyle w:val="PL"/>
      </w:pPr>
      <w:r w:rsidRPr="00F11966">
        <w:t xml:space="preserve">        ssId:</w:t>
      </w:r>
    </w:p>
    <w:p w14:paraId="06C098BA" w14:textId="77777777" w:rsidR="00A5706F" w:rsidRPr="00F11966" w:rsidRDefault="00A5706F" w:rsidP="00A5706F">
      <w:pPr>
        <w:pStyle w:val="PL"/>
      </w:pPr>
      <w:r w:rsidRPr="00F11966">
        <w:t xml:space="preserve">          type: string</w:t>
      </w:r>
    </w:p>
    <w:p w14:paraId="08D2997A" w14:textId="77777777" w:rsidR="00736549" w:rsidRDefault="00736549" w:rsidP="00736549">
      <w:pPr>
        <w:pStyle w:val="PL"/>
      </w:pPr>
      <w:r>
        <w:t xml:space="preserve">  </w:t>
      </w:r>
      <w:r w:rsidRPr="00F11966">
        <w:t xml:space="preserve">      </w:t>
      </w:r>
      <w:r>
        <w:t xml:space="preserve">  </w:t>
      </w:r>
      <w:r w:rsidRPr="00F11966">
        <w:t>description:</w:t>
      </w:r>
      <w:r>
        <w:t xml:space="preserve"> </w:t>
      </w:r>
      <w:r w:rsidRPr="00F11966">
        <w:rPr>
          <w:rFonts w:cs="Arial" w:hint="eastAsia"/>
          <w:szCs w:val="18"/>
          <w:lang w:eastAsia="zh-CN"/>
        </w:rPr>
        <w:t>T</w:t>
      </w:r>
      <w:r w:rsidRPr="00F11966">
        <w:rPr>
          <w:rFonts w:cs="Arial"/>
          <w:szCs w:val="18"/>
          <w:lang w:eastAsia="zh-CN"/>
        </w:rPr>
        <w:t xml:space="preserve">his IE shall be present if </w:t>
      </w:r>
      <w:r w:rsidRPr="00F11966">
        <w:rPr>
          <w:rFonts w:cs="Arial"/>
          <w:szCs w:val="18"/>
        </w:rPr>
        <w:t>the UE is accessing the 5GC via a trusted WLAN access network</w:t>
      </w:r>
      <w:r w:rsidRPr="00F11966">
        <w:rPr>
          <w:rFonts w:cs="Arial"/>
          <w:szCs w:val="18"/>
          <w:lang w:eastAsia="zh-CN"/>
        </w:rPr>
        <w:t>.</w:t>
      </w:r>
      <w:r w:rsidRPr="00F11966">
        <w:rPr>
          <w:rFonts w:cs="Arial"/>
          <w:szCs w:val="18"/>
        </w:rPr>
        <w:t>When present, it shall contain the SSID of the access point to which the UE is attached, that is received over</w:t>
      </w:r>
      <w:r>
        <w:rPr>
          <w:rFonts w:cs="Arial"/>
          <w:szCs w:val="18"/>
        </w:rPr>
        <w:t xml:space="preserve"> NGAP, see IEEE Std 802.11-2012.</w:t>
      </w:r>
    </w:p>
    <w:p w14:paraId="25AFD3AA" w14:textId="77777777" w:rsidR="00A5706F" w:rsidRPr="00F11966" w:rsidRDefault="00A5706F" w:rsidP="00A5706F">
      <w:pPr>
        <w:pStyle w:val="PL"/>
      </w:pPr>
      <w:r w:rsidRPr="00F11966">
        <w:t xml:space="preserve">        bssId:</w:t>
      </w:r>
    </w:p>
    <w:p w14:paraId="6557EE28" w14:textId="77777777" w:rsidR="00A5706F" w:rsidRPr="00F11966" w:rsidRDefault="00A5706F" w:rsidP="00A5706F">
      <w:pPr>
        <w:pStyle w:val="PL"/>
      </w:pPr>
      <w:r w:rsidRPr="00F11966">
        <w:t xml:space="preserve">          type: string</w:t>
      </w:r>
    </w:p>
    <w:p w14:paraId="1BD2ECBE" w14:textId="77777777" w:rsidR="00736549" w:rsidRDefault="00736549" w:rsidP="00736549">
      <w:pPr>
        <w:pStyle w:val="PL"/>
      </w:pPr>
      <w:r>
        <w:t xml:space="preserve">  </w:t>
      </w:r>
      <w:r w:rsidRPr="00F11966">
        <w:t xml:space="preserve">      </w:t>
      </w:r>
      <w:r>
        <w:t xml:space="preserve">  </w:t>
      </w:r>
      <w:r w:rsidRPr="00F11966">
        <w:t>description:</w:t>
      </w:r>
      <w:r>
        <w:t xml:space="preserve"> </w:t>
      </w:r>
      <w:r w:rsidRPr="00F11966">
        <w:rPr>
          <w:rFonts w:cs="Arial"/>
          <w:szCs w:val="18"/>
        </w:rPr>
        <w:t xml:space="preserve">When present, it shall contain the BSSID of the access point to which the UE is attached, that </w:t>
      </w:r>
      <w:r>
        <w:rPr>
          <w:rFonts w:cs="Arial"/>
          <w:szCs w:val="18"/>
        </w:rPr>
        <w:t xml:space="preserve">is received over NGAP, see IEEE Std </w:t>
      </w:r>
      <w:r w:rsidRPr="00F11966">
        <w:rPr>
          <w:rFonts w:cs="Arial"/>
          <w:szCs w:val="18"/>
        </w:rPr>
        <w:t>802.11-2012</w:t>
      </w:r>
      <w:r>
        <w:rPr>
          <w:rFonts w:cs="Arial"/>
          <w:szCs w:val="18"/>
        </w:rPr>
        <w:t>.</w:t>
      </w:r>
    </w:p>
    <w:p w14:paraId="795866B8" w14:textId="77777777" w:rsidR="00A5706F" w:rsidRPr="00F11966" w:rsidRDefault="00A5706F" w:rsidP="00A5706F">
      <w:pPr>
        <w:pStyle w:val="PL"/>
      </w:pPr>
      <w:r w:rsidRPr="00F11966">
        <w:t xml:space="preserve">        </w:t>
      </w:r>
      <w:r w:rsidRPr="00F11966">
        <w:rPr>
          <w:lang w:eastAsia="zh-CN"/>
        </w:rPr>
        <w:t>c</w:t>
      </w:r>
      <w:r w:rsidRPr="00F11966">
        <w:rPr>
          <w:rFonts w:hint="eastAsia"/>
          <w:lang w:eastAsia="zh-CN"/>
        </w:rPr>
        <w:t>i</w:t>
      </w:r>
      <w:r w:rsidRPr="00F11966">
        <w:rPr>
          <w:lang w:eastAsia="zh-CN"/>
        </w:rPr>
        <w:t>vicAddress</w:t>
      </w:r>
      <w:r w:rsidRPr="00F11966">
        <w:t>:</w:t>
      </w:r>
    </w:p>
    <w:p w14:paraId="4F699A27" w14:textId="77777777" w:rsidR="00A5706F" w:rsidRPr="00F11966" w:rsidRDefault="00A5706F" w:rsidP="00A5706F">
      <w:pPr>
        <w:pStyle w:val="PL"/>
        <w:rPr>
          <w:lang w:val="en-US"/>
        </w:rPr>
      </w:pPr>
      <w:r w:rsidRPr="00F11966">
        <w:rPr>
          <w:lang w:val="en-US"/>
        </w:rPr>
        <w:t xml:space="preserve">          $ref: '#/components/schemas/Bytes'</w:t>
      </w:r>
    </w:p>
    <w:p w14:paraId="214BA702" w14:textId="77777777" w:rsidR="00A5706F" w:rsidRPr="00F11966" w:rsidRDefault="00A5706F" w:rsidP="00A5706F">
      <w:pPr>
        <w:pStyle w:val="PL"/>
        <w:rPr>
          <w:lang w:eastAsia="zh-CN"/>
        </w:rPr>
      </w:pPr>
      <w:r w:rsidRPr="00F11966">
        <w:rPr>
          <w:lang w:eastAsia="zh-CN"/>
        </w:rPr>
        <w:t xml:space="preserve">    TnapIdRm:</w:t>
      </w:r>
    </w:p>
    <w:p w14:paraId="6E52AD39" w14:textId="77777777" w:rsidR="00A5706F" w:rsidRPr="00F11966" w:rsidRDefault="00A5706F" w:rsidP="00A5706F">
      <w:pPr>
        <w:pStyle w:val="PL"/>
        <w:rPr>
          <w:lang w:eastAsia="zh-CN"/>
        </w:rPr>
      </w:pPr>
      <w:r w:rsidRPr="00F11966">
        <w:rPr>
          <w:lang w:val="en-US"/>
        </w:rPr>
        <w:t xml:space="preserve">      anyOf:</w:t>
      </w:r>
    </w:p>
    <w:p w14:paraId="74CC5811" w14:textId="77777777" w:rsidR="00A5706F" w:rsidRPr="00F11966" w:rsidRDefault="00A5706F" w:rsidP="00A5706F">
      <w:pPr>
        <w:pStyle w:val="PL"/>
        <w:rPr>
          <w:lang w:val="en-US"/>
        </w:rPr>
      </w:pPr>
      <w:r w:rsidRPr="00F11966">
        <w:rPr>
          <w:lang w:val="en-US"/>
        </w:rPr>
        <w:t xml:space="preserve">        - $ref: '#/components/schemas/</w:t>
      </w:r>
      <w:r w:rsidRPr="00F11966">
        <w:rPr>
          <w:lang w:eastAsia="zh-CN"/>
        </w:rPr>
        <w:t>TnapId</w:t>
      </w:r>
      <w:r w:rsidRPr="00F11966">
        <w:rPr>
          <w:lang w:val="en-US"/>
        </w:rPr>
        <w:t>'</w:t>
      </w:r>
    </w:p>
    <w:p w14:paraId="5E5B87D3" w14:textId="77777777" w:rsidR="00A5706F" w:rsidRPr="00F11966" w:rsidRDefault="00A5706F" w:rsidP="00A5706F">
      <w:pPr>
        <w:pStyle w:val="PL"/>
        <w:rPr>
          <w:lang w:val="en-US"/>
        </w:rPr>
      </w:pPr>
      <w:r w:rsidRPr="00F11966">
        <w:rPr>
          <w:lang w:val="en-US"/>
        </w:rPr>
        <w:t xml:space="preserve">        - $ref: '#/components/schemas/NullValue'</w:t>
      </w:r>
    </w:p>
    <w:p w14:paraId="0B6560ED" w14:textId="50C01D82" w:rsidR="00736549" w:rsidRDefault="00736549" w:rsidP="00736549">
      <w:pPr>
        <w:pStyle w:val="PL"/>
      </w:pPr>
      <w:r>
        <w:t xml:space="preserve">  </w:t>
      </w:r>
      <w:r w:rsidRPr="00F11966">
        <w:t xml:space="preserve">    description:</w:t>
      </w:r>
      <w:r>
        <w:t xml:space="preserve"> T</w:t>
      </w:r>
      <w:r w:rsidRPr="00F11966">
        <w:rPr>
          <w:rFonts w:eastAsia="SimSun"/>
        </w:rPr>
        <w:t xml:space="preserve">his data type is defined in the same way as the "TnapId" data type, but with the OpenAPI </w:t>
      </w:r>
      <w:r w:rsidR="002163ED">
        <w:rPr>
          <w:rFonts w:eastAsia="SimSun"/>
        </w:rPr>
        <w:t>"nullable=</w:t>
      </w:r>
      <w:r w:rsidRPr="00F11966">
        <w:rPr>
          <w:rFonts w:eastAsia="SimSun"/>
        </w:rPr>
        <w:t xml:space="preserve"> true" property.</w:t>
      </w:r>
    </w:p>
    <w:p w14:paraId="78768908" w14:textId="77777777" w:rsidR="00A5706F" w:rsidRPr="00F11966" w:rsidRDefault="00A5706F" w:rsidP="00A5706F">
      <w:pPr>
        <w:pStyle w:val="PL"/>
        <w:rPr>
          <w:rFonts w:eastAsia="SimSun"/>
          <w:lang w:eastAsia="zh-CN"/>
        </w:rPr>
      </w:pPr>
      <w:r w:rsidRPr="00F11966">
        <w:rPr>
          <w:lang w:eastAsia="zh-CN"/>
        </w:rPr>
        <w:t xml:space="preserve">    TwapId:</w:t>
      </w:r>
    </w:p>
    <w:p w14:paraId="623986DB" w14:textId="77777777" w:rsidR="007A5DF0" w:rsidRDefault="007A5DF0" w:rsidP="007A5DF0">
      <w:pPr>
        <w:pStyle w:val="PL"/>
      </w:pPr>
      <w:r w:rsidRPr="00F11966">
        <w:t xml:space="preserve">    </w:t>
      </w:r>
      <w:r>
        <w:t xml:space="preserve"> </w:t>
      </w:r>
      <w:r w:rsidRPr="00F11966">
        <w:t xml:space="preserve"> description: </w:t>
      </w:r>
      <w:r>
        <w:rPr>
          <w:rFonts w:cs="Arial"/>
          <w:szCs w:val="18"/>
          <w:lang w:eastAsia="zh-CN"/>
        </w:rPr>
        <w:t xml:space="preserve">Contain the </w:t>
      </w:r>
      <w:r>
        <w:t>TWAP Identifier</w:t>
      </w:r>
      <w:r>
        <w:rPr>
          <w:rFonts w:cs="Arial"/>
          <w:szCs w:val="18"/>
          <w:lang w:eastAsia="zh-CN"/>
        </w:rPr>
        <w:t xml:space="preserve"> as defined in clause</w:t>
      </w:r>
      <w:r>
        <w:rPr>
          <w:rFonts w:cs="Arial"/>
          <w:szCs w:val="18"/>
          <w:lang w:val="en-US" w:eastAsia="zh-CN"/>
        </w:rPr>
        <w:t xml:space="preserve"> </w:t>
      </w:r>
      <w:r>
        <w:t>4.2.8.5.3</w:t>
      </w:r>
      <w:r>
        <w:rPr>
          <w:rFonts w:cs="Arial"/>
          <w:szCs w:val="18"/>
          <w:lang w:val="en-US" w:eastAsia="zh-CN"/>
        </w:rPr>
        <w:t xml:space="preserve"> of </w:t>
      </w:r>
      <w:r>
        <w:rPr>
          <w:rFonts w:cs="Arial"/>
          <w:szCs w:val="18"/>
          <w:lang w:eastAsia="zh-CN"/>
        </w:rPr>
        <w:t>3GPP</w:t>
      </w:r>
      <w:r>
        <w:rPr>
          <w:rFonts w:cs="Arial"/>
          <w:szCs w:val="18"/>
          <w:lang w:val="en-US" w:eastAsia="zh-CN"/>
        </w:rPr>
        <w:t xml:space="preserve"> TS 23.501.</w:t>
      </w:r>
    </w:p>
    <w:p w14:paraId="767400DF" w14:textId="77777777" w:rsidR="00A5706F" w:rsidRPr="00F11966" w:rsidRDefault="00A5706F" w:rsidP="00A5706F">
      <w:pPr>
        <w:pStyle w:val="PL"/>
        <w:rPr>
          <w:lang w:eastAsia="zh-CN"/>
        </w:rPr>
      </w:pPr>
      <w:r w:rsidRPr="00F11966">
        <w:rPr>
          <w:lang w:eastAsia="zh-CN"/>
        </w:rPr>
        <w:t xml:space="preserve">      type: object</w:t>
      </w:r>
    </w:p>
    <w:p w14:paraId="5B526CB6" w14:textId="77777777" w:rsidR="00A5706F" w:rsidRPr="00F11966" w:rsidRDefault="00A5706F" w:rsidP="00A5706F">
      <w:pPr>
        <w:pStyle w:val="PL"/>
        <w:rPr>
          <w:lang w:eastAsia="zh-CN"/>
        </w:rPr>
      </w:pPr>
      <w:r w:rsidRPr="00F11966">
        <w:rPr>
          <w:lang w:eastAsia="zh-CN"/>
        </w:rPr>
        <w:t xml:space="preserve">      required:</w:t>
      </w:r>
    </w:p>
    <w:p w14:paraId="04216C25" w14:textId="77777777" w:rsidR="00A5706F" w:rsidRPr="00F11966" w:rsidRDefault="00A5706F" w:rsidP="00A5706F">
      <w:pPr>
        <w:pStyle w:val="PL"/>
        <w:rPr>
          <w:lang w:eastAsia="zh-CN"/>
        </w:rPr>
      </w:pPr>
      <w:r w:rsidRPr="00F11966">
        <w:rPr>
          <w:lang w:eastAsia="zh-CN"/>
        </w:rPr>
        <w:t xml:space="preserve">        - </w:t>
      </w:r>
      <w:r w:rsidR="00C35CE3" w:rsidRPr="00F11966">
        <w:rPr>
          <w:lang w:eastAsia="zh-CN"/>
        </w:rPr>
        <w:t>ss</w:t>
      </w:r>
      <w:r w:rsidR="00C35CE3">
        <w:rPr>
          <w:lang w:eastAsia="zh-CN"/>
        </w:rPr>
        <w:t>I</w:t>
      </w:r>
      <w:r w:rsidR="00C35CE3" w:rsidRPr="00F11966">
        <w:rPr>
          <w:lang w:eastAsia="zh-CN"/>
        </w:rPr>
        <w:t>d</w:t>
      </w:r>
    </w:p>
    <w:p w14:paraId="113E7BBF" w14:textId="77777777" w:rsidR="00A5706F" w:rsidRPr="00F11966" w:rsidRDefault="00A5706F" w:rsidP="00A5706F">
      <w:pPr>
        <w:pStyle w:val="PL"/>
        <w:rPr>
          <w:lang w:eastAsia="zh-CN"/>
        </w:rPr>
      </w:pPr>
      <w:r w:rsidRPr="00F11966">
        <w:t xml:space="preserve">      properties:</w:t>
      </w:r>
    </w:p>
    <w:p w14:paraId="251DF99F" w14:textId="77777777" w:rsidR="00A5706F" w:rsidRPr="00F11966" w:rsidRDefault="00A5706F" w:rsidP="00A5706F">
      <w:pPr>
        <w:pStyle w:val="PL"/>
      </w:pPr>
      <w:r w:rsidRPr="00F11966">
        <w:t xml:space="preserve">        ssId:</w:t>
      </w:r>
    </w:p>
    <w:p w14:paraId="09FE1B30" w14:textId="77777777" w:rsidR="00A5706F" w:rsidRPr="00F11966" w:rsidRDefault="00A5706F" w:rsidP="00A5706F">
      <w:pPr>
        <w:pStyle w:val="PL"/>
      </w:pPr>
      <w:r w:rsidRPr="00F11966">
        <w:t xml:space="preserve">          type: string</w:t>
      </w:r>
    </w:p>
    <w:p w14:paraId="0CE7A3FC" w14:textId="77777777" w:rsidR="00736549" w:rsidRDefault="00736549" w:rsidP="00736549">
      <w:pPr>
        <w:pStyle w:val="PL"/>
      </w:pPr>
      <w:r>
        <w:t xml:space="preserve">  </w:t>
      </w:r>
      <w:r w:rsidRPr="00F11966">
        <w:t xml:space="preserve">      </w:t>
      </w:r>
      <w:r>
        <w:t xml:space="preserve">  </w:t>
      </w:r>
      <w:r w:rsidRPr="00F11966">
        <w:t>description:</w:t>
      </w:r>
      <w:r>
        <w:t xml:space="preserve"> </w:t>
      </w:r>
      <w:r w:rsidRPr="00F11966">
        <w:rPr>
          <w:rFonts w:cs="Arial"/>
          <w:szCs w:val="18"/>
        </w:rPr>
        <w:t>This IE shall contain the SSID of the access point to which the UE is attached, that is received over NGAP, see IEEE</w:t>
      </w:r>
      <w:r>
        <w:rPr>
          <w:rFonts w:cs="Arial"/>
          <w:szCs w:val="18"/>
        </w:rPr>
        <w:t xml:space="preserve"> Std </w:t>
      </w:r>
      <w:r w:rsidRPr="00F11966">
        <w:rPr>
          <w:rFonts w:cs="Arial"/>
          <w:szCs w:val="18"/>
        </w:rPr>
        <w:t>802.11-2012</w:t>
      </w:r>
      <w:r>
        <w:rPr>
          <w:rFonts w:cs="Arial"/>
          <w:szCs w:val="18"/>
        </w:rPr>
        <w:t>.</w:t>
      </w:r>
    </w:p>
    <w:p w14:paraId="7465AC6B" w14:textId="77777777" w:rsidR="00A5706F" w:rsidRPr="00F11966" w:rsidRDefault="00A5706F" w:rsidP="00A5706F">
      <w:pPr>
        <w:pStyle w:val="PL"/>
      </w:pPr>
      <w:r w:rsidRPr="00F11966">
        <w:t xml:space="preserve">        bssId:</w:t>
      </w:r>
    </w:p>
    <w:p w14:paraId="7B94769C" w14:textId="77777777" w:rsidR="00A5706F" w:rsidRPr="00F11966" w:rsidRDefault="00A5706F" w:rsidP="00A5706F">
      <w:pPr>
        <w:pStyle w:val="PL"/>
      </w:pPr>
      <w:r w:rsidRPr="00F11966">
        <w:t xml:space="preserve">          type: string</w:t>
      </w:r>
    </w:p>
    <w:p w14:paraId="3D6B0088" w14:textId="77777777" w:rsidR="00736549" w:rsidRDefault="00736549" w:rsidP="00736549">
      <w:pPr>
        <w:pStyle w:val="PL"/>
      </w:pPr>
      <w:r>
        <w:t xml:space="preserve">  </w:t>
      </w:r>
      <w:r w:rsidRPr="00F11966">
        <w:t xml:space="preserve">      </w:t>
      </w:r>
      <w:r>
        <w:t xml:space="preserve">  </w:t>
      </w:r>
      <w:r w:rsidRPr="00F11966">
        <w:t>description:</w:t>
      </w:r>
      <w:r>
        <w:t xml:space="preserve"> </w:t>
      </w:r>
      <w:r w:rsidRPr="00F11966">
        <w:rPr>
          <w:rFonts w:cs="Arial"/>
          <w:szCs w:val="18"/>
        </w:rPr>
        <w:t>When present, it shall contain the BSSID of the access point to which the UE is attached, for trusted WLAN a</w:t>
      </w:r>
      <w:r>
        <w:rPr>
          <w:rFonts w:cs="Arial"/>
          <w:szCs w:val="18"/>
        </w:rPr>
        <w:t>ccess, see IEEE Std 802.11-2012.</w:t>
      </w:r>
    </w:p>
    <w:p w14:paraId="099734B0" w14:textId="77777777" w:rsidR="00A5706F" w:rsidRPr="00F11966" w:rsidRDefault="00A5706F" w:rsidP="00A5706F">
      <w:pPr>
        <w:pStyle w:val="PL"/>
      </w:pPr>
      <w:r w:rsidRPr="00F11966">
        <w:t xml:space="preserve">        </w:t>
      </w:r>
      <w:r w:rsidRPr="00F11966">
        <w:rPr>
          <w:lang w:eastAsia="zh-CN"/>
        </w:rPr>
        <w:t>c</w:t>
      </w:r>
      <w:r w:rsidRPr="00F11966">
        <w:rPr>
          <w:rFonts w:hint="eastAsia"/>
          <w:lang w:eastAsia="zh-CN"/>
        </w:rPr>
        <w:t>i</w:t>
      </w:r>
      <w:r w:rsidRPr="00F11966">
        <w:rPr>
          <w:lang w:eastAsia="zh-CN"/>
        </w:rPr>
        <w:t>vicAddress</w:t>
      </w:r>
      <w:r w:rsidRPr="00F11966">
        <w:t>:</w:t>
      </w:r>
    </w:p>
    <w:p w14:paraId="08CCFAB7" w14:textId="77777777" w:rsidR="00A5706F" w:rsidRPr="00F11966" w:rsidRDefault="00A5706F" w:rsidP="00A5706F">
      <w:pPr>
        <w:pStyle w:val="PL"/>
        <w:rPr>
          <w:lang w:val="en-US"/>
        </w:rPr>
      </w:pPr>
      <w:r w:rsidRPr="00F11966">
        <w:rPr>
          <w:lang w:val="en-US"/>
        </w:rPr>
        <w:t xml:space="preserve">          $ref: '#/components/schemas/Bytes'</w:t>
      </w:r>
    </w:p>
    <w:p w14:paraId="3ABAE97D" w14:textId="77777777" w:rsidR="00A5706F" w:rsidRPr="00F11966" w:rsidRDefault="00A5706F" w:rsidP="00A5706F">
      <w:pPr>
        <w:pStyle w:val="PL"/>
        <w:rPr>
          <w:rFonts w:eastAsia="SimSun"/>
          <w:lang w:eastAsia="zh-CN"/>
        </w:rPr>
      </w:pPr>
      <w:r w:rsidRPr="00F11966">
        <w:rPr>
          <w:lang w:eastAsia="zh-CN"/>
        </w:rPr>
        <w:t xml:space="preserve">    TwapIdRm:</w:t>
      </w:r>
    </w:p>
    <w:p w14:paraId="2F9C444A" w14:textId="77777777" w:rsidR="00A5706F" w:rsidRPr="00F11966" w:rsidRDefault="00A5706F" w:rsidP="00A5706F">
      <w:pPr>
        <w:pStyle w:val="PL"/>
        <w:rPr>
          <w:lang w:eastAsia="zh-CN"/>
        </w:rPr>
      </w:pPr>
      <w:r w:rsidRPr="00F11966">
        <w:rPr>
          <w:lang w:val="en-US"/>
        </w:rPr>
        <w:t xml:space="preserve">      anyOf:</w:t>
      </w:r>
    </w:p>
    <w:p w14:paraId="18F4A998" w14:textId="77777777" w:rsidR="00A5706F" w:rsidRPr="00F11966" w:rsidRDefault="00A5706F" w:rsidP="00A5706F">
      <w:pPr>
        <w:pStyle w:val="PL"/>
        <w:rPr>
          <w:lang w:val="en-US"/>
        </w:rPr>
      </w:pPr>
      <w:r w:rsidRPr="00F11966">
        <w:rPr>
          <w:lang w:val="en-US"/>
        </w:rPr>
        <w:t xml:space="preserve">        - $ref: '#/components/schemas/</w:t>
      </w:r>
      <w:r w:rsidRPr="00F11966">
        <w:rPr>
          <w:lang w:eastAsia="zh-CN"/>
        </w:rPr>
        <w:t>TwapId</w:t>
      </w:r>
      <w:r w:rsidRPr="00F11966">
        <w:rPr>
          <w:lang w:val="en-US"/>
        </w:rPr>
        <w:t>'</w:t>
      </w:r>
    </w:p>
    <w:p w14:paraId="7D1AF678" w14:textId="77777777" w:rsidR="00A5706F" w:rsidRPr="00F11966" w:rsidRDefault="00A5706F" w:rsidP="00A5706F">
      <w:pPr>
        <w:pStyle w:val="PL"/>
        <w:rPr>
          <w:rFonts w:eastAsia="SimSun"/>
          <w:lang w:eastAsia="zh-CN"/>
        </w:rPr>
      </w:pPr>
      <w:r w:rsidRPr="00F11966">
        <w:rPr>
          <w:lang w:val="en-US"/>
        </w:rPr>
        <w:t xml:space="preserve">        - $ref: '#/components/schemas/NullValue'</w:t>
      </w:r>
    </w:p>
    <w:p w14:paraId="4DC463EC" w14:textId="4DA11966" w:rsidR="00736549" w:rsidRDefault="00736549" w:rsidP="00736549">
      <w:pPr>
        <w:pStyle w:val="PL"/>
      </w:pPr>
      <w:r>
        <w:t xml:space="preserve">  </w:t>
      </w:r>
      <w:r w:rsidRPr="00F11966">
        <w:t xml:space="preserve">    description:</w:t>
      </w:r>
      <w:r>
        <w:t xml:space="preserve"> </w:t>
      </w:r>
      <w:r w:rsidRPr="00F11966">
        <w:rPr>
          <w:rFonts w:eastAsia="SimSun"/>
        </w:rPr>
        <w:t xml:space="preserve">This data type is defined in the same way as the "TwapId" data type, but with the OpenAPI </w:t>
      </w:r>
      <w:r w:rsidR="002163ED">
        <w:rPr>
          <w:rFonts w:eastAsia="SimSun"/>
        </w:rPr>
        <w:t>"nullable=</w:t>
      </w:r>
      <w:r w:rsidRPr="00F11966">
        <w:rPr>
          <w:rFonts w:eastAsia="SimSun"/>
        </w:rPr>
        <w:t xml:space="preserve"> true" property.</w:t>
      </w:r>
    </w:p>
    <w:p w14:paraId="5624932E" w14:textId="77777777" w:rsidR="00532ED7" w:rsidRPr="00F11966" w:rsidRDefault="00532ED7" w:rsidP="00532ED7">
      <w:pPr>
        <w:pStyle w:val="PL"/>
      </w:pPr>
      <w:r w:rsidRPr="00F11966">
        <w:t xml:space="preserve">    SnssaiExtension:</w:t>
      </w:r>
    </w:p>
    <w:p w14:paraId="4136C2F4" w14:textId="77777777" w:rsidR="00F77DE2" w:rsidRDefault="00F77DE2" w:rsidP="00F77DE2">
      <w:pPr>
        <w:pStyle w:val="PL"/>
      </w:pPr>
      <w:r w:rsidRPr="00F7238A">
        <w:t xml:space="preserve">      description: Extensions to the Snssai data type, sdRanges and wildcardSd shall not be present simultaneously</w:t>
      </w:r>
    </w:p>
    <w:p w14:paraId="32C5A11B" w14:textId="77777777" w:rsidR="00532ED7" w:rsidRPr="00F11966" w:rsidRDefault="00532ED7" w:rsidP="00532ED7">
      <w:pPr>
        <w:pStyle w:val="PL"/>
      </w:pPr>
      <w:r w:rsidRPr="00F11966">
        <w:t xml:space="preserve">      type: object</w:t>
      </w:r>
    </w:p>
    <w:p w14:paraId="26CCA20A" w14:textId="77777777" w:rsidR="00F77DE2" w:rsidRDefault="00F77DE2" w:rsidP="00F77DE2">
      <w:pPr>
        <w:pStyle w:val="PL"/>
      </w:pPr>
      <w:r>
        <w:t xml:space="preserve">      not:</w:t>
      </w:r>
    </w:p>
    <w:p w14:paraId="13711DAC" w14:textId="77777777" w:rsidR="00F77DE2" w:rsidRDefault="00F77DE2" w:rsidP="00F77DE2">
      <w:pPr>
        <w:pStyle w:val="PL"/>
      </w:pPr>
      <w:r>
        <w:t xml:space="preserve">        required:</w:t>
      </w:r>
    </w:p>
    <w:p w14:paraId="758C0042" w14:textId="77777777" w:rsidR="00F77DE2" w:rsidRDefault="00F77DE2" w:rsidP="00F77DE2">
      <w:pPr>
        <w:pStyle w:val="PL"/>
      </w:pPr>
      <w:r>
        <w:t xml:space="preserve">          - sdRanges</w:t>
      </w:r>
    </w:p>
    <w:p w14:paraId="16F2EDB3" w14:textId="77777777" w:rsidR="00F77DE2" w:rsidRPr="00F11966" w:rsidRDefault="00F77DE2" w:rsidP="00F77DE2">
      <w:pPr>
        <w:pStyle w:val="PL"/>
      </w:pPr>
      <w:r>
        <w:t xml:space="preserve">          - wildcardSd</w:t>
      </w:r>
    </w:p>
    <w:p w14:paraId="62C2662B" w14:textId="77777777" w:rsidR="00532ED7" w:rsidRPr="00F11966" w:rsidRDefault="00532ED7" w:rsidP="00532ED7">
      <w:pPr>
        <w:pStyle w:val="PL"/>
      </w:pPr>
      <w:r w:rsidRPr="00F11966">
        <w:t xml:space="preserve">      properties:</w:t>
      </w:r>
    </w:p>
    <w:p w14:paraId="56D665E6" w14:textId="77777777" w:rsidR="00532ED7" w:rsidRPr="00F11966" w:rsidRDefault="00532ED7" w:rsidP="00532ED7">
      <w:pPr>
        <w:pStyle w:val="PL"/>
      </w:pPr>
      <w:r w:rsidRPr="00F11966">
        <w:t xml:space="preserve">        sdRanges:</w:t>
      </w:r>
    </w:p>
    <w:p w14:paraId="0645F2DA" w14:textId="77777777" w:rsidR="00F77DE2" w:rsidRPr="00F11966" w:rsidRDefault="00F77DE2" w:rsidP="00F77DE2">
      <w:pPr>
        <w:pStyle w:val="PL"/>
      </w:pPr>
      <w:r w:rsidRPr="00F7238A">
        <w:t xml:space="preserve">          description: When present, it shall contain the range(s) of Slice Differentiator values supported for the Slice/Service Type value indicated in the sst attribute of the Snssai data type</w:t>
      </w:r>
    </w:p>
    <w:p w14:paraId="7A100011" w14:textId="77777777" w:rsidR="00532ED7" w:rsidRPr="00F11966" w:rsidRDefault="00532ED7" w:rsidP="00532ED7">
      <w:pPr>
        <w:pStyle w:val="PL"/>
      </w:pPr>
      <w:r w:rsidRPr="00F11966">
        <w:t xml:space="preserve">          type: array</w:t>
      </w:r>
    </w:p>
    <w:p w14:paraId="52DF925F" w14:textId="77777777" w:rsidR="00532ED7" w:rsidRPr="00F11966" w:rsidRDefault="00532ED7" w:rsidP="00532ED7">
      <w:pPr>
        <w:pStyle w:val="PL"/>
      </w:pPr>
      <w:r w:rsidRPr="00F11966">
        <w:t xml:space="preserve">          items:</w:t>
      </w:r>
    </w:p>
    <w:p w14:paraId="65FF2CA3" w14:textId="77777777" w:rsidR="00532ED7" w:rsidRPr="00F11966" w:rsidRDefault="00532ED7" w:rsidP="00532ED7">
      <w:pPr>
        <w:pStyle w:val="PL"/>
      </w:pPr>
      <w:r w:rsidRPr="00F11966">
        <w:t xml:space="preserve">            $ref: '</w:t>
      </w:r>
      <w:r w:rsidRPr="00F11966">
        <w:rPr>
          <w:lang w:val="en-US"/>
        </w:rPr>
        <w:t>#/components/schemas/SdRange</w:t>
      </w:r>
      <w:r w:rsidRPr="00F11966">
        <w:t>'</w:t>
      </w:r>
    </w:p>
    <w:p w14:paraId="09605929" w14:textId="77777777" w:rsidR="00532ED7" w:rsidRPr="00F11966" w:rsidRDefault="00532ED7" w:rsidP="00532ED7">
      <w:pPr>
        <w:pStyle w:val="PL"/>
      </w:pPr>
      <w:r w:rsidRPr="00F11966">
        <w:t xml:space="preserve">          minItems: 1</w:t>
      </w:r>
    </w:p>
    <w:p w14:paraId="50493B9B" w14:textId="77777777" w:rsidR="00532ED7" w:rsidRPr="00F11966" w:rsidRDefault="00532ED7" w:rsidP="00532ED7">
      <w:pPr>
        <w:pStyle w:val="PL"/>
      </w:pPr>
      <w:r w:rsidRPr="00F11966">
        <w:t xml:space="preserve">        wildcardSd:</w:t>
      </w:r>
    </w:p>
    <w:p w14:paraId="4BE61603" w14:textId="77777777" w:rsidR="00F77DE2" w:rsidRPr="00F11966" w:rsidRDefault="00F77DE2" w:rsidP="00F77DE2">
      <w:pPr>
        <w:pStyle w:val="PL"/>
      </w:pPr>
      <w:r w:rsidRPr="00F7238A">
        <w:t xml:space="preserve">          description: When present, it shall be set to true, to indicate that all SD values are supported for the Slice/Service Type value indicated in the sst attribute of the Snssai data type</w:t>
      </w:r>
    </w:p>
    <w:p w14:paraId="24808E9D" w14:textId="77777777" w:rsidR="00532ED7" w:rsidRPr="00F11966" w:rsidRDefault="00532ED7" w:rsidP="00532ED7">
      <w:pPr>
        <w:pStyle w:val="PL"/>
      </w:pPr>
      <w:r w:rsidRPr="00F11966">
        <w:t xml:space="preserve">          type: boolean</w:t>
      </w:r>
    </w:p>
    <w:p w14:paraId="0FF9E857" w14:textId="77777777" w:rsidR="00270D95" w:rsidRDefault="00270D95" w:rsidP="00270D95">
      <w:pPr>
        <w:pStyle w:val="PL"/>
      </w:pPr>
      <w:r>
        <w:t xml:space="preserve">          enum:</w:t>
      </w:r>
    </w:p>
    <w:p w14:paraId="01531ABD" w14:textId="77777777" w:rsidR="00270D95" w:rsidRPr="00F11966" w:rsidRDefault="00270D95" w:rsidP="00270D95">
      <w:pPr>
        <w:pStyle w:val="PL"/>
      </w:pPr>
      <w:r>
        <w:t xml:space="preserve">            - true</w:t>
      </w:r>
    </w:p>
    <w:p w14:paraId="5EFDDCFB" w14:textId="77777777" w:rsidR="00532ED7" w:rsidRPr="00F11966" w:rsidRDefault="00532ED7" w:rsidP="00532ED7">
      <w:pPr>
        <w:pStyle w:val="PL"/>
      </w:pPr>
    </w:p>
    <w:p w14:paraId="4C136A84" w14:textId="77777777" w:rsidR="00532ED7" w:rsidRPr="00F11966" w:rsidRDefault="00532ED7" w:rsidP="00532ED7">
      <w:pPr>
        <w:pStyle w:val="PL"/>
      </w:pPr>
      <w:r w:rsidRPr="00F11966">
        <w:t xml:space="preserve">    SdRange:</w:t>
      </w:r>
    </w:p>
    <w:p w14:paraId="1FEA21EC" w14:textId="77777777" w:rsidR="00532ED7" w:rsidRPr="00F11966" w:rsidRDefault="00532ED7" w:rsidP="00532ED7">
      <w:pPr>
        <w:pStyle w:val="PL"/>
      </w:pPr>
      <w:r w:rsidRPr="00F11966">
        <w:t xml:space="preserve">      description:</w:t>
      </w:r>
      <w:r w:rsidRPr="00F11966">
        <w:rPr>
          <w:rFonts w:cs="Arial"/>
          <w:szCs w:val="18"/>
        </w:rPr>
        <w:t xml:space="preserve"> A range of SDs (Slice Differentiators)</w:t>
      </w:r>
    </w:p>
    <w:p w14:paraId="742417A6" w14:textId="77777777" w:rsidR="00532ED7" w:rsidRPr="00F11966" w:rsidRDefault="00532ED7" w:rsidP="00532ED7">
      <w:pPr>
        <w:pStyle w:val="PL"/>
      </w:pPr>
      <w:r w:rsidRPr="00F11966">
        <w:t xml:space="preserve">      type: object</w:t>
      </w:r>
    </w:p>
    <w:p w14:paraId="27AC2EFF" w14:textId="77777777" w:rsidR="00532ED7" w:rsidRPr="00F11966" w:rsidRDefault="00532ED7" w:rsidP="00532ED7">
      <w:pPr>
        <w:pStyle w:val="PL"/>
      </w:pPr>
      <w:r w:rsidRPr="00F11966">
        <w:t xml:space="preserve">      properties:</w:t>
      </w:r>
    </w:p>
    <w:p w14:paraId="1393B180" w14:textId="77777777" w:rsidR="00532ED7" w:rsidRPr="00F11966" w:rsidRDefault="00532ED7" w:rsidP="00532ED7">
      <w:pPr>
        <w:pStyle w:val="PL"/>
      </w:pPr>
      <w:r w:rsidRPr="00F11966">
        <w:t xml:space="preserve">        start:</w:t>
      </w:r>
    </w:p>
    <w:p w14:paraId="240D2C35" w14:textId="77777777" w:rsidR="00532ED7" w:rsidRPr="00F11966" w:rsidRDefault="00532ED7" w:rsidP="00532ED7">
      <w:pPr>
        <w:pStyle w:val="PL"/>
      </w:pPr>
      <w:r w:rsidRPr="00F11966">
        <w:t xml:space="preserve">          type: string</w:t>
      </w:r>
    </w:p>
    <w:p w14:paraId="2865A347" w14:textId="77777777" w:rsidR="00532ED7" w:rsidRPr="00F11966" w:rsidRDefault="00532ED7" w:rsidP="00532ED7">
      <w:pPr>
        <w:pStyle w:val="PL"/>
      </w:pPr>
      <w:r w:rsidRPr="00F11966">
        <w:t xml:space="preserve">          pattern: </w:t>
      </w:r>
      <w:r w:rsidRPr="00F11966">
        <w:rPr>
          <w:rFonts w:cs="Arial"/>
          <w:szCs w:val="18"/>
        </w:rPr>
        <w:t>'^[A-Fa-f0-9]{6}$'</w:t>
      </w:r>
    </w:p>
    <w:p w14:paraId="3663BB1D" w14:textId="77777777" w:rsidR="00736549" w:rsidRDefault="00736549" w:rsidP="00736549">
      <w:pPr>
        <w:pStyle w:val="PL"/>
      </w:pPr>
      <w:r>
        <w:t xml:space="preserve">  </w:t>
      </w:r>
      <w:r w:rsidRPr="00F11966">
        <w:t xml:space="preserve">      </w:t>
      </w:r>
      <w:r>
        <w:t xml:space="preserve">  </w:t>
      </w:r>
      <w:r w:rsidRPr="00F11966">
        <w:t>description:</w:t>
      </w:r>
      <w:r>
        <w:t xml:space="preserve"> </w:t>
      </w:r>
      <w:r w:rsidRPr="00F11966">
        <w:rPr>
          <w:rFonts w:cs="Arial"/>
          <w:szCs w:val="18"/>
        </w:rPr>
        <w:t>First value identifying the start of an SD range</w:t>
      </w:r>
      <w:r>
        <w:rPr>
          <w:rFonts w:cs="Arial"/>
          <w:szCs w:val="18"/>
        </w:rPr>
        <w:t xml:space="preserve">. </w:t>
      </w:r>
      <w:r w:rsidRPr="00F11966">
        <w:rPr>
          <w:rFonts w:cs="Arial"/>
          <w:szCs w:val="18"/>
        </w:rPr>
        <w:t>This string shall be formatted as specified for the sd attribute of the Snssai data type in clause 5.4.4.2</w:t>
      </w:r>
      <w:r w:rsidRPr="00F11966">
        <w:t>.</w:t>
      </w:r>
    </w:p>
    <w:p w14:paraId="5E35B335" w14:textId="77777777" w:rsidR="00532ED7" w:rsidRPr="00F11966" w:rsidRDefault="00532ED7" w:rsidP="00532ED7">
      <w:pPr>
        <w:pStyle w:val="PL"/>
      </w:pPr>
      <w:r w:rsidRPr="00F11966">
        <w:t xml:space="preserve">        end:</w:t>
      </w:r>
    </w:p>
    <w:p w14:paraId="4D28DEFB" w14:textId="77777777" w:rsidR="00532ED7" w:rsidRPr="00F11966" w:rsidRDefault="00532ED7" w:rsidP="00532ED7">
      <w:pPr>
        <w:pStyle w:val="PL"/>
      </w:pPr>
      <w:r w:rsidRPr="00F11966">
        <w:t xml:space="preserve">          type: string</w:t>
      </w:r>
    </w:p>
    <w:p w14:paraId="33FF1E26" w14:textId="77777777" w:rsidR="00532ED7" w:rsidRPr="00F11966" w:rsidRDefault="00532ED7" w:rsidP="00532ED7">
      <w:pPr>
        <w:pStyle w:val="PL"/>
      </w:pPr>
      <w:r w:rsidRPr="00F11966">
        <w:t xml:space="preserve">          pattern: </w:t>
      </w:r>
      <w:r w:rsidRPr="00F11966">
        <w:rPr>
          <w:rFonts w:cs="Arial"/>
          <w:szCs w:val="18"/>
        </w:rPr>
        <w:t>'^[A-Fa-f0-9]{6}$'</w:t>
      </w:r>
    </w:p>
    <w:p w14:paraId="56E14008" w14:textId="77777777" w:rsidR="00736549" w:rsidRDefault="00736549" w:rsidP="00736549">
      <w:pPr>
        <w:pStyle w:val="PL"/>
      </w:pPr>
      <w:r>
        <w:t xml:space="preserve">  </w:t>
      </w:r>
      <w:r w:rsidRPr="00F11966">
        <w:t xml:space="preserve">      </w:t>
      </w:r>
      <w:r>
        <w:t xml:space="preserve">  </w:t>
      </w:r>
      <w:r w:rsidRPr="00F11966">
        <w:t>description:</w:t>
      </w:r>
      <w:r>
        <w:t xml:space="preserve"> </w:t>
      </w:r>
      <w:r w:rsidRPr="00F11966">
        <w:rPr>
          <w:rFonts w:cs="Arial"/>
          <w:szCs w:val="18"/>
        </w:rPr>
        <w:t>Last value identifying the end of an SD range.</w:t>
      </w:r>
      <w:r>
        <w:rPr>
          <w:rFonts w:cs="Arial"/>
          <w:szCs w:val="18"/>
        </w:rPr>
        <w:t xml:space="preserve"> </w:t>
      </w:r>
      <w:r w:rsidRPr="00F11966">
        <w:rPr>
          <w:rFonts w:cs="Arial"/>
          <w:szCs w:val="18"/>
        </w:rPr>
        <w:t>This string shall be formatted as specified for the sd attribute of the Snssai data type in clause 5.4.4.2</w:t>
      </w:r>
      <w:r w:rsidRPr="00F11966">
        <w:t>.</w:t>
      </w:r>
    </w:p>
    <w:p w14:paraId="435A51FF" w14:textId="77777777" w:rsidR="00855404" w:rsidRDefault="00855404" w:rsidP="00855404">
      <w:pPr>
        <w:pStyle w:val="PL"/>
      </w:pPr>
    </w:p>
    <w:p w14:paraId="7C8D1B4D" w14:textId="77777777" w:rsidR="00855404" w:rsidRPr="00F11966" w:rsidRDefault="00855404" w:rsidP="00855404">
      <w:pPr>
        <w:pStyle w:val="PL"/>
      </w:pPr>
      <w:r w:rsidRPr="00F11966">
        <w:t xml:space="preserve">    </w:t>
      </w:r>
      <w:r w:rsidRPr="004E12F6">
        <w:rPr>
          <w:lang w:eastAsia="zh-CN"/>
        </w:rPr>
        <w:t>ProseServiceAuth</w:t>
      </w:r>
      <w:r w:rsidRPr="00F11966">
        <w:t>:</w:t>
      </w:r>
    </w:p>
    <w:p w14:paraId="16FCD588" w14:textId="77777777" w:rsidR="00141808" w:rsidRDefault="00141808" w:rsidP="00141808">
      <w:pPr>
        <w:pStyle w:val="PL"/>
      </w:pPr>
      <w:r w:rsidRPr="00F11966">
        <w:t xml:space="preserve">    </w:t>
      </w:r>
      <w:r>
        <w:t xml:space="preserve"> </w:t>
      </w:r>
      <w:r w:rsidRPr="00F11966">
        <w:t xml:space="preserve"> description: </w:t>
      </w:r>
      <w:r>
        <w:rPr>
          <w:rFonts w:cs="Arial"/>
          <w:szCs w:val="18"/>
          <w:lang w:eastAsia="zh-CN"/>
        </w:rPr>
        <w:t>Indicates whether the UE is authorized to use ProSe Direct Discovery, ProSe Direct Communication, or both.</w:t>
      </w:r>
    </w:p>
    <w:p w14:paraId="4C5D46F8" w14:textId="77777777" w:rsidR="00855404" w:rsidRPr="00F11966" w:rsidRDefault="00855404" w:rsidP="00855404">
      <w:pPr>
        <w:pStyle w:val="PL"/>
      </w:pPr>
      <w:r w:rsidRPr="00F11966">
        <w:t xml:space="preserve">      type: object</w:t>
      </w:r>
    </w:p>
    <w:p w14:paraId="31786472" w14:textId="77777777" w:rsidR="00855404" w:rsidRPr="00F11966" w:rsidRDefault="00855404" w:rsidP="00855404">
      <w:pPr>
        <w:pStyle w:val="PL"/>
      </w:pPr>
      <w:r w:rsidRPr="00F11966">
        <w:t xml:space="preserve">      properties:</w:t>
      </w:r>
    </w:p>
    <w:p w14:paraId="72B246C6" w14:textId="77777777" w:rsidR="00855404" w:rsidRPr="00F11966" w:rsidRDefault="00855404" w:rsidP="00855404">
      <w:pPr>
        <w:pStyle w:val="PL"/>
        <w:rPr>
          <w:rFonts w:cs="Arial"/>
          <w:lang w:eastAsia="ja-JP"/>
        </w:rPr>
      </w:pPr>
      <w:r w:rsidRPr="00F11966">
        <w:t xml:space="preserve">        </w:t>
      </w:r>
      <w:r>
        <w:rPr>
          <w:rFonts w:hint="eastAsia"/>
          <w:lang w:eastAsia="zh-CN"/>
        </w:rPr>
        <w:t>p</w:t>
      </w:r>
      <w:r>
        <w:t>ro</w:t>
      </w:r>
      <w:r>
        <w:rPr>
          <w:rFonts w:hint="eastAsia"/>
          <w:lang w:eastAsia="zh-CN"/>
        </w:rPr>
        <w:t>s</w:t>
      </w:r>
      <w:r w:rsidRPr="001D7995">
        <w:t>eDirectDiscovery</w:t>
      </w:r>
      <w:r>
        <w:rPr>
          <w:rFonts w:hint="eastAsia"/>
          <w:lang w:eastAsia="zh-CN"/>
        </w:rPr>
        <w:t>Auth</w:t>
      </w:r>
      <w:r w:rsidRPr="00F11966">
        <w:rPr>
          <w:rFonts w:cs="Arial"/>
          <w:lang w:eastAsia="ja-JP"/>
        </w:rPr>
        <w:t>:</w:t>
      </w:r>
    </w:p>
    <w:p w14:paraId="3C520035" w14:textId="77777777" w:rsidR="00855404" w:rsidRPr="00F11966" w:rsidRDefault="00855404" w:rsidP="00855404">
      <w:pPr>
        <w:pStyle w:val="PL"/>
      </w:pPr>
      <w:r w:rsidRPr="00F11966">
        <w:rPr>
          <w:lang w:val="en-US"/>
        </w:rPr>
        <w:t xml:space="preserve">          $ref: </w:t>
      </w:r>
      <w:r w:rsidRPr="00F11966">
        <w:t>'#/components/schemas/UeAuth'</w:t>
      </w:r>
    </w:p>
    <w:p w14:paraId="30DEC8D9" w14:textId="77777777" w:rsidR="00855404" w:rsidRPr="00F11966" w:rsidRDefault="00855404" w:rsidP="00855404">
      <w:pPr>
        <w:pStyle w:val="PL"/>
        <w:rPr>
          <w:rFonts w:cs="Arial"/>
          <w:lang w:eastAsia="ja-JP"/>
        </w:rPr>
      </w:pPr>
      <w:r w:rsidRPr="00F11966">
        <w:t xml:space="preserve">        </w:t>
      </w:r>
      <w:r>
        <w:rPr>
          <w:rFonts w:hint="eastAsia"/>
          <w:lang w:eastAsia="zh-CN"/>
        </w:rPr>
        <w:t>p</w:t>
      </w:r>
      <w:r>
        <w:t>ro</w:t>
      </w:r>
      <w:r>
        <w:rPr>
          <w:rFonts w:hint="eastAsia"/>
          <w:lang w:eastAsia="zh-CN"/>
        </w:rPr>
        <w:t>s</w:t>
      </w:r>
      <w:r>
        <w:t>eDirect</w:t>
      </w:r>
      <w:r w:rsidRPr="001D7995">
        <w:t>Communication</w:t>
      </w:r>
      <w:r>
        <w:rPr>
          <w:rFonts w:hint="eastAsia"/>
          <w:lang w:eastAsia="zh-CN"/>
        </w:rPr>
        <w:t>Auth</w:t>
      </w:r>
      <w:r w:rsidRPr="00F11966">
        <w:rPr>
          <w:rFonts w:cs="Arial"/>
          <w:lang w:eastAsia="ja-JP"/>
        </w:rPr>
        <w:t>:</w:t>
      </w:r>
    </w:p>
    <w:p w14:paraId="6DCBED45" w14:textId="77777777" w:rsidR="00855404" w:rsidRPr="00F11966" w:rsidRDefault="00855404" w:rsidP="00855404">
      <w:pPr>
        <w:pStyle w:val="PL"/>
      </w:pPr>
      <w:r w:rsidRPr="00F11966">
        <w:rPr>
          <w:lang w:val="en-US"/>
        </w:rPr>
        <w:t xml:space="preserve">          $ref: </w:t>
      </w:r>
      <w:r w:rsidRPr="00F11966">
        <w:t>'#/components/schemas/UeAuth'</w:t>
      </w:r>
    </w:p>
    <w:p w14:paraId="2592FAA2" w14:textId="77777777" w:rsidR="00484F37" w:rsidRDefault="00484F37" w:rsidP="00484F37">
      <w:pPr>
        <w:pStyle w:val="PL"/>
        <w:rPr>
          <w:lang w:val="en-US"/>
        </w:rPr>
      </w:pPr>
    </w:p>
    <w:p w14:paraId="12A5EA27" w14:textId="77777777" w:rsidR="00484F37" w:rsidRDefault="00484F37" w:rsidP="002366BD">
      <w:pPr>
        <w:pStyle w:val="PL"/>
        <w:rPr>
          <w:lang w:eastAsia="zh-CN"/>
        </w:rPr>
      </w:pPr>
      <w:r w:rsidRPr="002366BD">
        <w:t xml:space="preserve">    EcsServerAddr:</w:t>
      </w:r>
    </w:p>
    <w:p w14:paraId="03BDA4F0" w14:textId="77777777" w:rsidR="00141808" w:rsidRDefault="00141808" w:rsidP="00141808">
      <w:pPr>
        <w:pStyle w:val="PL"/>
      </w:pPr>
      <w:r w:rsidRPr="00F11966">
        <w:t xml:space="preserve">    </w:t>
      </w:r>
      <w:r>
        <w:t xml:space="preserve"> </w:t>
      </w:r>
      <w:r w:rsidRPr="00F11966">
        <w:t xml:space="preserve"> description: </w:t>
      </w:r>
      <w:r>
        <w:rPr>
          <w:rFonts w:cs="Arial"/>
          <w:szCs w:val="18"/>
        </w:rPr>
        <w:t xml:space="preserve">Contains the </w:t>
      </w:r>
      <w:r>
        <w:rPr>
          <w:rFonts w:eastAsia="Malgun Gothic"/>
        </w:rPr>
        <w:t>Edge Configuration Server Address Configuration Information</w:t>
      </w:r>
      <w:r>
        <w:rPr>
          <w:rFonts w:cs="Arial"/>
          <w:szCs w:val="18"/>
        </w:rPr>
        <w:t xml:space="preserve"> as defined in </w:t>
      </w:r>
      <w:r>
        <w:rPr>
          <w:rFonts w:cs="Arial"/>
          <w:szCs w:val="18"/>
          <w:lang w:eastAsia="zh-CN"/>
        </w:rPr>
        <w:t xml:space="preserve">clause </w:t>
      </w:r>
      <w:r>
        <w:t>5.2.3.6.1</w:t>
      </w:r>
      <w:r>
        <w:rPr>
          <w:rFonts w:cs="Arial"/>
          <w:szCs w:val="18"/>
          <w:lang w:eastAsia="zh-CN"/>
        </w:rPr>
        <w:t xml:space="preserve"> of </w:t>
      </w:r>
      <w:r>
        <w:rPr>
          <w:rFonts w:cs="Arial"/>
          <w:szCs w:val="18"/>
          <w:lang w:val="en-US" w:eastAsia="zh-CN"/>
        </w:rPr>
        <w:t xml:space="preserve">3GPP </w:t>
      </w:r>
      <w:r>
        <w:rPr>
          <w:rFonts w:cs="Arial"/>
          <w:szCs w:val="18"/>
          <w:lang w:eastAsia="zh-CN"/>
        </w:rPr>
        <w:t>TS 23.502.</w:t>
      </w:r>
    </w:p>
    <w:p w14:paraId="021490B8" w14:textId="77777777" w:rsidR="00484F37" w:rsidRPr="00B3056F" w:rsidRDefault="00484F37" w:rsidP="00484F37">
      <w:pPr>
        <w:pStyle w:val="PL"/>
      </w:pPr>
      <w:r w:rsidRPr="00B3056F">
        <w:t xml:space="preserve">      type: object</w:t>
      </w:r>
    </w:p>
    <w:p w14:paraId="6A009F4F" w14:textId="77777777" w:rsidR="00484F37" w:rsidRDefault="00484F37" w:rsidP="00484F37">
      <w:pPr>
        <w:pStyle w:val="PL"/>
      </w:pPr>
      <w:r w:rsidRPr="00B3056F">
        <w:t xml:space="preserve">      properties:</w:t>
      </w:r>
    </w:p>
    <w:p w14:paraId="34EC89F2" w14:textId="77777777" w:rsidR="00484F37" w:rsidRPr="00B3056F" w:rsidRDefault="00484F37" w:rsidP="00484F37">
      <w:pPr>
        <w:pStyle w:val="PL"/>
      </w:pPr>
      <w:r w:rsidRPr="00B3056F">
        <w:t xml:space="preserve">        </w:t>
      </w:r>
      <w:r>
        <w:t>ecsFqdnList</w:t>
      </w:r>
      <w:r w:rsidRPr="00B3056F">
        <w:t>:</w:t>
      </w:r>
    </w:p>
    <w:p w14:paraId="7174D723" w14:textId="77777777" w:rsidR="00484F37" w:rsidRPr="00B3056F" w:rsidRDefault="00484F37" w:rsidP="00484F37">
      <w:pPr>
        <w:pStyle w:val="PL"/>
      </w:pPr>
      <w:r w:rsidRPr="00B3056F">
        <w:t xml:space="preserve">          type: array</w:t>
      </w:r>
    </w:p>
    <w:p w14:paraId="2A6E4BD5" w14:textId="77777777" w:rsidR="00484F37" w:rsidRPr="00B3056F" w:rsidRDefault="00484F37" w:rsidP="00484F37">
      <w:pPr>
        <w:pStyle w:val="PL"/>
      </w:pPr>
      <w:r w:rsidRPr="00B3056F">
        <w:t xml:space="preserve">          items:</w:t>
      </w:r>
    </w:p>
    <w:p w14:paraId="645FF66E" w14:textId="77777777" w:rsidR="00484F37" w:rsidRDefault="00484F37" w:rsidP="00484F37">
      <w:pPr>
        <w:pStyle w:val="PL"/>
      </w:pPr>
      <w:r w:rsidRPr="00B3056F">
        <w:t xml:space="preserve">            </w:t>
      </w:r>
      <w:r>
        <w:t>type: string</w:t>
      </w:r>
    </w:p>
    <w:p w14:paraId="507DC1D0" w14:textId="77777777" w:rsidR="00484F37" w:rsidRDefault="00484F37" w:rsidP="00484F37">
      <w:pPr>
        <w:pStyle w:val="PL"/>
      </w:pPr>
      <w:r w:rsidRPr="00F11966">
        <w:rPr>
          <w:lang w:val="en-US"/>
        </w:rPr>
        <w:t xml:space="preserve">          minItems: 1</w:t>
      </w:r>
    </w:p>
    <w:p w14:paraId="038118F7" w14:textId="77777777" w:rsidR="00484F37" w:rsidRPr="00B3056F" w:rsidRDefault="00484F37" w:rsidP="00484F37">
      <w:pPr>
        <w:pStyle w:val="PL"/>
      </w:pPr>
      <w:r w:rsidRPr="00B3056F">
        <w:t xml:space="preserve">        </w:t>
      </w:r>
      <w:r>
        <w:t>ecs</w:t>
      </w:r>
      <w:r w:rsidRPr="00B3056F">
        <w:t>IpAddress</w:t>
      </w:r>
      <w:r>
        <w:t>List</w:t>
      </w:r>
      <w:r w:rsidRPr="00B3056F">
        <w:t>:</w:t>
      </w:r>
    </w:p>
    <w:p w14:paraId="0AA76B63" w14:textId="77777777" w:rsidR="00484F37" w:rsidRPr="00B3056F" w:rsidRDefault="00484F37" w:rsidP="00484F37">
      <w:pPr>
        <w:pStyle w:val="PL"/>
      </w:pPr>
      <w:r w:rsidRPr="00B3056F">
        <w:t xml:space="preserve">          type: array</w:t>
      </w:r>
    </w:p>
    <w:p w14:paraId="53CF7C85" w14:textId="77777777" w:rsidR="00484F37" w:rsidRPr="00B3056F" w:rsidRDefault="00484F37" w:rsidP="00484F37">
      <w:pPr>
        <w:pStyle w:val="PL"/>
      </w:pPr>
      <w:r w:rsidRPr="00B3056F">
        <w:t xml:space="preserve">          items:</w:t>
      </w:r>
    </w:p>
    <w:p w14:paraId="59E8E610" w14:textId="77777777" w:rsidR="00484F37" w:rsidRDefault="00484F37" w:rsidP="00484F37">
      <w:pPr>
        <w:pStyle w:val="PL"/>
      </w:pPr>
      <w:r>
        <w:t xml:space="preserve">            </w:t>
      </w:r>
      <w:r w:rsidRPr="00D83329">
        <w:t>$ref: '#/components/schemas/</w:t>
      </w:r>
      <w:r>
        <w:t>IpAddr</w:t>
      </w:r>
      <w:r w:rsidRPr="00D83329">
        <w:t>'</w:t>
      </w:r>
    </w:p>
    <w:p w14:paraId="56CED54B" w14:textId="77777777" w:rsidR="00484F37" w:rsidRDefault="00484F37" w:rsidP="00484F37">
      <w:pPr>
        <w:pStyle w:val="PL"/>
      </w:pPr>
      <w:r w:rsidRPr="00F11966">
        <w:rPr>
          <w:lang w:val="en-US"/>
        </w:rPr>
        <w:t xml:space="preserve">          minItems: 1</w:t>
      </w:r>
    </w:p>
    <w:p w14:paraId="41C7C077" w14:textId="77777777" w:rsidR="00AA2508" w:rsidRDefault="00AA2508" w:rsidP="00AA2508">
      <w:pPr>
        <w:pStyle w:val="PL"/>
        <w:rPr>
          <w:rFonts w:eastAsia="Malgun Gothic"/>
        </w:rPr>
      </w:pPr>
      <w:r w:rsidRPr="00B3056F">
        <w:t xml:space="preserve">        </w:t>
      </w:r>
      <w:r>
        <w:rPr>
          <w:rFonts w:eastAsia="Malgun Gothic"/>
        </w:rPr>
        <w:t>ecsProviderId:</w:t>
      </w:r>
    </w:p>
    <w:p w14:paraId="272F7165" w14:textId="77777777" w:rsidR="00AA2508" w:rsidRDefault="00AA2508" w:rsidP="00AA2508">
      <w:pPr>
        <w:pStyle w:val="PL"/>
      </w:pPr>
      <w:r>
        <w:t xml:space="preserve">          type: string</w:t>
      </w:r>
    </w:p>
    <w:p w14:paraId="57D98426" w14:textId="77777777" w:rsidR="00484F37" w:rsidRDefault="00484F37" w:rsidP="00484F37">
      <w:pPr>
        <w:pStyle w:val="PL"/>
      </w:pPr>
    </w:p>
    <w:p w14:paraId="4EAF80D8" w14:textId="77777777" w:rsidR="00484F37" w:rsidRPr="00F11966" w:rsidRDefault="00484F37" w:rsidP="002366BD">
      <w:pPr>
        <w:pStyle w:val="PL"/>
      </w:pPr>
      <w:r w:rsidRPr="002366BD">
        <w:t xml:space="preserve">    EcsServerAddrRm:</w:t>
      </w:r>
    </w:p>
    <w:p w14:paraId="3DEEAC8B" w14:textId="77777777" w:rsidR="00484F37" w:rsidRPr="00F11966" w:rsidRDefault="00484F37" w:rsidP="00484F37">
      <w:pPr>
        <w:pStyle w:val="PL"/>
        <w:rPr>
          <w:lang w:val="en-US"/>
        </w:rPr>
      </w:pPr>
      <w:r w:rsidRPr="00F11966">
        <w:rPr>
          <w:lang w:val="en-US"/>
        </w:rPr>
        <w:t xml:space="preserve">     </w:t>
      </w:r>
      <w:r>
        <w:rPr>
          <w:lang w:val="en-US"/>
        </w:rPr>
        <w:t xml:space="preserve"> </w:t>
      </w:r>
      <w:r w:rsidRPr="00F11966">
        <w:rPr>
          <w:lang w:val="en-US"/>
        </w:rPr>
        <w:t>anyOf:</w:t>
      </w:r>
    </w:p>
    <w:p w14:paraId="085E34AE" w14:textId="77777777" w:rsidR="00484F37" w:rsidRPr="00F11966" w:rsidRDefault="00484F37" w:rsidP="002366BD">
      <w:pPr>
        <w:pStyle w:val="PL"/>
        <w:rPr>
          <w:lang w:val="en-US"/>
        </w:rPr>
      </w:pPr>
      <w:r w:rsidRPr="002366BD">
        <w:t xml:space="preserve">        - $ref: '#/components/schemas/EcsServerAddr'</w:t>
      </w:r>
    </w:p>
    <w:p w14:paraId="2117A512" w14:textId="77777777" w:rsidR="00484F37" w:rsidRPr="00F11966" w:rsidRDefault="00484F37" w:rsidP="00484F37">
      <w:pPr>
        <w:pStyle w:val="PL"/>
        <w:rPr>
          <w:lang w:val="en-US"/>
        </w:rPr>
      </w:pPr>
      <w:r w:rsidRPr="00F11966">
        <w:rPr>
          <w:lang w:val="en-US"/>
        </w:rPr>
        <w:t xml:space="preserve">        - $ref: '#/components/schemas/NullValue'</w:t>
      </w:r>
    </w:p>
    <w:p w14:paraId="00972DA0" w14:textId="77777777" w:rsidR="00141808" w:rsidRDefault="00141808" w:rsidP="00141808">
      <w:pPr>
        <w:pStyle w:val="PL"/>
      </w:pPr>
      <w:r w:rsidRPr="00F11966">
        <w:t xml:space="preserve">    </w:t>
      </w:r>
      <w:r>
        <w:t xml:space="preserve"> </w:t>
      </w:r>
      <w:r w:rsidRPr="00F11966">
        <w:t xml:space="preserve"> description: This data type is defined in the same way as the "</w:t>
      </w:r>
      <w:r w:rsidRPr="000B5ECB">
        <w:t xml:space="preserve"> </w:t>
      </w:r>
      <w:r>
        <w:t>EcsServerAddr</w:t>
      </w:r>
      <w:r w:rsidRPr="00F11966">
        <w:t xml:space="preserve"> " data type, but with the OpenAPI </w:t>
      </w:r>
      <w:r>
        <w:t>"nullable=</w:t>
      </w:r>
      <w:r w:rsidRPr="00F11966">
        <w:t xml:space="preserve"> true" property.</w:t>
      </w:r>
    </w:p>
    <w:p w14:paraId="23245D50" w14:textId="77777777" w:rsidR="00484F37" w:rsidRDefault="00484F37" w:rsidP="00484F37">
      <w:pPr>
        <w:pStyle w:val="PL"/>
      </w:pPr>
    </w:p>
    <w:p w14:paraId="451C7B43" w14:textId="77777777" w:rsidR="00484F37" w:rsidRPr="00B3056F" w:rsidRDefault="00484F37" w:rsidP="00484F37">
      <w:pPr>
        <w:pStyle w:val="PL"/>
      </w:pPr>
      <w:r w:rsidRPr="00B3056F">
        <w:t xml:space="preserve">    IpAddr:</w:t>
      </w:r>
    </w:p>
    <w:p w14:paraId="1165F8B9" w14:textId="77777777" w:rsidR="00141808" w:rsidRDefault="00141808" w:rsidP="00141808">
      <w:pPr>
        <w:pStyle w:val="PL"/>
      </w:pPr>
      <w:r w:rsidRPr="00F11966">
        <w:t xml:space="preserve">    </w:t>
      </w:r>
      <w:r>
        <w:t xml:space="preserve"> </w:t>
      </w:r>
      <w:r w:rsidRPr="00F11966">
        <w:t xml:space="preserve"> description: </w:t>
      </w:r>
      <w:r>
        <w:t>Contains an IP adresse.</w:t>
      </w:r>
    </w:p>
    <w:p w14:paraId="70B191D4" w14:textId="77777777" w:rsidR="00484F37" w:rsidRPr="00B3056F" w:rsidRDefault="00484F37" w:rsidP="00484F37">
      <w:pPr>
        <w:pStyle w:val="PL"/>
      </w:pPr>
      <w:r w:rsidRPr="00B3056F">
        <w:t xml:space="preserve">      type: object</w:t>
      </w:r>
    </w:p>
    <w:p w14:paraId="67345FB5" w14:textId="77777777" w:rsidR="00484F37" w:rsidRPr="00B3056F" w:rsidRDefault="00484F37" w:rsidP="00484F37">
      <w:pPr>
        <w:pStyle w:val="PL"/>
      </w:pPr>
      <w:r w:rsidRPr="00B3056F">
        <w:t xml:space="preserve">      oneOf:</w:t>
      </w:r>
    </w:p>
    <w:p w14:paraId="5F489FF5" w14:textId="77777777" w:rsidR="00484F37" w:rsidRPr="00B3056F" w:rsidRDefault="00484F37" w:rsidP="00484F37">
      <w:pPr>
        <w:pStyle w:val="PL"/>
      </w:pPr>
      <w:r w:rsidRPr="00B3056F">
        <w:t xml:space="preserve">        - required:</w:t>
      </w:r>
    </w:p>
    <w:p w14:paraId="002D67DA" w14:textId="77777777" w:rsidR="00484F37" w:rsidRPr="00B3056F" w:rsidRDefault="00484F37" w:rsidP="00484F37">
      <w:pPr>
        <w:pStyle w:val="PL"/>
      </w:pPr>
      <w:r w:rsidRPr="00B3056F">
        <w:t xml:space="preserve">          - ipv4Addr</w:t>
      </w:r>
    </w:p>
    <w:p w14:paraId="68F5D49C" w14:textId="77777777" w:rsidR="00484F37" w:rsidRPr="00B3056F" w:rsidRDefault="00484F37" w:rsidP="00484F37">
      <w:pPr>
        <w:pStyle w:val="PL"/>
      </w:pPr>
      <w:r w:rsidRPr="00B3056F">
        <w:t xml:space="preserve">        - required:</w:t>
      </w:r>
    </w:p>
    <w:p w14:paraId="39EA4A47" w14:textId="77777777" w:rsidR="00484F37" w:rsidRPr="00B3056F" w:rsidRDefault="00484F37" w:rsidP="00484F37">
      <w:pPr>
        <w:pStyle w:val="PL"/>
      </w:pPr>
      <w:r w:rsidRPr="00B3056F">
        <w:t xml:space="preserve">          - ipv6Addr</w:t>
      </w:r>
    </w:p>
    <w:p w14:paraId="6C305357" w14:textId="77777777" w:rsidR="00484F37" w:rsidRPr="00B3056F" w:rsidRDefault="00484F37" w:rsidP="00484F37">
      <w:pPr>
        <w:pStyle w:val="PL"/>
      </w:pPr>
      <w:r w:rsidRPr="00B3056F">
        <w:t xml:space="preserve">        - required:</w:t>
      </w:r>
    </w:p>
    <w:p w14:paraId="14FA30BC" w14:textId="77777777" w:rsidR="00484F37" w:rsidRPr="00B3056F" w:rsidRDefault="00484F37" w:rsidP="00484F37">
      <w:pPr>
        <w:pStyle w:val="PL"/>
      </w:pPr>
      <w:r w:rsidRPr="00B3056F">
        <w:t xml:space="preserve">          - ipv6Prefix</w:t>
      </w:r>
    </w:p>
    <w:p w14:paraId="5D2C6726" w14:textId="77777777" w:rsidR="00484F37" w:rsidRPr="00B3056F" w:rsidRDefault="00484F37" w:rsidP="00484F37">
      <w:pPr>
        <w:pStyle w:val="PL"/>
      </w:pPr>
      <w:r w:rsidRPr="00B3056F">
        <w:t xml:space="preserve">      properties:</w:t>
      </w:r>
    </w:p>
    <w:p w14:paraId="0B7E0841" w14:textId="77777777" w:rsidR="00484F37" w:rsidRPr="00B3056F" w:rsidRDefault="00484F37" w:rsidP="00484F37">
      <w:pPr>
        <w:pStyle w:val="PL"/>
      </w:pPr>
      <w:r w:rsidRPr="00B3056F">
        <w:t xml:space="preserve">        ipv4Addr:</w:t>
      </w:r>
    </w:p>
    <w:p w14:paraId="7D0F6B38" w14:textId="77777777" w:rsidR="00484F37" w:rsidRPr="00B3056F" w:rsidRDefault="00484F37" w:rsidP="00484F37">
      <w:pPr>
        <w:pStyle w:val="PL"/>
      </w:pPr>
      <w:r w:rsidRPr="00B3056F">
        <w:t xml:space="preserve">          $ref: '#/components/schemas/Ipv4Addr'</w:t>
      </w:r>
    </w:p>
    <w:p w14:paraId="539139BB" w14:textId="77777777" w:rsidR="00484F37" w:rsidRPr="00B3056F" w:rsidRDefault="00484F37" w:rsidP="00484F37">
      <w:pPr>
        <w:pStyle w:val="PL"/>
      </w:pPr>
      <w:r w:rsidRPr="00B3056F">
        <w:t xml:space="preserve">        ipv6Addr:</w:t>
      </w:r>
    </w:p>
    <w:p w14:paraId="0560947A" w14:textId="77777777" w:rsidR="00484F37" w:rsidRPr="00B3056F" w:rsidRDefault="00484F37" w:rsidP="00484F37">
      <w:pPr>
        <w:pStyle w:val="PL"/>
      </w:pPr>
      <w:r w:rsidRPr="00B3056F">
        <w:t xml:space="preserve">          $ref: '#/components/schemas/Ipv6Addr'</w:t>
      </w:r>
    </w:p>
    <w:p w14:paraId="652CC21E" w14:textId="77777777" w:rsidR="00484F37" w:rsidRPr="00B3056F" w:rsidRDefault="00484F37" w:rsidP="00484F37">
      <w:pPr>
        <w:pStyle w:val="PL"/>
      </w:pPr>
      <w:r w:rsidRPr="00B3056F">
        <w:t xml:space="preserve">        ipv6Prefix:</w:t>
      </w:r>
    </w:p>
    <w:p w14:paraId="011FE2C7" w14:textId="77777777" w:rsidR="00484F37" w:rsidRDefault="00484F37" w:rsidP="00484F37">
      <w:pPr>
        <w:pStyle w:val="PL"/>
      </w:pPr>
      <w:r w:rsidRPr="00B3056F">
        <w:t xml:space="preserve">          $ref: '#/components/schemas/Ipv6Prefix'</w:t>
      </w:r>
    </w:p>
    <w:p w14:paraId="0E6F75C2" w14:textId="77777777" w:rsidR="00C25820" w:rsidRPr="00F11966" w:rsidRDefault="00C25820" w:rsidP="00C25820">
      <w:pPr>
        <w:pStyle w:val="PL"/>
        <w:rPr>
          <w:lang w:val="en-US"/>
        </w:rPr>
      </w:pPr>
    </w:p>
    <w:p w14:paraId="65054108" w14:textId="77777777" w:rsidR="00C25820" w:rsidRPr="00F11966" w:rsidRDefault="00C25820" w:rsidP="00C25820">
      <w:pPr>
        <w:pStyle w:val="PL"/>
        <w:rPr>
          <w:rFonts w:eastAsia="SimSun"/>
          <w:lang w:eastAsia="zh-CN"/>
        </w:rPr>
      </w:pPr>
      <w:r w:rsidRPr="00F11966">
        <w:rPr>
          <w:lang w:eastAsia="zh-CN"/>
        </w:rPr>
        <w:t xml:space="preserve">    </w:t>
      </w:r>
      <w:r>
        <w:rPr>
          <w:lang w:eastAsia="zh-CN"/>
        </w:rPr>
        <w:t>SACInfo</w:t>
      </w:r>
      <w:r w:rsidRPr="00F11966">
        <w:rPr>
          <w:lang w:eastAsia="zh-CN"/>
        </w:rPr>
        <w:t>:</w:t>
      </w:r>
    </w:p>
    <w:p w14:paraId="159CBA88" w14:textId="77777777" w:rsidR="00C25820" w:rsidRPr="00F11966" w:rsidRDefault="00C25820" w:rsidP="00C25820">
      <w:pPr>
        <w:pStyle w:val="PL"/>
      </w:pPr>
      <w:r w:rsidRPr="00F11966">
        <w:t xml:space="preserve">      description:</w:t>
      </w:r>
      <w:r w:rsidRPr="00F11966">
        <w:rPr>
          <w:rFonts w:cs="Arial"/>
          <w:szCs w:val="18"/>
        </w:rPr>
        <w:t xml:space="preserve"> </w:t>
      </w:r>
      <w:r>
        <w:t>Represents threshold(s) to control the triggering of network slice reporting notifications or the information contained in the network slice reporting notification.</w:t>
      </w:r>
    </w:p>
    <w:p w14:paraId="38ACB917" w14:textId="77777777" w:rsidR="00C25820" w:rsidRPr="00F11966" w:rsidRDefault="00C25820" w:rsidP="00C25820">
      <w:pPr>
        <w:pStyle w:val="PL"/>
        <w:rPr>
          <w:lang w:eastAsia="zh-CN"/>
        </w:rPr>
      </w:pPr>
      <w:r w:rsidRPr="00F11966">
        <w:rPr>
          <w:lang w:eastAsia="zh-CN"/>
        </w:rPr>
        <w:t xml:space="preserve">      type: object</w:t>
      </w:r>
    </w:p>
    <w:p w14:paraId="55457E59" w14:textId="77777777" w:rsidR="00C25820" w:rsidRPr="00F11966" w:rsidRDefault="00C25820" w:rsidP="00C25820">
      <w:pPr>
        <w:pStyle w:val="PL"/>
        <w:rPr>
          <w:lang w:eastAsia="zh-CN"/>
        </w:rPr>
      </w:pPr>
      <w:r w:rsidRPr="00F11966">
        <w:t xml:space="preserve">      properties:</w:t>
      </w:r>
    </w:p>
    <w:p w14:paraId="660CF1C0" w14:textId="77777777" w:rsidR="00C25820" w:rsidRPr="00F11966" w:rsidRDefault="00C25820" w:rsidP="00C25820">
      <w:pPr>
        <w:pStyle w:val="PL"/>
      </w:pPr>
      <w:r w:rsidRPr="00F11966">
        <w:t xml:space="preserve">        </w:t>
      </w:r>
      <w:r>
        <w:t>numericValNumUes</w:t>
      </w:r>
      <w:r w:rsidRPr="00F11966">
        <w:t>:</w:t>
      </w:r>
    </w:p>
    <w:p w14:paraId="19A32F4A" w14:textId="77777777" w:rsidR="00C25820" w:rsidRPr="00F11966" w:rsidRDefault="00C25820" w:rsidP="00C25820">
      <w:pPr>
        <w:pStyle w:val="PL"/>
      </w:pPr>
      <w:r w:rsidRPr="00F11966">
        <w:t xml:space="preserve">          type: integer</w:t>
      </w:r>
    </w:p>
    <w:p w14:paraId="2459E9E0" w14:textId="77777777" w:rsidR="00C25820" w:rsidRPr="00F11966" w:rsidRDefault="00C25820" w:rsidP="00C25820">
      <w:pPr>
        <w:pStyle w:val="PL"/>
      </w:pPr>
      <w:r w:rsidRPr="00F11966">
        <w:t xml:space="preserve">        </w:t>
      </w:r>
      <w:r>
        <w:t>numericValNumPduSess</w:t>
      </w:r>
      <w:r w:rsidRPr="00F11966">
        <w:t>:</w:t>
      </w:r>
    </w:p>
    <w:p w14:paraId="286DEE80" w14:textId="77777777" w:rsidR="00C25820" w:rsidRPr="00F11966" w:rsidRDefault="00C25820" w:rsidP="00C25820">
      <w:pPr>
        <w:pStyle w:val="PL"/>
      </w:pPr>
      <w:r w:rsidRPr="00F11966">
        <w:t xml:space="preserve">          type: integer</w:t>
      </w:r>
    </w:p>
    <w:p w14:paraId="1C6359DA" w14:textId="77777777" w:rsidR="00C25820" w:rsidRPr="00F11966" w:rsidRDefault="00C25820" w:rsidP="00C25820">
      <w:pPr>
        <w:pStyle w:val="PL"/>
      </w:pPr>
      <w:r w:rsidRPr="00F11966">
        <w:lastRenderedPageBreak/>
        <w:t xml:space="preserve">        </w:t>
      </w:r>
      <w:r>
        <w:t>percValueNumUes</w:t>
      </w:r>
      <w:r w:rsidRPr="00F11966">
        <w:t>:</w:t>
      </w:r>
    </w:p>
    <w:p w14:paraId="2A7AC043" w14:textId="77777777" w:rsidR="00C25820" w:rsidRPr="00F11966" w:rsidRDefault="00C25820" w:rsidP="00C25820">
      <w:pPr>
        <w:pStyle w:val="PL"/>
      </w:pPr>
      <w:r w:rsidRPr="00F11966">
        <w:t xml:space="preserve">          type: integer</w:t>
      </w:r>
    </w:p>
    <w:p w14:paraId="422E896E" w14:textId="77777777" w:rsidR="00C25820" w:rsidRPr="00847967" w:rsidRDefault="00C25820" w:rsidP="00C25820">
      <w:pPr>
        <w:pStyle w:val="PL"/>
        <w:rPr>
          <w:lang w:val="en-US"/>
        </w:rPr>
      </w:pPr>
      <w:r w:rsidRPr="00F11966">
        <w:t xml:space="preserve">          </w:t>
      </w:r>
      <w:r w:rsidRPr="00847967">
        <w:rPr>
          <w:lang w:val="en-US"/>
        </w:rPr>
        <w:t>minimum: 0</w:t>
      </w:r>
    </w:p>
    <w:p w14:paraId="0E5B188E" w14:textId="77777777" w:rsidR="00C25820" w:rsidRPr="00847967" w:rsidRDefault="00C25820" w:rsidP="00C25820">
      <w:pPr>
        <w:pStyle w:val="PL"/>
        <w:rPr>
          <w:lang w:val="en-US"/>
        </w:rPr>
      </w:pPr>
      <w:r w:rsidRPr="00F11966">
        <w:t xml:space="preserve">          </w:t>
      </w:r>
      <w:r w:rsidRPr="00847967">
        <w:rPr>
          <w:lang w:val="en-US"/>
        </w:rPr>
        <w:t xml:space="preserve">maximum: </w:t>
      </w:r>
      <w:r>
        <w:rPr>
          <w:lang w:val="en-US"/>
        </w:rPr>
        <w:t>100</w:t>
      </w:r>
    </w:p>
    <w:p w14:paraId="57C9C006" w14:textId="77777777" w:rsidR="00C25820" w:rsidRPr="00F11966" w:rsidRDefault="00C25820" w:rsidP="00C25820">
      <w:pPr>
        <w:pStyle w:val="PL"/>
      </w:pPr>
      <w:r w:rsidRPr="00F11966">
        <w:t xml:space="preserve">        </w:t>
      </w:r>
      <w:r>
        <w:t>percValueNumPduSess</w:t>
      </w:r>
      <w:r w:rsidRPr="00F11966">
        <w:t>:</w:t>
      </w:r>
    </w:p>
    <w:p w14:paraId="71D8881C" w14:textId="77777777" w:rsidR="00C25820" w:rsidRPr="00F11966" w:rsidRDefault="00C25820" w:rsidP="00C25820">
      <w:pPr>
        <w:pStyle w:val="PL"/>
      </w:pPr>
      <w:r w:rsidRPr="00F11966">
        <w:t xml:space="preserve">          type: integer</w:t>
      </w:r>
    </w:p>
    <w:p w14:paraId="1AEA8386" w14:textId="77777777" w:rsidR="00C25820" w:rsidRPr="00847967" w:rsidRDefault="00C25820" w:rsidP="00C25820">
      <w:pPr>
        <w:pStyle w:val="PL"/>
        <w:rPr>
          <w:lang w:val="en-US"/>
        </w:rPr>
      </w:pPr>
      <w:r w:rsidRPr="00F11966">
        <w:t xml:space="preserve">          </w:t>
      </w:r>
      <w:r w:rsidRPr="00847967">
        <w:rPr>
          <w:lang w:val="en-US"/>
        </w:rPr>
        <w:t>minimum: 0</w:t>
      </w:r>
    </w:p>
    <w:p w14:paraId="31C46E24" w14:textId="77777777" w:rsidR="00C25820" w:rsidRPr="00847967" w:rsidRDefault="00C25820" w:rsidP="00C25820">
      <w:pPr>
        <w:pStyle w:val="PL"/>
        <w:rPr>
          <w:lang w:val="en-US"/>
        </w:rPr>
      </w:pPr>
      <w:r w:rsidRPr="00F11966">
        <w:t xml:space="preserve">          </w:t>
      </w:r>
      <w:r w:rsidRPr="00847967">
        <w:rPr>
          <w:lang w:val="en-US"/>
        </w:rPr>
        <w:t xml:space="preserve">maximum: </w:t>
      </w:r>
      <w:r>
        <w:rPr>
          <w:lang w:val="en-US"/>
        </w:rPr>
        <w:t>100</w:t>
      </w:r>
    </w:p>
    <w:p w14:paraId="57C23956" w14:textId="77777777" w:rsidR="00C25820" w:rsidRPr="002619CE" w:rsidRDefault="00C25820" w:rsidP="00C25820">
      <w:pPr>
        <w:pStyle w:val="PL"/>
      </w:pPr>
    </w:p>
    <w:p w14:paraId="511E8569" w14:textId="77777777" w:rsidR="00C25820" w:rsidRPr="00F11966" w:rsidRDefault="00C25820" w:rsidP="00C25820">
      <w:pPr>
        <w:pStyle w:val="PL"/>
      </w:pPr>
      <w:r w:rsidRPr="00F11966">
        <w:t xml:space="preserve">    </w:t>
      </w:r>
      <w:r>
        <w:t>SACEvent</w:t>
      </w:r>
      <w:r>
        <w:rPr>
          <w:lang w:eastAsia="zh-CN"/>
        </w:rPr>
        <w:t>Status</w:t>
      </w:r>
      <w:r w:rsidRPr="00F11966">
        <w:t>:</w:t>
      </w:r>
    </w:p>
    <w:p w14:paraId="1AF0FFF0" w14:textId="77777777" w:rsidR="00C25820" w:rsidRPr="00F11966" w:rsidRDefault="00C25820" w:rsidP="00C25820">
      <w:pPr>
        <w:pStyle w:val="PL"/>
      </w:pPr>
      <w:r w:rsidRPr="00F11966">
        <w:t xml:space="preserve">      description:</w:t>
      </w:r>
      <w:r w:rsidRPr="00F11966">
        <w:rPr>
          <w:rFonts w:cs="Arial"/>
          <w:szCs w:val="18"/>
        </w:rPr>
        <w:t xml:space="preserve"> </w:t>
      </w:r>
      <w:r>
        <w:t>Contains the network slice status information in terms of the current number of UEs registered with a network slice, the current number of PDU Sessions established on a network slice or both.</w:t>
      </w:r>
    </w:p>
    <w:p w14:paraId="2A975828" w14:textId="77777777" w:rsidR="00C25820" w:rsidRPr="00F11966" w:rsidRDefault="00C25820" w:rsidP="00C25820">
      <w:pPr>
        <w:pStyle w:val="PL"/>
      </w:pPr>
      <w:r w:rsidRPr="00F11966">
        <w:t xml:space="preserve">      type: object</w:t>
      </w:r>
    </w:p>
    <w:p w14:paraId="0B1DB254" w14:textId="77777777" w:rsidR="00C25820" w:rsidRPr="00F11966" w:rsidRDefault="00C25820" w:rsidP="00C25820">
      <w:pPr>
        <w:pStyle w:val="PL"/>
        <w:rPr>
          <w:lang w:eastAsia="zh-CN"/>
        </w:rPr>
      </w:pPr>
      <w:r w:rsidRPr="00F11966">
        <w:t xml:space="preserve">      properties:</w:t>
      </w:r>
    </w:p>
    <w:p w14:paraId="0D4EF20C" w14:textId="77777777" w:rsidR="00C25820" w:rsidRPr="00F11966" w:rsidRDefault="00C25820" w:rsidP="00C25820">
      <w:pPr>
        <w:pStyle w:val="PL"/>
      </w:pPr>
      <w:r w:rsidRPr="00F11966">
        <w:t xml:space="preserve">        </w:t>
      </w:r>
      <w:r>
        <w:t>reachedNumUes</w:t>
      </w:r>
      <w:r w:rsidRPr="00F11966">
        <w:t>:</w:t>
      </w:r>
    </w:p>
    <w:p w14:paraId="28A86C4F" w14:textId="77777777" w:rsidR="00C25820" w:rsidRPr="00F11966" w:rsidRDefault="00C25820" w:rsidP="00C25820">
      <w:pPr>
        <w:pStyle w:val="PL"/>
      </w:pPr>
      <w:r w:rsidRPr="00F11966">
        <w:t xml:space="preserve">          $ref: '</w:t>
      </w:r>
      <w:r w:rsidRPr="00F11966">
        <w:rPr>
          <w:lang w:val="en-US"/>
        </w:rPr>
        <w:t>#/components/schemas/</w:t>
      </w:r>
      <w:r>
        <w:rPr>
          <w:lang w:val="en-US"/>
        </w:rPr>
        <w:t>SACInfo</w:t>
      </w:r>
      <w:r w:rsidRPr="00F11966">
        <w:t>'</w:t>
      </w:r>
    </w:p>
    <w:p w14:paraId="604FE425" w14:textId="77777777" w:rsidR="00C25820" w:rsidRPr="00F11966" w:rsidRDefault="00C25820" w:rsidP="00C25820">
      <w:pPr>
        <w:pStyle w:val="PL"/>
      </w:pPr>
      <w:r w:rsidRPr="00F11966">
        <w:t xml:space="preserve">        </w:t>
      </w:r>
      <w:r>
        <w:t>reachedNumPduSess</w:t>
      </w:r>
      <w:r w:rsidRPr="00F11966">
        <w:t>:</w:t>
      </w:r>
    </w:p>
    <w:p w14:paraId="73F04A49" w14:textId="77777777" w:rsidR="00C25820" w:rsidRPr="00F11966" w:rsidRDefault="00C25820" w:rsidP="00C25820">
      <w:pPr>
        <w:pStyle w:val="PL"/>
      </w:pPr>
      <w:r w:rsidRPr="00F11966">
        <w:t xml:space="preserve">          $ref: '</w:t>
      </w:r>
      <w:r w:rsidRPr="00F11966">
        <w:rPr>
          <w:lang w:val="en-US"/>
        </w:rPr>
        <w:t>#/components/schemas/</w:t>
      </w:r>
      <w:r>
        <w:rPr>
          <w:lang w:val="en-US"/>
        </w:rPr>
        <w:t>SACInfo</w:t>
      </w:r>
      <w:r w:rsidRPr="00F11966">
        <w:t>'</w:t>
      </w:r>
    </w:p>
    <w:p w14:paraId="138C74F4" w14:textId="77777777" w:rsidR="00C25820" w:rsidRDefault="00C25820" w:rsidP="00484F37">
      <w:pPr>
        <w:pStyle w:val="PL"/>
      </w:pPr>
    </w:p>
    <w:p w14:paraId="27C5BD81" w14:textId="77777777" w:rsidR="00AA2508" w:rsidRPr="00F11966" w:rsidRDefault="00AA2508" w:rsidP="00AA2508">
      <w:pPr>
        <w:pStyle w:val="PL"/>
      </w:pPr>
      <w:r w:rsidRPr="00F11966">
        <w:t xml:space="preserve">    </w:t>
      </w:r>
      <w:r>
        <w:rPr>
          <w:rFonts w:eastAsia="Malgun Gothic"/>
        </w:rPr>
        <w:t>SpatialValidityCond</w:t>
      </w:r>
      <w:r w:rsidRPr="00F11966">
        <w:t>:</w:t>
      </w:r>
    </w:p>
    <w:p w14:paraId="6803CEA2" w14:textId="77777777" w:rsidR="00AA2508" w:rsidRPr="00F11966" w:rsidRDefault="00AA2508" w:rsidP="00AA2508">
      <w:pPr>
        <w:pStyle w:val="PL"/>
      </w:pPr>
      <w:r w:rsidRPr="00F11966">
        <w:t xml:space="preserve">      description:</w:t>
      </w:r>
      <w:r>
        <w:t xml:space="preserve"> Contains the </w:t>
      </w:r>
      <w:r>
        <w:rPr>
          <w:rFonts w:eastAsia="Malgun Gothic"/>
        </w:rPr>
        <w:t>Spatial Validity Condition</w:t>
      </w:r>
      <w:r>
        <w:t>.</w:t>
      </w:r>
    </w:p>
    <w:p w14:paraId="751B15B5" w14:textId="77777777" w:rsidR="00AA2508" w:rsidRPr="00F11966" w:rsidRDefault="00AA2508" w:rsidP="00AA2508">
      <w:pPr>
        <w:pStyle w:val="PL"/>
      </w:pPr>
      <w:r w:rsidRPr="00F11966">
        <w:t xml:space="preserve">      type: object</w:t>
      </w:r>
    </w:p>
    <w:p w14:paraId="2B1CC06F" w14:textId="77777777" w:rsidR="00AA2508" w:rsidRPr="00F11966" w:rsidRDefault="00AA2508" w:rsidP="00AA2508">
      <w:pPr>
        <w:pStyle w:val="PL"/>
        <w:rPr>
          <w:lang w:eastAsia="zh-CN"/>
        </w:rPr>
      </w:pPr>
      <w:r w:rsidRPr="00F11966">
        <w:t xml:space="preserve">      properties:</w:t>
      </w:r>
    </w:p>
    <w:p w14:paraId="135536F8" w14:textId="77777777" w:rsidR="00AA2508" w:rsidRDefault="00AA2508" w:rsidP="00AA2508">
      <w:pPr>
        <w:pStyle w:val="PL"/>
      </w:pPr>
      <w:r w:rsidRPr="00F11966">
        <w:t xml:space="preserve">        </w:t>
      </w:r>
      <w:r w:rsidRPr="00F11966">
        <w:rPr>
          <w:lang w:eastAsia="zh-CN"/>
        </w:rPr>
        <w:t>trackingAreaList</w:t>
      </w:r>
      <w:r w:rsidRPr="00F11966">
        <w:t>:</w:t>
      </w:r>
    </w:p>
    <w:p w14:paraId="472A8622" w14:textId="77777777" w:rsidR="00AA2508" w:rsidRPr="00B3056F" w:rsidRDefault="00AA2508" w:rsidP="00AA2508">
      <w:pPr>
        <w:pStyle w:val="PL"/>
      </w:pPr>
      <w:r w:rsidRPr="00B3056F">
        <w:t xml:space="preserve">          type: array</w:t>
      </w:r>
    </w:p>
    <w:p w14:paraId="4568AF7A" w14:textId="77777777" w:rsidR="00AA2508" w:rsidRPr="00F57EEE" w:rsidRDefault="00AA2508" w:rsidP="00AA2508">
      <w:pPr>
        <w:pStyle w:val="PL"/>
      </w:pPr>
      <w:r w:rsidRPr="00B3056F">
        <w:t xml:space="preserve">          items:</w:t>
      </w:r>
    </w:p>
    <w:p w14:paraId="5C20AF17" w14:textId="77777777" w:rsidR="00AA2508" w:rsidRDefault="00AA2508" w:rsidP="00AA2508">
      <w:pPr>
        <w:pStyle w:val="PL"/>
      </w:pPr>
      <w:r w:rsidRPr="00F11966">
        <w:t xml:space="preserve">       </w:t>
      </w:r>
      <w:r>
        <w:t xml:space="preserve">  </w:t>
      </w:r>
      <w:r w:rsidRPr="00F11966">
        <w:t xml:space="preserve">   $ref: '</w:t>
      </w:r>
      <w:r w:rsidRPr="00D954BE">
        <w:t>#/components/schemas/</w:t>
      </w:r>
      <w:r>
        <w:t>Tai</w:t>
      </w:r>
      <w:r w:rsidRPr="00F11966">
        <w:t>'</w:t>
      </w:r>
    </w:p>
    <w:p w14:paraId="6CE9E20A" w14:textId="77777777" w:rsidR="00AA2508" w:rsidRDefault="00AA2508" w:rsidP="00AA2508">
      <w:pPr>
        <w:pStyle w:val="PL"/>
        <w:rPr>
          <w:lang w:val="en-US"/>
        </w:rPr>
      </w:pPr>
      <w:r w:rsidRPr="00F11966">
        <w:rPr>
          <w:lang w:val="en-US"/>
        </w:rPr>
        <w:t xml:space="preserve">          minItems: 1</w:t>
      </w:r>
    </w:p>
    <w:p w14:paraId="3A42A6D0" w14:textId="77777777" w:rsidR="005F3A0A" w:rsidRDefault="005F3A0A" w:rsidP="005F3A0A">
      <w:pPr>
        <w:pStyle w:val="PL"/>
        <w:rPr>
          <w:lang w:val="en-US"/>
        </w:rPr>
      </w:pPr>
      <w:r>
        <w:rPr>
          <w:lang w:val="en-US"/>
        </w:rPr>
        <w:t xml:space="preserve">        countries:</w:t>
      </w:r>
    </w:p>
    <w:p w14:paraId="2A064F35" w14:textId="77777777" w:rsidR="005F3A0A" w:rsidRDefault="005F3A0A" w:rsidP="005F3A0A">
      <w:pPr>
        <w:pStyle w:val="PL"/>
        <w:rPr>
          <w:lang w:val="en-US"/>
        </w:rPr>
      </w:pPr>
      <w:r>
        <w:rPr>
          <w:lang w:val="en-US"/>
        </w:rPr>
        <w:t xml:space="preserve">          type: array</w:t>
      </w:r>
    </w:p>
    <w:p w14:paraId="4F196F55" w14:textId="77777777" w:rsidR="005F3A0A" w:rsidRDefault="005F3A0A" w:rsidP="005F3A0A">
      <w:pPr>
        <w:pStyle w:val="PL"/>
        <w:rPr>
          <w:lang w:val="en-US"/>
        </w:rPr>
      </w:pPr>
      <w:r>
        <w:rPr>
          <w:lang w:val="en-US"/>
        </w:rPr>
        <w:t xml:space="preserve">          items:</w:t>
      </w:r>
    </w:p>
    <w:p w14:paraId="1DD0E9DF" w14:textId="77777777" w:rsidR="005F3A0A" w:rsidRDefault="005F3A0A" w:rsidP="005F3A0A">
      <w:pPr>
        <w:pStyle w:val="PL"/>
        <w:rPr>
          <w:lang w:val="en-US"/>
        </w:rPr>
      </w:pPr>
      <w:r>
        <w:rPr>
          <w:lang w:val="en-US"/>
        </w:rPr>
        <w:t xml:space="preserve">            $ref: '#/components/schemas/Mcc'</w:t>
      </w:r>
    </w:p>
    <w:p w14:paraId="72A8C941" w14:textId="77777777" w:rsidR="005F3A0A" w:rsidRDefault="005F3A0A" w:rsidP="005F3A0A">
      <w:pPr>
        <w:pStyle w:val="PL"/>
        <w:rPr>
          <w:lang w:val="en-US"/>
        </w:rPr>
      </w:pPr>
      <w:r>
        <w:rPr>
          <w:lang w:val="en-US"/>
        </w:rPr>
        <w:t xml:space="preserve">          minItems: 1</w:t>
      </w:r>
    </w:p>
    <w:p w14:paraId="63918DEB" w14:textId="77777777" w:rsidR="00AA2508" w:rsidRDefault="00AA2508" w:rsidP="00AA2508">
      <w:pPr>
        <w:pStyle w:val="PL"/>
        <w:rPr>
          <w:lang w:val="en-US"/>
        </w:rPr>
      </w:pPr>
    </w:p>
    <w:p w14:paraId="61FE6CFA" w14:textId="77777777" w:rsidR="00AA2508" w:rsidRDefault="00AA2508" w:rsidP="002366BD">
      <w:pPr>
        <w:pStyle w:val="PL"/>
      </w:pPr>
      <w:r w:rsidRPr="002366BD">
        <w:t xml:space="preserve">    </w:t>
      </w:r>
      <w:r w:rsidRPr="002366BD">
        <w:rPr>
          <w:rFonts w:eastAsia="Malgun Gothic"/>
        </w:rPr>
        <w:t>SpatialValidityCond</w:t>
      </w:r>
      <w:r w:rsidRPr="002366BD">
        <w:t>Rm:</w:t>
      </w:r>
    </w:p>
    <w:p w14:paraId="78A78F47" w14:textId="77777777" w:rsidR="00AA2508" w:rsidRPr="00F11966" w:rsidRDefault="00AA2508" w:rsidP="00AA2508">
      <w:pPr>
        <w:pStyle w:val="PL"/>
      </w:pPr>
      <w:r w:rsidRPr="00F11966">
        <w:t xml:space="preserve">      description:</w:t>
      </w:r>
      <w:r>
        <w:t xml:space="preserve"> Contains the </w:t>
      </w:r>
      <w:r>
        <w:rPr>
          <w:rFonts w:eastAsia="Malgun Gothic"/>
        </w:rPr>
        <w:t>Spatial Validity Condition or the null value</w:t>
      </w:r>
      <w:r>
        <w:t>.</w:t>
      </w:r>
    </w:p>
    <w:p w14:paraId="4F309C8A" w14:textId="77777777" w:rsidR="00AA2508" w:rsidRPr="00F11966" w:rsidRDefault="00AA2508" w:rsidP="00AA2508">
      <w:pPr>
        <w:pStyle w:val="PL"/>
        <w:rPr>
          <w:lang w:val="en-US"/>
        </w:rPr>
      </w:pPr>
      <w:r w:rsidRPr="00F11966">
        <w:rPr>
          <w:lang w:val="en-US"/>
        </w:rPr>
        <w:t xml:space="preserve">     </w:t>
      </w:r>
      <w:r>
        <w:rPr>
          <w:lang w:val="en-US"/>
        </w:rPr>
        <w:t xml:space="preserve"> </w:t>
      </w:r>
      <w:r w:rsidRPr="00F11966">
        <w:rPr>
          <w:lang w:val="en-US"/>
        </w:rPr>
        <w:t>anyOf:</w:t>
      </w:r>
    </w:p>
    <w:p w14:paraId="16F23CD1" w14:textId="77777777" w:rsidR="00AA2508" w:rsidRPr="00F11966" w:rsidRDefault="00AA2508" w:rsidP="00AA2508">
      <w:pPr>
        <w:pStyle w:val="PL"/>
        <w:rPr>
          <w:lang w:val="en-US"/>
        </w:rPr>
      </w:pPr>
      <w:r w:rsidRPr="00F11966">
        <w:rPr>
          <w:lang w:val="en-US"/>
        </w:rPr>
        <w:t xml:space="preserve">        - $ref: '#/components/schemas/</w:t>
      </w:r>
      <w:r>
        <w:rPr>
          <w:rFonts w:eastAsia="Malgun Gothic"/>
        </w:rPr>
        <w:t>SpatialValidityCond</w:t>
      </w:r>
      <w:r w:rsidRPr="00F11966">
        <w:rPr>
          <w:lang w:val="en-US"/>
        </w:rPr>
        <w:t>'</w:t>
      </w:r>
    </w:p>
    <w:p w14:paraId="6613D9DE" w14:textId="77777777" w:rsidR="00AA2508" w:rsidRPr="00F11966" w:rsidRDefault="00AA2508" w:rsidP="00AA2508">
      <w:pPr>
        <w:pStyle w:val="PL"/>
        <w:rPr>
          <w:lang w:val="en-US"/>
        </w:rPr>
      </w:pPr>
      <w:r w:rsidRPr="00F11966">
        <w:rPr>
          <w:lang w:val="en-US"/>
        </w:rPr>
        <w:t xml:space="preserve">        - $ref: '#/components/schemas/NullValue'</w:t>
      </w:r>
    </w:p>
    <w:p w14:paraId="59EE587E" w14:textId="77777777" w:rsidR="00AA2508" w:rsidRDefault="00AA2508" w:rsidP="00484F37">
      <w:pPr>
        <w:pStyle w:val="PL"/>
      </w:pPr>
    </w:p>
    <w:p w14:paraId="190EEC2C" w14:textId="77777777" w:rsidR="007C4A40" w:rsidRPr="00F11966" w:rsidRDefault="007C4A40" w:rsidP="007C4A40">
      <w:pPr>
        <w:pStyle w:val="PL"/>
      </w:pPr>
      <w:r w:rsidRPr="00F11966">
        <w:t xml:space="preserve">    </w:t>
      </w:r>
      <w:r>
        <w:rPr>
          <w:lang w:eastAsia="zh-CN"/>
        </w:rPr>
        <w:t>PvsInfo</w:t>
      </w:r>
      <w:r w:rsidRPr="00F11966">
        <w:t>:</w:t>
      </w:r>
    </w:p>
    <w:p w14:paraId="6C8701D7" w14:textId="77777777" w:rsidR="007C4A40" w:rsidRPr="00F11966" w:rsidRDefault="007C4A40" w:rsidP="007C4A40">
      <w:pPr>
        <w:pStyle w:val="PL"/>
      </w:pPr>
      <w:r w:rsidRPr="00F11966">
        <w:t xml:space="preserve">      description:</w:t>
      </w:r>
      <w:r>
        <w:t xml:space="preserve"> Contains the information of Provisioning Server.</w:t>
      </w:r>
    </w:p>
    <w:p w14:paraId="125E753E" w14:textId="77777777" w:rsidR="007C4A40" w:rsidRDefault="007C4A40" w:rsidP="007C4A40">
      <w:pPr>
        <w:pStyle w:val="PL"/>
      </w:pPr>
      <w:r w:rsidRPr="00F11966">
        <w:t xml:space="preserve">      type: object</w:t>
      </w:r>
    </w:p>
    <w:p w14:paraId="4CC480CC" w14:textId="77777777" w:rsidR="007C4A40" w:rsidRDefault="007C4A40" w:rsidP="007C4A40">
      <w:pPr>
        <w:pStyle w:val="PL"/>
      </w:pPr>
      <w:r>
        <w:t xml:space="preserve">      anyOf:</w:t>
      </w:r>
    </w:p>
    <w:p w14:paraId="298DF192" w14:textId="77777777" w:rsidR="007C4A40" w:rsidRPr="00F11966" w:rsidRDefault="007C4A40" w:rsidP="007C4A40">
      <w:pPr>
        <w:pStyle w:val="PL"/>
      </w:pPr>
      <w:r w:rsidRPr="00F11966">
        <w:t xml:space="preserve">        - required:</w:t>
      </w:r>
    </w:p>
    <w:p w14:paraId="45793140" w14:textId="77777777" w:rsidR="007C4A40" w:rsidRPr="00F11966" w:rsidRDefault="007C4A40" w:rsidP="007C4A40">
      <w:pPr>
        <w:pStyle w:val="PL"/>
      </w:pPr>
      <w:r w:rsidRPr="00F11966">
        <w:t xml:space="preserve">          - </w:t>
      </w:r>
      <w:r>
        <w:t>pvsIpv4Addresses</w:t>
      </w:r>
    </w:p>
    <w:p w14:paraId="55633B77" w14:textId="77777777" w:rsidR="007C4A40" w:rsidRPr="00F11966" w:rsidRDefault="007C4A40" w:rsidP="007C4A40">
      <w:pPr>
        <w:pStyle w:val="PL"/>
      </w:pPr>
      <w:r w:rsidRPr="00F11966">
        <w:t xml:space="preserve">        - required:</w:t>
      </w:r>
    </w:p>
    <w:p w14:paraId="5AED2E8D" w14:textId="77777777" w:rsidR="007C4A40" w:rsidRPr="00F11966" w:rsidRDefault="007C4A40" w:rsidP="007C4A40">
      <w:pPr>
        <w:pStyle w:val="PL"/>
      </w:pPr>
      <w:r w:rsidRPr="00F11966">
        <w:t xml:space="preserve">          - </w:t>
      </w:r>
      <w:r>
        <w:t>pvsIpv6Addresses</w:t>
      </w:r>
    </w:p>
    <w:p w14:paraId="581FCDC2" w14:textId="77777777" w:rsidR="007C4A40" w:rsidRPr="00F11966" w:rsidRDefault="007C4A40" w:rsidP="007C4A40">
      <w:pPr>
        <w:pStyle w:val="PL"/>
      </w:pPr>
      <w:r w:rsidRPr="00F11966">
        <w:t xml:space="preserve">        - required:</w:t>
      </w:r>
    </w:p>
    <w:p w14:paraId="572572F4" w14:textId="18C4F9F5" w:rsidR="007C4A40" w:rsidRPr="00F11966" w:rsidRDefault="007C4A40" w:rsidP="007C4A40">
      <w:pPr>
        <w:pStyle w:val="PL"/>
      </w:pPr>
      <w:r w:rsidRPr="00F11966">
        <w:t xml:space="preserve">          - </w:t>
      </w:r>
      <w:r>
        <w:t>pvsFqdn</w:t>
      </w:r>
      <w:r w:rsidR="00BE7A4F">
        <w:t>List</w:t>
      </w:r>
    </w:p>
    <w:p w14:paraId="52B7CE8F" w14:textId="77777777" w:rsidR="007C4A40" w:rsidRPr="00F11966" w:rsidRDefault="007C4A40" w:rsidP="007C4A40">
      <w:pPr>
        <w:pStyle w:val="PL"/>
        <w:rPr>
          <w:lang w:eastAsia="zh-CN"/>
        </w:rPr>
      </w:pPr>
      <w:r w:rsidRPr="00F11966">
        <w:t xml:space="preserve">      properties:</w:t>
      </w:r>
    </w:p>
    <w:p w14:paraId="707C2E92" w14:textId="77777777" w:rsidR="007C4A40" w:rsidRPr="00F11966" w:rsidRDefault="007C4A40" w:rsidP="007C4A40">
      <w:pPr>
        <w:pStyle w:val="PL"/>
      </w:pPr>
      <w:r w:rsidRPr="00F11966">
        <w:t xml:space="preserve">        </w:t>
      </w:r>
      <w:r>
        <w:t>pvsIpv4Addresses</w:t>
      </w:r>
      <w:r w:rsidRPr="00F11966">
        <w:t>:</w:t>
      </w:r>
    </w:p>
    <w:p w14:paraId="67138315" w14:textId="77777777" w:rsidR="007C4A40" w:rsidRPr="00B3056F" w:rsidRDefault="007C4A40" w:rsidP="007C4A40">
      <w:pPr>
        <w:pStyle w:val="PL"/>
      </w:pPr>
      <w:r w:rsidRPr="00B3056F">
        <w:t xml:space="preserve">          type: array</w:t>
      </w:r>
    </w:p>
    <w:p w14:paraId="7298BA22" w14:textId="77777777" w:rsidR="007C4A40" w:rsidRPr="00F57EEE" w:rsidRDefault="007C4A40" w:rsidP="007C4A40">
      <w:pPr>
        <w:pStyle w:val="PL"/>
      </w:pPr>
      <w:r w:rsidRPr="00B3056F">
        <w:t xml:space="preserve">          items:</w:t>
      </w:r>
    </w:p>
    <w:p w14:paraId="68298DB4" w14:textId="77777777" w:rsidR="007C4A40" w:rsidRDefault="007C4A40" w:rsidP="007C4A40">
      <w:pPr>
        <w:pStyle w:val="PL"/>
      </w:pPr>
      <w:r w:rsidRPr="00F11966">
        <w:t xml:space="preserve">       </w:t>
      </w:r>
      <w:r>
        <w:t xml:space="preserve">  </w:t>
      </w:r>
      <w:r w:rsidRPr="00F11966">
        <w:t xml:space="preserve">   $ref: '</w:t>
      </w:r>
      <w:r w:rsidRPr="00D954BE">
        <w:t>#/components/schemas/</w:t>
      </w:r>
      <w:r>
        <w:t>Ipv4Addr</w:t>
      </w:r>
      <w:r w:rsidRPr="00F11966">
        <w:t>'</w:t>
      </w:r>
    </w:p>
    <w:p w14:paraId="1D2E2D33" w14:textId="77777777" w:rsidR="007C4A40" w:rsidRDefault="007C4A40" w:rsidP="007C4A40">
      <w:pPr>
        <w:pStyle w:val="PL"/>
        <w:rPr>
          <w:lang w:val="en-US"/>
        </w:rPr>
      </w:pPr>
      <w:r w:rsidRPr="00F11966">
        <w:rPr>
          <w:lang w:val="en-US"/>
        </w:rPr>
        <w:t xml:space="preserve">          minItems: 1</w:t>
      </w:r>
    </w:p>
    <w:p w14:paraId="0F88CC35" w14:textId="77777777" w:rsidR="007C4A40" w:rsidRPr="00F11966" w:rsidRDefault="007C4A40" w:rsidP="007C4A40">
      <w:pPr>
        <w:pStyle w:val="PL"/>
      </w:pPr>
      <w:r w:rsidRPr="00F11966">
        <w:t xml:space="preserve">        </w:t>
      </w:r>
      <w:r>
        <w:t>pvsIpv6Addresses</w:t>
      </w:r>
      <w:r w:rsidRPr="00F11966">
        <w:t>:</w:t>
      </w:r>
    </w:p>
    <w:p w14:paraId="0E0EB618" w14:textId="77777777" w:rsidR="007C4A40" w:rsidRPr="00B3056F" w:rsidRDefault="007C4A40" w:rsidP="007C4A40">
      <w:pPr>
        <w:pStyle w:val="PL"/>
      </w:pPr>
      <w:r w:rsidRPr="00B3056F">
        <w:t xml:space="preserve">          type: array</w:t>
      </w:r>
    </w:p>
    <w:p w14:paraId="656C69F8" w14:textId="77777777" w:rsidR="007C4A40" w:rsidRPr="00F57EEE" w:rsidRDefault="007C4A40" w:rsidP="007C4A40">
      <w:pPr>
        <w:pStyle w:val="PL"/>
      </w:pPr>
      <w:r w:rsidRPr="00B3056F">
        <w:t xml:space="preserve">          items:</w:t>
      </w:r>
    </w:p>
    <w:p w14:paraId="0B2A323A" w14:textId="77777777" w:rsidR="007C4A40" w:rsidRDefault="007C4A40" w:rsidP="007C4A40">
      <w:pPr>
        <w:pStyle w:val="PL"/>
      </w:pPr>
      <w:r w:rsidRPr="00F11966">
        <w:t xml:space="preserve">       </w:t>
      </w:r>
      <w:r>
        <w:t xml:space="preserve">  </w:t>
      </w:r>
      <w:r w:rsidRPr="00F11966">
        <w:t xml:space="preserve">   $ref: '</w:t>
      </w:r>
      <w:r w:rsidRPr="00D954BE">
        <w:t>#/components/schemas/</w:t>
      </w:r>
      <w:r>
        <w:t>Ipv6Addr</w:t>
      </w:r>
      <w:r w:rsidRPr="00F11966">
        <w:t>'</w:t>
      </w:r>
    </w:p>
    <w:p w14:paraId="6CD59A75" w14:textId="77777777" w:rsidR="007C4A40" w:rsidRDefault="007C4A40" w:rsidP="007C4A40">
      <w:pPr>
        <w:pStyle w:val="PL"/>
        <w:rPr>
          <w:lang w:val="en-US"/>
        </w:rPr>
      </w:pPr>
      <w:r w:rsidRPr="00F11966">
        <w:rPr>
          <w:lang w:val="en-US"/>
        </w:rPr>
        <w:t xml:space="preserve">          minItems: 1</w:t>
      </w:r>
    </w:p>
    <w:p w14:paraId="20020400" w14:textId="77777777" w:rsidR="00BE7A4F" w:rsidRPr="00F11966" w:rsidRDefault="00BE7A4F" w:rsidP="00BE7A4F">
      <w:pPr>
        <w:pStyle w:val="PL"/>
      </w:pPr>
      <w:r w:rsidRPr="00F11966">
        <w:t xml:space="preserve">        </w:t>
      </w:r>
      <w:r>
        <w:t>pvsFqdnList</w:t>
      </w:r>
      <w:r w:rsidRPr="00F11966">
        <w:t>:</w:t>
      </w:r>
    </w:p>
    <w:p w14:paraId="08603FD5" w14:textId="77777777" w:rsidR="00BE7A4F" w:rsidRDefault="00BE7A4F" w:rsidP="00BE7A4F">
      <w:pPr>
        <w:pStyle w:val="PL"/>
      </w:pPr>
      <w:r w:rsidRPr="00F11966">
        <w:t xml:space="preserve">  </w:t>
      </w:r>
      <w:r>
        <w:t xml:space="preserve">    </w:t>
      </w:r>
      <w:r w:rsidRPr="00F11966">
        <w:t xml:space="preserve">  </w:t>
      </w:r>
      <w:r>
        <w:t xml:space="preserve"> </w:t>
      </w:r>
      <w:r w:rsidRPr="00F11966">
        <w:t xml:space="preserve"> description: </w:t>
      </w:r>
      <w:r>
        <w:t>List of FQDNs (Fully Qualified Domain Name) of the Provisioning Server.</w:t>
      </w:r>
    </w:p>
    <w:p w14:paraId="6F7D7AF5" w14:textId="77777777" w:rsidR="00BE7A4F" w:rsidRPr="00B3056F" w:rsidRDefault="00BE7A4F" w:rsidP="00BE7A4F">
      <w:pPr>
        <w:pStyle w:val="PL"/>
      </w:pPr>
      <w:r w:rsidRPr="00B3056F">
        <w:t xml:space="preserve">          type: array</w:t>
      </w:r>
    </w:p>
    <w:p w14:paraId="3BE30C21" w14:textId="77777777" w:rsidR="00BE7A4F" w:rsidRPr="00F57EEE" w:rsidRDefault="00BE7A4F" w:rsidP="00BE7A4F">
      <w:pPr>
        <w:pStyle w:val="PL"/>
      </w:pPr>
      <w:r w:rsidRPr="00B3056F">
        <w:t xml:space="preserve">          items:</w:t>
      </w:r>
    </w:p>
    <w:p w14:paraId="10552309" w14:textId="77777777" w:rsidR="00BE7A4F" w:rsidRDefault="00BE7A4F" w:rsidP="00BE7A4F">
      <w:pPr>
        <w:pStyle w:val="PL"/>
      </w:pPr>
      <w:r>
        <w:t xml:space="preserve">  </w:t>
      </w:r>
      <w:r w:rsidRPr="00F11966">
        <w:t xml:space="preserve">     </w:t>
      </w:r>
      <w:r>
        <w:t xml:space="preserve">  </w:t>
      </w:r>
      <w:r w:rsidRPr="00F11966">
        <w:t xml:space="preserve">   </w:t>
      </w:r>
      <w:r>
        <w:t>type: string</w:t>
      </w:r>
    </w:p>
    <w:p w14:paraId="2D2DC9F7" w14:textId="77777777" w:rsidR="00BE7A4F" w:rsidRDefault="00BE7A4F" w:rsidP="00BE7A4F">
      <w:pPr>
        <w:pStyle w:val="PL"/>
        <w:rPr>
          <w:lang w:val="en-US"/>
        </w:rPr>
      </w:pPr>
      <w:r w:rsidRPr="00F11966">
        <w:rPr>
          <w:lang w:val="en-US"/>
        </w:rPr>
        <w:t xml:space="preserve">          minItems: 1</w:t>
      </w:r>
    </w:p>
    <w:p w14:paraId="65340E21" w14:textId="77777777" w:rsidR="007C4A40" w:rsidRDefault="007C4A40" w:rsidP="00484F37">
      <w:pPr>
        <w:pStyle w:val="PL"/>
      </w:pPr>
    </w:p>
    <w:p w14:paraId="1E9BABBF" w14:textId="77777777" w:rsidR="00D52BBD" w:rsidRDefault="00D52BBD" w:rsidP="00D52BBD">
      <w:pPr>
        <w:pStyle w:val="PL"/>
        <w:rPr>
          <w:noProof w:val="0"/>
        </w:rPr>
      </w:pPr>
      <w:r>
        <w:rPr>
          <w:noProof w:val="0"/>
        </w:rPr>
        <w:t xml:space="preserve">    PcfUeCallbackInfo:</w:t>
      </w:r>
    </w:p>
    <w:p w14:paraId="55186F50" w14:textId="77777777" w:rsidR="00D52BBD" w:rsidRDefault="00D52BBD" w:rsidP="00D52BBD">
      <w:pPr>
        <w:pStyle w:val="PL"/>
        <w:rPr>
          <w:noProof w:val="0"/>
        </w:rPr>
      </w:pPr>
      <w:r>
        <w:t xml:space="preserve">      description: </w:t>
      </w:r>
      <w:r w:rsidRPr="004C79B7">
        <w:t xml:space="preserve">Contains the PCF for the UE information necessary for the PCF for the PDU session to send </w:t>
      </w:r>
      <w:r>
        <w:t xml:space="preserve">SM Policy Association </w:t>
      </w:r>
      <w:r w:rsidRPr="004C79B7">
        <w:t>Establishment and Termination events</w:t>
      </w:r>
      <w:r>
        <w:rPr>
          <w:bCs/>
        </w:rPr>
        <w:t>.</w:t>
      </w:r>
    </w:p>
    <w:p w14:paraId="2573415B" w14:textId="77777777" w:rsidR="00D52BBD" w:rsidRDefault="00D52BBD" w:rsidP="00D52BBD">
      <w:pPr>
        <w:pStyle w:val="PL"/>
        <w:rPr>
          <w:noProof w:val="0"/>
        </w:rPr>
      </w:pPr>
      <w:r>
        <w:rPr>
          <w:noProof w:val="0"/>
        </w:rPr>
        <w:t xml:space="preserve">      type: object</w:t>
      </w:r>
    </w:p>
    <w:p w14:paraId="519F0C1C" w14:textId="77777777" w:rsidR="00D52BBD" w:rsidRDefault="00D52BBD" w:rsidP="00D52BBD">
      <w:pPr>
        <w:pStyle w:val="PL"/>
        <w:rPr>
          <w:noProof w:val="0"/>
        </w:rPr>
      </w:pPr>
      <w:r>
        <w:rPr>
          <w:noProof w:val="0"/>
        </w:rPr>
        <w:t xml:space="preserve">      properties:</w:t>
      </w:r>
    </w:p>
    <w:p w14:paraId="5DA07605" w14:textId="77777777" w:rsidR="00D52BBD" w:rsidRDefault="00D52BBD" w:rsidP="00D52BBD">
      <w:pPr>
        <w:pStyle w:val="PL"/>
      </w:pPr>
      <w:r>
        <w:t xml:space="preserve">        callbackUri:</w:t>
      </w:r>
    </w:p>
    <w:p w14:paraId="6FDC9493" w14:textId="77777777" w:rsidR="00D52BBD" w:rsidRDefault="00D52BBD" w:rsidP="00D52BBD">
      <w:pPr>
        <w:pStyle w:val="PL"/>
        <w:rPr>
          <w:noProof w:val="0"/>
        </w:rPr>
      </w:pPr>
      <w:r>
        <w:t xml:space="preserve">          $ref: '#/components/schemas/Uri'</w:t>
      </w:r>
    </w:p>
    <w:p w14:paraId="7C3CC7C8" w14:textId="77777777" w:rsidR="00D52BBD" w:rsidRDefault="00D52BBD" w:rsidP="00D52BBD">
      <w:pPr>
        <w:pStyle w:val="PL"/>
        <w:rPr>
          <w:noProof w:val="0"/>
        </w:rPr>
      </w:pPr>
      <w:r>
        <w:rPr>
          <w:noProof w:val="0"/>
        </w:rPr>
        <w:t xml:space="preserve">        </w:t>
      </w:r>
      <w:r>
        <w:rPr>
          <w:noProof w:val="0"/>
          <w:lang w:eastAsia="zh-CN"/>
        </w:rPr>
        <w:t>bindingInfo</w:t>
      </w:r>
      <w:r>
        <w:rPr>
          <w:noProof w:val="0"/>
        </w:rPr>
        <w:t>:</w:t>
      </w:r>
    </w:p>
    <w:p w14:paraId="42C93194" w14:textId="77777777" w:rsidR="00D52BBD" w:rsidRDefault="00D52BBD" w:rsidP="00D52BBD">
      <w:pPr>
        <w:pStyle w:val="PL"/>
        <w:rPr>
          <w:noProof w:val="0"/>
        </w:rPr>
      </w:pPr>
      <w:r>
        <w:rPr>
          <w:noProof w:val="0"/>
        </w:rPr>
        <w:t xml:space="preserve">          type: string</w:t>
      </w:r>
    </w:p>
    <w:p w14:paraId="3B7FC03A" w14:textId="77777777" w:rsidR="00D52BBD" w:rsidRDefault="00D52BBD" w:rsidP="00D52BBD">
      <w:pPr>
        <w:pStyle w:val="PL"/>
        <w:rPr>
          <w:noProof w:val="0"/>
        </w:rPr>
      </w:pPr>
      <w:r>
        <w:rPr>
          <w:noProof w:val="0"/>
        </w:rPr>
        <w:lastRenderedPageBreak/>
        <w:t xml:space="preserve">      nullable: true</w:t>
      </w:r>
    </w:p>
    <w:p w14:paraId="2EFE3329" w14:textId="77777777" w:rsidR="00D52BBD" w:rsidRDefault="00D52BBD" w:rsidP="00D52BBD">
      <w:pPr>
        <w:pStyle w:val="PL"/>
        <w:rPr>
          <w:noProof w:val="0"/>
        </w:rPr>
      </w:pPr>
      <w:r>
        <w:rPr>
          <w:noProof w:val="0"/>
        </w:rPr>
        <w:t xml:space="preserve">      required:</w:t>
      </w:r>
    </w:p>
    <w:p w14:paraId="68FD674F" w14:textId="77777777" w:rsidR="00D52BBD" w:rsidRDefault="00D52BBD" w:rsidP="00D52BBD">
      <w:pPr>
        <w:pStyle w:val="PL"/>
        <w:rPr>
          <w:noProof w:val="0"/>
        </w:rPr>
      </w:pPr>
      <w:r>
        <w:rPr>
          <w:noProof w:val="0"/>
        </w:rPr>
        <w:t xml:space="preserve">        - </w:t>
      </w:r>
      <w:r>
        <w:t>callbackUri</w:t>
      </w:r>
    </w:p>
    <w:p w14:paraId="5C714379" w14:textId="77777777" w:rsidR="00D52BBD" w:rsidRDefault="00D52BBD" w:rsidP="00D52BBD">
      <w:pPr>
        <w:pStyle w:val="PL"/>
      </w:pPr>
    </w:p>
    <w:p w14:paraId="003669E1" w14:textId="77777777" w:rsidR="00D52BBD" w:rsidRDefault="00D52BBD" w:rsidP="00D52BBD">
      <w:pPr>
        <w:pStyle w:val="PL"/>
        <w:rPr>
          <w:noProof w:val="0"/>
        </w:rPr>
      </w:pPr>
      <w:r>
        <w:rPr>
          <w:noProof w:val="0"/>
        </w:rPr>
        <w:t xml:space="preserve">    </w:t>
      </w:r>
      <w:r>
        <w:t>PduSessionInfo</w:t>
      </w:r>
      <w:r>
        <w:rPr>
          <w:noProof w:val="0"/>
        </w:rPr>
        <w:t>:</w:t>
      </w:r>
    </w:p>
    <w:p w14:paraId="428885F3" w14:textId="77777777" w:rsidR="00D52BBD" w:rsidRDefault="00D52BBD" w:rsidP="00D52BBD">
      <w:pPr>
        <w:pStyle w:val="PL"/>
      </w:pPr>
      <w:r>
        <w:t xml:space="preserve">      description: indicates the DNN and S-NSSAI combination of a PDU session.</w:t>
      </w:r>
    </w:p>
    <w:p w14:paraId="0A879160" w14:textId="77777777" w:rsidR="00D52BBD" w:rsidRDefault="00D52BBD" w:rsidP="00D52BBD">
      <w:pPr>
        <w:pStyle w:val="PL"/>
        <w:rPr>
          <w:noProof w:val="0"/>
        </w:rPr>
      </w:pPr>
      <w:r>
        <w:rPr>
          <w:noProof w:val="0"/>
        </w:rPr>
        <w:t xml:space="preserve">      properties:</w:t>
      </w:r>
    </w:p>
    <w:p w14:paraId="0DE0C66D" w14:textId="77777777" w:rsidR="00D52BBD" w:rsidRDefault="00D52BBD" w:rsidP="00D52BBD">
      <w:pPr>
        <w:pStyle w:val="PL"/>
      </w:pPr>
      <w:r>
        <w:t xml:space="preserve">        snssai:</w:t>
      </w:r>
    </w:p>
    <w:p w14:paraId="03290012" w14:textId="77777777" w:rsidR="00D52BBD" w:rsidRDefault="00D52BBD" w:rsidP="00D52BBD">
      <w:pPr>
        <w:pStyle w:val="PL"/>
        <w:rPr>
          <w:noProof w:val="0"/>
        </w:rPr>
      </w:pPr>
      <w:r>
        <w:t xml:space="preserve">          $ref: '#/components/schemas/Snssai'</w:t>
      </w:r>
    </w:p>
    <w:p w14:paraId="56F4560E" w14:textId="77777777" w:rsidR="00D52BBD" w:rsidRDefault="00D52BBD" w:rsidP="00D52BBD">
      <w:pPr>
        <w:pStyle w:val="PL"/>
        <w:rPr>
          <w:noProof w:val="0"/>
        </w:rPr>
      </w:pPr>
      <w:r>
        <w:rPr>
          <w:noProof w:val="0"/>
        </w:rPr>
        <w:t xml:space="preserve">        </w:t>
      </w:r>
      <w:r>
        <w:rPr>
          <w:noProof w:val="0"/>
          <w:lang w:eastAsia="zh-CN"/>
        </w:rPr>
        <w:t>dnn</w:t>
      </w:r>
      <w:r>
        <w:rPr>
          <w:noProof w:val="0"/>
        </w:rPr>
        <w:t>:</w:t>
      </w:r>
    </w:p>
    <w:p w14:paraId="769634AC" w14:textId="77777777" w:rsidR="00D52BBD" w:rsidRDefault="00D52BBD" w:rsidP="00D52BBD">
      <w:pPr>
        <w:pStyle w:val="PL"/>
        <w:rPr>
          <w:noProof w:val="0"/>
        </w:rPr>
      </w:pPr>
      <w:r>
        <w:rPr>
          <w:noProof w:val="0"/>
        </w:rPr>
        <w:t xml:space="preserve">          $ref: '#/components/schemas/Dnn'</w:t>
      </w:r>
    </w:p>
    <w:p w14:paraId="7B6F964E" w14:textId="77777777" w:rsidR="00D52BBD" w:rsidRDefault="00D52BBD" w:rsidP="00D52BBD">
      <w:pPr>
        <w:pStyle w:val="PL"/>
        <w:rPr>
          <w:noProof w:val="0"/>
        </w:rPr>
      </w:pPr>
      <w:r>
        <w:rPr>
          <w:noProof w:val="0"/>
        </w:rPr>
        <w:t xml:space="preserve">      required:</w:t>
      </w:r>
    </w:p>
    <w:p w14:paraId="02E616DD" w14:textId="77777777" w:rsidR="00D52BBD" w:rsidRDefault="00D52BBD" w:rsidP="00D52BBD">
      <w:pPr>
        <w:pStyle w:val="PL"/>
        <w:rPr>
          <w:noProof w:val="0"/>
        </w:rPr>
      </w:pPr>
      <w:r>
        <w:rPr>
          <w:noProof w:val="0"/>
        </w:rPr>
        <w:t xml:space="preserve">        - dnn</w:t>
      </w:r>
    </w:p>
    <w:p w14:paraId="5007DEBF" w14:textId="77777777" w:rsidR="00D52BBD" w:rsidRDefault="00D52BBD" w:rsidP="00D52BBD">
      <w:pPr>
        <w:pStyle w:val="PL"/>
        <w:rPr>
          <w:noProof w:val="0"/>
        </w:rPr>
      </w:pPr>
      <w:r>
        <w:rPr>
          <w:noProof w:val="0"/>
        </w:rPr>
        <w:t xml:space="preserve">        - snssai</w:t>
      </w:r>
    </w:p>
    <w:p w14:paraId="347A0C0C" w14:textId="77777777" w:rsidR="004B4278" w:rsidRDefault="004B4278" w:rsidP="004B4278">
      <w:pPr>
        <w:pStyle w:val="PL"/>
        <w:rPr>
          <w:lang w:eastAsia="zh-CN"/>
        </w:rPr>
      </w:pPr>
    </w:p>
    <w:p w14:paraId="492D02DF" w14:textId="77777777" w:rsidR="004B4278" w:rsidRDefault="004B4278" w:rsidP="004B4278">
      <w:pPr>
        <w:pStyle w:val="PL"/>
      </w:pPr>
      <w:r>
        <w:t xml:space="preserve">    EasIpReplacementInfo:</w:t>
      </w:r>
    </w:p>
    <w:p w14:paraId="5ED40F09" w14:textId="77777777" w:rsidR="004B4278" w:rsidRDefault="004B4278" w:rsidP="004B4278">
      <w:pPr>
        <w:pStyle w:val="PL"/>
        <w:rPr>
          <w:rFonts w:eastAsia="Batang"/>
        </w:rPr>
      </w:pPr>
      <w:r>
        <w:rPr>
          <w:rFonts w:eastAsia="Batang"/>
        </w:rPr>
        <w:t xml:space="preserve">      description: </w:t>
      </w:r>
      <w:r w:rsidRPr="00A373D7">
        <w:t>Contains EAS IP replacement information</w:t>
      </w:r>
      <w:r>
        <w:t xml:space="preserve"> for a Source and a Target EAS</w:t>
      </w:r>
      <w:r>
        <w:rPr>
          <w:rFonts w:eastAsia="Batang"/>
        </w:rPr>
        <w:t>.</w:t>
      </w:r>
    </w:p>
    <w:p w14:paraId="0851A6F0" w14:textId="77777777" w:rsidR="004B4278" w:rsidRDefault="004B4278" w:rsidP="004B4278">
      <w:pPr>
        <w:pStyle w:val="PL"/>
      </w:pPr>
      <w:r>
        <w:t xml:space="preserve">      type: object</w:t>
      </w:r>
    </w:p>
    <w:p w14:paraId="3F7DF06C" w14:textId="77777777" w:rsidR="004B4278" w:rsidRDefault="004B4278" w:rsidP="004B4278">
      <w:pPr>
        <w:pStyle w:val="PL"/>
      </w:pPr>
      <w:r>
        <w:t xml:space="preserve">      properties:</w:t>
      </w:r>
    </w:p>
    <w:p w14:paraId="5D7D31A7" w14:textId="77777777" w:rsidR="004B4278" w:rsidRDefault="004B4278" w:rsidP="004B4278">
      <w:pPr>
        <w:pStyle w:val="PL"/>
      </w:pPr>
      <w:r>
        <w:t xml:space="preserve">        source:</w:t>
      </w:r>
    </w:p>
    <w:p w14:paraId="26E6CC61" w14:textId="77777777" w:rsidR="004B4278" w:rsidRDefault="004B4278" w:rsidP="004B4278">
      <w:pPr>
        <w:pStyle w:val="PL"/>
      </w:pPr>
      <w:r>
        <w:t xml:space="preserve">          $ref: '#/components/schemas/EasServerAddress'</w:t>
      </w:r>
    </w:p>
    <w:p w14:paraId="7F3B709D" w14:textId="77777777" w:rsidR="004B4278" w:rsidRDefault="004B4278" w:rsidP="004B4278">
      <w:pPr>
        <w:pStyle w:val="PL"/>
      </w:pPr>
      <w:r>
        <w:t xml:space="preserve">        </w:t>
      </w:r>
      <w:r>
        <w:rPr>
          <w:lang w:eastAsia="zh-CN"/>
        </w:rPr>
        <w:t>target</w:t>
      </w:r>
      <w:r>
        <w:t>:</w:t>
      </w:r>
    </w:p>
    <w:p w14:paraId="265C2CE6" w14:textId="77777777" w:rsidR="004B4278" w:rsidRDefault="004B4278" w:rsidP="004B4278">
      <w:pPr>
        <w:pStyle w:val="PL"/>
      </w:pPr>
      <w:r>
        <w:t xml:space="preserve">          $ref: '#/components/schemas/EasServerAddress'</w:t>
      </w:r>
    </w:p>
    <w:p w14:paraId="393342C1" w14:textId="77777777" w:rsidR="004B4278" w:rsidRDefault="004B4278" w:rsidP="004B4278">
      <w:pPr>
        <w:pStyle w:val="PL"/>
      </w:pPr>
      <w:r>
        <w:t xml:space="preserve">      required:</w:t>
      </w:r>
    </w:p>
    <w:p w14:paraId="7E94BFB9" w14:textId="77777777" w:rsidR="004B4278" w:rsidRDefault="004B4278" w:rsidP="004B4278">
      <w:pPr>
        <w:pStyle w:val="PL"/>
        <w:rPr>
          <w:lang w:eastAsia="zh-CN"/>
        </w:rPr>
      </w:pPr>
      <w:r>
        <w:t xml:space="preserve">        - </w:t>
      </w:r>
      <w:r>
        <w:rPr>
          <w:lang w:eastAsia="zh-CN"/>
        </w:rPr>
        <w:t>source</w:t>
      </w:r>
    </w:p>
    <w:p w14:paraId="2B8C25B4" w14:textId="77777777" w:rsidR="004B4278" w:rsidRDefault="004B4278" w:rsidP="004B4278">
      <w:pPr>
        <w:pStyle w:val="PL"/>
        <w:rPr>
          <w:lang w:eastAsia="zh-CN"/>
        </w:rPr>
      </w:pPr>
      <w:r>
        <w:t xml:space="preserve">        - </w:t>
      </w:r>
      <w:r>
        <w:rPr>
          <w:lang w:eastAsia="zh-CN"/>
        </w:rPr>
        <w:t>target</w:t>
      </w:r>
    </w:p>
    <w:p w14:paraId="3A8F29DB" w14:textId="77777777" w:rsidR="004B4278" w:rsidRDefault="004B4278" w:rsidP="004B4278">
      <w:pPr>
        <w:pStyle w:val="PL"/>
      </w:pPr>
    </w:p>
    <w:p w14:paraId="21458AA1" w14:textId="77777777" w:rsidR="004B4278" w:rsidRDefault="004B4278" w:rsidP="004B4278">
      <w:pPr>
        <w:pStyle w:val="PL"/>
      </w:pPr>
      <w:r>
        <w:t xml:space="preserve">    EasServerAddress:</w:t>
      </w:r>
    </w:p>
    <w:p w14:paraId="03E414B0" w14:textId="77777777" w:rsidR="004B4278" w:rsidRDefault="004B4278" w:rsidP="004B4278">
      <w:pPr>
        <w:pStyle w:val="PL"/>
        <w:rPr>
          <w:rFonts w:eastAsia="Batang"/>
        </w:rPr>
      </w:pPr>
      <w:r>
        <w:rPr>
          <w:rFonts w:eastAsia="Batang"/>
        </w:rPr>
        <w:t xml:space="preserve">      description: </w:t>
      </w:r>
      <w:r>
        <w:t>Represents the IP address and port of an EAS server</w:t>
      </w:r>
      <w:r>
        <w:rPr>
          <w:rFonts w:eastAsia="Batang"/>
        </w:rPr>
        <w:t>.</w:t>
      </w:r>
    </w:p>
    <w:p w14:paraId="5FFA6161" w14:textId="77777777" w:rsidR="004B4278" w:rsidRDefault="004B4278" w:rsidP="004B4278">
      <w:pPr>
        <w:pStyle w:val="PL"/>
      </w:pPr>
      <w:r>
        <w:t xml:space="preserve">      type: object</w:t>
      </w:r>
    </w:p>
    <w:p w14:paraId="23769DFB" w14:textId="77777777" w:rsidR="004B4278" w:rsidRDefault="004B4278" w:rsidP="004B4278">
      <w:pPr>
        <w:pStyle w:val="PL"/>
      </w:pPr>
      <w:r>
        <w:t xml:space="preserve">      properties:</w:t>
      </w:r>
    </w:p>
    <w:p w14:paraId="18977490" w14:textId="77777777" w:rsidR="004B4278" w:rsidRDefault="004B4278" w:rsidP="004B4278">
      <w:pPr>
        <w:pStyle w:val="PL"/>
      </w:pPr>
      <w:r>
        <w:t xml:space="preserve">        ip:</w:t>
      </w:r>
    </w:p>
    <w:p w14:paraId="055F6BA4" w14:textId="77777777" w:rsidR="004B4278" w:rsidRDefault="004B4278" w:rsidP="004B4278">
      <w:pPr>
        <w:pStyle w:val="PL"/>
      </w:pPr>
      <w:r>
        <w:t xml:space="preserve">          $ref: '#/components/schemas/IpAddr'</w:t>
      </w:r>
    </w:p>
    <w:p w14:paraId="38B13650" w14:textId="77777777" w:rsidR="004B4278" w:rsidRDefault="004B4278" w:rsidP="004B4278">
      <w:pPr>
        <w:pStyle w:val="PL"/>
      </w:pPr>
      <w:r>
        <w:t xml:space="preserve">        </w:t>
      </w:r>
      <w:r>
        <w:rPr>
          <w:lang w:eastAsia="zh-CN"/>
        </w:rPr>
        <w:t>port</w:t>
      </w:r>
      <w:r>
        <w:t>:</w:t>
      </w:r>
    </w:p>
    <w:p w14:paraId="017D7CB3" w14:textId="77777777" w:rsidR="004B4278" w:rsidRDefault="004B4278" w:rsidP="004B4278">
      <w:pPr>
        <w:pStyle w:val="PL"/>
      </w:pPr>
      <w:r>
        <w:t xml:space="preserve">          $ref: '#/components/schemas/Uinteger'</w:t>
      </w:r>
    </w:p>
    <w:p w14:paraId="46258624" w14:textId="77777777" w:rsidR="004B4278" w:rsidRDefault="004B4278" w:rsidP="004B4278">
      <w:pPr>
        <w:pStyle w:val="PL"/>
      </w:pPr>
      <w:r>
        <w:t xml:space="preserve">      required:</w:t>
      </w:r>
    </w:p>
    <w:p w14:paraId="2897E5E0" w14:textId="77777777" w:rsidR="004B4278" w:rsidRDefault="004B4278" w:rsidP="004B4278">
      <w:pPr>
        <w:pStyle w:val="PL"/>
        <w:rPr>
          <w:lang w:eastAsia="zh-CN"/>
        </w:rPr>
      </w:pPr>
      <w:r>
        <w:t xml:space="preserve">        - </w:t>
      </w:r>
      <w:r>
        <w:rPr>
          <w:lang w:eastAsia="zh-CN"/>
        </w:rPr>
        <w:t>ip</w:t>
      </w:r>
    </w:p>
    <w:p w14:paraId="665A9CA9" w14:textId="77777777" w:rsidR="004B4278" w:rsidRDefault="004B4278" w:rsidP="004B4278">
      <w:pPr>
        <w:pStyle w:val="PL"/>
        <w:rPr>
          <w:lang w:eastAsia="zh-CN"/>
        </w:rPr>
      </w:pPr>
      <w:r>
        <w:t xml:space="preserve">        - </w:t>
      </w:r>
      <w:r>
        <w:rPr>
          <w:lang w:eastAsia="zh-CN"/>
        </w:rPr>
        <w:t>port</w:t>
      </w:r>
    </w:p>
    <w:p w14:paraId="3D38FAE0" w14:textId="77777777" w:rsidR="004B4278" w:rsidRPr="00202CB2" w:rsidRDefault="004B4278" w:rsidP="004B4278">
      <w:pPr>
        <w:pStyle w:val="PL"/>
      </w:pPr>
    </w:p>
    <w:p w14:paraId="6133E316" w14:textId="77777777" w:rsidR="00D52BBD" w:rsidRPr="00202CB2" w:rsidRDefault="00D52BBD" w:rsidP="00484F37">
      <w:pPr>
        <w:pStyle w:val="PL"/>
      </w:pPr>
    </w:p>
    <w:p w14:paraId="3D29F8F2" w14:textId="77777777" w:rsidR="00B724D5" w:rsidRPr="00F11966" w:rsidRDefault="00B724D5" w:rsidP="00B724D5">
      <w:pPr>
        <w:pStyle w:val="PL"/>
        <w:rPr>
          <w:lang w:val="en-US"/>
        </w:rPr>
      </w:pPr>
      <w:r w:rsidRPr="00F11966">
        <w:rPr>
          <w:lang w:val="en-US"/>
        </w:rPr>
        <w:t>#</w:t>
      </w:r>
    </w:p>
    <w:p w14:paraId="0E402FC3" w14:textId="77777777" w:rsidR="00B724D5" w:rsidRPr="00F11966" w:rsidRDefault="00B724D5" w:rsidP="00B724D5">
      <w:pPr>
        <w:pStyle w:val="PL"/>
        <w:rPr>
          <w:lang w:val="en-US"/>
        </w:rPr>
      </w:pPr>
      <w:r w:rsidRPr="00F11966">
        <w:rPr>
          <w:lang w:val="en-US"/>
        </w:rPr>
        <w:t xml:space="preserve"># </w:t>
      </w:r>
      <w:r w:rsidRPr="00F11966">
        <w:rPr>
          <w:lang w:eastAsia="zh-CN"/>
        </w:rPr>
        <w:t>Data types describing alternative data types or combinations of data types</w:t>
      </w:r>
    </w:p>
    <w:p w14:paraId="4F750921" w14:textId="77777777" w:rsidR="00B724D5" w:rsidRPr="00F11966" w:rsidRDefault="00B724D5" w:rsidP="00B724D5">
      <w:pPr>
        <w:pStyle w:val="PL"/>
        <w:rPr>
          <w:lang w:val="en-US"/>
        </w:rPr>
      </w:pPr>
      <w:r w:rsidRPr="00F11966">
        <w:rPr>
          <w:lang w:val="en-US"/>
        </w:rPr>
        <w:t>#</w:t>
      </w:r>
    </w:p>
    <w:p w14:paraId="57EC2728" w14:textId="77777777" w:rsidR="00B724D5" w:rsidRPr="00F11966" w:rsidRDefault="00B724D5" w:rsidP="00B724D5">
      <w:pPr>
        <w:pStyle w:val="PL"/>
      </w:pPr>
      <w:r w:rsidRPr="00F11966">
        <w:t xml:space="preserve">    ExtSnssai:</w:t>
      </w:r>
    </w:p>
    <w:p w14:paraId="19A70027" w14:textId="77777777" w:rsidR="00B724D5" w:rsidRPr="00F11966" w:rsidRDefault="00B724D5" w:rsidP="00B724D5">
      <w:pPr>
        <w:pStyle w:val="PL"/>
        <w:rPr>
          <w:lang w:val="en-US"/>
        </w:rPr>
      </w:pPr>
      <w:r w:rsidRPr="00F11966">
        <w:t xml:space="preserve">    </w:t>
      </w:r>
      <w:r w:rsidRPr="00F11966">
        <w:rPr>
          <w:lang w:val="en-US"/>
        </w:rPr>
        <w:t xml:space="preserve">  allOf:</w:t>
      </w:r>
    </w:p>
    <w:p w14:paraId="36BD8ABF" w14:textId="77777777" w:rsidR="00B724D5" w:rsidRPr="00F11966" w:rsidRDefault="00B724D5" w:rsidP="00B724D5">
      <w:pPr>
        <w:pStyle w:val="PL"/>
        <w:rPr>
          <w:lang w:val="en-US"/>
        </w:rPr>
      </w:pPr>
      <w:r w:rsidRPr="00F11966">
        <w:t xml:space="preserve">    </w:t>
      </w:r>
      <w:r w:rsidRPr="00F11966">
        <w:rPr>
          <w:lang w:val="en-US"/>
        </w:rPr>
        <w:t xml:space="preserve">    - $ref: '#/components/schemas/Snssai'</w:t>
      </w:r>
    </w:p>
    <w:p w14:paraId="20808C2B" w14:textId="77777777" w:rsidR="00B724D5" w:rsidRPr="00F11966" w:rsidRDefault="00B724D5" w:rsidP="00B724D5">
      <w:pPr>
        <w:pStyle w:val="PL"/>
        <w:rPr>
          <w:lang w:val="en-US"/>
        </w:rPr>
      </w:pPr>
      <w:r w:rsidRPr="00F11966">
        <w:t xml:space="preserve">    </w:t>
      </w:r>
      <w:r w:rsidRPr="00F11966">
        <w:rPr>
          <w:lang w:val="en-US"/>
        </w:rPr>
        <w:t xml:space="preserve">    - $ref: '#/components/schemas/SnssaiExtension'</w:t>
      </w:r>
    </w:p>
    <w:p w14:paraId="412AA624" w14:textId="25CE7810" w:rsidR="00713EB9" w:rsidRDefault="00713EB9" w:rsidP="00713EB9">
      <w:pPr>
        <w:pStyle w:val="PL"/>
      </w:pPr>
      <w:r>
        <w:t xml:space="preserve">  </w:t>
      </w:r>
      <w:r w:rsidRPr="00F11966">
        <w:t xml:space="preserve">    description:</w:t>
      </w:r>
      <w:r>
        <w:t xml:space="preserve"> </w:t>
      </w:r>
      <w:r w:rsidRPr="00F11966">
        <w:t>The sdRanges and wildcardSd attributes shall be exclusive from each other. If one of these attributes is present, the sd attribute shall also be present and it shall contain one Slice Differentiator value within the range of SD (if the sdRanges attribute is present) or with any value (if the wildcardSd attribute is present).</w:t>
      </w:r>
    </w:p>
    <w:p w14:paraId="7E8E0BBC" w14:textId="77777777" w:rsidR="00E92CBF" w:rsidRPr="00202CB2" w:rsidRDefault="00E92CBF" w:rsidP="00E92CBF">
      <w:pPr>
        <w:pStyle w:val="PL"/>
      </w:pPr>
    </w:p>
    <w:p w14:paraId="2A651B64" w14:textId="77777777" w:rsidR="00E92CBF" w:rsidRPr="00F11966" w:rsidRDefault="00E92CBF" w:rsidP="00E92CBF">
      <w:pPr>
        <w:pStyle w:val="PL"/>
        <w:rPr>
          <w:lang w:val="en-US"/>
        </w:rPr>
      </w:pPr>
      <w:r w:rsidRPr="00F11966">
        <w:rPr>
          <w:lang w:val="en-US"/>
        </w:rPr>
        <w:t>#</w:t>
      </w:r>
    </w:p>
    <w:p w14:paraId="03D89AFB" w14:textId="77777777" w:rsidR="00E92CBF" w:rsidRPr="00F11966" w:rsidRDefault="00E92CBF" w:rsidP="00E92CBF">
      <w:pPr>
        <w:pStyle w:val="PL"/>
        <w:rPr>
          <w:lang w:val="en-US"/>
        </w:rPr>
      </w:pPr>
      <w:r w:rsidRPr="00F11966">
        <w:rPr>
          <w:lang w:val="en-US"/>
        </w:rPr>
        <w:t># Data Types related to 5G QoS as defined in clause 5.5</w:t>
      </w:r>
    </w:p>
    <w:p w14:paraId="27BE45E2" w14:textId="77777777" w:rsidR="00E92CBF" w:rsidRPr="00F11966" w:rsidRDefault="00E92CBF" w:rsidP="00E92CBF">
      <w:pPr>
        <w:pStyle w:val="PL"/>
        <w:rPr>
          <w:lang w:val="en-US"/>
        </w:rPr>
      </w:pPr>
      <w:r w:rsidRPr="00F11966">
        <w:rPr>
          <w:lang w:val="en-US"/>
        </w:rPr>
        <w:t>#</w:t>
      </w:r>
    </w:p>
    <w:p w14:paraId="498BB981" w14:textId="77777777" w:rsidR="00E92CBF" w:rsidRPr="00F11966" w:rsidRDefault="00E92CBF" w:rsidP="00E92CBF">
      <w:pPr>
        <w:pStyle w:val="PL"/>
        <w:rPr>
          <w:lang w:val="en-US"/>
        </w:rPr>
      </w:pPr>
    </w:p>
    <w:p w14:paraId="105871DE" w14:textId="77777777" w:rsidR="00E92CBF" w:rsidRPr="00F11966" w:rsidRDefault="00E92CBF" w:rsidP="00E92CBF">
      <w:pPr>
        <w:pStyle w:val="PL"/>
        <w:rPr>
          <w:lang w:val="en-US"/>
        </w:rPr>
      </w:pPr>
      <w:r w:rsidRPr="00F11966">
        <w:rPr>
          <w:lang w:val="en-US"/>
        </w:rPr>
        <w:t>#</w:t>
      </w:r>
    </w:p>
    <w:p w14:paraId="2C15099F" w14:textId="77777777" w:rsidR="00E92CBF" w:rsidRPr="00F11966" w:rsidRDefault="00E92CBF" w:rsidP="00E92CBF">
      <w:pPr>
        <w:pStyle w:val="PL"/>
        <w:rPr>
          <w:lang w:val="en-US"/>
        </w:rPr>
      </w:pPr>
      <w:r w:rsidRPr="00F11966">
        <w:rPr>
          <w:lang w:val="en-US"/>
        </w:rPr>
        <w:t># SIMPLE DATA TYPES</w:t>
      </w:r>
    </w:p>
    <w:p w14:paraId="3E1EE68A" w14:textId="77777777" w:rsidR="00E92CBF" w:rsidRPr="00F11966" w:rsidRDefault="00E92CBF" w:rsidP="00E92CBF">
      <w:pPr>
        <w:pStyle w:val="PL"/>
        <w:rPr>
          <w:lang w:val="en-US"/>
        </w:rPr>
      </w:pPr>
      <w:r w:rsidRPr="00F11966">
        <w:rPr>
          <w:lang w:val="en-US"/>
        </w:rPr>
        <w:t>#</w:t>
      </w:r>
    </w:p>
    <w:p w14:paraId="427F0470" w14:textId="77777777" w:rsidR="00E92CBF" w:rsidRPr="00F11966" w:rsidRDefault="00E92CBF" w:rsidP="00E92CBF">
      <w:pPr>
        <w:pStyle w:val="PL"/>
      </w:pPr>
      <w:r w:rsidRPr="00F11966">
        <w:t>#</w:t>
      </w:r>
    </w:p>
    <w:p w14:paraId="1DDA2165" w14:textId="77777777" w:rsidR="00E92CBF" w:rsidRPr="00F11966" w:rsidRDefault="00E92CBF" w:rsidP="00E92CBF">
      <w:pPr>
        <w:pStyle w:val="PL"/>
      </w:pPr>
      <w:r w:rsidRPr="00F11966">
        <w:t xml:space="preserve">    Qfi:</w:t>
      </w:r>
    </w:p>
    <w:p w14:paraId="543FD7F6" w14:textId="77777777" w:rsidR="00E92CBF" w:rsidRPr="00F11966" w:rsidRDefault="00E92CBF" w:rsidP="00E92CBF">
      <w:pPr>
        <w:pStyle w:val="PL"/>
      </w:pPr>
      <w:r w:rsidRPr="00F11966">
        <w:t xml:space="preserve">      type: integer</w:t>
      </w:r>
    </w:p>
    <w:p w14:paraId="304CE204" w14:textId="77777777" w:rsidR="00E92CBF" w:rsidRPr="00847967" w:rsidRDefault="00E92CBF" w:rsidP="00E92CBF">
      <w:pPr>
        <w:pStyle w:val="PL"/>
        <w:rPr>
          <w:lang w:val="en-US"/>
        </w:rPr>
      </w:pPr>
      <w:r w:rsidRPr="00F11966">
        <w:rPr>
          <w:lang w:val="en-US"/>
        </w:rPr>
        <w:t xml:space="preserve">      </w:t>
      </w:r>
      <w:r w:rsidRPr="00847967">
        <w:rPr>
          <w:lang w:val="en-US"/>
        </w:rPr>
        <w:t>minimum: 0</w:t>
      </w:r>
    </w:p>
    <w:p w14:paraId="108791A4" w14:textId="77777777" w:rsidR="00E92CBF" w:rsidRPr="00847967" w:rsidRDefault="00E92CBF" w:rsidP="00E92CBF">
      <w:pPr>
        <w:pStyle w:val="PL"/>
        <w:rPr>
          <w:lang w:val="en-US"/>
        </w:rPr>
      </w:pPr>
      <w:r w:rsidRPr="00847967">
        <w:rPr>
          <w:lang w:val="en-US"/>
        </w:rPr>
        <w:t xml:space="preserve">      maximum: 63</w:t>
      </w:r>
    </w:p>
    <w:p w14:paraId="398E4795" w14:textId="77777777" w:rsidR="00A605F4" w:rsidRPr="00847967" w:rsidRDefault="00A605F4" w:rsidP="00A605F4">
      <w:pPr>
        <w:pStyle w:val="PL"/>
        <w:rPr>
          <w:lang w:val="en-US"/>
        </w:rPr>
      </w:pPr>
      <w:r>
        <w:rPr>
          <w:lang w:val="en-US"/>
        </w:rPr>
        <w:t xml:space="preserve">      description: </w:t>
      </w:r>
      <w:r w:rsidRPr="00F11966">
        <w:rPr>
          <w:lang w:eastAsia="zh-CN"/>
        </w:rPr>
        <w:t xml:space="preserve">Unsigned integer </w:t>
      </w:r>
      <w:r w:rsidRPr="00F11966">
        <w:t>identifying a QoS flow, within the range 0 to 63.</w:t>
      </w:r>
    </w:p>
    <w:p w14:paraId="3BEB006B" w14:textId="77777777" w:rsidR="00E92CBF" w:rsidRPr="00F11966" w:rsidRDefault="00E92CBF" w:rsidP="00E92CBF">
      <w:pPr>
        <w:pStyle w:val="PL"/>
      </w:pPr>
      <w:r w:rsidRPr="00F11966">
        <w:t xml:space="preserve">    QfiRm:</w:t>
      </w:r>
    </w:p>
    <w:p w14:paraId="417BD96B" w14:textId="77777777" w:rsidR="00E92CBF" w:rsidRPr="00F11966" w:rsidRDefault="00E92CBF" w:rsidP="00E92CBF">
      <w:pPr>
        <w:pStyle w:val="PL"/>
      </w:pPr>
      <w:r w:rsidRPr="00F11966">
        <w:t xml:space="preserve">      type: integer</w:t>
      </w:r>
    </w:p>
    <w:p w14:paraId="4750C1D3" w14:textId="77777777" w:rsidR="00E92CBF" w:rsidRPr="00847967" w:rsidRDefault="00E92CBF" w:rsidP="00E92CBF">
      <w:pPr>
        <w:pStyle w:val="PL"/>
        <w:rPr>
          <w:lang w:val="en-US"/>
        </w:rPr>
      </w:pPr>
      <w:r w:rsidRPr="00F11966">
        <w:rPr>
          <w:lang w:val="en-US"/>
        </w:rPr>
        <w:t xml:space="preserve">      </w:t>
      </w:r>
      <w:r w:rsidRPr="00847967">
        <w:rPr>
          <w:lang w:val="en-US"/>
        </w:rPr>
        <w:t>minimum: 0</w:t>
      </w:r>
    </w:p>
    <w:p w14:paraId="0028A156" w14:textId="77777777" w:rsidR="00E92CBF" w:rsidRPr="00847967" w:rsidRDefault="00E92CBF" w:rsidP="00E92CBF">
      <w:pPr>
        <w:pStyle w:val="PL"/>
        <w:rPr>
          <w:lang w:val="en-US"/>
        </w:rPr>
      </w:pPr>
      <w:r w:rsidRPr="00847967">
        <w:rPr>
          <w:lang w:val="en-US"/>
        </w:rPr>
        <w:t xml:space="preserve">      maximum: 63</w:t>
      </w:r>
    </w:p>
    <w:p w14:paraId="31C20003" w14:textId="77777777" w:rsidR="00E92CBF" w:rsidRPr="00F11966" w:rsidRDefault="00E92CBF" w:rsidP="00E92CBF">
      <w:pPr>
        <w:pStyle w:val="PL"/>
        <w:rPr>
          <w:lang w:val="en-US"/>
        </w:rPr>
      </w:pPr>
      <w:r w:rsidRPr="00F11966">
        <w:rPr>
          <w:lang w:val="en-US"/>
        </w:rPr>
        <w:t xml:space="preserve">      nullable: true</w:t>
      </w:r>
    </w:p>
    <w:p w14:paraId="646643A7" w14:textId="295A1B5C" w:rsidR="00A605F4" w:rsidRPr="00847967" w:rsidRDefault="00A605F4" w:rsidP="00A605F4">
      <w:pPr>
        <w:pStyle w:val="PL"/>
        <w:rPr>
          <w:lang w:val="en-US"/>
        </w:rPr>
      </w:pPr>
      <w:r>
        <w:rPr>
          <w:lang w:val="en-US"/>
        </w:rPr>
        <w:t xml:space="preserve">      description: </w:t>
      </w:r>
      <w:r w:rsidRPr="00F11966">
        <w:t xml:space="preserve">This data type is defined in the same way as the "Qfi" data type, but with the OpenAPI </w:t>
      </w:r>
      <w:r w:rsidR="002163ED">
        <w:t>"nullable=</w:t>
      </w:r>
      <w:r w:rsidRPr="00F11966">
        <w:t xml:space="preserve"> true" property.</w:t>
      </w:r>
    </w:p>
    <w:p w14:paraId="7A874D87" w14:textId="77777777" w:rsidR="00E92CBF" w:rsidRPr="00202CB2" w:rsidRDefault="00E92CBF" w:rsidP="00E92CBF">
      <w:pPr>
        <w:pStyle w:val="PL"/>
        <w:rPr>
          <w:lang w:val="de-DE"/>
        </w:rPr>
      </w:pPr>
      <w:r w:rsidRPr="00847967">
        <w:rPr>
          <w:lang w:val="en-US"/>
        </w:rPr>
        <w:t xml:space="preserve">    </w:t>
      </w:r>
      <w:r w:rsidRPr="00202CB2">
        <w:rPr>
          <w:lang w:val="de-DE"/>
        </w:rPr>
        <w:t>5Qi:</w:t>
      </w:r>
    </w:p>
    <w:p w14:paraId="33B6257C" w14:textId="77777777" w:rsidR="00E92CBF" w:rsidRPr="00202CB2" w:rsidRDefault="00E92CBF" w:rsidP="00E92CBF">
      <w:pPr>
        <w:pStyle w:val="PL"/>
        <w:rPr>
          <w:lang w:val="de-DE"/>
        </w:rPr>
      </w:pPr>
      <w:r w:rsidRPr="00202CB2">
        <w:rPr>
          <w:lang w:val="de-DE"/>
        </w:rPr>
        <w:t xml:space="preserve">      type: integer</w:t>
      </w:r>
    </w:p>
    <w:p w14:paraId="6DC8E02F" w14:textId="77777777" w:rsidR="00E92CBF" w:rsidRPr="00202CB2" w:rsidRDefault="00E92CBF" w:rsidP="00E92CBF">
      <w:pPr>
        <w:pStyle w:val="PL"/>
        <w:rPr>
          <w:lang w:val="de-DE"/>
        </w:rPr>
      </w:pPr>
      <w:r w:rsidRPr="00202CB2">
        <w:rPr>
          <w:lang w:val="de-DE"/>
        </w:rPr>
        <w:t xml:space="preserve">      minimum: 0</w:t>
      </w:r>
    </w:p>
    <w:p w14:paraId="4E4D589E" w14:textId="77777777" w:rsidR="00E92CBF" w:rsidRPr="00202CB2" w:rsidRDefault="00E92CBF" w:rsidP="00E92CBF">
      <w:pPr>
        <w:pStyle w:val="PL"/>
        <w:rPr>
          <w:lang w:val="de-DE"/>
        </w:rPr>
      </w:pPr>
      <w:r w:rsidRPr="00202CB2">
        <w:rPr>
          <w:lang w:val="de-DE"/>
        </w:rPr>
        <w:t xml:space="preserve">      maximum: 255</w:t>
      </w:r>
    </w:p>
    <w:p w14:paraId="6CBE1007" w14:textId="77777777" w:rsidR="00A605F4" w:rsidRPr="00847967" w:rsidRDefault="00A605F4" w:rsidP="00A605F4">
      <w:pPr>
        <w:pStyle w:val="PL"/>
        <w:rPr>
          <w:lang w:val="en-US"/>
        </w:rPr>
      </w:pPr>
      <w:r w:rsidRPr="00FC23C0">
        <w:rPr>
          <w:lang w:val="de-DE"/>
        </w:rPr>
        <w:t xml:space="preserve">      </w:t>
      </w:r>
      <w:r>
        <w:rPr>
          <w:lang w:val="en-US"/>
        </w:rPr>
        <w:t xml:space="preserve">description: </w:t>
      </w:r>
      <w:r w:rsidRPr="00F11966">
        <w:rPr>
          <w:lang w:eastAsia="zh-CN"/>
        </w:rPr>
        <w:t xml:space="preserve">Unsigned integer representing </w:t>
      </w:r>
      <w:r>
        <w:rPr>
          <w:lang w:eastAsia="zh-CN"/>
        </w:rPr>
        <w:t xml:space="preserve">a 5G QoS Identifier (see clause 5.7.2.1 of 3GPP </w:t>
      </w:r>
      <w:r w:rsidRPr="00F11966">
        <w:rPr>
          <w:lang w:eastAsia="zh-CN"/>
        </w:rPr>
        <w:t>TS</w:t>
      </w:r>
      <w:r>
        <w:rPr>
          <w:lang w:eastAsia="zh-CN"/>
        </w:rPr>
        <w:t xml:space="preserve"> </w:t>
      </w:r>
      <w:r w:rsidRPr="00F11966">
        <w:rPr>
          <w:lang w:eastAsia="zh-CN"/>
        </w:rPr>
        <w:t xml:space="preserve">23.501, </w:t>
      </w:r>
      <w:r w:rsidRPr="00F11966">
        <w:t>within the range 0 to 255</w:t>
      </w:r>
    </w:p>
    <w:p w14:paraId="084D94D2" w14:textId="77777777" w:rsidR="00E92CBF" w:rsidRPr="00847967" w:rsidRDefault="00E92CBF" w:rsidP="00E92CBF">
      <w:pPr>
        <w:pStyle w:val="PL"/>
        <w:rPr>
          <w:lang w:val="en-US"/>
        </w:rPr>
      </w:pPr>
      <w:r w:rsidRPr="00847967">
        <w:rPr>
          <w:lang w:val="en-US"/>
        </w:rPr>
        <w:lastRenderedPageBreak/>
        <w:t xml:space="preserve">    5QiRm:</w:t>
      </w:r>
    </w:p>
    <w:p w14:paraId="2352F397" w14:textId="77777777" w:rsidR="00E92CBF" w:rsidRPr="00847967" w:rsidRDefault="00E92CBF" w:rsidP="00E92CBF">
      <w:pPr>
        <w:pStyle w:val="PL"/>
        <w:rPr>
          <w:lang w:val="en-US"/>
        </w:rPr>
      </w:pPr>
      <w:r w:rsidRPr="00847967">
        <w:rPr>
          <w:lang w:val="en-US"/>
        </w:rPr>
        <w:t xml:space="preserve">      type: integer</w:t>
      </w:r>
    </w:p>
    <w:p w14:paraId="40579D48" w14:textId="77777777" w:rsidR="00E92CBF" w:rsidRPr="00847967" w:rsidRDefault="00E92CBF" w:rsidP="00E92CBF">
      <w:pPr>
        <w:pStyle w:val="PL"/>
        <w:rPr>
          <w:lang w:val="en-US"/>
        </w:rPr>
      </w:pPr>
      <w:r w:rsidRPr="00847967">
        <w:rPr>
          <w:lang w:val="en-US"/>
        </w:rPr>
        <w:t xml:space="preserve">      minimum: 0</w:t>
      </w:r>
    </w:p>
    <w:p w14:paraId="7C399A2F" w14:textId="77777777" w:rsidR="00E92CBF" w:rsidRPr="00F11966" w:rsidRDefault="00E92CBF" w:rsidP="00E92CBF">
      <w:pPr>
        <w:pStyle w:val="PL"/>
        <w:rPr>
          <w:lang w:val="en-US"/>
        </w:rPr>
      </w:pPr>
      <w:r w:rsidRPr="00847967">
        <w:rPr>
          <w:lang w:val="en-US"/>
        </w:rPr>
        <w:t xml:space="preserve">      </w:t>
      </w:r>
      <w:r w:rsidRPr="00F11966">
        <w:t>maximum: 255</w:t>
      </w:r>
    </w:p>
    <w:p w14:paraId="48DD04C5" w14:textId="77777777" w:rsidR="00E92CBF" w:rsidRPr="00F11966" w:rsidRDefault="00E92CBF" w:rsidP="00E92CBF">
      <w:pPr>
        <w:pStyle w:val="PL"/>
        <w:rPr>
          <w:lang w:val="en-US"/>
        </w:rPr>
      </w:pPr>
      <w:r w:rsidRPr="00F11966">
        <w:rPr>
          <w:lang w:val="en-US"/>
        </w:rPr>
        <w:t xml:space="preserve">      nullable: true</w:t>
      </w:r>
    </w:p>
    <w:p w14:paraId="0E6EDA99" w14:textId="77777777" w:rsidR="005F5496" w:rsidRPr="00847967" w:rsidRDefault="005F5496" w:rsidP="005F5496">
      <w:pPr>
        <w:pStyle w:val="PL"/>
        <w:rPr>
          <w:lang w:val="en-US"/>
        </w:rPr>
      </w:pPr>
      <w:r>
        <w:rPr>
          <w:lang w:val="en-US"/>
        </w:rPr>
        <w:t xml:space="preserve">      description: </w:t>
      </w:r>
      <w:r w:rsidRPr="00F11966">
        <w:t xml:space="preserve">This data type is defined in the same way as the "5QiPriorityLevel" data type, but with the OpenAPI </w:t>
      </w:r>
      <w:r>
        <w:t>"nullable=</w:t>
      </w:r>
      <w:r w:rsidRPr="00F11966">
        <w:t xml:space="preserve"> true" property.</w:t>
      </w:r>
    </w:p>
    <w:p w14:paraId="620CD19B" w14:textId="4DC4DFCC" w:rsidR="00E92CBF" w:rsidRPr="00F11966" w:rsidRDefault="00E92CBF" w:rsidP="00E92CBF">
      <w:pPr>
        <w:pStyle w:val="PL"/>
      </w:pPr>
      <w:r w:rsidRPr="00F11966">
        <w:t xml:space="preserve">    BitRate:</w:t>
      </w:r>
    </w:p>
    <w:p w14:paraId="20D2118F" w14:textId="77777777" w:rsidR="00E92CBF" w:rsidRPr="00F11966" w:rsidRDefault="00E92CBF" w:rsidP="00E92CBF">
      <w:pPr>
        <w:pStyle w:val="PL"/>
      </w:pPr>
      <w:r w:rsidRPr="00F11966">
        <w:t xml:space="preserve">      type: string</w:t>
      </w:r>
    </w:p>
    <w:p w14:paraId="35F86428" w14:textId="77777777" w:rsidR="00E92CBF" w:rsidRPr="00F11966" w:rsidRDefault="00E92CBF" w:rsidP="00E92CBF">
      <w:pPr>
        <w:pStyle w:val="PL"/>
      </w:pPr>
      <w:r w:rsidRPr="00F11966">
        <w:t xml:space="preserve">      pattern: '^\d+(\.\d+)? (bps|Kbps|Mbps|Gbps|Tbps)$'</w:t>
      </w:r>
    </w:p>
    <w:p w14:paraId="38EC21D4" w14:textId="40407F38" w:rsidR="00A605F4" w:rsidRPr="00847967" w:rsidRDefault="00A605F4" w:rsidP="00A605F4">
      <w:pPr>
        <w:pStyle w:val="PL"/>
        <w:rPr>
          <w:lang w:val="en-US"/>
        </w:rPr>
      </w:pPr>
      <w:r>
        <w:rPr>
          <w:lang w:val="en-US"/>
        </w:rPr>
        <w:t xml:space="preserve">      description: </w:t>
      </w:r>
      <w:r w:rsidRPr="00F11966">
        <w:rPr>
          <w:lang w:eastAsia="zh-CN"/>
        </w:rPr>
        <w:t>String representing a bit rate that shall be formatted as follows</w:t>
      </w:r>
      <w:r>
        <w:rPr>
          <w:lang w:eastAsia="zh-CN"/>
        </w:rPr>
        <w:t>.</w:t>
      </w:r>
    </w:p>
    <w:p w14:paraId="152717C5" w14:textId="77777777" w:rsidR="00E92CBF" w:rsidRPr="00F11966" w:rsidRDefault="00E92CBF" w:rsidP="00E92CBF">
      <w:pPr>
        <w:pStyle w:val="PL"/>
      </w:pPr>
      <w:r w:rsidRPr="00F11966">
        <w:t xml:space="preserve">    BitRateRm:</w:t>
      </w:r>
    </w:p>
    <w:p w14:paraId="17C78DC0" w14:textId="77777777" w:rsidR="00E92CBF" w:rsidRPr="00F11966" w:rsidRDefault="00E92CBF" w:rsidP="00E92CBF">
      <w:pPr>
        <w:pStyle w:val="PL"/>
      </w:pPr>
      <w:r w:rsidRPr="00F11966">
        <w:t xml:space="preserve">      type: string</w:t>
      </w:r>
    </w:p>
    <w:p w14:paraId="5D95C688" w14:textId="77777777" w:rsidR="00E92CBF" w:rsidRPr="00F11966" w:rsidRDefault="00E92CBF" w:rsidP="00E92CBF">
      <w:pPr>
        <w:pStyle w:val="PL"/>
      </w:pPr>
      <w:r w:rsidRPr="00F11966">
        <w:t xml:space="preserve">      pattern: '^\d+(\.\d+)? (bps|Kbps|Mbps|Gbps|Tbps)$'</w:t>
      </w:r>
    </w:p>
    <w:p w14:paraId="55EE29B2" w14:textId="77777777" w:rsidR="00E92CBF" w:rsidRPr="00F11966" w:rsidRDefault="00E92CBF" w:rsidP="00E92CBF">
      <w:pPr>
        <w:pStyle w:val="PL"/>
        <w:rPr>
          <w:lang w:val="en-US"/>
        </w:rPr>
      </w:pPr>
      <w:r w:rsidRPr="00F11966">
        <w:rPr>
          <w:lang w:val="en-US"/>
        </w:rPr>
        <w:t xml:space="preserve">      nullable: true</w:t>
      </w:r>
    </w:p>
    <w:p w14:paraId="0F05EB31" w14:textId="77777777" w:rsidR="005F5496" w:rsidRPr="00847967" w:rsidRDefault="005F5496" w:rsidP="005F5496">
      <w:pPr>
        <w:pStyle w:val="PL"/>
        <w:rPr>
          <w:lang w:val="en-US"/>
        </w:rPr>
      </w:pPr>
      <w:r>
        <w:rPr>
          <w:lang w:val="en-US"/>
        </w:rPr>
        <w:t xml:space="preserve">      description: </w:t>
      </w:r>
      <w:r w:rsidRPr="00F11966">
        <w:t xml:space="preserve">This data type is defined in the same way as the "BitRate" data type, but with the OpenAPI </w:t>
      </w:r>
      <w:r>
        <w:t>"nullable=</w:t>
      </w:r>
      <w:r w:rsidRPr="00F11966">
        <w:t xml:space="preserve"> true" property.</w:t>
      </w:r>
    </w:p>
    <w:p w14:paraId="2CC266C9" w14:textId="711C76F0" w:rsidR="00E92CBF" w:rsidRPr="00F11966" w:rsidRDefault="00E92CBF" w:rsidP="00E92CBF">
      <w:pPr>
        <w:pStyle w:val="PL"/>
      </w:pPr>
      <w:r w:rsidRPr="00F11966">
        <w:t xml:space="preserve">    ArpPriorityLevelRm:</w:t>
      </w:r>
    </w:p>
    <w:p w14:paraId="38EDEDAF" w14:textId="77777777" w:rsidR="00E92CBF" w:rsidRPr="00F11966" w:rsidRDefault="00E92CBF" w:rsidP="00E92CBF">
      <w:pPr>
        <w:pStyle w:val="PL"/>
      </w:pPr>
      <w:r w:rsidRPr="00F11966">
        <w:t xml:space="preserve">      type: integer</w:t>
      </w:r>
    </w:p>
    <w:p w14:paraId="1AC4230D" w14:textId="77777777" w:rsidR="00E92CBF" w:rsidRPr="00F11966" w:rsidRDefault="00E92CBF" w:rsidP="00E92CBF">
      <w:pPr>
        <w:pStyle w:val="PL"/>
      </w:pPr>
      <w:r w:rsidRPr="00F11966">
        <w:rPr>
          <w:lang w:val="en-US"/>
        </w:rPr>
        <w:t xml:space="preserve">      </w:t>
      </w:r>
      <w:r w:rsidRPr="00F11966">
        <w:t>minimum: 1</w:t>
      </w:r>
    </w:p>
    <w:p w14:paraId="71816058" w14:textId="77777777" w:rsidR="00E92CBF" w:rsidRPr="00F11966" w:rsidRDefault="00E92CBF" w:rsidP="00E92CBF">
      <w:pPr>
        <w:pStyle w:val="PL"/>
      </w:pPr>
      <w:r w:rsidRPr="00F11966">
        <w:t xml:space="preserve">      maximum: 15</w:t>
      </w:r>
    </w:p>
    <w:p w14:paraId="0B59F9C5" w14:textId="77777777" w:rsidR="00E92CBF" w:rsidRPr="00F11966" w:rsidRDefault="00E92CBF" w:rsidP="00E92CBF">
      <w:pPr>
        <w:pStyle w:val="PL"/>
        <w:rPr>
          <w:lang w:val="en-US"/>
        </w:rPr>
      </w:pPr>
      <w:r w:rsidRPr="00F11966">
        <w:rPr>
          <w:lang w:val="en-US"/>
        </w:rPr>
        <w:t xml:space="preserve">      nullable: true</w:t>
      </w:r>
    </w:p>
    <w:p w14:paraId="4FA3CAC4" w14:textId="77777777" w:rsidR="005F5496" w:rsidRPr="00847967" w:rsidRDefault="005F5496" w:rsidP="005F5496">
      <w:pPr>
        <w:pStyle w:val="PL"/>
        <w:rPr>
          <w:lang w:val="en-US"/>
        </w:rPr>
      </w:pPr>
      <w:r>
        <w:rPr>
          <w:lang w:val="en-US"/>
        </w:rPr>
        <w:t xml:space="preserve">      description: </w:t>
      </w:r>
      <w:r w:rsidRPr="00F11966">
        <w:t xml:space="preserve">This data type is defined in the same way as the "ArpPriorityLevel" data type, but with the OpenAPI </w:t>
      </w:r>
      <w:r>
        <w:t>"nullable=</w:t>
      </w:r>
      <w:r w:rsidRPr="00F11966">
        <w:t xml:space="preserve"> true" property.</w:t>
      </w:r>
    </w:p>
    <w:p w14:paraId="15CFC054" w14:textId="59A69BCA" w:rsidR="00E92CBF" w:rsidRPr="00F11966" w:rsidRDefault="00E92CBF" w:rsidP="00E92CBF">
      <w:pPr>
        <w:pStyle w:val="PL"/>
      </w:pPr>
      <w:r w:rsidRPr="00F11966">
        <w:t xml:space="preserve">    ArpPriorityLevel:</w:t>
      </w:r>
    </w:p>
    <w:p w14:paraId="5E120E1C" w14:textId="77777777" w:rsidR="00E92CBF" w:rsidRPr="00F11966" w:rsidRDefault="00E92CBF" w:rsidP="00E92CBF">
      <w:pPr>
        <w:pStyle w:val="PL"/>
      </w:pPr>
      <w:r w:rsidRPr="00F11966">
        <w:t xml:space="preserve">      type: integer</w:t>
      </w:r>
    </w:p>
    <w:p w14:paraId="75B43FD4" w14:textId="77777777" w:rsidR="00E92CBF" w:rsidRPr="00F11966" w:rsidRDefault="00E92CBF" w:rsidP="00E92CBF">
      <w:pPr>
        <w:pStyle w:val="PL"/>
      </w:pPr>
      <w:r w:rsidRPr="00F11966">
        <w:rPr>
          <w:lang w:val="en-US"/>
        </w:rPr>
        <w:t xml:space="preserve">      </w:t>
      </w:r>
      <w:r w:rsidRPr="00F11966">
        <w:t>minimum: 1</w:t>
      </w:r>
    </w:p>
    <w:p w14:paraId="1F01AB4B" w14:textId="77777777" w:rsidR="00E92CBF" w:rsidRPr="00F11966" w:rsidRDefault="00E92CBF" w:rsidP="00E92CBF">
      <w:pPr>
        <w:pStyle w:val="PL"/>
        <w:rPr>
          <w:lang w:val="en-US"/>
        </w:rPr>
      </w:pPr>
      <w:r w:rsidRPr="00F11966">
        <w:t xml:space="preserve">      maximum: 15</w:t>
      </w:r>
    </w:p>
    <w:p w14:paraId="1E1518B7" w14:textId="77777777" w:rsidR="00E92CBF" w:rsidRPr="00F11966" w:rsidRDefault="00E92CBF" w:rsidP="00E92CBF">
      <w:pPr>
        <w:pStyle w:val="PL"/>
        <w:rPr>
          <w:lang w:val="en-US"/>
        </w:rPr>
      </w:pPr>
      <w:r w:rsidRPr="00F11966">
        <w:rPr>
          <w:lang w:val="en-US"/>
        </w:rPr>
        <w:t xml:space="preserve">      nullable: true</w:t>
      </w:r>
    </w:p>
    <w:p w14:paraId="13717418" w14:textId="7169D885" w:rsidR="000276D9" w:rsidRPr="00F11966" w:rsidRDefault="00E92CBF" w:rsidP="000276D9">
      <w:pPr>
        <w:pStyle w:val="PL"/>
        <w:rPr>
          <w:lang w:val="en-US"/>
        </w:rPr>
      </w:pPr>
      <w:r w:rsidRPr="00F11966">
        <w:rPr>
          <w:lang w:val="en-US"/>
        </w:rPr>
        <w:t xml:space="preserve">      description: nullable true shall not be used for this attribute</w:t>
      </w:r>
      <w:r w:rsidR="005D4112">
        <w:rPr>
          <w:lang w:val="en-US"/>
        </w:rPr>
        <w:t xml:space="preserve">. </w:t>
      </w:r>
      <w:r w:rsidR="000276D9" w:rsidRPr="00F11966">
        <w:rPr>
          <w:lang w:eastAsia="zh-CN"/>
        </w:rPr>
        <w:t xml:space="preserve">Unsigned integer </w:t>
      </w:r>
      <w:r w:rsidR="000276D9" w:rsidRPr="00F11966">
        <w:t>indicating the</w:t>
      </w:r>
      <w:r w:rsidR="000276D9">
        <w:t xml:space="preserve"> ARP Priority Level (see clause </w:t>
      </w:r>
      <w:r w:rsidR="000276D9" w:rsidRPr="00F11966">
        <w:t xml:space="preserve">5.7.2.2 </w:t>
      </w:r>
      <w:r w:rsidR="000276D9">
        <w:rPr>
          <w:lang w:eastAsia="zh-CN"/>
        </w:rPr>
        <w:t xml:space="preserve">of 3GPP TS </w:t>
      </w:r>
      <w:r w:rsidR="000276D9" w:rsidRPr="00F11966">
        <w:rPr>
          <w:lang w:eastAsia="zh-CN"/>
        </w:rPr>
        <w:t>23.501</w:t>
      </w:r>
      <w:r w:rsidR="000276D9" w:rsidRPr="00F11966">
        <w:t>, within the range 1 to 15.</w:t>
      </w:r>
      <w:r w:rsidR="000276D9" w:rsidRPr="00F11966">
        <w:rPr>
          <w:rFonts w:cs="Arial"/>
          <w:lang w:eastAsia="ja-JP"/>
        </w:rPr>
        <w:t>Values are ordered in decreasing order of priority, i.e. with 1 as the highest priority and 15 as the lowest priority.</w:t>
      </w:r>
    </w:p>
    <w:p w14:paraId="0A021D03" w14:textId="77777777" w:rsidR="00E92CBF" w:rsidRPr="00F11966" w:rsidRDefault="00E92CBF" w:rsidP="00E92CBF">
      <w:pPr>
        <w:pStyle w:val="PL"/>
      </w:pPr>
      <w:r w:rsidRPr="00F11966">
        <w:t xml:space="preserve">    5QiPriorityLevel:</w:t>
      </w:r>
    </w:p>
    <w:p w14:paraId="0E1FAA8C" w14:textId="77777777" w:rsidR="00E92CBF" w:rsidRPr="00F11966" w:rsidRDefault="00E92CBF" w:rsidP="00E92CBF">
      <w:pPr>
        <w:pStyle w:val="PL"/>
      </w:pPr>
      <w:r w:rsidRPr="00F11966">
        <w:t xml:space="preserve">      type: integer</w:t>
      </w:r>
    </w:p>
    <w:p w14:paraId="6FDE8803" w14:textId="77777777" w:rsidR="00E92CBF" w:rsidRPr="00F11966" w:rsidRDefault="00E92CBF" w:rsidP="00E92CBF">
      <w:pPr>
        <w:pStyle w:val="PL"/>
      </w:pPr>
      <w:r w:rsidRPr="00F11966">
        <w:rPr>
          <w:lang w:val="en-US"/>
        </w:rPr>
        <w:t xml:space="preserve">      </w:t>
      </w:r>
      <w:r w:rsidRPr="00F11966">
        <w:t>minimum: 1</w:t>
      </w:r>
    </w:p>
    <w:p w14:paraId="4714BC0C" w14:textId="77777777" w:rsidR="00E92CBF" w:rsidRPr="00F11966" w:rsidRDefault="00E92CBF" w:rsidP="00E92CBF">
      <w:pPr>
        <w:pStyle w:val="PL"/>
        <w:rPr>
          <w:lang w:val="en-US"/>
        </w:rPr>
      </w:pPr>
      <w:r w:rsidRPr="00F11966">
        <w:t xml:space="preserve">      maximum: 127</w:t>
      </w:r>
    </w:p>
    <w:p w14:paraId="06908622" w14:textId="77777777" w:rsidR="00A605F4" w:rsidRPr="00847967" w:rsidRDefault="00A605F4" w:rsidP="00A605F4">
      <w:pPr>
        <w:pStyle w:val="PL"/>
        <w:rPr>
          <w:lang w:val="en-US"/>
        </w:rPr>
      </w:pPr>
      <w:r>
        <w:rPr>
          <w:lang w:val="en-US"/>
        </w:rPr>
        <w:t xml:space="preserve">      description: </w:t>
      </w:r>
      <w:r w:rsidRPr="00F11966">
        <w:rPr>
          <w:lang w:eastAsia="zh-CN"/>
        </w:rPr>
        <w:t xml:space="preserve">Unsigned integer </w:t>
      </w:r>
      <w:r w:rsidRPr="00F11966">
        <w:t xml:space="preserve">indicating the </w:t>
      </w:r>
      <w:r>
        <w:t xml:space="preserve">5QI Priority Level (see clauses </w:t>
      </w:r>
      <w:r w:rsidRPr="00F11966">
        <w:t xml:space="preserve">5.7.3.3 and 5.7.4 </w:t>
      </w:r>
      <w:r>
        <w:rPr>
          <w:lang w:eastAsia="zh-CN"/>
        </w:rPr>
        <w:t xml:space="preserve">of 3GPP TS </w:t>
      </w:r>
      <w:r w:rsidRPr="00F11966">
        <w:rPr>
          <w:lang w:eastAsia="zh-CN"/>
        </w:rPr>
        <w:t>23.501</w:t>
      </w:r>
      <w:r w:rsidRPr="00F11966">
        <w:t>, within the range 1 to 127.</w:t>
      </w:r>
      <w:r w:rsidRPr="00F11966">
        <w:rPr>
          <w:rFonts w:cs="Arial"/>
          <w:lang w:eastAsia="ja-JP"/>
        </w:rPr>
        <w:t>Values are ordered in decreasing order of priority, i.e. with 1 as the highest priority and 127 as the lowest priority.</w:t>
      </w:r>
    </w:p>
    <w:p w14:paraId="017EF400" w14:textId="77777777" w:rsidR="00E92CBF" w:rsidRPr="00F11966" w:rsidRDefault="00E92CBF" w:rsidP="00E92CBF">
      <w:pPr>
        <w:pStyle w:val="PL"/>
      </w:pPr>
      <w:r w:rsidRPr="00F11966">
        <w:t xml:space="preserve">    5QiPriorityLevelRm:</w:t>
      </w:r>
    </w:p>
    <w:p w14:paraId="7E635D18" w14:textId="77777777" w:rsidR="00E92CBF" w:rsidRPr="00F11966" w:rsidRDefault="00E92CBF" w:rsidP="00E92CBF">
      <w:pPr>
        <w:pStyle w:val="PL"/>
      </w:pPr>
      <w:r w:rsidRPr="00F11966">
        <w:t xml:space="preserve">      type: integer</w:t>
      </w:r>
    </w:p>
    <w:p w14:paraId="44F74B4B" w14:textId="77777777" w:rsidR="00E92CBF" w:rsidRPr="00F11966" w:rsidRDefault="00E92CBF" w:rsidP="00E92CBF">
      <w:pPr>
        <w:pStyle w:val="PL"/>
      </w:pPr>
      <w:r w:rsidRPr="00F11966">
        <w:rPr>
          <w:lang w:val="en-US"/>
        </w:rPr>
        <w:t xml:space="preserve">      </w:t>
      </w:r>
      <w:r w:rsidRPr="00F11966">
        <w:t>minimum: 1</w:t>
      </w:r>
    </w:p>
    <w:p w14:paraId="5E105F13" w14:textId="77777777" w:rsidR="00E92CBF" w:rsidRPr="00F11966" w:rsidRDefault="00E92CBF" w:rsidP="00E92CBF">
      <w:pPr>
        <w:pStyle w:val="PL"/>
        <w:rPr>
          <w:lang w:val="en-US"/>
        </w:rPr>
      </w:pPr>
      <w:r w:rsidRPr="00F11966">
        <w:t xml:space="preserve">      maximum: 127</w:t>
      </w:r>
    </w:p>
    <w:p w14:paraId="351C4C25" w14:textId="77777777" w:rsidR="00E92CBF" w:rsidRPr="00F11966" w:rsidRDefault="00E92CBF" w:rsidP="00E92CBF">
      <w:pPr>
        <w:pStyle w:val="PL"/>
        <w:rPr>
          <w:lang w:val="en-US"/>
        </w:rPr>
      </w:pPr>
      <w:r w:rsidRPr="00F11966">
        <w:rPr>
          <w:lang w:val="en-US"/>
        </w:rPr>
        <w:t xml:space="preserve">      nullable: true</w:t>
      </w:r>
    </w:p>
    <w:p w14:paraId="67AB5D04" w14:textId="04A44CE6" w:rsidR="00A605F4" w:rsidRPr="00847967" w:rsidRDefault="00A605F4" w:rsidP="00A605F4">
      <w:pPr>
        <w:pStyle w:val="PL"/>
        <w:rPr>
          <w:lang w:val="en-US"/>
        </w:rPr>
      </w:pPr>
      <w:r>
        <w:rPr>
          <w:lang w:val="en-US"/>
        </w:rPr>
        <w:t xml:space="preserve">      description: </w:t>
      </w:r>
      <w:r w:rsidRPr="00F11966">
        <w:t xml:space="preserve">This data type is defined in the same way as the "5QiPriorityLevel" data type, but with the OpenAPI </w:t>
      </w:r>
      <w:r w:rsidR="002163ED">
        <w:t>"nullable=</w:t>
      </w:r>
      <w:r w:rsidRPr="00F11966">
        <w:t xml:space="preserve"> true" property.</w:t>
      </w:r>
    </w:p>
    <w:p w14:paraId="19A20508" w14:textId="77777777" w:rsidR="00E92CBF" w:rsidRPr="00F11966" w:rsidRDefault="00E92CBF" w:rsidP="00E92CBF">
      <w:pPr>
        <w:pStyle w:val="PL"/>
      </w:pPr>
      <w:r w:rsidRPr="00F11966">
        <w:t xml:space="preserve">    PacketDelBudget:</w:t>
      </w:r>
    </w:p>
    <w:p w14:paraId="77A7B25C" w14:textId="77777777" w:rsidR="00E92CBF" w:rsidRPr="00F11966" w:rsidRDefault="00E92CBF" w:rsidP="00E92CBF">
      <w:pPr>
        <w:pStyle w:val="PL"/>
      </w:pPr>
      <w:r w:rsidRPr="00F11966">
        <w:t xml:space="preserve">      type: integer</w:t>
      </w:r>
    </w:p>
    <w:p w14:paraId="777264EF" w14:textId="77777777" w:rsidR="00E92CBF" w:rsidRPr="00F11966" w:rsidRDefault="00E92CBF" w:rsidP="00E92CBF">
      <w:pPr>
        <w:pStyle w:val="PL"/>
      </w:pPr>
      <w:r w:rsidRPr="00F11966">
        <w:t xml:space="preserve">      minimum: 1</w:t>
      </w:r>
    </w:p>
    <w:p w14:paraId="3C754192" w14:textId="77777777" w:rsidR="00A605F4" w:rsidRPr="00847967" w:rsidRDefault="00A605F4" w:rsidP="00A605F4">
      <w:pPr>
        <w:pStyle w:val="PL"/>
        <w:rPr>
          <w:lang w:val="en-US"/>
        </w:rPr>
      </w:pPr>
      <w:r>
        <w:rPr>
          <w:lang w:val="en-US"/>
        </w:rPr>
        <w:t xml:space="preserve">      description: </w:t>
      </w:r>
      <w:r w:rsidRPr="00F11966">
        <w:rPr>
          <w:lang w:eastAsia="zh-CN"/>
        </w:rPr>
        <w:t xml:space="preserve">Unsigned integer </w:t>
      </w:r>
      <w:r w:rsidRPr="00F11966">
        <w:t xml:space="preserve">indicating </w:t>
      </w:r>
      <w:r w:rsidRPr="00F11966">
        <w:rPr>
          <w:lang w:eastAsia="zh-CN"/>
        </w:rPr>
        <w:t>Packet Delay Budget (</w:t>
      </w:r>
      <w:r w:rsidRPr="00F11966">
        <w:t>see cla</w:t>
      </w:r>
      <w:r>
        <w:t xml:space="preserve">uses </w:t>
      </w:r>
      <w:r w:rsidRPr="00F11966">
        <w:t xml:space="preserve">5.7.3.4 and 5.7.4 </w:t>
      </w:r>
      <w:r>
        <w:rPr>
          <w:lang w:eastAsia="zh-CN"/>
        </w:rPr>
        <w:t xml:space="preserve">of 3GPP TS </w:t>
      </w:r>
      <w:r w:rsidRPr="00F11966">
        <w:rPr>
          <w:lang w:eastAsia="zh-CN"/>
        </w:rPr>
        <w:t xml:space="preserve">23.501), </w:t>
      </w:r>
      <w:r w:rsidRPr="00F11966">
        <w:t>expressed in milliseconds</w:t>
      </w:r>
      <w:r>
        <w:t>.</w:t>
      </w:r>
    </w:p>
    <w:p w14:paraId="7A972C37" w14:textId="77777777" w:rsidR="00E92CBF" w:rsidRPr="00F11966" w:rsidRDefault="00E92CBF" w:rsidP="00E92CBF">
      <w:pPr>
        <w:pStyle w:val="PL"/>
      </w:pPr>
      <w:r w:rsidRPr="00F11966">
        <w:t xml:space="preserve">    PacketDelBudgetRm:</w:t>
      </w:r>
    </w:p>
    <w:p w14:paraId="148842E1" w14:textId="77777777" w:rsidR="00E92CBF" w:rsidRPr="00F11966" w:rsidRDefault="00E92CBF" w:rsidP="00E92CBF">
      <w:pPr>
        <w:pStyle w:val="PL"/>
      </w:pPr>
      <w:r w:rsidRPr="00F11966">
        <w:t xml:space="preserve">      type: integer</w:t>
      </w:r>
    </w:p>
    <w:p w14:paraId="4A7A5FD2" w14:textId="77777777" w:rsidR="00E92CBF" w:rsidRPr="00F11966" w:rsidRDefault="00E92CBF" w:rsidP="00E92CBF">
      <w:pPr>
        <w:pStyle w:val="PL"/>
      </w:pPr>
      <w:r w:rsidRPr="00F11966">
        <w:t xml:space="preserve">      minimum: 1</w:t>
      </w:r>
    </w:p>
    <w:p w14:paraId="53BAC9F7" w14:textId="77777777" w:rsidR="00E92CBF" w:rsidRPr="00F11966" w:rsidRDefault="00E92CBF" w:rsidP="00E92CBF">
      <w:pPr>
        <w:pStyle w:val="PL"/>
        <w:rPr>
          <w:lang w:val="en-US"/>
        </w:rPr>
      </w:pPr>
      <w:r w:rsidRPr="00F11966">
        <w:rPr>
          <w:lang w:val="en-US"/>
        </w:rPr>
        <w:t xml:space="preserve">      nullable: true</w:t>
      </w:r>
    </w:p>
    <w:p w14:paraId="6FA26637" w14:textId="2E26D139" w:rsidR="00E42ED1" w:rsidRPr="00847967" w:rsidRDefault="00E42ED1" w:rsidP="00E42ED1">
      <w:pPr>
        <w:pStyle w:val="PL"/>
        <w:rPr>
          <w:lang w:val="en-US"/>
        </w:rPr>
      </w:pPr>
      <w:r>
        <w:rPr>
          <w:lang w:val="en-US"/>
        </w:rPr>
        <w:t xml:space="preserve">      description: </w:t>
      </w:r>
      <w:r w:rsidRPr="00F11966">
        <w:t xml:space="preserve">This data type is defined in the same way as the "PacketDelBudget" data type, but with the OpenAPI </w:t>
      </w:r>
      <w:r w:rsidR="002163ED">
        <w:t>"nullable=</w:t>
      </w:r>
      <w:r w:rsidRPr="00F11966">
        <w:t xml:space="preserve"> true" property</w:t>
      </w:r>
    </w:p>
    <w:p w14:paraId="3FE2D7EE" w14:textId="77777777" w:rsidR="00E92CBF" w:rsidRPr="00F11966" w:rsidRDefault="00E92CBF" w:rsidP="00E92CBF">
      <w:pPr>
        <w:pStyle w:val="PL"/>
      </w:pPr>
      <w:r w:rsidRPr="00F11966">
        <w:t xml:space="preserve">    PacketErrRate:</w:t>
      </w:r>
    </w:p>
    <w:p w14:paraId="7C829F12" w14:textId="77777777" w:rsidR="00E92CBF" w:rsidRPr="00F11966" w:rsidRDefault="00E92CBF" w:rsidP="00E92CBF">
      <w:pPr>
        <w:pStyle w:val="PL"/>
      </w:pPr>
      <w:r w:rsidRPr="00F11966">
        <w:t xml:space="preserve">      type: string</w:t>
      </w:r>
    </w:p>
    <w:p w14:paraId="3A1D7F08" w14:textId="77777777" w:rsidR="00E92CBF" w:rsidRPr="00F11966" w:rsidRDefault="00E92CBF" w:rsidP="00E92CBF">
      <w:pPr>
        <w:pStyle w:val="PL"/>
      </w:pPr>
      <w:r w:rsidRPr="00F11966">
        <w:t xml:space="preserve">      pattern: '^([0-9]E-[0-9])$'</w:t>
      </w:r>
    </w:p>
    <w:p w14:paraId="3D73A88B" w14:textId="77777777" w:rsidR="00E42ED1" w:rsidRPr="00847967" w:rsidRDefault="00E42ED1" w:rsidP="00E42ED1">
      <w:pPr>
        <w:pStyle w:val="PL"/>
        <w:rPr>
          <w:lang w:val="en-US"/>
        </w:rPr>
      </w:pPr>
      <w:r>
        <w:rPr>
          <w:lang w:val="en-US"/>
        </w:rPr>
        <w:t xml:space="preserve">      description: </w:t>
      </w:r>
      <w:r w:rsidRPr="00F11966">
        <w:rPr>
          <w:lang w:eastAsia="zh-CN"/>
        </w:rPr>
        <w:t xml:space="preserve">String representing Packet Error Rate </w:t>
      </w:r>
      <w:r w:rsidRPr="00F11966">
        <w:t>(see clause</w:t>
      </w:r>
      <w:r>
        <w:t xml:space="preserve"> </w:t>
      </w:r>
      <w:r w:rsidRPr="00F11966">
        <w:t>5.7.3.5 and 5.7.4 of 3GPP</w:t>
      </w:r>
      <w:r>
        <w:t xml:space="preserve"> TS </w:t>
      </w:r>
      <w:r w:rsidRPr="00F11966">
        <w:t xml:space="preserve">23.501, </w:t>
      </w:r>
      <w:r w:rsidRPr="00F11966">
        <w:rPr>
          <w:rFonts w:cs="Arial"/>
          <w:szCs w:val="18"/>
        </w:rPr>
        <w:t xml:space="preserve">expressed as </w:t>
      </w:r>
      <w:r w:rsidRPr="00F11966">
        <w:rPr>
          <w:szCs w:val="22"/>
        </w:rPr>
        <w:t>a "</w:t>
      </w:r>
      <w:r w:rsidRPr="00F11966">
        <w:rPr>
          <w:i/>
          <w:szCs w:val="22"/>
        </w:rPr>
        <w:t>scalar</w:t>
      </w:r>
      <w:r w:rsidRPr="00F11966">
        <w:rPr>
          <w:szCs w:val="22"/>
        </w:rPr>
        <w:t xml:space="preserve"> x 10-k" where the scalar and the </w:t>
      </w:r>
      <w:r w:rsidRPr="00F11966">
        <w:rPr>
          <w:i/>
          <w:szCs w:val="22"/>
        </w:rPr>
        <w:t>exponent k are each encoded as one decimal digit</w:t>
      </w:r>
    </w:p>
    <w:p w14:paraId="189F3BBD" w14:textId="77777777" w:rsidR="00E92CBF" w:rsidRPr="00F11966" w:rsidRDefault="00E92CBF" w:rsidP="00E92CBF">
      <w:pPr>
        <w:pStyle w:val="PL"/>
      </w:pPr>
      <w:r w:rsidRPr="00F11966">
        <w:t xml:space="preserve">    PacketErrRateRm:</w:t>
      </w:r>
    </w:p>
    <w:p w14:paraId="2FC36F5E" w14:textId="77777777" w:rsidR="00E92CBF" w:rsidRPr="00202CB2" w:rsidRDefault="00E92CBF" w:rsidP="00E92CBF">
      <w:pPr>
        <w:pStyle w:val="PL"/>
        <w:rPr>
          <w:lang w:val="en-US"/>
        </w:rPr>
      </w:pPr>
      <w:r w:rsidRPr="00F11966">
        <w:t xml:space="preserve">      </w:t>
      </w:r>
      <w:r w:rsidRPr="00202CB2">
        <w:rPr>
          <w:lang w:val="en-US"/>
        </w:rPr>
        <w:t>type: string</w:t>
      </w:r>
    </w:p>
    <w:p w14:paraId="77943B57" w14:textId="77777777" w:rsidR="00E92CBF" w:rsidRPr="00202CB2" w:rsidRDefault="00E92CBF" w:rsidP="00E92CBF">
      <w:pPr>
        <w:pStyle w:val="PL"/>
        <w:rPr>
          <w:lang w:val="en-US"/>
        </w:rPr>
      </w:pPr>
      <w:r w:rsidRPr="00202CB2">
        <w:rPr>
          <w:lang w:val="en-US"/>
        </w:rPr>
        <w:t xml:space="preserve">      pattern: '^([0-9]E-[0-9])$'</w:t>
      </w:r>
    </w:p>
    <w:p w14:paraId="0CB582C7" w14:textId="77777777" w:rsidR="00E92CBF" w:rsidRPr="00F11966" w:rsidRDefault="00E92CBF" w:rsidP="00E92CBF">
      <w:pPr>
        <w:pStyle w:val="PL"/>
        <w:rPr>
          <w:lang w:val="en-US"/>
        </w:rPr>
      </w:pPr>
      <w:r w:rsidRPr="00202CB2">
        <w:rPr>
          <w:lang w:val="en-US"/>
        </w:rPr>
        <w:t xml:space="preserve">      </w:t>
      </w:r>
      <w:r w:rsidRPr="00F11966">
        <w:rPr>
          <w:lang w:val="en-US"/>
        </w:rPr>
        <w:t>nullable: true</w:t>
      </w:r>
    </w:p>
    <w:p w14:paraId="73035BC3" w14:textId="22353DFE" w:rsidR="00E42ED1" w:rsidRPr="00847967" w:rsidRDefault="00E42ED1" w:rsidP="00E42ED1">
      <w:pPr>
        <w:pStyle w:val="PL"/>
        <w:rPr>
          <w:lang w:val="en-US"/>
        </w:rPr>
      </w:pPr>
      <w:r>
        <w:rPr>
          <w:lang w:val="en-US"/>
        </w:rPr>
        <w:t xml:space="preserve">      description: </w:t>
      </w:r>
      <w:r w:rsidRPr="00F11966">
        <w:t xml:space="preserve">This data type is defined in the same way as the "PacketErrRate" data type, but with the OpenAPI </w:t>
      </w:r>
      <w:r w:rsidR="002163ED">
        <w:t>"nullable=</w:t>
      </w:r>
      <w:r w:rsidRPr="00F11966">
        <w:t xml:space="preserve"> true" property.</w:t>
      </w:r>
    </w:p>
    <w:p w14:paraId="2A66BDAC" w14:textId="77777777" w:rsidR="00E92CBF" w:rsidRPr="00F11966" w:rsidRDefault="00E92CBF" w:rsidP="00E92CBF">
      <w:pPr>
        <w:pStyle w:val="PL"/>
      </w:pPr>
      <w:r w:rsidRPr="00F11966">
        <w:t xml:space="preserve">    PacketLossRate:</w:t>
      </w:r>
    </w:p>
    <w:p w14:paraId="42873DDC" w14:textId="77777777" w:rsidR="00E92CBF" w:rsidRPr="00F11966" w:rsidRDefault="00E92CBF" w:rsidP="00E92CBF">
      <w:pPr>
        <w:pStyle w:val="PL"/>
      </w:pPr>
      <w:r w:rsidRPr="00F11966">
        <w:t xml:space="preserve">      type: integer</w:t>
      </w:r>
    </w:p>
    <w:p w14:paraId="595CFA9C" w14:textId="77777777" w:rsidR="00E92CBF" w:rsidRPr="00F11966" w:rsidRDefault="00E92CBF" w:rsidP="00E92CBF">
      <w:pPr>
        <w:pStyle w:val="PL"/>
      </w:pPr>
      <w:r w:rsidRPr="00F11966">
        <w:t xml:space="preserve">      minimum: 0</w:t>
      </w:r>
    </w:p>
    <w:p w14:paraId="5F071CC5" w14:textId="77777777" w:rsidR="00E92CBF" w:rsidRPr="00F11966" w:rsidRDefault="00E92CBF" w:rsidP="00E92CBF">
      <w:pPr>
        <w:pStyle w:val="PL"/>
      </w:pPr>
      <w:r w:rsidRPr="00F11966">
        <w:t xml:space="preserve">      </w:t>
      </w:r>
      <w:r w:rsidRPr="00F11966">
        <w:rPr>
          <w:lang w:val="en-US"/>
        </w:rPr>
        <w:t>maximum</w:t>
      </w:r>
      <w:r w:rsidRPr="00F11966">
        <w:t>: 1000</w:t>
      </w:r>
    </w:p>
    <w:p w14:paraId="694B0F93" w14:textId="77777777" w:rsidR="00E42ED1" w:rsidRPr="00847967" w:rsidRDefault="00E42ED1" w:rsidP="00E42ED1">
      <w:pPr>
        <w:pStyle w:val="PL"/>
        <w:rPr>
          <w:lang w:val="en-US"/>
        </w:rPr>
      </w:pPr>
      <w:r>
        <w:rPr>
          <w:lang w:val="en-US"/>
        </w:rPr>
        <w:t xml:space="preserve">      description: </w:t>
      </w:r>
      <w:r w:rsidRPr="00F11966">
        <w:rPr>
          <w:lang w:eastAsia="zh-CN"/>
        </w:rPr>
        <w:t xml:space="preserve">Unsigned integer </w:t>
      </w:r>
      <w:r w:rsidRPr="00F11966">
        <w:t xml:space="preserve">indicating </w:t>
      </w:r>
      <w:r w:rsidRPr="00F11966">
        <w:rPr>
          <w:lang w:eastAsia="zh-CN"/>
        </w:rPr>
        <w:t>Packet Loss Rate (</w:t>
      </w:r>
      <w:r>
        <w:t xml:space="preserve">see clauses </w:t>
      </w:r>
      <w:r w:rsidRPr="00F11966">
        <w:t xml:space="preserve">5.7.2.8 and 5.7.4 </w:t>
      </w:r>
      <w:r w:rsidRPr="00F11966">
        <w:rPr>
          <w:lang w:eastAsia="zh-CN"/>
        </w:rPr>
        <w:t>of 3GPP</w:t>
      </w:r>
      <w:r>
        <w:rPr>
          <w:lang w:eastAsia="zh-CN"/>
        </w:rPr>
        <w:t xml:space="preserve"> TS </w:t>
      </w:r>
      <w:r w:rsidRPr="00F11966">
        <w:rPr>
          <w:lang w:eastAsia="zh-CN"/>
        </w:rPr>
        <w:t xml:space="preserve">23.501), </w:t>
      </w:r>
      <w:r w:rsidRPr="00F11966">
        <w:t xml:space="preserve">expressed in </w:t>
      </w:r>
      <w:r w:rsidRPr="00F11966">
        <w:rPr>
          <w:rFonts w:cs="Arial"/>
          <w:lang w:eastAsia="ja-JP"/>
        </w:rPr>
        <w:t>tenth of percent</w:t>
      </w:r>
      <w:r>
        <w:rPr>
          <w:rFonts w:cs="Arial"/>
          <w:lang w:eastAsia="ja-JP"/>
        </w:rPr>
        <w:t>.</w:t>
      </w:r>
    </w:p>
    <w:p w14:paraId="2EE79333" w14:textId="77777777" w:rsidR="00E92CBF" w:rsidRPr="00F11966" w:rsidRDefault="00E92CBF" w:rsidP="00E92CBF">
      <w:pPr>
        <w:pStyle w:val="PL"/>
      </w:pPr>
      <w:r w:rsidRPr="00F11966">
        <w:t xml:space="preserve">    PacketLossRateRm:</w:t>
      </w:r>
    </w:p>
    <w:p w14:paraId="0506D902" w14:textId="77777777" w:rsidR="00E92CBF" w:rsidRPr="00F11966" w:rsidRDefault="00E92CBF" w:rsidP="00E92CBF">
      <w:pPr>
        <w:pStyle w:val="PL"/>
      </w:pPr>
      <w:r w:rsidRPr="00F11966">
        <w:t xml:space="preserve">      type: integer</w:t>
      </w:r>
    </w:p>
    <w:p w14:paraId="72BFCE28" w14:textId="77777777" w:rsidR="00E92CBF" w:rsidRPr="00F11966" w:rsidRDefault="00E92CBF" w:rsidP="00E92CBF">
      <w:pPr>
        <w:pStyle w:val="PL"/>
      </w:pPr>
      <w:r w:rsidRPr="00F11966">
        <w:lastRenderedPageBreak/>
        <w:t xml:space="preserve">      minimum: 0</w:t>
      </w:r>
    </w:p>
    <w:p w14:paraId="4354C9B8" w14:textId="77777777" w:rsidR="00E92CBF" w:rsidRPr="00F11966" w:rsidRDefault="00E92CBF" w:rsidP="00E92CBF">
      <w:pPr>
        <w:pStyle w:val="PL"/>
      </w:pPr>
      <w:r w:rsidRPr="00F11966">
        <w:t xml:space="preserve">      </w:t>
      </w:r>
      <w:r w:rsidRPr="00F11966">
        <w:rPr>
          <w:lang w:val="en-US"/>
        </w:rPr>
        <w:t>maximum</w:t>
      </w:r>
      <w:r w:rsidRPr="00F11966">
        <w:t>: 1000</w:t>
      </w:r>
    </w:p>
    <w:p w14:paraId="26CB74FB" w14:textId="77777777" w:rsidR="00E92CBF" w:rsidRPr="00F11966" w:rsidRDefault="00E92CBF" w:rsidP="00E92CBF">
      <w:pPr>
        <w:pStyle w:val="PL"/>
        <w:rPr>
          <w:lang w:val="en-US"/>
        </w:rPr>
      </w:pPr>
      <w:r w:rsidRPr="00F11966">
        <w:rPr>
          <w:lang w:val="en-US"/>
        </w:rPr>
        <w:t xml:space="preserve">      nullable: true</w:t>
      </w:r>
    </w:p>
    <w:p w14:paraId="6C51B2DF" w14:textId="6F97FB48" w:rsidR="00E42ED1" w:rsidRPr="00847967" w:rsidRDefault="00E42ED1" w:rsidP="00E42ED1">
      <w:pPr>
        <w:pStyle w:val="PL"/>
        <w:rPr>
          <w:lang w:val="en-US"/>
        </w:rPr>
      </w:pPr>
      <w:r>
        <w:rPr>
          <w:lang w:val="en-US"/>
        </w:rPr>
        <w:t xml:space="preserve">      description: </w:t>
      </w:r>
      <w:r w:rsidRPr="00F11966">
        <w:t xml:space="preserve">This data type is defined in the same way as the "PacketLossRate" data type, but with the OpenAPI </w:t>
      </w:r>
      <w:r w:rsidR="002163ED">
        <w:t>"nullable=</w:t>
      </w:r>
      <w:r w:rsidRPr="00F11966">
        <w:t xml:space="preserve"> true" property</w:t>
      </w:r>
    </w:p>
    <w:p w14:paraId="6653928E" w14:textId="77777777" w:rsidR="00E92CBF" w:rsidRPr="00F11966" w:rsidRDefault="00E92CBF" w:rsidP="00E92CBF">
      <w:pPr>
        <w:pStyle w:val="PL"/>
      </w:pPr>
      <w:r w:rsidRPr="00F11966">
        <w:t xml:space="preserve">    AverWindow:</w:t>
      </w:r>
    </w:p>
    <w:p w14:paraId="2F2A3577" w14:textId="77777777" w:rsidR="00E92CBF" w:rsidRPr="00202CB2" w:rsidRDefault="00E92CBF" w:rsidP="00E92CBF">
      <w:pPr>
        <w:pStyle w:val="PL"/>
        <w:rPr>
          <w:lang w:val="en-US"/>
        </w:rPr>
      </w:pPr>
      <w:r w:rsidRPr="00F11966">
        <w:t xml:space="preserve">      </w:t>
      </w:r>
      <w:r w:rsidRPr="00202CB2">
        <w:rPr>
          <w:lang w:val="en-US"/>
        </w:rPr>
        <w:t>type: integer</w:t>
      </w:r>
    </w:p>
    <w:p w14:paraId="0151F4F2" w14:textId="77777777" w:rsidR="00E92CBF" w:rsidRPr="00202CB2" w:rsidRDefault="00E92CBF" w:rsidP="00E92CBF">
      <w:pPr>
        <w:pStyle w:val="PL"/>
        <w:rPr>
          <w:lang w:val="en-US"/>
        </w:rPr>
      </w:pPr>
      <w:r w:rsidRPr="00202CB2">
        <w:rPr>
          <w:lang w:val="en-US"/>
        </w:rPr>
        <w:t xml:space="preserve">      minimum: 1</w:t>
      </w:r>
    </w:p>
    <w:p w14:paraId="402E8BCE" w14:textId="77777777" w:rsidR="00E92CBF" w:rsidRPr="00202CB2" w:rsidRDefault="00E92CBF" w:rsidP="00E92CBF">
      <w:pPr>
        <w:pStyle w:val="PL"/>
        <w:rPr>
          <w:lang w:val="en-US"/>
        </w:rPr>
      </w:pPr>
      <w:r w:rsidRPr="00202CB2">
        <w:rPr>
          <w:lang w:val="en-US"/>
        </w:rPr>
        <w:t xml:space="preserve">      maximum: 4095</w:t>
      </w:r>
    </w:p>
    <w:p w14:paraId="54B637E6" w14:textId="77777777" w:rsidR="00E92CBF" w:rsidRPr="00202CB2" w:rsidRDefault="00E92CBF" w:rsidP="00E92CBF">
      <w:pPr>
        <w:pStyle w:val="PL"/>
        <w:rPr>
          <w:lang w:val="en-US"/>
        </w:rPr>
      </w:pPr>
      <w:r w:rsidRPr="00202CB2">
        <w:rPr>
          <w:lang w:val="en-US"/>
        </w:rPr>
        <w:t xml:space="preserve">      default: 2000</w:t>
      </w:r>
    </w:p>
    <w:p w14:paraId="08F575A5" w14:textId="77777777" w:rsidR="00E42ED1" w:rsidRPr="00847967" w:rsidRDefault="00E42ED1" w:rsidP="00E42ED1">
      <w:pPr>
        <w:pStyle w:val="PL"/>
        <w:rPr>
          <w:lang w:val="en-US"/>
        </w:rPr>
      </w:pPr>
      <w:r>
        <w:rPr>
          <w:lang w:val="en-US"/>
        </w:rPr>
        <w:t xml:space="preserve">      description: </w:t>
      </w:r>
      <w:r w:rsidRPr="00F11966">
        <w:rPr>
          <w:lang w:eastAsia="zh-CN"/>
        </w:rPr>
        <w:t xml:space="preserve">Unsigned integer indicating Averaging Window </w:t>
      </w:r>
      <w:r w:rsidRPr="00F11966">
        <w:t>(see clause</w:t>
      </w:r>
      <w:r>
        <w:t xml:space="preserve"> </w:t>
      </w:r>
      <w:r w:rsidRPr="00F11966">
        <w:t>5.7.3.6 and 5.7.4 of 3GPP</w:t>
      </w:r>
      <w:r>
        <w:t xml:space="preserve"> </w:t>
      </w:r>
      <w:r w:rsidRPr="00F11966">
        <w:t>TS</w:t>
      </w:r>
      <w:r>
        <w:t xml:space="preserve"> </w:t>
      </w:r>
      <w:r w:rsidRPr="00F11966">
        <w:t>23.501</w:t>
      </w:r>
      <w:r>
        <w:t>)</w:t>
      </w:r>
      <w:r w:rsidRPr="00F11966">
        <w:t>, expressed in milliseconds</w:t>
      </w:r>
      <w:r>
        <w:t>.</w:t>
      </w:r>
    </w:p>
    <w:p w14:paraId="6D8B6498" w14:textId="77777777" w:rsidR="00E92CBF" w:rsidRPr="00202CB2" w:rsidRDefault="00E92CBF" w:rsidP="00E92CBF">
      <w:pPr>
        <w:pStyle w:val="PL"/>
        <w:rPr>
          <w:lang w:val="en-US"/>
        </w:rPr>
      </w:pPr>
      <w:r w:rsidRPr="00202CB2">
        <w:rPr>
          <w:lang w:val="en-US"/>
        </w:rPr>
        <w:t xml:space="preserve">    AverWindowRm:</w:t>
      </w:r>
    </w:p>
    <w:p w14:paraId="179F0698" w14:textId="77777777" w:rsidR="00E92CBF" w:rsidRPr="00202CB2" w:rsidRDefault="00E92CBF" w:rsidP="00E92CBF">
      <w:pPr>
        <w:pStyle w:val="PL"/>
        <w:rPr>
          <w:lang w:val="en-US"/>
        </w:rPr>
      </w:pPr>
      <w:r w:rsidRPr="00202CB2">
        <w:rPr>
          <w:lang w:val="en-US"/>
        </w:rPr>
        <w:t xml:space="preserve">      type: integer</w:t>
      </w:r>
    </w:p>
    <w:p w14:paraId="4ACCB3EF" w14:textId="77777777" w:rsidR="00E92CBF" w:rsidRPr="00202CB2" w:rsidRDefault="00E92CBF" w:rsidP="00E92CBF">
      <w:pPr>
        <w:pStyle w:val="PL"/>
        <w:rPr>
          <w:lang w:val="en-US"/>
        </w:rPr>
      </w:pPr>
      <w:r w:rsidRPr="00202CB2">
        <w:rPr>
          <w:lang w:val="en-US"/>
        </w:rPr>
        <w:t xml:space="preserve">      maximum: 4095</w:t>
      </w:r>
    </w:p>
    <w:p w14:paraId="2A1FB2F0" w14:textId="77777777" w:rsidR="00E92CBF" w:rsidRPr="00202CB2" w:rsidRDefault="00E92CBF" w:rsidP="00E92CBF">
      <w:pPr>
        <w:pStyle w:val="PL"/>
        <w:rPr>
          <w:lang w:val="en-US"/>
        </w:rPr>
      </w:pPr>
      <w:r w:rsidRPr="00202CB2">
        <w:rPr>
          <w:lang w:val="en-US"/>
        </w:rPr>
        <w:t xml:space="preserve">      default: 2000</w:t>
      </w:r>
    </w:p>
    <w:p w14:paraId="1D20763C" w14:textId="77777777" w:rsidR="00E92CBF" w:rsidRPr="00202CB2" w:rsidRDefault="00E92CBF" w:rsidP="00E92CBF">
      <w:pPr>
        <w:pStyle w:val="PL"/>
        <w:rPr>
          <w:lang w:val="en-US"/>
        </w:rPr>
      </w:pPr>
      <w:r w:rsidRPr="00202CB2">
        <w:rPr>
          <w:lang w:val="en-US"/>
        </w:rPr>
        <w:t xml:space="preserve">      minimum: 1</w:t>
      </w:r>
    </w:p>
    <w:p w14:paraId="0164957F" w14:textId="77777777" w:rsidR="00E92CBF" w:rsidRPr="00202CB2" w:rsidRDefault="00E92CBF" w:rsidP="00E92CBF">
      <w:pPr>
        <w:pStyle w:val="PL"/>
        <w:rPr>
          <w:lang w:val="en-US"/>
        </w:rPr>
      </w:pPr>
      <w:r w:rsidRPr="00202CB2">
        <w:rPr>
          <w:lang w:val="en-US"/>
        </w:rPr>
        <w:t xml:space="preserve">      nullable: true</w:t>
      </w:r>
    </w:p>
    <w:p w14:paraId="12701FDD" w14:textId="348FFA55" w:rsidR="00E42ED1" w:rsidRPr="00847967" w:rsidRDefault="00E42ED1" w:rsidP="00E42ED1">
      <w:pPr>
        <w:pStyle w:val="PL"/>
        <w:rPr>
          <w:lang w:val="en-US"/>
        </w:rPr>
      </w:pPr>
      <w:r>
        <w:rPr>
          <w:lang w:val="en-US"/>
        </w:rPr>
        <w:t xml:space="preserve">      description: </w:t>
      </w:r>
      <w:r w:rsidRPr="00F11966">
        <w:t xml:space="preserve">This data type is defined in the same way as the "AverWindow" data type, but with the OpenAPI </w:t>
      </w:r>
      <w:r w:rsidR="002163ED">
        <w:t>"nullable=</w:t>
      </w:r>
      <w:r w:rsidRPr="00F11966">
        <w:t xml:space="preserve"> true" property</w:t>
      </w:r>
      <w:r>
        <w:t>.</w:t>
      </w:r>
    </w:p>
    <w:p w14:paraId="0AC7D75F" w14:textId="77777777" w:rsidR="00E92CBF" w:rsidRPr="00202CB2" w:rsidRDefault="00E92CBF" w:rsidP="00E92CBF">
      <w:pPr>
        <w:pStyle w:val="PL"/>
        <w:rPr>
          <w:lang w:val="en-US"/>
        </w:rPr>
      </w:pPr>
      <w:r w:rsidRPr="00202CB2">
        <w:rPr>
          <w:lang w:val="en-US"/>
        </w:rPr>
        <w:t xml:space="preserve">    MaxDataBurstVol:</w:t>
      </w:r>
    </w:p>
    <w:p w14:paraId="2F9E0DC3" w14:textId="77777777" w:rsidR="00E92CBF" w:rsidRPr="00202CB2" w:rsidRDefault="00E92CBF" w:rsidP="00E92CBF">
      <w:pPr>
        <w:pStyle w:val="PL"/>
        <w:rPr>
          <w:lang w:val="en-US"/>
        </w:rPr>
      </w:pPr>
      <w:r w:rsidRPr="00202CB2">
        <w:rPr>
          <w:lang w:val="en-US"/>
        </w:rPr>
        <w:t xml:space="preserve">      type: integer</w:t>
      </w:r>
    </w:p>
    <w:p w14:paraId="5D82C44C" w14:textId="77777777" w:rsidR="00E92CBF" w:rsidRPr="00202CB2" w:rsidRDefault="00E92CBF" w:rsidP="00E92CBF">
      <w:pPr>
        <w:pStyle w:val="PL"/>
        <w:rPr>
          <w:lang w:val="en-US"/>
        </w:rPr>
      </w:pPr>
      <w:r w:rsidRPr="00202CB2">
        <w:rPr>
          <w:lang w:val="en-US"/>
        </w:rPr>
        <w:t xml:space="preserve">      minimum: 1</w:t>
      </w:r>
    </w:p>
    <w:p w14:paraId="7CB1809E" w14:textId="77777777" w:rsidR="00E92CBF" w:rsidRPr="00202CB2" w:rsidRDefault="00E92CBF" w:rsidP="00E92CBF">
      <w:pPr>
        <w:pStyle w:val="PL"/>
        <w:rPr>
          <w:lang w:val="en-US"/>
        </w:rPr>
      </w:pPr>
      <w:r w:rsidRPr="00202CB2">
        <w:rPr>
          <w:lang w:val="en-US"/>
        </w:rPr>
        <w:t xml:space="preserve">      maximum: 4095</w:t>
      </w:r>
    </w:p>
    <w:p w14:paraId="2A80E5D9" w14:textId="77777777" w:rsidR="00E42ED1" w:rsidRPr="00847967" w:rsidRDefault="00E42ED1" w:rsidP="00E42ED1">
      <w:pPr>
        <w:pStyle w:val="PL"/>
        <w:rPr>
          <w:lang w:val="en-US"/>
        </w:rPr>
      </w:pPr>
      <w:r>
        <w:rPr>
          <w:lang w:val="en-US"/>
        </w:rPr>
        <w:t xml:space="preserve">      description: </w:t>
      </w:r>
      <w:r w:rsidRPr="00F11966">
        <w:rPr>
          <w:lang w:eastAsia="zh-CN"/>
        </w:rPr>
        <w:t xml:space="preserve">Unsigned integer </w:t>
      </w:r>
      <w:r w:rsidRPr="00F11966">
        <w:t xml:space="preserve">indicating </w:t>
      </w:r>
      <w:r w:rsidRPr="00F11966">
        <w:rPr>
          <w:lang w:eastAsia="zh-CN"/>
        </w:rPr>
        <w:t>Maximum Data Burst Volume (</w:t>
      </w:r>
      <w:r w:rsidRPr="00F11966">
        <w:t>see clauses</w:t>
      </w:r>
      <w:r>
        <w:t xml:space="preserve"> </w:t>
      </w:r>
      <w:r w:rsidRPr="00F11966">
        <w:t xml:space="preserve">5.7.3.7 and 5.7.4 </w:t>
      </w:r>
      <w:r w:rsidRPr="00F11966">
        <w:rPr>
          <w:lang w:eastAsia="zh-CN"/>
        </w:rPr>
        <w:t>of 3GPP</w:t>
      </w:r>
      <w:r>
        <w:rPr>
          <w:lang w:eastAsia="zh-CN"/>
        </w:rPr>
        <w:t xml:space="preserve"> </w:t>
      </w:r>
      <w:r w:rsidRPr="00F11966">
        <w:rPr>
          <w:lang w:eastAsia="zh-CN"/>
        </w:rPr>
        <w:t>TS</w:t>
      </w:r>
      <w:r>
        <w:rPr>
          <w:lang w:eastAsia="zh-CN"/>
        </w:rPr>
        <w:t xml:space="preserve"> </w:t>
      </w:r>
      <w:r w:rsidRPr="00F11966">
        <w:rPr>
          <w:lang w:eastAsia="zh-CN"/>
        </w:rPr>
        <w:t xml:space="preserve">23.501), </w:t>
      </w:r>
      <w:r w:rsidRPr="00F11966">
        <w:t>expressed in Bytes.</w:t>
      </w:r>
    </w:p>
    <w:p w14:paraId="40A03039" w14:textId="77777777" w:rsidR="00E92CBF" w:rsidRPr="00202CB2" w:rsidRDefault="00E92CBF" w:rsidP="00E92CBF">
      <w:pPr>
        <w:pStyle w:val="PL"/>
        <w:rPr>
          <w:lang w:val="en-US"/>
        </w:rPr>
      </w:pPr>
      <w:r w:rsidRPr="00202CB2">
        <w:rPr>
          <w:lang w:val="en-US"/>
        </w:rPr>
        <w:t xml:space="preserve">    MaxDataBurstVolRm:</w:t>
      </w:r>
    </w:p>
    <w:p w14:paraId="5C66DA3D" w14:textId="77777777" w:rsidR="00E92CBF" w:rsidRPr="00202CB2" w:rsidRDefault="00E92CBF" w:rsidP="00E92CBF">
      <w:pPr>
        <w:pStyle w:val="PL"/>
        <w:rPr>
          <w:lang w:val="en-US"/>
        </w:rPr>
      </w:pPr>
      <w:r w:rsidRPr="00202CB2">
        <w:rPr>
          <w:lang w:val="en-US"/>
        </w:rPr>
        <w:t xml:space="preserve">      type: integer</w:t>
      </w:r>
    </w:p>
    <w:p w14:paraId="70CF46B3" w14:textId="77777777" w:rsidR="00E92CBF" w:rsidRPr="00202CB2" w:rsidRDefault="00E92CBF" w:rsidP="00E92CBF">
      <w:pPr>
        <w:pStyle w:val="PL"/>
        <w:rPr>
          <w:lang w:val="en-US"/>
        </w:rPr>
      </w:pPr>
      <w:r w:rsidRPr="00202CB2">
        <w:rPr>
          <w:lang w:val="en-US"/>
        </w:rPr>
        <w:t xml:space="preserve">      minimum: 1</w:t>
      </w:r>
    </w:p>
    <w:p w14:paraId="5AD83A7C" w14:textId="77777777" w:rsidR="00E92CBF" w:rsidRPr="00202CB2" w:rsidRDefault="00E92CBF" w:rsidP="00E92CBF">
      <w:pPr>
        <w:pStyle w:val="PL"/>
        <w:rPr>
          <w:lang w:val="en-US"/>
        </w:rPr>
      </w:pPr>
      <w:r w:rsidRPr="00202CB2">
        <w:rPr>
          <w:lang w:val="en-US"/>
        </w:rPr>
        <w:t xml:space="preserve">      maximum: 4095</w:t>
      </w:r>
    </w:p>
    <w:p w14:paraId="344891D2" w14:textId="77777777" w:rsidR="00E92CBF" w:rsidRPr="00202CB2" w:rsidRDefault="00E92CBF" w:rsidP="00E92CBF">
      <w:pPr>
        <w:pStyle w:val="PL"/>
        <w:rPr>
          <w:lang w:val="en-US"/>
        </w:rPr>
      </w:pPr>
      <w:r w:rsidRPr="00202CB2">
        <w:rPr>
          <w:lang w:val="en-US"/>
        </w:rPr>
        <w:t xml:space="preserve">      nullable: true</w:t>
      </w:r>
    </w:p>
    <w:p w14:paraId="18A9D8DE" w14:textId="12836E6A" w:rsidR="00E42ED1" w:rsidRPr="00847967" w:rsidRDefault="00E42ED1" w:rsidP="00E42ED1">
      <w:pPr>
        <w:pStyle w:val="PL"/>
        <w:rPr>
          <w:lang w:val="en-US"/>
        </w:rPr>
      </w:pPr>
      <w:r>
        <w:rPr>
          <w:lang w:val="en-US"/>
        </w:rPr>
        <w:t xml:space="preserve">      description: </w:t>
      </w:r>
      <w:r w:rsidRPr="00F11966">
        <w:t xml:space="preserve">This data type is defined in the same way as the "MaxDataBurstVol" data type, but with the OpenAPI </w:t>
      </w:r>
      <w:r w:rsidR="002163ED">
        <w:t>"nullable=</w:t>
      </w:r>
      <w:r w:rsidRPr="00F11966">
        <w:t xml:space="preserve"> true" property</w:t>
      </w:r>
    </w:p>
    <w:p w14:paraId="5F0EF8E8" w14:textId="77777777" w:rsidR="00E92CBF" w:rsidRPr="00202CB2" w:rsidRDefault="00E92CBF" w:rsidP="00E92CBF">
      <w:pPr>
        <w:pStyle w:val="PL"/>
        <w:rPr>
          <w:lang w:val="en-US"/>
        </w:rPr>
      </w:pPr>
      <w:r w:rsidRPr="00202CB2">
        <w:rPr>
          <w:lang w:val="en-US"/>
        </w:rPr>
        <w:t xml:space="preserve">    SamplingRatio:</w:t>
      </w:r>
    </w:p>
    <w:p w14:paraId="5C6FD165" w14:textId="77777777" w:rsidR="00E92CBF" w:rsidRPr="00F11966" w:rsidRDefault="00E92CBF" w:rsidP="00E92CBF">
      <w:pPr>
        <w:pStyle w:val="PL"/>
      </w:pPr>
      <w:r w:rsidRPr="00202CB2">
        <w:rPr>
          <w:lang w:val="en-US"/>
        </w:rPr>
        <w:t xml:space="preserve">      </w:t>
      </w:r>
      <w:r w:rsidRPr="00F11966">
        <w:t>type: integer</w:t>
      </w:r>
    </w:p>
    <w:p w14:paraId="48C0E5DC" w14:textId="77777777" w:rsidR="00E92CBF" w:rsidRPr="00F11966" w:rsidRDefault="00E92CBF" w:rsidP="00E92CBF">
      <w:pPr>
        <w:pStyle w:val="PL"/>
      </w:pPr>
      <w:r w:rsidRPr="00F11966">
        <w:t xml:space="preserve">      minimum: 1</w:t>
      </w:r>
    </w:p>
    <w:p w14:paraId="2B3EFE6B" w14:textId="77777777" w:rsidR="00E92CBF" w:rsidRPr="00F11966" w:rsidRDefault="00E92CBF" w:rsidP="00E92CBF">
      <w:pPr>
        <w:pStyle w:val="PL"/>
      </w:pPr>
      <w:r w:rsidRPr="00F11966">
        <w:t xml:space="preserve">      maximum: 100</w:t>
      </w:r>
    </w:p>
    <w:p w14:paraId="398F3478" w14:textId="77777777" w:rsidR="00E42ED1" w:rsidRPr="00847967" w:rsidRDefault="00E42ED1" w:rsidP="00E42ED1">
      <w:pPr>
        <w:pStyle w:val="PL"/>
        <w:rPr>
          <w:lang w:val="en-US"/>
        </w:rPr>
      </w:pPr>
      <w:r>
        <w:rPr>
          <w:lang w:val="en-US"/>
        </w:rPr>
        <w:t xml:space="preserve">      description: </w:t>
      </w:r>
      <w:r w:rsidRPr="00F11966">
        <w:rPr>
          <w:lang w:eastAsia="zh-CN"/>
        </w:rPr>
        <w:t xml:space="preserve">Unsigned integer </w:t>
      </w:r>
      <w:r w:rsidRPr="00F11966">
        <w:t xml:space="preserve">indicating </w:t>
      </w:r>
      <w:r w:rsidRPr="00F11966">
        <w:rPr>
          <w:lang w:eastAsia="zh-CN"/>
        </w:rPr>
        <w:t>Sampling Ratio (</w:t>
      </w:r>
      <w:r>
        <w:t xml:space="preserve">see clauses </w:t>
      </w:r>
      <w:r w:rsidRPr="00F11966">
        <w:t xml:space="preserve">4.15.1 </w:t>
      </w:r>
      <w:r>
        <w:rPr>
          <w:lang w:eastAsia="zh-CN"/>
        </w:rPr>
        <w:t xml:space="preserve">of 3GPP </w:t>
      </w:r>
      <w:r w:rsidRPr="00F11966">
        <w:rPr>
          <w:lang w:eastAsia="zh-CN"/>
        </w:rPr>
        <w:t>TS</w:t>
      </w:r>
      <w:r>
        <w:rPr>
          <w:lang w:eastAsia="zh-CN"/>
        </w:rPr>
        <w:t xml:space="preserve"> </w:t>
      </w:r>
      <w:r w:rsidRPr="00F11966">
        <w:rPr>
          <w:lang w:eastAsia="zh-CN"/>
        </w:rPr>
        <w:t>23.502</w:t>
      </w:r>
      <w:r>
        <w:rPr>
          <w:lang w:eastAsia="zh-CN"/>
        </w:rPr>
        <w:t>)</w:t>
      </w:r>
      <w:r w:rsidRPr="00F11966">
        <w:rPr>
          <w:lang w:eastAsia="zh-CN"/>
        </w:rPr>
        <w:t xml:space="preserve">, </w:t>
      </w:r>
      <w:r w:rsidRPr="00F11966">
        <w:t>expressed in percent.</w:t>
      </w:r>
    </w:p>
    <w:p w14:paraId="2AB30C04" w14:textId="77777777" w:rsidR="00E92CBF" w:rsidRPr="00F11966" w:rsidRDefault="00E92CBF" w:rsidP="00E92CBF">
      <w:pPr>
        <w:pStyle w:val="PL"/>
      </w:pPr>
      <w:r w:rsidRPr="00F11966">
        <w:t xml:space="preserve">    SamplingRatioRm:</w:t>
      </w:r>
    </w:p>
    <w:p w14:paraId="31E0B152" w14:textId="77777777" w:rsidR="00E92CBF" w:rsidRPr="00F11966" w:rsidRDefault="00E92CBF" w:rsidP="00E92CBF">
      <w:pPr>
        <w:pStyle w:val="PL"/>
      </w:pPr>
      <w:r w:rsidRPr="00F11966">
        <w:t xml:space="preserve">      type: integer</w:t>
      </w:r>
    </w:p>
    <w:p w14:paraId="13FF75A7" w14:textId="77777777" w:rsidR="00E92CBF" w:rsidRPr="00F11966" w:rsidRDefault="00E92CBF" w:rsidP="00E92CBF">
      <w:pPr>
        <w:pStyle w:val="PL"/>
      </w:pPr>
      <w:r w:rsidRPr="00F11966">
        <w:t xml:space="preserve">      minimum: 1</w:t>
      </w:r>
    </w:p>
    <w:p w14:paraId="4A51397F" w14:textId="77777777" w:rsidR="00E92CBF" w:rsidRPr="00F11966" w:rsidRDefault="00E92CBF" w:rsidP="00E92CBF">
      <w:pPr>
        <w:pStyle w:val="PL"/>
      </w:pPr>
      <w:r w:rsidRPr="00F11966">
        <w:t xml:space="preserve">      maximum: 100</w:t>
      </w:r>
    </w:p>
    <w:p w14:paraId="29178EF6" w14:textId="77777777" w:rsidR="00E92CBF" w:rsidRPr="00F11966" w:rsidRDefault="00E92CBF" w:rsidP="00E92CBF">
      <w:pPr>
        <w:pStyle w:val="PL"/>
        <w:rPr>
          <w:lang w:val="en-US"/>
        </w:rPr>
      </w:pPr>
      <w:r w:rsidRPr="00F11966">
        <w:rPr>
          <w:lang w:val="en-US"/>
        </w:rPr>
        <w:t xml:space="preserve">      nullable: true</w:t>
      </w:r>
    </w:p>
    <w:p w14:paraId="3C199328" w14:textId="572FA2B0" w:rsidR="00E42ED1" w:rsidRPr="00847967" w:rsidRDefault="00E42ED1" w:rsidP="00E42ED1">
      <w:pPr>
        <w:pStyle w:val="PL"/>
        <w:rPr>
          <w:lang w:val="en-US"/>
        </w:rPr>
      </w:pPr>
      <w:r>
        <w:rPr>
          <w:lang w:val="en-US"/>
        </w:rPr>
        <w:t xml:space="preserve">      description: </w:t>
      </w:r>
      <w:r w:rsidRPr="00F11966">
        <w:rPr>
          <w:lang w:eastAsia="zh-CN"/>
        </w:rPr>
        <w:t xml:space="preserve">This data type is defined in the same way as the "SamplingRatio" data type, but with the OpenAPI </w:t>
      </w:r>
      <w:r w:rsidR="002163ED">
        <w:rPr>
          <w:lang w:eastAsia="zh-CN"/>
        </w:rPr>
        <w:t>"nullable=</w:t>
      </w:r>
      <w:r w:rsidRPr="00F11966">
        <w:rPr>
          <w:lang w:eastAsia="zh-CN"/>
        </w:rPr>
        <w:t xml:space="preserve"> true" property</w:t>
      </w:r>
      <w:r>
        <w:rPr>
          <w:lang w:eastAsia="zh-CN"/>
        </w:rPr>
        <w:t>.</w:t>
      </w:r>
    </w:p>
    <w:p w14:paraId="07D43455" w14:textId="77777777" w:rsidR="00E92CBF" w:rsidRPr="00F11966" w:rsidRDefault="00E92CBF" w:rsidP="00E92CBF">
      <w:pPr>
        <w:pStyle w:val="PL"/>
      </w:pPr>
      <w:r w:rsidRPr="00F11966">
        <w:t xml:space="preserve">    RgWirelineCharacteristics:</w:t>
      </w:r>
    </w:p>
    <w:p w14:paraId="72E866DC" w14:textId="77777777" w:rsidR="00E92CBF" w:rsidRPr="00F11966" w:rsidRDefault="00E92CBF" w:rsidP="00E92CBF">
      <w:pPr>
        <w:pStyle w:val="PL"/>
      </w:pPr>
      <w:r w:rsidRPr="00F11966">
        <w:rPr>
          <w:lang w:val="en-US"/>
        </w:rPr>
        <w:t xml:space="preserve">      $ref: '#/components/schemas/Bytes'</w:t>
      </w:r>
    </w:p>
    <w:p w14:paraId="58BEF8C9" w14:textId="77777777" w:rsidR="00E92CBF" w:rsidRPr="00F11966" w:rsidRDefault="00E92CBF" w:rsidP="00E92CBF">
      <w:pPr>
        <w:pStyle w:val="PL"/>
      </w:pPr>
      <w:r w:rsidRPr="00F11966">
        <w:t xml:space="preserve">    RgWirelineCharacteristicsRm:</w:t>
      </w:r>
    </w:p>
    <w:p w14:paraId="315B2265" w14:textId="77777777" w:rsidR="00E92CBF" w:rsidRPr="00F11966" w:rsidRDefault="00E92CBF" w:rsidP="00E92CBF">
      <w:pPr>
        <w:pStyle w:val="PL"/>
        <w:rPr>
          <w:lang w:val="en-US" w:eastAsia="zh-CN"/>
        </w:rPr>
      </w:pPr>
      <w:r w:rsidRPr="00F11966">
        <w:rPr>
          <w:lang w:val="en-US"/>
        </w:rPr>
        <w:t xml:space="preserve">      </w:t>
      </w:r>
      <w:r w:rsidR="00192133" w:rsidRPr="00F11966">
        <w:rPr>
          <w:lang w:val="en-US" w:eastAsia="zh-CN"/>
        </w:rPr>
        <w:t>anyOf</w:t>
      </w:r>
      <w:r w:rsidRPr="00F11966">
        <w:rPr>
          <w:lang w:val="en-US" w:eastAsia="zh-CN"/>
        </w:rPr>
        <w:t>:</w:t>
      </w:r>
    </w:p>
    <w:p w14:paraId="10433B56" w14:textId="77777777" w:rsidR="00E92CBF" w:rsidRPr="00F11966" w:rsidRDefault="00E92CBF" w:rsidP="00E92CBF">
      <w:pPr>
        <w:pStyle w:val="PL"/>
      </w:pPr>
      <w:r w:rsidRPr="00F11966">
        <w:rPr>
          <w:lang w:val="en-US"/>
        </w:rPr>
        <w:t xml:space="preserve">        - $ref: '#/components/schemas/</w:t>
      </w:r>
      <w:r w:rsidRPr="00F11966">
        <w:t>RgWirelineCharacteristics</w:t>
      </w:r>
      <w:r w:rsidRPr="00F11966">
        <w:rPr>
          <w:lang w:val="en-US"/>
        </w:rPr>
        <w:t>'</w:t>
      </w:r>
    </w:p>
    <w:p w14:paraId="7E480005" w14:textId="77777777" w:rsidR="00E92CBF" w:rsidRPr="00F11966" w:rsidRDefault="00E92CBF" w:rsidP="00E92CBF">
      <w:pPr>
        <w:pStyle w:val="PL"/>
      </w:pPr>
      <w:r w:rsidRPr="00F11966">
        <w:rPr>
          <w:lang w:val="en-US"/>
        </w:rPr>
        <w:t xml:space="preserve">        - </w:t>
      </w:r>
      <w:r w:rsidR="00192133" w:rsidRPr="00F11966">
        <w:rPr>
          <w:lang w:val="en-US"/>
        </w:rPr>
        <w:t>$ref: '#/components/schemas/NullValue'</w:t>
      </w:r>
    </w:p>
    <w:p w14:paraId="2919F158" w14:textId="59810D08" w:rsidR="00E42ED1" w:rsidRPr="00847967" w:rsidRDefault="00E42ED1" w:rsidP="00E42ED1">
      <w:pPr>
        <w:pStyle w:val="PL"/>
        <w:rPr>
          <w:lang w:val="en-US"/>
        </w:rPr>
      </w:pPr>
      <w:r>
        <w:rPr>
          <w:lang w:val="en-US"/>
        </w:rPr>
        <w:t xml:space="preserve">      description: </w:t>
      </w:r>
      <w:r w:rsidRPr="00F11966">
        <w:t xml:space="preserve">This data type is defined in the same way as the "RgWirelineCharacteristics" data type, but with the OpenAPI </w:t>
      </w:r>
      <w:r w:rsidR="002163ED">
        <w:t>"nullable=</w:t>
      </w:r>
      <w:r w:rsidRPr="00F11966">
        <w:t xml:space="preserve"> true" property</w:t>
      </w:r>
      <w:r>
        <w:t>.</w:t>
      </w:r>
    </w:p>
    <w:p w14:paraId="2B35BF59" w14:textId="77777777" w:rsidR="00E92CBF" w:rsidRPr="00F11966" w:rsidRDefault="00E92CBF" w:rsidP="00E92CBF">
      <w:pPr>
        <w:pStyle w:val="PL"/>
      </w:pPr>
      <w:r w:rsidRPr="00F11966">
        <w:t xml:space="preserve">    ExtMaxDataBurstVol:</w:t>
      </w:r>
    </w:p>
    <w:p w14:paraId="47FA72CD" w14:textId="77777777" w:rsidR="00E92CBF" w:rsidRPr="00202CB2" w:rsidRDefault="00E92CBF" w:rsidP="00E92CBF">
      <w:pPr>
        <w:pStyle w:val="PL"/>
        <w:rPr>
          <w:lang w:val="en-US"/>
        </w:rPr>
      </w:pPr>
      <w:r w:rsidRPr="00F11966">
        <w:t xml:space="preserve">      </w:t>
      </w:r>
      <w:r w:rsidRPr="00202CB2">
        <w:rPr>
          <w:lang w:val="en-US"/>
        </w:rPr>
        <w:t>type: integer</w:t>
      </w:r>
    </w:p>
    <w:p w14:paraId="6E130886" w14:textId="77777777" w:rsidR="00E92CBF" w:rsidRPr="00202CB2" w:rsidRDefault="00E92CBF" w:rsidP="00E92CBF">
      <w:pPr>
        <w:pStyle w:val="PL"/>
        <w:rPr>
          <w:lang w:val="en-US"/>
        </w:rPr>
      </w:pPr>
      <w:r w:rsidRPr="00202CB2">
        <w:rPr>
          <w:lang w:val="en-US"/>
        </w:rPr>
        <w:t xml:space="preserve">      minimum: 4096</w:t>
      </w:r>
    </w:p>
    <w:p w14:paraId="6B3AE5A7" w14:textId="77777777" w:rsidR="00E92CBF" w:rsidRPr="00202CB2" w:rsidRDefault="00E92CBF" w:rsidP="00E92CBF">
      <w:pPr>
        <w:pStyle w:val="PL"/>
        <w:rPr>
          <w:lang w:val="en-US"/>
        </w:rPr>
      </w:pPr>
      <w:r w:rsidRPr="00202CB2">
        <w:rPr>
          <w:lang w:val="en-US"/>
        </w:rPr>
        <w:t xml:space="preserve">      maximum: 2000000</w:t>
      </w:r>
    </w:p>
    <w:p w14:paraId="7E07A5B6" w14:textId="77777777" w:rsidR="00453337" w:rsidRPr="00847967" w:rsidRDefault="00453337" w:rsidP="00453337">
      <w:pPr>
        <w:pStyle w:val="PL"/>
        <w:rPr>
          <w:lang w:val="en-US"/>
        </w:rPr>
      </w:pPr>
      <w:r>
        <w:rPr>
          <w:lang w:val="en-US"/>
        </w:rPr>
        <w:t xml:space="preserve">      description: </w:t>
      </w:r>
      <w:r w:rsidRPr="00F11966">
        <w:rPr>
          <w:lang w:eastAsia="zh-CN"/>
        </w:rPr>
        <w:t xml:space="preserve">Unsigned integer </w:t>
      </w:r>
      <w:r w:rsidRPr="00F11966">
        <w:t xml:space="preserve">indicating </w:t>
      </w:r>
      <w:r w:rsidRPr="00F11966">
        <w:rPr>
          <w:lang w:eastAsia="zh-CN"/>
        </w:rPr>
        <w:t>Maximum Data Burst Volume (</w:t>
      </w:r>
      <w:r>
        <w:t xml:space="preserve">see clauses </w:t>
      </w:r>
      <w:r w:rsidRPr="00F11966">
        <w:t xml:space="preserve">5.7.3.7 and 5.7.4 </w:t>
      </w:r>
      <w:r w:rsidRPr="00F11966">
        <w:rPr>
          <w:lang w:eastAsia="zh-CN"/>
        </w:rPr>
        <w:t>of 3GPP</w:t>
      </w:r>
      <w:r>
        <w:rPr>
          <w:lang w:eastAsia="zh-CN"/>
        </w:rPr>
        <w:t xml:space="preserve"> </w:t>
      </w:r>
      <w:r w:rsidRPr="00F11966">
        <w:rPr>
          <w:lang w:eastAsia="zh-CN"/>
        </w:rPr>
        <w:t>TS</w:t>
      </w:r>
      <w:r>
        <w:rPr>
          <w:lang w:eastAsia="zh-CN"/>
        </w:rPr>
        <w:t xml:space="preserve"> </w:t>
      </w:r>
      <w:r w:rsidRPr="00F11966">
        <w:rPr>
          <w:lang w:eastAsia="zh-CN"/>
        </w:rPr>
        <w:t xml:space="preserve">23.501), </w:t>
      </w:r>
      <w:r w:rsidRPr="00F11966">
        <w:t>expressed in Bytes</w:t>
      </w:r>
      <w:r>
        <w:t>.</w:t>
      </w:r>
    </w:p>
    <w:p w14:paraId="4D8923F0" w14:textId="77777777" w:rsidR="00E92CBF" w:rsidRPr="00202CB2" w:rsidRDefault="00E92CBF" w:rsidP="00E92CBF">
      <w:pPr>
        <w:pStyle w:val="PL"/>
        <w:rPr>
          <w:lang w:val="en-US"/>
        </w:rPr>
      </w:pPr>
      <w:r w:rsidRPr="00202CB2">
        <w:rPr>
          <w:lang w:val="en-US"/>
        </w:rPr>
        <w:t xml:space="preserve">    ExtMaxDataBurstVolRm:</w:t>
      </w:r>
    </w:p>
    <w:p w14:paraId="21349A29" w14:textId="77777777" w:rsidR="00E92CBF" w:rsidRPr="00F11966" w:rsidRDefault="00E92CBF" w:rsidP="00E92CBF">
      <w:pPr>
        <w:pStyle w:val="PL"/>
      </w:pPr>
      <w:r w:rsidRPr="00202CB2">
        <w:rPr>
          <w:lang w:val="en-US"/>
        </w:rPr>
        <w:t xml:space="preserve">      </w:t>
      </w:r>
      <w:r w:rsidRPr="00F11966">
        <w:t>type: integer</w:t>
      </w:r>
    </w:p>
    <w:p w14:paraId="7A0AE6EA" w14:textId="77777777" w:rsidR="00E92CBF" w:rsidRPr="00F11966" w:rsidRDefault="00E92CBF" w:rsidP="00E92CBF">
      <w:pPr>
        <w:pStyle w:val="PL"/>
      </w:pPr>
      <w:r w:rsidRPr="00F11966">
        <w:t xml:space="preserve">      minimum: 4096</w:t>
      </w:r>
    </w:p>
    <w:p w14:paraId="0F499EEA" w14:textId="77777777" w:rsidR="00E92CBF" w:rsidRPr="00F11966" w:rsidRDefault="00E92CBF" w:rsidP="00E92CBF">
      <w:pPr>
        <w:pStyle w:val="PL"/>
      </w:pPr>
      <w:r w:rsidRPr="00F11966">
        <w:t xml:space="preserve">      maximum: 2000000</w:t>
      </w:r>
    </w:p>
    <w:p w14:paraId="16622CE2" w14:textId="77777777" w:rsidR="00E92CBF" w:rsidRPr="00F11966" w:rsidRDefault="00E92CBF" w:rsidP="00E92CBF">
      <w:pPr>
        <w:pStyle w:val="PL"/>
        <w:rPr>
          <w:lang w:val="en-US"/>
        </w:rPr>
      </w:pPr>
      <w:r w:rsidRPr="00F11966">
        <w:rPr>
          <w:lang w:val="en-US"/>
        </w:rPr>
        <w:t xml:space="preserve">      nullable: true</w:t>
      </w:r>
    </w:p>
    <w:p w14:paraId="266BDC7D" w14:textId="46DDD69B" w:rsidR="00453337" w:rsidRPr="00847967" w:rsidRDefault="00453337" w:rsidP="00453337">
      <w:pPr>
        <w:pStyle w:val="PL"/>
        <w:rPr>
          <w:lang w:val="en-US"/>
        </w:rPr>
      </w:pPr>
      <w:r>
        <w:rPr>
          <w:lang w:val="en-US"/>
        </w:rPr>
        <w:t xml:space="preserve">      description: </w:t>
      </w:r>
      <w:r w:rsidRPr="00F11966">
        <w:t xml:space="preserve">This data type is defined in the same way as the "ExtMaxDataBurstVol" data type, but with the OpenAPI </w:t>
      </w:r>
      <w:r w:rsidR="002163ED">
        <w:t>"nullable=</w:t>
      </w:r>
      <w:r w:rsidRPr="00F11966">
        <w:t xml:space="preserve"> true" property</w:t>
      </w:r>
      <w:r>
        <w:t>.</w:t>
      </w:r>
    </w:p>
    <w:p w14:paraId="4F60A494" w14:textId="77777777" w:rsidR="00A04F3F" w:rsidRPr="00F11966" w:rsidRDefault="00A04F3F" w:rsidP="00A04F3F">
      <w:pPr>
        <w:pStyle w:val="PL"/>
      </w:pPr>
      <w:r w:rsidRPr="00F11966">
        <w:t xml:space="preserve">    ExtPacketDelBudget:</w:t>
      </w:r>
    </w:p>
    <w:p w14:paraId="4996B0BC" w14:textId="77777777" w:rsidR="00A04F3F" w:rsidRPr="00F11966" w:rsidRDefault="00A04F3F" w:rsidP="00A04F3F">
      <w:pPr>
        <w:pStyle w:val="PL"/>
      </w:pPr>
      <w:r w:rsidRPr="00F11966">
        <w:t xml:space="preserve">      type: integer</w:t>
      </w:r>
    </w:p>
    <w:p w14:paraId="3506F683" w14:textId="77777777" w:rsidR="00A04F3F" w:rsidRPr="00F11966" w:rsidRDefault="00A04F3F" w:rsidP="00A04F3F">
      <w:pPr>
        <w:pStyle w:val="PL"/>
      </w:pPr>
      <w:r w:rsidRPr="00F11966">
        <w:t xml:space="preserve">      minimum: 1</w:t>
      </w:r>
    </w:p>
    <w:p w14:paraId="10AD60C5" w14:textId="77777777" w:rsidR="00453337" w:rsidRPr="00847967" w:rsidRDefault="00453337" w:rsidP="00453337">
      <w:pPr>
        <w:pStyle w:val="PL"/>
        <w:rPr>
          <w:lang w:val="en-US"/>
        </w:rPr>
      </w:pPr>
      <w:r>
        <w:rPr>
          <w:lang w:val="en-US"/>
        </w:rPr>
        <w:t xml:space="preserve">      description: </w:t>
      </w:r>
      <w:r w:rsidRPr="00F11966">
        <w:rPr>
          <w:lang w:eastAsia="zh-CN"/>
        </w:rPr>
        <w:t xml:space="preserve">Unsigned integer </w:t>
      </w:r>
      <w:r w:rsidRPr="00F11966">
        <w:t xml:space="preserve">indicating </w:t>
      </w:r>
      <w:r w:rsidRPr="00F11966">
        <w:rPr>
          <w:lang w:eastAsia="zh-CN"/>
        </w:rPr>
        <w:t>Packet Delay Budget (</w:t>
      </w:r>
      <w:r w:rsidRPr="00F11966">
        <w:t xml:space="preserve">see clauses 5.7.3.4 and 5.7.4 </w:t>
      </w:r>
      <w:r w:rsidRPr="00F11966">
        <w:rPr>
          <w:lang w:eastAsia="zh-CN"/>
        </w:rPr>
        <w:t xml:space="preserve">of 3GPP TS 23.501 [8])), </w:t>
      </w:r>
      <w:r w:rsidRPr="00F11966">
        <w:t>expressed in 0.01 milliseconds</w:t>
      </w:r>
      <w:r>
        <w:t>.</w:t>
      </w:r>
    </w:p>
    <w:p w14:paraId="672BCDBD" w14:textId="77777777" w:rsidR="00A04F3F" w:rsidRPr="00F11966" w:rsidRDefault="00A04F3F" w:rsidP="00A04F3F">
      <w:pPr>
        <w:pStyle w:val="PL"/>
      </w:pPr>
      <w:r w:rsidRPr="00F11966">
        <w:t xml:space="preserve">    ExtPacketDelBudgetRm:</w:t>
      </w:r>
    </w:p>
    <w:p w14:paraId="1680B6CF" w14:textId="77777777" w:rsidR="00A04F3F" w:rsidRPr="00F11966" w:rsidRDefault="00A04F3F" w:rsidP="00A04F3F">
      <w:pPr>
        <w:pStyle w:val="PL"/>
      </w:pPr>
      <w:r w:rsidRPr="00F11966">
        <w:t xml:space="preserve">      type: integer</w:t>
      </w:r>
    </w:p>
    <w:p w14:paraId="62F1F34C" w14:textId="77777777" w:rsidR="00A04F3F" w:rsidRPr="00F11966" w:rsidRDefault="00A04F3F" w:rsidP="00A04F3F">
      <w:pPr>
        <w:pStyle w:val="PL"/>
      </w:pPr>
      <w:r w:rsidRPr="00F11966">
        <w:t xml:space="preserve">      minimum: 1</w:t>
      </w:r>
    </w:p>
    <w:p w14:paraId="770F8B1D" w14:textId="77777777" w:rsidR="00A04F3F" w:rsidRPr="00F11966" w:rsidRDefault="00A04F3F" w:rsidP="00A04F3F">
      <w:pPr>
        <w:pStyle w:val="PL"/>
      </w:pPr>
      <w:r w:rsidRPr="00F11966">
        <w:rPr>
          <w:lang w:val="en-US"/>
        </w:rPr>
        <w:t xml:space="preserve">      nullable: true</w:t>
      </w:r>
    </w:p>
    <w:p w14:paraId="75153597" w14:textId="477EC4F6" w:rsidR="00453337" w:rsidRPr="00847967" w:rsidRDefault="00453337" w:rsidP="00453337">
      <w:pPr>
        <w:pStyle w:val="PL"/>
        <w:rPr>
          <w:lang w:val="en-US"/>
        </w:rPr>
      </w:pPr>
      <w:r>
        <w:rPr>
          <w:lang w:val="en-US"/>
        </w:rPr>
        <w:t xml:space="preserve">      description: </w:t>
      </w:r>
      <w:r w:rsidRPr="00F11966">
        <w:t xml:space="preserve">This data type is defined in the same way as the "ExtPacketDelBudget" data type, but with the OpenAPI </w:t>
      </w:r>
      <w:r w:rsidR="002163ED">
        <w:t>"nullable=</w:t>
      </w:r>
      <w:r w:rsidRPr="00F11966">
        <w:t xml:space="preserve"> true" property</w:t>
      </w:r>
      <w:r>
        <w:t>.</w:t>
      </w:r>
    </w:p>
    <w:p w14:paraId="2A58D5F1" w14:textId="77777777" w:rsidR="00E92CBF" w:rsidRPr="00F11966" w:rsidRDefault="00E92CBF" w:rsidP="00E92CBF">
      <w:pPr>
        <w:pStyle w:val="PL"/>
      </w:pPr>
    </w:p>
    <w:p w14:paraId="2D144283" w14:textId="77777777" w:rsidR="00E92CBF" w:rsidRPr="00F11966" w:rsidRDefault="00E92CBF" w:rsidP="00E92CBF">
      <w:pPr>
        <w:pStyle w:val="PL"/>
      </w:pPr>
      <w:r w:rsidRPr="00F11966">
        <w:t>#</w:t>
      </w:r>
    </w:p>
    <w:p w14:paraId="7D486BC2" w14:textId="77777777" w:rsidR="00E92CBF" w:rsidRPr="00F11966" w:rsidRDefault="00E92CBF" w:rsidP="00E92CBF">
      <w:pPr>
        <w:pStyle w:val="PL"/>
        <w:rPr>
          <w:lang w:val="en-US"/>
        </w:rPr>
      </w:pPr>
      <w:r w:rsidRPr="00F11966">
        <w:rPr>
          <w:lang w:val="en-US"/>
        </w:rPr>
        <w:t># ENUMERATED DATA TYPES</w:t>
      </w:r>
    </w:p>
    <w:p w14:paraId="5E5AFF50" w14:textId="77777777" w:rsidR="00E92CBF" w:rsidRPr="00F11966" w:rsidRDefault="00E92CBF" w:rsidP="00E92CBF">
      <w:pPr>
        <w:pStyle w:val="PL"/>
        <w:rPr>
          <w:lang w:val="en-US"/>
        </w:rPr>
      </w:pPr>
      <w:r w:rsidRPr="00F11966">
        <w:rPr>
          <w:lang w:val="en-US"/>
        </w:rPr>
        <w:t>#</w:t>
      </w:r>
    </w:p>
    <w:p w14:paraId="64019A6B" w14:textId="77777777" w:rsidR="00E92CBF" w:rsidRPr="00F11966" w:rsidRDefault="00E92CBF" w:rsidP="00E92CBF">
      <w:pPr>
        <w:pStyle w:val="PL"/>
        <w:rPr>
          <w:lang w:val="en-US"/>
        </w:rPr>
      </w:pPr>
    </w:p>
    <w:p w14:paraId="2C8DEC77" w14:textId="77777777" w:rsidR="00E92CBF" w:rsidRPr="00F11966" w:rsidRDefault="00E92CBF" w:rsidP="00E92CBF">
      <w:pPr>
        <w:pStyle w:val="PL"/>
      </w:pPr>
      <w:r w:rsidRPr="00F11966">
        <w:t xml:space="preserve">    PreemptionCapability:</w:t>
      </w:r>
    </w:p>
    <w:p w14:paraId="5BB552CB" w14:textId="77777777" w:rsidR="00E92CBF" w:rsidRPr="00F11966" w:rsidRDefault="00E92CBF" w:rsidP="00E92CBF">
      <w:pPr>
        <w:pStyle w:val="PL"/>
      </w:pPr>
      <w:r w:rsidRPr="00F11966">
        <w:t xml:space="preserve">      anyOf:</w:t>
      </w:r>
    </w:p>
    <w:p w14:paraId="56360D1D" w14:textId="77777777" w:rsidR="00E92CBF" w:rsidRPr="00F11966" w:rsidRDefault="00E92CBF" w:rsidP="00E92CBF">
      <w:pPr>
        <w:pStyle w:val="PL"/>
      </w:pPr>
      <w:r w:rsidRPr="00F11966">
        <w:t xml:space="preserve">        - type: string</w:t>
      </w:r>
    </w:p>
    <w:p w14:paraId="72A1E36E" w14:textId="77777777" w:rsidR="00E92CBF" w:rsidRPr="00F11966" w:rsidRDefault="00E92CBF" w:rsidP="00E92CBF">
      <w:pPr>
        <w:pStyle w:val="PL"/>
      </w:pPr>
      <w:r w:rsidRPr="00F11966">
        <w:t xml:space="preserve">          enum:</w:t>
      </w:r>
    </w:p>
    <w:p w14:paraId="479EE141" w14:textId="77777777" w:rsidR="00E92CBF" w:rsidRPr="00F11966" w:rsidRDefault="00E92CBF" w:rsidP="00E92CBF">
      <w:pPr>
        <w:pStyle w:val="PL"/>
      </w:pPr>
      <w:r w:rsidRPr="00F11966">
        <w:t xml:space="preserve">            - NOT_PREEMPT</w:t>
      </w:r>
    </w:p>
    <w:p w14:paraId="353462D7" w14:textId="77777777" w:rsidR="00E92CBF" w:rsidRPr="00F11966" w:rsidRDefault="00E92CBF" w:rsidP="00E92CBF">
      <w:pPr>
        <w:pStyle w:val="PL"/>
      </w:pPr>
      <w:r w:rsidRPr="00F11966">
        <w:t xml:space="preserve">            - MAY_PREEMPT</w:t>
      </w:r>
    </w:p>
    <w:p w14:paraId="35C09EFC" w14:textId="77777777" w:rsidR="00E92CBF" w:rsidRPr="00F11966" w:rsidRDefault="00E92CBF" w:rsidP="00E92CBF">
      <w:pPr>
        <w:pStyle w:val="PL"/>
        <w:rPr>
          <w:lang w:val="en-US"/>
        </w:rPr>
      </w:pPr>
      <w:r w:rsidRPr="00F11966">
        <w:rPr>
          <w:lang w:val="en-US"/>
        </w:rPr>
        <w:t xml:space="preserve">        - type: string</w:t>
      </w:r>
    </w:p>
    <w:p w14:paraId="5E3BB2D3" w14:textId="38584FA6" w:rsidR="00453337" w:rsidRPr="00847967" w:rsidRDefault="00453337" w:rsidP="00453337">
      <w:pPr>
        <w:pStyle w:val="PL"/>
        <w:rPr>
          <w:lang w:val="en-US"/>
        </w:rPr>
      </w:pPr>
      <w:r>
        <w:rPr>
          <w:lang w:val="en-US"/>
        </w:rPr>
        <w:t xml:space="preserve">      description: </w:t>
      </w:r>
      <w:r w:rsidRPr="00F11966">
        <w:t xml:space="preserve">The enumeration PreemptionCapability indicates the pre-emption capability of a request on other QoS flows. </w:t>
      </w:r>
      <w:r>
        <w:rPr>
          <w:rFonts w:cs="Arial"/>
          <w:szCs w:val="18"/>
        </w:rPr>
        <w:t xml:space="preserve">See clause 5.7.2.2 of 3GPP TS </w:t>
      </w:r>
      <w:r w:rsidRPr="00F11966">
        <w:rPr>
          <w:rFonts w:cs="Arial"/>
          <w:szCs w:val="18"/>
        </w:rPr>
        <w:t>23.501</w:t>
      </w:r>
      <w:r>
        <w:rPr>
          <w:rFonts w:cs="Arial"/>
          <w:szCs w:val="18"/>
        </w:rPr>
        <w:t xml:space="preserve">. </w:t>
      </w:r>
      <w:r w:rsidRPr="00F11966">
        <w:t xml:space="preserve">It shall comply with </w:t>
      </w:r>
      <w:r>
        <w:t xml:space="preserve">the provisions defined in table </w:t>
      </w:r>
      <w:r w:rsidRPr="00F11966">
        <w:t>5.5.3.1-1</w:t>
      </w:r>
      <w:r>
        <w:t>.</w:t>
      </w:r>
    </w:p>
    <w:p w14:paraId="399FEAF6" w14:textId="77777777" w:rsidR="00E92CBF" w:rsidRPr="00F11966" w:rsidRDefault="00E92CBF" w:rsidP="00E92CBF">
      <w:pPr>
        <w:pStyle w:val="PL"/>
      </w:pPr>
      <w:r w:rsidRPr="00F11966">
        <w:t xml:space="preserve">    PreemptionCapabilityRm:</w:t>
      </w:r>
    </w:p>
    <w:p w14:paraId="4705A8CC" w14:textId="77777777" w:rsidR="00E92CBF" w:rsidRPr="00F11966" w:rsidRDefault="00E92CBF" w:rsidP="00E92CBF">
      <w:pPr>
        <w:pStyle w:val="PL"/>
      </w:pPr>
      <w:r w:rsidRPr="00F11966">
        <w:t xml:space="preserve">      anyOf:</w:t>
      </w:r>
    </w:p>
    <w:p w14:paraId="3F297440" w14:textId="77777777" w:rsidR="00E92CBF" w:rsidRPr="00F11966" w:rsidRDefault="00E92CBF" w:rsidP="00E92CBF">
      <w:pPr>
        <w:pStyle w:val="PL"/>
        <w:rPr>
          <w:lang w:val="en-US"/>
        </w:rPr>
      </w:pPr>
      <w:r w:rsidRPr="00F11966">
        <w:t xml:space="preserve">        - </w:t>
      </w:r>
      <w:r w:rsidRPr="00F11966">
        <w:rPr>
          <w:lang w:val="en-US"/>
        </w:rPr>
        <w:t>$ref: '#/components/schemas/PreemptionCapability'</w:t>
      </w:r>
    </w:p>
    <w:p w14:paraId="345D826F" w14:textId="77777777" w:rsidR="00E92CBF" w:rsidRPr="00F11966" w:rsidRDefault="00E92CBF" w:rsidP="00E92CBF">
      <w:pPr>
        <w:pStyle w:val="PL"/>
      </w:pPr>
      <w:r w:rsidRPr="00F11966">
        <w:rPr>
          <w:lang w:val="en-US"/>
        </w:rPr>
        <w:t xml:space="preserve">        - $ref: '#/components/schemas/NullValue'</w:t>
      </w:r>
    </w:p>
    <w:p w14:paraId="712F2FA4" w14:textId="2EF454DE" w:rsidR="00453337" w:rsidRPr="00847967" w:rsidRDefault="00453337" w:rsidP="00453337">
      <w:pPr>
        <w:pStyle w:val="PL"/>
        <w:rPr>
          <w:lang w:val="en-US"/>
        </w:rPr>
      </w:pPr>
      <w:r>
        <w:rPr>
          <w:lang w:val="en-US"/>
        </w:rPr>
        <w:t xml:space="preserve">      description: </w:t>
      </w:r>
      <w:r w:rsidRPr="00F11966">
        <w:t xml:space="preserve">This enumeration is defined in the same way as the "PreemptionCapability" enumeration, but with the OpenAPI </w:t>
      </w:r>
      <w:r w:rsidR="002163ED">
        <w:t>"nullable=</w:t>
      </w:r>
      <w:r w:rsidRPr="00F11966">
        <w:t xml:space="preserve"> true" property.</w:t>
      </w:r>
    </w:p>
    <w:p w14:paraId="0261A53C" w14:textId="77777777" w:rsidR="00E92CBF" w:rsidRPr="00F11966" w:rsidRDefault="00E92CBF" w:rsidP="00E92CBF">
      <w:pPr>
        <w:pStyle w:val="PL"/>
      </w:pPr>
      <w:r w:rsidRPr="00F11966">
        <w:t xml:space="preserve">    PreemptionVulnerability:</w:t>
      </w:r>
    </w:p>
    <w:p w14:paraId="770C9827" w14:textId="77777777" w:rsidR="00E92CBF" w:rsidRPr="00F11966" w:rsidRDefault="00E92CBF" w:rsidP="00E92CBF">
      <w:pPr>
        <w:pStyle w:val="PL"/>
      </w:pPr>
      <w:r w:rsidRPr="00F11966">
        <w:t xml:space="preserve">      anyOf:</w:t>
      </w:r>
    </w:p>
    <w:p w14:paraId="39361A90" w14:textId="77777777" w:rsidR="00E92CBF" w:rsidRPr="00F11966" w:rsidRDefault="00E92CBF" w:rsidP="00E92CBF">
      <w:pPr>
        <w:pStyle w:val="PL"/>
      </w:pPr>
      <w:r w:rsidRPr="00F11966">
        <w:t xml:space="preserve">        - type: string</w:t>
      </w:r>
    </w:p>
    <w:p w14:paraId="6BA5E399" w14:textId="77777777" w:rsidR="00E92CBF" w:rsidRPr="00F11966" w:rsidRDefault="00E92CBF" w:rsidP="00E92CBF">
      <w:pPr>
        <w:pStyle w:val="PL"/>
      </w:pPr>
      <w:r w:rsidRPr="00F11966">
        <w:t xml:space="preserve">          enum:</w:t>
      </w:r>
    </w:p>
    <w:p w14:paraId="561943E4" w14:textId="77777777" w:rsidR="00E92CBF" w:rsidRPr="00F11966" w:rsidRDefault="00E92CBF" w:rsidP="00E92CBF">
      <w:pPr>
        <w:pStyle w:val="PL"/>
      </w:pPr>
      <w:r w:rsidRPr="00F11966">
        <w:t xml:space="preserve">            - NOT_PREEMPTABLE</w:t>
      </w:r>
    </w:p>
    <w:p w14:paraId="224E5D78" w14:textId="77777777" w:rsidR="00E92CBF" w:rsidRPr="00F11966" w:rsidRDefault="00E92CBF" w:rsidP="00E92CBF">
      <w:pPr>
        <w:pStyle w:val="PL"/>
      </w:pPr>
      <w:r w:rsidRPr="00F11966">
        <w:t xml:space="preserve">            - PREEMPTABLE</w:t>
      </w:r>
    </w:p>
    <w:p w14:paraId="33647DB1" w14:textId="77777777" w:rsidR="00E92CBF" w:rsidRPr="00F11966" w:rsidRDefault="00E92CBF" w:rsidP="00E92CBF">
      <w:pPr>
        <w:pStyle w:val="PL"/>
        <w:rPr>
          <w:lang w:val="en-US"/>
        </w:rPr>
      </w:pPr>
      <w:r w:rsidRPr="00F11966">
        <w:rPr>
          <w:lang w:val="en-US"/>
        </w:rPr>
        <w:t xml:space="preserve">        - type: string</w:t>
      </w:r>
    </w:p>
    <w:p w14:paraId="722ADC4A" w14:textId="6E68A003" w:rsidR="00453337" w:rsidRPr="00847967" w:rsidRDefault="00453337" w:rsidP="00453337">
      <w:pPr>
        <w:pStyle w:val="PL"/>
        <w:rPr>
          <w:lang w:val="en-US"/>
        </w:rPr>
      </w:pPr>
      <w:r>
        <w:rPr>
          <w:lang w:val="en-US"/>
        </w:rPr>
        <w:t xml:space="preserve">      description: </w:t>
      </w:r>
      <w:r w:rsidRPr="00F11966">
        <w:t xml:space="preserve">The enumeration PreemptionVulnerability indicates the pre-emption vulnerability of the QoS flow to pre-emption from other QoS flows. </w:t>
      </w:r>
      <w:r w:rsidRPr="00F11966">
        <w:rPr>
          <w:rFonts w:cs="Arial"/>
          <w:szCs w:val="18"/>
        </w:rPr>
        <w:t>See clause</w:t>
      </w:r>
      <w:r>
        <w:rPr>
          <w:rFonts w:cs="Arial"/>
          <w:szCs w:val="18"/>
        </w:rPr>
        <w:t xml:space="preserve"> </w:t>
      </w:r>
      <w:r w:rsidRPr="00F11966">
        <w:rPr>
          <w:rFonts w:cs="Arial"/>
          <w:szCs w:val="18"/>
        </w:rPr>
        <w:t>5.7.2.2 of 3GPP</w:t>
      </w:r>
      <w:r>
        <w:rPr>
          <w:rFonts w:cs="Arial"/>
          <w:szCs w:val="18"/>
        </w:rPr>
        <w:t xml:space="preserve"> </w:t>
      </w:r>
      <w:r w:rsidRPr="00F11966">
        <w:rPr>
          <w:rFonts w:cs="Arial"/>
          <w:szCs w:val="18"/>
        </w:rPr>
        <w:t>TS</w:t>
      </w:r>
      <w:r>
        <w:rPr>
          <w:rFonts w:cs="Arial"/>
          <w:szCs w:val="18"/>
        </w:rPr>
        <w:t xml:space="preserve"> </w:t>
      </w:r>
      <w:r w:rsidRPr="00F11966">
        <w:rPr>
          <w:rFonts w:cs="Arial"/>
          <w:szCs w:val="18"/>
        </w:rPr>
        <w:t xml:space="preserve">23.501. </w:t>
      </w:r>
      <w:r w:rsidRPr="00F11966">
        <w:t>It shall comply with the provisions defined in table</w:t>
      </w:r>
      <w:r>
        <w:t xml:space="preserve"> </w:t>
      </w:r>
      <w:r w:rsidRPr="00F11966">
        <w:t>5.5.3.2-1</w:t>
      </w:r>
    </w:p>
    <w:p w14:paraId="3136B283" w14:textId="77777777" w:rsidR="00E92CBF" w:rsidRPr="00F11966" w:rsidRDefault="00E92CBF" w:rsidP="00E92CBF">
      <w:pPr>
        <w:pStyle w:val="PL"/>
      </w:pPr>
      <w:r w:rsidRPr="00F11966">
        <w:t xml:space="preserve">    PreemptionVulnerabilityRm:</w:t>
      </w:r>
    </w:p>
    <w:p w14:paraId="1A6B22CF" w14:textId="77777777" w:rsidR="00E92CBF" w:rsidRPr="00F11966" w:rsidRDefault="00E92CBF" w:rsidP="00E92CBF">
      <w:pPr>
        <w:pStyle w:val="PL"/>
      </w:pPr>
      <w:r w:rsidRPr="00F11966">
        <w:t xml:space="preserve">      anyOf:</w:t>
      </w:r>
    </w:p>
    <w:p w14:paraId="1B232329" w14:textId="77777777" w:rsidR="00E92CBF" w:rsidRPr="00F11966" w:rsidRDefault="00E92CBF" w:rsidP="00E92CBF">
      <w:pPr>
        <w:pStyle w:val="PL"/>
        <w:rPr>
          <w:lang w:val="en-US"/>
        </w:rPr>
      </w:pPr>
      <w:r w:rsidRPr="00F11966">
        <w:t xml:space="preserve">        - </w:t>
      </w:r>
      <w:r w:rsidRPr="00F11966">
        <w:rPr>
          <w:lang w:val="en-US"/>
        </w:rPr>
        <w:t>$ref: '#/components/schemas/PreemptionVulnerability'</w:t>
      </w:r>
    </w:p>
    <w:p w14:paraId="2E08AC12" w14:textId="77777777" w:rsidR="00E92CBF" w:rsidRPr="00F11966" w:rsidRDefault="00E92CBF" w:rsidP="00E92CBF">
      <w:pPr>
        <w:pStyle w:val="PL"/>
      </w:pPr>
      <w:r w:rsidRPr="00F11966">
        <w:rPr>
          <w:lang w:val="en-US"/>
        </w:rPr>
        <w:t xml:space="preserve">        - $ref: '#/components/schemas/NullValue'</w:t>
      </w:r>
    </w:p>
    <w:p w14:paraId="70FA03FF" w14:textId="3ECF8B5A" w:rsidR="00453337" w:rsidRPr="00847967" w:rsidRDefault="00453337" w:rsidP="00453337">
      <w:pPr>
        <w:pStyle w:val="PL"/>
        <w:rPr>
          <w:lang w:val="en-US"/>
        </w:rPr>
      </w:pPr>
      <w:r>
        <w:rPr>
          <w:lang w:val="en-US"/>
        </w:rPr>
        <w:t xml:space="preserve">      description: </w:t>
      </w:r>
      <w:r w:rsidRPr="00F11966">
        <w:t xml:space="preserve">This enumeration is defined in the same way as the "PreemptionVulnerability" enumeration, but with the OpenAPI </w:t>
      </w:r>
      <w:r w:rsidR="002163ED">
        <w:t>"nullable=</w:t>
      </w:r>
      <w:r w:rsidRPr="00F11966">
        <w:t xml:space="preserve"> true" property.</w:t>
      </w:r>
    </w:p>
    <w:p w14:paraId="1DBDEFA7" w14:textId="77777777" w:rsidR="00E92CBF" w:rsidRPr="00F11966" w:rsidRDefault="00E92CBF" w:rsidP="00E92CBF">
      <w:pPr>
        <w:pStyle w:val="PL"/>
        <w:rPr>
          <w:lang w:val="en-US"/>
        </w:rPr>
      </w:pPr>
      <w:r w:rsidRPr="00F11966">
        <w:rPr>
          <w:lang w:val="en-US"/>
        </w:rPr>
        <w:t xml:space="preserve">    ReflectiveQoSAttribute:</w:t>
      </w:r>
    </w:p>
    <w:p w14:paraId="1A9FAD97" w14:textId="77777777" w:rsidR="00E92CBF" w:rsidRPr="00F11966" w:rsidRDefault="00E92CBF" w:rsidP="00E92CBF">
      <w:pPr>
        <w:pStyle w:val="PL"/>
        <w:rPr>
          <w:lang w:val="en-US"/>
        </w:rPr>
      </w:pPr>
      <w:r w:rsidRPr="00F11966">
        <w:rPr>
          <w:lang w:val="en-US"/>
        </w:rPr>
        <w:t xml:space="preserve">      anyOf:</w:t>
      </w:r>
    </w:p>
    <w:p w14:paraId="7AD33E1D" w14:textId="77777777" w:rsidR="00E92CBF" w:rsidRPr="00F11966" w:rsidRDefault="00E92CBF" w:rsidP="00E92CBF">
      <w:pPr>
        <w:pStyle w:val="PL"/>
        <w:rPr>
          <w:lang w:val="en-US"/>
        </w:rPr>
      </w:pPr>
      <w:r w:rsidRPr="00F11966">
        <w:rPr>
          <w:lang w:val="en-US"/>
        </w:rPr>
        <w:t xml:space="preserve">        - type: string</w:t>
      </w:r>
    </w:p>
    <w:p w14:paraId="1502CA96" w14:textId="77777777" w:rsidR="00E92CBF" w:rsidRPr="00F11966" w:rsidRDefault="00E92CBF" w:rsidP="00E92CBF">
      <w:pPr>
        <w:pStyle w:val="PL"/>
        <w:rPr>
          <w:lang w:val="en-US"/>
        </w:rPr>
      </w:pPr>
      <w:r w:rsidRPr="00F11966">
        <w:rPr>
          <w:lang w:val="en-US"/>
        </w:rPr>
        <w:t xml:space="preserve">          enum:</w:t>
      </w:r>
    </w:p>
    <w:p w14:paraId="27228D46" w14:textId="77777777" w:rsidR="00E92CBF" w:rsidRPr="00F11966" w:rsidRDefault="00E92CBF" w:rsidP="00E92CBF">
      <w:pPr>
        <w:pStyle w:val="PL"/>
        <w:rPr>
          <w:lang w:val="en-US"/>
        </w:rPr>
      </w:pPr>
      <w:r w:rsidRPr="00F11966">
        <w:rPr>
          <w:lang w:val="en-US"/>
        </w:rPr>
        <w:t xml:space="preserve">            - RQOS</w:t>
      </w:r>
    </w:p>
    <w:p w14:paraId="7392736B" w14:textId="77777777" w:rsidR="00E92CBF" w:rsidRPr="00F11966" w:rsidRDefault="00E92CBF" w:rsidP="00E92CBF">
      <w:pPr>
        <w:pStyle w:val="PL"/>
        <w:rPr>
          <w:lang w:val="en-US"/>
        </w:rPr>
      </w:pPr>
      <w:r w:rsidRPr="00F11966">
        <w:rPr>
          <w:lang w:val="en-US"/>
        </w:rPr>
        <w:t xml:space="preserve">            - NO_RQOS</w:t>
      </w:r>
    </w:p>
    <w:p w14:paraId="5462CA87" w14:textId="77777777" w:rsidR="00E92CBF" w:rsidRPr="00F11966" w:rsidRDefault="00E92CBF" w:rsidP="00E92CBF">
      <w:pPr>
        <w:pStyle w:val="PL"/>
        <w:rPr>
          <w:lang w:val="en-US"/>
        </w:rPr>
      </w:pPr>
      <w:r w:rsidRPr="00F11966">
        <w:rPr>
          <w:lang w:val="en-US"/>
        </w:rPr>
        <w:t xml:space="preserve">        - type: string</w:t>
      </w:r>
    </w:p>
    <w:p w14:paraId="1B6ECCF1" w14:textId="3B21C3B4" w:rsidR="00453337" w:rsidRPr="00847967" w:rsidRDefault="00453337" w:rsidP="00453337">
      <w:pPr>
        <w:pStyle w:val="PL"/>
        <w:rPr>
          <w:lang w:val="en-US"/>
        </w:rPr>
      </w:pPr>
      <w:r>
        <w:rPr>
          <w:lang w:val="en-US"/>
        </w:rPr>
        <w:t xml:space="preserve">      description: </w:t>
      </w:r>
      <w:r w:rsidRPr="00F11966">
        <w:t>The enumeration ReflectiveQosAttribute indicates whether certain traffic of the QoS flow may be subject to Reflective QoS (see clause</w:t>
      </w:r>
      <w:r>
        <w:t xml:space="preserve"> </w:t>
      </w:r>
      <w:r w:rsidRPr="00F11966">
        <w:t>5.7.2.3 of 3GPP</w:t>
      </w:r>
      <w:r>
        <w:t xml:space="preserve"> </w:t>
      </w:r>
      <w:r w:rsidRPr="00F11966">
        <w:t>TS</w:t>
      </w:r>
      <w:r>
        <w:t xml:space="preserve"> </w:t>
      </w:r>
      <w:r w:rsidRPr="00F11966">
        <w:t>23.501). It shall comply with the provisions defined in table 5.5.3.3-1</w:t>
      </w:r>
      <w:r>
        <w:t>.</w:t>
      </w:r>
    </w:p>
    <w:p w14:paraId="6D008438" w14:textId="77777777" w:rsidR="00E92CBF" w:rsidRPr="00F11966" w:rsidRDefault="00E92CBF" w:rsidP="00E92CBF">
      <w:pPr>
        <w:pStyle w:val="PL"/>
        <w:rPr>
          <w:lang w:val="en-US"/>
        </w:rPr>
      </w:pPr>
      <w:r w:rsidRPr="00F11966">
        <w:rPr>
          <w:lang w:val="en-US"/>
        </w:rPr>
        <w:t xml:space="preserve">    ReflectiveQoSAttributeRm:</w:t>
      </w:r>
    </w:p>
    <w:p w14:paraId="47DD36C1" w14:textId="77777777" w:rsidR="00E92CBF" w:rsidRPr="00F11966" w:rsidRDefault="00E92CBF" w:rsidP="00E92CBF">
      <w:pPr>
        <w:pStyle w:val="PL"/>
        <w:rPr>
          <w:lang w:val="en-US"/>
        </w:rPr>
      </w:pPr>
      <w:r w:rsidRPr="00F11966">
        <w:rPr>
          <w:lang w:val="en-US"/>
        </w:rPr>
        <w:t xml:space="preserve">      anyOf:</w:t>
      </w:r>
    </w:p>
    <w:p w14:paraId="0C8A5EDC" w14:textId="77777777" w:rsidR="00E92CBF" w:rsidRPr="00F11966" w:rsidRDefault="00E92CBF" w:rsidP="00E92CBF">
      <w:pPr>
        <w:pStyle w:val="PL"/>
        <w:rPr>
          <w:lang w:val="en-US"/>
        </w:rPr>
      </w:pPr>
      <w:r w:rsidRPr="00F11966">
        <w:t xml:space="preserve">        - </w:t>
      </w:r>
      <w:r w:rsidRPr="00F11966">
        <w:rPr>
          <w:lang w:val="en-US"/>
        </w:rPr>
        <w:t>$ref: '#/components/schemas/ReflectiveQoSAttribute'</w:t>
      </w:r>
    </w:p>
    <w:p w14:paraId="3365E21C" w14:textId="77777777" w:rsidR="00E92CBF" w:rsidRPr="00F11966" w:rsidRDefault="00E92CBF" w:rsidP="00E92CBF">
      <w:pPr>
        <w:pStyle w:val="PL"/>
      </w:pPr>
      <w:r w:rsidRPr="00F11966">
        <w:rPr>
          <w:lang w:val="en-US"/>
        </w:rPr>
        <w:t xml:space="preserve">        - $ref: '#/components/schemas/NullValue'</w:t>
      </w:r>
    </w:p>
    <w:p w14:paraId="4891B2E0" w14:textId="195D9939" w:rsidR="00453337" w:rsidRPr="00847967" w:rsidRDefault="00453337" w:rsidP="00453337">
      <w:pPr>
        <w:pStyle w:val="PL"/>
        <w:rPr>
          <w:lang w:val="en-US"/>
        </w:rPr>
      </w:pPr>
      <w:r>
        <w:rPr>
          <w:lang w:val="en-US"/>
        </w:rPr>
        <w:t xml:space="preserve">      description: </w:t>
      </w:r>
      <w:r w:rsidRPr="00F11966">
        <w:t xml:space="preserve">This enumeration is defined in the same way as the "ReflectiveQosAttribute" enumeration, but with the OpenAPI </w:t>
      </w:r>
      <w:r w:rsidR="002163ED">
        <w:t>"nullable=</w:t>
      </w:r>
      <w:r w:rsidRPr="00F11966">
        <w:t xml:space="preserve"> true" property.</w:t>
      </w:r>
    </w:p>
    <w:p w14:paraId="66A00AE3" w14:textId="77777777" w:rsidR="00E92CBF" w:rsidRPr="00F11966" w:rsidRDefault="00E92CBF" w:rsidP="00E92CBF">
      <w:pPr>
        <w:pStyle w:val="PL"/>
      </w:pPr>
      <w:r w:rsidRPr="00F11966">
        <w:t xml:space="preserve">    NotificationControl:</w:t>
      </w:r>
    </w:p>
    <w:p w14:paraId="24CE8194" w14:textId="77777777" w:rsidR="00E92CBF" w:rsidRPr="00F11966" w:rsidRDefault="00E92CBF" w:rsidP="00E92CBF">
      <w:pPr>
        <w:pStyle w:val="PL"/>
      </w:pPr>
      <w:r w:rsidRPr="00F11966">
        <w:t xml:space="preserve">      anyOf:</w:t>
      </w:r>
    </w:p>
    <w:p w14:paraId="214DDFD0" w14:textId="77777777" w:rsidR="00E92CBF" w:rsidRPr="00F11966" w:rsidRDefault="00E92CBF" w:rsidP="00E92CBF">
      <w:pPr>
        <w:pStyle w:val="PL"/>
      </w:pPr>
      <w:r w:rsidRPr="00F11966">
        <w:t xml:space="preserve">        - type: string</w:t>
      </w:r>
    </w:p>
    <w:p w14:paraId="438FE842" w14:textId="77777777" w:rsidR="00E92CBF" w:rsidRPr="00F11966" w:rsidRDefault="00E92CBF" w:rsidP="00E92CBF">
      <w:pPr>
        <w:pStyle w:val="PL"/>
      </w:pPr>
      <w:r w:rsidRPr="00F11966">
        <w:t xml:space="preserve">          enum:</w:t>
      </w:r>
    </w:p>
    <w:p w14:paraId="02CE0093" w14:textId="77777777" w:rsidR="00E92CBF" w:rsidRPr="00F11966" w:rsidRDefault="00E92CBF" w:rsidP="00E92CBF">
      <w:pPr>
        <w:pStyle w:val="PL"/>
      </w:pPr>
      <w:r w:rsidRPr="00F11966">
        <w:t xml:space="preserve">            - REQUESTED</w:t>
      </w:r>
    </w:p>
    <w:p w14:paraId="33F8BDA7" w14:textId="77777777" w:rsidR="00E92CBF" w:rsidRPr="00F11966" w:rsidRDefault="00E92CBF" w:rsidP="00E92CBF">
      <w:pPr>
        <w:pStyle w:val="PL"/>
      </w:pPr>
      <w:r w:rsidRPr="00F11966">
        <w:t xml:space="preserve">            - NOT_REQUESTED</w:t>
      </w:r>
    </w:p>
    <w:p w14:paraId="689076A0" w14:textId="77777777" w:rsidR="00E92CBF" w:rsidRPr="00F11966" w:rsidRDefault="00E92CBF" w:rsidP="00E92CBF">
      <w:pPr>
        <w:pStyle w:val="PL"/>
        <w:rPr>
          <w:lang w:val="en-US"/>
        </w:rPr>
      </w:pPr>
      <w:r w:rsidRPr="00F11966">
        <w:rPr>
          <w:lang w:val="en-US"/>
        </w:rPr>
        <w:t xml:space="preserve">        - type: string</w:t>
      </w:r>
    </w:p>
    <w:p w14:paraId="36805DB7" w14:textId="36CBE877" w:rsidR="00453337" w:rsidRPr="00847967" w:rsidRDefault="00453337" w:rsidP="00453337">
      <w:pPr>
        <w:pStyle w:val="PL"/>
        <w:rPr>
          <w:lang w:val="en-US"/>
        </w:rPr>
      </w:pPr>
      <w:r>
        <w:rPr>
          <w:lang w:val="en-US"/>
        </w:rPr>
        <w:t xml:space="preserve">      description: </w:t>
      </w:r>
      <w:r w:rsidRPr="00F11966">
        <w:t xml:space="preserve">The enumeration NotificationControl indicates whether notifications are requested from the RAN </w:t>
      </w:r>
      <w:r w:rsidRPr="00F11966">
        <w:rPr>
          <w:lang w:eastAsia="zh-CN"/>
        </w:rPr>
        <w:t>when</w:t>
      </w:r>
      <w:r w:rsidRPr="00F11966">
        <w:t xml:space="preserve"> the </w:t>
      </w:r>
      <w:r w:rsidRPr="00F11966">
        <w:rPr>
          <w:rFonts w:hint="eastAsia"/>
          <w:lang w:eastAsia="zh-CN"/>
        </w:rPr>
        <w:t>GFBR</w:t>
      </w:r>
      <w:r w:rsidRPr="00F11966">
        <w:t xml:space="preserve"> can no longer (or again) be fulfilled for a QoS Flow during the lifetime of the QoS Flow (see clause</w:t>
      </w:r>
      <w:r>
        <w:t xml:space="preserve"> 5.7.2.4 of 3GPP </w:t>
      </w:r>
      <w:r w:rsidRPr="00F11966">
        <w:t>TS</w:t>
      </w:r>
      <w:r>
        <w:t xml:space="preserve"> </w:t>
      </w:r>
      <w:r w:rsidRPr="00F11966">
        <w:t>23.501). It shall comply with the provisions defined in table</w:t>
      </w:r>
      <w:r>
        <w:t xml:space="preserve"> </w:t>
      </w:r>
      <w:r w:rsidRPr="00F11966">
        <w:t>5.5.3.5-1</w:t>
      </w:r>
      <w:r>
        <w:t>.</w:t>
      </w:r>
    </w:p>
    <w:p w14:paraId="0923C97F" w14:textId="77777777" w:rsidR="00E92CBF" w:rsidRPr="00F11966" w:rsidRDefault="00E92CBF" w:rsidP="00E92CBF">
      <w:pPr>
        <w:pStyle w:val="PL"/>
      </w:pPr>
      <w:r w:rsidRPr="00F11966">
        <w:t xml:space="preserve">    NotificationControlRm:</w:t>
      </w:r>
    </w:p>
    <w:p w14:paraId="3CF5B9CB" w14:textId="77777777" w:rsidR="00E92CBF" w:rsidRPr="00F11966" w:rsidRDefault="00E92CBF" w:rsidP="00E92CBF">
      <w:pPr>
        <w:pStyle w:val="PL"/>
      </w:pPr>
      <w:r w:rsidRPr="00F11966">
        <w:t xml:space="preserve">      anyOf:</w:t>
      </w:r>
    </w:p>
    <w:p w14:paraId="39E5847A" w14:textId="77777777" w:rsidR="00E92CBF" w:rsidRPr="00F11966" w:rsidRDefault="00E92CBF" w:rsidP="00E92CBF">
      <w:pPr>
        <w:pStyle w:val="PL"/>
        <w:rPr>
          <w:lang w:val="en-US"/>
        </w:rPr>
      </w:pPr>
      <w:r w:rsidRPr="00F11966">
        <w:t xml:space="preserve">        - </w:t>
      </w:r>
      <w:r w:rsidRPr="00F11966">
        <w:rPr>
          <w:lang w:val="en-US"/>
        </w:rPr>
        <w:t>$ref: '#/components/schemas/NotificationControl'</w:t>
      </w:r>
    </w:p>
    <w:p w14:paraId="35180D18" w14:textId="77777777" w:rsidR="00E92CBF" w:rsidRPr="00F11966" w:rsidRDefault="00E92CBF" w:rsidP="00E92CBF">
      <w:pPr>
        <w:pStyle w:val="PL"/>
      </w:pPr>
      <w:r w:rsidRPr="00F11966">
        <w:rPr>
          <w:lang w:val="en-US"/>
        </w:rPr>
        <w:t xml:space="preserve">        - $ref: '#/components/schemas/NullValue'</w:t>
      </w:r>
    </w:p>
    <w:p w14:paraId="64A1F931" w14:textId="47A1DF04" w:rsidR="00453337" w:rsidRPr="00847967" w:rsidRDefault="00453337" w:rsidP="00453337">
      <w:pPr>
        <w:pStyle w:val="PL"/>
        <w:rPr>
          <w:lang w:val="en-US"/>
        </w:rPr>
      </w:pPr>
      <w:r>
        <w:rPr>
          <w:lang w:val="en-US"/>
        </w:rPr>
        <w:t xml:space="preserve">      description: </w:t>
      </w:r>
      <w:r w:rsidRPr="00F11966">
        <w:t xml:space="preserve">This enumeration is defined in the same way as the "NotificationControl" enumeration, but with the OpenAPI </w:t>
      </w:r>
      <w:r w:rsidR="002163ED">
        <w:t>"nullable=</w:t>
      </w:r>
      <w:r w:rsidRPr="00F11966">
        <w:t xml:space="preserve"> true" property.</w:t>
      </w:r>
    </w:p>
    <w:p w14:paraId="76BB2436" w14:textId="77777777" w:rsidR="00E92CBF" w:rsidRPr="00F11966" w:rsidRDefault="00E92CBF" w:rsidP="00E92CBF">
      <w:pPr>
        <w:pStyle w:val="PL"/>
      </w:pPr>
      <w:r w:rsidRPr="00F11966">
        <w:t xml:space="preserve">    QosResourceType:</w:t>
      </w:r>
    </w:p>
    <w:p w14:paraId="04692B4D" w14:textId="77777777" w:rsidR="00E92CBF" w:rsidRPr="00F11966" w:rsidRDefault="00E92CBF" w:rsidP="00E92CBF">
      <w:pPr>
        <w:pStyle w:val="PL"/>
      </w:pPr>
      <w:r w:rsidRPr="00F11966">
        <w:t xml:space="preserve">      anyOf:</w:t>
      </w:r>
    </w:p>
    <w:p w14:paraId="51AEC9DE" w14:textId="77777777" w:rsidR="00E92CBF" w:rsidRPr="00F11966" w:rsidRDefault="00E92CBF" w:rsidP="00E92CBF">
      <w:pPr>
        <w:pStyle w:val="PL"/>
      </w:pPr>
      <w:r w:rsidRPr="00F11966">
        <w:t xml:space="preserve">        - type: string</w:t>
      </w:r>
    </w:p>
    <w:p w14:paraId="39831986" w14:textId="77777777" w:rsidR="00E92CBF" w:rsidRPr="00F11966" w:rsidRDefault="00E92CBF" w:rsidP="00E92CBF">
      <w:pPr>
        <w:pStyle w:val="PL"/>
      </w:pPr>
      <w:r w:rsidRPr="00F11966">
        <w:t xml:space="preserve">          enum:</w:t>
      </w:r>
    </w:p>
    <w:p w14:paraId="7576F548" w14:textId="77777777" w:rsidR="00E92CBF" w:rsidRPr="00F11966" w:rsidRDefault="00E92CBF" w:rsidP="00E92CBF">
      <w:pPr>
        <w:pStyle w:val="PL"/>
      </w:pPr>
      <w:r w:rsidRPr="00F11966">
        <w:t xml:space="preserve">            - NON_GBR</w:t>
      </w:r>
    </w:p>
    <w:p w14:paraId="6FACAF8F" w14:textId="77777777" w:rsidR="00E92CBF" w:rsidRPr="00F11966" w:rsidRDefault="00E92CBF" w:rsidP="00E92CBF">
      <w:pPr>
        <w:pStyle w:val="PL"/>
      </w:pPr>
      <w:r w:rsidRPr="00F11966">
        <w:t xml:space="preserve">            - NON_CRITICAL_GBR</w:t>
      </w:r>
    </w:p>
    <w:p w14:paraId="4ED7EA13" w14:textId="77777777" w:rsidR="00E92CBF" w:rsidRPr="00F11966" w:rsidRDefault="00E92CBF" w:rsidP="00E92CBF">
      <w:pPr>
        <w:pStyle w:val="PL"/>
      </w:pPr>
      <w:r w:rsidRPr="00F11966">
        <w:t xml:space="preserve">            - CRITICAL_GBR</w:t>
      </w:r>
    </w:p>
    <w:p w14:paraId="4C3BAEBF" w14:textId="77777777" w:rsidR="00E92CBF" w:rsidRPr="00F11966" w:rsidRDefault="00E92CBF" w:rsidP="00E92CBF">
      <w:pPr>
        <w:pStyle w:val="PL"/>
        <w:rPr>
          <w:lang w:val="en-US"/>
        </w:rPr>
      </w:pPr>
      <w:r w:rsidRPr="00F11966">
        <w:rPr>
          <w:lang w:val="en-US"/>
        </w:rPr>
        <w:t xml:space="preserve">        - type: string</w:t>
      </w:r>
    </w:p>
    <w:p w14:paraId="54F8773E" w14:textId="27F588BA" w:rsidR="00453337" w:rsidRPr="00847967" w:rsidRDefault="00453337" w:rsidP="00453337">
      <w:pPr>
        <w:pStyle w:val="PL"/>
        <w:rPr>
          <w:lang w:val="en-US"/>
        </w:rPr>
      </w:pPr>
      <w:r>
        <w:rPr>
          <w:lang w:val="en-US"/>
        </w:rPr>
        <w:lastRenderedPageBreak/>
        <w:t xml:space="preserve">      description: </w:t>
      </w:r>
      <w:r w:rsidRPr="00F11966">
        <w:t>The enumeration QosResourceType indicates whether a QoS Flow is non-GBR, delay critical GBR, or non-delay critical GBR (see clauses</w:t>
      </w:r>
      <w:r>
        <w:t xml:space="preserve"> </w:t>
      </w:r>
      <w:r w:rsidRPr="00F11966">
        <w:t>5.7.3.4 and 5.7.3.5 of 3GPP</w:t>
      </w:r>
      <w:r>
        <w:t xml:space="preserve"> </w:t>
      </w:r>
      <w:r w:rsidRPr="00F11966">
        <w:t>TS</w:t>
      </w:r>
      <w:r>
        <w:t xml:space="preserve"> </w:t>
      </w:r>
      <w:r w:rsidRPr="00F11966">
        <w:t>23.501). It shall comply with the provisions defined in table 5.5.3.6-1.</w:t>
      </w:r>
    </w:p>
    <w:p w14:paraId="28ABB90B" w14:textId="77777777" w:rsidR="00E92CBF" w:rsidRPr="00F11966" w:rsidRDefault="00E92CBF" w:rsidP="00E92CBF">
      <w:pPr>
        <w:pStyle w:val="PL"/>
      </w:pPr>
      <w:r w:rsidRPr="00F11966">
        <w:t xml:space="preserve">    QosResourceTypeRm:</w:t>
      </w:r>
    </w:p>
    <w:p w14:paraId="5EE6A4CD" w14:textId="77777777" w:rsidR="00E92CBF" w:rsidRPr="00F11966" w:rsidRDefault="00E92CBF" w:rsidP="00E92CBF">
      <w:pPr>
        <w:pStyle w:val="PL"/>
      </w:pPr>
      <w:r w:rsidRPr="00F11966">
        <w:t xml:space="preserve">      anyOf:</w:t>
      </w:r>
    </w:p>
    <w:p w14:paraId="514D2317" w14:textId="77777777" w:rsidR="00E92CBF" w:rsidRPr="00F11966" w:rsidRDefault="00E92CBF" w:rsidP="00E92CBF">
      <w:pPr>
        <w:pStyle w:val="PL"/>
        <w:rPr>
          <w:lang w:val="en-US"/>
        </w:rPr>
      </w:pPr>
      <w:r w:rsidRPr="00F11966">
        <w:t xml:space="preserve">        - </w:t>
      </w:r>
      <w:r w:rsidRPr="00F11966">
        <w:rPr>
          <w:lang w:val="en-US"/>
        </w:rPr>
        <w:t>$ref: '#/components/schemas/QosResourceType'</w:t>
      </w:r>
    </w:p>
    <w:p w14:paraId="1748024C" w14:textId="77777777" w:rsidR="00E92CBF" w:rsidRPr="00F11966" w:rsidRDefault="00E92CBF" w:rsidP="00E92CBF">
      <w:pPr>
        <w:pStyle w:val="PL"/>
      </w:pPr>
      <w:r w:rsidRPr="00F11966">
        <w:rPr>
          <w:lang w:val="en-US"/>
        </w:rPr>
        <w:t xml:space="preserve">        - $ref: '#/components/schemas/NullValue'</w:t>
      </w:r>
    </w:p>
    <w:p w14:paraId="2C42FAE3" w14:textId="118B0D1B" w:rsidR="00453337" w:rsidRPr="00847967" w:rsidRDefault="00453337" w:rsidP="00453337">
      <w:pPr>
        <w:pStyle w:val="PL"/>
        <w:rPr>
          <w:lang w:val="en-US"/>
        </w:rPr>
      </w:pPr>
      <w:r>
        <w:rPr>
          <w:lang w:val="en-US"/>
        </w:rPr>
        <w:t xml:space="preserve">      description: </w:t>
      </w:r>
      <w:r w:rsidRPr="00F11966">
        <w:t xml:space="preserve">This enumeration is defined in the same way as the "QosResourceType" enumeration, but with the OpenAPI </w:t>
      </w:r>
      <w:r w:rsidR="002163ED">
        <w:t>"nullable=</w:t>
      </w:r>
      <w:r w:rsidRPr="00F11966">
        <w:t xml:space="preserve"> true" property</w:t>
      </w:r>
      <w:r>
        <w:t>.</w:t>
      </w:r>
    </w:p>
    <w:p w14:paraId="408CE863" w14:textId="77777777" w:rsidR="00E92CBF" w:rsidRPr="00F11966" w:rsidRDefault="00E92CBF" w:rsidP="00E92CBF">
      <w:pPr>
        <w:pStyle w:val="PL"/>
      </w:pPr>
      <w:r w:rsidRPr="00F11966">
        <w:t xml:space="preserve">    AdditionalQosFlowInfo:</w:t>
      </w:r>
    </w:p>
    <w:p w14:paraId="78BC0271" w14:textId="77777777" w:rsidR="00E92CBF" w:rsidRPr="00F11966" w:rsidRDefault="00E92CBF" w:rsidP="00E92CBF">
      <w:pPr>
        <w:pStyle w:val="PL"/>
      </w:pPr>
      <w:r w:rsidRPr="00F11966">
        <w:t xml:space="preserve">      anyOf:</w:t>
      </w:r>
    </w:p>
    <w:p w14:paraId="5FB69924" w14:textId="77777777" w:rsidR="00E92CBF" w:rsidRPr="00F11966" w:rsidRDefault="00E92CBF" w:rsidP="00E92CBF">
      <w:pPr>
        <w:pStyle w:val="PL"/>
      </w:pPr>
      <w:r w:rsidRPr="00F11966">
        <w:t xml:space="preserve">        - anyOf:</w:t>
      </w:r>
    </w:p>
    <w:p w14:paraId="7B1DF016" w14:textId="77777777" w:rsidR="00E92CBF" w:rsidRPr="00F11966" w:rsidRDefault="00E92CBF" w:rsidP="00E92CBF">
      <w:pPr>
        <w:pStyle w:val="PL"/>
      </w:pPr>
      <w:r w:rsidRPr="00F11966">
        <w:t xml:space="preserve">            - type: string</w:t>
      </w:r>
    </w:p>
    <w:p w14:paraId="46907F6B" w14:textId="77777777" w:rsidR="00E92CBF" w:rsidRPr="00F11966" w:rsidRDefault="00E92CBF" w:rsidP="00E92CBF">
      <w:pPr>
        <w:pStyle w:val="PL"/>
      </w:pPr>
      <w:r w:rsidRPr="00F11966">
        <w:t xml:space="preserve">              enum:</w:t>
      </w:r>
    </w:p>
    <w:p w14:paraId="3074F66D" w14:textId="77777777" w:rsidR="00E92CBF" w:rsidRPr="00F11966" w:rsidRDefault="00E92CBF" w:rsidP="00E92CBF">
      <w:pPr>
        <w:pStyle w:val="PL"/>
      </w:pPr>
      <w:r w:rsidRPr="00F11966">
        <w:t xml:space="preserve">                - MORE_LIKELY</w:t>
      </w:r>
    </w:p>
    <w:p w14:paraId="121E832D" w14:textId="77777777" w:rsidR="00E92CBF" w:rsidRPr="00F11966" w:rsidRDefault="00E92CBF" w:rsidP="00E92CBF">
      <w:pPr>
        <w:pStyle w:val="PL"/>
        <w:rPr>
          <w:lang w:val="en-US"/>
        </w:rPr>
      </w:pPr>
      <w:r w:rsidRPr="00F11966">
        <w:rPr>
          <w:lang w:val="en-US"/>
        </w:rPr>
        <w:t xml:space="preserve">            - type: string</w:t>
      </w:r>
    </w:p>
    <w:p w14:paraId="379B0514" w14:textId="77777777" w:rsidR="00E92CBF" w:rsidRPr="00F11966" w:rsidRDefault="00E92CBF" w:rsidP="00E92CBF">
      <w:pPr>
        <w:pStyle w:val="PL"/>
        <w:rPr>
          <w:lang w:val="en-US"/>
        </w:rPr>
      </w:pPr>
      <w:r w:rsidRPr="00F11966">
        <w:rPr>
          <w:lang w:val="en-US"/>
        </w:rPr>
        <w:t xml:space="preserve">        - $ref: '#/components/schemas/NullValue'</w:t>
      </w:r>
    </w:p>
    <w:p w14:paraId="2974EF6C" w14:textId="096E52C7" w:rsidR="00453337" w:rsidRPr="00847967" w:rsidRDefault="00453337" w:rsidP="00453337">
      <w:pPr>
        <w:pStyle w:val="PL"/>
        <w:rPr>
          <w:lang w:val="en-US"/>
        </w:rPr>
      </w:pPr>
      <w:r>
        <w:rPr>
          <w:lang w:val="en-US"/>
        </w:rPr>
        <w:t xml:space="preserve">      description: </w:t>
      </w:r>
      <w:r w:rsidRPr="00F11966">
        <w:t>The enumeration AdditionalQosFlowInfo provides additional QoS flow information (see clause 9.3.1.12 3GPP TS</w:t>
      </w:r>
      <w:r w:rsidRPr="00F11966">
        <w:rPr>
          <w:lang w:eastAsia="zh-CN"/>
        </w:rPr>
        <w:t> 38.413 [11])</w:t>
      </w:r>
      <w:r w:rsidRPr="00F11966">
        <w:t>. It shall comply with the provisions defined in table 5.5.3.12-1.</w:t>
      </w:r>
    </w:p>
    <w:p w14:paraId="22713938" w14:textId="77777777" w:rsidR="00117839" w:rsidRDefault="00117839" w:rsidP="008936C7">
      <w:pPr>
        <w:pStyle w:val="PL"/>
      </w:pPr>
    </w:p>
    <w:p w14:paraId="2DDB97D3" w14:textId="77777777" w:rsidR="009065A2" w:rsidRPr="00F11966" w:rsidRDefault="009065A2" w:rsidP="009065A2">
      <w:pPr>
        <w:pStyle w:val="PL"/>
      </w:pPr>
      <w:r w:rsidRPr="00F11966">
        <w:t xml:space="preserve">    </w:t>
      </w:r>
      <w:r>
        <w:t>PartitioningCriteria</w:t>
      </w:r>
      <w:r w:rsidRPr="00F11966">
        <w:t>:</w:t>
      </w:r>
    </w:p>
    <w:p w14:paraId="5C5C396A" w14:textId="77777777" w:rsidR="009065A2" w:rsidRPr="00F11966" w:rsidRDefault="009065A2" w:rsidP="009065A2">
      <w:pPr>
        <w:pStyle w:val="PL"/>
      </w:pPr>
      <w:r w:rsidRPr="00F11966">
        <w:t xml:space="preserve">      anyOf:</w:t>
      </w:r>
    </w:p>
    <w:p w14:paraId="59138773" w14:textId="77777777" w:rsidR="009065A2" w:rsidRPr="00F11966" w:rsidRDefault="009065A2" w:rsidP="009065A2">
      <w:pPr>
        <w:pStyle w:val="PL"/>
      </w:pPr>
      <w:r w:rsidRPr="00F11966">
        <w:t xml:space="preserve">        - type: string</w:t>
      </w:r>
    </w:p>
    <w:p w14:paraId="5D402EDA" w14:textId="77777777" w:rsidR="009065A2" w:rsidRPr="00F11966" w:rsidRDefault="009065A2" w:rsidP="009065A2">
      <w:pPr>
        <w:pStyle w:val="PL"/>
      </w:pPr>
      <w:r w:rsidRPr="00F11966">
        <w:t xml:space="preserve">          enum:</w:t>
      </w:r>
    </w:p>
    <w:p w14:paraId="02524681" w14:textId="77777777" w:rsidR="009065A2" w:rsidRPr="00F11966" w:rsidRDefault="009065A2" w:rsidP="009065A2">
      <w:pPr>
        <w:pStyle w:val="PL"/>
      </w:pPr>
      <w:r w:rsidRPr="00F11966">
        <w:t xml:space="preserve">            - </w:t>
      </w:r>
      <w:r>
        <w:t>TAC</w:t>
      </w:r>
    </w:p>
    <w:p w14:paraId="29676628" w14:textId="77777777" w:rsidR="009065A2" w:rsidRDefault="009065A2" w:rsidP="009065A2">
      <w:pPr>
        <w:pStyle w:val="PL"/>
      </w:pPr>
      <w:r w:rsidRPr="00F11966">
        <w:t xml:space="preserve">            - </w:t>
      </w:r>
      <w:r>
        <w:t>SUBPLMN</w:t>
      </w:r>
    </w:p>
    <w:p w14:paraId="7EC6D536" w14:textId="77777777" w:rsidR="009065A2" w:rsidRDefault="009065A2" w:rsidP="009065A2">
      <w:pPr>
        <w:pStyle w:val="PL"/>
      </w:pPr>
      <w:r>
        <w:t xml:space="preserve">            - GEOAREA</w:t>
      </w:r>
    </w:p>
    <w:p w14:paraId="2CEE70CE" w14:textId="77777777" w:rsidR="009065A2" w:rsidRDefault="009065A2" w:rsidP="009065A2">
      <w:pPr>
        <w:pStyle w:val="PL"/>
      </w:pPr>
      <w:r>
        <w:t xml:space="preserve">            - SNSSAI</w:t>
      </w:r>
    </w:p>
    <w:p w14:paraId="526A4FCC" w14:textId="77777777" w:rsidR="009065A2" w:rsidRPr="00F11966" w:rsidRDefault="009065A2" w:rsidP="009065A2">
      <w:pPr>
        <w:pStyle w:val="PL"/>
      </w:pPr>
      <w:r>
        <w:t xml:space="preserve">            - DNN</w:t>
      </w:r>
    </w:p>
    <w:p w14:paraId="53843174" w14:textId="77777777" w:rsidR="009065A2" w:rsidRDefault="009065A2" w:rsidP="009065A2">
      <w:pPr>
        <w:pStyle w:val="PL"/>
        <w:rPr>
          <w:lang w:val="en-US"/>
        </w:rPr>
      </w:pPr>
      <w:r w:rsidRPr="00F11966">
        <w:rPr>
          <w:lang w:val="en-US"/>
        </w:rPr>
        <w:t xml:space="preserve">        - type: string</w:t>
      </w:r>
    </w:p>
    <w:p w14:paraId="116A2202" w14:textId="686A420E" w:rsidR="009065A2" w:rsidRDefault="009065A2" w:rsidP="009065A2">
      <w:pPr>
        <w:pStyle w:val="PL"/>
      </w:pPr>
      <w:r>
        <w:t xml:space="preserve">      </w:t>
      </w:r>
      <w:r w:rsidR="005D4112">
        <w:t xml:space="preserve">    </w:t>
      </w:r>
      <w:r>
        <w:t>description: &gt;</w:t>
      </w:r>
    </w:p>
    <w:p w14:paraId="2FA76BA9" w14:textId="77777777" w:rsidR="009065A2" w:rsidRDefault="009065A2" w:rsidP="009065A2">
      <w:pPr>
        <w:pStyle w:val="PL"/>
      </w:pPr>
      <w:r>
        <w:t xml:space="preserve">            This string provides forward-compatibility with future</w:t>
      </w:r>
    </w:p>
    <w:p w14:paraId="44DA106E" w14:textId="77777777" w:rsidR="009065A2" w:rsidRDefault="009065A2" w:rsidP="009065A2">
      <w:pPr>
        <w:pStyle w:val="PL"/>
      </w:pPr>
      <w:r>
        <w:t xml:space="preserve">            extensions to the enumeration but is not used to encode</w:t>
      </w:r>
    </w:p>
    <w:p w14:paraId="7CB52439" w14:textId="77777777" w:rsidR="009065A2" w:rsidRDefault="009065A2" w:rsidP="009065A2">
      <w:pPr>
        <w:pStyle w:val="PL"/>
      </w:pPr>
      <w:r>
        <w:t xml:space="preserve">            content defined in the present version of this API.</w:t>
      </w:r>
    </w:p>
    <w:p w14:paraId="4C3B9DDC" w14:textId="77777777" w:rsidR="009065A2" w:rsidRDefault="009065A2" w:rsidP="009065A2">
      <w:pPr>
        <w:pStyle w:val="PL"/>
      </w:pPr>
      <w:r>
        <w:t xml:space="preserve">      description: &gt;</w:t>
      </w:r>
    </w:p>
    <w:p w14:paraId="2623E434" w14:textId="77777777" w:rsidR="009065A2" w:rsidRDefault="009065A2" w:rsidP="009065A2">
      <w:pPr>
        <w:pStyle w:val="PL"/>
      </w:pPr>
      <w:r>
        <w:t xml:space="preserve">        Possible values are</w:t>
      </w:r>
    </w:p>
    <w:p w14:paraId="49F66C37" w14:textId="77777777" w:rsidR="009065A2" w:rsidRPr="00F11966" w:rsidRDefault="009065A2" w:rsidP="009065A2">
      <w:pPr>
        <w:pStyle w:val="PL"/>
      </w:pPr>
      <w:r w:rsidRPr="00F11966">
        <w:t xml:space="preserve">        - "</w:t>
      </w:r>
      <w:r>
        <w:t>TAC</w:t>
      </w:r>
      <w:r w:rsidRPr="00F11966">
        <w:t xml:space="preserve">": </w:t>
      </w:r>
      <w:r>
        <w:t>Type Allocation Code</w:t>
      </w:r>
    </w:p>
    <w:p w14:paraId="0DA26535" w14:textId="77777777" w:rsidR="009065A2" w:rsidRPr="00F11966" w:rsidRDefault="009065A2" w:rsidP="009065A2">
      <w:pPr>
        <w:pStyle w:val="PL"/>
      </w:pPr>
      <w:r w:rsidRPr="00F11966">
        <w:t xml:space="preserve">        - "</w:t>
      </w:r>
      <w:r>
        <w:t>SUBPLMN</w:t>
      </w:r>
      <w:r w:rsidRPr="00F11966">
        <w:t xml:space="preserve">": </w:t>
      </w:r>
      <w:r>
        <w:t>Subscriber PLMN ID</w:t>
      </w:r>
    </w:p>
    <w:p w14:paraId="2A1152F5" w14:textId="77777777" w:rsidR="009065A2" w:rsidRPr="00F11966" w:rsidRDefault="009065A2" w:rsidP="009065A2">
      <w:pPr>
        <w:pStyle w:val="PL"/>
      </w:pPr>
      <w:r w:rsidRPr="00F11966">
        <w:t xml:space="preserve">        - "</w:t>
      </w:r>
      <w:r>
        <w:t>GEOAREA</w:t>
      </w:r>
      <w:r w:rsidRPr="00F11966">
        <w:t xml:space="preserve">": </w:t>
      </w:r>
      <w:r>
        <w:t>Geographical area, i.e. list(s) of TAI(s)</w:t>
      </w:r>
    </w:p>
    <w:p w14:paraId="75A85D63" w14:textId="77777777" w:rsidR="009065A2" w:rsidRDefault="009065A2" w:rsidP="009065A2">
      <w:pPr>
        <w:pStyle w:val="PL"/>
      </w:pPr>
      <w:r w:rsidRPr="00F11966">
        <w:t xml:space="preserve">        - "</w:t>
      </w:r>
      <w:r>
        <w:t>SNSSAI</w:t>
      </w:r>
      <w:r w:rsidRPr="00F11966">
        <w:t xml:space="preserve">": </w:t>
      </w:r>
      <w:r>
        <w:t>S-NSSAI</w:t>
      </w:r>
    </w:p>
    <w:p w14:paraId="57139DBE" w14:textId="77777777" w:rsidR="009065A2" w:rsidRPr="00F11966" w:rsidRDefault="009065A2" w:rsidP="009065A2">
      <w:pPr>
        <w:pStyle w:val="PL"/>
        <w:rPr>
          <w:lang w:val="en-US"/>
        </w:rPr>
      </w:pPr>
      <w:r>
        <w:t xml:space="preserve">        - </w:t>
      </w:r>
      <w:r w:rsidRPr="00F11966">
        <w:t>"</w:t>
      </w:r>
      <w:r>
        <w:t>DNN</w:t>
      </w:r>
      <w:r w:rsidRPr="00F11966">
        <w:t xml:space="preserve">": </w:t>
      </w:r>
      <w:r>
        <w:t>DNN</w:t>
      </w:r>
    </w:p>
    <w:p w14:paraId="199A68B7" w14:textId="77777777" w:rsidR="009065A2" w:rsidRPr="00F11966" w:rsidRDefault="009065A2" w:rsidP="009065A2">
      <w:pPr>
        <w:pStyle w:val="PL"/>
      </w:pPr>
      <w:r w:rsidRPr="00F11966">
        <w:t xml:space="preserve">    </w:t>
      </w:r>
      <w:r>
        <w:t>PartitioningCriteria</w:t>
      </w:r>
      <w:r w:rsidRPr="00F11966">
        <w:t>Rm:</w:t>
      </w:r>
    </w:p>
    <w:p w14:paraId="53AFFB96" w14:textId="77777777" w:rsidR="009065A2" w:rsidRPr="00F11966" w:rsidRDefault="009065A2" w:rsidP="009065A2">
      <w:pPr>
        <w:pStyle w:val="PL"/>
      </w:pPr>
      <w:r w:rsidRPr="00F11966">
        <w:t xml:space="preserve">      anyOf:</w:t>
      </w:r>
    </w:p>
    <w:p w14:paraId="215391CB" w14:textId="77777777" w:rsidR="009065A2" w:rsidRPr="00F11966" w:rsidRDefault="009065A2" w:rsidP="009065A2">
      <w:pPr>
        <w:pStyle w:val="PL"/>
        <w:rPr>
          <w:lang w:val="en-US"/>
        </w:rPr>
      </w:pPr>
      <w:r w:rsidRPr="00F11966">
        <w:t xml:space="preserve">        - </w:t>
      </w:r>
      <w:r w:rsidRPr="00F11966">
        <w:rPr>
          <w:lang w:val="en-US"/>
        </w:rPr>
        <w:t>$ref: '#/components/schemas/</w:t>
      </w:r>
      <w:r>
        <w:t>PartitioningCriteria</w:t>
      </w:r>
      <w:r w:rsidRPr="00F11966">
        <w:rPr>
          <w:lang w:val="en-US"/>
        </w:rPr>
        <w:t>'</w:t>
      </w:r>
    </w:p>
    <w:p w14:paraId="1E0CEC98" w14:textId="77777777" w:rsidR="009065A2" w:rsidRPr="00F11966" w:rsidRDefault="009065A2" w:rsidP="009065A2">
      <w:pPr>
        <w:pStyle w:val="PL"/>
      </w:pPr>
      <w:r w:rsidRPr="00F11966">
        <w:rPr>
          <w:lang w:val="en-US"/>
        </w:rPr>
        <w:t xml:space="preserve">        - $ref: '#/components/schemas/NullValue'</w:t>
      </w:r>
    </w:p>
    <w:p w14:paraId="71B2A2FE" w14:textId="77777777" w:rsidR="00141808" w:rsidRDefault="00141808" w:rsidP="00141808">
      <w:pPr>
        <w:pStyle w:val="PL"/>
      </w:pPr>
      <w:r w:rsidRPr="00F11966">
        <w:t xml:space="preserve">    </w:t>
      </w:r>
      <w:r>
        <w:t xml:space="preserve"> </w:t>
      </w:r>
      <w:r w:rsidRPr="00F11966">
        <w:t xml:space="preserve"> description: This data type is defined in the same way as the "</w:t>
      </w:r>
      <w:r w:rsidRPr="000B5ECB">
        <w:t xml:space="preserve"> </w:t>
      </w:r>
      <w:r>
        <w:t>PartitioningCriteria</w:t>
      </w:r>
      <w:r w:rsidRPr="00F11966">
        <w:t xml:space="preserve"> " data type, but with the OpenAPI </w:t>
      </w:r>
      <w:r>
        <w:t>"nullable=</w:t>
      </w:r>
      <w:r w:rsidRPr="00F11966">
        <w:t xml:space="preserve"> true" property.</w:t>
      </w:r>
    </w:p>
    <w:p w14:paraId="511E9ECA" w14:textId="77777777" w:rsidR="00E92CBF" w:rsidRPr="00F11966" w:rsidRDefault="00E92CBF" w:rsidP="00E92CBF">
      <w:pPr>
        <w:pStyle w:val="PL"/>
        <w:rPr>
          <w:lang w:val="en-US"/>
        </w:rPr>
      </w:pPr>
      <w:r w:rsidRPr="00F11966">
        <w:rPr>
          <w:lang w:val="en-US"/>
        </w:rPr>
        <w:t>#</w:t>
      </w:r>
    </w:p>
    <w:p w14:paraId="1EBE9303" w14:textId="77777777" w:rsidR="00E92CBF" w:rsidRPr="00F11966" w:rsidRDefault="00E92CBF" w:rsidP="00E92CBF">
      <w:pPr>
        <w:pStyle w:val="PL"/>
        <w:rPr>
          <w:lang w:val="en-US"/>
        </w:rPr>
      </w:pPr>
    </w:p>
    <w:p w14:paraId="101A9596" w14:textId="77777777" w:rsidR="00E92CBF" w:rsidRPr="00F11966" w:rsidRDefault="00E92CBF" w:rsidP="00E92CBF">
      <w:pPr>
        <w:pStyle w:val="PL"/>
        <w:rPr>
          <w:lang w:val="en-US"/>
        </w:rPr>
      </w:pPr>
      <w:r w:rsidRPr="00F11966">
        <w:rPr>
          <w:lang w:val="en-US"/>
        </w:rPr>
        <w:t>#</w:t>
      </w:r>
    </w:p>
    <w:p w14:paraId="66E95782" w14:textId="77777777" w:rsidR="00E92CBF" w:rsidRPr="00F11966" w:rsidRDefault="00E92CBF" w:rsidP="00E92CBF">
      <w:pPr>
        <w:pStyle w:val="PL"/>
        <w:rPr>
          <w:lang w:val="en-US"/>
        </w:rPr>
      </w:pPr>
      <w:r w:rsidRPr="00F11966">
        <w:rPr>
          <w:lang w:val="en-US"/>
        </w:rPr>
        <w:t># STRUCTURED DATA TYPES</w:t>
      </w:r>
    </w:p>
    <w:p w14:paraId="20CF0306" w14:textId="77777777" w:rsidR="00E92CBF" w:rsidRPr="00F11966" w:rsidRDefault="00E92CBF" w:rsidP="00E92CBF">
      <w:pPr>
        <w:pStyle w:val="PL"/>
        <w:rPr>
          <w:lang w:val="en-US"/>
        </w:rPr>
      </w:pPr>
      <w:r w:rsidRPr="00F11966">
        <w:rPr>
          <w:lang w:val="en-US"/>
        </w:rPr>
        <w:t>#</w:t>
      </w:r>
    </w:p>
    <w:p w14:paraId="40B3CD21" w14:textId="77777777" w:rsidR="00E92CBF" w:rsidRPr="00F11966" w:rsidRDefault="00E92CBF" w:rsidP="00E92CBF">
      <w:pPr>
        <w:pStyle w:val="PL"/>
        <w:rPr>
          <w:lang w:val="en-US"/>
        </w:rPr>
      </w:pPr>
    </w:p>
    <w:p w14:paraId="4CD13D8F" w14:textId="77777777" w:rsidR="00E92CBF" w:rsidRPr="00F11966" w:rsidRDefault="00E92CBF" w:rsidP="00E92CBF">
      <w:pPr>
        <w:pStyle w:val="PL"/>
        <w:rPr>
          <w:lang w:val="en-US"/>
        </w:rPr>
      </w:pPr>
      <w:r w:rsidRPr="00F11966">
        <w:rPr>
          <w:lang w:val="en-US"/>
        </w:rPr>
        <w:t xml:space="preserve">    Arp:</w:t>
      </w:r>
    </w:p>
    <w:p w14:paraId="292EC888" w14:textId="77777777" w:rsidR="00975077" w:rsidRDefault="00975077" w:rsidP="00975077">
      <w:pPr>
        <w:pStyle w:val="PL"/>
      </w:pPr>
      <w:r w:rsidRPr="00F11966">
        <w:t xml:space="preserve">    </w:t>
      </w:r>
      <w:r>
        <w:t xml:space="preserve"> </w:t>
      </w:r>
      <w:r w:rsidRPr="00F11966">
        <w:t xml:space="preserve"> description: </w:t>
      </w:r>
      <w:r>
        <w:t xml:space="preserve">Contains </w:t>
      </w:r>
      <w:r>
        <w:rPr>
          <w:rFonts w:cs="Arial"/>
          <w:szCs w:val="18"/>
        </w:rPr>
        <w:t>Allocation and Retention Priority information.</w:t>
      </w:r>
    </w:p>
    <w:p w14:paraId="1233773C" w14:textId="77777777" w:rsidR="00E92CBF" w:rsidRPr="00F11966" w:rsidRDefault="00E92CBF" w:rsidP="00E92CBF">
      <w:pPr>
        <w:pStyle w:val="PL"/>
        <w:rPr>
          <w:lang w:val="en-US"/>
        </w:rPr>
      </w:pPr>
      <w:r w:rsidRPr="00F11966">
        <w:rPr>
          <w:lang w:val="en-US"/>
        </w:rPr>
        <w:t xml:space="preserve">      type: object</w:t>
      </w:r>
    </w:p>
    <w:p w14:paraId="5B71FBEE" w14:textId="77777777" w:rsidR="00E92CBF" w:rsidRPr="00F11966" w:rsidRDefault="00E92CBF" w:rsidP="00E92CBF">
      <w:pPr>
        <w:pStyle w:val="PL"/>
        <w:rPr>
          <w:lang w:val="en-US"/>
        </w:rPr>
      </w:pPr>
      <w:r w:rsidRPr="00F11966">
        <w:rPr>
          <w:lang w:val="en-US"/>
        </w:rPr>
        <w:t xml:space="preserve">      properties:</w:t>
      </w:r>
    </w:p>
    <w:p w14:paraId="3EDAD013" w14:textId="77777777" w:rsidR="00E92CBF" w:rsidRPr="00F11966" w:rsidRDefault="00E92CBF" w:rsidP="00E92CBF">
      <w:pPr>
        <w:pStyle w:val="PL"/>
        <w:rPr>
          <w:lang w:val="en-US"/>
        </w:rPr>
      </w:pPr>
      <w:r w:rsidRPr="00F11966">
        <w:rPr>
          <w:lang w:val="en-US"/>
        </w:rPr>
        <w:t xml:space="preserve">        priorityLevel:</w:t>
      </w:r>
    </w:p>
    <w:p w14:paraId="6B6D30FB" w14:textId="77777777" w:rsidR="00E92CBF" w:rsidRPr="00F11966" w:rsidRDefault="00E92CBF" w:rsidP="00E92CBF">
      <w:pPr>
        <w:pStyle w:val="PL"/>
        <w:rPr>
          <w:lang w:val="en-US"/>
        </w:rPr>
      </w:pPr>
      <w:r w:rsidRPr="00F11966">
        <w:rPr>
          <w:lang w:val="en-US"/>
        </w:rPr>
        <w:t xml:space="preserve">          $ref: '#/components/schemas/ArpPriorityLevel'</w:t>
      </w:r>
    </w:p>
    <w:p w14:paraId="56FD0358" w14:textId="77777777" w:rsidR="00E92CBF" w:rsidRPr="00F11966" w:rsidRDefault="00E92CBF" w:rsidP="00E92CBF">
      <w:pPr>
        <w:pStyle w:val="PL"/>
        <w:rPr>
          <w:lang w:val="en-US"/>
        </w:rPr>
      </w:pPr>
      <w:r w:rsidRPr="00F11966">
        <w:rPr>
          <w:lang w:val="en-US"/>
        </w:rPr>
        <w:t xml:space="preserve">        preemptCap:</w:t>
      </w:r>
    </w:p>
    <w:p w14:paraId="4376320B" w14:textId="77777777" w:rsidR="00E92CBF" w:rsidRPr="00F11966" w:rsidRDefault="00E92CBF" w:rsidP="00E92CBF">
      <w:pPr>
        <w:pStyle w:val="PL"/>
        <w:rPr>
          <w:lang w:val="en-US"/>
        </w:rPr>
      </w:pPr>
      <w:r w:rsidRPr="00F11966">
        <w:rPr>
          <w:lang w:val="en-US"/>
        </w:rPr>
        <w:t xml:space="preserve">          $ref: '#/components/schemas/PreemptionCapability'</w:t>
      </w:r>
    </w:p>
    <w:p w14:paraId="286A9921" w14:textId="77777777" w:rsidR="00E92CBF" w:rsidRPr="00F11966" w:rsidRDefault="00E92CBF" w:rsidP="00E92CBF">
      <w:pPr>
        <w:pStyle w:val="PL"/>
        <w:rPr>
          <w:lang w:val="en-US"/>
        </w:rPr>
      </w:pPr>
      <w:r w:rsidRPr="00F11966">
        <w:rPr>
          <w:lang w:val="en-US"/>
        </w:rPr>
        <w:t xml:space="preserve">        preemptVuln:</w:t>
      </w:r>
    </w:p>
    <w:p w14:paraId="1C814542" w14:textId="77777777" w:rsidR="00E92CBF" w:rsidRPr="00F11966" w:rsidRDefault="00E92CBF" w:rsidP="00E92CBF">
      <w:pPr>
        <w:pStyle w:val="PL"/>
        <w:rPr>
          <w:lang w:val="en-US"/>
        </w:rPr>
      </w:pPr>
      <w:r w:rsidRPr="00F11966">
        <w:rPr>
          <w:lang w:val="en-US"/>
        </w:rPr>
        <w:t xml:space="preserve">          $ref: '#/components/schemas/PreemptionVulnerability'</w:t>
      </w:r>
    </w:p>
    <w:p w14:paraId="264AA648" w14:textId="77777777" w:rsidR="00E92CBF" w:rsidRPr="00F11966" w:rsidRDefault="00E92CBF" w:rsidP="00E92CBF">
      <w:pPr>
        <w:pStyle w:val="PL"/>
        <w:rPr>
          <w:lang w:val="en-US"/>
        </w:rPr>
      </w:pPr>
      <w:r w:rsidRPr="00F11966">
        <w:rPr>
          <w:lang w:val="en-US"/>
        </w:rPr>
        <w:t xml:space="preserve">      required:</w:t>
      </w:r>
    </w:p>
    <w:p w14:paraId="18D9DF91" w14:textId="77777777" w:rsidR="00E92CBF" w:rsidRPr="00F11966" w:rsidRDefault="00E92CBF" w:rsidP="00E92CBF">
      <w:pPr>
        <w:pStyle w:val="PL"/>
        <w:rPr>
          <w:lang w:val="en-US"/>
        </w:rPr>
      </w:pPr>
      <w:r w:rsidRPr="00F11966">
        <w:rPr>
          <w:lang w:val="en-US"/>
        </w:rPr>
        <w:t xml:space="preserve">        - priorityLevel</w:t>
      </w:r>
    </w:p>
    <w:p w14:paraId="7962751F" w14:textId="77777777" w:rsidR="00E92CBF" w:rsidRPr="00F11966" w:rsidRDefault="00E92CBF" w:rsidP="00E92CBF">
      <w:pPr>
        <w:pStyle w:val="PL"/>
        <w:rPr>
          <w:lang w:val="en-US"/>
        </w:rPr>
      </w:pPr>
      <w:r w:rsidRPr="00F11966">
        <w:rPr>
          <w:lang w:val="en-US"/>
        </w:rPr>
        <w:t xml:space="preserve">        - preemptCap</w:t>
      </w:r>
    </w:p>
    <w:p w14:paraId="51340FFC" w14:textId="77777777" w:rsidR="00E92CBF" w:rsidRPr="00F11966" w:rsidRDefault="00E92CBF" w:rsidP="00E92CBF">
      <w:pPr>
        <w:pStyle w:val="PL"/>
        <w:rPr>
          <w:lang w:val="en-US"/>
        </w:rPr>
      </w:pPr>
      <w:r w:rsidRPr="00F11966">
        <w:rPr>
          <w:lang w:val="en-US"/>
        </w:rPr>
        <w:t xml:space="preserve">        - preemptVuln</w:t>
      </w:r>
    </w:p>
    <w:p w14:paraId="618F649C" w14:textId="77777777" w:rsidR="00E92CBF" w:rsidRPr="00F11966" w:rsidRDefault="00E92CBF" w:rsidP="00E92CBF">
      <w:pPr>
        <w:pStyle w:val="PL"/>
        <w:rPr>
          <w:lang w:val="en-US"/>
        </w:rPr>
      </w:pPr>
      <w:r w:rsidRPr="00F11966">
        <w:rPr>
          <w:lang w:val="en-US"/>
        </w:rPr>
        <w:t xml:space="preserve">    Ambr:</w:t>
      </w:r>
    </w:p>
    <w:p w14:paraId="1D423938" w14:textId="77777777" w:rsidR="00141808" w:rsidRDefault="00141808" w:rsidP="00141808">
      <w:pPr>
        <w:pStyle w:val="PL"/>
      </w:pPr>
      <w:r w:rsidRPr="00F11966">
        <w:t xml:space="preserve">    </w:t>
      </w:r>
      <w:r>
        <w:t xml:space="preserve"> </w:t>
      </w:r>
      <w:r w:rsidRPr="00F11966">
        <w:t xml:space="preserve"> description: </w:t>
      </w:r>
      <w:r>
        <w:t xml:space="preserve">Contains </w:t>
      </w:r>
      <w:r>
        <w:rPr>
          <w:rFonts w:cs="Arial"/>
          <w:szCs w:val="18"/>
        </w:rPr>
        <w:t>the maximum aggregated uplink and downlink bit rates.</w:t>
      </w:r>
    </w:p>
    <w:p w14:paraId="5513A570" w14:textId="77777777" w:rsidR="00E92CBF" w:rsidRPr="00F11966" w:rsidRDefault="00E92CBF" w:rsidP="00E92CBF">
      <w:pPr>
        <w:pStyle w:val="PL"/>
        <w:rPr>
          <w:lang w:val="en-US"/>
        </w:rPr>
      </w:pPr>
      <w:r w:rsidRPr="00F11966">
        <w:rPr>
          <w:lang w:val="en-US"/>
        </w:rPr>
        <w:t xml:space="preserve">      type: object</w:t>
      </w:r>
    </w:p>
    <w:p w14:paraId="6DBEA1AF" w14:textId="77777777" w:rsidR="00E92CBF" w:rsidRPr="00F11966" w:rsidRDefault="00E92CBF" w:rsidP="00E92CBF">
      <w:pPr>
        <w:pStyle w:val="PL"/>
        <w:rPr>
          <w:lang w:val="en-US"/>
        </w:rPr>
      </w:pPr>
      <w:r w:rsidRPr="00F11966">
        <w:rPr>
          <w:lang w:val="en-US"/>
        </w:rPr>
        <w:t xml:space="preserve">      properties:</w:t>
      </w:r>
    </w:p>
    <w:p w14:paraId="454DBB46" w14:textId="77777777" w:rsidR="00E92CBF" w:rsidRPr="00F11966" w:rsidRDefault="00E92CBF" w:rsidP="00E92CBF">
      <w:pPr>
        <w:pStyle w:val="PL"/>
        <w:rPr>
          <w:lang w:val="en-US"/>
        </w:rPr>
      </w:pPr>
      <w:r w:rsidRPr="00F11966">
        <w:rPr>
          <w:lang w:val="en-US"/>
        </w:rPr>
        <w:t xml:space="preserve">        uplink:</w:t>
      </w:r>
    </w:p>
    <w:p w14:paraId="52163A48" w14:textId="77777777" w:rsidR="00E92CBF" w:rsidRPr="00F11966" w:rsidRDefault="00E92CBF" w:rsidP="00E92CBF">
      <w:pPr>
        <w:pStyle w:val="PL"/>
        <w:rPr>
          <w:lang w:val="en-US"/>
        </w:rPr>
      </w:pPr>
      <w:r w:rsidRPr="00F11966">
        <w:rPr>
          <w:lang w:val="en-US"/>
        </w:rPr>
        <w:t xml:space="preserve">          $ref: '#/components/schemas/BitRate'</w:t>
      </w:r>
    </w:p>
    <w:p w14:paraId="39C6AB6E" w14:textId="77777777" w:rsidR="00E92CBF" w:rsidRPr="00F11966" w:rsidRDefault="00E92CBF" w:rsidP="00E92CBF">
      <w:pPr>
        <w:pStyle w:val="PL"/>
        <w:rPr>
          <w:lang w:val="en-US"/>
        </w:rPr>
      </w:pPr>
      <w:r w:rsidRPr="00F11966">
        <w:rPr>
          <w:lang w:val="en-US"/>
        </w:rPr>
        <w:t xml:space="preserve">        downlink:</w:t>
      </w:r>
    </w:p>
    <w:p w14:paraId="15AB7B8C" w14:textId="77777777" w:rsidR="00E92CBF" w:rsidRPr="00F11966" w:rsidRDefault="00E92CBF" w:rsidP="00E92CBF">
      <w:pPr>
        <w:pStyle w:val="PL"/>
        <w:rPr>
          <w:lang w:val="en-US"/>
        </w:rPr>
      </w:pPr>
      <w:r w:rsidRPr="00F11966">
        <w:rPr>
          <w:lang w:val="en-US"/>
        </w:rPr>
        <w:t xml:space="preserve">          $ref: '#/components/schemas/BitRate'</w:t>
      </w:r>
    </w:p>
    <w:p w14:paraId="6EAF6281" w14:textId="77777777" w:rsidR="00E92CBF" w:rsidRPr="00F11966" w:rsidRDefault="00E92CBF" w:rsidP="00E92CBF">
      <w:pPr>
        <w:pStyle w:val="PL"/>
        <w:rPr>
          <w:lang w:val="en-US"/>
        </w:rPr>
      </w:pPr>
      <w:r w:rsidRPr="00F11966">
        <w:rPr>
          <w:lang w:val="en-US"/>
        </w:rPr>
        <w:t xml:space="preserve">      required:</w:t>
      </w:r>
    </w:p>
    <w:p w14:paraId="5962D4FD" w14:textId="77777777" w:rsidR="00E92CBF" w:rsidRPr="00F11966" w:rsidRDefault="00E92CBF" w:rsidP="00E92CBF">
      <w:pPr>
        <w:pStyle w:val="PL"/>
        <w:rPr>
          <w:lang w:val="en-US"/>
        </w:rPr>
      </w:pPr>
      <w:r w:rsidRPr="00F11966">
        <w:rPr>
          <w:lang w:val="en-US"/>
        </w:rPr>
        <w:t xml:space="preserve">        - uplink</w:t>
      </w:r>
    </w:p>
    <w:p w14:paraId="3F91DDEE" w14:textId="77777777" w:rsidR="00E92CBF" w:rsidRPr="00F11966" w:rsidRDefault="00E92CBF" w:rsidP="00E92CBF">
      <w:pPr>
        <w:pStyle w:val="PL"/>
        <w:rPr>
          <w:lang w:val="en-US"/>
        </w:rPr>
      </w:pPr>
      <w:r w:rsidRPr="00F11966">
        <w:rPr>
          <w:lang w:val="en-US"/>
        </w:rPr>
        <w:lastRenderedPageBreak/>
        <w:t xml:space="preserve">        - downlink</w:t>
      </w:r>
    </w:p>
    <w:p w14:paraId="00C03E24" w14:textId="77777777" w:rsidR="00E92CBF" w:rsidRPr="00F11966" w:rsidRDefault="00E92CBF" w:rsidP="00E92CBF">
      <w:pPr>
        <w:pStyle w:val="PL"/>
        <w:rPr>
          <w:lang w:val="en-US"/>
        </w:rPr>
      </w:pPr>
      <w:r w:rsidRPr="00F11966">
        <w:rPr>
          <w:lang w:val="en-US"/>
        </w:rPr>
        <w:t xml:space="preserve">    Dynamic5Qi:</w:t>
      </w:r>
    </w:p>
    <w:p w14:paraId="575259D4" w14:textId="77777777" w:rsidR="00141808" w:rsidRDefault="00141808" w:rsidP="00141808">
      <w:pPr>
        <w:pStyle w:val="PL"/>
      </w:pPr>
      <w:r w:rsidRPr="00F11966">
        <w:t xml:space="preserve">    </w:t>
      </w:r>
      <w:r>
        <w:t xml:space="preserve"> </w:t>
      </w:r>
      <w:r w:rsidRPr="00F11966">
        <w:t xml:space="preserve"> description: </w:t>
      </w:r>
      <w:r>
        <w:t>It</w:t>
      </w:r>
      <w:r>
        <w:rPr>
          <w:rFonts w:cs="Arial"/>
          <w:szCs w:val="18"/>
        </w:rPr>
        <w:t>indicates the QoS Characteristics for a Non-standardised or not pre-configured 5QI for downlink and uplink.</w:t>
      </w:r>
    </w:p>
    <w:p w14:paraId="6A1C9795" w14:textId="77777777" w:rsidR="00E92CBF" w:rsidRPr="00F11966" w:rsidRDefault="00E92CBF" w:rsidP="00E92CBF">
      <w:pPr>
        <w:pStyle w:val="PL"/>
        <w:rPr>
          <w:lang w:val="en-US"/>
        </w:rPr>
      </w:pPr>
      <w:r w:rsidRPr="00F11966">
        <w:rPr>
          <w:lang w:val="en-US"/>
        </w:rPr>
        <w:t xml:space="preserve">      type: object</w:t>
      </w:r>
    </w:p>
    <w:p w14:paraId="65F02B49" w14:textId="77777777" w:rsidR="00E92CBF" w:rsidRPr="00F11966" w:rsidRDefault="00E92CBF" w:rsidP="00E92CBF">
      <w:pPr>
        <w:pStyle w:val="PL"/>
        <w:rPr>
          <w:lang w:val="en-US"/>
        </w:rPr>
      </w:pPr>
      <w:r w:rsidRPr="00F11966">
        <w:rPr>
          <w:lang w:val="en-US"/>
        </w:rPr>
        <w:t xml:space="preserve">      properties:</w:t>
      </w:r>
    </w:p>
    <w:p w14:paraId="49B97400" w14:textId="77777777" w:rsidR="00E92CBF" w:rsidRPr="00F11966" w:rsidRDefault="00E92CBF" w:rsidP="00E92CBF">
      <w:pPr>
        <w:pStyle w:val="PL"/>
        <w:rPr>
          <w:lang w:val="en-US"/>
        </w:rPr>
      </w:pPr>
      <w:r w:rsidRPr="00F11966">
        <w:rPr>
          <w:lang w:val="en-US"/>
        </w:rPr>
        <w:t xml:space="preserve">        resourceType:</w:t>
      </w:r>
    </w:p>
    <w:p w14:paraId="6AA3EDBA" w14:textId="77777777" w:rsidR="00E92CBF" w:rsidRPr="00F11966" w:rsidRDefault="00E92CBF" w:rsidP="00E92CBF">
      <w:pPr>
        <w:pStyle w:val="PL"/>
        <w:rPr>
          <w:lang w:val="en-US"/>
        </w:rPr>
      </w:pPr>
      <w:r w:rsidRPr="00F11966">
        <w:rPr>
          <w:lang w:val="en-US"/>
        </w:rPr>
        <w:t xml:space="preserve">          $ref: '#/components/schemas/QosResourceType'</w:t>
      </w:r>
    </w:p>
    <w:p w14:paraId="2DE3EE95" w14:textId="77777777" w:rsidR="00E92CBF" w:rsidRPr="00F11966" w:rsidRDefault="00E92CBF" w:rsidP="00E92CBF">
      <w:pPr>
        <w:pStyle w:val="PL"/>
        <w:rPr>
          <w:lang w:val="en-US"/>
        </w:rPr>
      </w:pPr>
      <w:r w:rsidRPr="00F11966">
        <w:rPr>
          <w:lang w:val="en-US"/>
        </w:rPr>
        <w:t xml:space="preserve">        priorityLevel:</w:t>
      </w:r>
    </w:p>
    <w:p w14:paraId="1C44A731" w14:textId="77777777" w:rsidR="00E92CBF" w:rsidRPr="00F11966" w:rsidRDefault="00E92CBF" w:rsidP="00E92CBF">
      <w:pPr>
        <w:pStyle w:val="PL"/>
        <w:rPr>
          <w:lang w:val="en-US"/>
        </w:rPr>
      </w:pPr>
      <w:r w:rsidRPr="00F11966">
        <w:rPr>
          <w:lang w:val="en-US"/>
        </w:rPr>
        <w:t xml:space="preserve">          $ref: '#/components/schemas/5QiPriorityLevel'</w:t>
      </w:r>
    </w:p>
    <w:p w14:paraId="10CECD35" w14:textId="77777777" w:rsidR="00E92CBF" w:rsidRPr="00F11966" w:rsidRDefault="00E92CBF" w:rsidP="00E92CBF">
      <w:pPr>
        <w:pStyle w:val="PL"/>
        <w:rPr>
          <w:lang w:val="en-US"/>
        </w:rPr>
      </w:pPr>
      <w:r w:rsidRPr="00F11966">
        <w:rPr>
          <w:lang w:val="en-US"/>
        </w:rPr>
        <w:t xml:space="preserve">        packetDelayBudget:</w:t>
      </w:r>
    </w:p>
    <w:p w14:paraId="68A32BE4" w14:textId="77777777" w:rsidR="00E92CBF" w:rsidRPr="00F11966" w:rsidRDefault="00E92CBF" w:rsidP="00E92CBF">
      <w:pPr>
        <w:pStyle w:val="PL"/>
        <w:rPr>
          <w:lang w:val="en-US"/>
        </w:rPr>
      </w:pPr>
      <w:r w:rsidRPr="00F11966">
        <w:rPr>
          <w:lang w:val="en-US"/>
        </w:rPr>
        <w:t xml:space="preserve">          $ref: '#/components/schemas/PacketDelBudget'</w:t>
      </w:r>
    </w:p>
    <w:p w14:paraId="56D7A829" w14:textId="77777777" w:rsidR="00E92CBF" w:rsidRPr="00F11966" w:rsidRDefault="00E92CBF" w:rsidP="00E92CBF">
      <w:pPr>
        <w:pStyle w:val="PL"/>
        <w:rPr>
          <w:lang w:val="en-US"/>
        </w:rPr>
      </w:pPr>
      <w:r w:rsidRPr="00F11966">
        <w:rPr>
          <w:lang w:val="en-US"/>
        </w:rPr>
        <w:t xml:space="preserve">        packetErrRate:</w:t>
      </w:r>
    </w:p>
    <w:p w14:paraId="2A5B2109" w14:textId="77777777" w:rsidR="00E92CBF" w:rsidRPr="00F11966" w:rsidRDefault="00E92CBF" w:rsidP="00E92CBF">
      <w:pPr>
        <w:pStyle w:val="PL"/>
        <w:rPr>
          <w:lang w:val="en-US"/>
        </w:rPr>
      </w:pPr>
      <w:r w:rsidRPr="00F11966">
        <w:rPr>
          <w:lang w:val="en-US"/>
        </w:rPr>
        <w:t xml:space="preserve">          $ref: '#/components/schemas/PacketErrRate'</w:t>
      </w:r>
    </w:p>
    <w:p w14:paraId="050F1E94" w14:textId="77777777" w:rsidR="00E92CBF" w:rsidRPr="00F11966" w:rsidRDefault="00E92CBF" w:rsidP="00E92CBF">
      <w:pPr>
        <w:pStyle w:val="PL"/>
        <w:rPr>
          <w:lang w:val="en-US"/>
        </w:rPr>
      </w:pPr>
      <w:r w:rsidRPr="00F11966">
        <w:rPr>
          <w:lang w:val="en-US"/>
        </w:rPr>
        <w:t xml:space="preserve">        averWindow:</w:t>
      </w:r>
    </w:p>
    <w:p w14:paraId="3014D21B" w14:textId="77777777" w:rsidR="00E92CBF" w:rsidRPr="00F11966" w:rsidRDefault="00E92CBF" w:rsidP="00E92CBF">
      <w:pPr>
        <w:pStyle w:val="PL"/>
        <w:rPr>
          <w:lang w:val="en-US"/>
        </w:rPr>
      </w:pPr>
      <w:r w:rsidRPr="00F11966">
        <w:rPr>
          <w:lang w:val="en-US"/>
        </w:rPr>
        <w:t xml:space="preserve">          $ref: '#/components/schemas/AverWindow'</w:t>
      </w:r>
    </w:p>
    <w:p w14:paraId="29CD3472" w14:textId="77777777" w:rsidR="00E92CBF" w:rsidRPr="00F11966" w:rsidRDefault="00E92CBF" w:rsidP="00E92CBF">
      <w:pPr>
        <w:pStyle w:val="PL"/>
        <w:rPr>
          <w:lang w:val="en-US"/>
        </w:rPr>
      </w:pPr>
      <w:r w:rsidRPr="00F11966">
        <w:rPr>
          <w:lang w:val="en-US"/>
        </w:rPr>
        <w:t xml:space="preserve">        maxDataBurstVol:</w:t>
      </w:r>
    </w:p>
    <w:p w14:paraId="4061BCB3" w14:textId="77777777" w:rsidR="00E92CBF" w:rsidRPr="00F11966" w:rsidRDefault="00E92CBF" w:rsidP="00E92CBF">
      <w:pPr>
        <w:pStyle w:val="PL"/>
        <w:rPr>
          <w:lang w:val="en-US"/>
        </w:rPr>
      </w:pPr>
      <w:r w:rsidRPr="00F11966">
        <w:rPr>
          <w:lang w:val="en-US"/>
        </w:rPr>
        <w:t xml:space="preserve">          $ref: '#/components/schemas/MaxDataBurstVol'</w:t>
      </w:r>
    </w:p>
    <w:p w14:paraId="0090FD37" w14:textId="77777777" w:rsidR="00E92CBF" w:rsidRPr="00F11966" w:rsidRDefault="00E92CBF" w:rsidP="00E92CBF">
      <w:pPr>
        <w:pStyle w:val="PL"/>
        <w:rPr>
          <w:lang w:val="en-US"/>
        </w:rPr>
      </w:pPr>
      <w:r w:rsidRPr="00F11966">
        <w:rPr>
          <w:lang w:val="en-US"/>
        </w:rPr>
        <w:t xml:space="preserve">        extMaxDataBurstVol:</w:t>
      </w:r>
    </w:p>
    <w:p w14:paraId="554EE6D2" w14:textId="77777777" w:rsidR="00E92CBF" w:rsidRPr="00F11966" w:rsidRDefault="00E92CBF" w:rsidP="00E92CBF">
      <w:pPr>
        <w:pStyle w:val="PL"/>
        <w:rPr>
          <w:lang w:val="en-US"/>
        </w:rPr>
      </w:pPr>
      <w:r w:rsidRPr="00F11966">
        <w:rPr>
          <w:lang w:val="en-US"/>
        </w:rPr>
        <w:t xml:space="preserve">          $ref: '#/components/schemas/ExtMaxDataBurstVol'</w:t>
      </w:r>
    </w:p>
    <w:p w14:paraId="4EF9D6D6" w14:textId="77777777" w:rsidR="00A04F3F" w:rsidRPr="00F11966" w:rsidRDefault="00A04F3F" w:rsidP="00A04F3F">
      <w:pPr>
        <w:pStyle w:val="PL"/>
      </w:pPr>
      <w:r w:rsidRPr="00F11966">
        <w:rPr>
          <w:lang w:val="en-US"/>
        </w:rPr>
        <w:t xml:space="preserve">        </w:t>
      </w:r>
      <w:r w:rsidRPr="00F11966">
        <w:t>extPacketDelBudget:</w:t>
      </w:r>
    </w:p>
    <w:p w14:paraId="61B3BF29" w14:textId="77777777" w:rsidR="00A04F3F" w:rsidRPr="00F11966" w:rsidRDefault="00A04F3F" w:rsidP="00A04F3F">
      <w:pPr>
        <w:pStyle w:val="PL"/>
        <w:rPr>
          <w:lang w:val="en-US"/>
        </w:rPr>
      </w:pPr>
      <w:r w:rsidRPr="00F11966">
        <w:rPr>
          <w:lang w:val="en-US"/>
        </w:rPr>
        <w:t xml:space="preserve">          $ref: '#/components/schemas/</w:t>
      </w:r>
      <w:r w:rsidRPr="00F11966">
        <w:t>ExtPacketDelBudget</w:t>
      </w:r>
      <w:r w:rsidRPr="00F11966">
        <w:rPr>
          <w:lang w:val="en-US"/>
        </w:rPr>
        <w:t>'</w:t>
      </w:r>
    </w:p>
    <w:p w14:paraId="47B9658E" w14:textId="77777777" w:rsidR="00A04F3F" w:rsidRPr="00F11966" w:rsidRDefault="00A04F3F" w:rsidP="00A04F3F">
      <w:pPr>
        <w:pStyle w:val="PL"/>
      </w:pPr>
      <w:r w:rsidRPr="00F11966">
        <w:rPr>
          <w:lang w:val="en-US"/>
        </w:rPr>
        <w:t xml:space="preserve">        </w:t>
      </w:r>
      <w:r w:rsidRPr="00F11966">
        <w:t>cnPacketDelayBudgetDl:</w:t>
      </w:r>
    </w:p>
    <w:p w14:paraId="2E79D460" w14:textId="77777777" w:rsidR="00A04F3F" w:rsidRPr="00F11966" w:rsidRDefault="00A04F3F" w:rsidP="00A04F3F">
      <w:pPr>
        <w:pStyle w:val="PL"/>
        <w:rPr>
          <w:lang w:val="en-US"/>
        </w:rPr>
      </w:pPr>
      <w:r w:rsidRPr="00F11966">
        <w:rPr>
          <w:lang w:val="en-US"/>
        </w:rPr>
        <w:t xml:space="preserve">          $ref: '#/components/schemas/</w:t>
      </w:r>
      <w:r w:rsidRPr="00F11966">
        <w:t>ExtPacketDelBudget</w:t>
      </w:r>
      <w:r w:rsidRPr="00F11966">
        <w:rPr>
          <w:lang w:val="en-US"/>
        </w:rPr>
        <w:t>'</w:t>
      </w:r>
    </w:p>
    <w:p w14:paraId="12D52DE9" w14:textId="77777777" w:rsidR="00A04F3F" w:rsidRPr="00F11966" w:rsidRDefault="00A04F3F" w:rsidP="00A04F3F">
      <w:pPr>
        <w:pStyle w:val="PL"/>
      </w:pPr>
      <w:r w:rsidRPr="00F11966">
        <w:rPr>
          <w:lang w:val="en-US"/>
        </w:rPr>
        <w:t xml:space="preserve">        </w:t>
      </w:r>
      <w:r w:rsidRPr="00F11966">
        <w:t>cnPacketDelayBudgetUl:</w:t>
      </w:r>
    </w:p>
    <w:p w14:paraId="174EFE9E" w14:textId="77777777" w:rsidR="00A04F3F" w:rsidRPr="00F11966" w:rsidRDefault="00A04F3F" w:rsidP="00A04F3F">
      <w:pPr>
        <w:pStyle w:val="PL"/>
        <w:rPr>
          <w:lang w:val="en-US"/>
        </w:rPr>
      </w:pPr>
      <w:r w:rsidRPr="00F11966">
        <w:rPr>
          <w:lang w:val="en-US"/>
        </w:rPr>
        <w:t xml:space="preserve">          $ref: '#/components/schemas/</w:t>
      </w:r>
      <w:r w:rsidRPr="00F11966">
        <w:t>ExtPacketDelBudget</w:t>
      </w:r>
      <w:r w:rsidRPr="00F11966">
        <w:rPr>
          <w:lang w:val="en-US"/>
        </w:rPr>
        <w:t>'</w:t>
      </w:r>
    </w:p>
    <w:p w14:paraId="4C8AA500" w14:textId="77777777" w:rsidR="00E92CBF" w:rsidRPr="00F11966" w:rsidRDefault="00E92CBF" w:rsidP="00E92CBF">
      <w:pPr>
        <w:pStyle w:val="PL"/>
        <w:rPr>
          <w:lang w:val="en-US"/>
        </w:rPr>
      </w:pPr>
      <w:r w:rsidRPr="00F11966">
        <w:rPr>
          <w:lang w:val="en-US"/>
        </w:rPr>
        <w:t xml:space="preserve">      required:</w:t>
      </w:r>
    </w:p>
    <w:p w14:paraId="7DE8D447" w14:textId="77777777" w:rsidR="00E92CBF" w:rsidRPr="00F11966" w:rsidRDefault="00E92CBF" w:rsidP="00E92CBF">
      <w:pPr>
        <w:pStyle w:val="PL"/>
        <w:rPr>
          <w:lang w:val="en-US"/>
        </w:rPr>
      </w:pPr>
      <w:r w:rsidRPr="00F11966">
        <w:rPr>
          <w:lang w:val="en-US"/>
        </w:rPr>
        <w:t xml:space="preserve">        - resourceType</w:t>
      </w:r>
    </w:p>
    <w:p w14:paraId="68249B7B" w14:textId="77777777" w:rsidR="00E92CBF" w:rsidRPr="00F11966" w:rsidRDefault="00E92CBF" w:rsidP="00E92CBF">
      <w:pPr>
        <w:pStyle w:val="PL"/>
        <w:rPr>
          <w:lang w:val="en-US"/>
        </w:rPr>
      </w:pPr>
      <w:r w:rsidRPr="00F11966">
        <w:rPr>
          <w:lang w:val="en-US"/>
        </w:rPr>
        <w:t xml:space="preserve">        - priorityLevel</w:t>
      </w:r>
    </w:p>
    <w:p w14:paraId="5F6DA8E8" w14:textId="77777777" w:rsidR="00E92CBF" w:rsidRPr="00F11966" w:rsidRDefault="00E92CBF" w:rsidP="00E92CBF">
      <w:pPr>
        <w:pStyle w:val="PL"/>
        <w:rPr>
          <w:lang w:val="en-US"/>
        </w:rPr>
      </w:pPr>
      <w:r w:rsidRPr="00F11966">
        <w:rPr>
          <w:lang w:val="en-US"/>
        </w:rPr>
        <w:t xml:space="preserve">        - packetDelayBudget</w:t>
      </w:r>
    </w:p>
    <w:p w14:paraId="0CF5A35A" w14:textId="77777777" w:rsidR="00E92CBF" w:rsidRPr="00F11966" w:rsidRDefault="00E92CBF" w:rsidP="00E92CBF">
      <w:pPr>
        <w:pStyle w:val="PL"/>
        <w:rPr>
          <w:lang w:val="en-US"/>
        </w:rPr>
      </w:pPr>
      <w:r w:rsidRPr="00F11966">
        <w:rPr>
          <w:lang w:val="en-US"/>
        </w:rPr>
        <w:t xml:space="preserve">        - packetErrRate</w:t>
      </w:r>
    </w:p>
    <w:p w14:paraId="468869B8" w14:textId="77777777" w:rsidR="00E92CBF" w:rsidRPr="00F11966" w:rsidRDefault="00E92CBF" w:rsidP="00E92CBF">
      <w:pPr>
        <w:pStyle w:val="PL"/>
        <w:rPr>
          <w:lang w:val="en-US"/>
        </w:rPr>
      </w:pPr>
      <w:r w:rsidRPr="00F11966">
        <w:rPr>
          <w:lang w:val="en-US"/>
        </w:rPr>
        <w:t xml:space="preserve">    NonDynamic5Qi:</w:t>
      </w:r>
    </w:p>
    <w:p w14:paraId="1E5863FD" w14:textId="77777777" w:rsidR="00141808" w:rsidRDefault="00141808" w:rsidP="00141808">
      <w:pPr>
        <w:pStyle w:val="PL"/>
      </w:pPr>
      <w:r w:rsidRPr="00F11966">
        <w:t xml:space="preserve">    </w:t>
      </w:r>
      <w:r>
        <w:t xml:space="preserve"> </w:t>
      </w:r>
      <w:r w:rsidRPr="00F11966">
        <w:t xml:space="preserve"> description: </w:t>
      </w:r>
      <w:r>
        <w:t xml:space="preserve">It </w:t>
      </w:r>
      <w:r>
        <w:rPr>
          <w:rFonts w:cs="Arial"/>
          <w:szCs w:val="18"/>
        </w:rPr>
        <w:t>indicates the QoS Characteristics for a standardized or pre-configured 5QI for downlink and uplink.</w:t>
      </w:r>
    </w:p>
    <w:p w14:paraId="7A4C9042" w14:textId="77777777" w:rsidR="00E92CBF" w:rsidRPr="00F11966" w:rsidRDefault="00E92CBF" w:rsidP="00E92CBF">
      <w:pPr>
        <w:pStyle w:val="PL"/>
        <w:rPr>
          <w:lang w:val="en-US"/>
        </w:rPr>
      </w:pPr>
      <w:r w:rsidRPr="00F11966">
        <w:rPr>
          <w:lang w:val="en-US"/>
        </w:rPr>
        <w:t xml:space="preserve">      type: object</w:t>
      </w:r>
    </w:p>
    <w:p w14:paraId="66471AB4" w14:textId="77777777" w:rsidR="00E92CBF" w:rsidRPr="00F11966" w:rsidRDefault="00E92CBF" w:rsidP="00E92CBF">
      <w:pPr>
        <w:pStyle w:val="PL"/>
        <w:rPr>
          <w:lang w:val="en-US"/>
        </w:rPr>
      </w:pPr>
      <w:r w:rsidRPr="00F11966">
        <w:rPr>
          <w:lang w:val="en-US"/>
        </w:rPr>
        <w:t xml:space="preserve">      properties:</w:t>
      </w:r>
    </w:p>
    <w:p w14:paraId="50D8466E" w14:textId="77777777" w:rsidR="00E92CBF" w:rsidRPr="00F11966" w:rsidRDefault="00E92CBF" w:rsidP="00E92CBF">
      <w:pPr>
        <w:pStyle w:val="PL"/>
        <w:rPr>
          <w:lang w:val="en-US"/>
        </w:rPr>
      </w:pPr>
      <w:r w:rsidRPr="00F11966">
        <w:rPr>
          <w:lang w:val="en-US"/>
        </w:rPr>
        <w:t xml:space="preserve">        priorityLevel:</w:t>
      </w:r>
    </w:p>
    <w:p w14:paraId="1412B80A" w14:textId="77777777" w:rsidR="00E92CBF" w:rsidRPr="00F11966" w:rsidRDefault="00E92CBF" w:rsidP="00E92CBF">
      <w:pPr>
        <w:pStyle w:val="PL"/>
        <w:rPr>
          <w:lang w:val="en-US"/>
        </w:rPr>
      </w:pPr>
      <w:r w:rsidRPr="00F11966">
        <w:rPr>
          <w:lang w:val="en-US"/>
        </w:rPr>
        <w:t xml:space="preserve">          $ref: '#/components/schemas/5QiPriorityLevel'</w:t>
      </w:r>
    </w:p>
    <w:p w14:paraId="2D2B1573" w14:textId="77777777" w:rsidR="00E92CBF" w:rsidRPr="00F11966" w:rsidRDefault="00E92CBF" w:rsidP="00E92CBF">
      <w:pPr>
        <w:pStyle w:val="PL"/>
        <w:rPr>
          <w:lang w:val="en-US"/>
        </w:rPr>
      </w:pPr>
      <w:r w:rsidRPr="00F11966">
        <w:rPr>
          <w:lang w:val="en-US"/>
        </w:rPr>
        <w:t xml:space="preserve">        averWindow:</w:t>
      </w:r>
    </w:p>
    <w:p w14:paraId="68E2B0FF" w14:textId="77777777" w:rsidR="00E92CBF" w:rsidRPr="00F11966" w:rsidRDefault="00E92CBF" w:rsidP="00E92CBF">
      <w:pPr>
        <w:pStyle w:val="PL"/>
        <w:rPr>
          <w:lang w:val="en-US"/>
        </w:rPr>
      </w:pPr>
      <w:r w:rsidRPr="00F11966">
        <w:rPr>
          <w:lang w:val="en-US"/>
        </w:rPr>
        <w:t xml:space="preserve">          $ref: '#/components/schemas/AverWindow'</w:t>
      </w:r>
    </w:p>
    <w:p w14:paraId="5BAD06C5" w14:textId="77777777" w:rsidR="00E92CBF" w:rsidRPr="00F11966" w:rsidRDefault="00E92CBF" w:rsidP="00E92CBF">
      <w:pPr>
        <w:pStyle w:val="PL"/>
        <w:rPr>
          <w:lang w:val="en-US"/>
        </w:rPr>
      </w:pPr>
      <w:r w:rsidRPr="00F11966">
        <w:rPr>
          <w:lang w:val="en-US"/>
        </w:rPr>
        <w:t xml:space="preserve">        maxDataBurstVol:</w:t>
      </w:r>
    </w:p>
    <w:p w14:paraId="17E98F22" w14:textId="77777777" w:rsidR="00E92CBF" w:rsidRPr="00F11966" w:rsidRDefault="00E92CBF" w:rsidP="00E92CBF">
      <w:pPr>
        <w:pStyle w:val="PL"/>
        <w:rPr>
          <w:lang w:val="en-US"/>
        </w:rPr>
      </w:pPr>
      <w:r w:rsidRPr="00F11966">
        <w:rPr>
          <w:lang w:val="en-US"/>
        </w:rPr>
        <w:t xml:space="preserve">          $ref: '#/components/schemas/MaxDataBurstVol'</w:t>
      </w:r>
    </w:p>
    <w:p w14:paraId="7624BD7A" w14:textId="77777777" w:rsidR="00E92CBF" w:rsidRPr="00F11966" w:rsidRDefault="00E92CBF" w:rsidP="00E92CBF">
      <w:pPr>
        <w:pStyle w:val="PL"/>
        <w:rPr>
          <w:lang w:val="en-US"/>
        </w:rPr>
      </w:pPr>
      <w:r w:rsidRPr="00F11966">
        <w:rPr>
          <w:lang w:val="en-US"/>
        </w:rPr>
        <w:t xml:space="preserve">        extMaxDataBurstVol:</w:t>
      </w:r>
    </w:p>
    <w:p w14:paraId="7A85DF03" w14:textId="77777777" w:rsidR="00E92CBF" w:rsidRPr="00F11966" w:rsidRDefault="00E92CBF" w:rsidP="00E92CBF">
      <w:pPr>
        <w:pStyle w:val="PL"/>
        <w:rPr>
          <w:lang w:val="en-US"/>
        </w:rPr>
      </w:pPr>
      <w:r w:rsidRPr="00F11966">
        <w:rPr>
          <w:lang w:val="en-US"/>
        </w:rPr>
        <w:t xml:space="preserve">          $ref: '#/components/schemas/ExtMaxDataBurstVol'</w:t>
      </w:r>
    </w:p>
    <w:p w14:paraId="7CC9734B" w14:textId="77777777" w:rsidR="00A04F3F" w:rsidRPr="00F11966" w:rsidRDefault="00A04F3F" w:rsidP="00A04F3F">
      <w:pPr>
        <w:pStyle w:val="PL"/>
      </w:pPr>
      <w:r w:rsidRPr="00F11966">
        <w:rPr>
          <w:lang w:val="en-US"/>
        </w:rPr>
        <w:t xml:space="preserve">        </w:t>
      </w:r>
      <w:r w:rsidRPr="00F11966">
        <w:t>cnPacketDelayBudgetDl:</w:t>
      </w:r>
    </w:p>
    <w:p w14:paraId="5758F22A" w14:textId="77777777" w:rsidR="00A04F3F" w:rsidRPr="00F11966" w:rsidRDefault="00A04F3F" w:rsidP="00A04F3F">
      <w:pPr>
        <w:pStyle w:val="PL"/>
        <w:rPr>
          <w:lang w:val="en-US"/>
        </w:rPr>
      </w:pPr>
      <w:r w:rsidRPr="00F11966">
        <w:rPr>
          <w:lang w:val="en-US"/>
        </w:rPr>
        <w:t xml:space="preserve">          $ref: '#/components/schemas/</w:t>
      </w:r>
      <w:r w:rsidRPr="00F11966">
        <w:t>ExtPacketDelBudget</w:t>
      </w:r>
      <w:r w:rsidRPr="00F11966">
        <w:rPr>
          <w:lang w:val="en-US"/>
        </w:rPr>
        <w:t>'</w:t>
      </w:r>
    </w:p>
    <w:p w14:paraId="0A4F2115" w14:textId="77777777" w:rsidR="00A04F3F" w:rsidRPr="00F11966" w:rsidRDefault="00A04F3F" w:rsidP="00A04F3F">
      <w:pPr>
        <w:pStyle w:val="PL"/>
      </w:pPr>
      <w:r w:rsidRPr="00F11966">
        <w:rPr>
          <w:lang w:val="en-US"/>
        </w:rPr>
        <w:t xml:space="preserve">        </w:t>
      </w:r>
      <w:r w:rsidRPr="00F11966">
        <w:t>cnPacketDelayBudgetUl:</w:t>
      </w:r>
    </w:p>
    <w:p w14:paraId="18B4E4B8" w14:textId="77777777" w:rsidR="00A04F3F" w:rsidRPr="00F11966" w:rsidRDefault="00A04F3F" w:rsidP="00A04F3F">
      <w:pPr>
        <w:pStyle w:val="PL"/>
        <w:rPr>
          <w:lang w:val="en-US"/>
        </w:rPr>
      </w:pPr>
      <w:r w:rsidRPr="00F11966">
        <w:rPr>
          <w:lang w:val="en-US"/>
        </w:rPr>
        <w:t xml:space="preserve">          $ref: '#/components/schemas/</w:t>
      </w:r>
      <w:r w:rsidRPr="00F11966">
        <w:t>ExtPacketDelBudget</w:t>
      </w:r>
      <w:r w:rsidRPr="00F11966">
        <w:rPr>
          <w:lang w:val="en-US"/>
        </w:rPr>
        <w:t>'</w:t>
      </w:r>
    </w:p>
    <w:p w14:paraId="6EB72242" w14:textId="77777777" w:rsidR="00E92CBF" w:rsidRPr="00F11966" w:rsidRDefault="00E92CBF" w:rsidP="00E92CBF">
      <w:pPr>
        <w:pStyle w:val="PL"/>
      </w:pPr>
      <w:r w:rsidRPr="00F11966">
        <w:t xml:space="preserve">      minProperties: 0</w:t>
      </w:r>
    </w:p>
    <w:p w14:paraId="256013D5" w14:textId="77777777" w:rsidR="00FC23C0" w:rsidRDefault="00FC23C0" w:rsidP="00714CAF">
      <w:pPr>
        <w:pStyle w:val="PL"/>
        <w:rPr>
          <w:lang w:val="en-US"/>
        </w:rPr>
      </w:pPr>
    </w:p>
    <w:p w14:paraId="624BBD3D" w14:textId="77777777" w:rsidR="00714CAF" w:rsidRPr="00F11966" w:rsidRDefault="00714CAF" w:rsidP="00714CAF">
      <w:pPr>
        <w:pStyle w:val="PL"/>
        <w:rPr>
          <w:lang w:val="en-US"/>
        </w:rPr>
      </w:pPr>
      <w:r w:rsidRPr="00F11966">
        <w:rPr>
          <w:lang w:val="en-US"/>
        </w:rPr>
        <w:t xml:space="preserve">    ArpRm:</w:t>
      </w:r>
    </w:p>
    <w:p w14:paraId="0EA7B8B0" w14:textId="77777777" w:rsidR="00714CAF" w:rsidRPr="00F11966" w:rsidRDefault="00714CAF" w:rsidP="00714CAF">
      <w:pPr>
        <w:pStyle w:val="PL"/>
        <w:rPr>
          <w:lang w:val="en-US"/>
        </w:rPr>
      </w:pPr>
      <w:r w:rsidRPr="00F11966">
        <w:rPr>
          <w:lang w:val="en-US"/>
        </w:rPr>
        <w:t xml:space="preserve">      anyOf:</w:t>
      </w:r>
    </w:p>
    <w:p w14:paraId="5364DE26" w14:textId="77777777" w:rsidR="00714CAF" w:rsidRPr="00F11966" w:rsidRDefault="00714CAF" w:rsidP="00714CAF">
      <w:pPr>
        <w:pStyle w:val="PL"/>
        <w:rPr>
          <w:lang w:val="en-US"/>
        </w:rPr>
      </w:pPr>
      <w:r w:rsidRPr="00F11966">
        <w:rPr>
          <w:lang w:val="en-US"/>
        </w:rPr>
        <w:t xml:space="preserve">        - $ref: '#/components/schemas/Arp'</w:t>
      </w:r>
    </w:p>
    <w:p w14:paraId="5FAB4A12" w14:textId="77777777" w:rsidR="00714CAF" w:rsidRPr="00F11966" w:rsidRDefault="00714CAF" w:rsidP="00714CAF">
      <w:pPr>
        <w:pStyle w:val="PL"/>
        <w:rPr>
          <w:lang w:val="en-US"/>
        </w:rPr>
      </w:pPr>
      <w:r w:rsidRPr="00F11966">
        <w:rPr>
          <w:lang w:val="en-US"/>
        </w:rPr>
        <w:t xml:space="preserve">        - $ref: '#/components/schemas/NullValue'</w:t>
      </w:r>
    </w:p>
    <w:p w14:paraId="6C6F6B82" w14:textId="637AB3ED" w:rsidR="00453337" w:rsidRPr="00847967" w:rsidRDefault="00453337" w:rsidP="00453337">
      <w:pPr>
        <w:pStyle w:val="PL"/>
        <w:rPr>
          <w:lang w:val="en-US"/>
        </w:rPr>
      </w:pPr>
      <w:r>
        <w:rPr>
          <w:lang w:val="en-US"/>
        </w:rPr>
        <w:t xml:space="preserve">      description: </w:t>
      </w:r>
      <w:r w:rsidRPr="00F11966">
        <w:t xml:space="preserve">This data type is defined in the same way as the "Arp" data type, but with the OpenAPI </w:t>
      </w:r>
      <w:r w:rsidR="002163ED">
        <w:t>"nullable=</w:t>
      </w:r>
      <w:r w:rsidRPr="00F11966">
        <w:t xml:space="preserve"> true" property.</w:t>
      </w:r>
    </w:p>
    <w:p w14:paraId="12EB6352" w14:textId="77777777" w:rsidR="00714CAF" w:rsidRPr="00F11966" w:rsidRDefault="00714CAF" w:rsidP="00714CAF">
      <w:pPr>
        <w:pStyle w:val="PL"/>
        <w:rPr>
          <w:lang w:val="en-US"/>
        </w:rPr>
      </w:pPr>
      <w:r w:rsidRPr="00F11966">
        <w:rPr>
          <w:lang w:val="en-US"/>
        </w:rPr>
        <w:t xml:space="preserve">    AmbrRm:</w:t>
      </w:r>
    </w:p>
    <w:p w14:paraId="6B4DF430" w14:textId="77777777" w:rsidR="00714CAF" w:rsidRPr="00F11966" w:rsidRDefault="00714CAF" w:rsidP="00714CAF">
      <w:pPr>
        <w:pStyle w:val="PL"/>
        <w:rPr>
          <w:lang w:val="en-US"/>
        </w:rPr>
      </w:pPr>
      <w:r w:rsidRPr="00F11966">
        <w:rPr>
          <w:lang w:val="en-US"/>
        </w:rPr>
        <w:t xml:space="preserve">      anyOf:</w:t>
      </w:r>
    </w:p>
    <w:p w14:paraId="289DC682" w14:textId="77777777" w:rsidR="00714CAF" w:rsidRPr="00F11966" w:rsidRDefault="00714CAF" w:rsidP="00714CAF">
      <w:pPr>
        <w:pStyle w:val="PL"/>
        <w:rPr>
          <w:lang w:val="en-US"/>
        </w:rPr>
      </w:pPr>
      <w:r w:rsidRPr="00F11966">
        <w:rPr>
          <w:lang w:val="en-US"/>
        </w:rPr>
        <w:t xml:space="preserve">        - $ref: '#/components/schemas/Ambr'</w:t>
      </w:r>
    </w:p>
    <w:p w14:paraId="47D52073" w14:textId="77777777" w:rsidR="00714CAF" w:rsidRPr="00F11966" w:rsidRDefault="00714CAF" w:rsidP="00714CAF">
      <w:pPr>
        <w:pStyle w:val="PL"/>
        <w:rPr>
          <w:lang w:val="en-US"/>
        </w:rPr>
      </w:pPr>
      <w:r w:rsidRPr="00F11966">
        <w:rPr>
          <w:lang w:val="en-US"/>
        </w:rPr>
        <w:t xml:space="preserve">        - $ref: '#/components/schemas/NullValue'</w:t>
      </w:r>
    </w:p>
    <w:p w14:paraId="7F8CA366" w14:textId="0E645D58" w:rsidR="00453337" w:rsidRPr="00847967" w:rsidRDefault="00453337" w:rsidP="00453337">
      <w:pPr>
        <w:pStyle w:val="PL"/>
        <w:rPr>
          <w:lang w:val="en-US"/>
        </w:rPr>
      </w:pPr>
      <w:r>
        <w:rPr>
          <w:lang w:val="en-US"/>
        </w:rPr>
        <w:t xml:space="preserve">      description: </w:t>
      </w:r>
      <w:r w:rsidRPr="00F11966">
        <w:t xml:space="preserve">This data type is defined in the same way as the "Ambr" data type, but with the OpenAPI </w:t>
      </w:r>
      <w:r w:rsidR="002163ED">
        <w:t>"nullable=</w:t>
      </w:r>
      <w:r w:rsidRPr="00F11966">
        <w:t xml:space="preserve"> true" property.</w:t>
      </w:r>
    </w:p>
    <w:p w14:paraId="02AA3FC2" w14:textId="77777777" w:rsidR="00E92CBF" w:rsidRDefault="00E92CBF" w:rsidP="00E92CBF">
      <w:pPr>
        <w:pStyle w:val="PL"/>
        <w:rPr>
          <w:lang w:val="en-US"/>
        </w:rPr>
      </w:pPr>
    </w:p>
    <w:p w14:paraId="471AC827" w14:textId="77777777" w:rsidR="00DD1C4B" w:rsidRDefault="00DD1C4B" w:rsidP="002366BD">
      <w:pPr>
        <w:pStyle w:val="PL"/>
        <w:rPr>
          <w:rFonts w:eastAsia="DengXian"/>
          <w:lang w:val="en-US"/>
        </w:rPr>
      </w:pPr>
      <w:r w:rsidRPr="002366BD">
        <w:rPr>
          <w:rFonts w:eastAsia="DengXian"/>
        </w:rPr>
        <w:t xml:space="preserve">    SliceMbr:</w:t>
      </w:r>
    </w:p>
    <w:p w14:paraId="697D6A6A" w14:textId="77777777" w:rsidR="00DD1C4B" w:rsidRPr="00003E09" w:rsidRDefault="00DD1C4B" w:rsidP="002366BD">
      <w:pPr>
        <w:pStyle w:val="PL"/>
        <w:rPr>
          <w:rFonts w:eastAsia="DengXian"/>
          <w:lang w:val="en-US"/>
        </w:rPr>
      </w:pPr>
      <w:r w:rsidRPr="002366BD">
        <w:rPr>
          <w:rFonts w:eastAsia="DengXian"/>
        </w:rPr>
        <w:t xml:space="preserve">      description: MBR related to slice</w:t>
      </w:r>
    </w:p>
    <w:p w14:paraId="0B685414" w14:textId="77777777" w:rsidR="00DD1C4B" w:rsidRPr="00003E09" w:rsidRDefault="00DD1C4B" w:rsidP="002366BD">
      <w:pPr>
        <w:pStyle w:val="PL"/>
        <w:rPr>
          <w:rFonts w:eastAsia="DengXian"/>
          <w:lang w:val="en-US"/>
        </w:rPr>
      </w:pPr>
      <w:r w:rsidRPr="002366BD">
        <w:rPr>
          <w:rFonts w:eastAsia="DengXian"/>
        </w:rPr>
        <w:t xml:space="preserve">      type: object</w:t>
      </w:r>
    </w:p>
    <w:p w14:paraId="3C6E4880" w14:textId="77777777" w:rsidR="00DD1C4B" w:rsidRDefault="00DD1C4B" w:rsidP="002366BD">
      <w:pPr>
        <w:pStyle w:val="PL"/>
        <w:rPr>
          <w:rFonts w:eastAsia="DengXian"/>
          <w:lang w:val="en-US"/>
        </w:rPr>
      </w:pPr>
      <w:r w:rsidRPr="002366BD">
        <w:rPr>
          <w:rFonts w:eastAsia="DengXian"/>
        </w:rPr>
        <w:t xml:space="preserve">      properties:</w:t>
      </w:r>
    </w:p>
    <w:p w14:paraId="6DE02A0B" w14:textId="77777777" w:rsidR="00DD1C4B" w:rsidRPr="00003E09" w:rsidRDefault="00DD1C4B" w:rsidP="002366BD">
      <w:pPr>
        <w:pStyle w:val="PL"/>
        <w:rPr>
          <w:rFonts w:eastAsia="DengXian"/>
          <w:lang w:val="en-US"/>
        </w:rPr>
      </w:pPr>
      <w:r w:rsidRPr="002366BD">
        <w:rPr>
          <w:rFonts w:eastAsia="DengXian"/>
        </w:rPr>
        <w:t xml:space="preserve">        uplink:</w:t>
      </w:r>
    </w:p>
    <w:p w14:paraId="4BB9D624" w14:textId="77777777" w:rsidR="00DD1C4B" w:rsidRPr="00003E09" w:rsidRDefault="00DD1C4B" w:rsidP="002366BD">
      <w:pPr>
        <w:pStyle w:val="PL"/>
        <w:rPr>
          <w:rFonts w:eastAsia="DengXian"/>
          <w:lang w:val="en-US"/>
        </w:rPr>
      </w:pPr>
      <w:r w:rsidRPr="002366BD">
        <w:rPr>
          <w:rFonts w:eastAsia="DengXian"/>
        </w:rPr>
        <w:t xml:space="preserve">          $ref: '#/components/schemas/BitRate'</w:t>
      </w:r>
    </w:p>
    <w:p w14:paraId="3358FD85" w14:textId="77777777" w:rsidR="00DD1C4B" w:rsidRPr="00003E09" w:rsidRDefault="00DD1C4B" w:rsidP="002366BD">
      <w:pPr>
        <w:pStyle w:val="PL"/>
        <w:rPr>
          <w:rFonts w:eastAsia="DengXian"/>
          <w:lang w:val="en-US"/>
        </w:rPr>
      </w:pPr>
      <w:r w:rsidRPr="002366BD">
        <w:rPr>
          <w:rFonts w:eastAsia="DengXian"/>
        </w:rPr>
        <w:t xml:space="preserve">        downlink:</w:t>
      </w:r>
    </w:p>
    <w:p w14:paraId="78029401" w14:textId="77777777" w:rsidR="00DD1C4B" w:rsidRPr="00003E09" w:rsidRDefault="00DD1C4B" w:rsidP="002366BD">
      <w:pPr>
        <w:pStyle w:val="PL"/>
        <w:rPr>
          <w:rFonts w:eastAsia="DengXian"/>
          <w:lang w:val="en-US"/>
        </w:rPr>
      </w:pPr>
      <w:r w:rsidRPr="002366BD">
        <w:rPr>
          <w:rFonts w:eastAsia="DengXian"/>
        </w:rPr>
        <w:t xml:space="preserve">          $ref: '#/components/schemas/BitRate'</w:t>
      </w:r>
    </w:p>
    <w:p w14:paraId="15F4EF84" w14:textId="77777777" w:rsidR="00DD1C4B" w:rsidRPr="00003E09" w:rsidRDefault="00DD1C4B" w:rsidP="002366BD">
      <w:pPr>
        <w:pStyle w:val="PL"/>
        <w:rPr>
          <w:rFonts w:eastAsia="DengXian"/>
          <w:lang w:val="en-US"/>
        </w:rPr>
      </w:pPr>
      <w:r w:rsidRPr="002366BD">
        <w:rPr>
          <w:rFonts w:eastAsia="DengXian"/>
        </w:rPr>
        <w:t xml:space="preserve">      required:</w:t>
      </w:r>
    </w:p>
    <w:p w14:paraId="709545E2" w14:textId="77777777" w:rsidR="00DD1C4B" w:rsidRPr="00003E09" w:rsidRDefault="00DD1C4B" w:rsidP="002366BD">
      <w:pPr>
        <w:pStyle w:val="PL"/>
        <w:rPr>
          <w:rFonts w:eastAsia="DengXian"/>
          <w:lang w:val="en-US"/>
        </w:rPr>
      </w:pPr>
      <w:r w:rsidRPr="002366BD">
        <w:rPr>
          <w:rFonts w:eastAsia="DengXian"/>
        </w:rPr>
        <w:t xml:space="preserve">        - uplink</w:t>
      </w:r>
    </w:p>
    <w:p w14:paraId="29A6F261" w14:textId="77777777" w:rsidR="00DD1C4B" w:rsidRPr="00003E09" w:rsidRDefault="00DD1C4B" w:rsidP="002366BD">
      <w:pPr>
        <w:pStyle w:val="PL"/>
        <w:rPr>
          <w:rFonts w:eastAsia="DengXian"/>
          <w:lang w:val="en-US"/>
        </w:rPr>
      </w:pPr>
      <w:r w:rsidRPr="002366BD">
        <w:rPr>
          <w:rFonts w:eastAsia="DengXian"/>
        </w:rPr>
        <w:t xml:space="preserve">        - downlink</w:t>
      </w:r>
    </w:p>
    <w:p w14:paraId="04AD2FB6" w14:textId="77777777" w:rsidR="00DD1C4B" w:rsidRDefault="00DD1C4B" w:rsidP="002366BD">
      <w:pPr>
        <w:pStyle w:val="PL"/>
        <w:rPr>
          <w:rFonts w:eastAsia="DengXian"/>
          <w:lang w:val="en-US"/>
        </w:rPr>
      </w:pPr>
      <w:r w:rsidRPr="002366BD">
        <w:rPr>
          <w:rFonts w:eastAsia="DengXian"/>
        </w:rPr>
        <w:t xml:space="preserve">    SliceMbrRm:</w:t>
      </w:r>
    </w:p>
    <w:p w14:paraId="030BFCA3" w14:textId="3B9CFDCD" w:rsidR="00DD1C4B" w:rsidRPr="00003E09" w:rsidRDefault="00DD1C4B" w:rsidP="002366BD">
      <w:pPr>
        <w:pStyle w:val="PL"/>
        <w:rPr>
          <w:rFonts w:eastAsia="DengXian"/>
          <w:lang w:val="en-US"/>
        </w:rPr>
      </w:pPr>
      <w:r w:rsidRPr="002366BD">
        <w:rPr>
          <w:rFonts w:eastAsia="DengXian"/>
        </w:rPr>
        <w:t xml:space="preserve">      description: SliceMbr with nullable</w:t>
      </w:r>
      <w:r w:rsidR="005D4112" w:rsidRPr="002366BD">
        <w:rPr>
          <w:rFonts w:eastAsia="DengXian"/>
        </w:rPr>
        <w:t>=</w:t>
      </w:r>
      <w:r w:rsidRPr="002366BD">
        <w:rPr>
          <w:rFonts w:eastAsia="DengXian"/>
        </w:rPr>
        <w:t xml:space="preserve"> true</w:t>
      </w:r>
    </w:p>
    <w:p w14:paraId="7DE7B06F" w14:textId="77777777" w:rsidR="00DD1C4B" w:rsidRPr="00003E09" w:rsidRDefault="00DD1C4B" w:rsidP="002366BD">
      <w:pPr>
        <w:pStyle w:val="PL"/>
        <w:rPr>
          <w:rFonts w:eastAsia="DengXian"/>
          <w:lang w:val="en-US"/>
        </w:rPr>
      </w:pPr>
      <w:r w:rsidRPr="002366BD">
        <w:rPr>
          <w:rFonts w:eastAsia="DengXian"/>
        </w:rPr>
        <w:t xml:space="preserve">      anyOf:</w:t>
      </w:r>
    </w:p>
    <w:p w14:paraId="3C688D82" w14:textId="77777777" w:rsidR="00DD1C4B" w:rsidRPr="00003E09" w:rsidRDefault="00DD1C4B" w:rsidP="002366BD">
      <w:pPr>
        <w:pStyle w:val="PL"/>
        <w:rPr>
          <w:rFonts w:eastAsia="DengXian"/>
          <w:lang w:val="en-US"/>
        </w:rPr>
      </w:pPr>
      <w:r w:rsidRPr="002366BD">
        <w:rPr>
          <w:rFonts w:eastAsia="DengXian"/>
        </w:rPr>
        <w:t xml:space="preserve">        - $ref: '#/components/schemas/SliceMbr'</w:t>
      </w:r>
    </w:p>
    <w:p w14:paraId="12099676" w14:textId="77777777" w:rsidR="00DD1C4B" w:rsidRDefault="00DD1C4B" w:rsidP="002366BD">
      <w:pPr>
        <w:pStyle w:val="PL"/>
        <w:rPr>
          <w:rFonts w:eastAsia="DengXian"/>
        </w:rPr>
      </w:pPr>
      <w:r w:rsidRPr="002366BD">
        <w:rPr>
          <w:rFonts w:eastAsia="DengXian"/>
        </w:rPr>
        <w:lastRenderedPageBreak/>
        <w:t xml:space="preserve">        - $ref: '#/components/schemas/NullValue'</w:t>
      </w:r>
    </w:p>
    <w:p w14:paraId="221CD4C2" w14:textId="77777777" w:rsidR="00DD1C4B" w:rsidRPr="00F11966" w:rsidRDefault="00DD1C4B" w:rsidP="00E92CBF">
      <w:pPr>
        <w:pStyle w:val="PL"/>
        <w:rPr>
          <w:lang w:val="en-US"/>
        </w:rPr>
      </w:pPr>
    </w:p>
    <w:p w14:paraId="585C99AA" w14:textId="77777777" w:rsidR="00E92CBF" w:rsidRPr="00F11966" w:rsidRDefault="00E92CBF" w:rsidP="00E92CBF">
      <w:pPr>
        <w:pStyle w:val="PL"/>
        <w:rPr>
          <w:lang w:val="en-US"/>
        </w:rPr>
      </w:pPr>
      <w:r w:rsidRPr="00F11966">
        <w:rPr>
          <w:lang w:val="en-US"/>
        </w:rPr>
        <w:t>#</w:t>
      </w:r>
    </w:p>
    <w:p w14:paraId="738004B2" w14:textId="77777777" w:rsidR="00E92CBF" w:rsidRPr="00F11966" w:rsidRDefault="00E92CBF" w:rsidP="00E92CBF">
      <w:pPr>
        <w:pStyle w:val="PL"/>
        <w:rPr>
          <w:lang w:val="en-US"/>
        </w:rPr>
      </w:pPr>
      <w:r w:rsidRPr="00F11966">
        <w:rPr>
          <w:lang w:val="en-US"/>
        </w:rPr>
        <w:t># Data Types related to 5G Trace as defined in clause 5.6</w:t>
      </w:r>
    </w:p>
    <w:p w14:paraId="11410DC3" w14:textId="77777777" w:rsidR="00E92CBF" w:rsidRPr="00F11966" w:rsidRDefault="00E92CBF" w:rsidP="00E92CBF">
      <w:pPr>
        <w:pStyle w:val="PL"/>
        <w:rPr>
          <w:lang w:val="en-US"/>
        </w:rPr>
      </w:pPr>
      <w:r w:rsidRPr="00F11966">
        <w:rPr>
          <w:lang w:val="en-US"/>
        </w:rPr>
        <w:t>#</w:t>
      </w:r>
    </w:p>
    <w:p w14:paraId="07B9B74D" w14:textId="77777777" w:rsidR="00E92CBF" w:rsidRPr="00F11966" w:rsidRDefault="00E92CBF" w:rsidP="00E92CBF">
      <w:pPr>
        <w:pStyle w:val="PL"/>
        <w:rPr>
          <w:lang w:val="en-US"/>
        </w:rPr>
      </w:pPr>
    </w:p>
    <w:p w14:paraId="7AB9C70E" w14:textId="77777777" w:rsidR="00E92CBF" w:rsidRPr="00F11966" w:rsidRDefault="00E92CBF" w:rsidP="00E92CBF">
      <w:pPr>
        <w:pStyle w:val="PL"/>
        <w:rPr>
          <w:lang w:val="en-US"/>
        </w:rPr>
      </w:pPr>
      <w:r w:rsidRPr="00F11966">
        <w:rPr>
          <w:lang w:val="en-US"/>
        </w:rPr>
        <w:t>#</w:t>
      </w:r>
    </w:p>
    <w:p w14:paraId="44166C3B" w14:textId="77777777" w:rsidR="00E92CBF" w:rsidRPr="00F11966" w:rsidRDefault="00E92CBF" w:rsidP="00E92CBF">
      <w:pPr>
        <w:pStyle w:val="PL"/>
        <w:rPr>
          <w:lang w:val="en-US"/>
        </w:rPr>
      </w:pPr>
      <w:r w:rsidRPr="00F11966">
        <w:rPr>
          <w:lang w:val="en-US"/>
        </w:rPr>
        <w:t># SIMPLE DATA TYPES</w:t>
      </w:r>
    </w:p>
    <w:p w14:paraId="2B42EEEC" w14:textId="77777777" w:rsidR="00E92CBF" w:rsidRPr="00F11966" w:rsidRDefault="00E92CBF" w:rsidP="00E92CBF">
      <w:pPr>
        <w:pStyle w:val="PL"/>
        <w:rPr>
          <w:lang w:val="en-US"/>
        </w:rPr>
      </w:pPr>
      <w:r w:rsidRPr="00F11966">
        <w:rPr>
          <w:lang w:val="en-US"/>
        </w:rPr>
        <w:t>#</w:t>
      </w:r>
    </w:p>
    <w:p w14:paraId="41D4A542" w14:textId="77777777" w:rsidR="00BE7AB2" w:rsidRPr="00F11966" w:rsidRDefault="00BE7AB2" w:rsidP="00BE7AB2">
      <w:pPr>
        <w:pStyle w:val="PL"/>
      </w:pPr>
      <w:r w:rsidRPr="00F11966">
        <w:t xml:space="preserve">    </w:t>
      </w:r>
      <w:r w:rsidRPr="003A30F3">
        <w:t>PhysCellId</w:t>
      </w:r>
      <w:r w:rsidRPr="00F11966">
        <w:t>:</w:t>
      </w:r>
    </w:p>
    <w:p w14:paraId="15D4A06F" w14:textId="77777777" w:rsidR="00BE7AB2" w:rsidRPr="00F11966" w:rsidRDefault="00BE7AB2" w:rsidP="00BE7AB2">
      <w:pPr>
        <w:pStyle w:val="PL"/>
      </w:pPr>
      <w:r w:rsidRPr="00F11966">
        <w:t xml:space="preserve">      type: integer</w:t>
      </w:r>
    </w:p>
    <w:p w14:paraId="191B726E" w14:textId="77777777" w:rsidR="00BE7AB2" w:rsidRPr="00F11966" w:rsidRDefault="00BE7AB2" w:rsidP="00BE7AB2">
      <w:pPr>
        <w:pStyle w:val="PL"/>
      </w:pPr>
      <w:r w:rsidRPr="00F11966">
        <w:t xml:space="preserve">      minimum: 0</w:t>
      </w:r>
    </w:p>
    <w:p w14:paraId="4D01B0F7" w14:textId="77777777" w:rsidR="00BE7AB2" w:rsidRPr="00F11966" w:rsidRDefault="00BE7AB2" w:rsidP="00BE7AB2">
      <w:pPr>
        <w:pStyle w:val="PL"/>
      </w:pPr>
      <w:r w:rsidRPr="00F11966">
        <w:t xml:space="preserve">      maximum: </w:t>
      </w:r>
      <w:r>
        <w:t>1007</w:t>
      </w:r>
    </w:p>
    <w:p w14:paraId="0E4FA898" w14:textId="21038EFC" w:rsidR="00FC23C0" w:rsidRDefault="00FC23C0" w:rsidP="00FC23C0">
      <w:pPr>
        <w:pStyle w:val="PL"/>
        <w:rPr>
          <w:lang w:val="en-US"/>
        </w:rPr>
      </w:pPr>
      <w:r>
        <w:rPr>
          <w:lang w:val="en-US"/>
        </w:rPr>
        <w:t xml:space="preserve">      description: I</w:t>
      </w:r>
      <w:r>
        <w:t>nteger value identifying the physical cell identity (PCI), as definition of "</w:t>
      </w:r>
      <w:r w:rsidRPr="003D41F3">
        <w:rPr>
          <w:i/>
          <w:iCs/>
        </w:rPr>
        <w:t>PhysCellId</w:t>
      </w:r>
      <w:r>
        <w:t>" IE in clause 6.3.2 of 3GPP TS 38.331.</w:t>
      </w:r>
    </w:p>
    <w:p w14:paraId="54EEC6C0" w14:textId="77777777" w:rsidR="00BE7AB2" w:rsidRPr="00F11966" w:rsidRDefault="00BE7AB2" w:rsidP="00BE7AB2">
      <w:pPr>
        <w:pStyle w:val="PL"/>
      </w:pPr>
      <w:r w:rsidRPr="00F11966">
        <w:t xml:space="preserve">    </w:t>
      </w:r>
      <w:r>
        <w:t>ArfcnValueNR</w:t>
      </w:r>
      <w:r w:rsidRPr="00F11966">
        <w:t>:</w:t>
      </w:r>
    </w:p>
    <w:p w14:paraId="674B977A" w14:textId="77777777" w:rsidR="00BE7AB2" w:rsidRPr="00F11966" w:rsidRDefault="00BE7AB2" w:rsidP="00BE7AB2">
      <w:pPr>
        <w:pStyle w:val="PL"/>
      </w:pPr>
      <w:r w:rsidRPr="00F11966">
        <w:t xml:space="preserve">      type: integer</w:t>
      </w:r>
    </w:p>
    <w:p w14:paraId="59FF1A74" w14:textId="77777777" w:rsidR="00BE7AB2" w:rsidRPr="00F11966" w:rsidRDefault="00BE7AB2" w:rsidP="00BE7AB2">
      <w:pPr>
        <w:pStyle w:val="PL"/>
      </w:pPr>
      <w:r w:rsidRPr="00F11966">
        <w:t xml:space="preserve">      minimum: 0</w:t>
      </w:r>
    </w:p>
    <w:p w14:paraId="2AA6CD00" w14:textId="77777777" w:rsidR="00BE7AB2" w:rsidRPr="00F11966" w:rsidRDefault="00BE7AB2" w:rsidP="00BE7AB2">
      <w:pPr>
        <w:pStyle w:val="PL"/>
      </w:pPr>
      <w:r w:rsidRPr="00F11966">
        <w:t xml:space="preserve">      maximum: </w:t>
      </w:r>
      <w:r>
        <w:t>3279165</w:t>
      </w:r>
    </w:p>
    <w:p w14:paraId="7AFD6AB2" w14:textId="77777777" w:rsidR="00FC23C0" w:rsidRDefault="00FC23C0" w:rsidP="00FC23C0">
      <w:pPr>
        <w:pStyle w:val="PL"/>
        <w:rPr>
          <w:lang w:val="en-US"/>
        </w:rPr>
      </w:pPr>
      <w:r>
        <w:rPr>
          <w:lang w:val="en-US"/>
        </w:rPr>
        <w:t xml:space="preserve">      description: </w:t>
      </w:r>
      <w:r>
        <w:t>Integer value indicating the ARFCN applicable for a downlink, uplink or bi-directional (TDD) NR global frequency raster, as definition of "</w:t>
      </w:r>
      <w:r>
        <w:rPr>
          <w:i/>
        </w:rPr>
        <w:t>ARFCN-ValueNR</w:t>
      </w:r>
      <w:r>
        <w:t>" IE in clause 6.3.2 of 3GPP TS 38.331.</w:t>
      </w:r>
    </w:p>
    <w:p w14:paraId="5C135250" w14:textId="77777777" w:rsidR="00E92CBF" w:rsidRPr="00F11966" w:rsidRDefault="00E92CBF" w:rsidP="00E92CBF">
      <w:pPr>
        <w:pStyle w:val="PL"/>
      </w:pPr>
      <w:r w:rsidRPr="00F11966">
        <w:t>#</w:t>
      </w:r>
    </w:p>
    <w:p w14:paraId="6C49B4AE" w14:textId="77777777" w:rsidR="00E92CBF" w:rsidRPr="00F11966" w:rsidRDefault="00E92CBF" w:rsidP="00E92CBF">
      <w:pPr>
        <w:pStyle w:val="PL"/>
      </w:pPr>
      <w:r w:rsidRPr="00F11966">
        <w:t>#</w:t>
      </w:r>
    </w:p>
    <w:p w14:paraId="62A56D72" w14:textId="77777777" w:rsidR="00E92CBF" w:rsidRPr="00F11966" w:rsidRDefault="00E92CBF" w:rsidP="00E92CBF">
      <w:pPr>
        <w:pStyle w:val="PL"/>
        <w:rPr>
          <w:lang w:val="en-US"/>
        </w:rPr>
      </w:pPr>
      <w:r w:rsidRPr="00F11966">
        <w:rPr>
          <w:lang w:val="en-US"/>
        </w:rPr>
        <w:t># Enumerations</w:t>
      </w:r>
    </w:p>
    <w:p w14:paraId="7F64A087" w14:textId="77777777" w:rsidR="00E92CBF" w:rsidRPr="00F11966" w:rsidRDefault="00E92CBF" w:rsidP="00E92CBF">
      <w:pPr>
        <w:pStyle w:val="PL"/>
        <w:rPr>
          <w:lang w:val="en-US"/>
        </w:rPr>
      </w:pPr>
      <w:r w:rsidRPr="00F11966">
        <w:rPr>
          <w:lang w:val="en-US"/>
        </w:rPr>
        <w:t>#</w:t>
      </w:r>
    </w:p>
    <w:p w14:paraId="526F4D62" w14:textId="77777777" w:rsidR="00E92CBF" w:rsidRPr="00F11966" w:rsidRDefault="00E92CBF" w:rsidP="00E92CBF">
      <w:pPr>
        <w:pStyle w:val="PL"/>
      </w:pPr>
      <w:r w:rsidRPr="00F11966">
        <w:t xml:space="preserve">    TraceDepth:</w:t>
      </w:r>
    </w:p>
    <w:p w14:paraId="12F889A3" w14:textId="77777777" w:rsidR="00E92CBF" w:rsidRPr="00202CB2" w:rsidRDefault="00E92CBF" w:rsidP="00E92CBF">
      <w:pPr>
        <w:pStyle w:val="PL"/>
        <w:rPr>
          <w:lang w:val="en-US"/>
        </w:rPr>
      </w:pPr>
      <w:r w:rsidRPr="00F11966">
        <w:t xml:space="preserve">      </w:t>
      </w:r>
      <w:r w:rsidRPr="00202CB2">
        <w:rPr>
          <w:lang w:val="en-US"/>
        </w:rPr>
        <w:t>anyOf:</w:t>
      </w:r>
    </w:p>
    <w:p w14:paraId="63C4EE4E" w14:textId="77777777" w:rsidR="00E92CBF" w:rsidRPr="00202CB2" w:rsidRDefault="00E92CBF" w:rsidP="00E92CBF">
      <w:pPr>
        <w:pStyle w:val="PL"/>
        <w:rPr>
          <w:lang w:val="en-US"/>
        </w:rPr>
      </w:pPr>
      <w:r w:rsidRPr="00202CB2">
        <w:rPr>
          <w:lang w:val="en-US"/>
        </w:rPr>
        <w:t xml:space="preserve">        - type: string</w:t>
      </w:r>
    </w:p>
    <w:p w14:paraId="14F71A1A" w14:textId="77777777" w:rsidR="00E92CBF" w:rsidRPr="00202CB2" w:rsidRDefault="00E92CBF" w:rsidP="00E92CBF">
      <w:pPr>
        <w:pStyle w:val="PL"/>
        <w:rPr>
          <w:lang w:val="en-US"/>
        </w:rPr>
      </w:pPr>
      <w:r w:rsidRPr="00202CB2">
        <w:rPr>
          <w:lang w:val="en-US"/>
        </w:rPr>
        <w:t xml:space="preserve">          enum:</w:t>
      </w:r>
    </w:p>
    <w:p w14:paraId="66B12345" w14:textId="77777777" w:rsidR="00E92CBF" w:rsidRPr="00847967" w:rsidRDefault="00E92CBF" w:rsidP="00E92CBF">
      <w:pPr>
        <w:pStyle w:val="PL"/>
        <w:rPr>
          <w:lang w:val="de-DE"/>
        </w:rPr>
      </w:pPr>
      <w:r w:rsidRPr="00202CB2">
        <w:rPr>
          <w:lang w:val="en-US"/>
        </w:rPr>
        <w:t xml:space="preserve">            </w:t>
      </w:r>
      <w:r w:rsidRPr="00847967">
        <w:rPr>
          <w:lang w:val="de-DE"/>
        </w:rPr>
        <w:t>- MINIMUM</w:t>
      </w:r>
    </w:p>
    <w:p w14:paraId="34A30760" w14:textId="77777777" w:rsidR="00E92CBF" w:rsidRPr="00847967" w:rsidRDefault="00E92CBF" w:rsidP="00E92CBF">
      <w:pPr>
        <w:pStyle w:val="PL"/>
        <w:rPr>
          <w:lang w:val="de-DE"/>
        </w:rPr>
      </w:pPr>
      <w:r w:rsidRPr="00847967">
        <w:rPr>
          <w:lang w:val="de-DE"/>
        </w:rPr>
        <w:t xml:space="preserve">            - MEDIUM</w:t>
      </w:r>
    </w:p>
    <w:p w14:paraId="6D5ECAA2" w14:textId="77777777" w:rsidR="00E92CBF" w:rsidRPr="00847967" w:rsidRDefault="00E92CBF" w:rsidP="00E92CBF">
      <w:pPr>
        <w:pStyle w:val="PL"/>
        <w:rPr>
          <w:lang w:val="de-DE"/>
        </w:rPr>
      </w:pPr>
      <w:r w:rsidRPr="00847967">
        <w:rPr>
          <w:lang w:val="de-DE"/>
        </w:rPr>
        <w:t xml:space="preserve">            - MAXIMUM</w:t>
      </w:r>
    </w:p>
    <w:p w14:paraId="6890A41B" w14:textId="77777777" w:rsidR="00E92CBF" w:rsidRPr="00847967" w:rsidRDefault="00E92CBF" w:rsidP="00E92CBF">
      <w:pPr>
        <w:pStyle w:val="PL"/>
        <w:rPr>
          <w:lang w:val="de-DE"/>
        </w:rPr>
      </w:pPr>
      <w:r w:rsidRPr="00847967">
        <w:rPr>
          <w:lang w:val="de-DE"/>
        </w:rPr>
        <w:t xml:space="preserve">            - MINIMUM_WO_VENDOR_EXTENSION</w:t>
      </w:r>
    </w:p>
    <w:p w14:paraId="0FF4985F" w14:textId="77777777" w:rsidR="00E92CBF" w:rsidRPr="00847967" w:rsidRDefault="00E92CBF" w:rsidP="00E92CBF">
      <w:pPr>
        <w:pStyle w:val="PL"/>
        <w:rPr>
          <w:lang w:val="de-DE"/>
        </w:rPr>
      </w:pPr>
      <w:r w:rsidRPr="00847967">
        <w:rPr>
          <w:lang w:val="de-DE"/>
        </w:rPr>
        <w:t xml:space="preserve">            - MEDIUM_WO_VENDOR_EXTENSION</w:t>
      </w:r>
    </w:p>
    <w:p w14:paraId="358631F4" w14:textId="77777777" w:rsidR="00E92CBF" w:rsidRPr="00847967" w:rsidRDefault="00E92CBF" w:rsidP="00E92CBF">
      <w:pPr>
        <w:pStyle w:val="PL"/>
        <w:rPr>
          <w:lang w:val="de-DE"/>
        </w:rPr>
      </w:pPr>
      <w:r w:rsidRPr="00847967">
        <w:rPr>
          <w:lang w:val="de-DE"/>
        </w:rPr>
        <w:t xml:space="preserve">            - MAXIMUM_WO_VENDOR_EXTENSION</w:t>
      </w:r>
    </w:p>
    <w:p w14:paraId="78373561" w14:textId="77777777" w:rsidR="00E92CBF" w:rsidRPr="00F11966" w:rsidRDefault="00E92CBF" w:rsidP="00E92CBF">
      <w:pPr>
        <w:pStyle w:val="PL"/>
        <w:rPr>
          <w:lang w:val="en-US"/>
        </w:rPr>
      </w:pPr>
      <w:r w:rsidRPr="00847967">
        <w:rPr>
          <w:lang w:val="de-DE"/>
        </w:rPr>
        <w:t xml:space="preserve">        </w:t>
      </w:r>
      <w:r w:rsidRPr="00F11966">
        <w:rPr>
          <w:lang w:val="en-US"/>
        </w:rPr>
        <w:t>- type: string</w:t>
      </w:r>
    </w:p>
    <w:p w14:paraId="1C119889" w14:textId="3B5DBD01" w:rsidR="00FC23C0" w:rsidRDefault="00FC23C0" w:rsidP="00FC23C0">
      <w:pPr>
        <w:pStyle w:val="PL"/>
        <w:rPr>
          <w:lang w:val="en-US"/>
        </w:rPr>
      </w:pPr>
      <w:r>
        <w:rPr>
          <w:lang w:val="en-US"/>
        </w:rPr>
        <w:t xml:space="preserve">      description: </w:t>
      </w:r>
      <w:r w:rsidRPr="00F11966">
        <w:t xml:space="preserve">The enumeration TraceDepth defines how detailed information should be recorded in the trace. </w:t>
      </w:r>
      <w:r w:rsidRPr="00F11966">
        <w:rPr>
          <w:rFonts w:cs="Arial"/>
          <w:szCs w:val="18"/>
        </w:rPr>
        <w:t>See 3GPP</w:t>
      </w:r>
      <w:r>
        <w:rPr>
          <w:rFonts w:cs="Arial"/>
          <w:szCs w:val="18"/>
        </w:rPr>
        <w:t xml:space="preserve"> </w:t>
      </w:r>
      <w:r w:rsidRPr="00F11966">
        <w:rPr>
          <w:rFonts w:cs="Arial"/>
          <w:szCs w:val="18"/>
        </w:rPr>
        <w:t>TS</w:t>
      </w:r>
      <w:r>
        <w:rPr>
          <w:rFonts w:cs="Arial"/>
          <w:szCs w:val="18"/>
        </w:rPr>
        <w:t xml:space="preserve"> </w:t>
      </w:r>
      <w:r w:rsidRPr="00F11966">
        <w:rPr>
          <w:rFonts w:hint="eastAsia"/>
          <w:lang w:val="en-US"/>
        </w:rPr>
        <w:t>3</w:t>
      </w:r>
      <w:r w:rsidRPr="00F11966">
        <w:rPr>
          <w:lang w:val="en-US"/>
        </w:rPr>
        <w:t>2.</w:t>
      </w:r>
      <w:r w:rsidRPr="00F11966">
        <w:rPr>
          <w:rFonts w:hint="eastAsia"/>
          <w:lang w:val="en-US"/>
        </w:rPr>
        <w:t>42</w:t>
      </w:r>
      <w:r w:rsidRPr="00F11966">
        <w:rPr>
          <w:lang w:val="en-US"/>
        </w:rPr>
        <w:t>2 for further description of the values</w:t>
      </w:r>
      <w:r w:rsidRPr="00F11966">
        <w:rPr>
          <w:rFonts w:cs="Arial"/>
          <w:szCs w:val="18"/>
        </w:rPr>
        <w:t xml:space="preserve">. </w:t>
      </w:r>
      <w:r w:rsidRPr="00F11966">
        <w:t>It shall comply with the provisions defined in table</w:t>
      </w:r>
      <w:r>
        <w:t xml:space="preserve"> </w:t>
      </w:r>
      <w:r w:rsidRPr="00F11966">
        <w:t>5.6.3.1-1</w:t>
      </w:r>
    </w:p>
    <w:p w14:paraId="7907BEF9" w14:textId="77777777" w:rsidR="00E92CBF" w:rsidRPr="00F11966" w:rsidRDefault="00E92CBF" w:rsidP="00E92CBF">
      <w:pPr>
        <w:pStyle w:val="PL"/>
      </w:pPr>
      <w:r w:rsidRPr="00F11966">
        <w:t xml:space="preserve">    TraceDepthRm:</w:t>
      </w:r>
    </w:p>
    <w:p w14:paraId="393656A9" w14:textId="77777777" w:rsidR="00E92CBF" w:rsidRPr="00F11966" w:rsidRDefault="00E92CBF" w:rsidP="00E92CBF">
      <w:pPr>
        <w:pStyle w:val="PL"/>
      </w:pPr>
      <w:r w:rsidRPr="00F11966">
        <w:t xml:space="preserve">      anyOf:</w:t>
      </w:r>
    </w:p>
    <w:p w14:paraId="74A76323" w14:textId="77777777" w:rsidR="00E92CBF" w:rsidRPr="00F11966" w:rsidRDefault="00E92CBF" w:rsidP="00E92CBF">
      <w:pPr>
        <w:pStyle w:val="PL"/>
      </w:pPr>
      <w:r w:rsidRPr="00F11966">
        <w:t xml:space="preserve">        - $ref: </w:t>
      </w:r>
      <w:r w:rsidRPr="00F11966">
        <w:rPr>
          <w:lang w:val="en-US"/>
        </w:rPr>
        <w:t>'#/components/schemas/TraceDepth'</w:t>
      </w:r>
    </w:p>
    <w:p w14:paraId="54933C6F" w14:textId="77777777" w:rsidR="00E92CBF" w:rsidRPr="00F11966" w:rsidRDefault="00E92CBF" w:rsidP="00E92CBF">
      <w:pPr>
        <w:pStyle w:val="PL"/>
      </w:pPr>
      <w:r w:rsidRPr="00F11966">
        <w:t xml:space="preserve">        - $ref: </w:t>
      </w:r>
      <w:r w:rsidRPr="00F11966">
        <w:rPr>
          <w:lang w:val="en-US"/>
        </w:rPr>
        <w:t>'#/components/schemas/NullValue'</w:t>
      </w:r>
    </w:p>
    <w:p w14:paraId="572084F5" w14:textId="30888638" w:rsidR="00FC23C0" w:rsidRDefault="00FC23C0" w:rsidP="00FC23C0">
      <w:pPr>
        <w:pStyle w:val="PL"/>
        <w:rPr>
          <w:lang w:val="en-US"/>
        </w:rPr>
      </w:pPr>
      <w:r>
        <w:rPr>
          <w:lang w:val="en-US"/>
        </w:rPr>
        <w:t xml:space="preserve">      description: </w:t>
      </w:r>
      <w:r w:rsidRPr="00F11966">
        <w:t xml:space="preserve">This enumeration is defined in the same way as the "TraceDepth" enumeration, but with the OpenAPI </w:t>
      </w:r>
      <w:r w:rsidR="002163ED">
        <w:t>"nullable=</w:t>
      </w:r>
      <w:r w:rsidRPr="00F11966">
        <w:t xml:space="preserve"> true" property</w:t>
      </w:r>
      <w:r>
        <w:t>.</w:t>
      </w:r>
    </w:p>
    <w:p w14:paraId="2F825EF1" w14:textId="77777777" w:rsidR="00E574B8" w:rsidRPr="00F11966" w:rsidRDefault="00E574B8" w:rsidP="00E574B8">
      <w:pPr>
        <w:pStyle w:val="PL"/>
        <w:rPr>
          <w:rFonts w:eastAsia="SimSun"/>
          <w:lang w:val="en-US"/>
        </w:rPr>
      </w:pPr>
      <w:r w:rsidRPr="00F11966">
        <w:rPr>
          <w:rFonts w:eastAsia="SimSun"/>
          <w:lang w:val="en-US"/>
        </w:rPr>
        <w:t xml:space="preserve">    </w:t>
      </w:r>
      <w:r w:rsidRPr="00F11966">
        <w:rPr>
          <w:lang w:eastAsia="zh-CN"/>
        </w:rPr>
        <w:t>JobType</w:t>
      </w:r>
      <w:r w:rsidRPr="00F11966">
        <w:rPr>
          <w:rFonts w:eastAsia="SimSun"/>
          <w:lang w:val="en-US"/>
        </w:rPr>
        <w:t>:</w:t>
      </w:r>
    </w:p>
    <w:p w14:paraId="37811D9E" w14:textId="77777777" w:rsidR="00E574B8" w:rsidRPr="00F11966" w:rsidRDefault="00E574B8" w:rsidP="00E574B8">
      <w:pPr>
        <w:pStyle w:val="PL"/>
        <w:rPr>
          <w:rFonts w:eastAsia="SimSun"/>
          <w:lang w:val="en-US"/>
        </w:rPr>
      </w:pPr>
      <w:r w:rsidRPr="00F11966">
        <w:rPr>
          <w:rFonts w:eastAsia="SimSun"/>
          <w:lang w:val="en-US"/>
        </w:rPr>
        <w:t xml:space="preserve">      anyOf:</w:t>
      </w:r>
    </w:p>
    <w:p w14:paraId="6F59F69C"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6956B20F" w14:textId="77777777" w:rsidR="00E574B8" w:rsidRPr="00F11966" w:rsidRDefault="00E574B8" w:rsidP="00E574B8">
      <w:pPr>
        <w:pStyle w:val="PL"/>
        <w:rPr>
          <w:rFonts w:eastAsia="SimSun"/>
          <w:lang w:val="en-US"/>
        </w:rPr>
      </w:pPr>
      <w:r w:rsidRPr="00F11966">
        <w:rPr>
          <w:rFonts w:eastAsia="SimSun"/>
          <w:lang w:val="en-US"/>
        </w:rPr>
        <w:t xml:space="preserve">          enum:</w:t>
      </w:r>
    </w:p>
    <w:p w14:paraId="3DF9DF29" w14:textId="77777777" w:rsidR="00E574B8" w:rsidRPr="00F11966" w:rsidRDefault="00E574B8" w:rsidP="00E574B8">
      <w:pPr>
        <w:pStyle w:val="PL"/>
        <w:rPr>
          <w:rFonts w:eastAsia="SimSun"/>
          <w:lang w:val="en-US"/>
        </w:rPr>
      </w:pPr>
      <w:r w:rsidRPr="00F11966">
        <w:rPr>
          <w:rFonts w:eastAsia="SimSun"/>
          <w:lang w:val="en-US"/>
        </w:rPr>
        <w:t xml:space="preserve">            - </w:t>
      </w:r>
      <w:r w:rsidRPr="00F11966">
        <w:t>IMMEDIATE_MDT_ONLY</w:t>
      </w:r>
    </w:p>
    <w:p w14:paraId="35F30F72" w14:textId="77777777" w:rsidR="00E574B8" w:rsidRPr="00F11966" w:rsidRDefault="00E574B8" w:rsidP="00E574B8">
      <w:pPr>
        <w:pStyle w:val="PL"/>
        <w:rPr>
          <w:rFonts w:eastAsia="SimSun"/>
          <w:lang w:val="en-US"/>
        </w:rPr>
      </w:pPr>
      <w:r w:rsidRPr="00F11966">
        <w:rPr>
          <w:rFonts w:eastAsia="SimSun"/>
          <w:lang w:val="en-US"/>
        </w:rPr>
        <w:t xml:space="preserve">            - </w:t>
      </w:r>
      <w:r w:rsidRPr="00F11966">
        <w:t>LOGGED_MDT_ONLY</w:t>
      </w:r>
    </w:p>
    <w:p w14:paraId="48A4634D" w14:textId="77777777" w:rsidR="00E574B8" w:rsidRPr="00F11966" w:rsidRDefault="00E574B8" w:rsidP="00E574B8">
      <w:pPr>
        <w:pStyle w:val="PL"/>
        <w:rPr>
          <w:rFonts w:eastAsia="SimSun"/>
          <w:lang w:val="en-US"/>
        </w:rPr>
      </w:pPr>
      <w:r w:rsidRPr="00F11966">
        <w:rPr>
          <w:rFonts w:eastAsia="SimSun"/>
          <w:lang w:val="en-US"/>
        </w:rPr>
        <w:t xml:space="preserve">            - </w:t>
      </w:r>
      <w:r w:rsidRPr="00F11966">
        <w:t>TRACE_ONLY</w:t>
      </w:r>
    </w:p>
    <w:p w14:paraId="65826779" w14:textId="77777777" w:rsidR="00E574B8" w:rsidRPr="00F11966" w:rsidRDefault="00E574B8" w:rsidP="00E574B8">
      <w:pPr>
        <w:pStyle w:val="PL"/>
        <w:rPr>
          <w:rFonts w:eastAsia="SimSun"/>
          <w:lang w:val="en-US"/>
        </w:rPr>
      </w:pPr>
      <w:r w:rsidRPr="00F11966">
        <w:rPr>
          <w:rFonts w:eastAsia="SimSun"/>
          <w:lang w:val="en-US"/>
        </w:rPr>
        <w:t xml:space="preserve">            - </w:t>
      </w:r>
      <w:r w:rsidRPr="00F11966">
        <w:t>IMMEDIATE_MDT_AND_TRACE</w:t>
      </w:r>
    </w:p>
    <w:p w14:paraId="56C87961" w14:textId="77777777" w:rsidR="00E574B8" w:rsidRPr="00F11966" w:rsidRDefault="00E574B8" w:rsidP="00E574B8">
      <w:pPr>
        <w:pStyle w:val="PL"/>
        <w:rPr>
          <w:rFonts w:eastAsia="SimSun"/>
          <w:lang w:val="en-US"/>
        </w:rPr>
      </w:pPr>
      <w:r w:rsidRPr="00F11966">
        <w:rPr>
          <w:rFonts w:eastAsia="SimSun"/>
          <w:lang w:val="en-US"/>
        </w:rPr>
        <w:t xml:space="preserve">            - </w:t>
      </w:r>
      <w:r w:rsidRPr="00F11966">
        <w:t>RLF_REPORTS_ONLY</w:t>
      </w:r>
    </w:p>
    <w:p w14:paraId="63E551B5" w14:textId="77777777" w:rsidR="00E574B8" w:rsidRPr="00F11966" w:rsidRDefault="00E574B8" w:rsidP="00E574B8">
      <w:pPr>
        <w:pStyle w:val="PL"/>
      </w:pPr>
      <w:r w:rsidRPr="00F11966">
        <w:rPr>
          <w:rFonts w:eastAsia="SimSun"/>
          <w:lang w:val="en-US"/>
        </w:rPr>
        <w:t xml:space="preserve">            - </w:t>
      </w:r>
      <w:r w:rsidRPr="00F11966">
        <w:t>RCEF_REPORTS_ONLY</w:t>
      </w:r>
    </w:p>
    <w:p w14:paraId="6F7C73ED" w14:textId="77777777" w:rsidR="00E574B8" w:rsidRPr="00F11966" w:rsidRDefault="00E574B8" w:rsidP="00E574B8">
      <w:pPr>
        <w:pStyle w:val="PL"/>
        <w:rPr>
          <w:rFonts w:eastAsia="SimSun"/>
          <w:lang w:val="en-US"/>
        </w:rPr>
      </w:pPr>
      <w:r w:rsidRPr="00F11966">
        <w:rPr>
          <w:rFonts w:eastAsia="SimSun"/>
          <w:lang w:val="en-US"/>
        </w:rPr>
        <w:t xml:space="preserve">            - </w:t>
      </w:r>
      <w:r w:rsidRPr="00F11966">
        <w:t>LOGGED_MBSFN_MDT</w:t>
      </w:r>
    </w:p>
    <w:p w14:paraId="14784FE0"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2063D38F" w14:textId="0091E6A4" w:rsidR="00FC23C0" w:rsidRDefault="00FC23C0" w:rsidP="00FC23C0">
      <w:pPr>
        <w:pStyle w:val="PL"/>
      </w:pPr>
      <w:r>
        <w:rPr>
          <w:lang w:val="en-US"/>
        </w:rPr>
        <w:t xml:space="preserve">      description: </w:t>
      </w:r>
      <w:r w:rsidRPr="00F11966">
        <w:t xml:space="preserve">The enumeration </w:t>
      </w:r>
      <w:r w:rsidRPr="00F11966">
        <w:rPr>
          <w:lang w:eastAsia="zh-CN"/>
        </w:rPr>
        <w:t>JobType</w:t>
      </w:r>
      <w:r w:rsidRPr="00F11966">
        <w:t xml:space="preserve"> defines Job Type in the trace. </w:t>
      </w:r>
      <w:r>
        <w:rPr>
          <w:rFonts w:cs="Arial"/>
          <w:szCs w:val="18"/>
        </w:rPr>
        <w:t xml:space="preserve">See 3GPP </w:t>
      </w:r>
      <w:r w:rsidRPr="00F11966">
        <w:rPr>
          <w:rFonts w:cs="Arial"/>
          <w:szCs w:val="18"/>
        </w:rPr>
        <w:t>TS</w:t>
      </w:r>
      <w:r>
        <w:rPr>
          <w:lang w:val="en-US"/>
        </w:rPr>
        <w:t xml:space="preserve"> </w:t>
      </w:r>
      <w:r w:rsidRPr="00F11966">
        <w:rPr>
          <w:lang w:val="en-US"/>
        </w:rPr>
        <w:t>32</w:t>
      </w:r>
      <w:r>
        <w:rPr>
          <w:lang w:val="en-US"/>
        </w:rPr>
        <w:t xml:space="preserve">.422 </w:t>
      </w:r>
      <w:r w:rsidRPr="00F11966">
        <w:rPr>
          <w:lang w:val="en-US"/>
        </w:rPr>
        <w:t>for further description of the values</w:t>
      </w:r>
      <w:r w:rsidRPr="00F11966">
        <w:rPr>
          <w:rFonts w:cs="Arial"/>
          <w:szCs w:val="18"/>
        </w:rPr>
        <w:t xml:space="preserve">. </w:t>
      </w:r>
      <w:r w:rsidRPr="00F11966">
        <w:t>It shall comply with the provisions defined in table</w:t>
      </w:r>
      <w:r>
        <w:t xml:space="preserve"> </w:t>
      </w:r>
      <w:r w:rsidRPr="00F11966">
        <w:t>5.6.3.3-1</w:t>
      </w:r>
      <w:r>
        <w:t>.</w:t>
      </w:r>
    </w:p>
    <w:p w14:paraId="30B7E0DA" w14:textId="77777777" w:rsidR="00FC23C0" w:rsidRDefault="00FC23C0" w:rsidP="00FC23C0">
      <w:pPr>
        <w:pStyle w:val="PL"/>
        <w:rPr>
          <w:lang w:val="en-US"/>
        </w:rPr>
      </w:pPr>
    </w:p>
    <w:p w14:paraId="669CF2C1" w14:textId="77777777" w:rsidR="00E574B8" w:rsidRPr="00F11966" w:rsidRDefault="00E574B8" w:rsidP="00E574B8">
      <w:pPr>
        <w:pStyle w:val="PL"/>
        <w:rPr>
          <w:rFonts w:eastAsia="SimSun"/>
          <w:lang w:val="en-US"/>
        </w:rPr>
      </w:pPr>
      <w:r w:rsidRPr="00F11966">
        <w:rPr>
          <w:rFonts w:eastAsia="SimSun"/>
          <w:lang w:val="en-US"/>
        </w:rPr>
        <w:t xml:space="preserve">    </w:t>
      </w:r>
      <w:r w:rsidRPr="00F11966">
        <w:rPr>
          <w:rFonts w:hint="eastAsia"/>
          <w:lang w:eastAsia="zh-CN"/>
        </w:rPr>
        <w:t>ReportTypeMdt</w:t>
      </w:r>
      <w:r w:rsidRPr="00F11966">
        <w:rPr>
          <w:rFonts w:eastAsia="SimSun"/>
          <w:lang w:val="en-US"/>
        </w:rPr>
        <w:t>:</w:t>
      </w:r>
    </w:p>
    <w:p w14:paraId="2E19C0AA" w14:textId="77777777" w:rsidR="00E574B8" w:rsidRPr="00F11966" w:rsidRDefault="00E574B8" w:rsidP="00E574B8">
      <w:pPr>
        <w:pStyle w:val="PL"/>
        <w:rPr>
          <w:rFonts w:eastAsia="SimSun"/>
          <w:lang w:val="en-US"/>
        </w:rPr>
      </w:pPr>
      <w:r w:rsidRPr="00F11966">
        <w:rPr>
          <w:rFonts w:eastAsia="SimSun"/>
          <w:lang w:val="en-US"/>
        </w:rPr>
        <w:t xml:space="preserve">      anyOf:</w:t>
      </w:r>
    </w:p>
    <w:p w14:paraId="2D00F879"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19491513" w14:textId="77777777" w:rsidR="00E574B8" w:rsidRPr="00F11966" w:rsidRDefault="00E574B8" w:rsidP="00E574B8">
      <w:pPr>
        <w:pStyle w:val="PL"/>
        <w:rPr>
          <w:rFonts w:eastAsia="SimSun"/>
          <w:lang w:val="en-US"/>
        </w:rPr>
      </w:pPr>
      <w:r w:rsidRPr="00F11966">
        <w:rPr>
          <w:rFonts w:eastAsia="SimSun"/>
          <w:lang w:val="en-US"/>
        </w:rPr>
        <w:t xml:space="preserve">          enum:</w:t>
      </w:r>
    </w:p>
    <w:p w14:paraId="23BA2896" w14:textId="77777777" w:rsidR="00E574B8" w:rsidRPr="00F11966" w:rsidRDefault="00E574B8" w:rsidP="00E574B8">
      <w:pPr>
        <w:pStyle w:val="PL"/>
        <w:rPr>
          <w:rFonts w:eastAsia="SimSun"/>
          <w:lang w:val="en-US"/>
        </w:rPr>
      </w:pPr>
      <w:r w:rsidRPr="00F11966">
        <w:rPr>
          <w:rFonts w:eastAsia="SimSun"/>
          <w:lang w:val="en-US"/>
        </w:rPr>
        <w:t xml:space="preserve">            - </w:t>
      </w:r>
      <w:r w:rsidRPr="00F11966">
        <w:t>PERIODICAL</w:t>
      </w:r>
    </w:p>
    <w:p w14:paraId="37B3BC30" w14:textId="77777777" w:rsidR="00E574B8" w:rsidRPr="00F11966" w:rsidRDefault="00E574B8" w:rsidP="00E574B8">
      <w:pPr>
        <w:pStyle w:val="PL"/>
        <w:rPr>
          <w:rFonts w:eastAsia="SimSun"/>
          <w:lang w:val="en-US"/>
        </w:rPr>
      </w:pPr>
      <w:r w:rsidRPr="00F11966">
        <w:rPr>
          <w:rFonts w:eastAsia="SimSun"/>
          <w:lang w:val="en-US"/>
        </w:rPr>
        <w:t xml:space="preserve">            - </w:t>
      </w:r>
      <w:r w:rsidRPr="00F11966">
        <w:t>EVENT_TRIGGED</w:t>
      </w:r>
    </w:p>
    <w:p w14:paraId="05475209"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5F5E6FD4" w14:textId="7849E250" w:rsidR="00FC23C0" w:rsidRDefault="00FC23C0" w:rsidP="00FC23C0">
      <w:pPr>
        <w:pStyle w:val="PL"/>
      </w:pPr>
      <w:r>
        <w:rPr>
          <w:lang w:val="en-US"/>
        </w:rPr>
        <w:t xml:space="preserve">      description: </w:t>
      </w:r>
      <w:r w:rsidRPr="00F11966">
        <w:t xml:space="preserve">The enumeration </w:t>
      </w:r>
      <w:r w:rsidRPr="00F11966">
        <w:rPr>
          <w:rFonts w:hint="eastAsia"/>
          <w:lang w:eastAsia="zh-CN"/>
        </w:rPr>
        <w:t>ReportTypeMdt</w:t>
      </w:r>
      <w:r w:rsidRPr="00F11966">
        <w:t xml:space="preserve"> defines </w:t>
      </w:r>
      <w:r w:rsidRPr="00F11966">
        <w:rPr>
          <w:rFonts w:hint="eastAsia"/>
          <w:lang w:eastAsia="zh-CN"/>
        </w:rPr>
        <w:t>R</w:t>
      </w:r>
      <w:r w:rsidRPr="00F11966">
        <w:rPr>
          <w:lang w:eastAsia="zh-CN"/>
        </w:rPr>
        <w:t>eport Type for logged MDT</w:t>
      </w:r>
      <w:r w:rsidRPr="00F11966">
        <w:t xml:space="preserve"> in the trace. </w:t>
      </w:r>
      <w:r>
        <w:rPr>
          <w:rFonts w:cs="Arial"/>
          <w:szCs w:val="18"/>
        </w:rPr>
        <w:t xml:space="preserve">See 3GPP </w:t>
      </w:r>
      <w:r w:rsidRPr="00F11966">
        <w:rPr>
          <w:rFonts w:cs="Arial"/>
          <w:szCs w:val="18"/>
        </w:rPr>
        <w:t>TS</w:t>
      </w:r>
      <w:r>
        <w:rPr>
          <w:lang w:val="en-US"/>
        </w:rPr>
        <w:t xml:space="preserve"> </w:t>
      </w:r>
      <w:r w:rsidRPr="00F11966">
        <w:rPr>
          <w:lang w:val="en-US"/>
        </w:rPr>
        <w:t>32.422 for further description of the values</w:t>
      </w:r>
      <w:r w:rsidRPr="00F11966">
        <w:rPr>
          <w:rFonts w:cs="Arial"/>
          <w:szCs w:val="18"/>
        </w:rPr>
        <w:t xml:space="preserve">. </w:t>
      </w:r>
      <w:r w:rsidRPr="00F11966">
        <w:t>It shall comply with the provisions defined in table</w:t>
      </w:r>
      <w:r>
        <w:t xml:space="preserve"> </w:t>
      </w:r>
      <w:r w:rsidRPr="00F11966">
        <w:t>5.6.3.4-1</w:t>
      </w:r>
      <w:r>
        <w:t>.</w:t>
      </w:r>
    </w:p>
    <w:p w14:paraId="44F50CFB" w14:textId="77777777" w:rsidR="00FC23C0" w:rsidRDefault="00FC23C0" w:rsidP="00FC23C0">
      <w:pPr>
        <w:pStyle w:val="PL"/>
        <w:rPr>
          <w:lang w:val="en-US"/>
        </w:rPr>
      </w:pPr>
    </w:p>
    <w:p w14:paraId="1C22D985" w14:textId="77777777" w:rsidR="00E574B8" w:rsidRPr="00F11966" w:rsidRDefault="00E574B8" w:rsidP="00E574B8">
      <w:pPr>
        <w:pStyle w:val="PL"/>
        <w:rPr>
          <w:rFonts w:eastAsia="SimSun"/>
          <w:lang w:val="en-US"/>
        </w:rPr>
      </w:pPr>
      <w:r w:rsidRPr="00F11966">
        <w:rPr>
          <w:rFonts w:eastAsia="SimSun"/>
          <w:lang w:val="en-US"/>
        </w:rPr>
        <w:t xml:space="preserve">    </w:t>
      </w:r>
      <w:r w:rsidRPr="00F11966">
        <w:t>MeasurementLteForMdt</w:t>
      </w:r>
      <w:r w:rsidRPr="00F11966">
        <w:rPr>
          <w:rFonts w:eastAsia="SimSun"/>
          <w:lang w:val="en-US"/>
        </w:rPr>
        <w:t>:</w:t>
      </w:r>
    </w:p>
    <w:p w14:paraId="7FFF8A45" w14:textId="77777777" w:rsidR="00E574B8" w:rsidRPr="00F11966" w:rsidRDefault="00E574B8" w:rsidP="00E574B8">
      <w:pPr>
        <w:pStyle w:val="PL"/>
        <w:rPr>
          <w:rFonts w:eastAsia="SimSun"/>
          <w:lang w:val="en-US"/>
        </w:rPr>
      </w:pPr>
      <w:r w:rsidRPr="00F11966">
        <w:rPr>
          <w:rFonts w:eastAsia="SimSun"/>
          <w:lang w:val="en-US"/>
        </w:rPr>
        <w:t xml:space="preserve">      anyOf:</w:t>
      </w:r>
    </w:p>
    <w:p w14:paraId="096879CC"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08153CFD" w14:textId="77777777" w:rsidR="00E574B8" w:rsidRPr="00202CB2" w:rsidRDefault="00E574B8" w:rsidP="00E574B8">
      <w:pPr>
        <w:pStyle w:val="PL"/>
        <w:rPr>
          <w:rFonts w:eastAsia="SimSun"/>
          <w:lang w:val="en-US"/>
        </w:rPr>
      </w:pPr>
      <w:r w:rsidRPr="00F11966">
        <w:rPr>
          <w:rFonts w:eastAsia="SimSun"/>
          <w:lang w:val="en-US"/>
        </w:rPr>
        <w:t xml:space="preserve">          </w:t>
      </w:r>
      <w:r w:rsidRPr="00202CB2">
        <w:rPr>
          <w:rFonts w:eastAsia="SimSun"/>
          <w:lang w:val="en-US"/>
        </w:rPr>
        <w:t>enum:</w:t>
      </w:r>
    </w:p>
    <w:p w14:paraId="31D15A07" w14:textId="77777777" w:rsidR="00E574B8" w:rsidRPr="00202CB2" w:rsidRDefault="00E574B8" w:rsidP="00E574B8">
      <w:pPr>
        <w:pStyle w:val="PL"/>
        <w:rPr>
          <w:lang w:val="en-US"/>
        </w:rPr>
      </w:pPr>
      <w:r w:rsidRPr="00202CB2">
        <w:rPr>
          <w:rFonts w:eastAsia="SimSun"/>
          <w:lang w:val="en-US"/>
        </w:rPr>
        <w:t xml:space="preserve">            - </w:t>
      </w:r>
      <w:r w:rsidRPr="00202CB2">
        <w:rPr>
          <w:lang w:val="en-US"/>
        </w:rPr>
        <w:t>M1</w:t>
      </w:r>
    </w:p>
    <w:p w14:paraId="47778726" w14:textId="77777777" w:rsidR="00E574B8" w:rsidRPr="00202CB2" w:rsidRDefault="00E574B8" w:rsidP="00E574B8">
      <w:pPr>
        <w:pStyle w:val="PL"/>
        <w:rPr>
          <w:lang w:val="en-US"/>
        </w:rPr>
      </w:pPr>
      <w:r w:rsidRPr="00202CB2">
        <w:rPr>
          <w:rFonts w:eastAsia="SimSun"/>
          <w:lang w:val="en-US"/>
        </w:rPr>
        <w:t xml:space="preserve">            - </w:t>
      </w:r>
      <w:r w:rsidRPr="00202CB2">
        <w:rPr>
          <w:lang w:val="en-US"/>
        </w:rPr>
        <w:t>M2</w:t>
      </w:r>
    </w:p>
    <w:p w14:paraId="4F889705" w14:textId="77777777" w:rsidR="00E574B8" w:rsidRPr="00202CB2" w:rsidRDefault="00E574B8" w:rsidP="00E574B8">
      <w:pPr>
        <w:pStyle w:val="PL"/>
        <w:rPr>
          <w:lang w:val="en-US"/>
        </w:rPr>
      </w:pPr>
      <w:r w:rsidRPr="00202CB2">
        <w:rPr>
          <w:rFonts w:eastAsia="SimSun"/>
          <w:lang w:val="en-US"/>
        </w:rPr>
        <w:lastRenderedPageBreak/>
        <w:t xml:space="preserve">            - </w:t>
      </w:r>
      <w:r w:rsidRPr="00202CB2">
        <w:rPr>
          <w:lang w:val="en-US"/>
        </w:rPr>
        <w:t>M3</w:t>
      </w:r>
    </w:p>
    <w:p w14:paraId="461668F7" w14:textId="77777777" w:rsidR="00E574B8" w:rsidRPr="00202CB2" w:rsidRDefault="00E574B8" w:rsidP="00E574B8">
      <w:pPr>
        <w:pStyle w:val="PL"/>
        <w:rPr>
          <w:lang w:val="en-US"/>
        </w:rPr>
      </w:pPr>
      <w:r w:rsidRPr="00202CB2">
        <w:rPr>
          <w:rFonts w:eastAsia="SimSun"/>
          <w:lang w:val="en-US"/>
        </w:rPr>
        <w:t xml:space="preserve">            - </w:t>
      </w:r>
      <w:r w:rsidRPr="00202CB2">
        <w:rPr>
          <w:lang w:val="en-US"/>
        </w:rPr>
        <w:t>M4_DL</w:t>
      </w:r>
    </w:p>
    <w:p w14:paraId="64C5B6E0" w14:textId="77777777" w:rsidR="00E574B8" w:rsidRPr="00202CB2" w:rsidRDefault="00E574B8" w:rsidP="00E574B8">
      <w:pPr>
        <w:pStyle w:val="PL"/>
        <w:rPr>
          <w:lang w:val="en-US"/>
        </w:rPr>
      </w:pPr>
      <w:r w:rsidRPr="00202CB2">
        <w:rPr>
          <w:rFonts w:eastAsia="SimSun"/>
          <w:lang w:val="en-US"/>
        </w:rPr>
        <w:t xml:space="preserve">            - </w:t>
      </w:r>
      <w:r w:rsidRPr="00202CB2">
        <w:rPr>
          <w:lang w:val="en-US"/>
        </w:rPr>
        <w:t>M4_UL</w:t>
      </w:r>
    </w:p>
    <w:p w14:paraId="1005A5D7" w14:textId="77777777" w:rsidR="00E574B8" w:rsidRPr="00F11966" w:rsidRDefault="00E574B8" w:rsidP="00E574B8">
      <w:pPr>
        <w:pStyle w:val="PL"/>
      </w:pPr>
      <w:r w:rsidRPr="00202CB2">
        <w:rPr>
          <w:rFonts w:eastAsia="SimSun"/>
          <w:lang w:val="en-US"/>
        </w:rPr>
        <w:t xml:space="preserve">            </w:t>
      </w:r>
      <w:r w:rsidRPr="00F11966">
        <w:rPr>
          <w:rFonts w:eastAsia="SimSun"/>
          <w:lang w:val="en-US"/>
        </w:rPr>
        <w:t xml:space="preserve">- </w:t>
      </w:r>
      <w:r w:rsidRPr="00F11966">
        <w:t>M5_DL</w:t>
      </w:r>
    </w:p>
    <w:p w14:paraId="43B7E340" w14:textId="77777777" w:rsidR="00E574B8" w:rsidRPr="00F11966" w:rsidRDefault="00E574B8" w:rsidP="00E574B8">
      <w:pPr>
        <w:pStyle w:val="PL"/>
        <w:rPr>
          <w:rFonts w:eastAsia="SimSun"/>
          <w:lang w:val="en-US"/>
        </w:rPr>
      </w:pPr>
      <w:r w:rsidRPr="00F11966">
        <w:rPr>
          <w:rFonts w:eastAsia="SimSun"/>
          <w:lang w:val="en-US"/>
        </w:rPr>
        <w:t xml:space="preserve">            - </w:t>
      </w:r>
      <w:r w:rsidRPr="00F11966">
        <w:t>M5_UL</w:t>
      </w:r>
    </w:p>
    <w:p w14:paraId="0095E64C" w14:textId="77777777" w:rsidR="00C35CE3" w:rsidRPr="00F11966" w:rsidRDefault="00C35CE3" w:rsidP="00C35CE3">
      <w:pPr>
        <w:pStyle w:val="PL"/>
      </w:pPr>
      <w:r w:rsidRPr="00F11966">
        <w:rPr>
          <w:rFonts w:eastAsia="SimSun"/>
          <w:lang w:val="en-US"/>
        </w:rPr>
        <w:t xml:space="preserve">            - </w:t>
      </w:r>
      <w:r w:rsidRPr="00F11966">
        <w:t>M6_DL</w:t>
      </w:r>
    </w:p>
    <w:p w14:paraId="11B08F22" w14:textId="77777777" w:rsidR="00C35CE3" w:rsidRPr="00F11966" w:rsidRDefault="00C35CE3" w:rsidP="00C35CE3">
      <w:pPr>
        <w:pStyle w:val="PL"/>
      </w:pPr>
      <w:r w:rsidRPr="00F11966">
        <w:rPr>
          <w:rFonts w:eastAsia="SimSun"/>
          <w:lang w:val="en-US"/>
        </w:rPr>
        <w:t xml:space="preserve">            - </w:t>
      </w:r>
      <w:r w:rsidRPr="00F11966">
        <w:t>M6_UL</w:t>
      </w:r>
    </w:p>
    <w:p w14:paraId="3D6FD48F" w14:textId="77777777" w:rsidR="00C35CE3" w:rsidRPr="00F11966" w:rsidRDefault="00C35CE3" w:rsidP="00C35CE3">
      <w:pPr>
        <w:pStyle w:val="PL"/>
      </w:pPr>
      <w:r w:rsidRPr="00F11966">
        <w:rPr>
          <w:rFonts w:eastAsia="SimSun"/>
          <w:lang w:val="en-US"/>
        </w:rPr>
        <w:t xml:space="preserve">            - </w:t>
      </w:r>
      <w:r w:rsidRPr="00F11966">
        <w:t>M7_DL</w:t>
      </w:r>
    </w:p>
    <w:p w14:paraId="063A42B0" w14:textId="77777777" w:rsidR="00C35CE3" w:rsidRPr="00F11966" w:rsidRDefault="00C35CE3" w:rsidP="00C35CE3">
      <w:pPr>
        <w:pStyle w:val="PL"/>
      </w:pPr>
      <w:r w:rsidRPr="00F11966">
        <w:rPr>
          <w:rFonts w:eastAsia="SimSun"/>
          <w:lang w:val="en-US"/>
        </w:rPr>
        <w:t xml:space="preserve">            - </w:t>
      </w:r>
      <w:r w:rsidRPr="00F11966">
        <w:t>M7_UL</w:t>
      </w:r>
    </w:p>
    <w:p w14:paraId="041D15BC" w14:textId="77777777" w:rsidR="00C35CE3" w:rsidRPr="00F11966" w:rsidRDefault="00C35CE3" w:rsidP="00C35CE3">
      <w:pPr>
        <w:pStyle w:val="PL"/>
      </w:pPr>
      <w:r w:rsidRPr="00F11966">
        <w:rPr>
          <w:rFonts w:eastAsia="SimSun"/>
          <w:lang w:val="en-US"/>
        </w:rPr>
        <w:t xml:space="preserve">            - </w:t>
      </w:r>
      <w:r w:rsidRPr="00F11966">
        <w:t>M8</w:t>
      </w:r>
    </w:p>
    <w:p w14:paraId="6AD77ED2" w14:textId="77777777" w:rsidR="00C35CE3" w:rsidRPr="00F11966" w:rsidRDefault="00C35CE3" w:rsidP="00C35CE3">
      <w:pPr>
        <w:pStyle w:val="PL"/>
        <w:rPr>
          <w:rFonts w:eastAsia="SimSun"/>
          <w:lang w:val="en-US"/>
        </w:rPr>
      </w:pPr>
      <w:r w:rsidRPr="00F11966">
        <w:rPr>
          <w:rFonts w:eastAsia="SimSun"/>
          <w:lang w:val="en-US"/>
        </w:rPr>
        <w:t xml:space="preserve">            - </w:t>
      </w:r>
      <w:r w:rsidRPr="00F11966">
        <w:t>M9</w:t>
      </w:r>
    </w:p>
    <w:p w14:paraId="682940F6"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51537647" w14:textId="457C14DE" w:rsidR="00FC23C0" w:rsidRDefault="00FC23C0" w:rsidP="00FC23C0">
      <w:pPr>
        <w:pStyle w:val="PL"/>
      </w:pPr>
      <w:r>
        <w:rPr>
          <w:lang w:val="en-US"/>
        </w:rPr>
        <w:t xml:space="preserve">      description: </w:t>
      </w:r>
      <w:r w:rsidRPr="00F11966">
        <w:t xml:space="preserve">The enumeration MeasurementLteForMdt defines Measurements used for MDT in LTE in the trace. </w:t>
      </w:r>
      <w:r w:rsidRPr="00F11966">
        <w:rPr>
          <w:rFonts w:cs="Arial"/>
          <w:szCs w:val="18"/>
        </w:rPr>
        <w:t>See 3GPP</w:t>
      </w:r>
      <w:r>
        <w:rPr>
          <w:rFonts w:cs="Arial"/>
          <w:szCs w:val="18"/>
        </w:rPr>
        <w:t xml:space="preserve"> </w:t>
      </w:r>
      <w:r w:rsidRPr="00F11966">
        <w:rPr>
          <w:rFonts w:cs="Arial"/>
          <w:szCs w:val="18"/>
        </w:rPr>
        <w:t>TS</w:t>
      </w:r>
      <w:r>
        <w:rPr>
          <w:rFonts w:cs="Arial"/>
          <w:szCs w:val="18"/>
        </w:rPr>
        <w:t xml:space="preserve"> </w:t>
      </w:r>
      <w:r w:rsidRPr="00F11966">
        <w:rPr>
          <w:lang w:val="en-US"/>
        </w:rPr>
        <w:t>32.422 for further description of the values</w:t>
      </w:r>
      <w:r w:rsidRPr="00F11966">
        <w:rPr>
          <w:rFonts w:cs="Arial"/>
          <w:szCs w:val="18"/>
        </w:rPr>
        <w:t xml:space="preserve">. </w:t>
      </w:r>
      <w:r w:rsidRPr="00F11966">
        <w:t>It shall comply with the provisions defined in table</w:t>
      </w:r>
      <w:r>
        <w:t xml:space="preserve"> </w:t>
      </w:r>
      <w:r w:rsidRPr="00F11966">
        <w:t>5.6.3.5-1.</w:t>
      </w:r>
    </w:p>
    <w:p w14:paraId="09ED6B38" w14:textId="77777777" w:rsidR="00FC23C0" w:rsidRDefault="00FC23C0" w:rsidP="00FC23C0">
      <w:pPr>
        <w:pStyle w:val="PL"/>
        <w:rPr>
          <w:lang w:val="en-US"/>
        </w:rPr>
      </w:pPr>
    </w:p>
    <w:p w14:paraId="11AE152E" w14:textId="77777777" w:rsidR="00E574B8" w:rsidRPr="00F11966" w:rsidRDefault="00E574B8" w:rsidP="00E574B8">
      <w:pPr>
        <w:pStyle w:val="PL"/>
        <w:rPr>
          <w:rFonts w:eastAsia="SimSun"/>
          <w:lang w:val="en-US"/>
        </w:rPr>
      </w:pPr>
      <w:r w:rsidRPr="00F11966">
        <w:rPr>
          <w:rFonts w:eastAsia="SimSun"/>
          <w:lang w:val="en-US"/>
        </w:rPr>
        <w:t xml:space="preserve">    </w:t>
      </w:r>
      <w:r w:rsidRPr="00F11966">
        <w:t>MeasurementNrForMdt</w:t>
      </w:r>
      <w:r w:rsidRPr="00F11966">
        <w:rPr>
          <w:rFonts w:eastAsia="SimSun"/>
          <w:lang w:val="en-US"/>
        </w:rPr>
        <w:t>:</w:t>
      </w:r>
    </w:p>
    <w:p w14:paraId="5E6F4A32" w14:textId="77777777" w:rsidR="00E574B8" w:rsidRPr="00F11966" w:rsidRDefault="00E574B8" w:rsidP="00E574B8">
      <w:pPr>
        <w:pStyle w:val="PL"/>
        <w:rPr>
          <w:rFonts w:eastAsia="SimSun"/>
          <w:lang w:val="en-US"/>
        </w:rPr>
      </w:pPr>
      <w:r w:rsidRPr="00F11966">
        <w:rPr>
          <w:rFonts w:eastAsia="SimSun"/>
          <w:lang w:val="en-US"/>
        </w:rPr>
        <w:t xml:space="preserve">      anyOf:</w:t>
      </w:r>
    </w:p>
    <w:p w14:paraId="6E7E3AC0"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7BA0C8BD" w14:textId="77777777" w:rsidR="00E574B8" w:rsidRPr="00F11966" w:rsidRDefault="00E574B8" w:rsidP="00E574B8">
      <w:pPr>
        <w:pStyle w:val="PL"/>
        <w:rPr>
          <w:rFonts w:eastAsia="SimSun"/>
          <w:lang w:val="en-US"/>
        </w:rPr>
      </w:pPr>
      <w:r w:rsidRPr="00F11966">
        <w:rPr>
          <w:rFonts w:eastAsia="SimSun"/>
          <w:lang w:val="en-US"/>
        </w:rPr>
        <w:t xml:space="preserve">          enum:</w:t>
      </w:r>
    </w:p>
    <w:p w14:paraId="6241F790" w14:textId="77777777" w:rsidR="00E574B8" w:rsidRPr="00F11966" w:rsidRDefault="00E574B8" w:rsidP="00E574B8">
      <w:pPr>
        <w:pStyle w:val="PL"/>
      </w:pPr>
      <w:r w:rsidRPr="00F11966">
        <w:rPr>
          <w:rFonts w:eastAsia="SimSun"/>
          <w:lang w:val="en-US"/>
        </w:rPr>
        <w:t xml:space="preserve">            - </w:t>
      </w:r>
      <w:r w:rsidRPr="00F11966">
        <w:t>M1</w:t>
      </w:r>
    </w:p>
    <w:p w14:paraId="17C347BA" w14:textId="77777777" w:rsidR="00E574B8" w:rsidRPr="00F11966" w:rsidRDefault="00E574B8" w:rsidP="00E574B8">
      <w:pPr>
        <w:pStyle w:val="PL"/>
      </w:pPr>
      <w:r w:rsidRPr="00F11966">
        <w:rPr>
          <w:rFonts w:eastAsia="SimSun"/>
          <w:lang w:val="en-US"/>
        </w:rPr>
        <w:t xml:space="preserve">            - </w:t>
      </w:r>
      <w:r w:rsidRPr="00F11966">
        <w:t>M2</w:t>
      </w:r>
    </w:p>
    <w:p w14:paraId="39A35A13" w14:textId="77777777" w:rsidR="00E574B8" w:rsidRPr="00F11966" w:rsidRDefault="00E574B8" w:rsidP="00E574B8">
      <w:pPr>
        <w:pStyle w:val="PL"/>
      </w:pPr>
      <w:r w:rsidRPr="00F11966">
        <w:rPr>
          <w:rFonts w:eastAsia="SimSun"/>
          <w:lang w:val="en-US"/>
        </w:rPr>
        <w:t xml:space="preserve">            - </w:t>
      </w:r>
      <w:r w:rsidRPr="00F11966">
        <w:t>M3</w:t>
      </w:r>
    </w:p>
    <w:p w14:paraId="4AC36AE3" w14:textId="77777777" w:rsidR="00E574B8" w:rsidRPr="00F11966" w:rsidRDefault="00E574B8" w:rsidP="00E574B8">
      <w:pPr>
        <w:pStyle w:val="PL"/>
      </w:pPr>
      <w:r w:rsidRPr="00F11966">
        <w:rPr>
          <w:rFonts w:eastAsia="SimSun"/>
          <w:lang w:val="en-US"/>
        </w:rPr>
        <w:t xml:space="preserve">            - </w:t>
      </w:r>
      <w:r w:rsidRPr="00F11966">
        <w:t>M4_DL</w:t>
      </w:r>
    </w:p>
    <w:p w14:paraId="45E85417" w14:textId="77777777" w:rsidR="00E574B8" w:rsidRPr="00F11966" w:rsidRDefault="00E574B8" w:rsidP="00E574B8">
      <w:pPr>
        <w:pStyle w:val="PL"/>
      </w:pPr>
      <w:r w:rsidRPr="00F11966">
        <w:rPr>
          <w:rFonts w:eastAsia="SimSun"/>
          <w:lang w:val="en-US"/>
        </w:rPr>
        <w:t xml:space="preserve">            - </w:t>
      </w:r>
      <w:r w:rsidRPr="00F11966">
        <w:t>M4_UL</w:t>
      </w:r>
    </w:p>
    <w:p w14:paraId="7CEED716" w14:textId="77777777" w:rsidR="00E574B8" w:rsidRPr="00F11966" w:rsidRDefault="00E574B8" w:rsidP="00E574B8">
      <w:pPr>
        <w:pStyle w:val="PL"/>
      </w:pPr>
      <w:r w:rsidRPr="00F11966">
        <w:rPr>
          <w:rFonts w:eastAsia="SimSun"/>
          <w:lang w:val="en-US"/>
        </w:rPr>
        <w:t xml:space="preserve">            - </w:t>
      </w:r>
      <w:r w:rsidRPr="00F11966">
        <w:t>M5_DL</w:t>
      </w:r>
    </w:p>
    <w:p w14:paraId="71BE53EF" w14:textId="77777777" w:rsidR="00E574B8" w:rsidRPr="00F11966" w:rsidRDefault="00E574B8" w:rsidP="00E574B8">
      <w:pPr>
        <w:pStyle w:val="PL"/>
      </w:pPr>
      <w:r w:rsidRPr="00F11966">
        <w:rPr>
          <w:rFonts w:eastAsia="SimSun"/>
          <w:lang w:val="en-US"/>
        </w:rPr>
        <w:t xml:space="preserve">            - </w:t>
      </w:r>
      <w:r w:rsidRPr="00F11966">
        <w:t>M5_UL</w:t>
      </w:r>
    </w:p>
    <w:p w14:paraId="2DA6FC39" w14:textId="77777777" w:rsidR="00E574B8" w:rsidRPr="00F11966" w:rsidRDefault="00E574B8" w:rsidP="00E574B8">
      <w:pPr>
        <w:pStyle w:val="PL"/>
      </w:pPr>
      <w:r w:rsidRPr="00F11966">
        <w:rPr>
          <w:rFonts w:eastAsia="SimSun"/>
          <w:lang w:val="en-US"/>
        </w:rPr>
        <w:t xml:space="preserve">            - </w:t>
      </w:r>
      <w:r w:rsidRPr="00F11966">
        <w:t>M6_DL</w:t>
      </w:r>
    </w:p>
    <w:p w14:paraId="7A26EF0B" w14:textId="77777777" w:rsidR="00E574B8" w:rsidRPr="00F11966" w:rsidRDefault="00E574B8" w:rsidP="00E574B8">
      <w:pPr>
        <w:pStyle w:val="PL"/>
      </w:pPr>
      <w:r w:rsidRPr="00F11966">
        <w:rPr>
          <w:rFonts w:eastAsia="SimSun"/>
          <w:lang w:val="en-US"/>
        </w:rPr>
        <w:t xml:space="preserve">            - </w:t>
      </w:r>
      <w:r w:rsidRPr="00F11966">
        <w:t>M6_UL</w:t>
      </w:r>
    </w:p>
    <w:p w14:paraId="42AD7F1E" w14:textId="77777777" w:rsidR="00E574B8" w:rsidRPr="00F11966" w:rsidRDefault="00E574B8" w:rsidP="00E574B8">
      <w:pPr>
        <w:pStyle w:val="PL"/>
      </w:pPr>
      <w:r w:rsidRPr="00F11966">
        <w:rPr>
          <w:rFonts w:eastAsia="SimSun"/>
          <w:lang w:val="en-US"/>
        </w:rPr>
        <w:t xml:space="preserve">            - </w:t>
      </w:r>
      <w:r w:rsidRPr="00F11966">
        <w:t>M7_DL</w:t>
      </w:r>
    </w:p>
    <w:p w14:paraId="14F28123" w14:textId="77777777" w:rsidR="00E574B8" w:rsidRPr="00F11966" w:rsidRDefault="00E574B8" w:rsidP="00E574B8">
      <w:pPr>
        <w:pStyle w:val="PL"/>
      </w:pPr>
      <w:r w:rsidRPr="00F11966">
        <w:rPr>
          <w:rFonts w:eastAsia="SimSun"/>
          <w:lang w:val="en-US"/>
        </w:rPr>
        <w:t xml:space="preserve">            - </w:t>
      </w:r>
      <w:r w:rsidRPr="00F11966">
        <w:t>M7_UL</w:t>
      </w:r>
    </w:p>
    <w:p w14:paraId="3650CA05" w14:textId="77777777" w:rsidR="00E574B8" w:rsidRPr="00F11966" w:rsidRDefault="00E574B8" w:rsidP="00E574B8">
      <w:pPr>
        <w:pStyle w:val="PL"/>
      </w:pPr>
      <w:r w:rsidRPr="00F11966">
        <w:rPr>
          <w:rFonts w:eastAsia="SimSun"/>
          <w:lang w:val="en-US"/>
        </w:rPr>
        <w:t xml:space="preserve">            - </w:t>
      </w:r>
      <w:r w:rsidRPr="00F11966">
        <w:t>M8</w:t>
      </w:r>
    </w:p>
    <w:p w14:paraId="54630565" w14:textId="77777777" w:rsidR="00E574B8" w:rsidRPr="00F11966" w:rsidRDefault="00E574B8" w:rsidP="00E574B8">
      <w:pPr>
        <w:pStyle w:val="PL"/>
        <w:rPr>
          <w:rFonts w:eastAsia="SimSun"/>
          <w:lang w:val="en-US"/>
        </w:rPr>
      </w:pPr>
      <w:r w:rsidRPr="00F11966">
        <w:rPr>
          <w:rFonts w:eastAsia="SimSun"/>
          <w:lang w:val="en-US"/>
        </w:rPr>
        <w:t xml:space="preserve">            - </w:t>
      </w:r>
      <w:r w:rsidRPr="00F11966">
        <w:t>M9</w:t>
      </w:r>
    </w:p>
    <w:p w14:paraId="75D2DCE3"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32DA0D18" w14:textId="44396D21" w:rsidR="00400977" w:rsidRDefault="00400977" w:rsidP="00400977">
      <w:pPr>
        <w:pStyle w:val="PL"/>
      </w:pPr>
      <w:r>
        <w:rPr>
          <w:lang w:val="en-US"/>
        </w:rPr>
        <w:t xml:space="preserve">      description: </w:t>
      </w:r>
      <w:r w:rsidRPr="00F11966">
        <w:t xml:space="preserve">The enumeration MeasurementNrForMdt defines Measurements used for MDT in NR in the trace. </w:t>
      </w:r>
      <w:r w:rsidRPr="00F11966">
        <w:rPr>
          <w:rFonts w:cs="Arial"/>
          <w:szCs w:val="18"/>
        </w:rPr>
        <w:t>See 3GPP</w:t>
      </w:r>
      <w:r>
        <w:rPr>
          <w:rFonts w:cs="Arial"/>
          <w:szCs w:val="18"/>
        </w:rPr>
        <w:t xml:space="preserve"> </w:t>
      </w:r>
      <w:r w:rsidRPr="00F11966">
        <w:rPr>
          <w:rFonts w:cs="Arial"/>
          <w:szCs w:val="18"/>
        </w:rPr>
        <w:t>TS</w:t>
      </w:r>
      <w:r>
        <w:rPr>
          <w:rFonts w:cs="Arial"/>
          <w:szCs w:val="18"/>
        </w:rPr>
        <w:t xml:space="preserve"> </w:t>
      </w:r>
      <w:r w:rsidRPr="00F11966">
        <w:rPr>
          <w:lang w:val="en-US"/>
        </w:rPr>
        <w:t>32.422 for further description of the values</w:t>
      </w:r>
      <w:r w:rsidRPr="00F11966">
        <w:rPr>
          <w:rFonts w:cs="Arial"/>
          <w:szCs w:val="18"/>
        </w:rPr>
        <w:t xml:space="preserve">. </w:t>
      </w:r>
      <w:r w:rsidRPr="00F11966">
        <w:t>It shall comply with the provisions defined in table 5.6.3.6-1</w:t>
      </w:r>
      <w:r>
        <w:t>.</w:t>
      </w:r>
    </w:p>
    <w:p w14:paraId="72352663" w14:textId="77777777" w:rsidR="00400977" w:rsidRDefault="00400977" w:rsidP="00400977">
      <w:pPr>
        <w:pStyle w:val="PL"/>
        <w:rPr>
          <w:lang w:val="en-US"/>
        </w:rPr>
      </w:pPr>
    </w:p>
    <w:p w14:paraId="3570F191" w14:textId="77777777" w:rsidR="00E574B8" w:rsidRPr="00F11966" w:rsidRDefault="00E574B8" w:rsidP="00E574B8">
      <w:pPr>
        <w:pStyle w:val="PL"/>
        <w:rPr>
          <w:rFonts w:eastAsia="SimSun"/>
          <w:lang w:val="en-US"/>
        </w:rPr>
      </w:pPr>
      <w:r w:rsidRPr="00F11966">
        <w:rPr>
          <w:rFonts w:eastAsia="SimSun"/>
          <w:lang w:val="en-US"/>
        </w:rPr>
        <w:t xml:space="preserve">    </w:t>
      </w:r>
      <w:r w:rsidRPr="00F11966">
        <w:rPr>
          <w:lang w:eastAsia="zh-CN"/>
        </w:rPr>
        <w:t>SensorMeasurement</w:t>
      </w:r>
      <w:r w:rsidRPr="00F11966">
        <w:rPr>
          <w:rFonts w:eastAsia="SimSun"/>
          <w:lang w:val="en-US"/>
        </w:rPr>
        <w:t>:</w:t>
      </w:r>
    </w:p>
    <w:p w14:paraId="48F02051" w14:textId="77777777" w:rsidR="00E574B8" w:rsidRPr="00F11966" w:rsidRDefault="00E574B8" w:rsidP="00E574B8">
      <w:pPr>
        <w:pStyle w:val="PL"/>
        <w:rPr>
          <w:rFonts w:eastAsia="SimSun"/>
          <w:lang w:val="en-US"/>
        </w:rPr>
      </w:pPr>
      <w:r w:rsidRPr="00F11966">
        <w:rPr>
          <w:rFonts w:eastAsia="SimSun"/>
          <w:lang w:val="en-US"/>
        </w:rPr>
        <w:t xml:space="preserve">      anyOf:</w:t>
      </w:r>
    </w:p>
    <w:p w14:paraId="3F1498B2"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1432B344" w14:textId="77777777" w:rsidR="00E574B8" w:rsidRPr="00F11966" w:rsidRDefault="00E574B8" w:rsidP="00E574B8">
      <w:pPr>
        <w:pStyle w:val="PL"/>
        <w:rPr>
          <w:rFonts w:eastAsia="SimSun"/>
          <w:lang w:val="en-US"/>
        </w:rPr>
      </w:pPr>
      <w:r w:rsidRPr="00F11966">
        <w:rPr>
          <w:rFonts w:eastAsia="SimSun"/>
          <w:lang w:val="en-US"/>
        </w:rPr>
        <w:t xml:space="preserve">          enum:</w:t>
      </w:r>
    </w:p>
    <w:p w14:paraId="7813FFEE" w14:textId="77777777" w:rsidR="00E574B8" w:rsidRPr="00F11966" w:rsidRDefault="00E574B8" w:rsidP="00E574B8">
      <w:pPr>
        <w:pStyle w:val="PL"/>
      </w:pPr>
      <w:r w:rsidRPr="00F11966">
        <w:rPr>
          <w:rFonts w:eastAsia="SimSun"/>
          <w:lang w:val="en-US"/>
        </w:rPr>
        <w:t xml:space="preserve">            - </w:t>
      </w:r>
      <w:r w:rsidRPr="00F11966">
        <w:rPr>
          <w:rFonts w:hint="eastAsia"/>
          <w:lang w:eastAsia="zh-CN"/>
        </w:rPr>
        <w:t>B</w:t>
      </w:r>
      <w:r w:rsidRPr="00F11966">
        <w:rPr>
          <w:lang w:eastAsia="zh-CN"/>
        </w:rPr>
        <w:t>AROMETRIC_PRESSURE</w:t>
      </w:r>
    </w:p>
    <w:p w14:paraId="324E5190" w14:textId="77777777" w:rsidR="00E574B8" w:rsidRPr="00F11966" w:rsidRDefault="00E574B8" w:rsidP="00E574B8">
      <w:pPr>
        <w:pStyle w:val="PL"/>
      </w:pPr>
      <w:r w:rsidRPr="00F11966">
        <w:rPr>
          <w:rFonts w:eastAsia="SimSun"/>
          <w:lang w:val="en-US"/>
        </w:rPr>
        <w:t xml:space="preserve">            - </w:t>
      </w:r>
      <w:r w:rsidRPr="00F11966">
        <w:t>UE_SPEED</w:t>
      </w:r>
    </w:p>
    <w:p w14:paraId="019BBDC9" w14:textId="77777777" w:rsidR="00E574B8" w:rsidRPr="00F11966" w:rsidRDefault="00E574B8" w:rsidP="00E574B8">
      <w:pPr>
        <w:pStyle w:val="PL"/>
      </w:pPr>
      <w:r w:rsidRPr="00F11966">
        <w:rPr>
          <w:rFonts w:eastAsia="SimSun"/>
          <w:lang w:val="en-US"/>
        </w:rPr>
        <w:t xml:space="preserve">            - </w:t>
      </w:r>
      <w:r w:rsidRPr="00F11966">
        <w:rPr>
          <w:lang w:eastAsia="zh-CN"/>
        </w:rPr>
        <w:t>UE_ORIENTATION</w:t>
      </w:r>
    </w:p>
    <w:p w14:paraId="4ECC6B89"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5DCC856D" w14:textId="6A1C54B7" w:rsidR="000A4669" w:rsidRDefault="000A4669" w:rsidP="000A4669">
      <w:pPr>
        <w:pStyle w:val="PL"/>
      </w:pPr>
      <w:r>
        <w:rPr>
          <w:lang w:val="en-US"/>
        </w:rPr>
        <w:t xml:space="preserve">      description: </w:t>
      </w:r>
      <w:r w:rsidRPr="00F11966">
        <w:t xml:space="preserve">The enumeration </w:t>
      </w:r>
      <w:r w:rsidRPr="00F11966">
        <w:rPr>
          <w:lang w:eastAsia="zh-CN"/>
        </w:rPr>
        <w:t>SensorMeasurement</w:t>
      </w:r>
      <w:r w:rsidRPr="00F11966">
        <w:t xml:space="preserve"> defines sensor</w:t>
      </w:r>
      <w:r w:rsidRPr="00F11966">
        <w:rPr>
          <w:lang w:eastAsia="zh-CN"/>
        </w:rPr>
        <w:t xml:space="preserve"> measurement type for MDT</w:t>
      </w:r>
      <w:r w:rsidRPr="00F11966">
        <w:t xml:space="preserve"> in the trace. </w:t>
      </w:r>
      <w:r w:rsidRPr="00F11966">
        <w:rPr>
          <w:rFonts w:cs="Arial"/>
          <w:szCs w:val="18"/>
        </w:rPr>
        <w:t>See 3GPP</w:t>
      </w:r>
      <w:r>
        <w:rPr>
          <w:rFonts w:cs="Arial"/>
          <w:szCs w:val="18"/>
        </w:rPr>
        <w:t xml:space="preserve"> </w:t>
      </w:r>
      <w:r w:rsidRPr="00F11966">
        <w:rPr>
          <w:rFonts w:cs="Arial"/>
          <w:szCs w:val="18"/>
        </w:rPr>
        <w:t>TS</w:t>
      </w:r>
      <w:r>
        <w:rPr>
          <w:rFonts w:cs="Arial"/>
          <w:szCs w:val="18"/>
        </w:rPr>
        <w:t xml:space="preserve"> </w:t>
      </w:r>
      <w:r w:rsidRPr="00F11966">
        <w:rPr>
          <w:lang w:val="en-US"/>
        </w:rPr>
        <w:t>32.422 for further description of the values</w:t>
      </w:r>
      <w:r w:rsidRPr="00F11966">
        <w:rPr>
          <w:rFonts w:cs="Arial"/>
          <w:szCs w:val="18"/>
        </w:rPr>
        <w:t xml:space="preserve">. </w:t>
      </w:r>
      <w:r w:rsidRPr="00F11966">
        <w:t>It shall comply with the provisions defined in table</w:t>
      </w:r>
      <w:r>
        <w:t xml:space="preserve"> </w:t>
      </w:r>
      <w:r w:rsidRPr="00F11966">
        <w:t>5.6.3.7-1.</w:t>
      </w:r>
    </w:p>
    <w:p w14:paraId="0A278516" w14:textId="77777777" w:rsidR="000A4669" w:rsidRDefault="000A4669" w:rsidP="000A4669">
      <w:pPr>
        <w:pStyle w:val="PL"/>
        <w:rPr>
          <w:lang w:val="en-US"/>
        </w:rPr>
      </w:pPr>
    </w:p>
    <w:p w14:paraId="1346445C" w14:textId="77777777" w:rsidR="00E574B8" w:rsidRPr="00F11966" w:rsidRDefault="00E574B8" w:rsidP="00E574B8">
      <w:pPr>
        <w:pStyle w:val="PL"/>
        <w:rPr>
          <w:rFonts w:eastAsia="SimSun"/>
          <w:lang w:val="en-US"/>
        </w:rPr>
      </w:pPr>
      <w:r w:rsidRPr="00F11966">
        <w:rPr>
          <w:rFonts w:eastAsia="SimSun"/>
          <w:lang w:val="en-US"/>
        </w:rPr>
        <w:t xml:space="preserve">    </w:t>
      </w:r>
      <w:r w:rsidRPr="00F11966">
        <w:t>ReportingTrigger</w:t>
      </w:r>
      <w:r w:rsidRPr="00F11966">
        <w:rPr>
          <w:rFonts w:eastAsia="SimSun"/>
          <w:lang w:val="en-US"/>
        </w:rPr>
        <w:t>:</w:t>
      </w:r>
    </w:p>
    <w:p w14:paraId="09B93758" w14:textId="77777777" w:rsidR="00E574B8" w:rsidRPr="00F11966" w:rsidRDefault="00E574B8" w:rsidP="00E574B8">
      <w:pPr>
        <w:pStyle w:val="PL"/>
        <w:rPr>
          <w:rFonts w:eastAsia="SimSun"/>
          <w:lang w:val="en-US"/>
        </w:rPr>
      </w:pPr>
      <w:r w:rsidRPr="00F11966">
        <w:rPr>
          <w:rFonts w:eastAsia="SimSun"/>
          <w:lang w:val="en-US"/>
        </w:rPr>
        <w:t xml:space="preserve">      anyOf:</w:t>
      </w:r>
    </w:p>
    <w:p w14:paraId="218CEE1B"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3697520F" w14:textId="77777777" w:rsidR="00E574B8" w:rsidRPr="00F11966" w:rsidRDefault="00E574B8" w:rsidP="00E574B8">
      <w:pPr>
        <w:pStyle w:val="PL"/>
        <w:rPr>
          <w:rFonts w:eastAsia="SimSun"/>
          <w:lang w:val="en-US"/>
        </w:rPr>
      </w:pPr>
      <w:r w:rsidRPr="00F11966">
        <w:rPr>
          <w:rFonts w:eastAsia="SimSun"/>
          <w:lang w:val="en-US"/>
        </w:rPr>
        <w:t xml:space="preserve">          enum:</w:t>
      </w:r>
    </w:p>
    <w:p w14:paraId="6633D187" w14:textId="77777777" w:rsidR="00E574B8" w:rsidRPr="00F11966" w:rsidRDefault="00E574B8" w:rsidP="00E574B8">
      <w:pPr>
        <w:pStyle w:val="PL"/>
      </w:pPr>
      <w:r w:rsidRPr="00F11966">
        <w:rPr>
          <w:rFonts w:eastAsia="SimSun"/>
          <w:lang w:val="en-US"/>
        </w:rPr>
        <w:t xml:space="preserve">            - </w:t>
      </w:r>
      <w:r w:rsidRPr="00F11966">
        <w:rPr>
          <w:lang w:eastAsia="zh-CN"/>
        </w:rPr>
        <w:t>PERIODICAL</w:t>
      </w:r>
    </w:p>
    <w:p w14:paraId="6CFA1E34" w14:textId="77777777" w:rsidR="00E574B8" w:rsidRPr="00F11966" w:rsidRDefault="00E574B8" w:rsidP="00E574B8">
      <w:pPr>
        <w:pStyle w:val="PL"/>
      </w:pPr>
      <w:r w:rsidRPr="00F11966">
        <w:rPr>
          <w:rFonts w:eastAsia="SimSun"/>
          <w:lang w:val="en-US"/>
        </w:rPr>
        <w:t xml:space="preserve">            - </w:t>
      </w:r>
      <w:r w:rsidRPr="00F11966">
        <w:rPr>
          <w:lang w:eastAsia="zh-CN"/>
        </w:rPr>
        <w:t>EVENT_A2</w:t>
      </w:r>
    </w:p>
    <w:p w14:paraId="52659BE3" w14:textId="77777777" w:rsidR="00E574B8" w:rsidRPr="00F11966" w:rsidRDefault="00E574B8" w:rsidP="00E574B8">
      <w:pPr>
        <w:pStyle w:val="PL"/>
      </w:pPr>
      <w:r w:rsidRPr="00F11966">
        <w:rPr>
          <w:rFonts w:eastAsia="SimSun"/>
          <w:lang w:val="en-US"/>
        </w:rPr>
        <w:t xml:space="preserve">            - </w:t>
      </w:r>
      <w:r w:rsidRPr="00F11966">
        <w:rPr>
          <w:lang w:eastAsia="zh-CN"/>
        </w:rPr>
        <w:t>EVENT_A2_PERIODIC</w:t>
      </w:r>
    </w:p>
    <w:p w14:paraId="1F1A3BFE" w14:textId="77777777" w:rsidR="00E574B8" w:rsidRPr="00F11966" w:rsidRDefault="00E574B8" w:rsidP="00E574B8">
      <w:pPr>
        <w:pStyle w:val="PL"/>
      </w:pPr>
      <w:r w:rsidRPr="00F11966">
        <w:rPr>
          <w:rFonts w:eastAsia="SimSun"/>
          <w:lang w:val="en-US"/>
        </w:rPr>
        <w:t xml:space="preserve">            - </w:t>
      </w:r>
      <w:r w:rsidR="00A35953">
        <w:rPr>
          <w:lang w:eastAsia="zh-CN"/>
        </w:rPr>
        <w:t>ALL_RRM_EVENT_TRIGGERS</w:t>
      </w:r>
    </w:p>
    <w:p w14:paraId="4C7C41A9"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4E15AA5C" w14:textId="5BEAE67E" w:rsidR="000A4669" w:rsidRDefault="000A4669" w:rsidP="000A4669">
      <w:pPr>
        <w:pStyle w:val="PL"/>
      </w:pPr>
      <w:r>
        <w:rPr>
          <w:lang w:val="en-US"/>
        </w:rPr>
        <w:t xml:space="preserve">      description: </w:t>
      </w:r>
      <w:r w:rsidRPr="00F11966">
        <w:t>The enumeration ReportingTrigger defines Reporting Triggers</w:t>
      </w:r>
      <w:r w:rsidRPr="00F11966">
        <w:rPr>
          <w:lang w:eastAsia="zh-CN"/>
        </w:rPr>
        <w:t xml:space="preserve"> for MDT</w:t>
      </w:r>
      <w:r w:rsidRPr="00F11966">
        <w:t xml:space="preserve"> in the trace. </w:t>
      </w:r>
      <w:r w:rsidRPr="00F11966">
        <w:rPr>
          <w:rFonts w:cs="Arial"/>
          <w:szCs w:val="18"/>
        </w:rPr>
        <w:t>See 3GPP</w:t>
      </w:r>
      <w:r>
        <w:rPr>
          <w:rFonts w:cs="Arial"/>
          <w:szCs w:val="18"/>
        </w:rPr>
        <w:t xml:space="preserve"> </w:t>
      </w:r>
      <w:r w:rsidRPr="00F11966">
        <w:rPr>
          <w:rFonts w:cs="Arial"/>
          <w:szCs w:val="18"/>
        </w:rPr>
        <w:t>TS</w:t>
      </w:r>
      <w:r>
        <w:rPr>
          <w:rFonts w:cs="Arial"/>
          <w:szCs w:val="18"/>
        </w:rPr>
        <w:t xml:space="preserve"> </w:t>
      </w:r>
      <w:r w:rsidRPr="00F11966">
        <w:rPr>
          <w:lang w:val="en-US"/>
        </w:rPr>
        <w:t>32.42] for further description of the values</w:t>
      </w:r>
      <w:r w:rsidRPr="00F11966">
        <w:rPr>
          <w:rFonts w:cs="Arial"/>
          <w:szCs w:val="18"/>
        </w:rPr>
        <w:t xml:space="preserve">. </w:t>
      </w:r>
      <w:r w:rsidRPr="00F11966">
        <w:t>It shall comply with the provisions defined in table</w:t>
      </w:r>
      <w:r>
        <w:t xml:space="preserve"> </w:t>
      </w:r>
      <w:r w:rsidRPr="00F11966">
        <w:t>5.6.3.8-1.</w:t>
      </w:r>
    </w:p>
    <w:p w14:paraId="30356304" w14:textId="77777777" w:rsidR="000A4669" w:rsidRDefault="000A4669" w:rsidP="000A4669">
      <w:pPr>
        <w:pStyle w:val="PL"/>
        <w:rPr>
          <w:lang w:val="en-US"/>
        </w:rPr>
      </w:pPr>
    </w:p>
    <w:p w14:paraId="55EFC7AF" w14:textId="77777777" w:rsidR="00E574B8" w:rsidRPr="00F11966" w:rsidRDefault="00E574B8" w:rsidP="00E574B8">
      <w:pPr>
        <w:pStyle w:val="PL"/>
        <w:rPr>
          <w:rFonts w:eastAsia="SimSun"/>
          <w:lang w:val="en-US"/>
        </w:rPr>
      </w:pPr>
      <w:r w:rsidRPr="00F11966">
        <w:rPr>
          <w:rFonts w:eastAsia="SimSun"/>
          <w:lang w:val="en-US"/>
        </w:rPr>
        <w:t xml:space="preserve">    </w:t>
      </w:r>
      <w:r w:rsidRPr="00F11966">
        <w:t>ReportIntervalMdt</w:t>
      </w:r>
      <w:r w:rsidRPr="00F11966">
        <w:rPr>
          <w:rFonts w:eastAsia="SimSun"/>
          <w:lang w:val="en-US"/>
        </w:rPr>
        <w:t>:</w:t>
      </w:r>
    </w:p>
    <w:p w14:paraId="6ACC75DD" w14:textId="77777777" w:rsidR="00E574B8" w:rsidRPr="00F11966" w:rsidRDefault="00E574B8" w:rsidP="00E574B8">
      <w:pPr>
        <w:pStyle w:val="PL"/>
        <w:rPr>
          <w:rFonts w:eastAsia="SimSun"/>
          <w:lang w:val="en-US"/>
        </w:rPr>
      </w:pPr>
      <w:r w:rsidRPr="00F11966">
        <w:rPr>
          <w:rFonts w:eastAsia="SimSun"/>
          <w:lang w:val="en-US"/>
        </w:rPr>
        <w:t xml:space="preserve">      anyOf:</w:t>
      </w:r>
    </w:p>
    <w:p w14:paraId="40D291B3"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692C67F3" w14:textId="77777777" w:rsidR="00E574B8" w:rsidRPr="00F11966" w:rsidRDefault="00E574B8" w:rsidP="00E574B8">
      <w:pPr>
        <w:pStyle w:val="PL"/>
        <w:rPr>
          <w:rFonts w:eastAsia="SimSun"/>
          <w:lang w:val="en-US"/>
        </w:rPr>
      </w:pPr>
      <w:r w:rsidRPr="00F11966">
        <w:rPr>
          <w:rFonts w:eastAsia="SimSun"/>
          <w:lang w:val="en-US"/>
        </w:rPr>
        <w:t xml:space="preserve">          enum:</w:t>
      </w:r>
    </w:p>
    <w:p w14:paraId="679CD301" w14:textId="77777777" w:rsidR="00E574B8" w:rsidRPr="00F11966" w:rsidRDefault="00E574B8" w:rsidP="00E574B8">
      <w:pPr>
        <w:pStyle w:val="PL"/>
      </w:pPr>
      <w:r w:rsidRPr="00F11966">
        <w:rPr>
          <w:rFonts w:eastAsia="SimSun"/>
          <w:lang w:val="en-US"/>
        </w:rPr>
        <w:t xml:space="preserve">            - </w:t>
      </w:r>
      <w:r w:rsidRPr="00F11966">
        <w:rPr>
          <w:lang w:eastAsia="zh-CN"/>
        </w:rPr>
        <w:t>120</w:t>
      </w:r>
    </w:p>
    <w:p w14:paraId="0657C5A1" w14:textId="77777777" w:rsidR="00E574B8" w:rsidRPr="00F11966" w:rsidRDefault="00E574B8" w:rsidP="00E574B8">
      <w:pPr>
        <w:pStyle w:val="PL"/>
      </w:pPr>
      <w:r w:rsidRPr="00F11966">
        <w:rPr>
          <w:rFonts w:eastAsia="SimSun"/>
          <w:lang w:val="en-US"/>
        </w:rPr>
        <w:t xml:space="preserve">            - </w:t>
      </w:r>
      <w:r w:rsidRPr="00F11966">
        <w:rPr>
          <w:lang w:eastAsia="zh-CN"/>
        </w:rPr>
        <w:t>240</w:t>
      </w:r>
    </w:p>
    <w:p w14:paraId="7045530E" w14:textId="77777777" w:rsidR="00E574B8" w:rsidRPr="00F11966" w:rsidRDefault="00E574B8" w:rsidP="00E574B8">
      <w:pPr>
        <w:pStyle w:val="PL"/>
      </w:pPr>
      <w:r w:rsidRPr="00F11966">
        <w:rPr>
          <w:rFonts w:eastAsia="SimSun"/>
          <w:lang w:val="en-US"/>
        </w:rPr>
        <w:t xml:space="preserve">            - </w:t>
      </w:r>
      <w:r w:rsidRPr="00F11966">
        <w:rPr>
          <w:lang w:eastAsia="zh-CN"/>
        </w:rPr>
        <w:t>480</w:t>
      </w:r>
    </w:p>
    <w:p w14:paraId="2E902850" w14:textId="77777777" w:rsidR="00E574B8" w:rsidRPr="00F11966" w:rsidRDefault="00E574B8" w:rsidP="00E574B8">
      <w:pPr>
        <w:pStyle w:val="PL"/>
        <w:rPr>
          <w:lang w:eastAsia="zh-CN"/>
        </w:rPr>
      </w:pPr>
      <w:r w:rsidRPr="00F11966">
        <w:rPr>
          <w:rFonts w:eastAsia="SimSun"/>
          <w:lang w:val="en-US"/>
        </w:rPr>
        <w:t xml:space="preserve">            - </w:t>
      </w:r>
      <w:r w:rsidRPr="00F11966">
        <w:rPr>
          <w:lang w:eastAsia="zh-CN"/>
        </w:rPr>
        <w:t>640</w:t>
      </w:r>
    </w:p>
    <w:p w14:paraId="6B675203" w14:textId="77777777" w:rsidR="00E574B8" w:rsidRPr="00F11966" w:rsidRDefault="00E574B8" w:rsidP="00E574B8">
      <w:pPr>
        <w:pStyle w:val="PL"/>
      </w:pPr>
      <w:r w:rsidRPr="00F11966">
        <w:rPr>
          <w:rFonts w:eastAsia="SimSun"/>
          <w:lang w:val="en-US"/>
        </w:rPr>
        <w:t xml:space="preserve">            - </w:t>
      </w:r>
      <w:r w:rsidRPr="00F11966">
        <w:rPr>
          <w:lang w:eastAsia="zh-CN"/>
        </w:rPr>
        <w:t>1024</w:t>
      </w:r>
    </w:p>
    <w:p w14:paraId="75C22BD5" w14:textId="77777777" w:rsidR="00E574B8" w:rsidRPr="00F11966" w:rsidRDefault="00E574B8" w:rsidP="00E574B8">
      <w:pPr>
        <w:pStyle w:val="PL"/>
      </w:pPr>
      <w:r w:rsidRPr="00F11966">
        <w:rPr>
          <w:rFonts w:eastAsia="SimSun"/>
          <w:lang w:val="en-US"/>
        </w:rPr>
        <w:t xml:space="preserve">            - </w:t>
      </w:r>
      <w:r w:rsidRPr="00F11966">
        <w:rPr>
          <w:lang w:eastAsia="zh-CN"/>
        </w:rPr>
        <w:t>2048</w:t>
      </w:r>
    </w:p>
    <w:p w14:paraId="35187634" w14:textId="77777777" w:rsidR="00E574B8" w:rsidRPr="00F11966" w:rsidRDefault="00E574B8" w:rsidP="00E574B8">
      <w:pPr>
        <w:pStyle w:val="PL"/>
      </w:pPr>
      <w:r w:rsidRPr="00F11966">
        <w:rPr>
          <w:rFonts w:eastAsia="SimSun"/>
          <w:lang w:val="en-US"/>
        </w:rPr>
        <w:t xml:space="preserve">            - </w:t>
      </w:r>
      <w:r w:rsidRPr="00F11966">
        <w:rPr>
          <w:lang w:eastAsia="zh-CN"/>
        </w:rPr>
        <w:t>5120</w:t>
      </w:r>
    </w:p>
    <w:p w14:paraId="067B6B0E" w14:textId="77777777" w:rsidR="00E574B8" w:rsidRPr="00F11966" w:rsidRDefault="00E574B8" w:rsidP="00E574B8">
      <w:pPr>
        <w:pStyle w:val="PL"/>
        <w:rPr>
          <w:lang w:eastAsia="zh-CN"/>
        </w:rPr>
      </w:pPr>
      <w:r w:rsidRPr="00F11966">
        <w:rPr>
          <w:rFonts w:eastAsia="SimSun"/>
          <w:lang w:val="en-US"/>
        </w:rPr>
        <w:t xml:space="preserve">            - </w:t>
      </w:r>
      <w:r w:rsidRPr="00F11966">
        <w:rPr>
          <w:lang w:eastAsia="zh-CN"/>
        </w:rPr>
        <w:t>10240</w:t>
      </w:r>
    </w:p>
    <w:p w14:paraId="47C6BA79" w14:textId="77777777" w:rsidR="00E574B8" w:rsidRPr="00F11966" w:rsidRDefault="00E574B8" w:rsidP="00E574B8">
      <w:pPr>
        <w:pStyle w:val="PL"/>
        <w:rPr>
          <w:lang w:eastAsia="zh-CN"/>
        </w:rPr>
      </w:pPr>
      <w:r w:rsidRPr="00F11966">
        <w:rPr>
          <w:rFonts w:eastAsia="SimSun"/>
          <w:lang w:val="en-US"/>
        </w:rPr>
        <w:t xml:space="preserve">            - </w:t>
      </w:r>
      <w:r w:rsidRPr="00F11966">
        <w:t>60000</w:t>
      </w:r>
    </w:p>
    <w:p w14:paraId="2DEC8B40" w14:textId="77777777" w:rsidR="00E574B8" w:rsidRPr="00F11966" w:rsidRDefault="00E574B8" w:rsidP="00E574B8">
      <w:pPr>
        <w:pStyle w:val="PL"/>
      </w:pPr>
      <w:r w:rsidRPr="00F11966">
        <w:rPr>
          <w:rFonts w:eastAsia="SimSun"/>
          <w:lang w:val="en-US"/>
        </w:rPr>
        <w:t xml:space="preserve">            - </w:t>
      </w:r>
      <w:r w:rsidRPr="00F11966">
        <w:t>360000</w:t>
      </w:r>
    </w:p>
    <w:p w14:paraId="66A6E12D" w14:textId="77777777" w:rsidR="00E574B8" w:rsidRPr="00F11966" w:rsidRDefault="00E574B8" w:rsidP="00E574B8">
      <w:pPr>
        <w:pStyle w:val="PL"/>
      </w:pPr>
      <w:r w:rsidRPr="00F11966">
        <w:rPr>
          <w:rFonts w:eastAsia="SimSun"/>
          <w:lang w:val="en-US"/>
        </w:rPr>
        <w:t xml:space="preserve">            - </w:t>
      </w:r>
      <w:r w:rsidRPr="00F11966">
        <w:t>720000</w:t>
      </w:r>
    </w:p>
    <w:p w14:paraId="2B196DC4" w14:textId="77777777" w:rsidR="00E574B8" w:rsidRPr="00F11966" w:rsidRDefault="00E574B8" w:rsidP="00E574B8">
      <w:pPr>
        <w:pStyle w:val="PL"/>
      </w:pPr>
      <w:r w:rsidRPr="00F11966">
        <w:rPr>
          <w:rFonts w:eastAsia="SimSun"/>
          <w:lang w:val="en-US"/>
        </w:rPr>
        <w:lastRenderedPageBreak/>
        <w:t xml:space="preserve">            - </w:t>
      </w:r>
      <w:r w:rsidRPr="00F11966">
        <w:t>1800000</w:t>
      </w:r>
    </w:p>
    <w:p w14:paraId="0994B9B2" w14:textId="77777777" w:rsidR="00E574B8" w:rsidRPr="00F11966" w:rsidRDefault="00E574B8" w:rsidP="00E574B8">
      <w:pPr>
        <w:pStyle w:val="PL"/>
      </w:pPr>
      <w:r w:rsidRPr="00F11966">
        <w:rPr>
          <w:rFonts w:eastAsia="SimSun"/>
          <w:lang w:val="en-US"/>
        </w:rPr>
        <w:t xml:space="preserve">            - </w:t>
      </w:r>
      <w:r w:rsidRPr="00F11966">
        <w:t>3600000</w:t>
      </w:r>
    </w:p>
    <w:p w14:paraId="29A48BB3"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359C27D4" w14:textId="5D994CD5" w:rsidR="000A4669" w:rsidRDefault="000A4669" w:rsidP="000A4669">
      <w:pPr>
        <w:pStyle w:val="PL"/>
      </w:pPr>
      <w:r>
        <w:rPr>
          <w:lang w:val="en-US"/>
        </w:rPr>
        <w:t xml:space="preserve">      description: </w:t>
      </w:r>
      <w:r w:rsidRPr="00F11966">
        <w:t xml:space="preserve">The enumeration ReportIntervalMdt defines Report </w:t>
      </w:r>
      <w:r w:rsidRPr="00F11966">
        <w:rPr>
          <w:lang w:eastAsia="zh-CN"/>
        </w:rPr>
        <w:t>Interval for MDT</w:t>
      </w:r>
      <w:r w:rsidRPr="00F11966">
        <w:t xml:space="preserve"> in the trace. </w:t>
      </w:r>
      <w:r w:rsidRPr="00F11966">
        <w:rPr>
          <w:rFonts w:cs="Arial"/>
          <w:szCs w:val="18"/>
        </w:rPr>
        <w:t>See 3GPP</w:t>
      </w:r>
      <w:r>
        <w:rPr>
          <w:rFonts w:cs="Arial"/>
          <w:szCs w:val="18"/>
        </w:rPr>
        <w:t xml:space="preserve"> </w:t>
      </w:r>
      <w:r w:rsidRPr="00F11966">
        <w:rPr>
          <w:rFonts w:cs="Arial"/>
          <w:szCs w:val="18"/>
        </w:rPr>
        <w:t>TS</w:t>
      </w:r>
      <w:r>
        <w:rPr>
          <w:rFonts w:cs="Arial"/>
          <w:szCs w:val="18"/>
        </w:rPr>
        <w:t xml:space="preserve"> </w:t>
      </w:r>
      <w:r w:rsidRPr="00F11966">
        <w:rPr>
          <w:lang w:val="en-US"/>
        </w:rPr>
        <w:t>32.422 for further description of the values</w:t>
      </w:r>
      <w:r w:rsidRPr="00F11966">
        <w:rPr>
          <w:rFonts w:cs="Arial"/>
          <w:szCs w:val="18"/>
        </w:rPr>
        <w:t xml:space="preserve">. </w:t>
      </w:r>
      <w:r w:rsidRPr="00F11966">
        <w:t>It shall comply with the provisions defined in table</w:t>
      </w:r>
      <w:r>
        <w:t xml:space="preserve"> </w:t>
      </w:r>
      <w:r w:rsidRPr="00F11966">
        <w:t>5.6.3.9-1</w:t>
      </w:r>
      <w:r>
        <w:t>.</w:t>
      </w:r>
    </w:p>
    <w:p w14:paraId="42B0B254" w14:textId="77777777" w:rsidR="000A4669" w:rsidRDefault="000A4669" w:rsidP="000A4669">
      <w:pPr>
        <w:pStyle w:val="PL"/>
        <w:rPr>
          <w:lang w:val="en-US"/>
        </w:rPr>
      </w:pPr>
    </w:p>
    <w:p w14:paraId="2890280C" w14:textId="77777777" w:rsidR="00E574B8" w:rsidRPr="00F11966" w:rsidRDefault="00E574B8" w:rsidP="00E574B8">
      <w:pPr>
        <w:pStyle w:val="PL"/>
        <w:rPr>
          <w:rFonts w:eastAsia="SimSun"/>
          <w:lang w:val="en-US"/>
        </w:rPr>
      </w:pPr>
      <w:r w:rsidRPr="00F11966">
        <w:rPr>
          <w:rFonts w:eastAsia="SimSun"/>
          <w:lang w:val="en-US"/>
        </w:rPr>
        <w:t xml:space="preserve">    </w:t>
      </w:r>
      <w:r w:rsidRPr="00F11966">
        <w:t>ReportAmountMdt</w:t>
      </w:r>
      <w:r w:rsidRPr="00F11966">
        <w:rPr>
          <w:rFonts w:eastAsia="SimSun"/>
          <w:lang w:val="en-US"/>
        </w:rPr>
        <w:t>:</w:t>
      </w:r>
    </w:p>
    <w:p w14:paraId="3D5D1BEB" w14:textId="77777777" w:rsidR="00E574B8" w:rsidRPr="00F11966" w:rsidRDefault="00E574B8" w:rsidP="00E574B8">
      <w:pPr>
        <w:pStyle w:val="PL"/>
        <w:rPr>
          <w:rFonts w:eastAsia="SimSun"/>
          <w:lang w:val="en-US"/>
        </w:rPr>
      </w:pPr>
      <w:r w:rsidRPr="00F11966">
        <w:rPr>
          <w:rFonts w:eastAsia="SimSun"/>
          <w:lang w:val="en-US"/>
        </w:rPr>
        <w:t xml:space="preserve">      anyOf:</w:t>
      </w:r>
    </w:p>
    <w:p w14:paraId="3804CBC1"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2B098C99" w14:textId="77777777" w:rsidR="00E574B8" w:rsidRPr="00F11966" w:rsidRDefault="00E574B8" w:rsidP="00E574B8">
      <w:pPr>
        <w:pStyle w:val="PL"/>
        <w:rPr>
          <w:rFonts w:eastAsia="SimSun"/>
          <w:lang w:val="en-US"/>
        </w:rPr>
      </w:pPr>
      <w:r w:rsidRPr="00F11966">
        <w:rPr>
          <w:rFonts w:eastAsia="SimSun"/>
          <w:lang w:val="en-US"/>
        </w:rPr>
        <w:t xml:space="preserve">          enum:</w:t>
      </w:r>
    </w:p>
    <w:p w14:paraId="2863891F" w14:textId="77777777" w:rsidR="00E574B8" w:rsidRPr="00F11966" w:rsidRDefault="00E574B8" w:rsidP="00E574B8">
      <w:pPr>
        <w:pStyle w:val="PL"/>
      </w:pPr>
      <w:r w:rsidRPr="00F11966">
        <w:rPr>
          <w:rFonts w:eastAsia="SimSun"/>
          <w:lang w:val="en-US"/>
        </w:rPr>
        <w:t xml:space="preserve">            - </w:t>
      </w:r>
      <w:r w:rsidRPr="00F11966">
        <w:rPr>
          <w:lang w:eastAsia="zh-CN"/>
        </w:rPr>
        <w:t>1</w:t>
      </w:r>
    </w:p>
    <w:p w14:paraId="0D90454E" w14:textId="77777777" w:rsidR="00E574B8" w:rsidRPr="00F11966" w:rsidRDefault="00E574B8" w:rsidP="00E574B8">
      <w:pPr>
        <w:pStyle w:val="PL"/>
      </w:pPr>
      <w:r w:rsidRPr="00F11966">
        <w:rPr>
          <w:rFonts w:eastAsia="SimSun"/>
          <w:lang w:val="en-US"/>
        </w:rPr>
        <w:t xml:space="preserve">            - </w:t>
      </w:r>
      <w:r w:rsidRPr="00F11966">
        <w:rPr>
          <w:lang w:eastAsia="zh-CN"/>
        </w:rPr>
        <w:t>2</w:t>
      </w:r>
    </w:p>
    <w:p w14:paraId="72BF690C" w14:textId="77777777" w:rsidR="00E574B8" w:rsidRPr="00F11966" w:rsidRDefault="00E574B8" w:rsidP="00E574B8">
      <w:pPr>
        <w:pStyle w:val="PL"/>
      </w:pPr>
      <w:r w:rsidRPr="00F11966">
        <w:rPr>
          <w:rFonts w:eastAsia="SimSun"/>
          <w:lang w:val="en-US"/>
        </w:rPr>
        <w:t xml:space="preserve">            - </w:t>
      </w:r>
      <w:r w:rsidRPr="00F11966">
        <w:rPr>
          <w:lang w:eastAsia="zh-CN"/>
        </w:rPr>
        <w:t>4</w:t>
      </w:r>
    </w:p>
    <w:p w14:paraId="342DD58A" w14:textId="77777777" w:rsidR="00E574B8" w:rsidRPr="00F11966" w:rsidRDefault="00E574B8" w:rsidP="00E574B8">
      <w:pPr>
        <w:pStyle w:val="PL"/>
        <w:rPr>
          <w:lang w:eastAsia="zh-CN"/>
        </w:rPr>
      </w:pPr>
      <w:r w:rsidRPr="00F11966">
        <w:rPr>
          <w:rFonts w:eastAsia="SimSun"/>
          <w:lang w:val="en-US"/>
        </w:rPr>
        <w:t xml:space="preserve">            - </w:t>
      </w:r>
      <w:r w:rsidRPr="00F11966">
        <w:rPr>
          <w:lang w:eastAsia="zh-CN"/>
        </w:rPr>
        <w:t>8</w:t>
      </w:r>
    </w:p>
    <w:p w14:paraId="5D65E36D" w14:textId="77777777" w:rsidR="00E574B8" w:rsidRPr="00F11966" w:rsidRDefault="00E574B8" w:rsidP="00E574B8">
      <w:pPr>
        <w:pStyle w:val="PL"/>
      </w:pPr>
      <w:r w:rsidRPr="00F11966">
        <w:rPr>
          <w:rFonts w:eastAsia="SimSun"/>
          <w:lang w:val="en-US"/>
        </w:rPr>
        <w:t xml:space="preserve">            - </w:t>
      </w:r>
      <w:r w:rsidRPr="00F11966">
        <w:rPr>
          <w:lang w:eastAsia="zh-CN"/>
        </w:rPr>
        <w:t>16</w:t>
      </w:r>
    </w:p>
    <w:p w14:paraId="28D2B3B3" w14:textId="77777777" w:rsidR="00E574B8" w:rsidRPr="00F11966" w:rsidRDefault="00E574B8" w:rsidP="00E574B8">
      <w:pPr>
        <w:pStyle w:val="PL"/>
      </w:pPr>
      <w:r w:rsidRPr="00F11966">
        <w:rPr>
          <w:rFonts w:eastAsia="SimSun"/>
          <w:lang w:val="en-US"/>
        </w:rPr>
        <w:t xml:space="preserve">            - </w:t>
      </w:r>
      <w:r w:rsidRPr="00F11966">
        <w:rPr>
          <w:lang w:eastAsia="zh-CN"/>
        </w:rPr>
        <w:t>32</w:t>
      </w:r>
    </w:p>
    <w:p w14:paraId="3644B178" w14:textId="77777777" w:rsidR="00E574B8" w:rsidRPr="00F11966" w:rsidRDefault="00E574B8" w:rsidP="00E574B8">
      <w:pPr>
        <w:pStyle w:val="PL"/>
      </w:pPr>
      <w:r w:rsidRPr="00F11966">
        <w:rPr>
          <w:rFonts w:eastAsia="SimSun"/>
          <w:lang w:val="en-US"/>
        </w:rPr>
        <w:t xml:space="preserve">            - </w:t>
      </w:r>
      <w:r w:rsidRPr="00F11966">
        <w:rPr>
          <w:lang w:eastAsia="zh-CN"/>
        </w:rPr>
        <w:t>64</w:t>
      </w:r>
    </w:p>
    <w:p w14:paraId="04592176" w14:textId="77777777" w:rsidR="00E574B8" w:rsidRPr="00F11966" w:rsidRDefault="00E574B8" w:rsidP="00E574B8">
      <w:pPr>
        <w:pStyle w:val="PL"/>
        <w:rPr>
          <w:lang w:eastAsia="zh-CN"/>
        </w:rPr>
      </w:pPr>
      <w:r w:rsidRPr="00F11966">
        <w:rPr>
          <w:rFonts w:eastAsia="SimSun"/>
          <w:lang w:val="en-US"/>
        </w:rPr>
        <w:t xml:space="preserve">            - </w:t>
      </w:r>
      <w:r w:rsidRPr="00F11966">
        <w:t>infinity</w:t>
      </w:r>
    </w:p>
    <w:p w14:paraId="6A656FAD"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593AE535" w14:textId="5D257825" w:rsidR="000A4669" w:rsidRDefault="000A4669" w:rsidP="000A4669">
      <w:pPr>
        <w:pStyle w:val="PL"/>
      </w:pPr>
      <w:r>
        <w:rPr>
          <w:lang w:val="en-US"/>
        </w:rPr>
        <w:t xml:space="preserve">      description: </w:t>
      </w:r>
      <w:r w:rsidRPr="00F11966">
        <w:t>The enumeration ReportAmountMdt defines Report Amount</w:t>
      </w:r>
      <w:r w:rsidRPr="00F11966">
        <w:rPr>
          <w:lang w:eastAsia="zh-CN"/>
        </w:rPr>
        <w:t xml:space="preserve"> for MDT</w:t>
      </w:r>
      <w:r w:rsidRPr="00F11966">
        <w:t xml:space="preserve"> in the trace. </w:t>
      </w:r>
      <w:r w:rsidRPr="00F11966">
        <w:rPr>
          <w:rFonts w:cs="Arial"/>
          <w:szCs w:val="18"/>
        </w:rPr>
        <w:t>See 3GPP</w:t>
      </w:r>
      <w:r>
        <w:rPr>
          <w:rFonts w:cs="Arial"/>
          <w:szCs w:val="18"/>
        </w:rPr>
        <w:t xml:space="preserve"> </w:t>
      </w:r>
      <w:r w:rsidRPr="00F11966">
        <w:rPr>
          <w:rFonts w:cs="Arial"/>
          <w:szCs w:val="18"/>
        </w:rPr>
        <w:t>TS</w:t>
      </w:r>
      <w:r>
        <w:rPr>
          <w:rFonts w:cs="Arial"/>
          <w:szCs w:val="18"/>
        </w:rPr>
        <w:t xml:space="preserve"> </w:t>
      </w:r>
      <w:r w:rsidRPr="00F11966">
        <w:rPr>
          <w:lang w:val="en-US"/>
        </w:rPr>
        <w:t>32.422 for further description of the values</w:t>
      </w:r>
      <w:r w:rsidRPr="00F11966">
        <w:rPr>
          <w:rFonts w:cs="Arial"/>
          <w:szCs w:val="18"/>
        </w:rPr>
        <w:t xml:space="preserve">. </w:t>
      </w:r>
      <w:r w:rsidRPr="00F11966">
        <w:t>It shall comply with the provisions defined in table</w:t>
      </w:r>
      <w:r>
        <w:t xml:space="preserve"> </w:t>
      </w:r>
      <w:r w:rsidRPr="00F11966">
        <w:t>5.6.3.10-1.</w:t>
      </w:r>
    </w:p>
    <w:p w14:paraId="43780DA0" w14:textId="77777777" w:rsidR="000A4669" w:rsidRDefault="000A4669" w:rsidP="000A4669">
      <w:pPr>
        <w:pStyle w:val="PL"/>
        <w:rPr>
          <w:lang w:val="en-US"/>
        </w:rPr>
      </w:pPr>
    </w:p>
    <w:p w14:paraId="507A2872" w14:textId="77777777" w:rsidR="00E574B8" w:rsidRPr="00F11966" w:rsidRDefault="00E574B8" w:rsidP="00E574B8">
      <w:pPr>
        <w:pStyle w:val="PL"/>
        <w:rPr>
          <w:rFonts w:eastAsia="SimSun"/>
          <w:lang w:val="en-US"/>
        </w:rPr>
      </w:pPr>
      <w:r w:rsidRPr="00F11966">
        <w:rPr>
          <w:rFonts w:eastAsia="SimSun"/>
          <w:lang w:val="en-US"/>
        </w:rPr>
        <w:t xml:space="preserve">    </w:t>
      </w:r>
      <w:r w:rsidRPr="00F11966">
        <w:t>E</w:t>
      </w:r>
      <w:r w:rsidRPr="00F11966">
        <w:rPr>
          <w:lang w:eastAsia="zh-CN"/>
        </w:rPr>
        <w:t>ventForMdt</w:t>
      </w:r>
      <w:r w:rsidRPr="00F11966">
        <w:rPr>
          <w:rFonts w:eastAsia="SimSun"/>
          <w:lang w:val="en-US"/>
        </w:rPr>
        <w:t>:</w:t>
      </w:r>
    </w:p>
    <w:p w14:paraId="796E8D21" w14:textId="77777777" w:rsidR="00E574B8" w:rsidRPr="00F11966" w:rsidRDefault="00E574B8" w:rsidP="00E574B8">
      <w:pPr>
        <w:pStyle w:val="PL"/>
        <w:rPr>
          <w:rFonts w:eastAsia="SimSun"/>
          <w:lang w:val="en-US"/>
        </w:rPr>
      </w:pPr>
      <w:r w:rsidRPr="00F11966">
        <w:rPr>
          <w:rFonts w:eastAsia="SimSun"/>
          <w:lang w:val="en-US"/>
        </w:rPr>
        <w:t xml:space="preserve">      anyOf:</w:t>
      </w:r>
    </w:p>
    <w:p w14:paraId="21292486"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426AF422" w14:textId="77777777" w:rsidR="00E574B8" w:rsidRPr="00F11966" w:rsidRDefault="00E574B8" w:rsidP="00E574B8">
      <w:pPr>
        <w:pStyle w:val="PL"/>
        <w:rPr>
          <w:rFonts w:eastAsia="SimSun"/>
          <w:lang w:val="en-US"/>
        </w:rPr>
      </w:pPr>
      <w:r w:rsidRPr="00F11966">
        <w:rPr>
          <w:rFonts w:eastAsia="SimSun"/>
          <w:lang w:val="en-US"/>
        </w:rPr>
        <w:t xml:space="preserve">          enum:</w:t>
      </w:r>
    </w:p>
    <w:p w14:paraId="1C2492D2" w14:textId="77777777" w:rsidR="00E574B8" w:rsidRPr="00F11966" w:rsidRDefault="00E574B8" w:rsidP="00E574B8">
      <w:pPr>
        <w:pStyle w:val="PL"/>
      </w:pPr>
      <w:r w:rsidRPr="00F11966">
        <w:rPr>
          <w:rFonts w:eastAsia="SimSun"/>
          <w:lang w:val="en-US"/>
        </w:rPr>
        <w:t xml:space="preserve">            - </w:t>
      </w:r>
      <w:r w:rsidRPr="00F11966">
        <w:t>OUT_OF_COVERAG</w:t>
      </w:r>
    </w:p>
    <w:p w14:paraId="42214D4B" w14:textId="77777777" w:rsidR="00E574B8" w:rsidRPr="00F11966" w:rsidRDefault="00E574B8" w:rsidP="00E574B8">
      <w:pPr>
        <w:pStyle w:val="PL"/>
      </w:pPr>
      <w:r w:rsidRPr="00F11966">
        <w:rPr>
          <w:rFonts w:eastAsia="SimSun"/>
          <w:lang w:val="en-US"/>
        </w:rPr>
        <w:t xml:space="preserve">            - </w:t>
      </w:r>
      <w:r w:rsidRPr="00F11966">
        <w:t>A2_EVENT</w:t>
      </w:r>
    </w:p>
    <w:p w14:paraId="129F0945"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3E6BFE22" w14:textId="017F0B72" w:rsidR="000A4669" w:rsidRDefault="000A4669" w:rsidP="000A4669">
      <w:pPr>
        <w:pStyle w:val="PL"/>
        <w:rPr>
          <w:lang w:val="en-US"/>
        </w:rPr>
      </w:pPr>
      <w:r>
        <w:rPr>
          <w:lang w:val="en-US"/>
        </w:rPr>
        <w:t xml:space="preserve">      description: </w:t>
      </w:r>
      <w:r w:rsidRPr="00F11966">
        <w:t xml:space="preserve">The enumeration </w:t>
      </w:r>
      <w:r w:rsidRPr="00F11966">
        <w:rPr>
          <w:lang w:eastAsia="zh-CN"/>
        </w:rPr>
        <w:t>EventForMdt</w:t>
      </w:r>
      <w:r w:rsidRPr="00F11966">
        <w:t xml:space="preserve"> defines </w:t>
      </w:r>
      <w:r w:rsidRPr="00F11966">
        <w:rPr>
          <w:lang w:eastAsia="zh-CN"/>
        </w:rPr>
        <w:t>events triggered measurement for logged MDT</w:t>
      </w:r>
      <w:r w:rsidRPr="00F11966">
        <w:t xml:space="preserve"> in the trace. </w:t>
      </w:r>
      <w:r w:rsidRPr="00F11966">
        <w:rPr>
          <w:rFonts w:cs="Arial"/>
          <w:szCs w:val="18"/>
        </w:rPr>
        <w:t>See 3GPP</w:t>
      </w:r>
      <w:r>
        <w:rPr>
          <w:rFonts w:cs="Arial"/>
          <w:szCs w:val="18"/>
        </w:rPr>
        <w:t xml:space="preserve"> </w:t>
      </w:r>
      <w:r w:rsidRPr="00F11966">
        <w:rPr>
          <w:rFonts w:cs="Arial"/>
          <w:szCs w:val="18"/>
        </w:rPr>
        <w:t>TS</w:t>
      </w:r>
      <w:r>
        <w:rPr>
          <w:rFonts w:cs="Arial"/>
          <w:szCs w:val="18"/>
        </w:rPr>
        <w:t xml:space="preserve"> </w:t>
      </w:r>
      <w:r w:rsidRPr="00F11966">
        <w:rPr>
          <w:lang w:val="en-US"/>
        </w:rPr>
        <w:t>32.422 for further description of the values</w:t>
      </w:r>
      <w:r w:rsidRPr="00F11966">
        <w:rPr>
          <w:rFonts w:cs="Arial"/>
          <w:szCs w:val="18"/>
        </w:rPr>
        <w:t xml:space="preserve">. </w:t>
      </w:r>
      <w:r w:rsidRPr="00F11966">
        <w:t xml:space="preserve">It shall comply with </w:t>
      </w:r>
      <w:r>
        <w:t xml:space="preserve">the provisions defined in table </w:t>
      </w:r>
      <w:r w:rsidRPr="00F11966">
        <w:t>5.6.3.11-1</w:t>
      </w:r>
    </w:p>
    <w:p w14:paraId="50013797" w14:textId="77777777" w:rsidR="000A4669" w:rsidRDefault="000A4669" w:rsidP="00E574B8">
      <w:pPr>
        <w:pStyle w:val="PL"/>
        <w:rPr>
          <w:rFonts w:eastAsia="SimSun"/>
          <w:lang w:val="en-US"/>
        </w:rPr>
      </w:pPr>
    </w:p>
    <w:p w14:paraId="7A33596E" w14:textId="77777777" w:rsidR="00E574B8" w:rsidRPr="00F11966" w:rsidRDefault="00E574B8" w:rsidP="00E574B8">
      <w:pPr>
        <w:pStyle w:val="PL"/>
        <w:rPr>
          <w:rFonts w:eastAsia="SimSun"/>
          <w:lang w:val="en-US"/>
        </w:rPr>
      </w:pPr>
      <w:r w:rsidRPr="00F11966">
        <w:rPr>
          <w:rFonts w:eastAsia="SimSun"/>
          <w:lang w:val="en-US"/>
        </w:rPr>
        <w:t xml:space="preserve">    </w:t>
      </w:r>
      <w:r w:rsidRPr="00F11966">
        <w:t>LoggingIntervalMdt</w:t>
      </w:r>
      <w:r w:rsidRPr="00F11966">
        <w:rPr>
          <w:rFonts w:eastAsia="SimSun"/>
          <w:lang w:val="en-US"/>
        </w:rPr>
        <w:t>:</w:t>
      </w:r>
    </w:p>
    <w:p w14:paraId="1EFAC819" w14:textId="77777777" w:rsidR="00E574B8" w:rsidRPr="00F11966" w:rsidRDefault="00E574B8" w:rsidP="00E574B8">
      <w:pPr>
        <w:pStyle w:val="PL"/>
        <w:rPr>
          <w:rFonts w:eastAsia="SimSun"/>
          <w:lang w:val="en-US"/>
        </w:rPr>
      </w:pPr>
      <w:r w:rsidRPr="00F11966">
        <w:rPr>
          <w:rFonts w:eastAsia="SimSun"/>
          <w:lang w:val="en-US"/>
        </w:rPr>
        <w:t xml:space="preserve">      anyOf:</w:t>
      </w:r>
    </w:p>
    <w:p w14:paraId="15DB39BB"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16427BD3" w14:textId="77777777" w:rsidR="00E574B8" w:rsidRPr="00F11966" w:rsidRDefault="00E574B8" w:rsidP="00E574B8">
      <w:pPr>
        <w:pStyle w:val="PL"/>
        <w:rPr>
          <w:rFonts w:eastAsia="SimSun"/>
          <w:lang w:val="en-US"/>
        </w:rPr>
      </w:pPr>
      <w:r w:rsidRPr="00F11966">
        <w:rPr>
          <w:rFonts w:eastAsia="SimSun"/>
          <w:lang w:val="en-US"/>
        </w:rPr>
        <w:t xml:space="preserve">          enum:</w:t>
      </w:r>
    </w:p>
    <w:p w14:paraId="0F950CAC" w14:textId="77777777" w:rsidR="00E574B8" w:rsidRPr="00F11966" w:rsidRDefault="00E574B8" w:rsidP="00E574B8">
      <w:pPr>
        <w:pStyle w:val="PL"/>
      </w:pPr>
      <w:r w:rsidRPr="00F11966">
        <w:rPr>
          <w:rFonts w:eastAsia="SimSun"/>
          <w:lang w:val="en-US"/>
        </w:rPr>
        <w:t xml:space="preserve">            - </w:t>
      </w:r>
      <w:r w:rsidRPr="00F11966">
        <w:t>128</w:t>
      </w:r>
    </w:p>
    <w:p w14:paraId="6413CCBE" w14:textId="77777777" w:rsidR="00E574B8" w:rsidRPr="00F11966" w:rsidRDefault="00E574B8" w:rsidP="00E574B8">
      <w:pPr>
        <w:pStyle w:val="PL"/>
      </w:pPr>
      <w:r w:rsidRPr="00F11966">
        <w:rPr>
          <w:rFonts w:eastAsia="SimSun"/>
          <w:lang w:val="en-US"/>
        </w:rPr>
        <w:t xml:space="preserve">            - </w:t>
      </w:r>
      <w:r w:rsidRPr="00F11966">
        <w:t>256</w:t>
      </w:r>
    </w:p>
    <w:p w14:paraId="66A27FF2" w14:textId="77777777" w:rsidR="00E574B8" w:rsidRPr="00F11966" w:rsidRDefault="00E574B8" w:rsidP="00E574B8">
      <w:pPr>
        <w:pStyle w:val="PL"/>
      </w:pPr>
      <w:r w:rsidRPr="00F11966">
        <w:rPr>
          <w:rFonts w:eastAsia="SimSun"/>
          <w:lang w:val="en-US"/>
        </w:rPr>
        <w:t xml:space="preserve">            - </w:t>
      </w:r>
      <w:r w:rsidRPr="00F11966">
        <w:t>512</w:t>
      </w:r>
    </w:p>
    <w:p w14:paraId="0313487A" w14:textId="77777777" w:rsidR="00E574B8" w:rsidRPr="00F11966" w:rsidRDefault="00E574B8" w:rsidP="00E574B8">
      <w:pPr>
        <w:pStyle w:val="PL"/>
      </w:pPr>
      <w:r w:rsidRPr="00F11966">
        <w:rPr>
          <w:rFonts w:eastAsia="SimSun"/>
          <w:lang w:val="en-US"/>
        </w:rPr>
        <w:t xml:space="preserve">            - </w:t>
      </w:r>
      <w:r w:rsidRPr="00F11966">
        <w:t>1024</w:t>
      </w:r>
    </w:p>
    <w:p w14:paraId="15D01078" w14:textId="77777777" w:rsidR="00E574B8" w:rsidRPr="00F11966" w:rsidRDefault="00E574B8" w:rsidP="00E574B8">
      <w:pPr>
        <w:pStyle w:val="PL"/>
      </w:pPr>
      <w:r w:rsidRPr="00F11966">
        <w:rPr>
          <w:rFonts w:eastAsia="SimSun"/>
          <w:lang w:val="en-US"/>
        </w:rPr>
        <w:t xml:space="preserve">            - </w:t>
      </w:r>
      <w:r w:rsidRPr="00F11966">
        <w:t>2048</w:t>
      </w:r>
    </w:p>
    <w:p w14:paraId="6A147C26" w14:textId="77777777" w:rsidR="00E574B8" w:rsidRPr="00F11966" w:rsidRDefault="00E574B8" w:rsidP="00E574B8">
      <w:pPr>
        <w:pStyle w:val="PL"/>
      </w:pPr>
      <w:r w:rsidRPr="00F11966">
        <w:rPr>
          <w:rFonts w:eastAsia="SimSun"/>
          <w:lang w:val="en-US"/>
        </w:rPr>
        <w:t xml:space="preserve">            - </w:t>
      </w:r>
      <w:r w:rsidRPr="00F11966">
        <w:t>3072</w:t>
      </w:r>
    </w:p>
    <w:p w14:paraId="2EEBA342" w14:textId="77777777" w:rsidR="00E574B8" w:rsidRPr="00F11966" w:rsidRDefault="00E574B8" w:rsidP="00E574B8">
      <w:pPr>
        <w:pStyle w:val="PL"/>
      </w:pPr>
      <w:r w:rsidRPr="00F11966">
        <w:rPr>
          <w:rFonts w:eastAsia="SimSun"/>
          <w:lang w:val="en-US"/>
        </w:rPr>
        <w:t xml:space="preserve">            - </w:t>
      </w:r>
      <w:r w:rsidRPr="00F11966">
        <w:t>4096</w:t>
      </w:r>
    </w:p>
    <w:p w14:paraId="20E2F292" w14:textId="77777777" w:rsidR="00E574B8" w:rsidRPr="00F11966" w:rsidRDefault="00E574B8" w:rsidP="00E574B8">
      <w:pPr>
        <w:pStyle w:val="PL"/>
      </w:pPr>
      <w:r w:rsidRPr="00F11966">
        <w:rPr>
          <w:rFonts w:eastAsia="SimSun"/>
          <w:lang w:val="en-US"/>
        </w:rPr>
        <w:t xml:space="preserve">            - </w:t>
      </w:r>
      <w:r w:rsidRPr="00F11966">
        <w:t>6144</w:t>
      </w:r>
    </w:p>
    <w:p w14:paraId="3D808B7A"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5C1A1AEF" w14:textId="01E6CC64" w:rsidR="000A4669" w:rsidRDefault="000A4669" w:rsidP="000A4669">
      <w:pPr>
        <w:pStyle w:val="PL"/>
      </w:pPr>
      <w:r>
        <w:rPr>
          <w:lang w:val="en-US"/>
        </w:rPr>
        <w:t xml:space="preserve">      description: </w:t>
      </w:r>
      <w:r w:rsidRPr="00F11966">
        <w:t>The enumeration LoggingIntervalMdt defines Logging Interval</w:t>
      </w:r>
      <w:r w:rsidRPr="00F11966">
        <w:rPr>
          <w:lang w:eastAsia="zh-CN"/>
        </w:rPr>
        <w:t xml:space="preserve"> for MDT</w:t>
      </w:r>
      <w:r w:rsidRPr="00F11966">
        <w:t xml:space="preserve"> in the trace. </w:t>
      </w:r>
      <w:r>
        <w:rPr>
          <w:rFonts w:cs="Arial"/>
          <w:szCs w:val="18"/>
        </w:rPr>
        <w:t xml:space="preserve">See 3GPP TS </w:t>
      </w:r>
      <w:r w:rsidRPr="00F11966">
        <w:rPr>
          <w:lang w:val="en-US"/>
        </w:rPr>
        <w:t>32.422 for further description of the values</w:t>
      </w:r>
      <w:r w:rsidRPr="00F11966">
        <w:rPr>
          <w:rFonts w:cs="Arial"/>
          <w:szCs w:val="18"/>
        </w:rPr>
        <w:t xml:space="preserve">. </w:t>
      </w:r>
      <w:r w:rsidRPr="00F11966">
        <w:t>It shall comply with the provisions defined in table</w:t>
      </w:r>
      <w:r>
        <w:t xml:space="preserve"> </w:t>
      </w:r>
      <w:r w:rsidRPr="00F11966">
        <w:t>5.6.3.12-1.</w:t>
      </w:r>
    </w:p>
    <w:p w14:paraId="70882ABF" w14:textId="77777777" w:rsidR="000A4669" w:rsidRDefault="000A4669" w:rsidP="000A4669">
      <w:pPr>
        <w:pStyle w:val="PL"/>
        <w:rPr>
          <w:lang w:val="en-US"/>
        </w:rPr>
      </w:pPr>
    </w:p>
    <w:p w14:paraId="0773A941" w14:textId="77777777" w:rsidR="00E574B8" w:rsidRPr="00F11966" w:rsidRDefault="00E574B8" w:rsidP="00E574B8">
      <w:pPr>
        <w:pStyle w:val="PL"/>
        <w:rPr>
          <w:rFonts w:eastAsia="SimSun"/>
          <w:lang w:val="en-US"/>
        </w:rPr>
      </w:pPr>
      <w:r w:rsidRPr="00F11966">
        <w:rPr>
          <w:rFonts w:eastAsia="SimSun"/>
          <w:lang w:val="en-US"/>
        </w:rPr>
        <w:t xml:space="preserve">    </w:t>
      </w:r>
      <w:r w:rsidRPr="00F11966">
        <w:t>LoggingDurationMdt</w:t>
      </w:r>
      <w:r w:rsidRPr="00F11966">
        <w:rPr>
          <w:rFonts w:eastAsia="SimSun"/>
          <w:lang w:val="en-US"/>
        </w:rPr>
        <w:t>:</w:t>
      </w:r>
    </w:p>
    <w:p w14:paraId="7B30E599" w14:textId="77777777" w:rsidR="00E574B8" w:rsidRPr="00F11966" w:rsidRDefault="00E574B8" w:rsidP="00E574B8">
      <w:pPr>
        <w:pStyle w:val="PL"/>
        <w:rPr>
          <w:rFonts w:eastAsia="SimSun"/>
          <w:lang w:val="en-US"/>
        </w:rPr>
      </w:pPr>
      <w:r w:rsidRPr="00F11966">
        <w:rPr>
          <w:rFonts w:eastAsia="SimSun"/>
          <w:lang w:val="en-US"/>
        </w:rPr>
        <w:t xml:space="preserve">      anyOf:</w:t>
      </w:r>
    </w:p>
    <w:p w14:paraId="1DE50742"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76543F5F" w14:textId="77777777" w:rsidR="00E574B8" w:rsidRPr="00F11966" w:rsidRDefault="00E574B8" w:rsidP="00E574B8">
      <w:pPr>
        <w:pStyle w:val="PL"/>
        <w:rPr>
          <w:rFonts w:eastAsia="SimSun"/>
          <w:lang w:val="en-US"/>
        </w:rPr>
      </w:pPr>
      <w:r w:rsidRPr="00F11966">
        <w:rPr>
          <w:rFonts w:eastAsia="SimSun"/>
          <w:lang w:val="en-US"/>
        </w:rPr>
        <w:t xml:space="preserve">          enum:</w:t>
      </w:r>
    </w:p>
    <w:p w14:paraId="19101BE5" w14:textId="77777777" w:rsidR="00E574B8" w:rsidRPr="00F11966" w:rsidRDefault="00E574B8" w:rsidP="00E574B8">
      <w:pPr>
        <w:pStyle w:val="PL"/>
      </w:pPr>
      <w:r w:rsidRPr="00F11966">
        <w:rPr>
          <w:rFonts w:eastAsia="SimSun"/>
          <w:lang w:val="en-US"/>
        </w:rPr>
        <w:t xml:space="preserve">            - </w:t>
      </w:r>
      <w:r w:rsidRPr="00F11966">
        <w:t>600</w:t>
      </w:r>
    </w:p>
    <w:p w14:paraId="1A0AE7C0" w14:textId="77777777" w:rsidR="00E574B8" w:rsidRPr="00F11966" w:rsidRDefault="00E574B8" w:rsidP="00E574B8">
      <w:pPr>
        <w:pStyle w:val="PL"/>
      </w:pPr>
      <w:r w:rsidRPr="00F11966">
        <w:rPr>
          <w:rFonts w:eastAsia="SimSun"/>
          <w:lang w:val="en-US"/>
        </w:rPr>
        <w:t xml:space="preserve">            - </w:t>
      </w:r>
      <w:r w:rsidRPr="00F11966">
        <w:t>1200</w:t>
      </w:r>
    </w:p>
    <w:p w14:paraId="2F697623" w14:textId="77777777" w:rsidR="00E574B8" w:rsidRPr="00F11966" w:rsidRDefault="00E574B8" w:rsidP="00E574B8">
      <w:pPr>
        <w:pStyle w:val="PL"/>
      </w:pPr>
      <w:r w:rsidRPr="00F11966">
        <w:rPr>
          <w:rFonts w:eastAsia="SimSun"/>
          <w:lang w:val="en-US"/>
        </w:rPr>
        <w:t xml:space="preserve">            - </w:t>
      </w:r>
      <w:r w:rsidRPr="00F11966">
        <w:t>2400</w:t>
      </w:r>
    </w:p>
    <w:p w14:paraId="7BE5D7D4" w14:textId="77777777" w:rsidR="00E574B8" w:rsidRPr="00F11966" w:rsidRDefault="00E574B8" w:rsidP="00E574B8">
      <w:pPr>
        <w:pStyle w:val="PL"/>
      </w:pPr>
      <w:r w:rsidRPr="00F11966">
        <w:rPr>
          <w:rFonts w:eastAsia="SimSun"/>
          <w:lang w:val="en-US"/>
        </w:rPr>
        <w:t xml:space="preserve">            - </w:t>
      </w:r>
      <w:r w:rsidRPr="00F11966">
        <w:t>3600</w:t>
      </w:r>
    </w:p>
    <w:p w14:paraId="3B95EC48" w14:textId="77777777" w:rsidR="00E574B8" w:rsidRPr="00F11966" w:rsidRDefault="00E574B8" w:rsidP="00E574B8">
      <w:pPr>
        <w:pStyle w:val="PL"/>
      </w:pPr>
      <w:r w:rsidRPr="00F11966">
        <w:rPr>
          <w:rFonts w:eastAsia="SimSun"/>
          <w:lang w:val="en-US"/>
        </w:rPr>
        <w:t xml:space="preserve">            - </w:t>
      </w:r>
      <w:r w:rsidRPr="00F11966">
        <w:t>5400</w:t>
      </w:r>
    </w:p>
    <w:p w14:paraId="01966133" w14:textId="77777777" w:rsidR="00E574B8" w:rsidRPr="00F11966" w:rsidRDefault="00E574B8" w:rsidP="00E574B8">
      <w:pPr>
        <w:pStyle w:val="PL"/>
      </w:pPr>
      <w:r w:rsidRPr="00F11966">
        <w:rPr>
          <w:rFonts w:eastAsia="SimSun"/>
          <w:lang w:val="en-US"/>
        </w:rPr>
        <w:t xml:space="preserve">            - </w:t>
      </w:r>
      <w:r w:rsidRPr="00F11966">
        <w:t>7200</w:t>
      </w:r>
    </w:p>
    <w:p w14:paraId="011B893E"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636940C8" w14:textId="0E3BBFBF" w:rsidR="000A4669" w:rsidRDefault="000A4669" w:rsidP="000A4669">
      <w:pPr>
        <w:pStyle w:val="PL"/>
      </w:pPr>
      <w:r>
        <w:rPr>
          <w:lang w:val="en-US"/>
        </w:rPr>
        <w:t xml:space="preserve">      description: </w:t>
      </w:r>
      <w:r w:rsidRPr="00F11966">
        <w:t>The enumeration LoggingIntervalMdt defines Logging Interval</w:t>
      </w:r>
      <w:r w:rsidRPr="00F11966">
        <w:rPr>
          <w:lang w:eastAsia="zh-CN"/>
        </w:rPr>
        <w:t xml:space="preserve"> for MDT</w:t>
      </w:r>
      <w:r w:rsidRPr="00F11966">
        <w:t xml:space="preserve"> in the trace. </w:t>
      </w:r>
      <w:r>
        <w:rPr>
          <w:rFonts w:cs="Arial"/>
          <w:szCs w:val="18"/>
        </w:rPr>
        <w:t xml:space="preserve">See 3GPP </w:t>
      </w:r>
      <w:r w:rsidRPr="00F11966">
        <w:rPr>
          <w:rFonts w:cs="Arial"/>
          <w:szCs w:val="18"/>
        </w:rPr>
        <w:t>TS</w:t>
      </w:r>
      <w:r>
        <w:rPr>
          <w:lang w:val="en-US"/>
        </w:rPr>
        <w:t xml:space="preserve"> </w:t>
      </w:r>
      <w:r w:rsidRPr="00F11966">
        <w:rPr>
          <w:lang w:val="en-US"/>
        </w:rPr>
        <w:t>32.422 for further description of the values</w:t>
      </w:r>
      <w:r w:rsidRPr="00F11966">
        <w:rPr>
          <w:rFonts w:cs="Arial"/>
          <w:szCs w:val="18"/>
        </w:rPr>
        <w:t xml:space="preserve">. </w:t>
      </w:r>
      <w:r w:rsidRPr="00F11966">
        <w:t xml:space="preserve">It shall comply with </w:t>
      </w:r>
      <w:r>
        <w:t xml:space="preserve">the provisions defined in table </w:t>
      </w:r>
      <w:r w:rsidRPr="00F11966">
        <w:t>5.6.3.12-1.</w:t>
      </w:r>
    </w:p>
    <w:p w14:paraId="57E718A3" w14:textId="77777777" w:rsidR="000A4669" w:rsidRDefault="000A4669" w:rsidP="000A4669">
      <w:pPr>
        <w:pStyle w:val="PL"/>
        <w:rPr>
          <w:lang w:val="en-US"/>
        </w:rPr>
      </w:pPr>
    </w:p>
    <w:p w14:paraId="186CCD58" w14:textId="77777777" w:rsidR="00E574B8" w:rsidRPr="00F11966" w:rsidRDefault="00E574B8" w:rsidP="00E574B8">
      <w:pPr>
        <w:pStyle w:val="PL"/>
        <w:rPr>
          <w:rFonts w:eastAsia="SimSun"/>
          <w:lang w:val="en-US"/>
        </w:rPr>
      </w:pPr>
      <w:r w:rsidRPr="00F11966">
        <w:rPr>
          <w:rFonts w:eastAsia="SimSun"/>
          <w:lang w:val="en-US"/>
        </w:rPr>
        <w:t xml:space="preserve">    </w:t>
      </w:r>
      <w:r w:rsidRPr="00F11966">
        <w:t>PositioningMethodMdt</w:t>
      </w:r>
      <w:r w:rsidRPr="00F11966">
        <w:rPr>
          <w:rFonts w:eastAsia="SimSun"/>
          <w:lang w:val="en-US"/>
        </w:rPr>
        <w:t>:</w:t>
      </w:r>
    </w:p>
    <w:p w14:paraId="210E6254" w14:textId="77777777" w:rsidR="00E574B8" w:rsidRPr="00F11966" w:rsidRDefault="00E574B8" w:rsidP="00E574B8">
      <w:pPr>
        <w:pStyle w:val="PL"/>
        <w:rPr>
          <w:rFonts w:eastAsia="SimSun"/>
          <w:lang w:val="en-US"/>
        </w:rPr>
      </w:pPr>
      <w:r w:rsidRPr="00F11966">
        <w:rPr>
          <w:rFonts w:eastAsia="SimSun"/>
          <w:lang w:val="en-US"/>
        </w:rPr>
        <w:t xml:space="preserve">      anyOf:</w:t>
      </w:r>
    </w:p>
    <w:p w14:paraId="3FDEE1EE"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648E4C80" w14:textId="77777777" w:rsidR="00E574B8" w:rsidRPr="00F11966" w:rsidRDefault="00E574B8" w:rsidP="00E574B8">
      <w:pPr>
        <w:pStyle w:val="PL"/>
        <w:rPr>
          <w:rFonts w:eastAsia="SimSun"/>
          <w:lang w:val="en-US"/>
        </w:rPr>
      </w:pPr>
      <w:r w:rsidRPr="00F11966">
        <w:rPr>
          <w:rFonts w:eastAsia="SimSun"/>
          <w:lang w:val="en-US"/>
        </w:rPr>
        <w:t xml:space="preserve">          enum:</w:t>
      </w:r>
    </w:p>
    <w:p w14:paraId="4219B559" w14:textId="77777777" w:rsidR="00E574B8" w:rsidRPr="00F11966" w:rsidRDefault="00E574B8" w:rsidP="00E574B8">
      <w:pPr>
        <w:pStyle w:val="PL"/>
      </w:pPr>
      <w:r w:rsidRPr="00F11966">
        <w:rPr>
          <w:rFonts w:eastAsia="SimSun"/>
          <w:lang w:val="en-US"/>
        </w:rPr>
        <w:t xml:space="preserve">            - </w:t>
      </w:r>
      <w:r w:rsidRPr="00F11966">
        <w:rPr>
          <w:lang w:eastAsia="zh-CN"/>
        </w:rPr>
        <w:t>GNSS</w:t>
      </w:r>
    </w:p>
    <w:p w14:paraId="6F4EF1EB" w14:textId="77777777" w:rsidR="00E574B8" w:rsidRPr="00F11966" w:rsidRDefault="00E574B8" w:rsidP="00E574B8">
      <w:pPr>
        <w:pStyle w:val="PL"/>
      </w:pPr>
      <w:r w:rsidRPr="00F11966">
        <w:rPr>
          <w:rFonts w:eastAsia="SimSun"/>
          <w:lang w:val="en-US"/>
        </w:rPr>
        <w:t xml:space="preserve">            - </w:t>
      </w:r>
      <w:r w:rsidRPr="00F11966">
        <w:t>E_CELL_ID</w:t>
      </w:r>
    </w:p>
    <w:p w14:paraId="42A3B55D"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554280B5" w14:textId="2537AFD5" w:rsidR="000A4669" w:rsidRDefault="000A4669" w:rsidP="000A4669">
      <w:pPr>
        <w:pStyle w:val="PL"/>
        <w:rPr>
          <w:lang w:val="en-US"/>
        </w:rPr>
      </w:pPr>
      <w:r>
        <w:rPr>
          <w:lang w:val="en-US"/>
        </w:rPr>
        <w:t xml:space="preserve">      description: </w:t>
      </w:r>
      <w:r w:rsidRPr="00F11966">
        <w:t>The enumeration LoggingDurationMdt defines Logging Duration</w:t>
      </w:r>
      <w:r w:rsidRPr="00F11966">
        <w:rPr>
          <w:lang w:eastAsia="zh-CN"/>
        </w:rPr>
        <w:t xml:space="preserve"> for MDT</w:t>
      </w:r>
      <w:r w:rsidRPr="00F11966">
        <w:t xml:space="preserve"> in the trace. </w:t>
      </w:r>
      <w:r w:rsidRPr="00F11966">
        <w:rPr>
          <w:rFonts w:cs="Arial"/>
          <w:szCs w:val="18"/>
        </w:rPr>
        <w:t>See 3GPP</w:t>
      </w:r>
      <w:r>
        <w:rPr>
          <w:rFonts w:cs="Arial"/>
          <w:szCs w:val="18"/>
        </w:rPr>
        <w:t xml:space="preserve"> </w:t>
      </w:r>
      <w:r w:rsidRPr="00F11966">
        <w:rPr>
          <w:rFonts w:cs="Arial"/>
          <w:szCs w:val="18"/>
        </w:rPr>
        <w:t>TS</w:t>
      </w:r>
      <w:r>
        <w:rPr>
          <w:rFonts w:cs="Arial"/>
          <w:szCs w:val="18"/>
        </w:rPr>
        <w:t xml:space="preserve"> </w:t>
      </w:r>
      <w:r w:rsidRPr="00F11966">
        <w:rPr>
          <w:lang w:val="en-US"/>
        </w:rPr>
        <w:t>32.422 for further description of the values</w:t>
      </w:r>
      <w:r w:rsidRPr="00F11966">
        <w:rPr>
          <w:rFonts w:cs="Arial"/>
          <w:szCs w:val="18"/>
        </w:rPr>
        <w:t xml:space="preserve">. </w:t>
      </w:r>
      <w:r w:rsidRPr="00F11966">
        <w:t>It shall comply with the provisions defined in table</w:t>
      </w:r>
      <w:r>
        <w:t xml:space="preserve"> </w:t>
      </w:r>
      <w:r w:rsidRPr="00F11966">
        <w:t>5.6.3.13-1</w:t>
      </w:r>
      <w:r>
        <w:t>.</w:t>
      </w:r>
    </w:p>
    <w:p w14:paraId="73507DA3" w14:textId="77777777" w:rsidR="000A4669" w:rsidRDefault="000A4669" w:rsidP="000A4669">
      <w:pPr>
        <w:pStyle w:val="PL"/>
        <w:rPr>
          <w:lang w:val="en-US"/>
        </w:rPr>
      </w:pPr>
    </w:p>
    <w:p w14:paraId="1D718754" w14:textId="77777777" w:rsidR="00E574B8" w:rsidRPr="00F11966" w:rsidRDefault="00E574B8" w:rsidP="00E574B8">
      <w:pPr>
        <w:pStyle w:val="PL"/>
        <w:rPr>
          <w:rFonts w:eastAsia="SimSun"/>
          <w:lang w:val="en-US"/>
        </w:rPr>
      </w:pPr>
      <w:r w:rsidRPr="00F11966">
        <w:rPr>
          <w:rFonts w:eastAsia="SimSun"/>
          <w:lang w:val="en-US"/>
        </w:rPr>
        <w:lastRenderedPageBreak/>
        <w:t xml:space="preserve">    </w:t>
      </w:r>
      <w:r w:rsidRPr="00F11966">
        <w:t>CollectionPeriodRmmLteMdt</w:t>
      </w:r>
      <w:r w:rsidRPr="00F11966">
        <w:rPr>
          <w:rFonts w:eastAsia="SimSun"/>
          <w:lang w:val="en-US"/>
        </w:rPr>
        <w:t>:</w:t>
      </w:r>
    </w:p>
    <w:p w14:paraId="2761737D" w14:textId="77777777" w:rsidR="00E574B8" w:rsidRPr="00F11966" w:rsidRDefault="00E574B8" w:rsidP="00E574B8">
      <w:pPr>
        <w:pStyle w:val="PL"/>
        <w:rPr>
          <w:rFonts w:eastAsia="SimSun"/>
          <w:lang w:val="en-US"/>
        </w:rPr>
      </w:pPr>
      <w:r w:rsidRPr="00F11966">
        <w:rPr>
          <w:rFonts w:eastAsia="SimSun"/>
          <w:lang w:val="en-US"/>
        </w:rPr>
        <w:t xml:space="preserve">      anyOf:</w:t>
      </w:r>
    </w:p>
    <w:p w14:paraId="6098514F"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4E7427CE" w14:textId="77777777" w:rsidR="00E574B8" w:rsidRPr="00F11966" w:rsidRDefault="00E574B8" w:rsidP="00E574B8">
      <w:pPr>
        <w:pStyle w:val="PL"/>
        <w:rPr>
          <w:rFonts w:eastAsia="SimSun"/>
          <w:lang w:val="en-US"/>
        </w:rPr>
      </w:pPr>
      <w:r w:rsidRPr="00F11966">
        <w:rPr>
          <w:rFonts w:eastAsia="SimSun"/>
          <w:lang w:val="en-US"/>
        </w:rPr>
        <w:t xml:space="preserve">          enum:</w:t>
      </w:r>
    </w:p>
    <w:p w14:paraId="5927D716" w14:textId="77777777" w:rsidR="00E574B8" w:rsidRPr="00F11966" w:rsidRDefault="00E574B8" w:rsidP="00E574B8">
      <w:pPr>
        <w:pStyle w:val="PL"/>
      </w:pPr>
      <w:r w:rsidRPr="00F11966">
        <w:rPr>
          <w:rFonts w:eastAsia="SimSun"/>
          <w:lang w:val="en-US"/>
        </w:rPr>
        <w:t xml:space="preserve">            - </w:t>
      </w:r>
      <w:r w:rsidRPr="00F11966">
        <w:rPr>
          <w:lang w:eastAsia="zh-CN"/>
        </w:rPr>
        <w:t>1024</w:t>
      </w:r>
    </w:p>
    <w:p w14:paraId="68734B3E" w14:textId="77777777" w:rsidR="00E574B8" w:rsidRPr="00F11966" w:rsidRDefault="00E574B8" w:rsidP="00E574B8">
      <w:pPr>
        <w:pStyle w:val="PL"/>
      </w:pPr>
      <w:r w:rsidRPr="00F11966">
        <w:rPr>
          <w:rFonts w:eastAsia="SimSun"/>
          <w:lang w:val="en-US"/>
        </w:rPr>
        <w:t xml:space="preserve">            - </w:t>
      </w:r>
      <w:r w:rsidRPr="00F11966">
        <w:t>1280</w:t>
      </w:r>
    </w:p>
    <w:p w14:paraId="2A1A8B13" w14:textId="77777777" w:rsidR="00E574B8" w:rsidRPr="00F11966" w:rsidRDefault="00E574B8" w:rsidP="00E574B8">
      <w:pPr>
        <w:pStyle w:val="PL"/>
      </w:pPr>
      <w:r w:rsidRPr="00F11966">
        <w:rPr>
          <w:rFonts w:eastAsia="SimSun"/>
          <w:lang w:val="en-US"/>
        </w:rPr>
        <w:t xml:space="preserve">            - </w:t>
      </w:r>
      <w:r w:rsidRPr="00F11966">
        <w:t>2048</w:t>
      </w:r>
    </w:p>
    <w:p w14:paraId="575633EA" w14:textId="77777777" w:rsidR="00E574B8" w:rsidRPr="00F11966" w:rsidRDefault="00E574B8" w:rsidP="00E574B8">
      <w:pPr>
        <w:pStyle w:val="PL"/>
      </w:pPr>
      <w:r w:rsidRPr="00F11966">
        <w:rPr>
          <w:rFonts w:eastAsia="SimSun"/>
          <w:lang w:val="en-US"/>
        </w:rPr>
        <w:t xml:space="preserve">            - </w:t>
      </w:r>
      <w:r w:rsidRPr="00F11966">
        <w:t>2560</w:t>
      </w:r>
    </w:p>
    <w:p w14:paraId="211273F2" w14:textId="77777777" w:rsidR="00E574B8" w:rsidRPr="00F11966" w:rsidRDefault="00E574B8" w:rsidP="00E574B8">
      <w:pPr>
        <w:pStyle w:val="PL"/>
      </w:pPr>
      <w:r w:rsidRPr="00F11966">
        <w:rPr>
          <w:rFonts w:eastAsia="SimSun"/>
          <w:lang w:val="en-US"/>
        </w:rPr>
        <w:t xml:space="preserve">            - </w:t>
      </w:r>
      <w:r w:rsidRPr="00F11966">
        <w:t>5120</w:t>
      </w:r>
    </w:p>
    <w:p w14:paraId="5BF6DFE2" w14:textId="77777777" w:rsidR="00E574B8" w:rsidRPr="00F11966" w:rsidRDefault="00E574B8" w:rsidP="00E574B8">
      <w:pPr>
        <w:pStyle w:val="PL"/>
      </w:pPr>
      <w:r w:rsidRPr="00F11966">
        <w:rPr>
          <w:rFonts w:eastAsia="SimSun"/>
          <w:lang w:val="en-US"/>
        </w:rPr>
        <w:t xml:space="preserve">            - </w:t>
      </w:r>
      <w:r w:rsidRPr="00F11966">
        <w:t>10240</w:t>
      </w:r>
    </w:p>
    <w:p w14:paraId="28F7BA31" w14:textId="77777777" w:rsidR="00E574B8" w:rsidRPr="00F11966" w:rsidRDefault="00E574B8" w:rsidP="00E574B8">
      <w:pPr>
        <w:pStyle w:val="PL"/>
      </w:pPr>
      <w:r w:rsidRPr="00F11966">
        <w:rPr>
          <w:rFonts w:eastAsia="SimSun"/>
          <w:lang w:val="en-US"/>
        </w:rPr>
        <w:t xml:space="preserve">            - </w:t>
      </w:r>
      <w:r w:rsidRPr="00F11966">
        <w:rPr>
          <w:lang w:eastAsia="zh-CN"/>
        </w:rPr>
        <w:t>60000</w:t>
      </w:r>
    </w:p>
    <w:p w14:paraId="42AEC284"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001F4699" w14:textId="6461345D" w:rsidR="000A4669" w:rsidRDefault="000A4669" w:rsidP="000A4669">
      <w:pPr>
        <w:pStyle w:val="PL"/>
      </w:pPr>
      <w:r>
        <w:rPr>
          <w:lang w:val="en-US"/>
        </w:rPr>
        <w:t xml:space="preserve">      description: </w:t>
      </w:r>
      <w:r w:rsidRPr="00F11966">
        <w:t>The enumeration CollectionPeriodRmmLteMdt defines Collection period for RRM measurements LTE</w:t>
      </w:r>
      <w:r w:rsidRPr="00F11966">
        <w:rPr>
          <w:lang w:eastAsia="zh-CN"/>
        </w:rPr>
        <w:t xml:space="preserve"> for MDT</w:t>
      </w:r>
      <w:r w:rsidRPr="00F11966">
        <w:t xml:space="preserve"> in the trace. </w:t>
      </w:r>
      <w:r w:rsidRPr="00F11966">
        <w:rPr>
          <w:rFonts w:cs="Arial"/>
          <w:szCs w:val="18"/>
        </w:rPr>
        <w:t>See 3GPP</w:t>
      </w:r>
      <w:r>
        <w:rPr>
          <w:rFonts w:cs="Arial"/>
          <w:szCs w:val="18"/>
        </w:rPr>
        <w:t xml:space="preserve"> </w:t>
      </w:r>
      <w:r w:rsidRPr="00F11966">
        <w:rPr>
          <w:rFonts w:cs="Arial"/>
          <w:szCs w:val="18"/>
        </w:rPr>
        <w:t>TS</w:t>
      </w:r>
      <w:r>
        <w:rPr>
          <w:rFonts w:cs="Arial"/>
          <w:szCs w:val="18"/>
        </w:rPr>
        <w:t xml:space="preserve"> </w:t>
      </w:r>
      <w:r w:rsidRPr="00F11966">
        <w:rPr>
          <w:lang w:val="en-US"/>
        </w:rPr>
        <w:t>32.422 for further description of the values</w:t>
      </w:r>
      <w:r w:rsidRPr="00F11966">
        <w:rPr>
          <w:rFonts w:cs="Arial"/>
          <w:szCs w:val="18"/>
        </w:rPr>
        <w:t xml:space="preserve">. </w:t>
      </w:r>
      <w:r w:rsidRPr="00F11966">
        <w:t xml:space="preserve">It shall comply with </w:t>
      </w:r>
      <w:r>
        <w:t xml:space="preserve">the provisions defined in table </w:t>
      </w:r>
      <w:r w:rsidRPr="00F11966">
        <w:t>5.6.3.15-1.</w:t>
      </w:r>
    </w:p>
    <w:p w14:paraId="4AE40996" w14:textId="77777777" w:rsidR="000A4669" w:rsidRDefault="000A4669" w:rsidP="000A4669">
      <w:pPr>
        <w:pStyle w:val="PL"/>
        <w:rPr>
          <w:lang w:val="en-US"/>
        </w:rPr>
      </w:pPr>
    </w:p>
    <w:p w14:paraId="45691E31" w14:textId="77777777" w:rsidR="00E574B8" w:rsidRPr="00F11966" w:rsidRDefault="00E574B8" w:rsidP="00E574B8">
      <w:pPr>
        <w:pStyle w:val="PL"/>
        <w:rPr>
          <w:rFonts w:eastAsia="SimSun"/>
          <w:lang w:val="en-US"/>
        </w:rPr>
      </w:pPr>
      <w:r w:rsidRPr="00F11966">
        <w:rPr>
          <w:rFonts w:eastAsia="SimSun"/>
          <w:lang w:val="en-US"/>
        </w:rPr>
        <w:t xml:space="preserve">    </w:t>
      </w:r>
      <w:r w:rsidRPr="00F11966">
        <w:t>MeasurementPeriodLteMdt</w:t>
      </w:r>
      <w:r w:rsidRPr="00F11966">
        <w:rPr>
          <w:rFonts w:eastAsia="SimSun"/>
          <w:lang w:val="en-US"/>
        </w:rPr>
        <w:t>:</w:t>
      </w:r>
    </w:p>
    <w:p w14:paraId="6CB80847" w14:textId="77777777" w:rsidR="00E574B8" w:rsidRPr="00F11966" w:rsidRDefault="00E574B8" w:rsidP="00E574B8">
      <w:pPr>
        <w:pStyle w:val="PL"/>
        <w:rPr>
          <w:rFonts w:eastAsia="SimSun"/>
          <w:lang w:val="en-US"/>
        </w:rPr>
      </w:pPr>
      <w:r w:rsidRPr="00F11966">
        <w:rPr>
          <w:rFonts w:eastAsia="SimSun"/>
          <w:lang w:val="en-US"/>
        </w:rPr>
        <w:t xml:space="preserve">      anyOf:</w:t>
      </w:r>
    </w:p>
    <w:p w14:paraId="6B227AC2"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24CC6521" w14:textId="77777777" w:rsidR="00E574B8" w:rsidRPr="00F11966" w:rsidRDefault="00E574B8" w:rsidP="00E574B8">
      <w:pPr>
        <w:pStyle w:val="PL"/>
        <w:rPr>
          <w:rFonts w:eastAsia="SimSun"/>
          <w:lang w:val="en-US"/>
        </w:rPr>
      </w:pPr>
      <w:r w:rsidRPr="00F11966">
        <w:rPr>
          <w:rFonts w:eastAsia="SimSun"/>
          <w:lang w:val="en-US"/>
        </w:rPr>
        <w:t xml:space="preserve">          enum:</w:t>
      </w:r>
    </w:p>
    <w:p w14:paraId="5050782E" w14:textId="77777777" w:rsidR="00E574B8" w:rsidRPr="00F11966" w:rsidRDefault="00E574B8" w:rsidP="00E574B8">
      <w:pPr>
        <w:pStyle w:val="PL"/>
      </w:pPr>
      <w:r w:rsidRPr="00F11966">
        <w:rPr>
          <w:rFonts w:eastAsia="SimSun"/>
          <w:lang w:val="en-US"/>
        </w:rPr>
        <w:t xml:space="preserve">            - </w:t>
      </w:r>
      <w:r w:rsidRPr="00F11966">
        <w:rPr>
          <w:lang w:eastAsia="zh-CN"/>
        </w:rPr>
        <w:t>1024</w:t>
      </w:r>
    </w:p>
    <w:p w14:paraId="3A1F6AB5" w14:textId="77777777" w:rsidR="00E574B8" w:rsidRPr="00F11966" w:rsidRDefault="00E574B8" w:rsidP="00E574B8">
      <w:pPr>
        <w:pStyle w:val="PL"/>
      </w:pPr>
      <w:r w:rsidRPr="00F11966">
        <w:rPr>
          <w:rFonts w:eastAsia="SimSun"/>
          <w:lang w:val="en-US"/>
        </w:rPr>
        <w:t xml:space="preserve">            - </w:t>
      </w:r>
      <w:r w:rsidRPr="00F11966">
        <w:t>1280</w:t>
      </w:r>
    </w:p>
    <w:p w14:paraId="624D6E1B" w14:textId="77777777" w:rsidR="00E574B8" w:rsidRPr="00F11966" w:rsidRDefault="00E574B8" w:rsidP="00E574B8">
      <w:pPr>
        <w:pStyle w:val="PL"/>
      </w:pPr>
      <w:r w:rsidRPr="00F11966">
        <w:rPr>
          <w:rFonts w:eastAsia="SimSun"/>
          <w:lang w:val="en-US"/>
        </w:rPr>
        <w:t xml:space="preserve">            - </w:t>
      </w:r>
      <w:r w:rsidRPr="00F11966">
        <w:t>2048</w:t>
      </w:r>
    </w:p>
    <w:p w14:paraId="4F85DF2B" w14:textId="77777777" w:rsidR="00E574B8" w:rsidRPr="00F11966" w:rsidRDefault="00E574B8" w:rsidP="00E574B8">
      <w:pPr>
        <w:pStyle w:val="PL"/>
      </w:pPr>
      <w:r w:rsidRPr="00F11966">
        <w:rPr>
          <w:rFonts w:eastAsia="SimSun"/>
          <w:lang w:val="en-US"/>
        </w:rPr>
        <w:t xml:space="preserve">            - </w:t>
      </w:r>
      <w:r w:rsidRPr="00F11966">
        <w:t>2560</w:t>
      </w:r>
    </w:p>
    <w:p w14:paraId="5DCF5AE6" w14:textId="77777777" w:rsidR="00E574B8" w:rsidRPr="00F11966" w:rsidRDefault="00E574B8" w:rsidP="00E574B8">
      <w:pPr>
        <w:pStyle w:val="PL"/>
      </w:pPr>
      <w:r w:rsidRPr="00F11966">
        <w:rPr>
          <w:rFonts w:eastAsia="SimSun"/>
          <w:lang w:val="en-US"/>
        </w:rPr>
        <w:t xml:space="preserve">            - </w:t>
      </w:r>
      <w:r w:rsidRPr="00F11966">
        <w:t>5120</w:t>
      </w:r>
    </w:p>
    <w:p w14:paraId="76DF0111" w14:textId="77777777" w:rsidR="00E574B8" w:rsidRPr="00F11966" w:rsidRDefault="00E574B8" w:rsidP="00E574B8">
      <w:pPr>
        <w:pStyle w:val="PL"/>
      </w:pPr>
      <w:r w:rsidRPr="00F11966">
        <w:rPr>
          <w:rFonts w:eastAsia="SimSun"/>
          <w:lang w:val="en-US"/>
        </w:rPr>
        <w:t xml:space="preserve">            - </w:t>
      </w:r>
      <w:r w:rsidRPr="00F11966">
        <w:t>10240</w:t>
      </w:r>
    </w:p>
    <w:p w14:paraId="6438EF5F" w14:textId="77777777" w:rsidR="00E574B8" w:rsidRPr="00F11966" w:rsidRDefault="00E574B8" w:rsidP="00E574B8">
      <w:pPr>
        <w:pStyle w:val="PL"/>
      </w:pPr>
      <w:r w:rsidRPr="00F11966">
        <w:rPr>
          <w:rFonts w:eastAsia="SimSun"/>
          <w:lang w:val="en-US"/>
        </w:rPr>
        <w:t xml:space="preserve">            - </w:t>
      </w:r>
      <w:r w:rsidRPr="00F11966">
        <w:rPr>
          <w:lang w:eastAsia="zh-CN"/>
        </w:rPr>
        <w:t>60000</w:t>
      </w:r>
    </w:p>
    <w:p w14:paraId="7743F5A3" w14:textId="77777777" w:rsidR="00E574B8" w:rsidRPr="00F11966" w:rsidRDefault="00E574B8" w:rsidP="00E574B8">
      <w:pPr>
        <w:pStyle w:val="PL"/>
        <w:rPr>
          <w:rFonts w:eastAsia="SimSun"/>
          <w:lang w:val="en-US"/>
        </w:rPr>
      </w:pPr>
      <w:r w:rsidRPr="00F11966">
        <w:rPr>
          <w:rFonts w:eastAsia="SimSun"/>
          <w:lang w:val="en-US"/>
        </w:rPr>
        <w:t xml:space="preserve">        - type: string</w:t>
      </w:r>
    </w:p>
    <w:p w14:paraId="27274743" w14:textId="0022BBE7" w:rsidR="000A4669" w:rsidRDefault="000A4669" w:rsidP="000A4669">
      <w:pPr>
        <w:pStyle w:val="PL"/>
        <w:rPr>
          <w:lang w:val="en-US"/>
        </w:rPr>
      </w:pPr>
      <w:r>
        <w:rPr>
          <w:lang w:val="en-US"/>
        </w:rPr>
        <w:t xml:space="preserve">      description: </w:t>
      </w:r>
      <w:r w:rsidRPr="00F11966">
        <w:t>The enumeration MeasurementPeriodLteMdt defines Measurement period LTE</w:t>
      </w:r>
      <w:r w:rsidRPr="00F11966">
        <w:rPr>
          <w:lang w:eastAsia="zh-CN"/>
        </w:rPr>
        <w:t xml:space="preserve"> for MDT</w:t>
      </w:r>
      <w:r w:rsidRPr="00F11966">
        <w:t xml:space="preserve"> in the trace. </w:t>
      </w:r>
      <w:r w:rsidRPr="00F11966">
        <w:rPr>
          <w:rFonts w:cs="Arial"/>
          <w:szCs w:val="18"/>
        </w:rPr>
        <w:t>See 3GPP</w:t>
      </w:r>
      <w:r>
        <w:rPr>
          <w:rFonts w:cs="Arial"/>
          <w:szCs w:val="18"/>
        </w:rPr>
        <w:t xml:space="preserve"> </w:t>
      </w:r>
      <w:r w:rsidRPr="00F11966">
        <w:rPr>
          <w:rFonts w:cs="Arial"/>
          <w:szCs w:val="18"/>
        </w:rPr>
        <w:t>TS</w:t>
      </w:r>
      <w:r>
        <w:rPr>
          <w:rFonts w:cs="Arial"/>
          <w:szCs w:val="18"/>
        </w:rPr>
        <w:t xml:space="preserve"> </w:t>
      </w:r>
      <w:r w:rsidRPr="00F11966">
        <w:rPr>
          <w:lang w:val="en-US"/>
        </w:rPr>
        <w:t>32.422 for further description of the values</w:t>
      </w:r>
      <w:r w:rsidRPr="00F11966">
        <w:rPr>
          <w:rFonts w:cs="Arial"/>
          <w:szCs w:val="18"/>
        </w:rPr>
        <w:t xml:space="preserve">. </w:t>
      </w:r>
      <w:r w:rsidRPr="00F11966">
        <w:t>It shall comply with the provisions defined in table</w:t>
      </w:r>
      <w:r>
        <w:t xml:space="preserve"> </w:t>
      </w:r>
      <w:r w:rsidRPr="00F11966">
        <w:t>5.6.3.16-1</w:t>
      </w:r>
      <w:r>
        <w:t>.</w:t>
      </w:r>
    </w:p>
    <w:p w14:paraId="05335E29" w14:textId="77777777" w:rsidR="00BE7AB2" w:rsidRDefault="00BE7AB2" w:rsidP="00BE7AB2">
      <w:pPr>
        <w:pStyle w:val="PL"/>
        <w:rPr>
          <w:lang w:val="en-US"/>
        </w:rPr>
      </w:pPr>
    </w:p>
    <w:p w14:paraId="1EB00CC2" w14:textId="77777777" w:rsidR="00BE7AB2" w:rsidRPr="00F11966" w:rsidRDefault="00BE7AB2" w:rsidP="00BE7AB2">
      <w:pPr>
        <w:pStyle w:val="PL"/>
        <w:rPr>
          <w:rFonts w:eastAsia="SimSun"/>
          <w:lang w:val="en-US"/>
        </w:rPr>
      </w:pPr>
      <w:r w:rsidRPr="00F11966">
        <w:rPr>
          <w:rFonts w:eastAsia="SimSun"/>
          <w:lang w:val="en-US"/>
        </w:rPr>
        <w:t xml:space="preserve">    </w:t>
      </w:r>
      <w:r w:rsidRPr="00F11966">
        <w:t>ReportInterval</w:t>
      </w:r>
      <w:r>
        <w:t>Nr</w:t>
      </w:r>
      <w:r w:rsidRPr="00F11966">
        <w:t>Mdt</w:t>
      </w:r>
      <w:r w:rsidRPr="00F11966">
        <w:rPr>
          <w:rFonts w:eastAsia="SimSun"/>
          <w:lang w:val="en-US"/>
        </w:rPr>
        <w:t>:</w:t>
      </w:r>
    </w:p>
    <w:p w14:paraId="62E63B5A" w14:textId="77777777" w:rsidR="00BE7AB2" w:rsidRPr="00F11966" w:rsidRDefault="00BE7AB2" w:rsidP="00BE7AB2">
      <w:pPr>
        <w:pStyle w:val="PL"/>
        <w:rPr>
          <w:rFonts w:eastAsia="SimSun"/>
          <w:lang w:val="en-US"/>
        </w:rPr>
      </w:pPr>
      <w:r w:rsidRPr="00F11966">
        <w:rPr>
          <w:rFonts w:eastAsia="SimSun"/>
          <w:lang w:val="en-US"/>
        </w:rPr>
        <w:t xml:space="preserve">      anyOf:</w:t>
      </w:r>
    </w:p>
    <w:p w14:paraId="357FD379" w14:textId="77777777" w:rsidR="00BE7AB2" w:rsidRPr="00F11966" w:rsidRDefault="00BE7AB2" w:rsidP="00BE7AB2">
      <w:pPr>
        <w:pStyle w:val="PL"/>
        <w:rPr>
          <w:rFonts w:eastAsia="SimSun"/>
          <w:lang w:val="en-US"/>
        </w:rPr>
      </w:pPr>
      <w:r w:rsidRPr="00F11966">
        <w:rPr>
          <w:rFonts w:eastAsia="SimSun"/>
          <w:lang w:val="en-US"/>
        </w:rPr>
        <w:t xml:space="preserve">        - type: string</w:t>
      </w:r>
    </w:p>
    <w:p w14:paraId="03E09264" w14:textId="77777777" w:rsidR="00BE7AB2" w:rsidRPr="00F11966" w:rsidRDefault="00BE7AB2" w:rsidP="00BE7AB2">
      <w:pPr>
        <w:pStyle w:val="PL"/>
        <w:rPr>
          <w:rFonts w:eastAsia="SimSun"/>
          <w:lang w:val="en-US"/>
        </w:rPr>
      </w:pPr>
      <w:r w:rsidRPr="00F11966">
        <w:rPr>
          <w:rFonts w:eastAsia="SimSun"/>
          <w:lang w:val="en-US"/>
        </w:rPr>
        <w:t xml:space="preserve">          enum:</w:t>
      </w:r>
    </w:p>
    <w:p w14:paraId="595CBA1A" w14:textId="77777777" w:rsidR="00BE7AB2" w:rsidRPr="00F11966" w:rsidRDefault="00BE7AB2" w:rsidP="00BE7AB2">
      <w:pPr>
        <w:pStyle w:val="PL"/>
      </w:pPr>
      <w:r w:rsidRPr="00F11966">
        <w:rPr>
          <w:rFonts w:eastAsia="SimSun"/>
          <w:lang w:val="en-US"/>
        </w:rPr>
        <w:t xml:space="preserve">            - </w:t>
      </w:r>
      <w:r w:rsidRPr="00F11966">
        <w:rPr>
          <w:lang w:eastAsia="zh-CN"/>
        </w:rPr>
        <w:t>120</w:t>
      </w:r>
    </w:p>
    <w:p w14:paraId="555C64FD" w14:textId="77777777" w:rsidR="00BE7AB2" w:rsidRPr="00F11966" w:rsidRDefault="00BE7AB2" w:rsidP="00BE7AB2">
      <w:pPr>
        <w:pStyle w:val="PL"/>
      </w:pPr>
      <w:r w:rsidRPr="00F11966">
        <w:rPr>
          <w:rFonts w:eastAsia="SimSun"/>
          <w:lang w:val="en-US"/>
        </w:rPr>
        <w:t xml:space="preserve">            - </w:t>
      </w:r>
      <w:r w:rsidRPr="00F11966">
        <w:rPr>
          <w:lang w:eastAsia="zh-CN"/>
        </w:rPr>
        <w:t>240</w:t>
      </w:r>
    </w:p>
    <w:p w14:paraId="549B2D2E" w14:textId="77777777" w:rsidR="00BE7AB2" w:rsidRPr="00F11966" w:rsidRDefault="00BE7AB2" w:rsidP="00BE7AB2">
      <w:pPr>
        <w:pStyle w:val="PL"/>
      </w:pPr>
      <w:r w:rsidRPr="00F11966">
        <w:rPr>
          <w:rFonts w:eastAsia="SimSun"/>
          <w:lang w:val="en-US"/>
        </w:rPr>
        <w:t xml:space="preserve">            - </w:t>
      </w:r>
      <w:r w:rsidRPr="00F11966">
        <w:rPr>
          <w:lang w:eastAsia="zh-CN"/>
        </w:rPr>
        <w:t>480</w:t>
      </w:r>
    </w:p>
    <w:p w14:paraId="60210D6F" w14:textId="77777777" w:rsidR="00BE7AB2" w:rsidRPr="00F11966" w:rsidRDefault="00BE7AB2" w:rsidP="00BE7AB2">
      <w:pPr>
        <w:pStyle w:val="PL"/>
        <w:rPr>
          <w:lang w:eastAsia="zh-CN"/>
        </w:rPr>
      </w:pPr>
      <w:r w:rsidRPr="00F11966">
        <w:rPr>
          <w:rFonts w:eastAsia="SimSun"/>
          <w:lang w:val="en-US"/>
        </w:rPr>
        <w:t xml:space="preserve">            - </w:t>
      </w:r>
      <w:r w:rsidRPr="00F11966">
        <w:rPr>
          <w:lang w:eastAsia="zh-CN"/>
        </w:rPr>
        <w:t>640</w:t>
      </w:r>
    </w:p>
    <w:p w14:paraId="6F0D3F5A" w14:textId="77777777" w:rsidR="00BE7AB2" w:rsidRPr="00F11966" w:rsidRDefault="00BE7AB2" w:rsidP="00BE7AB2">
      <w:pPr>
        <w:pStyle w:val="PL"/>
      </w:pPr>
      <w:r w:rsidRPr="00F11966">
        <w:rPr>
          <w:rFonts w:eastAsia="SimSun"/>
          <w:lang w:val="en-US"/>
        </w:rPr>
        <w:t xml:space="preserve">            - </w:t>
      </w:r>
      <w:r w:rsidRPr="00F11966">
        <w:rPr>
          <w:lang w:eastAsia="zh-CN"/>
        </w:rPr>
        <w:t>1024</w:t>
      </w:r>
    </w:p>
    <w:p w14:paraId="6A444C57" w14:textId="77777777" w:rsidR="00BE7AB2" w:rsidRPr="00F11966" w:rsidRDefault="00BE7AB2" w:rsidP="00BE7AB2">
      <w:pPr>
        <w:pStyle w:val="PL"/>
      </w:pPr>
      <w:r w:rsidRPr="00F11966">
        <w:rPr>
          <w:rFonts w:eastAsia="SimSun"/>
          <w:lang w:val="en-US"/>
        </w:rPr>
        <w:t xml:space="preserve">            - </w:t>
      </w:r>
      <w:r w:rsidRPr="00F11966">
        <w:rPr>
          <w:lang w:eastAsia="zh-CN"/>
        </w:rPr>
        <w:t>2048</w:t>
      </w:r>
    </w:p>
    <w:p w14:paraId="59318E21" w14:textId="77777777" w:rsidR="00BE7AB2" w:rsidRPr="00F11966" w:rsidRDefault="00BE7AB2" w:rsidP="00BE7AB2">
      <w:pPr>
        <w:pStyle w:val="PL"/>
      </w:pPr>
      <w:r w:rsidRPr="00F11966">
        <w:rPr>
          <w:rFonts w:eastAsia="SimSun"/>
          <w:lang w:val="en-US"/>
        </w:rPr>
        <w:t xml:space="preserve">            - </w:t>
      </w:r>
      <w:r w:rsidRPr="00F11966">
        <w:rPr>
          <w:lang w:eastAsia="zh-CN"/>
        </w:rPr>
        <w:t>5120</w:t>
      </w:r>
    </w:p>
    <w:p w14:paraId="5D2670BD" w14:textId="77777777" w:rsidR="00BE7AB2" w:rsidRPr="00F11966" w:rsidRDefault="00BE7AB2" w:rsidP="00BE7AB2">
      <w:pPr>
        <w:pStyle w:val="PL"/>
        <w:rPr>
          <w:lang w:eastAsia="zh-CN"/>
        </w:rPr>
      </w:pPr>
      <w:r w:rsidRPr="00F11966">
        <w:rPr>
          <w:rFonts w:eastAsia="SimSun"/>
          <w:lang w:val="en-US"/>
        </w:rPr>
        <w:t xml:space="preserve">            - </w:t>
      </w:r>
      <w:r w:rsidRPr="00F11966">
        <w:rPr>
          <w:lang w:eastAsia="zh-CN"/>
        </w:rPr>
        <w:t>10240</w:t>
      </w:r>
    </w:p>
    <w:p w14:paraId="26BFD9F4" w14:textId="77777777" w:rsidR="00BE7AB2" w:rsidRPr="00F11966" w:rsidRDefault="00BE7AB2" w:rsidP="00BE7AB2">
      <w:pPr>
        <w:pStyle w:val="PL"/>
        <w:rPr>
          <w:lang w:eastAsia="zh-CN"/>
        </w:rPr>
      </w:pPr>
      <w:r w:rsidRPr="00F11966">
        <w:rPr>
          <w:rFonts w:eastAsia="SimSun"/>
          <w:lang w:val="en-US"/>
        </w:rPr>
        <w:t xml:space="preserve">            - </w:t>
      </w:r>
      <w:r>
        <w:rPr>
          <w:rFonts w:eastAsia="SimSun"/>
          <w:lang w:val="en-US"/>
        </w:rPr>
        <w:t>2</w:t>
      </w:r>
      <w:r w:rsidRPr="00F11966">
        <w:rPr>
          <w:lang w:eastAsia="zh-CN"/>
        </w:rPr>
        <w:t>0</w:t>
      </w:r>
      <w:r>
        <w:rPr>
          <w:lang w:eastAsia="zh-CN"/>
        </w:rPr>
        <w:t>48</w:t>
      </w:r>
      <w:r w:rsidRPr="00F11966">
        <w:rPr>
          <w:lang w:eastAsia="zh-CN"/>
        </w:rPr>
        <w:t>0</w:t>
      </w:r>
    </w:p>
    <w:p w14:paraId="29193092" w14:textId="77777777" w:rsidR="00BE7AB2" w:rsidRPr="00F11966" w:rsidRDefault="00BE7AB2" w:rsidP="00BE7AB2">
      <w:pPr>
        <w:pStyle w:val="PL"/>
        <w:rPr>
          <w:lang w:eastAsia="zh-CN"/>
        </w:rPr>
      </w:pPr>
      <w:r w:rsidRPr="00F11966">
        <w:rPr>
          <w:rFonts w:eastAsia="SimSun"/>
          <w:lang w:val="en-US"/>
        </w:rPr>
        <w:t xml:space="preserve">            - </w:t>
      </w:r>
      <w:r>
        <w:rPr>
          <w:rFonts w:eastAsia="SimSun"/>
          <w:lang w:val="en-US"/>
        </w:rPr>
        <w:t>4</w:t>
      </w:r>
      <w:r w:rsidRPr="00F11966">
        <w:rPr>
          <w:lang w:eastAsia="zh-CN"/>
        </w:rPr>
        <w:t>0</w:t>
      </w:r>
      <w:r>
        <w:rPr>
          <w:lang w:eastAsia="zh-CN"/>
        </w:rPr>
        <w:t>96</w:t>
      </w:r>
      <w:r w:rsidRPr="00F11966">
        <w:rPr>
          <w:lang w:eastAsia="zh-CN"/>
        </w:rPr>
        <w:t>0</w:t>
      </w:r>
    </w:p>
    <w:p w14:paraId="46691D17" w14:textId="77777777" w:rsidR="00BE7AB2" w:rsidRPr="00F11966" w:rsidRDefault="00BE7AB2" w:rsidP="00BE7AB2">
      <w:pPr>
        <w:pStyle w:val="PL"/>
        <w:rPr>
          <w:lang w:eastAsia="zh-CN"/>
        </w:rPr>
      </w:pPr>
      <w:r w:rsidRPr="00F11966">
        <w:rPr>
          <w:rFonts w:eastAsia="SimSun"/>
          <w:lang w:val="en-US"/>
        </w:rPr>
        <w:t xml:space="preserve">            - </w:t>
      </w:r>
      <w:r w:rsidRPr="00F11966">
        <w:t>60000</w:t>
      </w:r>
    </w:p>
    <w:p w14:paraId="498DE335" w14:textId="77777777" w:rsidR="00BE7AB2" w:rsidRPr="00F11966" w:rsidRDefault="00BE7AB2" w:rsidP="00BE7AB2">
      <w:pPr>
        <w:pStyle w:val="PL"/>
      </w:pPr>
      <w:r w:rsidRPr="00F11966">
        <w:rPr>
          <w:rFonts w:eastAsia="SimSun"/>
          <w:lang w:val="en-US"/>
        </w:rPr>
        <w:t xml:space="preserve">            - </w:t>
      </w:r>
      <w:r w:rsidRPr="00F11966">
        <w:t>360000</w:t>
      </w:r>
    </w:p>
    <w:p w14:paraId="635238A6" w14:textId="77777777" w:rsidR="00BE7AB2" w:rsidRPr="00F11966" w:rsidRDefault="00BE7AB2" w:rsidP="00BE7AB2">
      <w:pPr>
        <w:pStyle w:val="PL"/>
      </w:pPr>
      <w:r w:rsidRPr="00F11966">
        <w:rPr>
          <w:rFonts w:eastAsia="SimSun"/>
          <w:lang w:val="en-US"/>
        </w:rPr>
        <w:t xml:space="preserve">            - </w:t>
      </w:r>
      <w:r w:rsidRPr="00F11966">
        <w:t>720000</w:t>
      </w:r>
    </w:p>
    <w:p w14:paraId="645434AF" w14:textId="77777777" w:rsidR="00BE7AB2" w:rsidRPr="00F11966" w:rsidRDefault="00BE7AB2" w:rsidP="00BE7AB2">
      <w:pPr>
        <w:pStyle w:val="PL"/>
      </w:pPr>
      <w:r w:rsidRPr="00F11966">
        <w:rPr>
          <w:rFonts w:eastAsia="SimSun"/>
          <w:lang w:val="en-US"/>
        </w:rPr>
        <w:t xml:space="preserve">            - </w:t>
      </w:r>
      <w:r w:rsidRPr="00F11966">
        <w:t>1800000</w:t>
      </w:r>
    </w:p>
    <w:p w14:paraId="0D760B7F" w14:textId="77777777" w:rsidR="00BE7AB2" w:rsidRPr="00F11966" w:rsidRDefault="00BE7AB2" w:rsidP="00BE7AB2">
      <w:pPr>
        <w:pStyle w:val="PL"/>
      </w:pPr>
      <w:r w:rsidRPr="00F11966">
        <w:rPr>
          <w:rFonts w:eastAsia="SimSun"/>
          <w:lang w:val="en-US"/>
        </w:rPr>
        <w:t xml:space="preserve">            - </w:t>
      </w:r>
      <w:r w:rsidRPr="00F11966">
        <w:t>3600000</w:t>
      </w:r>
    </w:p>
    <w:p w14:paraId="04A3CC86" w14:textId="77777777" w:rsidR="00BE7AB2" w:rsidRPr="00F11966" w:rsidRDefault="00BE7AB2" w:rsidP="00BE7AB2">
      <w:pPr>
        <w:pStyle w:val="PL"/>
        <w:rPr>
          <w:rFonts w:eastAsia="SimSun"/>
          <w:lang w:val="en-US"/>
        </w:rPr>
      </w:pPr>
      <w:r w:rsidRPr="00F11966">
        <w:rPr>
          <w:rFonts w:eastAsia="SimSun"/>
          <w:lang w:val="en-US"/>
        </w:rPr>
        <w:t xml:space="preserve">        - type: string</w:t>
      </w:r>
    </w:p>
    <w:p w14:paraId="6ED66C48" w14:textId="4F8F3C1F" w:rsidR="000A4669" w:rsidRDefault="000A4669" w:rsidP="000A4669">
      <w:pPr>
        <w:pStyle w:val="PL"/>
        <w:rPr>
          <w:lang w:val="en-US"/>
        </w:rPr>
      </w:pPr>
      <w:r>
        <w:rPr>
          <w:lang w:val="en-US"/>
        </w:rPr>
        <w:t xml:space="preserve">      description: </w:t>
      </w:r>
      <w:r w:rsidRPr="00F11966">
        <w:t>The enumeration ReportInterval</w:t>
      </w:r>
      <w:r>
        <w:t>Nr</w:t>
      </w:r>
      <w:r w:rsidRPr="00F11966">
        <w:t xml:space="preserve">Mdt defines Report </w:t>
      </w:r>
      <w:r w:rsidRPr="00F11966">
        <w:rPr>
          <w:lang w:eastAsia="zh-CN"/>
        </w:rPr>
        <w:t xml:space="preserve">Interval </w:t>
      </w:r>
      <w:r>
        <w:rPr>
          <w:lang w:eastAsia="zh-CN"/>
        </w:rPr>
        <w:t xml:space="preserve">in NR </w:t>
      </w:r>
      <w:r w:rsidRPr="00F11966">
        <w:rPr>
          <w:lang w:eastAsia="zh-CN"/>
        </w:rPr>
        <w:t>for MDT</w:t>
      </w:r>
      <w:r w:rsidRPr="00F11966">
        <w:t xml:space="preserve"> in the trace. </w:t>
      </w:r>
      <w:r w:rsidRPr="00F11966">
        <w:rPr>
          <w:rFonts w:cs="Arial"/>
          <w:szCs w:val="18"/>
        </w:rPr>
        <w:t>See 3GPP</w:t>
      </w:r>
      <w:r>
        <w:rPr>
          <w:rFonts w:cs="Arial"/>
          <w:szCs w:val="18"/>
        </w:rPr>
        <w:t xml:space="preserve"> </w:t>
      </w:r>
      <w:r w:rsidRPr="00F11966">
        <w:rPr>
          <w:rFonts w:cs="Arial"/>
          <w:szCs w:val="18"/>
        </w:rPr>
        <w:t>TS</w:t>
      </w:r>
      <w:r>
        <w:rPr>
          <w:rFonts w:cs="Arial"/>
          <w:szCs w:val="18"/>
        </w:rPr>
        <w:t xml:space="preserve"> </w:t>
      </w:r>
      <w:r w:rsidRPr="00F11966">
        <w:rPr>
          <w:lang w:val="en-US"/>
        </w:rPr>
        <w:t>32.422 for further description of the values</w:t>
      </w:r>
      <w:r w:rsidRPr="00F11966">
        <w:rPr>
          <w:rFonts w:cs="Arial"/>
          <w:szCs w:val="18"/>
        </w:rPr>
        <w:t xml:space="preserve">. </w:t>
      </w:r>
      <w:r w:rsidRPr="00F11966">
        <w:t>It shall comply with the provisions defined in table</w:t>
      </w:r>
      <w:r>
        <w:t xml:space="preserve"> </w:t>
      </w:r>
      <w:r w:rsidRPr="00F11966">
        <w:t>5.6.3.</w:t>
      </w:r>
      <w:r>
        <w:t>17</w:t>
      </w:r>
      <w:r w:rsidRPr="00F11966">
        <w:t>-1</w:t>
      </w:r>
    </w:p>
    <w:p w14:paraId="1AE9EBCD" w14:textId="77777777" w:rsidR="00BE7AB2" w:rsidRDefault="00BE7AB2" w:rsidP="00BE7AB2">
      <w:pPr>
        <w:pStyle w:val="PL"/>
        <w:rPr>
          <w:lang w:val="en-US"/>
        </w:rPr>
      </w:pPr>
    </w:p>
    <w:p w14:paraId="1B07D704" w14:textId="77777777" w:rsidR="00BE7AB2" w:rsidRPr="00F11966" w:rsidRDefault="00BE7AB2" w:rsidP="00BE7AB2">
      <w:pPr>
        <w:pStyle w:val="PL"/>
        <w:rPr>
          <w:rFonts w:eastAsia="SimSun"/>
          <w:lang w:val="en-US"/>
        </w:rPr>
      </w:pPr>
      <w:r w:rsidRPr="00F11966">
        <w:rPr>
          <w:rFonts w:eastAsia="SimSun"/>
          <w:lang w:val="en-US"/>
        </w:rPr>
        <w:t xml:space="preserve">    </w:t>
      </w:r>
      <w:r w:rsidRPr="00F11966">
        <w:t>LoggingInterval</w:t>
      </w:r>
      <w:r>
        <w:t>Nr</w:t>
      </w:r>
      <w:r w:rsidRPr="00F11966">
        <w:t>Mdt</w:t>
      </w:r>
      <w:r w:rsidRPr="00F11966">
        <w:rPr>
          <w:rFonts w:eastAsia="SimSun"/>
          <w:lang w:val="en-US"/>
        </w:rPr>
        <w:t>:</w:t>
      </w:r>
    </w:p>
    <w:p w14:paraId="16D06921" w14:textId="77777777" w:rsidR="00BE7AB2" w:rsidRPr="00F11966" w:rsidRDefault="00BE7AB2" w:rsidP="00BE7AB2">
      <w:pPr>
        <w:pStyle w:val="PL"/>
        <w:rPr>
          <w:rFonts w:eastAsia="SimSun"/>
          <w:lang w:val="en-US"/>
        </w:rPr>
      </w:pPr>
      <w:r w:rsidRPr="00F11966">
        <w:rPr>
          <w:rFonts w:eastAsia="SimSun"/>
          <w:lang w:val="en-US"/>
        </w:rPr>
        <w:t xml:space="preserve">      anyOf:</w:t>
      </w:r>
    </w:p>
    <w:p w14:paraId="545DE510" w14:textId="77777777" w:rsidR="00BE7AB2" w:rsidRPr="00F11966" w:rsidRDefault="00BE7AB2" w:rsidP="00BE7AB2">
      <w:pPr>
        <w:pStyle w:val="PL"/>
        <w:rPr>
          <w:rFonts w:eastAsia="SimSun"/>
          <w:lang w:val="en-US"/>
        </w:rPr>
      </w:pPr>
      <w:r w:rsidRPr="00F11966">
        <w:rPr>
          <w:rFonts w:eastAsia="SimSun"/>
          <w:lang w:val="en-US"/>
        </w:rPr>
        <w:t xml:space="preserve">        - type: string</w:t>
      </w:r>
    </w:p>
    <w:p w14:paraId="31297AFE" w14:textId="77777777" w:rsidR="00BE7AB2" w:rsidRPr="00F11966" w:rsidRDefault="00BE7AB2" w:rsidP="00BE7AB2">
      <w:pPr>
        <w:pStyle w:val="PL"/>
        <w:rPr>
          <w:rFonts w:eastAsia="SimSun"/>
          <w:lang w:val="en-US"/>
        </w:rPr>
      </w:pPr>
      <w:r w:rsidRPr="00F11966">
        <w:rPr>
          <w:rFonts w:eastAsia="SimSun"/>
          <w:lang w:val="en-US"/>
        </w:rPr>
        <w:t xml:space="preserve">          enum:</w:t>
      </w:r>
    </w:p>
    <w:p w14:paraId="1F60367F" w14:textId="77777777" w:rsidR="00BE7AB2" w:rsidRPr="00F11966" w:rsidRDefault="00BE7AB2" w:rsidP="00BE7AB2">
      <w:pPr>
        <w:pStyle w:val="PL"/>
      </w:pPr>
      <w:r w:rsidRPr="00F11966">
        <w:rPr>
          <w:rFonts w:eastAsia="SimSun"/>
          <w:lang w:val="en-US"/>
        </w:rPr>
        <w:t xml:space="preserve">            - </w:t>
      </w:r>
      <w:r w:rsidRPr="00F11966">
        <w:t>128</w:t>
      </w:r>
    </w:p>
    <w:p w14:paraId="49175FE8" w14:textId="77777777" w:rsidR="00BE7AB2" w:rsidRPr="00F11966" w:rsidRDefault="00BE7AB2" w:rsidP="00BE7AB2">
      <w:pPr>
        <w:pStyle w:val="PL"/>
      </w:pPr>
      <w:r w:rsidRPr="00F11966">
        <w:rPr>
          <w:rFonts w:eastAsia="SimSun"/>
          <w:lang w:val="en-US"/>
        </w:rPr>
        <w:t xml:space="preserve">            - </w:t>
      </w:r>
      <w:r w:rsidRPr="00F11966">
        <w:t>256</w:t>
      </w:r>
    </w:p>
    <w:p w14:paraId="20C722D9" w14:textId="77777777" w:rsidR="00BE7AB2" w:rsidRPr="00F11966" w:rsidRDefault="00BE7AB2" w:rsidP="00BE7AB2">
      <w:pPr>
        <w:pStyle w:val="PL"/>
      </w:pPr>
      <w:r w:rsidRPr="00F11966">
        <w:rPr>
          <w:rFonts w:eastAsia="SimSun"/>
          <w:lang w:val="en-US"/>
        </w:rPr>
        <w:t xml:space="preserve">            - </w:t>
      </w:r>
      <w:r w:rsidRPr="00F11966">
        <w:t>512</w:t>
      </w:r>
    </w:p>
    <w:p w14:paraId="129090F6" w14:textId="77777777" w:rsidR="00BE7AB2" w:rsidRPr="00F11966" w:rsidRDefault="00BE7AB2" w:rsidP="00BE7AB2">
      <w:pPr>
        <w:pStyle w:val="PL"/>
      </w:pPr>
      <w:r w:rsidRPr="00F11966">
        <w:rPr>
          <w:rFonts w:eastAsia="SimSun"/>
          <w:lang w:val="en-US"/>
        </w:rPr>
        <w:t xml:space="preserve">            - </w:t>
      </w:r>
      <w:r w:rsidRPr="00F11966">
        <w:t>1024</w:t>
      </w:r>
    </w:p>
    <w:p w14:paraId="4F15F4B3" w14:textId="77777777" w:rsidR="00BE7AB2" w:rsidRPr="00F11966" w:rsidRDefault="00BE7AB2" w:rsidP="00BE7AB2">
      <w:pPr>
        <w:pStyle w:val="PL"/>
      </w:pPr>
      <w:r w:rsidRPr="00F11966">
        <w:rPr>
          <w:rFonts w:eastAsia="SimSun"/>
          <w:lang w:val="en-US"/>
        </w:rPr>
        <w:t xml:space="preserve">            - </w:t>
      </w:r>
      <w:r w:rsidRPr="00F11966">
        <w:t>2048</w:t>
      </w:r>
    </w:p>
    <w:p w14:paraId="18594DDF" w14:textId="77777777" w:rsidR="00BE7AB2" w:rsidRPr="00F11966" w:rsidRDefault="00BE7AB2" w:rsidP="00BE7AB2">
      <w:pPr>
        <w:pStyle w:val="PL"/>
      </w:pPr>
      <w:r w:rsidRPr="00F11966">
        <w:rPr>
          <w:rFonts w:eastAsia="SimSun"/>
          <w:lang w:val="en-US"/>
        </w:rPr>
        <w:t xml:space="preserve">            - </w:t>
      </w:r>
      <w:r w:rsidRPr="00F11966">
        <w:t>3072</w:t>
      </w:r>
    </w:p>
    <w:p w14:paraId="350D2B7F" w14:textId="77777777" w:rsidR="00BE7AB2" w:rsidRPr="00F11966" w:rsidRDefault="00BE7AB2" w:rsidP="00BE7AB2">
      <w:pPr>
        <w:pStyle w:val="PL"/>
      </w:pPr>
      <w:r w:rsidRPr="00F11966">
        <w:rPr>
          <w:rFonts w:eastAsia="SimSun"/>
          <w:lang w:val="en-US"/>
        </w:rPr>
        <w:t xml:space="preserve">            - </w:t>
      </w:r>
      <w:r w:rsidRPr="00F11966">
        <w:t>4096</w:t>
      </w:r>
    </w:p>
    <w:p w14:paraId="554A658D" w14:textId="77777777" w:rsidR="00BE7AB2" w:rsidRDefault="00BE7AB2" w:rsidP="00BE7AB2">
      <w:pPr>
        <w:pStyle w:val="PL"/>
      </w:pPr>
      <w:r w:rsidRPr="00F11966">
        <w:rPr>
          <w:rFonts w:eastAsia="SimSun"/>
          <w:lang w:val="en-US"/>
        </w:rPr>
        <w:t xml:space="preserve">            - </w:t>
      </w:r>
      <w:r w:rsidRPr="00F11966">
        <w:t>6144</w:t>
      </w:r>
    </w:p>
    <w:p w14:paraId="2226B7D4" w14:textId="77777777" w:rsidR="00BE7AB2" w:rsidRDefault="00BE7AB2" w:rsidP="00BE7AB2">
      <w:pPr>
        <w:pStyle w:val="PL"/>
      </w:pPr>
      <w:r w:rsidRPr="00F11966">
        <w:rPr>
          <w:rFonts w:eastAsia="SimSun"/>
          <w:lang w:val="en-US"/>
        </w:rPr>
        <w:t xml:space="preserve">            - </w:t>
      </w:r>
      <w:r>
        <w:t>320</w:t>
      </w:r>
    </w:p>
    <w:p w14:paraId="4266FF2E" w14:textId="77777777" w:rsidR="00BE7AB2" w:rsidRDefault="00BE7AB2" w:rsidP="00BE7AB2">
      <w:pPr>
        <w:pStyle w:val="PL"/>
      </w:pPr>
      <w:r w:rsidRPr="00F11966">
        <w:rPr>
          <w:rFonts w:eastAsia="SimSun"/>
          <w:lang w:val="en-US"/>
        </w:rPr>
        <w:t xml:space="preserve">            - </w:t>
      </w:r>
      <w:r>
        <w:t>640</w:t>
      </w:r>
    </w:p>
    <w:p w14:paraId="04586646" w14:textId="77777777" w:rsidR="00BE7AB2" w:rsidRPr="00F11966" w:rsidRDefault="00BE7AB2" w:rsidP="00BE7AB2">
      <w:pPr>
        <w:pStyle w:val="PL"/>
      </w:pPr>
      <w:r w:rsidRPr="00F11966">
        <w:rPr>
          <w:rFonts w:eastAsia="SimSun"/>
          <w:lang w:val="en-US"/>
        </w:rPr>
        <w:t xml:space="preserve">            - </w:t>
      </w:r>
      <w:r w:rsidRPr="00F11966">
        <w:t>infinity</w:t>
      </w:r>
    </w:p>
    <w:p w14:paraId="4E5847BF" w14:textId="77777777" w:rsidR="00BE7AB2" w:rsidRPr="00F11966" w:rsidRDefault="00BE7AB2" w:rsidP="00BE7AB2">
      <w:pPr>
        <w:pStyle w:val="PL"/>
        <w:rPr>
          <w:rFonts w:eastAsia="SimSun"/>
          <w:lang w:val="en-US"/>
        </w:rPr>
      </w:pPr>
      <w:r w:rsidRPr="00F11966">
        <w:rPr>
          <w:rFonts w:eastAsia="SimSun"/>
          <w:lang w:val="en-US"/>
        </w:rPr>
        <w:t xml:space="preserve">        - type: string</w:t>
      </w:r>
    </w:p>
    <w:p w14:paraId="0266D968" w14:textId="45025BBC" w:rsidR="000A4669" w:rsidRDefault="000A4669" w:rsidP="000A4669">
      <w:pPr>
        <w:pStyle w:val="PL"/>
        <w:rPr>
          <w:lang w:val="en-US"/>
        </w:rPr>
      </w:pPr>
      <w:r>
        <w:rPr>
          <w:lang w:val="en-US"/>
        </w:rPr>
        <w:t xml:space="preserve">      description: </w:t>
      </w:r>
      <w:r w:rsidRPr="00F11966">
        <w:t>The enumeration LoggingInterval</w:t>
      </w:r>
      <w:r>
        <w:t>Nr</w:t>
      </w:r>
      <w:r w:rsidRPr="00F11966">
        <w:t>Mdt defines Logging Interval</w:t>
      </w:r>
      <w:r w:rsidRPr="00F11966">
        <w:rPr>
          <w:lang w:eastAsia="zh-CN"/>
        </w:rPr>
        <w:t xml:space="preserve"> </w:t>
      </w:r>
      <w:r>
        <w:rPr>
          <w:lang w:eastAsia="zh-CN"/>
        </w:rPr>
        <w:t xml:space="preserve">in NR </w:t>
      </w:r>
      <w:r w:rsidRPr="00F11966">
        <w:rPr>
          <w:lang w:eastAsia="zh-CN"/>
        </w:rPr>
        <w:t>for MDT</w:t>
      </w:r>
      <w:r w:rsidRPr="00F11966">
        <w:t xml:space="preserve"> in the trace. </w:t>
      </w:r>
      <w:r>
        <w:rPr>
          <w:rFonts w:cs="Arial"/>
          <w:szCs w:val="18"/>
        </w:rPr>
        <w:t xml:space="preserve">See 3GPP </w:t>
      </w:r>
      <w:r w:rsidRPr="00F11966">
        <w:rPr>
          <w:rFonts w:cs="Arial"/>
          <w:szCs w:val="18"/>
        </w:rPr>
        <w:t>TS</w:t>
      </w:r>
      <w:r>
        <w:rPr>
          <w:lang w:val="en-US"/>
        </w:rPr>
        <w:t xml:space="preserve"> </w:t>
      </w:r>
      <w:r w:rsidRPr="00F11966">
        <w:rPr>
          <w:lang w:val="en-US"/>
        </w:rPr>
        <w:t>32.422 for further description of the values</w:t>
      </w:r>
      <w:r w:rsidRPr="00F11966">
        <w:rPr>
          <w:rFonts w:cs="Arial"/>
          <w:szCs w:val="18"/>
        </w:rPr>
        <w:t xml:space="preserve">. </w:t>
      </w:r>
      <w:r w:rsidRPr="00F11966">
        <w:t xml:space="preserve">It shall comply with </w:t>
      </w:r>
      <w:r>
        <w:t xml:space="preserve">the provisions defined in table </w:t>
      </w:r>
      <w:r w:rsidRPr="00F11966">
        <w:t>5.6.3.</w:t>
      </w:r>
      <w:r>
        <w:t>18</w:t>
      </w:r>
      <w:r w:rsidRPr="00F11966">
        <w:t>-1</w:t>
      </w:r>
      <w:r>
        <w:t>.</w:t>
      </w:r>
    </w:p>
    <w:p w14:paraId="2BC54CB2" w14:textId="77777777" w:rsidR="00BE7AB2" w:rsidRDefault="00BE7AB2" w:rsidP="00BE7AB2">
      <w:pPr>
        <w:pStyle w:val="PL"/>
        <w:rPr>
          <w:lang w:val="en-US"/>
        </w:rPr>
      </w:pPr>
    </w:p>
    <w:p w14:paraId="4B1C0821" w14:textId="77777777" w:rsidR="00BE7AB2" w:rsidRPr="00F11966" w:rsidRDefault="00BE7AB2" w:rsidP="00BE7AB2">
      <w:pPr>
        <w:pStyle w:val="PL"/>
        <w:rPr>
          <w:rFonts w:eastAsia="SimSun"/>
          <w:lang w:val="en-US"/>
        </w:rPr>
      </w:pPr>
      <w:r w:rsidRPr="00F11966">
        <w:rPr>
          <w:rFonts w:eastAsia="SimSun"/>
          <w:lang w:val="en-US"/>
        </w:rPr>
        <w:t xml:space="preserve">    </w:t>
      </w:r>
      <w:r w:rsidRPr="00F11966">
        <w:t>CollectionPeriodRmm</w:t>
      </w:r>
      <w:r>
        <w:t>Nr</w:t>
      </w:r>
      <w:r w:rsidRPr="00F11966">
        <w:t>Mdt</w:t>
      </w:r>
      <w:r w:rsidRPr="00F11966">
        <w:rPr>
          <w:rFonts w:eastAsia="SimSun"/>
          <w:lang w:val="en-US"/>
        </w:rPr>
        <w:t>:</w:t>
      </w:r>
    </w:p>
    <w:p w14:paraId="0D70AE10" w14:textId="77777777" w:rsidR="00BE7AB2" w:rsidRPr="00F11966" w:rsidRDefault="00BE7AB2" w:rsidP="00BE7AB2">
      <w:pPr>
        <w:pStyle w:val="PL"/>
        <w:rPr>
          <w:rFonts w:eastAsia="SimSun"/>
          <w:lang w:val="en-US"/>
        </w:rPr>
      </w:pPr>
      <w:r w:rsidRPr="00F11966">
        <w:rPr>
          <w:rFonts w:eastAsia="SimSun"/>
          <w:lang w:val="en-US"/>
        </w:rPr>
        <w:t xml:space="preserve">      anyOf:</w:t>
      </w:r>
    </w:p>
    <w:p w14:paraId="36D247A5" w14:textId="77777777" w:rsidR="00BE7AB2" w:rsidRPr="00F11966" w:rsidRDefault="00BE7AB2" w:rsidP="00BE7AB2">
      <w:pPr>
        <w:pStyle w:val="PL"/>
        <w:rPr>
          <w:rFonts w:eastAsia="SimSun"/>
          <w:lang w:val="en-US"/>
        </w:rPr>
      </w:pPr>
      <w:r w:rsidRPr="00F11966">
        <w:rPr>
          <w:rFonts w:eastAsia="SimSun"/>
          <w:lang w:val="en-US"/>
        </w:rPr>
        <w:lastRenderedPageBreak/>
        <w:t xml:space="preserve">        - type: string</w:t>
      </w:r>
    </w:p>
    <w:p w14:paraId="3C1368BF" w14:textId="77777777" w:rsidR="00BE7AB2" w:rsidRPr="00F11966" w:rsidRDefault="00BE7AB2" w:rsidP="00BE7AB2">
      <w:pPr>
        <w:pStyle w:val="PL"/>
        <w:rPr>
          <w:rFonts w:eastAsia="SimSun"/>
          <w:lang w:val="en-US"/>
        </w:rPr>
      </w:pPr>
      <w:r w:rsidRPr="00F11966">
        <w:rPr>
          <w:rFonts w:eastAsia="SimSun"/>
          <w:lang w:val="en-US"/>
        </w:rPr>
        <w:t xml:space="preserve">          enum:</w:t>
      </w:r>
    </w:p>
    <w:p w14:paraId="4FA63F21" w14:textId="77777777" w:rsidR="00BE7AB2" w:rsidRPr="00F11966" w:rsidRDefault="00BE7AB2" w:rsidP="00BE7AB2">
      <w:pPr>
        <w:pStyle w:val="PL"/>
      </w:pPr>
      <w:r w:rsidRPr="00F11966">
        <w:rPr>
          <w:rFonts w:eastAsia="SimSun"/>
          <w:lang w:val="en-US"/>
        </w:rPr>
        <w:t xml:space="preserve">            - </w:t>
      </w:r>
      <w:r w:rsidRPr="00F11966">
        <w:rPr>
          <w:lang w:eastAsia="zh-CN"/>
        </w:rPr>
        <w:t>1024</w:t>
      </w:r>
    </w:p>
    <w:p w14:paraId="37D0A35D" w14:textId="77777777" w:rsidR="00BE7AB2" w:rsidRPr="00F11966" w:rsidRDefault="00BE7AB2" w:rsidP="00BE7AB2">
      <w:pPr>
        <w:pStyle w:val="PL"/>
      </w:pPr>
      <w:r w:rsidRPr="00F11966">
        <w:rPr>
          <w:rFonts w:eastAsia="SimSun"/>
          <w:lang w:val="en-US"/>
        </w:rPr>
        <w:t xml:space="preserve">            - </w:t>
      </w:r>
      <w:r w:rsidRPr="00F11966">
        <w:t>2048</w:t>
      </w:r>
    </w:p>
    <w:p w14:paraId="5A180079" w14:textId="77777777" w:rsidR="00BE7AB2" w:rsidRPr="00F11966" w:rsidRDefault="00BE7AB2" w:rsidP="00BE7AB2">
      <w:pPr>
        <w:pStyle w:val="PL"/>
      </w:pPr>
      <w:r w:rsidRPr="00F11966">
        <w:rPr>
          <w:rFonts w:eastAsia="SimSun"/>
          <w:lang w:val="en-US"/>
        </w:rPr>
        <w:t xml:space="preserve">            - </w:t>
      </w:r>
      <w:r w:rsidRPr="00F11966">
        <w:t>5120</w:t>
      </w:r>
    </w:p>
    <w:p w14:paraId="65D70C0E" w14:textId="77777777" w:rsidR="00BE7AB2" w:rsidRPr="00F11966" w:rsidRDefault="00BE7AB2" w:rsidP="00BE7AB2">
      <w:pPr>
        <w:pStyle w:val="PL"/>
      </w:pPr>
      <w:r w:rsidRPr="00F11966">
        <w:rPr>
          <w:rFonts w:eastAsia="SimSun"/>
          <w:lang w:val="en-US"/>
        </w:rPr>
        <w:t xml:space="preserve">            - </w:t>
      </w:r>
      <w:r w:rsidRPr="00F11966">
        <w:t>10240</w:t>
      </w:r>
    </w:p>
    <w:p w14:paraId="05F656B9" w14:textId="77777777" w:rsidR="00BE7AB2" w:rsidRPr="00F11966" w:rsidRDefault="00BE7AB2" w:rsidP="00BE7AB2">
      <w:pPr>
        <w:pStyle w:val="PL"/>
      </w:pPr>
      <w:r w:rsidRPr="00F11966">
        <w:rPr>
          <w:rFonts w:eastAsia="SimSun"/>
          <w:lang w:val="en-US"/>
        </w:rPr>
        <w:t xml:space="preserve">            - </w:t>
      </w:r>
      <w:r w:rsidRPr="00F11966">
        <w:rPr>
          <w:lang w:eastAsia="zh-CN"/>
        </w:rPr>
        <w:t>60000</w:t>
      </w:r>
    </w:p>
    <w:p w14:paraId="56699E52" w14:textId="77777777" w:rsidR="00BE7AB2" w:rsidRPr="00F11966" w:rsidRDefault="00BE7AB2" w:rsidP="00BE7AB2">
      <w:pPr>
        <w:pStyle w:val="PL"/>
        <w:rPr>
          <w:rFonts w:eastAsia="SimSun"/>
          <w:lang w:val="en-US"/>
        </w:rPr>
      </w:pPr>
      <w:r w:rsidRPr="00F11966">
        <w:rPr>
          <w:rFonts w:eastAsia="SimSun"/>
          <w:lang w:val="en-US"/>
        </w:rPr>
        <w:t xml:space="preserve">        - type: string</w:t>
      </w:r>
    </w:p>
    <w:p w14:paraId="5E0368D7" w14:textId="068627CC" w:rsidR="000A4669" w:rsidRDefault="000A4669" w:rsidP="000A4669">
      <w:pPr>
        <w:pStyle w:val="PL"/>
        <w:rPr>
          <w:lang w:val="en-US"/>
        </w:rPr>
      </w:pPr>
      <w:r>
        <w:rPr>
          <w:lang w:val="en-US"/>
        </w:rPr>
        <w:t xml:space="preserve">      description: </w:t>
      </w:r>
      <w:r w:rsidRPr="00F11966">
        <w:t>The enumeration CollectionPeriodRmm</w:t>
      </w:r>
      <w:r>
        <w:t>Nr</w:t>
      </w:r>
      <w:r w:rsidRPr="00F11966">
        <w:t xml:space="preserve">Mdt defines Collection period for RRM measurements </w:t>
      </w:r>
      <w:r>
        <w:t>NR</w:t>
      </w:r>
      <w:r w:rsidRPr="00F11966">
        <w:rPr>
          <w:lang w:eastAsia="zh-CN"/>
        </w:rPr>
        <w:t xml:space="preserve"> for MDT</w:t>
      </w:r>
      <w:r w:rsidRPr="00F11966">
        <w:t xml:space="preserve"> in the trace. </w:t>
      </w:r>
      <w:r w:rsidRPr="00F11966">
        <w:rPr>
          <w:rFonts w:cs="Arial"/>
          <w:szCs w:val="18"/>
        </w:rPr>
        <w:t>See 3GPP</w:t>
      </w:r>
      <w:r>
        <w:rPr>
          <w:rFonts w:cs="Arial"/>
          <w:szCs w:val="18"/>
        </w:rPr>
        <w:t xml:space="preserve"> </w:t>
      </w:r>
      <w:r w:rsidRPr="00F11966">
        <w:rPr>
          <w:rFonts w:cs="Arial"/>
          <w:szCs w:val="18"/>
        </w:rPr>
        <w:t>TS</w:t>
      </w:r>
      <w:r>
        <w:rPr>
          <w:rFonts w:cs="Arial"/>
          <w:szCs w:val="18"/>
        </w:rPr>
        <w:t xml:space="preserve"> </w:t>
      </w:r>
      <w:r w:rsidRPr="00F11966">
        <w:rPr>
          <w:lang w:val="en-US"/>
        </w:rPr>
        <w:t>32.422 for further description of the values</w:t>
      </w:r>
      <w:r w:rsidRPr="00F11966">
        <w:rPr>
          <w:rFonts w:cs="Arial"/>
          <w:szCs w:val="18"/>
        </w:rPr>
        <w:t xml:space="preserve">. </w:t>
      </w:r>
      <w:r w:rsidRPr="00F11966">
        <w:t>It shall comply with the provisions defined in table</w:t>
      </w:r>
      <w:r>
        <w:t xml:space="preserve"> </w:t>
      </w:r>
      <w:r w:rsidRPr="00F11966">
        <w:t>5.6.3.</w:t>
      </w:r>
      <w:r>
        <w:t>19</w:t>
      </w:r>
      <w:r w:rsidRPr="00F11966">
        <w:t>-1</w:t>
      </w:r>
    </w:p>
    <w:p w14:paraId="2CEB8296" w14:textId="77777777" w:rsidR="00BE7AB2" w:rsidRDefault="00BE7AB2" w:rsidP="00BE7AB2">
      <w:pPr>
        <w:pStyle w:val="PL"/>
        <w:rPr>
          <w:lang w:val="en-US"/>
        </w:rPr>
      </w:pPr>
    </w:p>
    <w:p w14:paraId="61FD8351" w14:textId="77777777" w:rsidR="00BE7AB2" w:rsidRPr="00F11966" w:rsidRDefault="00BE7AB2" w:rsidP="00BE7AB2">
      <w:pPr>
        <w:pStyle w:val="PL"/>
        <w:rPr>
          <w:rFonts w:eastAsia="SimSun"/>
          <w:lang w:val="en-US"/>
        </w:rPr>
      </w:pPr>
      <w:r w:rsidRPr="00F11966">
        <w:rPr>
          <w:rFonts w:eastAsia="SimSun"/>
          <w:lang w:val="en-US"/>
        </w:rPr>
        <w:t xml:space="preserve">    </w:t>
      </w:r>
      <w:r w:rsidRPr="00F11966">
        <w:t>LoggingDuration</w:t>
      </w:r>
      <w:r>
        <w:t>Nr</w:t>
      </w:r>
      <w:r w:rsidRPr="00F11966">
        <w:t>Mdt</w:t>
      </w:r>
      <w:r w:rsidRPr="00F11966">
        <w:rPr>
          <w:rFonts w:eastAsia="SimSun"/>
          <w:lang w:val="en-US"/>
        </w:rPr>
        <w:t>:</w:t>
      </w:r>
    </w:p>
    <w:p w14:paraId="55A39790" w14:textId="77777777" w:rsidR="00BE7AB2" w:rsidRPr="00F11966" w:rsidRDefault="00BE7AB2" w:rsidP="00BE7AB2">
      <w:pPr>
        <w:pStyle w:val="PL"/>
        <w:rPr>
          <w:rFonts w:eastAsia="SimSun"/>
          <w:lang w:val="en-US"/>
        </w:rPr>
      </w:pPr>
      <w:r w:rsidRPr="00F11966">
        <w:rPr>
          <w:rFonts w:eastAsia="SimSun"/>
          <w:lang w:val="en-US"/>
        </w:rPr>
        <w:t xml:space="preserve">      anyOf:</w:t>
      </w:r>
    </w:p>
    <w:p w14:paraId="7FFA40AE" w14:textId="77777777" w:rsidR="00BE7AB2" w:rsidRPr="00F11966" w:rsidRDefault="00BE7AB2" w:rsidP="00BE7AB2">
      <w:pPr>
        <w:pStyle w:val="PL"/>
        <w:rPr>
          <w:rFonts w:eastAsia="SimSun"/>
          <w:lang w:val="en-US"/>
        </w:rPr>
      </w:pPr>
      <w:r w:rsidRPr="00F11966">
        <w:rPr>
          <w:rFonts w:eastAsia="SimSun"/>
          <w:lang w:val="en-US"/>
        </w:rPr>
        <w:t xml:space="preserve">        - type: string</w:t>
      </w:r>
    </w:p>
    <w:p w14:paraId="3E905D74" w14:textId="77777777" w:rsidR="00BE7AB2" w:rsidRPr="00F11966" w:rsidRDefault="00BE7AB2" w:rsidP="00BE7AB2">
      <w:pPr>
        <w:pStyle w:val="PL"/>
        <w:rPr>
          <w:rFonts w:eastAsia="SimSun"/>
          <w:lang w:val="en-US"/>
        </w:rPr>
      </w:pPr>
      <w:r w:rsidRPr="00F11966">
        <w:rPr>
          <w:rFonts w:eastAsia="SimSun"/>
          <w:lang w:val="en-US"/>
        </w:rPr>
        <w:t xml:space="preserve">          enum:</w:t>
      </w:r>
    </w:p>
    <w:p w14:paraId="435E09ED" w14:textId="77777777" w:rsidR="00BE7AB2" w:rsidRPr="00F11966" w:rsidRDefault="00BE7AB2" w:rsidP="00BE7AB2">
      <w:pPr>
        <w:pStyle w:val="PL"/>
      </w:pPr>
      <w:r w:rsidRPr="00F11966">
        <w:rPr>
          <w:rFonts w:eastAsia="SimSun"/>
          <w:lang w:val="en-US"/>
        </w:rPr>
        <w:t xml:space="preserve">            - </w:t>
      </w:r>
      <w:r w:rsidRPr="00F11966">
        <w:t>600</w:t>
      </w:r>
    </w:p>
    <w:p w14:paraId="09AF9A53" w14:textId="77777777" w:rsidR="00BE7AB2" w:rsidRPr="00F11966" w:rsidRDefault="00BE7AB2" w:rsidP="00BE7AB2">
      <w:pPr>
        <w:pStyle w:val="PL"/>
      </w:pPr>
      <w:r w:rsidRPr="00F11966">
        <w:rPr>
          <w:rFonts w:eastAsia="SimSun"/>
          <w:lang w:val="en-US"/>
        </w:rPr>
        <w:t xml:space="preserve">            - </w:t>
      </w:r>
      <w:r w:rsidRPr="00F11966">
        <w:t>1200</w:t>
      </w:r>
    </w:p>
    <w:p w14:paraId="30C011BC" w14:textId="77777777" w:rsidR="00BE7AB2" w:rsidRPr="00F11966" w:rsidRDefault="00BE7AB2" w:rsidP="00BE7AB2">
      <w:pPr>
        <w:pStyle w:val="PL"/>
      </w:pPr>
      <w:r w:rsidRPr="00F11966">
        <w:rPr>
          <w:rFonts w:eastAsia="SimSun"/>
          <w:lang w:val="en-US"/>
        </w:rPr>
        <w:t xml:space="preserve">            - </w:t>
      </w:r>
      <w:r w:rsidRPr="00F11966">
        <w:t>2400</w:t>
      </w:r>
    </w:p>
    <w:p w14:paraId="537519E2" w14:textId="77777777" w:rsidR="00BE7AB2" w:rsidRPr="00F11966" w:rsidRDefault="00BE7AB2" w:rsidP="00BE7AB2">
      <w:pPr>
        <w:pStyle w:val="PL"/>
      </w:pPr>
      <w:r w:rsidRPr="00F11966">
        <w:rPr>
          <w:rFonts w:eastAsia="SimSun"/>
          <w:lang w:val="en-US"/>
        </w:rPr>
        <w:t xml:space="preserve">            - </w:t>
      </w:r>
      <w:r w:rsidRPr="00F11966">
        <w:t>3600</w:t>
      </w:r>
    </w:p>
    <w:p w14:paraId="4E6EE2F8" w14:textId="77777777" w:rsidR="00BE7AB2" w:rsidRPr="00F11966" w:rsidRDefault="00BE7AB2" w:rsidP="00BE7AB2">
      <w:pPr>
        <w:pStyle w:val="PL"/>
      </w:pPr>
      <w:r w:rsidRPr="00F11966">
        <w:rPr>
          <w:rFonts w:eastAsia="SimSun"/>
          <w:lang w:val="en-US"/>
        </w:rPr>
        <w:t xml:space="preserve">            - </w:t>
      </w:r>
      <w:r w:rsidRPr="00F11966">
        <w:t>5400</w:t>
      </w:r>
    </w:p>
    <w:p w14:paraId="0F062534" w14:textId="77777777" w:rsidR="00BE7AB2" w:rsidRPr="00F11966" w:rsidRDefault="00BE7AB2" w:rsidP="00BE7AB2">
      <w:pPr>
        <w:pStyle w:val="PL"/>
      </w:pPr>
      <w:r w:rsidRPr="00F11966">
        <w:rPr>
          <w:rFonts w:eastAsia="SimSun"/>
          <w:lang w:val="en-US"/>
        </w:rPr>
        <w:t xml:space="preserve">            - </w:t>
      </w:r>
      <w:r w:rsidRPr="00F11966">
        <w:t>7200</w:t>
      </w:r>
    </w:p>
    <w:p w14:paraId="79CDFEF3" w14:textId="77777777" w:rsidR="00BE7AB2" w:rsidRPr="00F11966" w:rsidRDefault="00BE7AB2" w:rsidP="00BE7AB2">
      <w:pPr>
        <w:pStyle w:val="PL"/>
        <w:rPr>
          <w:rFonts w:eastAsia="SimSun"/>
          <w:lang w:val="en-US"/>
        </w:rPr>
      </w:pPr>
      <w:r w:rsidRPr="00F11966">
        <w:rPr>
          <w:rFonts w:eastAsia="SimSun"/>
          <w:lang w:val="en-US"/>
        </w:rPr>
        <w:t xml:space="preserve">        - type: string</w:t>
      </w:r>
    </w:p>
    <w:p w14:paraId="1AACE682" w14:textId="63B1712F" w:rsidR="000A4669" w:rsidRDefault="000A4669" w:rsidP="000A4669">
      <w:pPr>
        <w:pStyle w:val="PL"/>
        <w:rPr>
          <w:lang w:val="en-US"/>
        </w:rPr>
      </w:pPr>
      <w:r>
        <w:rPr>
          <w:lang w:val="en-US"/>
        </w:rPr>
        <w:t xml:space="preserve">      description: </w:t>
      </w:r>
      <w:r w:rsidRPr="00F11966">
        <w:t>The enumeration LoggingDurationMdt defines Logging Duration</w:t>
      </w:r>
      <w:r w:rsidRPr="00F11966">
        <w:rPr>
          <w:lang w:eastAsia="zh-CN"/>
        </w:rPr>
        <w:t xml:space="preserve"> </w:t>
      </w:r>
      <w:r>
        <w:rPr>
          <w:lang w:eastAsia="zh-CN"/>
        </w:rPr>
        <w:t xml:space="preserve">in NR </w:t>
      </w:r>
      <w:r w:rsidRPr="00F11966">
        <w:rPr>
          <w:lang w:eastAsia="zh-CN"/>
        </w:rPr>
        <w:t>for MDT</w:t>
      </w:r>
      <w:r w:rsidRPr="00F11966">
        <w:t xml:space="preserve"> in the trace. </w:t>
      </w:r>
      <w:r w:rsidRPr="00F11966">
        <w:rPr>
          <w:rFonts w:cs="Arial"/>
          <w:szCs w:val="18"/>
        </w:rPr>
        <w:t>See 3GPP</w:t>
      </w:r>
      <w:r>
        <w:rPr>
          <w:rFonts w:cs="Arial"/>
          <w:szCs w:val="18"/>
        </w:rPr>
        <w:t xml:space="preserve"> </w:t>
      </w:r>
      <w:r w:rsidRPr="00F11966">
        <w:rPr>
          <w:rFonts w:cs="Arial"/>
          <w:szCs w:val="18"/>
        </w:rPr>
        <w:t>TS</w:t>
      </w:r>
      <w:r>
        <w:rPr>
          <w:rFonts w:cs="Arial"/>
          <w:szCs w:val="18"/>
        </w:rPr>
        <w:t xml:space="preserve"> </w:t>
      </w:r>
      <w:r w:rsidRPr="00F11966">
        <w:rPr>
          <w:lang w:val="en-US"/>
        </w:rPr>
        <w:t>32.422 for further description of the values</w:t>
      </w:r>
      <w:r w:rsidRPr="00F11966">
        <w:rPr>
          <w:rFonts w:cs="Arial"/>
          <w:szCs w:val="18"/>
        </w:rPr>
        <w:t xml:space="preserve">. </w:t>
      </w:r>
      <w:r w:rsidRPr="00F11966">
        <w:t>It shall comply with the provisions defined in table</w:t>
      </w:r>
      <w:r>
        <w:t xml:space="preserve"> </w:t>
      </w:r>
      <w:r w:rsidRPr="00F11966">
        <w:t>5.6.3.</w:t>
      </w:r>
      <w:r>
        <w:t>20</w:t>
      </w:r>
      <w:r w:rsidRPr="00F11966">
        <w:t>-1.</w:t>
      </w:r>
    </w:p>
    <w:p w14:paraId="6EBA9FEB" w14:textId="77777777" w:rsidR="00E92CBF" w:rsidRPr="00F11966" w:rsidRDefault="00E92CBF" w:rsidP="00E92CBF">
      <w:pPr>
        <w:pStyle w:val="PL"/>
        <w:rPr>
          <w:lang w:val="en-US"/>
        </w:rPr>
      </w:pPr>
      <w:r w:rsidRPr="00F11966">
        <w:rPr>
          <w:lang w:val="en-US"/>
        </w:rPr>
        <w:t>#</w:t>
      </w:r>
    </w:p>
    <w:p w14:paraId="0895ED17" w14:textId="77777777" w:rsidR="00E92CBF" w:rsidRPr="00F11966" w:rsidRDefault="00E92CBF" w:rsidP="00E92CBF">
      <w:pPr>
        <w:pStyle w:val="PL"/>
        <w:rPr>
          <w:lang w:val="en-US"/>
        </w:rPr>
      </w:pPr>
      <w:r w:rsidRPr="00F11966">
        <w:rPr>
          <w:lang w:val="en-US"/>
        </w:rPr>
        <w:t># STRUCTURED DATA TYPES</w:t>
      </w:r>
    </w:p>
    <w:p w14:paraId="7AB5426D" w14:textId="77777777" w:rsidR="00E92CBF" w:rsidRPr="00F11966" w:rsidRDefault="00E92CBF" w:rsidP="00E92CBF">
      <w:pPr>
        <w:pStyle w:val="PL"/>
        <w:rPr>
          <w:lang w:val="en-US"/>
        </w:rPr>
      </w:pPr>
      <w:r w:rsidRPr="00F11966">
        <w:rPr>
          <w:lang w:val="en-US"/>
        </w:rPr>
        <w:t>#</w:t>
      </w:r>
    </w:p>
    <w:p w14:paraId="16C23CD9" w14:textId="77777777" w:rsidR="00E92CBF" w:rsidRPr="00F11966" w:rsidRDefault="00E92CBF" w:rsidP="00E92CBF">
      <w:pPr>
        <w:pStyle w:val="PL"/>
        <w:rPr>
          <w:lang w:val="en-US"/>
        </w:rPr>
      </w:pPr>
      <w:r w:rsidRPr="00F11966">
        <w:rPr>
          <w:lang w:val="en-US"/>
        </w:rPr>
        <w:t xml:space="preserve">    TraceData:</w:t>
      </w:r>
    </w:p>
    <w:p w14:paraId="75ACA506" w14:textId="77777777" w:rsidR="00141808" w:rsidRDefault="00141808" w:rsidP="00141808">
      <w:pPr>
        <w:pStyle w:val="PL"/>
      </w:pPr>
      <w:r w:rsidRPr="00F11966">
        <w:t xml:space="preserve">    </w:t>
      </w:r>
      <w:r>
        <w:t xml:space="preserve"> </w:t>
      </w:r>
      <w:r w:rsidRPr="00F11966">
        <w:t xml:space="preserve"> description: </w:t>
      </w:r>
      <w:r>
        <w:t xml:space="preserve">contains </w:t>
      </w:r>
      <w:r>
        <w:rPr>
          <w:rFonts w:cs="Arial"/>
          <w:szCs w:val="18"/>
        </w:rPr>
        <w:t>Trace control and configuration parameters.</w:t>
      </w:r>
    </w:p>
    <w:p w14:paraId="34A4FE04" w14:textId="77777777" w:rsidR="00E92CBF" w:rsidRPr="00F11966" w:rsidRDefault="00E92CBF" w:rsidP="00E92CBF">
      <w:pPr>
        <w:pStyle w:val="PL"/>
        <w:rPr>
          <w:lang w:val="en-US"/>
        </w:rPr>
      </w:pPr>
      <w:r w:rsidRPr="00F11966">
        <w:rPr>
          <w:lang w:val="en-US"/>
        </w:rPr>
        <w:t xml:space="preserve">      type: object</w:t>
      </w:r>
    </w:p>
    <w:p w14:paraId="38B1A73C" w14:textId="77777777" w:rsidR="00E92CBF" w:rsidRPr="00F11966" w:rsidRDefault="00E92CBF" w:rsidP="00E92CBF">
      <w:pPr>
        <w:pStyle w:val="PL"/>
        <w:rPr>
          <w:lang w:val="en-US"/>
        </w:rPr>
      </w:pPr>
      <w:r w:rsidRPr="00F11966">
        <w:rPr>
          <w:lang w:val="en-US"/>
        </w:rPr>
        <w:t xml:space="preserve">      nullable: true</w:t>
      </w:r>
    </w:p>
    <w:p w14:paraId="12698317" w14:textId="77777777" w:rsidR="00E92CBF" w:rsidRPr="00F11966" w:rsidRDefault="00E92CBF" w:rsidP="00E92CBF">
      <w:pPr>
        <w:pStyle w:val="PL"/>
        <w:rPr>
          <w:lang w:val="en-US"/>
        </w:rPr>
      </w:pPr>
      <w:r w:rsidRPr="00F11966">
        <w:rPr>
          <w:lang w:val="en-US"/>
        </w:rPr>
        <w:t xml:space="preserve">      properties:</w:t>
      </w:r>
    </w:p>
    <w:p w14:paraId="74D6B81C" w14:textId="77777777" w:rsidR="00E92CBF" w:rsidRPr="00F11966" w:rsidRDefault="00E92CBF" w:rsidP="00E92CBF">
      <w:pPr>
        <w:pStyle w:val="PL"/>
        <w:rPr>
          <w:lang w:val="en-US"/>
        </w:rPr>
      </w:pPr>
      <w:r w:rsidRPr="00F11966">
        <w:rPr>
          <w:lang w:val="en-US"/>
        </w:rPr>
        <w:t xml:space="preserve">        traceRef:</w:t>
      </w:r>
    </w:p>
    <w:p w14:paraId="6C61F132" w14:textId="77777777" w:rsidR="00E92CBF" w:rsidRPr="00F11966" w:rsidRDefault="00E92CBF" w:rsidP="00E92CBF">
      <w:pPr>
        <w:pStyle w:val="PL"/>
      </w:pPr>
      <w:r w:rsidRPr="00F11966">
        <w:t xml:space="preserve">          type: string</w:t>
      </w:r>
    </w:p>
    <w:p w14:paraId="046F0214" w14:textId="77777777" w:rsidR="00E92CBF" w:rsidRPr="00F11966" w:rsidRDefault="00E92CBF" w:rsidP="00E92CBF">
      <w:pPr>
        <w:pStyle w:val="PL"/>
      </w:pPr>
      <w:r w:rsidRPr="00F11966">
        <w:t xml:space="preserve">          pattern: '</w:t>
      </w:r>
      <w:r w:rsidRPr="00F11966">
        <w:rPr>
          <w:rFonts w:cs="Arial"/>
          <w:szCs w:val="18"/>
        </w:rPr>
        <w:t>^[0-9]{3}[0-9]{2,3}-[A-Fa-f0-9]{6}$</w:t>
      </w:r>
      <w:r w:rsidRPr="00F11966">
        <w:t>'</w:t>
      </w:r>
    </w:p>
    <w:p w14:paraId="4C6A534B" w14:textId="5D8B2939" w:rsidR="000A4669" w:rsidRDefault="000A4669" w:rsidP="000A4669">
      <w:pPr>
        <w:pStyle w:val="PL"/>
        <w:rPr>
          <w:lang w:val="en-US"/>
        </w:rPr>
      </w:pPr>
      <w:r>
        <w:rPr>
          <w:lang w:val="en-US"/>
        </w:rPr>
        <w:t xml:space="preserve">    </w:t>
      </w:r>
      <w:r w:rsidR="007F41D9">
        <w:rPr>
          <w:lang w:val="en-US"/>
        </w:rPr>
        <w:t xml:space="preserve">  </w:t>
      </w:r>
      <w:r>
        <w:rPr>
          <w:lang w:val="en-US"/>
        </w:rPr>
        <w:t xml:space="preserve">    description: </w:t>
      </w:r>
      <w:r w:rsidRPr="00F11966">
        <w:t>Trace Reference (see 3GPP</w:t>
      </w:r>
      <w:r>
        <w:t xml:space="preserve"> TS </w:t>
      </w:r>
      <w:r w:rsidRPr="00F11966">
        <w:rPr>
          <w:rFonts w:hint="eastAsia"/>
          <w:lang w:eastAsia="zh-CN"/>
        </w:rPr>
        <w:t>32</w:t>
      </w:r>
      <w:r w:rsidRPr="00F11966">
        <w:t>.</w:t>
      </w:r>
      <w:r w:rsidRPr="00F11966">
        <w:rPr>
          <w:rFonts w:hint="eastAsia"/>
          <w:lang w:eastAsia="zh-CN"/>
        </w:rPr>
        <w:t>422</w:t>
      </w:r>
      <w:r w:rsidRPr="00F11966">
        <w:t>).It shall be encoded as the concatenation of MCC, MNC and Trace ID as follows:&lt;MCC&gt;&lt;MNC&gt;-&lt;</w:t>
      </w:r>
      <w:r w:rsidRPr="00F11966">
        <w:rPr>
          <w:rFonts w:hint="eastAsia"/>
          <w:lang w:eastAsia="zh-CN"/>
        </w:rPr>
        <w:t>Trace ID</w:t>
      </w:r>
      <w:r w:rsidRPr="00F11966">
        <w:rPr>
          <w:lang w:eastAsia="zh-CN"/>
        </w:rPr>
        <w:t>&gt;</w:t>
      </w:r>
      <w:r w:rsidRPr="00F11966">
        <w:t>The Trace ID shall be encoded as a 3 octet string</w:t>
      </w:r>
      <w:r w:rsidRPr="00F11966">
        <w:rPr>
          <w:lang w:eastAsia="zh-CN"/>
        </w:rPr>
        <w:t xml:space="preserve"> in hexadecimal representation. Each character in the Trace ID string shall take a value of "0" to "9", "a" to "f" or "A" to "F" and shall represent 4 bits. The most significant character representing the 4 most significant bits of the Trace ID shall appear first in the string, and the character representing the 4 least significant bit of the Trace ID shall appear last in the string</w:t>
      </w:r>
      <w:r>
        <w:rPr>
          <w:lang w:eastAsia="zh-CN"/>
        </w:rPr>
        <w:t>.</w:t>
      </w:r>
    </w:p>
    <w:p w14:paraId="31AF76EF" w14:textId="77777777" w:rsidR="00E92CBF" w:rsidRPr="00F11966" w:rsidRDefault="00E92CBF" w:rsidP="00E92CBF">
      <w:pPr>
        <w:pStyle w:val="PL"/>
        <w:rPr>
          <w:lang w:val="en-US"/>
        </w:rPr>
      </w:pPr>
      <w:r w:rsidRPr="00F11966">
        <w:rPr>
          <w:lang w:val="en-US"/>
        </w:rPr>
        <w:t xml:space="preserve">        traceDepth:</w:t>
      </w:r>
    </w:p>
    <w:p w14:paraId="3372751C" w14:textId="77777777" w:rsidR="00E92CBF" w:rsidRPr="00F11966" w:rsidRDefault="00E92CBF" w:rsidP="00E92CBF">
      <w:pPr>
        <w:pStyle w:val="PL"/>
        <w:rPr>
          <w:lang w:val="en-US"/>
        </w:rPr>
      </w:pPr>
      <w:r w:rsidRPr="00F11966">
        <w:rPr>
          <w:lang w:val="en-US"/>
        </w:rPr>
        <w:t xml:space="preserve">          $ref: '#/components/schemas/TraceDepth'</w:t>
      </w:r>
    </w:p>
    <w:p w14:paraId="4903752F" w14:textId="77777777" w:rsidR="00E92CBF" w:rsidRPr="00F11966" w:rsidRDefault="00E92CBF" w:rsidP="00E92CBF">
      <w:pPr>
        <w:pStyle w:val="PL"/>
        <w:rPr>
          <w:lang w:val="en-US"/>
        </w:rPr>
      </w:pPr>
      <w:r w:rsidRPr="00F11966">
        <w:rPr>
          <w:lang w:val="en-US"/>
        </w:rPr>
        <w:t xml:space="preserve">        neTypeList:</w:t>
      </w:r>
    </w:p>
    <w:p w14:paraId="24B366E4" w14:textId="77777777" w:rsidR="00E92CBF" w:rsidRPr="00F11966" w:rsidRDefault="00E92CBF" w:rsidP="00E92CBF">
      <w:pPr>
        <w:pStyle w:val="PL"/>
      </w:pPr>
      <w:r w:rsidRPr="00F11966">
        <w:rPr>
          <w:lang w:val="en-US"/>
        </w:rPr>
        <w:t xml:space="preserve">          </w:t>
      </w:r>
      <w:r w:rsidRPr="00F11966">
        <w:t>type: string</w:t>
      </w:r>
    </w:p>
    <w:p w14:paraId="117EF200" w14:textId="77777777" w:rsidR="00E92CBF" w:rsidRPr="00F11966" w:rsidRDefault="00E92CBF" w:rsidP="00E92CBF">
      <w:pPr>
        <w:pStyle w:val="PL"/>
      </w:pPr>
      <w:r w:rsidRPr="00F11966">
        <w:rPr>
          <w:lang w:val="en-US"/>
        </w:rPr>
        <w:t xml:space="preserve">          </w:t>
      </w:r>
      <w:r w:rsidRPr="00F11966">
        <w:t>pattern: '</w:t>
      </w:r>
      <w:r w:rsidRPr="00F11966">
        <w:rPr>
          <w:rFonts w:cs="Arial"/>
          <w:szCs w:val="18"/>
        </w:rPr>
        <w:t>^[A-Fa-f0-9]+$</w:t>
      </w:r>
      <w:r w:rsidRPr="00F11966">
        <w:t>'</w:t>
      </w:r>
    </w:p>
    <w:p w14:paraId="6FB047A0" w14:textId="06086443" w:rsidR="000A4669" w:rsidRDefault="000A4669" w:rsidP="000A4669">
      <w:pPr>
        <w:pStyle w:val="PL"/>
        <w:rPr>
          <w:lang w:val="en-US"/>
        </w:rPr>
      </w:pPr>
      <w:r>
        <w:rPr>
          <w:lang w:val="en-US"/>
        </w:rPr>
        <w:t xml:space="preserve">      </w:t>
      </w:r>
      <w:r w:rsidR="007F41D9">
        <w:rPr>
          <w:lang w:val="en-US"/>
        </w:rPr>
        <w:t xml:space="preserve">  </w:t>
      </w:r>
      <w:r>
        <w:rPr>
          <w:lang w:val="en-US"/>
        </w:rPr>
        <w:t xml:space="preserve">  description: </w:t>
      </w:r>
      <w:r w:rsidRPr="00F11966">
        <w:t>List of NE Types (see 3GPP</w:t>
      </w:r>
      <w:r>
        <w:t xml:space="preserve"> </w:t>
      </w:r>
      <w:r w:rsidRPr="00F11966">
        <w:t>TS</w:t>
      </w:r>
      <w:r>
        <w:t xml:space="preserve"> </w:t>
      </w:r>
      <w:r w:rsidRPr="00F11966">
        <w:rPr>
          <w:rFonts w:hint="eastAsia"/>
          <w:lang w:eastAsia="zh-CN"/>
        </w:rPr>
        <w:t>32</w:t>
      </w:r>
      <w:r w:rsidRPr="00F11966">
        <w:t>.</w:t>
      </w:r>
      <w:r w:rsidRPr="00F11966">
        <w:rPr>
          <w:rFonts w:hint="eastAsia"/>
          <w:lang w:eastAsia="zh-CN"/>
        </w:rPr>
        <w:t>422</w:t>
      </w:r>
      <w:r w:rsidRPr="00F11966">
        <w:t>).It shall be encoded as an octet string</w:t>
      </w:r>
      <w:r w:rsidRPr="00F11966">
        <w:rPr>
          <w:lang w:eastAsia="zh-CN"/>
        </w:rPr>
        <w:t xml:space="preserve"> in hexadecimal representation. Each character in the string shall take a value of "0" to "9", "a" to "f" or "A" to "F" and shall represent 4 bits. The most significant character representing the 4 most significant bits shall appear first in the string, and the character representing the 4 least significant bit shall appear last in the string.</w:t>
      </w:r>
      <w:r w:rsidRPr="00F11966">
        <w:t>Octets shal</w:t>
      </w:r>
      <w:r>
        <w:t xml:space="preserve">l be coded according to 3GPP TS </w:t>
      </w:r>
      <w:r w:rsidRPr="00F11966">
        <w:rPr>
          <w:rFonts w:hint="eastAsia"/>
          <w:lang w:eastAsia="zh-CN"/>
        </w:rPr>
        <w:t>32</w:t>
      </w:r>
      <w:r w:rsidRPr="00F11966">
        <w:t>.</w:t>
      </w:r>
      <w:r w:rsidRPr="00F11966">
        <w:rPr>
          <w:rFonts w:hint="eastAsia"/>
          <w:lang w:eastAsia="zh-CN"/>
        </w:rPr>
        <w:t>422</w:t>
      </w:r>
      <w:r>
        <w:rPr>
          <w:lang w:eastAsia="zh-CN"/>
        </w:rPr>
        <w:t>.</w:t>
      </w:r>
    </w:p>
    <w:p w14:paraId="4E16B42E" w14:textId="77777777" w:rsidR="00E92CBF" w:rsidRPr="00F11966" w:rsidRDefault="00E92CBF" w:rsidP="00E92CBF">
      <w:pPr>
        <w:pStyle w:val="PL"/>
        <w:rPr>
          <w:lang w:val="en-US"/>
        </w:rPr>
      </w:pPr>
      <w:r w:rsidRPr="00F11966">
        <w:rPr>
          <w:lang w:val="en-US"/>
        </w:rPr>
        <w:t xml:space="preserve">        eventList:</w:t>
      </w:r>
    </w:p>
    <w:p w14:paraId="580B1BCE" w14:textId="77777777" w:rsidR="00E92CBF" w:rsidRPr="00F11966" w:rsidRDefault="00E92CBF" w:rsidP="00E92CBF">
      <w:pPr>
        <w:pStyle w:val="PL"/>
      </w:pPr>
      <w:r w:rsidRPr="00F11966">
        <w:rPr>
          <w:lang w:val="en-US"/>
        </w:rPr>
        <w:t xml:space="preserve">          </w:t>
      </w:r>
      <w:r w:rsidRPr="00F11966">
        <w:t>type: string</w:t>
      </w:r>
    </w:p>
    <w:p w14:paraId="3D369889" w14:textId="77777777" w:rsidR="00E92CBF" w:rsidRPr="00F11966" w:rsidRDefault="00E92CBF" w:rsidP="00E92CBF">
      <w:pPr>
        <w:pStyle w:val="PL"/>
      </w:pPr>
      <w:r w:rsidRPr="00F11966">
        <w:rPr>
          <w:lang w:val="en-US"/>
        </w:rPr>
        <w:t xml:space="preserve">          </w:t>
      </w:r>
      <w:r w:rsidRPr="00F11966">
        <w:t>pattern: '</w:t>
      </w:r>
      <w:r w:rsidRPr="00F11966">
        <w:rPr>
          <w:rFonts w:cs="Arial"/>
          <w:szCs w:val="18"/>
        </w:rPr>
        <w:t>^[A-Fa-f0-9]+$</w:t>
      </w:r>
      <w:r w:rsidRPr="00F11966">
        <w:t>'</w:t>
      </w:r>
    </w:p>
    <w:p w14:paraId="759253D5" w14:textId="2F77125E" w:rsidR="000A4669" w:rsidRDefault="000A4669" w:rsidP="000A4669">
      <w:pPr>
        <w:pStyle w:val="PL"/>
        <w:rPr>
          <w:lang w:val="en-US"/>
        </w:rPr>
      </w:pPr>
      <w:r>
        <w:rPr>
          <w:lang w:val="en-US"/>
        </w:rPr>
        <w:t xml:space="preserve">     </w:t>
      </w:r>
      <w:r w:rsidR="007F41D9">
        <w:rPr>
          <w:lang w:val="en-US"/>
        </w:rPr>
        <w:t xml:space="preserve">  </w:t>
      </w:r>
      <w:r>
        <w:rPr>
          <w:lang w:val="en-US"/>
        </w:rPr>
        <w:t xml:space="preserve">   description: </w:t>
      </w:r>
      <w:r w:rsidRPr="00F11966">
        <w:t>Triggering events (see 3GPP</w:t>
      </w:r>
      <w:r>
        <w:t xml:space="preserve"> </w:t>
      </w:r>
      <w:r w:rsidRPr="00F11966">
        <w:t>TS</w:t>
      </w:r>
      <w:r>
        <w:t xml:space="preserve"> </w:t>
      </w:r>
      <w:r w:rsidRPr="00F11966">
        <w:rPr>
          <w:rFonts w:hint="eastAsia"/>
          <w:lang w:eastAsia="zh-CN"/>
        </w:rPr>
        <w:t>32</w:t>
      </w:r>
      <w:r w:rsidRPr="00F11966">
        <w:t>.</w:t>
      </w:r>
      <w:r w:rsidRPr="00F11966">
        <w:rPr>
          <w:rFonts w:hint="eastAsia"/>
          <w:lang w:eastAsia="zh-CN"/>
        </w:rPr>
        <w:t>422</w:t>
      </w:r>
      <w:r w:rsidRPr="00F11966">
        <w:t>).It shall be encoded as an octet string</w:t>
      </w:r>
      <w:r w:rsidRPr="00F11966">
        <w:rPr>
          <w:lang w:eastAsia="zh-CN"/>
        </w:rPr>
        <w:t xml:space="preserve"> in hexadecimal representation. Each character in the string shall take a value of "0" to "9", "a" to "f" or "A" to "F" and shall represent 4 bits. The most significant character representing the 4 most significant bits shall appear first in the string, and the character representing the 4 least significant bit shall appear last in the string.</w:t>
      </w:r>
      <w:r w:rsidRPr="00F11966">
        <w:t>Octets shall be coded according to 3GPP</w:t>
      </w:r>
      <w:r>
        <w:t xml:space="preserve"> </w:t>
      </w:r>
      <w:r w:rsidRPr="00F11966">
        <w:t>TS</w:t>
      </w:r>
      <w:r>
        <w:t xml:space="preserve"> </w:t>
      </w:r>
      <w:r w:rsidRPr="00F11966">
        <w:rPr>
          <w:rFonts w:hint="eastAsia"/>
          <w:lang w:eastAsia="zh-CN"/>
        </w:rPr>
        <w:t>32</w:t>
      </w:r>
      <w:r w:rsidRPr="00F11966">
        <w:t>.</w:t>
      </w:r>
      <w:r w:rsidRPr="00F11966">
        <w:rPr>
          <w:rFonts w:hint="eastAsia"/>
          <w:lang w:eastAsia="zh-CN"/>
        </w:rPr>
        <w:t>422</w:t>
      </w:r>
      <w:r>
        <w:rPr>
          <w:lang w:eastAsia="zh-CN"/>
        </w:rPr>
        <w:t>.</w:t>
      </w:r>
    </w:p>
    <w:p w14:paraId="72868C6B" w14:textId="77777777" w:rsidR="00E92CBF" w:rsidRPr="00F11966" w:rsidRDefault="00E92CBF" w:rsidP="00E92CBF">
      <w:pPr>
        <w:pStyle w:val="PL"/>
        <w:rPr>
          <w:lang w:val="en-US"/>
        </w:rPr>
      </w:pPr>
      <w:r w:rsidRPr="00F11966">
        <w:rPr>
          <w:lang w:val="en-US"/>
        </w:rPr>
        <w:t xml:space="preserve">        collectionEntityIpv4Addr:</w:t>
      </w:r>
    </w:p>
    <w:p w14:paraId="2EC5DE1B" w14:textId="77777777" w:rsidR="00E92CBF" w:rsidRPr="00F11966" w:rsidRDefault="00E92CBF" w:rsidP="00E92CBF">
      <w:pPr>
        <w:pStyle w:val="PL"/>
        <w:rPr>
          <w:lang w:val="en-US"/>
        </w:rPr>
      </w:pPr>
      <w:r w:rsidRPr="00F11966">
        <w:rPr>
          <w:lang w:val="en-US"/>
        </w:rPr>
        <w:t xml:space="preserve">          $ref: '#/components/schemas/Ipv4Addr'</w:t>
      </w:r>
    </w:p>
    <w:p w14:paraId="77E687C0" w14:textId="77777777" w:rsidR="00E92CBF" w:rsidRPr="00F11966" w:rsidRDefault="00E92CBF" w:rsidP="00E92CBF">
      <w:pPr>
        <w:pStyle w:val="PL"/>
        <w:rPr>
          <w:lang w:val="en-US"/>
        </w:rPr>
      </w:pPr>
      <w:r w:rsidRPr="00F11966">
        <w:rPr>
          <w:lang w:val="en-US"/>
        </w:rPr>
        <w:t xml:space="preserve">        collectionEntityIpv6Addr:</w:t>
      </w:r>
    </w:p>
    <w:p w14:paraId="61F2B7B3" w14:textId="77777777" w:rsidR="00E92CBF" w:rsidRPr="00F11966" w:rsidRDefault="00E92CBF" w:rsidP="00E92CBF">
      <w:pPr>
        <w:pStyle w:val="PL"/>
        <w:rPr>
          <w:lang w:val="en-US"/>
        </w:rPr>
      </w:pPr>
      <w:r w:rsidRPr="00F11966">
        <w:rPr>
          <w:lang w:val="en-US"/>
        </w:rPr>
        <w:t xml:space="preserve">          $ref: '#/components/schemas/Ipv6Addr'</w:t>
      </w:r>
    </w:p>
    <w:p w14:paraId="377E3E0C" w14:textId="77777777" w:rsidR="00E92CBF" w:rsidRPr="00F11966" w:rsidRDefault="00E92CBF" w:rsidP="00E92CBF">
      <w:pPr>
        <w:pStyle w:val="PL"/>
        <w:rPr>
          <w:lang w:val="en-US"/>
        </w:rPr>
      </w:pPr>
      <w:r w:rsidRPr="00F11966">
        <w:rPr>
          <w:lang w:val="en-US"/>
        </w:rPr>
        <w:t xml:space="preserve">        interfaceList:</w:t>
      </w:r>
    </w:p>
    <w:p w14:paraId="011F1B0B" w14:textId="77777777" w:rsidR="00E92CBF" w:rsidRPr="00F11966" w:rsidRDefault="00E92CBF" w:rsidP="00E92CBF">
      <w:pPr>
        <w:pStyle w:val="PL"/>
      </w:pPr>
      <w:r w:rsidRPr="00F11966">
        <w:rPr>
          <w:lang w:val="en-US"/>
        </w:rPr>
        <w:t xml:space="preserve">          </w:t>
      </w:r>
      <w:r w:rsidRPr="00F11966">
        <w:t>type: string</w:t>
      </w:r>
    </w:p>
    <w:p w14:paraId="215D2FD1" w14:textId="77777777" w:rsidR="00E92CBF" w:rsidRPr="00F11966" w:rsidRDefault="00E92CBF" w:rsidP="00E92CBF">
      <w:pPr>
        <w:pStyle w:val="PL"/>
      </w:pPr>
      <w:r w:rsidRPr="00F11966">
        <w:rPr>
          <w:lang w:val="en-US"/>
        </w:rPr>
        <w:t xml:space="preserve">          </w:t>
      </w:r>
      <w:r w:rsidRPr="00F11966">
        <w:t>pattern: '</w:t>
      </w:r>
      <w:r w:rsidRPr="00F11966">
        <w:rPr>
          <w:rFonts w:cs="Arial"/>
          <w:szCs w:val="18"/>
        </w:rPr>
        <w:t>^[A-Fa-f0-9]+$</w:t>
      </w:r>
      <w:r w:rsidRPr="00F11966">
        <w:t>'</w:t>
      </w:r>
    </w:p>
    <w:p w14:paraId="44E23CDE" w14:textId="5371F0BF" w:rsidR="000A4669" w:rsidRDefault="000A4669" w:rsidP="000A4669">
      <w:pPr>
        <w:pStyle w:val="PL"/>
        <w:rPr>
          <w:lang w:val="en-US"/>
        </w:rPr>
      </w:pPr>
      <w:r>
        <w:rPr>
          <w:lang w:val="en-US"/>
        </w:rPr>
        <w:t xml:space="preserve">      </w:t>
      </w:r>
      <w:r w:rsidR="007F41D9">
        <w:rPr>
          <w:lang w:val="en-US"/>
        </w:rPr>
        <w:t xml:space="preserve">  </w:t>
      </w:r>
      <w:r>
        <w:rPr>
          <w:lang w:val="en-US"/>
        </w:rPr>
        <w:t xml:space="preserve">  description: </w:t>
      </w:r>
      <w:r>
        <w:t xml:space="preserve">List of Interfaces (see 3GPP TS </w:t>
      </w:r>
      <w:r w:rsidRPr="00F11966">
        <w:rPr>
          <w:rFonts w:hint="eastAsia"/>
        </w:rPr>
        <w:t>32</w:t>
      </w:r>
      <w:r w:rsidRPr="00F11966">
        <w:t>.</w:t>
      </w:r>
      <w:r w:rsidRPr="00F11966">
        <w:rPr>
          <w:rFonts w:hint="eastAsia"/>
        </w:rPr>
        <w:t>422</w:t>
      </w:r>
      <w:r w:rsidRPr="00F11966">
        <w:t>).It shall be encoded as an octet string in hexadecimal representation. Each character in the string shall take a value of "0" to "9"</w:t>
      </w:r>
      <w:r w:rsidRPr="00F11966">
        <w:rPr>
          <w:lang w:eastAsia="zh-CN"/>
        </w:rPr>
        <w:t>, "a" to "f"</w:t>
      </w:r>
      <w:r w:rsidRPr="00F11966">
        <w:t xml:space="preserve"> or "A" to "F" and shall represent 4 bits. The most significant character representing the 4 most significant bits shall appear first in the string, and the character representing the 4 least significant bit shall appear last in the string.Octets s</w:t>
      </w:r>
      <w:r>
        <w:t xml:space="preserve">hall be coded according to 3GPP </w:t>
      </w:r>
      <w:r w:rsidRPr="00F11966">
        <w:t>TS</w:t>
      </w:r>
      <w:r>
        <w:t xml:space="preserve"> </w:t>
      </w:r>
      <w:r w:rsidRPr="00F11966">
        <w:rPr>
          <w:rFonts w:hint="eastAsia"/>
        </w:rPr>
        <w:t>32</w:t>
      </w:r>
      <w:r w:rsidRPr="00F11966">
        <w:t>.</w:t>
      </w:r>
      <w:r w:rsidRPr="00F11966">
        <w:rPr>
          <w:rFonts w:hint="eastAsia"/>
        </w:rPr>
        <w:t>422</w:t>
      </w:r>
      <w:r w:rsidRPr="00F11966">
        <w:t>.</w:t>
      </w:r>
      <w:r w:rsidRPr="00F11966" w:rsidDel="00C21B11">
        <w:t xml:space="preserve"> </w:t>
      </w:r>
      <w:r w:rsidRPr="00F11966">
        <w:t>If this attribute is not present, all the interfaces applicable to the list of NE types indicated in the ne</w:t>
      </w:r>
      <w:r w:rsidRPr="00F11966">
        <w:rPr>
          <w:rFonts w:hint="eastAsia"/>
          <w:lang w:eastAsia="zh-CN"/>
        </w:rPr>
        <w:t>T</w:t>
      </w:r>
      <w:r w:rsidRPr="00F11966">
        <w:t>ype</w:t>
      </w:r>
      <w:r w:rsidRPr="00F11966">
        <w:rPr>
          <w:rFonts w:hint="eastAsia"/>
          <w:lang w:eastAsia="zh-CN"/>
        </w:rPr>
        <w:t>L</w:t>
      </w:r>
      <w:r w:rsidRPr="00F11966">
        <w:t>ist attribute should be traced.</w:t>
      </w:r>
    </w:p>
    <w:p w14:paraId="0F002EF6" w14:textId="77777777" w:rsidR="00E92CBF" w:rsidRPr="00F11966" w:rsidRDefault="00E92CBF" w:rsidP="00E92CBF">
      <w:pPr>
        <w:pStyle w:val="PL"/>
        <w:rPr>
          <w:lang w:val="en-US"/>
        </w:rPr>
      </w:pPr>
      <w:r w:rsidRPr="00F11966">
        <w:rPr>
          <w:lang w:val="en-US"/>
        </w:rPr>
        <w:t xml:space="preserve">      required:</w:t>
      </w:r>
    </w:p>
    <w:p w14:paraId="15163DAB" w14:textId="77777777" w:rsidR="00E92CBF" w:rsidRPr="00F11966" w:rsidRDefault="00E92CBF" w:rsidP="00E92CBF">
      <w:pPr>
        <w:pStyle w:val="PL"/>
        <w:rPr>
          <w:lang w:val="en-US"/>
        </w:rPr>
      </w:pPr>
      <w:r w:rsidRPr="00F11966">
        <w:rPr>
          <w:lang w:val="en-US"/>
        </w:rPr>
        <w:t xml:space="preserve">        - traceRef</w:t>
      </w:r>
    </w:p>
    <w:p w14:paraId="11487DFC" w14:textId="77777777" w:rsidR="00E92CBF" w:rsidRPr="00F11966" w:rsidRDefault="00E92CBF" w:rsidP="00E92CBF">
      <w:pPr>
        <w:pStyle w:val="PL"/>
        <w:rPr>
          <w:lang w:val="en-US"/>
        </w:rPr>
      </w:pPr>
      <w:r w:rsidRPr="00F11966">
        <w:rPr>
          <w:lang w:val="en-US"/>
        </w:rPr>
        <w:t xml:space="preserve">        - traceDepth</w:t>
      </w:r>
    </w:p>
    <w:p w14:paraId="2515F8DD" w14:textId="77777777" w:rsidR="00E92CBF" w:rsidRPr="00F11966" w:rsidRDefault="00E92CBF" w:rsidP="00E92CBF">
      <w:pPr>
        <w:pStyle w:val="PL"/>
        <w:rPr>
          <w:lang w:val="en-US"/>
        </w:rPr>
      </w:pPr>
      <w:r w:rsidRPr="00F11966">
        <w:rPr>
          <w:lang w:val="en-US"/>
        </w:rPr>
        <w:lastRenderedPageBreak/>
        <w:t xml:space="preserve">        - neTypeList</w:t>
      </w:r>
    </w:p>
    <w:p w14:paraId="56F8FCFB" w14:textId="77777777" w:rsidR="00E92CBF" w:rsidRPr="00F11966" w:rsidRDefault="00E92CBF" w:rsidP="00E92CBF">
      <w:pPr>
        <w:pStyle w:val="PL"/>
        <w:rPr>
          <w:lang w:val="en-US"/>
        </w:rPr>
      </w:pPr>
      <w:r w:rsidRPr="00F11966">
        <w:rPr>
          <w:lang w:val="en-US"/>
        </w:rPr>
        <w:t xml:space="preserve">        - eventList</w:t>
      </w:r>
    </w:p>
    <w:p w14:paraId="290DFE57" w14:textId="77777777" w:rsidR="00E574B8" w:rsidRPr="00F11966" w:rsidRDefault="00E574B8" w:rsidP="00E574B8">
      <w:pPr>
        <w:pStyle w:val="PL"/>
        <w:rPr>
          <w:rFonts w:eastAsia="SimSun"/>
          <w:lang w:val="en-US"/>
        </w:rPr>
      </w:pPr>
      <w:r w:rsidRPr="00F11966">
        <w:rPr>
          <w:rFonts w:eastAsia="SimSun"/>
          <w:lang w:val="en-US"/>
        </w:rPr>
        <w:t xml:space="preserve">    </w:t>
      </w:r>
      <w:r w:rsidRPr="00F11966">
        <w:t>MdtConfiguration</w:t>
      </w:r>
      <w:r w:rsidRPr="00F11966">
        <w:rPr>
          <w:rFonts w:eastAsia="SimSun"/>
          <w:lang w:val="en-US"/>
        </w:rPr>
        <w:t>:</w:t>
      </w:r>
    </w:p>
    <w:p w14:paraId="4365EA43" w14:textId="77777777" w:rsidR="00141808" w:rsidRDefault="00141808" w:rsidP="00141808">
      <w:pPr>
        <w:pStyle w:val="PL"/>
      </w:pPr>
      <w:r w:rsidRPr="00F11966">
        <w:t xml:space="preserve">    </w:t>
      </w:r>
      <w:r>
        <w:t xml:space="preserve"> </w:t>
      </w:r>
      <w:r w:rsidRPr="00F11966">
        <w:t xml:space="preserve"> description: </w:t>
      </w:r>
      <w:r>
        <w:t xml:space="preserve">contains </w:t>
      </w:r>
      <w:r>
        <w:rPr>
          <w:rFonts w:cs="Arial"/>
          <w:szCs w:val="18"/>
        </w:rPr>
        <w:t>contain MDT configuration data.</w:t>
      </w:r>
    </w:p>
    <w:p w14:paraId="18E326F9" w14:textId="77777777" w:rsidR="00E574B8" w:rsidRPr="00F11966" w:rsidRDefault="00E574B8" w:rsidP="00E574B8">
      <w:pPr>
        <w:pStyle w:val="PL"/>
        <w:rPr>
          <w:rFonts w:eastAsia="SimSun"/>
          <w:lang w:val="en-US"/>
        </w:rPr>
      </w:pPr>
      <w:r w:rsidRPr="00F11966">
        <w:rPr>
          <w:rFonts w:eastAsia="SimSun"/>
          <w:lang w:val="en-US"/>
        </w:rPr>
        <w:t xml:space="preserve">      type: object</w:t>
      </w:r>
    </w:p>
    <w:p w14:paraId="5D5AF05A" w14:textId="77777777" w:rsidR="00E574B8" w:rsidRPr="00F11966" w:rsidRDefault="00E574B8" w:rsidP="00E574B8">
      <w:pPr>
        <w:pStyle w:val="PL"/>
        <w:rPr>
          <w:rFonts w:eastAsia="SimSun"/>
          <w:lang w:val="en-US"/>
        </w:rPr>
      </w:pPr>
      <w:r w:rsidRPr="00F11966">
        <w:rPr>
          <w:rFonts w:eastAsia="SimSun"/>
          <w:lang w:val="en-US"/>
        </w:rPr>
        <w:t xml:space="preserve">      required:</w:t>
      </w:r>
    </w:p>
    <w:p w14:paraId="04C39AFE" w14:textId="77777777" w:rsidR="00E574B8" w:rsidRPr="00F11966" w:rsidRDefault="00E574B8" w:rsidP="00E574B8">
      <w:pPr>
        <w:pStyle w:val="PL"/>
        <w:rPr>
          <w:rFonts w:eastAsia="SimSun"/>
          <w:lang w:val="en-US"/>
        </w:rPr>
      </w:pPr>
      <w:r w:rsidRPr="00F11966">
        <w:rPr>
          <w:rFonts w:eastAsia="SimSun"/>
          <w:lang w:val="en-US"/>
        </w:rPr>
        <w:t xml:space="preserve">        - </w:t>
      </w:r>
      <w:r w:rsidRPr="00F11966">
        <w:rPr>
          <w:rFonts w:hint="eastAsia"/>
          <w:lang w:eastAsia="zh-CN"/>
        </w:rPr>
        <w:t>j</w:t>
      </w:r>
      <w:r w:rsidRPr="00F11966">
        <w:rPr>
          <w:lang w:eastAsia="zh-CN"/>
        </w:rPr>
        <w:t>obType</w:t>
      </w:r>
    </w:p>
    <w:p w14:paraId="5F1DC422" w14:textId="77777777" w:rsidR="00E574B8" w:rsidRPr="00F11966" w:rsidRDefault="00E574B8" w:rsidP="00E574B8">
      <w:pPr>
        <w:pStyle w:val="PL"/>
        <w:rPr>
          <w:rFonts w:eastAsia="SimSun"/>
          <w:lang w:val="en-US"/>
        </w:rPr>
      </w:pPr>
      <w:r w:rsidRPr="00F11966">
        <w:rPr>
          <w:rFonts w:eastAsia="SimSun"/>
          <w:lang w:val="en-US"/>
        </w:rPr>
        <w:t xml:space="preserve">      properties:</w:t>
      </w:r>
    </w:p>
    <w:p w14:paraId="13FA3F98" w14:textId="77777777" w:rsidR="00E574B8" w:rsidRPr="00F11966" w:rsidRDefault="00E574B8" w:rsidP="00E574B8">
      <w:pPr>
        <w:pStyle w:val="PL"/>
        <w:rPr>
          <w:rFonts w:eastAsia="SimSun"/>
          <w:lang w:val="en-US"/>
        </w:rPr>
      </w:pPr>
      <w:r w:rsidRPr="00F11966">
        <w:rPr>
          <w:rFonts w:eastAsia="SimSun"/>
          <w:lang w:val="en-US"/>
        </w:rPr>
        <w:t xml:space="preserve">        </w:t>
      </w:r>
      <w:r w:rsidRPr="00F11966">
        <w:rPr>
          <w:rFonts w:hint="eastAsia"/>
          <w:lang w:eastAsia="zh-CN"/>
        </w:rPr>
        <w:t>j</w:t>
      </w:r>
      <w:r w:rsidRPr="00F11966">
        <w:rPr>
          <w:lang w:eastAsia="zh-CN"/>
        </w:rPr>
        <w:t>obType</w:t>
      </w:r>
      <w:r w:rsidRPr="00F11966">
        <w:rPr>
          <w:rFonts w:eastAsia="SimSun"/>
          <w:lang w:val="en-US"/>
        </w:rPr>
        <w:t>:</w:t>
      </w:r>
    </w:p>
    <w:p w14:paraId="02666BA3" w14:textId="77777777" w:rsidR="00E574B8" w:rsidRPr="00F11966" w:rsidRDefault="00E574B8" w:rsidP="00E574B8">
      <w:pPr>
        <w:pStyle w:val="PL"/>
        <w:rPr>
          <w:rFonts w:eastAsia="SimSun"/>
          <w:lang w:val="en-US"/>
        </w:rPr>
      </w:pPr>
      <w:r w:rsidRPr="00F11966">
        <w:rPr>
          <w:rFonts w:eastAsia="SimSun"/>
          <w:lang w:val="en-US"/>
        </w:rPr>
        <w:t xml:space="preserve">          $ref: '#/components/schemas/</w:t>
      </w:r>
      <w:r w:rsidRPr="00F11966">
        <w:rPr>
          <w:lang w:eastAsia="zh-CN"/>
        </w:rPr>
        <w:t>JobType</w:t>
      </w:r>
      <w:r w:rsidRPr="00F11966">
        <w:rPr>
          <w:rFonts w:eastAsia="SimSun"/>
          <w:lang w:val="en-US"/>
        </w:rPr>
        <w:t>'</w:t>
      </w:r>
    </w:p>
    <w:p w14:paraId="2E3BEF48" w14:textId="77777777" w:rsidR="00E574B8" w:rsidRPr="00F11966" w:rsidRDefault="00E574B8" w:rsidP="00E574B8">
      <w:pPr>
        <w:pStyle w:val="PL"/>
        <w:rPr>
          <w:rFonts w:eastAsia="SimSun"/>
          <w:lang w:val="en-US"/>
        </w:rPr>
      </w:pPr>
      <w:r w:rsidRPr="00F11966">
        <w:rPr>
          <w:rFonts w:eastAsia="SimSun"/>
          <w:lang w:val="en-US"/>
        </w:rPr>
        <w:t xml:space="preserve">        </w:t>
      </w:r>
      <w:r w:rsidRPr="00F11966">
        <w:rPr>
          <w:rFonts w:hint="eastAsia"/>
          <w:lang w:eastAsia="zh-CN"/>
        </w:rPr>
        <w:t>r</w:t>
      </w:r>
      <w:r w:rsidRPr="00F11966">
        <w:rPr>
          <w:lang w:eastAsia="zh-CN"/>
        </w:rPr>
        <w:t>eportType</w:t>
      </w:r>
      <w:r w:rsidRPr="00F11966">
        <w:rPr>
          <w:rFonts w:eastAsia="SimSun"/>
          <w:lang w:val="en-US"/>
        </w:rPr>
        <w:t>:</w:t>
      </w:r>
    </w:p>
    <w:p w14:paraId="4C57774C" w14:textId="77777777" w:rsidR="00E574B8" w:rsidRPr="00F11966" w:rsidRDefault="00E574B8" w:rsidP="00E574B8">
      <w:pPr>
        <w:pStyle w:val="PL"/>
        <w:rPr>
          <w:rFonts w:eastAsia="SimSun"/>
          <w:lang w:val="en-US"/>
        </w:rPr>
      </w:pPr>
      <w:r w:rsidRPr="00F11966">
        <w:rPr>
          <w:rFonts w:eastAsia="SimSun"/>
          <w:lang w:val="en-US"/>
        </w:rPr>
        <w:t xml:space="preserve">          $ref: '#/components/schemas/</w:t>
      </w:r>
      <w:r w:rsidRPr="00F11966">
        <w:rPr>
          <w:rFonts w:hint="eastAsia"/>
          <w:lang w:eastAsia="zh-CN"/>
        </w:rPr>
        <w:t>ReportTypeMdt</w:t>
      </w:r>
      <w:r w:rsidRPr="00F11966">
        <w:rPr>
          <w:rFonts w:eastAsia="SimSun"/>
          <w:lang w:val="en-US"/>
        </w:rPr>
        <w:t>'</w:t>
      </w:r>
    </w:p>
    <w:p w14:paraId="52887CCB" w14:textId="77777777" w:rsidR="00E574B8" w:rsidRPr="00F11966" w:rsidRDefault="00E574B8" w:rsidP="00E574B8">
      <w:pPr>
        <w:pStyle w:val="PL"/>
        <w:rPr>
          <w:rFonts w:eastAsia="SimSun"/>
          <w:lang w:val="en-US"/>
        </w:rPr>
      </w:pPr>
      <w:r w:rsidRPr="00F11966">
        <w:rPr>
          <w:rFonts w:eastAsia="SimSun"/>
          <w:lang w:val="en-US"/>
        </w:rPr>
        <w:t xml:space="preserve">        </w:t>
      </w:r>
      <w:r w:rsidRPr="00F11966">
        <w:t>areaScope</w:t>
      </w:r>
      <w:r w:rsidRPr="00F11966">
        <w:rPr>
          <w:rFonts w:eastAsia="SimSun"/>
          <w:lang w:val="en-US"/>
        </w:rPr>
        <w:t>:</w:t>
      </w:r>
    </w:p>
    <w:p w14:paraId="59285DF2" w14:textId="77777777" w:rsidR="00E574B8" w:rsidRPr="00F11966" w:rsidRDefault="00E574B8" w:rsidP="00E574B8">
      <w:pPr>
        <w:pStyle w:val="PL"/>
        <w:rPr>
          <w:rFonts w:eastAsia="SimSun"/>
          <w:lang w:val="en-US"/>
        </w:rPr>
      </w:pPr>
      <w:r w:rsidRPr="00F11966">
        <w:rPr>
          <w:rFonts w:eastAsia="SimSun"/>
          <w:lang w:val="en-US"/>
        </w:rPr>
        <w:t xml:space="preserve">          $ref: '#/components/schemas/</w:t>
      </w:r>
      <w:r w:rsidRPr="00F11966">
        <w:t>AreaScope</w:t>
      </w:r>
      <w:r w:rsidRPr="00F11966">
        <w:rPr>
          <w:rFonts w:eastAsia="SimSun"/>
          <w:lang w:val="en-US"/>
        </w:rPr>
        <w:t>'</w:t>
      </w:r>
    </w:p>
    <w:p w14:paraId="7CA903D2" w14:textId="77777777" w:rsidR="00E574B8" w:rsidRPr="00F11966" w:rsidRDefault="00E574B8" w:rsidP="00E574B8">
      <w:pPr>
        <w:pStyle w:val="PL"/>
        <w:rPr>
          <w:rFonts w:eastAsia="SimSun"/>
          <w:lang w:val="en-US"/>
        </w:rPr>
      </w:pPr>
      <w:r w:rsidRPr="00F11966">
        <w:rPr>
          <w:rFonts w:eastAsia="SimSun"/>
          <w:lang w:val="en-US"/>
        </w:rPr>
        <w:t xml:space="preserve">        </w:t>
      </w:r>
      <w:r w:rsidRPr="00F11966">
        <w:t>measurementLteList</w:t>
      </w:r>
      <w:r w:rsidRPr="00F11966">
        <w:rPr>
          <w:rFonts w:eastAsia="SimSun"/>
          <w:lang w:val="en-US"/>
        </w:rPr>
        <w:t>:</w:t>
      </w:r>
    </w:p>
    <w:p w14:paraId="7B04999A" w14:textId="77777777" w:rsidR="00E574B8" w:rsidRPr="00F11966" w:rsidRDefault="00E574B8" w:rsidP="00E574B8">
      <w:pPr>
        <w:pStyle w:val="PL"/>
        <w:rPr>
          <w:rFonts w:eastAsia="SimSun"/>
          <w:lang w:val="en-US"/>
        </w:rPr>
      </w:pPr>
      <w:r w:rsidRPr="00F11966">
        <w:rPr>
          <w:rFonts w:eastAsia="SimSun"/>
          <w:lang w:val="en-US"/>
        </w:rPr>
        <w:t xml:space="preserve">          type: array</w:t>
      </w:r>
    </w:p>
    <w:p w14:paraId="7A85B522" w14:textId="77777777" w:rsidR="00E574B8" w:rsidRPr="00F11966" w:rsidRDefault="00E574B8" w:rsidP="00E574B8">
      <w:pPr>
        <w:pStyle w:val="PL"/>
        <w:rPr>
          <w:rFonts w:eastAsia="SimSun"/>
          <w:lang w:val="en-US"/>
        </w:rPr>
      </w:pPr>
      <w:r w:rsidRPr="00F11966">
        <w:rPr>
          <w:rFonts w:eastAsia="SimSun"/>
          <w:lang w:val="en-US"/>
        </w:rPr>
        <w:t xml:space="preserve">          items:</w:t>
      </w:r>
    </w:p>
    <w:p w14:paraId="7682D3DB" w14:textId="77777777" w:rsidR="00E574B8" w:rsidRPr="00F11966" w:rsidRDefault="00E574B8" w:rsidP="00E574B8">
      <w:pPr>
        <w:pStyle w:val="PL"/>
        <w:rPr>
          <w:rFonts w:eastAsia="SimSun"/>
          <w:lang w:val="en-US"/>
        </w:rPr>
      </w:pPr>
      <w:r w:rsidRPr="00F11966">
        <w:rPr>
          <w:rFonts w:eastAsia="SimSun"/>
          <w:lang w:val="en-US"/>
        </w:rPr>
        <w:t xml:space="preserve">            $ref: '#/components/schemas/</w:t>
      </w:r>
      <w:r w:rsidRPr="00F11966">
        <w:t>MeasurementLteForMdt</w:t>
      </w:r>
      <w:r w:rsidRPr="00F11966">
        <w:rPr>
          <w:rFonts w:eastAsia="SimSun"/>
          <w:lang w:val="en-US"/>
        </w:rPr>
        <w:t>'</w:t>
      </w:r>
    </w:p>
    <w:p w14:paraId="1406782A" w14:textId="77777777" w:rsidR="00E574B8" w:rsidRPr="00F11966" w:rsidRDefault="00E574B8" w:rsidP="00E574B8">
      <w:pPr>
        <w:pStyle w:val="PL"/>
        <w:rPr>
          <w:rFonts w:eastAsia="SimSun"/>
          <w:lang w:val="en-US"/>
        </w:rPr>
      </w:pPr>
      <w:r w:rsidRPr="00F11966">
        <w:rPr>
          <w:rFonts w:eastAsia="SimSun"/>
          <w:lang w:val="en-US"/>
        </w:rPr>
        <w:t xml:space="preserve">        </w:t>
      </w:r>
      <w:r w:rsidRPr="00F11966">
        <w:t>measurementNrList</w:t>
      </w:r>
      <w:r w:rsidRPr="00F11966">
        <w:rPr>
          <w:rFonts w:eastAsia="SimSun"/>
          <w:lang w:val="en-US"/>
        </w:rPr>
        <w:t>:</w:t>
      </w:r>
    </w:p>
    <w:p w14:paraId="573CA39F" w14:textId="77777777" w:rsidR="00E574B8" w:rsidRPr="00F11966" w:rsidRDefault="00E574B8" w:rsidP="00E574B8">
      <w:pPr>
        <w:pStyle w:val="PL"/>
        <w:rPr>
          <w:rFonts w:eastAsia="SimSun"/>
          <w:lang w:val="en-US"/>
        </w:rPr>
      </w:pPr>
      <w:r w:rsidRPr="00F11966">
        <w:rPr>
          <w:rFonts w:eastAsia="SimSun"/>
          <w:lang w:val="en-US"/>
        </w:rPr>
        <w:t xml:space="preserve">          type: array</w:t>
      </w:r>
    </w:p>
    <w:p w14:paraId="4C5DE5B9" w14:textId="77777777" w:rsidR="00E574B8" w:rsidRPr="00F11966" w:rsidRDefault="00E574B8" w:rsidP="00E574B8">
      <w:pPr>
        <w:pStyle w:val="PL"/>
        <w:rPr>
          <w:rFonts w:eastAsia="SimSun"/>
          <w:lang w:val="en-US"/>
        </w:rPr>
      </w:pPr>
      <w:r w:rsidRPr="00F11966">
        <w:rPr>
          <w:rFonts w:eastAsia="SimSun"/>
          <w:lang w:val="en-US"/>
        </w:rPr>
        <w:t xml:space="preserve">          items:</w:t>
      </w:r>
    </w:p>
    <w:p w14:paraId="4942D7AD" w14:textId="77777777" w:rsidR="00E574B8" w:rsidRPr="00F11966" w:rsidRDefault="00E574B8" w:rsidP="00E574B8">
      <w:pPr>
        <w:pStyle w:val="PL"/>
        <w:rPr>
          <w:rFonts w:eastAsia="SimSun"/>
          <w:lang w:val="en-US"/>
        </w:rPr>
      </w:pPr>
      <w:r w:rsidRPr="00F11966">
        <w:rPr>
          <w:rFonts w:eastAsia="SimSun"/>
          <w:lang w:val="en-US"/>
        </w:rPr>
        <w:t xml:space="preserve">            $ref: '#/components/schemas/</w:t>
      </w:r>
      <w:r w:rsidRPr="00F11966">
        <w:t>MeasurementNrForMdt</w:t>
      </w:r>
      <w:r w:rsidRPr="00F11966">
        <w:rPr>
          <w:rFonts w:eastAsia="SimSun"/>
          <w:lang w:val="en-US"/>
        </w:rPr>
        <w:t>'</w:t>
      </w:r>
    </w:p>
    <w:p w14:paraId="2458F026" w14:textId="77777777" w:rsidR="00E574B8" w:rsidRPr="00F11966" w:rsidRDefault="00E574B8" w:rsidP="00E574B8">
      <w:pPr>
        <w:pStyle w:val="PL"/>
        <w:rPr>
          <w:rFonts w:eastAsia="SimSun"/>
          <w:lang w:val="en-US"/>
        </w:rPr>
      </w:pPr>
      <w:r w:rsidRPr="00F11966">
        <w:rPr>
          <w:rFonts w:eastAsia="SimSun" w:hint="eastAsia"/>
          <w:lang w:val="en-US" w:eastAsia="zh-CN"/>
        </w:rPr>
        <w:t xml:space="preserve"> </w:t>
      </w:r>
      <w:r w:rsidRPr="00F11966">
        <w:rPr>
          <w:rFonts w:eastAsia="SimSun"/>
          <w:lang w:val="en-US" w:eastAsia="zh-CN"/>
        </w:rPr>
        <w:t xml:space="preserve">         minItems: 1</w:t>
      </w:r>
    </w:p>
    <w:p w14:paraId="0301B5A7" w14:textId="77777777" w:rsidR="00E574B8" w:rsidRPr="00F11966" w:rsidRDefault="00E574B8" w:rsidP="00E574B8">
      <w:pPr>
        <w:pStyle w:val="PL"/>
        <w:rPr>
          <w:rFonts w:eastAsia="SimSun"/>
          <w:lang w:val="en-US"/>
        </w:rPr>
      </w:pPr>
      <w:r w:rsidRPr="00F11966">
        <w:rPr>
          <w:rFonts w:eastAsia="SimSun"/>
          <w:lang w:val="en-US"/>
        </w:rPr>
        <w:t xml:space="preserve">        </w:t>
      </w:r>
      <w:r w:rsidRPr="00F11966">
        <w:rPr>
          <w:rFonts w:hint="eastAsia"/>
          <w:lang w:eastAsia="zh-CN"/>
        </w:rPr>
        <w:t>s</w:t>
      </w:r>
      <w:r w:rsidRPr="00F11966">
        <w:rPr>
          <w:lang w:eastAsia="zh-CN"/>
        </w:rPr>
        <w:t>ensor</w:t>
      </w:r>
      <w:r w:rsidRPr="00F11966">
        <w:t>MeasurementList</w:t>
      </w:r>
      <w:r w:rsidRPr="00F11966">
        <w:rPr>
          <w:rFonts w:eastAsia="SimSun"/>
          <w:lang w:val="en-US"/>
        </w:rPr>
        <w:t>:</w:t>
      </w:r>
    </w:p>
    <w:p w14:paraId="73A284F5" w14:textId="77777777" w:rsidR="00E574B8" w:rsidRPr="00F11966" w:rsidRDefault="00E574B8" w:rsidP="00E574B8">
      <w:pPr>
        <w:pStyle w:val="PL"/>
        <w:rPr>
          <w:rFonts w:eastAsia="SimSun"/>
          <w:lang w:val="en-US"/>
        </w:rPr>
      </w:pPr>
      <w:r w:rsidRPr="00F11966">
        <w:rPr>
          <w:rFonts w:eastAsia="SimSun"/>
          <w:lang w:val="en-US"/>
        </w:rPr>
        <w:t xml:space="preserve">          type: array</w:t>
      </w:r>
    </w:p>
    <w:p w14:paraId="3CD39B2D" w14:textId="77777777" w:rsidR="00E574B8" w:rsidRPr="00F11966" w:rsidRDefault="00E574B8" w:rsidP="00E574B8">
      <w:pPr>
        <w:pStyle w:val="PL"/>
        <w:rPr>
          <w:rFonts w:eastAsia="SimSun"/>
          <w:lang w:val="en-US"/>
        </w:rPr>
      </w:pPr>
      <w:r w:rsidRPr="00F11966">
        <w:rPr>
          <w:rFonts w:eastAsia="SimSun"/>
          <w:lang w:val="en-US"/>
        </w:rPr>
        <w:t xml:space="preserve">          items:</w:t>
      </w:r>
    </w:p>
    <w:p w14:paraId="1CF4D49B" w14:textId="77777777" w:rsidR="00E574B8" w:rsidRPr="00F11966" w:rsidRDefault="00E574B8" w:rsidP="00E574B8">
      <w:pPr>
        <w:pStyle w:val="PL"/>
        <w:rPr>
          <w:rFonts w:eastAsia="SimSun"/>
          <w:lang w:val="en-US"/>
        </w:rPr>
      </w:pPr>
      <w:r w:rsidRPr="00F11966">
        <w:rPr>
          <w:rFonts w:eastAsia="SimSun"/>
          <w:lang w:val="en-US"/>
        </w:rPr>
        <w:t xml:space="preserve">            $ref: '#/components/schemas/</w:t>
      </w:r>
      <w:r w:rsidRPr="00F11966">
        <w:rPr>
          <w:lang w:eastAsia="zh-CN"/>
        </w:rPr>
        <w:t>SensorMeasurement</w:t>
      </w:r>
      <w:r w:rsidRPr="00F11966">
        <w:rPr>
          <w:rFonts w:eastAsia="SimSun"/>
          <w:lang w:val="en-US"/>
        </w:rPr>
        <w:t>'</w:t>
      </w:r>
    </w:p>
    <w:p w14:paraId="778D0E2E" w14:textId="77777777" w:rsidR="00E574B8" w:rsidRPr="00F11966" w:rsidRDefault="00E574B8" w:rsidP="00E574B8">
      <w:pPr>
        <w:pStyle w:val="PL"/>
        <w:rPr>
          <w:rFonts w:eastAsia="SimSun"/>
          <w:lang w:val="en-US"/>
        </w:rPr>
      </w:pPr>
      <w:r w:rsidRPr="00F11966">
        <w:rPr>
          <w:rFonts w:eastAsia="SimSun" w:hint="eastAsia"/>
          <w:lang w:val="en-US" w:eastAsia="zh-CN"/>
        </w:rPr>
        <w:t xml:space="preserve"> </w:t>
      </w:r>
      <w:r w:rsidRPr="00F11966">
        <w:rPr>
          <w:rFonts w:eastAsia="SimSun"/>
          <w:lang w:val="en-US" w:eastAsia="zh-CN"/>
        </w:rPr>
        <w:t xml:space="preserve">         minItems: 1</w:t>
      </w:r>
    </w:p>
    <w:p w14:paraId="7965ECAC" w14:textId="77777777" w:rsidR="00E574B8" w:rsidRPr="00F11966" w:rsidRDefault="00E574B8" w:rsidP="00E574B8">
      <w:pPr>
        <w:pStyle w:val="PL"/>
        <w:rPr>
          <w:rFonts w:eastAsia="SimSun"/>
          <w:lang w:val="en-US"/>
        </w:rPr>
      </w:pPr>
      <w:r w:rsidRPr="00F11966">
        <w:rPr>
          <w:rFonts w:eastAsia="SimSun"/>
          <w:lang w:val="en-US"/>
        </w:rPr>
        <w:t xml:space="preserve">        </w:t>
      </w:r>
      <w:r w:rsidRPr="00F11966">
        <w:t>reportingTriggerList</w:t>
      </w:r>
      <w:r w:rsidRPr="00F11966">
        <w:rPr>
          <w:rFonts w:eastAsia="SimSun"/>
          <w:lang w:val="en-US"/>
        </w:rPr>
        <w:t>:</w:t>
      </w:r>
    </w:p>
    <w:p w14:paraId="56358D53" w14:textId="77777777" w:rsidR="00E574B8" w:rsidRPr="00F11966" w:rsidRDefault="00E574B8" w:rsidP="00E574B8">
      <w:pPr>
        <w:pStyle w:val="PL"/>
        <w:rPr>
          <w:rFonts w:eastAsia="SimSun"/>
          <w:lang w:val="en-US"/>
        </w:rPr>
      </w:pPr>
      <w:r w:rsidRPr="00F11966">
        <w:rPr>
          <w:rFonts w:eastAsia="SimSun"/>
          <w:lang w:val="en-US"/>
        </w:rPr>
        <w:t xml:space="preserve">          type: array</w:t>
      </w:r>
    </w:p>
    <w:p w14:paraId="5F7B9952" w14:textId="77777777" w:rsidR="00E574B8" w:rsidRPr="00F11966" w:rsidRDefault="00E574B8" w:rsidP="00E574B8">
      <w:pPr>
        <w:pStyle w:val="PL"/>
        <w:rPr>
          <w:rFonts w:eastAsia="SimSun"/>
          <w:lang w:val="en-US"/>
        </w:rPr>
      </w:pPr>
      <w:r w:rsidRPr="00F11966">
        <w:rPr>
          <w:rFonts w:eastAsia="SimSun"/>
          <w:lang w:val="en-US"/>
        </w:rPr>
        <w:t xml:space="preserve">          items:</w:t>
      </w:r>
    </w:p>
    <w:p w14:paraId="23B5B569" w14:textId="77777777" w:rsidR="00E574B8" w:rsidRPr="00F11966" w:rsidRDefault="00E574B8" w:rsidP="00E574B8">
      <w:pPr>
        <w:pStyle w:val="PL"/>
        <w:rPr>
          <w:rFonts w:eastAsia="SimSun"/>
          <w:lang w:val="en-US"/>
        </w:rPr>
      </w:pPr>
      <w:r w:rsidRPr="00F11966">
        <w:rPr>
          <w:rFonts w:eastAsia="SimSun"/>
          <w:lang w:val="en-US"/>
        </w:rPr>
        <w:t xml:space="preserve">            $ref: '#/components/schemas/</w:t>
      </w:r>
      <w:r w:rsidRPr="00F11966">
        <w:t>ReportingTrigger</w:t>
      </w:r>
      <w:r w:rsidRPr="00F11966">
        <w:rPr>
          <w:rFonts w:eastAsia="SimSun"/>
          <w:lang w:val="en-US"/>
        </w:rPr>
        <w:t>'</w:t>
      </w:r>
    </w:p>
    <w:p w14:paraId="0CFD2FB9" w14:textId="77777777" w:rsidR="00E574B8" w:rsidRPr="00F11966" w:rsidRDefault="00E574B8" w:rsidP="00E574B8">
      <w:pPr>
        <w:pStyle w:val="PL"/>
        <w:rPr>
          <w:rFonts w:eastAsia="SimSun"/>
          <w:lang w:val="en-US"/>
        </w:rPr>
      </w:pPr>
      <w:r w:rsidRPr="00F11966">
        <w:rPr>
          <w:rFonts w:eastAsia="SimSun" w:hint="eastAsia"/>
          <w:lang w:val="en-US" w:eastAsia="zh-CN"/>
        </w:rPr>
        <w:t xml:space="preserve"> </w:t>
      </w:r>
      <w:r w:rsidRPr="00F11966">
        <w:rPr>
          <w:rFonts w:eastAsia="SimSun"/>
          <w:lang w:val="en-US" w:eastAsia="zh-CN"/>
        </w:rPr>
        <w:t xml:space="preserve">         minItems: 1</w:t>
      </w:r>
    </w:p>
    <w:p w14:paraId="681C96FC" w14:textId="77777777" w:rsidR="00E574B8" w:rsidRPr="00F11966" w:rsidRDefault="00E574B8" w:rsidP="00E574B8">
      <w:pPr>
        <w:pStyle w:val="PL"/>
        <w:rPr>
          <w:rFonts w:eastAsia="SimSun"/>
          <w:lang w:val="en-US"/>
        </w:rPr>
      </w:pPr>
      <w:r w:rsidRPr="00F11966">
        <w:rPr>
          <w:rFonts w:eastAsia="SimSun"/>
          <w:lang w:val="en-US"/>
        </w:rPr>
        <w:t xml:space="preserve">        </w:t>
      </w:r>
      <w:r w:rsidRPr="00F11966">
        <w:t>reportInterval</w:t>
      </w:r>
      <w:r w:rsidRPr="00F11966">
        <w:rPr>
          <w:rFonts w:eastAsia="SimSun"/>
          <w:lang w:val="en-US"/>
        </w:rPr>
        <w:t>:</w:t>
      </w:r>
    </w:p>
    <w:p w14:paraId="2BD92607" w14:textId="77777777" w:rsidR="00E574B8" w:rsidRPr="00F11966" w:rsidRDefault="00E574B8" w:rsidP="00E574B8">
      <w:pPr>
        <w:pStyle w:val="PL"/>
        <w:rPr>
          <w:rFonts w:eastAsia="SimSun"/>
          <w:lang w:val="en-US"/>
        </w:rPr>
      </w:pPr>
      <w:r w:rsidRPr="00F11966">
        <w:rPr>
          <w:rFonts w:eastAsia="SimSun"/>
          <w:lang w:val="en-US"/>
        </w:rPr>
        <w:t xml:space="preserve">          $ref: '#/components/schemas/</w:t>
      </w:r>
      <w:r w:rsidRPr="00F11966">
        <w:t>ReportIntervalMdt</w:t>
      </w:r>
      <w:r w:rsidRPr="00F11966">
        <w:rPr>
          <w:rFonts w:eastAsia="SimSun"/>
          <w:lang w:val="en-US"/>
        </w:rPr>
        <w:t>'</w:t>
      </w:r>
    </w:p>
    <w:p w14:paraId="4494A446" w14:textId="77777777" w:rsidR="00BE7AB2" w:rsidRPr="00F11966" w:rsidRDefault="00BE7AB2" w:rsidP="00BE7AB2">
      <w:pPr>
        <w:pStyle w:val="PL"/>
        <w:rPr>
          <w:rFonts w:eastAsia="SimSun"/>
          <w:lang w:val="en-US"/>
        </w:rPr>
      </w:pPr>
      <w:r w:rsidRPr="00F11966">
        <w:rPr>
          <w:rFonts w:eastAsia="SimSun"/>
          <w:lang w:val="en-US"/>
        </w:rPr>
        <w:t xml:space="preserve">        </w:t>
      </w:r>
      <w:r w:rsidRPr="00F11966">
        <w:t>reportInterval</w:t>
      </w:r>
      <w:r>
        <w:t>Nr</w:t>
      </w:r>
      <w:r w:rsidRPr="00F11966">
        <w:rPr>
          <w:rFonts w:eastAsia="SimSun"/>
          <w:lang w:val="en-US"/>
        </w:rPr>
        <w:t>:</w:t>
      </w:r>
    </w:p>
    <w:p w14:paraId="156EE115" w14:textId="77777777" w:rsidR="00BE7AB2" w:rsidRPr="00F11966" w:rsidRDefault="00BE7AB2" w:rsidP="00BE7AB2">
      <w:pPr>
        <w:pStyle w:val="PL"/>
        <w:rPr>
          <w:rFonts w:eastAsia="SimSun"/>
          <w:lang w:val="en-US"/>
        </w:rPr>
      </w:pPr>
      <w:r w:rsidRPr="00F11966">
        <w:rPr>
          <w:rFonts w:eastAsia="SimSun"/>
          <w:lang w:val="en-US"/>
        </w:rPr>
        <w:t xml:space="preserve">          $ref: '#/components/schemas/</w:t>
      </w:r>
      <w:r w:rsidRPr="00F11966">
        <w:t>ReportInterval</w:t>
      </w:r>
      <w:r>
        <w:t>Nr</w:t>
      </w:r>
      <w:r w:rsidRPr="00F11966">
        <w:t>Mdt</w:t>
      </w:r>
      <w:r w:rsidRPr="00F11966">
        <w:rPr>
          <w:rFonts w:eastAsia="SimSun"/>
          <w:lang w:val="en-US"/>
        </w:rPr>
        <w:t>'</w:t>
      </w:r>
    </w:p>
    <w:p w14:paraId="59BD9953" w14:textId="77777777" w:rsidR="00E574B8" w:rsidRPr="00F11966" w:rsidRDefault="00E574B8" w:rsidP="00E574B8">
      <w:pPr>
        <w:pStyle w:val="PL"/>
        <w:rPr>
          <w:rFonts w:eastAsia="SimSun"/>
          <w:lang w:val="en-US"/>
        </w:rPr>
      </w:pPr>
      <w:r w:rsidRPr="00F11966">
        <w:rPr>
          <w:rFonts w:eastAsia="SimSun"/>
          <w:lang w:val="en-US"/>
        </w:rPr>
        <w:t xml:space="preserve">        </w:t>
      </w:r>
      <w:r w:rsidRPr="00F11966">
        <w:t>reportAmount</w:t>
      </w:r>
      <w:r w:rsidRPr="00F11966">
        <w:rPr>
          <w:rFonts w:eastAsia="SimSun"/>
          <w:lang w:val="en-US"/>
        </w:rPr>
        <w:t>:</w:t>
      </w:r>
    </w:p>
    <w:p w14:paraId="59AFF5EB" w14:textId="77777777" w:rsidR="00E574B8" w:rsidRPr="00F11966" w:rsidRDefault="00E574B8" w:rsidP="00E574B8">
      <w:pPr>
        <w:pStyle w:val="PL"/>
        <w:rPr>
          <w:rFonts w:eastAsia="SimSun"/>
          <w:lang w:val="en-US"/>
        </w:rPr>
      </w:pPr>
      <w:r w:rsidRPr="00F11966">
        <w:rPr>
          <w:rFonts w:eastAsia="SimSun"/>
          <w:lang w:val="en-US"/>
        </w:rPr>
        <w:t xml:space="preserve">          $ref: '#/components/schemas/</w:t>
      </w:r>
      <w:r w:rsidRPr="00F11966">
        <w:t>ReportAmountMdt</w:t>
      </w:r>
      <w:r w:rsidRPr="00F11966">
        <w:rPr>
          <w:rFonts w:eastAsia="SimSun"/>
          <w:lang w:val="en-US"/>
        </w:rPr>
        <w:t>'</w:t>
      </w:r>
    </w:p>
    <w:p w14:paraId="4E7A205F" w14:textId="77777777" w:rsidR="00E574B8" w:rsidRPr="00F11966" w:rsidRDefault="00E574B8" w:rsidP="00E574B8">
      <w:pPr>
        <w:pStyle w:val="PL"/>
        <w:rPr>
          <w:rFonts w:eastAsia="SimSun"/>
          <w:lang w:val="en-US"/>
        </w:rPr>
      </w:pPr>
      <w:r w:rsidRPr="00F11966">
        <w:rPr>
          <w:rFonts w:eastAsia="SimSun"/>
          <w:lang w:val="en-US"/>
        </w:rPr>
        <w:t xml:space="preserve">        </w:t>
      </w:r>
      <w:r w:rsidRPr="00F11966">
        <w:t>eventThresholdRsrp</w:t>
      </w:r>
      <w:r w:rsidRPr="00F11966">
        <w:rPr>
          <w:rFonts w:eastAsia="SimSun"/>
          <w:lang w:val="en-US"/>
        </w:rPr>
        <w:t>:</w:t>
      </w:r>
    </w:p>
    <w:p w14:paraId="3E38BAD9" w14:textId="77777777" w:rsidR="00E574B8" w:rsidRPr="00F11966" w:rsidRDefault="00E574B8" w:rsidP="00E574B8">
      <w:pPr>
        <w:pStyle w:val="PL"/>
      </w:pPr>
      <w:r w:rsidRPr="00F11966">
        <w:rPr>
          <w:rFonts w:eastAsia="SimSun"/>
          <w:lang w:val="en-US"/>
        </w:rPr>
        <w:t xml:space="preserve">          type: </w:t>
      </w:r>
      <w:r w:rsidRPr="00F11966">
        <w:t>integer</w:t>
      </w:r>
    </w:p>
    <w:p w14:paraId="2164E49C" w14:textId="77777777" w:rsidR="00E574B8" w:rsidRPr="00F11966" w:rsidRDefault="00E574B8" w:rsidP="00E574B8">
      <w:pPr>
        <w:pStyle w:val="PL"/>
      </w:pPr>
      <w:r w:rsidRPr="00F11966">
        <w:t xml:space="preserve">          minimum: 0</w:t>
      </w:r>
    </w:p>
    <w:p w14:paraId="36A2FCFB" w14:textId="77777777" w:rsidR="00E574B8" w:rsidRPr="00F11966" w:rsidRDefault="00E574B8" w:rsidP="00E574B8">
      <w:pPr>
        <w:pStyle w:val="PL"/>
        <w:rPr>
          <w:rFonts w:eastAsia="SimSun"/>
          <w:lang w:val="en-US"/>
        </w:rPr>
      </w:pPr>
      <w:r w:rsidRPr="00F11966">
        <w:t xml:space="preserve">          maximum: 97</w:t>
      </w:r>
    </w:p>
    <w:p w14:paraId="288C1DA6" w14:textId="1CC89E1B" w:rsidR="000D22F8" w:rsidRDefault="000D22F8" w:rsidP="000D22F8">
      <w:pPr>
        <w:pStyle w:val="PL"/>
        <w:rPr>
          <w:lang w:val="en-US"/>
        </w:rPr>
      </w:pPr>
      <w:r>
        <w:rPr>
          <w:lang w:val="en-US"/>
        </w:rPr>
        <w:t xml:space="preserve">      </w:t>
      </w:r>
      <w:r w:rsidR="007F41D9">
        <w:rPr>
          <w:lang w:val="en-US"/>
        </w:rPr>
        <w:t xml:space="preserve">  </w:t>
      </w:r>
      <w:r>
        <w:rPr>
          <w:lang w:val="en-US"/>
        </w:rPr>
        <w:t xml:space="preserve">  description: </w:t>
      </w:r>
      <w:r w:rsidRPr="00F11966">
        <w:rPr>
          <w:rFonts w:hint="eastAsia"/>
          <w:lang w:eastAsia="zh-CN"/>
        </w:rPr>
        <w:t>T</w:t>
      </w:r>
      <w:r w:rsidRPr="00F11966">
        <w:rPr>
          <w:lang w:eastAsia="zh-CN"/>
        </w:rPr>
        <w:t>his IE shall be present if the report trigger parameter is configured for A2 event reporting or A2 event triggered periodic reporting and the job type parameter is configured for Immediate MDT or combined Immediate MDT and Trace</w:t>
      </w:r>
      <w:r>
        <w:rPr>
          <w:lang w:eastAsia="zh-CN"/>
        </w:rPr>
        <w:t xml:space="preserve"> in LTE</w:t>
      </w:r>
      <w:r w:rsidRPr="00F11966">
        <w:rPr>
          <w:lang w:eastAsia="zh-CN"/>
        </w:rPr>
        <w:t>.</w:t>
      </w:r>
      <w:r>
        <w:rPr>
          <w:lang w:eastAsia="zh-CN"/>
        </w:rPr>
        <w:t xml:space="preserve"> </w:t>
      </w:r>
      <w:r w:rsidRPr="00F11966">
        <w:rPr>
          <w:lang w:eastAsia="zh-CN"/>
        </w:rPr>
        <w:t xml:space="preserve">When present, this IE shall indicate the Event Threshold for RSRP, and </w:t>
      </w:r>
      <w:r w:rsidRPr="00F11966">
        <w:t>the value shall be between 0-97.</w:t>
      </w:r>
    </w:p>
    <w:p w14:paraId="25CFE787" w14:textId="77777777" w:rsidR="00BE7AB2" w:rsidRPr="00F11966" w:rsidRDefault="00BE7AB2" w:rsidP="00BE7AB2">
      <w:pPr>
        <w:pStyle w:val="PL"/>
        <w:rPr>
          <w:rFonts w:eastAsia="SimSun"/>
          <w:lang w:val="en-US"/>
        </w:rPr>
      </w:pPr>
      <w:r w:rsidRPr="00F11966">
        <w:rPr>
          <w:rFonts w:eastAsia="SimSun"/>
          <w:lang w:val="en-US"/>
        </w:rPr>
        <w:t xml:space="preserve">        </w:t>
      </w:r>
      <w:r w:rsidRPr="00F11966">
        <w:t>eventThresholdRsrp</w:t>
      </w:r>
      <w:r>
        <w:t>Nr</w:t>
      </w:r>
      <w:r w:rsidRPr="00F11966">
        <w:rPr>
          <w:rFonts w:eastAsia="SimSun"/>
          <w:lang w:val="en-US"/>
        </w:rPr>
        <w:t>:</w:t>
      </w:r>
    </w:p>
    <w:p w14:paraId="33F1DE51" w14:textId="77777777" w:rsidR="00BE7AB2" w:rsidRPr="00F11966" w:rsidRDefault="00BE7AB2" w:rsidP="00BE7AB2">
      <w:pPr>
        <w:pStyle w:val="PL"/>
      </w:pPr>
      <w:r w:rsidRPr="00F11966">
        <w:rPr>
          <w:rFonts w:eastAsia="SimSun"/>
          <w:lang w:val="en-US"/>
        </w:rPr>
        <w:t xml:space="preserve">          type: </w:t>
      </w:r>
      <w:r w:rsidRPr="00F11966">
        <w:t>integer</w:t>
      </w:r>
    </w:p>
    <w:p w14:paraId="60EA8CB6" w14:textId="77777777" w:rsidR="00BE7AB2" w:rsidRPr="00F11966" w:rsidRDefault="00BE7AB2" w:rsidP="00BE7AB2">
      <w:pPr>
        <w:pStyle w:val="PL"/>
      </w:pPr>
      <w:r w:rsidRPr="00F11966">
        <w:t xml:space="preserve">          minimum: 0</w:t>
      </w:r>
    </w:p>
    <w:p w14:paraId="2125004E" w14:textId="77777777" w:rsidR="00BE7AB2" w:rsidRPr="00F11966" w:rsidRDefault="00BE7AB2" w:rsidP="00BE7AB2">
      <w:pPr>
        <w:pStyle w:val="PL"/>
        <w:rPr>
          <w:rFonts w:eastAsia="SimSun"/>
          <w:lang w:val="en-US"/>
        </w:rPr>
      </w:pPr>
      <w:r w:rsidRPr="00F11966">
        <w:t xml:space="preserve">          maximum: </w:t>
      </w:r>
      <w:r>
        <w:t>127</w:t>
      </w:r>
    </w:p>
    <w:p w14:paraId="78567C12" w14:textId="77777777" w:rsidR="000D22F8" w:rsidRDefault="000D22F8" w:rsidP="000D22F8">
      <w:pPr>
        <w:pStyle w:val="PL"/>
        <w:rPr>
          <w:lang w:val="en-US"/>
        </w:rPr>
      </w:pPr>
      <w:r>
        <w:rPr>
          <w:lang w:val="en-US"/>
        </w:rPr>
        <w:t xml:space="preserve">          description: </w:t>
      </w:r>
      <w:r w:rsidRPr="00F11966">
        <w:rPr>
          <w:rFonts w:hint="eastAsia"/>
          <w:lang w:eastAsia="zh-CN"/>
        </w:rPr>
        <w:t>T</w:t>
      </w:r>
      <w:r w:rsidRPr="00F11966">
        <w:rPr>
          <w:lang w:eastAsia="zh-CN"/>
        </w:rPr>
        <w:t>his IE shall be present if the report trigger parameter is configured for A2 event reporting or A2 event triggered periodic reporting and the job type parameter is configured for Immediate MDT or combined Immediate MDT and Trace</w:t>
      </w:r>
      <w:r>
        <w:rPr>
          <w:lang w:eastAsia="zh-CN"/>
        </w:rPr>
        <w:t xml:space="preserve"> in NR</w:t>
      </w:r>
      <w:r w:rsidRPr="00F11966">
        <w:rPr>
          <w:lang w:eastAsia="zh-CN"/>
        </w:rPr>
        <w:t xml:space="preserve">.When present, this IE shall indicate the Event Threshold for RSRP, and </w:t>
      </w:r>
      <w:r w:rsidRPr="00F11966">
        <w:t>the value shall be between 0-</w:t>
      </w:r>
      <w:r>
        <w:t>127.</w:t>
      </w:r>
    </w:p>
    <w:p w14:paraId="2389702D" w14:textId="77777777" w:rsidR="00E574B8" w:rsidRPr="00F11966" w:rsidRDefault="00E574B8" w:rsidP="00E574B8">
      <w:pPr>
        <w:pStyle w:val="PL"/>
        <w:rPr>
          <w:rFonts w:eastAsia="SimSun"/>
          <w:lang w:val="en-US"/>
        </w:rPr>
      </w:pPr>
      <w:r w:rsidRPr="00F11966">
        <w:rPr>
          <w:rFonts w:eastAsia="SimSun"/>
          <w:lang w:val="en-US"/>
        </w:rPr>
        <w:t xml:space="preserve">        </w:t>
      </w:r>
      <w:r w:rsidRPr="00F11966">
        <w:t>eventThresholdRsrq</w:t>
      </w:r>
      <w:r w:rsidRPr="00F11966">
        <w:rPr>
          <w:rFonts w:eastAsia="SimSun"/>
          <w:lang w:val="en-US"/>
        </w:rPr>
        <w:t>:</w:t>
      </w:r>
    </w:p>
    <w:p w14:paraId="6AA13EE5" w14:textId="77777777" w:rsidR="00E574B8" w:rsidRPr="00F11966" w:rsidRDefault="00E574B8" w:rsidP="00E574B8">
      <w:pPr>
        <w:pStyle w:val="PL"/>
      </w:pPr>
      <w:r w:rsidRPr="00F11966">
        <w:rPr>
          <w:rFonts w:eastAsia="SimSun"/>
          <w:lang w:val="en-US"/>
        </w:rPr>
        <w:t xml:space="preserve">          type: </w:t>
      </w:r>
      <w:r w:rsidRPr="00F11966">
        <w:t>integer</w:t>
      </w:r>
    </w:p>
    <w:p w14:paraId="46F6BB25" w14:textId="77777777" w:rsidR="00E574B8" w:rsidRPr="00F11966" w:rsidRDefault="00E574B8" w:rsidP="00E574B8">
      <w:pPr>
        <w:pStyle w:val="PL"/>
      </w:pPr>
      <w:r w:rsidRPr="00F11966">
        <w:t xml:space="preserve">          minimum: 0</w:t>
      </w:r>
    </w:p>
    <w:p w14:paraId="02766020" w14:textId="77777777" w:rsidR="00E574B8" w:rsidRPr="00F11966" w:rsidRDefault="00E574B8" w:rsidP="00E574B8">
      <w:pPr>
        <w:pStyle w:val="PL"/>
      </w:pPr>
      <w:r w:rsidRPr="00F11966">
        <w:t xml:space="preserve">          maximum: 34</w:t>
      </w:r>
    </w:p>
    <w:p w14:paraId="1EC7A4AC" w14:textId="77777777" w:rsidR="000D22F8" w:rsidRDefault="000D22F8" w:rsidP="000D22F8">
      <w:pPr>
        <w:pStyle w:val="PL"/>
        <w:rPr>
          <w:lang w:val="en-US"/>
        </w:rPr>
      </w:pPr>
      <w:r>
        <w:rPr>
          <w:lang w:val="en-US"/>
        </w:rPr>
        <w:t xml:space="preserve">          description: </w:t>
      </w:r>
      <w:r w:rsidRPr="00F11966">
        <w:rPr>
          <w:rFonts w:hint="eastAsia"/>
          <w:lang w:eastAsia="zh-CN"/>
        </w:rPr>
        <w:t>T</w:t>
      </w:r>
      <w:r w:rsidRPr="00F11966">
        <w:rPr>
          <w:lang w:eastAsia="zh-CN"/>
        </w:rPr>
        <w:t xml:space="preserve">his IE shall be present if </w:t>
      </w:r>
      <w:r w:rsidRPr="00F11966">
        <w:t>the report trigger parameter is configured for A2 event reporting or A2 event triggered periodic reporting and the job type parameter is configured for Immediate MDT or combined Immediate MDT and Trace</w:t>
      </w:r>
      <w:r>
        <w:rPr>
          <w:lang w:eastAsia="zh-CN"/>
        </w:rPr>
        <w:t xml:space="preserve"> in LTE</w:t>
      </w:r>
      <w:r w:rsidRPr="00F11966">
        <w:t>.</w:t>
      </w:r>
      <w:r w:rsidRPr="00F11966">
        <w:rPr>
          <w:lang w:eastAsia="zh-CN"/>
        </w:rPr>
        <w:t xml:space="preserve">When present, this IE shall indicate the </w:t>
      </w:r>
      <w:r w:rsidRPr="00F11966">
        <w:t>Event Threshold for RSRQ</w:t>
      </w:r>
      <w:r w:rsidRPr="00F11966">
        <w:rPr>
          <w:lang w:eastAsia="zh-CN"/>
        </w:rPr>
        <w:t xml:space="preserve">, and </w:t>
      </w:r>
      <w:r w:rsidRPr="00F11966">
        <w:t>the value shall be between 0-34.</w:t>
      </w:r>
    </w:p>
    <w:p w14:paraId="12524B66" w14:textId="77777777" w:rsidR="00BE7AB2" w:rsidRPr="00F11966" w:rsidRDefault="00BE7AB2" w:rsidP="00BE7AB2">
      <w:pPr>
        <w:pStyle w:val="PL"/>
        <w:rPr>
          <w:rFonts w:eastAsia="SimSun"/>
          <w:lang w:val="en-US"/>
        </w:rPr>
      </w:pPr>
      <w:r w:rsidRPr="00F11966">
        <w:rPr>
          <w:rFonts w:eastAsia="SimSun"/>
          <w:lang w:val="en-US"/>
        </w:rPr>
        <w:t xml:space="preserve">        </w:t>
      </w:r>
      <w:r w:rsidRPr="00F11966">
        <w:t>eventThresholdRsrq</w:t>
      </w:r>
      <w:r>
        <w:t>Nr</w:t>
      </w:r>
      <w:r w:rsidRPr="00F11966">
        <w:rPr>
          <w:rFonts w:eastAsia="SimSun"/>
          <w:lang w:val="en-US"/>
        </w:rPr>
        <w:t>:</w:t>
      </w:r>
    </w:p>
    <w:p w14:paraId="7A233C21" w14:textId="77777777" w:rsidR="00BE7AB2" w:rsidRPr="00F11966" w:rsidRDefault="00BE7AB2" w:rsidP="00BE7AB2">
      <w:pPr>
        <w:pStyle w:val="PL"/>
      </w:pPr>
      <w:r w:rsidRPr="00F11966">
        <w:rPr>
          <w:rFonts w:eastAsia="SimSun"/>
          <w:lang w:val="en-US"/>
        </w:rPr>
        <w:t xml:space="preserve">          type: </w:t>
      </w:r>
      <w:r w:rsidRPr="00F11966">
        <w:t>integer</w:t>
      </w:r>
    </w:p>
    <w:p w14:paraId="34C6B80C" w14:textId="77777777" w:rsidR="00BE7AB2" w:rsidRPr="00F11966" w:rsidRDefault="00BE7AB2" w:rsidP="00BE7AB2">
      <w:pPr>
        <w:pStyle w:val="PL"/>
      </w:pPr>
      <w:r w:rsidRPr="00F11966">
        <w:t xml:space="preserve">          minimum: 0</w:t>
      </w:r>
    </w:p>
    <w:p w14:paraId="468F7A27" w14:textId="77777777" w:rsidR="00BE7AB2" w:rsidRPr="00F11966" w:rsidRDefault="00BE7AB2" w:rsidP="00BE7AB2">
      <w:pPr>
        <w:pStyle w:val="PL"/>
      </w:pPr>
      <w:r w:rsidRPr="00F11966">
        <w:t xml:space="preserve">          maximum: </w:t>
      </w:r>
      <w:r>
        <w:t>127</w:t>
      </w:r>
    </w:p>
    <w:p w14:paraId="18F2882C" w14:textId="77777777" w:rsidR="000D22F8" w:rsidRDefault="000D22F8" w:rsidP="000D22F8">
      <w:pPr>
        <w:pStyle w:val="PL"/>
        <w:rPr>
          <w:lang w:val="en-US"/>
        </w:rPr>
      </w:pPr>
      <w:r>
        <w:rPr>
          <w:lang w:val="en-US"/>
        </w:rPr>
        <w:t xml:space="preserve">          description: </w:t>
      </w:r>
      <w:r w:rsidRPr="00F11966">
        <w:rPr>
          <w:rFonts w:hint="eastAsia"/>
          <w:lang w:eastAsia="zh-CN"/>
        </w:rPr>
        <w:t>T</w:t>
      </w:r>
      <w:r w:rsidRPr="00F11966">
        <w:rPr>
          <w:lang w:eastAsia="zh-CN"/>
        </w:rPr>
        <w:t xml:space="preserve">his IE shall be present if </w:t>
      </w:r>
      <w:r w:rsidRPr="00F11966">
        <w:t>the report trigger parameter is configured for A2 event reporting or A2 event triggered periodic reporting and the job type parameter is configured for Immediate MDT or combined Immediate MDT and Trace</w:t>
      </w:r>
      <w:r>
        <w:t xml:space="preserve"> in NR</w:t>
      </w:r>
      <w:r w:rsidRPr="00F11966">
        <w:t>.</w:t>
      </w:r>
      <w:r w:rsidRPr="00F11966">
        <w:rPr>
          <w:lang w:eastAsia="zh-CN"/>
        </w:rPr>
        <w:t xml:space="preserve">When present, this IE shall indicate the </w:t>
      </w:r>
      <w:r w:rsidRPr="00F11966">
        <w:t>Event Threshold for RSRQ</w:t>
      </w:r>
      <w:r w:rsidRPr="00F11966">
        <w:rPr>
          <w:lang w:eastAsia="zh-CN"/>
        </w:rPr>
        <w:t xml:space="preserve">, and </w:t>
      </w:r>
      <w:r w:rsidRPr="00F11966">
        <w:t>the value shall be between 0-</w:t>
      </w:r>
      <w:r>
        <w:t>127</w:t>
      </w:r>
      <w:r w:rsidRPr="00F11966">
        <w:t>.</w:t>
      </w:r>
    </w:p>
    <w:p w14:paraId="094E0330" w14:textId="77777777" w:rsidR="00E574B8" w:rsidRPr="00F11966" w:rsidRDefault="00E574B8" w:rsidP="00E574B8">
      <w:pPr>
        <w:pStyle w:val="PL"/>
        <w:rPr>
          <w:rFonts w:eastAsia="SimSun"/>
          <w:lang w:val="en-US"/>
        </w:rPr>
      </w:pPr>
      <w:r w:rsidRPr="00F11966">
        <w:rPr>
          <w:rFonts w:eastAsia="SimSun"/>
          <w:lang w:val="en-US"/>
        </w:rPr>
        <w:t xml:space="preserve">        </w:t>
      </w:r>
      <w:r w:rsidRPr="00F11966">
        <w:rPr>
          <w:rFonts w:hint="eastAsia"/>
          <w:lang w:eastAsia="zh-CN"/>
        </w:rPr>
        <w:t>e</w:t>
      </w:r>
      <w:r w:rsidRPr="00F11966">
        <w:rPr>
          <w:lang w:eastAsia="zh-CN"/>
        </w:rPr>
        <w:t>ventList</w:t>
      </w:r>
      <w:r w:rsidRPr="00F11966">
        <w:rPr>
          <w:rFonts w:eastAsia="SimSun"/>
          <w:lang w:val="en-US"/>
        </w:rPr>
        <w:t>:</w:t>
      </w:r>
    </w:p>
    <w:p w14:paraId="10DCF3D3" w14:textId="77777777" w:rsidR="00E574B8" w:rsidRPr="00F11966" w:rsidRDefault="00E574B8" w:rsidP="00E574B8">
      <w:pPr>
        <w:pStyle w:val="PL"/>
        <w:rPr>
          <w:rFonts w:eastAsia="SimSun"/>
          <w:lang w:val="en-US"/>
        </w:rPr>
      </w:pPr>
      <w:r w:rsidRPr="00F11966">
        <w:rPr>
          <w:rFonts w:eastAsia="SimSun"/>
          <w:lang w:val="en-US"/>
        </w:rPr>
        <w:t xml:space="preserve">          type: array</w:t>
      </w:r>
    </w:p>
    <w:p w14:paraId="07829FA7" w14:textId="77777777" w:rsidR="00E574B8" w:rsidRPr="00F11966" w:rsidRDefault="00E574B8" w:rsidP="00E574B8">
      <w:pPr>
        <w:pStyle w:val="PL"/>
        <w:rPr>
          <w:rFonts w:eastAsia="SimSun"/>
          <w:lang w:val="en-US"/>
        </w:rPr>
      </w:pPr>
      <w:r w:rsidRPr="00F11966">
        <w:rPr>
          <w:rFonts w:eastAsia="SimSun"/>
          <w:lang w:val="en-US"/>
        </w:rPr>
        <w:t xml:space="preserve">          items:</w:t>
      </w:r>
    </w:p>
    <w:p w14:paraId="39336D69" w14:textId="77777777" w:rsidR="00E574B8" w:rsidRPr="00F11966" w:rsidRDefault="00E574B8" w:rsidP="00E574B8">
      <w:pPr>
        <w:pStyle w:val="PL"/>
        <w:rPr>
          <w:rFonts w:eastAsia="SimSun"/>
          <w:lang w:val="en-US"/>
        </w:rPr>
      </w:pPr>
      <w:r w:rsidRPr="00F11966">
        <w:rPr>
          <w:rFonts w:eastAsia="SimSun"/>
          <w:lang w:val="en-US"/>
        </w:rPr>
        <w:t xml:space="preserve">            $ref: '#/components/schemas/</w:t>
      </w:r>
      <w:r w:rsidRPr="00F11966">
        <w:rPr>
          <w:lang w:eastAsia="zh-CN"/>
        </w:rPr>
        <w:t>EventForMdt</w:t>
      </w:r>
      <w:r w:rsidRPr="00F11966">
        <w:rPr>
          <w:rFonts w:eastAsia="SimSun"/>
          <w:lang w:val="en-US"/>
        </w:rPr>
        <w:t>'</w:t>
      </w:r>
    </w:p>
    <w:p w14:paraId="04F92147" w14:textId="77777777" w:rsidR="00E574B8" w:rsidRPr="00F11966" w:rsidRDefault="00E574B8" w:rsidP="00E574B8">
      <w:pPr>
        <w:pStyle w:val="PL"/>
        <w:rPr>
          <w:rFonts w:eastAsia="SimSun"/>
          <w:lang w:val="en-US"/>
        </w:rPr>
      </w:pPr>
      <w:r w:rsidRPr="00F11966">
        <w:rPr>
          <w:rFonts w:eastAsia="SimSun" w:hint="eastAsia"/>
          <w:lang w:val="en-US" w:eastAsia="zh-CN"/>
        </w:rPr>
        <w:t xml:space="preserve"> </w:t>
      </w:r>
      <w:r w:rsidRPr="00F11966">
        <w:rPr>
          <w:rFonts w:eastAsia="SimSun"/>
          <w:lang w:val="en-US" w:eastAsia="zh-CN"/>
        </w:rPr>
        <w:t xml:space="preserve">         minItems: 1</w:t>
      </w:r>
    </w:p>
    <w:p w14:paraId="647E42E2" w14:textId="77777777" w:rsidR="00E574B8" w:rsidRPr="00F11966" w:rsidRDefault="00E574B8" w:rsidP="00E574B8">
      <w:pPr>
        <w:pStyle w:val="PL"/>
        <w:rPr>
          <w:rFonts w:eastAsia="SimSun"/>
          <w:lang w:val="en-US"/>
        </w:rPr>
      </w:pPr>
      <w:r w:rsidRPr="00F11966">
        <w:rPr>
          <w:rFonts w:eastAsia="SimSun"/>
          <w:lang w:val="en-US"/>
        </w:rPr>
        <w:t xml:space="preserve">        </w:t>
      </w:r>
      <w:r w:rsidRPr="00F11966">
        <w:t>loggingInterval</w:t>
      </w:r>
      <w:r w:rsidRPr="00F11966">
        <w:rPr>
          <w:rFonts w:eastAsia="SimSun"/>
          <w:lang w:val="en-US"/>
        </w:rPr>
        <w:t>:</w:t>
      </w:r>
    </w:p>
    <w:p w14:paraId="5AD8CABE" w14:textId="77777777" w:rsidR="00E574B8" w:rsidRPr="00F11966" w:rsidRDefault="00E574B8" w:rsidP="00E574B8">
      <w:pPr>
        <w:pStyle w:val="PL"/>
        <w:rPr>
          <w:rFonts w:eastAsia="SimSun"/>
          <w:lang w:val="en-US"/>
        </w:rPr>
      </w:pPr>
      <w:r w:rsidRPr="00F11966">
        <w:rPr>
          <w:rFonts w:eastAsia="SimSun"/>
          <w:lang w:val="en-US"/>
        </w:rPr>
        <w:t xml:space="preserve">          $ref: '#/components/schemas/</w:t>
      </w:r>
      <w:r w:rsidRPr="00F11966">
        <w:t>LoggingIntervalMdt</w:t>
      </w:r>
      <w:r w:rsidRPr="00F11966">
        <w:rPr>
          <w:rFonts w:eastAsia="SimSun"/>
          <w:lang w:val="en-US"/>
        </w:rPr>
        <w:t>'</w:t>
      </w:r>
    </w:p>
    <w:p w14:paraId="49E6B16A" w14:textId="77777777" w:rsidR="0046212D" w:rsidRPr="00F11966" w:rsidRDefault="0046212D" w:rsidP="0046212D">
      <w:pPr>
        <w:pStyle w:val="PL"/>
        <w:rPr>
          <w:rFonts w:eastAsia="SimSun"/>
          <w:lang w:val="en-US"/>
        </w:rPr>
      </w:pPr>
      <w:r w:rsidRPr="00F11966">
        <w:rPr>
          <w:rFonts w:eastAsia="SimSun"/>
          <w:lang w:val="en-US"/>
        </w:rPr>
        <w:lastRenderedPageBreak/>
        <w:t xml:space="preserve">        </w:t>
      </w:r>
      <w:r w:rsidRPr="00F11966">
        <w:t>loggingInterval</w:t>
      </w:r>
      <w:r w:rsidR="00630022">
        <w:t>Nr</w:t>
      </w:r>
      <w:r w:rsidRPr="00F11966">
        <w:rPr>
          <w:rFonts w:eastAsia="SimSun"/>
          <w:lang w:val="en-US"/>
        </w:rPr>
        <w:t>:</w:t>
      </w:r>
    </w:p>
    <w:p w14:paraId="323119E8" w14:textId="77777777" w:rsidR="0046212D" w:rsidRPr="00F11966" w:rsidRDefault="0046212D" w:rsidP="0046212D">
      <w:pPr>
        <w:pStyle w:val="PL"/>
        <w:rPr>
          <w:rFonts w:eastAsia="SimSun"/>
          <w:lang w:val="en-US"/>
        </w:rPr>
      </w:pPr>
      <w:r w:rsidRPr="00F11966">
        <w:rPr>
          <w:rFonts w:eastAsia="SimSun"/>
          <w:lang w:val="en-US"/>
        </w:rPr>
        <w:t xml:space="preserve">          $ref: '#/components/schemas/</w:t>
      </w:r>
      <w:r w:rsidRPr="00F11966">
        <w:t>LoggingInterval</w:t>
      </w:r>
      <w:r>
        <w:t>Nr</w:t>
      </w:r>
      <w:r w:rsidRPr="00F11966">
        <w:t>Mdt</w:t>
      </w:r>
      <w:r w:rsidRPr="00F11966">
        <w:rPr>
          <w:rFonts w:eastAsia="SimSun"/>
          <w:lang w:val="en-US"/>
        </w:rPr>
        <w:t>'</w:t>
      </w:r>
    </w:p>
    <w:p w14:paraId="20BBB06D" w14:textId="77777777" w:rsidR="00E574B8" w:rsidRPr="00F11966" w:rsidRDefault="00E574B8" w:rsidP="00E574B8">
      <w:pPr>
        <w:pStyle w:val="PL"/>
        <w:rPr>
          <w:rFonts w:eastAsia="SimSun"/>
          <w:lang w:val="en-US"/>
        </w:rPr>
      </w:pPr>
      <w:r w:rsidRPr="00F11966">
        <w:rPr>
          <w:rFonts w:eastAsia="SimSun"/>
          <w:lang w:val="en-US"/>
        </w:rPr>
        <w:t xml:space="preserve">        </w:t>
      </w:r>
      <w:r w:rsidRPr="00F11966">
        <w:t>loggingDuration</w:t>
      </w:r>
      <w:r w:rsidRPr="00F11966">
        <w:rPr>
          <w:rFonts w:eastAsia="SimSun"/>
          <w:lang w:val="en-US"/>
        </w:rPr>
        <w:t>:</w:t>
      </w:r>
    </w:p>
    <w:p w14:paraId="5B6C0297" w14:textId="77777777" w:rsidR="00E574B8" w:rsidRPr="00F11966" w:rsidRDefault="00E574B8" w:rsidP="00E574B8">
      <w:pPr>
        <w:pStyle w:val="PL"/>
        <w:rPr>
          <w:rFonts w:eastAsia="SimSun"/>
          <w:lang w:val="en-US"/>
        </w:rPr>
      </w:pPr>
      <w:r w:rsidRPr="00F11966">
        <w:rPr>
          <w:rFonts w:eastAsia="SimSun"/>
          <w:lang w:val="en-US"/>
        </w:rPr>
        <w:t xml:space="preserve">          $ref: '#/components/schemas/</w:t>
      </w:r>
      <w:r w:rsidRPr="00F11966">
        <w:t>LoggingDurationMdt</w:t>
      </w:r>
      <w:r w:rsidRPr="00F11966">
        <w:rPr>
          <w:rFonts w:eastAsia="SimSun"/>
          <w:lang w:val="en-US"/>
        </w:rPr>
        <w:t>'</w:t>
      </w:r>
    </w:p>
    <w:p w14:paraId="59AC2F26" w14:textId="77777777" w:rsidR="0046212D" w:rsidRPr="00F11966" w:rsidRDefault="0046212D" w:rsidP="0046212D">
      <w:pPr>
        <w:pStyle w:val="PL"/>
        <w:rPr>
          <w:rFonts w:eastAsia="SimSun"/>
          <w:lang w:val="en-US"/>
        </w:rPr>
      </w:pPr>
      <w:r w:rsidRPr="00F11966">
        <w:rPr>
          <w:rFonts w:eastAsia="SimSun"/>
          <w:lang w:val="en-US"/>
        </w:rPr>
        <w:t xml:space="preserve">        </w:t>
      </w:r>
      <w:r w:rsidRPr="00F11966">
        <w:t>loggingDuration</w:t>
      </w:r>
      <w:r>
        <w:t>Nr</w:t>
      </w:r>
      <w:r w:rsidRPr="00F11966">
        <w:rPr>
          <w:rFonts w:eastAsia="SimSun"/>
          <w:lang w:val="en-US"/>
        </w:rPr>
        <w:t>:</w:t>
      </w:r>
    </w:p>
    <w:p w14:paraId="3D99ABE8" w14:textId="77777777" w:rsidR="0046212D" w:rsidRPr="00F11966" w:rsidRDefault="0046212D" w:rsidP="0046212D">
      <w:pPr>
        <w:pStyle w:val="PL"/>
        <w:rPr>
          <w:rFonts w:eastAsia="SimSun"/>
          <w:lang w:val="en-US"/>
        </w:rPr>
      </w:pPr>
      <w:r w:rsidRPr="00F11966">
        <w:rPr>
          <w:rFonts w:eastAsia="SimSun"/>
          <w:lang w:val="en-US"/>
        </w:rPr>
        <w:t xml:space="preserve">          $ref: '#/components/schemas/</w:t>
      </w:r>
      <w:r w:rsidRPr="00F11966">
        <w:t>LoggingDuration</w:t>
      </w:r>
      <w:r>
        <w:t>Nr</w:t>
      </w:r>
      <w:r w:rsidRPr="00F11966">
        <w:t>Mdt</w:t>
      </w:r>
      <w:r w:rsidRPr="00F11966">
        <w:rPr>
          <w:rFonts w:eastAsia="SimSun"/>
          <w:lang w:val="en-US"/>
        </w:rPr>
        <w:t>'</w:t>
      </w:r>
    </w:p>
    <w:p w14:paraId="4B64BAB9" w14:textId="77777777" w:rsidR="00E574B8" w:rsidRPr="00F11966" w:rsidRDefault="00E574B8" w:rsidP="00E574B8">
      <w:pPr>
        <w:pStyle w:val="PL"/>
        <w:rPr>
          <w:rFonts w:eastAsia="SimSun"/>
          <w:lang w:val="en-US"/>
        </w:rPr>
      </w:pPr>
      <w:r w:rsidRPr="00F11966">
        <w:rPr>
          <w:rFonts w:eastAsia="SimSun"/>
          <w:lang w:val="en-US"/>
        </w:rPr>
        <w:t xml:space="preserve">        </w:t>
      </w:r>
      <w:r w:rsidRPr="00F11966">
        <w:t>positioningMethod</w:t>
      </w:r>
      <w:r w:rsidRPr="00F11966">
        <w:rPr>
          <w:rFonts w:eastAsia="SimSun"/>
          <w:lang w:val="en-US"/>
        </w:rPr>
        <w:t>:</w:t>
      </w:r>
    </w:p>
    <w:p w14:paraId="725C2412" w14:textId="77777777" w:rsidR="00E574B8" w:rsidRPr="00F11966" w:rsidRDefault="00E574B8" w:rsidP="00E574B8">
      <w:pPr>
        <w:pStyle w:val="PL"/>
        <w:rPr>
          <w:rFonts w:eastAsia="SimSun"/>
          <w:lang w:val="en-US"/>
        </w:rPr>
      </w:pPr>
      <w:r w:rsidRPr="00F11966">
        <w:rPr>
          <w:rFonts w:eastAsia="SimSun"/>
          <w:lang w:val="en-US"/>
        </w:rPr>
        <w:t xml:space="preserve">          $ref: '#/components/schemas/</w:t>
      </w:r>
      <w:r w:rsidRPr="00F11966">
        <w:t>PositioningMethodMdt</w:t>
      </w:r>
      <w:r w:rsidRPr="00F11966">
        <w:rPr>
          <w:rFonts w:eastAsia="SimSun"/>
          <w:lang w:val="en-US"/>
        </w:rPr>
        <w:t>'</w:t>
      </w:r>
    </w:p>
    <w:p w14:paraId="53E0B0B6" w14:textId="77777777" w:rsidR="005D5795" w:rsidRDefault="005D5795" w:rsidP="005D5795">
      <w:pPr>
        <w:pStyle w:val="PL"/>
        <w:rPr>
          <w:rFonts w:eastAsia="SimSun"/>
          <w:lang w:val="en-US"/>
        </w:rPr>
      </w:pPr>
      <w:r>
        <w:rPr>
          <w:rFonts w:eastAsia="SimSun"/>
          <w:lang w:val="en-US"/>
        </w:rPr>
        <w:t xml:space="preserve">        </w:t>
      </w:r>
      <w:r>
        <w:t>addPositioningMethodList</w:t>
      </w:r>
      <w:r>
        <w:rPr>
          <w:rFonts w:eastAsia="SimSun"/>
          <w:lang w:val="en-US"/>
        </w:rPr>
        <w:t>:</w:t>
      </w:r>
    </w:p>
    <w:p w14:paraId="6DE81ECA" w14:textId="77777777" w:rsidR="005D5795" w:rsidRDefault="005D5795" w:rsidP="005D5795">
      <w:pPr>
        <w:pStyle w:val="PL"/>
        <w:rPr>
          <w:rFonts w:eastAsia="SimSun"/>
          <w:lang w:val="en-US"/>
        </w:rPr>
      </w:pPr>
      <w:r>
        <w:rPr>
          <w:rFonts w:eastAsia="SimSun"/>
          <w:lang w:val="en-US"/>
        </w:rPr>
        <w:t xml:space="preserve">          type: array</w:t>
      </w:r>
    </w:p>
    <w:p w14:paraId="7CF22211" w14:textId="77777777" w:rsidR="005D5795" w:rsidRDefault="005D5795" w:rsidP="005D5795">
      <w:pPr>
        <w:pStyle w:val="PL"/>
        <w:rPr>
          <w:rFonts w:eastAsia="SimSun"/>
          <w:lang w:val="en-US"/>
        </w:rPr>
      </w:pPr>
      <w:r>
        <w:rPr>
          <w:rFonts w:eastAsia="SimSun"/>
          <w:lang w:val="en-US"/>
        </w:rPr>
        <w:t xml:space="preserve">          items:</w:t>
      </w:r>
    </w:p>
    <w:p w14:paraId="7011DB96" w14:textId="77777777" w:rsidR="005D5795" w:rsidRDefault="005D5795" w:rsidP="005D5795">
      <w:pPr>
        <w:pStyle w:val="PL"/>
        <w:rPr>
          <w:rFonts w:eastAsia="SimSun"/>
          <w:lang w:val="en-US"/>
        </w:rPr>
      </w:pPr>
      <w:r>
        <w:rPr>
          <w:rFonts w:eastAsia="SimSun"/>
          <w:lang w:val="en-US"/>
        </w:rPr>
        <w:t xml:space="preserve">            $ref: '#/components/schemas/</w:t>
      </w:r>
      <w:r w:rsidRPr="00F11966">
        <w:t>PositioningMethodMdt</w:t>
      </w:r>
      <w:r>
        <w:rPr>
          <w:rFonts w:eastAsia="SimSun"/>
          <w:lang w:val="en-US"/>
        </w:rPr>
        <w:t>'</w:t>
      </w:r>
    </w:p>
    <w:p w14:paraId="7821FB9B" w14:textId="77777777" w:rsidR="005D5795" w:rsidRDefault="005D5795" w:rsidP="005D5795">
      <w:pPr>
        <w:pStyle w:val="PL"/>
        <w:rPr>
          <w:rFonts w:eastAsia="SimSun"/>
          <w:lang w:val="en-US"/>
        </w:rPr>
      </w:pPr>
      <w:r>
        <w:rPr>
          <w:rFonts w:eastAsia="SimSun"/>
          <w:lang w:val="en-US" w:eastAsia="zh-CN"/>
        </w:rPr>
        <w:t xml:space="preserve">          minItems: 1</w:t>
      </w:r>
    </w:p>
    <w:p w14:paraId="4ABE5BB9" w14:textId="77777777" w:rsidR="00E574B8" w:rsidRPr="00F11966" w:rsidRDefault="00E574B8" w:rsidP="00E574B8">
      <w:pPr>
        <w:pStyle w:val="PL"/>
        <w:rPr>
          <w:rFonts w:eastAsia="SimSun"/>
          <w:lang w:val="en-US"/>
        </w:rPr>
      </w:pPr>
      <w:r w:rsidRPr="00F11966">
        <w:rPr>
          <w:rFonts w:eastAsia="SimSun"/>
          <w:lang w:val="en-US"/>
        </w:rPr>
        <w:t xml:space="preserve">        </w:t>
      </w:r>
      <w:r w:rsidRPr="00F11966">
        <w:t>collectionPeriodRmmLte</w:t>
      </w:r>
      <w:r w:rsidRPr="00F11966">
        <w:rPr>
          <w:rFonts w:eastAsia="SimSun"/>
          <w:lang w:val="en-US"/>
        </w:rPr>
        <w:t>:</w:t>
      </w:r>
    </w:p>
    <w:p w14:paraId="03D1B023" w14:textId="77777777" w:rsidR="00E574B8" w:rsidRPr="00F11966" w:rsidRDefault="00E574B8" w:rsidP="00E574B8">
      <w:pPr>
        <w:pStyle w:val="PL"/>
        <w:rPr>
          <w:rFonts w:eastAsia="SimSun"/>
          <w:lang w:val="en-US"/>
        </w:rPr>
      </w:pPr>
      <w:r w:rsidRPr="00F11966">
        <w:rPr>
          <w:rFonts w:eastAsia="SimSun"/>
          <w:lang w:val="en-US"/>
        </w:rPr>
        <w:t xml:space="preserve">          $ref: '#/components/schemas/</w:t>
      </w:r>
      <w:r w:rsidRPr="00F11966">
        <w:t>CollectionPeriodRmmLteMdt</w:t>
      </w:r>
      <w:r w:rsidRPr="00F11966">
        <w:rPr>
          <w:rFonts w:eastAsia="SimSun"/>
          <w:lang w:val="en-US"/>
        </w:rPr>
        <w:t>'</w:t>
      </w:r>
    </w:p>
    <w:p w14:paraId="1E5EDFB8" w14:textId="77777777" w:rsidR="0046212D" w:rsidRPr="00F11966" w:rsidRDefault="0046212D" w:rsidP="0046212D">
      <w:pPr>
        <w:pStyle w:val="PL"/>
        <w:rPr>
          <w:rFonts w:eastAsia="SimSun"/>
          <w:lang w:val="en-US"/>
        </w:rPr>
      </w:pPr>
      <w:r w:rsidRPr="00F11966">
        <w:rPr>
          <w:rFonts w:eastAsia="SimSun"/>
          <w:lang w:val="en-US"/>
        </w:rPr>
        <w:t xml:space="preserve">        </w:t>
      </w:r>
      <w:r w:rsidRPr="00F11966">
        <w:t>collectionPeriodRmm</w:t>
      </w:r>
      <w:r>
        <w:t>Nr</w:t>
      </w:r>
      <w:r w:rsidRPr="00F11966">
        <w:rPr>
          <w:rFonts w:eastAsia="SimSun"/>
          <w:lang w:val="en-US"/>
        </w:rPr>
        <w:t>:</w:t>
      </w:r>
    </w:p>
    <w:p w14:paraId="38B967BE" w14:textId="77777777" w:rsidR="0046212D" w:rsidRPr="00F11966" w:rsidRDefault="0046212D" w:rsidP="0046212D">
      <w:pPr>
        <w:pStyle w:val="PL"/>
        <w:rPr>
          <w:rFonts w:eastAsia="SimSun"/>
          <w:lang w:val="en-US"/>
        </w:rPr>
      </w:pPr>
      <w:r w:rsidRPr="00F11966">
        <w:rPr>
          <w:rFonts w:eastAsia="SimSun"/>
          <w:lang w:val="en-US"/>
        </w:rPr>
        <w:t xml:space="preserve">          $ref: '#/components/schemas/</w:t>
      </w:r>
      <w:r w:rsidRPr="00F11966">
        <w:t>CollectionPeriodRmm</w:t>
      </w:r>
      <w:r>
        <w:t>Nr</w:t>
      </w:r>
      <w:r w:rsidRPr="00F11966">
        <w:t>Mdt</w:t>
      </w:r>
      <w:r w:rsidRPr="00F11966">
        <w:rPr>
          <w:rFonts w:eastAsia="SimSun"/>
          <w:lang w:val="en-US"/>
        </w:rPr>
        <w:t>'</w:t>
      </w:r>
    </w:p>
    <w:p w14:paraId="3BCDABF5" w14:textId="77777777" w:rsidR="00E574B8" w:rsidRPr="00F11966" w:rsidRDefault="00E574B8" w:rsidP="00E574B8">
      <w:pPr>
        <w:pStyle w:val="PL"/>
        <w:rPr>
          <w:rFonts w:eastAsia="SimSun"/>
          <w:lang w:val="en-US"/>
        </w:rPr>
      </w:pPr>
      <w:r w:rsidRPr="00F11966">
        <w:rPr>
          <w:rFonts w:eastAsia="SimSun"/>
          <w:lang w:val="en-US"/>
        </w:rPr>
        <w:t xml:space="preserve">        </w:t>
      </w:r>
      <w:r w:rsidRPr="00F11966">
        <w:t>measurementPeriodLte</w:t>
      </w:r>
      <w:r w:rsidRPr="00F11966">
        <w:rPr>
          <w:rFonts w:eastAsia="SimSun"/>
          <w:lang w:val="en-US"/>
        </w:rPr>
        <w:t>:</w:t>
      </w:r>
    </w:p>
    <w:p w14:paraId="5C4A97DD" w14:textId="77777777" w:rsidR="00E574B8" w:rsidRPr="00F11966" w:rsidRDefault="00E574B8" w:rsidP="00E574B8">
      <w:pPr>
        <w:pStyle w:val="PL"/>
        <w:rPr>
          <w:rFonts w:eastAsia="SimSun"/>
          <w:lang w:val="en-US"/>
        </w:rPr>
      </w:pPr>
      <w:r w:rsidRPr="00F11966">
        <w:rPr>
          <w:rFonts w:eastAsia="SimSun"/>
          <w:lang w:val="en-US"/>
        </w:rPr>
        <w:t xml:space="preserve">          $ref: '#/components/schemas/</w:t>
      </w:r>
      <w:r w:rsidRPr="00F11966">
        <w:t>MeasurementPeriodLteMdt</w:t>
      </w:r>
      <w:r w:rsidRPr="00F11966">
        <w:rPr>
          <w:rFonts w:eastAsia="SimSun"/>
          <w:lang w:val="en-US"/>
        </w:rPr>
        <w:t>'</w:t>
      </w:r>
    </w:p>
    <w:p w14:paraId="34B0EC87" w14:textId="77777777" w:rsidR="00E574B8" w:rsidRPr="00F11966" w:rsidRDefault="00E574B8" w:rsidP="00E574B8">
      <w:pPr>
        <w:pStyle w:val="PL"/>
        <w:rPr>
          <w:rFonts w:eastAsia="SimSun"/>
          <w:lang w:val="en-US"/>
        </w:rPr>
      </w:pPr>
      <w:r w:rsidRPr="00F11966">
        <w:rPr>
          <w:rFonts w:eastAsia="SimSun"/>
          <w:lang w:val="en-US"/>
        </w:rPr>
        <w:t xml:space="preserve">        </w:t>
      </w:r>
      <w:r w:rsidRPr="00F11966">
        <w:t>mdtAllowedPlmnIdList</w:t>
      </w:r>
      <w:r w:rsidRPr="00F11966">
        <w:rPr>
          <w:rFonts w:eastAsia="SimSun"/>
          <w:lang w:val="en-US"/>
        </w:rPr>
        <w:t>:</w:t>
      </w:r>
    </w:p>
    <w:p w14:paraId="026EB876" w14:textId="77777777" w:rsidR="00E574B8" w:rsidRPr="00F11966" w:rsidRDefault="00E574B8" w:rsidP="00E574B8">
      <w:pPr>
        <w:pStyle w:val="PL"/>
        <w:rPr>
          <w:rFonts w:eastAsia="SimSun"/>
          <w:lang w:val="en-US"/>
        </w:rPr>
      </w:pPr>
      <w:r w:rsidRPr="00F11966">
        <w:rPr>
          <w:rFonts w:eastAsia="SimSun"/>
          <w:lang w:val="en-US"/>
        </w:rPr>
        <w:t xml:space="preserve">          type: array</w:t>
      </w:r>
    </w:p>
    <w:p w14:paraId="6CA729EE" w14:textId="77777777" w:rsidR="00E574B8" w:rsidRPr="00F11966" w:rsidRDefault="00E574B8" w:rsidP="00E574B8">
      <w:pPr>
        <w:pStyle w:val="PL"/>
        <w:rPr>
          <w:rFonts w:eastAsia="SimSun"/>
          <w:lang w:val="en-US"/>
        </w:rPr>
      </w:pPr>
      <w:r w:rsidRPr="00F11966">
        <w:rPr>
          <w:rFonts w:eastAsia="SimSun"/>
          <w:lang w:val="en-US"/>
        </w:rPr>
        <w:t xml:space="preserve">          items:</w:t>
      </w:r>
    </w:p>
    <w:p w14:paraId="64008FF7" w14:textId="77777777" w:rsidR="00E574B8" w:rsidRPr="00F11966" w:rsidRDefault="00E574B8" w:rsidP="00E574B8">
      <w:pPr>
        <w:pStyle w:val="PL"/>
        <w:rPr>
          <w:rFonts w:eastAsia="SimSun"/>
          <w:lang w:val="en-US"/>
        </w:rPr>
      </w:pPr>
      <w:r w:rsidRPr="00F11966">
        <w:rPr>
          <w:rFonts w:eastAsia="SimSun"/>
          <w:lang w:val="en-US"/>
        </w:rPr>
        <w:t xml:space="preserve">            $ref: '#/components/schemas/</w:t>
      </w:r>
      <w:r w:rsidRPr="00F11966">
        <w:rPr>
          <w:lang w:eastAsia="zh-CN"/>
        </w:rPr>
        <w:t>PlmnId</w:t>
      </w:r>
      <w:r w:rsidRPr="00F11966">
        <w:rPr>
          <w:rFonts w:eastAsia="SimSun"/>
          <w:lang w:val="en-US"/>
        </w:rPr>
        <w:t>'</w:t>
      </w:r>
    </w:p>
    <w:p w14:paraId="049FD4EB" w14:textId="77777777" w:rsidR="00E574B8" w:rsidRPr="00F11966" w:rsidRDefault="00E574B8" w:rsidP="00E574B8">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minItems: 1</w:t>
      </w:r>
    </w:p>
    <w:p w14:paraId="02B7FB37" w14:textId="77777777" w:rsidR="00E574B8" w:rsidRPr="00F11966" w:rsidRDefault="00E574B8" w:rsidP="00E574B8">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maxItems: 16</w:t>
      </w:r>
    </w:p>
    <w:p w14:paraId="672D172A" w14:textId="77777777" w:rsidR="00E574B8" w:rsidRPr="00F11966" w:rsidRDefault="00E574B8" w:rsidP="00E574B8">
      <w:pPr>
        <w:pStyle w:val="PL"/>
        <w:rPr>
          <w:rFonts w:eastAsia="SimSun"/>
          <w:lang w:val="en-US"/>
        </w:rPr>
      </w:pPr>
      <w:r w:rsidRPr="00F11966">
        <w:rPr>
          <w:rFonts w:eastAsia="SimSun"/>
          <w:lang w:val="en-US"/>
        </w:rPr>
        <w:t xml:space="preserve">        </w:t>
      </w:r>
      <w:r w:rsidRPr="00F11966">
        <w:t>mbsfnAreaList</w:t>
      </w:r>
      <w:r w:rsidRPr="00F11966">
        <w:rPr>
          <w:rFonts w:eastAsia="SimSun"/>
          <w:lang w:val="en-US"/>
        </w:rPr>
        <w:t>:</w:t>
      </w:r>
    </w:p>
    <w:p w14:paraId="47DE8A37" w14:textId="77777777" w:rsidR="00E574B8" w:rsidRPr="00F11966" w:rsidRDefault="00E574B8" w:rsidP="00E574B8">
      <w:pPr>
        <w:pStyle w:val="PL"/>
        <w:rPr>
          <w:rFonts w:eastAsia="SimSun"/>
          <w:lang w:val="en-US"/>
        </w:rPr>
      </w:pPr>
      <w:r w:rsidRPr="00F11966">
        <w:rPr>
          <w:rFonts w:eastAsia="SimSun"/>
          <w:lang w:val="en-US"/>
        </w:rPr>
        <w:t xml:space="preserve">          type: array</w:t>
      </w:r>
    </w:p>
    <w:p w14:paraId="3F69364C" w14:textId="77777777" w:rsidR="00E574B8" w:rsidRPr="00F11966" w:rsidRDefault="00E574B8" w:rsidP="00E574B8">
      <w:pPr>
        <w:pStyle w:val="PL"/>
        <w:rPr>
          <w:rFonts w:eastAsia="SimSun"/>
          <w:lang w:val="en-US"/>
        </w:rPr>
      </w:pPr>
      <w:r w:rsidRPr="00F11966">
        <w:rPr>
          <w:rFonts w:eastAsia="SimSun"/>
          <w:lang w:val="en-US"/>
        </w:rPr>
        <w:t xml:space="preserve">          items:</w:t>
      </w:r>
    </w:p>
    <w:p w14:paraId="4254E50A" w14:textId="77777777" w:rsidR="00E574B8" w:rsidRPr="00F11966" w:rsidRDefault="00E574B8" w:rsidP="00E574B8">
      <w:pPr>
        <w:pStyle w:val="PL"/>
        <w:rPr>
          <w:rFonts w:eastAsia="SimSun"/>
          <w:lang w:val="en-US"/>
        </w:rPr>
      </w:pPr>
      <w:r w:rsidRPr="00F11966">
        <w:rPr>
          <w:rFonts w:eastAsia="SimSun"/>
          <w:lang w:val="en-US"/>
        </w:rPr>
        <w:t xml:space="preserve">            $ref: '#/components/schemas/</w:t>
      </w:r>
      <w:r w:rsidRPr="00F11966">
        <w:t>MbsfnArea</w:t>
      </w:r>
      <w:r w:rsidRPr="00F11966">
        <w:rPr>
          <w:rFonts w:eastAsia="SimSun"/>
          <w:lang w:val="en-US"/>
        </w:rPr>
        <w:t>'</w:t>
      </w:r>
    </w:p>
    <w:p w14:paraId="4DE38BE5" w14:textId="77777777" w:rsidR="00E574B8" w:rsidRPr="00F11966" w:rsidRDefault="00E574B8" w:rsidP="00E574B8">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minItems: 1</w:t>
      </w:r>
    </w:p>
    <w:p w14:paraId="2D7AB32C" w14:textId="77777777" w:rsidR="00E574B8" w:rsidRPr="00F11966" w:rsidRDefault="00E574B8" w:rsidP="00E574B8">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maxItems: 8</w:t>
      </w:r>
    </w:p>
    <w:p w14:paraId="573876CD" w14:textId="77777777" w:rsidR="0046212D" w:rsidRPr="00F11966" w:rsidRDefault="0046212D" w:rsidP="0046212D">
      <w:pPr>
        <w:pStyle w:val="PL"/>
        <w:rPr>
          <w:rFonts w:eastAsia="SimSun"/>
          <w:lang w:val="en-US"/>
        </w:rPr>
      </w:pPr>
      <w:r w:rsidRPr="00F11966">
        <w:rPr>
          <w:rFonts w:eastAsia="SimSun"/>
          <w:lang w:val="en-US"/>
        </w:rPr>
        <w:t xml:space="preserve">        </w:t>
      </w:r>
      <w:r>
        <w:rPr>
          <w:lang w:eastAsia="zh-CN"/>
        </w:rPr>
        <w:t>interFreqTargetList</w:t>
      </w:r>
      <w:r w:rsidRPr="00F11966">
        <w:rPr>
          <w:rFonts w:eastAsia="SimSun"/>
          <w:lang w:val="en-US"/>
        </w:rPr>
        <w:t>:</w:t>
      </w:r>
    </w:p>
    <w:p w14:paraId="2C326BD1" w14:textId="77777777" w:rsidR="0046212D" w:rsidRPr="00F11966" w:rsidRDefault="0046212D" w:rsidP="0046212D">
      <w:pPr>
        <w:pStyle w:val="PL"/>
        <w:rPr>
          <w:rFonts w:eastAsia="SimSun"/>
          <w:lang w:val="en-US"/>
        </w:rPr>
      </w:pPr>
      <w:r w:rsidRPr="00F11966">
        <w:rPr>
          <w:rFonts w:eastAsia="SimSun"/>
          <w:lang w:val="en-US"/>
        </w:rPr>
        <w:t xml:space="preserve">          type: array</w:t>
      </w:r>
    </w:p>
    <w:p w14:paraId="255F067F" w14:textId="77777777" w:rsidR="0046212D" w:rsidRPr="00F11966" w:rsidRDefault="0046212D" w:rsidP="0046212D">
      <w:pPr>
        <w:pStyle w:val="PL"/>
        <w:rPr>
          <w:rFonts w:eastAsia="SimSun"/>
          <w:lang w:val="en-US"/>
        </w:rPr>
      </w:pPr>
      <w:r w:rsidRPr="00F11966">
        <w:rPr>
          <w:rFonts w:eastAsia="SimSun"/>
          <w:lang w:val="en-US"/>
        </w:rPr>
        <w:t xml:space="preserve">          items:</w:t>
      </w:r>
    </w:p>
    <w:p w14:paraId="4988FA3F" w14:textId="77777777" w:rsidR="0046212D" w:rsidRPr="00F11966" w:rsidRDefault="0046212D" w:rsidP="0046212D">
      <w:pPr>
        <w:pStyle w:val="PL"/>
        <w:rPr>
          <w:rFonts w:eastAsia="SimSun"/>
          <w:lang w:val="en-US"/>
        </w:rPr>
      </w:pPr>
      <w:r w:rsidRPr="00F11966">
        <w:rPr>
          <w:rFonts w:eastAsia="SimSun"/>
          <w:lang w:val="en-US"/>
        </w:rPr>
        <w:t xml:space="preserve">            $ref: '#/components/schemas/</w:t>
      </w:r>
      <w:r w:rsidR="006261CF">
        <w:rPr>
          <w:lang w:eastAsia="zh-CN"/>
        </w:rPr>
        <w:t>I</w:t>
      </w:r>
      <w:r>
        <w:rPr>
          <w:lang w:eastAsia="zh-CN"/>
        </w:rPr>
        <w:t>nterFreqTargetInfo</w:t>
      </w:r>
      <w:r w:rsidRPr="00F11966">
        <w:rPr>
          <w:rFonts w:eastAsia="SimSun"/>
          <w:lang w:val="en-US"/>
        </w:rPr>
        <w:t>'</w:t>
      </w:r>
    </w:p>
    <w:p w14:paraId="26F52100" w14:textId="77777777" w:rsidR="0046212D" w:rsidRDefault="0046212D" w:rsidP="0046212D">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minItems: 1</w:t>
      </w:r>
    </w:p>
    <w:p w14:paraId="24FFB5DF" w14:textId="77777777" w:rsidR="0046212D" w:rsidRDefault="0046212D" w:rsidP="0046212D">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w:t>
      </w:r>
      <w:r>
        <w:rPr>
          <w:rFonts w:eastAsia="SimSun"/>
          <w:lang w:val="en-US" w:eastAsia="zh-CN"/>
        </w:rPr>
        <w:t>max</w:t>
      </w:r>
      <w:r w:rsidRPr="00F11966">
        <w:rPr>
          <w:rFonts w:eastAsia="SimSun"/>
          <w:lang w:val="en-US" w:eastAsia="zh-CN"/>
        </w:rPr>
        <w:t xml:space="preserve">Items: </w:t>
      </w:r>
      <w:r>
        <w:rPr>
          <w:rFonts w:eastAsia="SimSun"/>
          <w:lang w:val="en-US" w:eastAsia="zh-CN"/>
        </w:rPr>
        <w:t>8</w:t>
      </w:r>
    </w:p>
    <w:p w14:paraId="00F100AF" w14:textId="77777777" w:rsidR="00E574B8" w:rsidRPr="00F11966" w:rsidRDefault="00E574B8" w:rsidP="00E574B8">
      <w:pPr>
        <w:pStyle w:val="PL"/>
        <w:rPr>
          <w:rFonts w:eastAsia="SimSun"/>
          <w:lang w:val="en-US"/>
        </w:rPr>
      </w:pPr>
      <w:r w:rsidRPr="00F11966">
        <w:rPr>
          <w:rFonts w:eastAsia="SimSun"/>
          <w:lang w:val="en-US"/>
        </w:rPr>
        <w:t xml:space="preserve">    </w:t>
      </w:r>
      <w:r w:rsidRPr="00F11966">
        <w:t>AreaScope</w:t>
      </w:r>
      <w:r w:rsidRPr="00F11966">
        <w:rPr>
          <w:rFonts w:eastAsia="SimSun"/>
          <w:lang w:val="en-US"/>
        </w:rPr>
        <w:t>:</w:t>
      </w:r>
    </w:p>
    <w:p w14:paraId="73131391" w14:textId="77777777" w:rsidR="00D87338" w:rsidRDefault="00D87338" w:rsidP="00D87338">
      <w:pPr>
        <w:pStyle w:val="PL"/>
      </w:pPr>
      <w:r w:rsidRPr="00F11966">
        <w:t xml:space="preserve">    </w:t>
      </w:r>
      <w:r>
        <w:t xml:space="preserve"> </w:t>
      </w:r>
      <w:r w:rsidRPr="00F11966">
        <w:t xml:space="preserve"> description: </w:t>
      </w:r>
      <w:r>
        <w:rPr>
          <w:lang w:eastAsia="zh-CN"/>
        </w:rPr>
        <w:t>Contain the area based on Cells or Tracking Areas.</w:t>
      </w:r>
    </w:p>
    <w:p w14:paraId="38B3F6CB" w14:textId="77777777" w:rsidR="00E574B8" w:rsidRPr="00F11966" w:rsidRDefault="00E574B8" w:rsidP="00E574B8">
      <w:pPr>
        <w:pStyle w:val="PL"/>
        <w:rPr>
          <w:rFonts w:eastAsia="SimSun"/>
          <w:lang w:val="en-US"/>
        </w:rPr>
      </w:pPr>
      <w:r w:rsidRPr="00F11966">
        <w:rPr>
          <w:rFonts w:eastAsia="SimSun"/>
          <w:lang w:val="en-US"/>
        </w:rPr>
        <w:t xml:space="preserve">      type: object</w:t>
      </w:r>
    </w:p>
    <w:p w14:paraId="6B0F8C95" w14:textId="77777777" w:rsidR="00E574B8" w:rsidRPr="00F11966" w:rsidRDefault="00E574B8" w:rsidP="00E574B8">
      <w:pPr>
        <w:pStyle w:val="PL"/>
        <w:rPr>
          <w:rFonts w:eastAsia="SimSun"/>
          <w:lang w:val="en-US"/>
        </w:rPr>
      </w:pPr>
      <w:r w:rsidRPr="00F11966">
        <w:rPr>
          <w:rFonts w:eastAsia="SimSun"/>
          <w:lang w:val="en-US"/>
        </w:rPr>
        <w:t xml:space="preserve">      properties:</w:t>
      </w:r>
    </w:p>
    <w:p w14:paraId="4E911655" w14:textId="77777777" w:rsidR="00E574B8" w:rsidRPr="00F11966" w:rsidRDefault="00E574B8" w:rsidP="00E574B8">
      <w:pPr>
        <w:pStyle w:val="PL"/>
        <w:rPr>
          <w:rFonts w:eastAsia="SimSun"/>
          <w:lang w:val="en-US"/>
        </w:rPr>
      </w:pPr>
      <w:r w:rsidRPr="00F11966">
        <w:rPr>
          <w:rFonts w:eastAsia="SimSun"/>
          <w:lang w:val="en-US"/>
        </w:rPr>
        <w:t xml:space="preserve">        </w:t>
      </w:r>
      <w:r w:rsidRPr="00F11966">
        <w:rPr>
          <w:rFonts w:hint="eastAsia"/>
          <w:lang w:eastAsia="zh-CN"/>
        </w:rPr>
        <w:t>e</w:t>
      </w:r>
      <w:r w:rsidRPr="00F11966">
        <w:rPr>
          <w:lang w:eastAsia="zh-CN"/>
        </w:rPr>
        <w:t>utraCellIdList</w:t>
      </w:r>
      <w:r w:rsidRPr="00F11966">
        <w:rPr>
          <w:rFonts w:eastAsia="SimSun"/>
          <w:lang w:val="en-US"/>
        </w:rPr>
        <w:t>:</w:t>
      </w:r>
    </w:p>
    <w:p w14:paraId="2F128B6E" w14:textId="77777777" w:rsidR="00E574B8" w:rsidRPr="00F11966" w:rsidRDefault="00E574B8" w:rsidP="00E574B8">
      <w:pPr>
        <w:pStyle w:val="PL"/>
        <w:rPr>
          <w:rFonts w:eastAsia="SimSun"/>
          <w:lang w:val="en-US"/>
        </w:rPr>
      </w:pPr>
      <w:r w:rsidRPr="00F11966">
        <w:rPr>
          <w:rFonts w:eastAsia="SimSun"/>
          <w:lang w:val="en-US"/>
        </w:rPr>
        <w:t xml:space="preserve">          type: array</w:t>
      </w:r>
    </w:p>
    <w:p w14:paraId="757BB88D" w14:textId="77777777" w:rsidR="00E574B8" w:rsidRPr="00F11966" w:rsidRDefault="00E574B8" w:rsidP="00E574B8">
      <w:pPr>
        <w:pStyle w:val="PL"/>
        <w:rPr>
          <w:rFonts w:eastAsia="SimSun"/>
          <w:lang w:val="en-US"/>
        </w:rPr>
      </w:pPr>
      <w:r w:rsidRPr="00F11966">
        <w:rPr>
          <w:rFonts w:eastAsia="SimSun"/>
          <w:lang w:val="en-US"/>
        </w:rPr>
        <w:t xml:space="preserve">          items:</w:t>
      </w:r>
    </w:p>
    <w:p w14:paraId="2663DEE7" w14:textId="77777777" w:rsidR="00E574B8" w:rsidRPr="00F11966" w:rsidRDefault="00E574B8" w:rsidP="00E574B8">
      <w:pPr>
        <w:pStyle w:val="PL"/>
        <w:rPr>
          <w:rFonts w:eastAsia="SimSun"/>
          <w:lang w:val="en-US"/>
        </w:rPr>
      </w:pPr>
      <w:r w:rsidRPr="00F11966">
        <w:rPr>
          <w:rFonts w:eastAsia="SimSun"/>
          <w:lang w:val="en-US"/>
        </w:rPr>
        <w:t xml:space="preserve">            $ref: '#/components/schemas/</w:t>
      </w:r>
      <w:r w:rsidRPr="00F11966">
        <w:t>EutraCellId</w:t>
      </w:r>
      <w:r w:rsidRPr="00F11966">
        <w:rPr>
          <w:rFonts w:eastAsia="SimSun"/>
          <w:lang w:val="en-US"/>
        </w:rPr>
        <w:t>'</w:t>
      </w:r>
    </w:p>
    <w:p w14:paraId="606B0A20" w14:textId="77777777" w:rsidR="00E574B8" w:rsidRPr="00F11966" w:rsidRDefault="00E574B8" w:rsidP="00E574B8">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minItems: 1</w:t>
      </w:r>
    </w:p>
    <w:p w14:paraId="05704F09" w14:textId="77777777" w:rsidR="00E574B8" w:rsidRPr="00F11966" w:rsidRDefault="00E574B8" w:rsidP="00E574B8">
      <w:pPr>
        <w:pStyle w:val="PL"/>
        <w:rPr>
          <w:rFonts w:eastAsia="SimSun"/>
          <w:lang w:val="en-US"/>
        </w:rPr>
      </w:pPr>
      <w:r w:rsidRPr="00F11966">
        <w:rPr>
          <w:rFonts w:eastAsia="SimSun"/>
          <w:lang w:val="en-US"/>
        </w:rPr>
        <w:t xml:space="preserve">        </w:t>
      </w:r>
      <w:r w:rsidRPr="00F11966">
        <w:t>nrCellIdList</w:t>
      </w:r>
      <w:r w:rsidRPr="00F11966">
        <w:rPr>
          <w:rFonts w:eastAsia="SimSun"/>
          <w:lang w:val="en-US"/>
        </w:rPr>
        <w:t>:</w:t>
      </w:r>
    </w:p>
    <w:p w14:paraId="4094C4D7" w14:textId="77777777" w:rsidR="00E574B8" w:rsidRPr="00F11966" w:rsidRDefault="00E574B8" w:rsidP="00E574B8">
      <w:pPr>
        <w:pStyle w:val="PL"/>
        <w:rPr>
          <w:rFonts w:eastAsia="SimSun"/>
          <w:lang w:val="en-US"/>
        </w:rPr>
      </w:pPr>
      <w:r w:rsidRPr="00F11966">
        <w:rPr>
          <w:rFonts w:eastAsia="SimSun"/>
          <w:lang w:val="en-US"/>
        </w:rPr>
        <w:t xml:space="preserve">          type: array</w:t>
      </w:r>
    </w:p>
    <w:p w14:paraId="26504B44" w14:textId="77777777" w:rsidR="00E574B8" w:rsidRPr="00F11966" w:rsidRDefault="00E574B8" w:rsidP="00E574B8">
      <w:pPr>
        <w:pStyle w:val="PL"/>
        <w:rPr>
          <w:rFonts w:eastAsia="SimSun"/>
          <w:lang w:val="en-US"/>
        </w:rPr>
      </w:pPr>
      <w:r w:rsidRPr="00F11966">
        <w:rPr>
          <w:rFonts w:eastAsia="SimSun"/>
          <w:lang w:val="en-US"/>
        </w:rPr>
        <w:t xml:space="preserve">          items:</w:t>
      </w:r>
    </w:p>
    <w:p w14:paraId="71643D67" w14:textId="77777777" w:rsidR="00E574B8" w:rsidRPr="00F11966" w:rsidRDefault="00E574B8" w:rsidP="00E574B8">
      <w:pPr>
        <w:pStyle w:val="PL"/>
        <w:rPr>
          <w:rFonts w:eastAsia="SimSun"/>
          <w:lang w:val="en-US"/>
        </w:rPr>
      </w:pPr>
      <w:r w:rsidRPr="00F11966">
        <w:rPr>
          <w:rFonts w:eastAsia="SimSun"/>
          <w:lang w:val="en-US"/>
        </w:rPr>
        <w:t xml:space="preserve">            $ref: '#/components/schemas/</w:t>
      </w:r>
      <w:r w:rsidRPr="00F11966">
        <w:t>NrCellId</w:t>
      </w:r>
      <w:r w:rsidRPr="00F11966">
        <w:rPr>
          <w:rFonts w:eastAsia="SimSun"/>
          <w:lang w:val="en-US"/>
        </w:rPr>
        <w:t>'</w:t>
      </w:r>
    </w:p>
    <w:p w14:paraId="2D94801F" w14:textId="77777777" w:rsidR="00E574B8" w:rsidRPr="00F11966" w:rsidRDefault="00E574B8" w:rsidP="00E574B8">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minItems: 1</w:t>
      </w:r>
    </w:p>
    <w:p w14:paraId="3503E7B9" w14:textId="77777777" w:rsidR="00E574B8" w:rsidRPr="00F11966" w:rsidRDefault="00E574B8" w:rsidP="00E574B8">
      <w:pPr>
        <w:pStyle w:val="PL"/>
        <w:rPr>
          <w:rFonts w:eastAsia="SimSun"/>
          <w:lang w:val="en-US"/>
        </w:rPr>
      </w:pPr>
      <w:r w:rsidRPr="00F11966">
        <w:rPr>
          <w:rFonts w:eastAsia="SimSun"/>
          <w:lang w:val="en-US"/>
        </w:rPr>
        <w:t xml:space="preserve">        </w:t>
      </w:r>
      <w:r w:rsidRPr="00F11966">
        <w:rPr>
          <w:rFonts w:hint="eastAsia"/>
          <w:lang w:eastAsia="zh-CN"/>
        </w:rPr>
        <w:t>t</w:t>
      </w:r>
      <w:r w:rsidRPr="00F11966">
        <w:rPr>
          <w:lang w:eastAsia="zh-CN"/>
        </w:rPr>
        <w:t>acList</w:t>
      </w:r>
      <w:r w:rsidRPr="00F11966">
        <w:rPr>
          <w:rFonts w:eastAsia="SimSun"/>
          <w:lang w:val="en-US"/>
        </w:rPr>
        <w:t>:</w:t>
      </w:r>
    </w:p>
    <w:p w14:paraId="71DD8277" w14:textId="77777777" w:rsidR="00E574B8" w:rsidRPr="00F11966" w:rsidRDefault="00E574B8" w:rsidP="00E574B8">
      <w:pPr>
        <w:pStyle w:val="PL"/>
        <w:rPr>
          <w:rFonts w:eastAsia="SimSun"/>
          <w:lang w:val="en-US"/>
        </w:rPr>
      </w:pPr>
      <w:r w:rsidRPr="00F11966">
        <w:rPr>
          <w:rFonts w:eastAsia="SimSun"/>
          <w:lang w:val="en-US"/>
        </w:rPr>
        <w:t xml:space="preserve">          type: array</w:t>
      </w:r>
    </w:p>
    <w:p w14:paraId="59E2FC66" w14:textId="77777777" w:rsidR="00E574B8" w:rsidRPr="00F11966" w:rsidRDefault="00E574B8" w:rsidP="00E574B8">
      <w:pPr>
        <w:pStyle w:val="PL"/>
        <w:rPr>
          <w:rFonts w:eastAsia="SimSun"/>
          <w:lang w:val="en-US"/>
        </w:rPr>
      </w:pPr>
      <w:r w:rsidRPr="00F11966">
        <w:rPr>
          <w:rFonts w:eastAsia="SimSun"/>
          <w:lang w:val="en-US"/>
        </w:rPr>
        <w:t xml:space="preserve">          items:</w:t>
      </w:r>
    </w:p>
    <w:p w14:paraId="73F9C7EB" w14:textId="77777777" w:rsidR="00E574B8" w:rsidRPr="00F11966" w:rsidRDefault="00E574B8" w:rsidP="00E574B8">
      <w:pPr>
        <w:pStyle w:val="PL"/>
        <w:rPr>
          <w:rFonts w:eastAsia="SimSun"/>
          <w:lang w:val="en-US"/>
        </w:rPr>
      </w:pPr>
      <w:r w:rsidRPr="00F11966">
        <w:rPr>
          <w:rFonts w:eastAsia="SimSun"/>
          <w:lang w:val="en-US"/>
        </w:rPr>
        <w:t xml:space="preserve">            $ref: '#/components/schemas/</w:t>
      </w:r>
      <w:r w:rsidRPr="00F11966">
        <w:rPr>
          <w:lang w:eastAsia="zh-CN"/>
        </w:rPr>
        <w:t>Tac</w:t>
      </w:r>
      <w:r w:rsidRPr="00F11966">
        <w:rPr>
          <w:rFonts w:eastAsia="SimSun"/>
          <w:lang w:val="en-US"/>
        </w:rPr>
        <w:t>'</w:t>
      </w:r>
    </w:p>
    <w:p w14:paraId="50776DAB" w14:textId="77777777" w:rsidR="00E574B8" w:rsidRPr="00F11966" w:rsidRDefault="00E574B8" w:rsidP="00E574B8">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minItems: 1</w:t>
      </w:r>
    </w:p>
    <w:p w14:paraId="10B71729" w14:textId="77777777" w:rsidR="00E574B8" w:rsidRPr="00F11966" w:rsidRDefault="00E574B8" w:rsidP="00E574B8">
      <w:pPr>
        <w:pStyle w:val="PL"/>
        <w:rPr>
          <w:rFonts w:eastAsia="SimSun"/>
          <w:lang w:val="en-US"/>
        </w:rPr>
      </w:pPr>
      <w:r w:rsidRPr="00F11966">
        <w:rPr>
          <w:rFonts w:eastAsia="SimSun"/>
          <w:lang w:val="en-US"/>
        </w:rPr>
        <w:t xml:space="preserve">        </w:t>
      </w:r>
      <w:r w:rsidRPr="00F11966">
        <w:rPr>
          <w:rFonts w:hint="eastAsia"/>
          <w:lang w:eastAsia="zh-CN"/>
        </w:rPr>
        <w:t>t</w:t>
      </w:r>
      <w:r w:rsidRPr="00F11966">
        <w:rPr>
          <w:lang w:eastAsia="zh-CN"/>
        </w:rPr>
        <w:t>acInfoPerPlmn</w:t>
      </w:r>
      <w:r w:rsidRPr="00F11966">
        <w:rPr>
          <w:rFonts w:eastAsia="SimSun"/>
          <w:lang w:val="en-US"/>
        </w:rPr>
        <w:t>:</w:t>
      </w:r>
    </w:p>
    <w:p w14:paraId="5B0031CC" w14:textId="77777777" w:rsidR="00E574B8" w:rsidRPr="00F11966" w:rsidRDefault="00E574B8" w:rsidP="00E574B8">
      <w:pPr>
        <w:pStyle w:val="PL"/>
        <w:rPr>
          <w:rFonts w:eastAsia="SimSun"/>
          <w:lang w:val="en-US"/>
        </w:rPr>
      </w:pPr>
      <w:r w:rsidRPr="00F11966">
        <w:rPr>
          <w:rFonts w:eastAsia="SimSun"/>
          <w:lang w:val="en-US"/>
        </w:rPr>
        <w:t xml:space="preserve">          type: object</w:t>
      </w:r>
    </w:p>
    <w:p w14:paraId="318337E7" w14:textId="77777777" w:rsidR="00E574B8" w:rsidRPr="00F11966" w:rsidRDefault="00E574B8" w:rsidP="00E574B8">
      <w:pPr>
        <w:pStyle w:val="PL"/>
        <w:rPr>
          <w:rFonts w:eastAsia="SimSun"/>
          <w:lang w:val="en-US"/>
        </w:rPr>
      </w:pPr>
      <w:r w:rsidRPr="00F11966">
        <w:t xml:space="preserve">          additionalProperties:</w:t>
      </w:r>
    </w:p>
    <w:p w14:paraId="120455C3" w14:textId="77777777" w:rsidR="00E574B8" w:rsidRPr="00F11966" w:rsidRDefault="00E574B8" w:rsidP="00E574B8">
      <w:pPr>
        <w:pStyle w:val="PL"/>
        <w:rPr>
          <w:rFonts w:eastAsia="SimSun"/>
          <w:lang w:val="en-US"/>
        </w:rPr>
      </w:pPr>
      <w:r w:rsidRPr="00F11966">
        <w:rPr>
          <w:rFonts w:eastAsia="SimSun"/>
          <w:lang w:val="en-US"/>
        </w:rPr>
        <w:t xml:space="preserve">            $ref: '#/components/schemas/</w:t>
      </w:r>
      <w:r w:rsidRPr="00F11966">
        <w:rPr>
          <w:lang w:eastAsia="zh-CN"/>
        </w:rPr>
        <w:t>TacInfo</w:t>
      </w:r>
      <w:r w:rsidRPr="00F11966">
        <w:rPr>
          <w:rFonts w:eastAsia="SimSun"/>
          <w:lang w:val="en-US"/>
        </w:rPr>
        <w:t>'</w:t>
      </w:r>
    </w:p>
    <w:p w14:paraId="4B5AE032" w14:textId="77777777" w:rsidR="008F5ED1" w:rsidRDefault="008F5ED1" w:rsidP="008F5ED1">
      <w:pPr>
        <w:pStyle w:val="PL"/>
      </w:pPr>
      <w:r w:rsidRPr="00D67AB2">
        <w:t xml:space="preserve">  </w:t>
      </w:r>
      <w:r>
        <w:t xml:space="preserve">    </w:t>
      </w:r>
      <w:r w:rsidRPr="00D67AB2">
        <w:t xml:space="preserve">    minProperties: 1</w:t>
      </w:r>
    </w:p>
    <w:p w14:paraId="7857CD81" w14:textId="4A93A39D" w:rsidR="008F5ED1" w:rsidRDefault="008F5ED1" w:rsidP="008F5ED1">
      <w:pPr>
        <w:pStyle w:val="PL"/>
      </w:pPr>
      <w:r w:rsidRPr="009F1CC4">
        <w:rPr>
          <w:noProof w:val="0"/>
        </w:rPr>
        <w:t xml:space="preserve">    </w:t>
      </w:r>
      <w:r>
        <w:rPr>
          <w:noProof w:val="0"/>
        </w:rPr>
        <w:t xml:space="preserve">    </w:t>
      </w:r>
      <w:r w:rsidRPr="009F1CC4">
        <w:rPr>
          <w:noProof w:val="0"/>
        </w:rPr>
        <w:t xml:space="preserve">  description: </w:t>
      </w:r>
      <w:r w:rsidRPr="00F11966">
        <w:t>A map (list of key-value pairs</w:t>
      </w:r>
      <w:r>
        <w:t>)</w:t>
      </w:r>
      <w:r w:rsidRPr="00F11966">
        <w:t xml:space="preserve"> where PlmnId </w:t>
      </w:r>
      <w:r w:rsidR="00A01A27">
        <w:t>converted to a string</w:t>
      </w:r>
      <w:r w:rsidR="00A01A27" w:rsidRPr="00F11966">
        <w:t xml:space="preserve"> </w:t>
      </w:r>
      <w:r w:rsidRPr="00F11966">
        <w:t>serves as key</w:t>
      </w:r>
    </w:p>
    <w:p w14:paraId="5B73CAEB" w14:textId="77777777" w:rsidR="00E574B8" w:rsidRPr="00F11966" w:rsidRDefault="00E574B8" w:rsidP="00E574B8">
      <w:pPr>
        <w:pStyle w:val="PL"/>
        <w:rPr>
          <w:rFonts w:eastAsia="SimSun"/>
          <w:lang w:val="en-US"/>
        </w:rPr>
      </w:pPr>
      <w:r w:rsidRPr="00F11966">
        <w:rPr>
          <w:rFonts w:eastAsia="SimSun"/>
          <w:lang w:val="en-US"/>
        </w:rPr>
        <w:t xml:space="preserve">    </w:t>
      </w:r>
      <w:r w:rsidRPr="00F11966">
        <w:rPr>
          <w:lang w:eastAsia="zh-CN"/>
        </w:rPr>
        <w:t>TacInfo</w:t>
      </w:r>
      <w:r w:rsidRPr="00F11966">
        <w:rPr>
          <w:rFonts w:eastAsia="SimSun"/>
          <w:lang w:val="en-US"/>
        </w:rPr>
        <w:t>:</w:t>
      </w:r>
    </w:p>
    <w:p w14:paraId="3C2B634D" w14:textId="77777777" w:rsidR="00D87338" w:rsidRDefault="00D87338" w:rsidP="00D87338">
      <w:pPr>
        <w:pStyle w:val="PL"/>
      </w:pPr>
      <w:r w:rsidRPr="00F11966">
        <w:t xml:space="preserve">    </w:t>
      </w:r>
      <w:r>
        <w:t xml:space="preserve"> </w:t>
      </w:r>
      <w:r w:rsidRPr="00F11966">
        <w:t xml:space="preserve"> description: </w:t>
      </w:r>
      <w:r>
        <w:t>contains tracking area information (tracking area codes).</w:t>
      </w:r>
    </w:p>
    <w:p w14:paraId="043C795C" w14:textId="77777777" w:rsidR="00E574B8" w:rsidRPr="00F11966" w:rsidRDefault="00E574B8" w:rsidP="00E574B8">
      <w:pPr>
        <w:pStyle w:val="PL"/>
        <w:rPr>
          <w:rFonts w:eastAsia="SimSun"/>
          <w:lang w:val="en-US"/>
        </w:rPr>
      </w:pPr>
      <w:r w:rsidRPr="00F11966">
        <w:rPr>
          <w:rFonts w:eastAsia="SimSun"/>
          <w:lang w:val="en-US"/>
        </w:rPr>
        <w:t xml:space="preserve">      type: object</w:t>
      </w:r>
    </w:p>
    <w:p w14:paraId="1F0865B0" w14:textId="77777777" w:rsidR="00E574B8" w:rsidRPr="00F11966" w:rsidRDefault="00E574B8" w:rsidP="00E574B8">
      <w:pPr>
        <w:pStyle w:val="PL"/>
        <w:rPr>
          <w:rFonts w:eastAsia="SimSun"/>
          <w:lang w:val="en-US"/>
        </w:rPr>
      </w:pPr>
      <w:r w:rsidRPr="00F11966">
        <w:rPr>
          <w:rFonts w:eastAsia="SimSun"/>
          <w:lang w:val="en-US"/>
        </w:rPr>
        <w:t xml:space="preserve">      required:</w:t>
      </w:r>
    </w:p>
    <w:p w14:paraId="2031CB4F" w14:textId="77777777" w:rsidR="00E574B8" w:rsidRPr="00F11966" w:rsidRDefault="00E574B8" w:rsidP="00E574B8">
      <w:pPr>
        <w:pStyle w:val="PL"/>
        <w:rPr>
          <w:rFonts w:eastAsia="SimSun"/>
          <w:lang w:val="en-US"/>
        </w:rPr>
      </w:pPr>
      <w:r w:rsidRPr="00F11966">
        <w:rPr>
          <w:rFonts w:eastAsia="SimSun"/>
          <w:lang w:val="en-US"/>
        </w:rPr>
        <w:t xml:space="preserve">        - </w:t>
      </w:r>
      <w:r w:rsidRPr="00F11966">
        <w:rPr>
          <w:rFonts w:hint="eastAsia"/>
          <w:lang w:eastAsia="zh-CN"/>
        </w:rPr>
        <w:t>t</w:t>
      </w:r>
      <w:r w:rsidRPr="00F11966">
        <w:rPr>
          <w:lang w:eastAsia="zh-CN"/>
        </w:rPr>
        <w:t>acList</w:t>
      </w:r>
    </w:p>
    <w:p w14:paraId="31515C48" w14:textId="77777777" w:rsidR="00E574B8" w:rsidRPr="00F11966" w:rsidRDefault="00E574B8" w:rsidP="00E574B8">
      <w:pPr>
        <w:pStyle w:val="PL"/>
        <w:rPr>
          <w:rFonts w:eastAsia="SimSun"/>
          <w:lang w:val="en-US"/>
        </w:rPr>
      </w:pPr>
      <w:r w:rsidRPr="00F11966">
        <w:rPr>
          <w:rFonts w:eastAsia="SimSun"/>
          <w:lang w:val="en-US"/>
        </w:rPr>
        <w:t xml:space="preserve">      properties:</w:t>
      </w:r>
    </w:p>
    <w:p w14:paraId="194E140B" w14:textId="77777777" w:rsidR="00E574B8" w:rsidRPr="00F11966" w:rsidRDefault="00E574B8" w:rsidP="00E574B8">
      <w:pPr>
        <w:pStyle w:val="PL"/>
        <w:rPr>
          <w:rFonts w:eastAsia="SimSun"/>
          <w:lang w:val="en-US"/>
        </w:rPr>
      </w:pPr>
      <w:r w:rsidRPr="00F11966">
        <w:rPr>
          <w:rFonts w:eastAsia="SimSun"/>
          <w:lang w:val="en-US"/>
        </w:rPr>
        <w:t xml:space="preserve">        </w:t>
      </w:r>
      <w:r w:rsidRPr="00F11966">
        <w:rPr>
          <w:rFonts w:hint="eastAsia"/>
          <w:lang w:eastAsia="zh-CN"/>
        </w:rPr>
        <w:t>t</w:t>
      </w:r>
      <w:r w:rsidRPr="00F11966">
        <w:rPr>
          <w:lang w:eastAsia="zh-CN"/>
        </w:rPr>
        <w:t>acList</w:t>
      </w:r>
      <w:r w:rsidRPr="00F11966">
        <w:rPr>
          <w:rFonts w:eastAsia="SimSun"/>
          <w:lang w:val="en-US"/>
        </w:rPr>
        <w:t>:</w:t>
      </w:r>
    </w:p>
    <w:p w14:paraId="6363B453" w14:textId="77777777" w:rsidR="00E574B8" w:rsidRPr="00F11966" w:rsidRDefault="00E574B8" w:rsidP="00E574B8">
      <w:pPr>
        <w:pStyle w:val="PL"/>
        <w:rPr>
          <w:rFonts w:eastAsia="SimSun"/>
          <w:lang w:val="en-US"/>
        </w:rPr>
      </w:pPr>
      <w:r w:rsidRPr="00F11966">
        <w:rPr>
          <w:rFonts w:eastAsia="SimSun"/>
          <w:lang w:val="en-US"/>
        </w:rPr>
        <w:t xml:space="preserve">          type: array</w:t>
      </w:r>
    </w:p>
    <w:p w14:paraId="0309B530" w14:textId="77777777" w:rsidR="00E574B8" w:rsidRPr="00F11966" w:rsidRDefault="00E574B8" w:rsidP="00E574B8">
      <w:pPr>
        <w:pStyle w:val="PL"/>
        <w:rPr>
          <w:rFonts w:eastAsia="SimSun"/>
          <w:lang w:val="en-US"/>
        </w:rPr>
      </w:pPr>
      <w:r w:rsidRPr="00F11966">
        <w:rPr>
          <w:rFonts w:eastAsia="SimSun"/>
          <w:lang w:val="en-US"/>
        </w:rPr>
        <w:t xml:space="preserve">          items:</w:t>
      </w:r>
    </w:p>
    <w:p w14:paraId="2678AE88" w14:textId="77777777" w:rsidR="00E574B8" w:rsidRPr="00F11966" w:rsidRDefault="00E574B8" w:rsidP="00E574B8">
      <w:pPr>
        <w:pStyle w:val="PL"/>
        <w:rPr>
          <w:rFonts w:eastAsia="SimSun"/>
          <w:lang w:val="en-US"/>
        </w:rPr>
      </w:pPr>
      <w:r w:rsidRPr="00F11966">
        <w:rPr>
          <w:rFonts w:eastAsia="SimSun"/>
          <w:lang w:val="en-US"/>
        </w:rPr>
        <w:t xml:space="preserve">            $ref: '#/components/schemas/</w:t>
      </w:r>
      <w:r w:rsidRPr="00F11966">
        <w:rPr>
          <w:lang w:eastAsia="zh-CN"/>
        </w:rPr>
        <w:t>Tac</w:t>
      </w:r>
      <w:r w:rsidRPr="00F11966">
        <w:rPr>
          <w:rFonts w:eastAsia="SimSun"/>
          <w:lang w:val="en-US"/>
        </w:rPr>
        <w:t>'</w:t>
      </w:r>
    </w:p>
    <w:p w14:paraId="7ECC64CE" w14:textId="77777777" w:rsidR="00E574B8" w:rsidRPr="00F11966" w:rsidRDefault="00E574B8" w:rsidP="00E574B8">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minItems: 1</w:t>
      </w:r>
    </w:p>
    <w:p w14:paraId="02443C09" w14:textId="77777777" w:rsidR="00E574B8" w:rsidRPr="00F11966" w:rsidRDefault="00E574B8" w:rsidP="00E574B8">
      <w:pPr>
        <w:pStyle w:val="PL"/>
        <w:rPr>
          <w:rFonts w:eastAsia="SimSun"/>
          <w:lang w:val="en-US"/>
        </w:rPr>
      </w:pPr>
      <w:r w:rsidRPr="00F11966">
        <w:rPr>
          <w:rFonts w:eastAsia="SimSun"/>
          <w:lang w:val="en-US"/>
        </w:rPr>
        <w:t xml:space="preserve">    </w:t>
      </w:r>
      <w:r w:rsidRPr="00F11966">
        <w:t>MbsfnArea</w:t>
      </w:r>
      <w:r w:rsidRPr="00F11966">
        <w:rPr>
          <w:rFonts w:eastAsia="SimSun"/>
          <w:lang w:val="en-US"/>
        </w:rPr>
        <w:t>:</w:t>
      </w:r>
    </w:p>
    <w:p w14:paraId="79009F94" w14:textId="77777777" w:rsidR="00975077" w:rsidRDefault="00975077" w:rsidP="00975077">
      <w:pPr>
        <w:pStyle w:val="PL"/>
      </w:pPr>
      <w:r w:rsidRPr="00F11966">
        <w:t xml:space="preserve">    </w:t>
      </w:r>
      <w:r>
        <w:t xml:space="preserve"> </w:t>
      </w:r>
      <w:r w:rsidRPr="00F11966">
        <w:t xml:space="preserve"> description: </w:t>
      </w:r>
      <w:r>
        <w:t>Contains an MBSFN area information.</w:t>
      </w:r>
    </w:p>
    <w:p w14:paraId="0EBFC8DD" w14:textId="77777777" w:rsidR="00E574B8" w:rsidRPr="00F11966" w:rsidRDefault="00E574B8" w:rsidP="00E574B8">
      <w:pPr>
        <w:pStyle w:val="PL"/>
        <w:rPr>
          <w:rFonts w:eastAsia="SimSun"/>
          <w:lang w:val="en-US"/>
        </w:rPr>
      </w:pPr>
      <w:r w:rsidRPr="00F11966">
        <w:rPr>
          <w:rFonts w:eastAsia="SimSun"/>
          <w:lang w:val="en-US"/>
        </w:rPr>
        <w:t xml:space="preserve">      type: object</w:t>
      </w:r>
    </w:p>
    <w:p w14:paraId="6E89847A" w14:textId="77777777" w:rsidR="00E574B8" w:rsidRPr="00F11966" w:rsidRDefault="00E574B8" w:rsidP="00E574B8">
      <w:pPr>
        <w:pStyle w:val="PL"/>
        <w:rPr>
          <w:rFonts w:eastAsia="SimSun"/>
          <w:lang w:val="en-US"/>
        </w:rPr>
      </w:pPr>
      <w:r w:rsidRPr="00F11966">
        <w:rPr>
          <w:rFonts w:eastAsia="SimSun"/>
          <w:lang w:val="en-US"/>
        </w:rPr>
        <w:t xml:space="preserve">      properties:</w:t>
      </w:r>
    </w:p>
    <w:p w14:paraId="2CAC2406" w14:textId="77777777" w:rsidR="00E574B8" w:rsidRPr="00F11966" w:rsidRDefault="00E574B8" w:rsidP="00E574B8">
      <w:pPr>
        <w:pStyle w:val="PL"/>
        <w:rPr>
          <w:rFonts w:eastAsia="SimSun"/>
          <w:lang w:val="en-US"/>
        </w:rPr>
      </w:pPr>
      <w:r w:rsidRPr="00F11966">
        <w:rPr>
          <w:rFonts w:eastAsia="SimSun"/>
          <w:lang w:val="en-US"/>
        </w:rPr>
        <w:lastRenderedPageBreak/>
        <w:t xml:space="preserve">        </w:t>
      </w:r>
      <w:r w:rsidRPr="00F11966">
        <w:rPr>
          <w:lang w:eastAsia="zh-CN"/>
        </w:rPr>
        <w:t>mbsfnAreaId</w:t>
      </w:r>
      <w:r w:rsidRPr="00F11966">
        <w:rPr>
          <w:rFonts w:eastAsia="SimSun"/>
          <w:lang w:val="en-US"/>
        </w:rPr>
        <w:t>:</w:t>
      </w:r>
    </w:p>
    <w:p w14:paraId="62EEBCA4" w14:textId="77777777" w:rsidR="00E574B8" w:rsidRPr="00F11966" w:rsidRDefault="00E574B8" w:rsidP="00E574B8">
      <w:pPr>
        <w:pStyle w:val="PL"/>
        <w:rPr>
          <w:rFonts w:eastAsia="SimSun"/>
          <w:lang w:val="en-US"/>
        </w:rPr>
      </w:pPr>
      <w:r w:rsidRPr="00F11966">
        <w:rPr>
          <w:rFonts w:eastAsia="SimSun"/>
          <w:lang w:val="en-US"/>
        </w:rPr>
        <w:t xml:space="preserve">          type: </w:t>
      </w:r>
      <w:r w:rsidRPr="00F11966">
        <w:rPr>
          <w:lang w:eastAsia="zh-CN"/>
        </w:rPr>
        <w:t>integer</w:t>
      </w:r>
    </w:p>
    <w:p w14:paraId="7BC7BDD6" w14:textId="77777777" w:rsidR="00E574B8" w:rsidRPr="00F11966" w:rsidRDefault="00E574B8" w:rsidP="00E574B8">
      <w:pPr>
        <w:pStyle w:val="PL"/>
      </w:pPr>
      <w:r w:rsidRPr="00F11966">
        <w:t xml:space="preserve">          minimum: 0</w:t>
      </w:r>
    </w:p>
    <w:p w14:paraId="38CAA7EA" w14:textId="77777777" w:rsidR="00E574B8" w:rsidRPr="00F11966" w:rsidRDefault="00E574B8" w:rsidP="00E574B8">
      <w:pPr>
        <w:pStyle w:val="PL"/>
        <w:rPr>
          <w:rFonts w:eastAsia="SimSun"/>
          <w:lang w:val="en-US"/>
        </w:rPr>
      </w:pPr>
      <w:r w:rsidRPr="00F11966">
        <w:t xml:space="preserve">          maximum: 255</w:t>
      </w:r>
    </w:p>
    <w:p w14:paraId="4DE52B6B" w14:textId="77777777" w:rsidR="00A01A27" w:rsidRDefault="00A01A27" w:rsidP="00A01A27">
      <w:pPr>
        <w:pStyle w:val="PL"/>
        <w:rPr>
          <w:lang w:val="en-US"/>
        </w:rPr>
      </w:pPr>
      <w:r>
        <w:rPr>
          <w:lang w:val="en-US"/>
        </w:rPr>
        <w:t xml:space="preserve">          description: </w:t>
      </w:r>
      <w:r w:rsidRPr="00F11966">
        <w:rPr>
          <w:lang w:eastAsia="zh-CN"/>
        </w:rPr>
        <w:t xml:space="preserve">This IE shall contain the </w:t>
      </w:r>
      <w:r w:rsidRPr="00F11966">
        <w:t>MBSFN Area ID</w:t>
      </w:r>
      <w:r>
        <w:t>.</w:t>
      </w:r>
    </w:p>
    <w:p w14:paraId="51988882" w14:textId="77777777" w:rsidR="00E574B8" w:rsidRPr="00F11966" w:rsidRDefault="00E574B8" w:rsidP="00E574B8">
      <w:pPr>
        <w:pStyle w:val="PL"/>
        <w:rPr>
          <w:rFonts w:eastAsia="SimSun"/>
          <w:lang w:val="en-US"/>
        </w:rPr>
      </w:pPr>
      <w:r w:rsidRPr="00F11966">
        <w:rPr>
          <w:rFonts w:eastAsia="SimSun"/>
          <w:lang w:val="en-US"/>
        </w:rPr>
        <w:t xml:space="preserve">        </w:t>
      </w:r>
      <w:r w:rsidRPr="00F11966">
        <w:rPr>
          <w:lang w:val="it-IT"/>
        </w:rPr>
        <w:t>carrierFrequency</w:t>
      </w:r>
      <w:r w:rsidRPr="00F11966">
        <w:rPr>
          <w:rFonts w:eastAsia="SimSun"/>
          <w:lang w:val="en-US"/>
        </w:rPr>
        <w:t>:</w:t>
      </w:r>
    </w:p>
    <w:p w14:paraId="63B9CE86" w14:textId="77777777" w:rsidR="00E574B8" w:rsidRPr="00F11966" w:rsidRDefault="00E574B8" w:rsidP="00E574B8">
      <w:pPr>
        <w:pStyle w:val="PL"/>
        <w:rPr>
          <w:rFonts w:eastAsia="SimSun"/>
          <w:lang w:val="en-US"/>
        </w:rPr>
      </w:pPr>
      <w:r w:rsidRPr="00F11966">
        <w:rPr>
          <w:rFonts w:eastAsia="SimSun"/>
          <w:lang w:val="en-US"/>
        </w:rPr>
        <w:t xml:space="preserve">          type: </w:t>
      </w:r>
      <w:r w:rsidRPr="00F11966">
        <w:rPr>
          <w:lang w:eastAsia="zh-CN"/>
        </w:rPr>
        <w:t>integer</w:t>
      </w:r>
    </w:p>
    <w:p w14:paraId="6A34C8B6" w14:textId="77777777" w:rsidR="00E574B8" w:rsidRPr="00F11966" w:rsidRDefault="00E574B8" w:rsidP="00E574B8">
      <w:pPr>
        <w:pStyle w:val="PL"/>
      </w:pPr>
      <w:r w:rsidRPr="00F11966">
        <w:t xml:space="preserve">          minimum: 0</w:t>
      </w:r>
    </w:p>
    <w:p w14:paraId="0604ECC0" w14:textId="77777777" w:rsidR="00E574B8" w:rsidRPr="00F11966" w:rsidRDefault="00E574B8" w:rsidP="00E574B8">
      <w:pPr>
        <w:pStyle w:val="PL"/>
      </w:pPr>
      <w:r w:rsidRPr="00F11966">
        <w:t xml:space="preserve">          maximum: 262143</w:t>
      </w:r>
    </w:p>
    <w:p w14:paraId="2B6D2579" w14:textId="77777777" w:rsidR="00A01A27" w:rsidRDefault="00A01A27" w:rsidP="00A01A27">
      <w:pPr>
        <w:pStyle w:val="PL"/>
        <w:rPr>
          <w:lang w:val="en-US"/>
        </w:rPr>
      </w:pPr>
      <w:r>
        <w:rPr>
          <w:lang w:val="en-US"/>
        </w:rPr>
        <w:t xml:space="preserve">          description: </w:t>
      </w:r>
      <w:r w:rsidRPr="00F11966">
        <w:rPr>
          <w:lang w:eastAsia="zh-CN"/>
        </w:rPr>
        <w:t xml:space="preserve">When present, this IE shall contain the </w:t>
      </w:r>
      <w:r w:rsidRPr="00F11966">
        <w:t>Carrier Frequency (EARFCN)</w:t>
      </w:r>
      <w:r>
        <w:t>.</w:t>
      </w:r>
    </w:p>
    <w:p w14:paraId="05FB342E" w14:textId="77777777" w:rsidR="0046212D" w:rsidRDefault="0046212D" w:rsidP="0046212D">
      <w:pPr>
        <w:pStyle w:val="PL"/>
        <w:rPr>
          <w:lang w:val="en-US"/>
        </w:rPr>
      </w:pPr>
    </w:p>
    <w:p w14:paraId="110D858E" w14:textId="77777777" w:rsidR="0046212D" w:rsidRPr="00F11966" w:rsidRDefault="0046212D" w:rsidP="0046212D">
      <w:pPr>
        <w:pStyle w:val="PL"/>
        <w:rPr>
          <w:rFonts w:eastAsia="SimSun"/>
          <w:lang w:val="en-US"/>
        </w:rPr>
      </w:pPr>
      <w:r w:rsidRPr="00F11966">
        <w:rPr>
          <w:rFonts w:eastAsia="SimSun"/>
          <w:lang w:val="en-US"/>
        </w:rPr>
        <w:t xml:space="preserve">    </w:t>
      </w:r>
      <w:r>
        <w:t>InterFreqTargetInfo</w:t>
      </w:r>
      <w:r w:rsidRPr="00F11966">
        <w:rPr>
          <w:rFonts w:eastAsia="SimSun"/>
          <w:lang w:val="en-US"/>
        </w:rPr>
        <w:t>:</w:t>
      </w:r>
    </w:p>
    <w:p w14:paraId="48F1AA4F" w14:textId="77777777" w:rsidR="00D87338" w:rsidRDefault="00D87338" w:rsidP="00D87338">
      <w:pPr>
        <w:pStyle w:val="PL"/>
      </w:pPr>
      <w:r w:rsidRPr="00F11966">
        <w:t xml:space="preserve">    </w:t>
      </w:r>
      <w:r>
        <w:t xml:space="preserve"> </w:t>
      </w:r>
      <w:r w:rsidRPr="00F11966">
        <w:t xml:space="preserve"> description: </w:t>
      </w:r>
      <w:r>
        <w:t>Indicates the Inter Frequency Target information.</w:t>
      </w:r>
    </w:p>
    <w:p w14:paraId="4EC95EF1" w14:textId="77777777" w:rsidR="0046212D" w:rsidRPr="00F11966" w:rsidRDefault="0046212D" w:rsidP="0046212D">
      <w:pPr>
        <w:pStyle w:val="PL"/>
        <w:rPr>
          <w:rFonts w:eastAsia="SimSun"/>
          <w:lang w:val="en-US"/>
        </w:rPr>
      </w:pPr>
      <w:r w:rsidRPr="00F11966">
        <w:rPr>
          <w:rFonts w:eastAsia="SimSun"/>
          <w:lang w:val="en-US"/>
        </w:rPr>
        <w:t xml:space="preserve">      required:</w:t>
      </w:r>
    </w:p>
    <w:p w14:paraId="1E4C32E6" w14:textId="77777777" w:rsidR="0046212D" w:rsidRPr="00F11966" w:rsidRDefault="0046212D" w:rsidP="0046212D">
      <w:pPr>
        <w:pStyle w:val="PL"/>
        <w:rPr>
          <w:rFonts w:eastAsia="SimSun"/>
          <w:lang w:val="en-US"/>
        </w:rPr>
      </w:pPr>
      <w:r w:rsidRPr="00F11966">
        <w:rPr>
          <w:rFonts w:eastAsia="SimSun"/>
          <w:lang w:val="en-US"/>
        </w:rPr>
        <w:t xml:space="preserve">        - </w:t>
      </w:r>
      <w:r>
        <w:t>dlCarrierFreq</w:t>
      </w:r>
    </w:p>
    <w:p w14:paraId="6C4951E2" w14:textId="77777777" w:rsidR="0046212D" w:rsidRPr="00F11966" w:rsidRDefault="0046212D" w:rsidP="0046212D">
      <w:pPr>
        <w:pStyle w:val="PL"/>
        <w:rPr>
          <w:rFonts w:eastAsia="SimSun"/>
          <w:lang w:val="en-US"/>
        </w:rPr>
      </w:pPr>
      <w:r w:rsidRPr="00F11966">
        <w:rPr>
          <w:rFonts w:eastAsia="SimSun"/>
          <w:lang w:val="en-US"/>
        </w:rPr>
        <w:t xml:space="preserve">      type: object</w:t>
      </w:r>
    </w:p>
    <w:p w14:paraId="53D72B02" w14:textId="77777777" w:rsidR="0046212D" w:rsidRPr="00F11966" w:rsidRDefault="0046212D" w:rsidP="0046212D">
      <w:pPr>
        <w:pStyle w:val="PL"/>
        <w:rPr>
          <w:rFonts w:eastAsia="SimSun"/>
          <w:lang w:val="en-US"/>
        </w:rPr>
      </w:pPr>
      <w:r w:rsidRPr="00F11966">
        <w:rPr>
          <w:rFonts w:eastAsia="SimSun"/>
          <w:lang w:val="en-US"/>
        </w:rPr>
        <w:t xml:space="preserve">      properties:</w:t>
      </w:r>
    </w:p>
    <w:p w14:paraId="0099D8C0" w14:textId="77777777" w:rsidR="0046212D" w:rsidRPr="00F11966" w:rsidRDefault="0046212D" w:rsidP="0046212D">
      <w:pPr>
        <w:pStyle w:val="PL"/>
        <w:rPr>
          <w:rFonts w:eastAsia="SimSun"/>
          <w:lang w:val="en-US"/>
        </w:rPr>
      </w:pPr>
      <w:r w:rsidRPr="00F11966">
        <w:rPr>
          <w:rFonts w:eastAsia="SimSun"/>
          <w:lang w:val="en-US"/>
        </w:rPr>
        <w:t xml:space="preserve">        </w:t>
      </w:r>
      <w:r>
        <w:t>dlCarrierFreq</w:t>
      </w:r>
      <w:r w:rsidRPr="00F11966">
        <w:rPr>
          <w:rFonts w:eastAsia="SimSun"/>
          <w:lang w:val="en-US"/>
        </w:rPr>
        <w:t>:</w:t>
      </w:r>
    </w:p>
    <w:p w14:paraId="291CFC3E" w14:textId="77777777" w:rsidR="0046212D" w:rsidRPr="00F11966" w:rsidRDefault="0046212D" w:rsidP="0046212D">
      <w:pPr>
        <w:pStyle w:val="PL"/>
        <w:rPr>
          <w:rFonts w:eastAsia="SimSun"/>
          <w:lang w:val="en-US"/>
        </w:rPr>
      </w:pPr>
      <w:r w:rsidRPr="00F11966">
        <w:rPr>
          <w:rFonts w:eastAsia="SimSun"/>
          <w:lang w:val="en-US"/>
        </w:rPr>
        <w:t xml:space="preserve">          $ref: '#/components/schemas/</w:t>
      </w:r>
      <w:r>
        <w:t>ArfcnValueNR</w:t>
      </w:r>
      <w:r w:rsidRPr="00F11966">
        <w:rPr>
          <w:rFonts w:eastAsia="SimSun"/>
          <w:lang w:val="en-US"/>
        </w:rPr>
        <w:t>'</w:t>
      </w:r>
    </w:p>
    <w:p w14:paraId="58059CBB" w14:textId="77777777" w:rsidR="0046212D" w:rsidRPr="00F11966" w:rsidRDefault="0046212D" w:rsidP="0046212D">
      <w:pPr>
        <w:pStyle w:val="PL"/>
        <w:rPr>
          <w:rFonts w:eastAsia="SimSun"/>
          <w:lang w:val="en-US"/>
        </w:rPr>
      </w:pPr>
      <w:r w:rsidRPr="00F11966">
        <w:rPr>
          <w:rFonts w:eastAsia="SimSun"/>
          <w:lang w:val="en-US"/>
        </w:rPr>
        <w:t xml:space="preserve">        </w:t>
      </w:r>
      <w:r>
        <w:t>c</w:t>
      </w:r>
      <w:r w:rsidRPr="00F11966">
        <w:t>ellIdList</w:t>
      </w:r>
      <w:r w:rsidRPr="00F11966">
        <w:rPr>
          <w:rFonts w:eastAsia="SimSun"/>
          <w:lang w:val="en-US"/>
        </w:rPr>
        <w:t>:</w:t>
      </w:r>
    </w:p>
    <w:p w14:paraId="6A5A9ED7" w14:textId="77777777" w:rsidR="0046212D" w:rsidRPr="00F11966" w:rsidRDefault="0046212D" w:rsidP="0046212D">
      <w:pPr>
        <w:pStyle w:val="PL"/>
        <w:rPr>
          <w:rFonts w:eastAsia="SimSun"/>
          <w:lang w:val="en-US"/>
        </w:rPr>
      </w:pPr>
      <w:r w:rsidRPr="00F11966">
        <w:rPr>
          <w:rFonts w:eastAsia="SimSun"/>
          <w:lang w:val="en-US"/>
        </w:rPr>
        <w:t xml:space="preserve">          type: array</w:t>
      </w:r>
    </w:p>
    <w:p w14:paraId="318C8BA7" w14:textId="77777777" w:rsidR="0046212D" w:rsidRPr="00F11966" w:rsidRDefault="0046212D" w:rsidP="0046212D">
      <w:pPr>
        <w:pStyle w:val="PL"/>
        <w:rPr>
          <w:rFonts w:eastAsia="SimSun"/>
          <w:lang w:val="en-US"/>
        </w:rPr>
      </w:pPr>
      <w:r w:rsidRPr="00F11966">
        <w:rPr>
          <w:rFonts w:eastAsia="SimSun"/>
          <w:lang w:val="en-US"/>
        </w:rPr>
        <w:t xml:space="preserve">          items:</w:t>
      </w:r>
    </w:p>
    <w:p w14:paraId="77D64E92" w14:textId="77777777" w:rsidR="0046212D" w:rsidRPr="00F11966" w:rsidRDefault="0046212D" w:rsidP="0046212D">
      <w:pPr>
        <w:pStyle w:val="PL"/>
        <w:rPr>
          <w:rFonts w:eastAsia="SimSun"/>
          <w:lang w:val="en-US"/>
        </w:rPr>
      </w:pPr>
      <w:r w:rsidRPr="00F11966">
        <w:rPr>
          <w:rFonts w:eastAsia="SimSun"/>
          <w:lang w:val="en-US"/>
        </w:rPr>
        <w:t xml:space="preserve">            $ref: '#/components/schemas/</w:t>
      </w:r>
      <w:r>
        <w:rPr>
          <w:lang w:eastAsia="zh-CN"/>
        </w:rPr>
        <w:t>PhysCellId</w:t>
      </w:r>
      <w:r w:rsidRPr="00F11966">
        <w:rPr>
          <w:rFonts w:eastAsia="SimSun"/>
          <w:lang w:val="en-US"/>
        </w:rPr>
        <w:t>'</w:t>
      </w:r>
    </w:p>
    <w:p w14:paraId="73912D20" w14:textId="77777777" w:rsidR="0046212D" w:rsidRDefault="0046212D" w:rsidP="0046212D">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minItems: 1</w:t>
      </w:r>
    </w:p>
    <w:p w14:paraId="237D08A8" w14:textId="77777777" w:rsidR="0046212D" w:rsidRDefault="0046212D" w:rsidP="0046212D">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w:t>
      </w:r>
      <w:r>
        <w:rPr>
          <w:rFonts w:eastAsia="SimSun"/>
          <w:lang w:val="en-US" w:eastAsia="zh-CN"/>
        </w:rPr>
        <w:t>max</w:t>
      </w:r>
      <w:r w:rsidRPr="00F11966">
        <w:rPr>
          <w:rFonts w:eastAsia="SimSun"/>
          <w:lang w:val="en-US" w:eastAsia="zh-CN"/>
        </w:rPr>
        <w:t xml:space="preserve">Items: </w:t>
      </w:r>
      <w:r>
        <w:rPr>
          <w:rFonts w:eastAsia="SimSun"/>
          <w:lang w:val="en-US" w:eastAsia="zh-CN"/>
        </w:rPr>
        <w:t>32</w:t>
      </w:r>
    </w:p>
    <w:p w14:paraId="37A49677" w14:textId="77777777" w:rsidR="00A01A27" w:rsidRDefault="00A01A27" w:rsidP="00A01A27">
      <w:pPr>
        <w:pStyle w:val="PL"/>
        <w:rPr>
          <w:lang w:val="en-US"/>
        </w:rPr>
      </w:pPr>
      <w:r>
        <w:rPr>
          <w:lang w:val="en-US"/>
        </w:rPr>
        <w:t xml:space="preserve">          description: </w:t>
      </w:r>
      <w:r w:rsidRPr="00F11966">
        <w:rPr>
          <w:lang w:eastAsia="zh-CN"/>
        </w:rPr>
        <w:t xml:space="preserve">When present, this IE shall contain a list of </w:t>
      </w:r>
      <w:r w:rsidRPr="00F11966">
        <w:t xml:space="preserve">the </w:t>
      </w:r>
      <w:r>
        <w:t xml:space="preserve">physical cell identities </w:t>
      </w:r>
      <w:r w:rsidRPr="00F11966">
        <w:t>where the</w:t>
      </w:r>
      <w:r>
        <w:t xml:space="preserve"> UE is requested to perform measurement logging for the indicated frequency.</w:t>
      </w:r>
    </w:p>
    <w:p w14:paraId="0EC1DB64" w14:textId="77777777" w:rsidR="00E92CBF" w:rsidRPr="00F11966" w:rsidRDefault="00E92CBF" w:rsidP="00E92CBF">
      <w:pPr>
        <w:pStyle w:val="PL"/>
        <w:rPr>
          <w:lang w:val="en-US"/>
        </w:rPr>
      </w:pPr>
    </w:p>
    <w:p w14:paraId="3E0A544F" w14:textId="77777777" w:rsidR="00E92CBF" w:rsidRPr="00F11966" w:rsidRDefault="00E92CBF" w:rsidP="00E92CBF">
      <w:pPr>
        <w:pStyle w:val="PL"/>
        <w:rPr>
          <w:lang w:val="en-US"/>
        </w:rPr>
      </w:pPr>
    </w:p>
    <w:p w14:paraId="2D513165" w14:textId="77777777" w:rsidR="00E92CBF" w:rsidRPr="00F11966" w:rsidRDefault="00E92CBF" w:rsidP="00E92CBF">
      <w:pPr>
        <w:pStyle w:val="PL"/>
        <w:rPr>
          <w:lang w:val="en-US"/>
        </w:rPr>
      </w:pPr>
      <w:r w:rsidRPr="00F11966">
        <w:rPr>
          <w:lang w:val="en-US"/>
        </w:rPr>
        <w:t># Data Types related to 5G ODB as defined in clause 5.7</w:t>
      </w:r>
    </w:p>
    <w:p w14:paraId="1EE0A93D" w14:textId="77777777" w:rsidR="00E92CBF" w:rsidRPr="00F11966" w:rsidRDefault="00E92CBF" w:rsidP="00E92CBF">
      <w:pPr>
        <w:pStyle w:val="PL"/>
        <w:rPr>
          <w:lang w:val="en-US"/>
        </w:rPr>
      </w:pPr>
    </w:p>
    <w:p w14:paraId="2BC94FD2" w14:textId="77777777" w:rsidR="00E92CBF" w:rsidRPr="00F11966" w:rsidRDefault="00E92CBF" w:rsidP="00E92CBF">
      <w:pPr>
        <w:pStyle w:val="PL"/>
        <w:rPr>
          <w:lang w:val="en-US"/>
        </w:rPr>
      </w:pPr>
      <w:r w:rsidRPr="00F11966">
        <w:rPr>
          <w:lang w:val="en-US"/>
        </w:rPr>
        <w:t>#</w:t>
      </w:r>
    </w:p>
    <w:p w14:paraId="6507E9C7" w14:textId="77777777" w:rsidR="00E92CBF" w:rsidRPr="00F11966" w:rsidRDefault="00E92CBF" w:rsidP="00E92CBF">
      <w:pPr>
        <w:pStyle w:val="PL"/>
        <w:rPr>
          <w:lang w:val="en-US"/>
        </w:rPr>
      </w:pPr>
      <w:r w:rsidRPr="00F11966">
        <w:rPr>
          <w:lang w:val="en-US"/>
        </w:rPr>
        <w:t># SIMPLE DATA TYPES</w:t>
      </w:r>
    </w:p>
    <w:p w14:paraId="7BA063DC" w14:textId="77777777" w:rsidR="00E92CBF" w:rsidRPr="00F11966" w:rsidRDefault="00E92CBF" w:rsidP="00E92CBF">
      <w:pPr>
        <w:pStyle w:val="PL"/>
        <w:rPr>
          <w:lang w:val="en-US"/>
        </w:rPr>
      </w:pPr>
      <w:r w:rsidRPr="00F11966">
        <w:rPr>
          <w:lang w:val="en-US"/>
        </w:rPr>
        <w:t>#</w:t>
      </w:r>
    </w:p>
    <w:p w14:paraId="5323F6B1" w14:textId="77777777" w:rsidR="00E92CBF" w:rsidRPr="00F11966" w:rsidRDefault="00E92CBF" w:rsidP="00E92CBF">
      <w:pPr>
        <w:pStyle w:val="PL"/>
      </w:pPr>
      <w:r w:rsidRPr="00F11966">
        <w:t>#</w:t>
      </w:r>
    </w:p>
    <w:p w14:paraId="25BBC33D" w14:textId="77777777" w:rsidR="00E92CBF" w:rsidRPr="00F11966" w:rsidRDefault="00E92CBF" w:rsidP="00E92CBF">
      <w:pPr>
        <w:pStyle w:val="PL"/>
      </w:pPr>
      <w:r w:rsidRPr="00F11966">
        <w:t>#</w:t>
      </w:r>
    </w:p>
    <w:p w14:paraId="2F3DB3F5" w14:textId="77777777" w:rsidR="00E92CBF" w:rsidRPr="00F11966" w:rsidRDefault="00E92CBF" w:rsidP="00E92CBF">
      <w:pPr>
        <w:pStyle w:val="PL"/>
        <w:rPr>
          <w:lang w:val="en-US"/>
        </w:rPr>
      </w:pPr>
      <w:r w:rsidRPr="00F11966">
        <w:rPr>
          <w:lang w:val="en-US"/>
        </w:rPr>
        <w:t># Enumerations</w:t>
      </w:r>
    </w:p>
    <w:p w14:paraId="6D2D8BB4" w14:textId="77777777" w:rsidR="00E92CBF" w:rsidRPr="00F11966" w:rsidRDefault="00E92CBF" w:rsidP="00E92CBF">
      <w:pPr>
        <w:pStyle w:val="PL"/>
        <w:rPr>
          <w:lang w:val="en-US"/>
        </w:rPr>
      </w:pPr>
      <w:r w:rsidRPr="00F11966">
        <w:rPr>
          <w:lang w:val="en-US"/>
        </w:rPr>
        <w:t>#</w:t>
      </w:r>
    </w:p>
    <w:p w14:paraId="07556018" w14:textId="77777777" w:rsidR="00E92CBF" w:rsidRPr="00F11966" w:rsidRDefault="00E92CBF" w:rsidP="00E92CBF">
      <w:pPr>
        <w:pStyle w:val="PL"/>
      </w:pPr>
      <w:r w:rsidRPr="00F11966">
        <w:t xml:space="preserve">    </w:t>
      </w:r>
      <w:r w:rsidRPr="00F11966">
        <w:rPr>
          <w:lang w:val="en-US"/>
        </w:rPr>
        <w:t>RoamingOdb</w:t>
      </w:r>
      <w:r w:rsidRPr="00F11966">
        <w:t>:</w:t>
      </w:r>
    </w:p>
    <w:p w14:paraId="71543B2D" w14:textId="77777777" w:rsidR="00E92CBF" w:rsidRPr="00F11966" w:rsidRDefault="00E92CBF" w:rsidP="00E92CBF">
      <w:pPr>
        <w:pStyle w:val="PL"/>
      </w:pPr>
      <w:r w:rsidRPr="00F11966">
        <w:t xml:space="preserve">      anyOf:</w:t>
      </w:r>
    </w:p>
    <w:p w14:paraId="476F31F8" w14:textId="77777777" w:rsidR="00E92CBF" w:rsidRPr="00F11966" w:rsidRDefault="00E92CBF" w:rsidP="00E92CBF">
      <w:pPr>
        <w:pStyle w:val="PL"/>
      </w:pPr>
      <w:r w:rsidRPr="00F11966">
        <w:t xml:space="preserve">        - type: string</w:t>
      </w:r>
    </w:p>
    <w:p w14:paraId="0FDCE46B" w14:textId="77777777" w:rsidR="00E92CBF" w:rsidRPr="00F11966" w:rsidRDefault="00E92CBF" w:rsidP="00E92CBF">
      <w:pPr>
        <w:pStyle w:val="PL"/>
      </w:pPr>
      <w:r w:rsidRPr="00F11966">
        <w:t xml:space="preserve">          enum:</w:t>
      </w:r>
    </w:p>
    <w:p w14:paraId="283390E0" w14:textId="77777777" w:rsidR="00E92CBF" w:rsidRPr="00F11966" w:rsidRDefault="00E92CBF" w:rsidP="00E92CBF">
      <w:pPr>
        <w:pStyle w:val="PL"/>
      </w:pPr>
      <w:r w:rsidRPr="00F11966">
        <w:t xml:space="preserve">            - OUTSIDE_HOME_PLMN</w:t>
      </w:r>
    </w:p>
    <w:p w14:paraId="5D499719" w14:textId="77777777" w:rsidR="00E92CBF" w:rsidRPr="00F11966" w:rsidRDefault="00E92CBF" w:rsidP="00E92CBF">
      <w:pPr>
        <w:pStyle w:val="PL"/>
      </w:pPr>
      <w:r w:rsidRPr="00F11966">
        <w:t xml:space="preserve">            - OUTSIDE_HOME_PLMN_COUNTRY</w:t>
      </w:r>
    </w:p>
    <w:p w14:paraId="6B367CFC" w14:textId="77777777" w:rsidR="00E92CBF" w:rsidRPr="00F11966" w:rsidRDefault="00E92CBF" w:rsidP="00E92CBF">
      <w:pPr>
        <w:pStyle w:val="PL"/>
        <w:rPr>
          <w:lang w:val="en-US"/>
        </w:rPr>
      </w:pPr>
      <w:r w:rsidRPr="00F11966">
        <w:rPr>
          <w:lang w:val="en-US"/>
        </w:rPr>
        <w:t xml:space="preserve">        - type: string</w:t>
      </w:r>
    </w:p>
    <w:p w14:paraId="1D77DC1F" w14:textId="4CA6042A" w:rsidR="00A01A27" w:rsidRDefault="00A01A27" w:rsidP="00A01A27">
      <w:pPr>
        <w:pStyle w:val="PL"/>
        <w:rPr>
          <w:lang w:val="en-US"/>
        </w:rPr>
      </w:pPr>
      <w:r>
        <w:rPr>
          <w:lang w:val="en-US"/>
        </w:rPr>
        <w:t xml:space="preserve">      description: </w:t>
      </w:r>
      <w:r w:rsidRPr="00F11966">
        <w:t xml:space="preserve">The enumeration </w:t>
      </w:r>
      <w:r w:rsidRPr="00F11966">
        <w:rPr>
          <w:lang w:val="en-US"/>
        </w:rPr>
        <w:t>RoamingOdb</w:t>
      </w:r>
      <w:r w:rsidRPr="00F11966">
        <w:t xml:space="preserve"> defines the Barring of Roaming as. </w:t>
      </w:r>
      <w:r w:rsidRPr="00F11966">
        <w:rPr>
          <w:rFonts w:cs="Arial"/>
          <w:szCs w:val="18"/>
        </w:rPr>
        <w:t>See 3GPP</w:t>
      </w:r>
      <w:r>
        <w:rPr>
          <w:rFonts w:cs="Arial"/>
          <w:szCs w:val="18"/>
        </w:rPr>
        <w:t xml:space="preserve"> </w:t>
      </w:r>
      <w:r w:rsidRPr="00F11966">
        <w:rPr>
          <w:rFonts w:cs="Arial"/>
          <w:szCs w:val="18"/>
        </w:rPr>
        <w:t>TS</w:t>
      </w:r>
      <w:r>
        <w:rPr>
          <w:rFonts w:cs="Arial"/>
          <w:szCs w:val="18"/>
        </w:rPr>
        <w:t xml:space="preserve"> </w:t>
      </w:r>
      <w:r w:rsidRPr="00F11966">
        <w:rPr>
          <w:lang w:val="en-US"/>
        </w:rPr>
        <w:t>23.015 for further description</w:t>
      </w:r>
      <w:r w:rsidRPr="00F11966">
        <w:rPr>
          <w:rFonts w:cs="Arial"/>
          <w:szCs w:val="18"/>
        </w:rPr>
        <w:t xml:space="preserve">. </w:t>
      </w:r>
      <w:r w:rsidRPr="00F11966">
        <w:t xml:space="preserve">It shall comply with </w:t>
      </w:r>
      <w:r>
        <w:t xml:space="preserve">the provisions defined in table </w:t>
      </w:r>
      <w:r w:rsidRPr="00F11966">
        <w:t>5.7.3.1-1.</w:t>
      </w:r>
    </w:p>
    <w:p w14:paraId="2465C6C3" w14:textId="77777777" w:rsidR="00E92CBF" w:rsidRPr="00202CB2" w:rsidRDefault="00E92CBF" w:rsidP="00E92CBF">
      <w:pPr>
        <w:pStyle w:val="PL"/>
        <w:rPr>
          <w:lang w:val="en-US"/>
        </w:rPr>
      </w:pPr>
    </w:p>
    <w:p w14:paraId="6F86DA03" w14:textId="77777777" w:rsidR="00E92CBF" w:rsidRPr="00F11966" w:rsidRDefault="00E92CBF" w:rsidP="00E92CBF">
      <w:pPr>
        <w:pStyle w:val="PL"/>
      </w:pPr>
      <w:r w:rsidRPr="00F11966">
        <w:t xml:space="preserve">    </w:t>
      </w:r>
      <w:r w:rsidRPr="00F11966">
        <w:rPr>
          <w:lang w:val="en-US"/>
        </w:rPr>
        <w:t>OdbPacketServices</w:t>
      </w:r>
      <w:r w:rsidRPr="00F11966">
        <w:t>:</w:t>
      </w:r>
    </w:p>
    <w:p w14:paraId="2366A79E" w14:textId="77777777" w:rsidR="00E92CBF" w:rsidRPr="00F11966" w:rsidRDefault="00E92CBF" w:rsidP="00E92CBF">
      <w:pPr>
        <w:pStyle w:val="PL"/>
      </w:pPr>
      <w:r w:rsidRPr="00F11966">
        <w:t xml:space="preserve">      anyOf:</w:t>
      </w:r>
    </w:p>
    <w:p w14:paraId="34391C0F" w14:textId="77777777" w:rsidR="00E92CBF" w:rsidRPr="00F11966" w:rsidRDefault="00E92CBF" w:rsidP="00E92CBF">
      <w:pPr>
        <w:pStyle w:val="PL"/>
      </w:pPr>
      <w:r w:rsidRPr="00F11966">
        <w:t xml:space="preserve">        - anyOf:</w:t>
      </w:r>
    </w:p>
    <w:p w14:paraId="0DF6461E" w14:textId="77777777" w:rsidR="00E92CBF" w:rsidRPr="00F11966" w:rsidRDefault="00E92CBF" w:rsidP="00E92CBF">
      <w:pPr>
        <w:pStyle w:val="PL"/>
      </w:pPr>
      <w:r w:rsidRPr="00F11966">
        <w:t xml:space="preserve">            - type: string</w:t>
      </w:r>
    </w:p>
    <w:p w14:paraId="3BEC9822" w14:textId="77777777" w:rsidR="00E92CBF" w:rsidRPr="00F11966" w:rsidRDefault="00E92CBF" w:rsidP="00E92CBF">
      <w:pPr>
        <w:pStyle w:val="PL"/>
      </w:pPr>
      <w:r w:rsidRPr="00F11966">
        <w:t xml:space="preserve">              enum:</w:t>
      </w:r>
    </w:p>
    <w:p w14:paraId="7E9522C5" w14:textId="77777777" w:rsidR="00E92CBF" w:rsidRPr="00F11966" w:rsidRDefault="00E92CBF" w:rsidP="00E92CBF">
      <w:pPr>
        <w:pStyle w:val="PL"/>
      </w:pPr>
      <w:r w:rsidRPr="00F11966">
        <w:t xml:space="preserve">                - ALL_PACKET_SERVICES</w:t>
      </w:r>
    </w:p>
    <w:p w14:paraId="3A63D847" w14:textId="77777777" w:rsidR="00E92CBF" w:rsidRPr="00F11966" w:rsidRDefault="00E92CBF" w:rsidP="00E92CBF">
      <w:pPr>
        <w:pStyle w:val="PL"/>
      </w:pPr>
      <w:r w:rsidRPr="00F11966">
        <w:t xml:space="preserve">                - ROAMER_ACCESS_HPLMN_AP</w:t>
      </w:r>
    </w:p>
    <w:p w14:paraId="236CE73F" w14:textId="77777777" w:rsidR="00E92CBF" w:rsidRPr="00F11966" w:rsidRDefault="00E92CBF" w:rsidP="00E92CBF">
      <w:pPr>
        <w:pStyle w:val="PL"/>
      </w:pPr>
      <w:r w:rsidRPr="00F11966">
        <w:t xml:space="preserve">                - ROAMER_ACCESS_VPLMN_AP</w:t>
      </w:r>
    </w:p>
    <w:p w14:paraId="23F0325B" w14:textId="77777777" w:rsidR="00E92CBF" w:rsidRPr="00F11966" w:rsidRDefault="00E92CBF" w:rsidP="00E92CBF">
      <w:pPr>
        <w:pStyle w:val="PL"/>
        <w:rPr>
          <w:lang w:val="en-US"/>
        </w:rPr>
      </w:pPr>
      <w:r w:rsidRPr="00F11966">
        <w:rPr>
          <w:lang w:val="en-US"/>
        </w:rPr>
        <w:t xml:space="preserve">            - type: string</w:t>
      </w:r>
    </w:p>
    <w:p w14:paraId="50C89810" w14:textId="77777777" w:rsidR="00E92CBF" w:rsidRPr="00F11966" w:rsidRDefault="00E92CBF" w:rsidP="00E92CBF">
      <w:pPr>
        <w:pStyle w:val="PL"/>
        <w:rPr>
          <w:lang w:val="en-US"/>
        </w:rPr>
      </w:pPr>
      <w:r w:rsidRPr="00F11966">
        <w:rPr>
          <w:lang w:val="en-US"/>
        </w:rPr>
        <w:t xml:space="preserve">        - $ref: '#/components/schemas/NullValue'</w:t>
      </w:r>
    </w:p>
    <w:p w14:paraId="4BDC4C7D" w14:textId="17FA8EC2" w:rsidR="00A01A27" w:rsidRDefault="00A01A27" w:rsidP="00A01A27">
      <w:pPr>
        <w:pStyle w:val="PL"/>
        <w:rPr>
          <w:lang w:val="en-US"/>
        </w:rPr>
      </w:pPr>
      <w:r>
        <w:rPr>
          <w:lang w:val="en-US"/>
        </w:rPr>
        <w:t xml:space="preserve">      description: </w:t>
      </w:r>
      <w:r w:rsidRPr="00F11966">
        <w:t xml:space="preserve">The enumeration </w:t>
      </w:r>
      <w:r w:rsidRPr="00F11966">
        <w:rPr>
          <w:lang w:val="en-US"/>
        </w:rPr>
        <w:t>OdbPacketServices</w:t>
      </w:r>
      <w:r w:rsidRPr="00F11966">
        <w:t xml:space="preserve"> defines the Barring of Packet Oriented Services. </w:t>
      </w:r>
      <w:r w:rsidRPr="00F11966">
        <w:rPr>
          <w:rFonts w:cs="Arial"/>
          <w:szCs w:val="18"/>
        </w:rPr>
        <w:t>See 3GPP</w:t>
      </w:r>
      <w:r>
        <w:rPr>
          <w:rFonts w:cs="Arial"/>
          <w:szCs w:val="18"/>
        </w:rPr>
        <w:t xml:space="preserve"> </w:t>
      </w:r>
      <w:r w:rsidRPr="00F11966">
        <w:rPr>
          <w:rFonts w:cs="Arial"/>
          <w:szCs w:val="18"/>
        </w:rPr>
        <w:t>TS</w:t>
      </w:r>
      <w:r>
        <w:rPr>
          <w:rFonts w:cs="Arial"/>
          <w:szCs w:val="18"/>
        </w:rPr>
        <w:t xml:space="preserve"> </w:t>
      </w:r>
      <w:r w:rsidRPr="00F11966">
        <w:rPr>
          <w:lang w:val="en-US"/>
        </w:rPr>
        <w:t>23.015 for further description</w:t>
      </w:r>
      <w:r w:rsidRPr="00F11966">
        <w:rPr>
          <w:rFonts w:cs="Arial"/>
          <w:szCs w:val="18"/>
        </w:rPr>
        <w:t xml:space="preserve">. </w:t>
      </w:r>
      <w:r w:rsidRPr="00F11966">
        <w:t>It shall comply with the provisions defined in table</w:t>
      </w:r>
      <w:r>
        <w:t xml:space="preserve"> </w:t>
      </w:r>
      <w:r w:rsidRPr="00F11966">
        <w:t>5.7.3.2-1</w:t>
      </w:r>
    </w:p>
    <w:p w14:paraId="3A7E70D5" w14:textId="77777777" w:rsidR="00E92CBF" w:rsidRPr="00F11966" w:rsidRDefault="00E92CBF" w:rsidP="00E92CBF">
      <w:pPr>
        <w:pStyle w:val="PL"/>
        <w:rPr>
          <w:lang w:val="en-US"/>
        </w:rPr>
      </w:pPr>
    </w:p>
    <w:p w14:paraId="1FBB7F1C" w14:textId="77777777" w:rsidR="00E92CBF" w:rsidRPr="00F11966" w:rsidRDefault="00E92CBF" w:rsidP="00E92CBF">
      <w:pPr>
        <w:pStyle w:val="PL"/>
        <w:rPr>
          <w:lang w:val="en-US"/>
        </w:rPr>
      </w:pPr>
      <w:r w:rsidRPr="00F11966">
        <w:rPr>
          <w:lang w:val="en-US"/>
        </w:rPr>
        <w:t>#</w:t>
      </w:r>
    </w:p>
    <w:p w14:paraId="770825F1" w14:textId="77777777" w:rsidR="00E92CBF" w:rsidRPr="00F11966" w:rsidRDefault="00E92CBF" w:rsidP="00E92CBF">
      <w:pPr>
        <w:pStyle w:val="PL"/>
        <w:rPr>
          <w:lang w:val="en-US"/>
        </w:rPr>
      </w:pPr>
      <w:r w:rsidRPr="00F11966">
        <w:rPr>
          <w:lang w:val="en-US"/>
        </w:rPr>
        <w:t># STRUCTURED DATA TYPES</w:t>
      </w:r>
    </w:p>
    <w:p w14:paraId="0EA4876A" w14:textId="77777777" w:rsidR="00E92CBF" w:rsidRPr="00F11966" w:rsidRDefault="00E92CBF" w:rsidP="00E92CBF">
      <w:pPr>
        <w:pStyle w:val="PL"/>
        <w:rPr>
          <w:lang w:val="en-US"/>
        </w:rPr>
      </w:pPr>
      <w:r w:rsidRPr="00F11966">
        <w:rPr>
          <w:lang w:val="en-US"/>
        </w:rPr>
        <w:t>#</w:t>
      </w:r>
    </w:p>
    <w:p w14:paraId="58EBA088" w14:textId="77777777" w:rsidR="00E92CBF" w:rsidRPr="00F11966" w:rsidRDefault="00E92CBF" w:rsidP="00E92CBF">
      <w:pPr>
        <w:pStyle w:val="PL"/>
        <w:rPr>
          <w:lang w:val="en-US"/>
        </w:rPr>
      </w:pPr>
    </w:p>
    <w:p w14:paraId="627A75FE" w14:textId="77777777" w:rsidR="00E92CBF" w:rsidRPr="00F11966" w:rsidRDefault="00E92CBF" w:rsidP="00E92CBF">
      <w:pPr>
        <w:pStyle w:val="PL"/>
        <w:rPr>
          <w:lang w:val="en-US"/>
        </w:rPr>
      </w:pPr>
      <w:r w:rsidRPr="00F11966">
        <w:rPr>
          <w:lang w:val="en-US"/>
        </w:rPr>
        <w:t xml:space="preserve">    OdbData:</w:t>
      </w:r>
    </w:p>
    <w:p w14:paraId="2420A24E" w14:textId="77777777" w:rsidR="00D87338" w:rsidRDefault="00D87338" w:rsidP="00D87338">
      <w:pPr>
        <w:pStyle w:val="PL"/>
      </w:pPr>
      <w:r w:rsidRPr="00F11966">
        <w:t xml:space="preserve">    </w:t>
      </w:r>
      <w:r>
        <w:t xml:space="preserve"> </w:t>
      </w:r>
      <w:r w:rsidRPr="00F11966">
        <w:t xml:space="preserve"> description: </w:t>
      </w:r>
      <w:r>
        <w:t>Contains information regarding operater  determined  barring.</w:t>
      </w:r>
    </w:p>
    <w:p w14:paraId="0F0D8364" w14:textId="77777777" w:rsidR="00E92CBF" w:rsidRPr="00F11966" w:rsidRDefault="00E92CBF" w:rsidP="00E92CBF">
      <w:pPr>
        <w:pStyle w:val="PL"/>
        <w:rPr>
          <w:lang w:val="en-US"/>
        </w:rPr>
      </w:pPr>
      <w:r w:rsidRPr="00F11966">
        <w:rPr>
          <w:lang w:val="en-US"/>
        </w:rPr>
        <w:t xml:space="preserve">      type: object</w:t>
      </w:r>
    </w:p>
    <w:p w14:paraId="14765F4F" w14:textId="77777777" w:rsidR="00E92CBF" w:rsidRPr="00F11966" w:rsidRDefault="00E92CBF" w:rsidP="00E92CBF">
      <w:pPr>
        <w:pStyle w:val="PL"/>
        <w:rPr>
          <w:lang w:val="en-US"/>
        </w:rPr>
      </w:pPr>
      <w:r w:rsidRPr="00F11966">
        <w:rPr>
          <w:lang w:val="en-US"/>
        </w:rPr>
        <w:t xml:space="preserve">      properties:</w:t>
      </w:r>
    </w:p>
    <w:p w14:paraId="1C331439" w14:textId="77777777" w:rsidR="00E92CBF" w:rsidRPr="00F11966" w:rsidRDefault="00E92CBF" w:rsidP="00E92CBF">
      <w:pPr>
        <w:pStyle w:val="PL"/>
        <w:rPr>
          <w:lang w:val="en-US"/>
        </w:rPr>
      </w:pPr>
      <w:r w:rsidRPr="00F11966">
        <w:rPr>
          <w:lang w:val="en-US"/>
        </w:rPr>
        <w:t xml:space="preserve">        roamingOdb:</w:t>
      </w:r>
    </w:p>
    <w:p w14:paraId="6E9B7CDC" w14:textId="77777777" w:rsidR="00E92CBF" w:rsidRPr="00F11966" w:rsidRDefault="00E92CBF" w:rsidP="00E92CBF">
      <w:pPr>
        <w:pStyle w:val="PL"/>
        <w:rPr>
          <w:lang w:val="en-US"/>
        </w:rPr>
      </w:pPr>
      <w:r w:rsidRPr="00F11966">
        <w:rPr>
          <w:lang w:val="en-US"/>
        </w:rPr>
        <w:t xml:space="preserve">          $ref: '#/components/schemas/RoamingOdb'</w:t>
      </w:r>
    </w:p>
    <w:p w14:paraId="5E11FFED" w14:textId="77777777" w:rsidR="00E92CBF" w:rsidRPr="00F11966" w:rsidRDefault="00E92CBF" w:rsidP="00E92CBF">
      <w:pPr>
        <w:pStyle w:val="PL"/>
        <w:rPr>
          <w:lang w:val="en-US"/>
        </w:rPr>
      </w:pPr>
    </w:p>
    <w:p w14:paraId="7394189C" w14:textId="77777777" w:rsidR="00E92CBF" w:rsidRPr="00F11966" w:rsidRDefault="00E92CBF" w:rsidP="00E92CBF">
      <w:pPr>
        <w:pStyle w:val="PL"/>
        <w:rPr>
          <w:lang w:val="en-US"/>
        </w:rPr>
      </w:pPr>
      <w:r w:rsidRPr="00F11966">
        <w:rPr>
          <w:lang w:val="en-US"/>
        </w:rPr>
        <w:t>#</w:t>
      </w:r>
    </w:p>
    <w:p w14:paraId="13811FFF" w14:textId="77777777" w:rsidR="00E92CBF" w:rsidRPr="00F11966" w:rsidRDefault="00E92CBF" w:rsidP="00E92CBF">
      <w:pPr>
        <w:pStyle w:val="PL"/>
        <w:rPr>
          <w:lang w:val="en-US"/>
        </w:rPr>
      </w:pPr>
      <w:r w:rsidRPr="00F11966">
        <w:rPr>
          <w:lang w:val="en-US"/>
        </w:rPr>
        <w:t># Data Types related to Charging as defined in clause 5.8</w:t>
      </w:r>
    </w:p>
    <w:p w14:paraId="5BB52EE9" w14:textId="77777777" w:rsidR="00E92CBF" w:rsidRPr="00F11966" w:rsidRDefault="00E92CBF" w:rsidP="00E92CBF">
      <w:pPr>
        <w:pStyle w:val="PL"/>
        <w:rPr>
          <w:lang w:val="en-US"/>
        </w:rPr>
      </w:pPr>
      <w:r w:rsidRPr="00F11966">
        <w:rPr>
          <w:lang w:val="en-US"/>
        </w:rPr>
        <w:t>#</w:t>
      </w:r>
    </w:p>
    <w:p w14:paraId="50D5801A" w14:textId="77777777" w:rsidR="00E92CBF" w:rsidRPr="00F11966" w:rsidRDefault="00E92CBF" w:rsidP="00E92CBF">
      <w:pPr>
        <w:pStyle w:val="PL"/>
        <w:rPr>
          <w:lang w:val="en-US"/>
        </w:rPr>
      </w:pPr>
    </w:p>
    <w:p w14:paraId="29A04F05" w14:textId="77777777" w:rsidR="00E92CBF" w:rsidRPr="00F11966" w:rsidRDefault="00E92CBF" w:rsidP="00E92CBF">
      <w:pPr>
        <w:pStyle w:val="PL"/>
        <w:rPr>
          <w:lang w:val="en-US"/>
        </w:rPr>
      </w:pPr>
      <w:r w:rsidRPr="00F11966">
        <w:rPr>
          <w:lang w:val="en-US"/>
        </w:rPr>
        <w:t>#</w:t>
      </w:r>
    </w:p>
    <w:p w14:paraId="06044A09" w14:textId="77777777" w:rsidR="00E92CBF" w:rsidRPr="00F11966" w:rsidRDefault="00E92CBF" w:rsidP="00E92CBF">
      <w:pPr>
        <w:pStyle w:val="PL"/>
        <w:rPr>
          <w:lang w:val="en-US"/>
        </w:rPr>
      </w:pPr>
      <w:r w:rsidRPr="00F11966">
        <w:rPr>
          <w:lang w:val="en-US"/>
        </w:rPr>
        <w:lastRenderedPageBreak/>
        <w:t># SIMPLE DATA TYPES</w:t>
      </w:r>
    </w:p>
    <w:p w14:paraId="6D98FF3A" w14:textId="77777777" w:rsidR="00E92CBF" w:rsidRPr="00F11966" w:rsidRDefault="00E92CBF" w:rsidP="00E92CBF">
      <w:pPr>
        <w:pStyle w:val="PL"/>
        <w:rPr>
          <w:lang w:val="en-US"/>
        </w:rPr>
      </w:pPr>
      <w:r w:rsidRPr="00F11966">
        <w:rPr>
          <w:lang w:val="en-US"/>
        </w:rPr>
        <w:t>#</w:t>
      </w:r>
    </w:p>
    <w:p w14:paraId="21844A9C" w14:textId="77777777" w:rsidR="00E92CBF" w:rsidRPr="00F11966" w:rsidRDefault="00E92CBF" w:rsidP="00E92CBF">
      <w:pPr>
        <w:pStyle w:val="PL"/>
      </w:pPr>
      <w:r w:rsidRPr="00F11966">
        <w:t>#</w:t>
      </w:r>
    </w:p>
    <w:p w14:paraId="6B2F03EF" w14:textId="77777777" w:rsidR="00E92CBF" w:rsidRPr="00F11966" w:rsidRDefault="00E92CBF" w:rsidP="00E92CBF">
      <w:pPr>
        <w:pStyle w:val="PL"/>
        <w:rPr>
          <w:lang w:val="en-US"/>
        </w:rPr>
      </w:pPr>
      <w:r w:rsidRPr="00F11966">
        <w:rPr>
          <w:lang w:val="en-US"/>
        </w:rPr>
        <w:t xml:space="preserve">    ChargingId:</w:t>
      </w:r>
    </w:p>
    <w:p w14:paraId="05B6C9AF" w14:textId="77777777" w:rsidR="00E92CBF" w:rsidRPr="00F11966" w:rsidRDefault="00E92CBF" w:rsidP="00E92CBF">
      <w:pPr>
        <w:pStyle w:val="PL"/>
      </w:pPr>
      <w:r w:rsidRPr="00F11966">
        <w:t xml:space="preserve">      $ref: '#/components/schemas/Uint32'</w:t>
      </w:r>
    </w:p>
    <w:p w14:paraId="5063FABE" w14:textId="77777777" w:rsidR="00E92CBF" w:rsidRPr="00F11966" w:rsidRDefault="00E92CBF" w:rsidP="00E92CBF">
      <w:pPr>
        <w:pStyle w:val="PL"/>
        <w:rPr>
          <w:lang w:val="en-US"/>
        </w:rPr>
      </w:pPr>
    </w:p>
    <w:p w14:paraId="26971F65" w14:textId="77777777" w:rsidR="00E92CBF" w:rsidRPr="00F11966" w:rsidRDefault="00E92CBF" w:rsidP="00E92CBF">
      <w:pPr>
        <w:pStyle w:val="PL"/>
        <w:rPr>
          <w:lang w:val="en-US"/>
        </w:rPr>
      </w:pPr>
      <w:r w:rsidRPr="00F11966">
        <w:rPr>
          <w:lang w:val="en-US"/>
        </w:rPr>
        <w:t xml:space="preserve">    ApplicationChargingId:</w:t>
      </w:r>
    </w:p>
    <w:p w14:paraId="0E9C2D67" w14:textId="77777777" w:rsidR="00E92CBF" w:rsidRPr="00F11966" w:rsidRDefault="00E92CBF" w:rsidP="00E92CBF">
      <w:pPr>
        <w:pStyle w:val="PL"/>
      </w:pPr>
      <w:r w:rsidRPr="00F11966">
        <w:t xml:space="preserve">      type: string</w:t>
      </w:r>
    </w:p>
    <w:p w14:paraId="1C0500B7" w14:textId="77777777" w:rsidR="00A01A27" w:rsidRDefault="00A01A27" w:rsidP="00A01A27">
      <w:pPr>
        <w:pStyle w:val="PL"/>
        <w:rPr>
          <w:lang w:val="en-US"/>
        </w:rPr>
      </w:pPr>
      <w:r>
        <w:rPr>
          <w:lang w:val="en-US"/>
        </w:rPr>
        <w:t xml:space="preserve">      description: </w:t>
      </w:r>
      <w:r w:rsidRPr="00F11966">
        <w:rPr>
          <w:lang w:bidi="ar-IQ"/>
        </w:rPr>
        <w:t>Application provided charging identifier allowing correlation of charging information</w:t>
      </w:r>
      <w:r>
        <w:rPr>
          <w:lang w:bidi="ar-IQ"/>
        </w:rPr>
        <w:t>.</w:t>
      </w:r>
    </w:p>
    <w:p w14:paraId="18867561" w14:textId="77777777" w:rsidR="00E92CBF" w:rsidRPr="00202CB2" w:rsidRDefault="00E92CBF" w:rsidP="00E92CBF">
      <w:pPr>
        <w:pStyle w:val="PL"/>
        <w:rPr>
          <w:lang w:val="en-US"/>
        </w:rPr>
      </w:pPr>
    </w:p>
    <w:p w14:paraId="7951BD1D" w14:textId="77777777" w:rsidR="00E92CBF" w:rsidRPr="00F11966" w:rsidRDefault="00E92CBF" w:rsidP="00E92CBF">
      <w:pPr>
        <w:pStyle w:val="PL"/>
        <w:rPr>
          <w:lang w:val="en-US"/>
        </w:rPr>
      </w:pPr>
      <w:r w:rsidRPr="00F11966">
        <w:rPr>
          <w:lang w:val="en-US"/>
        </w:rPr>
        <w:t xml:space="preserve">    RatingGroup:</w:t>
      </w:r>
    </w:p>
    <w:p w14:paraId="4FD0E830" w14:textId="77777777" w:rsidR="00E92CBF" w:rsidRPr="00F11966" w:rsidRDefault="00E92CBF" w:rsidP="00E92CBF">
      <w:pPr>
        <w:pStyle w:val="PL"/>
      </w:pPr>
      <w:r w:rsidRPr="00F11966">
        <w:t xml:space="preserve">      $ref: '#/components/schemas/Uint32'</w:t>
      </w:r>
    </w:p>
    <w:p w14:paraId="1C684D96" w14:textId="77777777" w:rsidR="00E92CBF" w:rsidRPr="00F11966" w:rsidRDefault="00E92CBF" w:rsidP="00E92CBF">
      <w:pPr>
        <w:pStyle w:val="PL"/>
        <w:rPr>
          <w:lang w:val="en-US"/>
        </w:rPr>
      </w:pPr>
    </w:p>
    <w:p w14:paraId="6875264B" w14:textId="77777777" w:rsidR="00E92CBF" w:rsidRPr="00F11966" w:rsidRDefault="00E92CBF" w:rsidP="00E92CBF">
      <w:pPr>
        <w:pStyle w:val="PL"/>
        <w:rPr>
          <w:lang w:val="en-US"/>
        </w:rPr>
      </w:pPr>
      <w:r w:rsidRPr="00F11966">
        <w:rPr>
          <w:lang w:val="en-US"/>
        </w:rPr>
        <w:t xml:space="preserve">    ServiceId:</w:t>
      </w:r>
    </w:p>
    <w:p w14:paraId="714AEAED" w14:textId="77777777" w:rsidR="00E92CBF" w:rsidRPr="00F11966" w:rsidRDefault="00E92CBF" w:rsidP="00E92CBF">
      <w:pPr>
        <w:pStyle w:val="PL"/>
      </w:pPr>
      <w:r w:rsidRPr="00F11966">
        <w:t xml:space="preserve">      $ref: '#/components/schemas/Uint32'</w:t>
      </w:r>
    </w:p>
    <w:p w14:paraId="62238493" w14:textId="77777777" w:rsidR="00E92CBF" w:rsidRPr="00F11966" w:rsidRDefault="00E92CBF" w:rsidP="00066A23">
      <w:pPr>
        <w:pStyle w:val="PL"/>
        <w:rPr>
          <w:lang w:val="en-US"/>
        </w:rPr>
      </w:pPr>
    </w:p>
    <w:p w14:paraId="07A1EC9F" w14:textId="77777777" w:rsidR="00E92CBF" w:rsidRPr="00F11966" w:rsidRDefault="00E92CBF" w:rsidP="00E92CBF">
      <w:pPr>
        <w:pStyle w:val="PL"/>
      </w:pPr>
    </w:p>
    <w:p w14:paraId="69FF54D8" w14:textId="77777777" w:rsidR="00E92CBF" w:rsidRPr="00F11966" w:rsidRDefault="00E92CBF" w:rsidP="00E92CBF">
      <w:pPr>
        <w:pStyle w:val="PL"/>
      </w:pPr>
      <w:r w:rsidRPr="00F11966">
        <w:t>#</w:t>
      </w:r>
    </w:p>
    <w:p w14:paraId="0366CE72" w14:textId="77777777" w:rsidR="00E92CBF" w:rsidRPr="00F11966" w:rsidRDefault="00E92CBF" w:rsidP="00E92CBF">
      <w:pPr>
        <w:pStyle w:val="PL"/>
        <w:rPr>
          <w:lang w:val="en-US"/>
        </w:rPr>
      </w:pPr>
      <w:r w:rsidRPr="00F11966">
        <w:rPr>
          <w:lang w:val="en-US"/>
        </w:rPr>
        <w:t># Enumerations</w:t>
      </w:r>
    </w:p>
    <w:p w14:paraId="1A0A9514" w14:textId="77777777" w:rsidR="00E92CBF" w:rsidRPr="00F11966" w:rsidRDefault="00E92CBF" w:rsidP="00E92CBF">
      <w:pPr>
        <w:pStyle w:val="PL"/>
        <w:rPr>
          <w:lang w:val="en-US"/>
        </w:rPr>
      </w:pPr>
      <w:r w:rsidRPr="00F11966">
        <w:rPr>
          <w:lang w:val="en-US"/>
        </w:rPr>
        <w:t>#</w:t>
      </w:r>
    </w:p>
    <w:p w14:paraId="2305D372" w14:textId="77777777" w:rsidR="00E92CBF" w:rsidRPr="00F11966" w:rsidRDefault="00E92CBF" w:rsidP="00E92CBF">
      <w:pPr>
        <w:pStyle w:val="PL"/>
      </w:pPr>
    </w:p>
    <w:p w14:paraId="318D7237" w14:textId="77777777" w:rsidR="00E92CBF" w:rsidRPr="00F11966" w:rsidRDefault="00E92CBF" w:rsidP="00E92CBF">
      <w:pPr>
        <w:pStyle w:val="PL"/>
        <w:rPr>
          <w:lang w:val="en-US"/>
        </w:rPr>
      </w:pPr>
      <w:r w:rsidRPr="00F11966">
        <w:rPr>
          <w:lang w:val="en-US"/>
        </w:rPr>
        <w:t>#</w:t>
      </w:r>
    </w:p>
    <w:p w14:paraId="1A636B7E" w14:textId="77777777" w:rsidR="00E92CBF" w:rsidRPr="00F11966" w:rsidRDefault="00E92CBF" w:rsidP="00E92CBF">
      <w:pPr>
        <w:pStyle w:val="PL"/>
        <w:rPr>
          <w:lang w:val="en-US"/>
        </w:rPr>
      </w:pPr>
      <w:r w:rsidRPr="00F11966">
        <w:rPr>
          <w:lang w:val="en-US"/>
        </w:rPr>
        <w:t># STRUCTURED DATA TYPES</w:t>
      </w:r>
    </w:p>
    <w:p w14:paraId="731F8D7F" w14:textId="77777777" w:rsidR="00E92CBF" w:rsidRPr="00F11966" w:rsidRDefault="00E92CBF" w:rsidP="00E92CBF">
      <w:pPr>
        <w:pStyle w:val="PL"/>
        <w:rPr>
          <w:lang w:val="en-US"/>
        </w:rPr>
      </w:pPr>
      <w:r w:rsidRPr="00F11966">
        <w:rPr>
          <w:lang w:val="en-US"/>
        </w:rPr>
        <w:t>#</w:t>
      </w:r>
    </w:p>
    <w:p w14:paraId="1C844157" w14:textId="77777777" w:rsidR="00E92CBF" w:rsidRPr="00F11966" w:rsidRDefault="00E92CBF" w:rsidP="00E92CBF">
      <w:pPr>
        <w:pStyle w:val="PL"/>
        <w:rPr>
          <w:lang w:val="en-US"/>
        </w:rPr>
      </w:pPr>
      <w:r w:rsidRPr="00F11966">
        <w:rPr>
          <w:lang w:val="en-US"/>
        </w:rPr>
        <w:t xml:space="preserve">    SecondaryRatUsageReport:</w:t>
      </w:r>
    </w:p>
    <w:p w14:paraId="694E740E" w14:textId="77777777" w:rsidR="00D87338" w:rsidRDefault="00D87338" w:rsidP="00D87338">
      <w:pPr>
        <w:pStyle w:val="PL"/>
      </w:pPr>
      <w:r w:rsidRPr="00F11966">
        <w:t xml:space="preserve">    </w:t>
      </w:r>
      <w:r>
        <w:t xml:space="preserve"> </w:t>
      </w:r>
      <w:r w:rsidRPr="00F11966">
        <w:t xml:space="preserve"> description: </w:t>
      </w:r>
      <w:r>
        <w:t xml:space="preserve">Secondary RAT Usage Report to </w:t>
      </w:r>
      <w:r>
        <w:rPr>
          <w:rFonts w:cs="Arial"/>
          <w:szCs w:val="18"/>
        </w:rPr>
        <w:t>report usage data for a secondary RAT for QoS flows.</w:t>
      </w:r>
    </w:p>
    <w:p w14:paraId="18CB785B" w14:textId="77777777" w:rsidR="00E92CBF" w:rsidRPr="00F11966" w:rsidRDefault="00E92CBF" w:rsidP="00E92CBF">
      <w:pPr>
        <w:pStyle w:val="PL"/>
        <w:rPr>
          <w:lang w:val="en-US"/>
        </w:rPr>
      </w:pPr>
      <w:r w:rsidRPr="00F11966">
        <w:rPr>
          <w:lang w:val="en-US"/>
        </w:rPr>
        <w:t xml:space="preserve">      type: object</w:t>
      </w:r>
    </w:p>
    <w:p w14:paraId="50D4F50D" w14:textId="77777777" w:rsidR="00E92CBF" w:rsidRPr="00F11966" w:rsidRDefault="00E92CBF" w:rsidP="00E92CBF">
      <w:pPr>
        <w:pStyle w:val="PL"/>
        <w:rPr>
          <w:lang w:val="en-US"/>
        </w:rPr>
      </w:pPr>
      <w:r w:rsidRPr="00F11966">
        <w:rPr>
          <w:lang w:val="en-US"/>
        </w:rPr>
        <w:t xml:space="preserve">      properties:</w:t>
      </w:r>
    </w:p>
    <w:p w14:paraId="14C9E431" w14:textId="77777777" w:rsidR="00E92CBF" w:rsidRPr="00F11966" w:rsidRDefault="00E92CBF" w:rsidP="00E92CBF">
      <w:pPr>
        <w:pStyle w:val="PL"/>
        <w:rPr>
          <w:lang w:val="en-US"/>
        </w:rPr>
      </w:pPr>
      <w:r w:rsidRPr="00F11966">
        <w:rPr>
          <w:lang w:val="en-US"/>
        </w:rPr>
        <w:t xml:space="preserve">        </w:t>
      </w:r>
      <w:r w:rsidRPr="00F11966">
        <w:t>secondaryRatType</w:t>
      </w:r>
      <w:r w:rsidRPr="00F11966">
        <w:rPr>
          <w:lang w:val="en-US"/>
        </w:rPr>
        <w:t>:</w:t>
      </w:r>
    </w:p>
    <w:p w14:paraId="2043F7EE" w14:textId="77777777" w:rsidR="00E92CBF" w:rsidRPr="00F11966" w:rsidRDefault="00E92CBF" w:rsidP="00E92CBF">
      <w:pPr>
        <w:pStyle w:val="PL"/>
        <w:rPr>
          <w:lang w:val="en-US"/>
        </w:rPr>
      </w:pPr>
      <w:r w:rsidRPr="00F11966">
        <w:rPr>
          <w:lang w:val="en-US"/>
        </w:rPr>
        <w:t xml:space="preserve">          $ref: '#/components/schemas/RatType'</w:t>
      </w:r>
    </w:p>
    <w:p w14:paraId="6A8B2DEA" w14:textId="77777777" w:rsidR="00E92CBF" w:rsidRPr="00F11966" w:rsidRDefault="00E92CBF" w:rsidP="00E92CBF">
      <w:pPr>
        <w:pStyle w:val="PL"/>
        <w:rPr>
          <w:lang w:val="en-US"/>
        </w:rPr>
      </w:pPr>
      <w:r w:rsidRPr="00F11966">
        <w:rPr>
          <w:lang w:val="en-US"/>
        </w:rPr>
        <w:t xml:space="preserve">        </w:t>
      </w:r>
      <w:r w:rsidRPr="00F11966">
        <w:t>qosFlowsUsageData</w:t>
      </w:r>
      <w:r w:rsidRPr="00F11966">
        <w:rPr>
          <w:lang w:val="en-US"/>
        </w:rPr>
        <w:t>:</w:t>
      </w:r>
    </w:p>
    <w:p w14:paraId="786D5CA5" w14:textId="77777777" w:rsidR="00E92CBF" w:rsidRPr="00F11966" w:rsidRDefault="00E92CBF" w:rsidP="00E92CBF">
      <w:pPr>
        <w:pStyle w:val="PL"/>
        <w:rPr>
          <w:lang w:val="en-US"/>
        </w:rPr>
      </w:pPr>
      <w:r w:rsidRPr="00F11966">
        <w:rPr>
          <w:lang w:val="en-US"/>
        </w:rPr>
        <w:t xml:space="preserve">          type: array</w:t>
      </w:r>
    </w:p>
    <w:p w14:paraId="168822B3" w14:textId="77777777" w:rsidR="00E92CBF" w:rsidRPr="00F11966" w:rsidRDefault="00E92CBF" w:rsidP="00E92CBF">
      <w:pPr>
        <w:pStyle w:val="PL"/>
        <w:rPr>
          <w:lang w:val="en-US"/>
        </w:rPr>
      </w:pPr>
      <w:r w:rsidRPr="00F11966">
        <w:rPr>
          <w:lang w:val="en-US"/>
        </w:rPr>
        <w:t xml:space="preserve">          items:</w:t>
      </w:r>
    </w:p>
    <w:p w14:paraId="7FA7F122" w14:textId="77777777" w:rsidR="00E92CBF" w:rsidRPr="00F11966" w:rsidRDefault="00E92CBF" w:rsidP="00E92CBF">
      <w:pPr>
        <w:pStyle w:val="PL"/>
        <w:rPr>
          <w:lang w:val="en-US"/>
        </w:rPr>
      </w:pPr>
      <w:r w:rsidRPr="00F11966">
        <w:rPr>
          <w:lang w:val="en-US"/>
        </w:rPr>
        <w:t xml:space="preserve">            $ref: '#/components/schemas/</w:t>
      </w:r>
      <w:r w:rsidRPr="00F11966">
        <w:t>QosFlowUsageReport</w:t>
      </w:r>
      <w:r w:rsidRPr="00F11966">
        <w:rPr>
          <w:lang w:val="en-US"/>
        </w:rPr>
        <w:t>'</w:t>
      </w:r>
    </w:p>
    <w:p w14:paraId="68DAA9D3" w14:textId="77777777" w:rsidR="00E92CBF" w:rsidRPr="00F11966" w:rsidRDefault="00E92CBF" w:rsidP="00E92CBF">
      <w:pPr>
        <w:pStyle w:val="PL"/>
        <w:rPr>
          <w:lang w:val="en-US"/>
        </w:rPr>
      </w:pPr>
      <w:r w:rsidRPr="00F11966">
        <w:rPr>
          <w:lang w:val="en-US"/>
        </w:rPr>
        <w:t xml:space="preserve">          minItems: 1</w:t>
      </w:r>
    </w:p>
    <w:p w14:paraId="27B1E2E3" w14:textId="77777777" w:rsidR="00E92CBF" w:rsidRPr="00F11966" w:rsidRDefault="00E92CBF" w:rsidP="00E92CBF">
      <w:pPr>
        <w:pStyle w:val="PL"/>
        <w:rPr>
          <w:lang w:val="en-US"/>
        </w:rPr>
      </w:pPr>
      <w:r w:rsidRPr="00F11966">
        <w:rPr>
          <w:lang w:val="en-US"/>
        </w:rPr>
        <w:t xml:space="preserve">      required:</w:t>
      </w:r>
    </w:p>
    <w:p w14:paraId="6E59F322" w14:textId="77777777" w:rsidR="00E92CBF" w:rsidRPr="00F11966" w:rsidRDefault="00E92CBF" w:rsidP="00E92CBF">
      <w:pPr>
        <w:pStyle w:val="PL"/>
        <w:rPr>
          <w:lang w:val="en-US"/>
        </w:rPr>
      </w:pPr>
      <w:r w:rsidRPr="00F11966">
        <w:rPr>
          <w:lang w:val="en-US"/>
        </w:rPr>
        <w:t xml:space="preserve">        - </w:t>
      </w:r>
      <w:r w:rsidRPr="00F11966">
        <w:t>secondaryRatType</w:t>
      </w:r>
    </w:p>
    <w:p w14:paraId="0BD142EF" w14:textId="77777777" w:rsidR="00E92CBF" w:rsidRPr="00F11966" w:rsidRDefault="00E92CBF" w:rsidP="00E92CBF">
      <w:pPr>
        <w:pStyle w:val="PL"/>
        <w:rPr>
          <w:lang w:val="en-US"/>
        </w:rPr>
      </w:pPr>
      <w:r w:rsidRPr="00F11966">
        <w:rPr>
          <w:lang w:val="en-US"/>
        </w:rPr>
        <w:t xml:space="preserve">        - </w:t>
      </w:r>
      <w:r w:rsidRPr="00F11966">
        <w:t>qosFlowsUsageData</w:t>
      </w:r>
    </w:p>
    <w:p w14:paraId="76018DBB" w14:textId="77777777" w:rsidR="00E92CBF" w:rsidRPr="00F11966" w:rsidRDefault="00E92CBF" w:rsidP="00E92CBF">
      <w:pPr>
        <w:pStyle w:val="PL"/>
        <w:rPr>
          <w:lang w:val="en-US"/>
        </w:rPr>
      </w:pPr>
    </w:p>
    <w:p w14:paraId="34A74701" w14:textId="77777777" w:rsidR="00E92CBF" w:rsidRPr="00F11966" w:rsidRDefault="00E92CBF" w:rsidP="00E92CBF">
      <w:pPr>
        <w:pStyle w:val="PL"/>
        <w:rPr>
          <w:lang w:val="en-US"/>
        </w:rPr>
      </w:pPr>
      <w:r w:rsidRPr="00F11966">
        <w:rPr>
          <w:lang w:val="en-US"/>
        </w:rPr>
        <w:t xml:space="preserve">    </w:t>
      </w:r>
      <w:r w:rsidRPr="00F11966">
        <w:t>QosFlowUsageReport</w:t>
      </w:r>
      <w:r w:rsidRPr="00F11966">
        <w:rPr>
          <w:lang w:val="en-US"/>
        </w:rPr>
        <w:t>:</w:t>
      </w:r>
    </w:p>
    <w:p w14:paraId="69EDFE94" w14:textId="77777777" w:rsidR="00D87338" w:rsidRDefault="00D87338" w:rsidP="00D87338">
      <w:pPr>
        <w:pStyle w:val="PL"/>
      </w:pPr>
      <w:r w:rsidRPr="00F11966">
        <w:t xml:space="preserve">    </w:t>
      </w:r>
      <w:r>
        <w:t xml:space="preserve"> </w:t>
      </w:r>
      <w:r w:rsidRPr="00F11966">
        <w:t xml:space="preserve"> description:</w:t>
      </w:r>
      <w:r>
        <w:t xml:space="preserve"> Contains</w:t>
      </w:r>
      <w:r w:rsidRPr="00F11966">
        <w:t xml:space="preserve"> </w:t>
      </w:r>
      <w:r>
        <w:rPr>
          <w:rFonts w:cs="Arial"/>
          <w:szCs w:val="18"/>
        </w:rPr>
        <w:t>QoS flows usage data information.</w:t>
      </w:r>
    </w:p>
    <w:p w14:paraId="105BC5D0" w14:textId="77777777" w:rsidR="00E92CBF" w:rsidRPr="00F11966" w:rsidRDefault="00E92CBF" w:rsidP="00E92CBF">
      <w:pPr>
        <w:pStyle w:val="PL"/>
        <w:rPr>
          <w:lang w:val="en-US"/>
        </w:rPr>
      </w:pPr>
      <w:r w:rsidRPr="00F11966">
        <w:rPr>
          <w:lang w:val="en-US"/>
        </w:rPr>
        <w:t xml:space="preserve">      type: object</w:t>
      </w:r>
    </w:p>
    <w:p w14:paraId="2BC064E0" w14:textId="77777777" w:rsidR="00E92CBF" w:rsidRPr="00F11966" w:rsidRDefault="00E92CBF" w:rsidP="00E92CBF">
      <w:pPr>
        <w:pStyle w:val="PL"/>
        <w:rPr>
          <w:lang w:val="en-US"/>
        </w:rPr>
      </w:pPr>
      <w:r w:rsidRPr="00F11966">
        <w:rPr>
          <w:lang w:val="en-US"/>
        </w:rPr>
        <w:t xml:space="preserve">      properties:</w:t>
      </w:r>
    </w:p>
    <w:p w14:paraId="0EEAB494" w14:textId="77777777" w:rsidR="00E92CBF" w:rsidRPr="00F11966" w:rsidRDefault="00E92CBF" w:rsidP="00E92CBF">
      <w:pPr>
        <w:pStyle w:val="PL"/>
        <w:rPr>
          <w:lang w:val="en-US"/>
        </w:rPr>
      </w:pPr>
      <w:r w:rsidRPr="00F11966">
        <w:rPr>
          <w:lang w:val="en-US"/>
        </w:rPr>
        <w:t xml:space="preserve">        </w:t>
      </w:r>
      <w:r w:rsidRPr="00F11966">
        <w:t>qfi</w:t>
      </w:r>
      <w:r w:rsidRPr="00F11966">
        <w:rPr>
          <w:lang w:val="en-US"/>
        </w:rPr>
        <w:t>:</w:t>
      </w:r>
    </w:p>
    <w:p w14:paraId="5D1E4504" w14:textId="77777777" w:rsidR="00E92CBF" w:rsidRPr="00F11966" w:rsidRDefault="00E92CBF" w:rsidP="00D87338">
      <w:pPr>
        <w:pStyle w:val="PL"/>
        <w:rPr>
          <w:lang w:val="en-US"/>
        </w:rPr>
      </w:pPr>
      <w:r w:rsidRPr="00F11966">
        <w:rPr>
          <w:lang w:val="en-US"/>
        </w:rPr>
        <w:t xml:space="preserve">          $</w:t>
      </w:r>
      <w:r w:rsidRPr="00D87338">
        <w:t>ref:</w:t>
      </w:r>
      <w:r w:rsidRPr="00736A97">
        <w:t xml:space="preserve"> '#/components/schemas/Qfi'</w:t>
      </w:r>
    </w:p>
    <w:p w14:paraId="6D4A8D95" w14:textId="77777777" w:rsidR="00E92CBF" w:rsidRPr="00F11966" w:rsidRDefault="00E92CBF" w:rsidP="00E92CBF">
      <w:pPr>
        <w:pStyle w:val="PL"/>
        <w:rPr>
          <w:lang w:val="en-US"/>
        </w:rPr>
      </w:pPr>
      <w:r w:rsidRPr="00F11966">
        <w:rPr>
          <w:lang w:val="en-US"/>
        </w:rPr>
        <w:t xml:space="preserve">        </w:t>
      </w:r>
      <w:r w:rsidRPr="00F11966">
        <w:t>startTimeStamp</w:t>
      </w:r>
      <w:r w:rsidRPr="00F11966">
        <w:rPr>
          <w:lang w:val="en-US"/>
        </w:rPr>
        <w:t>:</w:t>
      </w:r>
    </w:p>
    <w:p w14:paraId="602672E1" w14:textId="77777777" w:rsidR="00E92CBF" w:rsidRPr="00F11966" w:rsidRDefault="00E92CBF" w:rsidP="00E92CBF">
      <w:pPr>
        <w:pStyle w:val="PL"/>
        <w:rPr>
          <w:lang w:val="en-US"/>
        </w:rPr>
      </w:pPr>
      <w:r w:rsidRPr="00F11966">
        <w:rPr>
          <w:lang w:val="en-US"/>
        </w:rPr>
        <w:t xml:space="preserve">          $ref: '#/components/schemas/DateTime'</w:t>
      </w:r>
    </w:p>
    <w:p w14:paraId="3E12155A" w14:textId="77777777" w:rsidR="00E92CBF" w:rsidRPr="00F11966" w:rsidRDefault="00E92CBF" w:rsidP="00E92CBF">
      <w:pPr>
        <w:pStyle w:val="PL"/>
        <w:rPr>
          <w:lang w:val="en-US"/>
        </w:rPr>
      </w:pPr>
      <w:r w:rsidRPr="00F11966">
        <w:rPr>
          <w:lang w:val="en-US"/>
        </w:rPr>
        <w:t xml:space="preserve">        </w:t>
      </w:r>
      <w:r w:rsidRPr="00F11966">
        <w:t>endTimeStamp</w:t>
      </w:r>
      <w:r w:rsidRPr="00F11966">
        <w:rPr>
          <w:lang w:val="en-US"/>
        </w:rPr>
        <w:t>:</w:t>
      </w:r>
    </w:p>
    <w:p w14:paraId="56CA01F3" w14:textId="77777777" w:rsidR="00E92CBF" w:rsidRPr="00F11966" w:rsidRDefault="00E92CBF" w:rsidP="00E92CBF">
      <w:pPr>
        <w:pStyle w:val="PL"/>
        <w:rPr>
          <w:lang w:val="en-US"/>
        </w:rPr>
      </w:pPr>
      <w:r w:rsidRPr="00F11966">
        <w:rPr>
          <w:lang w:val="en-US"/>
        </w:rPr>
        <w:t xml:space="preserve">          $ref: '#/components/schemas/DateTime'</w:t>
      </w:r>
    </w:p>
    <w:p w14:paraId="1EB9A278" w14:textId="77777777" w:rsidR="00E92CBF" w:rsidRPr="00F11966" w:rsidRDefault="00E92CBF" w:rsidP="00E92CBF">
      <w:pPr>
        <w:pStyle w:val="PL"/>
        <w:rPr>
          <w:lang w:val="en-US"/>
        </w:rPr>
      </w:pPr>
      <w:r w:rsidRPr="00F11966">
        <w:rPr>
          <w:lang w:val="en-US"/>
        </w:rPr>
        <w:t xml:space="preserve">        </w:t>
      </w:r>
      <w:r w:rsidRPr="00F11966">
        <w:t>downlinkVolume</w:t>
      </w:r>
      <w:r w:rsidRPr="00F11966">
        <w:rPr>
          <w:lang w:val="en-US"/>
        </w:rPr>
        <w:t>:</w:t>
      </w:r>
    </w:p>
    <w:p w14:paraId="529A8B3E" w14:textId="77777777" w:rsidR="00E92CBF" w:rsidRPr="00F11966" w:rsidRDefault="00E92CBF" w:rsidP="00E92CBF">
      <w:pPr>
        <w:pStyle w:val="PL"/>
        <w:rPr>
          <w:lang w:val="en-US"/>
        </w:rPr>
      </w:pPr>
      <w:r w:rsidRPr="00F11966">
        <w:rPr>
          <w:lang w:val="en-US"/>
        </w:rPr>
        <w:t xml:space="preserve">          $ref: '#/components/schemas/Int64'</w:t>
      </w:r>
    </w:p>
    <w:p w14:paraId="0DDCA577" w14:textId="77777777" w:rsidR="00E92CBF" w:rsidRPr="00F11966" w:rsidRDefault="00E92CBF" w:rsidP="00E92CBF">
      <w:pPr>
        <w:pStyle w:val="PL"/>
        <w:rPr>
          <w:lang w:val="en-US"/>
        </w:rPr>
      </w:pPr>
      <w:r w:rsidRPr="00F11966">
        <w:rPr>
          <w:lang w:val="en-US"/>
        </w:rPr>
        <w:t xml:space="preserve">        </w:t>
      </w:r>
      <w:r w:rsidRPr="00F11966">
        <w:t>uplinkVolume</w:t>
      </w:r>
      <w:r w:rsidRPr="00F11966">
        <w:rPr>
          <w:lang w:val="en-US"/>
        </w:rPr>
        <w:t>:</w:t>
      </w:r>
    </w:p>
    <w:p w14:paraId="64C474D5" w14:textId="77777777" w:rsidR="00E92CBF" w:rsidRPr="00F11966" w:rsidRDefault="00E92CBF" w:rsidP="00E92CBF">
      <w:pPr>
        <w:pStyle w:val="PL"/>
        <w:rPr>
          <w:lang w:val="en-US"/>
        </w:rPr>
      </w:pPr>
      <w:r w:rsidRPr="00F11966">
        <w:rPr>
          <w:lang w:val="en-US"/>
        </w:rPr>
        <w:t xml:space="preserve">          $ref: '#/components/schemas/Int64'</w:t>
      </w:r>
    </w:p>
    <w:p w14:paraId="5FC30ED5" w14:textId="77777777" w:rsidR="00E92CBF" w:rsidRPr="00F11966" w:rsidRDefault="00E92CBF" w:rsidP="00E92CBF">
      <w:pPr>
        <w:pStyle w:val="PL"/>
        <w:rPr>
          <w:lang w:val="en-US"/>
        </w:rPr>
      </w:pPr>
      <w:r w:rsidRPr="00F11966">
        <w:rPr>
          <w:lang w:val="en-US"/>
        </w:rPr>
        <w:t xml:space="preserve">      required:</w:t>
      </w:r>
    </w:p>
    <w:p w14:paraId="591CDA18" w14:textId="77777777" w:rsidR="00E92CBF" w:rsidRPr="00F11966" w:rsidRDefault="00E92CBF" w:rsidP="00E92CBF">
      <w:pPr>
        <w:pStyle w:val="PL"/>
        <w:rPr>
          <w:lang w:val="en-US"/>
        </w:rPr>
      </w:pPr>
      <w:r w:rsidRPr="00F11966">
        <w:rPr>
          <w:lang w:val="en-US"/>
        </w:rPr>
        <w:t xml:space="preserve">        - </w:t>
      </w:r>
      <w:r w:rsidRPr="00F11966">
        <w:t>qfi</w:t>
      </w:r>
    </w:p>
    <w:p w14:paraId="42E7A6F5" w14:textId="77777777" w:rsidR="00E92CBF" w:rsidRPr="00F11966" w:rsidRDefault="00E92CBF" w:rsidP="00E92CBF">
      <w:pPr>
        <w:pStyle w:val="PL"/>
      </w:pPr>
      <w:r w:rsidRPr="00F11966">
        <w:rPr>
          <w:lang w:val="en-US"/>
        </w:rPr>
        <w:t xml:space="preserve">        - </w:t>
      </w:r>
      <w:r w:rsidRPr="00F11966">
        <w:t>startTimeStamp</w:t>
      </w:r>
    </w:p>
    <w:p w14:paraId="4BFCCF7B" w14:textId="77777777" w:rsidR="00E92CBF" w:rsidRPr="00F11966" w:rsidRDefault="00E92CBF" w:rsidP="00E92CBF">
      <w:pPr>
        <w:pStyle w:val="PL"/>
      </w:pPr>
      <w:r w:rsidRPr="00F11966">
        <w:rPr>
          <w:lang w:val="en-US"/>
        </w:rPr>
        <w:t xml:space="preserve">        - </w:t>
      </w:r>
      <w:r w:rsidRPr="00F11966">
        <w:t>endTimeStamp</w:t>
      </w:r>
    </w:p>
    <w:p w14:paraId="3CB090A7" w14:textId="77777777" w:rsidR="00E92CBF" w:rsidRPr="00F11966" w:rsidRDefault="00E92CBF" w:rsidP="00E92CBF">
      <w:pPr>
        <w:pStyle w:val="PL"/>
      </w:pPr>
      <w:r w:rsidRPr="00F11966">
        <w:rPr>
          <w:lang w:val="en-US"/>
        </w:rPr>
        <w:t xml:space="preserve">        - </w:t>
      </w:r>
      <w:r w:rsidRPr="00F11966">
        <w:t>downlinkVolume</w:t>
      </w:r>
    </w:p>
    <w:p w14:paraId="5CAA30E1" w14:textId="77777777" w:rsidR="00E92CBF" w:rsidRPr="00F11966" w:rsidRDefault="00E92CBF" w:rsidP="00E92CBF">
      <w:pPr>
        <w:pStyle w:val="PL"/>
        <w:rPr>
          <w:lang w:val="en-US"/>
        </w:rPr>
      </w:pPr>
      <w:r w:rsidRPr="00F11966">
        <w:rPr>
          <w:lang w:val="en-US"/>
        </w:rPr>
        <w:t xml:space="preserve">        - </w:t>
      </w:r>
      <w:r w:rsidRPr="00F11966">
        <w:t>uplinkVolume</w:t>
      </w:r>
    </w:p>
    <w:p w14:paraId="08221C41" w14:textId="77777777" w:rsidR="00E92CBF" w:rsidRPr="00F11966" w:rsidRDefault="00E92CBF" w:rsidP="00E92CBF">
      <w:pPr>
        <w:pStyle w:val="PL"/>
        <w:rPr>
          <w:lang w:val="en-US"/>
        </w:rPr>
      </w:pPr>
    </w:p>
    <w:p w14:paraId="1FA2AE66" w14:textId="77777777" w:rsidR="00E92CBF" w:rsidRPr="00F11966" w:rsidRDefault="00E92CBF" w:rsidP="00E92CBF">
      <w:pPr>
        <w:pStyle w:val="PL"/>
        <w:rPr>
          <w:lang w:val="en-US"/>
        </w:rPr>
      </w:pPr>
      <w:r w:rsidRPr="00F11966">
        <w:rPr>
          <w:lang w:val="en-US"/>
        </w:rPr>
        <w:t xml:space="preserve">    SecondaryRatUsageInfo:</w:t>
      </w:r>
    </w:p>
    <w:p w14:paraId="797020DB" w14:textId="77777777" w:rsidR="00D87338" w:rsidRDefault="00D87338" w:rsidP="00D87338">
      <w:pPr>
        <w:pStyle w:val="PL"/>
      </w:pPr>
      <w:r w:rsidRPr="00F11966">
        <w:t xml:space="preserve">    </w:t>
      </w:r>
      <w:r>
        <w:t xml:space="preserve"> </w:t>
      </w:r>
      <w:r w:rsidRPr="00F11966">
        <w:t xml:space="preserve"> description: </w:t>
      </w:r>
      <w:r>
        <w:t xml:space="preserve">Secondary RAT Usage Information </w:t>
      </w:r>
      <w:r>
        <w:rPr>
          <w:rFonts w:cs="Arial"/>
          <w:szCs w:val="18"/>
        </w:rPr>
        <w:t>to report usage data for a secondary RAT for QoS flows and/or the whole PDU session.</w:t>
      </w:r>
    </w:p>
    <w:p w14:paraId="3F094F27" w14:textId="77777777" w:rsidR="00E92CBF" w:rsidRPr="00F11966" w:rsidRDefault="00E92CBF" w:rsidP="00E92CBF">
      <w:pPr>
        <w:pStyle w:val="PL"/>
        <w:rPr>
          <w:lang w:val="en-US"/>
        </w:rPr>
      </w:pPr>
      <w:r w:rsidRPr="00F11966">
        <w:rPr>
          <w:lang w:val="en-US"/>
        </w:rPr>
        <w:t xml:space="preserve">      type: object</w:t>
      </w:r>
    </w:p>
    <w:p w14:paraId="632E6BAC" w14:textId="77777777" w:rsidR="00E92CBF" w:rsidRPr="00F11966" w:rsidRDefault="00E92CBF" w:rsidP="00E92CBF">
      <w:pPr>
        <w:pStyle w:val="PL"/>
        <w:rPr>
          <w:lang w:val="en-US"/>
        </w:rPr>
      </w:pPr>
      <w:r w:rsidRPr="00F11966">
        <w:rPr>
          <w:lang w:val="en-US"/>
        </w:rPr>
        <w:t xml:space="preserve">      properties:</w:t>
      </w:r>
    </w:p>
    <w:p w14:paraId="06E5A3E4" w14:textId="77777777" w:rsidR="00E92CBF" w:rsidRPr="00F11966" w:rsidRDefault="00E92CBF" w:rsidP="00E92CBF">
      <w:pPr>
        <w:pStyle w:val="PL"/>
        <w:rPr>
          <w:lang w:val="en-US"/>
        </w:rPr>
      </w:pPr>
      <w:r w:rsidRPr="00F11966">
        <w:rPr>
          <w:lang w:val="en-US"/>
        </w:rPr>
        <w:t xml:space="preserve">        </w:t>
      </w:r>
      <w:r w:rsidRPr="00F11966">
        <w:t>secondaryRatType</w:t>
      </w:r>
      <w:r w:rsidRPr="00F11966">
        <w:rPr>
          <w:lang w:val="en-US"/>
        </w:rPr>
        <w:t>:</w:t>
      </w:r>
    </w:p>
    <w:p w14:paraId="32CD25B7" w14:textId="77777777" w:rsidR="00E92CBF" w:rsidRPr="00F11966" w:rsidRDefault="00E92CBF" w:rsidP="00E92CBF">
      <w:pPr>
        <w:pStyle w:val="PL"/>
        <w:rPr>
          <w:lang w:val="en-US"/>
        </w:rPr>
      </w:pPr>
      <w:r w:rsidRPr="00F11966">
        <w:rPr>
          <w:lang w:val="en-US"/>
        </w:rPr>
        <w:t xml:space="preserve">          $ref: '#/components/schemas/RatType'</w:t>
      </w:r>
    </w:p>
    <w:p w14:paraId="032CA6B0" w14:textId="77777777" w:rsidR="00E92CBF" w:rsidRPr="00F11966" w:rsidRDefault="00E92CBF" w:rsidP="00E92CBF">
      <w:pPr>
        <w:pStyle w:val="PL"/>
        <w:rPr>
          <w:lang w:val="en-US"/>
        </w:rPr>
      </w:pPr>
      <w:r w:rsidRPr="00F11966">
        <w:rPr>
          <w:lang w:val="en-US"/>
        </w:rPr>
        <w:t xml:space="preserve">        </w:t>
      </w:r>
      <w:r w:rsidRPr="00F11966">
        <w:t>qosFlowsUsageData</w:t>
      </w:r>
      <w:r w:rsidRPr="00F11966">
        <w:rPr>
          <w:lang w:val="en-US"/>
        </w:rPr>
        <w:t>:</w:t>
      </w:r>
    </w:p>
    <w:p w14:paraId="6303732B" w14:textId="77777777" w:rsidR="00E92CBF" w:rsidRPr="00F11966" w:rsidRDefault="00E92CBF" w:rsidP="00E92CBF">
      <w:pPr>
        <w:pStyle w:val="PL"/>
        <w:rPr>
          <w:lang w:val="en-US"/>
        </w:rPr>
      </w:pPr>
      <w:r w:rsidRPr="00F11966">
        <w:rPr>
          <w:lang w:val="en-US"/>
        </w:rPr>
        <w:t xml:space="preserve">          type: array</w:t>
      </w:r>
    </w:p>
    <w:p w14:paraId="16663289" w14:textId="77777777" w:rsidR="00E92CBF" w:rsidRPr="00F11966" w:rsidRDefault="00E92CBF" w:rsidP="00E92CBF">
      <w:pPr>
        <w:pStyle w:val="PL"/>
        <w:rPr>
          <w:lang w:val="en-US"/>
        </w:rPr>
      </w:pPr>
      <w:r w:rsidRPr="00F11966">
        <w:rPr>
          <w:lang w:val="en-US"/>
        </w:rPr>
        <w:t xml:space="preserve">          items:</w:t>
      </w:r>
    </w:p>
    <w:p w14:paraId="69AD6A30" w14:textId="77777777" w:rsidR="00E92CBF" w:rsidRPr="00F11966" w:rsidRDefault="00E92CBF" w:rsidP="00E92CBF">
      <w:pPr>
        <w:pStyle w:val="PL"/>
        <w:rPr>
          <w:lang w:val="en-US"/>
        </w:rPr>
      </w:pPr>
      <w:r w:rsidRPr="00F11966">
        <w:rPr>
          <w:lang w:val="en-US"/>
        </w:rPr>
        <w:t xml:space="preserve">            $ref: '#/components/schemas/</w:t>
      </w:r>
      <w:r w:rsidRPr="00F11966">
        <w:t>QosFlowUsageReport</w:t>
      </w:r>
      <w:r w:rsidRPr="00F11966">
        <w:rPr>
          <w:lang w:val="en-US"/>
        </w:rPr>
        <w:t>'</w:t>
      </w:r>
    </w:p>
    <w:p w14:paraId="3CCFAB06" w14:textId="77777777" w:rsidR="00E92CBF" w:rsidRPr="00F11966" w:rsidRDefault="00E92CBF" w:rsidP="00E92CBF">
      <w:pPr>
        <w:pStyle w:val="PL"/>
        <w:rPr>
          <w:lang w:val="en-US"/>
        </w:rPr>
      </w:pPr>
      <w:r w:rsidRPr="00F11966">
        <w:rPr>
          <w:lang w:val="en-US"/>
        </w:rPr>
        <w:t xml:space="preserve">          minItems: 1</w:t>
      </w:r>
    </w:p>
    <w:p w14:paraId="05E0DB20" w14:textId="77777777" w:rsidR="00E92CBF" w:rsidRPr="00F11966" w:rsidRDefault="00E92CBF" w:rsidP="00E92CBF">
      <w:pPr>
        <w:pStyle w:val="PL"/>
        <w:rPr>
          <w:lang w:val="en-US"/>
        </w:rPr>
      </w:pPr>
      <w:r w:rsidRPr="00F11966">
        <w:rPr>
          <w:lang w:val="en-US"/>
        </w:rPr>
        <w:t xml:space="preserve">        </w:t>
      </w:r>
      <w:r w:rsidRPr="00F11966">
        <w:t>pduSessionUsageData</w:t>
      </w:r>
      <w:r w:rsidRPr="00F11966">
        <w:rPr>
          <w:lang w:val="en-US"/>
        </w:rPr>
        <w:t>:</w:t>
      </w:r>
    </w:p>
    <w:p w14:paraId="1E431B37" w14:textId="77777777" w:rsidR="00E92CBF" w:rsidRPr="00F11966" w:rsidRDefault="00E92CBF" w:rsidP="00E92CBF">
      <w:pPr>
        <w:pStyle w:val="PL"/>
        <w:rPr>
          <w:lang w:val="en-US"/>
        </w:rPr>
      </w:pPr>
      <w:r w:rsidRPr="00F11966">
        <w:rPr>
          <w:lang w:val="en-US"/>
        </w:rPr>
        <w:t xml:space="preserve">          type: array</w:t>
      </w:r>
    </w:p>
    <w:p w14:paraId="0F77D67D" w14:textId="77777777" w:rsidR="00E92CBF" w:rsidRPr="00F11966" w:rsidRDefault="00E92CBF" w:rsidP="00E92CBF">
      <w:pPr>
        <w:pStyle w:val="PL"/>
        <w:rPr>
          <w:lang w:val="en-US"/>
        </w:rPr>
      </w:pPr>
      <w:r w:rsidRPr="00F11966">
        <w:rPr>
          <w:lang w:val="en-US"/>
        </w:rPr>
        <w:t xml:space="preserve">          items:</w:t>
      </w:r>
    </w:p>
    <w:p w14:paraId="036C3428" w14:textId="77777777" w:rsidR="00E92CBF" w:rsidRPr="00F11966" w:rsidRDefault="00E92CBF" w:rsidP="00E92CBF">
      <w:pPr>
        <w:pStyle w:val="PL"/>
        <w:rPr>
          <w:lang w:val="en-US"/>
        </w:rPr>
      </w:pPr>
      <w:r w:rsidRPr="00F11966">
        <w:rPr>
          <w:lang w:val="en-US"/>
        </w:rPr>
        <w:t xml:space="preserve">            $ref: '#/components/schemas/</w:t>
      </w:r>
      <w:r w:rsidRPr="00F11966">
        <w:t>VolumeTimedReport</w:t>
      </w:r>
      <w:r w:rsidRPr="00F11966">
        <w:rPr>
          <w:lang w:val="en-US"/>
        </w:rPr>
        <w:t>'</w:t>
      </w:r>
    </w:p>
    <w:p w14:paraId="6919A597" w14:textId="77777777" w:rsidR="00E92CBF" w:rsidRPr="00F11966" w:rsidRDefault="00E92CBF" w:rsidP="00E92CBF">
      <w:pPr>
        <w:pStyle w:val="PL"/>
        <w:rPr>
          <w:lang w:val="en-US"/>
        </w:rPr>
      </w:pPr>
      <w:r w:rsidRPr="00F11966">
        <w:rPr>
          <w:lang w:val="en-US"/>
        </w:rPr>
        <w:lastRenderedPageBreak/>
        <w:t xml:space="preserve">          minItems: 1</w:t>
      </w:r>
    </w:p>
    <w:p w14:paraId="17F28180" w14:textId="77777777" w:rsidR="00E92CBF" w:rsidRPr="00F11966" w:rsidRDefault="00E92CBF" w:rsidP="00E92CBF">
      <w:pPr>
        <w:pStyle w:val="PL"/>
        <w:rPr>
          <w:lang w:val="en-US"/>
        </w:rPr>
      </w:pPr>
      <w:r w:rsidRPr="00F11966">
        <w:rPr>
          <w:lang w:val="en-US"/>
        </w:rPr>
        <w:t xml:space="preserve">      required:</w:t>
      </w:r>
    </w:p>
    <w:p w14:paraId="4D5ED7B4" w14:textId="77777777" w:rsidR="00E92CBF" w:rsidRPr="00F11966" w:rsidRDefault="00E92CBF" w:rsidP="00E92CBF">
      <w:pPr>
        <w:pStyle w:val="PL"/>
      </w:pPr>
      <w:r w:rsidRPr="00F11966">
        <w:rPr>
          <w:lang w:val="en-US"/>
        </w:rPr>
        <w:t xml:space="preserve">        - </w:t>
      </w:r>
      <w:r w:rsidRPr="00F11966">
        <w:t>secondaryRatType</w:t>
      </w:r>
    </w:p>
    <w:p w14:paraId="4A85E3D0" w14:textId="77777777" w:rsidR="00E92CBF" w:rsidRPr="00F11966" w:rsidRDefault="00E92CBF" w:rsidP="00E92CBF">
      <w:pPr>
        <w:pStyle w:val="PL"/>
        <w:rPr>
          <w:lang w:val="en-US"/>
        </w:rPr>
      </w:pPr>
    </w:p>
    <w:p w14:paraId="0D819116" w14:textId="77777777" w:rsidR="00E92CBF" w:rsidRPr="00F11966" w:rsidRDefault="00E92CBF" w:rsidP="00E92CBF">
      <w:pPr>
        <w:pStyle w:val="PL"/>
        <w:rPr>
          <w:lang w:val="en-US"/>
        </w:rPr>
      </w:pPr>
      <w:r w:rsidRPr="00F11966">
        <w:rPr>
          <w:lang w:val="en-US"/>
        </w:rPr>
        <w:t xml:space="preserve">    </w:t>
      </w:r>
      <w:r w:rsidRPr="00F11966">
        <w:t>VolumeTimedReport</w:t>
      </w:r>
      <w:r w:rsidRPr="00F11966">
        <w:rPr>
          <w:lang w:val="en-US"/>
        </w:rPr>
        <w:t>:</w:t>
      </w:r>
    </w:p>
    <w:p w14:paraId="1D2BEA9C" w14:textId="77777777" w:rsidR="002E1E0F" w:rsidRDefault="002E1E0F" w:rsidP="002E1E0F">
      <w:pPr>
        <w:pStyle w:val="PL"/>
      </w:pPr>
      <w:r w:rsidRPr="00F11966">
        <w:t xml:space="preserve">    </w:t>
      </w:r>
      <w:r>
        <w:t xml:space="preserve"> </w:t>
      </w:r>
      <w:r w:rsidRPr="00F11966">
        <w:t xml:space="preserve"> description: </w:t>
      </w:r>
      <w:r>
        <w:t>Contains Usage data information.</w:t>
      </w:r>
    </w:p>
    <w:p w14:paraId="3EA7A965" w14:textId="77777777" w:rsidR="00E92CBF" w:rsidRPr="00F11966" w:rsidRDefault="00E92CBF" w:rsidP="00E92CBF">
      <w:pPr>
        <w:pStyle w:val="PL"/>
        <w:rPr>
          <w:lang w:val="en-US"/>
        </w:rPr>
      </w:pPr>
      <w:r w:rsidRPr="00F11966">
        <w:rPr>
          <w:lang w:val="en-US"/>
        </w:rPr>
        <w:t xml:space="preserve">      type: object</w:t>
      </w:r>
    </w:p>
    <w:p w14:paraId="411A6E91" w14:textId="77777777" w:rsidR="00E92CBF" w:rsidRPr="00F11966" w:rsidRDefault="00E92CBF" w:rsidP="00E92CBF">
      <w:pPr>
        <w:pStyle w:val="PL"/>
        <w:rPr>
          <w:lang w:val="en-US"/>
        </w:rPr>
      </w:pPr>
      <w:r w:rsidRPr="00F11966">
        <w:rPr>
          <w:lang w:val="en-US"/>
        </w:rPr>
        <w:t xml:space="preserve">      properties:</w:t>
      </w:r>
    </w:p>
    <w:p w14:paraId="2E109994" w14:textId="77777777" w:rsidR="00E92CBF" w:rsidRPr="00F11966" w:rsidRDefault="00E92CBF" w:rsidP="00E92CBF">
      <w:pPr>
        <w:pStyle w:val="PL"/>
        <w:rPr>
          <w:lang w:val="en-US"/>
        </w:rPr>
      </w:pPr>
      <w:r w:rsidRPr="00F11966">
        <w:rPr>
          <w:lang w:val="en-US"/>
        </w:rPr>
        <w:t xml:space="preserve">        </w:t>
      </w:r>
      <w:r w:rsidRPr="00F11966">
        <w:t>startTimeStamp</w:t>
      </w:r>
      <w:r w:rsidRPr="00F11966">
        <w:rPr>
          <w:lang w:val="en-US"/>
        </w:rPr>
        <w:t>:</w:t>
      </w:r>
    </w:p>
    <w:p w14:paraId="4DE081A1" w14:textId="77777777" w:rsidR="00E92CBF" w:rsidRPr="00F11966" w:rsidRDefault="00E92CBF" w:rsidP="00E92CBF">
      <w:pPr>
        <w:pStyle w:val="PL"/>
        <w:rPr>
          <w:lang w:val="en-US"/>
        </w:rPr>
      </w:pPr>
      <w:r w:rsidRPr="00F11966">
        <w:rPr>
          <w:lang w:val="en-US"/>
        </w:rPr>
        <w:t xml:space="preserve">          $ref: '#/components/schemas/DateTime'</w:t>
      </w:r>
    </w:p>
    <w:p w14:paraId="38D9E68A" w14:textId="77777777" w:rsidR="00E92CBF" w:rsidRPr="00F11966" w:rsidRDefault="00E92CBF" w:rsidP="00E92CBF">
      <w:pPr>
        <w:pStyle w:val="PL"/>
        <w:rPr>
          <w:lang w:val="en-US"/>
        </w:rPr>
      </w:pPr>
      <w:r w:rsidRPr="00F11966">
        <w:rPr>
          <w:lang w:val="en-US"/>
        </w:rPr>
        <w:t xml:space="preserve">        </w:t>
      </w:r>
      <w:r w:rsidRPr="00F11966">
        <w:t>endTimeStamp</w:t>
      </w:r>
      <w:r w:rsidRPr="00F11966">
        <w:rPr>
          <w:lang w:val="en-US"/>
        </w:rPr>
        <w:t>:</w:t>
      </w:r>
    </w:p>
    <w:p w14:paraId="1A6E08F0" w14:textId="77777777" w:rsidR="00E92CBF" w:rsidRPr="00F11966" w:rsidRDefault="00E92CBF" w:rsidP="00E92CBF">
      <w:pPr>
        <w:pStyle w:val="PL"/>
        <w:rPr>
          <w:lang w:val="en-US"/>
        </w:rPr>
      </w:pPr>
      <w:r w:rsidRPr="00F11966">
        <w:rPr>
          <w:lang w:val="en-US"/>
        </w:rPr>
        <w:t xml:space="preserve">          $ref: '#/components/schemas/DateTime'</w:t>
      </w:r>
    </w:p>
    <w:p w14:paraId="0A5999A3" w14:textId="77777777" w:rsidR="00E92CBF" w:rsidRPr="00F11966" w:rsidRDefault="00E92CBF" w:rsidP="00E92CBF">
      <w:pPr>
        <w:pStyle w:val="PL"/>
        <w:rPr>
          <w:lang w:val="en-US"/>
        </w:rPr>
      </w:pPr>
      <w:r w:rsidRPr="00F11966">
        <w:rPr>
          <w:lang w:val="en-US"/>
        </w:rPr>
        <w:t xml:space="preserve">        </w:t>
      </w:r>
      <w:r w:rsidRPr="00F11966">
        <w:t>downlinkVolume</w:t>
      </w:r>
      <w:r w:rsidRPr="00F11966">
        <w:rPr>
          <w:lang w:val="en-US"/>
        </w:rPr>
        <w:t>:</w:t>
      </w:r>
    </w:p>
    <w:p w14:paraId="2A67A967" w14:textId="77777777" w:rsidR="00E92CBF" w:rsidRPr="00F11966" w:rsidRDefault="00E92CBF" w:rsidP="00E92CBF">
      <w:pPr>
        <w:pStyle w:val="PL"/>
        <w:rPr>
          <w:lang w:val="en-US"/>
        </w:rPr>
      </w:pPr>
      <w:r w:rsidRPr="00F11966">
        <w:rPr>
          <w:lang w:val="en-US"/>
        </w:rPr>
        <w:t xml:space="preserve">          $ref: '#/components/schemas/Int64'</w:t>
      </w:r>
    </w:p>
    <w:p w14:paraId="65DAAE2E" w14:textId="77777777" w:rsidR="00E92CBF" w:rsidRPr="00F11966" w:rsidRDefault="00E92CBF" w:rsidP="00E92CBF">
      <w:pPr>
        <w:pStyle w:val="PL"/>
        <w:rPr>
          <w:lang w:val="en-US"/>
        </w:rPr>
      </w:pPr>
      <w:r w:rsidRPr="00F11966">
        <w:rPr>
          <w:lang w:val="en-US"/>
        </w:rPr>
        <w:t xml:space="preserve">        </w:t>
      </w:r>
      <w:r w:rsidRPr="00F11966">
        <w:t>uplinkVolume</w:t>
      </w:r>
      <w:r w:rsidRPr="00F11966">
        <w:rPr>
          <w:lang w:val="en-US"/>
        </w:rPr>
        <w:t>:</w:t>
      </w:r>
    </w:p>
    <w:p w14:paraId="11590BC8" w14:textId="77777777" w:rsidR="00E92CBF" w:rsidRPr="00F11966" w:rsidRDefault="00E92CBF" w:rsidP="00E92CBF">
      <w:pPr>
        <w:pStyle w:val="PL"/>
        <w:rPr>
          <w:lang w:val="en-US"/>
        </w:rPr>
      </w:pPr>
      <w:r w:rsidRPr="00F11966">
        <w:rPr>
          <w:lang w:val="en-US"/>
        </w:rPr>
        <w:t xml:space="preserve">          $ref: '#/components/schemas/Int64'</w:t>
      </w:r>
    </w:p>
    <w:p w14:paraId="2025AECE" w14:textId="77777777" w:rsidR="00E92CBF" w:rsidRPr="00F11966" w:rsidRDefault="00E92CBF" w:rsidP="00E92CBF">
      <w:pPr>
        <w:pStyle w:val="PL"/>
        <w:rPr>
          <w:lang w:val="en-US"/>
        </w:rPr>
      </w:pPr>
      <w:r w:rsidRPr="00F11966">
        <w:rPr>
          <w:lang w:val="en-US"/>
        </w:rPr>
        <w:t xml:space="preserve">      required:</w:t>
      </w:r>
    </w:p>
    <w:p w14:paraId="60AFE2AF" w14:textId="77777777" w:rsidR="00E92CBF" w:rsidRPr="00F11966" w:rsidRDefault="00E92CBF" w:rsidP="00E92CBF">
      <w:pPr>
        <w:pStyle w:val="PL"/>
      </w:pPr>
      <w:r w:rsidRPr="00F11966">
        <w:rPr>
          <w:lang w:val="en-US"/>
        </w:rPr>
        <w:t xml:space="preserve">        - </w:t>
      </w:r>
      <w:r w:rsidRPr="00F11966">
        <w:t>startTimeStamp</w:t>
      </w:r>
    </w:p>
    <w:p w14:paraId="56984936" w14:textId="77777777" w:rsidR="00E92CBF" w:rsidRPr="00F11966" w:rsidRDefault="00E92CBF" w:rsidP="00E92CBF">
      <w:pPr>
        <w:pStyle w:val="PL"/>
      </w:pPr>
      <w:r w:rsidRPr="00F11966">
        <w:rPr>
          <w:lang w:val="en-US"/>
        </w:rPr>
        <w:t xml:space="preserve">        - </w:t>
      </w:r>
      <w:r w:rsidRPr="00F11966">
        <w:t>endTimeStamp</w:t>
      </w:r>
    </w:p>
    <w:p w14:paraId="2B3D7D34" w14:textId="77777777" w:rsidR="00E92CBF" w:rsidRPr="00F11966" w:rsidRDefault="00E92CBF" w:rsidP="00E92CBF">
      <w:pPr>
        <w:pStyle w:val="PL"/>
      </w:pPr>
      <w:r w:rsidRPr="00F11966">
        <w:rPr>
          <w:lang w:val="en-US"/>
        </w:rPr>
        <w:t xml:space="preserve">        - </w:t>
      </w:r>
      <w:r w:rsidRPr="00F11966">
        <w:t>downlinkVolume</w:t>
      </w:r>
    </w:p>
    <w:p w14:paraId="70F8EC89" w14:textId="77777777" w:rsidR="00E92CBF" w:rsidRPr="00F11966" w:rsidRDefault="00E92CBF" w:rsidP="00E92CBF">
      <w:pPr>
        <w:pStyle w:val="PL"/>
      </w:pPr>
      <w:r w:rsidRPr="00F11966">
        <w:rPr>
          <w:lang w:val="en-US"/>
        </w:rPr>
        <w:t xml:space="preserve">        - </w:t>
      </w:r>
      <w:r w:rsidRPr="00F11966">
        <w:t>uplinkVolume</w:t>
      </w:r>
    </w:p>
    <w:p w14:paraId="189729E6" w14:textId="77777777" w:rsidR="00E92CBF" w:rsidRPr="00F11966" w:rsidRDefault="00E92CBF" w:rsidP="00E92CBF">
      <w:pPr>
        <w:pStyle w:val="PL"/>
        <w:rPr>
          <w:lang w:val="en-US"/>
        </w:rPr>
      </w:pPr>
    </w:p>
    <w:p w14:paraId="3BEA6700" w14:textId="77777777" w:rsidR="00A6395C" w:rsidRPr="00F11966" w:rsidRDefault="00A6395C" w:rsidP="00A6395C">
      <w:pPr>
        <w:pStyle w:val="PL"/>
        <w:rPr>
          <w:lang w:val="en-US"/>
        </w:rPr>
      </w:pPr>
    </w:p>
    <w:p w14:paraId="2A7E45F7" w14:textId="6D31B8BF" w:rsidR="00A6395C" w:rsidRPr="00F11966" w:rsidRDefault="00A6395C" w:rsidP="00A6395C">
      <w:pPr>
        <w:pStyle w:val="PL"/>
        <w:rPr>
          <w:lang w:val="en-US"/>
        </w:rPr>
      </w:pPr>
      <w:r w:rsidRPr="00F11966">
        <w:rPr>
          <w:lang w:val="en-US"/>
        </w:rPr>
        <w:t xml:space="preserve"># Data Types related to </w:t>
      </w:r>
      <w:r>
        <w:rPr>
          <w:lang w:val="en-US"/>
        </w:rPr>
        <w:t>MBS</w:t>
      </w:r>
      <w:r w:rsidRPr="00F11966">
        <w:rPr>
          <w:lang w:val="en-US"/>
        </w:rPr>
        <w:t xml:space="preserve"> as defined in clause 5.</w:t>
      </w:r>
      <w:r>
        <w:rPr>
          <w:lang w:val="en-US"/>
        </w:rPr>
        <w:t>9</w:t>
      </w:r>
    </w:p>
    <w:p w14:paraId="494EDBD6" w14:textId="77777777" w:rsidR="00A6395C" w:rsidRPr="00F11966" w:rsidRDefault="00A6395C" w:rsidP="00A6395C">
      <w:pPr>
        <w:pStyle w:val="PL"/>
        <w:rPr>
          <w:lang w:val="en-US"/>
        </w:rPr>
      </w:pPr>
      <w:r w:rsidRPr="00F11966">
        <w:rPr>
          <w:lang w:val="en-US"/>
        </w:rPr>
        <w:t>#</w:t>
      </w:r>
    </w:p>
    <w:p w14:paraId="7154890A" w14:textId="77777777" w:rsidR="00A6395C" w:rsidRPr="00F11966" w:rsidRDefault="00A6395C" w:rsidP="00A6395C">
      <w:pPr>
        <w:pStyle w:val="PL"/>
        <w:rPr>
          <w:lang w:val="en-US"/>
        </w:rPr>
      </w:pPr>
    </w:p>
    <w:p w14:paraId="531A3ED7" w14:textId="77777777" w:rsidR="00A6395C" w:rsidRPr="00F11966" w:rsidRDefault="00A6395C" w:rsidP="00A6395C">
      <w:pPr>
        <w:pStyle w:val="PL"/>
        <w:rPr>
          <w:lang w:val="en-US"/>
        </w:rPr>
      </w:pPr>
      <w:r w:rsidRPr="00F11966">
        <w:rPr>
          <w:lang w:val="en-US"/>
        </w:rPr>
        <w:t>#</w:t>
      </w:r>
    </w:p>
    <w:p w14:paraId="30E9A1D6" w14:textId="77777777" w:rsidR="00A6395C" w:rsidRPr="00F11966" w:rsidRDefault="00A6395C" w:rsidP="00A6395C">
      <w:pPr>
        <w:pStyle w:val="PL"/>
        <w:rPr>
          <w:lang w:val="en-US"/>
        </w:rPr>
      </w:pPr>
      <w:r w:rsidRPr="00F11966">
        <w:rPr>
          <w:lang w:val="en-US"/>
        </w:rPr>
        <w:t># SIMPLE DATA TYPES</w:t>
      </w:r>
    </w:p>
    <w:p w14:paraId="0DF25F85" w14:textId="77777777" w:rsidR="00A6395C" w:rsidRPr="00F11966" w:rsidRDefault="00A6395C" w:rsidP="00A6395C">
      <w:pPr>
        <w:pStyle w:val="PL"/>
        <w:rPr>
          <w:lang w:val="en-US"/>
        </w:rPr>
      </w:pPr>
      <w:r w:rsidRPr="00F11966">
        <w:rPr>
          <w:lang w:val="en-US"/>
        </w:rPr>
        <w:t>#</w:t>
      </w:r>
    </w:p>
    <w:p w14:paraId="26471D73" w14:textId="77777777" w:rsidR="00A6395C" w:rsidRPr="00F11966" w:rsidRDefault="00A6395C" w:rsidP="00A6395C">
      <w:pPr>
        <w:pStyle w:val="PL"/>
      </w:pPr>
      <w:r w:rsidRPr="00F11966">
        <w:t>#</w:t>
      </w:r>
    </w:p>
    <w:p w14:paraId="11419E18" w14:textId="77777777" w:rsidR="00A6395C" w:rsidRDefault="00A6395C" w:rsidP="00A6395C">
      <w:pPr>
        <w:pStyle w:val="PL"/>
        <w:rPr>
          <w:lang w:val="en-US"/>
        </w:rPr>
      </w:pPr>
    </w:p>
    <w:p w14:paraId="1D5AC5FA" w14:textId="77777777" w:rsidR="00A6395C" w:rsidRPr="00F11966" w:rsidRDefault="00A6395C" w:rsidP="00A6395C">
      <w:pPr>
        <w:pStyle w:val="PL"/>
        <w:rPr>
          <w:lang w:val="en-US"/>
        </w:rPr>
      </w:pPr>
      <w:r w:rsidRPr="00F11966">
        <w:rPr>
          <w:lang w:val="en-US"/>
        </w:rPr>
        <w:t xml:space="preserve">    </w:t>
      </w:r>
      <w:r>
        <w:rPr>
          <w:lang w:val="en-US"/>
        </w:rPr>
        <w:t>AreaSessionId</w:t>
      </w:r>
      <w:r w:rsidRPr="00F11966">
        <w:rPr>
          <w:lang w:val="en-US"/>
        </w:rPr>
        <w:t>:</w:t>
      </w:r>
    </w:p>
    <w:p w14:paraId="3E69D7B2" w14:textId="77777777" w:rsidR="00A6395C" w:rsidRPr="00F11966" w:rsidRDefault="00A6395C" w:rsidP="00A6395C">
      <w:pPr>
        <w:pStyle w:val="PL"/>
      </w:pPr>
      <w:r w:rsidRPr="00F11966">
        <w:t xml:space="preserve">      $ref: '#/components/schemas/Uint</w:t>
      </w:r>
      <w:r>
        <w:t>16</w:t>
      </w:r>
      <w:r w:rsidRPr="00F11966">
        <w:t>'</w:t>
      </w:r>
    </w:p>
    <w:p w14:paraId="5DC146E4" w14:textId="77777777" w:rsidR="00BC4506" w:rsidRPr="00F11966" w:rsidRDefault="00BC4506" w:rsidP="00A6395C">
      <w:pPr>
        <w:pStyle w:val="PL"/>
        <w:rPr>
          <w:lang w:val="en-US"/>
        </w:rPr>
      </w:pPr>
    </w:p>
    <w:p w14:paraId="7A3000EE" w14:textId="77777777" w:rsidR="00A6395C" w:rsidRPr="00F11966" w:rsidRDefault="00A6395C" w:rsidP="00A6395C">
      <w:pPr>
        <w:pStyle w:val="PL"/>
      </w:pPr>
    </w:p>
    <w:p w14:paraId="1EA0A499" w14:textId="77777777" w:rsidR="00A6395C" w:rsidRPr="00F11966" w:rsidRDefault="00A6395C" w:rsidP="00A6395C">
      <w:pPr>
        <w:pStyle w:val="PL"/>
      </w:pPr>
      <w:r w:rsidRPr="00F11966">
        <w:t>#</w:t>
      </w:r>
    </w:p>
    <w:p w14:paraId="13D7380F" w14:textId="77777777" w:rsidR="00A6395C" w:rsidRPr="00F11966" w:rsidRDefault="00A6395C" w:rsidP="00A6395C">
      <w:pPr>
        <w:pStyle w:val="PL"/>
        <w:rPr>
          <w:lang w:val="en-US"/>
        </w:rPr>
      </w:pPr>
      <w:r w:rsidRPr="00F11966">
        <w:rPr>
          <w:lang w:val="en-US"/>
        </w:rPr>
        <w:t># Enumerations</w:t>
      </w:r>
    </w:p>
    <w:p w14:paraId="428E4CF3" w14:textId="77777777" w:rsidR="00A6395C" w:rsidRPr="00F11966" w:rsidRDefault="00A6395C" w:rsidP="00A6395C">
      <w:pPr>
        <w:pStyle w:val="PL"/>
        <w:rPr>
          <w:lang w:val="en-US"/>
        </w:rPr>
      </w:pPr>
      <w:r w:rsidRPr="00F11966">
        <w:rPr>
          <w:lang w:val="en-US"/>
        </w:rPr>
        <w:t>#</w:t>
      </w:r>
    </w:p>
    <w:p w14:paraId="533866D7" w14:textId="77777777" w:rsidR="0081718C" w:rsidRDefault="00A6395C" w:rsidP="0081718C">
      <w:pPr>
        <w:pStyle w:val="PL"/>
        <w:rPr>
          <w:lang w:val="en-US"/>
        </w:rPr>
      </w:pPr>
      <w:r>
        <w:t>#</w:t>
      </w:r>
    </w:p>
    <w:p w14:paraId="35CE1502" w14:textId="77777777" w:rsidR="0081718C" w:rsidRPr="00F11966" w:rsidRDefault="0081718C" w:rsidP="0081718C">
      <w:pPr>
        <w:pStyle w:val="PL"/>
        <w:rPr>
          <w:lang w:val="en-US"/>
        </w:rPr>
      </w:pPr>
      <w:r w:rsidRPr="00F11966">
        <w:rPr>
          <w:lang w:val="en-US"/>
        </w:rPr>
        <w:t xml:space="preserve">    </w:t>
      </w:r>
      <w:r>
        <w:t>MbsServiceType</w:t>
      </w:r>
      <w:r w:rsidRPr="00F11966">
        <w:rPr>
          <w:lang w:val="en-US"/>
        </w:rPr>
        <w:t>:</w:t>
      </w:r>
    </w:p>
    <w:p w14:paraId="3E08AB78" w14:textId="77777777" w:rsidR="0081718C" w:rsidRDefault="0081718C" w:rsidP="0081718C">
      <w:pPr>
        <w:pStyle w:val="PL"/>
      </w:pPr>
      <w:r w:rsidRPr="00F11966">
        <w:t xml:space="preserve">    </w:t>
      </w:r>
      <w:r>
        <w:t xml:space="preserve"> </w:t>
      </w:r>
      <w:r w:rsidRPr="00F11966">
        <w:t xml:space="preserve"> description: </w:t>
      </w:r>
      <w:r>
        <w:t>Indicates the type of an MBS session</w:t>
      </w:r>
    </w:p>
    <w:p w14:paraId="6DA6E7D8" w14:textId="77777777" w:rsidR="0081718C" w:rsidRPr="00F11966" w:rsidRDefault="0081718C" w:rsidP="0081718C">
      <w:pPr>
        <w:pStyle w:val="PL"/>
        <w:rPr>
          <w:lang w:val="en-US"/>
        </w:rPr>
      </w:pPr>
      <w:r w:rsidRPr="00F11966">
        <w:rPr>
          <w:lang w:val="en-US"/>
        </w:rPr>
        <w:t xml:space="preserve">      anyOf:</w:t>
      </w:r>
    </w:p>
    <w:p w14:paraId="37192DB9" w14:textId="77777777" w:rsidR="0081718C" w:rsidRPr="00F11966" w:rsidRDefault="0081718C" w:rsidP="0081718C">
      <w:pPr>
        <w:pStyle w:val="PL"/>
        <w:rPr>
          <w:lang w:val="en-US"/>
        </w:rPr>
      </w:pPr>
      <w:r w:rsidRPr="00F11966">
        <w:rPr>
          <w:lang w:val="en-US"/>
        </w:rPr>
        <w:t xml:space="preserve">      </w:t>
      </w:r>
      <w:r w:rsidRPr="00F11966">
        <w:rPr>
          <w:rFonts w:hint="eastAsia"/>
          <w:lang w:val="en-US" w:eastAsia="zh-CN"/>
        </w:rPr>
        <w:t xml:space="preserve">  </w:t>
      </w:r>
      <w:r w:rsidRPr="00F11966">
        <w:rPr>
          <w:lang w:val="en-US"/>
        </w:rPr>
        <w:t>- type: string</w:t>
      </w:r>
    </w:p>
    <w:p w14:paraId="5BFBED8B" w14:textId="77777777" w:rsidR="0081718C" w:rsidRPr="00F11966" w:rsidRDefault="0081718C" w:rsidP="0081718C">
      <w:pPr>
        <w:pStyle w:val="PL"/>
        <w:rPr>
          <w:lang w:val="en-US"/>
        </w:rPr>
      </w:pPr>
      <w:r w:rsidRPr="00F11966">
        <w:rPr>
          <w:lang w:val="en-US"/>
        </w:rPr>
        <w:t xml:space="preserve">        </w:t>
      </w:r>
      <w:r w:rsidRPr="00F11966">
        <w:rPr>
          <w:rFonts w:hint="eastAsia"/>
          <w:lang w:val="en-US" w:eastAsia="zh-CN"/>
        </w:rPr>
        <w:t xml:space="preserve">  </w:t>
      </w:r>
      <w:r w:rsidRPr="00F11966">
        <w:rPr>
          <w:lang w:val="en-US"/>
        </w:rPr>
        <w:t>enum:</w:t>
      </w:r>
    </w:p>
    <w:p w14:paraId="6AD4D771" w14:textId="77777777" w:rsidR="0081718C" w:rsidRPr="00F11966" w:rsidRDefault="0081718C" w:rsidP="0081718C">
      <w:pPr>
        <w:pStyle w:val="PL"/>
        <w:rPr>
          <w:lang w:val="en-US"/>
        </w:rPr>
      </w:pPr>
      <w:r w:rsidRPr="00F11966">
        <w:rPr>
          <w:lang w:val="en-US"/>
        </w:rPr>
        <w:t xml:space="preserve">          </w:t>
      </w:r>
      <w:r w:rsidRPr="00F11966">
        <w:rPr>
          <w:rFonts w:hint="eastAsia"/>
          <w:lang w:val="en-US" w:eastAsia="zh-CN"/>
        </w:rPr>
        <w:t xml:space="preserve">  </w:t>
      </w:r>
      <w:r w:rsidRPr="00F11966">
        <w:rPr>
          <w:lang w:val="en-US"/>
        </w:rPr>
        <w:t xml:space="preserve">- </w:t>
      </w:r>
      <w:r>
        <w:t>MULTICAST</w:t>
      </w:r>
    </w:p>
    <w:p w14:paraId="025A041D" w14:textId="77777777" w:rsidR="0081718C" w:rsidRPr="00F11966" w:rsidRDefault="0081718C" w:rsidP="0081718C">
      <w:pPr>
        <w:pStyle w:val="PL"/>
        <w:rPr>
          <w:lang w:val="en-US"/>
        </w:rPr>
      </w:pPr>
      <w:r w:rsidRPr="00F11966">
        <w:rPr>
          <w:lang w:val="en-US"/>
        </w:rPr>
        <w:t xml:space="preserve">          </w:t>
      </w:r>
      <w:r w:rsidRPr="00F11966">
        <w:rPr>
          <w:rFonts w:hint="eastAsia"/>
          <w:lang w:val="en-US" w:eastAsia="zh-CN"/>
        </w:rPr>
        <w:t xml:space="preserve">  </w:t>
      </w:r>
      <w:r w:rsidRPr="00F11966">
        <w:rPr>
          <w:lang w:val="en-US"/>
        </w:rPr>
        <w:t xml:space="preserve">- </w:t>
      </w:r>
      <w:r>
        <w:t>BROADCAST</w:t>
      </w:r>
    </w:p>
    <w:p w14:paraId="525C7BF7" w14:textId="77777777" w:rsidR="0081718C" w:rsidRPr="00F11966" w:rsidRDefault="0081718C" w:rsidP="0081718C">
      <w:pPr>
        <w:pStyle w:val="PL"/>
        <w:rPr>
          <w:lang w:val="en-US"/>
        </w:rPr>
      </w:pPr>
      <w:r w:rsidRPr="00F11966">
        <w:rPr>
          <w:lang w:val="en-US"/>
        </w:rPr>
        <w:t xml:space="preserve">      </w:t>
      </w:r>
      <w:r w:rsidRPr="00F11966">
        <w:rPr>
          <w:rFonts w:hint="eastAsia"/>
          <w:lang w:val="en-US" w:eastAsia="zh-CN"/>
        </w:rPr>
        <w:t xml:space="preserve">  </w:t>
      </w:r>
      <w:r w:rsidRPr="00F11966">
        <w:rPr>
          <w:lang w:val="en-US"/>
        </w:rPr>
        <w:t>- type: string</w:t>
      </w:r>
    </w:p>
    <w:p w14:paraId="410C8BBF" w14:textId="77777777" w:rsidR="0081718C" w:rsidRDefault="0081718C" w:rsidP="0081718C">
      <w:pPr>
        <w:pStyle w:val="PL"/>
        <w:rPr>
          <w:lang w:val="en-US"/>
        </w:rPr>
      </w:pPr>
    </w:p>
    <w:p w14:paraId="195A0724" w14:textId="77777777" w:rsidR="0081718C" w:rsidRPr="00F11966" w:rsidRDefault="0081718C" w:rsidP="0081718C">
      <w:pPr>
        <w:pStyle w:val="PL"/>
        <w:rPr>
          <w:lang w:val="en-US"/>
        </w:rPr>
      </w:pPr>
      <w:r w:rsidRPr="00F11966">
        <w:rPr>
          <w:lang w:val="en-US"/>
        </w:rPr>
        <w:t xml:space="preserve">    </w:t>
      </w:r>
      <w:r>
        <w:t>MbsSessionActivityStatus</w:t>
      </w:r>
      <w:r w:rsidRPr="00F11966">
        <w:rPr>
          <w:lang w:val="en-US"/>
        </w:rPr>
        <w:t>:</w:t>
      </w:r>
    </w:p>
    <w:p w14:paraId="2DD0A102" w14:textId="77777777" w:rsidR="0081718C" w:rsidRDefault="0081718C" w:rsidP="0081718C">
      <w:pPr>
        <w:pStyle w:val="PL"/>
        <w:rPr>
          <w:lang w:val="en-US"/>
        </w:rPr>
      </w:pPr>
      <w:r w:rsidRPr="00F11966">
        <w:t xml:space="preserve">    </w:t>
      </w:r>
      <w:r>
        <w:t xml:space="preserve"> </w:t>
      </w:r>
      <w:r w:rsidRPr="00F11966">
        <w:t xml:space="preserve"> description: </w:t>
      </w:r>
      <w:r>
        <w:t>Indicates the MBS session's activity status</w:t>
      </w:r>
    </w:p>
    <w:p w14:paraId="37BD94A8" w14:textId="77777777" w:rsidR="0081718C" w:rsidRPr="00F11966" w:rsidRDefault="0081718C" w:rsidP="0081718C">
      <w:pPr>
        <w:pStyle w:val="PL"/>
        <w:rPr>
          <w:lang w:val="en-US"/>
        </w:rPr>
      </w:pPr>
      <w:r w:rsidRPr="00F11966">
        <w:rPr>
          <w:lang w:val="en-US"/>
        </w:rPr>
        <w:t xml:space="preserve">      anyOf:</w:t>
      </w:r>
    </w:p>
    <w:p w14:paraId="7EFCBD14" w14:textId="77777777" w:rsidR="0081718C" w:rsidRPr="00F11966" w:rsidRDefault="0081718C" w:rsidP="0081718C">
      <w:pPr>
        <w:pStyle w:val="PL"/>
        <w:rPr>
          <w:lang w:val="en-US"/>
        </w:rPr>
      </w:pPr>
      <w:r w:rsidRPr="00F11966">
        <w:rPr>
          <w:lang w:val="en-US"/>
        </w:rPr>
        <w:t xml:space="preserve">      </w:t>
      </w:r>
      <w:r w:rsidRPr="00F11966">
        <w:rPr>
          <w:rFonts w:hint="eastAsia"/>
          <w:lang w:val="en-US" w:eastAsia="zh-CN"/>
        </w:rPr>
        <w:t xml:space="preserve">  </w:t>
      </w:r>
      <w:r w:rsidRPr="00F11966">
        <w:rPr>
          <w:lang w:val="en-US"/>
        </w:rPr>
        <w:t>- type: string</w:t>
      </w:r>
    </w:p>
    <w:p w14:paraId="40EEB67B" w14:textId="77777777" w:rsidR="0081718C" w:rsidRPr="00F11966" w:rsidRDefault="0081718C" w:rsidP="0081718C">
      <w:pPr>
        <w:pStyle w:val="PL"/>
        <w:rPr>
          <w:lang w:val="en-US"/>
        </w:rPr>
      </w:pPr>
      <w:r w:rsidRPr="00F11966">
        <w:rPr>
          <w:lang w:val="en-US"/>
        </w:rPr>
        <w:t xml:space="preserve">        </w:t>
      </w:r>
      <w:r w:rsidRPr="00F11966">
        <w:rPr>
          <w:rFonts w:hint="eastAsia"/>
          <w:lang w:val="en-US" w:eastAsia="zh-CN"/>
        </w:rPr>
        <w:t xml:space="preserve">  </w:t>
      </w:r>
      <w:r w:rsidRPr="00F11966">
        <w:rPr>
          <w:lang w:val="en-US"/>
        </w:rPr>
        <w:t>enum:</w:t>
      </w:r>
    </w:p>
    <w:p w14:paraId="20DB5D3C" w14:textId="77777777" w:rsidR="0081718C" w:rsidRPr="00F11966" w:rsidRDefault="0081718C" w:rsidP="0081718C">
      <w:pPr>
        <w:pStyle w:val="PL"/>
        <w:rPr>
          <w:lang w:val="en-US"/>
        </w:rPr>
      </w:pPr>
      <w:r w:rsidRPr="00F11966">
        <w:rPr>
          <w:lang w:val="en-US"/>
        </w:rPr>
        <w:t xml:space="preserve">          </w:t>
      </w:r>
      <w:r w:rsidRPr="00F11966">
        <w:rPr>
          <w:rFonts w:hint="eastAsia"/>
          <w:lang w:val="en-US" w:eastAsia="zh-CN"/>
        </w:rPr>
        <w:t xml:space="preserve">  </w:t>
      </w:r>
      <w:r w:rsidRPr="00F11966">
        <w:rPr>
          <w:lang w:val="en-US"/>
        </w:rPr>
        <w:t xml:space="preserve">- </w:t>
      </w:r>
      <w:r>
        <w:t>ACTIVE</w:t>
      </w:r>
    </w:p>
    <w:p w14:paraId="1A948464" w14:textId="77777777" w:rsidR="0081718C" w:rsidRPr="00F11966" w:rsidRDefault="0081718C" w:rsidP="0081718C">
      <w:pPr>
        <w:pStyle w:val="PL"/>
        <w:rPr>
          <w:lang w:val="en-US"/>
        </w:rPr>
      </w:pPr>
      <w:r w:rsidRPr="00F11966">
        <w:rPr>
          <w:lang w:val="en-US"/>
        </w:rPr>
        <w:t xml:space="preserve">          </w:t>
      </w:r>
      <w:r w:rsidRPr="00F11966">
        <w:rPr>
          <w:rFonts w:hint="eastAsia"/>
          <w:lang w:val="en-US" w:eastAsia="zh-CN"/>
        </w:rPr>
        <w:t xml:space="preserve">  </w:t>
      </w:r>
      <w:r w:rsidRPr="00F11966">
        <w:rPr>
          <w:lang w:val="en-US"/>
        </w:rPr>
        <w:t xml:space="preserve">- </w:t>
      </w:r>
      <w:r>
        <w:rPr>
          <w:lang w:val="en-US"/>
        </w:rPr>
        <w:t>IN</w:t>
      </w:r>
      <w:r>
        <w:t>ACTIVE</w:t>
      </w:r>
    </w:p>
    <w:p w14:paraId="4EA7AFA4" w14:textId="77777777" w:rsidR="0081718C" w:rsidRPr="00F11966" w:rsidRDefault="0081718C" w:rsidP="0081718C">
      <w:pPr>
        <w:pStyle w:val="PL"/>
        <w:rPr>
          <w:lang w:val="en-US"/>
        </w:rPr>
      </w:pPr>
      <w:r w:rsidRPr="00F11966">
        <w:rPr>
          <w:lang w:val="en-US"/>
        </w:rPr>
        <w:t xml:space="preserve">      </w:t>
      </w:r>
      <w:r w:rsidRPr="00F11966">
        <w:rPr>
          <w:rFonts w:hint="eastAsia"/>
          <w:lang w:val="en-US" w:eastAsia="zh-CN"/>
        </w:rPr>
        <w:t xml:space="preserve">  </w:t>
      </w:r>
      <w:r w:rsidRPr="00F11966">
        <w:rPr>
          <w:lang w:val="en-US"/>
        </w:rPr>
        <w:t>- type: string</w:t>
      </w:r>
    </w:p>
    <w:p w14:paraId="682AD447" w14:textId="098D97E2" w:rsidR="00A6395C" w:rsidRPr="00F11966" w:rsidRDefault="00A6395C" w:rsidP="00A6395C">
      <w:pPr>
        <w:pStyle w:val="PL"/>
      </w:pPr>
    </w:p>
    <w:p w14:paraId="4E1E8501" w14:textId="77777777" w:rsidR="00A6395C" w:rsidRPr="00F11966" w:rsidRDefault="00A6395C" w:rsidP="00A6395C">
      <w:pPr>
        <w:pStyle w:val="PL"/>
        <w:rPr>
          <w:lang w:val="en-US"/>
        </w:rPr>
      </w:pPr>
      <w:r w:rsidRPr="00F11966">
        <w:rPr>
          <w:lang w:val="en-US"/>
        </w:rPr>
        <w:t>#</w:t>
      </w:r>
    </w:p>
    <w:p w14:paraId="03E14FB5" w14:textId="77777777" w:rsidR="00A6395C" w:rsidRPr="00F11966" w:rsidRDefault="00A6395C" w:rsidP="00A6395C">
      <w:pPr>
        <w:pStyle w:val="PL"/>
        <w:rPr>
          <w:lang w:val="en-US"/>
        </w:rPr>
      </w:pPr>
      <w:r w:rsidRPr="00F11966">
        <w:rPr>
          <w:lang w:val="en-US"/>
        </w:rPr>
        <w:t># STRUCTURED DATA TYPES</w:t>
      </w:r>
    </w:p>
    <w:p w14:paraId="75BB8C25" w14:textId="77777777" w:rsidR="00A6395C" w:rsidRPr="00F11966" w:rsidRDefault="00A6395C" w:rsidP="00A6395C">
      <w:pPr>
        <w:pStyle w:val="PL"/>
        <w:rPr>
          <w:lang w:val="en-US"/>
        </w:rPr>
      </w:pPr>
      <w:r w:rsidRPr="00F11966">
        <w:rPr>
          <w:lang w:val="en-US"/>
        </w:rPr>
        <w:t>#</w:t>
      </w:r>
    </w:p>
    <w:p w14:paraId="36FC6CE4" w14:textId="77777777" w:rsidR="00A6395C" w:rsidRPr="00F11966" w:rsidRDefault="00A6395C" w:rsidP="00A6395C">
      <w:pPr>
        <w:pStyle w:val="PL"/>
        <w:rPr>
          <w:lang w:val="en-US"/>
        </w:rPr>
      </w:pPr>
      <w:r w:rsidRPr="00F11966">
        <w:rPr>
          <w:lang w:val="en-US"/>
        </w:rPr>
        <w:t xml:space="preserve">    </w:t>
      </w:r>
      <w:r>
        <w:rPr>
          <w:lang w:val="en-US"/>
        </w:rPr>
        <w:t>MbsSessionId</w:t>
      </w:r>
      <w:r w:rsidRPr="00F11966">
        <w:rPr>
          <w:lang w:val="en-US"/>
        </w:rPr>
        <w:t>:</w:t>
      </w:r>
    </w:p>
    <w:p w14:paraId="2B4E71DA" w14:textId="77777777" w:rsidR="00DC2350" w:rsidRDefault="00DC2350" w:rsidP="00DC2350">
      <w:pPr>
        <w:pStyle w:val="PL"/>
        <w:rPr>
          <w:lang w:val="en-US"/>
        </w:rPr>
      </w:pPr>
      <w:r>
        <w:rPr>
          <w:lang w:val="en-US"/>
        </w:rPr>
        <w:t xml:space="preserve">      description: </w:t>
      </w:r>
      <w:r>
        <w:rPr>
          <w:rFonts w:cs="Arial"/>
          <w:szCs w:val="18"/>
        </w:rPr>
        <w:t>MBS Session Identifier</w:t>
      </w:r>
    </w:p>
    <w:p w14:paraId="0CEA2DA4" w14:textId="77777777" w:rsidR="00A6395C" w:rsidRPr="00F11966" w:rsidRDefault="00A6395C" w:rsidP="00A6395C">
      <w:pPr>
        <w:pStyle w:val="PL"/>
        <w:rPr>
          <w:lang w:val="en-US"/>
        </w:rPr>
      </w:pPr>
      <w:r w:rsidRPr="00F11966">
        <w:rPr>
          <w:lang w:val="en-US"/>
        </w:rPr>
        <w:t xml:space="preserve">      type: object</w:t>
      </w:r>
    </w:p>
    <w:p w14:paraId="0EE592A5" w14:textId="77777777" w:rsidR="00A6395C" w:rsidRPr="00F11966" w:rsidRDefault="00A6395C" w:rsidP="00A6395C">
      <w:pPr>
        <w:pStyle w:val="PL"/>
        <w:rPr>
          <w:lang w:val="en-US"/>
        </w:rPr>
      </w:pPr>
      <w:r w:rsidRPr="00F11966">
        <w:rPr>
          <w:lang w:val="en-US"/>
        </w:rPr>
        <w:t xml:space="preserve">      properties:</w:t>
      </w:r>
    </w:p>
    <w:p w14:paraId="183781E9" w14:textId="77777777" w:rsidR="00A6395C" w:rsidRPr="00F11966" w:rsidRDefault="00A6395C" w:rsidP="00A6395C">
      <w:pPr>
        <w:pStyle w:val="PL"/>
        <w:rPr>
          <w:lang w:val="en-US"/>
        </w:rPr>
      </w:pPr>
      <w:r w:rsidRPr="00F11966">
        <w:rPr>
          <w:lang w:val="en-US"/>
        </w:rPr>
        <w:t xml:space="preserve">        </w:t>
      </w:r>
      <w:r>
        <w:t>tmgi</w:t>
      </w:r>
      <w:r w:rsidRPr="00F11966">
        <w:rPr>
          <w:lang w:val="en-US"/>
        </w:rPr>
        <w:t>:</w:t>
      </w:r>
    </w:p>
    <w:p w14:paraId="247F8370" w14:textId="77777777" w:rsidR="00A6395C" w:rsidRPr="00F11966" w:rsidRDefault="00A6395C" w:rsidP="00A6395C">
      <w:pPr>
        <w:pStyle w:val="PL"/>
        <w:rPr>
          <w:lang w:val="en-US"/>
        </w:rPr>
      </w:pPr>
      <w:r w:rsidRPr="00F11966">
        <w:rPr>
          <w:lang w:val="en-US"/>
        </w:rPr>
        <w:t xml:space="preserve">          $ref: '#/components/schemas/</w:t>
      </w:r>
      <w:r>
        <w:rPr>
          <w:lang w:val="en-US"/>
        </w:rPr>
        <w:t>Tmgi</w:t>
      </w:r>
      <w:r w:rsidRPr="00F11966">
        <w:rPr>
          <w:lang w:val="en-US"/>
        </w:rPr>
        <w:t>'</w:t>
      </w:r>
    </w:p>
    <w:p w14:paraId="637B0513" w14:textId="77777777" w:rsidR="00A6395C" w:rsidRPr="00F11966" w:rsidRDefault="00A6395C" w:rsidP="00A6395C">
      <w:pPr>
        <w:pStyle w:val="PL"/>
        <w:rPr>
          <w:lang w:val="en-US"/>
        </w:rPr>
      </w:pPr>
      <w:r w:rsidRPr="00F11966">
        <w:rPr>
          <w:lang w:val="en-US"/>
        </w:rPr>
        <w:t xml:space="preserve">        </w:t>
      </w:r>
      <w:r>
        <w:t>ssm</w:t>
      </w:r>
      <w:r w:rsidRPr="00F11966">
        <w:rPr>
          <w:lang w:val="en-US"/>
        </w:rPr>
        <w:t>:</w:t>
      </w:r>
    </w:p>
    <w:p w14:paraId="017EA1B8" w14:textId="77777777" w:rsidR="00A6395C" w:rsidRPr="00F11966" w:rsidRDefault="00A6395C" w:rsidP="00A6395C">
      <w:pPr>
        <w:pStyle w:val="PL"/>
        <w:rPr>
          <w:lang w:val="en-US"/>
        </w:rPr>
      </w:pPr>
      <w:r w:rsidRPr="00F11966">
        <w:rPr>
          <w:lang w:val="en-US"/>
        </w:rPr>
        <w:t xml:space="preserve">          $ref: '#/components/schemas/</w:t>
      </w:r>
      <w:r>
        <w:rPr>
          <w:lang w:val="en-US"/>
        </w:rPr>
        <w:t>Ssm</w:t>
      </w:r>
      <w:r w:rsidRPr="00F11966">
        <w:rPr>
          <w:lang w:val="en-US"/>
        </w:rPr>
        <w:t>'</w:t>
      </w:r>
    </w:p>
    <w:p w14:paraId="3834B752" w14:textId="77777777" w:rsidR="00A6395C" w:rsidRPr="00F11966" w:rsidRDefault="00A6395C" w:rsidP="00A6395C">
      <w:pPr>
        <w:pStyle w:val="PL"/>
        <w:rPr>
          <w:lang w:val="en-US"/>
        </w:rPr>
      </w:pPr>
      <w:r w:rsidRPr="00F11966">
        <w:rPr>
          <w:lang w:val="en-US"/>
        </w:rPr>
        <w:t xml:space="preserve">        </w:t>
      </w:r>
      <w:r>
        <w:t>nid</w:t>
      </w:r>
      <w:r w:rsidRPr="00F11966">
        <w:rPr>
          <w:lang w:val="en-US"/>
        </w:rPr>
        <w:t>:</w:t>
      </w:r>
    </w:p>
    <w:p w14:paraId="59699B08" w14:textId="77777777" w:rsidR="00A6395C" w:rsidRPr="00F11966" w:rsidRDefault="00A6395C" w:rsidP="00A6395C">
      <w:pPr>
        <w:pStyle w:val="PL"/>
        <w:rPr>
          <w:lang w:val="en-US"/>
        </w:rPr>
      </w:pPr>
      <w:r w:rsidRPr="00F11966">
        <w:rPr>
          <w:lang w:val="en-US"/>
        </w:rPr>
        <w:t xml:space="preserve">          $ref: '#/components/schemas/</w:t>
      </w:r>
      <w:r>
        <w:rPr>
          <w:lang w:val="en-US"/>
        </w:rPr>
        <w:t>Nid</w:t>
      </w:r>
      <w:r w:rsidRPr="00F11966">
        <w:rPr>
          <w:lang w:val="en-US"/>
        </w:rPr>
        <w:t>'</w:t>
      </w:r>
    </w:p>
    <w:p w14:paraId="55CA1B88" w14:textId="77777777" w:rsidR="00A6395C" w:rsidRPr="00F11966" w:rsidRDefault="00A6395C" w:rsidP="00A6395C">
      <w:pPr>
        <w:pStyle w:val="PL"/>
        <w:rPr>
          <w:lang w:val="en-US"/>
        </w:rPr>
      </w:pPr>
    </w:p>
    <w:p w14:paraId="458F1303" w14:textId="77777777" w:rsidR="00A6395C" w:rsidRPr="00F11966" w:rsidRDefault="00A6395C" w:rsidP="00A6395C">
      <w:pPr>
        <w:pStyle w:val="PL"/>
        <w:rPr>
          <w:lang w:val="en-US"/>
        </w:rPr>
      </w:pPr>
      <w:r w:rsidRPr="00F11966">
        <w:rPr>
          <w:lang w:val="en-US"/>
        </w:rPr>
        <w:t xml:space="preserve">    </w:t>
      </w:r>
      <w:r>
        <w:rPr>
          <w:lang w:val="en-US"/>
        </w:rPr>
        <w:t>Tmgi</w:t>
      </w:r>
      <w:r w:rsidRPr="00F11966">
        <w:rPr>
          <w:lang w:val="en-US"/>
        </w:rPr>
        <w:t>:</w:t>
      </w:r>
    </w:p>
    <w:p w14:paraId="74C69B89" w14:textId="77777777" w:rsidR="00DC2350" w:rsidRDefault="00DC2350" w:rsidP="00DC2350">
      <w:pPr>
        <w:pStyle w:val="PL"/>
        <w:rPr>
          <w:lang w:val="en-US"/>
        </w:rPr>
      </w:pPr>
      <w:r>
        <w:rPr>
          <w:lang w:val="en-US"/>
        </w:rPr>
        <w:t xml:space="preserve">      description: </w:t>
      </w:r>
      <w:r>
        <w:rPr>
          <w:rFonts w:cs="Arial"/>
          <w:szCs w:val="18"/>
        </w:rPr>
        <w:t>Temporary Mobile Group Identity</w:t>
      </w:r>
    </w:p>
    <w:p w14:paraId="1CD9356E" w14:textId="77777777" w:rsidR="00A6395C" w:rsidRPr="00F11966" w:rsidRDefault="00A6395C" w:rsidP="00A6395C">
      <w:pPr>
        <w:pStyle w:val="PL"/>
        <w:rPr>
          <w:lang w:val="en-US"/>
        </w:rPr>
      </w:pPr>
      <w:r w:rsidRPr="00F11966">
        <w:rPr>
          <w:lang w:val="en-US"/>
        </w:rPr>
        <w:t xml:space="preserve">      type: object</w:t>
      </w:r>
    </w:p>
    <w:p w14:paraId="53E3808C" w14:textId="77777777" w:rsidR="00A6395C" w:rsidRPr="00F11966" w:rsidRDefault="00A6395C" w:rsidP="00A6395C">
      <w:pPr>
        <w:pStyle w:val="PL"/>
        <w:rPr>
          <w:lang w:val="en-US"/>
        </w:rPr>
      </w:pPr>
      <w:r w:rsidRPr="00F11966">
        <w:rPr>
          <w:lang w:val="en-US"/>
        </w:rPr>
        <w:t xml:space="preserve">      properties:</w:t>
      </w:r>
    </w:p>
    <w:p w14:paraId="59C74E8E" w14:textId="77777777" w:rsidR="00A6395C" w:rsidRPr="00F11966" w:rsidRDefault="00A6395C" w:rsidP="00A6395C">
      <w:pPr>
        <w:pStyle w:val="PL"/>
        <w:rPr>
          <w:lang w:val="en-US"/>
        </w:rPr>
      </w:pPr>
      <w:r w:rsidRPr="00F11966">
        <w:rPr>
          <w:lang w:val="en-US"/>
        </w:rPr>
        <w:t xml:space="preserve">        </w:t>
      </w:r>
      <w:r>
        <w:t>mbsServiceId</w:t>
      </w:r>
      <w:r w:rsidRPr="00F11966">
        <w:rPr>
          <w:lang w:val="en-US"/>
        </w:rPr>
        <w:t>:</w:t>
      </w:r>
    </w:p>
    <w:p w14:paraId="4E1D734E" w14:textId="77777777" w:rsidR="00A6395C" w:rsidRDefault="00A6395C" w:rsidP="00A6395C">
      <w:pPr>
        <w:pStyle w:val="PL"/>
        <w:rPr>
          <w:lang w:val="en-US"/>
        </w:rPr>
      </w:pPr>
      <w:r w:rsidRPr="00F11966">
        <w:rPr>
          <w:lang w:val="en-US"/>
        </w:rPr>
        <w:t xml:space="preserve">          </w:t>
      </w:r>
      <w:r>
        <w:rPr>
          <w:lang w:val="en-US"/>
        </w:rPr>
        <w:t>type: string</w:t>
      </w:r>
    </w:p>
    <w:p w14:paraId="5ADD4962" w14:textId="77777777" w:rsidR="00A6395C" w:rsidRPr="002A0185" w:rsidRDefault="00A6395C" w:rsidP="00A6395C">
      <w:pPr>
        <w:pStyle w:val="PL"/>
      </w:pPr>
      <w:r w:rsidRPr="00F11966">
        <w:t xml:space="preserve">          pattern: '^[A-Fa-f0-9]{</w:t>
      </w:r>
      <w:r>
        <w:t>6</w:t>
      </w:r>
      <w:r w:rsidRPr="00F11966">
        <w:t>}$'</w:t>
      </w:r>
    </w:p>
    <w:p w14:paraId="76550A77" w14:textId="77777777" w:rsidR="00A6395C" w:rsidRDefault="00A6395C" w:rsidP="00A6395C">
      <w:pPr>
        <w:pStyle w:val="PL"/>
        <w:rPr>
          <w:lang w:val="en-US"/>
        </w:rPr>
      </w:pPr>
      <w:r>
        <w:rPr>
          <w:lang w:val="en-US"/>
        </w:rPr>
        <w:lastRenderedPageBreak/>
        <w:t xml:space="preserve">          description: </w:t>
      </w:r>
      <w:r>
        <w:rPr>
          <w:rFonts w:cs="Arial"/>
          <w:szCs w:val="18"/>
        </w:rPr>
        <w:t>MBS Service ID</w:t>
      </w:r>
    </w:p>
    <w:p w14:paraId="377F7D94" w14:textId="77777777" w:rsidR="00A6395C" w:rsidRPr="00F11966" w:rsidRDefault="00A6395C" w:rsidP="00A6395C">
      <w:pPr>
        <w:pStyle w:val="PL"/>
        <w:rPr>
          <w:lang w:val="en-US"/>
        </w:rPr>
      </w:pPr>
      <w:r w:rsidRPr="00F11966">
        <w:rPr>
          <w:lang w:val="en-US"/>
        </w:rPr>
        <w:t xml:space="preserve">        </w:t>
      </w:r>
      <w:r>
        <w:t>plmnId</w:t>
      </w:r>
      <w:r w:rsidRPr="00F11966">
        <w:rPr>
          <w:lang w:val="en-US"/>
        </w:rPr>
        <w:t>:</w:t>
      </w:r>
    </w:p>
    <w:p w14:paraId="31016478" w14:textId="77777777" w:rsidR="00A6395C" w:rsidRPr="00F11966" w:rsidRDefault="00A6395C" w:rsidP="00A6395C">
      <w:pPr>
        <w:pStyle w:val="PL"/>
        <w:rPr>
          <w:lang w:val="en-US"/>
        </w:rPr>
      </w:pPr>
      <w:r w:rsidRPr="00F11966">
        <w:rPr>
          <w:lang w:val="en-US"/>
        </w:rPr>
        <w:t xml:space="preserve">          $ref: '#/components/schemas/</w:t>
      </w:r>
      <w:r>
        <w:rPr>
          <w:lang w:val="en-US"/>
        </w:rPr>
        <w:t>PlmnId</w:t>
      </w:r>
      <w:r w:rsidRPr="00F11966">
        <w:rPr>
          <w:lang w:val="en-US"/>
        </w:rPr>
        <w:t>'</w:t>
      </w:r>
    </w:p>
    <w:p w14:paraId="222E634A" w14:textId="77777777" w:rsidR="00A6395C" w:rsidRPr="00F11966" w:rsidRDefault="00A6395C" w:rsidP="00A6395C">
      <w:pPr>
        <w:pStyle w:val="PL"/>
        <w:rPr>
          <w:lang w:val="en-US"/>
        </w:rPr>
      </w:pPr>
      <w:r w:rsidRPr="00F11966">
        <w:rPr>
          <w:lang w:val="en-US"/>
        </w:rPr>
        <w:t xml:space="preserve">      required:</w:t>
      </w:r>
    </w:p>
    <w:p w14:paraId="68A3C5C7" w14:textId="77777777" w:rsidR="00A6395C" w:rsidRPr="00F11966" w:rsidRDefault="00A6395C" w:rsidP="00A6395C">
      <w:pPr>
        <w:pStyle w:val="PL"/>
      </w:pPr>
      <w:r w:rsidRPr="00F11966">
        <w:rPr>
          <w:lang w:val="en-US"/>
        </w:rPr>
        <w:t xml:space="preserve">        - </w:t>
      </w:r>
      <w:r>
        <w:t>mbsServiceId</w:t>
      </w:r>
    </w:p>
    <w:p w14:paraId="6DE75076" w14:textId="77777777" w:rsidR="00A6395C" w:rsidRDefault="00A6395C" w:rsidP="00A6395C">
      <w:pPr>
        <w:pStyle w:val="PL"/>
      </w:pPr>
      <w:r w:rsidRPr="00F11966">
        <w:rPr>
          <w:lang w:val="en-US"/>
        </w:rPr>
        <w:t xml:space="preserve">        - </w:t>
      </w:r>
      <w:r>
        <w:t>plmnId</w:t>
      </w:r>
    </w:p>
    <w:p w14:paraId="5E06B1A8" w14:textId="77777777" w:rsidR="00A6395C" w:rsidRDefault="00A6395C" w:rsidP="00A6395C">
      <w:pPr>
        <w:pStyle w:val="PL"/>
        <w:rPr>
          <w:lang w:val="en-US"/>
        </w:rPr>
      </w:pPr>
    </w:p>
    <w:p w14:paraId="41DA5E5C" w14:textId="77777777" w:rsidR="00A6395C" w:rsidRPr="00F11966" w:rsidRDefault="00A6395C" w:rsidP="00A6395C">
      <w:pPr>
        <w:pStyle w:val="PL"/>
        <w:rPr>
          <w:lang w:val="en-US"/>
        </w:rPr>
      </w:pPr>
      <w:r w:rsidRPr="00F11966">
        <w:rPr>
          <w:lang w:val="en-US"/>
        </w:rPr>
        <w:t xml:space="preserve">    </w:t>
      </w:r>
      <w:r>
        <w:rPr>
          <w:lang w:val="en-US"/>
        </w:rPr>
        <w:t>Ssm</w:t>
      </w:r>
      <w:r w:rsidRPr="00F11966">
        <w:rPr>
          <w:lang w:val="en-US"/>
        </w:rPr>
        <w:t>:</w:t>
      </w:r>
    </w:p>
    <w:p w14:paraId="62BB0361" w14:textId="77777777" w:rsidR="00DC2350" w:rsidRPr="006B3D79" w:rsidRDefault="00DC2350" w:rsidP="00DC2350">
      <w:pPr>
        <w:pStyle w:val="PL"/>
        <w:rPr>
          <w:lang w:val="en-US"/>
        </w:rPr>
      </w:pPr>
      <w:r w:rsidRPr="006B3D79">
        <w:rPr>
          <w:lang w:val="en-US"/>
        </w:rPr>
        <w:t xml:space="preserve">      description: </w:t>
      </w:r>
      <w:r w:rsidRPr="006B3D79">
        <w:rPr>
          <w:rFonts w:cs="Arial"/>
          <w:szCs w:val="18"/>
        </w:rPr>
        <w:t>Source sp</w:t>
      </w:r>
      <w:r w:rsidRPr="00F12B75">
        <w:rPr>
          <w:rFonts w:cs="Arial"/>
          <w:szCs w:val="18"/>
          <w:lang w:val="en-US"/>
        </w:rPr>
        <w:t>ecific I</w:t>
      </w:r>
      <w:r>
        <w:rPr>
          <w:rFonts w:cs="Arial"/>
          <w:szCs w:val="18"/>
          <w:lang w:val="en-US"/>
        </w:rPr>
        <w:t>P multicast address</w:t>
      </w:r>
    </w:p>
    <w:p w14:paraId="7162D193" w14:textId="77777777" w:rsidR="00A6395C" w:rsidRPr="00F11966" w:rsidRDefault="00A6395C" w:rsidP="00A6395C">
      <w:pPr>
        <w:pStyle w:val="PL"/>
        <w:rPr>
          <w:lang w:val="en-US"/>
        </w:rPr>
      </w:pPr>
      <w:r w:rsidRPr="00F11966">
        <w:rPr>
          <w:lang w:val="en-US"/>
        </w:rPr>
        <w:t xml:space="preserve">      type: object</w:t>
      </w:r>
    </w:p>
    <w:p w14:paraId="770EF2A7" w14:textId="77777777" w:rsidR="00A6395C" w:rsidRPr="00F11966" w:rsidRDefault="00A6395C" w:rsidP="00A6395C">
      <w:pPr>
        <w:pStyle w:val="PL"/>
        <w:rPr>
          <w:lang w:val="en-US"/>
        </w:rPr>
      </w:pPr>
      <w:r w:rsidRPr="00F11966">
        <w:rPr>
          <w:lang w:val="en-US"/>
        </w:rPr>
        <w:t xml:space="preserve">      properties:</w:t>
      </w:r>
    </w:p>
    <w:p w14:paraId="137FF36C" w14:textId="77777777" w:rsidR="00A6395C" w:rsidRPr="00F11966" w:rsidRDefault="00A6395C" w:rsidP="00A6395C">
      <w:pPr>
        <w:pStyle w:val="PL"/>
        <w:rPr>
          <w:lang w:val="en-US"/>
        </w:rPr>
      </w:pPr>
      <w:r w:rsidRPr="00F11966">
        <w:rPr>
          <w:lang w:val="en-US"/>
        </w:rPr>
        <w:t xml:space="preserve">        </w:t>
      </w:r>
      <w:r>
        <w:t>sourceIpAddr</w:t>
      </w:r>
      <w:r w:rsidRPr="00F11966">
        <w:rPr>
          <w:lang w:val="en-US"/>
        </w:rPr>
        <w:t>:</w:t>
      </w:r>
    </w:p>
    <w:p w14:paraId="2EAA285D" w14:textId="77777777" w:rsidR="00A6395C" w:rsidRDefault="00A6395C" w:rsidP="00A6395C">
      <w:pPr>
        <w:pStyle w:val="PL"/>
        <w:rPr>
          <w:lang w:val="en-US"/>
        </w:rPr>
      </w:pPr>
      <w:r w:rsidRPr="00F11966">
        <w:rPr>
          <w:lang w:val="en-US"/>
        </w:rPr>
        <w:t xml:space="preserve">          $ref: '#/components/schemas/</w:t>
      </w:r>
      <w:r>
        <w:rPr>
          <w:lang w:val="en-US"/>
        </w:rPr>
        <w:t>IpAddr</w:t>
      </w:r>
      <w:r w:rsidRPr="00F11966">
        <w:rPr>
          <w:lang w:val="en-US"/>
        </w:rPr>
        <w:t>'</w:t>
      </w:r>
    </w:p>
    <w:p w14:paraId="50DB3F1E" w14:textId="77777777" w:rsidR="00A6395C" w:rsidRPr="00F11966" w:rsidRDefault="00A6395C" w:rsidP="00A6395C">
      <w:pPr>
        <w:pStyle w:val="PL"/>
        <w:rPr>
          <w:lang w:val="en-US"/>
        </w:rPr>
      </w:pPr>
      <w:r w:rsidRPr="00F11966">
        <w:rPr>
          <w:lang w:val="en-US"/>
        </w:rPr>
        <w:t xml:space="preserve">        </w:t>
      </w:r>
      <w:r>
        <w:t>destIpAddr</w:t>
      </w:r>
      <w:r w:rsidRPr="00F11966">
        <w:rPr>
          <w:lang w:val="en-US"/>
        </w:rPr>
        <w:t>:</w:t>
      </w:r>
    </w:p>
    <w:p w14:paraId="061138BF" w14:textId="77777777" w:rsidR="00A6395C" w:rsidRDefault="00A6395C" w:rsidP="00A6395C">
      <w:pPr>
        <w:pStyle w:val="PL"/>
        <w:rPr>
          <w:lang w:val="en-US"/>
        </w:rPr>
      </w:pPr>
      <w:r w:rsidRPr="00F11966">
        <w:rPr>
          <w:lang w:val="en-US"/>
        </w:rPr>
        <w:t xml:space="preserve">          $ref: '#/components/schemas/</w:t>
      </w:r>
      <w:r>
        <w:rPr>
          <w:lang w:val="en-US"/>
        </w:rPr>
        <w:t>IpAddr</w:t>
      </w:r>
      <w:r w:rsidRPr="00F11966">
        <w:rPr>
          <w:lang w:val="en-US"/>
        </w:rPr>
        <w:t>'</w:t>
      </w:r>
    </w:p>
    <w:p w14:paraId="5DBA9881" w14:textId="77777777" w:rsidR="00A6395C" w:rsidRPr="00F11966" w:rsidRDefault="00A6395C" w:rsidP="00A6395C">
      <w:pPr>
        <w:pStyle w:val="PL"/>
        <w:rPr>
          <w:lang w:val="en-US"/>
        </w:rPr>
      </w:pPr>
      <w:r w:rsidRPr="00F11966">
        <w:rPr>
          <w:lang w:val="en-US"/>
        </w:rPr>
        <w:t xml:space="preserve">      required:</w:t>
      </w:r>
    </w:p>
    <w:p w14:paraId="5A7971A4" w14:textId="77777777" w:rsidR="00A6395C" w:rsidRPr="00F11966" w:rsidRDefault="00A6395C" w:rsidP="00A6395C">
      <w:pPr>
        <w:pStyle w:val="PL"/>
      </w:pPr>
      <w:r w:rsidRPr="00F11966">
        <w:rPr>
          <w:lang w:val="en-US"/>
        </w:rPr>
        <w:t xml:space="preserve">        - </w:t>
      </w:r>
      <w:r>
        <w:t>sourceIpAddr</w:t>
      </w:r>
    </w:p>
    <w:p w14:paraId="0009862F" w14:textId="77777777" w:rsidR="00A6395C" w:rsidRDefault="00A6395C" w:rsidP="00A6395C">
      <w:pPr>
        <w:pStyle w:val="PL"/>
      </w:pPr>
      <w:r w:rsidRPr="00F11966">
        <w:rPr>
          <w:lang w:val="en-US"/>
        </w:rPr>
        <w:t xml:space="preserve">        - </w:t>
      </w:r>
      <w:r>
        <w:t>destIpAddr</w:t>
      </w:r>
    </w:p>
    <w:p w14:paraId="086D783E" w14:textId="77777777" w:rsidR="00A6395C" w:rsidRDefault="00A6395C" w:rsidP="00A6395C">
      <w:pPr>
        <w:pStyle w:val="PL"/>
        <w:rPr>
          <w:lang w:val="en-US"/>
        </w:rPr>
      </w:pPr>
    </w:p>
    <w:p w14:paraId="6AAA9AB8" w14:textId="77777777" w:rsidR="00A6395C" w:rsidRPr="00F11966" w:rsidRDefault="00A6395C" w:rsidP="00A6395C">
      <w:pPr>
        <w:pStyle w:val="PL"/>
        <w:rPr>
          <w:lang w:val="en-US"/>
        </w:rPr>
      </w:pPr>
      <w:r w:rsidRPr="00F11966">
        <w:rPr>
          <w:lang w:val="en-US"/>
        </w:rPr>
        <w:t xml:space="preserve">    </w:t>
      </w:r>
      <w:r>
        <w:rPr>
          <w:lang w:val="en-US"/>
        </w:rPr>
        <w:t>MbsServiceArea</w:t>
      </w:r>
      <w:r w:rsidRPr="00F11966">
        <w:rPr>
          <w:lang w:val="en-US"/>
        </w:rPr>
        <w:t>:</w:t>
      </w:r>
    </w:p>
    <w:p w14:paraId="59FD4034" w14:textId="77777777" w:rsidR="00DC2350" w:rsidRPr="00F11966" w:rsidRDefault="00DC2350" w:rsidP="00DC2350">
      <w:pPr>
        <w:pStyle w:val="PL"/>
        <w:rPr>
          <w:lang w:val="en-US"/>
        </w:rPr>
      </w:pPr>
      <w:r>
        <w:rPr>
          <w:lang w:val="en-US"/>
        </w:rPr>
        <w:t xml:space="preserve">      description: </w:t>
      </w:r>
      <w:r>
        <w:rPr>
          <w:rFonts w:cs="Arial"/>
          <w:szCs w:val="18"/>
        </w:rPr>
        <w:t>MBS Service Area</w:t>
      </w:r>
    </w:p>
    <w:p w14:paraId="2DFE752E" w14:textId="77777777" w:rsidR="00A6395C" w:rsidRPr="00F11966" w:rsidRDefault="00A6395C" w:rsidP="00A6395C">
      <w:pPr>
        <w:pStyle w:val="PL"/>
        <w:rPr>
          <w:lang w:val="en-US"/>
        </w:rPr>
      </w:pPr>
      <w:r w:rsidRPr="00F11966">
        <w:rPr>
          <w:lang w:val="en-US"/>
        </w:rPr>
        <w:t xml:space="preserve">      type: object</w:t>
      </w:r>
    </w:p>
    <w:p w14:paraId="15E24266" w14:textId="77777777" w:rsidR="00A6395C" w:rsidRPr="00F11966" w:rsidRDefault="00A6395C" w:rsidP="00A6395C">
      <w:pPr>
        <w:pStyle w:val="PL"/>
        <w:rPr>
          <w:lang w:val="en-US"/>
        </w:rPr>
      </w:pPr>
      <w:r w:rsidRPr="00F11966">
        <w:rPr>
          <w:lang w:val="en-US"/>
        </w:rPr>
        <w:t xml:space="preserve">      properties:</w:t>
      </w:r>
    </w:p>
    <w:p w14:paraId="241A10FB" w14:textId="77777777" w:rsidR="00A6395C" w:rsidRPr="00F11966" w:rsidRDefault="00A6395C" w:rsidP="00A6395C">
      <w:pPr>
        <w:pStyle w:val="PL"/>
      </w:pPr>
      <w:r w:rsidRPr="00F11966">
        <w:t xml:space="preserve">        ncgiList:</w:t>
      </w:r>
    </w:p>
    <w:p w14:paraId="170A436E" w14:textId="77777777" w:rsidR="00A6395C" w:rsidRPr="00F11966" w:rsidRDefault="00A6395C" w:rsidP="00A6395C">
      <w:pPr>
        <w:pStyle w:val="PL"/>
      </w:pPr>
      <w:r w:rsidRPr="00F11966">
        <w:t xml:space="preserve">          type: array</w:t>
      </w:r>
    </w:p>
    <w:p w14:paraId="7FC9890E" w14:textId="77777777" w:rsidR="00A6395C" w:rsidRPr="00F11966" w:rsidRDefault="00A6395C" w:rsidP="00A6395C">
      <w:pPr>
        <w:pStyle w:val="PL"/>
      </w:pPr>
      <w:r w:rsidRPr="00F11966">
        <w:t xml:space="preserve">          items:</w:t>
      </w:r>
    </w:p>
    <w:p w14:paraId="719BE3D5" w14:textId="2DC068BB" w:rsidR="00A6395C" w:rsidRPr="00F11966" w:rsidRDefault="00A6395C" w:rsidP="00A6395C">
      <w:pPr>
        <w:pStyle w:val="PL"/>
      </w:pPr>
      <w:r w:rsidRPr="00F11966">
        <w:t xml:space="preserve">            $ref: '#/components/schemas/Ncgi</w:t>
      </w:r>
      <w:r w:rsidR="00AF2C95">
        <w:t>Tai</w:t>
      </w:r>
      <w:r w:rsidRPr="00F11966">
        <w:t>'</w:t>
      </w:r>
    </w:p>
    <w:p w14:paraId="04804510" w14:textId="77777777" w:rsidR="00A6395C" w:rsidRPr="00F11966" w:rsidRDefault="00A6395C" w:rsidP="00A6395C">
      <w:pPr>
        <w:pStyle w:val="PL"/>
      </w:pPr>
      <w:r w:rsidRPr="00F11966">
        <w:t xml:space="preserve">          minItems: 1</w:t>
      </w:r>
    </w:p>
    <w:p w14:paraId="6E22D83E" w14:textId="77777777" w:rsidR="002366BD" w:rsidRDefault="00A6395C" w:rsidP="00A6395C">
      <w:pPr>
        <w:pStyle w:val="PL"/>
      </w:pPr>
      <w:r>
        <w:t xml:space="preserve">  </w:t>
      </w:r>
      <w:r w:rsidRPr="00F11966">
        <w:t xml:space="preserve">     </w:t>
      </w:r>
      <w:r>
        <w:t xml:space="preserve">   </w:t>
      </w:r>
      <w:r w:rsidRPr="00F11966">
        <w:t>description:</w:t>
      </w:r>
      <w:r>
        <w:t xml:space="preserve"> L</w:t>
      </w:r>
      <w:r w:rsidRPr="00F11966">
        <w:t>ist of NR cell Ids</w:t>
      </w:r>
    </w:p>
    <w:p w14:paraId="6538DBCF" w14:textId="49CEC4E6" w:rsidR="00A6395C" w:rsidRPr="00F11966" w:rsidRDefault="00A6395C" w:rsidP="00A6395C">
      <w:pPr>
        <w:pStyle w:val="PL"/>
      </w:pPr>
      <w:r w:rsidRPr="00F11966">
        <w:t xml:space="preserve">        </w:t>
      </w:r>
      <w:r>
        <w:t>tai</w:t>
      </w:r>
      <w:r w:rsidRPr="00F11966">
        <w:t>List:</w:t>
      </w:r>
    </w:p>
    <w:p w14:paraId="51558A83" w14:textId="77777777" w:rsidR="00A6395C" w:rsidRPr="00F11966" w:rsidRDefault="00A6395C" w:rsidP="00A6395C">
      <w:pPr>
        <w:pStyle w:val="PL"/>
      </w:pPr>
      <w:r w:rsidRPr="00F11966">
        <w:t xml:space="preserve">          type: array</w:t>
      </w:r>
    </w:p>
    <w:p w14:paraId="59AF9629" w14:textId="77777777" w:rsidR="00A6395C" w:rsidRPr="00F11966" w:rsidRDefault="00A6395C" w:rsidP="00A6395C">
      <w:pPr>
        <w:pStyle w:val="PL"/>
      </w:pPr>
      <w:r w:rsidRPr="00F11966">
        <w:t xml:space="preserve">          items:</w:t>
      </w:r>
    </w:p>
    <w:p w14:paraId="4020832D" w14:textId="77777777" w:rsidR="00A6395C" w:rsidRPr="00F11966" w:rsidRDefault="00A6395C" w:rsidP="00A6395C">
      <w:pPr>
        <w:pStyle w:val="PL"/>
      </w:pPr>
      <w:r w:rsidRPr="00F11966">
        <w:t xml:space="preserve">            $ref: '#/components/schemas/Tai'</w:t>
      </w:r>
    </w:p>
    <w:p w14:paraId="3A553ED9" w14:textId="77777777" w:rsidR="00A6395C" w:rsidRPr="00F11966" w:rsidRDefault="00A6395C" w:rsidP="00A6395C">
      <w:pPr>
        <w:pStyle w:val="PL"/>
      </w:pPr>
      <w:r w:rsidRPr="00F11966">
        <w:t xml:space="preserve">          minItems: </w:t>
      </w:r>
      <w:r>
        <w:t>1</w:t>
      </w:r>
    </w:p>
    <w:p w14:paraId="7358DB14" w14:textId="77777777" w:rsidR="00A6395C" w:rsidRDefault="00A6395C" w:rsidP="00A6395C">
      <w:pPr>
        <w:pStyle w:val="PL"/>
        <w:rPr>
          <w:rFonts w:cs="Arial"/>
          <w:szCs w:val="18"/>
          <w:lang w:eastAsia="zh-CN"/>
        </w:rPr>
      </w:pPr>
      <w:r>
        <w:t xml:space="preserve">  </w:t>
      </w:r>
      <w:r w:rsidRPr="00F11966">
        <w:t xml:space="preserve">      </w:t>
      </w:r>
      <w:r>
        <w:t xml:space="preserve">  </w:t>
      </w:r>
      <w:r w:rsidRPr="00F11966">
        <w:t>description:</w:t>
      </w:r>
      <w:r>
        <w:t xml:space="preserve"> </w:t>
      </w:r>
      <w:r>
        <w:rPr>
          <w:rFonts w:cs="Arial"/>
          <w:szCs w:val="18"/>
          <w:lang w:eastAsia="zh-CN"/>
        </w:rPr>
        <w:t>L</w:t>
      </w:r>
      <w:r w:rsidRPr="00F11966">
        <w:rPr>
          <w:rFonts w:cs="Arial"/>
          <w:szCs w:val="18"/>
          <w:lang w:eastAsia="zh-CN"/>
        </w:rPr>
        <w:t>ist of tracking area</w:t>
      </w:r>
      <w:r>
        <w:rPr>
          <w:rFonts w:cs="Arial"/>
          <w:szCs w:val="18"/>
          <w:lang w:eastAsia="zh-CN"/>
        </w:rPr>
        <w:t xml:space="preserve"> Ids</w:t>
      </w:r>
    </w:p>
    <w:p w14:paraId="4945D9D3" w14:textId="77777777" w:rsidR="00EA453B" w:rsidRDefault="00EA453B" w:rsidP="00A6395C">
      <w:pPr>
        <w:pStyle w:val="PL"/>
        <w:rPr>
          <w:rFonts w:cs="Arial"/>
          <w:szCs w:val="18"/>
          <w:lang w:eastAsia="zh-CN"/>
        </w:rPr>
      </w:pPr>
    </w:p>
    <w:p w14:paraId="12D91B52" w14:textId="77777777" w:rsidR="00EA453B" w:rsidRPr="00F11966" w:rsidRDefault="00EA453B" w:rsidP="00EA453B">
      <w:pPr>
        <w:pStyle w:val="PL"/>
        <w:rPr>
          <w:lang w:val="en-US"/>
        </w:rPr>
      </w:pPr>
      <w:r w:rsidRPr="00F11966">
        <w:rPr>
          <w:lang w:val="en-US"/>
        </w:rPr>
        <w:t xml:space="preserve">    </w:t>
      </w:r>
      <w:r>
        <w:rPr>
          <w:lang w:val="en-US"/>
        </w:rPr>
        <w:t>NcgiTai</w:t>
      </w:r>
      <w:r w:rsidRPr="00F11966">
        <w:rPr>
          <w:lang w:val="en-US"/>
        </w:rPr>
        <w:t>:</w:t>
      </w:r>
    </w:p>
    <w:p w14:paraId="2DF9D961" w14:textId="77777777" w:rsidR="00EA453B" w:rsidRDefault="00EA453B" w:rsidP="00EA453B">
      <w:pPr>
        <w:pStyle w:val="PL"/>
        <w:rPr>
          <w:lang w:val="en-US"/>
        </w:rPr>
      </w:pPr>
      <w:r>
        <w:rPr>
          <w:lang w:val="en-US"/>
        </w:rPr>
        <w:t xml:space="preserve">      description: </w:t>
      </w:r>
      <w:r>
        <w:rPr>
          <w:rFonts w:cs="Arial"/>
          <w:szCs w:val="18"/>
        </w:rPr>
        <w:t>List of NR cell ids, with their pertaining TAIs</w:t>
      </w:r>
    </w:p>
    <w:p w14:paraId="651527BE" w14:textId="77777777" w:rsidR="00EA453B" w:rsidRPr="00F11966" w:rsidRDefault="00EA453B" w:rsidP="00EA453B">
      <w:pPr>
        <w:pStyle w:val="PL"/>
        <w:rPr>
          <w:lang w:val="en-US"/>
        </w:rPr>
      </w:pPr>
      <w:r w:rsidRPr="00F11966">
        <w:rPr>
          <w:lang w:val="en-US"/>
        </w:rPr>
        <w:t xml:space="preserve">      type: object</w:t>
      </w:r>
    </w:p>
    <w:p w14:paraId="77A28521" w14:textId="77777777" w:rsidR="00EA453B" w:rsidRPr="00F11966" w:rsidRDefault="00EA453B" w:rsidP="00EA453B">
      <w:pPr>
        <w:pStyle w:val="PL"/>
        <w:rPr>
          <w:lang w:val="en-US"/>
        </w:rPr>
      </w:pPr>
      <w:r w:rsidRPr="00F11966">
        <w:rPr>
          <w:lang w:val="en-US"/>
        </w:rPr>
        <w:t xml:space="preserve">      properties:</w:t>
      </w:r>
    </w:p>
    <w:p w14:paraId="30DA2C6A" w14:textId="77777777" w:rsidR="00EA453B" w:rsidRPr="00F11966" w:rsidRDefault="00EA453B" w:rsidP="00EA453B">
      <w:pPr>
        <w:pStyle w:val="PL"/>
      </w:pPr>
      <w:r w:rsidRPr="00F11966">
        <w:t xml:space="preserve">        </w:t>
      </w:r>
      <w:r>
        <w:t>tai</w:t>
      </w:r>
      <w:r w:rsidRPr="00F11966">
        <w:t>:</w:t>
      </w:r>
    </w:p>
    <w:p w14:paraId="3CE6A7DD" w14:textId="77777777" w:rsidR="00EA453B" w:rsidRDefault="00EA453B" w:rsidP="00EA453B">
      <w:pPr>
        <w:pStyle w:val="PL"/>
      </w:pPr>
      <w:r w:rsidRPr="00F11966">
        <w:t xml:space="preserve">          $ref: '#/components/schemas/</w:t>
      </w:r>
      <w:r>
        <w:t>Tai</w:t>
      </w:r>
      <w:r w:rsidRPr="00F11966">
        <w:t>'</w:t>
      </w:r>
    </w:p>
    <w:p w14:paraId="7FF8FFCE" w14:textId="77777777" w:rsidR="00EA453B" w:rsidRPr="00F11966" w:rsidRDefault="00EA453B" w:rsidP="00EA453B">
      <w:pPr>
        <w:pStyle w:val="PL"/>
      </w:pPr>
      <w:r w:rsidRPr="00F11966">
        <w:t xml:space="preserve">        </w:t>
      </w:r>
      <w:r>
        <w:t>cell</w:t>
      </w:r>
      <w:r w:rsidRPr="00F11966">
        <w:t>List:</w:t>
      </w:r>
    </w:p>
    <w:p w14:paraId="0E7A70CF" w14:textId="77777777" w:rsidR="00EA453B" w:rsidRPr="00F11966" w:rsidRDefault="00EA453B" w:rsidP="00EA453B">
      <w:pPr>
        <w:pStyle w:val="PL"/>
      </w:pPr>
      <w:r w:rsidRPr="00F11966">
        <w:t xml:space="preserve">          type: array</w:t>
      </w:r>
    </w:p>
    <w:p w14:paraId="0A466921" w14:textId="77777777" w:rsidR="00EA453B" w:rsidRPr="00F11966" w:rsidRDefault="00EA453B" w:rsidP="00EA453B">
      <w:pPr>
        <w:pStyle w:val="PL"/>
      </w:pPr>
      <w:r w:rsidRPr="00F11966">
        <w:t xml:space="preserve">          items:</w:t>
      </w:r>
    </w:p>
    <w:p w14:paraId="4A3BC5BE" w14:textId="77777777" w:rsidR="00EA453B" w:rsidRPr="00F11966" w:rsidRDefault="00EA453B" w:rsidP="00EA453B">
      <w:pPr>
        <w:pStyle w:val="PL"/>
      </w:pPr>
      <w:r w:rsidRPr="00F11966">
        <w:t xml:space="preserve">            $ref: '#/components/schemas/</w:t>
      </w:r>
      <w:r>
        <w:t>Ncgi</w:t>
      </w:r>
      <w:r w:rsidRPr="00F11966">
        <w:t>'</w:t>
      </w:r>
    </w:p>
    <w:p w14:paraId="721DF10C" w14:textId="77777777" w:rsidR="00EA453B" w:rsidRPr="00F11966" w:rsidRDefault="00EA453B" w:rsidP="00EA453B">
      <w:pPr>
        <w:pStyle w:val="PL"/>
      </w:pPr>
      <w:r w:rsidRPr="00F11966">
        <w:t xml:space="preserve">          minItems: </w:t>
      </w:r>
      <w:r>
        <w:t>1</w:t>
      </w:r>
    </w:p>
    <w:p w14:paraId="01B55033" w14:textId="77777777" w:rsidR="00EA453B" w:rsidRDefault="00EA453B" w:rsidP="00EA453B">
      <w:pPr>
        <w:pStyle w:val="PL"/>
        <w:rPr>
          <w:rFonts w:cs="Arial"/>
          <w:szCs w:val="18"/>
        </w:rPr>
      </w:pPr>
      <w:r>
        <w:t xml:space="preserve">  </w:t>
      </w:r>
      <w:r w:rsidRPr="00F11966">
        <w:t xml:space="preserve">      </w:t>
      </w:r>
      <w:r>
        <w:t xml:space="preserve">  </w:t>
      </w:r>
      <w:r w:rsidRPr="00F11966">
        <w:t>description:</w:t>
      </w:r>
      <w:r>
        <w:t xml:space="preserve"> </w:t>
      </w:r>
      <w:r>
        <w:rPr>
          <w:rFonts w:cs="Arial"/>
          <w:szCs w:val="18"/>
          <w:lang w:eastAsia="zh-CN"/>
        </w:rPr>
        <w:t>L</w:t>
      </w:r>
      <w:r w:rsidRPr="00F11966">
        <w:rPr>
          <w:rFonts w:cs="Arial"/>
          <w:szCs w:val="18"/>
          <w:lang w:eastAsia="zh-CN"/>
        </w:rPr>
        <w:t xml:space="preserve">ist of </w:t>
      </w:r>
      <w:r>
        <w:rPr>
          <w:rFonts w:cs="Arial"/>
          <w:szCs w:val="18"/>
        </w:rPr>
        <w:t>List of NR cell ids</w:t>
      </w:r>
    </w:p>
    <w:p w14:paraId="23D26B4D" w14:textId="77777777" w:rsidR="00EA453B" w:rsidRPr="00F11966" w:rsidRDefault="00EA453B" w:rsidP="00EA453B">
      <w:pPr>
        <w:pStyle w:val="PL"/>
        <w:rPr>
          <w:lang w:val="en-US"/>
        </w:rPr>
      </w:pPr>
      <w:r w:rsidRPr="00F11966">
        <w:rPr>
          <w:lang w:val="en-US"/>
        </w:rPr>
        <w:t xml:space="preserve">      </w:t>
      </w:r>
      <w:r>
        <w:rPr>
          <w:lang w:val="en-US"/>
        </w:rPr>
        <w:t>required</w:t>
      </w:r>
      <w:r w:rsidRPr="00F11966">
        <w:rPr>
          <w:lang w:val="en-US"/>
        </w:rPr>
        <w:t>:</w:t>
      </w:r>
    </w:p>
    <w:p w14:paraId="5A6B3A59" w14:textId="77777777" w:rsidR="00EA453B" w:rsidRPr="00F11966" w:rsidRDefault="00EA453B" w:rsidP="00EA453B">
      <w:pPr>
        <w:pStyle w:val="PL"/>
      </w:pPr>
      <w:r w:rsidRPr="00F11966">
        <w:rPr>
          <w:lang w:val="en-US"/>
        </w:rPr>
        <w:t xml:space="preserve">        - </w:t>
      </w:r>
      <w:r>
        <w:t>tai</w:t>
      </w:r>
    </w:p>
    <w:p w14:paraId="5EAA3CD9" w14:textId="77777777" w:rsidR="00EA453B" w:rsidRDefault="00EA453B" w:rsidP="00EA453B">
      <w:pPr>
        <w:pStyle w:val="PL"/>
      </w:pPr>
      <w:r w:rsidRPr="00F11966">
        <w:rPr>
          <w:lang w:val="en-US"/>
        </w:rPr>
        <w:t xml:space="preserve">        - </w:t>
      </w:r>
      <w:r>
        <w:t>cellList</w:t>
      </w:r>
    </w:p>
    <w:p w14:paraId="17C244E1" w14:textId="77777777" w:rsidR="00EA453B" w:rsidRDefault="00EA453B" w:rsidP="00A6395C">
      <w:pPr>
        <w:pStyle w:val="PL"/>
      </w:pPr>
    </w:p>
    <w:p w14:paraId="718A5570" w14:textId="77777777" w:rsidR="00BC4506" w:rsidRPr="008C2C3D" w:rsidRDefault="00BC4506" w:rsidP="00BC4506">
      <w:pPr>
        <w:pStyle w:val="PL"/>
        <w:rPr>
          <w:lang w:val="en-US"/>
        </w:rPr>
      </w:pPr>
      <w:r w:rsidRPr="008C2C3D">
        <w:rPr>
          <w:lang w:val="en-US"/>
        </w:rPr>
        <w:t xml:space="preserve">    MbsSession:</w:t>
      </w:r>
    </w:p>
    <w:p w14:paraId="62FC926F" w14:textId="77777777" w:rsidR="00BC4506" w:rsidRPr="008C2C3D" w:rsidRDefault="00BC4506" w:rsidP="00BC4506">
      <w:pPr>
        <w:pStyle w:val="PL"/>
        <w:rPr>
          <w:lang w:val="en-US"/>
        </w:rPr>
      </w:pPr>
      <w:r w:rsidRPr="008C2C3D">
        <w:t xml:space="preserve">      </w:t>
      </w:r>
      <w:r w:rsidRPr="008C2C3D">
        <w:rPr>
          <w:lang w:val="en-US"/>
        </w:rPr>
        <w:t xml:space="preserve">description: </w:t>
      </w:r>
      <w:r>
        <w:rPr>
          <w:lang w:val="en-US"/>
        </w:rPr>
        <w:t>Individual MBS session</w:t>
      </w:r>
    </w:p>
    <w:p w14:paraId="0E8AAA22" w14:textId="77777777" w:rsidR="00BC4506" w:rsidRPr="008C2C3D" w:rsidRDefault="00BC4506" w:rsidP="00BC4506">
      <w:pPr>
        <w:pStyle w:val="PL"/>
        <w:rPr>
          <w:lang w:val="en-US"/>
        </w:rPr>
      </w:pPr>
      <w:r w:rsidRPr="008C2C3D">
        <w:rPr>
          <w:lang w:val="en-US"/>
        </w:rPr>
        <w:t xml:space="preserve">      type: object</w:t>
      </w:r>
    </w:p>
    <w:p w14:paraId="78AD8CDA" w14:textId="77777777" w:rsidR="00BC4506" w:rsidRPr="002E5CBA" w:rsidRDefault="00BC4506" w:rsidP="00BC4506">
      <w:pPr>
        <w:pStyle w:val="PL"/>
        <w:rPr>
          <w:lang w:val="en-US"/>
        </w:rPr>
      </w:pPr>
      <w:r w:rsidRPr="008C2C3D">
        <w:rPr>
          <w:lang w:val="en-US"/>
        </w:rPr>
        <w:t xml:space="preserve">      </w:t>
      </w:r>
      <w:r w:rsidRPr="002E5CBA">
        <w:rPr>
          <w:lang w:val="en-US"/>
        </w:rPr>
        <w:t>properties:</w:t>
      </w:r>
    </w:p>
    <w:p w14:paraId="3501715F" w14:textId="77777777" w:rsidR="00BC4506" w:rsidRPr="002E5CBA" w:rsidRDefault="00BC4506" w:rsidP="00BC4506">
      <w:pPr>
        <w:pStyle w:val="PL"/>
        <w:rPr>
          <w:lang w:val="en-US"/>
        </w:rPr>
      </w:pPr>
      <w:r w:rsidRPr="002E5CBA">
        <w:rPr>
          <w:lang w:val="en-US"/>
        </w:rPr>
        <w:t xml:space="preserve">        </w:t>
      </w:r>
      <w:r>
        <w:rPr>
          <w:lang w:val="en-US"/>
        </w:rPr>
        <w:t>mbsSessionId</w:t>
      </w:r>
      <w:r w:rsidRPr="002E5CBA">
        <w:rPr>
          <w:lang w:val="en-US"/>
        </w:rPr>
        <w:t>:</w:t>
      </w:r>
    </w:p>
    <w:p w14:paraId="13670BD4" w14:textId="77777777" w:rsidR="00BC4506" w:rsidRPr="002E5CBA" w:rsidRDefault="00BC4506" w:rsidP="00BC4506">
      <w:pPr>
        <w:pStyle w:val="PL"/>
        <w:rPr>
          <w:lang w:val="en-US"/>
        </w:rPr>
      </w:pPr>
      <w:r w:rsidRPr="002E5CBA">
        <w:rPr>
          <w:lang w:val="en-US"/>
        </w:rPr>
        <w:t xml:space="preserve">          $ref: '#/components/schemas/</w:t>
      </w:r>
      <w:r>
        <w:rPr>
          <w:lang w:val="en-US"/>
        </w:rPr>
        <w:t>MbsSessionId</w:t>
      </w:r>
      <w:r w:rsidRPr="002E5CBA">
        <w:rPr>
          <w:lang w:val="en-US"/>
        </w:rPr>
        <w:t>'</w:t>
      </w:r>
    </w:p>
    <w:p w14:paraId="733D6DF9" w14:textId="77777777" w:rsidR="00BC4506" w:rsidRPr="002E5CBA" w:rsidRDefault="00BC4506" w:rsidP="00BC4506">
      <w:pPr>
        <w:pStyle w:val="PL"/>
        <w:rPr>
          <w:lang w:val="en-US"/>
        </w:rPr>
      </w:pPr>
      <w:r w:rsidRPr="002E5CBA">
        <w:rPr>
          <w:lang w:val="en-US"/>
        </w:rPr>
        <w:t xml:space="preserve">        </w:t>
      </w:r>
      <w:r>
        <w:rPr>
          <w:lang w:val="en-US"/>
        </w:rPr>
        <w:t>tmgiAllocReq</w:t>
      </w:r>
      <w:r w:rsidRPr="002E5CBA">
        <w:rPr>
          <w:lang w:val="en-US"/>
        </w:rPr>
        <w:t>:</w:t>
      </w:r>
    </w:p>
    <w:p w14:paraId="16B0DEDF" w14:textId="77777777" w:rsidR="00BC4506" w:rsidRDefault="00BC4506" w:rsidP="00BC4506">
      <w:pPr>
        <w:pStyle w:val="PL"/>
        <w:rPr>
          <w:lang w:val="en-US"/>
        </w:rPr>
      </w:pPr>
      <w:r w:rsidRPr="002E5CBA">
        <w:rPr>
          <w:lang w:val="en-US"/>
        </w:rPr>
        <w:t xml:space="preserve">          type: boolean</w:t>
      </w:r>
    </w:p>
    <w:p w14:paraId="1A62DCC4" w14:textId="77777777" w:rsidR="00BC4506" w:rsidRDefault="00BC4506" w:rsidP="00BC4506">
      <w:pPr>
        <w:pStyle w:val="PL"/>
        <w:rPr>
          <w:lang w:val="en-US"/>
        </w:rPr>
      </w:pPr>
      <w:r w:rsidRPr="002E5CBA">
        <w:rPr>
          <w:lang w:val="en-US"/>
        </w:rPr>
        <w:t xml:space="preserve">          </w:t>
      </w:r>
      <w:r>
        <w:rPr>
          <w:lang w:val="en-US"/>
        </w:rPr>
        <w:t>default</w:t>
      </w:r>
      <w:r w:rsidRPr="002E5CBA">
        <w:rPr>
          <w:lang w:val="en-US"/>
        </w:rPr>
        <w:t xml:space="preserve">: </w:t>
      </w:r>
      <w:r>
        <w:rPr>
          <w:lang w:val="en-US"/>
        </w:rPr>
        <w:t>false</w:t>
      </w:r>
    </w:p>
    <w:p w14:paraId="5DBC172E" w14:textId="77777777" w:rsidR="00BC4506" w:rsidRDefault="00BC4506" w:rsidP="00BC4506">
      <w:pPr>
        <w:pStyle w:val="PL"/>
        <w:rPr>
          <w:lang w:val="en-US"/>
        </w:rPr>
      </w:pPr>
      <w:r>
        <w:t xml:space="preserve">          writeOnly: true</w:t>
      </w:r>
    </w:p>
    <w:p w14:paraId="13D22099" w14:textId="77777777" w:rsidR="00BC4506" w:rsidRPr="002E5CBA" w:rsidRDefault="00BC4506" w:rsidP="00BC4506">
      <w:pPr>
        <w:pStyle w:val="PL"/>
        <w:rPr>
          <w:lang w:val="en-US"/>
        </w:rPr>
      </w:pPr>
      <w:r w:rsidRPr="002E5CBA">
        <w:rPr>
          <w:lang w:val="en-US"/>
        </w:rPr>
        <w:t xml:space="preserve">        </w:t>
      </w:r>
      <w:r>
        <w:rPr>
          <w:lang w:val="en-US"/>
        </w:rPr>
        <w:t>serviceType</w:t>
      </w:r>
      <w:r w:rsidRPr="002E5CBA">
        <w:rPr>
          <w:lang w:val="en-US"/>
        </w:rPr>
        <w:t>:</w:t>
      </w:r>
    </w:p>
    <w:p w14:paraId="7F393BBC" w14:textId="77777777" w:rsidR="00BC4506" w:rsidRPr="002E5CBA" w:rsidRDefault="00BC4506" w:rsidP="00BC4506">
      <w:pPr>
        <w:pStyle w:val="PL"/>
        <w:rPr>
          <w:lang w:val="en-US"/>
        </w:rPr>
      </w:pPr>
      <w:r w:rsidRPr="002E5CBA">
        <w:rPr>
          <w:lang w:val="en-US"/>
        </w:rPr>
        <w:t xml:space="preserve">          $ref: '#/components/schemas/</w:t>
      </w:r>
      <w:r>
        <w:rPr>
          <w:lang w:val="en-US"/>
        </w:rPr>
        <w:t>MbsServiceType</w:t>
      </w:r>
      <w:r w:rsidRPr="002E5CBA">
        <w:rPr>
          <w:lang w:val="en-US"/>
        </w:rPr>
        <w:t>'</w:t>
      </w:r>
    </w:p>
    <w:p w14:paraId="51B5974D" w14:textId="77777777" w:rsidR="00BC4506" w:rsidRPr="002E5CBA" w:rsidRDefault="00BC4506" w:rsidP="00BC4506">
      <w:pPr>
        <w:pStyle w:val="PL"/>
        <w:rPr>
          <w:lang w:val="en-US"/>
        </w:rPr>
      </w:pPr>
      <w:r w:rsidRPr="002E5CBA">
        <w:rPr>
          <w:lang w:val="en-US"/>
        </w:rPr>
        <w:t xml:space="preserve">        </w:t>
      </w:r>
      <w:r>
        <w:t>ingressAddrReq</w:t>
      </w:r>
      <w:r w:rsidRPr="002E5CBA">
        <w:rPr>
          <w:lang w:val="en-US"/>
        </w:rPr>
        <w:t>:</w:t>
      </w:r>
    </w:p>
    <w:p w14:paraId="3E7A567D" w14:textId="77777777" w:rsidR="00BC4506" w:rsidRDefault="00BC4506" w:rsidP="00BC4506">
      <w:pPr>
        <w:pStyle w:val="PL"/>
        <w:rPr>
          <w:lang w:val="en-US"/>
        </w:rPr>
      </w:pPr>
      <w:r w:rsidRPr="002E5CBA">
        <w:rPr>
          <w:lang w:val="en-US"/>
        </w:rPr>
        <w:t xml:space="preserve">          type: boolean</w:t>
      </w:r>
    </w:p>
    <w:p w14:paraId="7654DA5D" w14:textId="77777777" w:rsidR="00BC4506" w:rsidRDefault="00BC4506" w:rsidP="00BC4506">
      <w:pPr>
        <w:pStyle w:val="PL"/>
        <w:rPr>
          <w:lang w:val="en-US"/>
        </w:rPr>
      </w:pPr>
      <w:r w:rsidRPr="002E5CBA">
        <w:rPr>
          <w:lang w:val="en-US"/>
        </w:rPr>
        <w:t xml:space="preserve">          </w:t>
      </w:r>
      <w:r>
        <w:rPr>
          <w:lang w:val="en-US"/>
        </w:rPr>
        <w:t>default</w:t>
      </w:r>
      <w:r w:rsidRPr="002E5CBA">
        <w:rPr>
          <w:lang w:val="en-US"/>
        </w:rPr>
        <w:t xml:space="preserve">: </w:t>
      </w:r>
      <w:r>
        <w:rPr>
          <w:lang w:val="en-US"/>
        </w:rPr>
        <w:t>false</w:t>
      </w:r>
    </w:p>
    <w:p w14:paraId="304A23A3" w14:textId="77777777" w:rsidR="00BC4506" w:rsidRDefault="00BC4506" w:rsidP="00BC4506">
      <w:pPr>
        <w:pStyle w:val="PL"/>
        <w:rPr>
          <w:lang w:val="en-US"/>
        </w:rPr>
      </w:pPr>
      <w:r>
        <w:t xml:space="preserve">          writeOnly: true</w:t>
      </w:r>
    </w:p>
    <w:p w14:paraId="2745F5D0" w14:textId="77777777" w:rsidR="00BC4506" w:rsidRPr="002E5CBA" w:rsidRDefault="00BC4506" w:rsidP="00BC4506">
      <w:pPr>
        <w:pStyle w:val="PL"/>
        <w:rPr>
          <w:lang w:val="en-US"/>
        </w:rPr>
      </w:pPr>
      <w:r w:rsidRPr="002E5CBA">
        <w:rPr>
          <w:lang w:val="en-US"/>
        </w:rPr>
        <w:t xml:space="preserve">        </w:t>
      </w:r>
      <w:r>
        <w:rPr>
          <w:lang w:val="en-US"/>
        </w:rPr>
        <w:t>mbsServiceArea</w:t>
      </w:r>
      <w:r w:rsidRPr="002E5CBA">
        <w:rPr>
          <w:lang w:val="en-US"/>
        </w:rPr>
        <w:t>:</w:t>
      </w:r>
    </w:p>
    <w:p w14:paraId="41F3FEFC" w14:textId="77777777" w:rsidR="00BC4506" w:rsidRDefault="00BC4506" w:rsidP="00BC4506">
      <w:pPr>
        <w:pStyle w:val="PL"/>
        <w:rPr>
          <w:lang w:val="en-US"/>
        </w:rPr>
      </w:pPr>
      <w:r w:rsidRPr="002E5CBA">
        <w:rPr>
          <w:lang w:val="en-US"/>
        </w:rPr>
        <w:t xml:space="preserve">          $ref: '#/components/schemas/</w:t>
      </w:r>
      <w:r>
        <w:rPr>
          <w:lang w:val="en-US"/>
        </w:rPr>
        <w:t>MbsServiceArea</w:t>
      </w:r>
      <w:r w:rsidRPr="002E5CBA">
        <w:rPr>
          <w:lang w:val="en-US"/>
        </w:rPr>
        <w:t>'</w:t>
      </w:r>
    </w:p>
    <w:p w14:paraId="4889DBE5" w14:textId="77777777" w:rsidR="00BC4506" w:rsidRPr="002E5CBA" w:rsidRDefault="00BC4506" w:rsidP="00BC4506">
      <w:pPr>
        <w:pStyle w:val="PL"/>
        <w:rPr>
          <w:lang w:val="en-US"/>
        </w:rPr>
      </w:pPr>
      <w:r w:rsidRPr="002E5CBA">
        <w:rPr>
          <w:lang w:val="en-US"/>
        </w:rPr>
        <w:t xml:space="preserve">        </w:t>
      </w:r>
      <w:r>
        <w:rPr>
          <w:lang w:val="en-US"/>
        </w:rPr>
        <w:t>dnn</w:t>
      </w:r>
      <w:r w:rsidRPr="002E5CBA">
        <w:rPr>
          <w:lang w:val="en-US"/>
        </w:rPr>
        <w:t>:</w:t>
      </w:r>
    </w:p>
    <w:p w14:paraId="6BC5AB91" w14:textId="77777777" w:rsidR="00BC4506" w:rsidRDefault="00BC4506" w:rsidP="00BC4506">
      <w:pPr>
        <w:pStyle w:val="PL"/>
        <w:rPr>
          <w:lang w:val="en-US"/>
        </w:rPr>
      </w:pPr>
      <w:r w:rsidRPr="002E5CBA">
        <w:rPr>
          <w:lang w:val="en-US"/>
        </w:rPr>
        <w:t xml:space="preserve">          $ref: '#/components/schemas/</w:t>
      </w:r>
      <w:r>
        <w:rPr>
          <w:lang w:val="en-US"/>
        </w:rPr>
        <w:t>Dnn</w:t>
      </w:r>
      <w:r w:rsidRPr="002E5CBA">
        <w:rPr>
          <w:lang w:val="en-US"/>
        </w:rPr>
        <w:t>'</w:t>
      </w:r>
    </w:p>
    <w:p w14:paraId="1953CF8A" w14:textId="77777777" w:rsidR="00BC4506" w:rsidRPr="002E5CBA" w:rsidRDefault="00BC4506" w:rsidP="00BC4506">
      <w:pPr>
        <w:pStyle w:val="PL"/>
        <w:rPr>
          <w:lang w:val="en-US"/>
        </w:rPr>
      </w:pPr>
      <w:r w:rsidRPr="002E5CBA">
        <w:rPr>
          <w:lang w:val="en-US"/>
        </w:rPr>
        <w:t xml:space="preserve">        </w:t>
      </w:r>
      <w:r>
        <w:rPr>
          <w:lang w:val="en-US"/>
        </w:rPr>
        <w:t>snssai</w:t>
      </w:r>
      <w:r w:rsidRPr="002E5CBA">
        <w:rPr>
          <w:lang w:val="en-US"/>
        </w:rPr>
        <w:t>:</w:t>
      </w:r>
    </w:p>
    <w:p w14:paraId="3F4DB055" w14:textId="77777777" w:rsidR="00BC4506" w:rsidRDefault="00BC4506" w:rsidP="00BC4506">
      <w:pPr>
        <w:pStyle w:val="PL"/>
        <w:rPr>
          <w:lang w:val="en-US"/>
        </w:rPr>
      </w:pPr>
      <w:r w:rsidRPr="002E5CBA">
        <w:rPr>
          <w:lang w:val="en-US"/>
        </w:rPr>
        <w:t xml:space="preserve">          $ref: '#/components/schemas/</w:t>
      </w:r>
      <w:r>
        <w:rPr>
          <w:lang w:val="en-US"/>
        </w:rPr>
        <w:t>Snssai</w:t>
      </w:r>
      <w:r w:rsidRPr="002E5CBA">
        <w:rPr>
          <w:lang w:val="en-US"/>
        </w:rPr>
        <w:t>'</w:t>
      </w:r>
    </w:p>
    <w:p w14:paraId="2272867F" w14:textId="77777777" w:rsidR="00BC4506" w:rsidRPr="002E5CBA" w:rsidRDefault="00BC4506" w:rsidP="00BC4506">
      <w:pPr>
        <w:pStyle w:val="PL"/>
        <w:rPr>
          <w:lang w:val="en-US"/>
        </w:rPr>
      </w:pPr>
      <w:r w:rsidRPr="002E5CBA">
        <w:rPr>
          <w:lang w:val="en-US"/>
        </w:rPr>
        <w:t xml:space="preserve">        </w:t>
      </w:r>
      <w:r>
        <w:rPr>
          <w:lang w:val="en-US"/>
        </w:rPr>
        <w:t>activationTime</w:t>
      </w:r>
      <w:r w:rsidRPr="002E5CBA">
        <w:rPr>
          <w:lang w:val="en-US"/>
        </w:rPr>
        <w:t>:</w:t>
      </w:r>
    </w:p>
    <w:p w14:paraId="1E9E72E8" w14:textId="77777777" w:rsidR="00BC4506" w:rsidRDefault="00BC4506" w:rsidP="00BC4506">
      <w:pPr>
        <w:pStyle w:val="PL"/>
        <w:rPr>
          <w:lang w:val="en-US"/>
        </w:rPr>
      </w:pPr>
      <w:r w:rsidRPr="002E5CBA">
        <w:rPr>
          <w:lang w:val="en-US"/>
        </w:rPr>
        <w:t xml:space="preserve">          $ref: '#/components/schemas/</w:t>
      </w:r>
      <w:r>
        <w:rPr>
          <w:lang w:val="en-US"/>
        </w:rPr>
        <w:t>DateTime</w:t>
      </w:r>
      <w:r w:rsidRPr="002E5CBA">
        <w:rPr>
          <w:lang w:val="en-US"/>
        </w:rPr>
        <w:t>'</w:t>
      </w:r>
    </w:p>
    <w:p w14:paraId="3FAAEDAC" w14:textId="77777777" w:rsidR="00BC4506" w:rsidRPr="002E5CBA" w:rsidRDefault="00BC4506" w:rsidP="00BC4506">
      <w:pPr>
        <w:pStyle w:val="PL"/>
        <w:rPr>
          <w:lang w:val="en-US"/>
        </w:rPr>
      </w:pPr>
      <w:r w:rsidRPr="002E5CBA">
        <w:rPr>
          <w:lang w:val="en-US"/>
        </w:rPr>
        <w:t xml:space="preserve">        </w:t>
      </w:r>
      <w:r>
        <w:rPr>
          <w:lang w:val="en-US"/>
        </w:rPr>
        <w:t>terminationTime</w:t>
      </w:r>
      <w:r w:rsidRPr="002E5CBA">
        <w:rPr>
          <w:lang w:val="en-US"/>
        </w:rPr>
        <w:t>:</w:t>
      </w:r>
    </w:p>
    <w:p w14:paraId="1B6CAC97" w14:textId="77777777" w:rsidR="00BC4506" w:rsidRDefault="00BC4506" w:rsidP="00BC4506">
      <w:pPr>
        <w:pStyle w:val="PL"/>
        <w:rPr>
          <w:lang w:val="en-US"/>
        </w:rPr>
      </w:pPr>
      <w:r w:rsidRPr="002E5CBA">
        <w:rPr>
          <w:lang w:val="en-US"/>
        </w:rPr>
        <w:t xml:space="preserve">          $ref: '#/components/schemas/</w:t>
      </w:r>
      <w:r>
        <w:rPr>
          <w:lang w:val="en-US"/>
        </w:rPr>
        <w:t>DateTime</w:t>
      </w:r>
      <w:r w:rsidRPr="002E5CBA">
        <w:rPr>
          <w:lang w:val="en-US"/>
        </w:rPr>
        <w:t>'</w:t>
      </w:r>
    </w:p>
    <w:p w14:paraId="3325CCD0" w14:textId="77777777" w:rsidR="00BC4506" w:rsidRPr="002E5CBA" w:rsidRDefault="00BC4506" w:rsidP="00BC4506">
      <w:pPr>
        <w:pStyle w:val="PL"/>
        <w:rPr>
          <w:lang w:val="en-US"/>
        </w:rPr>
      </w:pPr>
      <w:r w:rsidRPr="002E5CBA">
        <w:rPr>
          <w:lang w:val="en-US"/>
        </w:rPr>
        <w:lastRenderedPageBreak/>
        <w:t xml:space="preserve">        </w:t>
      </w:r>
      <w:r>
        <w:rPr>
          <w:lang w:val="en-US"/>
        </w:rPr>
        <w:t>activityStatus</w:t>
      </w:r>
      <w:r w:rsidRPr="002E5CBA">
        <w:rPr>
          <w:lang w:val="en-US"/>
        </w:rPr>
        <w:t>:</w:t>
      </w:r>
    </w:p>
    <w:p w14:paraId="4C2F04A1" w14:textId="77777777" w:rsidR="00BC4506" w:rsidRPr="002E5CBA" w:rsidRDefault="00BC4506" w:rsidP="00BC4506">
      <w:pPr>
        <w:pStyle w:val="PL"/>
        <w:rPr>
          <w:lang w:val="en-US"/>
        </w:rPr>
      </w:pPr>
      <w:r w:rsidRPr="002E5CBA">
        <w:rPr>
          <w:lang w:val="en-US"/>
        </w:rPr>
        <w:t xml:space="preserve">          $ref: '#/components/schemas/</w:t>
      </w:r>
      <w:r>
        <w:rPr>
          <w:lang w:val="en-US"/>
        </w:rPr>
        <w:t>MbsSessionActivityStatus</w:t>
      </w:r>
      <w:r w:rsidRPr="002E5CBA">
        <w:rPr>
          <w:lang w:val="en-US"/>
        </w:rPr>
        <w:t>'</w:t>
      </w:r>
    </w:p>
    <w:p w14:paraId="42D16FC0" w14:textId="77777777" w:rsidR="00BC4506" w:rsidRPr="002E5CBA" w:rsidRDefault="00BC4506" w:rsidP="00BC4506">
      <w:pPr>
        <w:pStyle w:val="PL"/>
        <w:rPr>
          <w:lang w:val="en-US"/>
        </w:rPr>
      </w:pPr>
      <w:r w:rsidRPr="002E5CBA">
        <w:rPr>
          <w:lang w:val="en-US"/>
        </w:rPr>
        <w:t xml:space="preserve">        </w:t>
      </w:r>
      <w:r>
        <w:t>anyUeInd</w:t>
      </w:r>
      <w:r w:rsidRPr="002E5CBA">
        <w:rPr>
          <w:lang w:val="en-US"/>
        </w:rPr>
        <w:t>:</w:t>
      </w:r>
    </w:p>
    <w:p w14:paraId="77B8FBBA" w14:textId="77777777" w:rsidR="00BC4506" w:rsidRDefault="00BC4506" w:rsidP="00BC4506">
      <w:pPr>
        <w:pStyle w:val="PL"/>
        <w:rPr>
          <w:lang w:val="en-US"/>
        </w:rPr>
      </w:pPr>
      <w:r w:rsidRPr="002E5CBA">
        <w:rPr>
          <w:lang w:val="en-US"/>
        </w:rPr>
        <w:t xml:space="preserve">          type: boolean</w:t>
      </w:r>
    </w:p>
    <w:p w14:paraId="0E9E0CC1" w14:textId="77777777" w:rsidR="00BC4506" w:rsidRDefault="00BC4506" w:rsidP="00BC4506">
      <w:pPr>
        <w:pStyle w:val="PL"/>
        <w:rPr>
          <w:lang w:val="en-US"/>
        </w:rPr>
      </w:pPr>
      <w:r w:rsidRPr="002E5CBA">
        <w:rPr>
          <w:lang w:val="en-US"/>
        </w:rPr>
        <w:t xml:space="preserve">          </w:t>
      </w:r>
      <w:r>
        <w:rPr>
          <w:lang w:val="en-US"/>
        </w:rPr>
        <w:t>default</w:t>
      </w:r>
      <w:r w:rsidRPr="002E5CBA">
        <w:rPr>
          <w:lang w:val="en-US"/>
        </w:rPr>
        <w:t xml:space="preserve">: </w:t>
      </w:r>
      <w:r>
        <w:rPr>
          <w:lang w:val="en-US"/>
        </w:rPr>
        <w:t>false</w:t>
      </w:r>
    </w:p>
    <w:p w14:paraId="605BF717" w14:textId="77777777" w:rsidR="00BC4506" w:rsidRPr="00F11966" w:rsidRDefault="00BC4506" w:rsidP="00BC4506">
      <w:pPr>
        <w:pStyle w:val="PL"/>
        <w:rPr>
          <w:lang w:val="en-US"/>
        </w:rPr>
      </w:pPr>
      <w:r w:rsidRPr="00F11966">
        <w:rPr>
          <w:lang w:val="en-US"/>
        </w:rPr>
        <w:t xml:space="preserve">      required:</w:t>
      </w:r>
    </w:p>
    <w:p w14:paraId="43232949" w14:textId="77777777" w:rsidR="00BC4506" w:rsidRDefault="00BC4506" w:rsidP="00BC4506">
      <w:pPr>
        <w:pStyle w:val="PL"/>
        <w:rPr>
          <w:lang w:val="en-US"/>
        </w:rPr>
      </w:pPr>
      <w:r w:rsidRPr="00F11966">
        <w:rPr>
          <w:lang w:val="en-US"/>
        </w:rPr>
        <w:t xml:space="preserve">        - </w:t>
      </w:r>
      <w:r>
        <w:rPr>
          <w:lang w:val="en-US"/>
        </w:rPr>
        <w:t>serviceType</w:t>
      </w:r>
    </w:p>
    <w:p w14:paraId="36F3BFFE" w14:textId="77777777" w:rsidR="00BC4506" w:rsidRPr="00F11966" w:rsidRDefault="00BC4506" w:rsidP="00BC4506">
      <w:pPr>
        <w:pStyle w:val="PL"/>
      </w:pPr>
      <w:r w:rsidRPr="00F11966">
        <w:t xml:space="preserve">      anyOf:</w:t>
      </w:r>
    </w:p>
    <w:p w14:paraId="40195162" w14:textId="77777777" w:rsidR="00BC4506" w:rsidRPr="00F11966" w:rsidRDefault="00BC4506" w:rsidP="00BC4506">
      <w:pPr>
        <w:pStyle w:val="PL"/>
      </w:pPr>
      <w:r w:rsidRPr="00F11966">
        <w:t xml:space="preserve">        - required: [ </w:t>
      </w:r>
      <w:r>
        <w:rPr>
          <w:lang w:val="en-US"/>
        </w:rPr>
        <w:t>mbsSessionId</w:t>
      </w:r>
      <w:r w:rsidRPr="00F11966">
        <w:t xml:space="preserve"> ]</w:t>
      </w:r>
    </w:p>
    <w:p w14:paraId="2653FBD6" w14:textId="77777777" w:rsidR="00BC4506" w:rsidRPr="00F11966" w:rsidRDefault="00BC4506" w:rsidP="00BC4506">
      <w:pPr>
        <w:pStyle w:val="PL"/>
      </w:pPr>
      <w:r w:rsidRPr="00F11966">
        <w:t xml:space="preserve">        - required: [ </w:t>
      </w:r>
      <w:r>
        <w:rPr>
          <w:lang w:val="en-US"/>
        </w:rPr>
        <w:t>tmgiAllocReq</w:t>
      </w:r>
      <w:r w:rsidRPr="00F11966">
        <w:t xml:space="preserve"> ]</w:t>
      </w:r>
    </w:p>
    <w:p w14:paraId="24B93DF3" w14:textId="77777777" w:rsidR="00BC4506" w:rsidRDefault="00BC4506" w:rsidP="00A6395C">
      <w:pPr>
        <w:pStyle w:val="PL"/>
      </w:pPr>
    </w:p>
    <w:p w14:paraId="32D97CB6" w14:textId="77777777" w:rsidR="00A6395C" w:rsidRPr="002366BD" w:rsidRDefault="00A6395C" w:rsidP="002366BD">
      <w:pPr>
        <w:pStyle w:val="PL"/>
      </w:pPr>
    </w:p>
    <w:p w14:paraId="7A2F2635" w14:textId="77777777" w:rsidR="00E92CBF" w:rsidRPr="00736A97" w:rsidRDefault="00E92CBF" w:rsidP="00E92CBF">
      <w:pPr>
        <w:pStyle w:val="PL"/>
      </w:pPr>
    </w:p>
    <w:p w14:paraId="7DD9AE4B" w14:textId="77777777" w:rsidR="00E92CBF" w:rsidRPr="00F11966" w:rsidRDefault="00E92CBF" w:rsidP="00E92CBF">
      <w:pPr>
        <w:pStyle w:val="PL"/>
        <w:rPr>
          <w:lang w:val="en-US"/>
        </w:rPr>
      </w:pPr>
      <w:r w:rsidRPr="00F11966">
        <w:rPr>
          <w:lang w:val="en-US"/>
        </w:rPr>
        <w:t>#</w:t>
      </w:r>
    </w:p>
    <w:p w14:paraId="23007AF1" w14:textId="77777777" w:rsidR="00E92CBF" w:rsidRPr="00F11966" w:rsidRDefault="00E92CBF" w:rsidP="00E92CBF">
      <w:pPr>
        <w:pStyle w:val="PL"/>
        <w:rPr>
          <w:lang w:val="en-US"/>
        </w:rPr>
      </w:pPr>
      <w:r w:rsidRPr="00F11966">
        <w:rPr>
          <w:lang w:val="en-US"/>
        </w:rPr>
        <w:t># HTTP responses</w:t>
      </w:r>
    </w:p>
    <w:p w14:paraId="64794797" w14:textId="77777777" w:rsidR="00E92CBF" w:rsidRPr="00F11966" w:rsidRDefault="00E92CBF" w:rsidP="00E92CBF">
      <w:pPr>
        <w:pStyle w:val="PL"/>
        <w:rPr>
          <w:lang w:val="en-US"/>
        </w:rPr>
      </w:pPr>
      <w:r w:rsidRPr="00F11966">
        <w:rPr>
          <w:lang w:val="en-US"/>
        </w:rPr>
        <w:t>#</w:t>
      </w:r>
    </w:p>
    <w:p w14:paraId="1BBC561B" w14:textId="77777777" w:rsidR="00E92CBF" w:rsidRPr="00F11966" w:rsidRDefault="00E92CBF" w:rsidP="00E92CBF">
      <w:pPr>
        <w:pStyle w:val="PL"/>
        <w:rPr>
          <w:lang w:val="en-US"/>
        </w:rPr>
      </w:pPr>
    </w:p>
    <w:p w14:paraId="23401304" w14:textId="77777777" w:rsidR="00E92CBF" w:rsidRPr="00F11966" w:rsidRDefault="00E92CBF" w:rsidP="00E92CBF">
      <w:pPr>
        <w:pStyle w:val="PL"/>
        <w:rPr>
          <w:lang w:val="en-US"/>
        </w:rPr>
      </w:pPr>
      <w:r w:rsidRPr="00F11966">
        <w:rPr>
          <w:lang w:val="en-US"/>
        </w:rPr>
        <w:t xml:space="preserve">  responses:</w:t>
      </w:r>
    </w:p>
    <w:p w14:paraId="11B9B7D0" w14:textId="77777777" w:rsidR="00B44F57" w:rsidRDefault="00B44F57" w:rsidP="00B44F57">
      <w:pPr>
        <w:pStyle w:val="PL"/>
        <w:rPr>
          <w:lang w:val="en-US"/>
        </w:rPr>
      </w:pPr>
      <w:r>
        <w:rPr>
          <w:lang w:val="en-US"/>
        </w:rPr>
        <w:t xml:space="preserve">    '307':</w:t>
      </w:r>
    </w:p>
    <w:p w14:paraId="1CCD58EB" w14:textId="77777777" w:rsidR="00B44F57" w:rsidRDefault="00B44F57" w:rsidP="00B44F57">
      <w:pPr>
        <w:pStyle w:val="PL"/>
        <w:rPr>
          <w:lang w:val="en-US"/>
        </w:rPr>
      </w:pPr>
      <w:r>
        <w:rPr>
          <w:lang w:val="en-US"/>
        </w:rPr>
        <w:t xml:space="preserve">      description: Temporary Redirect</w:t>
      </w:r>
    </w:p>
    <w:p w14:paraId="0CD8E53F" w14:textId="77777777" w:rsidR="00B44F57" w:rsidRDefault="00B44F57" w:rsidP="00B44F57">
      <w:pPr>
        <w:pStyle w:val="PL"/>
        <w:rPr>
          <w:lang w:val="en-US"/>
        </w:rPr>
      </w:pPr>
      <w:r>
        <w:rPr>
          <w:lang w:val="en-US"/>
        </w:rPr>
        <w:t xml:space="preserve">      content:</w:t>
      </w:r>
    </w:p>
    <w:p w14:paraId="77DF6C5D" w14:textId="77777777" w:rsidR="00B44F57" w:rsidRDefault="00B44F57" w:rsidP="00B44F57">
      <w:pPr>
        <w:pStyle w:val="PL"/>
        <w:rPr>
          <w:lang w:val="en-US"/>
        </w:rPr>
      </w:pPr>
      <w:r>
        <w:rPr>
          <w:lang w:val="en-US"/>
        </w:rPr>
        <w:t xml:space="preserve">        application/json:</w:t>
      </w:r>
    </w:p>
    <w:p w14:paraId="514D1AC1" w14:textId="77777777" w:rsidR="00B44F57" w:rsidRDefault="00B44F57" w:rsidP="00B44F57">
      <w:pPr>
        <w:pStyle w:val="PL"/>
        <w:rPr>
          <w:lang w:val="en-US"/>
        </w:rPr>
      </w:pPr>
      <w:r>
        <w:rPr>
          <w:lang w:val="en-US"/>
        </w:rPr>
        <w:t xml:space="preserve">          schema:</w:t>
      </w:r>
    </w:p>
    <w:p w14:paraId="16083868" w14:textId="77777777" w:rsidR="00B44F57" w:rsidRDefault="00B44F57" w:rsidP="00B44F57">
      <w:pPr>
        <w:pStyle w:val="PL"/>
        <w:rPr>
          <w:lang w:val="en-US"/>
        </w:rPr>
      </w:pPr>
      <w:r>
        <w:rPr>
          <w:lang w:val="en-US"/>
        </w:rPr>
        <w:t xml:space="preserve">            $ref: '#/components/schemas/RedirectResponse'</w:t>
      </w:r>
    </w:p>
    <w:p w14:paraId="54689C89" w14:textId="77777777" w:rsidR="00B44F57" w:rsidRPr="00156772" w:rsidRDefault="00B44F57" w:rsidP="00B44F57">
      <w:pPr>
        <w:pStyle w:val="PL"/>
        <w:rPr>
          <w:lang w:val="en-US"/>
        </w:rPr>
      </w:pPr>
      <w:r w:rsidRPr="00156772">
        <w:rPr>
          <w:lang w:val="en-US"/>
        </w:rPr>
        <w:t xml:space="preserve">      headers:</w:t>
      </w:r>
    </w:p>
    <w:p w14:paraId="4C4A1ACC" w14:textId="77777777" w:rsidR="00B44F57" w:rsidRPr="00156772" w:rsidRDefault="00B44F57" w:rsidP="00B44F57">
      <w:pPr>
        <w:pStyle w:val="PL"/>
        <w:rPr>
          <w:lang w:val="en-US"/>
        </w:rPr>
      </w:pPr>
      <w:r w:rsidRPr="00156772">
        <w:rPr>
          <w:lang w:val="en-US"/>
        </w:rPr>
        <w:t xml:space="preserve">        Location:</w:t>
      </w:r>
    </w:p>
    <w:p w14:paraId="51F2D495" w14:textId="77777777" w:rsidR="00B44F57" w:rsidRPr="00156772" w:rsidRDefault="00B44F57" w:rsidP="00B44F57">
      <w:pPr>
        <w:pStyle w:val="PL"/>
        <w:rPr>
          <w:lang w:val="en-US"/>
        </w:rPr>
      </w:pPr>
      <w:r w:rsidRPr="00156772">
        <w:rPr>
          <w:lang w:val="en-US"/>
        </w:rPr>
        <w:t xml:space="preserve">          description: 'The URI pointing to the resource located on the redirect target'</w:t>
      </w:r>
    </w:p>
    <w:p w14:paraId="6BD2351D" w14:textId="77777777" w:rsidR="00B44F57" w:rsidRPr="00156772" w:rsidRDefault="00B44F57" w:rsidP="00B44F57">
      <w:pPr>
        <w:pStyle w:val="PL"/>
        <w:rPr>
          <w:lang w:val="en-US"/>
        </w:rPr>
      </w:pPr>
      <w:r w:rsidRPr="00156772">
        <w:rPr>
          <w:lang w:val="en-US"/>
        </w:rPr>
        <w:t xml:space="preserve">          required: true</w:t>
      </w:r>
    </w:p>
    <w:p w14:paraId="7A4C8355" w14:textId="77777777" w:rsidR="00B44F57" w:rsidRPr="00156772" w:rsidRDefault="00B44F57" w:rsidP="00B44F57">
      <w:pPr>
        <w:pStyle w:val="PL"/>
        <w:rPr>
          <w:lang w:val="en-US"/>
        </w:rPr>
      </w:pPr>
      <w:r w:rsidRPr="00156772">
        <w:rPr>
          <w:lang w:val="en-US"/>
        </w:rPr>
        <w:t xml:space="preserve">          schema:</w:t>
      </w:r>
    </w:p>
    <w:p w14:paraId="64574000" w14:textId="77777777" w:rsidR="00B44F57" w:rsidRPr="00F11966" w:rsidRDefault="00B44F57" w:rsidP="00B44F57">
      <w:pPr>
        <w:pStyle w:val="PL"/>
        <w:rPr>
          <w:lang w:val="en-US"/>
        </w:rPr>
      </w:pPr>
      <w:r w:rsidRPr="00156772">
        <w:rPr>
          <w:lang w:val="en-US"/>
        </w:rPr>
        <w:t xml:space="preserve">            type: string</w:t>
      </w:r>
    </w:p>
    <w:p w14:paraId="3B8C14AE" w14:textId="77777777" w:rsidR="00AD4A23" w:rsidRPr="0025293F" w:rsidRDefault="00AD4A23" w:rsidP="00AD4A23">
      <w:pPr>
        <w:pStyle w:val="PL"/>
        <w:rPr>
          <w:lang w:val="en-US"/>
        </w:rPr>
      </w:pPr>
      <w:r w:rsidRPr="0025293F">
        <w:rPr>
          <w:lang w:val="en-US"/>
        </w:rPr>
        <w:t xml:space="preserve">        3gpp-Sbi-Target-Nf-Id:</w:t>
      </w:r>
    </w:p>
    <w:p w14:paraId="080222AB" w14:textId="77777777" w:rsidR="00AD4A23" w:rsidRPr="0025293F" w:rsidRDefault="00AD4A23" w:rsidP="00AD4A23">
      <w:pPr>
        <w:pStyle w:val="PL"/>
        <w:rPr>
          <w:lang w:val="en-US"/>
        </w:rPr>
      </w:pPr>
      <w:r w:rsidRPr="0025293F">
        <w:rPr>
          <w:lang w:val="en-US"/>
        </w:rPr>
        <w:t xml:space="preserve">          description: 'Identifier of target NF (service) instance towards which the </w:t>
      </w:r>
      <w:r>
        <w:rPr>
          <w:lang w:val="en-US"/>
        </w:rPr>
        <w:t>request</w:t>
      </w:r>
      <w:r w:rsidRPr="0025293F">
        <w:rPr>
          <w:lang w:val="en-US"/>
        </w:rPr>
        <w:t xml:space="preserve"> is redirected'</w:t>
      </w:r>
    </w:p>
    <w:p w14:paraId="54F8AA39" w14:textId="77777777" w:rsidR="00AD4A23" w:rsidRPr="0025293F" w:rsidRDefault="00AD4A23" w:rsidP="00AD4A23">
      <w:pPr>
        <w:pStyle w:val="PL"/>
        <w:rPr>
          <w:lang w:val="en-US"/>
        </w:rPr>
      </w:pPr>
      <w:r w:rsidRPr="0025293F">
        <w:rPr>
          <w:lang w:val="en-US"/>
        </w:rPr>
        <w:t xml:space="preserve">          schema:</w:t>
      </w:r>
    </w:p>
    <w:p w14:paraId="62A73E12" w14:textId="77777777" w:rsidR="00AD4A23" w:rsidRPr="00F11966" w:rsidRDefault="00AD4A23" w:rsidP="00AD4A23">
      <w:pPr>
        <w:pStyle w:val="PL"/>
        <w:rPr>
          <w:lang w:val="en-US"/>
        </w:rPr>
      </w:pPr>
      <w:r w:rsidRPr="0025293F">
        <w:rPr>
          <w:lang w:val="en-US"/>
        </w:rPr>
        <w:t xml:space="preserve">            type: string</w:t>
      </w:r>
    </w:p>
    <w:p w14:paraId="023F1E0A" w14:textId="77777777" w:rsidR="00B44F57" w:rsidRDefault="00B44F57" w:rsidP="00B44F57">
      <w:pPr>
        <w:pStyle w:val="PL"/>
        <w:rPr>
          <w:lang w:val="en-US"/>
        </w:rPr>
      </w:pPr>
      <w:r>
        <w:rPr>
          <w:lang w:val="en-US"/>
        </w:rPr>
        <w:t xml:space="preserve">    '308':</w:t>
      </w:r>
    </w:p>
    <w:p w14:paraId="4A701789" w14:textId="77777777" w:rsidR="00B44F57" w:rsidRDefault="00B44F57" w:rsidP="00B44F57">
      <w:pPr>
        <w:pStyle w:val="PL"/>
        <w:rPr>
          <w:lang w:val="en-US"/>
        </w:rPr>
      </w:pPr>
      <w:r>
        <w:rPr>
          <w:lang w:val="en-US"/>
        </w:rPr>
        <w:t xml:space="preserve">      description: Permanent Redirect</w:t>
      </w:r>
    </w:p>
    <w:p w14:paraId="4943BB90" w14:textId="77777777" w:rsidR="00B44F57" w:rsidRDefault="00B44F57" w:rsidP="00B44F57">
      <w:pPr>
        <w:pStyle w:val="PL"/>
        <w:rPr>
          <w:lang w:val="en-US"/>
        </w:rPr>
      </w:pPr>
      <w:r>
        <w:rPr>
          <w:lang w:val="en-US"/>
        </w:rPr>
        <w:t xml:space="preserve">      content:</w:t>
      </w:r>
    </w:p>
    <w:p w14:paraId="467F5728" w14:textId="77777777" w:rsidR="00B44F57" w:rsidRDefault="00B44F57" w:rsidP="00B44F57">
      <w:pPr>
        <w:pStyle w:val="PL"/>
        <w:rPr>
          <w:lang w:val="en-US"/>
        </w:rPr>
      </w:pPr>
      <w:r>
        <w:rPr>
          <w:lang w:val="en-US"/>
        </w:rPr>
        <w:t xml:space="preserve">        application/json:</w:t>
      </w:r>
    </w:p>
    <w:p w14:paraId="1E3F7D30" w14:textId="77777777" w:rsidR="00B44F57" w:rsidRDefault="00B44F57" w:rsidP="00B44F57">
      <w:pPr>
        <w:pStyle w:val="PL"/>
        <w:rPr>
          <w:lang w:val="en-US"/>
        </w:rPr>
      </w:pPr>
      <w:r>
        <w:rPr>
          <w:lang w:val="en-US"/>
        </w:rPr>
        <w:t xml:space="preserve">          schema:</w:t>
      </w:r>
    </w:p>
    <w:p w14:paraId="04B2643F" w14:textId="77777777" w:rsidR="00B44F57" w:rsidRDefault="00B44F57" w:rsidP="00B44F57">
      <w:pPr>
        <w:pStyle w:val="PL"/>
        <w:rPr>
          <w:lang w:val="en-US"/>
        </w:rPr>
      </w:pPr>
      <w:r>
        <w:rPr>
          <w:lang w:val="en-US"/>
        </w:rPr>
        <w:t xml:space="preserve">            $ref: '#/components/schemas/RedirectResponse'</w:t>
      </w:r>
    </w:p>
    <w:p w14:paraId="4ABC7524" w14:textId="77777777" w:rsidR="00B44F57" w:rsidRPr="00156772" w:rsidRDefault="00B44F57" w:rsidP="00B44F57">
      <w:pPr>
        <w:pStyle w:val="PL"/>
        <w:rPr>
          <w:lang w:val="en-US"/>
        </w:rPr>
      </w:pPr>
      <w:r w:rsidRPr="00156772">
        <w:rPr>
          <w:lang w:val="en-US"/>
        </w:rPr>
        <w:t xml:space="preserve">      headers:</w:t>
      </w:r>
    </w:p>
    <w:p w14:paraId="3AE6BF05" w14:textId="77777777" w:rsidR="00B44F57" w:rsidRPr="00156772" w:rsidRDefault="00B44F57" w:rsidP="00B44F57">
      <w:pPr>
        <w:pStyle w:val="PL"/>
        <w:rPr>
          <w:lang w:val="en-US"/>
        </w:rPr>
      </w:pPr>
      <w:r w:rsidRPr="00156772">
        <w:rPr>
          <w:lang w:val="en-US"/>
        </w:rPr>
        <w:t xml:space="preserve">        Location:</w:t>
      </w:r>
    </w:p>
    <w:p w14:paraId="413AED98" w14:textId="77777777" w:rsidR="00B44F57" w:rsidRPr="00156772" w:rsidRDefault="00B44F57" w:rsidP="00B44F57">
      <w:pPr>
        <w:pStyle w:val="PL"/>
        <w:rPr>
          <w:lang w:val="en-US"/>
        </w:rPr>
      </w:pPr>
      <w:r w:rsidRPr="00156772">
        <w:rPr>
          <w:lang w:val="en-US"/>
        </w:rPr>
        <w:t xml:space="preserve">          description: 'The URI pointing to the resource located on the redirect target'</w:t>
      </w:r>
    </w:p>
    <w:p w14:paraId="0CB9C4B3" w14:textId="77777777" w:rsidR="00B44F57" w:rsidRPr="00156772" w:rsidRDefault="00B44F57" w:rsidP="00B44F57">
      <w:pPr>
        <w:pStyle w:val="PL"/>
        <w:rPr>
          <w:lang w:val="en-US"/>
        </w:rPr>
      </w:pPr>
      <w:r w:rsidRPr="00156772">
        <w:rPr>
          <w:lang w:val="en-US"/>
        </w:rPr>
        <w:t xml:space="preserve">          required: true</w:t>
      </w:r>
    </w:p>
    <w:p w14:paraId="4DBBD0C2" w14:textId="77777777" w:rsidR="00B44F57" w:rsidRPr="00156772" w:rsidRDefault="00B44F57" w:rsidP="00B44F57">
      <w:pPr>
        <w:pStyle w:val="PL"/>
        <w:rPr>
          <w:lang w:val="en-US"/>
        </w:rPr>
      </w:pPr>
      <w:r w:rsidRPr="00156772">
        <w:rPr>
          <w:lang w:val="en-US"/>
        </w:rPr>
        <w:t xml:space="preserve">          schema:</w:t>
      </w:r>
    </w:p>
    <w:p w14:paraId="39447220" w14:textId="77777777" w:rsidR="00B44F57" w:rsidRPr="00F11966" w:rsidRDefault="00B44F57" w:rsidP="00B44F57">
      <w:pPr>
        <w:pStyle w:val="PL"/>
        <w:rPr>
          <w:lang w:val="en-US"/>
        </w:rPr>
      </w:pPr>
      <w:r w:rsidRPr="00156772">
        <w:rPr>
          <w:lang w:val="en-US"/>
        </w:rPr>
        <w:t xml:space="preserve">            type: string</w:t>
      </w:r>
    </w:p>
    <w:p w14:paraId="7F0544F9" w14:textId="77777777" w:rsidR="00AD4A23" w:rsidRPr="0025293F" w:rsidRDefault="00AD4A23" w:rsidP="00AD4A23">
      <w:pPr>
        <w:pStyle w:val="PL"/>
        <w:rPr>
          <w:lang w:val="en-US"/>
        </w:rPr>
      </w:pPr>
      <w:r w:rsidRPr="0025293F">
        <w:rPr>
          <w:lang w:val="en-US"/>
        </w:rPr>
        <w:t xml:space="preserve">        3gpp-Sbi-Target-Nf-Id:</w:t>
      </w:r>
    </w:p>
    <w:p w14:paraId="08341034" w14:textId="77777777" w:rsidR="00AD4A23" w:rsidRPr="0025293F" w:rsidRDefault="00AD4A23" w:rsidP="00AD4A23">
      <w:pPr>
        <w:pStyle w:val="PL"/>
        <w:rPr>
          <w:lang w:val="en-US"/>
        </w:rPr>
      </w:pPr>
      <w:r w:rsidRPr="0025293F">
        <w:rPr>
          <w:lang w:val="en-US"/>
        </w:rPr>
        <w:t xml:space="preserve">          description: 'Identifier of target NF (service) instance towards which the </w:t>
      </w:r>
      <w:r>
        <w:rPr>
          <w:lang w:val="en-US"/>
        </w:rPr>
        <w:t>request</w:t>
      </w:r>
      <w:r w:rsidRPr="0025293F">
        <w:rPr>
          <w:lang w:val="en-US"/>
        </w:rPr>
        <w:t xml:space="preserve"> is redirected'</w:t>
      </w:r>
    </w:p>
    <w:p w14:paraId="505E4539" w14:textId="77777777" w:rsidR="00AD4A23" w:rsidRPr="0025293F" w:rsidRDefault="00AD4A23" w:rsidP="00AD4A23">
      <w:pPr>
        <w:pStyle w:val="PL"/>
        <w:rPr>
          <w:lang w:val="en-US"/>
        </w:rPr>
      </w:pPr>
      <w:r w:rsidRPr="0025293F">
        <w:rPr>
          <w:lang w:val="en-US"/>
        </w:rPr>
        <w:t xml:space="preserve">          schema:</w:t>
      </w:r>
    </w:p>
    <w:p w14:paraId="4B928D99" w14:textId="77777777" w:rsidR="00AD4A23" w:rsidRPr="00F11966" w:rsidRDefault="00AD4A23" w:rsidP="00AD4A23">
      <w:pPr>
        <w:pStyle w:val="PL"/>
        <w:rPr>
          <w:lang w:val="en-US"/>
        </w:rPr>
      </w:pPr>
      <w:r w:rsidRPr="0025293F">
        <w:rPr>
          <w:lang w:val="en-US"/>
        </w:rPr>
        <w:t xml:space="preserve">            type: string</w:t>
      </w:r>
    </w:p>
    <w:p w14:paraId="6C2645AF" w14:textId="77777777" w:rsidR="00E92CBF" w:rsidRPr="00F11966" w:rsidRDefault="00E92CBF" w:rsidP="00E92CBF">
      <w:pPr>
        <w:pStyle w:val="PL"/>
        <w:rPr>
          <w:lang w:val="en-US"/>
        </w:rPr>
      </w:pPr>
      <w:r w:rsidRPr="00F11966">
        <w:rPr>
          <w:lang w:val="en-US"/>
        </w:rPr>
        <w:t xml:space="preserve">    '400':</w:t>
      </w:r>
    </w:p>
    <w:p w14:paraId="134C447C" w14:textId="77777777" w:rsidR="00E92CBF" w:rsidRPr="00F11966" w:rsidRDefault="00E92CBF" w:rsidP="00E92CBF">
      <w:pPr>
        <w:pStyle w:val="PL"/>
        <w:rPr>
          <w:lang w:val="en-US"/>
        </w:rPr>
      </w:pPr>
      <w:r w:rsidRPr="00F11966">
        <w:rPr>
          <w:lang w:val="en-US"/>
        </w:rPr>
        <w:t xml:space="preserve">      description: Bad request</w:t>
      </w:r>
    </w:p>
    <w:p w14:paraId="6FEC10E7" w14:textId="77777777" w:rsidR="00E92CBF" w:rsidRPr="00F11966" w:rsidRDefault="00E92CBF" w:rsidP="00E92CBF">
      <w:pPr>
        <w:pStyle w:val="PL"/>
        <w:rPr>
          <w:lang w:val="en-US"/>
        </w:rPr>
      </w:pPr>
      <w:r w:rsidRPr="00F11966">
        <w:rPr>
          <w:lang w:val="en-US"/>
        </w:rPr>
        <w:t xml:space="preserve">      content:</w:t>
      </w:r>
    </w:p>
    <w:p w14:paraId="4E514F2D" w14:textId="77777777" w:rsidR="00E92CBF" w:rsidRPr="00F11966" w:rsidRDefault="00E92CBF" w:rsidP="00E92CBF">
      <w:pPr>
        <w:pStyle w:val="PL"/>
        <w:rPr>
          <w:lang w:val="en-US"/>
        </w:rPr>
      </w:pPr>
      <w:r w:rsidRPr="00F11966">
        <w:rPr>
          <w:lang w:val="en-US"/>
        </w:rPr>
        <w:t xml:space="preserve">        application/problem+json:</w:t>
      </w:r>
    </w:p>
    <w:p w14:paraId="2057427F" w14:textId="77777777" w:rsidR="00E92CBF" w:rsidRPr="00F11966" w:rsidRDefault="00E92CBF" w:rsidP="00E92CBF">
      <w:pPr>
        <w:pStyle w:val="PL"/>
        <w:rPr>
          <w:lang w:val="en-US"/>
        </w:rPr>
      </w:pPr>
      <w:r w:rsidRPr="00F11966">
        <w:rPr>
          <w:lang w:val="en-US"/>
        </w:rPr>
        <w:t xml:space="preserve">          schema:</w:t>
      </w:r>
    </w:p>
    <w:p w14:paraId="4E9ED11C" w14:textId="77777777" w:rsidR="00E92CBF" w:rsidRPr="00F11966" w:rsidRDefault="00E92CBF" w:rsidP="00E92CBF">
      <w:pPr>
        <w:pStyle w:val="PL"/>
        <w:rPr>
          <w:lang w:val="en-US"/>
        </w:rPr>
      </w:pPr>
      <w:r w:rsidRPr="00F11966">
        <w:rPr>
          <w:lang w:val="en-US"/>
        </w:rPr>
        <w:t xml:space="preserve">            $ref: '#/components/schemas/ProblemDetails'</w:t>
      </w:r>
    </w:p>
    <w:p w14:paraId="3DC90A3F" w14:textId="77777777" w:rsidR="00E92CBF" w:rsidRPr="00F11966" w:rsidRDefault="00E92CBF" w:rsidP="00E92CBF">
      <w:pPr>
        <w:pStyle w:val="PL"/>
        <w:rPr>
          <w:lang w:val="en-US"/>
        </w:rPr>
      </w:pPr>
      <w:r w:rsidRPr="00F11966">
        <w:rPr>
          <w:lang w:val="en-US"/>
        </w:rPr>
        <w:t xml:space="preserve">    '401':</w:t>
      </w:r>
    </w:p>
    <w:p w14:paraId="649ADC04" w14:textId="77777777" w:rsidR="00E92CBF" w:rsidRPr="00F11966" w:rsidRDefault="00E92CBF" w:rsidP="00E92CBF">
      <w:pPr>
        <w:pStyle w:val="PL"/>
        <w:rPr>
          <w:lang w:val="en-US"/>
        </w:rPr>
      </w:pPr>
      <w:r w:rsidRPr="00F11966">
        <w:rPr>
          <w:lang w:val="en-US"/>
        </w:rPr>
        <w:t xml:space="preserve">      description: Unauthorized</w:t>
      </w:r>
    </w:p>
    <w:p w14:paraId="23F76A15" w14:textId="77777777" w:rsidR="00E92CBF" w:rsidRPr="00F11966" w:rsidRDefault="00E92CBF" w:rsidP="00E92CBF">
      <w:pPr>
        <w:pStyle w:val="PL"/>
        <w:rPr>
          <w:lang w:val="en-US"/>
        </w:rPr>
      </w:pPr>
      <w:r w:rsidRPr="00F11966">
        <w:rPr>
          <w:lang w:val="en-US"/>
        </w:rPr>
        <w:t xml:space="preserve">      content:</w:t>
      </w:r>
    </w:p>
    <w:p w14:paraId="65AD7F4B" w14:textId="77777777" w:rsidR="00E92CBF" w:rsidRPr="00F11966" w:rsidRDefault="00E92CBF" w:rsidP="00E92CBF">
      <w:pPr>
        <w:pStyle w:val="PL"/>
        <w:rPr>
          <w:lang w:val="en-US"/>
        </w:rPr>
      </w:pPr>
      <w:r w:rsidRPr="00F11966">
        <w:rPr>
          <w:lang w:val="en-US"/>
        </w:rPr>
        <w:t xml:space="preserve">        application/problem+json:</w:t>
      </w:r>
    </w:p>
    <w:p w14:paraId="4BF94E04" w14:textId="77777777" w:rsidR="00E92CBF" w:rsidRPr="00F11966" w:rsidRDefault="00E92CBF" w:rsidP="00E92CBF">
      <w:pPr>
        <w:pStyle w:val="PL"/>
        <w:rPr>
          <w:lang w:val="en-US"/>
        </w:rPr>
      </w:pPr>
      <w:r w:rsidRPr="00F11966">
        <w:rPr>
          <w:lang w:val="en-US"/>
        </w:rPr>
        <w:t xml:space="preserve">          schema:</w:t>
      </w:r>
    </w:p>
    <w:p w14:paraId="3632CD44" w14:textId="77777777" w:rsidR="00E92CBF" w:rsidRPr="00F11966" w:rsidRDefault="00E92CBF" w:rsidP="00E92CBF">
      <w:pPr>
        <w:pStyle w:val="PL"/>
        <w:rPr>
          <w:lang w:val="en-US"/>
        </w:rPr>
      </w:pPr>
      <w:r w:rsidRPr="00F11966">
        <w:rPr>
          <w:lang w:val="en-US"/>
        </w:rPr>
        <w:t xml:space="preserve">            $ref: '#/components/schemas/ProblemDetails'</w:t>
      </w:r>
    </w:p>
    <w:p w14:paraId="55F96D10" w14:textId="77777777" w:rsidR="00E92CBF" w:rsidRPr="00F11966" w:rsidRDefault="00E92CBF" w:rsidP="00E92CBF">
      <w:pPr>
        <w:pStyle w:val="PL"/>
      </w:pPr>
      <w:r w:rsidRPr="00F11966">
        <w:t xml:space="preserve">    '403':</w:t>
      </w:r>
    </w:p>
    <w:p w14:paraId="5CD9E3F7" w14:textId="77777777" w:rsidR="00E92CBF" w:rsidRPr="00F11966" w:rsidRDefault="00E92CBF" w:rsidP="00E92CBF">
      <w:pPr>
        <w:pStyle w:val="PL"/>
      </w:pPr>
      <w:r w:rsidRPr="00F11966">
        <w:t xml:space="preserve">      description: Forbidden</w:t>
      </w:r>
    </w:p>
    <w:p w14:paraId="2E0B5CD0" w14:textId="77777777" w:rsidR="00E92CBF" w:rsidRPr="00F11966" w:rsidRDefault="00E92CBF" w:rsidP="00E92CBF">
      <w:pPr>
        <w:pStyle w:val="PL"/>
      </w:pPr>
      <w:r w:rsidRPr="00F11966">
        <w:t xml:space="preserve">      content:</w:t>
      </w:r>
    </w:p>
    <w:p w14:paraId="04F4687D" w14:textId="77777777" w:rsidR="00E92CBF" w:rsidRPr="00F11966" w:rsidRDefault="00E92CBF" w:rsidP="00E92CBF">
      <w:pPr>
        <w:pStyle w:val="PL"/>
      </w:pPr>
      <w:r w:rsidRPr="00F11966">
        <w:t xml:space="preserve">        application/problem+json:</w:t>
      </w:r>
    </w:p>
    <w:p w14:paraId="2F593D7B" w14:textId="77777777" w:rsidR="00E92CBF" w:rsidRPr="00F11966" w:rsidRDefault="00E92CBF" w:rsidP="00E92CBF">
      <w:pPr>
        <w:pStyle w:val="PL"/>
      </w:pPr>
      <w:r w:rsidRPr="00F11966">
        <w:t xml:space="preserve">          schema:</w:t>
      </w:r>
    </w:p>
    <w:p w14:paraId="0D9868C2" w14:textId="77777777" w:rsidR="00E92CBF" w:rsidRPr="00F11966" w:rsidRDefault="00E92CBF" w:rsidP="00E92CBF">
      <w:pPr>
        <w:pStyle w:val="PL"/>
      </w:pPr>
      <w:r w:rsidRPr="00F11966">
        <w:t xml:space="preserve">            $ref: '#/components/schemas/ProblemDetails'</w:t>
      </w:r>
    </w:p>
    <w:p w14:paraId="2AF7A27C" w14:textId="77777777" w:rsidR="00E92CBF" w:rsidRPr="00F11966" w:rsidRDefault="00E92CBF" w:rsidP="00E92CBF">
      <w:pPr>
        <w:pStyle w:val="PL"/>
      </w:pPr>
      <w:r w:rsidRPr="00F11966">
        <w:t xml:space="preserve">    '404':</w:t>
      </w:r>
    </w:p>
    <w:p w14:paraId="792137E0" w14:textId="77777777" w:rsidR="00E92CBF" w:rsidRPr="00F11966" w:rsidRDefault="00E92CBF" w:rsidP="00E92CBF">
      <w:pPr>
        <w:pStyle w:val="PL"/>
      </w:pPr>
      <w:r w:rsidRPr="00F11966">
        <w:t xml:space="preserve">      description: Not Found</w:t>
      </w:r>
    </w:p>
    <w:p w14:paraId="0A697B7F" w14:textId="77777777" w:rsidR="00E92CBF" w:rsidRPr="00F11966" w:rsidRDefault="00E92CBF" w:rsidP="00E92CBF">
      <w:pPr>
        <w:pStyle w:val="PL"/>
      </w:pPr>
      <w:r w:rsidRPr="00F11966">
        <w:t xml:space="preserve">      content:</w:t>
      </w:r>
    </w:p>
    <w:p w14:paraId="0BB37901" w14:textId="77777777" w:rsidR="00E92CBF" w:rsidRPr="00F11966" w:rsidRDefault="00E92CBF" w:rsidP="00E92CBF">
      <w:pPr>
        <w:pStyle w:val="PL"/>
      </w:pPr>
      <w:r w:rsidRPr="00F11966">
        <w:t xml:space="preserve">        application/problem+json:</w:t>
      </w:r>
    </w:p>
    <w:p w14:paraId="7F35C1DF" w14:textId="77777777" w:rsidR="00E92CBF" w:rsidRPr="00F11966" w:rsidRDefault="00E92CBF" w:rsidP="00E92CBF">
      <w:pPr>
        <w:pStyle w:val="PL"/>
      </w:pPr>
      <w:r w:rsidRPr="00F11966">
        <w:t xml:space="preserve">          schema:</w:t>
      </w:r>
    </w:p>
    <w:p w14:paraId="4C5B9626" w14:textId="77777777" w:rsidR="00E92CBF" w:rsidRPr="00F11966" w:rsidRDefault="00E92CBF" w:rsidP="00E92CBF">
      <w:pPr>
        <w:pStyle w:val="PL"/>
      </w:pPr>
      <w:r w:rsidRPr="00F11966">
        <w:t xml:space="preserve">            $ref: '#/components/schemas/ProblemDetails'</w:t>
      </w:r>
    </w:p>
    <w:p w14:paraId="709C1FAC" w14:textId="77777777" w:rsidR="00E92CBF" w:rsidRPr="00F11966" w:rsidRDefault="00E92CBF" w:rsidP="00E92CBF">
      <w:pPr>
        <w:pStyle w:val="PL"/>
      </w:pPr>
      <w:r w:rsidRPr="00F11966">
        <w:t xml:space="preserve">    '405':</w:t>
      </w:r>
    </w:p>
    <w:p w14:paraId="3077EA98" w14:textId="77777777" w:rsidR="00E92CBF" w:rsidRPr="00F11966" w:rsidRDefault="00E92CBF" w:rsidP="00E92CBF">
      <w:pPr>
        <w:pStyle w:val="PL"/>
      </w:pPr>
      <w:r w:rsidRPr="00F11966">
        <w:t xml:space="preserve">      description: Method Not Allowed</w:t>
      </w:r>
    </w:p>
    <w:p w14:paraId="036F8C49" w14:textId="77777777" w:rsidR="00E92CBF" w:rsidRPr="00F11966" w:rsidRDefault="00E92CBF" w:rsidP="00E92CBF">
      <w:pPr>
        <w:pStyle w:val="PL"/>
      </w:pPr>
      <w:r w:rsidRPr="00F11966">
        <w:lastRenderedPageBreak/>
        <w:t xml:space="preserve">    '408':</w:t>
      </w:r>
    </w:p>
    <w:p w14:paraId="69656F6F" w14:textId="77777777" w:rsidR="00E92CBF" w:rsidRPr="00F11966" w:rsidRDefault="00E92CBF" w:rsidP="00E92CBF">
      <w:pPr>
        <w:pStyle w:val="PL"/>
      </w:pPr>
      <w:r w:rsidRPr="00F11966">
        <w:t xml:space="preserve">      description: Request Timeout</w:t>
      </w:r>
    </w:p>
    <w:p w14:paraId="7370E7E3" w14:textId="77777777" w:rsidR="00E92CBF" w:rsidRPr="00F11966" w:rsidRDefault="00E92CBF" w:rsidP="00E92CBF">
      <w:pPr>
        <w:pStyle w:val="PL"/>
      </w:pPr>
      <w:r w:rsidRPr="00F11966">
        <w:t xml:space="preserve">      content:</w:t>
      </w:r>
    </w:p>
    <w:p w14:paraId="4D7CE540" w14:textId="77777777" w:rsidR="00E92CBF" w:rsidRPr="00F11966" w:rsidRDefault="00E92CBF" w:rsidP="00E92CBF">
      <w:pPr>
        <w:pStyle w:val="PL"/>
      </w:pPr>
      <w:r w:rsidRPr="00F11966">
        <w:t xml:space="preserve">        application/problem+json:</w:t>
      </w:r>
    </w:p>
    <w:p w14:paraId="4B73B6C5" w14:textId="77777777" w:rsidR="00E92CBF" w:rsidRPr="00F11966" w:rsidRDefault="00E92CBF" w:rsidP="00E92CBF">
      <w:pPr>
        <w:pStyle w:val="PL"/>
      </w:pPr>
      <w:r w:rsidRPr="00F11966">
        <w:t xml:space="preserve">          schema:</w:t>
      </w:r>
    </w:p>
    <w:p w14:paraId="31377A56" w14:textId="77777777" w:rsidR="00E92CBF" w:rsidRPr="00F11966" w:rsidRDefault="00E92CBF" w:rsidP="00E92CBF">
      <w:pPr>
        <w:pStyle w:val="PL"/>
      </w:pPr>
      <w:r w:rsidRPr="00F11966">
        <w:t xml:space="preserve">            $ref: '#/components/schemas/ProblemDetails'</w:t>
      </w:r>
    </w:p>
    <w:p w14:paraId="385CF5C2" w14:textId="77777777" w:rsidR="00E92CBF" w:rsidRPr="00F11966" w:rsidRDefault="00E92CBF" w:rsidP="00E92CBF">
      <w:pPr>
        <w:pStyle w:val="PL"/>
      </w:pPr>
      <w:r w:rsidRPr="00F11966">
        <w:t xml:space="preserve">    '406':</w:t>
      </w:r>
    </w:p>
    <w:p w14:paraId="614CD603" w14:textId="77777777" w:rsidR="00E92CBF" w:rsidRPr="00F11966" w:rsidRDefault="00E92CBF" w:rsidP="00E92CBF">
      <w:pPr>
        <w:pStyle w:val="PL"/>
      </w:pPr>
      <w:r w:rsidRPr="00F11966">
        <w:t xml:space="preserve">      description: 406 Not Acceptable</w:t>
      </w:r>
    </w:p>
    <w:p w14:paraId="5BBB1651" w14:textId="77777777" w:rsidR="00E92CBF" w:rsidRPr="00F11966" w:rsidRDefault="00E92CBF" w:rsidP="00E92CBF">
      <w:pPr>
        <w:pStyle w:val="PL"/>
      </w:pPr>
      <w:r w:rsidRPr="00F11966">
        <w:t xml:space="preserve">    '409':</w:t>
      </w:r>
    </w:p>
    <w:p w14:paraId="33540A7A" w14:textId="77777777" w:rsidR="00E92CBF" w:rsidRPr="00F11966" w:rsidRDefault="00E92CBF" w:rsidP="00E92CBF">
      <w:pPr>
        <w:pStyle w:val="PL"/>
      </w:pPr>
      <w:r w:rsidRPr="00F11966">
        <w:t xml:space="preserve">      description: Conflict</w:t>
      </w:r>
    </w:p>
    <w:p w14:paraId="3A22B71F" w14:textId="77777777" w:rsidR="00E92CBF" w:rsidRPr="00F11966" w:rsidRDefault="00E92CBF" w:rsidP="00E92CBF">
      <w:pPr>
        <w:pStyle w:val="PL"/>
      </w:pPr>
      <w:r w:rsidRPr="00F11966">
        <w:t xml:space="preserve">      content:</w:t>
      </w:r>
    </w:p>
    <w:p w14:paraId="60D80111" w14:textId="77777777" w:rsidR="00E92CBF" w:rsidRPr="00F11966" w:rsidRDefault="00E92CBF" w:rsidP="00E92CBF">
      <w:pPr>
        <w:pStyle w:val="PL"/>
      </w:pPr>
      <w:r w:rsidRPr="00F11966">
        <w:t xml:space="preserve">        application/problem+json:</w:t>
      </w:r>
    </w:p>
    <w:p w14:paraId="59ADDD17" w14:textId="77777777" w:rsidR="00E92CBF" w:rsidRPr="00F11966" w:rsidRDefault="00E92CBF" w:rsidP="00E92CBF">
      <w:pPr>
        <w:pStyle w:val="PL"/>
      </w:pPr>
      <w:r w:rsidRPr="00F11966">
        <w:t xml:space="preserve">          schema:</w:t>
      </w:r>
    </w:p>
    <w:p w14:paraId="7E07951E" w14:textId="77777777" w:rsidR="00E92CBF" w:rsidRPr="00F11966" w:rsidRDefault="00E92CBF" w:rsidP="00E92CBF">
      <w:pPr>
        <w:pStyle w:val="PL"/>
      </w:pPr>
      <w:r w:rsidRPr="00F11966">
        <w:t xml:space="preserve">            $ref: '#/components/schemas/ProblemDetails'</w:t>
      </w:r>
    </w:p>
    <w:p w14:paraId="03F090F8" w14:textId="77777777" w:rsidR="00E92CBF" w:rsidRPr="00F11966" w:rsidRDefault="00E92CBF" w:rsidP="00E92CBF">
      <w:pPr>
        <w:pStyle w:val="PL"/>
      </w:pPr>
      <w:r w:rsidRPr="00F11966">
        <w:t xml:space="preserve">    '410':</w:t>
      </w:r>
    </w:p>
    <w:p w14:paraId="3EF63151" w14:textId="77777777" w:rsidR="00E92CBF" w:rsidRPr="00F11966" w:rsidRDefault="00E92CBF" w:rsidP="00E92CBF">
      <w:pPr>
        <w:pStyle w:val="PL"/>
      </w:pPr>
      <w:r w:rsidRPr="00F11966">
        <w:t xml:space="preserve">      description: Gone</w:t>
      </w:r>
    </w:p>
    <w:p w14:paraId="05CEC540" w14:textId="77777777" w:rsidR="00E92CBF" w:rsidRPr="00F11966" w:rsidRDefault="00E92CBF" w:rsidP="00E92CBF">
      <w:pPr>
        <w:pStyle w:val="PL"/>
      </w:pPr>
      <w:r w:rsidRPr="00F11966">
        <w:t xml:space="preserve">      content:</w:t>
      </w:r>
    </w:p>
    <w:p w14:paraId="6871CD0A" w14:textId="77777777" w:rsidR="00E92CBF" w:rsidRPr="00F11966" w:rsidRDefault="00E92CBF" w:rsidP="00E92CBF">
      <w:pPr>
        <w:pStyle w:val="PL"/>
      </w:pPr>
      <w:r w:rsidRPr="00F11966">
        <w:t xml:space="preserve">        application/problem+json:</w:t>
      </w:r>
    </w:p>
    <w:p w14:paraId="70D3D996" w14:textId="77777777" w:rsidR="00E92CBF" w:rsidRPr="00F11966" w:rsidRDefault="00E92CBF" w:rsidP="00E92CBF">
      <w:pPr>
        <w:pStyle w:val="PL"/>
      </w:pPr>
      <w:r w:rsidRPr="00F11966">
        <w:t xml:space="preserve">          schema:</w:t>
      </w:r>
    </w:p>
    <w:p w14:paraId="0A4F5159" w14:textId="77777777" w:rsidR="00E92CBF" w:rsidRPr="00F11966" w:rsidRDefault="00E92CBF" w:rsidP="00E92CBF">
      <w:pPr>
        <w:pStyle w:val="PL"/>
      </w:pPr>
      <w:r w:rsidRPr="00F11966">
        <w:t xml:space="preserve">            $ref: '#/components/schemas/ProblemDetails'</w:t>
      </w:r>
    </w:p>
    <w:p w14:paraId="1FF06E91" w14:textId="77777777" w:rsidR="00E92CBF" w:rsidRPr="00F11966" w:rsidRDefault="00E92CBF" w:rsidP="00E92CBF">
      <w:pPr>
        <w:pStyle w:val="PL"/>
      </w:pPr>
      <w:r w:rsidRPr="00F11966">
        <w:t xml:space="preserve">    '411':</w:t>
      </w:r>
    </w:p>
    <w:p w14:paraId="65CE8318" w14:textId="77777777" w:rsidR="00E92CBF" w:rsidRPr="00F11966" w:rsidRDefault="00E92CBF" w:rsidP="00E92CBF">
      <w:pPr>
        <w:pStyle w:val="PL"/>
      </w:pPr>
      <w:r w:rsidRPr="00F11966">
        <w:t xml:space="preserve">      description: Length Required</w:t>
      </w:r>
    </w:p>
    <w:p w14:paraId="3E88286E" w14:textId="77777777" w:rsidR="00E92CBF" w:rsidRPr="00F11966" w:rsidRDefault="00E92CBF" w:rsidP="00E92CBF">
      <w:pPr>
        <w:pStyle w:val="PL"/>
      </w:pPr>
      <w:r w:rsidRPr="00F11966">
        <w:t xml:space="preserve">      content:</w:t>
      </w:r>
    </w:p>
    <w:p w14:paraId="0883CF58" w14:textId="77777777" w:rsidR="00E92CBF" w:rsidRPr="00F11966" w:rsidRDefault="00E92CBF" w:rsidP="00E92CBF">
      <w:pPr>
        <w:pStyle w:val="PL"/>
      </w:pPr>
      <w:r w:rsidRPr="00F11966">
        <w:t xml:space="preserve">        application/problem+json:</w:t>
      </w:r>
    </w:p>
    <w:p w14:paraId="43B60C1B" w14:textId="77777777" w:rsidR="00E92CBF" w:rsidRPr="00F11966" w:rsidRDefault="00E92CBF" w:rsidP="00E92CBF">
      <w:pPr>
        <w:pStyle w:val="PL"/>
      </w:pPr>
      <w:r w:rsidRPr="00F11966">
        <w:t xml:space="preserve">          schema:</w:t>
      </w:r>
    </w:p>
    <w:p w14:paraId="39FB36EF" w14:textId="77777777" w:rsidR="00E92CBF" w:rsidRPr="00F11966" w:rsidRDefault="00E92CBF" w:rsidP="00E92CBF">
      <w:pPr>
        <w:pStyle w:val="PL"/>
      </w:pPr>
      <w:r w:rsidRPr="00F11966">
        <w:t xml:space="preserve">            $ref: '#/components/schemas/ProblemDetails'</w:t>
      </w:r>
    </w:p>
    <w:p w14:paraId="75774178" w14:textId="77777777" w:rsidR="00E92CBF" w:rsidRPr="00F11966" w:rsidRDefault="00E92CBF" w:rsidP="00E92CBF">
      <w:pPr>
        <w:pStyle w:val="PL"/>
      </w:pPr>
      <w:r w:rsidRPr="00F11966">
        <w:t xml:space="preserve">    '412':</w:t>
      </w:r>
    </w:p>
    <w:p w14:paraId="7B177FD7" w14:textId="77777777" w:rsidR="00E92CBF" w:rsidRPr="00F11966" w:rsidRDefault="00E92CBF" w:rsidP="00E92CBF">
      <w:pPr>
        <w:pStyle w:val="PL"/>
      </w:pPr>
      <w:r w:rsidRPr="00F11966">
        <w:t xml:space="preserve">      description: Precondition Failed</w:t>
      </w:r>
    </w:p>
    <w:p w14:paraId="4F9066FF" w14:textId="77777777" w:rsidR="00E92CBF" w:rsidRPr="00F11966" w:rsidRDefault="00E92CBF" w:rsidP="00E92CBF">
      <w:pPr>
        <w:pStyle w:val="PL"/>
      </w:pPr>
      <w:r w:rsidRPr="00F11966">
        <w:t xml:space="preserve">      content:</w:t>
      </w:r>
    </w:p>
    <w:p w14:paraId="71CC2345" w14:textId="77777777" w:rsidR="00E92CBF" w:rsidRPr="00F11966" w:rsidRDefault="00E92CBF" w:rsidP="00E92CBF">
      <w:pPr>
        <w:pStyle w:val="PL"/>
      </w:pPr>
      <w:r w:rsidRPr="00F11966">
        <w:t xml:space="preserve">        application/problem+json:</w:t>
      </w:r>
    </w:p>
    <w:p w14:paraId="3F71F7B7" w14:textId="77777777" w:rsidR="00E92CBF" w:rsidRPr="00F11966" w:rsidRDefault="00E92CBF" w:rsidP="00E92CBF">
      <w:pPr>
        <w:pStyle w:val="PL"/>
      </w:pPr>
      <w:r w:rsidRPr="00F11966">
        <w:t xml:space="preserve">          schema:</w:t>
      </w:r>
    </w:p>
    <w:p w14:paraId="123905D1" w14:textId="77777777" w:rsidR="00E92CBF" w:rsidRPr="00F11966" w:rsidRDefault="00E92CBF" w:rsidP="00E92CBF">
      <w:pPr>
        <w:pStyle w:val="PL"/>
      </w:pPr>
      <w:r w:rsidRPr="00F11966">
        <w:t xml:space="preserve">            $ref: '#/components/schemas/ProblemDetails'</w:t>
      </w:r>
    </w:p>
    <w:p w14:paraId="30A0F0B4" w14:textId="77777777" w:rsidR="00E92CBF" w:rsidRPr="00F11966" w:rsidRDefault="00E92CBF" w:rsidP="00E92CBF">
      <w:pPr>
        <w:pStyle w:val="PL"/>
      </w:pPr>
      <w:r w:rsidRPr="00F11966">
        <w:t xml:space="preserve">    '413':</w:t>
      </w:r>
    </w:p>
    <w:p w14:paraId="293EF1B3" w14:textId="77777777" w:rsidR="00E92CBF" w:rsidRPr="00F11966" w:rsidRDefault="00E92CBF" w:rsidP="00E92CBF">
      <w:pPr>
        <w:pStyle w:val="PL"/>
      </w:pPr>
      <w:r w:rsidRPr="00F11966">
        <w:t xml:space="preserve">      description: Payload Too Large</w:t>
      </w:r>
    </w:p>
    <w:p w14:paraId="6ECB1E5D" w14:textId="77777777" w:rsidR="00E92CBF" w:rsidRPr="00F11966" w:rsidRDefault="00E92CBF" w:rsidP="00E92CBF">
      <w:pPr>
        <w:pStyle w:val="PL"/>
      </w:pPr>
      <w:r w:rsidRPr="00F11966">
        <w:t xml:space="preserve">      content:</w:t>
      </w:r>
    </w:p>
    <w:p w14:paraId="0158DAC9" w14:textId="77777777" w:rsidR="00E92CBF" w:rsidRPr="00F11966" w:rsidRDefault="00E92CBF" w:rsidP="00E92CBF">
      <w:pPr>
        <w:pStyle w:val="PL"/>
      </w:pPr>
      <w:r w:rsidRPr="00F11966">
        <w:t xml:space="preserve">        application/problem+json:</w:t>
      </w:r>
    </w:p>
    <w:p w14:paraId="48CE1461" w14:textId="77777777" w:rsidR="00E92CBF" w:rsidRPr="00F11966" w:rsidRDefault="00E92CBF" w:rsidP="00E92CBF">
      <w:pPr>
        <w:pStyle w:val="PL"/>
      </w:pPr>
      <w:r w:rsidRPr="00F11966">
        <w:t xml:space="preserve">          schema:</w:t>
      </w:r>
    </w:p>
    <w:p w14:paraId="24F0B265" w14:textId="77777777" w:rsidR="00E92CBF" w:rsidRPr="00F11966" w:rsidRDefault="00E92CBF" w:rsidP="00E92CBF">
      <w:pPr>
        <w:pStyle w:val="PL"/>
      </w:pPr>
      <w:r w:rsidRPr="00F11966">
        <w:t xml:space="preserve">            $ref: '#/components/schemas/ProblemDetails'</w:t>
      </w:r>
    </w:p>
    <w:p w14:paraId="40F893E0" w14:textId="77777777" w:rsidR="00E92CBF" w:rsidRPr="00F11966" w:rsidRDefault="00E92CBF" w:rsidP="00E92CBF">
      <w:pPr>
        <w:pStyle w:val="PL"/>
      </w:pPr>
      <w:r w:rsidRPr="00F11966">
        <w:t xml:space="preserve">    '414':</w:t>
      </w:r>
    </w:p>
    <w:p w14:paraId="1B4DC148" w14:textId="77777777" w:rsidR="00E92CBF" w:rsidRPr="00F11966" w:rsidRDefault="00E92CBF" w:rsidP="00E92CBF">
      <w:pPr>
        <w:pStyle w:val="PL"/>
      </w:pPr>
      <w:r w:rsidRPr="00F11966">
        <w:t xml:space="preserve">      description: URI Too Long</w:t>
      </w:r>
    </w:p>
    <w:p w14:paraId="10FCB6E2" w14:textId="77777777" w:rsidR="00E92CBF" w:rsidRPr="00F11966" w:rsidRDefault="00E92CBF" w:rsidP="00E92CBF">
      <w:pPr>
        <w:pStyle w:val="PL"/>
      </w:pPr>
      <w:r w:rsidRPr="00F11966">
        <w:t xml:space="preserve">      content:</w:t>
      </w:r>
    </w:p>
    <w:p w14:paraId="4A00B9C4" w14:textId="77777777" w:rsidR="00E92CBF" w:rsidRPr="00F11966" w:rsidRDefault="00E92CBF" w:rsidP="00E92CBF">
      <w:pPr>
        <w:pStyle w:val="PL"/>
      </w:pPr>
      <w:r w:rsidRPr="00F11966">
        <w:t xml:space="preserve">        application/problem+json:</w:t>
      </w:r>
    </w:p>
    <w:p w14:paraId="18E380DA" w14:textId="77777777" w:rsidR="00E92CBF" w:rsidRPr="00F11966" w:rsidRDefault="00E92CBF" w:rsidP="00E92CBF">
      <w:pPr>
        <w:pStyle w:val="PL"/>
      </w:pPr>
      <w:r w:rsidRPr="00F11966">
        <w:t xml:space="preserve">          schema:</w:t>
      </w:r>
    </w:p>
    <w:p w14:paraId="6AD2ED34" w14:textId="77777777" w:rsidR="00E92CBF" w:rsidRPr="00F11966" w:rsidRDefault="00E92CBF" w:rsidP="00E92CBF">
      <w:pPr>
        <w:pStyle w:val="PL"/>
      </w:pPr>
      <w:r w:rsidRPr="00F11966">
        <w:t xml:space="preserve">            $ref: '#/components/schemas/ProblemDetails'</w:t>
      </w:r>
    </w:p>
    <w:p w14:paraId="38E2E511" w14:textId="77777777" w:rsidR="00E92CBF" w:rsidRPr="00F11966" w:rsidRDefault="00E92CBF" w:rsidP="00E92CBF">
      <w:pPr>
        <w:pStyle w:val="PL"/>
      </w:pPr>
      <w:r w:rsidRPr="00F11966">
        <w:t xml:space="preserve">    '415':</w:t>
      </w:r>
    </w:p>
    <w:p w14:paraId="737A9CB5" w14:textId="77777777" w:rsidR="00E92CBF" w:rsidRPr="00F11966" w:rsidRDefault="00E92CBF" w:rsidP="00E92CBF">
      <w:pPr>
        <w:pStyle w:val="PL"/>
      </w:pPr>
      <w:r w:rsidRPr="00F11966">
        <w:t xml:space="preserve">      description: Unsupported Media Type</w:t>
      </w:r>
    </w:p>
    <w:p w14:paraId="41DABC4C" w14:textId="77777777" w:rsidR="00E92CBF" w:rsidRPr="00F11966" w:rsidRDefault="00E92CBF" w:rsidP="00E92CBF">
      <w:pPr>
        <w:pStyle w:val="PL"/>
      </w:pPr>
      <w:r w:rsidRPr="00F11966">
        <w:t xml:space="preserve">      content:</w:t>
      </w:r>
    </w:p>
    <w:p w14:paraId="7F7682DA" w14:textId="77777777" w:rsidR="00E92CBF" w:rsidRPr="00F11966" w:rsidRDefault="00E92CBF" w:rsidP="00E92CBF">
      <w:pPr>
        <w:pStyle w:val="PL"/>
      </w:pPr>
      <w:r w:rsidRPr="00F11966">
        <w:t xml:space="preserve">        application/problem+json:</w:t>
      </w:r>
    </w:p>
    <w:p w14:paraId="0086DDD6" w14:textId="77777777" w:rsidR="00E92CBF" w:rsidRPr="00F11966" w:rsidRDefault="00E92CBF" w:rsidP="00E92CBF">
      <w:pPr>
        <w:pStyle w:val="PL"/>
      </w:pPr>
      <w:r w:rsidRPr="00F11966">
        <w:t xml:space="preserve">          schema:</w:t>
      </w:r>
    </w:p>
    <w:p w14:paraId="50F8F8F0" w14:textId="77777777" w:rsidR="00E92CBF" w:rsidRPr="00F11966" w:rsidRDefault="00E92CBF" w:rsidP="00E92CBF">
      <w:pPr>
        <w:pStyle w:val="PL"/>
      </w:pPr>
      <w:r w:rsidRPr="00F11966">
        <w:t xml:space="preserve">            $ref: '#/components/schemas/ProblemDetails'</w:t>
      </w:r>
    </w:p>
    <w:p w14:paraId="7A72F0BE" w14:textId="77777777" w:rsidR="00E92CBF" w:rsidRPr="00F11966" w:rsidRDefault="00E92CBF" w:rsidP="00E92CBF">
      <w:pPr>
        <w:pStyle w:val="PL"/>
      </w:pPr>
      <w:r w:rsidRPr="00F11966">
        <w:t xml:space="preserve">    '429':</w:t>
      </w:r>
    </w:p>
    <w:p w14:paraId="268AA15C" w14:textId="77777777" w:rsidR="00E92CBF" w:rsidRPr="00F11966" w:rsidRDefault="00E92CBF" w:rsidP="00E92CBF">
      <w:pPr>
        <w:pStyle w:val="PL"/>
      </w:pPr>
      <w:r w:rsidRPr="00F11966">
        <w:t xml:space="preserve">      description: Too Many Requests</w:t>
      </w:r>
    </w:p>
    <w:p w14:paraId="2F5D1579" w14:textId="77777777" w:rsidR="00E92CBF" w:rsidRPr="00F11966" w:rsidRDefault="00E92CBF" w:rsidP="00E92CBF">
      <w:pPr>
        <w:pStyle w:val="PL"/>
      </w:pPr>
      <w:r w:rsidRPr="00F11966">
        <w:t xml:space="preserve">      content:</w:t>
      </w:r>
    </w:p>
    <w:p w14:paraId="210D8EA3" w14:textId="77777777" w:rsidR="00E92CBF" w:rsidRPr="00F11966" w:rsidRDefault="00E92CBF" w:rsidP="00E92CBF">
      <w:pPr>
        <w:pStyle w:val="PL"/>
      </w:pPr>
      <w:r w:rsidRPr="00F11966">
        <w:t xml:space="preserve">        application/problem+json:</w:t>
      </w:r>
    </w:p>
    <w:p w14:paraId="2025C83A" w14:textId="77777777" w:rsidR="00E92CBF" w:rsidRPr="00F11966" w:rsidRDefault="00E92CBF" w:rsidP="00E92CBF">
      <w:pPr>
        <w:pStyle w:val="PL"/>
      </w:pPr>
      <w:r w:rsidRPr="00F11966">
        <w:t xml:space="preserve">          schema:</w:t>
      </w:r>
    </w:p>
    <w:p w14:paraId="647F17B5" w14:textId="77777777" w:rsidR="00E92CBF" w:rsidRPr="00F11966" w:rsidRDefault="00E92CBF" w:rsidP="00E92CBF">
      <w:pPr>
        <w:pStyle w:val="PL"/>
      </w:pPr>
      <w:r w:rsidRPr="00F11966">
        <w:t xml:space="preserve">            $ref: '#/components/schemas/ProblemDetails'</w:t>
      </w:r>
    </w:p>
    <w:p w14:paraId="7ABD7542" w14:textId="77777777" w:rsidR="00E92CBF" w:rsidRPr="00F11966" w:rsidRDefault="00E92CBF" w:rsidP="00E92CBF">
      <w:pPr>
        <w:pStyle w:val="PL"/>
        <w:rPr>
          <w:lang w:val="en-US"/>
        </w:rPr>
      </w:pPr>
      <w:r w:rsidRPr="00F11966">
        <w:rPr>
          <w:lang w:val="en-US"/>
        </w:rPr>
        <w:t xml:space="preserve">    '500':</w:t>
      </w:r>
    </w:p>
    <w:p w14:paraId="51486481" w14:textId="77777777" w:rsidR="00E92CBF" w:rsidRPr="00F11966" w:rsidRDefault="00E92CBF" w:rsidP="00E92CBF">
      <w:pPr>
        <w:pStyle w:val="PL"/>
        <w:rPr>
          <w:lang w:val="en-US"/>
        </w:rPr>
      </w:pPr>
      <w:r w:rsidRPr="00F11966">
        <w:rPr>
          <w:lang w:val="en-US"/>
        </w:rPr>
        <w:t xml:space="preserve">      description: Internal Server Error</w:t>
      </w:r>
    </w:p>
    <w:p w14:paraId="614488B2" w14:textId="77777777" w:rsidR="00E92CBF" w:rsidRPr="00F11966" w:rsidRDefault="00E92CBF" w:rsidP="00E92CBF">
      <w:pPr>
        <w:pStyle w:val="PL"/>
        <w:rPr>
          <w:lang w:val="en-US"/>
        </w:rPr>
      </w:pPr>
      <w:r w:rsidRPr="00F11966">
        <w:rPr>
          <w:lang w:val="en-US"/>
        </w:rPr>
        <w:t xml:space="preserve">      content:</w:t>
      </w:r>
    </w:p>
    <w:p w14:paraId="1D3CFAB8" w14:textId="77777777" w:rsidR="00E92CBF" w:rsidRPr="00F11966" w:rsidRDefault="00E92CBF" w:rsidP="00E92CBF">
      <w:pPr>
        <w:pStyle w:val="PL"/>
        <w:rPr>
          <w:lang w:val="en-US"/>
        </w:rPr>
      </w:pPr>
      <w:r w:rsidRPr="00F11966">
        <w:rPr>
          <w:lang w:val="en-US"/>
        </w:rPr>
        <w:t xml:space="preserve">        application/problem+json:</w:t>
      </w:r>
    </w:p>
    <w:p w14:paraId="476B2774" w14:textId="77777777" w:rsidR="00E92CBF" w:rsidRPr="00F11966" w:rsidRDefault="00E92CBF" w:rsidP="00E92CBF">
      <w:pPr>
        <w:pStyle w:val="PL"/>
        <w:rPr>
          <w:lang w:val="en-US"/>
        </w:rPr>
      </w:pPr>
      <w:r w:rsidRPr="00F11966">
        <w:rPr>
          <w:lang w:val="en-US"/>
        </w:rPr>
        <w:t xml:space="preserve">          schema:</w:t>
      </w:r>
    </w:p>
    <w:p w14:paraId="74D57956" w14:textId="77777777" w:rsidR="00E92CBF" w:rsidRPr="00F11966" w:rsidRDefault="00E92CBF" w:rsidP="00E92CBF">
      <w:pPr>
        <w:pStyle w:val="PL"/>
        <w:rPr>
          <w:lang w:val="en-US"/>
        </w:rPr>
      </w:pPr>
      <w:r w:rsidRPr="00F11966">
        <w:rPr>
          <w:lang w:val="en-US"/>
        </w:rPr>
        <w:t xml:space="preserve">            $ref: '#/components/schemas/ProblemDetails'</w:t>
      </w:r>
    </w:p>
    <w:p w14:paraId="3C9CBD2C" w14:textId="77777777" w:rsidR="00E92CBF" w:rsidRPr="00F11966" w:rsidRDefault="00E92CBF" w:rsidP="00E92CBF">
      <w:pPr>
        <w:pStyle w:val="PL"/>
      </w:pPr>
      <w:r w:rsidRPr="00F11966">
        <w:t xml:space="preserve">    '501':</w:t>
      </w:r>
    </w:p>
    <w:p w14:paraId="64120E3C" w14:textId="77777777" w:rsidR="00E92CBF" w:rsidRPr="00F11966" w:rsidRDefault="00E92CBF" w:rsidP="00E92CBF">
      <w:pPr>
        <w:pStyle w:val="PL"/>
      </w:pPr>
      <w:r w:rsidRPr="00F11966">
        <w:t xml:space="preserve">      description: Not Implemented</w:t>
      </w:r>
    </w:p>
    <w:p w14:paraId="23B8F80E" w14:textId="77777777" w:rsidR="00E92CBF" w:rsidRPr="00F11966" w:rsidRDefault="00E92CBF" w:rsidP="00E92CBF">
      <w:pPr>
        <w:pStyle w:val="PL"/>
      </w:pPr>
      <w:r w:rsidRPr="00F11966">
        <w:t xml:space="preserve">      content:</w:t>
      </w:r>
    </w:p>
    <w:p w14:paraId="0A10E5EA" w14:textId="77777777" w:rsidR="00E92CBF" w:rsidRPr="00F11966" w:rsidRDefault="00E92CBF" w:rsidP="00E92CBF">
      <w:pPr>
        <w:pStyle w:val="PL"/>
      </w:pPr>
      <w:r w:rsidRPr="00F11966">
        <w:t xml:space="preserve">        application/problem+json:</w:t>
      </w:r>
    </w:p>
    <w:p w14:paraId="4550F7A8" w14:textId="77777777" w:rsidR="00E92CBF" w:rsidRPr="00F11966" w:rsidRDefault="00E92CBF" w:rsidP="00E92CBF">
      <w:pPr>
        <w:pStyle w:val="PL"/>
      </w:pPr>
      <w:r w:rsidRPr="00F11966">
        <w:t xml:space="preserve">          schema:</w:t>
      </w:r>
    </w:p>
    <w:p w14:paraId="4E39C3F8" w14:textId="77777777" w:rsidR="00E92CBF" w:rsidRPr="00F11966" w:rsidRDefault="00E92CBF" w:rsidP="00E92CBF">
      <w:pPr>
        <w:pStyle w:val="PL"/>
      </w:pPr>
      <w:r w:rsidRPr="00F11966">
        <w:t xml:space="preserve">            $ref: '#/components/schemas/ProblemDetails'</w:t>
      </w:r>
    </w:p>
    <w:p w14:paraId="07EC6C2B" w14:textId="77777777" w:rsidR="00DC2350" w:rsidRPr="00F11966" w:rsidRDefault="00DC2350" w:rsidP="00DC2350">
      <w:pPr>
        <w:pStyle w:val="PL"/>
        <w:rPr>
          <w:lang w:val="en-US"/>
        </w:rPr>
      </w:pPr>
      <w:r w:rsidRPr="00F11966">
        <w:rPr>
          <w:lang w:val="en-US"/>
        </w:rPr>
        <w:t xml:space="preserve">    '50</w:t>
      </w:r>
      <w:r>
        <w:rPr>
          <w:lang w:val="en-US"/>
        </w:rPr>
        <w:t>2</w:t>
      </w:r>
      <w:r w:rsidRPr="00F11966">
        <w:rPr>
          <w:lang w:val="en-US"/>
        </w:rPr>
        <w:t>':</w:t>
      </w:r>
    </w:p>
    <w:p w14:paraId="13FE56FC" w14:textId="77777777" w:rsidR="00DC2350" w:rsidRPr="00F11966" w:rsidRDefault="00DC2350" w:rsidP="00DC2350">
      <w:pPr>
        <w:pStyle w:val="PL"/>
        <w:rPr>
          <w:lang w:val="en-US"/>
        </w:rPr>
      </w:pPr>
      <w:r w:rsidRPr="00F11966">
        <w:rPr>
          <w:lang w:val="en-US"/>
        </w:rPr>
        <w:t xml:space="preserve">      description: </w:t>
      </w:r>
      <w:r>
        <w:rPr>
          <w:lang w:val="en-US"/>
        </w:rPr>
        <w:t>Bad Gateway</w:t>
      </w:r>
    </w:p>
    <w:p w14:paraId="1F5BBF37" w14:textId="77777777" w:rsidR="00DC2350" w:rsidRPr="00F11966" w:rsidRDefault="00DC2350" w:rsidP="00DC2350">
      <w:pPr>
        <w:pStyle w:val="PL"/>
        <w:rPr>
          <w:lang w:val="en-US"/>
        </w:rPr>
      </w:pPr>
      <w:r w:rsidRPr="00F11966">
        <w:rPr>
          <w:lang w:val="en-US"/>
        </w:rPr>
        <w:t xml:space="preserve">      content:</w:t>
      </w:r>
    </w:p>
    <w:p w14:paraId="1DC36744" w14:textId="77777777" w:rsidR="00DC2350" w:rsidRPr="00F11966" w:rsidRDefault="00DC2350" w:rsidP="00DC2350">
      <w:pPr>
        <w:pStyle w:val="PL"/>
        <w:rPr>
          <w:lang w:val="en-US"/>
        </w:rPr>
      </w:pPr>
      <w:r w:rsidRPr="00F11966">
        <w:rPr>
          <w:lang w:val="en-US"/>
        </w:rPr>
        <w:t xml:space="preserve">        application/problem+json:</w:t>
      </w:r>
    </w:p>
    <w:p w14:paraId="6C5D5DB6" w14:textId="77777777" w:rsidR="00DC2350" w:rsidRPr="00F11966" w:rsidRDefault="00DC2350" w:rsidP="00DC2350">
      <w:pPr>
        <w:pStyle w:val="PL"/>
        <w:rPr>
          <w:lang w:val="en-US"/>
        </w:rPr>
      </w:pPr>
      <w:r w:rsidRPr="00F11966">
        <w:rPr>
          <w:lang w:val="en-US"/>
        </w:rPr>
        <w:t xml:space="preserve">          schema:</w:t>
      </w:r>
    </w:p>
    <w:p w14:paraId="54E1104B" w14:textId="77777777" w:rsidR="00DC2350" w:rsidRPr="00F11966" w:rsidRDefault="00DC2350" w:rsidP="00DC2350">
      <w:pPr>
        <w:pStyle w:val="PL"/>
      </w:pPr>
      <w:r w:rsidRPr="00F11966">
        <w:rPr>
          <w:lang w:val="en-US"/>
        </w:rPr>
        <w:t xml:space="preserve">            $ref: '#/components/schemas/ProblemDetails'</w:t>
      </w:r>
    </w:p>
    <w:p w14:paraId="191FD611" w14:textId="77777777" w:rsidR="00E92CBF" w:rsidRPr="00F11966" w:rsidRDefault="00E92CBF" w:rsidP="00E92CBF">
      <w:pPr>
        <w:pStyle w:val="PL"/>
      </w:pPr>
      <w:r w:rsidRPr="00F11966">
        <w:t xml:space="preserve">    '503':</w:t>
      </w:r>
    </w:p>
    <w:p w14:paraId="7563FCE6" w14:textId="77777777" w:rsidR="00E92CBF" w:rsidRPr="00F11966" w:rsidRDefault="00E92CBF" w:rsidP="00E92CBF">
      <w:pPr>
        <w:pStyle w:val="PL"/>
      </w:pPr>
      <w:r w:rsidRPr="00F11966">
        <w:t xml:space="preserve">      description: Service Unavailable</w:t>
      </w:r>
    </w:p>
    <w:p w14:paraId="17EA02A3" w14:textId="77777777" w:rsidR="00E92CBF" w:rsidRPr="00F11966" w:rsidRDefault="00E92CBF" w:rsidP="00E92CBF">
      <w:pPr>
        <w:pStyle w:val="PL"/>
      </w:pPr>
      <w:r w:rsidRPr="00F11966">
        <w:t xml:space="preserve">      content:</w:t>
      </w:r>
    </w:p>
    <w:p w14:paraId="0773DD18" w14:textId="77777777" w:rsidR="00E92CBF" w:rsidRPr="00F11966" w:rsidRDefault="00E92CBF" w:rsidP="00E92CBF">
      <w:pPr>
        <w:pStyle w:val="PL"/>
      </w:pPr>
      <w:r w:rsidRPr="00F11966">
        <w:t xml:space="preserve">        application/problem+json:</w:t>
      </w:r>
    </w:p>
    <w:p w14:paraId="02F585D7" w14:textId="77777777" w:rsidR="00E92CBF" w:rsidRPr="00F11966" w:rsidRDefault="00E92CBF" w:rsidP="00E92CBF">
      <w:pPr>
        <w:pStyle w:val="PL"/>
      </w:pPr>
      <w:r w:rsidRPr="00F11966">
        <w:lastRenderedPageBreak/>
        <w:t xml:space="preserve">          schema:</w:t>
      </w:r>
    </w:p>
    <w:p w14:paraId="201C2B5A" w14:textId="77777777" w:rsidR="00E92CBF" w:rsidRPr="00F11966" w:rsidRDefault="00E92CBF" w:rsidP="00E92CBF">
      <w:pPr>
        <w:pStyle w:val="PL"/>
      </w:pPr>
      <w:r w:rsidRPr="00F11966">
        <w:t xml:space="preserve">            $ref: '#/components/schemas/ProblemDetails'</w:t>
      </w:r>
    </w:p>
    <w:p w14:paraId="73B7CF8C" w14:textId="77777777" w:rsidR="00E92CBF" w:rsidRPr="00F11966" w:rsidRDefault="00E92CBF" w:rsidP="00E92CBF">
      <w:pPr>
        <w:pStyle w:val="PL"/>
      </w:pPr>
      <w:r w:rsidRPr="00F11966">
        <w:t xml:space="preserve">    '504':</w:t>
      </w:r>
    </w:p>
    <w:p w14:paraId="6DA21303" w14:textId="77777777" w:rsidR="00E92CBF" w:rsidRPr="00F11966" w:rsidRDefault="00E92CBF" w:rsidP="00E92CBF">
      <w:pPr>
        <w:pStyle w:val="PL"/>
      </w:pPr>
      <w:r w:rsidRPr="00F11966">
        <w:t xml:space="preserve">      description: Gateway Timeout</w:t>
      </w:r>
    </w:p>
    <w:p w14:paraId="7DC03C51" w14:textId="77777777" w:rsidR="00E92CBF" w:rsidRPr="00F11966" w:rsidRDefault="00E92CBF" w:rsidP="00E92CBF">
      <w:pPr>
        <w:pStyle w:val="PL"/>
      </w:pPr>
      <w:r w:rsidRPr="00F11966">
        <w:t xml:space="preserve">      content:</w:t>
      </w:r>
    </w:p>
    <w:p w14:paraId="52D6F4B9" w14:textId="77777777" w:rsidR="00E92CBF" w:rsidRPr="00F11966" w:rsidRDefault="00E92CBF" w:rsidP="00E92CBF">
      <w:pPr>
        <w:pStyle w:val="PL"/>
      </w:pPr>
      <w:r w:rsidRPr="00F11966">
        <w:t xml:space="preserve">        application/problem+json:</w:t>
      </w:r>
    </w:p>
    <w:p w14:paraId="1B773C72" w14:textId="77777777" w:rsidR="00E92CBF" w:rsidRPr="00F11966" w:rsidRDefault="00E92CBF" w:rsidP="00E92CBF">
      <w:pPr>
        <w:pStyle w:val="PL"/>
      </w:pPr>
      <w:r w:rsidRPr="00F11966">
        <w:t xml:space="preserve">          schema:</w:t>
      </w:r>
    </w:p>
    <w:p w14:paraId="48568FB8" w14:textId="77777777" w:rsidR="00E92CBF" w:rsidRPr="00F11966" w:rsidRDefault="00E92CBF" w:rsidP="00E92CBF">
      <w:pPr>
        <w:pStyle w:val="PL"/>
      </w:pPr>
      <w:r w:rsidRPr="00F11966">
        <w:t xml:space="preserve">            $ref: '#/components/schemas/ProblemDetails'</w:t>
      </w:r>
    </w:p>
    <w:p w14:paraId="3BD4696D" w14:textId="77777777" w:rsidR="00E92CBF" w:rsidRPr="00F11966" w:rsidRDefault="00E92CBF" w:rsidP="00E92CBF">
      <w:pPr>
        <w:pStyle w:val="PL"/>
      </w:pPr>
      <w:r w:rsidRPr="00F11966">
        <w:t xml:space="preserve">    default:</w:t>
      </w:r>
    </w:p>
    <w:p w14:paraId="5EDD3D6F" w14:textId="77777777" w:rsidR="00E92CBF" w:rsidRPr="00F11966" w:rsidRDefault="00E92CBF" w:rsidP="00E92CBF">
      <w:pPr>
        <w:pStyle w:val="PL"/>
      </w:pPr>
      <w:r w:rsidRPr="00F11966">
        <w:t xml:space="preserve">      description: Generic Error</w:t>
      </w:r>
    </w:p>
    <w:p w14:paraId="688AA60F" w14:textId="77777777" w:rsidR="00E92CBF" w:rsidRPr="00F11966" w:rsidRDefault="00E92CBF" w:rsidP="00E92CBF">
      <w:pPr>
        <w:pStyle w:val="PL"/>
        <w:rPr>
          <w:lang w:val="en-US"/>
        </w:rPr>
      </w:pPr>
    </w:p>
    <w:p w14:paraId="2A118C61" w14:textId="77777777" w:rsidR="00E92CBF" w:rsidRPr="00F11966" w:rsidRDefault="00E92CBF" w:rsidP="00D362EB">
      <w:pPr>
        <w:pStyle w:val="Heading8"/>
      </w:pPr>
      <w:r w:rsidRPr="00F11966">
        <w:br w:type="page"/>
      </w:r>
      <w:bookmarkStart w:id="2609" w:name="_Toc36462719"/>
      <w:bookmarkStart w:id="2610" w:name="_Toc36462915"/>
      <w:bookmarkStart w:id="2611" w:name="historyclause"/>
      <w:r w:rsidRPr="00F11966">
        <w:lastRenderedPageBreak/>
        <w:t>Annex B (informative):</w:t>
      </w:r>
      <w:r w:rsidRPr="00F11966">
        <w:br/>
        <w:t>Change history</w:t>
      </w:r>
      <w:bookmarkEnd w:id="2609"/>
      <w:bookmarkEnd w:id="2610"/>
    </w:p>
    <w:bookmarkEnd w:id="2611"/>
    <w:p w14:paraId="7E433389" w14:textId="77777777" w:rsidR="00E92CBF" w:rsidRPr="00F11966" w:rsidRDefault="00E92CBF" w:rsidP="00E92CBF">
      <w:pPr>
        <w:pStyle w:val="TH"/>
      </w:pPr>
    </w:p>
    <w:tbl>
      <w:tblPr>
        <w:tblW w:w="96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E92CBF" w:rsidRPr="00F11966" w14:paraId="3BC3246A" w14:textId="77777777" w:rsidTr="009663F0">
        <w:trPr>
          <w:cantSplit/>
        </w:trPr>
        <w:tc>
          <w:tcPr>
            <w:tcW w:w="9639" w:type="dxa"/>
            <w:gridSpan w:val="8"/>
            <w:tcBorders>
              <w:bottom w:val="nil"/>
            </w:tcBorders>
            <w:shd w:val="solid" w:color="FFFFFF" w:fill="auto"/>
          </w:tcPr>
          <w:p w14:paraId="731D07DA" w14:textId="77777777" w:rsidR="00E92CBF" w:rsidRPr="00F11966" w:rsidRDefault="00E92CBF" w:rsidP="00AA7DB8">
            <w:pPr>
              <w:pStyle w:val="TAL"/>
              <w:jc w:val="center"/>
              <w:rPr>
                <w:b/>
                <w:sz w:val="16"/>
              </w:rPr>
            </w:pPr>
            <w:r w:rsidRPr="00F11966">
              <w:rPr>
                <w:b/>
              </w:rPr>
              <w:lastRenderedPageBreak/>
              <w:t>Change history</w:t>
            </w:r>
          </w:p>
        </w:tc>
      </w:tr>
      <w:tr w:rsidR="00E92CBF" w:rsidRPr="00F11966" w14:paraId="17EBA82F" w14:textId="77777777" w:rsidTr="009663F0">
        <w:tc>
          <w:tcPr>
            <w:tcW w:w="800" w:type="dxa"/>
            <w:shd w:val="pct10" w:color="auto" w:fill="FFFFFF"/>
          </w:tcPr>
          <w:p w14:paraId="4858D7D7" w14:textId="77777777" w:rsidR="00E92CBF" w:rsidRPr="00F11966" w:rsidRDefault="00E92CBF" w:rsidP="00AA7DB8">
            <w:pPr>
              <w:pStyle w:val="TAL"/>
              <w:rPr>
                <w:b/>
                <w:sz w:val="16"/>
              </w:rPr>
            </w:pPr>
            <w:r w:rsidRPr="00F11966">
              <w:rPr>
                <w:b/>
                <w:sz w:val="16"/>
              </w:rPr>
              <w:t>Date</w:t>
            </w:r>
          </w:p>
        </w:tc>
        <w:tc>
          <w:tcPr>
            <w:tcW w:w="800" w:type="dxa"/>
            <w:shd w:val="pct10" w:color="auto" w:fill="FFFFFF"/>
          </w:tcPr>
          <w:p w14:paraId="135D2B13" w14:textId="77777777" w:rsidR="00E92CBF" w:rsidRPr="00F11966" w:rsidRDefault="00E92CBF" w:rsidP="00AA7DB8">
            <w:pPr>
              <w:pStyle w:val="TAL"/>
              <w:rPr>
                <w:b/>
                <w:sz w:val="16"/>
              </w:rPr>
            </w:pPr>
            <w:r w:rsidRPr="00F11966">
              <w:rPr>
                <w:b/>
                <w:sz w:val="16"/>
              </w:rPr>
              <w:t>Meeting</w:t>
            </w:r>
          </w:p>
        </w:tc>
        <w:tc>
          <w:tcPr>
            <w:tcW w:w="1094" w:type="dxa"/>
            <w:shd w:val="pct10" w:color="auto" w:fill="FFFFFF"/>
          </w:tcPr>
          <w:p w14:paraId="784A34D1" w14:textId="77777777" w:rsidR="00E92CBF" w:rsidRPr="00F11966" w:rsidRDefault="00E92CBF" w:rsidP="00AA7DB8">
            <w:pPr>
              <w:pStyle w:val="TAL"/>
              <w:rPr>
                <w:b/>
                <w:sz w:val="16"/>
              </w:rPr>
            </w:pPr>
            <w:r w:rsidRPr="00F11966">
              <w:rPr>
                <w:b/>
                <w:sz w:val="16"/>
              </w:rPr>
              <w:t>TDoc</w:t>
            </w:r>
          </w:p>
        </w:tc>
        <w:tc>
          <w:tcPr>
            <w:tcW w:w="567" w:type="dxa"/>
            <w:shd w:val="pct10" w:color="auto" w:fill="FFFFFF"/>
          </w:tcPr>
          <w:p w14:paraId="51D9299D" w14:textId="77777777" w:rsidR="00E92CBF" w:rsidRPr="00F11966" w:rsidRDefault="00E92CBF" w:rsidP="00AA7DB8">
            <w:pPr>
              <w:pStyle w:val="TAL"/>
              <w:rPr>
                <w:b/>
                <w:sz w:val="16"/>
              </w:rPr>
            </w:pPr>
            <w:r w:rsidRPr="00F11966">
              <w:rPr>
                <w:b/>
                <w:sz w:val="16"/>
              </w:rPr>
              <w:t>CR</w:t>
            </w:r>
          </w:p>
        </w:tc>
        <w:tc>
          <w:tcPr>
            <w:tcW w:w="425" w:type="dxa"/>
            <w:shd w:val="pct10" w:color="auto" w:fill="FFFFFF"/>
          </w:tcPr>
          <w:p w14:paraId="131E5743" w14:textId="77777777" w:rsidR="00E92CBF" w:rsidRPr="00F11966" w:rsidRDefault="00E92CBF" w:rsidP="00AA7DB8">
            <w:pPr>
              <w:pStyle w:val="TAL"/>
              <w:rPr>
                <w:b/>
                <w:sz w:val="16"/>
              </w:rPr>
            </w:pPr>
            <w:r w:rsidRPr="00F11966">
              <w:rPr>
                <w:b/>
                <w:sz w:val="16"/>
              </w:rPr>
              <w:t>Rev</w:t>
            </w:r>
          </w:p>
        </w:tc>
        <w:tc>
          <w:tcPr>
            <w:tcW w:w="425" w:type="dxa"/>
            <w:shd w:val="pct10" w:color="auto" w:fill="FFFFFF"/>
          </w:tcPr>
          <w:p w14:paraId="0E06560C" w14:textId="77777777" w:rsidR="00E92CBF" w:rsidRPr="00F11966" w:rsidRDefault="00E92CBF" w:rsidP="00AA7DB8">
            <w:pPr>
              <w:pStyle w:val="TAL"/>
              <w:rPr>
                <w:b/>
                <w:sz w:val="16"/>
              </w:rPr>
            </w:pPr>
            <w:r w:rsidRPr="00F11966">
              <w:rPr>
                <w:b/>
                <w:sz w:val="16"/>
              </w:rPr>
              <w:t>Cat</w:t>
            </w:r>
          </w:p>
        </w:tc>
        <w:tc>
          <w:tcPr>
            <w:tcW w:w="4820" w:type="dxa"/>
            <w:shd w:val="pct10" w:color="auto" w:fill="FFFFFF"/>
          </w:tcPr>
          <w:p w14:paraId="241FC062" w14:textId="77777777" w:rsidR="00E92CBF" w:rsidRPr="00F11966" w:rsidRDefault="00E92CBF" w:rsidP="00AA7DB8">
            <w:pPr>
              <w:pStyle w:val="TAL"/>
              <w:rPr>
                <w:b/>
                <w:sz w:val="16"/>
              </w:rPr>
            </w:pPr>
            <w:r w:rsidRPr="00F11966">
              <w:rPr>
                <w:b/>
                <w:sz w:val="16"/>
              </w:rPr>
              <w:t>Subject/Comment</w:t>
            </w:r>
          </w:p>
        </w:tc>
        <w:tc>
          <w:tcPr>
            <w:tcW w:w="708" w:type="dxa"/>
            <w:shd w:val="pct10" w:color="auto" w:fill="FFFFFF"/>
          </w:tcPr>
          <w:p w14:paraId="71244804" w14:textId="77777777" w:rsidR="00E92CBF" w:rsidRPr="00F11966" w:rsidRDefault="00E92CBF" w:rsidP="00AA7DB8">
            <w:pPr>
              <w:pStyle w:val="TAL"/>
              <w:rPr>
                <w:b/>
                <w:sz w:val="16"/>
              </w:rPr>
            </w:pPr>
            <w:r w:rsidRPr="00F11966">
              <w:rPr>
                <w:b/>
                <w:sz w:val="16"/>
              </w:rPr>
              <w:t>New version</w:t>
            </w:r>
          </w:p>
        </w:tc>
      </w:tr>
      <w:tr w:rsidR="00E92CBF" w:rsidRPr="00F11966" w14:paraId="785C840A" w14:textId="77777777" w:rsidTr="009663F0">
        <w:tc>
          <w:tcPr>
            <w:tcW w:w="800" w:type="dxa"/>
            <w:shd w:val="solid" w:color="FFFFFF" w:fill="auto"/>
          </w:tcPr>
          <w:p w14:paraId="469FC7C0" w14:textId="77777777" w:rsidR="00E92CBF" w:rsidRPr="00F11966" w:rsidRDefault="00E92CBF" w:rsidP="00AA7DB8">
            <w:pPr>
              <w:pStyle w:val="TAC"/>
              <w:rPr>
                <w:sz w:val="16"/>
                <w:szCs w:val="16"/>
              </w:rPr>
            </w:pPr>
            <w:r w:rsidRPr="00F11966">
              <w:rPr>
                <w:sz w:val="16"/>
                <w:szCs w:val="16"/>
              </w:rPr>
              <w:t>2017-10</w:t>
            </w:r>
          </w:p>
        </w:tc>
        <w:tc>
          <w:tcPr>
            <w:tcW w:w="800" w:type="dxa"/>
            <w:shd w:val="solid" w:color="FFFFFF" w:fill="auto"/>
          </w:tcPr>
          <w:p w14:paraId="7ABEDED2" w14:textId="77777777" w:rsidR="00E92CBF" w:rsidRPr="00F11966" w:rsidRDefault="00E92CBF" w:rsidP="00AA7DB8">
            <w:pPr>
              <w:pStyle w:val="TAC"/>
              <w:rPr>
                <w:sz w:val="16"/>
                <w:szCs w:val="16"/>
              </w:rPr>
            </w:pPr>
            <w:r w:rsidRPr="00F11966">
              <w:rPr>
                <w:sz w:val="16"/>
                <w:szCs w:val="16"/>
              </w:rPr>
              <w:t>CT4#80</w:t>
            </w:r>
          </w:p>
        </w:tc>
        <w:tc>
          <w:tcPr>
            <w:tcW w:w="1094" w:type="dxa"/>
            <w:shd w:val="solid" w:color="FFFFFF" w:fill="auto"/>
          </w:tcPr>
          <w:p w14:paraId="077728D6" w14:textId="77777777" w:rsidR="00E92CBF" w:rsidRPr="00F11966" w:rsidRDefault="00E92CBF" w:rsidP="00AA7DB8">
            <w:pPr>
              <w:pStyle w:val="TAC"/>
              <w:rPr>
                <w:sz w:val="16"/>
                <w:szCs w:val="16"/>
              </w:rPr>
            </w:pPr>
            <w:r w:rsidRPr="00F11966">
              <w:rPr>
                <w:sz w:val="16"/>
                <w:szCs w:val="16"/>
              </w:rPr>
              <w:t>C4-175048</w:t>
            </w:r>
          </w:p>
        </w:tc>
        <w:tc>
          <w:tcPr>
            <w:tcW w:w="567" w:type="dxa"/>
            <w:shd w:val="solid" w:color="FFFFFF" w:fill="auto"/>
          </w:tcPr>
          <w:p w14:paraId="016647AD" w14:textId="77777777" w:rsidR="00E92CBF" w:rsidRPr="00F11966" w:rsidRDefault="00E92CBF" w:rsidP="00AA7DB8">
            <w:pPr>
              <w:pStyle w:val="TAL"/>
              <w:rPr>
                <w:sz w:val="16"/>
                <w:szCs w:val="16"/>
              </w:rPr>
            </w:pPr>
          </w:p>
        </w:tc>
        <w:tc>
          <w:tcPr>
            <w:tcW w:w="425" w:type="dxa"/>
            <w:shd w:val="solid" w:color="FFFFFF" w:fill="auto"/>
          </w:tcPr>
          <w:p w14:paraId="4BD87896" w14:textId="77777777" w:rsidR="00E92CBF" w:rsidRPr="00F11966" w:rsidRDefault="00E92CBF" w:rsidP="00AA7DB8">
            <w:pPr>
              <w:pStyle w:val="TAR"/>
              <w:rPr>
                <w:sz w:val="16"/>
                <w:szCs w:val="16"/>
              </w:rPr>
            </w:pPr>
          </w:p>
        </w:tc>
        <w:tc>
          <w:tcPr>
            <w:tcW w:w="425" w:type="dxa"/>
            <w:shd w:val="solid" w:color="FFFFFF" w:fill="auto"/>
          </w:tcPr>
          <w:p w14:paraId="4A96E9EF" w14:textId="77777777" w:rsidR="00E92CBF" w:rsidRPr="00F11966" w:rsidRDefault="00E92CBF" w:rsidP="00AA7DB8">
            <w:pPr>
              <w:pStyle w:val="TAC"/>
              <w:rPr>
                <w:sz w:val="16"/>
                <w:szCs w:val="16"/>
              </w:rPr>
            </w:pPr>
          </w:p>
        </w:tc>
        <w:tc>
          <w:tcPr>
            <w:tcW w:w="4820" w:type="dxa"/>
            <w:shd w:val="solid" w:color="FFFFFF" w:fill="auto"/>
          </w:tcPr>
          <w:p w14:paraId="1A995A28" w14:textId="77777777" w:rsidR="00E92CBF" w:rsidRPr="00F11966" w:rsidRDefault="00E92CBF" w:rsidP="00AA7DB8">
            <w:pPr>
              <w:pStyle w:val="TAL"/>
              <w:rPr>
                <w:sz w:val="16"/>
                <w:szCs w:val="16"/>
              </w:rPr>
            </w:pPr>
            <w:r w:rsidRPr="00F11966">
              <w:rPr>
                <w:sz w:val="16"/>
                <w:szCs w:val="16"/>
              </w:rPr>
              <w:t>Initial Draft.</w:t>
            </w:r>
          </w:p>
        </w:tc>
        <w:tc>
          <w:tcPr>
            <w:tcW w:w="708" w:type="dxa"/>
            <w:shd w:val="solid" w:color="FFFFFF" w:fill="auto"/>
          </w:tcPr>
          <w:p w14:paraId="08246C54" w14:textId="77777777" w:rsidR="00E92CBF" w:rsidRPr="00F11966" w:rsidRDefault="00E92CBF" w:rsidP="00AA7DB8">
            <w:pPr>
              <w:pStyle w:val="TAC"/>
              <w:rPr>
                <w:sz w:val="16"/>
                <w:szCs w:val="16"/>
              </w:rPr>
            </w:pPr>
            <w:r w:rsidRPr="00F11966">
              <w:rPr>
                <w:sz w:val="16"/>
                <w:szCs w:val="16"/>
              </w:rPr>
              <w:t>0.1.0</w:t>
            </w:r>
          </w:p>
        </w:tc>
      </w:tr>
      <w:tr w:rsidR="00E92CBF" w:rsidRPr="00F11966" w14:paraId="48620FB7" w14:textId="77777777" w:rsidTr="009663F0">
        <w:tc>
          <w:tcPr>
            <w:tcW w:w="800" w:type="dxa"/>
            <w:shd w:val="solid" w:color="FFFFFF" w:fill="auto"/>
          </w:tcPr>
          <w:p w14:paraId="10427650" w14:textId="77777777" w:rsidR="00E92CBF" w:rsidRPr="00F11966" w:rsidRDefault="00E92CBF" w:rsidP="00AA7DB8">
            <w:pPr>
              <w:pStyle w:val="TAC"/>
              <w:rPr>
                <w:sz w:val="16"/>
                <w:szCs w:val="16"/>
              </w:rPr>
            </w:pPr>
            <w:r w:rsidRPr="00F11966">
              <w:rPr>
                <w:sz w:val="16"/>
                <w:szCs w:val="16"/>
              </w:rPr>
              <w:t>2017-10</w:t>
            </w:r>
          </w:p>
        </w:tc>
        <w:tc>
          <w:tcPr>
            <w:tcW w:w="800" w:type="dxa"/>
            <w:shd w:val="solid" w:color="FFFFFF" w:fill="auto"/>
          </w:tcPr>
          <w:p w14:paraId="60C18625" w14:textId="77777777" w:rsidR="00E92CBF" w:rsidRPr="00F11966" w:rsidRDefault="00E92CBF" w:rsidP="00AA7DB8">
            <w:pPr>
              <w:pStyle w:val="TAC"/>
              <w:rPr>
                <w:sz w:val="16"/>
                <w:szCs w:val="16"/>
              </w:rPr>
            </w:pPr>
            <w:r w:rsidRPr="00F11966">
              <w:rPr>
                <w:sz w:val="16"/>
                <w:szCs w:val="16"/>
              </w:rPr>
              <w:t>CT4#80</w:t>
            </w:r>
          </w:p>
        </w:tc>
        <w:tc>
          <w:tcPr>
            <w:tcW w:w="1094" w:type="dxa"/>
            <w:shd w:val="solid" w:color="FFFFFF" w:fill="auto"/>
          </w:tcPr>
          <w:p w14:paraId="7B442449" w14:textId="77777777" w:rsidR="00E92CBF" w:rsidRPr="00F11966" w:rsidRDefault="00E92CBF" w:rsidP="00AA7DB8">
            <w:pPr>
              <w:pStyle w:val="TAC"/>
              <w:rPr>
                <w:sz w:val="16"/>
                <w:szCs w:val="16"/>
              </w:rPr>
            </w:pPr>
            <w:r w:rsidRPr="00F11966">
              <w:rPr>
                <w:sz w:val="16"/>
                <w:szCs w:val="16"/>
              </w:rPr>
              <w:t>C4-175400</w:t>
            </w:r>
          </w:p>
        </w:tc>
        <w:tc>
          <w:tcPr>
            <w:tcW w:w="567" w:type="dxa"/>
            <w:shd w:val="solid" w:color="FFFFFF" w:fill="auto"/>
          </w:tcPr>
          <w:p w14:paraId="0031057A" w14:textId="77777777" w:rsidR="00E92CBF" w:rsidRPr="00F11966" w:rsidRDefault="00E92CBF" w:rsidP="00AA7DB8">
            <w:pPr>
              <w:pStyle w:val="TAL"/>
              <w:rPr>
                <w:sz w:val="16"/>
                <w:szCs w:val="16"/>
              </w:rPr>
            </w:pPr>
          </w:p>
        </w:tc>
        <w:tc>
          <w:tcPr>
            <w:tcW w:w="425" w:type="dxa"/>
            <w:shd w:val="solid" w:color="FFFFFF" w:fill="auto"/>
          </w:tcPr>
          <w:p w14:paraId="73ABBDA8" w14:textId="77777777" w:rsidR="00E92CBF" w:rsidRPr="00F11966" w:rsidRDefault="00E92CBF" w:rsidP="00AA7DB8">
            <w:pPr>
              <w:pStyle w:val="TAR"/>
              <w:rPr>
                <w:sz w:val="16"/>
                <w:szCs w:val="16"/>
              </w:rPr>
            </w:pPr>
          </w:p>
        </w:tc>
        <w:tc>
          <w:tcPr>
            <w:tcW w:w="425" w:type="dxa"/>
            <w:shd w:val="solid" w:color="FFFFFF" w:fill="auto"/>
          </w:tcPr>
          <w:p w14:paraId="1E97D9E9" w14:textId="77777777" w:rsidR="00E92CBF" w:rsidRPr="00F11966" w:rsidRDefault="00E92CBF" w:rsidP="00AA7DB8">
            <w:pPr>
              <w:pStyle w:val="TAC"/>
              <w:rPr>
                <w:sz w:val="16"/>
                <w:szCs w:val="16"/>
              </w:rPr>
            </w:pPr>
          </w:p>
        </w:tc>
        <w:tc>
          <w:tcPr>
            <w:tcW w:w="4820" w:type="dxa"/>
            <w:shd w:val="solid" w:color="FFFFFF" w:fill="auto"/>
          </w:tcPr>
          <w:p w14:paraId="428F7585" w14:textId="77777777" w:rsidR="00E92CBF" w:rsidRPr="00F11966" w:rsidRDefault="00E92CBF" w:rsidP="00AA7DB8">
            <w:pPr>
              <w:pStyle w:val="TAL"/>
              <w:rPr>
                <w:sz w:val="16"/>
                <w:szCs w:val="16"/>
              </w:rPr>
            </w:pPr>
            <w:r w:rsidRPr="00F11966">
              <w:rPr>
                <w:sz w:val="16"/>
                <w:szCs w:val="16"/>
              </w:rPr>
              <w:t>Skeleton and scope</w:t>
            </w:r>
          </w:p>
        </w:tc>
        <w:tc>
          <w:tcPr>
            <w:tcW w:w="708" w:type="dxa"/>
            <w:shd w:val="solid" w:color="FFFFFF" w:fill="auto"/>
          </w:tcPr>
          <w:p w14:paraId="149C39CC" w14:textId="77777777" w:rsidR="00E92CBF" w:rsidRPr="00F11966" w:rsidRDefault="00E92CBF" w:rsidP="00AA7DB8">
            <w:pPr>
              <w:pStyle w:val="TAC"/>
              <w:rPr>
                <w:sz w:val="16"/>
                <w:szCs w:val="16"/>
              </w:rPr>
            </w:pPr>
            <w:r w:rsidRPr="00F11966">
              <w:rPr>
                <w:sz w:val="16"/>
                <w:szCs w:val="16"/>
              </w:rPr>
              <w:t>0.2.0</w:t>
            </w:r>
          </w:p>
        </w:tc>
      </w:tr>
      <w:tr w:rsidR="00E92CBF" w:rsidRPr="00F11966" w14:paraId="32B340A9" w14:textId="77777777" w:rsidTr="009663F0">
        <w:tc>
          <w:tcPr>
            <w:tcW w:w="800" w:type="dxa"/>
            <w:shd w:val="solid" w:color="FFFFFF" w:fill="auto"/>
          </w:tcPr>
          <w:p w14:paraId="7501B9B1" w14:textId="77777777" w:rsidR="00E92CBF" w:rsidRPr="00F11966" w:rsidRDefault="00E92CBF" w:rsidP="00AA7DB8">
            <w:pPr>
              <w:pStyle w:val="TAC"/>
              <w:rPr>
                <w:sz w:val="16"/>
                <w:szCs w:val="16"/>
              </w:rPr>
            </w:pPr>
            <w:r w:rsidRPr="00F11966">
              <w:rPr>
                <w:sz w:val="16"/>
                <w:szCs w:val="16"/>
              </w:rPr>
              <w:t>2017-12</w:t>
            </w:r>
          </w:p>
        </w:tc>
        <w:tc>
          <w:tcPr>
            <w:tcW w:w="800" w:type="dxa"/>
            <w:shd w:val="solid" w:color="FFFFFF" w:fill="auto"/>
          </w:tcPr>
          <w:p w14:paraId="5E3DAFD0" w14:textId="77777777" w:rsidR="00E92CBF" w:rsidRPr="00F11966" w:rsidRDefault="00E92CBF" w:rsidP="00AA7DB8">
            <w:pPr>
              <w:pStyle w:val="TAC"/>
              <w:rPr>
                <w:sz w:val="16"/>
                <w:szCs w:val="16"/>
              </w:rPr>
            </w:pPr>
            <w:r w:rsidRPr="00F11966">
              <w:rPr>
                <w:sz w:val="16"/>
                <w:szCs w:val="16"/>
              </w:rPr>
              <w:t>CT4#81</w:t>
            </w:r>
          </w:p>
        </w:tc>
        <w:tc>
          <w:tcPr>
            <w:tcW w:w="1094" w:type="dxa"/>
            <w:shd w:val="solid" w:color="FFFFFF" w:fill="auto"/>
          </w:tcPr>
          <w:p w14:paraId="7F8EA9C8" w14:textId="77777777" w:rsidR="00E92CBF" w:rsidRPr="00F11966" w:rsidRDefault="00E92CBF" w:rsidP="00AA7DB8">
            <w:pPr>
              <w:pStyle w:val="TAC"/>
              <w:rPr>
                <w:sz w:val="16"/>
                <w:szCs w:val="16"/>
              </w:rPr>
            </w:pPr>
            <w:r w:rsidRPr="00F11966">
              <w:rPr>
                <w:sz w:val="16"/>
                <w:szCs w:val="16"/>
              </w:rPr>
              <w:t>C4-176442</w:t>
            </w:r>
          </w:p>
        </w:tc>
        <w:tc>
          <w:tcPr>
            <w:tcW w:w="567" w:type="dxa"/>
            <w:shd w:val="solid" w:color="FFFFFF" w:fill="auto"/>
          </w:tcPr>
          <w:p w14:paraId="1F145B17" w14:textId="77777777" w:rsidR="00E92CBF" w:rsidRPr="00F11966" w:rsidRDefault="00E92CBF" w:rsidP="00AA7DB8">
            <w:pPr>
              <w:pStyle w:val="TAL"/>
              <w:rPr>
                <w:sz w:val="16"/>
                <w:szCs w:val="16"/>
              </w:rPr>
            </w:pPr>
          </w:p>
        </w:tc>
        <w:tc>
          <w:tcPr>
            <w:tcW w:w="425" w:type="dxa"/>
            <w:shd w:val="solid" w:color="FFFFFF" w:fill="auto"/>
          </w:tcPr>
          <w:p w14:paraId="6AF73787" w14:textId="77777777" w:rsidR="00E92CBF" w:rsidRPr="00F11966" w:rsidRDefault="00E92CBF" w:rsidP="00AA7DB8">
            <w:pPr>
              <w:pStyle w:val="TAR"/>
              <w:rPr>
                <w:sz w:val="16"/>
                <w:szCs w:val="16"/>
              </w:rPr>
            </w:pPr>
          </w:p>
        </w:tc>
        <w:tc>
          <w:tcPr>
            <w:tcW w:w="425" w:type="dxa"/>
            <w:shd w:val="solid" w:color="FFFFFF" w:fill="auto"/>
          </w:tcPr>
          <w:p w14:paraId="291A1C66" w14:textId="77777777" w:rsidR="00E92CBF" w:rsidRPr="00F11966" w:rsidRDefault="00E92CBF" w:rsidP="00AA7DB8">
            <w:pPr>
              <w:pStyle w:val="TAC"/>
              <w:rPr>
                <w:sz w:val="16"/>
                <w:szCs w:val="16"/>
              </w:rPr>
            </w:pPr>
          </w:p>
        </w:tc>
        <w:tc>
          <w:tcPr>
            <w:tcW w:w="4820" w:type="dxa"/>
            <w:shd w:val="solid" w:color="FFFFFF" w:fill="auto"/>
          </w:tcPr>
          <w:p w14:paraId="69C02D53" w14:textId="77777777" w:rsidR="00E92CBF" w:rsidRPr="00F11966" w:rsidRDefault="00E92CBF" w:rsidP="00AA7DB8">
            <w:pPr>
              <w:pStyle w:val="TAL"/>
              <w:rPr>
                <w:sz w:val="16"/>
                <w:szCs w:val="16"/>
              </w:rPr>
            </w:pPr>
            <w:r w:rsidRPr="00F11966">
              <w:rPr>
                <w:sz w:val="16"/>
                <w:szCs w:val="16"/>
              </w:rPr>
              <w:t>After CT4#81</w:t>
            </w:r>
          </w:p>
        </w:tc>
        <w:tc>
          <w:tcPr>
            <w:tcW w:w="708" w:type="dxa"/>
            <w:shd w:val="solid" w:color="FFFFFF" w:fill="auto"/>
          </w:tcPr>
          <w:p w14:paraId="0C97B2CE" w14:textId="77777777" w:rsidR="00E92CBF" w:rsidRPr="00F11966" w:rsidRDefault="00E92CBF" w:rsidP="00AA7DB8">
            <w:pPr>
              <w:pStyle w:val="TAC"/>
              <w:rPr>
                <w:sz w:val="16"/>
                <w:szCs w:val="16"/>
              </w:rPr>
            </w:pPr>
            <w:r w:rsidRPr="00F11966">
              <w:rPr>
                <w:sz w:val="16"/>
                <w:szCs w:val="16"/>
              </w:rPr>
              <w:t>0.3.0</w:t>
            </w:r>
          </w:p>
        </w:tc>
      </w:tr>
      <w:tr w:rsidR="00E92CBF" w:rsidRPr="00F11966" w14:paraId="1EAE9B51" w14:textId="77777777" w:rsidTr="009663F0">
        <w:tc>
          <w:tcPr>
            <w:tcW w:w="800" w:type="dxa"/>
            <w:shd w:val="solid" w:color="FFFFFF" w:fill="auto"/>
          </w:tcPr>
          <w:p w14:paraId="21C4533C" w14:textId="77777777" w:rsidR="00E92CBF" w:rsidRPr="00F11966" w:rsidRDefault="00E92CBF" w:rsidP="00AA7DB8">
            <w:pPr>
              <w:pStyle w:val="TAC"/>
              <w:rPr>
                <w:sz w:val="16"/>
                <w:szCs w:val="16"/>
              </w:rPr>
            </w:pPr>
            <w:r w:rsidRPr="00F11966">
              <w:rPr>
                <w:sz w:val="16"/>
                <w:szCs w:val="16"/>
              </w:rPr>
              <w:t>2018-01</w:t>
            </w:r>
          </w:p>
        </w:tc>
        <w:tc>
          <w:tcPr>
            <w:tcW w:w="800" w:type="dxa"/>
            <w:shd w:val="solid" w:color="FFFFFF" w:fill="auto"/>
          </w:tcPr>
          <w:p w14:paraId="03B9F559" w14:textId="77777777" w:rsidR="00E92CBF" w:rsidRPr="00F11966" w:rsidRDefault="00E92CBF" w:rsidP="00AA7DB8">
            <w:pPr>
              <w:pStyle w:val="TAC"/>
              <w:rPr>
                <w:sz w:val="16"/>
                <w:szCs w:val="16"/>
              </w:rPr>
            </w:pPr>
            <w:r w:rsidRPr="00F11966">
              <w:rPr>
                <w:sz w:val="16"/>
                <w:szCs w:val="16"/>
              </w:rPr>
              <w:t>CT4#82</w:t>
            </w:r>
          </w:p>
        </w:tc>
        <w:tc>
          <w:tcPr>
            <w:tcW w:w="1094" w:type="dxa"/>
            <w:shd w:val="solid" w:color="FFFFFF" w:fill="auto"/>
          </w:tcPr>
          <w:p w14:paraId="100614ED" w14:textId="77777777" w:rsidR="00E92CBF" w:rsidRPr="00F11966" w:rsidRDefault="00E92CBF" w:rsidP="00AA7DB8">
            <w:pPr>
              <w:pStyle w:val="TAC"/>
              <w:rPr>
                <w:sz w:val="16"/>
                <w:szCs w:val="16"/>
              </w:rPr>
            </w:pPr>
            <w:r w:rsidRPr="00F11966">
              <w:rPr>
                <w:sz w:val="16"/>
                <w:szCs w:val="16"/>
              </w:rPr>
              <w:t>C4-181395</w:t>
            </w:r>
          </w:p>
        </w:tc>
        <w:tc>
          <w:tcPr>
            <w:tcW w:w="567" w:type="dxa"/>
            <w:shd w:val="solid" w:color="FFFFFF" w:fill="auto"/>
          </w:tcPr>
          <w:p w14:paraId="545D8769" w14:textId="77777777" w:rsidR="00E92CBF" w:rsidRPr="00F11966" w:rsidRDefault="00E92CBF" w:rsidP="00AA7DB8">
            <w:pPr>
              <w:pStyle w:val="TAL"/>
              <w:rPr>
                <w:sz w:val="16"/>
                <w:szCs w:val="16"/>
              </w:rPr>
            </w:pPr>
          </w:p>
        </w:tc>
        <w:tc>
          <w:tcPr>
            <w:tcW w:w="425" w:type="dxa"/>
            <w:shd w:val="solid" w:color="FFFFFF" w:fill="auto"/>
          </w:tcPr>
          <w:p w14:paraId="2320B3A5" w14:textId="77777777" w:rsidR="00E92CBF" w:rsidRPr="00F11966" w:rsidRDefault="00E92CBF" w:rsidP="00AA7DB8">
            <w:pPr>
              <w:pStyle w:val="TAR"/>
              <w:rPr>
                <w:sz w:val="16"/>
                <w:szCs w:val="16"/>
              </w:rPr>
            </w:pPr>
          </w:p>
        </w:tc>
        <w:tc>
          <w:tcPr>
            <w:tcW w:w="425" w:type="dxa"/>
            <w:shd w:val="solid" w:color="FFFFFF" w:fill="auto"/>
          </w:tcPr>
          <w:p w14:paraId="38987504" w14:textId="77777777" w:rsidR="00E92CBF" w:rsidRPr="00F11966" w:rsidRDefault="00E92CBF" w:rsidP="00AA7DB8">
            <w:pPr>
              <w:pStyle w:val="TAC"/>
              <w:rPr>
                <w:sz w:val="16"/>
                <w:szCs w:val="16"/>
              </w:rPr>
            </w:pPr>
          </w:p>
        </w:tc>
        <w:tc>
          <w:tcPr>
            <w:tcW w:w="4820" w:type="dxa"/>
            <w:shd w:val="solid" w:color="FFFFFF" w:fill="auto"/>
          </w:tcPr>
          <w:p w14:paraId="4BCDFD82" w14:textId="77777777" w:rsidR="00E92CBF" w:rsidRPr="00F11966" w:rsidRDefault="00E92CBF" w:rsidP="00AA7DB8">
            <w:pPr>
              <w:pStyle w:val="TAL"/>
              <w:rPr>
                <w:sz w:val="16"/>
                <w:szCs w:val="16"/>
              </w:rPr>
            </w:pPr>
            <w:r w:rsidRPr="00F11966">
              <w:rPr>
                <w:sz w:val="16"/>
                <w:szCs w:val="16"/>
              </w:rPr>
              <w:t>After CT4#82</w:t>
            </w:r>
          </w:p>
        </w:tc>
        <w:tc>
          <w:tcPr>
            <w:tcW w:w="708" w:type="dxa"/>
            <w:shd w:val="solid" w:color="FFFFFF" w:fill="auto"/>
          </w:tcPr>
          <w:p w14:paraId="38834303" w14:textId="77777777" w:rsidR="00E92CBF" w:rsidRPr="00F11966" w:rsidRDefault="00E92CBF" w:rsidP="00AA7DB8">
            <w:pPr>
              <w:pStyle w:val="TAC"/>
              <w:rPr>
                <w:sz w:val="16"/>
                <w:szCs w:val="16"/>
              </w:rPr>
            </w:pPr>
            <w:r w:rsidRPr="00F11966">
              <w:rPr>
                <w:sz w:val="16"/>
                <w:szCs w:val="16"/>
              </w:rPr>
              <w:t>0.4.0</w:t>
            </w:r>
          </w:p>
        </w:tc>
      </w:tr>
      <w:tr w:rsidR="00E92CBF" w:rsidRPr="00F11966" w14:paraId="3AB6D537" w14:textId="77777777" w:rsidTr="009663F0">
        <w:tc>
          <w:tcPr>
            <w:tcW w:w="800" w:type="dxa"/>
            <w:shd w:val="solid" w:color="FFFFFF" w:fill="auto"/>
          </w:tcPr>
          <w:p w14:paraId="2B892202" w14:textId="77777777" w:rsidR="00E92CBF" w:rsidRPr="00F11966" w:rsidRDefault="00E92CBF" w:rsidP="00AA7DB8">
            <w:pPr>
              <w:pStyle w:val="TAC"/>
              <w:rPr>
                <w:sz w:val="16"/>
                <w:szCs w:val="16"/>
              </w:rPr>
            </w:pPr>
            <w:r w:rsidRPr="00F11966">
              <w:rPr>
                <w:sz w:val="16"/>
                <w:szCs w:val="16"/>
              </w:rPr>
              <w:t>2018-03</w:t>
            </w:r>
          </w:p>
        </w:tc>
        <w:tc>
          <w:tcPr>
            <w:tcW w:w="800" w:type="dxa"/>
            <w:shd w:val="solid" w:color="FFFFFF" w:fill="auto"/>
          </w:tcPr>
          <w:p w14:paraId="46EA6751" w14:textId="77777777" w:rsidR="00E92CBF" w:rsidRPr="00F11966" w:rsidRDefault="00E92CBF" w:rsidP="00AA7DB8">
            <w:pPr>
              <w:pStyle w:val="TAC"/>
              <w:rPr>
                <w:sz w:val="16"/>
                <w:szCs w:val="16"/>
              </w:rPr>
            </w:pPr>
            <w:r w:rsidRPr="00F11966">
              <w:rPr>
                <w:sz w:val="16"/>
                <w:szCs w:val="16"/>
              </w:rPr>
              <w:t>CT4#83</w:t>
            </w:r>
          </w:p>
        </w:tc>
        <w:tc>
          <w:tcPr>
            <w:tcW w:w="1094" w:type="dxa"/>
            <w:shd w:val="solid" w:color="FFFFFF" w:fill="auto"/>
          </w:tcPr>
          <w:p w14:paraId="298A57EF" w14:textId="77777777" w:rsidR="00E92CBF" w:rsidRPr="00F11966" w:rsidRDefault="00E92CBF" w:rsidP="00AA7DB8">
            <w:pPr>
              <w:pStyle w:val="TAC"/>
              <w:rPr>
                <w:sz w:val="16"/>
                <w:szCs w:val="16"/>
              </w:rPr>
            </w:pPr>
            <w:r w:rsidRPr="00F11966">
              <w:rPr>
                <w:sz w:val="16"/>
                <w:szCs w:val="16"/>
              </w:rPr>
              <w:t>C4-182440</w:t>
            </w:r>
          </w:p>
        </w:tc>
        <w:tc>
          <w:tcPr>
            <w:tcW w:w="567" w:type="dxa"/>
            <w:shd w:val="solid" w:color="FFFFFF" w:fill="auto"/>
          </w:tcPr>
          <w:p w14:paraId="3B5C2692" w14:textId="77777777" w:rsidR="00E92CBF" w:rsidRPr="00F11966" w:rsidRDefault="00E92CBF" w:rsidP="00AA7DB8">
            <w:pPr>
              <w:pStyle w:val="TAL"/>
              <w:rPr>
                <w:sz w:val="16"/>
                <w:szCs w:val="16"/>
              </w:rPr>
            </w:pPr>
          </w:p>
        </w:tc>
        <w:tc>
          <w:tcPr>
            <w:tcW w:w="425" w:type="dxa"/>
            <w:shd w:val="solid" w:color="FFFFFF" w:fill="auto"/>
          </w:tcPr>
          <w:p w14:paraId="59407219" w14:textId="77777777" w:rsidR="00E92CBF" w:rsidRPr="00F11966" w:rsidRDefault="00E92CBF" w:rsidP="00AA7DB8">
            <w:pPr>
              <w:pStyle w:val="TAR"/>
              <w:rPr>
                <w:sz w:val="16"/>
                <w:szCs w:val="16"/>
              </w:rPr>
            </w:pPr>
          </w:p>
        </w:tc>
        <w:tc>
          <w:tcPr>
            <w:tcW w:w="425" w:type="dxa"/>
            <w:shd w:val="solid" w:color="FFFFFF" w:fill="auto"/>
          </w:tcPr>
          <w:p w14:paraId="186618BA" w14:textId="77777777" w:rsidR="00E92CBF" w:rsidRPr="00F11966" w:rsidRDefault="00E92CBF" w:rsidP="00AA7DB8">
            <w:pPr>
              <w:pStyle w:val="TAC"/>
              <w:rPr>
                <w:sz w:val="16"/>
                <w:szCs w:val="16"/>
              </w:rPr>
            </w:pPr>
          </w:p>
        </w:tc>
        <w:tc>
          <w:tcPr>
            <w:tcW w:w="4820" w:type="dxa"/>
            <w:shd w:val="solid" w:color="FFFFFF" w:fill="auto"/>
          </w:tcPr>
          <w:p w14:paraId="1FCF63C6" w14:textId="77777777" w:rsidR="00E92CBF" w:rsidRPr="00F11966" w:rsidRDefault="00E92CBF" w:rsidP="00AA7DB8">
            <w:pPr>
              <w:pStyle w:val="TAL"/>
              <w:rPr>
                <w:sz w:val="16"/>
                <w:szCs w:val="16"/>
              </w:rPr>
            </w:pPr>
            <w:r w:rsidRPr="00F11966">
              <w:rPr>
                <w:sz w:val="16"/>
                <w:szCs w:val="16"/>
              </w:rPr>
              <w:t>After CT4#83</w:t>
            </w:r>
          </w:p>
        </w:tc>
        <w:tc>
          <w:tcPr>
            <w:tcW w:w="708" w:type="dxa"/>
            <w:shd w:val="solid" w:color="FFFFFF" w:fill="auto"/>
          </w:tcPr>
          <w:p w14:paraId="7233725A" w14:textId="77777777" w:rsidR="00E92CBF" w:rsidRPr="00F11966" w:rsidRDefault="00E92CBF" w:rsidP="00AA7DB8">
            <w:pPr>
              <w:pStyle w:val="TAC"/>
              <w:rPr>
                <w:sz w:val="16"/>
                <w:szCs w:val="16"/>
              </w:rPr>
            </w:pPr>
            <w:r w:rsidRPr="00F11966">
              <w:rPr>
                <w:sz w:val="16"/>
                <w:szCs w:val="16"/>
              </w:rPr>
              <w:t>0.5.0</w:t>
            </w:r>
          </w:p>
        </w:tc>
      </w:tr>
      <w:tr w:rsidR="00E92CBF" w:rsidRPr="00F11966" w14:paraId="4DF058C9" w14:textId="77777777" w:rsidTr="009663F0">
        <w:tc>
          <w:tcPr>
            <w:tcW w:w="800" w:type="dxa"/>
            <w:shd w:val="solid" w:color="FFFFFF" w:fill="auto"/>
          </w:tcPr>
          <w:p w14:paraId="131E75D3" w14:textId="77777777" w:rsidR="00E92CBF" w:rsidRPr="00F11966" w:rsidRDefault="00E92CBF" w:rsidP="00AA7DB8">
            <w:pPr>
              <w:pStyle w:val="TAC"/>
              <w:rPr>
                <w:sz w:val="16"/>
                <w:szCs w:val="16"/>
              </w:rPr>
            </w:pPr>
            <w:r w:rsidRPr="00F11966">
              <w:rPr>
                <w:sz w:val="16"/>
                <w:szCs w:val="16"/>
              </w:rPr>
              <w:t>2018-04</w:t>
            </w:r>
          </w:p>
        </w:tc>
        <w:tc>
          <w:tcPr>
            <w:tcW w:w="800" w:type="dxa"/>
            <w:shd w:val="solid" w:color="FFFFFF" w:fill="auto"/>
          </w:tcPr>
          <w:p w14:paraId="129AE723" w14:textId="77777777" w:rsidR="00E92CBF" w:rsidRPr="00F11966" w:rsidRDefault="00E92CBF" w:rsidP="00AA7DB8">
            <w:pPr>
              <w:pStyle w:val="TAC"/>
              <w:rPr>
                <w:sz w:val="16"/>
                <w:szCs w:val="16"/>
              </w:rPr>
            </w:pPr>
            <w:r w:rsidRPr="00F11966">
              <w:rPr>
                <w:sz w:val="16"/>
                <w:szCs w:val="16"/>
              </w:rPr>
              <w:t>CT4#84</w:t>
            </w:r>
          </w:p>
        </w:tc>
        <w:tc>
          <w:tcPr>
            <w:tcW w:w="1094" w:type="dxa"/>
            <w:shd w:val="solid" w:color="FFFFFF" w:fill="auto"/>
          </w:tcPr>
          <w:p w14:paraId="5BA1E821" w14:textId="77777777" w:rsidR="00E92CBF" w:rsidRPr="00F11966" w:rsidRDefault="00E92CBF" w:rsidP="00AA7DB8">
            <w:pPr>
              <w:pStyle w:val="TAC"/>
              <w:rPr>
                <w:sz w:val="16"/>
                <w:szCs w:val="16"/>
              </w:rPr>
            </w:pPr>
            <w:r w:rsidRPr="00F11966">
              <w:rPr>
                <w:sz w:val="16"/>
                <w:szCs w:val="16"/>
              </w:rPr>
              <w:t>C4-183521</w:t>
            </w:r>
          </w:p>
        </w:tc>
        <w:tc>
          <w:tcPr>
            <w:tcW w:w="567" w:type="dxa"/>
            <w:shd w:val="solid" w:color="FFFFFF" w:fill="auto"/>
          </w:tcPr>
          <w:p w14:paraId="6D531F97" w14:textId="77777777" w:rsidR="00E92CBF" w:rsidRPr="00F11966" w:rsidRDefault="00E92CBF" w:rsidP="00AA7DB8">
            <w:pPr>
              <w:pStyle w:val="TAL"/>
              <w:rPr>
                <w:sz w:val="16"/>
                <w:szCs w:val="16"/>
              </w:rPr>
            </w:pPr>
          </w:p>
        </w:tc>
        <w:tc>
          <w:tcPr>
            <w:tcW w:w="425" w:type="dxa"/>
            <w:shd w:val="solid" w:color="FFFFFF" w:fill="auto"/>
          </w:tcPr>
          <w:p w14:paraId="28EFC963" w14:textId="77777777" w:rsidR="00E92CBF" w:rsidRPr="00F11966" w:rsidRDefault="00E92CBF" w:rsidP="00AA7DB8">
            <w:pPr>
              <w:pStyle w:val="TAR"/>
              <w:rPr>
                <w:sz w:val="16"/>
                <w:szCs w:val="16"/>
              </w:rPr>
            </w:pPr>
          </w:p>
        </w:tc>
        <w:tc>
          <w:tcPr>
            <w:tcW w:w="425" w:type="dxa"/>
            <w:shd w:val="solid" w:color="FFFFFF" w:fill="auto"/>
          </w:tcPr>
          <w:p w14:paraId="120D933D" w14:textId="77777777" w:rsidR="00E92CBF" w:rsidRPr="00F11966" w:rsidRDefault="00E92CBF" w:rsidP="00AA7DB8">
            <w:pPr>
              <w:pStyle w:val="TAC"/>
              <w:rPr>
                <w:sz w:val="16"/>
                <w:szCs w:val="16"/>
              </w:rPr>
            </w:pPr>
          </w:p>
        </w:tc>
        <w:tc>
          <w:tcPr>
            <w:tcW w:w="4820" w:type="dxa"/>
            <w:shd w:val="solid" w:color="FFFFFF" w:fill="auto"/>
          </w:tcPr>
          <w:p w14:paraId="2DD64E72" w14:textId="77777777" w:rsidR="00E92CBF" w:rsidRPr="00F11966" w:rsidRDefault="00E92CBF" w:rsidP="00AA7DB8">
            <w:pPr>
              <w:pStyle w:val="TAL"/>
              <w:rPr>
                <w:sz w:val="16"/>
                <w:szCs w:val="16"/>
              </w:rPr>
            </w:pPr>
            <w:r w:rsidRPr="00F11966">
              <w:rPr>
                <w:sz w:val="16"/>
                <w:szCs w:val="16"/>
              </w:rPr>
              <w:t>After CT4#84</w:t>
            </w:r>
          </w:p>
        </w:tc>
        <w:tc>
          <w:tcPr>
            <w:tcW w:w="708" w:type="dxa"/>
            <w:shd w:val="solid" w:color="FFFFFF" w:fill="auto"/>
          </w:tcPr>
          <w:p w14:paraId="118C499A" w14:textId="77777777" w:rsidR="00E92CBF" w:rsidRPr="00F11966" w:rsidRDefault="00E92CBF" w:rsidP="00AA7DB8">
            <w:pPr>
              <w:pStyle w:val="TAC"/>
              <w:rPr>
                <w:sz w:val="16"/>
                <w:szCs w:val="16"/>
              </w:rPr>
            </w:pPr>
            <w:r w:rsidRPr="00F11966">
              <w:rPr>
                <w:sz w:val="16"/>
                <w:szCs w:val="16"/>
              </w:rPr>
              <w:t>0.6.0</w:t>
            </w:r>
          </w:p>
        </w:tc>
      </w:tr>
      <w:tr w:rsidR="00E92CBF" w:rsidRPr="00F11966" w14:paraId="2C228FDB" w14:textId="77777777" w:rsidTr="009663F0">
        <w:tc>
          <w:tcPr>
            <w:tcW w:w="800" w:type="dxa"/>
            <w:shd w:val="solid" w:color="FFFFFF" w:fill="auto"/>
          </w:tcPr>
          <w:p w14:paraId="188AE792" w14:textId="77777777" w:rsidR="00E92CBF" w:rsidRPr="00F11966" w:rsidRDefault="00E92CBF" w:rsidP="00AA7DB8">
            <w:pPr>
              <w:pStyle w:val="TAC"/>
              <w:rPr>
                <w:sz w:val="16"/>
                <w:szCs w:val="16"/>
              </w:rPr>
            </w:pPr>
            <w:r w:rsidRPr="00F11966">
              <w:rPr>
                <w:sz w:val="16"/>
                <w:szCs w:val="16"/>
              </w:rPr>
              <w:t>2018-05</w:t>
            </w:r>
          </w:p>
        </w:tc>
        <w:tc>
          <w:tcPr>
            <w:tcW w:w="800" w:type="dxa"/>
            <w:shd w:val="solid" w:color="FFFFFF" w:fill="auto"/>
          </w:tcPr>
          <w:p w14:paraId="23E289A2" w14:textId="77777777" w:rsidR="00E92CBF" w:rsidRPr="00F11966" w:rsidRDefault="00E92CBF" w:rsidP="00AA7DB8">
            <w:pPr>
              <w:pStyle w:val="TAC"/>
              <w:rPr>
                <w:sz w:val="16"/>
                <w:szCs w:val="16"/>
              </w:rPr>
            </w:pPr>
            <w:r w:rsidRPr="00F11966">
              <w:rPr>
                <w:sz w:val="16"/>
                <w:szCs w:val="16"/>
              </w:rPr>
              <w:t>CT4#85</w:t>
            </w:r>
          </w:p>
        </w:tc>
        <w:tc>
          <w:tcPr>
            <w:tcW w:w="1094" w:type="dxa"/>
            <w:shd w:val="solid" w:color="FFFFFF" w:fill="auto"/>
          </w:tcPr>
          <w:p w14:paraId="44C6CB2A" w14:textId="77777777" w:rsidR="00E92CBF" w:rsidRPr="00F11966" w:rsidRDefault="00E92CBF" w:rsidP="00AA7DB8">
            <w:pPr>
              <w:pStyle w:val="TAC"/>
              <w:rPr>
                <w:sz w:val="16"/>
                <w:szCs w:val="16"/>
              </w:rPr>
            </w:pPr>
            <w:r w:rsidRPr="00F11966">
              <w:rPr>
                <w:sz w:val="16"/>
                <w:szCs w:val="16"/>
              </w:rPr>
              <w:t>C4-184635</w:t>
            </w:r>
          </w:p>
        </w:tc>
        <w:tc>
          <w:tcPr>
            <w:tcW w:w="567" w:type="dxa"/>
            <w:shd w:val="solid" w:color="FFFFFF" w:fill="auto"/>
          </w:tcPr>
          <w:p w14:paraId="196CF6C2" w14:textId="77777777" w:rsidR="00E92CBF" w:rsidRPr="00F11966" w:rsidRDefault="00E92CBF" w:rsidP="00AA7DB8">
            <w:pPr>
              <w:pStyle w:val="TAL"/>
              <w:rPr>
                <w:sz w:val="16"/>
                <w:szCs w:val="16"/>
              </w:rPr>
            </w:pPr>
          </w:p>
        </w:tc>
        <w:tc>
          <w:tcPr>
            <w:tcW w:w="425" w:type="dxa"/>
            <w:shd w:val="solid" w:color="FFFFFF" w:fill="auto"/>
          </w:tcPr>
          <w:p w14:paraId="0443248E" w14:textId="77777777" w:rsidR="00E92CBF" w:rsidRPr="00F11966" w:rsidRDefault="00E92CBF" w:rsidP="00AA7DB8">
            <w:pPr>
              <w:pStyle w:val="TAR"/>
              <w:rPr>
                <w:sz w:val="16"/>
                <w:szCs w:val="16"/>
              </w:rPr>
            </w:pPr>
          </w:p>
        </w:tc>
        <w:tc>
          <w:tcPr>
            <w:tcW w:w="425" w:type="dxa"/>
            <w:shd w:val="solid" w:color="FFFFFF" w:fill="auto"/>
          </w:tcPr>
          <w:p w14:paraId="1EDE1848" w14:textId="77777777" w:rsidR="00E92CBF" w:rsidRPr="00F11966" w:rsidRDefault="00E92CBF" w:rsidP="00AA7DB8">
            <w:pPr>
              <w:pStyle w:val="TAC"/>
              <w:rPr>
                <w:sz w:val="16"/>
                <w:szCs w:val="16"/>
              </w:rPr>
            </w:pPr>
          </w:p>
        </w:tc>
        <w:tc>
          <w:tcPr>
            <w:tcW w:w="4820" w:type="dxa"/>
            <w:shd w:val="solid" w:color="FFFFFF" w:fill="auto"/>
          </w:tcPr>
          <w:p w14:paraId="49563A94" w14:textId="77777777" w:rsidR="00E92CBF" w:rsidRPr="00F11966" w:rsidRDefault="00E92CBF" w:rsidP="00AA7DB8">
            <w:pPr>
              <w:pStyle w:val="TAL"/>
              <w:rPr>
                <w:sz w:val="16"/>
                <w:szCs w:val="16"/>
              </w:rPr>
            </w:pPr>
            <w:r w:rsidRPr="00F11966">
              <w:rPr>
                <w:sz w:val="16"/>
                <w:szCs w:val="16"/>
              </w:rPr>
              <w:t>After CT4#85</w:t>
            </w:r>
          </w:p>
        </w:tc>
        <w:tc>
          <w:tcPr>
            <w:tcW w:w="708" w:type="dxa"/>
            <w:shd w:val="solid" w:color="FFFFFF" w:fill="auto"/>
          </w:tcPr>
          <w:p w14:paraId="0C1210FE" w14:textId="77777777" w:rsidR="00E92CBF" w:rsidRPr="00F11966" w:rsidRDefault="00E92CBF" w:rsidP="00AA7DB8">
            <w:pPr>
              <w:pStyle w:val="TAC"/>
              <w:rPr>
                <w:sz w:val="16"/>
                <w:szCs w:val="16"/>
              </w:rPr>
            </w:pPr>
            <w:r w:rsidRPr="00F11966">
              <w:rPr>
                <w:sz w:val="16"/>
                <w:szCs w:val="16"/>
              </w:rPr>
              <w:t>0.7.0</w:t>
            </w:r>
          </w:p>
        </w:tc>
      </w:tr>
      <w:tr w:rsidR="00E92CBF" w:rsidRPr="00F11966" w14:paraId="6354F0B4" w14:textId="77777777" w:rsidTr="009663F0">
        <w:tc>
          <w:tcPr>
            <w:tcW w:w="800" w:type="dxa"/>
            <w:shd w:val="solid" w:color="FFFFFF" w:fill="auto"/>
          </w:tcPr>
          <w:p w14:paraId="44F58526" w14:textId="77777777" w:rsidR="00E92CBF" w:rsidRPr="00F11966" w:rsidRDefault="00E92CBF" w:rsidP="00AA7DB8">
            <w:pPr>
              <w:pStyle w:val="TAC"/>
              <w:rPr>
                <w:sz w:val="16"/>
                <w:szCs w:val="16"/>
              </w:rPr>
            </w:pPr>
            <w:r w:rsidRPr="00F11966">
              <w:rPr>
                <w:sz w:val="16"/>
                <w:szCs w:val="16"/>
              </w:rPr>
              <w:t>2018-06</w:t>
            </w:r>
          </w:p>
        </w:tc>
        <w:tc>
          <w:tcPr>
            <w:tcW w:w="800" w:type="dxa"/>
            <w:shd w:val="solid" w:color="FFFFFF" w:fill="auto"/>
          </w:tcPr>
          <w:p w14:paraId="1A01CC50" w14:textId="77777777" w:rsidR="00E92CBF" w:rsidRPr="00F11966" w:rsidRDefault="00E92CBF" w:rsidP="00AA7DB8">
            <w:pPr>
              <w:pStyle w:val="TAC"/>
              <w:rPr>
                <w:sz w:val="16"/>
                <w:szCs w:val="16"/>
              </w:rPr>
            </w:pPr>
            <w:r w:rsidRPr="00F11966">
              <w:rPr>
                <w:sz w:val="16"/>
                <w:szCs w:val="16"/>
              </w:rPr>
              <w:t>CT#80</w:t>
            </w:r>
          </w:p>
        </w:tc>
        <w:tc>
          <w:tcPr>
            <w:tcW w:w="1094" w:type="dxa"/>
            <w:shd w:val="solid" w:color="FFFFFF" w:fill="auto"/>
          </w:tcPr>
          <w:p w14:paraId="5207D3CE" w14:textId="77777777" w:rsidR="00E92CBF" w:rsidRPr="00F11966" w:rsidRDefault="00E92CBF" w:rsidP="00AA7DB8">
            <w:pPr>
              <w:pStyle w:val="TAC"/>
              <w:rPr>
                <w:sz w:val="16"/>
                <w:szCs w:val="16"/>
              </w:rPr>
            </w:pPr>
            <w:r w:rsidRPr="00F11966">
              <w:rPr>
                <w:sz w:val="16"/>
                <w:szCs w:val="16"/>
              </w:rPr>
              <w:t>CP-181110</w:t>
            </w:r>
          </w:p>
        </w:tc>
        <w:tc>
          <w:tcPr>
            <w:tcW w:w="567" w:type="dxa"/>
            <w:shd w:val="solid" w:color="FFFFFF" w:fill="auto"/>
          </w:tcPr>
          <w:p w14:paraId="11556F43" w14:textId="77777777" w:rsidR="00E92CBF" w:rsidRPr="00F11966" w:rsidRDefault="00E92CBF" w:rsidP="00AA7DB8">
            <w:pPr>
              <w:pStyle w:val="TAL"/>
              <w:rPr>
                <w:sz w:val="16"/>
                <w:szCs w:val="16"/>
              </w:rPr>
            </w:pPr>
          </w:p>
        </w:tc>
        <w:tc>
          <w:tcPr>
            <w:tcW w:w="425" w:type="dxa"/>
            <w:shd w:val="solid" w:color="FFFFFF" w:fill="auto"/>
          </w:tcPr>
          <w:p w14:paraId="159A269F" w14:textId="77777777" w:rsidR="00E92CBF" w:rsidRPr="00F11966" w:rsidRDefault="00E92CBF" w:rsidP="00AA7DB8">
            <w:pPr>
              <w:pStyle w:val="TAR"/>
              <w:rPr>
                <w:sz w:val="16"/>
                <w:szCs w:val="16"/>
              </w:rPr>
            </w:pPr>
          </w:p>
        </w:tc>
        <w:tc>
          <w:tcPr>
            <w:tcW w:w="425" w:type="dxa"/>
            <w:shd w:val="solid" w:color="FFFFFF" w:fill="auto"/>
          </w:tcPr>
          <w:p w14:paraId="55C86DF6" w14:textId="77777777" w:rsidR="00E92CBF" w:rsidRPr="00F11966" w:rsidRDefault="00E92CBF" w:rsidP="00AA7DB8">
            <w:pPr>
              <w:pStyle w:val="TAC"/>
              <w:rPr>
                <w:sz w:val="16"/>
                <w:szCs w:val="16"/>
              </w:rPr>
            </w:pPr>
          </w:p>
        </w:tc>
        <w:tc>
          <w:tcPr>
            <w:tcW w:w="4820" w:type="dxa"/>
            <w:shd w:val="solid" w:color="FFFFFF" w:fill="auto"/>
          </w:tcPr>
          <w:p w14:paraId="052F6C29" w14:textId="77777777" w:rsidR="00E92CBF" w:rsidRPr="00F11966" w:rsidRDefault="00E92CBF" w:rsidP="00AA7DB8">
            <w:pPr>
              <w:pStyle w:val="TAL"/>
              <w:rPr>
                <w:sz w:val="16"/>
                <w:szCs w:val="16"/>
              </w:rPr>
            </w:pPr>
            <w:r w:rsidRPr="00F11966">
              <w:rPr>
                <w:sz w:val="16"/>
                <w:szCs w:val="16"/>
              </w:rPr>
              <w:t>Presented for information and approval</w:t>
            </w:r>
          </w:p>
        </w:tc>
        <w:tc>
          <w:tcPr>
            <w:tcW w:w="708" w:type="dxa"/>
            <w:shd w:val="solid" w:color="FFFFFF" w:fill="auto"/>
          </w:tcPr>
          <w:p w14:paraId="075502B1" w14:textId="77777777" w:rsidR="00E92CBF" w:rsidRPr="00F11966" w:rsidRDefault="00E92CBF" w:rsidP="00AA7DB8">
            <w:pPr>
              <w:pStyle w:val="TAC"/>
              <w:rPr>
                <w:sz w:val="16"/>
                <w:szCs w:val="16"/>
              </w:rPr>
            </w:pPr>
            <w:r w:rsidRPr="00F11966">
              <w:rPr>
                <w:sz w:val="16"/>
                <w:szCs w:val="16"/>
              </w:rPr>
              <w:t>1.0.0</w:t>
            </w:r>
          </w:p>
        </w:tc>
      </w:tr>
      <w:tr w:rsidR="00E92CBF" w:rsidRPr="00F11966" w14:paraId="7EF0C580" w14:textId="77777777" w:rsidTr="009663F0">
        <w:tc>
          <w:tcPr>
            <w:tcW w:w="800" w:type="dxa"/>
            <w:shd w:val="solid" w:color="FFFFFF" w:fill="auto"/>
          </w:tcPr>
          <w:p w14:paraId="4CA31044" w14:textId="77777777" w:rsidR="00E92CBF" w:rsidRPr="00F11966" w:rsidRDefault="00E92CBF" w:rsidP="00AA7DB8">
            <w:pPr>
              <w:pStyle w:val="TAC"/>
              <w:rPr>
                <w:sz w:val="16"/>
                <w:szCs w:val="16"/>
              </w:rPr>
            </w:pPr>
            <w:r w:rsidRPr="00F11966">
              <w:rPr>
                <w:sz w:val="16"/>
                <w:szCs w:val="16"/>
              </w:rPr>
              <w:t>2018-06</w:t>
            </w:r>
          </w:p>
        </w:tc>
        <w:tc>
          <w:tcPr>
            <w:tcW w:w="800" w:type="dxa"/>
            <w:shd w:val="solid" w:color="FFFFFF" w:fill="auto"/>
          </w:tcPr>
          <w:p w14:paraId="26B3E99B" w14:textId="77777777" w:rsidR="00E92CBF" w:rsidRPr="00F11966" w:rsidRDefault="00E92CBF" w:rsidP="00AA7DB8">
            <w:pPr>
              <w:pStyle w:val="TAC"/>
              <w:rPr>
                <w:sz w:val="16"/>
                <w:szCs w:val="16"/>
              </w:rPr>
            </w:pPr>
            <w:r w:rsidRPr="00F11966">
              <w:rPr>
                <w:sz w:val="16"/>
                <w:szCs w:val="16"/>
              </w:rPr>
              <w:t>CT#80</w:t>
            </w:r>
          </w:p>
        </w:tc>
        <w:tc>
          <w:tcPr>
            <w:tcW w:w="1094" w:type="dxa"/>
            <w:shd w:val="solid" w:color="FFFFFF" w:fill="auto"/>
          </w:tcPr>
          <w:p w14:paraId="5F159E2C" w14:textId="77777777" w:rsidR="00E92CBF" w:rsidRPr="00F11966" w:rsidRDefault="00E92CBF" w:rsidP="00AA7DB8">
            <w:pPr>
              <w:pStyle w:val="TAC"/>
              <w:rPr>
                <w:sz w:val="16"/>
                <w:szCs w:val="16"/>
              </w:rPr>
            </w:pPr>
          </w:p>
        </w:tc>
        <w:tc>
          <w:tcPr>
            <w:tcW w:w="567" w:type="dxa"/>
            <w:shd w:val="solid" w:color="FFFFFF" w:fill="auto"/>
          </w:tcPr>
          <w:p w14:paraId="5B61E708" w14:textId="77777777" w:rsidR="00E92CBF" w:rsidRPr="00F11966" w:rsidRDefault="00E92CBF" w:rsidP="00AA7DB8">
            <w:pPr>
              <w:pStyle w:val="TAL"/>
              <w:rPr>
                <w:sz w:val="16"/>
                <w:szCs w:val="16"/>
              </w:rPr>
            </w:pPr>
          </w:p>
        </w:tc>
        <w:tc>
          <w:tcPr>
            <w:tcW w:w="425" w:type="dxa"/>
            <w:shd w:val="solid" w:color="FFFFFF" w:fill="auto"/>
          </w:tcPr>
          <w:p w14:paraId="55E91112" w14:textId="77777777" w:rsidR="00E92CBF" w:rsidRPr="00F11966" w:rsidRDefault="00E92CBF" w:rsidP="00AA7DB8">
            <w:pPr>
              <w:pStyle w:val="TAR"/>
              <w:rPr>
                <w:sz w:val="16"/>
                <w:szCs w:val="16"/>
              </w:rPr>
            </w:pPr>
          </w:p>
        </w:tc>
        <w:tc>
          <w:tcPr>
            <w:tcW w:w="425" w:type="dxa"/>
            <w:shd w:val="solid" w:color="FFFFFF" w:fill="auto"/>
          </w:tcPr>
          <w:p w14:paraId="6940C058" w14:textId="77777777" w:rsidR="00E92CBF" w:rsidRPr="00F11966" w:rsidRDefault="00E92CBF" w:rsidP="00AA7DB8">
            <w:pPr>
              <w:pStyle w:val="TAC"/>
              <w:rPr>
                <w:sz w:val="16"/>
                <w:szCs w:val="16"/>
              </w:rPr>
            </w:pPr>
          </w:p>
        </w:tc>
        <w:tc>
          <w:tcPr>
            <w:tcW w:w="4820" w:type="dxa"/>
            <w:shd w:val="solid" w:color="FFFFFF" w:fill="auto"/>
          </w:tcPr>
          <w:p w14:paraId="741FE3E1" w14:textId="77777777" w:rsidR="00E92CBF" w:rsidRPr="00F11966" w:rsidRDefault="00E92CBF" w:rsidP="00AA7DB8">
            <w:pPr>
              <w:pStyle w:val="TAL"/>
              <w:rPr>
                <w:sz w:val="16"/>
                <w:szCs w:val="16"/>
              </w:rPr>
            </w:pPr>
            <w:r w:rsidRPr="00F11966">
              <w:rPr>
                <w:sz w:val="16"/>
                <w:szCs w:val="16"/>
              </w:rPr>
              <w:t>Approved in CT#80</w:t>
            </w:r>
          </w:p>
        </w:tc>
        <w:tc>
          <w:tcPr>
            <w:tcW w:w="708" w:type="dxa"/>
            <w:shd w:val="solid" w:color="FFFFFF" w:fill="auto"/>
          </w:tcPr>
          <w:p w14:paraId="06762EDF" w14:textId="77777777" w:rsidR="00E92CBF" w:rsidRPr="00F11966" w:rsidRDefault="00E92CBF" w:rsidP="00AA7DB8">
            <w:pPr>
              <w:pStyle w:val="TAC"/>
              <w:rPr>
                <w:sz w:val="16"/>
                <w:szCs w:val="16"/>
              </w:rPr>
            </w:pPr>
            <w:r w:rsidRPr="00F11966">
              <w:rPr>
                <w:sz w:val="16"/>
                <w:szCs w:val="16"/>
              </w:rPr>
              <w:t>15.0.0</w:t>
            </w:r>
          </w:p>
        </w:tc>
      </w:tr>
      <w:tr w:rsidR="00E92CBF" w:rsidRPr="00F11966" w14:paraId="097BA8A2" w14:textId="77777777" w:rsidTr="009663F0">
        <w:tc>
          <w:tcPr>
            <w:tcW w:w="800" w:type="dxa"/>
            <w:shd w:val="solid" w:color="FFFFFF" w:fill="auto"/>
          </w:tcPr>
          <w:p w14:paraId="75D5AAF2"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210BF20A"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6251214E"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5D77859A" w14:textId="77777777" w:rsidR="00E92CBF" w:rsidRPr="00F11966" w:rsidRDefault="00E92CBF" w:rsidP="00AA7DB8">
            <w:pPr>
              <w:pStyle w:val="TAL"/>
              <w:rPr>
                <w:sz w:val="16"/>
                <w:szCs w:val="16"/>
              </w:rPr>
            </w:pPr>
            <w:r w:rsidRPr="00F11966">
              <w:rPr>
                <w:rFonts w:cs="Arial"/>
                <w:sz w:val="16"/>
                <w:szCs w:val="16"/>
              </w:rPr>
              <w:t>0001</w:t>
            </w:r>
          </w:p>
        </w:tc>
        <w:tc>
          <w:tcPr>
            <w:tcW w:w="425" w:type="dxa"/>
            <w:shd w:val="solid" w:color="FFFFFF" w:fill="auto"/>
          </w:tcPr>
          <w:p w14:paraId="4D4D3DBC" w14:textId="77777777" w:rsidR="00E92CBF" w:rsidRPr="00F11966" w:rsidRDefault="00E92CBF" w:rsidP="00AA7DB8">
            <w:pPr>
              <w:pStyle w:val="TAR"/>
              <w:rPr>
                <w:sz w:val="16"/>
                <w:szCs w:val="16"/>
              </w:rPr>
            </w:pPr>
            <w:r w:rsidRPr="00F11966">
              <w:rPr>
                <w:rFonts w:cs="Arial"/>
                <w:sz w:val="16"/>
                <w:szCs w:val="16"/>
              </w:rPr>
              <w:t> </w:t>
            </w:r>
          </w:p>
        </w:tc>
        <w:tc>
          <w:tcPr>
            <w:tcW w:w="425" w:type="dxa"/>
            <w:shd w:val="solid" w:color="FFFFFF" w:fill="auto"/>
          </w:tcPr>
          <w:p w14:paraId="27463881"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4BF27338" w14:textId="77777777" w:rsidR="00E92CBF" w:rsidRPr="00F11966" w:rsidRDefault="00E92CBF" w:rsidP="00AA7DB8">
            <w:pPr>
              <w:pStyle w:val="TAL"/>
              <w:rPr>
                <w:sz w:val="16"/>
                <w:szCs w:val="16"/>
              </w:rPr>
            </w:pPr>
            <w:r w:rsidRPr="00F11966">
              <w:rPr>
                <w:rFonts w:cs="Arial"/>
                <w:sz w:val="16"/>
                <w:szCs w:val="16"/>
              </w:rPr>
              <w:t>ProblemDetails</w:t>
            </w:r>
          </w:p>
        </w:tc>
        <w:tc>
          <w:tcPr>
            <w:tcW w:w="708" w:type="dxa"/>
            <w:shd w:val="solid" w:color="FFFFFF" w:fill="auto"/>
          </w:tcPr>
          <w:p w14:paraId="2F3B1AB0" w14:textId="77777777" w:rsidR="00E92CBF" w:rsidRPr="00F11966" w:rsidRDefault="00E92CBF" w:rsidP="00AA7DB8">
            <w:pPr>
              <w:pStyle w:val="TAC"/>
              <w:rPr>
                <w:sz w:val="16"/>
                <w:szCs w:val="16"/>
              </w:rPr>
            </w:pPr>
            <w:r w:rsidRPr="00F11966">
              <w:rPr>
                <w:sz w:val="16"/>
                <w:szCs w:val="16"/>
              </w:rPr>
              <w:t>15.1.0</w:t>
            </w:r>
          </w:p>
        </w:tc>
      </w:tr>
      <w:tr w:rsidR="00E92CBF" w:rsidRPr="00F11966" w14:paraId="55C0FF20" w14:textId="77777777" w:rsidTr="009663F0">
        <w:tc>
          <w:tcPr>
            <w:tcW w:w="800" w:type="dxa"/>
            <w:shd w:val="solid" w:color="FFFFFF" w:fill="auto"/>
          </w:tcPr>
          <w:p w14:paraId="68010865"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0AABF7B7"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024AE5FA"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0E6547AB" w14:textId="77777777" w:rsidR="00E92CBF" w:rsidRPr="00F11966" w:rsidRDefault="00E92CBF" w:rsidP="00AA7DB8">
            <w:pPr>
              <w:pStyle w:val="TAL"/>
              <w:rPr>
                <w:sz w:val="16"/>
                <w:szCs w:val="16"/>
              </w:rPr>
            </w:pPr>
            <w:r w:rsidRPr="00F11966">
              <w:rPr>
                <w:rFonts w:cs="Arial"/>
                <w:sz w:val="16"/>
                <w:szCs w:val="16"/>
              </w:rPr>
              <w:t>0002</w:t>
            </w:r>
          </w:p>
        </w:tc>
        <w:tc>
          <w:tcPr>
            <w:tcW w:w="425" w:type="dxa"/>
            <w:shd w:val="solid" w:color="FFFFFF" w:fill="auto"/>
          </w:tcPr>
          <w:p w14:paraId="5E7B262A" w14:textId="77777777" w:rsidR="00E92CBF" w:rsidRPr="00F11966" w:rsidRDefault="00E92CBF" w:rsidP="00AA7DB8">
            <w:pPr>
              <w:pStyle w:val="TAR"/>
              <w:rPr>
                <w:sz w:val="16"/>
                <w:szCs w:val="16"/>
              </w:rPr>
            </w:pPr>
            <w:r w:rsidRPr="00F11966">
              <w:rPr>
                <w:rFonts w:cs="Arial"/>
                <w:sz w:val="16"/>
                <w:szCs w:val="16"/>
              </w:rPr>
              <w:t> </w:t>
            </w:r>
          </w:p>
        </w:tc>
        <w:tc>
          <w:tcPr>
            <w:tcW w:w="425" w:type="dxa"/>
            <w:shd w:val="solid" w:color="FFFFFF" w:fill="auto"/>
          </w:tcPr>
          <w:p w14:paraId="35740F32"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4077C742" w14:textId="77777777" w:rsidR="00E92CBF" w:rsidRPr="00F11966" w:rsidRDefault="00E92CBF" w:rsidP="00AA7DB8">
            <w:pPr>
              <w:pStyle w:val="TAL"/>
              <w:rPr>
                <w:sz w:val="16"/>
                <w:szCs w:val="16"/>
              </w:rPr>
            </w:pPr>
            <w:r w:rsidRPr="00F11966">
              <w:rPr>
                <w:rFonts w:cs="Arial"/>
                <w:sz w:val="16"/>
                <w:szCs w:val="16"/>
              </w:rPr>
              <w:t>Structure of AmfId</w:t>
            </w:r>
          </w:p>
        </w:tc>
        <w:tc>
          <w:tcPr>
            <w:tcW w:w="708" w:type="dxa"/>
            <w:shd w:val="solid" w:color="FFFFFF" w:fill="auto"/>
          </w:tcPr>
          <w:p w14:paraId="4E23FD80" w14:textId="77777777" w:rsidR="00E92CBF" w:rsidRPr="00F11966" w:rsidRDefault="00E92CBF" w:rsidP="00AA7DB8">
            <w:pPr>
              <w:pStyle w:val="TAC"/>
              <w:rPr>
                <w:sz w:val="16"/>
                <w:szCs w:val="16"/>
              </w:rPr>
            </w:pPr>
            <w:r w:rsidRPr="00F11966">
              <w:rPr>
                <w:sz w:val="16"/>
                <w:szCs w:val="16"/>
              </w:rPr>
              <w:t>15.1.0</w:t>
            </w:r>
          </w:p>
        </w:tc>
      </w:tr>
      <w:tr w:rsidR="00E92CBF" w:rsidRPr="00F11966" w14:paraId="2197CBB5" w14:textId="77777777" w:rsidTr="009663F0">
        <w:tc>
          <w:tcPr>
            <w:tcW w:w="800" w:type="dxa"/>
            <w:shd w:val="solid" w:color="FFFFFF" w:fill="auto"/>
          </w:tcPr>
          <w:p w14:paraId="6808507B"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22046111"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1D0C8F9C"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05EE23A0" w14:textId="77777777" w:rsidR="00E92CBF" w:rsidRPr="00F11966" w:rsidRDefault="00E92CBF" w:rsidP="00AA7DB8">
            <w:pPr>
              <w:pStyle w:val="TAL"/>
              <w:rPr>
                <w:sz w:val="16"/>
                <w:szCs w:val="16"/>
              </w:rPr>
            </w:pPr>
            <w:r w:rsidRPr="00F11966">
              <w:rPr>
                <w:rFonts w:cs="Arial"/>
                <w:sz w:val="16"/>
                <w:szCs w:val="16"/>
              </w:rPr>
              <w:t>0012</w:t>
            </w:r>
          </w:p>
        </w:tc>
        <w:tc>
          <w:tcPr>
            <w:tcW w:w="425" w:type="dxa"/>
            <w:shd w:val="solid" w:color="FFFFFF" w:fill="auto"/>
          </w:tcPr>
          <w:p w14:paraId="1BD95D56" w14:textId="77777777" w:rsidR="00E92CBF" w:rsidRPr="00F11966" w:rsidRDefault="00E92CBF" w:rsidP="00AA7DB8">
            <w:pPr>
              <w:pStyle w:val="TAR"/>
              <w:rPr>
                <w:sz w:val="16"/>
                <w:szCs w:val="16"/>
              </w:rPr>
            </w:pPr>
            <w:r w:rsidRPr="00F11966">
              <w:rPr>
                <w:rFonts w:cs="Arial"/>
                <w:sz w:val="16"/>
                <w:szCs w:val="16"/>
              </w:rPr>
              <w:t> </w:t>
            </w:r>
          </w:p>
        </w:tc>
        <w:tc>
          <w:tcPr>
            <w:tcW w:w="425" w:type="dxa"/>
            <w:shd w:val="solid" w:color="FFFFFF" w:fill="auto"/>
          </w:tcPr>
          <w:p w14:paraId="7CDE6629" w14:textId="77777777" w:rsidR="00E92CBF" w:rsidRPr="00F11966" w:rsidRDefault="00E92CBF" w:rsidP="00AA7DB8">
            <w:pPr>
              <w:pStyle w:val="TAC"/>
              <w:rPr>
                <w:sz w:val="16"/>
                <w:szCs w:val="16"/>
              </w:rPr>
            </w:pPr>
            <w:r w:rsidRPr="00F11966">
              <w:rPr>
                <w:rFonts w:cs="Arial"/>
                <w:sz w:val="16"/>
                <w:szCs w:val="16"/>
              </w:rPr>
              <w:t>B</w:t>
            </w:r>
          </w:p>
        </w:tc>
        <w:tc>
          <w:tcPr>
            <w:tcW w:w="4820" w:type="dxa"/>
            <w:shd w:val="solid" w:color="FFFFFF" w:fill="auto"/>
          </w:tcPr>
          <w:p w14:paraId="7B021C64" w14:textId="77777777" w:rsidR="00E92CBF" w:rsidRPr="00F11966" w:rsidRDefault="00E92CBF" w:rsidP="00AA7DB8">
            <w:pPr>
              <w:pStyle w:val="TAL"/>
              <w:rPr>
                <w:sz w:val="16"/>
                <w:szCs w:val="16"/>
              </w:rPr>
            </w:pPr>
            <w:r w:rsidRPr="00F11966">
              <w:rPr>
                <w:rFonts w:cs="Arial"/>
                <w:sz w:val="16"/>
                <w:szCs w:val="16"/>
              </w:rPr>
              <w:t>DNAI change notification type</w:t>
            </w:r>
          </w:p>
        </w:tc>
        <w:tc>
          <w:tcPr>
            <w:tcW w:w="708" w:type="dxa"/>
            <w:shd w:val="solid" w:color="FFFFFF" w:fill="auto"/>
          </w:tcPr>
          <w:p w14:paraId="1B081EF1" w14:textId="77777777" w:rsidR="00E92CBF" w:rsidRPr="00F11966" w:rsidRDefault="00E92CBF" w:rsidP="00AA7DB8">
            <w:pPr>
              <w:pStyle w:val="TAC"/>
              <w:rPr>
                <w:sz w:val="16"/>
                <w:szCs w:val="16"/>
              </w:rPr>
            </w:pPr>
            <w:r w:rsidRPr="00F11966">
              <w:rPr>
                <w:sz w:val="16"/>
                <w:szCs w:val="16"/>
              </w:rPr>
              <w:t>15.1.0</w:t>
            </w:r>
          </w:p>
        </w:tc>
      </w:tr>
      <w:tr w:rsidR="00E92CBF" w:rsidRPr="00F11966" w14:paraId="04644E63" w14:textId="77777777" w:rsidTr="009663F0">
        <w:tc>
          <w:tcPr>
            <w:tcW w:w="800" w:type="dxa"/>
            <w:shd w:val="solid" w:color="FFFFFF" w:fill="auto"/>
          </w:tcPr>
          <w:p w14:paraId="576EB585"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4D369631"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422CBEB3"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499CBE41" w14:textId="77777777" w:rsidR="00E92CBF" w:rsidRPr="00F11966" w:rsidRDefault="00E92CBF" w:rsidP="00AA7DB8">
            <w:pPr>
              <w:pStyle w:val="TAL"/>
              <w:rPr>
                <w:sz w:val="16"/>
                <w:szCs w:val="16"/>
              </w:rPr>
            </w:pPr>
            <w:r w:rsidRPr="00F11966">
              <w:rPr>
                <w:rFonts w:cs="Arial"/>
                <w:sz w:val="16"/>
                <w:szCs w:val="16"/>
              </w:rPr>
              <w:t>0015</w:t>
            </w:r>
          </w:p>
        </w:tc>
        <w:tc>
          <w:tcPr>
            <w:tcW w:w="425" w:type="dxa"/>
            <w:shd w:val="solid" w:color="FFFFFF" w:fill="auto"/>
          </w:tcPr>
          <w:p w14:paraId="1D3BACAA" w14:textId="77777777" w:rsidR="00E92CBF" w:rsidRPr="00F11966" w:rsidRDefault="00E92CBF" w:rsidP="00AA7DB8">
            <w:pPr>
              <w:pStyle w:val="TAR"/>
              <w:rPr>
                <w:sz w:val="16"/>
                <w:szCs w:val="16"/>
              </w:rPr>
            </w:pPr>
            <w:r w:rsidRPr="00F11966">
              <w:rPr>
                <w:rFonts w:cs="Arial"/>
                <w:sz w:val="16"/>
                <w:szCs w:val="16"/>
              </w:rPr>
              <w:t> </w:t>
            </w:r>
          </w:p>
        </w:tc>
        <w:tc>
          <w:tcPr>
            <w:tcW w:w="425" w:type="dxa"/>
            <w:shd w:val="solid" w:color="FFFFFF" w:fill="auto"/>
          </w:tcPr>
          <w:p w14:paraId="155BC290"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7C43C8C1" w14:textId="77777777" w:rsidR="00E92CBF" w:rsidRPr="00F11966" w:rsidRDefault="00E92CBF" w:rsidP="00AA7DB8">
            <w:pPr>
              <w:pStyle w:val="TAL"/>
              <w:rPr>
                <w:sz w:val="16"/>
                <w:szCs w:val="16"/>
              </w:rPr>
            </w:pPr>
            <w:r w:rsidRPr="00F11966">
              <w:rPr>
                <w:rFonts w:cs="Arial"/>
                <w:sz w:val="16"/>
                <w:szCs w:val="16"/>
              </w:rPr>
              <w:t>RatType</w:t>
            </w:r>
          </w:p>
        </w:tc>
        <w:tc>
          <w:tcPr>
            <w:tcW w:w="708" w:type="dxa"/>
            <w:shd w:val="solid" w:color="FFFFFF" w:fill="auto"/>
          </w:tcPr>
          <w:p w14:paraId="4F798807" w14:textId="77777777" w:rsidR="00E92CBF" w:rsidRPr="00F11966" w:rsidRDefault="00E92CBF" w:rsidP="00AA7DB8">
            <w:pPr>
              <w:pStyle w:val="TAC"/>
              <w:rPr>
                <w:sz w:val="16"/>
                <w:szCs w:val="16"/>
              </w:rPr>
            </w:pPr>
            <w:r w:rsidRPr="00F11966">
              <w:rPr>
                <w:sz w:val="16"/>
                <w:szCs w:val="16"/>
              </w:rPr>
              <w:t>15.1.0</w:t>
            </w:r>
          </w:p>
        </w:tc>
      </w:tr>
      <w:tr w:rsidR="00E92CBF" w:rsidRPr="00F11966" w14:paraId="61F9A1E5" w14:textId="77777777" w:rsidTr="009663F0">
        <w:tc>
          <w:tcPr>
            <w:tcW w:w="800" w:type="dxa"/>
            <w:shd w:val="solid" w:color="FFFFFF" w:fill="auto"/>
          </w:tcPr>
          <w:p w14:paraId="171FD747"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3B9271D2"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7C255383"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3F01BAB5" w14:textId="77777777" w:rsidR="00E92CBF" w:rsidRPr="00F11966" w:rsidRDefault="00E92CBF" w:rsidP="00AA7DB8">
            <w:pPr>
              <w:pStyle w:val="TAL"/>
              <w:rPr>
                <w:sz w:val="16"/>
                <w:szCs w:val="16"/>
              </w:rPr>
            </w:pPr>
            <w:r w:rsidRPr="00F11966">
              <w:rPr>
                <w:rFonts w:cs="Arial"/>
                <w:sz w:val="16"/>
                <w:szCs w:val="16"/>
              </w:rPr>
              <w:t>0017</w:t>
            </w:r>
          </w:p>
        </w:tc>
        <w:tc>
          <w:tcPr>
            <w:tcW w:w="425" w:type="dxa"/>
            <w:shd w:val="solid" w:color="FFFFFF" w:fill="auto"/>
          </w:tcPr>
          <w:p w14:paraId="40647DCE" w14:textId="77777777" w:rsidR="00E92CBF" w:rsidRPr="00F11966" w:rsidRDefault="00E92CBF" w:rsidP="00AA7DB8">
            <w:pPr>
              <w:pStyle w:val="TAR"/>
              <w:rPr>
                <w:sz w:val="16"/>
                <w:szCs w:val="16"/>
              </w:rPr>
            </w:pPr>
            <w:r w:rsidRPr="00F11966">
              <w:rPr>
                <w:rFonts w:cs="Arial"/>
                <w:sz w:val="16"/>
                <w:szCs w:val="16"/>
              </w:rPr>
              <w:t> </w:t>
            </w:r>
          </w:p>
        </w:tc>
        <w:tc>
          <w:tcPr>
            <w:tcW w:w="425" w:type="dxa"/>
            <w:shd w:val="solid" w:color="FFFFFF" w:fill="auto"/>
          </w:tcPr>
          <w:p w14:paraId="6A3B2FAF" w14:textId="77777777" w:rsidR="00E92CBF" w:rsidRPr="00F11966" w:rsidRDefault="00E92CBF" w:rsidP="00AA7DB8">
            <w:pPr>
              <w:pStyle w:val="TAC"/>
              <w:rPr>
                <w:sz w:val="16"/>
                <w:szCs w:val="16"/>
              </w:rPr>
            </w:pPr>
            <w:r w:rsidRPr="00F11966">
              <w:rPr>
                <w:rFonts w:cs="Arial"/>
                <w:sz w:val="16"/>
                <w:szCs w:val="16"/>
              </w:rPr>
              <w:t>B</w:t>
            </w:r>
          </w:p>
        </w:tc>
        <w:tc>
          <w:tcPr>
            <w:tcW w:w="4820" w:type="dxa"/>
            <w:shd w:val="solid" w:color="FFFFFF" w:fill="auto"/>
          </w:tcPr>
          <w:p w14:paraId="7BA14355" w14:textId="77777777" w:rsidR="00E92CBF" w:rsidRPr="00F11966" w:rsidRDefault="00E92CBF" w:rsidP="00AA7DB8">
            <w:pPr>
              <w:pStyle w:val="TAL"/>
              <w:rPr>
                <w:sz w:val="16"/>
                <w:szCs w:val="16"/>
              </w:rPr>
            </w:pPr>
            <w:r w:rsidRPr="00F11966">
              <w:rPr>
                <w:rFonts w:cs="Arial"/>
                <w:sz w:val="16"/>
                <w:szCs w:val="16"/>
              </w:rPr>
              <w:t>Definition of DNAI</w:t>
            </w:r>
          </w:p>
        </w:tc>
        <w:tc>
          <w:tcPr>
            <w:tcW w:w="708" w:type="dxa"/>
            <w:shd w:val="solid" w:color="FFFFFF" w:fill="auto"/>
          </w:tcPr>
          <w:p w14:paraId="74A11042" w14:textId="77777777" w:rsidR="00E92CBF" w:rsidRPr="00F11966" w:rsidRDefault="00E92CBF" w:rsidP="00AA7DB8">
            <w:pPr>
              <w:pStyle w:val="TAC"/>
              <w:rPr>
                <w:sz w:val="16"/>
                <w:szCs w:val="16"/>
              </w:rPr>
            </w:pPr>
            <w:r w:rsidRPr="00F11966">
              <w:rPr>
                <w:sz w:val="16"/>
                <w:szCs w:val="16"/>
              </w:rPr>
              <w:t>15.1.0</w:t>
            </w:r>
          </w:p>
        </w:tc>
      </w:tr>
      <w:tr w:rsidR="00E92CBF" w:rsidRPr="00F11966" w14:paraId="515EA0EF" w14:textId="77777777" w:rsidTr="009663F0">
        <w:tc>
          <w:tcPr>
            <w:tcW w:w="800" w:type="dxa"/>
            <w:shd w:val="solid" w:color="FFFFFF" w:fill="auto"/>
          </w:tcPr>
          <w:p w14:paraId="40C4BA03"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5620ED8A"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4845A8EA" w14:textId="77777777" w:rsidR="00E92CBF" w:rsidRPr="00F11966" w:rsidRDefault="00E92CBF" w:rsidP="00AA7DB8">
            <w:pPr>
              <w:pStyle w:val="TAC"/>
              <w:rPr>
                <w:sz w:val="16"/>
                <w:szCs w:val="16"/>
              </w:rPr>
            </w:pPr>
            <w:r w:rsidRPr="00F11966">
              <w:rPr>
                <w:sz w:val="16"/>
                <w:szCs w:val="16"/>
              </w:rPr>
              <w:t>CP-182068</w:t>
            </w:r>
          </w:p>
        </w:tc>
        <w:tc>
          <w:tcPr>
            <w:tcW w:w="567" w:type="dxa"/>
            <w:shd w:val="solid" w:color="FFFFFF" w:fill="auto"/>
          </w:tcPr>
          <w:p w14:paraId="336DF46C" w14:textId="77777777" w:rsidR="00E92CBF" w:rsidRPr="00F11966" w:rsidRDefault="00E92CBF" w:rsidP="00AA7DB8">
            <w:pPr>
              <w:pStyle w:val="TAL"/>
              <w:rPr>
                <w:sz w:val="16"/>
                <w:szCs w:val="16"/>
              </w:rPr>
            </w:pPr>
            <w:r w:rsidRPr="00F11966">
              <w:rPr>
                <w:rFonts w:cs="Arial"/>
                <w:sz w:val="16"/>
                <w:szCs w:val="16"/>
              </w:rPr>
              <w:t>0008</w:t>
            </w:r>
          </w:p>
        </w:tc>
        <w:tc>
          <w:tcPr>
            <w:tcW w:w="425" w:type="dxa"/>
            <w:shd w:val="solid" w:color="FFFFFF" w:fill="auto"/>
          </w:tcPr>
          <w:p w14:paraId="1C469DCA"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5C201DF5" w14:textId="77777777" w:rsidR="00E92CBF" w:rsidRPr="00F11966" w:rsidRDefault="00E92CBF" w:rsidP="00AA7DB8">
            <w:pPr>
              <w:pStyle w:val="TAC"/>
              <w:rPr>
                <w:sz w:val="16"/>
                <w:szCs w:val="16"/>
              </w:rPr>
            </w:pPr>
            <w:r w:rsidRPr="00F11966">
              <w:rPr>
                <w:rFonts w:cs="Arial"/>
                <w:sz w:val="16"/>
                <w:szCs w:val="16"/>
              </w:rPr>
              <w:t>B</w:t>
            </w:r>
          </w:p>
        </w:tc>
        <w:tc>
          <w:tcPr>
            <w:tcW w:w="4820" w:type="dxa"/>
            <w:shd w:val="solid" w:color="FFFFFF" w:fill="auto"/>
          </w:tcPr>
          <w:p w14:paraId="572A1618" w14:textId="77777777" w:rsidR="00E92CBF" w:rsidRPr="00F11966" w:rsidRDefault="00E92CBF" w:rsidP="00AA7DB8">
            <w:pPr>
              <w:pStyle w:val="TAL"/>
              <w:rPr>
                <w:sz w:val="16"/>
                <w:szCs w:val="16"/>
              </w:rPr>
            </w:pPr>
            <w:r w:rsidRPr="00F11966">
              <w:rPr>
                <w:rFonts w:cs="Arial"/>
                <w:sz w:val="16"/>
                <w:szCs w:val="16"/>
              </w:rPr>
              <w:t>Add support for 5G Trace</w:t>
            </w:r>
          </w:p>
        </w:tc>
        <w:tc>
          <w:tcPr>
            <w:tcW w:w="708" w:type="dxa"/>
            <w:shd w:val="solid" w:color="FFFFFF" w:fill="auto"/>
          </w:tcPr>
          <w:p w14:paraId="049E8B9C" w14:textId="77777777" w:rsidR="00E92CBF" w:rsidRPr="00F11966" w:rsidRDefault="00E92CBF" w:rsidP="00AA7DB8">
            <w:pPr>
              <w:pStyle w:val="TAC"/>
              <w:rPr>
                <w:sz w:val="16"/>
                <w:szCs w:val="16"/>
              </w:rPr>
            </w:pPr>
            <w:r w:rsidRPr="00F11966">
              <w:rPr>
                <w:sz w:val="16"/>
                <w:szCs w:val="16"/>
              </w:rPr>
              <w:t>15.1.0</w:t>
            </w:r>
          </w:p>
        </w:tc>
      </w:tr>
      <w:tr w:rsidR="00E92CBF" w:rsidRPr="00F11966" w14:paraId="7BC7B5B4" w14:textId="77777777" w:rsidTr="009663F0">
        <w:tc>
          <w:tcPr>
            <w:tcW w:w="800" w:type="dxa"/>
            <w:shd w:val="solid" w:color="FFFFFF" w:fill="auto"/>
          </w:tcPr>
          <w:p w14:paraId="3650D2AE"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55AF3F97"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3F2770A7"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6719869D" w14:textId="77777777" w:rsidR="00E92CBF" w:rsidRPr="00F11966" w:rsidRDefault="00E92CBF" w:rsidP="00AA7DB8">
            <w:pPr>
              <w:pStyle w:val="TAL"/>
              <w:rPr>
                <w:sz w:val="16"/>
                <w:szCs w:val="16"/>
              </w:rPr>
            </w:pPr>
            <w:r w:rsidRPr="00F11966">
              <w:rPr>
                <w:rFonts w:cs="Arial"/>
                <w:sz w:val="16"/>
                <w:szCs w:val="16"/>
              </w:rPr>
              <w:t>0010</w:t>
            </w:r>
          </w:p>
        </w:tc>
        <w:tc>
          <w:tcPr>
            <w:tcW w:w="425" w:type="dxa"/>
            <w:shd w:val="solid" w:color="FFFFFF" w:fill="auto"/>
          </w:tcPr>
          <w:p w14:paraId="594E2DF8"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27466361"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525F4360" w14:textId="77777777" w:rsidR="00E92CBF" w:rsidRPr="00F11966" w:rsidRDefault="00E92CBF" w:rsidP="00AA7DB8">
            <w:pPr>
              <w:pStyle w:val="TAL"/>
              <w:rPr>
                <w:sz w:val="16"/>
                <w:szCs w:val="16"/>
              </w:rPr>
            </w:pPr>
            <w:r w:rsidRPr="00F11966">
              <w:rPr>
                <w:rFonts w:cs="Arial"/>
                <w:sz w:val="16"/>
                <w:szCs w:val="16"/>
              </w:rPr>
              <w:t>OpenAPI Corrections</w:t>
            </w:r>
          </w:p>
        </w:tc>
        <w:tc>
          <w:tcPr>
            <w:tcW w:w="708" w:type="dxa"/>
            <w:shd w:val="solid" w:color="FFFFFF" w:fill="auto"/>
          </w:tcPr>
          <w:p w14:paraId="2BA88A20" w14:textId="77777777" w:rsidR="00E92CBF" w:rsidRPr="00F11966" w:rsidRDefault="00E92CBF" w:rsidP="00AA7DB8">
            <w:pPr>
              <w:pStyle w:val="TAC"/>
              <w:rPr>
                <w:sz w:val="16"/>
                <w:szCs w:val="16"/>
              </w:rPr>
            </w:pPr>
            <w:r w:rsidRPr="00F11966">
              <w:rPr>
                <w:sz w:val="16"/>
                <w:szCs w:val="16"/>
              </w:rPr>
              <w:t>15.1.0</w:t>
            </w:r>
          </w:p>
        </w:tc>
      </w:tr>
      <w:tr w:rsidR="00E92CBF" w:rsidRPr="00F11966" w14:paraId="6E502BEC" w14:textId="77777777" w:rsidTr="009663F0">
        <w:tc>
          <w:tcPr>
            <w:tcW w:w="800" w:type="dxa"/>
            <w:shd w:val="solid" w:color="FFFFFF" w:fill="auto"/>
          </w:tcPr>
          <w:p w14:paraId="3792B08E"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118BFC4C"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425AB8BD"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2D6E0F4A" w14:textId="77777777" w:rsidR="00E92CBF" w:rsidRPr="00F11966" w:rsidRDefault="00E92CBF" w:rsidP="00AA7DB8">
            <w:pPr>
              <w:pStyle w:val="TAL"/>
              <w:rPr>
                <w:sz w:val="16"/>
                <w:szCs w:val="16"/>
              </w:rPr>
            </w:pPr>
            <w:r w:rsidRPr="00F11966">
              <w:rPr>
                <w:rFonts w:cs="Arial"/>
                <w:sz w:val="16"/>
                <w:szCs w:val="16"/>
              </w:rPr>
              <w:t>0013</w:t>
            </w:r>
          </w:p>
        </w:tc>
        <w:tc>
          <w:tcPr>
            <w:tcW w:w="425" w:type="dxa"/>
            <w:shd w:val="solid" w:color="FFFFFF" w:fill="auto"/>
          </w:tcPr>
          <w:p w14:paraId="724D618C"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1DA425A2" w14:textId="77777777" w:rsidR="00E92CBF" w:rsidRPr="00F11966" w:rsidRDefault="00E92CBF" w:rsidP="00AA7DB8">
            <w:pPr>
              <w:pStyle w:val="TAC"/>
              <w:rPr>
                <w:sz w:val="16"/>
                <w:szCs w:val="16"/>
              </w:rPr>
            </w:pPr>
            <w:r w:rsidRPr="00F11966">
              <w:rPr>
                <w:rFonts w:cs="Arial"/>
                <w:sz w:val="16"/>
                <w:szCs w:val="16"/>
              </w:rPr>
              <w:t>B</w:t>
            </w:r>
          </w:p>
        </w:tc>
        <w:tc>
          <w:tcPr>
            <w:tcW w:w="4820" w:type="dxa"/>
            <w:shd w:val="solid" w:color="FFFFFF" w:fill="auto"/>
          </w:tcPr>
          <w:p w14:paraId="3D446F60" w14:textId="77777777" w:rsidR="00E92CBF" w:rsidRPr="00F11966" w:rsidRDefault="00E92CBF" w:rsidP="00AA7DB8">
            <w:pPr>
              <w:pStyle w:val="TAL"/>
              <w:rPr>
                <w:sz w:val="16"/>
                <w:szCs w:val="16"/>
              </w:rPr>
            </w:pPr>
            <w:r w:rsidRPr="00F11966">
              <w:rPr>
                <w:rFonts w:cs="Arial"/>
                <w:sz w:val="16"/>
                <w:szCs w:val="16"/>
              </w:rPr>
              <w:t>Structure of ECGI and NCGI</w:t>
            </w:r>
          </w:p>
        </w:tc>
        <w:tc>
          <w:tcPr>
            <w:tcW w:w="708" w:type="dxa"/>
            <w:shd w:val="solid" w:color="FFFFFF" w:fill="auto"/>
          </w:tcPr>
          <w:p w14:paraId="05718035" w14:textId="77777777" w:rsidR="00E92CBF" w:rsidRPr="00F11966" w:rsidRDefault="00E92CBF" w:rsidP="00AA7DB8">
            <w:pPr>
              <w:pStyle w:val="TAC"/>
              <w:rPr>
                <w:sz w:val="16"/>
                <w:szCs w:val="16"/>
              </w:rPr>
            </w:pPr>
            <w:r w:rsidRPr="00F11966">
              <w:rPr>
                <w:sz w:val="16"/>
                <w:szCs w:val="16"/>
              </w:rPr>
              <w:t>15.1.0</w:t>
            </w:r>
          </w:p>
        </w:tc>
      </w:tr>
      <w:tr w:rsidR="00E92CBF" w:rsidRPr="00F11966" w14:paraId="5B2ABD5C" w14:textId="77777777" w:rsidTr="009663F0">
        <w:tc>
          <w:tcPr>
            <w:tcW w:w="800" w:type="dxa"/>
            <w:shd w:val="solid" w:color="FFFFFF" w:fill="auto"/>
          </w:tcPr>
          <w:p w14:paraId="14B1DF31"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06CC285B"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6134DE75"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44471F92" w14:textId="77777777" w:rsidR="00E92CBF" w:rsidRPr="00F11966" w:rsidRDefault="00E92CBF" w:rsidP="00AA7DB8">
            <w:pPr>
              <w:pStyle w:val="TAL"/>
              <w:rPr>
                <w:sz w:val="16"/>
                <w:szCs w:val="16"/>
              </w:rPr>
            </w:pPr>
            <w:r w:rsidRPr="00F11966">
              <w:rPr>
                <w:rFonts w:cs="Arial"/>
                <w:sz w:val="16"/>
                <w:szCs w:val="16"/>
              </w:rPr>
              <w:t>0007</w:t>
            </w:r>
          </w:p>
        </w:tc>
        <w:tc>
          <w:tcPr>
            <w:tcW w:w="425" w:type="dxa"/>
            <w:shd w:val="solid" w:color="FFFFFF" w:fill="auto"/>
          </w:tcPr>
          <w:p w14:paraId="7793018C"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5DAF4C12"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29064441" w14:textId="77777777" w:rsidR="00E92CBF" w:rsidRPr="00F11966" w:rsidRDefault="00E92CBF" w:rsidP="00AA7DB8">
            <w:pPr>
              <w:pStyle w:val="TAL"/>
              <w:rPr>
                <w:sz w:val="16"/>
                <w:szCs w:val="16"/>
              </w:rPr>
            </w:pPr>
            <w:r w:rsidRPr="00F11966">
              <w:rPr>
                <w:rFonts w:cs="Arial"/>
                <w:sz w:val="16"/>
                <w:szCs w:val="16"/>
              </w:rPr>
              <w:t>Averaging Window</w:t>
            </w:r>
          </w:p>
        </w:tc>
        <w:tc>
          <w:tcPr>
            <w:tcW w:w="708" w:type="dxa"/>
            <w:shd w:val="solid" w:color="FFFFFF" w:fill="auto"/>
          </w:tcPr>
          <w:p w14:paraId="707532CC" w14:textId="77777777" w:rsidR="00E92CBF" w:rsidRPr="00F11966" w:rsidRDefault="00E92CBF" w:rsidP="00AA7DB8">
            <w:pPr>
              <w:pStyle w:val="TAC"/>
              <w:rPr>
                <w:sz w:val="16"/>
                <w:szCs w:val="16"/>
              </w:rPr>
            </w:pPr>
            <w:r w:rsidRPr="00F11966">
              <w:rPr>
                <w:sz w:val="16"/>
                <w:szCs w:val="16"/>
              </w:rPr>
              <w:t>15.1.0</w:t>
            </w:r>
          </w:p>
        </w:tc>
      </w:tr>
      <w:tr w:rsidR="00E92CBF" w:rsidRPr="00F11966" w14:paraId="439DDC31" w14:textId="77777777" w:rsidTr="009663F0">
        <w:tc>
          <w:tcPr>
            <w:tcW w:w="800" w:type="dxa"/>
            <w:shd w:val="solid" w:color="FFFFFF" w:fill="auto"/>
          </w:tcPr>
          <w:p w14:paraId="11AF5900"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0EF62208"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138435E5"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52145361" w14:textId="77777777" w:rsidR="00E92CBF" w:rsidRPr="00F11966" w:rsidRDefault="00E92CBF" w:rsidP="00AA7DB8">
            <w:pPr>
              <w:pStyle w:val="TAL"/>
              <w:rPr>
                <w:sz w:val="16"/>
                <w:szCs w:val="16"/>
              </w:rPr>
            </w:pPr>
            <w:r w:rsidRPr="00F11966">
              <w:rPr>
                <w:rFonts w:cs="Arial"/>
                <w:sz w:val="16"/>
                <w:szCs w:val="16"/>
              </w:rPr>
              <w:t>0020</w:t>
            </w:r>
          </w:p>
        </w:tc>
        <w:tc>
          <w:tcPr>
            <w:tcW w:w="425" w:type="dxa"/>
            <w:shd w:val="solid" w:color="FFFFFF" w:fill="auto"/>
          </w:tcPr>
          <w:p w14:paraId="70CF8B20"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65193120"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127E850D" w14:textId="77777777" w:rsidR="00E92CBF" w:rsidRPr="00F11966" w:rsidRDefault="00E92CBF" w:rsidP="00AA7DB8">
            <w:pPr>
              <w:pStyle w:val="TAL"/>
              <w:rPr>
                <w:sz w:val="16"/>
                <w:szCs w:val="16"/>
              </w:rPr>
            </w:pPr>
            <w:r w:rsidRPr="00F11966">
              <w:rPr>
                <w:rFonts w:cs="Arial"/>
                <w:sz w:val="16"/>
                <w:szCs w:val="16"/>
              </w:rPr>
              <w:t>sd pattern</w:t>
            </w:r>
          </w:p>
        </w:tc>
        <w:tc>
          <w:tcPr>
            <w:tcW w:w="708" w:type="dxa"/>
            <w:shd w:val="solid" w:color="FFFFFF" w:fill="auto"/>
          </w:tcPr>
          <w:p w14:paraId="1AC2F0D5" w14:textId="77777777" w:rsidR="00E92CBF" w:rsidRPr="00F11966" w:rsidRDefault="00E92CBF" w:rsidP="00AA7DB8">
            <w:pPr>
              <w:pStyle w:val="TAC"/>
              <w:rPr>
                <w:sz w:val="16"/>
                <w:szCs w:val="16"/>
              </w:rPr>
            </w:pPr>
            <w:r w:rsidRPr="00F11966">
              <w:rPr>
                <w:sz w:val="16"/>
                <w:szCs w:val="16"/>
              </w:rPr>
              <w:t>15.1.0</w:t>
            </w:r>
          </w:p>
        </w:tc>
      </w:tr>
      <w:tr w:rsidR="00E92CBF" w:rsidRPr="00F11966" w14:paraId="251C619A" w14:textId="77777777" w:rsidTr="009663F0">
        <w:tc>
          <w:tcPr>
            <w:tcW w:w="800" w:type="dxa"/>
            <w:shd w:val="solid" w:color="FFFFFF" w:fill="auto"/>
          </w:tcPr>
          <w:p w14:paraId="1A152237"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37CE465D"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7F6E21F7"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3F1A0C2C" w14:textId="77777777" w:rsidR="00E92CBF" w:rsidRPr="00F11966" w:rsidRDefault="00E92CBF" w:rsidP="00AA7DB8">
            <w:pPr>
              <w:pStyle w:val="TAL"/>
              <w:rPr>
                <w:sz w:val="16"/>
                <w:szCs w:val="16"/>
              </w:rPr>
            </w:pPr>
            <w:r w:rsidRPr="00F11966">
              <w:rPr>
                <w:rFonts w:cs="Arial"/>
                <w:sz w:val="16"/>
                <w:szCs w:val="16"/>
              </w:rPr>
              <w:t>0021</w:t>
            </w:r>
          </w:p>
        </w:tc>
        <w:tc>
          <w:tcPr>
            <w:tcW w:w="425" w:type="dxa"/>
            <w:shd w:val="solid" w:color="FFFFFF" w:fill="auto"/>
          </w:tcPr>
          <w:p w14:paraId="6551CF2C"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0E85A700"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38646093" w14:textId="77777777" w:rsidR="00E92CBF" w:rsidRPr="00F11966" w:rsidRDefault="00E92CBF" w:rsidP="00AA7DB8">
            <w:pPr>
              <w:pStyle w:val="TAL"/>
              <w:rPr>
                <w:sz w:val="16"/>
                <w:szCs w:val="16"/>
              </w:rPr>
            </w:pPr>
            <w:r w:rsidRPr="00F11966">
              <w:rPr>
                <w:rFonts w:cs="Arial"/>
                <w:sz w:val="16"/>
                <w:szCs w:val="16"/>
              </w:rPr>
              <w:t>Correction of the title of clauses 5.2.4.4 _LinksValueSchema and 5.2.4.5 _ SelfLink</w:t>
            </w:r>
          </w:p>
        </w:tc>
        <w:tc>
          <w:tcPr>
            <w:tcW w:w="708" w:type="dxa"/>
            <w:shd w:val="solid" w:color="FFFFFF" w:fill="auto"/>
          </w:tcPr>
          <w:p w14:paraId="7DD9BC5E" w14:textId="77777777" w:rsidR="00E92CBF" w:rsidRPr="00F11966" w:rsidRDefault="00E92CBF" w:rsidP="00AA7DB8">
            <w:pPr>
              <w:pStyle w:val="TAC"/>
              <w:rPr>
                <w:sz w:val="16"/>
                <w:szCs w:val="16"/>
              </w:rPr>
            </w:pPr>
            <w:r w:rsidRPr="00F11966">
              <w:rPr>
                <w:sz w:val="16"/>
                <w:szCs w:val="16"/>
              </w:rPr>
              <w:t>15.1.0</w:t>
            </w:r>
          </w:p>
        </w:tc>
      </w:tr>
      <w:tr w:rsidR="00E92CBF" w:rsidRPr="00F11966" w14:paraId="36E066D4" w14:textId="77777777" w:rsidTr="009663F0">
        <w:tc>
          <w:tcPr>
            <w:tcW w:w="800" w:type="dxa"/>
            <w:shd w:val="solid" w:color="FFFFFF" w:fill="auto"/>
          </w:tcPr>
          <w:p w14:paraId="4CD929BC"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4222F481"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520ABF38"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0156B6B1" w14:textId="77777777" w:rsidR="00E92CBF" w:rsidRPr="00F11966" w:rsidRDefault="00E92CBF" w:rsidP="00AA7DB8">
            <w:pPr>
              <w:pStyle w:val="TAL"/>
              <w:rPr>
                <w:sz w:val="16"/>
                <w:szCs w:val="16"/>
              </w:rPr>
            </w:pPr>
            <w:r w:rsidRPr="00F11966">
              <w:rPr>
                <w:rFonts w:cs="Arial"/>
                <w:sz w:val="16"/>
                <w:szCs w:val="16"/>
              </w:rPr>
              <w:t>0023</w:t>
            </w:r>
          </w:p>
        </w:tc>
        <w:tc>
          <w:tcPr>
            <w:tcW w:w="425" w:type="dxa"/>
            <w:shd w:val="solid" w:color="FFFFFF" w:fill="auto"/>
          </w:tcPr>
          <w:p w14:paraId="76AB54A0" w14:textId="77777777" w:rsidR="00E92CBF" w:rsidRPr="00F11966" w:rsidRDefault="00E92CBF" w:rsidP="00AA7DB8">
            <w:pPr>
              <w:pStyle w:val="TAR"/>
              <w:rPr>
                <w:sz w:val="16"/>
                <w:szCs w:val="16"/>
              </w:rPr>
            </w:pPr>
            <w:r w:rsidRPr="00F11966">
              <w:rPr>
                <w:rFonts w:cs="Arial"/>
                <w:sz w:val="16"/>
                <w:szCs w:val="16"/>
              </w:rPr>
              <w:t> </w:t>
            </w:r>
          </w:p>
        </w:tc>
        <w:tc>
          <w:tcPr>
            <w:tcW w:w="425" w:type="dxa"/>
            <w:shd w:val="solid" w:color="FFFFFF" w:fill="auto"/>
          </w:tcPr>
          <w:p w14:paraId="25DA8466"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4B160F40" w14:textId="77777777" w:rsidR="00E92CBF" w:rsidRPr="00F11966" w:rsidRDefault="00E92CBF" w:rsidP="00AA7DB8">
            <w:pPr>
              <w:pStyle w:val="TAL"/>
              <w:rPr>
                <w:sz w:val="16"/>
                <w:szCs w:val="16"/>
              </w:rPr>
            </w:pPr>
            <w:r w:rsidRPr="00F11966">
              <w:rPr>
                <w:rFonts w:cs="Arial"/>
                <w:sz w:val="16"/>
                <w:szCs w:val="16"/>
              </w:rPr>
              <w:t>NAI format in 5G System</w:t>
            </w:r>
          </w:p>
        </w:tc>
        <w:tc>
          <w:tcPr>
            <w:tcW w:w="708" w:type="dxa"/>
            <w:shd w:val="solid" w:color="FFFFFF" w:fill="auto"/>
          </w:tcPr>
          <w:p w14:paraId="2853EE0E" w14:textId="77777777" w:rsidR="00E92CBF" w:rsidRPr="00F11966" w:rsidRDefault="00E92CBF" w:rsidP="00AA7DB8">
            <w:pPr>
              <w:pStyle w:val="TAC"/>
              <w:rPr>
                <w:sz w:val="16"/>
                <w:szCs w:val="16"/>
              </w:rPr>
            </w:pPr>
            <w:r w:rsidRPr="00F11966">
              <w:rPr>
                <w:sz w:val="16"/>
                <w:szCs w:val="16"/>
              </w:rPr>
              <w:t>15.1.0</w:t>
            </w:r>
          </w:p>
        </w:tc>
      </w:tr>
      <w:tr w:rsidR="00E92CBF" w:rsidRPr="00F11966" w14:paraId="4B83C275" w14:textId="77777777" w:rsidTr="009663F0">
        <w:tc>
          <w:tcPr>
            <w:tcW w:w="800" w:type="dxa"/>
            <w:shd w:val="solid" w:color="FFFFFF" w:fill="auto"/>
          </w:tcPr>
          <w:p w14:paraId="59D5A164"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739D5304"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7586AA8C"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4A49C4DB" w14:textId="77777777" w:rsidR="00E92CBF" w:rsidRPr="00F11966" w:rsidRDefault="00E92CBF" w:rsidP="00AA7DB8">
            <w:pPr>
              <w:pStyle w:val="TAL"/>
              <w:rPr>
                <w:sz w:val="16"/>
                <w:szCs w:val="16"/>
              </w:rPr>
            </w:pPr>
            <w:r w:rsidRPr="00F11966">
              <w:rPr>
                <w:rFonts w:cs="Arial"/>
                <w:sz w:val="16"/>
                <w:szCs w:val="16"/>
              </w:rPr>
              <w:t>0031</w:t>
            </w:r>
          </w:p>
        </w:tc>
        <w:tc>
          <w:tcPr>
            <w:tcW w:w="425" w:type="dxa"/>
            <w:shd w:val="solid" w:color="FFFFFF" w:fill="auto"/>
          </w:tcPr>
          <w:p w14:paraId="0B11D31D" w14:textId="77777777" w:rsidR="00E92CBF" w:rsidRPr="00F11966" w:rsidRDefault="00E92CBF" w:rsidP="00AA7DB8">
            <w:pPr>
              <w:pStyle w:val="TAR"/>
              <w:rPr>
                <w:sz w:val="16"/>
                <w:szCs w:val="16"/>
              </w:rPr>
            </w:pPr>
            <w:r w:rsidRPr="00F11966">
              <w:rPr>
                <w:rFonts w:cs="Arial"/>
                <w:sz w:val="16"/>
                <w:szCs w:val="16"/>
              </w:rPr>
              <w:t> </w:t>
            </w:r>
          </w:p>
        </w:tc>
        <w:tc>
          <w:tcPr>
            <w:tcW w:w="425" w:type="dxa"/>
            <w:shd w:val="solid" w:color="FFFFFF" w:fill="auto"/>
          </w:tcPr>
          <w:p w14:paraId="45DCB2F0"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3EC96BE4" w14:textId="77777777" w:rsidR="00E92CBF" w:rsidRPr="00F11966" w:rsidRDefault="00E92CBF" w:rsidP="00AA7DB8">
            <w:pPr>
              <w:pStyle w:val="TAL"/>
              <w:rPr>
                <w:sz w:val="16"/>
                <w:szCs w:val="16"/>
              </w:rPr>
            </w:pPr>
            <w:r w:rsidRPr="00F11966">
              <w:rPr>
                <w:rFonts w:cs="Arial"/>
                <w:sz w:val="16"/>
                <w:szCs w:val="16"/>
              </w:rPr>
              <w:t>GroupId Definition</w:t>
            </w:r>
          </w:p>
        </w:tc>
        <w:tc>
          <w:tcPr>
            <w:tcW w:w="708" w:type="dxa"/>
            <w:shd w:val="solid" w:color="FFFFFF" w:fill="auto"/>
          </w:tcPr>
          <w:p w14:paraId="503CE757" w14:textId="77777777" w:rsidR="00E92CBF" w:rsidRPr="00F11966" w:rsidRDefault="00E92CBF" w:rsidP="00AA7DB8">
            <w:pPr>
              <w:pStyle w:val="TAC"/>
              <w:rPr>
                <w:sz w:val="16"/>
                <w:szCs w:val="16"/>
              </w:rPr>
            </w:pPr>
            <w:r w:rsidRPr="00F11966">
              <w:rPr>
                <w:sz w:val="16"/>
                <w:szCs w:val="16"/>
              </w:rPr>
              <w:t>15.1.0</w:t>
            </w:r>
          </w:p>
        </w:tc>
      </w:tr>
      <w:tr w:rsidR="00E92CBF" w:rsidRPr="00F11966" w14:paraId="7D140645" w14:textId="77777777" w:rsidTr="009663F0">
        <w:tc>
          <w:tcPr>
            <w:tcW w:w="800" w:type="dxa"/>
            <w:shd w:val="solid" w:color="FFFFFF" w:fill="auto"/>
          </w:tcPr>
          <w:p w14:paraId="18C7D1C8"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44C79FE0"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394D3363"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61B91CBA" w14:textId="77777777" w:rsidR="00E92CBF" w:rsidRPr="00F11966" w:rsidRDefault="00E92CBF" w:rsidP="00AA7DB8">
            <w:pPr>
              <w:pStyle w:val="TAL"/>
              <w:rPr>
                <w:sz w:val="16"/>
                <w:szCs w:val="16"/>
              </w:rPr>
            </w:pPr>
            <w:r w:rsidRPr="00F11966">
              <w:rPr>
                <w:rFonts w:cs="Arial"/>
                <w:sz w:val="16"/>
                <w:szCs w:val="16"/>
              </w:rPr>
              <w:t>0009</w:t>
            </w:r>
          </w:p>
        </w:tc>
        <w:tc>
          <w:tcPr>
            <w:tcW w:w="425" w:type="dxa"/>
            <w:shd w:val="solid" w:color="FFFFFF" w:fill="auto"/>
          </w:tcPr>
          <w:p w14:paraId="158FFB84"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4FB0B8AA"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49A93710" w14:textId="77777777" w:rsidR="00E92CBF" w:rsidRPr="00F11966" w:rsidRDefault="00E92CBF" w:rsidP="00AA7DB8">
            <w:pPr>
              <w:pStyle w:val="TAL"/>
              <w:rPr>
                <w:sz w:val="16"/>
                <w:szCs w:val="16"/>
              </w:rPr>
            </w:pPr>
            <w:r w:rsidRPr="00F11966">
              <w:rPr>
                <w:rFonts w:cs="Arial"/>
                <w:sz w:val="16"/>
                <w:szCs w:val="16"/>
              </w:rPr>
              <w:t>Removal of systematic references to the "format" keyword in data type definitions</w:t>
            </w:r>
          </w:p>
        </w:tc>
        <w:tc>
          <w:tcPr>
            <w:tcW w:w="708" w:type="dxa"/>
            <w:shd w:val="solid" w:color="FFFFFF" w:fill="auto"/>
          </w:tcPr>
          <w:p w14:paraId="7BB22A77" w14:textId="77777777" w:rsidR="00E92CBF" w:rsidRPr="00F11966" w:rsidRDefault="00E92CBF" w:rsidP="00AA7DB8">
            <w:pPr>
              <w:pStyle w:val="TAC"/>
              <w:rPr>
                <w:sz w:val="16"/>
                <w:szCs w:val="16"/>
              </w:rPr>
            </w:pPr>
            <w:r w:rsidRPr="00F11966">
              <w:rPr>
                <w:sz w:val="16"/>
                <w:szCs w:val="16"/>
              </w:rPr>
              <w:t>15.1.0</w:t>
            </w:r>
          </w:p>
        </w:tc>
      </w:tr>
      <w:tr w:rsidR="00E92CBF" w:rsidRPr="00F11966" w14:paraId="63083D86" w14:textId="77777777" w:rsidTr="009663F0">
        <w:tc>
          <w:tcPr>
            <w:tcW w:w="800" w:type="dxa"/>
            <w:shd w:val="solid" w:color="FFFFFF" w:fill="auto"/>
          </w:tcPr>
          <w:p w14:paraId="04418CC4"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61C1ECE1"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67A95DFC"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67877C1D" w14:textId="77777777" w:rsidR="00E92CBF" w:rsidRPr="00F11966" w:rsidRDefault="00E92CBF" w:rsidP="00AA7DB8">
            <w:pPr>
              <w:pStyle w:val="TAL"/>
              <w:rPr>
                <w:sz w:val="16"/>
                <w:szCs w:val="16"/>
              </w:rPr>
            </w:pPr>
            <w:r w:rsidRPr="00F11966">
              <w:rPr>
                <w:rFonts w:cs="Arial"/>
                <w:sz w:val="16"/>
                <w:szCs w:val="16"/>
              </w:rPr>
              <w:t>0033</w:t>
            </w:r>
          </w:p>
        </w:tc>
        <w:tc>
          <w:tcPr>
            <w:tcW w:w="425" w:type="dxa"/>
            <w:shd w:val="solid" w:color="FFFFFF" w:fill="auto"/>
          </w:tcPr>
          <w:p w14:paraId="53B15022" w14:textId="77777777" w:rsidR="00E92CBF" w:rsidRPr="00F11966" w:rsidRDefault="00E92CBF" w:rsidP="00AA7DB8">
            <w:pPr>
              <w:pStyle w:val="TAR"/>
              <w:rPr>
                <w:sz w:val="16"/>
                <w:szCs w:val="16"/>
              </w:rPr>
            </w:pPr>
            <w:r w:rsidRPr="00F11966">
              <w:rPr>
                <w:rFonts w:cs="Arial"/>
                <w:sz w:val="16"/>
                <w:szCs w:val="16"/>
              </w:rPr>
              <w:t> </w:t>
            </w:r>
          </w:p>
        </w:tc>
        <w:tc>
          <w:tcPr>
            <w:tcW w:w="425" w:type="dxa"/>
            <w:shd w:val="solid" w:color="FFFFFF" w:fill="auto"/>
          </w:tcPr>
          <w:p w14:paraId="545BFBE5"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67DB6E55" w14:textId="77777777" w:rsidR="00E92CBF" w:rsidRPr="00F11966" w:rsidRDefault="00E92CBF" w:rsidP="00AA7DB8">
            <w:pPr>
              <w:pStyle w:val="TAL"/>
              <w:rPr>
                <w:sz w:val="16"/>
                <w:szCs w:val="16"/>
              </w:rPr>
            </w:pPr>
            <w:r w:rsidRPr="00F11966">
              <w:rPr>
                <w:rFonts w:cs="Arial"/>
                <w:sz w:val="16"/>
                <w:szCs w:val="16"/>
              </w:rPr>
              <w:t>Naming Conventions</w:t>
            </w:r>
          </w:p>
        </w:tc>
        <w:tc>
          <w:tcPr>
            <w:tcW w:w="708" w:type="dxa"/>
            <w:shd w:val="solid" w:color="FFFFFF" w:fill="auto"/>
          </w:tcPr>
          <w:p w14:paraId="6824B387" w14:textId="77777777" w:rsidR="00E92CBF" w:rsidRPr="00F11966" w:rsidRDefault="00E92CBF" w:rsidP="00AA7DB8">
            <w:pPr>
              <w:pStyle w:val="TAC"/>
              <w:rPr>
                <w:sz w:val="16"/>
                <w:szCs w:val="16"/>
              </w:rPr>
            </w:pPr>
            <w:r w:rsidRPr="00F11966">
              <w:rPr>
                <w:sz w:val="16"/>
                <w:szCs w:val="16"/>
              </w:rPr>
              <w:t>15.1.0</w:t>
            </w:r>
          </w:p>
        </w:tc>
      </w:tr>
      <w:tr w:rsidR="00E92CBF" w:rsidRPr="00F11966" w14:paraId="2FA613B1" w14:textId="77777777" w:rsidTr="009663F0">
        <w:tc>
          <w:tcPr>
            <w:tcW w:w="800" w:type="dxa"/>
            <w:shd w:val="solid" w:color="FFFFFF" w:fill="auto"/>
          </w:tcPr>
          <w:p w14:paraId="4E2D24B5"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34E6043A"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773D020E"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7A84BCE2" w14:textId="77777777" w:rsidR="00E92CBF" w:rsidRPr="00F11966" w:rsidRDefault="00E92CBF" w:rsidP="00AA7DB8">
            <w:pPr>
              <w:pStyle w:val="TAL"/>
              <w:rPr>
                <w:sz w:val="16"/>
                <w:szCs w:val="16"/>
              </w:rPr>
            </w:pPr>
            <w:r w:rsidRPr="00F11966">
              <w:rPr>
                <w:rFonts w:cs="Arial"/>
                <w:sz w:val="16"/>
                <w:szCs w:val="16"/>
              </w:rPr>
              <w:t>0027</w:t>
            </w:r>
          </w:p>
        </w:tc>
        <w:tc>
          <w:tcPr>
            <w:tcW w:w="425" w:type="dxa"/>
            <w:shd w:val="solid" w:color="FFFFFF" w:fill="auto"/>
          </w:tcPr>
          <w:p w14:paraId="514F1639"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621466BE"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43B65F4A" w14:textId="77777777" w:rsidR="00E92CBF" w:rsidRPr="00F11966" w:rsidRDefault="00E92CBF" w:rsidP="00AA7DB8">
            <w:pPr>
              <w:pStyle w:val="TAL"/>
              <w:rPr>
                <w:sz w:val="16"/>
                <w:szCs w:val="16"/>
              </w:rPr>
            </w:pPr>
            <w:r w:rsidRPr="00F11966">
              <w:rPr>
                <w:rFonts w:cs="Arial"/>
                <w:sz w:val="16"/>
                <w:szCs w:val="16"/>
              </w:rPr>
              <w:t>5GMMCause and NGAP Cause</w:t>
            </w:r>
          </w:p>
        </w:tc>
        <w:tc>
          <w:tcPr>
            <w:tcW w:w="708" w:type="dxa"/>
            <w:shd w:val="solid" w:color="FFFFFF" w:fill="auto"/>
          </w:tcPr>
          <w:p w14:paraId="467272AC" w14:textId="77777777" w:rsidR="00E92CBF" w:rsidRPr="00F11966" w:rsidRDefault="00E92CBF" w:rsidP="00AA7DB8">
            <w:pPr>
              <w:pStyle w:val="TAC"/>
              <w:rPr>
                <w:sz w:val="16"/>
                <w:szCs w:val="16"/>
              </w:rPr>
            </w:pPr>
            <w:r w:rsidRPr="00F11966">
              <w:rPr>
                <w:sz w:val="16"/>
                <w:szCs w:val="16"/>
              </w:rPr>
              <w:t>15.1.0</w:t>
            </w:r>
          </w:p>
        </w:tc>
      </w:tr>
      <w:tr w:rsidR="00E92CBF" w:rsidRPr="00F11966" w14:paraId="2E18057A" w14:textId="77777777" w:rsidTr="009663F0">
        <w:tc>
          <w:tcPr>
            <w:tcW w:w="800" w:type="dxa"/>
            <w:shd w:val="solid" w:color="FFFFFF" w:fill="auto"/>
          </w:tcPr>
          <w:p w14:paraId="114E33A9"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0020A361"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7F287090" w14:textId="77777777" w:rsidR="00E92CBF" w:rsidRPr="00F11966" w:rsidRDefault="00E92CBF" w:rsidP="00AA7DB8">
            <w:pPr>
              <w:pStyle w:val="TAC"/>
              <w:rPr>
                <w:sz w:val="16"/>
                <w:szCs w:val="16"/>
              </w:rPr>
            </w:pPr>
            <w:r w:rsidRPr="00F11966">
              <w:rPr>
                <w:sz w:val="16"/>
                <w:szCs w:val="16"/>
              </w:rPr>
              <w:t>CP-182173</w:t>
            </w:r>
          </w:p>
        </w:tc>
        <w:tc>
          <w:tcPr>
            <w:tcW w:w="567" w:type="dxa"/>
            <w:shd w:val="solid" w:color="FFFFFF" w:fill="auto"/>
          </w:tcPr>
          <w:p w14:paraId="4D734A96" w14:textId="77777777" w:rsidR="00E92CBF" w:rsidRPr="00F11966" w:rsidRDefault="00E92CBF" w:rsidP="00AA7DB8">
            <w:pPr>
              <w:pStyle w:val="TAL"/>
              <w:rPr>
                <w:sz w:val="16"/>
                <w:szCs w:val="16"/>
              </w:rPr>
            </w:pPr>
            <w:r w:rsidRPr="00F11966">
              <w:rPr>
                <w:rFonts w:cs="Arial"/>
                <w:sz w:val="16"/>
                <w:szCs w:val="16"/>
              </w:rPr>
              <w:t>0006</w:t>
            </w:r>
          </w:p>
        </w:tc>
        <w:tc>
          <w:tcPr>
            <w:tcW w:w="425" w:type="dxa"/>
            <w:shd w:val="solid" w:color="FFFFFF" w:fill="auto"/>
          </w:tcPr>
          <w:p w14:paraId="5B013189" w14:textId="77777777" w:rsidR="00E92CBF" w:rsidRPr="00F11966" w:rsidRDefault="00E92CBF" w:rsidP="00AA7DB8">
            <w:pPr>
              <w:pStyle w:val="TAR"/>
              <w:rPr>
                <w:sz w:val="16"/>
                <w:szCs w:val="16"/>
              </w:rPr>
            </w:pPr>
            <w:r w:rsidRPr="00F11966">
              <w:rPr>
                <w:rFonts w:cs="Arial"/>
                <w:sz w:val="16"/>
                <w:szCs w:val="16"/>
              </w:rPr>
              <w:t>3</w:t>
            </w:r>
          </w:p>
        </w:tc>
        <w:tc>
          <w:tcPr>
            <w:tcW w:w="425" w:type="dxa"/>
            <w:shd w:val="solid" w:color="FFFFFF" w:fill="auto"/>
          </w:tcPr>
          <w:p w14:paraId="57D634D4"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4FB57D9C" w14:textId="77777777" w:rsidR="00E92CBF" w:rsidRPr="00F11966" w:rsidRDefault="00E92CBF" w:rsidP="00AA7DB8">
            <w:pPr>
              <w:pStyle w:val="TAL"/>
              <w:rPr>
                <w:sz w:val="16"/>
                <w:szCs w:val="16"/>
              </w:rPr>
            </w:pPr>
            <w:r w:rsidRPr="00F11966">
              <w:rPr>
                <w:rFonts w:cs="Arial"/>
                <w:sz w:val="16"/>
                <w:szCs w:val="16"/>
              </w:rPr>
              <w:t>BackUp AMF Info</w:t>
            </w:r>
          </w:p>
        </w:tc>
        <w:tc>
          <w:tcPr>
            <w:tcW w:w="708" w:type="dxa"/>
            <w:shd w:val="solid" w:color="FFFFFF" w:fill="auto"/>
          </w:tcPr>
          <w:p w14:paraId="00A0A64A" w14:textId="77777777" w:rsidR="00E92CBF" w:rsidRPr="00F11966" w:rsidRDefault="00E92CBF" w:rsidP="00AA7DB8">
            <w:pPr>
              <w:pStyle w:val="TAC"/>
              <w:rPr>
                <w:sz w:val="16"/>
                <w:szCs w:val="16"/>
              </w:rPr>
            </w:pPr>
            <w:r w:rsidRPr="00F11966">
              <w:rPr>
                <w:sz w:val="16"/>
                <w:szCs w:val="16"/>
              </w:rPr>
              <w:t>15.1.0</w:t>
            </w:r>
          </w:p>
        </w:tc>
      </w:tr>
      <w:tr w:rsidR="00E92CBF" w:rsidRPr="00F11966" w14:paraId="7E602190" w14:textId="77777777" w:rsidTr="009663F0">
        <w:tc>
          <w:tcPr>
            <w:tcW w:w="800" w:type="dxa"/>
            <w:shd w:val="solid" w:color="FFFFFF" w:fill="auto"/>
          </w:tcPr>
          <w:p w14:paraId="6A96F3AF"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3C0F682A"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361BDE7D"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663322F8" w14:textId="77777777" w:rsidR="00E92CBF" w:rsidRPr="00F11966" w:rsidRDefault="00E92CBF" w:rsidP="00AA7DB8">
            <w:pPr>
              <w:pStyle w:val="TAL"/>
              <w:rPr>
                <w:sz w:val="16"/>
                <w:szCs w:val="16"/>
              </w:rPr>
            </w:pPr>
            <w:r w:rsidRPr="00F11966">
              <w:rPr>
                <w:rFonts w:cs="Arial"/>
                <w:sz w:val="16"/>
                <w:szCs w:val="16"/>
              </w:rPr>
              <w:t>0035</w:t>
            </w:r>
          </w:p>
        </w:tc>
        <w:tc>
          <w:tcPr>
            <w:tcW w:w="425" w:type="dxa"/>
            <w:shd w:val="solid" w:color="FFFFFF" w:fill="auto"/>
          </w:tcPr>
          <w:p w14:paraId="52D181D3" w14:textId="77777777" w:rsidR="00E92CBF" w:rsidRPr="00F11966" w:rsidRDefault="00E92CBF" w:rsidP="00AA7DB8">
            <w:pPr>
              <w:pStyle w:val="TAR"/>
              <w:rPr>
                <w:sz w:val="16"/>
                <w:szCs w:val="16"/>
              </w:rPr>
            </w:pPr>
            <w:r w:rsidRPr="00F11966">
              <w:rPr>
                <w:rFonts w:cs="Arial"/>
                <w:sz w:val="16"/>
                <w:szCs w:val="16"/>
              </w:rPr>
              <w:t> </w:t>
            </w:r>
          </w:p>
        </w:tc>
        <w:tc>
          <w:tcPr>
            <w:tcW w:w="425" w:type="dxa"/>
            <w:shd w:val="solid" w:color="FFFFFF" w:fill="auto"/>
          </w:tcPr>
          <w:p w14:paraId="4A6E4D8C"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04A1E228" w14:textId="77777777" w:rsidR="00E92CBF" w:rsidRPr="00F11966" w:rsidRDefault="00E92CBF" w:rsidP="00AA7DB8">
            <w:pPr>
              <w:pStyle w:val="TAL"/>
              <w:rPr>
                <w:sz w:val="16"/>
                <w:szCs w:val="16"/>
              </w:rPr>
            </w:pPr>
            <w:r w:rsidRPr="00F11966">
              <w:rPr>
                <w:rFonts w:cs="Arial"/>
                <w:sz w:val="16"/>
                <w:szCs w:val="16"/>
              </w:rPr>
              <w:t>URI Scheme</w:t>
            </w:r>
          </w:p>
        </w:tc>
        <w:tc>
          <w:tcPr>
            <w:tcW w:w="708" w:type="dxa"/>
            <w:shd w:val="solid" w:color="FFFFFF" w:fill="auto"/>
          </w:tcPr>
          <w:p w14:paraId="516DDA64" w14:textId="77777777" w:rsidR="00E92CBF" w:rsidRPr="00F11966" w:rsidRDefault="00E92CBF" w:rsidP="00AA7DB8">
            <w:pPr>
              <w:pStyle w:val="TAC"/>
              <w:rPr>
                <w:sz w:val="16"/>
                <w:szCs w:val="16"/>
              </w:rPr>
            </w:pPr>
            <w:r w:rsidRPr="00F11966">
              <w:rPr>
                <w:sz w:val="16"/>
                <w:szCs w:val="16"/>
              </w:rPr>
              <w:t>15.1.0</w:t>
            </w:r>
          </w:p>
        </w:tc>
      </w:tr>
      <w:tr w:rsidR="00E92CBF" w:rsidRPr="00F11966" w14:paraId="42B52321" w14:textId="77777777" w:rsidTr="009663F0">
        <w:tc>
          <w:tcPr>
            <w:tcW w:w="800" w:type="dxa"/>
            <w:shd w:val="solid" w:color="FFFFFF" w:fill="auto"/>
          </w:tcPr>
          <w:p w14:paraId="48F49F74"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6B95EEA5"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71F1110C"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4827E2C9" w14:textId="77777777" w:rsidR="00E92CBF" w:rsidRPr="00F11966" w:rsidRDefault="00E92CBF" w:rsidP="00AA7DB8">
            <w:pPr>
              <w:pStyle w:val="TAL"/>
              <w:rPr>
                <w:sz w:val="16"/>
                <w:szCs w:val="16"/>
              </w:rPr>
            </w:pPr>
            <w:r w:rsidRPr="00F11966">
              <w:rPr>
                <w:rFonts w:cs="Arial"/>
                <w:sz w:val="16"/>
                <w:szCs w:val="16"/>
              </w:rPr>
              <w:t>0024</w:t>
            </w:r>
          </w:p>
        </w:tc>
        <w:tc>
          <w:tcPr>
            <w:tcW w:w="425" w:type="dxa"/>
            <w:shd w:val="solid" w:color="FFFFFF" w:fill="auto"/>
          </w:tcPr>
          <w:p w14:paraId="3D340260" w14:textId="77777777" w:rsidR="00E92CBF" w:rsidRPr="00F11966" w:rsidRDefault="00E92CBF" w:rsidP="00AA7DB8">
            <w:pPr>
              <w:pStyle w:val="TAR"/>
              <w:rPr>
                <w:sz w:val="16"/>
                <w:szCs w:val="16"/>
              </w:rPr>
            </w:pPr>
            <w:r w:rsidRPr="00F11966">
              <w:rPr>
                <w:rFonts w:cs="Arial"/>
                <w:sz w:val="16"/>
                <w:szCs w:val="16"/>
              </w:rPr>
              <w:t>2</w:t>
            </w:r>
          </w:p>
        </w:tc>
        <w:tc>
          <w:tcPr>
            <w:tcW w:w="425" w:type="dxa"/>
            <w:shd w:val="solid" w:color="FFFFFF" w:fill="auto"/>
          </w:tcPr>
          <w:p w14:paraId="0F4BF00C"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6F44C7A9" w14:textId="77777777" w:rsidR="00E92CBF" w:rsidRPr="00F11966" w:rsidRDefault="00E92CBF" w:rsidP="00AA7DB8">
            <w:pPr>
              <w:pStyle w:val="TAL"/>
              <w:rPr>
                <w:sz w:val="16"/>
                <w:szCs w:val="16"/>
              </w:rPr>
            </w:pPr>
            <w:r w:rsidRPr="00F11966">
              <w:rPr>
                <w:rFonts w:cs="Arial"/>
                <w:sz w:val="16"/>
                <w:szCs w:val="16"/>
              </w:rPr>
              <w:t>Cleanup of the specification</w:t>
            </w:r>
          </w:p>
        </w:tc>
        <w:tc>
          <w:tcPr>
            <w:tcW w:w="708" w:type="dxa"/>
            <w:shd w:val="solid" w:color="FFFFFF" w:fill="auto"/>
          </w:tcPr>
          <w:p w14:paraId="3CAC8D4A" w14:textId="77777777" w:rsidR="00E92CBF" w:rsidRPr="00F11966" w:rsidRDefault="00E92CBF" w:rsidP="00AA7DB8">
            <w:pPr>
              <w:pStyle w:val="TAC"/>
              <w:rPr>
                <w:sz w:val="16"/>
                <w:szCs w:val="16"/>
              </w:rPr>
            </w:pPr>
            <w:r w:rsidRPr="00F11966">
              <w:rPr>
                <w:sz w:val="16"/>
                <w:szCs w:val="16"/>
              </w:rPr>
              <w:t>15.1.0</w:t>
            </w:r>
          </w:p>
        </w:tc>
      </w:tr>
      <w:tr w:rsidR="00E92CBF" w:rsidRPr="00F11966" w14:paraId="447E423F" w14:textId="77777777" w:rsidTr="009663F0">
        <w:tc>
          <w:tcPr>
            <w:tcW w:w="800" w:type="dxa"/>
            <w:shd w:val="solid" w:color="FFFFFF" w:fill="auto"/>
          </w:tcPr>
          <w:p w14:paraId="3A117B43"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4BB27DC0"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198F025F"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1E5AC544" w14:textId="77777777" w:rsidR="00E92CBF" w:rsidRPr="00F11966" w:rsidRDefault="00E92CBF" w:rsidP="00AA7DB8">
            <w:pPr>
              <w:pStyle w:val="TAL"/>
              <w:rPr>
                <w:sz w:val="16"/>
                <w:szCs w:val="16"/>
              </w:rPr>
            </w:pPr>
            <w:r w:rsidRPr="00F11966">
              <w:rPr>
                <w:rFonts w:cs="Arial"/>
                <w:sz w:val="16"/>
                <w:szCs w:val="16"/>
              </w:rPr>
              <w:t>0025</w:t>
            </w:r>
          </w:p>
        </w:tc>
        <w:tc>
          <w:tcPr>
            <w:tcW w:w="425" w:type="dxa"/>
            <w:shd w:val="solid" w:color="FFFFFF" w:fill="auto"/>
          </w:tcPr>
          <w:p w14:paraId="1B4E7183"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2B655DB9"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6AC93F59" w14:textId="77777777" w:rsidR="00E92CBF" w:rsidRPr="00F11966" w:rsidRDefault="00E92CBF" w:rsidP="00AA7DB8">
            <w:pPr>
              <w:pStyle w:val="TAL"/>
              <w:rPr>
                <w:sz w:val="16"/>
                <w:szCs w:val="16"/>
              </w:rPr>
            </w:pPr>
            <w:r w:rsidRPr="00F11966">
              <w:rPr>
                <w:rFonts w:cs="Arial"/>
                <w:sz w:val="16"/>
                <w:szCs w:val="16"/>
              </w:rPr>
              <w:t>Correction to Regular Expression Pattern of GPSI</w:t>
            </w:r>
          </w:p>
        </w:tc>
        <w:tc>
          <w:tcPr>
            <w:tcW w:w="708" w:type="dxa"/>
            <w:shd w:val="solid" w:color="FFFFFF" w:fill="auto"/>
          </w:tcPr>
          <w:p w14:paraId="45901B90" w14:textId="77777777" w:rsidR="00E92CBF" w:rsidRPr="00F11966" w:rsidRDefault="00E92CBF" w:rsidP="00AA7DB8">
            <w:pPr>
              <w:pStyle w:val="TAC"/>
              <w:rPr>
                <w:sz w:val="16"/>
                <w:szCs w:val="16"/>
              </w:rPr>
            </w:pPr>
            <w:r w:rsidRPr="00F11966">
              <w:rPr>
                <w:sz w:val="16"/>
                <w:szCs w:val="16"/>
              </w:rPr>
              <w:t>15.1.0</w:t>
            </w:r>
          </w:p>
        </w:tc>
      </w:tr>
      <w:tr w:rsidR="00E92CBF" w:rsidRPr="00F11966" w14:paraId="4DFF0931" w14:textId="77777777" w:rsidTr="009663F0">
        <w:tc>
          <w:tcPr>
            <w:tcW w:w="800" w:type="dxa"/>
            <w:shd w:val="solid" w:color="FFFFFF" w:fill="auto"/>
          </w:tcPr>
          <w:p w14:paraId="3AC04A0C"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7DE57C0E"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67D53326"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791821A0" w14:textId="77777777" w:rsidR="00E92CBF" w:rsidRPr="00F11966" w:rsidRDefault="00E92CBF" w:rsidP="00AA7DB8">
            <w:pPr>
              <w:pStyle w:val="TAL"/>
              <w:rPr>
                <w:sz w:val="16"/>
                <w:szCs w:val="16"/>
              </w:rPr>
            </w:pPr>
            <w:r w:rsidRPr="00F11966">
              <w:rPr>
                <w:rFonts w:cs="Arial"/>
                <w:sz w:val="16"/>
                <w:szCs w:val="16"/>
              </w:rPr>
              <w:t>0005</w:t>
            </w:r>
          </w:p>
        </w:tc>
        <w:tc>
          <w:tcPr>
            <w:tcW w:w="425" w:type="dxa"/>
            <w:shd w:val="solid" w:color="FFFFFF" w:fill="auto"/>
          </w:tcPr>
          <w:p w14:paraId="2DCEFBC0" w14:textId="77777777" w:rsidR="00E92CBF" w:rsidRPr="00F11966" w:rsidRDefault="00E92CBF" w:rsidP="00AA7DB8">
            <w:pPr>
              <w:pStyle w:val="TAR"/>
              <w:rPr>
                <w:sz w:val="16"/>
                <w:szCs w:val="16"/>
              </w:rPr>
            </w:pPr>
            <w:r w:rsidRPr="00F11966">
              <w:rPr>
                <w:rFonts w:cs="Arial"/>
                <w:sz w:val="16"/>
                <w:szCs w:val="16"/>
              </w:rPr>
              <w:t>4</w:t>
            </w:r>
          </w:p>
        </w:tc>
        <w:tc>
          <w:tcPr>
            <w:tcW w:w="425" w:type="dxa"/>
            <w:shd w:val="solid" w:color="FFFFFF" w:fill="auto"/>
          </w:tcPr>
          <w:p w14:paraId="789CBBB4"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2FD9E91E" w14:textId="77777777" w:rsidR="00E92CBF" w:rsidRPr="00F11966" w:rsidRDefault="00E92CBF" w:rsidP="00AA7DB8">
            <w:pPr>
              <w:pStyle w:val="TAL"/>
              <w:rPr>
                <w:sz w:val="16"/>
                <w:szCs w:val="16"/>
              </w:rPr>
            </w:pPr>
            <w:r w:rsidRPr="00F11966">
              <w:rPr>
                <w:rFonts w:cs="Arial"/>
                <w:sz w:val="16"/>
                <w:szCs w:val="16"/>
              </w:rPr>
              <w:t>Common data types: NonDynamic5qi and Dynamic5qi</w:t>
            </w:r>
          </w:p>
        </w:tc>
        <w:tc>
          <w:tcPr>
            <w:tcW w:w="708" w:type="dxa"/>
            <w:shd w:val="solid" w:color="FFFFFF" w:fill="auto"/>
          </w:tcPr>
          <w:p w14:paraId="55D10022" w14:textId="77777777" w:rsidR="00E92CBF" w:rsidRPr="00F11966" w:rsidRDefault="00E92CBF" w:rsidP="00AA7DB8">
            <w:pPr>
              <w:pStyle w:val="TAC"/>
              <w:rPr>
                <w:sz w:val="16"/>
                <w:szCs w:val="16"/>
              </w:rPr>
            </w:pPr>
            <w:r w:rsidRPr="00F11966">
              <w:rPr>
                <w:sz w:val="16"/>
                <w:szCs w:val="16"/>
              </w:rPr>
              <w:t>15.1.0</w:t>
            </w:r>
          </w:p>
        </w:tc>
      </w:tr>
      <w:tr w:rsidR="00E92CBF" w:rsidRPr="00F11966" w14:paraId="19D8E48E" w14:textId="77777777" w:rsidTr="009663F0">
        <w:tc>
          <w:tcPr>
            <w:tcW w:w="800" w:type="dxa"/>
            <w:shd w:val="solid" w:color="FFFFFF" w:fill="auto"/>
          </w:tcPr>
          <w:p w14:paraId="4C108BC5"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31CEDEC8"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68456CCE"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4A6C05FC" w14:textId="77777777" w:rsidR="00E92CBF" w:rsidRPr="00F11966" w:rsidRDefault="00E92CBF" w:rsidP="00AA7DB8">
            <w:pPr>
              <w:pStyle w:val="TAL"/>
              <w:rPr>
                <w:sz w:val="16"/>
                <w:szCs w:val="16"/>
              </w:rPr>
            </w:pPr>
            <w:r w:rsidRPr="00F11966">
              <w:rPr>
                <w:rFonts w:cs="Arial"/>
                <w:sz w:val="16"/>
                <w:szCs w:val="16"/>
              </w:rPr>
              <w:t>0028</w:t>
            </w:r>
          </w:p>
        </w:tc>
        <w:tc>
          <w:tcPr>
            <w:tcW w:w="425" w:type="dxa"/>
            <w:shd w:val="solid" w:color="FFFFFF" w:fill="auto"/>
          </w:tcPr>
          <w:p w14:paraId="2D2E64A6"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67D7EE72"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61E389D1" w14:textId="77777777" w:rsidR="00E92CBF" w:rsidRPr="00F11966" w:rsidRDefault="00E92CBF" w:rsidP="00AA7DB8">
            <w:pPr>
              <w:pStyle w:val="TAL"/>
              <w:rPr>
                <w:sz w:val="16"/>
                <w:szCs w:val="16"/>
              </w:rPr>
            </w:pPr>
            <w:r w:rsidRPr="00F11966">
              <w:rPr>
                <w:rFonts w:cs="Arial"/>
                <w:sz w:val="16"/>
                <w:szCs w:val="16"/>
              </w:rPr>
              <w:t>Common data type used in both TS 29.505 and TS 29.519</w:t>
            </w:r>
          </w:p>
        </w:tc>
        <w:tc>
          <w:tcPr>
            <w:tcW w:w="708" w:type="dxa"/>
            <w:shd w:val="solid" w:color="FFFFFF" w:fill="auto"/>
          </w:tcPr>
          <w:p w14:paraId="712B012C" w14:textId="77777777" w:rsidR="00E92CBF" w:rsidRPr="00F11966" w:rsidRDefault="00E92CBF" w:rsidP="00AA7DB8">
            <w:pPr>
              <w:pStyle w:val="TAC"/>
              <w:rPr>
                <w:sz w:val="16"/>
                <w:szCs w:val="16"/>
              </w:rPr>
            </w:pPr>
            <w:r w:rsidRPr="00F11966">
              <w:rPr>
                <w:sz w:val="16"/>
                <w:szCs w:val="16"/>
              </w:rPr>
              <w:t>15.1.0</w:t>
            </w:r>
          </w:p>
        </w:tc>
      </w:tr>
      <w:tr w:rsidR="00E92CBF" w:rsidRPr="00F11966" w14:paraId="3B74215F" w14:textId="77777777" w:rsidTr="009663F0">
        <w:tc>
          <w:tcPr>
            <w:tcW w:w="800" w:type="dxa"/>
            <w:shd w:val="solid" w:color="FFFFFF" w:fill="auto"/>
          </w:tcPr>
          <w:p w14:paraId="30C4E0E5"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0BF48BB5"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3FA0626A"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06EC572D" w14:textId="77777777" w:rsidR="00E92CBF" w:rsidRPr="00F11966" w:rsidRDefault="00E92CBF" w:rsidP="00AA7DB8">
            <w:pPr>
              <w:pStyle w:val="TAL"/>
              <w:rPr>
                <w:sz w:val="16"/>
                <w:szCs w:val="16"/>
              </w:rPr>
            </w:pPr>
            <w:r w:rsidRPr="00F11966">
              <w:rPr>
                <w:rFonts w:cs="Arial"/>
                <w:sz w:val="16"/>
                <w:szCs w:val="16"/>
              </w:rPr>
              <w:t>0029</w:t>
            </w:r>
          </w:p>
        </w:tc>
        <w:tc>
          <w:tcPr>
            <w:tcW w:w="425" w:type="dxa"/>
            <w:shd w:val="solid" w:color="FFFFFF" w:fill="auto"/>
          </w:tcPr>
          <w:p w14:paraId="33D90495"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27919A8D" w14:textId="77777777" w:rsidR="00E92CBF" w:rsidRPr="00F11966" w:rsidRDefault="00E92CBF" w:rsidP="00AA7DB8">
            <w:pPr>
              <w:pStyle w:val="TAC"/>
              <w:rPr>
                <w:sz w:val="16"/>
                <w:szCs w:val="16"/>
              </w:rPr>
            </w:pPr>
            <w:r w:rsidRPr="00F11966">
              <w:rPr>
                <w:rFonts w:cs="Arial"/>
                <w:sz w:val="16"/>
                <w:szCs w:val="16"/>
              </w:rPr>
              <w:t>B</w:t>
            </w:r>
          </w:p>
        </w:tc>
        <w:tc>
          <w:tcPr>
            <w:tcW w:w="4820" w:type="dxa"/>
            <w:shd w:val="solid" w:color="FFFFFF" w:fill="auto"/>
          </w:tcPr>
          <w:p w14:paraId="17E2E592" w14:textId="77777777" w:rsidR="00E92CBF" w:rsidRPr="00F11966" w:rsidRDefault="00E92CBF" w:rsidP="00AA7DB8">
            <w:pPr>
              <w:pStyle w:val="TAL"/>
              <w:rPr>
                <w:sz w:val="16"/>
                <w:szCs w:val="16"/>
              </w:rPr>
            </w:pPr>
            <w:r w:rsidRPr="00F11966">
              <w:rPr>
                <w:rFonts w:cs="Arial"/>
                <w:sz w:val="16"/>
                <w:szCs w:val="16"/>
              </w:rPr>
              <w:t>n6 Traffic Routing Information data type</w:t>
            </w:r>
          </w:p>
        </w:tc>
        <w:tc>
          <w:tcPr>
            <w:tcW w:w="708" w:type="dxa"/>
            <w:shd w:val="solid" w:color="FFFFFF" w:fill="auto"/>
          </w:tcPr>
          <w:p w14:paraId="768DDD6A" w14:textId="77777777" w:rsidR="00E92CBF" w:rsidRPr="00F11966" w:rsidRDefault="00E92CBF" w:rsidP="00AA7DB8">
            <w:pPr>
              <w:pStyle w:val="TAC"/>
              <w:rPr>
                <w:sz w:val="16"/>
                <w:szCs w:val="16"/>
              </w:rPr>
            </w:pPr>
            <w:r w:rsidRPr="00F11966">
              <w:rPr>
                <w:sz w:val="16"/>
                <w:szCs w:val="16"/>
              </w:rPr>
              <w:t>15.1.0</w:t>
            </w:r>
          </w:p>
        </w:tc>
      </w:tr>
      <w:tr w:rsidR="00E92CBF" w:rsidRPr="00F11966" w14:paraId="1FBFF790" w14:textId="77777777" w:rsidTr="009663F0">
        <w:tc>
          <w:tcPr>
            <w:tcW w:w="800" w:type="dxa"/>
            <w:shd w:val="solid" w:color="FFFFFF" w:fill="auto"/>
          </w:tcPr>
          <w:p w14:paraId="713108B5"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012807BC"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77BD7410"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3A1A6F91" w14:textId="77777777" w:rsidR="00E92CBF" w:rsidRPr="00F11966" w:rsidRDefault="00E92CBF" w:rsidP="00AA7DB8">
            <w:pPr>
              <w:pStyle w:val="TAL"/>
              <w:rPr>
                <w:sz w:val="16"/>
                <w:szCs w:val="16"/>
              </w:rPr>
            </w:pPr>
            <w:r w:rsidRPr="00F11966">
              <w:rPr>
                <w:rFonts w:cs="Arial"/>
                <w:sz w:val="16"/>
                <w:szCs w:val="16"/>
              </w:rPr>
              <w:t>0019</w:t>
            </w:r>
          </w:p>
        </w:tc>
        <w:tc>
          <w:tcPr>
            <w:tcW w:w="425" w:type="dxa"/>
            <w:shd w:val="solid" w:color="FFFFFF" w:fill="auto"/>
          </w:tcPr>
          <w:p w14:paraId="2336E651" w14:textId="77777777" w:rsidR="00E92CBF" w:rsidRPr="00F11966" w:rsidRDefault="00E92CBF" w:rsidP="00AA7DB8">
            <w:pPr>
              <w:pStyle w:val="TAR"/>
              <w:rPr>
                <w:sz w:val="16"/>
                <w:szCs w:val="16"/>
              </w:rPr>
            </w:pPr>
            <w:r w:rsidRPr="00F11966">
              <w:rPr>
                <w:rFonts w:cs="Arial"/>
                <w:sz w:val="16"/>
                <w:szCs w:val="16"/>
              </w:rPr>
              <w:t>4</w:t>
            </w:r>
          </w:p>
        </w:tc>
        <w:tc>
          <w:tcPr>
            <w:tcW w:w="425" w:type="dxa"/>
            <w:shd w:val="solid" w:color="FFFFFF" w:fill="auto"/>
          </w:tcPr>
          <w:p w14:paraId="0C2E86B3"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6FF22943" w14:textId="77777777" w:rsidR="00E92CBF" w:rsidRPr="00F11966" w:rsidRDefault="00E92CBF" w:rsidP="00AA7DB8">
            <w:pPr>
              <w:pStyle w:val="TAL"/>
              <w:rPr>
                <w:sz w:val="16"/>
                <w:szCs w:val="16"/>
              </w:rPr>
            </w:pPr>
            <w:r w:rsidRPr="00F11966">
              <w:rPr>
                <w:rFonts w:cs="Arial"/>
                <w:sz w:val="16"/>
                <w:szCs w:val="16"/>
              </w:rPr>
              <w:t>DefaultQosInformation</w:t>
            </w:r>
          </w:p>
        </w:tc>
        <w:tc>
          <w:tcPr>
            <w:tcW w:w="708" w:type="dxa"/>
            <w:shd w:val="solid" w:color="FFFFFF" w:fill="auto"/>
          </w:tcPr>
          <w:p w14:paraId="3825DDEF" w14:textId="77777777" w:rsidR="00E92CBF" w:rsidRPr="00F11966" w:rsidRDefault="00E92CBF" w:rsidP="00AA7DB8">
            <w:pPr>
              <w:pStyle w:val="TAC"/>
              <w:rPr>
                <w:sz w:val="16"/>
                <w:szCs w:val="16"/>
              </w:rPr>
            </w:pPr>
            <w:r w:rsidRPr="00F11966">
              <w:rPr>
                <w:sz w:val="16"/>
                <w:szCs w:val="16"/>
              </w:rPr>
              <w:t>15.1.0</w:t>
            </w:r>
          </w:p>
        </w:tc>
      </w:tr>
      <w:tr w:rsidR="00E92CBF" w:rsidRPr="00F11966" w14:paraId="01F8C77C" w14:textId="77777777" w:rsidTr="009663F0">
        <w:tc>
          <w:tcPr>
            <w:tcW w:w="800" w:type="dxa"/>
            <w:shd w:val="solid" w:color="FFFFFF" w:fill="auto"/>
          </w:tcPr>
          <w:p w14:paraId="22890BB5"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7E92E1A9"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63E81876"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59FF61AC" w14:textId="77777777" w:rsidR="00E92CBF" w:rsidRPr="00F11966" w:rsidRDefault="00E92CBF" w:rsidP="00AA7DB8">
            <w:pPr>
              <w:pStyle w:val="TAL"/>
              <w:rPr>
                <w:sz w:val="16"/>
                <w:szCs w:val="16"/>
              </w:rPr>
            </w:pPr>
            <w:r w:rsidRPr="00F11966">
              <w:rPr>
                <w:rFonts w:cs="Arial"/>
                <w:sz w:val="16"/>
                <w:szCs w:val="16"/>
              </w:rPr>
              <w:t>0034</w:t>
            </w:r>
          </w:p>
        </w:tc>
        <w:tc>
          <w:tcPr>
            <w:tcW w:w="425" w:type="dxa"/>
            <w:shd w:val="solid" w:color="FFFFFF" w:fill="auto"/>
          </w:tcPr>
          <w:p w14:paraId="3552F886"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4B14FBE1"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7F0FC059" w14:textId="77777777" w:rsidR="00E92CBF" w:rsidRPr="00F11966" w:rsidRDefault="00E92CBF" w:rsidP="00AA7DB8">
            <w:pPr>
              <w:pStyle w:val="TAL"/>
              <w:rPr>
                <w:sz w:val="16"/>
                <w:szCs w:val="16"/>
              </w:rPr>
            </w:pPr>
            <w:r w:rsidRPr="00F11966">
              <w:rPr>
                <w:rFonts w:cs="Arial"/>
                <w:sz w:val="16"/>
                <w:szCs w:val="16"/>
              </w:rPr>
              <w:t>Update of N3gaLocation data type</w:t>
            </w:r>
          </w:p>
        </w:tc>
        <w:tc>
          <w:tcPr>
            <w:tcW w:w="708" w:type="dxa"/>
            <w:shd w:val="solid" w:color="FFFFFF" w:fill="auto"/>
          </w:tcPr>
          <w:p w14:paraId="1A531FD4" w14:textId="77777777" w:rsidR="00E92CBF" w:rsidRPr="00F11966" w:rsidRDefault="00E92CBF" w:rsidP="00AA7DB8">
            <w:pPr>
              <w:pStyle w:val="TAC"/>
              <w:rPr>
                <w:sz w:val="16"/>
                <w:szCs w:val="16"/>
              </w:rPr>
            </w:pPr>
            <w:r w:rsidRPr="00F11966">
              <w:rPr>
                <w:sz w:val="16"/>
                <w:szCs w:val="16"/>
              </w:rPr>
              <w:t>15.1.0</w:t>
            </w:r>
          </w:p>
        </w:tc>
      </w:tr>
      <w:tr w:rsidR="00E92CBF" w:rsidRPr="00F11966" w14:paraId="155D3CE4" w14:textId="77777777" w:rsidTr="009663F0">
        <w:tc>
          <w:tcPr>
            <w:tcW w:w="800" w:type="dxa"/>
            <w:shd w:val="solid" w:color="FFFFFF" w:fill="auto"/>
          </w:tcPr>
          <w:p w14:paraId="40098DC1"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498FF750"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330F8C82"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768E25E6" w14:textId="77777777" w:rsidR="00E92CBF" w:rsidRPr="00F11966" w:rsidRDefault="00E92CBF" w:rsidP="00AA7DB8">
            <w:pPr>
              <w:pStyle w:val="TAL"/>
              <w:rPr>
                <w:sz w:val="16"/>
                <w:szCs w:val="16"/>
              </w:rPr>
            </w:pPr>
            <w:r w:rsidRPr="00F11966">
              <w:rPr>
                <w:rFonts w:cs="Arial"/>
                <w:sz w:val="16"/>
                <w:szCs w:val="16"/>
              </w:rPr>
              <w:t>0016</w:t>
            </w:r>
          </w:p>
        </w:tc>
        <w:tc>
          <w:tcPr>
            <w:tcW w:w="425" w:type="dxa"/>
            <w:shd w:val="solid" w:color="FFFFFF" w:fill="auto"/>
          </w:tcPr>
          <w:p w14:paraId="4650DE1E" w14:textId="77777777" w:rsidR="00E92CBF" w:rsidRPr="00F11966" w:rsidRDefault="00E92CBF" w:rsidP="00AA7DB8">
            <w:pPr>
              <w:pStyle w:val="TAR"/>
              <w:rPr>
                <w:sz w:val="16"/>
                <w:szCs w:val="16"/>
              </w:rPr>
            </w:pPr>
            <w:r w:rsidRPr="00F11966">
              <w:rPr>
                <w:rFonts w:cs="Arial"/>
                <w:sz w:val="16"/>
                <w:szCs w:val="16"/>
              </w:rPr>
              <w:t>3</w:t>
            </w:r>
          </w:p>
        </w:tc>
        <w:tc>
          <w:tcPr>
            <w:tcW w:w="425" w:type="dxa"/>
            <w:shd w:val="solid" w:color="FFFFFF" w:fill="auto"/>
          </w:tcPr>
          <w:p w14:paraId="2765FE97"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0EE4AA98" w14:textId="77777777" w:rsidR="00E92CBF" w:rsidRPr="00F11966" w:rsidRDefault="00E92CBF" w:rsidP="00AA7DB8">
            <w:pPr>
              <w:pStyle w:val="TAL"/>
              <w:rPr>
                <w:sz w:val="16"/>
                <w:szCs w:val="16"/>
              </w:rPr>
            </w:pPr>
            <w:r w:rsidRPr="00F11966">
              <w:rPr>
                <w:rFonts w:cs="Arial"/>
                <w:sz w:val="16"/>
                <w:szCs w:val="16"/>
              </w:rPr>
              <w:t>Mobility Restriction</w:t>
            </w:r>
          </w:p>
        </w:tc>
        <w:tc>
          <w:tcPr>
            <w:tcW w:w="708" w:type="dxa"/>
            <w:shd w:val="solid" w:color="FFFFFF" w:fill="auto"/>
          </w:tcPr>
          <w:p w14:paraId="7571447C" w14:textId="77777777" w:rsidR="00E92CBF" w:rsidRPr="00F11966" w:rsidRDefault="00E92CBF" w:rsidP="00AA7DB8">
            <w:pPr>
              <w:pStyle w:val="TAC"/>
              <w:rPr>
                <w:sz w:val="16"/>
                <w:szCs w:val="16"/>
              </w:rPr>
            </w:pPr>
            <w:r w:rsidRPr="00F11966">
              <w:rPr>
                <w:sz w:val="16"/>
                <w:szCs w:val="16"/>
              </w:rPr>
              <w:t>15.1.0</w:t>
            </w:r>
          </w:p>
        </w:tc>
      </w:tr>
      <w:tr w:rsidR="00E92CBF" w:rsidRPr="00F11966" w14:paraId="69F81A14" w14:textId="77777777" w:rsidTr="009663F0">
        <w:tc>
          <w:tcPr>
            <w:tcW w:w="800" w:type="dxa"/>
            <w:shd w:val="solid" w:color="FFFFFF" w:fill="auto"/>
          </w:tcPr>
          <w:p w14:paraId="34F5A369"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4E8ACFE8"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3E56CC2D" w14:textId="77777777" w:rsidR="00E92CBF" w:rsidRPr="00F11966" w:rsidRDefault="00E92CBF" w:rsidP="00AA7DB8">
            <w:pPr>
              <w:pStyle w:val="TAC"/>
              <w:rPr>
                <w:sz w:val="16"/>
                <w:szCs w:val="16"/>
              </w:rPr>
            </w:pPr>
            <w:r w:rsidRPr="00F11966">
              <w:rPr>
                <w:sz w:val="16"/>
                <w:szCs w:val="16"/>
              </w:rPr>
              <w:t>CP-182042</w:t>
            </w:r>
          </w:p>
        </w:tc>
        <w:tc>
          <w:tcPr>
            <w:tcW w:w="567" w:type="dxa"/>
            <w:shd w:val="solid" w:color="FFFFFF" w:fill="auto"/>
          </w:tcPr>
          <w:p w14:paraId="22E3AC79" w14:textId="77777777" w:rsidR="00E92CBF" w:rsidRPr="00F11966" w:rsidRDefault="00E92CBF" w:rsidP="00AA7DB8">
            <w:pPr>
              <w:pStyle w:val="TAL"/>
              <w:rPr>
                <w:sz w:val="16"/>
                <w:szCs w:val="16"/>
              </w:rPr>
            </w:pPr>
            <w:r w:rsidRPr="00F11966">
              <w:rPr>
                <w:rFonts w:cs="Arial"/>
                <w:sz w:val="16"/>
                <w:szCs w:val="16"/>
              </w:rPr>
              <w:t>0030</w:t>
            </w:r>
          </w:p>
        </w:tc>
        <w:tc>
          <w:tcPr>
            <w:tcW w:w="425" w:type="dxa"/>
            <w:shd w:val="solid" w:color="FFFFFF" w:fill="auto"/>
          </w:tcPr>
          <w:p w14:paraId="135C546F" w14:textId="77777777" w:rsidR="00E92CBF" w:rsidRPr="00F11966" w:rsidRDefault="00E92CBF" w:rsidP="00AA7DB8">
            <w:pPr>
              <w:pStyle w:val="TAR"/>
              <w:rPr>
                <w:sz w:val="16"/>
                <w:szCs w:val="16"/>
              </w:rPr>
            </w:pPr>
            <w:r w:rsidRPr="00F11966">
              <w:rPr>
                <w:rFonts w:cs="Arial"/>
                <w:sz w:val="16"/>
                <w:szCs w:val="16"/>
              </w:rPr>
              <w:t>3</w:t>
            </w:r>
          </w:p>
        </w:tc>
        <w:tc>
          <w:tcPr>
            <w:tcW w:w="425" w:type="dxa"/>
            <w:shd w:val="solid" w:color="FFFFFF" w:fill="auto"/>
          </w:tcPr>
          <w:p w14:paraId="581FDBD2"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5940FBA7" w14:textId="77777777" w:rsidR="00E92CBF" w:rsidRPr="00F11966" w:rsidRDefault="00E92CBF" w:rsidP="00AA7DB8">
            <w:pPr>
              <w:pStyle w:val="TAL"/>
              <w:rPr>
                <w:sz w:val="16"/>
                <w:szCs w:val="16"/>
              </w:rPr>
            </w:pPr>
            <w:r w:rsidRPr="00F11966">
              <w:rPr>
                <w:rFonts w:cs="Arial"/>
                <w:sz w:val="16"/>
                <w:szCs w:val="16"/>
              </w:rPr>
              <w:t>Adding "nullable" property to OpenAPI definitions of data types</w:t>
            </w:r>
          </w:p>
        </w:tc>
        <w:tc>
          <w:tcPr>
            <w:tcW w:w="708" w:type="dxa"/>
            <w:shd w:val="solid" w:color="FFFFFF" w:fill="auto"/>
          </w:tcPr>
          <w:p w14:paraId="2D0312E1" w14:textId="77777777" w:rsidR="00E92CBF" w:rsidRPr="00F11966" w:rsidRDefault="00E92CBF" w:rsidP="00AA7DB8">
            <w:pPr>
              <w:pStyle w:val="TAC"/>
              <w:rPr>
                <w:sz w:val="16"/>
                <w:szCs w:val="16"/>
              </w:rPr>
            </w:pPr>
            <w:r w:rsidRPr="00F11966">
              <w:rPr>
                <w:sz w:val="16"/>
                <w:szCs w:val="16"/>
              </w:rPr>
              <w:t>15.1.0</w:t>
            </w:r>
          </w:p>
        </w:tc>
      </w:tr>
      <w:tr w:rsidR="00E92CBF" w:rsidRPr="00F11966" w14:paraId="3CE87297" w14:textId="77777777" w:rsidTr="009663F0">
        <w:tc>
          <w:tcPr>
            <w:tcW w:w="800" w:type="dxa"/>
            <w:shd w:val="solid" w:color="FFFFFF" w:fill="auto"/>
          </w:tcPr>
          <w:p w14:paraId="6E0D5106"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0FEA3244"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26972183" w14:textId="77777777" w:rsidR="00E92CBF" w:rsidRPr="00F11966" w:rsidRDefault="00E92CBF" w:rsidP="00AA7DB8">
            <w:pPr>
              <w:pStyle w:val="TAC"/>
              <w:rPr>
                <w:sz w:val="16"/>
                <w:szCs w:val="16"/>
              </w:rPr>
            </w:pPr>
            <w:r w:rsidRPr="00F11966">
              <w:rPr>
                <w:sz w:val="16"/>
                <w:szCs w:val="16"/>
              </w:rPr>
              <w:t>CP-182174</w:t>
            </w:r>
          </w:p>
        </w:tc>
        <w:tc>
          <w:tcPr>
            <w:tcW w:w="567" w:type="dxa"/>
            <w:shd w:val="solid" w:color="FFFFFF" w:fill="auto"/>
          </w:tcPr>
          <w:p w14:paraId="0EED6B05" w14:textId="77777777" w:rsidR="00E92CBF" w:rsidRPr="00F11966" w:rsidRDefault="00E92CBF" w:rsidP="00AA7DB8">
            <w:pPr>
              <w:pStyle w:val="TAL"/>
              <w:rPr>
                <w:sz w:val="16"/>
                <w:szCs w:val="16"/>
              </w:rPr>
            </w:pPr>
            <w:r w:rsidRPr="00F11966">
              <w:rPr>
                <w:rFonts w:cs="Arial"/>
                <w:sz w:val="16"/>
                <w:szCs w:val="16"/>
              </w:rPr>
              <w:t>0026</w:t>
            </w:r>
          </w:p>
        </w:tc>
        <w:tc>
          <w:tcPr>
            <w:tcW w:w="425" w:type="dxa"/>
            <w:shd w:val="solid" w:color="FFFFFF" w:fill="auto"/>
          </w:tcPr>
          <w:p w14:paraId="452F5CC8" w14:textId="77777777" w:rsidR="00E92CBF" w:rsidRPr="00F11966" w:rsidRDefault="00E92CBF" w:rsidP="00AA7DB8">
            <w:pPr>
              <w:pStyle w:val="TAR"/>
              <w:rPr>
                <w:sz w:val="16"/>
                <w:szCs w:val="16"/>
              </w:rPr>
            </w:pPr>
            <w:r w:rsidRPr="00F11966">
              <w:rPr>
                <w:rFonts w:cs="Arial"/>
                <w:sz w:val="16"/>
                <w:szCs w:val="16"/>
              </w:rPr>
              <w:t>3</w:t>
            </w:r>
          </w:p>
        </w:tc>
        <w:tc>
          <w:tcPr>
            <w:tcW w:w="425" w:type="dxa"/>
            <w:shd w:val="solid" w:color="FFFFFF" w:fill="auto"/>
          </w:tcPr>
          <w:p w14:paraId="450746D0"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43347174" w14:textId="77777777" w:rsidR="00E92CBF" w:rsidRPr="00F11966" w:rsidRDefault="00E92CBF" w:rsidP="00AA7DB8">
            <w:pPr>
              <w:pStyle w:val="TAL"/>
              <w:rPr>
                <w:sz w:val="16"/>
                <w:szCs w:val="16"/>
              </w:rPr>
            </w:pPr>
            <w:r w:rsidRPr="00F11966">
              <w:rPr>
                <w:rFonts w:cs="Arial"/>
                <w:sz w:val="16"/>
                <w:szCs w:val="16"/>
              </w:rPr>
              <w:t>Presence Reporting Area</w:t>
            </w:r>
          </w:p>
        </w:tc>
        <w:tc>
          <w:tcPr>
            <w:tcW w:w="708" w:type="dxa"/>
            <w:shd w:val="solid" w:color="FFFFFF" w:fill="auto"/>
          </w:tcPr>
          <w:p w14:paraId="4DF14B74" w14:textId="77777777" w:rsidR="00E92CBF" w:rsidRPr="00F11966" w:rsidRDefault="00E92CBF" w:rsidP="00AA7DB8">
            <w:pPr>
              <w:pStyle w:val="TAC"/>
              <w:rPr>
                <w:sz w:val="16"/>
                <w:szCs w:val="16"/>
              </w:rPr>
            </w:pPr>
            <w:r w:rsidRPr="00F11966">
              <w:rPr>
                <w:sz w:val="16"/>
                <w:szCs w:val="16"/>
              </w:rPr>
              <w:t>15.1.0</w:t>
            </w:r>
          </w:p>
        </w:tc>
      </w:tr>
      <w:tr w:rsidR="00E92CBF" w:rsidRPr="00F11966" w14:paraId="2C86F411" w14:textId="77777777" w:rsidTr="009663F0">
        <w:tc>
          <w:tcPr>
            <w:tcW w:w="800" w:type="dxa"/>
            <w:shd w:val="solid" w:color="FFFFFF" w:fill="auto"/>
          </w:tcPr>
          <w:p w14:paraId="3C80CF57"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349F1732"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5649A3CB" w14:textId="77777777" w:rsidR="00E92CBF" w:rsidRPr="00F11966" w:rsidRDefault="00E92CBF" w:rsidP="00AA7DB8">
            <w:pPr>
              <w:pStyle w:val="TAC"/>
              <w:rPr>
                <w:sz w:val="16"/>
                <w:szCs w:val="16"/>
              </w:rPr>
            </w:pPr>
            <w:r w:rsidRPr="00F11966">
              <w:rPr>
                <w:sz w:val="16"/>
                <w:szCs w:val="16"/>
              </w:rPr>
              <w:t>CP-182011</w:t>
            </w:r>
          </w:p>
        </w:tc>
        <w:tc>
          <w:tcPr>
            <w:tcW w:w="567" w:type="dxa"/>
            <w:shd w:val="solid" w:color="FFFFFF" w:fill="auto"/>
          </w:tcPr>
          <w:p w14:paraId="621D7949" w14:textId="77777777" w:rsidR="00E92CBF" w:rsidRPr="00F11966" w:rsidRDefault="00E92CBF" w:rsidP="00AA7DB8">
            <w:pPr>
              <w:pStyle w:val="TAL"/>
              <w:rPr>
                <w:sz w:val="16"/>
                <w:szCs w:val="16"/>
              </w:rPr>
            </w:pPr>
            <w:r w:rsidRPr="00F11966">
              <w:rPr>
                <w:rFonts w:cs="Arial"/>
                <w:sz w:val="16"/>
                <w:szCs w:val="16"/>
              </w:rPr>
              <w:t>0032</w:t>
            </w:r>
          </w:p>
        </w:tc>
        <w:tc>
          <w:tcPr>
            <w:tcW w:w="425" w:type="dxa"/>
            <w:shd w:val="solid" w:color="FFFFFF" w:fill="auto"/>
          </w:tcPr>
          <w:p w14:paraId="1FC2DDDB" w14:textId="77777777" w:rsidR="00E92CBF" w:rsidRPr="00F11966" w:rsidRDefault="00E92CBF" w:rsidP="00AA7DB8">
            <w:pPr>
              <w:pStyle w:val="TAR"/>
              <w:rPr>
                <w:sz w:val="16"/>
                <w:szCs w:val="16"/>
              </w:rPr>
            </w:pPr>
            <w:r w:rsidRPr="00F11966">
              <w:rPr>
                <w:rFonts w:cs="Arial"/>
                <w:sz w:val="16"/>
                <w:szCs w:val="16"/>
              </w:rPr>
              <w:t>4</w:t>
            </w:r>
          </w:p>
        </w:tc>
        <w:tc>
          <w:tcPr>
            <w:tcW w:w="425" w:type="dxa"/>
            <w:shd w:val="solid" w:color="FFFFFF" w:fill="auto"/>
          </w:tcPr>
          <w:p w14:paraId="11C5E976"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709A119B" w14:textId="77777777" w:rsidR="00E92CBF" w:rsidRPr="00F11966" w:rsidRDefault="00E92CBF" w:rsidP="00AA7DB8">
            <w:pPr>
              <w:pStyle w:val="TAL"/>
              <w:rPr>
                <w:sz w:val="16"/>
                <w:szCs w:val="16"/>
              </w:rPr>
            </w:pPr>
            <w:r w:rsidRPr="00F11966">
              <w:rPr>
                <w:rFonts w:cs="Arial"/>
                <w:sz w:val="16"/>
                <w:szCs w:val="16"/>
              </w:rPr>
              <w:t>Adding age of location, geographic information and other missing ones in the UserLocation type</w:t>
            </w:r>
          </w:p>
        </w:tc>
        <w:tc>
          <w:tcPr>
            <w:tcW w:w="708" w:type="dxa"/>
            <w:shd w:val="solid" w:color="FFFFFF" w:fill="auto"/>
          </w:tcPr>
          <w:p w14:paraId="61A25AEC" w14:textId="77777777" w:rsidR="00E92CBF" w:rsidRPr="00F11966" w:rsidRDefault="00E92CBF" w:rsidP="00AA7DB8">
            <w:pPr>
              <w:pStyle w:val="TAC"/>
              <w:rPr>
                <w:sz w:val="16"/>
                <w:szCs w:val="16"/>
              </w:rPr>
            </w:pPr>
            <w:r w:rsidRPr="00F11966">
              <w:rPr>
                <w:sz w:val="16"/>
                <w:szCs w:val="16"/>
              </w:rPr>
              <w:t>15.1.0</w:t>
            </w:r>
          </w:p>
        </w:tc>
      </w:tr>
      <w:tr w:rsidR="00E92CBF" w:rsidRPr="00F11966" w14:paraId="15727C03" w14:textId="77777777" w:rsidTr="009663F0">
        <w:tc>
          <w:tcPr>
            <w:tcW w:w="800" w:type="dxa"/>
            <w:shd w:val="solid" w:color="FFFFFF" w:fill="auto"/>
          </w:tcPr>
          <w:p w14:paraId="504DEBF8"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586260FC"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512F7FDC" w14:textId="77777777" w:rsidR="00E92CBF" w:rsidRPr="00F11966" w:rsidRDefault="00E92CBF" w:rsidP="00AA7DB8">
            <w:pPr>
              <w:pStyle w:val="TAC"/>
              <w:rPr>
                <w:sz w:val="16"/>
                <w:szCs w:val="16"/>
              </w:rPr>
            </w:pPr>
            <w:r w:rsidRPr="00F11966">
              <w:rPr>
                <w:sz w:val="16"/>
                <w:szCs w:val="16"/>
              </w:rPr>
              <w:t>CP-182183</w:t>
            </w:r>
          </w:p>
        </w:tc>
        <w:tc>
          <w:tcPr>
            <w:tcW w:w="567" w:type="dxa"/>
            <w:shd w:val="solid" w:color="FFFFFF" w:fill="auto"/>
          </w:tcPr>
          <w:p w14:paraId="2648EC5F" w14:textId="77777777" w:rsidR="00E92CBF" w:rsidRPr="00F11966" w:rsidRDefault="00E92CBF" w:rsidP="00AA7DB8">
            <w:pPr>
              <w:pStyle w:val="TAL"/>
              <w:rPr>
                <w:sz w:val="16"/>
                <w:szCs w:val="16"/>
              </w:rPr>
            </w:pPr>
            <w:r w:rsidRPr="00F11966">
              <w:rPr>
                <w:rFonts w:cs="Arial"/>
                <w:sz w:val="16"/>
                <w:szCs w:val="16"/>
              </w:rPr>
              <w:t>0036</w:t>
            </w:r>
          </w:p>
        </w:tc>
        <w:tc>
          <w:tcPr>
            <w:tcW w:w="425" w:type="dxa"/>
            <w:shd w:val="solid" w:color="FFFFFF" w:fill="auto"/>
          </w:tcPr>
          <w:p w14:paraId="56A0BCFF"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6F7F5D39" w14:textId="77777777" w:rsidR="00E92CBF" w:rsidRPr="00F11966" w:rsidRDefault="00E92CBF" w:rsidP="00AA7DB8">
            <w:pPr>
              <w:pStyle w:val="TAC"/>
              <w:rPr>
                <w:sz w:val="16"/>
                <w:szCs w:val="16"/>
              </w:rPr>
            </w:pPr>
            <w:r w:rsidRPr="00F11966">
              <w:rPr>
                <w:rFonts w:cs="Arial"/>
                <w:sz w:val="16"/>
                <w:szCs w:val="16"/>
              </w:rPr>
              <w:t>B</w:t>
            </w:r>
          </w:p>
        </w:tc>
        <w:tc>
          <w:tcPr>
            <w:tcW w:w="4820" w:type="dxa"/>
            <w:shd w:val="solid" w:color="FFFFFF" w:fill="auto"/>
          </w:tcPr>
          <w:p w14:paraId="042844B4" w14:textId="77777777" w:rsidR="00E92CBF" w:rsidRPr="00F11966" w:rsidRDefault="00E92CBF" w:rsidP="00AA7DB8">
            <w:pPr>
              <w:pStyle w:val="TAL"/>
              <w:rPr>
                <w:sz w:val="16"/>
                <w:szCs w:val="16"/>
              </w:rPr>
            </w:pPr>
            <w:r w:rsidRPr="00F11966">
              <w:rPr>
                <w:rFonts w:cs="Arial"/>
                <w:sz w:val="16"/>
                <w:szCs w:val="16"/>
              </w:rPr>
              <w:t>Common data type for data change notification</w:t>
            </w:r>
          </w:p>
        </w:tc>
        <w:tc>
          <w:tcPr>
            <w:tcW w:w="708" w:type="dxa"/>
            <w:shd w:val="solid" w:color="FFFFFF" w:fill="auto"/>
          </w:tcPr>
          <w:p w14:paraId="17E05D93" w14:textId="77777777" w:rsidR="00E92CBF" w:rsidRPr="00F11966" w:rsidRDefault="00E92CBF" w:rsidP="00AA7DB8">
            <w:pPr>
              <w:pStyle w:val="TAC"/>
              <w:rPr>
                <w:sz w:val="16"/>
                <w:szCs w:val="16"/>
              </w:rPr>
            </w:pPr>
            <w:r w:rsidRPr="00F11966">
              <w:rPr>
                <w:sz w:val="16"/>
                <w:szCs w:val="16"/>
              </w:rPr>
              <w:t>15.1.0</w:t>
            </w:r>
          </w:p>
        </w:tc>
      </w:tr>
      <w:tr w:rsidR="00E92CBF" w:rsidRPr="00F11966" w14:paraId="5B0B700E" w14:textId="77777777" w:rsidTr="009663F0">
        <w:tc>
          <w:tcPr>
            <w:tcW w:w="800" w:type="dxa"/>
            <w:shd w:val="solid" w:color="FFFFFF" w:fill="auto"/>
          </w:tcPr>
          <w:p w14:paraId="640C4DFD"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4718C704"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1C97B1B5"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02892AA6" w14:textId="77777777" w:rsidR="00E92CBF" w:rsidRPr="00F11966" w:rsidRDefault="00E92CBF" w:rsidP="00AA7DB8">
            <w:pPr>
              <w:pStyle w:val="TAL"/>
              <w:rPr>
                <w:rFonts w:cs="Arial"/>
                <w:sz w:val="16"/>
                <w:szCs w:val="16"/>
              </w:rPr>
            </w:pPr>
            <w:r w:rsidRPr="00F11966">
              <w:rPr>
                <w:rFonts w:cs="Arial"/>
                <w:sz w:val="16"/>
                <w:szCs w:val="16"/>
              </w:rPr>
              <w:t>0037</w:t>
            </w:r>
          </w:p>
        </w:tc>
        <w:tc>
          <w:tcPr>
            <w:tcW w:w="425" w:type="dxa"/>
            <w:shd w:val="solid" w:color="FFFFFF" w:fill="auto"/>
          </w:tcPr>
          <w:p w14:paraId="6335D721" w14:textId="77777777" w:rsidR="00E92CBF" w:rsidRPr="00F11966" w:rsidRDefault="00E92CBF" w:rsidP="00AA7DB8">
            <w:pPr>
              <w:pStyle w:val="TAR"/>
              <w:rPr>
                <w:rFonts w:cs="Arial"/>
                <w:sz w:val="16"/>
                <w:szCs w:val="16"/>
              </w:rPr>
            </w:pPr>
          </w:p>
        </w:tc>
        <w:tc>
          <w:tcPr>
            <w:tcW w:w="425" w:type="dxa"/>
            <w:shd w:val="solid" w:color="FFFFFF" w:fill="auto"/>
          </w:tcPr>
          <w:p w14:paraId="238AE901"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231997F1" w14:textId="77777777" w:rsidR="00E92CBF" w:rsidRPr="00F11966" w:rsidRDefault="00E92CBF" w:rsidP="00AA7DB8">
            <w:pPr>
              <w:pStyle w:val="TAL"/>
              <w:rPr>
                <w:sz w:val="16"/>
                <w:szCs w:val="16"/>
              </w:rPr>
            </w:pPr>
            <w:r w:rsidRPr="00F11966">
              <w:rPr>
                <w:rFonts w:cs="Arial"/>
                <w:sz w:val="16"/>
                <w:szCs w:val="16"/>
              </w:rPr>
              <w:t>API version number update</w:t>
            </w:r>
          </w:p>
        </w:tc>
        <w:tc>
          <w:tcPr>
            <w:tcW w:w="708" w:type="dxa"/>
            <w:shd w:val="solid" w:color="FFFFFF" w:fill="auto"/>
          </w:tcPr>
          <w:p w14:paraId="27E6C474" w14:textId="77777777" w:rsidR="00E92CBF" w:rsidRPr="00F11966" w:rsidRDefault="00E92CBF" w:rsidP="00AA7DB8">
            <w:pPr>
              <w:pStyle w:val="TAC"/>
              <w:rPr>
                <w:sz w:val="16"/>
                <w:szCs w:val="16"/>
              </w:rPr>
            </w:pPr>
            <w:r w:rsidRPr="00F11966">
              <w:rPr>
                <w:sz w:val="16"/>
                <w:szCs w:val="16"/>
              </w:rPr>
              <w:t>15.1.0</w:t>
            </w:r>
          </w:p>
        </w:tc>
      </w:tr>
      <w:tr w:rsidR="00E92CBF" w:rsidRPr="00F11966" w14:paraId="4015D6B6" w14:textId="77777777" w:rsidTr="009663F0">
        <w:tc>
          <w:tcPr>
            <w:tcW w:w="800" w:type="dxa"/>
            <w:shd w:val="solid" w:color="FFFFFF" w:fill="auto"/>
          </w:tcPr>
          <w:p w14:paraId="60D6A1B9"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250731D7"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200FD3B5"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1A398EFD" w14:textId="77777777" w:rsidR="00E92CBF" w:rsidRPr="00F11966" w:rsidRDefault="00E92CBF" w:rsidP="00AA7DB8">
            <w:pPr>
              <w:pStyle w:val="TAL"/>
              <w:rPr>
                <w:rFonts w:cs="Arial"/>
                <w:sz w:val="16"/>
                <w:szCs w:val="16"/>
              </w:rPr>
            </w:pPr>
            <w:r w:rsidRPr="00F11966">
              <w:rPr>
                <w:rFonts w:cs="Arial"/>
                <w:sz w:val="16"/>
                <w:szCs w:val="16"/>
              </w:rPr>
              <w:t>0040</w:t>
            </w:r>
          </w:p>
        </w:tc>
        <w:tc>
          <w:tcPr>
            <w:tcW w:w="425" w:type="dxa"/>
            <w:shd w:val="solid" w:color="FFFFFF" w:fill="auto"/>
          </w:tcPr>
          <w:p w14:paraId="2D2F3749" w14:textId="77777777" w:rsidR="00E92CBF" w:rsidRPr="00F11966" w:rsidRDefault="00E92CBF" w:rsidP="00AA7DB8">
            <w:pPr>
              <w:pStyle w:val="TAR"/>
              <w:rPr>
                <w:rFonts w:cs="Arial"/>
                <w:sz w:val="16"/>
                <w:szCs w:val="16"/>
              </w:rPr>
            </w:pPr>
            <w:r w:rsidRPr="00F11966">
              <w:rPr>
                <w:rFonts w:cs="Arial"/>
                <w:sz w:val="16"/>
                <w:szCs w:val="16"/>
              </w:rPr>
              <w:t> </w:t>
            </w:r>
          </w:p>
        </w:tc>
        <w:tc>
          <w:tcPr>
            <w:tcW w:w="425" w:type="dxa"/>
            <w:shd w:val="solid" w:color="FFFFFF" w:fill="auto"/>
          </w:tcPr>
          <w:p w14:paraId="0768A7EA"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54FE7EEB" w14:textId="77777777" w:rsidR="00E92CBF" w:rsidRPr="00F11966" w:rsidRDefault="00E92CBF" w:rsidP="00AA7DB8">
            <w:pPr>
              <w:pStyle w:val="TAL"/>
              <w:rPr>
                <w:rFonts w:cs="Arial"/>
                <w:sz w:val="16"/>
                <w:szCs w:val="16"/>
              </w:rPr>
            </w:pPr>
            <w:r w:rsidRPr="00F11966">
              <w:rPr>
                <w:rFonts w:cs="Arial"/>
                <w:sz w:val="16"/>
                <w:szCs w:val="16"/>
              </w:rPr>
              <w:t>Application ID</w:t>
            </w:r>
          </w:p>
        </w:tc>
        <w:tc>
          <w:tcPr>
            <w:tcW w:w="708" w:type="dxa"/>
            <w:shd w:val="solid" w:color="FFFFFF" w:fill="auto"/>
          </w:tcPr>
          <w:p w14:paraId="4257DF14" w14:textId="77777777" w:rsidR="00E92CBF" w:rsidRPr="00F11966" w:rsidRDefault="00E92CBF" w:rsidP="00AA7DB8">
            <w:pPr>
              <w:pStyle w:val="TAC"/>
              <w:rPr>
                <w:sz w:val="16"/>
                <w:szCs w:val="16"/>
              </w:rPr>
            </w:pPr>
            <w:r w:rsidRPr="00F11966">
              <w:rPr>
                <w:sz w:val="16"/>
                <w:szCs w:val="16"/>
              </w:rPr>
              <w:t>15.2.0</w:t>
            </w:r>
          </w:p>
        </w:tc>
      </w:tr>
      <w:tr w:rsidR="00E92CBF" w:rsidRPr="00F11966" w14:paraId="74053AF1" w14:textId="77777777" w:rsidTr="009663F0">
        <w:tc>
          <w:tcPr>
            <w:tcW w:w="800" w:type="dxa"/>
            <w:shd w:val="solid" w:color="FFFFFF" w:fill="auto"/>
          </w:tcPr>
          <w:p w14:paraId="20DAD2CB"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05D584F3"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6B5A1187"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795F4B2C" w14:textId="77777777" w:rsidR="00E92CBF" w:rsidRPr="00F11966" w:rsidRDefault="00E92CBF" w:rsidP="00AA7DB8">
            <w:pPr>
              <w:pStyle w:val="TAL"/>
              <w:rPr>
                <w:rFonts w:cs="Arial"/>
                <w:sz w:val="16"/>
                <w:szCs w:val="16"/>
              </w:rPr>
            </w:pPr>
            <w:r w:rsidRPr="00F11966">
              <w:rPr>
                <w:rFonts w:cs="Arial"/>
                <w:sz w:val="16"/>
                <w:szCs w:val="16"/>
              </w:rPr>
              <w:t>0049</w:t>
            </w:r>
          </w:p>
        </w:tc>
        <w:tc>
          <w:tcPr>
            <w:tcW w:w="425" w:type="dxa"/>
            <w:shd w:val="solid" w:color="FFFFFF" w:fill="auto"/>
          </w:tcPr>
          <w:p w14:paraId="57D3BCD0" w14:textId="77777777" w:rsidR="00E92CBF" w:rsidRPr="00F11966" w:rsidRDefault="00E92CBF" w:rsidP="00AA7DB8">
            <w:pPr>
              <w:pStyle w:val="TAR"/>
              <w:rPr>
                <w:rFonts w:cs="Arial"/>
                <w:sz w:val="16"/>
                <w:szCs w:val="16"/>
              </w:rPr>
            </w:pPr>
            <w:r w:rsidRPr="00F11966">
              <w:rPr>
                <w:rFonts w:cs="Arial"/>
                <w:sz w:val="16"/>
                <w:szCs w:val="16"/>
              </w:rPr>
              <w:t> </w:t>
            </w:r>
          </w:p>
        </w:tc>
        <w:tc>
          <w:tcPr>
            <w:tcW w:w="425" w:type="dxa"/>
            <w:shd w:val="solid" w:color="FFFFFF" w:fill="auto"/>
          </w:tcPr>
          <w:p w14:paraId="70FF4BB4"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0D0837EC" w14:textId="77777777" w:rsidR="00E92CBF" w:rsidRPr="00F11966" w:rsidRDefault="00E92CBF" w:rsidP="00AA7DB8">
            <w:pPr>
              <w:pStyle w:val="TAL"/>
              <w:rPr>
                <w:rFonts w:cs="Arial"/>
                <w:sz w:val="16"/>
                <w:szCs w:val="16"/>
              </w:rPr>
            </w:pPr>
            <w:r w:rsidRPr="00F11966">
              <w:rPr>
                <w:rFonts w:cs="Arial"/>
                <w:sz w:val="16"/>
                <w:szCs w:val="16"/>
              </w:rPr>
              <w:t>Corrections to PDU Session Id, PDU Session Type and SupportedFeatures</w:t>
            </w:r>
          </w:p>
        </w:tc>
        <w:tc>
          <w:tcPr>
            <w:tcW w:w="708" w:type="dxa"/>
            <w:shd w:val="solid" w:color="FFFFFF" w:fill="auto"/>
          </w:tcPr>
          <w:p w14:paraId="0F561235" w14:textId="77777777" w:rsidR="00E92CBF" w:rsidRPr="00F11966" w:rsidRDefault="00E92CBF" w:rsidP="00AA7DB8">
            <w:pPr>
              <w:pStyle w:val="TAC"/>
              <w:rPr>
                <w:sz w:val="16"/>
                <w:szCs w:val="16"/>
              </w:rPr>
            </w:pPr>
            <w:r w:rsidRPr="00F11966">
              <w:rPr>
                <w:sz w:val="16"/>
                <w:szCs w:val="16"/>
              </w:rPr>
              <w:t>15.2.0</w:t>
            </w:r>
          </w:p>
        </w:tc>
      </w:tr>
      <w:tr w:rsidR="00E92CBF" w:rsidRPr="00F11966" w14:paraId="27F7764B" w14:textId="77777777" w:rsidTr="009663F0">
        <w:tc>
          <w:tcPr>
            <w:tcW w:w="800" w:type="dxa"/>
            <w:shd w:val="solid" w:color="FFFFFF" w:fill="auto"/>
          </w:tcPr>
          <w:p w14:paraId="07B31887"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7CC0B8F3"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08842E2E"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51EC3D67" w14:textId="77777777" w:rsidR="00E92CBF" w:rsidRPr="00F11966" w:rsidRDefault="00E92CBF" w:rsidP="00AA7DB8">
            <w:pPr>
              <w:pStyle w:val="TAL"/>
              <w:rPr>
                <w:rFonts w:cs="Arial"/>
                <w:sz w:val="16"/>
                <w:szCs w:val="16"/>
              </w:rPr>
            </w:pPr>
            <w:r w:rsidRPr="00F11966">
              <w:rPr>
                <w:rFonts w:cs="Arial"/>
                <w:sz w:val="16"/>
                <w:szCs w:val="16"/>
              </w:rPr>
              <w:t>0038</w:t>
            </w:r>
          </w:p>
        </w:tc>
        <w:tc>
          <w:tcPr>
            <w:tcW w:w="425" w:type="dxa"/>
            <w:shd w:val="solid" w:color="FFFFFF" w:fill="auto"/>
          </w:tcPr>
          <w:p w14:paraId="6EFC7613"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664AB90D"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5BAA1531" w14:textId="77777777" w:rsidR="00E92CBF" w:rsidRPr="00F11966" w:rsidRDefault="00E92CBF" w:rsidP="00AA7DB8">
            <w:pPr>
              <w:pStyle w:val="TAL"/>
              <w:rPr>
                <w:rFonts w:cs="Arial"/>
                <w:sz w:val="16"/>
                <w:szCs w:val="16"/>
              </w:rPr>
            </w:pPr>
            <w:r w:rsidRPr="00F11966">
              <w:rPr>
                <w:rFonts w:cs="Arial"/>
                <w:sz w:val="16"/>
                <w:szCs w:val="16"/>
              </w:rPr>
              <w:t>Area definition</w:t>
            </w:r>
          </w:p>
        </w:tc>
        <w:tc>
          <w:tcPr>
            <w:tcW w:w="708" w:type="dxa"/>
            <w:shd w:val="solid" w:color="FFFFFF" w:fill="auto"/>
          </w:tcPr>
          <w:p w14:paraId="26FBE11A" w14:textId="77777777" w:rsidR="00E92CBF" w:rsidRPr="00F11966" w:rsidRDefault="00E92CBF" w:rsidP="00AA7DB8">
            <w:pPr>
              <w:pStyle w:val="TAC"/>
              <w:rPr>
                <w:sz w:val="16"/>
                <w:szCs w:val="16"/>
              </w:rPr>
            </w:pPr>
            <w:r w:rsidRPr="00F11966">
              <w:rPr>
                <w:sz w:val="16"/>
                <w:szCs w:val="16"/>
              </w:rPr>
              <w:t>15.2.0</w:t>
            </w:r>
          </w:p>
        </w:tc>
      </w:tr>
      <w:tr w:rsidR="00E92CBF" w:rsidRPr="00F11966" w14:paraId="2C3DC00D" w14:textId="77777777" w:rsidTr="009663F0">
        <w:tc>
          <w:tcPr>
            <w:tcW w:w="800" w:type="dxa"/>
            <w:shd w:val="solid" w:color="FFFFFF" w:fill="auto"/>
          </w:tcPr>
          <w:p w14:paraId="5B81D889"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1F5CEFF1"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4B6DA0CE"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47BED7C7" w14:textId="77777777" w:rsidR="00E92CBF" w:rsidRPr="00F11966" w:rsidRDefault="00E92CBF" w:rsidP="00AA7DB8">
            <w:pPr>
              <w:pStyle w:val="TAL"/>
              <w:rPr>
                <w:rFonts w:cs="Arial"/>
                <w:sz w:val="16"/>
                <w:szCs w:val="16"/>
              </w:rPr>
            </w:pPr>
            <w:r w:rsidRPr="00F11966">
              <w:rPr>
                <w:rFonts w:cs="Arial"/>
                <w:sz w:val="16"/>
                <w:szCs w:val="16"/>
              </w:rPr>
              <w:t>0047</w:t>
            </w:r>
          </w:p>
        </w:tc>
        <w:tc>
          <w:tcPr>
            <w:tcW w:w="425" w:type="dxa"/>
            <w:shd w:val="solid" w:color="FFFFFF" w:fill="auto"/>
          </w:tcPr>
          <w:p w14:paraId="7F68B811"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6F6A6F04"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6131DC9E" w14:textId="77777777" w:rsidR="00E92CBF" w:rsidRPr="00F11966" w:rsidRDefault="00E92CBF" w:rsidP="00AA7DB8">
            <w:pPr>
              <w:pStyle w:val="TAL"/>
              <w:rPr>
                <w:rFonts w:cs="Arial"/>
                <w:sz w:val="16"/>
                <w:szCs w:val="16"/>
              </w:rPr>
            </w:pPr>
            <w:r w:rsidRPr="00F11966">
              <w:rPr>
                <w:rFonts w:cs="Arial"/>
                <w:sz w:val="16"/>
                <w:szCs w:val="16"/>
              </w:rPr>
              <w:t>DNN</w:t>
            </w:r>
          </w:p>
        </w:tc>
        <w:tc>
          <w:tcPr>
            <w:tcW w:w="708" w:type="dxa"/>
            <w:shd w:val="solid" w:color="FFFFFF" w:fill="auto"/>
          </w:tcPr>
          <w:p w14:paraId="50E99674" w14:textId="77777777" w:rsidR="00E92CBF" w:rsidRPr="00F11966" w:rsidRDefault="00E92CBF" w:rsidP="00AA7DB8">
            <w:pPr>
              <w:pStyle w:val="TAC"/>
              <w:rPr>
                <w:sz w:val="16"/>
                <w:szCs w:val="16"/>
              </w:rPr>
            </w:pPr>
            <w:r w:rsidRPr="00F11966">
              <w:rPr>
                <w:sz w:val="16"/>
                <w:szCs w:val="16"/>
              </w:rPr>
              <w:t>15.2.0</w:t>
            </w:r>
          </w:p>
        </w:tc>
      </w:tr>
      <w:tr w:rsidR="00E92CBF" w:rsidRPr="00F11966" w14:paraId="27902F06" w14:textId="77777777" w:rsidTr="009663F0">
        <w:tc>
          <w:tcPr>
            <w:tcW w:w="800" w:type="dxa"/>
            <w:shd w:val="solid" w:color="FFFFFF" w:fill="auto"/>
          </w:tcPr>
          <w:p w14:paraId="57FD7961"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32266318"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05B455EE"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72514680" w14:textId="77777777" w:rsidR="00E92CBF" w:rsidRPr="00F11966" w:rsidRDefault="00E92CBF" w:rsidP="00AA7DB8">
            <w:pPr>
              <w:pStyle w:val="TAL"/>
              <w:rPr>
                <w:rFonts w:cs="Arial"/>
                <w:sz w:val="16"/>
                <w:szCs w:val="16"/>
              </w:rPr>
            </w:pPr>
            <w:r w:rsidRPr="00F11966">
              <w:rPr>
                <w:rFonts w:cs="Arial"/>
                <w:sz w:val="16"/>
                <w:szCs w:val="16"/>
              </w:rPr>
              <w:t>0044</w:t>
            </w:r>
          </w:p>
        </w:tc>
        <w:tc>
          <w:tcPr>
            <w:tcW w:w="425" w:type="dxa"/>
            <w:shd w:val="solid" w:color="FFFFFF" w:fill="auto"/>
          </w:tcPr>
          <w:p w14:paraId="330AA1CC"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39EDEE58"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77DD7AA2" w14:textId="77777777" w:rsidR="00E92CBF" w:rsidRPr="00F11966" w:rsidRDefault="00E92CBF" w:rsidP="00AA7DB8">
            <w:pPr>
              <w:pStyle w:val="TAL"/>
              <w:rPr>
                <w:rFonts w:cs="Arial"/>
                <w:sz w:val="16"/>
                <w:szCs w:val="16"/>
              </w:rPr>
            </w:pPr>
            <w:r w:rsidRPr="00F11966">
              <w:rPr>
                <w:rFonts w:cs="Arial"/>
                <w:sz w:val="16"/>
                <w:szCs w:val="16"/>
              </w:rPr>
              <w:t>Update of missing status code 429 in TS 29.571</w:t>
            </w:r>
          </w:p>
        </w:tc>
        <w:tc>
          <w:tcPr>
            <w:tcW w:w="708" w:type="dxa"/>
            <w:shd w:val="solid" w:color="FFFFFF" w:fill="auto"/>
          </w:tcPr>
          <w:p w14:paraId="06B6A2CC" w14:textId="77777777" w:rsidR="00E92CBF" w:rsidRPr="00F11966" w:rsidRDefault="00E92CBF" w:rsidP="00AA7DB8">
            <w:pPr>
              <w:pStyle w:val="TAC"/>
              <w:rPr>
                <w:sz w:val="16"/>
                <w:szCs w:val="16"/>
              </w:rPr>
            </w:pPr>
            <w:r w:rsidRPr="00F11966">
              <w:rPr>
                <w:sz w:val="16"/>
                <w:szCs w:val="16"/>
              </w:rPr>
              <w:t>15.2.0</w:t>
            </w:r>
          </w:p>
        </w:tc>
      </w:tr>
      <w:tr w:rsidR="00E92CBF" w:rsidRPr="00F11966" w14:paraId="65B03238" w14:textId="77777777" w:rsidTr="009663F0">
        <w:tc>
          <w:tcPr>
            <w:tcW w:w="800" w:type="dxa"/>
            <w:shd w:val="solid" w:color="FFFFFF" w:fill="auto"/>
          </w:tcPr>
          <w:p w14:paraId="6168B485"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08E24D21"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6CB5934C"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0CE0C02D" w14:textId="77777777" w:rsidR="00E92CBF" w:rsidRPr="00F11966" w:rsidRDefault="00E92CBF" w:rsidP="00AA7DB8">
            <w:pPr>
              <w:pStyle w:val="TAL"/>
              <w:rPr>
                <w:rFonts w:cs="Arial"/>
                <w:sz w:val="16"/>
                <w:szCs w:val="16"/>
              </w:rPr>
            </w:pPr>
            <w:r w:rsidRPr="00F11966">
              <w:rPr>
                <w:rFonts w:cs="Arial"/>
                <w:sz w:val="16"/>
                <w:szCs w:val="16"/>
              </w:rPr>
              <w:t>0057</w:t>
            </w:r>
          </w:p>
        </w:tc>
        <w:tc>
          <w:tcPr>
            <w:tcW w:w="425" w:type="dxa"/>
            <w:shd w:val="solid" w:color="FFFFFF" w:fill="auto"/>
          </w:tcPr>
          <w:p w14:paraId="253931AD"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1E337D96"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38659EC3" w14:textId="77777777" w:rsidR="00E92CBF" w:rsidRPr="00F11966" w:rsidRDefault="00E92CBF" w:rsidP="00AA7DB8">
            <w:pPr>
              <w:pStyle w:val="TAL"/>
              <w:rPr>
                <w:rFonts w:cs="Arial"/>
                <w:sz w:val="16"/>
                <w:szCs w:val="16"/>
              </w:rPr>
            </w:pPr>
            <w:r w:rsidRPr="00F11966">
              <w:rPr>
                <w:rFonts w:cs="Arial"/>
                <w:sz w:val="16"/>
                <w:szCs w:val="16"/>
              </w:rPr>
              <w:t>29571 CR cardinality</w:t>
            </w:r>
          </w:p>
        </w:tc>
        <w:tc>
          <w:tcPr>
            <w:tcW w:w="708" w:type="dxa"/>
            <w:shd w:val="solid" w:color="FFFFFF" w:fill="auto"/>
          </w:tcPr>
          <w:p w14:paraId="2D886C51" w14:textId="77777777" w:rsidR="00E92CBF" w:rsidRPr="00F11966" w:rsidRDefault="00E92CBF" w:rsidP="00AA7DB8">
            <w:pPr>
              <w:pStyle w:val="TAC"/>
              <w:rPr>
                <w:sz w:val="16"/>
                <w:szCs w:val="16"/>
              </w:rPr>
            </w:pPr>
            <w:r w:rsidRPr="00F11966">
              <w:rPr>
                <w:sz w:val="16"/>
                <w:szCs w:val="16"/>
              </w:rPr>
              <w:t>15.2.0</w:t>
            </w:r>
          </w:p>
        </w:tc>
      </w:tr>
      <w:tr w:rsidR="00E92CBF" w:rsidRPr="00F11966" w14:paraId="59619630" w14:textId="77777777" w:rsidTr="009663F0">
        <w:tc>
          <w:tcPr>
            <w:tcW w:w="800" w:type="dxa"/>
            <w:shd w:val="solid" w:color="FFFFFF" w:fill="auto"/>
          </w:tcPr>
          <w:p w14:paraId="33838388"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5759D58B"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2C6206DF"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47AE5687" w14:textId="77777777" w:rsidR="00E92CBF" w:rsidRPr="00F11966" w:rsidRDefault="00E92CBF" w:rsidP="00AA7DB8">
            <w:pPr>
              <w:pStyle w:val="TAL"/>
              <w:rPr>
                <w:rFonts w:cs="Arial"/>
                <w:sz w:val="16"/>
                <w:szCs w:val="16"/>
              </w:rPr>
            </w:pPr>
            <w:r w:rsidRPr="00F11966">
              <w:rPr>
                <w:rFonts w:cs="Arial"/>
                <w:sz w:val="16"/>
                <w:szCs w:val="16"/>
              </w:rPr>
              <w:t>0045</w:t>
            </w:r>
          </w:p>
        </w:tc>
        <w:tc>
          <w:tcPr>
            <w:tcW w:w="425" w:type="dxa"/>
            <w:shd w:val="solid" w:color="FFFFFF" w:fill="auto"/>
          </w:tcPr>
          <w:p w14:paraId="063A57C2"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0745515F"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094F5D37" w14:textId="77777777" w:rsidR="00E92CBF" w:rsidRPr="00F11966" w:rsidRDefault="00E92CBF" w:rsidP="00AA7DB8">
            <w:pPr>
              <w:pStyle w:val="TAL"/>
              <w:rPr>
                <w:rFonts w:cs="Arial"/>
                <w:sz w:val="16"/>
                <w:szCs w:val="16"/>
              </w:rPr>
            </w:pPr>
            <w:r w:rsidRPr="00F11966">
              <w:rPr>
                <w:rFonts w:cs="Arial"/>
                <w:sz w:val="16"/>
                <w:szCs w:val="16"/>
              </w:rPr>
              <w:t>The ARP in Default QoS</w:t>
            </w:r>
          </w:p>
        </w:tc>
        <w:tc>
          <w:tcPr>
            <w:tcW w:w="708" w:type="dxa"/>
            <w:shd w:val="solid" w:color="FFFFFF" w:fill="auto"/>
          </w:tcPr>
          <w:p w14:paraId="44B7C732" w14:textId="77777777" w:rsidR="00E92CBF" w:rsidRPr="00F11966" w:rsidRDefault="00E92CBF" w:rsidP="00AA7DB8">
            <w:pPr>
              <w:pStyle w:val="TAC"/>
              <w:rPr>
                <w:sz w:val="16"/>
                <w:szCs w:val="16"/>
              </w:rPr>
            </w:pPr>
            <w:r w:rsidRPr="00F11966">
              <w:rPr>
                <w:sz w:val="16"/>
                <w:szCs w:val="16"/>
              </w:rPr>
              <w:t>15.2.0</w:t>
            </w:r>
          </w:p>
        </w:tc>
      </w:tr>
      <w:tr w:rsidR="00E92CBF" w:rsidRPr="00F11966" w14:paraId="442288D5" w14:textId="77777777" w:rsidTr="009663F0">
        <w:tc>
          <w:tcPr>
            <w:tcW w:w="800" w:type="dxa"/>
            <w:shd w:val="solid" w:color="FFFFFF" w:fill="auto"/>
          </w:tcPr>
          <w:p w14:paraId="0FCBA527"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128B8A5C"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0E479FF3"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6CCFED6A" w14:textId="77777777" w:rsidR="00E92CBF" w:rsidRPr="00F11966" w:rsidRDefault="00E92CBF" w:rsidP="00AA7DB8">
            <w:pPr>
              <w:pStyle w:val="TAL"/>
              <w:rPr>
                <w:rFonts w:cs="Arial"/>
                <w:sz w:val="16"/>
                <w:szCs w:val="16"/>
              </w:rPr>
            </w:pPr>
            <w:r w:rsidRPr="00F11966">
              <w:rPr>
                <w:rFonts w:cs="Arial"/>
                <w:sz w:val="16"/>
                <w:szCs w:val="16"/>
              </w:rPr>
              <w:t>0058</w:t>
            </w:r>
          </w:p>
        </w:tc>
        <w:tc>
          <w:tcPr>
            <w:tcW w:w="425" w:type="dxa"/>
            <w:shd w:val="solid" w:color="FFFFFF" w:fill="auto"/>
          </w:tcPr>
          <w:p w14:paraId="7FD3E7ED"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7F756901"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564A3995" w14:textId="77777777" w:rsidR="00E92CBF" w:rsidRPr="00F11966" w:rsidRDefault="00E92CBF" w:rsidP="00AA7DB8">
            <w:pPr>
              <w:pStyle w:val="TAL"/>
              <w:rPr>
                <w:rFonts w:cs="Arial"/>
                <w:sz w:val="16"/>
                <w:szCs w:val="16"/>
              </w:rPr>
            </w:pPr>
            <w:r w:rsidRPr="00F11966">
              <w:rPr>
                <w:rFonts w:cs="Arial"/>
                <w:sz w:val="16"/>
                <w:szCs w:val="16"/>
              </w:rPr>
              <w:t>Snssai pattern</w:t>
            </w:r>
          </w:p>
        </w:tc>
        <w:tc>
          <w:tcPr>
            <w:tcW w:w="708" w:type="dxa"/>
            <w:shd w:val="solid" w:color="FFFFFF" w:fill="auto"/>
          </w:tcPr>
          <w:p w14:paraId="788FEA75" w14:textId="77777777" w:rsidR="00E92CBF" w:rsidRPr="00F11966" w:rsidRDefault="00E92CBF" w:rsidP="00AA7DB8">
            <w:pPr>
              <w:pStyle w:val="TAC"/>
              <w:rPr>
                <w:sz w:val="16"/>
                <w:szCs w:val="16"/>
              </w:rPr>
            </w:pPr>
            <w:r w:rsidRPr="00F11966">
              <w:rPr>
                <w:sz w:val="16"/>
                <w:szCs w:val="16"/>
              </w:rPr>
              <w:t>15.2.0</w:t>
            </w:r>
          </w:p>
        </w:tc>
      </w:tr>
      <w:tr w:rsidR="00E92CBF" w:rsidRPr="00F11966" w14:paraId="6969BD40" w14:textId="77777777" w:rsidTr="009663F0">
        <w:tc>
          <w:tcPr>
            <w:tcW w:w="800" w:type="dxa"/>
            <w:shd w:val="solid" w:color="FFFFFF" w:fill="auto"/>
          </w:tcPr>
          <w:p w14:paraId="7BE836CE"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168B7E77"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007F5800"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305FB764" w14:textId="77777777" w:rsidR="00E92CBF" w:rsidRPr="00F11966" w:rsidRDefault="00E92CBF" w:rsidP="00AA7DB8">
            <w:pPr>
              <w:pStyle w:val="TAL"/>
              <w:rPr>
                <w:rFonts w:cs="Arial"/>
                <w:sz w:val="16"/>
                <w:szCs w:val="16"/>
              </w:rPr>
            </w:pPr>
            <w:r w:rsidRPr="00F11966">
              <w:rPr>
                <w:rFonts w:cs="Arial"/>
                <w:sz w:val="16"/>
                <w:szCs w:val="16"/>
              </w:rPr>
              <w:t>0039</w:t>
            </w:r>
          </w:p>
        </w:tc>
        <w:tc>
          <w:tcPr>
            <w:tcW w:w="425" w:type="dxa"/>
            <w:shd w:val="solid" w:color="FFFFFF" w:fill="auto"/>
          </w:tcPr>
          <w:p w14:paraId="630B446E"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424D11C8"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21AFF156" w14:textId="77777777" w:rsidR="00E92CBF" w:rsidRPr="00F11966" w:rsidRDefault="00E92CBF" w:rsidP="00AA7DB8">
            <w:pPr>
              <w:pStyle w:val="TAL"/>
              <w:rPr>
                <w:rFonts w:cs="Arial"/>
                <w:sz w:val="16"/>
                <w:szCs w:val="16"/>
              </w:rPr>
            </w:pPr>
            <w:r w:rsidRPr="00F11966">
              <w:rPr>
                <w:rFonts w:cs="Arial"/>
                <w:sz w:val="16"/>
                <w:szCs w:val="16"/>
              </w:rPr>
              <w:t>GroupId pattern</w:t>
            </w:r>
          </w:p>
        </w:tc>
        <w:tc>
          <w:tcPr>
            <w:tcW w:w="708" w:type="dxa"/>
            <w:shd w:val="solid" w:color="FFFFFF" w:fill="auto"/>
          </w:tcPr>
          <w:p w14:paraId="75CA3540" w14:textId="77777777" w:rsidR="00E92CBF" w:rsidRPr="00F11966" w:rsidRDefault="00E92CBF" w:rsidP="00AA7DB8">
            <w:pPr>
              <w:pStyle w:val="TAC"/>
              <w:rPr>
                <w:sz w:val="16"/>
                <w:szCs w:val="16"/>
              </w:rPr>
            </w:pPr>
            <w:r w:rsidRPr="00F11966">
              <w:rPr>
                <w:sz w:val="16"/>
                <w:szCs w:val="16"/>
              </w:rPr>
              <w:t>15.2.0</w:t>
            </w:r>
          </w:p>
        </w:tc>
      </w:tr>
      <w:tr w:rsidR="00E92CBF" w:rsidRPr="00F11966" w14:paraId="1EA2F4BF" w14:textId="77777777" w:rsidTr="009663F0">
        <w:tc>
          <w:tcPr>
            <w:tcW w:w="800" w:type="dxa"/>
            <w:shd w:val="solid" w:color="FFFFFF" w:fill="auto"/>
          </w:tcPr>
          <w:p w14:paraId="188E3AC3"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2370FDA5"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40BF5C43"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08434E76" w14:textId="77777777" w:rsidR="00E92CBF" w:rsidRPr="00F11966" w:rsidRDefault="00E92CBF" w:rsidP="00AA7DB8">
            <w:pPr>
              <w:pStyle w:val="TAL"/>
              <w:rPr>
                <w:rFonts w:cs="Arial"/>
                <w:sz w:val="16"/>
                <w:szCs w:val="16"/>
              </w:rPr>
            </w:pPr>
            <w:r w:rsidRPr="00F11966">
              <w:rPr>
                <w:rFonts w:cs="Arial"/>
                <w:sz w:val="16"/>
                <w:szCs w:val="16"/>
              </w:rPr>
              <w:t>0059</w:t>
            </w:r>
          </w:p>
        </w:tc>
        <w:tc>
          <w:tcPr>
            <w:tcW w:w="425" w:type="dxa"/>
            <w:shd w:val="solid" w:color="FFFFFF" w:fill="auto"/>
          </w:tcPr>
          <w:p w14:paraId="1925A95C" w14:textId="77777777" w:rsidR="00E92CBF" w:rsidRPr="00F11966" w:rsidRDefault="00E92CBF" w:rsidP="00AA7DB8">
            <w:pPr>
              <w:pStyle w:val="TAR"/>
              <w:rPr>
                <w:rFonts w:cs="Arial"/>
                <w:sz w:val="16"/>
                <w:szCs w:val="16"/>
              </w:rPr>
            </w:pPr>
            <w:r w:rsidRPr="00F11966">
              <w:rPr>
                <w:rFonts w:cs="Arial"/>
                <w:sz w:val="16"/>
                <w:szCs w:val="16"/>
              </w:rPr>
              <w:t> </w:t>
            </w:r>
          </w:p>
        </w:tc>
        <w:tc>
          <w:tcPr>
            <w:tcW w:w="425" w:type="dxa"/>
            <w:shd w:val="solid" w:color="FFFFFF" w:fill="auto"/>
          </w:tcPr>
          <w:p w14:paraId="54DEF381"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083087D7" w14:textId="77777777" w:rsidR="00E92CBF" w:rsidRPr="00F11966" w:rsidRDefault="00E92CBF" w:rsidP="00AA7DB8">
            <w:pPr>
              <w:pStyle w:val="TAL"/>
              <w:rPr>
                <w:rFonts w:cs="Arial"/>
                <w:sz w:val="16"/>
                <w:szCs w:val="16"/>
              </w:rPr>
            </w:pPr>
            <w:r w:rsidRPr="00F11966">
              <w:rPr>
                <w:rFonts w:cs="Arial"/>
                <w:sz w:val="16"/>
                <w:szCs w:val="16"/>
              </w:rPr>
              <w:t>Adding of HTTP status code "406 Not Acceptable"</w:t>
            </w:r>
          </w:p>
        </w:tc>
        <w:tc>
          <w:tcPr>
            <w:tcW w:w="708" w:type="dxa"/>
            <w:shd w:val="solid" w:color="FFFFFF" w:fill="auto"/>
          </w:tcPr>
          <w:p w14:paraId="48D7ECC4" w14:textId="77777777" w:rsidR="00E92CBF" w:rsidRPr="00F11966" w:rsidRDefault="00E92CBF" w:rsidP="00AA7DB8">
            <w:pPr>
              <w:pStyle w:val="TAC"/>
              <w:rPr>
                <w:sz w:val="16"/>
                <w:szCs w:val="16"/>
              </w:rPr>
            </w:pPr>
            <w:r w:rsidRPr="00F11966">
              <w:rPr>
                <w:sz w:val="16"/>
                <w:szCs w:val="16"/>
              </w:rPr>
              <w:t>15.2.0</w:t>
            </w:r>
          </w:p>
        </w:tc>
      </w:tr>
      <w:tr w:rsidR="00E92CBF" w:rsidRPr="00F11966" w14:paraId="138D114E" w14:textId="77777777" w:rsidTr="009663F0">
        <w:tc>
          <w:tcPr>
            <w:tcW w:w="800" w:type="dxa"/>
            <w:shd w:val="solid" w:color="FFFFFF" w:fill="auto"/>
          </w:tcPr>
          <w:p w14:paraId="6C93F92F"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03CB69F4"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2DAC5C15"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48554C13" w14:textId="77777777" w:rsidR="00E92CBF" w:rsidRPr="00F11966" w:rsidRDefault="00E92CBF" w:rsidP="00AA7DB8">
            <w:pPr>
              <w:pStyle w:val="TAL"/>
              <w:rPr>
                <w:rFonts w:cs="Arial"/>
                <w:sz w:val="16"/>
                <w:szCs w:val="16"/>
              </w:rPr>
            </w:pPr>
            <w:r w:rsidRPr="00F11966">
              <w:rPr>
                <w:rFonts w:cs="Arial"/>
                <w:sz w:val="16"/>
                <w:szCs w:val="16"/>
              </w:rPr>
              <w:t>0041</w:t>
            </w:r>
          </w:p>
        </w:tc>
        <w:tc>
          <w:tcPr>
            <w:tcW w:w="425" w:type="dxa"/>
            <w:shd w:val="solid" w:color="FFFFFF" w:fill="auto"/>
          </w:tcPr>
          <w:p w14:paraId="0B544275"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3A8635E8"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49CECFFC" w14:textId="77777777" w:rsidR="00E92CBF" w:rsidRPr="00F11966" w:rsidRDefault="00E92CBF" w:rsidP="00AA7DB8">
            <w:pPr>
              <w:pStyle w:val="TAL"/>
              <w:rPr>
                <w:rFonts w:cs="Arial"/>
                <w:sz w:val="16"/>
                <w:szCs w:val="16"/>
              </w:rPr>
            </w:pPr>
            <w:r w:rsidRPr="00F11966">
              <w:rPr>
                <w:rFonts w:cs="Arial"/>
                <w:sz w:val="16"/>
                <w:szCs w:val="16"/>
              </w:rPr>
              <w:t>VarUeId definition</w:t>
            </w:r>
          </w:p>
        </w:tc>
        <w:tc>
          <w:tcPr>
            <w:tcW w:w="708" w:type="dxa"/>
            <w:shd w:val="solid" w:color="FFFFFF" w:fill="auto"/>
          </w:tcPr>
          <w:p w14:paraId="1E0DD40F" w14:textId="77777777" w:rsidR="00E92CBF" w:rsidRPr="00F11966" w:rsidRDefault="00E92CBF" w:rsidP="00AA7DB8">
            <w:pPr>
              <w:pStyle w:val="TAC"/>
              <w:rPr>
                <w:sz w:val="16"/>
                <w:szCs w:val="16"/>
              </w:rPr>
            </w:pPr>
            <w:r w:rsidRPr="00F11966">
              <w:rPr>
                <w:sz w:val="16"/>
                <w:szCs w:val="16"/>
              </w:rPr>
              <w:t>15.2.0</w:t>
            </w:r>
          </w:p>
        </w:tc>
      </w:tr>
      <w:tr w:rsidR="00E92CBF" w:rsidRPr="00F11966" w14:paraId="45884432" w14:textId="77777777" w:rsidTr="009663F0">
        <w:tc>
          <w:tcPr>
            <w:tcW w:w="800" w:type="dxa"/>
            <w:shd w:val="solid" w:color="FFFFFF" w:fill="auto"/>
          </w:tcPr>
          <w:p w14:paraId="25DD8640"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3E73FF78"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031C7D9B"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770B6312" w14:textId="77777777" w:rsidR="00E92CBF" w:rsidRPr="00F11966" w:rsidRDefault="00E92CBF" w:rsidP="00AA7DB8">
            <w:pPr>
              <w:pStyle w:val="TAL"/>
              <w:rPr>
                <w:rFonts w:cs="Arial"/>
                <w:sz w:val="16"/>
                <w:szCs w:val="16"/>
              </w:rPr>
            </w:pPr>
            <w:r w:rsidRPr="00F11966">
              <w:rPr>
                <w:rFonts w:cs="Arial"/>
                <w:sz w:val="16"/>
                <w:szCs w:val="16"/>
              </w:rPr>
              <w:t>0061</w:t>
            </w:r>
          </w:p>
        </w:tc>
        <w:tc>
          <w:tcPr>
            <w:tcW w:w="425" w:type="dxa"/>
            <w:shd w:val="solid" w:color="FFFFFF" w:fill="auto"/>
          </w:tcPr>
          <w:p w14:paraId="0AE4997D" w14:textId="77777777" w:rsidR="00E92CBF" w:rsidRPr="00F11966" w:rsidRDefault="00E92CBF" w:rsidP="00AA7DB8">
            <w:pPr>
              <w:pStyle w:val="TAR"/>
              <w:rPr>
                <w:rFonts w:cs="Arial"/>
                <w:sz w:val="16"/>
                <w:szCs w:val="16"/>
              </w:rPr>
            </w:pPr>
            <w:r w:rsidRPr="00F11966">
              <w:rPr>
                <w:rFonts w:cs="Arial"/>
                <w:sz w:val="16"/>
                <w:szCs w:val="16"/>
              </w:rPr>
              <w:t> </w:t>
            </w:r>
          </w:p>
        </w:tc>
        <w:tc>
          <w:tcPr>
            <w:tcW w:w="425" w:type="dxa"/>
            <w:shd w:val="solid" w:color="FFFFFF" w:fill="auto"/>
          </w:tcPr>
          <w:p w14:paraId="7EE102D5"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1936AEF3" w14:textId="77777777" w:rsidR="00E92CBF" w:rsidRPr="00F11966" w:rsidRDefault="00E92CBF" w:rsidP="00AA7DB8">
            <w:pPr>
              <w:pStyle w:val="TAL"/>
              <w:rPr>
                <w:rFonts w:cs="Arial"/>
                <w:sz w:val="16"/>
                <w:szCs w:val="16"/>
              </w:rPr>
            </w:pPr>
            <w:r w:rsidRPr="00F11966">
              <w:rPr>
                <w:rFonts w:cs="Arial"/>
                <w:sz w:val="16"/>
                <w:szCs w:val="16"/>
              </w:rPr>
              <w:t>ProblemDetails for 501</w:t>
            </w:r>
          </w:p>
        </w:tc>
        <w:tc>
          <w:tcPr>
            <w:tcW w:w="708" w:type="dxa"/>
            <w:shd w:val="solid" w:color="FFFFFF" w:fill="auto"/>
          </w:tcPr>
          <w:p w14:paraId="61E266A2" w14:textId="77777777" w:rsidR="00E92CBF" w:rsidRPr="00F11966" w:rsidRDefault="00E92CBF" w:rsidP="00AA7DB8">
            <w:pPr>
              <w:pStyle w:val="TAC"/>
              <w:rPr>
                <w:sz w:val="16"/>
                <w:szCs w:val="16"/>
              </w:rPr>
            </w:pPr>
            <w:r w:rsidRPr="00F11966">
              <w:rPr>
                <w:sz w:val="16"/>
                <w:szCs w:val="16"/>
              </w:rPr>
              <w:t>15.2.0</w:t>
            </w:r>
          </w:p>
        </w:tc>
      </w:tr>
      <w:tr w:rsidR="00E92CBF" w:rsidRPr="00F11966" w14:paraId="201B75B2" w14:textId="77777777" w:rsidTr="009663F0">
        <w:tc>
          <w:tcPr>
            <w:tcW w:w="800" w:type="dxa"/>
            <w:shd w:val="solid" w:color="FFFFFF" w:fill="auto"/>
          </w:tcPr>
          <w:p w14:paraId="17AD08DC"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64399977"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10C15741"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643D171A" w14:textId="77777777" w:rsidR="00E92CBF" w:rsidRPr="00F11966" w:rsidRDefault="00E92CBF" w:rsidP="00AA7DB8">
            <w:pPr>
              <w:pStyle w:val="TAL"/>
              <w:rPr>
                <w:rFonts w:cs="Arial"/>
                <w:sz w:val="16"/>
                <w:szCs w:val="16"/>
              </w:rPr>
            </w:pPr>
            <w:r w:rsidRPr="00F11966">
              <w:rPr>
                <w:rFonts w:cs="Arial"/>
                <w:sz w:val="16"/>
                <w:szCs w:val="16"/>
              </w:rPr>
              <w:t>0063</w:t>
            </w:r>
          </w:p>
        </w:tc>
        <w:tc>
          <w:tcPr>
            <w:tcW w:w="425" w:type="dxa"/>
            <w:shd w:val="solid" w:color="FFFFFF" w:fill="auto"/>
          </w:tcPr>
          <w:p w14:paraId="16AC2D05" w14:textId="77777777" w:rsidR="00E92CBF" w:rsidRPr="00F11966" w:rsidRDefault="00E92CBF" w:rsidP="00AA7DB8">
            <w:pPr>
              <w:pStyle w:val="TAR"/>
              <w:rPr>
                <w:rFonts w:cs="Arial"/>
                <w:sz w:val="16"/>
                <w:szCs w:val="16"/>
              </w:rPr>
            </w:pPr>
            <w:r w:rsidRPr="00F11966">
              <w:rPr>
                <w:rFonts w:cs="Arial"/>
                <w:sz w:val="16"/>
                <w:szCs w:val="16"/>
              </w:rPr>
              <w:t> </w:t>
            </w:r>
          </w:p>
        </w:tc>
        <w:tc>
          <w:tcPr>
            <w:tcW w:w="425" w:type="dxa"/>
            <w:shd w:val="solid" w:color="FFFFFF" w:fill="auto"/>
          </w:tcPr>
          <w:p w14:paraId="6647D3DC"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6C977DDB" w14:textId="77777777" w:rsidR="00E92CBF" w:rsidRPr="00F11966" w:rsidRDefault="00E92CBF" w:rsidP="00AA7DB8">
            <w:pPr>
              <w:pStyle w:val="TAL"/>
              <w:rPr>
                <w:rFonts w:cs="Arial"/>
                <w:sz w:val="16"/>
                <w:szCs w:val="16"/>
              </w:rPr>
            </w:pPr>
            <w:r w:rsidRPr="00F11966">
              <w:rPr>
                <w:rFonts w:cs="Arial"/>
                <w:sz w:val="16"/>
                <w:szCs w:val="16"/>
              </w:rPr>
              <w:t>ChangeItem alignment</w:t>
            </w:r>
          </w:p>
        </w:tc>
        <w:tc>
          <w:tcPr>
            <w:tcW w:w="708" w:type="dxa"/>
            <w:shd w:val="solid" w:color="FFFFFF" w:fill="auto"/>
          </w:tcPr>
          <w:p w14:paraId="0AC419B9" w14:textId="77777777" w:rsidR="00E92CBF" w:rsidRPr="00F11966" w:rsidRDefault="00E92CBF" w:rsidP="00AA7DB8">
            <w:pPr>
              <w:pStyle w:val="TAC"/>
              <w:rPr>
                <w:sz w:val="16"/>
                <w:szCs w:val="16"/>
              </w:rPr>
            </w:pPr>
            <w:r w:rsidRPr="00F11966">
              <w:rPr>
                <w:sz w:val="16"/>
                <w:szCs w:val="16"/>
              </w:rPr>
              <w:t>15.2.0</w:t>
            </w:r>
          </w:p>
        </w:tc>
      </w:tr>
      <w:tr w:rsidR="00E92CBF" w:rsidRPr="00F11966" w14:paraId="1A929A6E" w14:textId="77777777" w:rsidTr="009663F0">
        <w:tc>
          <w:tcPr>
            <w:tcW w:w="800" w:type="dxa"/>
            <w:shd w:val="solid" w:color="FFFFFF" w:fill="auto"/>
          </w:tcPr>
          <w:p w14:paraId="587EFCF0"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1ABA63C6"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7B925B92"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38CFFC88" w14:textId="77777777" w:rsidR="00E92CBF" w:rsidRPr="00F11966" w:rsidRDefault="00E92CBF" w:rsidP="00AA7DB8">
            <w:pPr>
              <w:pStyle w:val="TAL"/>
              <w:rPr>
                <w:rFonts w:cs="Arial"/>
                <w:sz w:val="16"/>
                <w:szCs w:val="16"/>
              </w:rPr>
            </w:pPr>
            <w:r w:rsidRPr="00F11966">
              <w:rPr>
                <w:rFonts w:cs="Arial"/>
                <w:sz w:val="16"/>
                <w:szCs w:val="16"/>
              </w:rPr>
              <w:t>0046</w:t>
            </w:r>
          </w:p>
        </w:tc>
        <w:tc>
          <w:tcPr>
            <w:tcW w:w="425" w:type="dxa"/>
            <w:shd w:val="solid" w:color="FFFFFF" w:fill="auto"/>
          </w:tcPr>
          <w:p w14:paraId="1E17B710"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0ED6A97F"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5C3127F4" w14:textId="77777777" w:rsidR="00E92CBF" w:rsidRPr="00F11966" w:rsidRDefault="00E92CBF" w:rsidP="00AA7DB8">
            <w:pPr>
              <w:pStyle w:val="TAL"/>
              <w:rPr>
                <w:rFonts w:cs="Arial"/>
                <w:sz w:val="16"/>
                <w:szCs w:val="16"/>
              </w:rPr>
            </w:pPr>
            <w:r w:rsidRPr="00F11966">
              <w:rPr>
                <w:rFonts w:cs="Arial"/>
                <w:sz w:val="16"/>
                <w:szCs w:val="16"/>
              </w:rPr>
              <w:t>Regular Expression Patterns</w:t>
            </w:r>
          </w:p>
        </w:tc>
        <w:tc>
          <w:tcPr>
            <w:tcW w:w="708" w:type="dxa"/>
            <w:shd w:val="solid" w:color="FFFFFF" w:fill="auto"/>
          </w:tcPr>
          <w:p w14:paraId="64D6AC08" w14:textId="77777777" w:rsidR="00E92CBF" w:rsidRPr="00F11966" w:rsidRDefault="00E92CBF" w:rsidP="00AA7DB8">
            <w:pPr>
              <w:pStyle w:val="TAC"/>
              <w:rPr>
                <w:sz w:val="16"/>
                <w:szCs w:val="16"/>
              </w:rPr>
            </w:pPr>
            <w:r w:rsidRPr="00F11966">
              <w:rPr>
                <w:sz w:val="16"/>
                <w:szCs w:val="16"/>
              </w:rPr>
              <w:t>15.2.0</w:t>
            </w:r>
          </w:p>
        </w:tc>
      </w:tr>
      <w:tr w:rsidR="00E92CBF" w:rsidRPr="00F11966" w14:paraId="2DF20223" w14:textId="77777777" w:rsidTr="009663F0">
        <w:tc>
          <w:tcPr>
            <w:tcW w:w="800" w:type="dxa"/>
            <w:shd w:val="solid" w:color="FFFFFF" w:fill="auto"/>
          </w:tcPr>
          <w:p w14:paraId="053B3A8B"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4C418C09"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09A60F30"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42A156B7" w14:textId="77777777" w:rsidR="00E92CBF" w:rsidRPr="00F11966" w:rsidRDefault="00E92CBF" w:rsidP="00AA7DB8">
            <w:pPr>
              <w:pStyle w:val="TAL"/>
              <w:rPr>
                <w:rFonts w:cs="Arial"/>
                <w:sz w:val="16"/>
                <w:szCs w:val="16"/>
              </w:rPr>
            </w:pPr>
            <w:r w:rsidRPr="00F11966">
              <w:rPr>
                <w:rFonts w:cs="Arial"/>
                <w:sz w:val="16"/>
                <w:szCs w:val="16"/>
              </w:rPr>
              <w:t>0048</w:t>
            </w:r>
          </w:p>
        </w:tc>
        <w:tc>
          <w:tcPr>
            <w:tcW w:w="425" w:type="dxa"/>
            <w:shd w:val="solid" w:color="FFFFFF" w:fill="auto"/>
          </w:tcPr>
          <w:p w14:paraId="42887FC0"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0999B75A"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691BBFED" w14:textId="77777777" w:rsidR="00E92CBF" w:rsidRPr="00F11966" w:rsidRDefault="00E92CBF" w:rsidP="00AA7DB8">
            <w:pPr>
              <w:pStyle w:val="TAL"/>
              <w:rPr>
                <w:rFonts w:cs="Arial"/>
                <w:sz w:val="16"/>
                <w:szCs w:val="16"/>
              </w:rPr>
            </w:pPr>
            <w:r w:rsidRPr="00F11966">
              <w:rPr>
                <w:rFonts w:cs="Arial"/>
                <w:sz w:val="16"/>
                <w:szCs w:val="16"/>
              </w:rPr>
              <w:t>Alignments with NGAP</w:t>
            </w:r>
          </w:p>
        </w:tc>
        <w:tc>
          <w:tcPr>
            <w:tcW w:w="708" w:type="dxa"/>
            <w:shd w:val="solid" w:color="FFFFFF" w:fill="auto"/>
          </w:tcPr>
          <w:p w14:paraId="689EC4D5" w14:textId="77777777" w:rsidR="00E92CBF" w:rsidRPr="00F11966" w:rsidRDefault="00E92CBF" w:rsidP="00AA7DB8">
            <w:pPr>
              <w:pStyle w:val="TAC"/>
              <w:rPr>
                <w:sz w:val="16"/>
                <w:szCs w:val="16"/>
              </w:rPr>
            </w:pPr>
            <w:r w:rsidRPr="00F11966">
              <w:rPr>
                <w:sz w:val="16"/>
                <w:szCs w:val="16"/>
              </w:rPr>
              <w:t>15.2.0</w:t>
            </w:r>
          </w:p>
        </w:tc>
      </w:tr>
      <w:tr w:rsidR="00E92CBF" w:rsidRPr="00F11966" w14:paraId="0BD25199" w14:textId="77777777" w:rsidTr="009663F0">
        <w:tc>
          <w:tcPr>
            <w:tcW w:w="800" w:type="dxa"/>
            <w:shd w:val="solid" w:color="FFFFFF" w:fill="auto"/>
          </w:tcPr>
          <w:p w14:paraId="3848BBA0"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5952CAD5"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583C21D2" w14:textId="77777777" w:rsidR="00E92CBF" w:rsidRPr="00F11966" w:rsidRDefault="00E92CBF" w:rsidP="00AA7DB8">
            <w:pPr>
              <w:pStyle w:val="TAC"/>
              <w:rPr>
                <w:sz w:val="16"/>
                <w:szCs w:val="16"/>
              </w:rPr>
            </w:pPr>
            <w:r w:rsidRPr="00F11966">
              <w:rPr>
                <w:sz w:val="16"/>
                <w:szCs w:val="16"/>
              </w:rPr>
              <w:t>CP-183168</w:t>
            </w:r>
          </w:p>
        </w:tc>
        <w:tc>
          <w:tcPr>
            <w:tcW w:w="567" w:type="dxa"/>
            <w:shd w:val="solid" w:color="FFFFFF" w:fill="auto"/>
          </w:tcPr>
          <w:p w14:paraId="15EA6A54" w14:textId="77777777" w:rsidR="00E92CBF" w:rsidRPr="00F11966" w:rsidRDefault="00E92CBF" w:rsidP="00AA7DB8">
            <w:pPr>
              <w:pStyle w:val="TAL"/>
              <w:rPr>
                <w:rFonts w:cs="Arial"/>
                <w:sz w:val="16"/>
                <w:szCs w:val="16"/>
              </w:rPr>
            </w:pPr>
            <w:r w:rsidRPr="00F11966">
              <w:rPr>
                <w:rFonts w:cs="Arial"/>
                <w:sz w:val="16"/>
                <w:szCs w:val="16"/>
              </w:rPr>
              <w:t>0065</w:t>
            </w:r>
          </w:p>
        </w:tc>
        <w:tc>
          <w:tcPr>
            <w:tcW w:w="425" w:type="dxa"/>
            <w:shd w:val="solid" w:color="FFFFFF" w:fill="auto"/>
          </w:tcPr>
          <w:p w14:paraId="5CFDE7B7"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13AF3119"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42FB48D9" w14:textId="77777777" w:rsidR="00E92CBF" w:rsidRPr="00F11966" w:rsidRDefault="00E92CBF" w:rsidP="00AA7DB8">
            <w:pPr>
              <w:pStyle w:val="TAL"/>
              <w:rPr>
                <w:rFonts w:cs="Arial"/>
                <w:sz w:val="16"/>
                <w:szCs w:val="16"/>
              </w:rPr>
            </w:pPr>
            <w:r w:rsidRPr="00F11966">
              <w:rPr>
                <w:rFonts w:cs="Arial"/>
                <w:sz w:val="16"/>
                <w:szCs w:val="16"/>
              </w:rPr>
              <w:t>Secondary RAT usage data reporting</w:t>
            </w:r>
          </w:p>
        </w:tc>
        <w:tc>
          <w:tcPr>
            <w:tcW w:w="708" w:type="dxa"/>
            <w:shd w:val="solid" w:color="FFFFFF" w:fill="auto"/>
          </w:tcPr>
          <w:p w14:paraId="3D269296" w14:textId="77777777" w:rsidR="00E92CBF" w:rsidRPr="00F11966" w:rsidRDefault="00E92CBF" w:rsidP="00AA7DB8">
            <w:pPr>
              <w:pStyle w:val="TAC"/>
              <w:rPr>
                <w:sz w:val="16"/>
                <w:szCs w:val="16"/>
              </w:rPr>
            </w:pPr>
            <w:r w:rsidRPr="00F11966">
              <w:rPr>
                <w:sz w:val="16"/>
                <w:szCs w:val="16"/>
              </w:rPr>
              <w:t>15.2.0</w:t>
            </w:r>
          </w:p>
        </w:tc>
      </w:tr>
      <w:tr w:rsidR="00E92CBF" w:rsidRPr="00F11966" w14:paraId="3E7DA4D3" w14:textId="77777777" w:rsidTr="009663F0">
        <w:tc>
          <w:tcPr>
            <w:tcW w:w="800" w:type="dxa"/>
            <w:shd w:val="solid" w:color="FFFFFF" w:fill="auto"/>
          </w:tcPr>
          <w:p w14:paraId="1E910A8A"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3D4E0D33"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765D38C9"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7158805C" w14:textId="77777777" w:rsidR="00E92CBF" w:rsidRPr="00F11966" w:rsidRDefault="00E92CBF" w:rsidP="00AA7DB8">
            <w:pPr>
              <w:pStyle w:val="TAL"/>
              <w:rPr>
                <w:rFonts w:cs="Arial"/>
                <w:sz w:val="16"/>
                <w:szCs w:val="16"/>
              </w:rPr>
            </w:pPr>
            <w:r w:rsidRPr="00F11966">
              <w:rPr>
                <w:rFonts w:cs="Arial"/>
                <w:sz w:val="16"/>
                <w:szCs w:val="16"/>
              </w:rPr>
              <w:t>0060</w:t>
            </w:r>
          </w:p>
        </w:tc>
        <w:tc>
          <w:tcPr>
            <w:tcW w:w="425" w:type="dxa"/>
            <w:shd w:val="solid" w:color="FFFFFF" w:fill="auto"/>
          </w:tcPr>
          <w:p w14:paraId="6B4147AC"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4267943C"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1AAE9A4A" w14:textId="77777777" w:rsidR="00E92CBF" w:rsidRPr="00F11966" w:rsidRDefault="00E92CBF" w:rsidP="00AA7DB8">
            <w:pPr>
              <w:pStyle w:val="TAL"/>
              <w:rPr>
                <w:rFonts w:cs="Arial"/>
                <w:sz w:val="16"/>
                <w:szCs w:val="16"/>
              </w:rPr>
            </w:pPr>
            <w:r w:rsidRPr="00F11966">
              <w:rPr>
                <w:rFonts w:cs="Arial"/>
                <w:sz w:val="16"/>
                <w:szCs w:val="16"/>
              </w:rPr>
              <w:t>Data types associated with Subscribed and Authorized Default QoS for Default QoS Flow</w:t>
            </w:r>
          </w:p>
        </w:tc>
        <w:tc>
          <w:tcPr>
            <w:tcW w:w="708" w:type="dxa"/>
            <w:shd w:val="solid" w:color="FFFFFF" w:fill="auto"/>
          </w:tcPr>
          <w:p w14:paraId="3761D037" w14:textId="77777777" w:rsidR="00E92CBF" w:rsidRPr="00F11966" w:rsidRDefault="00E92CBF" w:rsidP="00AA7DB8">
            <w:pPr>
              <w:pStyle w:val="TAC"/>
              <w:rPr>
                <w:sz w:val="16"/>
                <w:szCs w:val="16"/>
              </w:rPr>
            </w:pPr>
            <w:r w:rsidRPr="00F11966">
              <w:rPr>
                <w:sz w:val="16"/>
                <w:szCs w:val="16"/>
              </w:rPr>
              <w:t>15.2.0</w:t>
            </w:r>
          </w:p>
        </w:tc>
      </w:tr>
      <w:tr w:rsidR="00E92CBF" w:rsidRPr="00F11966" w14:paraId="5FED9722" w14:textId="77777777" w:rsidTr="009663F0">
        <w:tc>
          <w:tcPr>
            <w:tcW w:w="800" w:type="dxa"/>
            <w:shd w:val="solid" w:color="FFFFFF" w:fill="auto"/>
          </w:tcPr>
          <w:p w14:paraId="7528FA22"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4010CF21"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5FE70AAA"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3D910841" w14:textId="77777777" w:rsidR="00E92CBF" w:rsidRPr="00F11966" w:rsidRDefault="00E92CBF" w:rsidP="00AA7DB8">
            <w:pPr>
              <w:pStyle w:val="TAL"/>
              <w:rPr>
                <w:rFonts w:cs="Arial"/>
                <w:sz w:val="16"/>
                <w:szCs w:val="16"/>
              </w:rPr>
            </w:pPr>
            <w:r w:rsidRPr="00F11966">
              <w:rPr>
                <w:rFonts w:cs="Arial"/>
                <w:sz w:val="16"/>
                <w:szCs w:val="16"/>
              </w:rPr>
              <w:t>0042</w:t>
            </w:r>
          </w:p>
        </w:tc>
        <w:tc>
          <w:tcPr>
            <w:tcW w:w="425" w:type="dxa"/>
            <w:shd w:val="solid" w:color="FFFFFF" w:fill="auto"/>
          </w:tcPr>
          <w:p w14:paraId="7FF6800C"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2E9B55C7"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1836923B" w14:textId="77777777" w:rsidR="00E92CBF" w:rsidRPr="00F11966" w:rsidRDefault="00E92CBF" w:rsidP="00AA7DB8">
            <w:pPr>
              <w:pStyle w:val="TAL"/>
              <w:rPr>
                <w:rFonts w:cs="Arial"/>
                <w:sz w:val="16"/>
                <w:szCs w:val="16"/>
              </w:rPr>
            </w:pPr>
            <w:r w:rsidRPr="00F11966">
              <w:rPr>
                <w:rFonts w:cs="Arial"/>
                <w:sz w:val="16"/>
                <w:szCs w:val="16"/>
              </w:rPr>
              <w:t>Alignment of pattern for data types with "nullable" property</w:t>
            </w:r>
          </w:p>
        </w:tc>
        <w:tc>
          <w:tcPr>
            <w:tcW w:w="708" w:type="dxa"/>
            <w:shd w:val="solid" w:color="FFFFFF" w:fill="auto"/>
          </w:tcPr>
          <w:p w14:paraId="00949A3C" w14:textId="77777777" w:rsidR="00E92CBF" w:rsidRPr="00F11966" w:rsidRDefault="00E92CBF" w:rsidP="00AA7DB8">
            <w:pPr>
              <w:pStyle w:val="TAC"/>
              <w:rPr>
                <w:sz w:val="16"/>
                <w:szCs w:val="16"/>
              </w:rPr>
            </w:pPr>
            <w:r w:rsidRPr="00F11966">
              <w:rPr>
                <w:sz w:val="16"/>
                <w:szCs w:val="16"/>
              </w:rPr>
              <w:t>15.2.0</w:t>
            </w:r>
          </w:p>
        </w:tc>
      </w:tr>
      <w:tr w:rsidR="00E92CBF" w:rsidRPr="00F11966" w14:paraId="2047D4FC" w14:textId="77777777" w:rsidTr="009663F0">
        <w:tc>
          <w:tcPr>
            <w:tcW w:w="800" w:type="dxa"/>
            <w:shd w:val="solid" w:color="FFFFFF" w:fill="auto"/>
          </w:tcPr>
          <w:p w14:paraId="38CBDB0E"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7F9F7602"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237F2756"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6014C46A" w14:textId="77777777" w:rsidR="00E92CBF" w:rsidRPr="00F11966" w:rsidRDefault="00E92CBF" w:rsidP="00AA7DB8">
            <w:pPr>
              <w:pStyle w:val="TAL"/>
              <w:rPr>
                <w:rFonts w:cs="Arial"/>
                <w:sz w:val="16"/>
                <w:szCs w:val="16"/>
              </w:rPr>
            </w:pPr>
            <w:r w:rsidRPr="00F11966">
              <w:rPr>
                <w:rFonts w:cs="Arial"/>
                <w:sz w:val="16"/>
                <w:szCs w:val="16"/>
              </w:rPr>
              <w:t>0062</w:t>
            </w:r>
          </w:p>
        </w:tc>
        <w:tc>
          <w:tcPr>
            <w:tcW w:w="425" w:type="dxa"/>
            <w:shd w:val="solid" w:color="FFFFFF" w:fill="auto"/>
          </w:tcPr>
          <w:p w14:paraId="17BFFCDD"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3B546268"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2F500B7F" w14:textId="77777777" w:rsidR="00E92CBF" w:rsidRPr="00F11966" w:rsidRDefault="00E92CBF" w:rsidP="00AA7DB8">
            <w:pPr>
              <w:pStyle w:val="TAL"/>
              <w:rPr>
                <w:rFonts w:cs="Arial"/>
                <w:sz w:val="16"/>
                <w:szCs w:val="16"/>
              </w:rPr>
            </w:pPr>
            <w:r w:rsidRPr="00F11966">
              <w:rPr>
                <w:rFonts w:cs="Arial"/>
                <w:sz w:val="16"/>
                <w:szCs w:val="16"/>
              </w:rPr>
              <w:t>NF Group Id</w:t>
            </w:r>
          </w:p>
        </w:tc>
        <w:tc>
          <w:tcPr>
            <w:tcW w:w="708" w:type="dxa"/>
            <w:shd w:val="solid" w:color="FFFFFF" w:fill="auto"/>
          </w:tcPr>
          <w:p w14:paraId="2CD5C734" w14:textId="77777777" w:rsidR="00E92CBF" w:rsidRPr="00F11966" w:rsidRDefault="00E92CBF" w:rsidP="00AA7DB8">
            <w:pPr>
              <w:pStyle w:val="TAC"/>
              <w:rPr>
                <w:sz w:val="16"/>
                <w:szCs w:val="16"/>
              </w:rPr>
            </w:pPr>
            <w:r w:rsidRPr="00F11966">
              <w:rPr>
                <w:sz w:val="16"/>
                <w:szCs w:val="16"/>
              </w:rPr>
              <w:t>15.2.0</w:t>
            </w:r>
          </w:p>
        </w:tc>
      </w:tr>
      <w:tr w:rsidR="00E92CBF" w:rsidRPr="00F11966" w14:paraId="6F9BF400" w14:textId="77777777" w:rsidTr="009663F0">
        <w:tc>
          <w:tcPr>
            <w:tcW w:w="800" w:type="dxa"/>
            <w:shd w:val="solid" w:color="FFFFFF" w:fill="auto"/>
          </w:tcPr>
          <w:p w14:paraId="7EC278C5"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05A02ABC"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6C9429DD"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0B16ECA3" w14:textId="77777777" w:rsidR="00E92CBF" w:rsidRPr="00F11966" w:rsidRDefault="00E92CBF" w:rsidP="00AA7DB8">
            <w:pPr>
              <w:pStyle w:val="TAL"/>
              <w:rPr>
                <w:rFonts w:cs="Arial"/>
                <w:sz w:val="16"/>
                <w:szCs w:val="16"/>
              </w:rPr>
            </w:pPr>
            <w:r w:rsidRPr="00F11966">
              <w:rPr>
                <w:rFonts w:cs="Arial"/>
                <w:sz w:val="16"/>
                <w:szCs w:val="16"/>
              </w:rPr>
              <w:t>0053</w:t>
            </w:r>
          </w:p>
        </w:tc>
        <w:tc>
          <w:tcPr>
            <w:tcW w:w="425" w:type="dxa"/>
            <w:shd w:val="solid" w:color="FFFFFF" w:fill="auto"/>
          </w:tcPr>
          <w:p w14:paraId="0980EBAE"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31DE2A1C"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33023AFB" w14:textId="77777777" w:rsidR="00E92CBF" w:rsidRPr="00F11966" w:rsidRDefault="00E92CBF" w:rsidP="00AA7DB8">
            <w:pPr>
              <w:pStyle w:val="TAL"/>
              <w:rPr>
                <w:rFonts w:cs="Arial"/>
                <w:sz w:val="16"/>
                <w:szCs w:val="16"/>
              </w:rPr>
            </w:pPr>
            <w:r w:rsidRPr="00F11966">
              <w:rPr>
                <w:rFonts w:cs="Arial"/>
                <w:sz w:val="16"/>
                <w:szCs w:val="16"/>
              </w:rPr>
              <w:t>data type for complex query expression</w:t>
            </w:r>
          </w:p>
        </w:tc>
        <w:tc>
          <w:tcPr>
            <w:tcW w:w="708" w:type="dxa"/>
            <w:shd w:val="solid" w:color="FFFFFF" w:fill="auto"/>
          </w:tcPr>
          <w:p w14:paraId="779D7B9B" w14:textId="77777777" w:rsidR="00E92CBF" w:rsidRPr="00F11966" w:rsidRDefault="00E92CBF" w:rsidP="00AA7DB8">
            <w:pPr>
              <w:pStyle w:val="TAC"/>
              <w:rPr>
                <w:sz w:val="16"/>
                <w:szCs w:val="16"/>
              </w:rPr>
            </w:pPr>
            <w:r w:rsidRPr="00F11966">
              <w:rPr>
                <w:sz w:val="16"/>
                <w:szCs w:val="16"/>
              </w:rPr>
              <w:t>15.2.0</w:t>
            </w:r>
          </w:p>
        </w:tc>
      </w:tr>
      <w:tr w:rsidR="00E92CBF" w:rsidRPr="00F11966" w14:paraId="156686EC" w14:textId="77777777" w:rsidTr="009663F0">
        <w:tc>
          <w:tcPr>
            <w:tcW w:w="800" w:type="dxa"/>
            <w:shd w:val="solid" w:color="FFFFFF" w:fill="auto"/>
          </w:tcPr>
          <w:p w14:paraId="4CEC863B"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28E6645F"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29A5494F" w14:textId="77777777" w:rsidR="00E92CBF" w:rsidRPr="00F11966" w:rsidRDefault="00E92CBF" w:rsidP="00AA7DB8">
            <w:pPr>
              <w:pStyle w:val="TAC"/>
              <w:rPr>
                <w:sz w:val="16"/>
                <w:szCs w:val="16"/>
              </w:rPr>
            </w:pPr>
            <w:r w:rsidRPr="00F11966">
              <w:rPr>
                <w:sz w:val="16"/>
                <w:szCs w:val="16"/>
              </w:rPr>
              <w:t>CP-183161</w:t>
            </w:r>
          </w:p>
        </w:tc>
        <w:tc>
          <w:tcPr>
            <w:tcW w:w="567" w:type="dxa"/>
            <w:shd w:val="solid" w:color="FFFFFF" w:fill="auto"/>
          </w:tcPr>
          <w:p w14:paraId="44FA2966" w14:textId="77777777" w:rsidR="00E92CBF" w:rsidRPr="00F11966" w:rsidRDefault="00E92CBF" w:rsidP="00AA7DB8">
            <w:pPr>
              <w:pStyle w:val="TAL"/>
              <w:rPr>
                <w:rFonts w:cs="Arial"/>
                <w:sz w:val="16"/>
                <w:szCs w:val="16"/>
              </w:rPr>
            </w:pPr>
            <w:r w:rsidRPr="00F11966">
              <w:rPr>
                <w:rFonts w:cs="Arial"/>
                <w:sz w:val="16"/>
                <w:szCs w:val="16"/>
              </w:rPr>
              <w:t>0064</w:t>
            </w:r>
          </w:p>
        </w:tc>
        <w:tc>
          <w:tcPr>
            <w:tcW w:w="425" w:type="dxa"/>
            <w:shd w:val="solid" w:color="FFFFFF" w:fill="auto"/>
          </w:tcPr>
          <w:p w14:paraId="4C1315C1"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133675F1"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2B575673" w14:textId="77777777" w:rsidR="00E92CBF" w:rsidRPr="00F11966" w:rsidRDefault="00E92CBF" w:rsidP="00AA7DB8">
            <w:pPr>
              <w:pStyle w:val="TAL"/>
              <w:rPr>
                <w:rFonts w:cs="Arial"/>
                <w:sz w:val="16"/>
                <w:szCs w:val="16"/>
              </w:rPr>
            </w:pPr>
            <w:r w:rsidRPr="00F11966">
              <w:rPr>
                <w:rFonts w:cs="Arial"/>
                <w:sz w:val="16"/>
                <w:szCs w:val="16"/>
              </w:rPr>
              <w:t>NgRanIdentifier and PresenceInfo</w:t>
            </w:r>
          </w:p>
        </w:tc>
        <w:tc>
          <w:tcPr>
            <w:tcW w:w="708" w:type="dxa"/>
            <w:shd w:val="solid" w:color="FFFFFF" w:fill="auto"/>
          </w:tcPr>
          <w:p w14:paraId="509C4095" w14:textId="77777777" w:rsidR="00E92CBF" w:rsidRPr="00F11966" w:rsidRDefault="00E92CBF" w:rsidP="00AA7DB8">
            <w:pPr>
              <w:pStyle w:val="TAC"/>
              <w:rPr>
                <w:sz w:val="16"/>
                <w:szCs w:val="16"/>
              </w:rPr>
            </w:pPr>
            <w:r w:rsidRPr="00F11966">
              <w:rPr>
                <w:sz w:val="16"/>
                <w:szCs w:val="16"/>
              </w:rPr>
              <w:t>15.2.0</w:t>
            </w:r>
          </w:p>
        </w:tc>
      </w:tr>
      <w:tr w:rsidR="00E92CBF" w:rsidRPr="00F11966" w14:paraId="02FE4116" w14:textId="77777777" w:rsidTr="009663F0">
        <w:tc>
          <w:tcPr>
            <w:tcW w:w="800" w:type="dxa"/>
            <w:shd w:val="solid" w:color="FFFFFF" w:fill="auto"/>
          </w:tcPr>
          <w:p w14:paraId="1952C9B4"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1810BA30"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54C374F7"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696B040A" w14:textId="77777777" w:rsidR="00E92CBF" w:rsidRPr="00F11966" w:rsidRDefault="00E92CBF" w:rsidP="00AA7DB8">
            <w:pPr>
              <w:pStyle w:val="TAL"/>
              <w:rPr>
                <w:rFonts w:cs="Arial"/>
                <w:sz w:val="16"/>
                <w:szCs w:val="16"/>
              </w:rPr>
            </w:pPr>
            <w:r w:rsidRPr="00F11966">
              <w:rPr>
                <w:rFonts w:cs="Arial"/>
                <w:sz w:val="16"/>
                <w:szCs w:val="16"/>
              </w:rPr>
              <w:t>0068</w:t>
            </w:r>
          </w:p>
        </w:tc>
        <w:tc>
          <w:tcPr>
            <w:tcW w:w="425" w:type="dxa"/>
            <w:shd w:val="solid" w:color="FFFFFF" w:fill="auto"/>
          </w:tcPr>
          <w:p w14:paraId="4986EB71" w14:textId="77777777" w:rsidR="00E92CBF" w:rsidRPr="00F11966" w:rsidRDefault="00E92CBF" w:rsidP="00AA7DB8">
            <w:pPr>
              <w:pStyle w:val="TAR"/>
              <w:rPr>
                <w:rFonts w:cs="Arial"/>
                <w:sz w:val="16"/>
                <w:szCs w:val="16"/>
              </w:rPr>
            </w:pPr>
            <w:r w:rsidRPr="00F11966">
              <w:rPr>
                <w:rFonts w:cs="Arial"/>
                <w:sz w:val="16"/>
                <w:szCs w:val="16"/>
              </w:rPr>
              <w:t> </w:t>
            </w:r>
          </w:p>
        </w:tc>
        <w:tc>
          <w:tcPr>
            <w:tcW w:w="425" w:type="dxa"/>
            <w:shd w:val="solid" w:color="FFFFFF" w:fill="auto"/>
          </w:tcPr>
          <w:p w14:paraId="580338E6"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0EAAAA25" w14:textId="77777777" w:rsidR="00E92CBF" w:rsidRPr="00F11966" w:rsidRDefault="00E92CBF" w:rsidP="00AA7DB8">
            <w:pPr>
              <w:pStyle w:val="TAL"/>
              <w:rPr>
                <w:rFonts w:cs="Arial"/>
                <w:sz w:val="16"/>
                <w:szCs w:val="16"/>
              </w:rPr>
            </w:pPr>
            <w:r w:rsidRPr="00F11966">
              <w:rPr>
                <w:rFonts w:cs="Arial"/>
                <w:sz w:val="16"/>
                <w:szCs w:val="16"/>
              </w:rPr>
              <w:t>Addition of HTTP status code "412 Precondition Failed"</w:t>
            </w:r>
          </w:p>
        </w:tc>
        <w:tc>
          <w:tcPr>
            <w:tcW w:w="708" w:type="dxa"/>
            <w:shd w:val="solid" w:color="FFFFFF" w:fill="auto"/>
          </w:tcPr>
          <w:p w14:paraId="444E1812" w14:textId="77777777" w:rsidR="00E92CBF" w:rsidRPr="00F11966" w:rsidRDefault="00E92CBF" w:rsidP="00AA7DB8">
            <w:pPr>
              <w:pStyle w:val="TAC"/>
              <w:rPr>
                <w:sz w:val="16"/>
                <w:szCs w:val="16"/>
              </w:rPr>
            </w:pPr>
            <w:r w:rsidRPr="00F11966">
              <w:rPr>
                <w:sz w:val="16"/>
                <w:szCs w:val="16"/>
              </w:rPr>
              <w:t>15.2.0</w:t>
            </w:r>
          </w:p>
        </w:tc>
      </w:tr>
      <w:tr w:rsidR="00E92CBF" w:rsidRPr="00F11966" w14:paraId="5EE59A8A" w14:textId="77777777" w:rsidTr="009663F0">
        <w:tc>
          <w:tcPr>
            <w:tcW w:w="800" w:type="dxa"/>
            <w:shd w:val="solid" w:color="FFFFFF" w:fill="auto"/>
          </w:tcPr>
          <w:p w14:paraId="6F139499"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5D38A6D8"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6165A793"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13DA9CF4" w14:textId="77777777" w:rsidR="00E92CBF" w:rsidRPr="00F11966" w:rsidRDefault="00E92CBF" w:rsidP="00AA7DB8">
            <w:pPr>
              <w:pStyle w:val="TAL"/>
              <w:rPr>
                <w:rFonts w:cs="Arial"/>
                <w:sz w:val="16"/>
                <w:szCs w:val="16"/>
              </w:rPr>
            </w:pPr>
            <w:r w:rsidRPr="00F11966">
              <w:rPr>
                <w:rFonts w:cs="Arial"/>
                <w:sz w:val="16"/>
                <w:szCs w:val="16"/>
              </w:rPr>
              <w:t>0051</w:t>
            </w:r>
          </w:p>
        </w:tc>
        <w:tc>
          <w:tcPr>
            <w:tcW w:w="425" w:type="dxa"/>
            <w:shd w:val="solid" w:color="FFFFFF" w:fill="auto"/>
          </w:tcPr>
          <w:p w14:paraId="44C3FB5B"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2D8EAD2C"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55964607" w14:textId="77777777" w:rsidR="00E92CBF" w:rsidRPr="00F11966" w:rsidRDefault="00E92CBF" w:rsidP="00AA7DB8">
            <w:pPr>
              <w:pStyle w:val="TAL"/>
              <w:rPr>
                <w:rFonts w:cs="Arial"/>
                <w:sz w:val="16"/>
                <w:szCs w:val="16"/>
              </w:rPr>
            </w:pPr>
            <w:r w:rsidRPr="00F11966">
              <w:rPr>
                <w:rFonts w:cs="Arial"/>
                <w:sz w:val="16"/>
                <w:szCs w:val="16"/>
              </w:rPr>
              <w:t>Introduction of Barring of Roaming in 5GC</w:t>
            </w:r>
          </w:p>
        </w:tc>
        <w:tc>
          <w:tcPr>
            <w:tcW w:w="708" w:type="dxa"/>
            <w:shd w:val="solid" w:color="FFFFFF" w:fill="auto"/>
          </w:tcPr>
          <w:p w14:paraId="01095A9B" w14:textId="77777777" w:rsidR="00E92CBF" w:rsidRPr="00F11966" w:rsidRDefault="00E92CBF" w:rsidP="00AA7DB8">
            <w:pPr>
              <w:pStyle w:val="TAC"/>
              <w:rPr>
                <w:sz w:val="16"/>
                <w:szCs w:val="16"/>
              </w:rPr>
            </w:pPr>
            <w:r w:rsidRPr="00F11966">
              <w:rPr>
                <w:sz w:val="16"/>
                <w:szCs w:val="16"/>
              </w:rPr>
              <w:t>15.2.0</w:t>
            </w:r>
          </w:p>
        </w:tc>
      </w:tr>
      <w:tr w:rsidR="00E92CBF" w:rsidRPr="00F11966" w14:paraId="5EC701A5" w14:textId="77777777" w:rsidTr="009663F0">
        <w:tc>
          <w:tcPr>
            <w:tcW w:w="800" w:type="dxa"/>
            <w:shd w:val="solid" w:color="FFFFFF" w:fill="auto"/>
          </w:tcPr>
          <w:p w14:paraId="29667CBF"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5BCC7DCE"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4F03408B"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4AD0063D" w14:textId="77777777" w:rsidR="00E92CBF" w:rsidRPr="00F11966" w:rsidRDefault="00E92CBF" w:rsidP="00AA7DB8">
            <w:pPr>
              <w:pStyle w:val="TAL"/>
              <w:rPr>
                <w:rFonts w:cs="Arial"/>
                <w:sz w:val="16"/>
                <w:szCs w:val="16"/>
              </w:rPr>
            </w:pPr>
            <w:r w:rsidRPr="00F11966">
              <w:rPr>
                <w:rFonts w:cs="Arial"/>
                <w:sz w:val="16"/>
                <w:szCs w:val="16"/>
              </w:rPr>
              <w:t>0066</w:t>
            </w:r>
          </w:p>
        </w:tc>
        <w:tc>
          <w:tcPr>
            <w:tcW w:w="425" w:type="dxa"/>
            <w:shd w:val="solid" w:color="FFFFFF" w:fill="auto"/>
          </w:tcPr>
          <w:p w14:paraId="298C21A9"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7FF41F84"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536A03F6" w14:textId="77777777" w:rsidR="00E92CBF" w:rsidRPr="00F11966" w:rsidRDefault="00E92CBF" w:rsidP="00AA7DB8">
            <w:pPr>
              <w:pStyle w:val="TAL"/>
              <w:rPr>
                <w:rFonts w:cs="Arial"/>
                <w:sz w:val="16"/>
                <w:szCs w:val="16"/>
              </w:rPr>
            </w:pPr>
            <w:r w:rsidRPr="00F11966">
              <w:rPr>
                <w:rFonts w:cs="Arial"/>
                <w:sz w:val="16"/>
                <w:szCs w:val="16"/>
              </w:rPr>
              <w:t>Service Area Restriction</w:t>
            </w:r>
          </w:p>
        </w:tc>
        <w:tc>
          <w:tcPr>
            <w:tcW w:w="708" w:type="dxa"/>
            <w:shd w:val="solid" w:color="FFFFFF" w:fill="auto"/>
          </w:tcPr>
          <w:p w14:paraId="2526DBB2" w14:textId="77777777" w:rsidR="00E92CBF" w:rsidRPr="00F11966" w:rsidRDefault="00E92CBF" w:rsidP="00AA7DB8">
            <w:pPr>
              <w:pStyle w:val="TAC"/>
              <w:rPr>
                <w:sz w:val="16"/>
                <w:szCs w:val="16"/>
              </w:rPr>
            </w:pPr>
            <w:r w:rsidRPr="00F11966">
              <w:rPr>
                <w:sz w:val="16"/>
                <w:szCs w:val="16"/>
              </w:rPr>
              <w:t>15.2.0</w:t>
            </w:r>
          </w:p>
        </w:tc>
      </w:tr>
      <w:tr w:rsidR="00E92CBF" w:rsidRPr="00F11966" w14:paraId="51DCC2AE" w14:textId="77777777" w:rsidTr="009663F0">
        <w:tc>
          <w:tcPr>
            <w:tcW w:w="800" w:type="dxa"/>
            <w:shd w:val="solid" w:color="FFFFFF" w:fill="auto"/>
          </w:tcPr>
          <w:p w14:paraId="139709CF" w14:textId="77777777" w:rsidR="00E92CBF" w:rsidRPr="00F11966" w:rsidRDefault="00E92CBF" w:rsidP="00AA7DB8">
            <w:pPr>
              <w:pStyle w:val="TAC"/>
              <w:rPr>
                <w:sz w:val="16"/>
                <w:szCs w:val="16"/>
              </w:rPr>
            </w:pPr>
            <w:r w:rsidRPr="00F11966">
              <w:rPr>
                <w:sz w:val="16"/>
                <w:szCs w:val="16"/>
              </w:rPr>
              <w:lastRenderedPageBreak/>
              <w:t>2018-12</w:t>
            </w:r>
          </w:p>
        </w:tc>
        <w:tc>
          <w:tcPr>
            <w:tcW w:w="800" w:type="dxa"/>
            <w:shd w:val="solid" w:color="FFFFFF" w:fill="auto"/>
          </w:tcPr>
          <w:p w14:paraId="24600F23"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14316964"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46A4D33B" w14:textId="77777777" w:rsidR="00E92CBF" w:rsidRPr="00F11966" w:rsidRDefault="00E92CBF" w:rsidP="00AA7DB8">
            <w:pPr>
              <w:pStyle w:val="TAL"/>
              <w:rPr>
                <w:rFonts w:cs="Arial"/>
                <w:sz w:val="16"/>
                <w:szCs w:val="16"/>
              </w:rPr>
            </w:pPr>
            <w:r w:rsidRPr="00F11966">
              <w:rPr>
                <w:rFonts w:cs="Arial"/>
                <w:sz w:val="16"/>
                <w:szCs w:val="16"/>
              </w:rPr>
              <w:t>0067</w:t>
            </w:r>
          </w:p>
        </w:tc>
        <w:tc>
          <w:tcPr>
            <w:tcW w:w="425" w:type="dxa"/>
            <w:shd w:val="solid" w:color="FFFFFF" w:fill="auto"/>
          </w:tcPr>
          <w:p w14:paraId="3C485739"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3E4708EA"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462DBF5E" w14:textId="77777777" w:rsidR="00E92CBF" w:rsidRPr="00F11966" w:rsidRDefault="00E92CBF" w:rsidP="00AA7DB8">
            <w:pPr>
              <w:pStyle w:val="TAL"/>
              <w:rPr>
                <w:rFonts w:cs="Arial"/>
                <w:sz w:val="16"/>
                <w:szCs w:val="16"/>
              </w:rPr>
            </w:pPr>
            <w:r w:rsidRPr="00F11966">
              <w:rPr>
                <w:rFonts w:cs="Arial"/>
                <w:sz w:val="16"/>
                <w:szCs w:val="16"/>
              </w:rPr>
              <w:t>Charging related types</w:t>
            </w:r>
          </w:p>
        </w:tc>
        <w:tc>
          <w:tcPr>
            <w:tcW w:w="708" w:type="dxa"/>
            <w:shd w:val="solid" w:color="FFFFFF" w:fill="auto"/>
          </w:tcPr>
          <w:p w14:paraId="64134220" w14:textId="77777777" w:rsidR="00E92CBF" w:rsidRPr="00F11966" w:rsidRDefault="00E92CBF" w:rsidP="00AA7DB8">
            <w:pPr>
              <w:pStyle w:val="TAC"/>
              <w:rPr>
                <w:sz w:val="16"/>
                <w:szCs w:val="16"/>
              </w:rPr>
            </w:pPr>
            <w:r w:rsidRPr="00F11966">
              <w:rPr>
                <w:sz w:val="16"/>
                <w:szCs w:val="16"/>
              </w:rPr>
              <w:t>15.2.0</w:t>
            </w:r>
          </w:p>
        </w:tc>
      </w:tr>
      <w:tr w:rsidR="00E92CBF" w:rsidRPr="00F11966" w14:paraId="6D6D4139" w14:textId="77777777" w:rsidTr="009663F0">
        <w:tc>
          <w:tcPr>
            <w:tcW w:w="800" w:type="dxa"/>
            <w:shd w:val="solid" w:color="FFFFFF" w:fill="auto"/>
          </w:tcPr>
          <w:p w14:paraId="1D256D1F"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3FD804EB"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5D419039"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3746C747" w14:textId="77777777" w:rsidR="00E92CBF" w:rsidRPr="00F11966" w:rsidRDefault="00E92CBF" w:rsidP="00AA7DB8">
            <w:pPr>
              <w:pStyle w:val="TAL"/>
              <w:rPr>
                <w:rFonts w:cs="Arial"/>
                <w:sz w:val="16"/>
                <w:szCs w:val="16"/>
              </w:rPr>
            </w:pPr>
            <w:r w:rsidRPr="00F11966">
              <w:rPr>
                <w:rFonts w:cs="Arial"/>
                <w:sz w:val="16"/>
                <w:szCs w:val="16"/>
              </w:rPr>
              <w:t>0070</w:t>
            </w:r>
          </w:p>
        </w:tc>
        <w:tc>
          <w:tcPr>
            <w:tcW w:w="425" w:type="dxa"/>
            <w:shd w:val="solid" w:color="FFFFFF" w:fill="auto"/>
          </w:tcPr>
          <w:p w14:paraId="3157D033" w14:textId="77777777" w:rsidR="00E92CBF" w:rsidRPr="00F11966" w:rsidRDefault="00E92CBF" w:rsidP="00AA7DB8">
            <w:pPr>
              <w:pStyle w:val="TAR"/>
              <w:rPr>
                <w:rFonts w:cs="Arial"/>
                <w:sz w:val="16"/>
                <w:szCs w:val="16"/>
              </w:rPr>
            </w:pPr>
            <w:r w:rsidRPr="00F11966">
              <w:rPr>
                <w:rFonts w:cs="Arial"/>
                <w:sz w:val="16"/>
                <w:szCs w:val="16"/>
              </w:rPr>
              <w:t> </w:t>
            </w:r>
          </w:p>
        </w:tc>
        <w:tc>
          <w:tcPr>
            <w:tcW w:w="425" w:type="dxa"/>
            <w:shd w:val="solid" w:color="FFFFFF" w:fill="auto"/>
          </w:tcPr>
          <w:p w14:paraId="10DB1377"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3F867507" w14:textId="77777777" w:rsidR="00E92CBF" w:rsidRPr="00F11966" w:rsidRDefault="00E92CBF" w:rsidP="00AA7DB8">
            <w:pPr>
              <w:pStyle w:val="TAL"/>
              <w:rPr>
                <w:rFonts w:cs="Arial"/>
                <w:sz w:val="16"/>
                <w:szCs w:val="16"/>
              </w:rPr>
            </w:pPr>
            <w:r w:rsidRPr="00F11966">
              <w:rPr>
                <w:rFonts w:cs="Arial"/>
                <w:sz w:val="16"/>
                <w:szCs w:val="16"/>
              </w:rPr>
              <w:t>Correction of the reference for the SupportedFeatures Data Type</w:t>
            </w:r>
          </w:p>
        </w:tc>
        <w:tc>
          <w:tcPr>
            <w:tcW w:w="708" w:type="dxa"/>
            <w:shd w:val="solid" w:color="FFFFFF" w:fill="auto"/>
          </w:tcPr>
          <w:p w14:paraId="24445B3F" w14:textId="77777777" w:rsidR="00E92CBF" w:rsidRPr="00F11966" w:rsidRDefault="00E92CBF" w:rsidP="00AA7DB8">
            <w:pPr>
              <w:pStyle w:val="TAC"/>
              <w:rPr>
                <w:sz w:val="16"/>
                <w:szCs w:val="16"/>
              </w:rPr>
            </w:pPr>
            <w:r w:rsidRPr="00F11966">
              <w:rPr>
                <w:sz w:val="16"/>
                <w:szCs w:val="16"/>
              </w:rPr>
              <w:t>15.2.0</w:t>
            </w:r>
          </w:p>
        </w:tc>
      </w:tr>
      <w:tr w:rsidR="00E92CBF" w:rsidRPr="00F11966" w14:paraId="179511F6" w14:textId="77777777" w:rsidTr="009663F0">
        <w:tc>
          <w:tcPr>
            <w:tcW w:w="800" w:type="dxa"/>
            <w:shd w:val="solid" w:color="FFFFFF" w:fill="auto"/>
          </w:tcPr>
          <w:p w14:paraId="136C1089"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33C30FBE"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5D3FB9CC"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70C7B5C7" w14:textId="77777777" w:rsidR="00E92CBF" w:rsidRPr="00F11966" w:rsidRDefault="00E92CBF" w:rsidP="00AA7DB8">
            <w:pPr>
              <w:pStyle w:val="TAL"/>
              <w:rPr>
                <w:rFonts w:cs="Arial"/>
                <w:sz w:val="16"/>
                <w:szCs w:val="16"/>
              </w:rPr>
            </w:pPr>
            <w:r w:rsidRPr="00F11966">
              <w:rPr>
                <w:rFonts w:cs="Arial"/>
                <w:sz w:val="16"/>
                <w:szCs w:val="16"/>
              </w:rPr>
              <w:t>0072</w:t>
            </w:r>
          </w:p>
        </w:tc>
        <w:tc>
          <w:tcPr>
            <w:tcW w:w="425" w:type="dxa"/>
            <w:shd w:val="solid" w:color="FFFFFF" w:fill="auto"/>
          </w:tcPr>
          <w:p w14:paraId="389577FF"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59295045"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20F950B8" w14:textId="77777777" w:rsidR="00E92CBF" w:rsidRPr="00F11966" w:rsidRDefault="00E92CBF" w:rsidP="00AA7DB8">
            <w:pPr>
              <w:pStyle w:val="TAL"/>
              <w:rPr>
                <w:rFonts w:cs="Arial"/>
                <w:sz w:val="16"/>
                <w:szCs w:val="16"/>
              </w:rPr>
            </w:pPr>
            <w:r w:rsidRPr="00F11966">
              <w:rPr>
                <w:rFonts w:cs="Arial"/>
                <w:sz w:val="16"/>
                <w:szCs w:val="16"/>
              </w:rPr>
              <w:t>Update open API version</w:t>
            </w:r>
          </w:p>
        </w:tc>
        <w:tc>
          <w:tcPr>
            <w:tcW w:w="708" w:type="dxa"/>
            <w:shd w:val="solid" w:color="FFFFFF" w:fill="auto"/>
          </w:tcPr>
          <w:p w14:paraId="179A5AAB" w14:textId="77777777" w:rsidR="00E92CBF" w:rsidRPr="00F11966" w:rsidRDefault="00E92CBF" w:rsidP="00AA7DB8">
            <w:pPr>
              <w:pStyle w:val="TAC"/>
              <w:rPr>
                <w:sz w:val="16"/>
                <w:szCs w:val="16"/>
              </w:rPr>
            </w:pPr>
            <w:r w:rsidRPr="00F11966">
              <w:rPr>
                <w:sz w:val="16"/>
                <w:szCs w:val="16"/>
              </w:rPr>
              <w:t>15.2.0</w:t>
            </w:r>
          </w:p>
        </w:tc>
      </w:tr>
      <w:tr w:rsidR="00E92CBF" w:rsidRPr="00F11966" w14:paraId="3CC56D12" w14:textId="77777777" w:rsidTr="009663F0">
        <w:tc>
          <w:tcPr>
            <w:tcW w:w="800" w:type="dxa"/>
            <w:shd w:val="solid" w:color="FFFFFF" w:fill="auto"/>
          </w:tcPr>
          <w:p w14:paraId="4CDEDAEA"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1C8126F7"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21C0910C"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73893F7D" w14:textId="77777777" w:rsidR="00E92CBF" w:rsidRPr="00F11966" w:rsidRDefault="00E92CBF" w:rsidP="00AA7DB8">
            <w:pPr>
              <w:pStyle w:val="TAL"/>
              <w:rPr>
                <w:rFonts w:cs="Arial"/>
                <w:sz w:val="16"/>
                <w:szCs w:val="16"/>
              </w:rPr>
            </w:pPr>
            <w:r w:rsidRPr="00F11966">
              <w:rPr>
                <w:rFonts w:cs="Arial"/>
                <w:sz w:val="16"/>
                <w:szCs w:val="16"/>
              </w:rPr>
              <w:t>0073</w:t>
            </w:r>
          </w:p>
        </w:tc>
        <w:tc>
          <w:tcPr>
            <w:tcW w:w="425" w:type="dxa"/>
            <w:shd w:val="solid" w:color="FFFFFF" w:fill="auto"/>
          </w:tcPr>
          <w:p w14:paraId="73559F36" w14:textId="77777777" w:rsidR="00E92CBF" w:rsidRPr="00F11966" w:rsidRDefault="00E92CBF" w:rsidP="00AA7DB8">
            <w:pPr>
              <w:pStyle w:val="TAR"/>
              <w:rPr>
                <w:rFonts w:cs="Arial"/>
                <w:sz w:val="16"/>
                <w:szCs w:val="16"/>
              </w:rPr>
            </w:pPr>
            <w:r w:rsidRPr="00F11966">
              <w:rPr>
                <w:rFonts w:cs="Arial"/>
                <w:sz w:val="16"/>
                <w:szCs w:val="16"/>
              </w:rPr>
              <w:t> </w:t>
            </w:r>
          </w:p>
        </w:tc>
        <w:tc>
          <w:tcPr>
            <w:tcW w:w="425" w:type="dxa"/>
            <w:shd w:val="solid" w:color="FFFFFF" w:fill="auto"/>
          </w:tcPr>
          <w:p w14:paraId="36C9BDC0"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74812E36" w14:textId="77777777" w:rsidR="00E92CBF" w:rsidRPr="00F11966" w:rsidRDefault="00E92CBF" w:rsidP="00AA7DB8">
            <w:pPr>
              <w:pStyle w:val="TAL"/>
              <w:rPr>
                <w:rFonts w:cs="Arial"/>
                <w:sz w:val="16"/>
                <w:szCs w:val="16"/>
              </w:rPr>
            </w:pPr>
            <w:r w:rsidRPr="00F11966">
              <w:rPr>
                <w:rFonts w:cs="Arial"/>
                <w:sz w:val="16"/>
                <w:szCs w:val="16"/>
              </w:rPr>
              <w:t>ExternalDoc update</w:t>
            </w:r>
          </w:p>
        </w:tc>
        <w:tc>
          <w:tcPr>
            <w:tcW w:w="708" w:type="dxa"/>
            <w:shd w:val="solid" w:color="FFFFFF" w:fill="auto"/>
          </w:tcPr>
          <w:p w14:paraId="1AD6C80D" w14:textId="77777777" w:rsidR="00E92CBF" w:rsidRPr="00F11966" w:rsidRDefault="00E92CBF" w:rsidP="00AA7DB8">
            <w:pPr>
              <w:pStyle w:val="TAC"/>
              <w:rPr>
                <w:sz w:val="16"/>
                <w:szCs w:val="16"/>
              </w:rPr>
            </w:pPr>
            <w:r w:rsidRPr="00F11966">
              <w:rPr>
                <w:sz w:val="16"/>
                <w:szCs w:val="16"/>
              </w:rPr>
              <w:t>15.2.0</w:t>
            </w:r>
          </w:p>
        </w:tc>
      </w:tr>
      <w:tr w:rsidR="00E92CBF" w:rsidRPr="00F11966" w14:paraId="1272EFCF" w14:textId="77777777" w:rsidTr="009663F0">
        <w:tc>
          <w:tcPr>
            <w:tcW w:w="800" w:type="dxa"/>
            <w:shd w:val="solid" w:color="FFFFFF" w:fill="auto"/>
          </w:tcPr>
          <w:p w14:paraId="7CF616EA" w14:textId="77777777" w:rsidR="00E92CBF" w:rsidRPr="00F11966" w:rsidRDefault="00E92CBF" w:rsidP="00AA7DB8">
            <w:pPr>
              <w:pStyle w:val="TAC"/>
              <w:rPr>
                <w:sz w:val="16"/>
                <w:szCs w:val="16"/>
              </w:rPr>
            </w:pPr>
            <w:r w:rsidRPr="00F11966">
              <w:rPr>
                <w:sz w:val="16"/>
                <w:szCs w:val="16"/>
              </w:rPr>
              <w:t>2019-03</w:t>
            </w:r>
          </w:p>
        </w:tc>
        <w:tc>
          <w:tcPr>
            <w:tcW w:w="800" w:type="dxa"/>
            <w:shd w:val="solid" w:color="FFFFFF" w:fill="auto"/>
          </w:tcPr>
          <w:p w14:paraId="07DA04E0" w14:textId="77777777" w:rsidR="00E92CBF" w:rsidRPr="00F11966" w:rsidRDefault="00E92CBF" w:rsidP="00AA7DB8">
            <w:pPr>
              <w:pStyle w:val="TAC"/>
              <w:rPr>
                <w:sz w:val="16"/>
                <w:szCs w:val="16"/>
              </w:rPr>
            </w:pPr>
            <w:r w:rsidRPr="00F11966">
              <w:rPr>
                <w:sz w:val="16"/>
                <w:szCs w:val="16"/>
              </w:rPr>
              <w:t>CT#83</w:t>
            </w:r>
          </w:p>
        </w:tc>
        <w:tc>
          <w:tcPr>
            <w:tcW w:w="1094" w:type="dxa"/>
            <w:shd w:val="solid" w:color="FFFFFF" w:fill="auto"/>
          </w:tcPr>
          <w:p w14:paraId="51F9AE36" w14:textId="77777777" w:rsidR="00E92CBF" w:rsidRPr="00F11966" w:rsidRDefault="00E92CBF" w:rsidP="00AA7DB8">
            <w:pPr>
              <w:pStyle w:val="TAC"/>
              <w:rPr>
                <w:sz w:val="16"/>
                <w:szCs w:val="16"/>
              </w:rPr>
            </w:pPr>
            <w:r w:rsidRPr="00F11966">
              <w:rPr>
                <w:sz w:val="16"/>
                <w:szCs w:val="16"/>
              </w:rPr>
              <w:t>CP-190029</w:t>
            </w:r>
          </w:p>
        </w:tc>
        <w:tc>
          <w:tcPr>
            <w:tcW w:w="567" w:type="dxa"/>
            <w:shd w:val="solid" w:color="FFFFFF" w:fill="auto"/>
          </w:tcPr>
          <w:p w14:paraId="729D273B" w14:textId="77777777" w:rsidR="00E92CBF" w:rsidRPr="00F11966" w:rsidRDefault="00E92CBF" w:rsidP="00AA7DB8">
            <w:pPr>
              <w:pStyle w:val="TAL"/>
              <w:rPr>
                <w:rFonts w:cs="Arial"/>
                <w:sz w:val="16"/>
                <w:szCs w:val="16"/>
              </w:rPr>
            </w:pPr>
            <w:r w:rsidRPr="00F11966">
              <w:rPr>
                <w:rFonts w:cs="Arial"/>
                <w:sz w:val="16"/>
                <w:szCs w:val="16"/>
              </w:rPr>
              <w:t>0075</w:t>
            </w:r>
          </w:p>
        </w:tc>
        <w:tc>
          <w:tcPr>
            <w:tcW w:w="425" w:type="dxa"/>
            <w:shd w:val="solid" w:color="FFFFFF" w:fill="auto"/>
          </w:tcPr>
          <w:p w14:paraId="11F6E591"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47D1AB24"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519F5826" w14:textId="77777777" w:rsidR="00E92CBF" w:rsidRPr="00F11966" w:rsidRDefault="00E92CBF" w:rsidP="00AA7DB8">
            <w:pPr>
              <w:pStyle w:val="TAL"/>
              <w:rPr>
                <w:rFonts w:cs="Arial"/>
                <w:sz w:val="16"/>
                <w:szCs w:val="16"/>
              </w:rPr>
            </w:pPr>
            <w:r w:rsidRPr="00F11966">
              <w:t>Corrections on subscribed Priority</w:t>
            </w:r>
          </w:p>
        </w:tc>
        <w:tc>
          <w:tcPr>
            <w:tcW w:w="708" w:type="dxa"/>
            <w:shd w:val="solid" w:color="FFFFFF" w:fill="auto"/>
          </w:tcPr>
          <w:p w14:paraId="69057C00" w14:textId="77777777" w:rsidR="00E92CBF" w:rsidRPr="00F11966" w:rsidRDefault="00E92CBF" w:rsidP="00AA7DB8">
            <w:pPr>
              <w:pStyle w:val="TAC"/>
              <w:rPr>
                <w:sz w:val="16"/>
                <w:szCs w:val="16"/>
              </w:rPr>
            </w:pPr>
            <w:r w:rsidRPr="00F11966">
              <w:rPr>
                <w:sz w:val="16"/>
                <w:szCs w:val="16"/>
              </w:rPr>
              <w:t>15.3.0</w:t>
            </w:r>
          </w:p>
        </w:tc>
      </w:tr>
      <w:tr w:rsidR="00E92CBF" w:rsidRPr="00F11966" w14:paraId="2A5E88E4" w14:textId="77777777" w:rsidTr="009663F0">
        <w:tc>
          <w:tcPr>
            <w:tcW w:w="800" w:type="dxa"/>
            <w:shd w:val="solid" w:color="FFFFFF" w:fill="auto"/>
          </w:tcPr>
          <w:p w14:paraId="5E668993" w14:textId="77777777" w:rsidR="00E92CBF" w:rsidRPr="00F11966" w:rsidRDefault="00E92CBF" w:rsidP="00AA7DB8">
            <w:pPr>
              <w:pStyle w:val="TAC"/>
              <w:rPr>
                <w:sz w:val="16"/>
                <w:szCs w:val="16"/>
              </w:rPr>
            </w:pPr>
            <w:r w:rsidRPr="00F11966">
              <w:rPr>
                <w:sz w:val="16"/>
                <w:szCs w:val="16"/>
              </w:rPr>
              <w:t>2019-03</w:t>
            </w:r>
          </w:p>
        </w:tc>
        <w:tc>
          <w:tcPr>
            <w:tcW w:w="800" w:type="dxa"/>
            <w:shd w:val="solid" w:color="FFFFFF" w:fill="auto"/>
          </w:tcPr>
          <w:p w14:paraId="1EB8C125" w14:textId="77777777" w:rsidR="00E92CBF" w:rsidRPr="00F11966" w:rsidRDefault="00E92CBF" w:rsidP="00AA7DB8">
            <w:pPr>
              <w:pStyle w:val="TAC"/>
              <w:rPr>
                <w:sz w:val="16"/>
                <w:szCs w:val="16"/>
              </w:rPr>
            </w:pPr>
            <w:r w:rsidRPr="00F11966">
              <w:rPr>
                <w:sz w:val="16"/>
                <w:szCs w:val="16"/>
              </w:rPr>
              <w:t>CT#83</w:t>
            </w:r>
          </w:p>
        </w:tc>
        <w:tc>
          <w:tcPr>
            <w:tcW w:w="1094" w:type="dxa"/>
            <w:shd w:val="solid" w:color="FFFFFF" w:fill="auto"/>
          </w:tcPr>
          <w:p w14:paraId="30D65BC5" w14:textId="77777777" w:rsidR="00E92CBF" w:rsidRPr="00F11966" w:rsidRDefault="00E92CBF" w:rsidP="00AA7DB8">
            <w:pPr>
              <w:pStyle w:val="TAC"/>
              <w:rPr>
                <w:sz w:val="16"/>
                <w:szCs w:val="16"/>
              </w:rPr>
            </w:pPr>
            <w:r w:rsidRPr="00F11966">
              <w:rPr>
                <w:sz w:val="16"/>
                <w:szCs w:val="16"/>
              </w:rPr>
              <w:t>CP-190029</w:t>
            </w:r>
          </w:p>
        </w:tc>
        <w:tc>
          <w:tcPr>
            <w:tcW w:w="567" w:type="dxa"/>
            <w:shd w:val="solid" w:color="FFFFFF" w:fill="auto"/>
          </w:tcPr>
          <w:p w14:paraId="2A8B584E" w14:textId="77777777" w:rsidR="00E92CBF" w:rsidRPr="00F11966" w:rsidRDefault="00E92CBF" w:rsidP="00AA7DB8">
            <w:pPr>
              <w:pStyle w:val="TAL"/>
              <w:rPr>
                <w:rFonts w:cs="Arial"/>
                <w:sz w:val="16"/>
                <w:szCs w:val="16"/>
              </w:rPr>
            </w:pPr>
            <w:r w:rsidRPr="00F11966">
              <w:rPr>
                <w:rFonts w:cs="Arial"/>
                <w:sz w:val="16"/>
                <w:szCs w:val="16"/>
              </w:rPr>
              <w:t>0076</w:t>
            </w:r>
          </w:p>
        </w:tc>
        <w:tc>
          <w:tcPr>
            <w:tcW w:w="425" w:type="dxa"/>
            <w:shd w:val="solid" w:color="FFFFFF" w:fill="auto"/>
          </w:tcPr>
          <w:p w14:paraId="3EC7639B"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0244FECA"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2BEF37D1" w14:textId="77777777" w:rsidR="00E92CBF" w:rsidRPr="00F11966" w:rsidRDefault="00E92CBF" w:rsidP="00AA7DB8">
            <w:pPr>
              <w:pStyle w:val="TAL"/>
              <w:rPr>
                <w:rFonts w:cs="Arial"/>
                <w:sz w:val="16"/>
                <w:szCs w:val="16"/>
              </w:rPr>
            </w:pPr>
            <w:r w:rsidRPr="00F11966">
              <w:t>AmfRegionId and AmfSetId</w:t>
            </w:r>
          </w:p>
        </w:tc>
        <w:tc>
          <w:tcPr>
            <w:tcW w:w="708" w:type="dxa"/>
            <w:shd w:val="solid" w:color="FFFFFF" w:fill="auto"/>
          </w:tcPr>
          <w:p w14:paraId="133D1BC1" w14:textId="77777777" w:rsidR="00E92CBF" w:rsidRPr="00F11966" w:rsidRDefault="00E92CBF" w:rsidP="00AA7DB8">
            <w:pPr>
              <w:pStyle w:val="TAC"/>
              <w:rPr>
                <w:sz w:val="16"/>
                <w:szCs w:val="16"/>
              </w:rPr>
            </w:pPr>
            <w:r w:rsidRPr="00F11966">
              <w:rPr>
                <w:sz w:val="16"/>
                <w:szCs w:val="16"/>
              </w:rPr>
              <w:t>15.3.0</w:t>
            </w:r>
          </w:p>
        </w:tc>
      </w:tr>
      <w:tr w:rsidR="00E92CBF" w:rsidRPr="00F11966" w14:paraId="3364A5A6" w14:textId="77777777" w:rsidTr="009663F0">
        <w:tc>
          <w:tcPr>
            <w:tcW w:w="800" w:type="dxa"/>
            <w:shd w:val="solid" w:color="FFFFFF" w:fill="auto"/>
          </w:tcPr>
          <w:p w14:paraId="07B65B23" w14:textId="77777777" w:rsidR="00E92CBF" w:rsidRPr="00F11966" w:rsidRDefault="00E92CBF" w:rsidP="00AA7DB8">
            <w:pPr>
              <w:pStyle w:val="TAC"/>
              <w:rPr>
                <w:sz w:val="16"/>
                <w:szCs w:val="16"/>
              </w:rPr>
            </w:pPr>
            <w:r w:rsidRPr="00F11966">
              <w:rPr>
                <w:sz w:val="16"/>
                <w:szCs w:val="16"/>
              </w:rPr>
              <w:t>2019-03</w:t>
            </w:r>
          </w:p>
        </w:tc>
        <w:tc>
          <w:tcPr>
            <w:tcW w:w="800" w:type="dxa"/>
            <w:shd w:val="solid" w:color="FFFFFF" w:fill="auto"/>
          </w:tcPr>
          <w:p w14:paraId="79D30C0D" w14:textId="77777777" w:rsidR="00E92CBF" w:rsidRPr="00F11966" w:rsidRDefault="00E92CBF" w:rsidP="00AA7DB8">
            <w:pPr>
              <w:pStyle w:val="TAC"/>
              <w:rPr>
                <w:sz w:val="16"/>
                <w:szCs w:val="16"/>
              </w:rPr>
            </w:pPr>
            <w:r w:rsidRPr="00F11966">
              <w:rPr>
                <w:sz w:val="16"/>
                <w:szCs w:val="16"/>
              </w:rPr>
              <w:t>CT#83</w:t>
            </w:r>
          </w:p>
        </w:tc>
        <w:tc>
          <w:tcPr>
            <w:tcW w:w="1094" w:type="dxa"/>
            <w:shd w:val="solid" w:color="FFFFFF" w:fill="auto"/>
          </w:tcPr>
          <w:p w14:paraId="308253B9" w14:textId="77777777" w:rsidR="00E92CBF" w:rsidRPr="00F11966" w:rsidRDefault="00E92CBF" w:rsidP="00AA7DB8">
            <w:pPr>
              <w:pStyle w:val="TAC"/>
              <w:rPr>
                <w:sz w:val="16"/>
                <w:szCs w:val="16"/>
              </w:rPr>
            </w:pPr>
            <w:r w:rsidRPr="00F11966">
              <w:rPr>
                <w:sz w:val="16"/>
                <w:szCs w:val="16"/>
              </w:rPr>
              <w:t>CP-190029</w:t>
            </w:r>
          </w:p>
        </w:tc>
        <w:tc>
          <w:tcPr>
            <w:tcW w:w="567" w:type="dxa"/>
            <w:shd w:val="solid" w:color="FFFFFF" w:fill="auto"/>
          </w:tcPr>
          <w:p w14:paraId="12D2A392" w14:textId="77777777" w:rsidR="00E92CBF" w:rsidRPr="00F11966" w:rsidRDefault="00E92CBF" w:rsidP="00AA7DB8">
            <w:pPr>
              <w:pStyle w:val="TAL"/>
              <w:rPr>
                <w:rFonts w:cs="Arial"/>
                <w:sz w:val="16"/>
                <w:szCs w:val="16"/>
              </w:rPr>
            </w:pPr>
            <w:r w:rsidRPr="00F11966">
              <w:rPr>
                <w:rFonts w:cs="Arial"/>
                <w:sz w:val="16"/>
                <w:szCs w:val="16"/>
              </w:rPr>
              <w:t>0077</w:t>
            </w:r>
          </w:p>
        </w:tc>
        <w:tc>
          <w:tcPr>
            <w:tcW w:w="425" w:type="dxa"/>
            <w:shd w:val="solid" w:color="FFFFFF" w:fill="auto"/>
          </w:tcPr>
          <w:p w14:paraId="35D9D6D4"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0113651A"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601A4101" w14:textId="77777777" w:rsidR="00E92CBF" w:rsidRPr="00F11966" w:rsidRDefault="00E92CBF" w:rsidP="00AA7DB8">
            <w:pPr>
              <w:pStyle w:val="TAL"/>
              <w:rPr>
                <w:rFonts w:cs="Arial"/>
                <w:sz w:val="16"/>
                <w:szCs w:val="16"/>
              </w:rPr>
            </w:pPr>
            <w:r w:rsidRPr="00F11966">
              <w:t>Supported features</w:t>
            </w:r>
          </w:p>
        </w:tc>
        <w:tc>
          <w:tcPr>
            <w:tcW w:w="708" w:type="dxa"/>
            <w:shd w:val="solid" w:color="FFFFFF" w:fill="auto"/>
          </w:tcPr>
          <w:p w14:paraId="6A3CA3CB" w14:textId="77777777" w:rsidR="00E92CBF" w:rsidRPr="00F11966" w:rsidRDefault="00E92CBF" w:rsidP="00AA7DB8">
            <w:pPr>
              <w:pStyle w:val="TAC"/>
              <w:rPr>
                <w:sz w:val="16"/>
                <w:szCs w:val="16"/>
              </w:rPr>
            </w:pPr>
            <w:r w:rsidRPr="00F11966">
              <w:rPr>
                <w:sz w:val="16"/>
                <w:szCs w:val="16"/>
              </w:rPr>
              <w:t>15.3.0</w:t>
            </w:r>
          </w:p>
        </w:tc>
      </w:tr>
      <w:tr w:rsidR="00E92CBF" w:rsidRPr="00F11966" w14:paraId="51E25855" w14:textId="77777777" w:rsidTr="009663F0">
        <w:tc>
          <w:tcPr>
            <w:tcW w:w="800" w:type="dxa"/>
            <w:shd w:val="solid" w:color="FFFFFF" w:fill="auto"/>
          </w:tcPr>
          <w:p w14:paraId="3733914B" w14:textId="77777777" w:rsidR="00E92CBF" w:rsidRPr="00F11966" w:rsidRDefault="00E92CBF" w:rsidP="00AA7DB8">
            <w:pPr>
              <w:pStyle w:val="TAC"/>
              <w:rPr>
                <w:sz w:val="16"/>
                <w:szCs w:val="16"/>
              </w:rPr>
            </w:pPr>
            <w:r w:rsidRPr="00F11966">
              <w:rPr>
                <w:sz w:val="16"/>
                <w:szCs w:val="16"/>
              </w:rPr>
              <w:t>2019-03</w:t>
            </w:r>
          </w:p>
        </w:tc>
        <w:tc>
          <w:tcPr>
            <w:tcW w:w="800" w:type="dxa"/>
            <w:shd w:val="solid" w:color="FFFFFF" w:fill="auto"/>
          </w:tcPr>
          <w:p w14:paraId="5059C8BB" w14:textId="77777777" w:rsidR="00E92CBF" w:rsidRPr="00F11966" w:rsidRDefault="00E92CBF" w:rsidP="00AA7DB8">
            <w:pPr>
              <w:pStyle w:val="TAC"/>
              <w:rPr>
                <w:sz w:val="16"/>
                <w:szCs w:val="16"/>
              </w:rPr>
            </w:pPr>
            <w:r w:rsidRPr="00F11966">
              <w:rPr>
                <w:sz w:val="16"/>
                <w:szCs w:val="16"/>
              </w:rPr>
              <w:t>CT#83</w:t>
            </w:r>
          </w:p>
        </w:tc>
        <w:tc>
          <w:tcPr>
            <w:tcW w:w="1094" w:type="dxa"/>
            <w:shd w:val="solid" w:color="FFFFFF" w:fill="auto"/>
          </w:tcPr>
          <w:p w14:paraId="1F7689A6" w14:textId="77777777" w:rsidR="00E92CBF" w:rsidRPr="00F11966" w:rsidRDefault="00E92CBF" w:rsidP="00AA7DB8">
            <w:pPr>
              <w:pStyle w:val="TAC"/>
              <w:rPr>
                <w:sz w:val="16"/>
                <w:szCs w:val="16"/>
              </w:rPr>
            </w:pPr>
            <w:r w:rsidRPr="00F11966">
              <w:rPr>
                <w:sz w:val="16"/>
                <w:szCs w:val="16"/>
              </w:rPr>
              <w:t>CP-190029</w:t>
            </w:r>
          </w:p>
        </w:tc>
        <w:tc>
          <w:tcPr>
            <w:tcW w:w="567" w:type="dxa"/>
            <w:shd w:val="solid" w:color="FFFFFF" w:fill="auto"/>
          </w:tcPr>
          <w:p w14:paraId="218B655F" w14:textId="77777777" w:rsidR="00E92CBF" w:rsidRPr="00F11966" w:rsidRDefault="00E92CBF" w:rsidP="00AA7DB8">
            <w:pPr>
              <w:pStyle w:val="TAL"/>
              <w:rPr>
                <w:rFonts w:cs="Arial"/>
                <w:sz w:val="16"/>
                <w:szCs w:val="16"/>
              </w:rPr>
            </w:pPr>
            <w:r w:rsidRPr="00F11966">
              <w:rPr>
                <w:rFonts w:cs="Arial"/>
                <w:sz w:val="16"/>
                <w:szCs w:val="16"/>
              </w:rPr>
              <w:t>0078</w:t>
            </w:r>
          </w:p>
        </w:tc>
        <w:tc>
          <w:tcPr>
            <w:tcW w:w="425" w:type="dxa"/>
            <w:shd w:val="solid" w:color="FFFFFF" w:fill="auto"/>
          </w:tcPr>
          <w:p w14:paraId="7BBCAC99"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1036678A"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122ED9A6" w14:textId="77777777" w:rsidR="00E92CBF" w:rsidRPr="00F11966" w:rsidRDefault="00E92CBF" w:rsidP="00AA7DB8">
            <w:pPr>
              <w:pStyle w:val="TAL"/>
              <w:rPr>
                <w:rFonts w:cs="Arial"/>
                <w:sz w:val="16"/>
                <w:szCs w:val="16"/>
              </w:rPr>
            </w:pPr>
            <w:r w:rsidRPr="00F11966">
              <w:t>Corrections on n3iwf Id</w:t>
            </w:r>
          </w:p>
        </w:tc>
        <w:tc>
          <w:tcPr>
            <w:tcW w:w="708" w:type="dxa"/>
            <w:shd w:val="solid" w:color="FFFFFF" w:fill="auto"/>
          </w:tcPr>
          <w:p w14:paraId="2A6077D8" w14:textId="77777777" w:rsidR="00E92CBF" w:rsidRPr="00F11966" w:rsidRDefault="00E92CBF" w:rsidP="00AA7DB8">
            <w:pPr>
              <w:pStyle w:val="TAC"/>
              <w:rPr>
                <w:sz w:val="16"/>
                <w:szCs w:val="16"/>
              </w:rPr>
            </w:pPr>
            <w:r w:rsidRPr="00F11966">
              <w:rPr>
                <w:sz w:val="16"/>
                <w:szCs w:val="16"/>
              </w:rPr>
              <w:t>15.3.0</w:t>
            </w:r>
          </w:p>
        </w:tc>
      </w:tr>
      <w:tr w:rsidR="00E92CBF" w:rsidRPr="00F11966" w14:paraId="32CC9F21" w14:textId="77777777" w:rsidTr="009663F0">
        <w:tc>
          <w:tcPr>
            <w:tcW w:w="800" w:type="dxa"/>
            <w:shd w:val="solid" w:color="FFFFFF" w:fill="auto"/>
          </w:tcPr>
          <w:p w14:paraId="73639DED" w14:textId="77777777" w:rsidR="00E92CBF" w:rsidRPr="00F11966" w:rsidRDefault="00E92CBF" w:rsidP="00AA7DB8">
            <w:pPr>
              <w:pStyle w:val="TAC"/>
              <w:rPr>
                <w:sz w:val="16"/>
                <w:szCs w:val="16"/>
              </w:rPr>
            </w:pPr>
            <w:r w:rsidRPr="00F11966">
              <w:rPr>
                <w:sz w:val="16"/>
                <w:szCs w:val="16"/>
              </w:rPr>
              <w:t>2019-03</w:t>
            </w:r>
          </w:p>
        </w:tc>
        <w:tc>
          <w:tcPr>
            <w:tcW w:w="800" w:type="dxa"/>
            <w:shd w:val="solid" w:color="FFFFFF" w:fill="auto"/>
          </w:tcPr>
          <w:p w14:paraId="4FAE8043" w14:textId="77777777" w:rsidR="00E92CBF" w:rsidRPr="00F11966" w:rsidRDefault="00E92CBF" w:rsidP="00AA7DB8">
            <w:pPr>
              <w:pStyle w:val="TAC"/>
              <w:rPr>
                <w:sz w:val="16"/>
                <w:szCs w:val="16"/>
              </w:rPr>
            </w:pPr>
            <w:r w:rsidRPr="00F11966">
              <w:rPr>
                <w:sz w:val="16"/>
                <w:szCs w:val="16"/>
              </w:rPr>
              <w:t>CT#83</w:t>
            </w:r>
          </w:p>
        </w:tc>
        <w:tc>
          <w:tcPr>
            <w:tcW w:w="1094" w:type="dxa"/>
            <w:shd w:val="solid" w:color="FFFFFF" w:fill="auto"/>
          </w:tcPr>
          <w:p w14:paraId="747B6B38" w14:textId="77777777" w:rsidR="00E92CBF" w:rsidRPr="00F11966" w:rsidRDefault="00E92CBF" w:rsidP="00AA7DB8">
            <w:pPr>
              <w:pStyle w:val="TAC"/>
              <w:rPr>
                <w:sz w:val="16"/>
                <w:szCs w:val="16"/>
              </w:rPr>
            </w:pPr>
            <w:r w:rsidRPr="00F11966">
              <w:rPr>
                <w:sz w:val="16"/>
                <w:szCs w:val="16"/>
              </w:rPr>
              <w:t>CP-190029</w:t>
            </w:r>
          </w:p>
        </w:tc>
        <w:tc>
          <w:tcPr>
            <w:tcW w:w="567" w:type="dxa"/>
            <w:shd w:val="solid" w:color="FFFFFF" w:fill="auto"/>
          </w:tcPr>
          <w:p w14:paraId="3DCD3E3A" w14:textId="77777777" w:rsidR="00E92CBF" w:rsidRPr="00F11966" w:rsidRDefault="00E92CBF" w:rsidP="00AA7DB8">
            <w:pPr>
              <w:pStyle w:val="TAL"/>
              <w:rPr>
                <w:rFonts w:cs="Arial"/>
                <w:sz w:val="16"/>
                <w:szCs w:val="16"/>
              </w:rPr>
            </w:pPr>
            <w:r w:rsidRPr="00F11966">
              <w:rPr>
                <w:rFonts w:cs="Arial"/>
                <w:sz w:val="16"/>
                <w:szCs w:val="16"/>
              </w:rPr>
              <w:t>0079</w:t>
            </w:r>
          </w:p>
        </w:tc>
        <w:tc>
          <w:tcPr>
            <w:tcW w:w="425" w:type="dxa"/>
            <w:shd w:val="solid" w:color="FFFFFF" w:fill="auto"/>
          </w:tcPr>
          <w:p w14:paraId="05D90CB8"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72C9938E"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3A2EAEF0" w14:textId="77777777" w:rsidR="00E92CBF" w:rsidRPr="00F11966" w:rsidRDefault="00E92CBF" w:rsidP="00AA7DB8">
            <w:pPr>
              <w:pStyle w:val="TAL"/>
              <w:rPr>
                <w:rFonts w:cs="Arial"/>
                <w:sz w:val="16"/>
                <w:szCs w:val="16"/>
              </w:rPr>
            </w:pPr>
            <w:r w:rsidRPr="00F11966">
              <w:t>Corrections on the encoding of bit string</w:t>
            </w:r>
          </w:p>
        </w:tc>
        <w:tc>
          <w:tcPr>
            <w:tcW w:w="708" w:type="dxa"/>
            <w:shd w:val="solid" w:color="FFFFFF" w:fill="auto"/>
          </w:tcPr>
          <w:p w14:paraId="2BFA0CDF" w14:textId="77777777" w:rsidR="00E92CBF" w:rsidRPr="00F11966" w:rsidRDefault="00E92CBF" w:rsidP="00AA7DB8">
            <w:pPr>
              <w:pStyle w:val="TAC"/>
              <w:rPr>
                <w:sz w:val="16"/>
                <w:szCs w:val="16"/>
              </w:rPr>
            </w:pPr>
            <w:r w:rsidRPr="00F11966">
              <w:rPr>
                <w:sz w:val="16"/>
                <w:szCs w:val="16"/>
              </w:rPr>
              <w:t>15.3.0</w:t>
            </w:r>
          </w:p>
        </w:tc>
      </w:tr>
      <w:tr w:rsidR="00E92CBF" w:rsidRPr="00F11966" w14:paraId="4FD2707F" w14:textId="77777777" w:rsidTr="009663F0">
        <w:tc>
          <w:tcPr>
            <w:tcW w:w="800" w:type="dxa"/>
            <w:shd w:val="solid" w:color="FFFFFF" w:fill="auto"/>
          </w:tcPr>
          <w:p w14:paraId="6F017FD7" w14:textId="77777777" w:rsidR="00E92CBF" w:rsidRPr="00F11966" w:rsidRDefault="00E92CBF" w:rsidP="00AA7DB8">
            <w:pPr>
              <w:pStyle w:val="TAC"/>
              <w:rPr>
                <w:sz w:val="16"/>
                <w:szCs w:val="16"/>
              </w:rPr>
            </w:pPr>
            <w:r w:rsidRPr="00F11966">
              <w:rPr>
                <w:sz w:val="16"/>
                <w:szCs w:val="16"/>
              </w:rPr>
              <w:t>2019-03</w:t>
            </w:r>
          </w:p>
        </w:tc>
        <w:tc>
          <w:tcPr>
            <w:tcW w:w="800" w:type="dxa"/>
            <w:shd w:val="solid" w:color="FFFFFF" w:fill="auto"/>
          </w:tcPr>
          <w:p w14:paraId="2792468E" w14:textId="77777777" w:rsidR="00E92CBF" w:rsidRPr="00F11966" w:rsidRDefault="00E92CBF" w:rsidP="00AA7DB8">
            <w:pPr>
              <w:pStyle w:val="TAC"/>
              <w:rPr>
                <w:sz w:val="16"/>
                <w:szCs w:val="16"/>
              </w:rPr>
            </w:pPr>
            <w:r w:rsidRPr="00F11966">
              <w:rPr>
                <w:sz w:val="16"/>
                <w:szCs w:val="16"/>
              </w:rPr>
              <w:t>CT#83</w:t>
            </w:r>
          </w:p>
        </w:tc>
        <w:tc>
          <w:tcPr>
            <w:tcW w:w="1094" w:type="dxa"/>
            <w:shd w:val="solid" w:color="FFFFFF" w:fill="auto"/>
          </w:tcPr>
          <w:p w14:paraId="31A97B58" w14:textId="77777777" w:rsidR="00E92CBF" w:rsidRPr="00F11966" w:rsidRDefault="00E92CBF" w:rsidP="00AA7DB8">
            <w:pPr>
              <w:pStyle w:val="TAC"/>
              <w:rPr>
                <w:sz w:val="16"/>
                <w:szCs w:val="16"/>
              </w:rPr>
            </w:pPr>
            <w:r w:rsidRPr="00F11966">
              <w:rPr>
                <w:sz w:val="16"/>
                <w:szCs w:val="16"/>
              </w:rPr>
              <w:t>CP-190029</w:t>
            </w:r>
          </w:p>
        </w:tc>
        <w:tc>
          <w:tcPr>
            <w:tcW w:w="567" w:type="dxa"/>
            <w:shd w:val="solid" w:color="FFFFFF" w:fill="auto"/>
          </w:tcPr>
          <w:p w14:paraId="4DEDBCEE" w14:textId="77777777" w:rsidR="00E92CBF" w:rsidRPr="00F11966" w:rsidRDefault="00E92CBF" w:rsidP="00AA7DB8">
            <w:pPr>
              <w:pStyle w:val="TAL"/>
              <w:rPr>
                <w:rFonts w:cs="Arial"/>
                <w:sz w:val="16"/>
                <w:szCs w:val="16"/>
              </w:rPr>
            </w:pPr>
            <w:r w:rsidRPr="00F11966">
              <w:rPr>
                <w:rFonts w:cs="Arial"/>
                <w:sz w:val="16"/>
                <w:szCs w:val="16"/>
              </w:rPr>
              <w:t>0081</w:t>
            </w:r>
          </w:p>
        </w:tc>
        <w:tc>
          <w:tcPr>
            <w:tcW w:w="425" w:type="dxa"/>
            <w:shd w:val="solid" w:color="FFFFFF" w:fill="auto"/>
          </w:tcPr>
          <w:p w14:paraId="3475C7C2"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257D3A64"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5035CACB" w14:textId="77777777" w:rsidR="00E92CBF" w:rsidRPr="00F11966" w:rsidRDefault="00E92CBF" w:rsidP="00AA7DB8">
            <w:pPr>
              <w:pStyle w:val="TAL"/>
              <w:rPr>
                <w:rFonts w:cs="Arial"/>
                <w:sz w:val="16"/>
                <w:szCs w:val="16"/>
              </w:rPr>
            </w:pPr>
            <w:r w:rsidRPr="00F11966">
              <w:t>Corrections on Type RouteToLocation</w:t>
            </w:r>
          </w:p>
        </w:tc>
        <w:tc>
          <w:tcPr>
            <w:tcW w:w="708" w:type="dxa"/>
            <w:shd w:val="solid" w:color="FFFFFF" w:fill="auto"/>
          </w:tcPr>
          <w:p w14:paraId="3AB1BDFD" w14:textId="77777777" w:rsidR="00E92CBF" w:rsidRPr="00F11966" w:rsidRDefault="00E92CBF" w:rsidP="00AA7DB8">
            <w:pPr>
              <w:pStyle w:val="TAC"/>
              <w:rPr>
                <w:sz w:val="16"/>
                <w:szCs w:val="16"/>
              </w:rPr>
            </w:pPr>
            <w:r w:rsidRPr="00F11966">
              <w:rPr>
                <w:sz w:val="16"/>
                <w:szCs w:val="16"/>
              </w:rPr>
              <w:t>15.3.0</w:t>
            </w:r>
          </w:p>
        </w:tc>
      </w:tr>
      <w:tr w:rsidR="00E92CBF" w:rsidRPr="00F11966" w14:paraId="15A31DF1" w14:textId="77777777" w:rsidTr="009663F0">
        <w:tc>
          <w:tcPr>
            <w:tcW w:w="800" w:type="dxa"/>
            <w:shd w:val="solid" w:color="FFFFFF" w:fill="auto"/>
          </w:tcPr>
          <w:p w14:paraId="57328CF4" w14:textId="77777777" w:rsidR="00E92CBF" w:rsidRPr="00F11966" w:rsidRDefault="00E92CBF" w:rsidP="00AA7DB8">
            <w:pPr>
              <w:pStyle w:val="TAC"/>
              <w:rPr>
                <w:sz w:val="16"/>
                <w:szCs w:val="16"/>
              </w:rPr>
            </w:pPr>
            <w:r w:rsidRPr="00F11966">
              <w:rPr>
                <w:sz w:val="16"/>
                <w:szCs w:val="16"/>
              </w:rPr>
              <w:t>2019-03</w:t>
            </w:r>
          </w:p>
        </w:tc>
        <w:tc>
          <w:tcPr>
            <w:tcW w:w="800" w:type="dxa"/>
            <w:shd w:val="solid" w:color="FFFFFF" w:fill="auto"/>
          </w:tcPr>
          <w:p w14:paraId="49565E28" w14:textId="77777777" w:rsidR="00E92CBF" w:rsidRPr="00F11966" w:rsidRDefault="00E92CBF" w:rsidP="00AA7DB8">
            <w:pPr>
              <w:pStyle w:val="TAC"/>
              <w:rPr>
                <w:sz w:val="16"/>
                <w:szCs w:val="16"/>
              </w:rPr>
            </w:pPr>
            <w:r w:rsidRPr="00F11966">
              <w:rPr>
                <w:sz w:val="16"/>
                <w:szCs w:val="16"/>
              </w:rPr>
              <w:t>CT#83</w:t>
            </w:r>
          </w:p>
        </w:tc>
        <w:tc>
          <w:tcPr>
            <w:tcW w:w="1094" w:type="dxa"/>
            <w:shd w:val="solid" w:color="FFFFFF" w:fill="auto"/>
          </w:tcPr>
          <w:p w14:paraId="1167057E" w14:textId="77777777" w:rsidR="00E92CBF" w:rsidRPr="00F11966" w:rsidRDefault="00E92CBF" w:rsidP="00AA7DB8">
            <w:pPr>
              <w:pStyle w:val="TAC"/>
              <w:rPr>
                <w:sz w:val="16"/>
                <w:szCs w:val="16"/>
              </w:rPr>
            </w:pPr>
            <w:r w:rsidRPr="00F11966">
              <w:rPr>
                <w:sz w:val="16"/>
                <w:szCs w:val="16"/>
              </w:rPr>
              <w:t>CP-190029</w:t>
            </w:r>
          </w:p>
        </w:tc>
        <w:tc>
          <w:tcPr>
            <w:tcW w:w="567" w:type="dxa"/>
            <w:shd w:val="solid" w:color="FFFFFF" w:fill="auto"/>
          </w:tcPr>
          <w:p w14:paraId="384A67E6" w14:textId="77777777" w:rsidR="00E92CBF" w:rsidRPr="00F11966" w:rsidRDefault="00E92CBF" w:rsidP="00AA7DB8">
            <w:pPr>
              <w:pStyle w:val="TAL"/>
              <w:rPr>
                <w:rFonts w:cs="Arial"/>
                <w:sz w:val="16"/>
                <w:szCs w:val="16"/>
              </w:rPr>
            </w:pPr>
            <w:r w:rsidRPr="00F11966">
              <w:rPr>
                <w:rFonts w:cs="Arial"/>
                <w:sz w:val="16"/>
                <w:szCs w:val="16"/>
              </w:rPr>
              <w:t>0082</w:t>
            </w:r>
          </w:p>
        </w:tc>
        <w:tc>
          <w:tcPr>
            <w:tcW w:w="425" w:type="dxa"/>
            <w:shd w:val="solid" w:color="FFFFFF" w:fill="auto"/>
          </w:tcPr>
          <w:p w14:paraId="1980B414"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79892EB7"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1ED21F50" w14:textId="77777777" w:rsidR="00E92CBF" w:rsidRPr="00F11966" w:rsidRDefault="00E92CBF" w:rsidP="00AA7DB8">
            <w:pPr>
              <w:pStyle w:val="TAL"/>
              <w:rPr>
                <w:rFonts w:cs="Arial"/>
                <w:sz w:val="16"/>
                <w:szCs w:val="16"/>
              </w:rPr>
            </w:pPr>
            <w:r w:rsidRPr="00F11966">
              <w:t>ODB correction</w:t>
            </w:r>
          </w:p>
        </w:tc>
        <w:tc>
          <w:tcPr>
            <w:tcW w:w="708" w:type="dxa"/>
            <w:shd w:val="solid" w:color="FFFFFF" w:fill="auto"/>
          </w:tcPr>
          <w:p w14:paraId="7E080B36" w14:textId="77777777" w:rsidR="00E92CBF" w:rsidRPr="00F11966" w:rsidRDefault="00E92CBF" w:rsidP="00AA7DB8">
            <w:pPr>
              <w:pStyle w:val="TAC"/>
              <w:rPr>
                <w:sz w:val="16"/>
                <w:szCs w:val="16"/>
              </w:rPr>
            </w:pPr>
            <w:r w:rsidRPr="00F11966">
              <w:rPr>
                <w:sz w:val="16"/>
                <w:szCs w:val="16"/>
              </w:rPr>
              <w:t>15.3.0</w:t>
            </w:r>
          </w:p>
        </w:tc>
      </w:tr>
      <w:tr w:rsidR="00E92CBF" w:rsidRPr="00F11966" w14:paraId="6E1DD5F9" w14:textId="77777777" w:rsidTr="009663F0">
        <w:tc>
          <w:tcPr>
            <w:tcW w:w="800" w:type="dxa"/>
            <w:shd w:val="solid" w:color="FFFFFF" w:fill="auto"/>
          </w:tcPr>
          <w:p w14:paraId="2DC05BD4" w14:textId="77777777" w:rsidR="00E92CBF" w:rsidRPr="00F11966" w:rsidRDefault="00E92CBF" w:rsidP="00AA7DB8">
            <w:pPr>
              <w:pStyle w:val="TAC"/>
              <w:rPr>
                <w:sz w:val="16"/>
                <w:szCs w:val="16"/>
              </w:rPr>
            </w:pPr>
            <w:r w:rsidRPr="00F11966">
              <w:rPr>
                <w:sz w:val="16"/>
                <w:szCs w:val="16"/>
              </w:rPr>
              <w:t>2019-03</w:t>
            </w:r>
          </w:p>
        </w:tc>
        <w:tc>
          <w:tcPr>
            <w:tcW w:w="800" w:type="dxa"/>
            <w:shd w:val="solid" w:color="FFFFFF" w:fill="auto"/>
          </w:tcPr>
          <w:p w14:paraId="478F8D1C" w14:textId="77777777" w:rsidR="00E92CBF" w:rsidRPr="00F11966" w:rsidRDefault="00E92CBF" w:rsidP="00AA7DB8">
            <w:pPr>
              <w:pStyle w:val="TAC"/>
              <w:rPr>
                <w:sz w:val="16"/>
                <w:szCs w:val="16"/>
              </w:rPr>
            </w:pPr>
            <w:r w:rsidRPr="00F11966">
              <w:rPr>
                <w:sz w:val="16"/>
                <w:szCs w:val="16"/>
              </w:rPr>
              <w:t>CT#83</w:t>
            </w:r>
          </w:p>
        </w:tc>
        <w:tc>
          <w:tcPr>
            <w:tcW w:w="1094" w:type="dxa"/>
            <w:shd w:val="solid" w:color="FFFFFF" w:fill="auto"/>
          </w:tcPr>
          <w:p w14:paraId="692554BE" w14:textId="77777777" w:rsidR="00E92CBF" w:rsidRPr="00F11966" w:rsidRDefault="00E92CBF" w:rsidP="00AA7DB8">
            <w:pPr>
              <w:pStyle w:val="TAC"/>
              <w:rPr>
                <w:sz w:val="16"/>
                <w:szCs w:val="16"/>
              </w:rPr>
            </w:pPr>
            <w:r w:rsidRPr="00F11966">
              <w:rPr>
                <w:sz w:val="16"/>
                <w:szCs w:val="16"/>
              </w:rPr>
              <w:t>CP-190029</w:t>
            </w:r>
          </w:p>
        </w:tc>
        <w:tc>
          <w:tcPr>
            <w:tcW w:w="567" w:type="dxa"/>
            <w:shd w:val="solid" w:color="FFFFFF" w:fill="auto"/>
          </w:tcPr>
          <w:p w14:paraId="5830FA9A" w14:textId="77777777" w:rsidR="00E92CBF" w:rsidRPr="00F11966" w:rsidRDefault="00E92CBF" w:rsidP="00AA7DB8">
            <w:pPr>
              <w:pStyle w:val="TAL"/>
              <w:rPr>
                <w:rFonts w:cs="Arial"/>
                <w:sz w:val="16"/>
                <w:szCs w:val="16"/>
              </w:rPr>
            </w:pPr>
            <w:r w:rsidRPr="00F11966">
              <w:rPr>
                <w:rFonts w:cs="Arial"/>
                <w:sz w:val="16"/>
                <w:szCs w:val="16"/>
              </w:rPr>
              <w:t>0083</w:t>
            </w:r>
          </w:p>
        </w:tc>
        <w:tc>
          <w:tcPr>
            <w:tcW w:w="425" w:type="dxa"/>
            <w:shd w:val="solid" w:color="FFFFFF" w:fill="auto"/>
          </w:tcPr>
          <w:p w14:paraId="6A0AD044" w14:textId="77777777" w:rsidR="00E92CBF" w:rsidRPr="00F11966" w:rsidRDefault="00E92CBF" w:rsidP="00AA7DB8">
            <w:pPr>
              <w:pStyle w:val="TAR"/>
              <w:rPr>
                <w:rFonts w:cs="Arial"/>
                <w:sz w:val="16"/>
                <w:szCs w:val="16"/>
              </w:rPr>
            </w:pPr>
          </w:p>
        </w:tc>
        <w:tc>
          <w:tcPr>
            <w:tcW w:w="425" w:type="dxa"/>
            <w:shd w:val="solid" w:color="FFFFFF" w:fill="auto"/>
          </w:tcPr>
          <w:p w14:paraId="3BE4B73E"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505686A3" w14:textId="77777777" w:rsidR="00E92CBF" w:rsidRPr="00F11966" w:rsidRDefault="00E92CBF" w:rsidP="00AA7DB8">
            <w:pPr>
              <w:pStyle w:val="TAL"/>
              <w:rPr>
                <w:rFonts w:cs="Arial"/>
                <w:sz w:val="16"/>
                <w:szCs w:val="16"/>
              </w:rPr>
            </w:pPr>
            <w:r w:rsidRPr="00F11966">
              <w:t>3GPP TS 29.571 API version update</w:t>
            </w:r>
          </w:p>
        </w:tc>
        <w:tc>
          <w:tcPr>
            <w:tcW w:w="708" w:type="dxa"/>
            <w:shd w:val="solid" w:color="FFFFFF" w:fill="auto"/>
          </w:tcPr>
          <w:p w14:paraId="2277EF23" w14:textId="77777777" w:rsidR="00E92CBF" w:rsidRPr="00F11966" w:rsidRDefault="00E92CBF" w:rsidP="00AA7DB8">
            <w:pPr>
              <w:pStyle w:val="TAC"/>
              <w:rPr>
                <w:sz w:val="16"/>
                <w:szCs w:val="16"/>
              </w:rPr>
            </w:pPr>
            <w:r w:rsidRPr="00F11966">
              <w:rPr>
                <w:sz w:val="16"/>
                <w:szCs w:val="16"/>
              </w:rPr>
              <w:t>15.3.0</w:t>
            </w:r>
          </w:p>
        </w:tc>
      </w:tr>
      <w:tr w:rsidR="00E92CBF" w:rsidRPr="00F11966" w14:paraId="7BFFCEDD" w14:textId="77777777" w:rsidTr="009663F0">
        <w:tc>
          <w:tcPr>
            <w:tcW w:w="800" w:type="dxa"/>
            <w:shd w:val="solid" w:color="FFFFFF" w:fill="auto"/>
          </w:tcPr>
          <w:p w14:paraId="09A69D82"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57F53501"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74FF4AB7" w14:textId="77777777" w:rsidR="00E92CBF" w:rsidRPr="00F11966" w:rsidRDefault="00E92CBF" w:rsidP="00AA7DB8">
            <w:pPr>
              <w:pStyle w:val="TAC"/>
              <w:rPr>
                <w:sz w:val="16"/>
                <w:szCs w:val="16"/>
              </w:rPr>
            </w:pPr>
            <w:r w:rsidRPr="00F11966">
              <w:rPr>
                <w:sz w:val="16"/>
                <w:szCs w:val="16"/>
              </w:rPr>
              <w:t>CP-191041</w:t>
            </w:r>
          </w:p>
        </w:tc>
        <w:tc>
          <w:tcPr>
            <w:tcW w:w="567" w:type="dxa"/>
            <w:shd w:val="solid" w:color="FFFFFF" w:fill="auto"/>
          </w:tcPr>
          <w:p w14:paraId="00E24924" w14:textId="77777777" w:rsidR="00E92CBF" w:rsidRPr="00F11966" w:rsidRDefault="00E92CBF" w:rsidP="00AA7DB8">
            <w:pPr>
              <w:pStyle w:val="TAL"/>
              <w:rPr>
                <w:rFonts w:cs="Arial"/>
                <w:sz w:val="16"/>
                <w:szCs w:val="16"/>
              </w:rPr>
            </w:pPr>
            <w:r w:rsidRPr="00F11966">
              <w:rPr>
                <w:rFonts w:cs="Arial"/>
                <w:sz w:val="16"/>
                <w:szCs w:val="16"/>
              </w:rPr>
              <w:t>0077</w:t>
            </w:r>
          </w:p>
        </w:tc>
        <w:tc>
          <w:tcPr>
            <w:tcW w:w="425" w:type="dxa"/>
            <w:shd w:val="solid" w:color="FFFFFF" w:fill="auto"/>
          </w:tcPr>
          <w:p w14:paraId="041CAAE5"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5AD4CB3D"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3085C367" w14:textId="77777777" w:rsidR="00E92CBF" w:rsidRPr="00F11966" w:rsidRDefault="00E92CBF" w:rsidP="00AA7DB8">
            <w:pPr>
              <w:pStyle w:val="TAL"/>
            </w:pPr>
            <w:r w:rsidRPr="00F11966">
              <w:t>CR not implemented – Supported Features</w:t>
            </w:r>
          </w:p>
        </w:tc>
        <w:tc>
          <w:tcPr>
            <w:tcW w:w="708" w:type="dxa"/>
            <w:shd w:val="solid" w:color="FFFFFF" w:fill="auto"/>
          </w:tcPr>
          <w:p w14:paraId="16A611A6" w14:textId="77777777" w:rsidR="00E92CBF" w:rsidRPr="00F11966" w:rsidRDefault="00E92CBF" w:rsidP="00AA7DB8">
            <w:pPr>
              <w:pStyle w:val="TAC"/>
              <w:rPr>
                <w:sz w:val="16"/>
                <w:szCs w:val="16"/>
              </w:rPr>
            </w:pPr>
            <w:r w:rsidRPr="00F11966">
              <w:rPr>
                <w:sz w:val="16"/>
                <w:szCs w:val="16"/>
              </w:rPr>
              <w:t>15.4.0</w:t>
            </w:r>
          </w:p>
        </w:tc>
      </w:tr>
      <w:tr w:rsidR="00E92CBF" w:rsidRPr="00F11966" w14:paraId="54DE2372" w14:textId="77777777" w:rsidTr="009663F0">
        <w:tc>
          <w:tcPr>
            <w:tcW w:w="800" w:type="dxa"/>
            <w:shd w:val="solid" w:color="FFFFFF" w:fill="auto"/>
          </w:tcPr>
          <w:p w14:paraId="1FAFF204"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3BE45580"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41B0E55E" w14:textId="77777777" w:rsidR="00E92CBF" w:rsidRPr="00F11966" w:rsidRDefault="00E92CBF" w:rsidP="00AA7DB8">
            <w:pPr>
              <w:pStyle w:val="TAC"/>
              <w:rPr>
                <w:sz w:val="16"/>
                <w:szCs w:val="16"/>
              </w:rPr>
            </w:pPr>
            <w:r w:rsidRPr="00F11966">
              <w:rPr>
                <w:sz w:val="16"/>
                <w:szCs w:val="16"/>
              </w:rPr>
              <w:t>CP-191041</w:t>
            </w:r>
          </w:p>
        </w:tc>
        <w:tc>
          <w:tcPr>
            <w:tcW w:w="567" w:type="dxa"/>
            <w:shd w:val="solid" w:color="FFFFFF" w:fill="auto"/>
          </w:tcPr>
          <w:p w14:paraId="3A5C2722" w14:textId="77777777" w:rsidR="00E92CBF" w:rsidRPr="00F11966" w:rsidRDefault="00E92CBF" w:rsidP="00AA7DB8">
            <w:pPr>
              <w:pStyle w:val="TAL"/>
              <w:rPr>
                <w:rFonts w:cs="Arial"/>
                <w:sz w:val="16"/>
                <w:szCs w:val="16"/>
              </w:rPr>
            </w:pPr>
            <w:r w:rsidRPr="00F11966">
              <w:rPr>
                <w:rFonts w:cs="Arial"/>
                <w:sz w:val="16"/>
                <w:szCs w:val="16"/>
              </w:rPr>
              <w:t>0084</w:t>
            </w:r>
          </w:p>
        </w:tc>
        <w:tc>
          <w:tcPr>
            <w:tcW w:w="425" w:type="dxa"/>
            <w:shd w:val="solid" w:color="FFFFFF" w:fill="auto"/>
          </w:tcPr>
          <w:p w14:paraId="7C5610F9"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0CD6278E"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0EB8393F" w14:textId="77777777" w:rsidR="00E92CBF" w:rsidRPr="00F11966" w:rsidRDefault="00E92CBF" w:rsidP="00AA7DB8">
            <w:pPr>
              <w:pStyle w:val="TAL"/>
            </w:pPr>
            <w:r w:rsidRPr="00F11966">
              <w:rPr>
                <w:noProof/>
              </w:rPr>
              <w:t>Service Area Restriction</w:t>
            </w:r>
          </w:p>
        </w:tc>
        <w:tc>
          <w:tcPr>
            <w:tcW w:w="708" w:type="dxa"/>
            <w:shd w:val="solid" w:color="FFFFFF" w:fill="auto"/>
          </w:tcPr>
          <w:p w14:paraId="4C78E460" w14:textId="77777777" w:rsidR="00E92CBF" w:rsidRPr="00F11966" w:rsidRDefault="00E92CBF" w:rsidP="00AA7DB8">
            <w:pPr>
              <w:pStyle w:val="TAC"/>
              <w:rPr>
                <w:sz w:val="16"/>
                <w:szCs w:val="16"/>
              </w:rPr>
            </w:pPr>
            <w:r w:rsidRPr="00F11966">
              <w:rPr>
                <w:sz w:val="16"/>
                <w:szCs w:val="16"/>
              </w:rPr>
              <w:t>15.4.0</w:t>
            </w:r>
          </w:p>
        </w:tc>
      </w:tr>
      <w:tr w:rsidR="00E92CBF" w:rsidRPr="00F11966" w14:paraId="7D3BD4E1" w14:textId="77777777" w:rsidTr="009663F0">
        <w:tc>
          <w:tcPr>
            <w:tcW w:w="800" w:type="dxa"/>
            <w:shd w:val="solid" w:color="FFFFFF" w:fill="auto"/>
          </w:tcPr>
          <w:p w14:paraId="6902ADD2"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26D3303A"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0EEDD9DF" w14:textId="77777777" w:rsidR="00E92CBF" w:rsidRPr="00F11966" w:rsidRDefault="00E92CBF" w:rsidP="00AA7DB8">
            <w:pPr>
              <w:pStyle w:val="TAC"/>
              <w:rPr>
                <w:sz w:val="16"/>
                <w:szCs w:val="16"/>
              </w:rPr>
            </w:pPr>
            <w:r w:rsidRPr="00F11966">
              <w:rPr>
                <w:sz w:val="16"/>
                <w:szCs w:val="16"/>
              </w:rPr>
              <w:t>CP-191041</w:t>
            </w:r>
          </w:p>
        </w:tc>
        <w:tc>
          <w:tcPr>
            <w:tcW w:w="567" w:type="dxa"/>
            <w:shd w:val="solid" w:color="FFFFFF" w:fill="auto"/>
          </w:tcPr>
          <w:p w14:paraId="55CBE759" w14:textId="77777777" w:rsidR="00E92CBF" w:rsidRPr="00F11966" w:rsidRDefault="00E92CBF" w:rsidP="00AA7DB8">
            <w:pPr>
              <w:pStyle w:val="TAL"/>
              <w:rPr>
                <w:rFonts w:cs="Arial"/>
                <w:sz w:val="16"/>
                <w:szCs w:val="16"/>
              </w:rPr>
            </w:pPr>
            <w:r w:rsidRPr="00F11966">
              <w:rPr>
                <w:rFonts w:cs="Arial"/>
                <w:sz w:val="16"/>
                <w:szCs w:val="16"/>
              </w:rPr>
              <w:t>0087</w:t>
            </w:r>
          </w:p>
        </w:tc>
        <w:tc>
          <w:tcPr>
            <w:tcW w:w="425" w:type="dxa"/>
            <w:shd w:val="solid" w:color="FFFFFF" w:fill="auto"/>
          </w:tcPr>
          <w:p w14:paraId="0A772909"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186E00BC"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4F1EE431" w14:textId="77777777" w:rsidR="00E92CBF" w:rsidRPr="00F11966" w:rsidRDefault="00E92CBF" w:rsidP="00AA7DB8">
            <w:pPr>
              <w:pStyle w:val="TAL"/>
            </w:pPr>
            <w:r w:rsidRPr="00F11966">
              <w:t>ChangeItem Indicating Complete Resource Creation or Removal</w:t>
            </w:r>
          </w:p>
        </w:tc>
        <w:tc>
          <w:tcPr>
            <w:tcW w:w="708" w:type="dxa"/>
            <w:shd w:val="solid" w:color="FFFFFF" w:fill="auto"/>
          </w:tcPr>
          <w:p w14:paraId="6F2518F8" w14:textId="77777777" w:rsidR="00E92CBF" w:rsidRPr="00F11966" w:rsidRDefault="00E92CBF" w:rsidP="00AA7DB8">
            <w:pPr>
              <w:pStyle w:val="TAC"/>
              <w:rPr>
                <w:sz w:val="16"/>
                <w:szCs w:val="16"/>
              </w:rPr>
            </w:pPr>
            <w:r w:rsidRPr="00F11966">
              <w:rPr>
                <w:sz w:val="16"/>
                <w:szCs w:val="16"/>
              </w:rPr>
              <w:t>15.4.0</w:t>
            </w:r>
          </w:p>
        </w:tc>
      </w:tr>
      <w:tr w:rsidR="00E92CBF" w:rsidRPr="00F11966" w14:paraId="747167C3" w14:textId="77777777" w:rsidTr="009663F0">
        <w:tc>
          <w:tcPr>
            <w:tcW w:w="800" w:type="dxa"/>
            <w:shd w:val="solid" w:color="FFFFFF" w:fill="auto"/>
          </w:tcPr>
          <w:p w14:paraId="7B62C66D"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17634C32"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576ED2BC" w14:textId="77777777" w:rsidR="00E92CBF" w:rsidRPr="00F11966" w:rsidRDefault="00E92CBF" w:rsidP="00AA7DB8">
            <w:pPr>
              <w:pStyle w:val="TAC"/>
              <w:rPr>
                <w:sz w:val="16"/>
                <w:szCs w:val="16"/>
              </w:rPr>
            </w:pPr>
            <w:r w:rsidRPr="00F11966">
              <w:rPr>
                <w:sz w:val="16"/>
                <w:szCs w:val="16"/>
              </w:rPr>
              <w:t>CP-191041</w:t>
            </w:r>
          </w:p>
        </w:tc>
        <w:tc>
          <w:tcPr>
            <w:tcW w:w="567" w:type="dxa"/>
            <w:shd w:val="solid" w:color="FFFFFF" w:fill="auto"/>
          </w:tcPr>
          <w:p w14:paraId="51975574" w14:textId="77777777" w:rsidR="00E92CBF" w:rsidRPr="00F11966" w:rsidRDefault="00E92CBF" w:rsidP="00AA7DB8">
            <w:pPr>
              <w:pStyle w:val="TAL"/>
              <w:rPr>
                <w:rFonts w:cs="Arial"/>
                <w:sz w:val="16"/>
                <w:szCs w:val="16"/>
              </w:rPr>
            </w:pPr>
            <w:r w:rsidRPr="00F11966">
              <w:rPr>
                <w:rFonts w:cs="Arial"/>
                <w:sz w:val="16"/>
                <w:szCs w:val="16"/>
              </w:rPr>
              <w:t>0089</w:t>
            </w:r>
          </w:p>
        </w:tc>
        <w:tc>
          <w:tcPr>
            <w:tcW w:w="425" w:type="dxa"/>
            <w:shd w:val="solid" w:color="FFFFFF" w:fill="auto"/>
          </w:tcPr>
          <w:p w14:paraId="35B63735"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2A70AD98"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3FC062AE" w14:textId="77777777" w:rsidR="00E92CBF" w:rsidRPr="00F11966" w:rsidRDefault="00A26369" w:rsidP="00AA7DB8">
            <w:pPr>
              <w:pStyle w:val="TAL"/>
            </w:pPr>
            <w:fldSimple w:instr=" DOCPROPERTY  CrTitle  \* MERGEFORMAT ">
              <w:r w:rsidR="00E92CBF" w:rsidRPr="00F11966">
                <w:t>Storage of OpenAPI specification files</w:t>
              </w:r>
            </w:fldSimple>
          </w:p>
        </w:tc>
        <w:tc>
          <w:tcPr>
            <w:tcW w:w="708" w:type="dxa"/>
            <w:shd w:val="solid" w:color="FFFFFF" w:fill="auto"/>
          </w:tcPr>
          <w:p w14:paraId="52968B78" w14:textId="77777777" w:rsidR="00E92CBF" w:rsidRPr="00F11966" w:rsidRDefault="00E92CBF" w:rsidP="00AA7DB8">
            <w:pPr>
              <w:pStyle w:val="TAC"/>
              <w:rPr>
                <w:sz w:val="16"/>
                <w:szCs w:val="16"/>
              </w:rPr>
            </w:pPr>
            <w:r w:rsidRPr="00F11966">
              <w:rPr>
                <w:sz w:val="16"/>
                <w:szCs w:val="16"/>
              </w:rPr>
              <w:t>15.4.0</w:t>
            </w:r>
          </w:p>
        </w:tc>
      </w:tr>
      <w:tr w:rsidR="00E92CBF" w:rsidRPr="00F11966" w14:paraId="1068D34C" w14:textId="77777777" w:rsidTr="009663F0">
        <w:tc>
          <w:tcPr>
            <w:tcW w:w="800" w:type="dxa"/>
            <w:shd w:val="solid" w:color="FFFFFF" w:fill="auto"/>
          </w:tcPr>
          <w:p w14:paraId="3DA696A1"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3AED82D1"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44C06E15" w14:textId="77777777" w:rsidR="00E92CBF" w:rsidRPr="00F11966" w:rsidRDefault="00E92CBF" w:rsidP="00AA7DB8">
            <w:pPr>
              <w:pStyle w:val="TAC"/>
              <w:rPr>
                <w:sz w:val="16"/>
                <w:szCs w:val="16"/>
              </w:rPr>
            </w:pPr>
            <w:r w:rsidRPr="00F11966">
              <w:rPr>
                <w:sz w:val="16"/>
                <w:szCs w:val="16"/>
              </w:rPr>
              <w:t>CP-191041</w:t>
            </w:r>
          </w:p>
        </w:tc>
        <w:tc>
          <w:tcPr>
            <w:tcW w:w="567" w:type="dxa"/>
            <w:shd w:val="solid" w:color="FFFFFF" w:fill="auto"/>
          </w:tcPr>
          <w:p w14:paraId="254BF386" w14:textId="77777777" w:rsidR="00E92CBF" w:rsidRPr="00F11966" w:rsidRDefault="00E92CBF" w:rsidP="00AA7DB8">
            <w:pPr>
              <w:pStyle w:val="TAL"/>
              <w:rPr>
                <w:rFonts w:cs="Arial"/>
                <w:sz w:val="16"/>
                <w:szCs w:val="16"/>
              </w:rPr>
            </w:pPr>
            <w:r w:rsidRPr="00F11966">
              <w:rPr>
                <w:rFonts w:cs="Arial"/>
                <w:sz w:val="16"/>
                <w:szCs w:val="16"/>
              </w:rPr>
              <w:t>0090</w:t>
            </w:r>
          </w:p>
        </w:tc>
        <w:tc>
          <w:tcPr>
            <w:tcW w:w="425" w:type="dxa"/>
            <w:shd w:val="solid" w:color="FFFFFF" w:fill="auto"/>
          </w:tcPr>
          <w:p w14:paraId="6DCA11A0"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7C131EEF"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0496A1C0" w14:textId="77777777" w:rsidR="00E92CBF" w:rsidRPr="00F11966" w:rsidRDefault="00E92CBF" w:rsidP="00AA7DB8">
            <w:pPr>
              <w:pStyle w:val="TAL"/>
            </w:pPr>
            <w:r w:rsidRPr="00F11966">
              <w:rPr>
                <w:rFonts w:hint="eastAsia"/>
                <w:noProof/>
                <w:lang w:eastAsia="zh-CN"/>
              </w:rPr>
              <w:t>Clarificaiton on Universal Matching Pattern Schema</w:t>
            </w:r>
          </w:p>
        </w:tc>
        <w:tc>
          <w:tcPr>
            <w:tcW w:w="708" w:type="dxa"/>
            <w:shd w:val="solid" w:color="FFFFFF" w:fill="auto"/>
          </w:tcPr>
          <w:p w14:paraId="21C7FE05" w14:textId="77777777" w:rsidR="00E92CBF" w:rsidRPr="00F11966" w:rsidRDefault="00E92CBF" w:rsidP="00AA7DB8">
            <w:pPr>
              <w:pStyle w:val="TAC"/>
              <w:rPr>
                <w:sz w:val="16"/>
                <w:szCs w:val="16"/>
              </w:rPr>
            </w:pPr>
            <w:r w:rsidRPr="00F11966">
              <w:rPr>
                <w:sz w:val="16"/>
                <w:szCs w:val="16"/>
              </w:rPr>
              <w:t>15.4.0</w:t>
            </w:r>
          </w:p>
        </w:tc>
      </w:tr>
      <w:tr w:rsidR="00E92CBF" w:rsidRPr="00F11966" w14:paraId="1EF8CF78" w14:textId="77777777" w:rsidTr="009663F0">
        <w:tc>
          <w:tcPr>
            <w:tcW w:w="800" w:type="dxa"/>
            <w:shd w:val="solid" w:color="FFFFFF" w:fill="auto"/>
          </w:tcPr>
          <w:p w14:paraId="207EB70B"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3840EFD2"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2E3D286D" w14:textId="77777777" w:rsidR="00E92CBF" w:rsidRPr="00F11966" w:rsidRDefault="00E92CBF" w:rsidP="00AA7DB8">
            <w:pPr>
              <w:pStyle w:val="TAC"/>
              <w:rPr>
                <w:sz w:val="16"/>
                <w:szCs w:val="16"/>
              </w:rPr>
            </w:pPr>
            <w:r w:rsidRPr="00F11966">
              <w:rPr>
                <w:sz w:val="16"/>
                <w:szCs w:val="16"/>
              </w:rPr>
              <w:t>CP-191041</w:t>
            </w:r>
          </w:p>
        </w:tc>
        <w:tc>
          <w:tcPr>
            <w:tcW w:w="567" w:type="dxa"/>
            <w:shd w:val="solid" w:color="FFFFFF" w:fill="auto"/>
          </w:tcPr>
          <w:p w14:paraId="7B44AEF7" w14:textId="77777777" w:rsidR="00E92CBF" w:rsidRPr="00F11966" w:rsidRDefault="00E92CBF" w:rsidP="00AA7DB8">
            <w:pPr>
              <w:pStyle w:val="TAL"/>
              <w:rPr>
                <w:rFonts w:cs="Arial"/>
                <w:sz w:val="16"/>
                <w:szCs w:val="16"/>
              </w:rPr>
            </w:pPr>
            <w:r w:rsidRPr="00F11966">
              <w:rPr>
                <w:rFonts w:cs="Arial"/>
                <w:sz w:val="16"/>
                <w:szCs w:val="16"/>
              </w:rPr>
              <w:t>0086</w:t>
            </w:r>
          </w:p>
        </w:tc>
        <w:tc>
          <w:tcPr>
            <w:tcW w:w="425" w:type="dxa"/>
            <w:shd w:val="solid" w:color="FFFFFF" w:fill="auto"/>
          </w:tcPr>
          <w:p w14:paraId="14F943FA"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39B1863E"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6A77C9BE" w14:textId="77777777" w:rsidR="00E92CBF" w:rsidRPr="00F11966" w:rsidRDefault="00E92CBF" w:rsidP="00AA7DB8">
            <w:pPr>
              <w:pStyle w:val="TAL"/>
            </w:pPr>
            <w:r w:rsidRPr="00F11966">
              <w:rPr>
                <w:rFonts w:cs="Arial"/>
                <w:color w:val="000000"/>
                <w:lang w:eastAsia="zh-CN"/>
              </w:rPr>
              <w:t>Correct the discription of 5qi in SubscribedDefaultQos</w:t>
            </w:r>
          </w:p>
        </w:tc>
        <w:tc>
          <w:tcPr>
            <w:tcW w:w="708" w:type="dxa"/>
            <w:shd w:val="solid" w:color="FFFFFF" w:fill="auto"/>
          </w:tcPr>
          <w:p w14:paraId="10837A55" w14:textId="77777777" w:rsidR="00E92CBF" w:rsidRPr="00F11966" w:rsidRDefault="00E92CBF" w:rsidP="00AA7DB8">
            <w:pPr>
              <w:pStyle w:val="TAC"/>
              <w:rPr>
                <w:sz w:val="16"/>
                <w:szCs w:val="16"/>
              </w:rPr>
            </w:pPr>
            <w:r w:rsidRPr="00F11966">
              <w:rPr>
                <w:sz w:val="16"/>
                <w:szCs w:val="16"/>
              </w:rPr>
              <w:t>15.4.0</w:t>
            </w:r>
          </w:p>
        </w:tc>
      </w:tr>
      <w:tr w:rsidR="00E92CBF" w:rsidRPr="00F11966" w14:paraId="10F8F85E" w14:textId="77777777" w:rsidTr="009663F0">
        <w:tc>
          <w:tcPr>
            <w:tcW w:w="800" w:type="dxa"/>
            <w:shd w:val="solid" w:color="FFFFFF" w:fill="auto"/>
          </w:tcPr>
          <w:p w14:paraId="4A3BF819"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79A9B830"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7F0BF2DC" w14:textId="77777777" w:rsidR="00E92CBF" w:rsidRPr="00F11966" w:rsidRDefault="00E92CBF" w:rsidP="00AA7DB8">
            <w:pPr>
              <w:pStyle w:val="TAC"/>
              <w:rPr>
                <w:sz w:val="16"/>
                <w:szCs w:val="16"/>
              </w:rPr>
            </w:pPr>
            <w:r w:rsidRPr="00F11966">
              <w:rPr>
                <w:sz w:val="16"/>
                <w:szCs w:val="16"/>
              </w:rPr>
              <w:t>CP-191041</w:t>
            </w:r>
          </w:p>
        </w:tc>
        <w:tc>
          <w:tcPr>
            <w:tcW w:w="567" w:type="dxa"/>
            <w:shd w:val="solid" w:color="FFFFFF" w:fill="auto"/>
          </w:tcPr>
          <w:p w14:paraId="0870D1A5" w14:textId="77777777" w:rsidR="00E92CBF" w:rsidRPr="00F11966" w:rsidRDefault="00E92CBF" w:rsidP="00AA7DB8">
            <w:pPr>
              <w:pStyle w:val="TAL"/>
              <w:rPr>
                <w:rFonts w:cs="Arial"/>
                <w:sz w:val="16"/>
                <w:szCs w:val="16"/>
              </w:rPr>
            </w:pPr>
            <w:r w:rsidRPr="00F11966">
              <w:rPr>
                <w:rFonts w:cs="Arial"/>
                <w:sz w:val="16"/>
                <w:szCs w:val="16"/>
              </w:rPr>
              <w:t>0097</w:t>
            </w:r>
          </w:p>
        </w:tc>
        <w:tc>
          <w:tcPr>
            <w:tcW w:w="425" w:type="dxa"/>
            <w:shd w:val="solid" w:color="FFFFFF" w:fill="auto"/>
          </w:tcPr>
          <w:p w14:paraId="6B2753D2" w14:textId="77777777" w:rsidR="00E92CBF" w:rsidRPr="00F11966" w:rsidRDefault="00E92CBF" w:rsidP="00AA7DB8">
            <w:pPr>
              <w:pStyle w:val="TAR"/>
              <w:rPr>
                <w:rFonts w:cs="Arial"/>
                <w:sz w:val="16"/>
                <w:szCs w:val="16"/>
              </w:rPr>
            </w:pPr>
          </w:p>
        </w:tc>
        <w:tc>
          <w:tcPr>
            <w:tcW w:w="425" w:type="dxa"/>
            <w:shd w:val="solid" w:color="FFFFFF" w:fill="auto"/>
          </w:tcPr>
          <w:p w14:paraId="5EC797EC"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2A1C23A9" w14:textId="77777777" w:rsidR="00E92CBF" w:rsidRPr="00F11966" w:rsidRDefault="00E92CBF" w:rsidP="00AA7DB8">
            <w:pPr>
              <w:pStyle w:val="TAL"/>
              <w:rPr>
                <w:rFonts w:cs="Arial"/>
                <w:color w:val="000000"/>
                <w:lang w:eastAsia="zh-CN"/>
              </w:rPr>
            </w:pPr>
            <w:r w:rsidRPr="00F11966">
              <w:rPr>
                <w:noProof/>
              </w:rPr>
              <w:t>AreaCode</w:t>
            </w:r>
          </w:p>
        </w:tc>
        <w:tc>
          <w:tcPr>
            <w:tcW w:w="708" w:type="dxa"/>
            <w:shd w:val="solid" w:color="FFFFFF" w:fill="auto"/>
          </w:tcPr>
          <w:p w14:paraId="1490C597" w14:textId="77777777" w:rsidR="00E92CBF" w:rsidRPr="00F11966" w:rsidRDefault="00E92CBF" w:rsidP="00AA7DB8">
            <w:pPr>
              <w:pStyle w:val="TAC"/>
              <w:rPr>
                <w:sz w:val="16"/>
                <w:szCs w:val="16"/>
              </w:rPr>
            </w:pPr>
            <w:r w:rsidRPr="00F11966">
              <w:rPr>
                <w:sz w:val="16"/>
                <w:szCs w:val="16"/>
              </w:rPr>
              <w:t>15.4.0</w:t>
            </w:r>
          </w:p>
        </w:tc>
      </w:tr>
      <w:tr w:rsidR="00E92CBF" w:rsidRPr="00F11966" w14:paraId="3A852630" w14:textId="77777777" w:rsidTr="009663F0">
        <w:tc>
          <w:tcPr>
            <w:tcW w:w="800" w:type="dxa"/>
            <w:shd w:val="solid" w:color="FFFFFF" w:fill="auto"/>
          </w:tcPr>
          <w:p w14:paraId="3A5CDEB4"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17D86DD8"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64FAB1C3" w14:textId="77777777" w:rsidR="00E92CBF" w:rsidRPr="00F11966" w:rsidRDefault="00E92CBF" w:rsidP="00AA7DB8">
            <w:pPr>
              <w:pStyle w:val="TAC"/>
              <w:rPr>
                <w:sz w:val="16"/>
                <w:szCs w:val="16"/>
              </w:rPr>
            </w:pPr>
            <w:r w:rsidRPr="00F11966">
              <w:rPr>
                <w:sz w:val="16"/>
                <w:szCs w:val="16"/>
              </w:rPr>
              <w:t>CP-191041</w:t>
            </w:r>
          </w:p>
        </w:tc>
        <w:tc>
          <w:tcPr>
            <w:tcW w:w="567" w:type="dxa"/>
            <w:shd w:val="solid" w:color="FFFFFF" w:fill="auto"/>
          </w:tcPr>
          <w:p w14:paraId="00826BD2" w14:textId="77777777" w:rsidR="00E92CBF" w:rsidRPr="00F11966" w:rsidRDefault="00E92CBF" w:rsidP="00AA7DB8">
            <w:pPr>
              <w:pStyle w:val="TAL"/>
              <w:rPr>
                <w:rFonts w:cs="Arial"/>
                <w:sz w:val="16"/>
                <w:szCs w:val="16"/>
              </w:rPr>
            </w:pPr>
            <w:r w:rsidRPr="00F11966">
              <w:rPr>
                <w:rFonts w:cs="Arial"/>
                <w:sz w:val="16"/>
                <w:szCs w:val="16"/>
              </w:rPr>
              <w:t>0094</w:t>
            </w:r>
          </w:p>
        </w:tc>
        <w:tc>
          <w:tcPr>
            <w:tcW w:w="425" w:type="dxa"/>
            <w:shd w:val="solid" w:color="FFFFFF" w:fill="auto"/>
          </w:tcPr>
          <w:p w14:paraId="266F12EF"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0E3624C8"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4E2DD659" w14:textId="77777777" w:rsidR="00E92CBF" w:rsidRPr="00F11966" w:rsidRDefault="00E92CBF" w:rsidP="00AA7DB8">
            <w:pPr>
              <w:pStyle w:val="TAL"/>
              <w:rPr>
                <w:noProof/>
              </w:rPr>
            </w:pPr>
            <w:r w:rsidRPr="00F11966">
              <w:t>Required attributes in NotifyItem</w:t>
            </w:r>
          </w:p>
        </w:tc>
        <w:tc>
          <w:tcPr>
            <w:tcW w:w="708" w:type="dxa"/>
            <w:shd w:val="solid" w:color="FFFFFF" w:fill="auto"/>
          </w:tcPr>
          <w:p w14:paraId="4F84F3AD" w14:textId="77777777" w:rsidR="00E92CBF" w:rsidRPr="00F11966" w:rsidRDefault="00E92CBF" w:rsidP="00AA7DB8">
            <w:pPr>
              <w:pStyle w:val="TAC"/>
              <w:rPr>
                <w:sz w:val="16"/>
                <w:szCs w:val="16"/>
              </w:rPr>
            </w:pPr>
            <w:r w:rsidRPr="00F11966">
              <w:rPr>
                <w:sz w:val="16"/>
                <w:szCs w:val="16"/>
              </w:rPr>
              <w:t>15.4.0</w:t>
            </w:r>
          </w:p>
        </w:tc>
      </w:tr>
      <w:tr w:rsidR="00E92CBF" w:rsidRPr="00F11966" w14:paraId="1CD50347" w14:textId="77777777" w:rsidTr="009663F0">
        <w:tc>
          <w:tcPr>
            <w:tcW w:w="800" w:type="dxa"/>
            <w:shd w:val="solid" w:color="FFFFFF" w:fill="auto"/>
          </w:tcPr>
          <w:p w14:paraId="2116E052"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05A87E50"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2C027258" w14:textId="77777777" w:rsidR="00E92CBF" w:rsidRPr="00F11966" w:rsidRDefault="00E92CBF" w:rsidP="00AA7DB8">
            <w:pPr>
              <w:pStyle w:val="TAC"/>
              <w:rPr>
                <w:sz w:val="16"/>
                <w:szCs w:val="16"/>
              </w:rPr>
            </w:pPr>
            <w:r w:rsidRPr="00F11966">
              <w:rPr>
                <w:sz w:val="16"/>
                <w:szCs w:val="16"/>
              </w:rPr>
              <w:t>CP-191041</w:t>
            </w:r>
          </w:p>
        </w:tc>
        <w:tc>
          <w:tcPr>
            <w:tcW w:w="567" w:type="dxa"/>
            <w:shd w:val="solid" w:color="FFFFFF" w:fill="auto"/>
          </w:tcPr>
          <w:p w14:paraId="74E9650B" w14:textId="77777777" w:rsidR="00E92CBF" w:rsidRPr="00F11966" w:rsidRDefault="00E92CBF" w:rsidP="00AA7DB8">
            <w:pPr>
              <w:pStyle w:val="TAL"/>
              <w:rPr>
                <w:rFonts w:cs="Arial"/>
                <w:sz w:val="16"/>
                <w:szCs w:val="16"/>
              </w:rPr>
            </w:pPr>
            <w:r w:rsidRPr="00F11966">
              <w:rPr>
                <w:rFonts w:cs="Arial"/>
                <w:sz w:val="16"/>
                <w:szCs w:val="16"/>
              </w:rPr>
              <w:t>0095</w:t>
            </w:r>
          </w:p>
        </w:tc>
        <w:tc>
          <w:tcPr>
            <w:tcW w:w="425" w:type="dxa"/>
            <w:shd w:val="solid" w:color="FFFFFF" w:fill="auto"/>
          </w:tcPr>
          <w:p w14:paraId="38D65759"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11E1D105"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1F1C5E92" w14:textId="77777777" w:rsidR="00E92CBF" w:rsidRPr="00F11966" w:rsidRDefault="00E92CBF" w:rsidP="00AA7DB8">
            <w:pPr>
              <w:pStyle w:val="TAL"/>
              <w:rPr>
                <w:noProof/>
              </w:rPr>
            </w:pPr>
            <w:r w:rsidRPr="00F11966">
              <w:t>Regular Expression Pattern of DiameterIdentity</w:t>
            </w:r>
          </w:p>
        </w:tc>
        <w:tc>
          <w:tcPr>
            <w:tcW w:w="708" w:type="dxa"/>
            <w:shd w:val="solid" w:color="FFFFFF" w:fill="auto"/>
          </w:tcPr>
          <w:p w14:paraId="1E64D1E5" w14:textId="77777777" w:rsidR="00E92CBF" w:rsidRPr="00F11966" w:rsidRDefault="00E92CBF" w:rsidP="00AA7DB8">
            <w:pPr>
              <w:pStyle w:val="TAC"/>
              <w:rPr>
                <w:sz w:val="16"/>
                <w:szCs w:val="16"/>
              </w:rPr>
            </w:pPr>
            <w:r w:rsidRPr="00F11966">
              <w:rPr>
                <w:sz w:val="16"/>
                <w:szCs w:val="16"/>
              </w:rPr>
              <w:t>15.4.0</w:t>
            </w:r>
          </w:p>
        </w:tc>
      </w:tr>
      <w:tr w:rsidR="00E92CBF" w:rsidRPr="00F11966" w14:paraId="62818FD5" w14:textId="77777777" w:rsidTr="009663F0">
        <w:tc>
          <w:tcPr>
            <w:tcW w:w="800" w:type="dxa"/>
            <w:shd w:val="solid" w:color="FFFFFF" w:fill="auto"/>
          </w:tcPr>
          <w:p w14:paraId="32EB8067"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0FA9BF72"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7E222B96" w14:textId="77777777" w:rsidR="00E92CBF" w:rsidRPr="00F11966" w:rsidRDefault="00E92CBF" w:rsidP="00AA7DB8">
            <w:pPr>
              <w:pStyle w:val="TAC"/>
              <w:rPr>
                <w:sz w:val="16"/>
                <w:szCs w:val="16"/>
              </w:rPr>
            </w:pPr>
            <w:r w:rsidRPr="00F11966">
              <w:rPr>
                <w:sz w:val="16"/>
                <w:szCs w:val="16"/>
              </w:rPr>
              <w:t>CP-191041</w:t>
            </w:r>
          </w:p>
        </w:tc>
        <w:tc>
          <w:tcPr>
            <w:tcW w:w="567" w:type="dxa"/>
            <w:shd w:val="solid" w:color="FFFFFF" w:fill="auto"/>
          </w:tcPr>
          <w:p w14:paraId="7FEF1C04" w14:textId="77777777" w:rsidR="00E92CBF" w:rsidRPr="00F11966" w:rsidRDefault="00E92CBF" w:rsidP="00AA7DB8">
            <w:pPr>
              <w:pStyle w:val="TAL"/>
              <w:rPr>
                <w:rFonts w:cs="Arial"/>
                <w:sz w:val="16"/>
                <w:szCs w:val="16"/>
              </w:rPr>
            </w:pPr>
            <w:r w:rsidRPr="00F11966">
              <w:rPr>
                <w:rFonts w:cs="Arial"/>
                <w:sz w:val="16"/>
                <w:szCs w:val="16"/>
              </w:rPr>
              <w:t>0096</w:t>
            </w:r>
          </w:p>
        </w:tc>
        <w:tc>
          <w:tcPr>
            <w:tcW w:w="425" w:type="dxa"/>
            <w:shd w:val="solid" w:color="FFFFFF" w:fill="auto"/>
          </w:tcPr>
          <w:p w14:paraId="1312AF7B"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4EE2B60F"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6A6F3603" w14:textId="77777777" w:rsidR="00E92CBF" w:rsidRPr="00F11966" w:rsidRDefault="00E92CBF" w:rsidP="00AA7DB8">
            <w:pPr>
              <w:pStyle w:val="TAL"/>
            </w:pPr>
            <w:r w:rsidRPr="00F11966">
              <w:rPr>
                <w:rFonts w:cs="Arial"/>
                <w:szCs w:val="18"/>
              </w:rPr>
              <w:t>Secondary RAT Usage reporting at PDU session level</w:t>
            </w:r>
          </w:p>
        </w:tc>
        <w:tc>
          <w:tcPr>
            <w:tcW w:w="708" w:type="dxa"/>
            <w:shd w:val="solid" w:color="FFFFFF" w:fill="auto"/>
          </w:tcPr>
          <w:p w14:paraId="477805C1" w14:textId="77777777" w:rsidR="00E92CBF" w:rsidRPr="00F11966" w:rsidRDefault="00E92CBF" w:rsidP="00AA7DB8">
            <w:pPr>
              <w:pStyle w:val="TAC"/>
              <w:rPr>
                <w:sz w:val="16"/>
                <w:szCs w:val="16"/>
              </w:rPr>
            </w:pPr>
            <w:r w:rsidRPr="00F11966">
              <w:rPr>
                <w:sz w:val="16"/>
                <w:szCs w:val="16"/>
              </w:rPr>
              <w:t>15.4.0</w:t>
            </w:r>
          </w:p>
        </w:tc>
      </w:tr>
      <w:tr w:rsidR="00E92CBF" w:rsidRPr="00F11966" w14:paraId="753D58DA" w14:textId="77777777" w:rsidTr="009663F0">
        <w:tc>
          <w:tcPr>
            <w:tcW w:w="800" w:type="dxa"/>
            <w:shd w:val="solid" w:color="FFFFFF" w:fill="auto"/>
          </w:tcPr>
          <w:p w14:paraId="1F77CC9A"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51F0EAD7"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226E0B1B" w14:textId="77777777" w:rsidR="00E92CBF" w:rsidRPr="00F11966" w:rsidRDefault="00E92CBF" w:rsidP="00AA7DB8">
            <w:pPr>
              <w:pStyle w:val="TAC"/>
              <w:rPr>
                <w:sz w:val="16"/>
                <w:szCs w:val="16"/>
              </w:rPr>
            </w:pPr>
            <w:r w:rsidRPr="00F11966">
              <w:rPr>
                <w:sz w:val="16"/>
                <w:szCs w:val="16"/>
              </w:rPr>
              <w:t>CP-191041</w:t>
            </w:r>
          </w:p>
        </w:tc>
        <w:tc>
          <w:tcPr>
            <w:tcW w:w="567" w:type="dxa"/>
            <w:shd w:val="solid" w:color="FFFFFF" w:fill="auto"/>
          </w:tcPr>
          <w:p w14:paraId="72ACCBD8" w14:textId="77777777" w:rsidR="00E92CBF" w:rsidRPr="00F11966" w:rsidRDefault="00E92CBF" w:rsidP="00AA7DB8">
            <w:pPr>
              <w:pStyle w:val="TAL"/>
              <w:rPr>
                <w:rFonts w:cs="Arial"/>
                <w:sz w:val="16"/>
                <w:szCs w:val="16"/>
              </w:rPr>
            </w:pPr>
            <w:r w:rsidRPr="00F11966">
              <w:rPr>
                <w:rFonts w:cs="Arial"/>
                <w:sz w:val="16"/>
                <w:szCs w:val="16"/>
              </w:rPr>
              <w:t>0099</w:t>
            </w:r>
          </w:p>
        </w:tc>
        <w:tc>
          <w:tcPr>
            <w:tcW w:w="425" w:type="dxa"/>
            <w:shd w:val="solid" w:color="FFFFFF" w:fill="auto"/>
          </w:tcPr>
          <w:p w14:paraId="6A1510C8"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4531B77A"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1F588F9A" w14:textId="77777777" w:rsidR="00E92CBF" w:rsidRPr="00F11966" w:rsidRDefault="00E92CBF" w:rsidP="00AA7DB8">
            <w:pPr>
              <w:pStyle w:val="TAL"/>
              <w:rPr>
                <w:rFonts w:cs="Arial"/>
                <w:szCs w:val="18"/>
              </w:rPr>
            </w:pPr>
            <w:r w:rsidRPr="00F11966">
              <w:t>Copyright Note in YAML file</w:t>
            </w:r>
          </w:p>
        </w:tc>
        <w:tc>
          <w:tcPr>
            <w:tcW w:w="708" w:type="dxa"/>
            <w:shd w:val="solid" w:color="FFFFFF" w:fill="auto"/>
          </w:tcPr>
          <w:p w14:paraId="2389B6FA" w14:textId="77777777" w:rsidR="00E92CBF" w:rsidRPr="00F11966" w:rsidRDefault="00E92CBF" w:rsidP="00AA7DB8">
            <w:pPr>
              <w:pStyle w:val="TAC"/>
              <w:rPr>
                <w:sz w:val="16"/>
                <w:szCs w:val="16"/>
              </w:rPr>
            </w:pPr>
            <w:r w:rsidRPr="00F11966">
              <w:rPr>
                <w:sz w:val="16"/>
                <w:szCs w:val="16"/>
              </w:rPr>
              <w:t>15.4.0</w:t>
            </w:r>
          </w:p>
        </w:tc>
      </w:tr>
      <w:tr w:rsidR="00E92CBF" w:rsidRPr="00F11966" w14:paraId="49471AB4" w14:textId="77777777" w:rsidTr="009663F0">
        <w:tc>
          <w:tcPr>
            <w:tcW w:w="800" w:type="dxa"/>
            <w:shd w:val="solid" w:color="FFFFFF" w:fill="auto"/>
          </w:tcPr>
          <w:p w14:paraId="4D86A0B3"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40CFD675"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006321C5" w14:textId="77777777" w:rsidR="00E92CBF" w:rsidRPr="00F11966" w:rsidRDefault="00E92CBF" w:rsidP="00AA7DB8">
            <w:pPr>
              <w:pStyle w:val="TAC"/>
              <w:rPr>
                <w:sz w:val="16"/>
                <w:szCs w:val="16"/>
              </w:rPr>
            </w:pPr>
            <w:r w:rsidRPr="00F11966">
              <w:rPr>
                <w:sz w:val="16"/>
                <w:szCs w:val="16"/>
              </w:rPr>
              <w:t>CP-191048</w:t>
            </w:r>
          </w:p>
        </w:tc>
        <w:tc>
          <w:tcPr>
            <w:tcW w:w="567" w:type="dxa"/>
            <w:shd w:val="solid" w:color="FFFFFF" w:fill="auto"/>
          </w:tcPr>
          <w:p w14:paraId="76133F2E" w14:textId="77777777" w:rsidR="00E92CBF" w:rsidRPr="00F11966" w:rsidRDefault="00E92CBF" w:rsidP="00AA7DB8">
            <w:pPr>
              <w:pStyle w:val="TAL"/>
              <w:rPr>
                <w:rFonts w:cs="Arial"/>
                <w:sz w:val="16"/>
                <w:szCs w:val="16"/>
              </w:rPr>
            </w:pPr>
            <w:r w:rsidRPr="00F11966">
              <w:rPr>
                <w:rFonts w:cs="Arial"/>
                <w:sz w:val="16"/>
                <w:szCs w:val="16"/>
              </w:rPr>
              <w:t>0100</w:t>
            </w:r>
          </w:p>
        </w:tc>
        <w:tc>
          <w:tcPr>
            <w:tcW w:w="425" w:type="dxa"/>
            <w:shd w:val="solid" w:color="FFFFFF" w:fill="auto"/>
          </w:tcPr>
          <w:p w14:paraId="5B6BC5E4"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50939F8F"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4A5D01B9" w14:textId="77777777" w:rsidR="00E92CBF" w:rsidRPr="00F11966" w:rsidRDefault="00E92CBF" w:rsidP="00AA7DB8">
            <w:pPr>
              <w:pStyle w:val="TAL"/>
            </w:pPr>
            <w:r w:rsidRPr="00F11966">
              <w:t>3GPP TS 29.571 API version update</w:t>
            </w:r>
          </w:p>
        </w:tc>
        <w:tc>
          <w:tcPr>
            <w:tcW w:w="708" w:type="dxa"/>
            <w:shd w:val="solid" w:color="FFFFFF" w:fill="auto"/>
          </w:tcPr>
          <w:p w14:paraId="6D17E8B3" w14:textId="77777777" w:rsidR="00E92CBF" w:rsidRPr="00F11966" w:rsidRDefault="00E92CBF" w:rsidP="00AA7DB8">
            <w:pPr>
              <w:pStyle w:val="TAC"/>
              <w:rPr>
                <w:sz w:val="16"/>
                <w:szCs w:val="16"/>
              </w:rPr>
            </w:pPr>
            <w:r w:rsidRPr="00F11966">
              <w:rPr>
                <w:sz w:val="16"/>
                <w:szCs w:val="16"/>
              </w:rPr>
              <w:t>16.0.0</w:t>
            </w:r>
          </w:p>
        </w:tc>
      </w:tr>
      <w:tr w:rsidR="00E92CBF" w:rsidRPr="00F11966" w14:paraId="5F5ACB40" w14:textId="77777777" w:rsidTr="009663F0">
        <w:tc>
          <w:tcPr>
            <w:tcW w:w="800" w:type="dxa"/>
            <w:shd w:val="solid" w:color="FFFFFF" w:fill="auto"/>
          </w:tcPr>
          <w:p w14:paraId="47D85903"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51DB97F6"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7061AA55" w14:textId="77777777" w:rsidR="00E92CBF" w:rsidRPr="00F11966" w:rsidRDefault="00E92CBF" w:rsidP="00AA7DB8">
            <w:pPr>
              <w:pStyle w:val="TAC"/>
              <w:rPr>
                <w:sz w:val="16"/>
                <w:szCs w:val="16"/>
              </w:rPr>
            </w:pPr>
            <w:r w:rsidRPr="00F11966">
              <w:rPr>
                <w:sz w:val="16"/>
                <w:szCs w:val="16"/>
              </w:rPr>
              <w:t>CP-191050</w:t>
            </w:r>
          </w:p>
        </w:tc>
        <w:tc>
          <w:tcPr>
            <w:tcW w:w="567" w:type="dxa"/>
            <w:shd w:val="solid" w:color="FFFFFF" w:fill="auto"/>
          </w:tcPr>
          <w:p w14:paraId="6DD06348" w14:textId="77777777" w:rsidR="00E92CBF" w:rsidRPr="00F11966" w:rsidRDefault="00E92CBF" w:rsidP="00AA7DB8">
            <w:pPr>
              <w:pStyle w:val="TAL"/>
              <w:rPr>
                <w:rFonts w:cs="Arial"/>
                <w:sz w:val="16"/>
                <w:szCs w:val="16"/>
              </w:rPr>
            </w:pPr>
            <w:r w:rsidRPr="00F11966">
              <w:rPr>
                <w:rFonts w:cs="Arial"/>
                <w:sz w:val="16"/>
                <w:szCs w:val="16"/>
              </w:rPr>
              <w:t>0093</w:t>
            </w:r>
          </w:p>
        </w:tc>
        <w:tc>
          <w:tcPr>
            <w:tcW w:w="425" w:type="dxa"/>
            <w:shd w:val="solid" w:color="FFFFFF" w:fill="auto"/>
          </w:tcPr>
          <w:p w14:paraId="6E7DAA47" w14:textId="77777777" w:rsidR="00E92CBF" w:rsidRPr="00F11966" w:rsidRDefault="00E92CBF" w:rsidP="00AA7DB8">
            <w:pPr>
              <w:pStyle w:val="TAR"/>
              <w:rPr>
                <w:rFonts w:cs="Arial"/>
                <w:sz w:val="16"/>
                <w:szCs w:val="16"/>
              </w:rPr>
            </w:pPr>
          </w:p>
        </w:tc>
        <w:tc>
          <w:tcPr>
            <w:tcW w:w="425" w:type="dxa"/>
            <w:shd w:val="solid" w:color="FFFFFF" w:fill="auto"/>
          </w:tcPr>
          <w:p w14:paraId="65FA6000"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5141C3BB" w14:textId="77777777" w:rsidR="00E92CBF" w:rsidRPr="00F11966" w:rsidRDefault="00E92CBF" w:rsidP="00AA7DB8">
            <w:pPr>
              <w:pStyle w:val="TAL"/>
              <w:rPr>
                <w:noProof/>
                <w:lang w:eastAsia="zh-CN"/>
              </w:rPr>
            </w:pPr>
            <w:r w:rsidRPr="00F11966">
              <w:t>Definition of MTC provider Information</w:t>
            </w:r>
          </w:p>
        </w:tc>
        <w:tc>
          <w:tcPr>
            <w:tcW w:w="708" w:type="dxa"/>
            <w:shd w:val="solid" w:color="FFFFFF" w:fill="auto"/>
          </w:tcPr>
          <w:p w14:paraId="62FEADB4" w14:textId="77777777" w:rsidR="00E92CBF" w:rsidRPr="00F11966" w:rsidRDefault="00E92CBF" w:rsidP="00AA7DB8">
            <w:pPr>
              <w:pStyle w:val="TAC"/>
              <w:rPr>
                <w:sz w:val="16"/>
                <w:szCs w:val="16"/>
              </w:rPr>
            </w:pPr>
            <w:r w:rsidRPr="00F11966">
              <w:rPr>
                <w:sz w:val="16"/>
                <w:szCs w:val="16"/>
              </w:rPr>
              <w:t>16.0.0</w:t>
            </w:r>
          </w:p>
        </w:tc>
      </w:tr>
      <w:tr w:rsidR="00E92CBF" w:rsidRPr="00F11966" w14:paraId="46E5224E" w14:textId="77777777" w:rsidTr="009663F0">
        <w:tc>
          <w:tcPr>
            <w:tcW w:w="800" w:type="dxa"/>
            <w:shd w:val="solid" w:color="FFFFFF" w:fill="auto"/>
          </w:tcPr>
          <w:p w14:paraId="39342F91"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221194EF"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178B64B3" w14:textId="77777777" w:rsidR="00E92CBF" w:rsidRPr="00F11966" w:rsidRDefault="00E92CBF" w:rsidP="00AA7DB8">
            <w:pPr>
              <w:pStyle w:val="TAC"/>
              <w:rPr>
                <w:sz w:val="16"/>
                <w:szCs w:val="16"/>
              </w:rPr>
            </w:pPr>
            <w:r w:rsidRPr="00F11966">
              <w:rPr>
                <w:sz w:val="16"/>
                <w:szCs w:val="16"/>
              </w:rPr>
              <w:t>CP-191050</w:t>
            </w:r>
          </w:p>
        </w:tc>
        <w:tc>
          <w:tcPr>
            <w:tcW w:w="567" w:type="dxa"/>
            <w:shd w:val="solid" w:color="FFFFFF" w:fill="auto"/>
          </w:tcPr>
          <w:p w14:paraId="59A2F2A1" w14:textId="77777777" w:rsidR="00E92CBF" w:rsidRPr="00F11966" w:rsidRDefault="00E92CBF" w:rsidP="00AA7DB8">
            <w:pPr>
              <w:pStyle w:val="TAL"/>
              <w:rPr>
                <w:rFonts w:cs="Arial"/>
                <w:sz w:val="16"/>
                <w:szCs w:val="16"/>
              </w:rPr>
            </w:pPr>
            <w:r w:rsidRPr="00F11966">
              <w:rPr>
                <w:rFonts w:cs="Arial"/>
                <w:sz w:val="16"/>
                <w:szCs w:val="16"/>
              </w:rPr>
              <w:t>0098</w:t>
            </w:r>
          </w:p>
        </w:tc>
        <w:tc>
          <w:tcPr>
            <w:tcW w:w="425" w:type="dxa"/>
            <w:shd w:val="solid" w:color="FFFFFF" w:fill="auto"/>
          </w:tcPr>
          <w:p w14:paraId="5B42EEE4"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31D389F4"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1B60296A" w14:textId="77777777" w:rsidR="00E92CBF" w:rsidRPr="00F11966" w:rsidRDefault="00E92CBF" w:rsidP="00AA7DB8">
            <w:pPr>
              <w:pStyle w:val="TAL"/>
              <w:rPr>
                <w:noProof/>
                <w:lang w:eastAsia="zh-CN"/>
              </w:rPr>
            </w:pPr>
            <w:r w:rsidRPr="00F11966">
              <w:rPr>
                <w:rFonts w:hint="eastAsia"/>
                <w:lang w:eastAsia="zh-CN"/>
              </w:rPr>
              <w:t xml:space="preserve">Extend </w:t>
            </w:r>
            <w:r w:rsidRPr="00F11966">
              <w:rPr>
                <w:lang w:eastAsia="zh-CN"/>
              </w:rPr>
              <w:t xml:space="preserve"> </w:t>
            </w:r>
            <w:r w:rsidRPr="00F11966">
              <w:rPr>
                <w:rFonts w:hint="eastAsia"/>
                <w:lang w:eastAsia="zh-CN"/>
              </w:rPr>
              <w:t xml:space="preserve">value of </w:t>
            </w:r>
            <w:r w:rsidRPr="00F11966">
              <w:rPr>
                <w:lang w:eastAsia="zh-CN"/>
              </w:rPr>
              <w:t>RAT Type</w:t>
            </w:r>
            <w:r w:rsidRPr="00F11966">
              <w:rPr>
                <w:rFonts w:hint="eastAsia"/>
                <w:lang w:eastAsia="zh-CN"/>
              </w:rPr>
              <w:t xml:space="preserve"> to add NBIOT</w:t>
            </w:r>
          </w:p>
        </w:tc>
        <w:tc>
          <w:tcPr>
            <w:tcW w:w="708" w:type="dxa"/>
            <w:shd w:val="solid" w:color="FFFFFF" w:fill="auto"/>
          </w:tcPr>
          <w:p w14:paraId="53217DD4" w14:textId="77777777" w:rsidR="00E92CBF" w:rsidRPr="00F11966" w:rsidRDefault="00E92CBF" w:rsidP="00AA7DB8">
            <w:pPr>
              <w:pStyle w:val="TAC"/>
              <w:rPr>
                <w:sz w:val="16"/>
                <w:szCs w:val="16"/>
              </w:rPr>
            </w:pPr>
            <w:r w:rsidRPr="00F11966">
              <w:rPr>
                <w:sz w:val="16"/>
                <w:szCs w:val="16"/>
              </w:rPr>
              <w:t>16.0.0</w:t>
            </w:r>
          </w:p>
        </w:tc>
      </w:tr>
      <w:tr w:rsidR="00E92CBF" w:rsidRPr="00F11966" w14:paraId="14EADA16" w14:textId="77777777" w:rsidTr="009663F0">
        <w:tc>
          <w:tcPr>
            <w:tcW w:w="800" w:type="dxa"/>
            <w:shd w:val="solid" w:color="FFFFFF" w:fill="auto"/>
          </w:tcPr>
          <w:p w14:paraId="5F61E094"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48F16A3A"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70851274" w14:textId="77777777" w:rsidR="00E92CBF" w:rsidRPr="00F11966" w:rsidRDefault="00E92CBF" w:rsidP="00AA7DB8">
            <w:pPr>
              <w:pStyle w:val="TAC"/>
              <w:rPr>
                <w:sz w:val="16"/>
                <w:szCs w:val="16"/>
              </w:rPr>
            </w:pPr>
            <w:r w:rsidRPr="00F11966">
              <w:rPr>
                <w:sz w:val="16"/>
                <w:szCs w:val="16"/>
              </w:rPr>
              <w:t>CP-191051</w:t>
            </w:r>
          </w:p>
        </w:tc>
        <w:tc>
          <w:tcPr>
            <w:tcW w:w="567" w:type="dxa"/>
            <w:shd w:val="solid" w:color="FFFFFF" w:fill="auto"/>
          </w:tcPr>
          <w:p w14:paraId="3C21CEBF" w14:textId="77777777" w:rsidR="00E92CBF" w:rsidRPr="00F11966" w:rsidRDefault="00E92CBF" w:rsidP="00AA7DB8">
            <w:pPr>
              <w:pStyle w:val="TAL"/>
              <w:rPr>
                <w:rFonts w:cs="Arial"/>
                <w:sz w:val="16"/>
                <w:szCs w:val="16"/>
              </w:rPr>
            </w:pPr>
            <w:r w:rsidRPr="00F11966">
              <w:rPr>
                <w:rFonts w:cs="Arial"/>
                <w:sz w:val="16"/>
                <w:szCs w:val="16"/>
              </w:rPr>
              <w:t>0088</w:t>
            </w:r>
          </w:p>
        </w:tc>
        <w:tc>
          <w:tcPr>
            <w:tcW w:w="425" w:type="dxa"/>
            <w:shd w:val="solid" w:color="FFFFFF" w:fill="auto"/>
          </w:tcPr>
          <w:p w14:paraId="780550B9"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7EF6B327"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5943D960" w14:textId="77777777" w:rsidR="00E92CBF" w:rsidRPr="00F11966" w:rsidRDefault="00E92CBF" w:rsidP="00AA7DB8">
            <w:pPr>
              <w:pStyle w:val="TAL"/>
            </w:pPr>
            <w:r w:rsidRPr="00F11966">
              <w:rPr>
                <w:rFonts w:hint="eastAsia"/>
                <w:noProof/>
                <w:lang w:eastAsia="zh-CN"/>
              </w:rPr>
              <w:t>Common Data Type for ATSSS Capability</w:t>
            </w:r>
          </w:p>
        </w:tc>
        <w:tc>
          <w:tcPr>
            <w:tcW w:w="708" w:type="dxa"/>
            <w:shd w:val="solid" w:color="FFFFFF" w:fill="auto"/>
          </w:tcPr>
          <w:p w14:paraId="1AF71B9B" w14:textId="77777777" w:rsidR="00E92CBF" w:rsidRPr="00F11966" w:rsidRDefault="00E92CBF" w:rsidP="00AA7DB8">
            <w:pPr>
              <w:pStyle w:val="TAC"/>
              <w:rPr>
                <w:sz w:val="16"/>
                <w:szCs w:val="16"/>
              </w:rPr>
            </w:pPr>
            <w:r w:rsidRPr="00F11966">
              <w:rPr>
                <w:sz w:val="16"/>
                <w:szCs w:val="16"/>
              </w:rPr>
              <w:t>16.0.0</w:t>
            </w:r>
          </w:p>
        </w:tc>
      </w:tr>
      <w:tr w:rsidR="00E92CBF" w:rsidRPr="00F11966" w14:paraId="7DEC28B4" w14:textId="77777777" w:rsidTr="009663F0">
        <w:tc>
          <w:tcPr>
            <w:tcW w:w="800" w:type="dxa"/>
            <w:shd w:val="solid" w:color="FFFFFF" w:fill="auto"/>
          </w:tcPr>
          <w:p w14:paraId="10BD2A21"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4405E6F1"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317972CF" w14:textId="77777777" w:rsidR="00E92CBF" w:rsidRPr="00F11966" w:rsidRDefault="00E92CBF" w:rsidP="00AA7DB8">
            <w:pPr>
              <w:pStyle w:val="TAC"/>
              <w:rPr>
                <w:sz w:val="16"/>
                <w:szCs w:val="16"/>
              </w:rPr>
            </w:pPr>
            <w:r w:rsidRPr="00F11966">
              <w:rPr>
                <w:sz w:val="16"/>
                <w:szCs w:val="16"/>
              </w:rPr>
              <w:t>CP-191052</w:t>
            </w:r>
          </w:p>
        </w:tc>
        <w:tc>
          <w:tcPr>
            <w:tcW w:w="567" w:type="dxa"/>
            <w:shd w:val="solid" w:color="FFFFFF" w:fill="auto"/>
          </w:tcPr>
          <w:p w14:paraId="1B363F13" w14:textId="77777777" w:rsidR="00E92CBF" w:rsidRPr="00F11966" w:rsidRDefault="00E92CBF" w:rsidP="00AA7DB8">
            <w:pPr>
              <w:pStyle w:val="TAL"/>
              <w:rPr>
                <w:rFonts w:cs="Arial"/>
                <w:sz w:val="16"/>
                <w:szCs w:val="16"/>
              </w:rPr>
            </w:pPr>
            <w:r w:rsidRPr="00F11966">
              <w:rPr>
                <w:rFonts w:cs="Arial"/>
                <w:sz w:val="16"/>
                <w:szCs w:val="16"/>
              </w:rPr>
              <w:t>0085</w:t>
            </w:r>
          </w:p>
        </w:tc>
        <w:tc>
          <w:tcPr>
            <w:tcW w:w="425" w:type="dxa"/>
            <w:shd w:val="solid" w:color="FFFFFF" w:fill="auto"/>
          </w:tcPr>
          <w:p w14:paraId="0B1E8782"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2D414445"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3BE4CDD4" w14:textId="77777777" w:rsidR="00E92CBF" w:rsidRPr="00F11966" w:rsidRDefault="00E92CBF" w:rsidP="00AA7DB8">
            <w:pPr>
              <w:pStyle w:val="TAL"/>
            </w:pPr>
            <w:r w:rsidRPr="00F11966">
              <w:t>Addition of Event Reporting Information Parameters for network data analytics</w:t>
            </w:r>
          </w:p>
        </w:tc>
        <w:tc>
          <w:tcPr>
            <w:tcW w:w="708" w:type="dxa"/>
            <w:shd w:val="solid" w:color="FFFFFF" w:fill="auto"/>
          </w:tcPr>
          <w:p w14:paraId="53B911C9" w14:textId="77777777" w:rsidR="00E92CBF" w:rsidRPr="00F11966" w:rsidRDefault="00E92CBF" w:rsidP="00AA7DB8">
            <w:pPr>
              <w:pStyle w:val="TAC"/>
              <w:rPr>
                <w:sz w:val="16"/>
                <w:szCs w:val="16"/>
              </w:rPr>
            </w:pPr>
            <w:r w:rsidRPr="00F11966">
              <w:rPr>
                <w:sz w:val="16"/>
                <w:szCs w:val="16"/>
              </w:rPr>
              <w:t>16.0.0</w:t>
            </w:r>
          </w:p>
        </w:tc>
      </w:tr>
      <w:tr w:rsidR="00E92CBF" w:rsidRPr="00F11966" w14:paraId="45C850FA" w14:textId="77777777" w:rsidTr="009663F0">
        <w:tc>
          <w:tcPr>
            <w:tcW w:w="800" w:type="dxa"/>
            <w:shd w:val="solid" w:color="FFFFFF" w:fill="auto"/>
          </w:tcPr>
          <w:p w14:paraId="67E275AD"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75C96A73"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4B05C09A" w14:textId="77777777" w:rsidR="00E92CBF" w:rsidRPr="00F11966" w:rsidRDefault="00E92CBF" w:rsidP="00AA7DB8">
            <w:pPr>
              <w:pStyle w:val="TAC"/>
              <w:rPr>
                <w:sz w:val="16"/>
                <w:szCs w:val="16"/>
              </w:rPr>
            </w:pPr>
            <w:r w:rsidRPr="00F11966">
              <w:rPr>
                <w:sz w:val="16"/>
                <w:szCs w:val="16"/>
              </w:rPr>
              <w:t>CP-191055</w:t>
            </w:r>
          </w:p>
        </w:tc>
        <w:tc>
          <w:tcPr>
            <w:tcW w:w="567" w:type="dxa"/>
            <w:shd w:val="solid" w:color="FFFFFF" w:fill="auto"/>
          </w:tcPr>
          <w:p w14:paraId="36BAB37B" w14:textId="77777777" w:rsidR="00E92CBF" w:rsidRPr="00F11966" w:rsidRDefault="00E92CBF" w:rsidP="00AA7DB8">
            <w:pPr>
              <w:pStyle w:val="TAL"/>
              <w:rPr>
                <w:rFonts w:cs="Arial"/>
                <w:sz w:val="16"/>
                <w:szCs w:val="16"/>
              </w:rPr>
            </w:pPr>
            <w:r w:rsidRPr="00F11966">
              <w:rPr>
                <w:rFonts w:cs="Arial"/>
                <w:sz w:val="16"/>
                <w:szCs w:val="16"/>
              </w:rPr>
              <w:t>0091</w:t>
            </w:r>
          </w:p>
        </w:tc>
        <w:tc>
          <w:tcPr>
            <w:tcW w:w="425" w:type="dxa"/>
            <w:shd w:val="solid" w:color="FFFFFF" w:fill="auto"/>
          </w:tcPr>
          <w:p w14:paraId="33843FDD"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7392D461"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62EA77EF" w14:textId="77777777" w:rsidR="00E92CBF" w:rsidRPr="00F11966" w:rsidRDefault="00E92CBF" w:rsidP="00AA7DB8">
            <w:pPr>
              <w:pStyle w:val="TAL"/>
              <w:rPr>
                <w:noProof/>
                <w:lang w:eastAsia="zh-CN"/>
              </w:rPr>
            </w:pPr>
            <w:r w:rsidRPr="00F11966">
              <w:rPr>
                <w:rFonts w:hint="eastAsia"/>
                <w:noProof/>
                <w:lang w:eastAsia="zh-CN"/>
              </w:rPr>
              <w:t>NF discovery factors</w:t>
            </w:r>
          </w:p>
        </w:tc>
        <w:tc>
          <w:tcPr>
            <w:tcW w:w="708" w:type="dxa"/>
            <w:shd w:val="solid" w:color="FFFFFF" w:fill="auto"/>
          </w:tcPr>
          <w:p w14:paraId="5807FED7" w14:textId="77777777" w:rsidR="00E92CBF" w:rsidRPr="00F11966" w:rsidRDefault="00E92CBF" w:rsidP="00AA7DB8">
            <w:pPr>
              <w:pStyle w:val="TAC"/>
              <w:rPr>
                <w:sz w:val="16"/>
                <w:szCs w:val="16"/>
              </w:rPr>
            </w:pPr>
            <w:r w:rsidRPr="00F11966">
              <w:rPr>
                <w:sz w:val="16"/>
                <w:szCs w:val="16"/>
              </w:rPr>
              <w:t>16.0.0</w:t>
            </w:r>
          </w:p>
        </w:tc>
      </w:tr>
      <w:tr w:rsidR="00E92CBF" w:rsidRPr="00F11966" w14:paraId="5081FDD4" w14:textId="77777777" w:rsidTr="009663F0">
        <w:tc>
          <w:tcPr>
            <w:tcW w:w="800" w:type="dxa"/>
            <w:shd w:val="solid" w:color="FFFFFF" w:fill="auto"/>
          </w:tcPr>
          <w:p w14:paraId="30D75C9D"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5108CC0D"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5988E078" w14:textId="77777777" w:rsidR="00E92CBF" w:rsidRPr="00F11966" w:rsidRDefault="00E92CBF" w:rsidP="00AA7DB8">
            <w:pPr>
              <w:pStyle w:val="TAC"/>
              <w:rPr>
                <w:sz w:val="16"/>
                <w:szCs w:val="16"/>
              </w:rPr>
            </w:pPr>
            <w:r w:rsidRPr="00F11966">
              <w:rPr>
                <w:sz w:val="16"/>
                <w:szCs w:val="16"/>
              </w:rPr>
              <w:t>CP-192194</w:t>
            </w:r>
          </w:p>
        </w:tc>
        <w:tc>
          <w:tcPr>
            <w:tcW w:w="567" w:type="dxa"/>
            <w:shd w:val="solid" w:color="FFFFFF" w:fill="auto"/>
          </w:tcPr>
          <w:p w14:paraId="73183BF3" w14:textId="77777777" w:rsidR="00E92CBF" w:rsidRPr="00F11966" w:rsidRDefault="00E92CBF" w:rsidP="00AA7DB8">
            <w:pPr>
              <w:pStyle w:val="TAL"/>
              <w:rPr>
                <w:rFonts w:cs="Arial"/>
                <w:sz w:val="16"/>
                <w:szCs w:val="16"/>
              </w:rPr>
            </w:pPr>
            <w:r w:rsidRPr="00F11966">
              <w:rPr>
                <w:rFonts w:cs="Arial"/>
                <w:sz w:val="16"/>
                <w:szCs w:val="16"/>
              </w:rPr>
              <w:t>0102</w:t>
            </w:r>
          </w:p>
        </w:tc>
        <w:tc>
          <w:tcPr>
            <w:tcW w:w="425" w:type="dxa"/>
            <w:shd w:val="solid" w:color="FFFFFF" w:fill="auto"/>
          </w:tcPr>
          <w:p w14:paraId="03C0C9C0"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16087097"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5CD42047" w14:textId="77777777" w:rsidR="00E92CBF" w:rsidRPr="00F11966" w:rsidRDefault="00A26369" w:rsidP="00AA7DB8">
            <w:pPr>
              <w:pStyle w:val="TAL"/>
            </w:pPr>
            <w:fldSimple w:instr=" DOCPROPERTY  CrTitle  \* MERGEFORMAT ">
              <w:r w:rsidR="00E92CBF" w:rsidRPr="00F11966">
                <w:t>NF Set and NF Service Set</w:t>
              </w:r>
            </w:fldSimple>
          </w:p>
        </w:tc>
        <w:tc>
          <w:tcPr>
            <w:tcW w:w="708" w:type="dxa"/>
            <w:shd w:val="solid" w:color="FFFFFF" w:fill="auto"/>
          </w:tcPr>
          <w:p w14:paraId="50E73250" w14:textId="77777777" w:rsidR="00E92CBF" w:rsidRPr="00F11966" w:rsidRDefault="00E92CBF" w:rsidP="00AA7DB8">
            <w:pPr>
              <w:pStyle w:val="TAC"/>
              <w:rPr>
                <w:sz w:val="16"/>
                <w:szCs w:val="16"/>
              </w:rPr>
            </w:pPr>
            <w:r w:rsidRPr="00F11966">
              <w:rPr>
                <w:sz w:val="16"/>
                <w:szCs w:val="16"/>
              </w:rPr>
              <w:t>16.1.0</w:t>
            </w:r>
          </w:p>
        </w:tc>
      </w:tr>
      <w:tr w:rsidR="00E92CBF" w:rsidRPr="00F11966" w14:paraId="161E0DED" w14:textId="77777777" w:rsidTr="009663F0">
        <w:tc>
          <w:tcPr>
            <w:tcW w:w="800" w:type="dxa"/>
            <w:shd w:val="solid" w:color="FFFFFF" w:fill="auto"/>
          </w:tcPr>
          <w:p w14:paraId="25F394E5"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0CA3D7BB"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0497DFCD" w14:textId="77777777" w:rsidR="00E92CBF" w:rsidRPr="00F11966" w:rsidRDefault="00E92CBF" w:rsidP="00AA7DB8">
            <w:pPr>
              <w:pStyle w:val="TAC"/>
              <w:rPr>
                <w:sz w:val="16"/>
                <w:szCs w:val="16"/>
              </w:rPr>
            </w:pPr>
            <w:r w:rsidRPr="00F11966">
              <w:rPr>
                <w:sz w:val="16"/>
                <w:szCs w:val="16"/>
              </w:rPr>
              <w:t>CP-192133</w:t>
            </w:r>
          </w:p>
        </w:tc>
        <w:tc>
          <w:tcPr>
            <w:tcW w:w="567" w:type="dxa"/>
            <w:shd w:val="solid" w:color="FFFFFF" w:fill="auto"/>
          </w:tcPr>
          <w:p w14:paraId="51717E28" w14:textId="77777777" w:rsidR="00E92CBF" w:rsidRPr="00F11966" w:rsidRDefault="00E92CBF" w:rsidP="00AA7DB8">
            <w:pPr>
              <w:pStyle w:val="TAL"/>
              <w:rPr>
                <w:rFonts w:cs="Arial"/>
                <w:sz w:val="16"/>
                <w:szCs w:val="16"/>
              </w:rPr>
            </w:pPr>
            <w:r w:rsidRPr="00F11966">
              <w:rPr>
                <w:rFonts w:cs="Arial"/>
                <w:sz w:val="16"/>
                <w:szCs w:val="16"/>
              </w:rPr>
              <w:t>0103</w:t>
            </w:r>
          </w:p>
        </w:tc>
        <w:tc>
          <w:tcPr>
            <w:tcW w:w="425" w:type="dxa"/>
            <w:shd w:val="solid" w:color="FFFFFF" w:fill="auto"/>
          </w:tcPr>
          <w:p w14:paraId="0A01B7B3" w14:textId="77777777" w:rsidR="00E92CBF" w:rsidRPr="00F11966" w:rsidRDefault="00E92CBF" w:rsidP="00AA7DB8">
            <w:pPr>
              <w:pStyle w:val="TAR"/>
              <w:rPr>
                <w:rFonts w:cs="Arial"/>
                <w:sz w:val="16"/>
                <w:szCs w:val="16"/>
              </w:rPr>
            </w:pPr>
          </w:p>
        </w:tc>
        <w:tc>
          <w:tcPr>
            <w:tcW w:w="425" w:type="dxa"/>
            <w:shd w:val="solid" w:color="FFFFFF" w:fill="auto"/>
          </w:tcPr>
          <w:p w14:paraId="7EF10878"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7FDED781" w14:textId="77777777" w:rsidR="00E92CBF" w:rsidRPr="00F11966" w:rsidRDefault="00E92CBF" w:rsidP="00AA7DB8">
            <w:pPr>
              <w:pStyle w:val="TAL"/>
              <w:rPr>
                <w:noProof/>
                <w:lang w:eastAsia="zh-CN"/>
              </w:rPr>
            </w:pPr>
            <w:r w:rsidRPr="00F11966">
              <w:t>PlmnId</w:t>
            </w:r>
          </w:p>
        </w:tc>
        <w:tc>
          <w:tcPr>
            <w:tcW w:w="708" w:type="dxa"/>
            <w:shd w:val="solid" w:color="FFFFFF" w:fill="auto"/>
          </w:tcPr>
          <w:p w14:paraId="22FE7011" w14:textId="77777777" w:rsidR="00E92CBF" w:rsidRPr="00F11966" w:rsidRDefault="00E92CBF" w:rsidP="00AA7DB8">
            <w:pPr>
              <w:pStyle w:val="TAC"/>
              <w:rPr>
                <w:sz w:val="16"/>
                <w:szCs w:val="16"/>
              </w:rPr>
            </w:pPr>
            <w:r w:rsidRPr="00F11966">
              <w:rPr>
                <w:sz w:val="16"/>
                <w:szCs w:val="16"/>
              </w:rPr>
              <w:t>16.1.0</w:t>
            </w:r>
          </w:p>
        </w:tc>
      </w:tr>
      <w:tr w:rsidR="00E92CBF" w:rsidRPr="00F11966" w14:paraId="1053315D" w14:textId="77777777" w:rsidTr="009663F0">
        <w:tc>
          <w:tcPr>
            <w:tcW w:w="800" w:type="dxa"/>
            <w:shd w:val="solid" w:color="FFFFFF" w:fill="auto"/>
          </w:tcPr>
          <w:p w14:paraId="1A08F718"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64FC1DD2"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3710F3C8" w14:textId="77777777" w:rsidR="00E92CBF" w:rsidRPr="00F11966" w:rsidRDefault="00E92CBF" w:rsidP="00AA7DB8">
            <w:pPr>
              <w:pStyle w:val="TAC"/>
              <w:rPr>
                <w:sz w:val="16"/>
                <w:szCs w:val="16"/>
              </w:rPr>
            </w:pPr>
            <w:r w:rsidRPr="00F11966">
              <w:rPr>
                <w:sz w:val="16"/>
                <w:szCs w:val="16"/>
              </w:rPr>
              <w:t>CP-192133</w:t>
            </w:r>
          </w:p>
        </w:tc>
        <w:tc>
          <w:tcPr>
            <w:tcW w:w="567" w:type="dxa"/>
            <w:shd w:val="solid" w:color="FFFFFF" w:fill="auto"/>
          </w:tcPr>
          <w:p w14:paraId="2065081D" w14:textId="77777777" w:rsidR="00E92CBF" w:rsidRPr="00F11966" w:rsidRDefault="00E92CBF" w:rsidP="00AA7DB8">
            <w:pPr>
              <w:pStyle w:val="TAL"/>
              <w:rPr>
                <w:rFonts w:cs="Arial"/>
                <w:sz w:val="16"/>
                <w:szCs w:val="16"/>
              </w:rPr>
            </w:pPr>
            <w:r w:rsidRPr="00F11966">
              <w:rPr>
                <w:rFonts w:cs="Arial"/>
                <w:sz w:val="16"/>
                <w:szCs w:val="16"/>
              </w:rPr>
              <w:t>0104</w:t>
            </w:r>
          </w:p>
        </w:tc>
        <w:tc>
          <w:tcPr>
            <w:tcW w:w="425" w:type="dxa"/>
            <w:shd w:val="solid" w:color="FFFFFF" w:fill="auto"/>
          </w:tcPr>
          <w:p w14:paraId="5EF50CD0"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79F95DF4"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6E964409" w14:textId="77777777" w:rsidR="00E92CBF" w:rsidRPr="00F11966" w:rsidRDefault="00E92CBF" w:rsidP="00AA7DB8">
            <w:pPr>
              <w:pStyle w:val="TAL"/>
              <w:rPr>
                <w:noProof/>
                <w:lang w:eastAsia="zh-CN"/>
              </w:rPr>
            </w:pPr>
            <w:r w:rsidRPr="00F11966">
              <w:t>Closed Access Group</w:t>
            </w:r>
          </w:p>
        </w:tc>
        <w:tc>
          <w:tcPr>
            <w:tcW w:w="708" w:type="dxa"/>
            <w:shd w:val="solid" w:color="FFFFFF" w:fill="auto"/>
          </w:tcPr>
          <w:p w14:paraId="15BD0AC7" w14:textId="77777777" w:rsidR="00E92CBF" w:rsidRPr="00F11966" w:rsidRDefault="00E92CBF" w:rsidP="00AA7DB8">
            <w:pPr>
              <w:pStyle w:val="TAC"/>
              <w:rPr>
                <w:sz w:val="16"/>
                <w:szCs w:val="16"/>
              </w:rPr>
            </w:pPr>
            <w:r w:rsidRPr="00F11966">
              <w:rPr>
                <w:sz w:val="16"/>
                <w:szCs w:val="16"/>
              </w:rPr>
              <w:t>16.1.0</w:t>
            </w:r>
          </w:p>
        </w:tc>
      </w:tr>
      <w:tr w:rsidR="00E92CBF" w:rsidRPr="00F11966" w14:paraId="5A72F4B8" w14:textId="77777777" w:rsidTr="009663F0">
        <w:tc>
          <w:tcPr>
            <w:tcW w:w="800" w:type="dxa"/>
            <w:shd w:val="solid" w:color="FFFFFF" w:fill="auto"/>
          </w:tcPr>
          <w:p w14:paraId="629971AF"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33AB298E"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48660467" w14:textId="77777777" w:rsidR="00E92CBF" w:rsidRPr="00F11966" w:rsidRDefault="00E92CBF" w:rsidP="00AA7DB8">
            <w:pPr>
              <w:pStyle w:val="TAC"/>
              <w:rPr>
                <w:sz w:val="16"/>
                <w:szCs w:val="16"/>
              </w:rPr>
            </w:pPr>
            <w:r w:rsidRPr="00F11966">
              <w:rPr>
                <w:sz w:val="16"/>
                <w:szCs w:val="16"/>
              </w:rPr>
              <w:t>CP-192028</w:t>
            </w:r>
          </w:p>
        </w:tc>
        <w:tc>
          <w:tcPr>
            <w:tcW w:w="567" w:type="dxa"/>
            <w:shd w:val="solid" w:color="FFFFFF" w:fill="auto"/>
          </w:tcPr>
          <w:p w14:paraId="0CC3B8C4" w14:textId="77777777" w:rsidR="00E92CBF" w:rsidRPr="00F11966" w:rsidRDefault="00E92CBF" w:rsidP="00AA7DB8">
            <w:pPr>
              <w:pStyle w:val="TAL"/>
              <w:rPr>
                <w:rFonts w:cs="Arial"/>
                <w:sz w:val="16"/>
                <w:szCs w:val="16"/>
              </w:rPr>
            </w:pPr>
            <w:r w:rsidRPr="00F11966">
              <w:rPr>
                <w:rFonts w:cs="Arial"/>
                <w:sz w:val="16"/>
                <w:szCs w:val="16"/>
              </w:rPr>
              <w:t>0113</w:t>
            </w:r>
          </w:p>
        </w:tc>
        <w:tc>
          <w:tcPr>
            <w:tcW w:w="425" w:type="dxa"/>
            <w:shd w:val="solid" w:color="FFFFFF" w:fill="auto"/>
          </w:tcPr>
          <w:p w14:paraId="4B93E668"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03FB0E42"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515EB1B9" w14:textId="77777777" w:rsidR="00E92CBF" w:rsidRPr="00F11966" w:rsidRDefault="00E92CBF" w:rsidP="00AA7DB8">
            <w:pPr>
              <w:pStyle w:val="TAL"/>
            </w:pPr>
            <w:r w:rsidRPr="00F11966">
              <w:t>Network Identifier for SNPN</w:t>
            </w:r>
          </w:p>
        </w:tc>
        <w:tc>
          <w:tcPr>
            <w:tcW w:w="708" w:type="dxa"/>
            <w:shd w:val="solid" w:color="FFFFFF" w:fill="auto"/>
          </w:tcPr>
          <w:p w14:paraId="38D4E571" w14:textId="77777777" w:rsidR="00E92CBF" w:rsidRPr="00F11966" w:rsidRDefault="00E92CBF" w:rsidP="00AA7DB8">
            <w:pPr>
              <w:pStyle w:val="TAC"/>
              <w:rPr>
                <w:sz w:val="16"/>
                <w:szCs w:val="16"/>
              </w:rPr>
            </w:pPr>
            <w:r w:rsidRPr="00F11966">
              <w:rPr>
                <w:sz w:val="16"/>
                <w:szCs w:val="16"/>
              </w:rPr>
              <w:t>16.1.0</w:t>
            </w:r>
          </w:p>
        </w:tc>
      </w:tr>
      <w:tr w:rsidR="00E92CBF" w:rsidRPr="00F11966" w14:paraId="617BEC7A" w14:textId="77777777" w:rsidTr="009663F0">
        <w:tc>
          <w:tcPr>
            <w:tcW w:w="800" w:type="dxa"/>
            <w:shd w:val="solid" w:color="FFFFFF" w:fill="auto"/>
          </w:tcPr>
          <w:p w14:paraId="07231A6D"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68B98A6E"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31009F10" w14:textId="77777777" w:rsidR="00E92CBF" w:rsidRPr="00F11966" w:rsidRDefault="00E92CBF" w:rsidP="00AA7DB8">
            <w:pPr>
              <w:pStyle w:val="TAC"/>
              <w:rPr>
                <w:sz w:val="16"/>
                <w:szCs w:val="16"/>
              </w:rPr>
            </w:pPr>
            <w:r w:rsidRPr="00F11966">
              <w:rPr>
                <w:sz w:val="16"/>
                <w:szCs w:val="16"/>
              </w:rPr>
              <w:t>CP-192211</w:t>
            </w:r>
          </w:p>
        </w:tc>
        <w:tc>
          <w:tcPr>
            <w:tcW w:w="567" w:type="dxa"/>
            <w:shd w:val="solid" w:color="FFFFFF" w:fill="auto"/>
          </w:tcPr>
          <w:p w14:paraId="7FE30160" w14:textId="77777777" w:rsidR="00E92CBF" w:rsidRPr="00F11966" w:rsidRDefault="00E92CBF" w:rsidP="00AA7DB8">
            <w:pPr>
              <w:pStyle w:val="TAL"/>
              <w:rPr>
                <w:rFonts w:cs="Arial"/>
                <w:sz w:val="16"/>
                <w:szCs w:val="16"/>
              </w:rPr>
            </w:pPr>
            <w:r w:rsidRPr="00F11966">
              <w:rPr>
                <w:rFonts w:cs="Arial"/>
                <w:sz w:val="16"/>
                <w:szCs w:val="16"/>
              </w:rPr>
              <w:t>0105</w:t>
            </w:r>
          </w:p>
        </w:tc>
        <w:tc>
          <w:tcPr>
            <w:tcW w:w="425" w:type="dxa"/>
            <w:shd w:val="solid" w:color="FFFFFF" w:fill="auto"/>
          </w:tcPr>
          <w:p w14:paraId="42B8B48A"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42F2E4EE"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7B454D48" w14:textId="77777777" w:rsidR="00E92CBF" w:rsidRPr="00F11966" w:rsidRDefault="00E92CBF" w:rsidP="00AA7DB8">
            <w:pPr>
              <w:pStyle w:val="TAL"/>
            </w:pPr>
            <w:r w:rsidRPr="00F11966">
              <w:rPr>
                <w:rFonts w:hint="eastAsia"/>
                <w:lang w:val="en-US" w:eastAsia="zh-CN"/>
              </w:rPr>
              <w:t>Common Data Type for 5G SRVCC</w:t>
            </w:r>
          </w:p>
        </w:tc>
        <w:tc>
          <w:tcPr>
            <w:tcW w:w="708" w:type="dxa"/>
            <w:shd w:val="solid" w:color="FFFFFF" w:fill="auto"/>
          </w:tcPr>
          <w:p w14:paraId="2CB2C6A8" w14:textId="77777777" w:rsidR="00E92CBF" w:rsidRPr="00F11966" w:rsidRDefault="00E92CBF" w:rsidP="00AA7DB8">
            <w:pPr>
              <w:pStyle w:val="TAC"/>
              <w:rPr>
                <w:sz w:val="16"/>
                <w:szCs w:val="16"/>
              </w:rPr>
            </w:pPr>
            <w:r w:rsidRPr="00F11966">
              <w:rPr>
                <w:sz w:val="16"/>
                <w:szCs w:val="16"/>
              </w:rPr>
              <w:t>16.1.0</w:t>
            </w:r>
          </w:p>
        </w:tc>
      </w:tr>
      <w:tr w:rsidR="00E92CBF" w:rsidRPr="00F11966" w14:paraId="0B588F8F" w14:textId="77777777" w:rsidTr="009663F0">
        <w:tc>
          <w:tcPr>
            <w:tcW w:w="800" w:type="dxa"/>
            <w:shd w:val="solid" w:color="FFFFFF" w:fill="auto"/>
          </w:tcPr>
          <w:p w14:paraId="6A2BEF2A"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32831F36"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6B51253E" w14:textId="77777777" w:rsidR="00E92CBF" w:rsidRPr="00F11966" w:rsidRDefault="00E92CBF" w:rsidP="00AA7DB8">
            <w:pPr>
              <w:pStyle w:val="TAC"/>
              <w:rPr>
                <w:sz w:val="16"/>
                <w:szCs w:val="16"/>
              </w:rPr>
            </w:pPr>
            <w:r w:rsidRPr="00F11966">
              <w:rPr>
                <w:sz w:val="16"/>
                <w:szCs w:val="16"/>
              </w:rPr>
              <w:t>CP-192115</w:t>
            </w:r>
          </w:p>
        </w:tc>
        <w:tc>
          <w:tcPr>
            <w:tcW w:w="567" w:type="dxa"/>
            <w:shd w:val="solid" w:color="FFFFFF" w:fill="auto"/>
          </w:tcPr>
          <w:p w14:paraId="230EB86E" w14:textId="77777777" w:rsidR="00E92CBF" w:rsidRPr="00F11966" w:rsidRDefault="00E92CBF" w:rsidP="00AA7DB8">
            <w:pPr>
              <w:pStyle w:val="TAL"/>
              <w:rPr>
                <w:rFonts w:cs="Arial"/>
                <w:sz w:val="16"/>
                <w:szCs w:val="16"/>
              </w:rPr>
            </w:pPr>
            <w:r w:rsidRPr="00F11966">
              <w:rPr>
                <w:rFonts w:cs="Arial"/>
                <w:sz w:val="16"/>
                <w:szCs w:val="16"/>
              </w:rPr>
              <w:t>0107</w:t>
            </w:r>
          </w:p>
        </w:tc>
        <w:tc>
          <w:tcPr>
            <w:tcW w:w="425" w:type="dxa"/>
            <w:shd w:val="solid" w:color="FFFFFF" w:fill="auto"/>
          </w:tcPr>
          <w:p w14:paraId="06C62603"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7AACF097" w14:textId="77777777" w:rsidR="00E92CBF" w:rsidRPr="00F11966" w:rsidRDefault="00E92CBF" w:rsidP="00AA7DB8">
            <w:pPr>
              <w:pStyle w:val="TAC"/>
              <w:rPr>
                <w:rFonts w:cs="Arial"/>
                <w:sz w:val="16"/>
                <w:szCs w:val="16"/>
              </w:rPr>
            </w:pPr>
            <w:r w:rsidRPr="00F11966">
              <w:rPr>
                <w:rFonts w:cs="Arial"/>
                <w:sz w:val="16"/>
                <w:szCs w:val="16"/>
              </w:rPr>
              <w:t>A</w:t>
            </w:r>
          </w:p>
        </w:tc>
        <w:tc>
          <w:tcPr>
            <w:tcW w:w="4820" w:type="dxa"/>
            <w:shd w:val="solid" w:color="FFFFFF" w:fill="auto"/>
          </w:tcPr>
          <w:p w14:paraId="5796D733" w14:textId="77777777" w:rsidR="00E92CBF" w:rsidRPr="00F11966" w:rsidRDefault="00E92CBF" w:rsidP="00AA7DB8">
            <w:pPr>
              <w:pStyle w:val="TAL"/>
            </w:pPr>
            <w:r w:rsidRPr="00F11966">
              <w:t>PRA ID encoding</w:t>
            </w:r>
          </w:p>
        </w:tc>
        <w:tc>
          <w:tcPr>
            <w:tcW w:w="708" w:type="dxa"/>
            <w:shd w:val="solid" w:color="FFFFFF" w:fill="auto"/>
          </w:tcPr>
          <w:p w14:paraId="50CAB397" w14:textId="77777777" w:rsidR="00E92CBF" w:rsidRPr="00F11966" w:rsidRDefault="00E92CBF" w:rsidP="00AA7DB8">
            <w:pPr>
              <w:pStyle w:val="TAC"/>
              <w:rPr>
                <w:sz w:val="16"/>
                <w:szCs w:val="16"/>
              </w:rPr>
            </w:pPr>
            <w:r w:rsidRPr="00F11966">
              <w:rPr>
                <w:sz w:val="16"/>
                <w:szCs w:val="16"/>
              </w:rPr>
              <w:t>16.1.0</w:t>
            </w:r>
          </w:p>
        </w:tc>
      </w:tr>
      <w:tr w:rsidR="00E92CBF" w:rsidRPr="00F11966" w14:paraId="29541C8B" w14:textId="77777777" w:rsidTr="009663F0">
        <w:tc>
          <w:tcPr>
            <w:tcW w:w="800" w:type="dxa"/>
            <w:shd w:val="solid" w:color="FFFFFF" w:fill="auto"/>
          </w:tcPr>
          <w:p w14:paraId="5F882369"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04C35169"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5416C996" w14:textId="77777777" w:rsidR="00E92CBF" w:rsidRPr="00F11966" w:rsidRDefault="00E92CBF" w:rsidP="00AA7DB8">
            <w:pPr>
              <w:pStyle w:val="TAC"/>
              <w:rPr>
                <w:sz w:val="16"/>
                <w:szCs w:val="16"/>
              </w:rPr>
            </w:pPr>
            <w:r w:rsidRPr="00F11966">
              <w:rPr>
                <w:sz w:val="16"/>
                <w:szCs w:val="16"/>
              </w:rPr>
              <w:t>CP-192123</w:t>
            </w:r>
          </w:p>
        </w:tc>
        <w:tc>
          <w:tcPr>
            <w:tcW w:w="567" w:type="dxa"/>
            <w:shd w:val="solid" w:color="FFFFFF" w:fill="auto"/>
          </w:tcPr>
          <w:p w14:paraId="09407249" w14:textId="77777777" w:rsidR="00E92CBF" w:rsidRPr="00F11966" w:rsidRDefault="00E92CBF" w:rsidP="00AA7DB8">
            <w:pPr>
              <w:pStyle w:val="TAL"/>
              <w:rPr>
                <w:rFonts w:cs="Arial"/>
                <w:sz w:val="16"/>
                <w:szCs w:val="16"/>
              </w:rPr>
            </w:pPr>
            <w:r w:rsidRPr="00F11966">
              <w:rPr>
                <w:rFonts w:cs="Arial"/>
                <w:sz w:val="16"/>
                <w:szCs w:val="16"/>
              </w:rPr>
              <w:t>0108</w:t>
            </w:r>
          </w:p>
        </w:tc>
        <w:tc>
          <w:tcPr>
            <w:tcW w:w="425" w:type="dxa"/>
            <w:shd w:val="solid" w:color="FFFFFF" w:fill="auto"/>
          </w:tcPr>
          <w:p w14:paraId="086D187D"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5C512F34"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318CB5C8" w14:textId="77777777" w:rsidR="00E92CBF" w:rsidRPr="00F11966" w:rsidRDefault="00E92CBF" w:rsidP="00AA7DB8">
            <w:pPr>
              <w:pStyle w:val="TAL"/>
            </w:pPr>
            <w:r w:rsidRPr="00F11966">
              <w:t>DNN Format correction</w:t>
            </w:r>
          </w:p>
        </w:tc>
        <w:tc>
          <w:tcPr>
            <w:tcW w:w="708" w:type="dxa"/>
            <w:shd w:val="solid" w:color="FFFFFF" w:fill="auto"/>
          </w:tcPr>
          <w:p w14:paraId="7E2695F7" w14:textId="77777777" w:rsidR="00E92CBF" w:rsidRPr="00F11966" w:rsidRDefault="00E92CBF" w:rsidP="00AA7DB8">
            <w:pPr>
              <w:pStyle w:val="TAC"/>
              <w:rPr>
                <w:sz w:val="16"/>
                <w:szCs w:val="16"/>
              </w:rPr>
            </w:pPr>
            <w:r w:rsidRPr="00F11966">
              <w:rPr>
                <w:sz w:val="16"/>
                <w:szCs w:val="16"/>
              </w:rPr>
              <w:t>16.1.0</w:t>
            </w:r>
          </w:p>
        </w:tc>
      </w:tr>
      <w:tr w:rsidR="00E92CBF" w:rsidRPr="00F11966" w14:paraId="3ADAB5ED" w14:textId="77777777" w:rsidTr="009663F0">
        <w:tc>
          <w:tcPr>
            <w:tcW w:w="800" w:type="dxa"/>
            <w:shd w:val="solid" w:color="FFFFFF" w:fill="auto"/>
          </w:tcPr>
          <w:p w14:paraId="1AD7C50F"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62AF8BA4"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038CFF74" w14:textId="77777777" w:rsidR="00E92CBF" w:rsidRPr="00F11966" w:rsidRDefault="00E92CBF" w:rsidP="00AA7DB8">
            <w:pPr>
              <w:pStyle w:val="TAC"/>
              <w:rPr>
                <w:sz w:val="16"/>
                <w:szCs w:val="16"/>
              </w:rPr>
            </w:pPr>
            <w:r w:rsidRPr="00F11966">
              <w:rPr>
                <w:sz w:val="16"/>
                <w:szCs w:val="16"/>
              </w:rPr>
              <w:t>CP-192123</w:t>
            </w:r>
          </w:p>
        </w:tc>
        <w:tc>
          <w:tcPr>
            <w:tcW w:w="567" w:type="dxa"/>
            <w:shd w:val="solid" w:color="FFFFFF" w:fill="auto"/>
          </w:tcPr>
          <w:p w14:paraId="5330B5B1" w14:textId="77777777" w:rsidR="00E92CBF" w:rsidRPr="00F11966" w:rsidRDefault="00E92CBF" w:rsidP="00AA7DB8">
            <w:pPr>
              <w:pStyle w:val="TAL"/>
              <w:rPr>
                <w:rFonts w:cs="Arial"/>
                <w:sz w:val="16"/>
                <w:szCs w:val="16"/>
              </w:rPr>
            </w:pPr>
            <w:r w:rsidRPr="00F11966">
              <w:rPr>
                <w:rFonts w:cs="Arial"/>
                <w:sz w:val="16"/>
                <w:szCs w:val="16"/>
              </w:rPr>
              <w:t>0111</w:t>
            </w:r>
          </w:p>
        </w:tc>
        <w:tc>
          <w:tcPr>
            <w:tcW w:w="425" w:type="dxa"/>
            <w:shd w:val="solid" w:color="FFFFFF" w:fill="auto"/>
          </w:tcPr>
          <w:p w14:paraId="0EB73C1E"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268A0532"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17F60EC8" w14:textId="77777777" w:rsidR="00E92CBF" w:rsidRPr="00F11966" w:rsidRDefault="00E92CBF" w:rsidP="00AA7DB8">
            <w:pPr>
              <w:pStyle w:val="TAL"/>
            </w:pPr>
            <w:r w:rsidRPr="00F11966">
              <w:rPr>
                <w:rFonts w:hint="eastAsia"/>
                <w:noProof/>
                <w:lang w:eastAsia="zh-CN"/>
              </w:rPr>
              <w:t>PatchResult data type</w:t>
            </w:r>
          </w:p>
        </w:tc>
        <w:tc>
          <w:tcPr>
            <w:tcW w:w="708" w:type="dxa"/>
            <w:shd w:val="solid" w:color="FFFFFF" w:fill="auto"/>
          </w:tcPr>
          <w:p w14:paraId="55A1CA4C" w14:textId="77777777" w:rsidR="00E92CBF" w:rsidRPr="00F11966" w:rsidRDefault="00E92CBF" w:rsidP="00AA7DB8">
            <w:pPr>
              <w:pStyle w:val="TAC"/>
              <w:rPr>
                <w:sz w:val="16"/>
                <w:szCs w:val="16"/>
              </w:rPr>
            </w:pPr>
            <w:r w:rsidRPr="00F11966">
              <w:rPr>
                <w:sz w:val="16"/>
                <w:szCs w:val="16"/>
              </w:rPr>
              <w:t>16.1.0</w:t>
            </w:r>
          </w:p>
        </w:tc>
      </w:tr>
      <w:tr w:rsidR="00E92CBF" w:rsidRPr="00F11966" w14:paraId="4563D69B" w14:textId="77777777" w:rsidTr="009663F0">
        <w:tc>
          <w:tcPr>
            <w:tcW w:w="800" w:type="dxa"/>
            <w:shd w:val="solid" w:color="FFFFFF" w:fill="auto"/>
          </w:tcPr>
          <w:p w14:paraId="738229A6"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6384BC5D"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763B2DC0" w14:textId="77777777" w:rsidR="00E92CBF" w:rsidRPr="00F11966" w:rsidRDefault="00E92CBF" w:rsidP="00AA7DB8">
            <w:pPr>
              <w:pStyle w:val="TAC"/>
              <w:rPr>
                <w:sz w:val="16"/>
                <w:szCs w:val="16"/>
              </w:rPr>
            </w:pPr>
            <w:r w:rsidRPr="00F11966">
              <w:rPr>
                <w:sz w:val="16"/>
                <w:szCs w:val="16"/>
              </w:rPr>
              <w:t>CP-192120</w:t>
            </w:r>
          </w:p>
        </w:tc>
        <w:tc>
          <w:tcPr>
            <w:tcW w:w="567" w:type="dxa"/>
            <w:shd w:val="solid" w:color="FFFFFF" w:fill="auto"/>
          </w:tcPr>
          <w:p w14:paraId="57570327" w14:textId="77777777" w:rsidR="00E92CBF" w:rsidRPr="00F11966" w:rsidRDefault="00E92CBF" w:rsidP="00AA7DB8">
            <w:pPr>
              <w:pStyle w:val="TAL"/>
              <w:rPr>
                <w:rFonts w:cs="Arial"/>
                <w:sz w:val="16"/>
                <w:szCs w:val="16"/>
              </w:rPr>
            </w:pPr>
            <w:r w:rsidRPr="00F11966">
              <w:rPr>
                <w:rFonts w:cs="Arial"/>
                <w:sz w:val="16"/>
                <w:szCs w:val="16"/>
              </w:rPr>
              <w:t>0116</w:t>
            </w:r>
          </w:p>
        </w:tc>
        <w:tc>
          <w:tcPr>
            <w:tcW w:w="425" w:type="dxa"/>
            <w:shd w:val="solid" w:color="FFFFFF" w:fill="auto"/>
          </w:tcPr>
          <w:p w14:paraId="4020D84B"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47168904"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46933B24" w14:textId="77777777" w:rsidR="00E92CBF" w:rsidRPr="00F11966" w:rsidRDefault="00E92CBF" w:rsidP="00AA7DB8">
            <w:pPr>
              <w:pStyle w:val="TAL"/>
            </w:pPr>
            <w:r w:rsidRPr="00F11966">
              <w:rPr>
                <w:noProof/>
                <w:lang w:eastAsia="zh-CN"/>
              </w:rPr>
              <w:t>Extended PDU Session ID used in Core Network</w:t>
            </w:r>
          </w:p>
        </w:tc>
        <w:tc>
          <w:tcPr>
            <w:tcW w:w="708" w:type="dxa"/>
            <w:shd w:val="solid" w:color="FFFFFF" w:fill="auto"/>
          </w:tcPr>
          <w:p w14:paraId="1950A202" w14:textId="77777777" w:rsidR="00E92CBF" w:rsidRPr="00F11966" w:rsidRDefault="00E92CBF" w:rsidP="00AA7DB8">
            <w:pPr>
              <w:pStyle w:val="TAC"/>
              <w:rPr>
                <w:sz w:val="16"/>
                <w:szCs w:val="16"/>
              </w:rPr>
            </w:pPr>
            <w:r w:rsidRPr="00F11966">
              <w:rPr>
                <w:sz w:val="16"/>
                <w:szCs w:val="16"/>
              </w:rPr>
              <w:t>16.1.0</w:t>
            </w:r>
          </w:p>
        </w:tc>
      </w:tr>
      <w:tr w:rsidR="00E92CBF" w:rsidRPr="00F11966" w14:paraId="420D09A7" w14:textId="77777777" w:rsidTr="009663F0">
        <w:tc>
          <w:tcPr>
            <w:tcW w:w="800" w:type="dxa"/>
            <w:shd w:val="solid" w:color="FFFFFF" w:fill="auto"/>
          </w:tcPr>
          <w:p w14:paraId="222CD4C6"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2CEB68F4"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5E2614E2" w14:textId="77777777" w:rsidR="00E92CBF" w:rsidRPr="00F11966" w:rsidRDefault="00E92CBF" w:rsidP="00AA7DB8">
            <w:pPr>
              <w:pStyle w:val="TAC"/>
              <w:rPr>
                <w:sz w:val="16"/>
                <w:szCs w:val="16"/>
              </w:rPr>
            </w:pPr>
            <w:r w:rsidRPr="00F11966">
              <w:rPr>
                <w:sz w:val="16"/>
                <w:szCs w:val="16"/>
              </w:rPr>
              <w:t>CP-192195</w:t>
            </w:r>
          </w:p>
        </w:tc>
        <w:tc>
          <w:tcPr>
            <w:tcW w:w="567" w:type="dxa"/>
            <w:shd w:val="solid" w:color="FFFFFF" w:fill="auto"/>
          </w:tcPr>
          <w:p w14:paraId="75FBFD70" w14:textId="77777777" w:rsidR="00E92CBF" w:rsidRPr="00F11966" w:rsidRDefault="00E92CBF" w:rsidP="00AA7DB8">
            <w:pPr>
              <w:pStyle w:val="TAL"/>
              <w:rPr>
                <w:rFonts w:cs="Arial"/>
                <w:sz w:val="16"/>
                <w:szCs w:val="16"/>
              </w:rPr>
            </w:pPr>
            <w:r w:rsidRPr="00F11966">
              <w:rPr>
                <w:rFonts w:cs="Arial"/>
                <w:sz w:val="16"/>
                <w:szCs w:val="16"/>
              </w:rPr>
              <w:t>0121</w:t>
            </w:r>
          </w:p>
        </w:tc>
        <w:tc>
          <w:tcPr>
            <w:tcW w:w="425" w:type="dxa"/>
            <w:shd w:val="solid" w:color="FFFFFF" w:fill="auto"/>
          </w:tcPr>
          <w:p w14:paraId="5F369BA2"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4CFD900F"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368C731B" w14:textId="77777777" w:rsidR="00E92CBF" w:rsidRPr="00F11966" w:rsidRDefault="00E92CBF" w:rsidP="00AA7DB8">
            <w:pPr>
              <w:pStyle w:val="TAL"/>
              <w:rPr>
                <w:lang w:val="en-US" w:eastAsia="zh-CN"/>
              </w:rPr>
            </w:pPr>
            <w:r w:rsidRPr="00F11966">
              <w:rPr>
                <w:noProof/>
                <w:lang w:eastAsia="zh-CN"/>
              </w:rPr>
              <w:t>Small Data Rate Control Status</w:t>
            </w:r>
          </w:p>
        </w:tc>
        <w:tc>
          <w:tcPr>
            <w:tcW w:w="708" w:type="dxa"/>
            <w:shd w:val="solid" w:color="FFFFFF" w:fill="auto"/>
          </w:tcPr>
          <w:p w14:paraId="45289C9D" w14:textId="77777777" w:rsidR="00E92CBF" w:rsidRPr="00F11966" w:rsidRDefault="00E92CBF" w:rsidP="00AA7DB8">
            <w:pPr>
              <w:pStyle w:val="TAC"/>
              <w:rPr>
                <w:sz w:val="16"/>
                <w:szCs w:val="16"/>
              </w:rPr>
            </w:pPr>
            <w:r w:rsidRPr="00F11966">
              <w:rPr>
                <w:sz w:val="16"/>
                <w:szCs w:val="16"/>
              </w:rPr>
              <w:t>16.1.0</w:t>
            </w:r>
          </w:p>
        </w:tc>
      </w:tr>
      <w:tr w:rsidR="00E92CBF" w:rsidRPr="00F11966" w14:paraId="3DD7459C" w14:textId="77777777" w:rsidTr="009663F0">
        <w:tc>
          <w:tcPr>
            <w:tcW w:w="800" w:type="dxa"/>
            <w:shd w:val="solid" w:color="FFFFFF" w:fill="auto"/>
          </w:tcPr>
          <w:p w14:paraId="0938249D"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49E13F73"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614C0341" w14:textId="77777777" w:rsidR="00E92CBF" w:rsidRPr="00F11966" w:rsidRDefault="00E92CBF" w:rsidP="00AA7DB8">
            <w:pPr>
              <w:pStyle w:val="TAC"/>
              <w:rPr>
                <w:sz w:val="16"/>
                <w:szCs w:val="16"/>
              </w:rPr>
            </w:pPr>
            <w:r w:rsidRPr="00F11966">
              <w:rPr>
                <w:sz w:val="16"/>
                <w:szCs w:val="16"/>
              </w:rPr>
              <w:t>CP-192130</w:t>
            </w:r>
          </w:p>
        </w:tc>
        <w:tc>
          <w:tcPr>
            <w:tcW w:w="567" w:type="dxa"/>
            <w:shd w:val="solid" w:color="FFFFFF" w:fill="auto"/>
          </w:tcPr>
          <w:p w14:paraId="3C25C4B5" w14:textId="77777777" w:rsidR="00E92CBF" w:rsidRPr="00F11966" w:rsidRDefault="00E92CBF" w:rsidP="00AA7DB8">
            <w:pPr>
              <w:pStyle w:val="TAL"/>
              <w:rPr>
                <w:rFonts w:cs="Arial"/>
                <w:sz w:val="16"/>
                <w:szCs w:val="16"/>
              </w:rPr>
            </w:pPr>
            <w:r w:rsidRPr="00F11966">
              <w:rPr>
                <w:rFonts w:cs="Arial"/>
                <w:sz w:val="16"/>
                <w:szCs w:val="16"/>
              </w:rPr>
              <w:t>0122</w:t>
            </w:r>
          </w:p>
        </w:tc>
        <w:tc>
          <w:tcPr>
            <w:tcW w:w="425" w:type="dxa"/>
            <w:shd w:val="solid" w:color="FFFFFF" w:fill="auto"/>
          </w:tcPr>
          <w:p w14:paraId="0FF82368"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3D73037B"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00595017" w14:textId="77777777" w:rsidR="00E92CBF" w:rsidRPr="00F11966" w:rsidRDefault="00E92CBF" w:rsidP="00AA7DB8">
            <w:pPr>
              <w:pStyle w:val="TAL"/>
              <w:rPr>
                <w:noProof/>
                <w:lang w:eastAsia="zh-CN"/>
              </w:rPr>
            </w:pPr>
            <w:r w:rsidRPr="00F11966">
              <w:t>Updates for 5WWC with HFC wireline access</w:t>
            </w:r>
          </w:p>
        </w:tc>
        <w:tc>
          <w:tcPr>
            <w:tcW w:w="708" w:type="dxa"/>
            <w:shd w:val="solid" w:color="FFFFFF" w:fill="auto"/>
          </w:tcPr>
          <w:p w14:paraId="7D6243FD" w14:textId="77777777" w:rsidR="00E92CBF" w:rsidRPr="00F11966" w:rsidRDefault="00E92CBF" w:rsidP="00AA7DB8">
            <w:pPr>
              <w:pStyle w:val="TAC"/>
              <w:rPr>
                <w:sz w:val="16"/>
                <w:szCs w:val="16"/>
              </w:rPr>
            </w:pPr>
            <w:r w:rsidRPr="00F11966">
              <w:rPr>
                <w:sz w:val="16"/>
                <w:szCs w:val="16"/>
              </w:rPr>
              <w:t>16.1.0</w:t>
            </w:r>
          </w:p>
        </w:tc>
      </w:tr>
      <w:tr w:rsidR="00E92CBF" w:rsidRPr="00F11966" w14:paraId="0B71634A" w14:textId="77777777" w:rsidTr="009663F0">
        <w:tc>
          <w:tcPr>
            <w:tcW w:w="800" w:type="dxa"/>
            <w:shd w:val="solid" w:color="FFFFFF" w:fill="auto"/>
          </w:tcPr>
          <w:p w14:paraId="06964DEA"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4F37AE1F"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261FCA3C" w14:textId="77777777" w:rsidR="00E92CBF" w:rsidRPr="00F11966" w:rsidRDefault="00E92CBF" w:rsidP="00AA7DB8">
            <w:pPr>
              <w:pStyle w:val="TAC"/>
              <w:rPr>
                <w:sz w:val="16"/>
                <w:szCs w:val="16"/>
              </w:rPr>
            </w:pPr>
            <w:r w:rsidRPr="00F11966">
              <w:rPr>
                <w:sz w:val="16"/>
                <w:szCs w:val="16"/>
              </w:rPr>
              <w:t>CP-192120</w:t>
            </w:r>
          </w:p>
        </w:tc>
        <w:tc>
          <w:tcPr>
            <w:tcW w:w="567" w:type="dxa"/>
            <w:shd w:val="solid" w:color="FFFFFF" w:fill="auto"/>
          </w:tcPr>
          <w:p w14:paraId="2C9E13A6" w14:textId="77777777" w:rsidR="00E92CBF" w:rsidRPr="00F11966" w:rsidRDefault="00E92CBF" w:rsidP="00AA7DB8">
            <w:pPr>
              <w:pStyle w:val="TAL"/>
              <w:rPr>
                <w:rFonts w:cs="Arial"/>
                <w:sz w:val="16"/>
                <w:szCs w:val="16"/>
              </w:rPr>
            </w:pPr>
            <w:r w:rsidRPr="00F11966">
              <w:rPr>
                <w:rFonts w:cs="Arial"/>
                <w:sz w:val="16"/>
                <w:szCs w:val="16"/>
              </w:rPr>
              <w:t>0124</w:t>
            </w:r>
          </w:p>
        </w:tc>
        <w:tc>
          <w:tcPr>
            <w:tcW w:w="425" w:type="dxa"/>
            <w:shd w:val="solid" w:color="FFFFFF" w:fill="auto"/>
          </w:tcPr>
          <w:p w14:paraId="47649574" w14:textId="77777777" w:rsidR="00E92CBF" w:rsidRPr="00F11966" w:rsidRDefault="00E92CBF" w:rsidP="00AA7DB8">
            <w:pPr>
              <w:pStyle w:val="TAR"/>
              <w:rPr>
                <w:rFonts w:cs="Arial"/>
                <w:sz w:val="16"/>
                <w:szCs w:val="16"/>
              </w:rPr>
            </w:pPr>
          </w:p>
        </w:tc>
        <w:tc>
          <w:tcPr>
            <w:tcW w:w="425" w:type="dxa"/>
            <w:shd w:val="solid" w:color="FFFFFF" w:fill="auto"/>
          </w:tcPr>
          <w:p w14:paraId="78C66E49"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6F81DCFB" w14:textId="77777777" w:rsidR="00E92CBF" w:rsidRPr="00F11966" w:rsidRDefault="00E92CBF" w:rsidP="00AA7DB8">
            <w:pPr>
              <w:pStyle w:val="TAL"/>
              <w:rPr>
                <w:noProof/>
                <w:lang w:eastAsia="zh-CN"/>
              </w:rPr>
            </w:pPr>
            <w:r w:rsidRPr="00F11966">
              <w:rPr>
                <w:noProof/>
              </w:rPr>
              <w:t>3GPP TS 29.571 API version update</w:t>
            </w:r>
          </w:p>
        </w:tc>
        <w:tc>
          <w:tcPr>
            <w:tcW w:w="708" w:type="dxa"/>
            <w:shd w:val="solid" w:color="FFFFFF" w:fill="auto"/>
          </w:tcPr>
          <w:p w14:paraId="640769C4" w14:textId="77777777" w:rsidR="00E92CBF" w:rsidRPr="00F11966" w:rsidRDefault="00E92CBF" w:rsidP="00AA7DB8">
            <w:pPr>
              <w:pStyle w:val="TAC"/>
              <w:rPr>
                <w:sz w:val="16"/>
                <w:szCs w:val="16"/>
              </w:rPr>
            </w:pPr>
            <w:r w:rsidRPr="00F11966">
              <w:rPr>
                <w:sz w:val="16"/>
                <w:szCs w:val="16"/>
              </w:rPr>
              <w:t>16.1.0</w:t>
            </w:r>
          </w:p>
        </w:tc>
      </w:tr>
      <w:tr w:rsidR="00E92CBF" w:rsidRPr="00F11966" w14:paraId="6822B153" w14:textId="77777777" w:rsidTr="009663F0">
        <w:tc>
          <w:tcPr>
            <w:tcW w:w="800" w:type="dxa"/>
            <w:shd w:val="solid" w:color="FFFFFF" w:fill="auto"/>
          </w:tcPr>
          <w:p w14:paraId="17FAD49E"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0CBB76DC"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0ECB9803" w14:textId="77777777" w:rsidR="00E92CBF" w:rsidRPr="00F11966" w:rsidRDefault="00E92CBF" w:rsidP="00AA7DB8">
            <w:pPr>
              <w:pStyle w:val="TAC"/>
              <w:rPr>
                <w:sz w:val="16"/>
                <w:szCs w:val="16"/>
              </w:rPr>
            </w:pPr>
            <w:r w:rsidRPr="00F11966">
              <w:rPr>
                <w:sz w:val="16"/>
                <w:szCs w:val="16"/>
              </w:rPr>
              <w:t>CP-192210</w:t>
            </w:r>
          </w:p>
        </w:tc>
        <w:tc>
          <w:tcPr>
            <w:tcW w:w="567" w:type="dxa"/>
            <w:shd w:val="solid" w:color="FFFFFF" w:fill="auto"/>
          </w:tcPr>
          <w:p w14:paraId="33936682" w14:textId="77777777" w:rsidR="00E92CBF" w:rsidRPr="00F11966" w:rsidRDefault="00E92CBF" w:rsidP="00AA7DB8">
            <w:pPr>
              <w:pStyle w:val="TAL"/>
              <w:rPr>
                <w:rFonts w:cs="Arial"/>
                <w:sz w:val="16"/>
                <w:szCs w:val="16"/>
              </w:rPr>
            </w:pPr>
            <w:r w:rsidRPr="00F11966">
              <w:rPr>
                <w:rFonts w:cs="Arial"/>
                <w:sz w:val="16"/>
                <w:szCs w:val="16"/>
              </w:rPr>
              <w:t>0125</w:t>
            </w:r>
          </w:p>
        </w:tc>
        <w:tc>
          <w:tcPr>
            <w:tcW w:w="425" w:type="dxa"/>
            <w:shd w:val="solid" w:color="FFFFFF" w:fill="auto"/>
          </w:tcPr>
          <w:p w14:paraId="38D064A4" w14:textId="77777777" w:rsidR="00E92CBF" w:rsidRPr="00F11966" w:rsidRDefault="00E92CBF" w:rsidP="00AA7DB8">
            <w:pPr>
              <w:pStyle w:val="TAR"/>
              <w:rPr>
                <w:rFonts w:cs="Arial"/>
                <w:sz w:val="16"/>
                <w:szCs w:val="16"/>
              </w:rPr>
            </w:pPr>
          </w:p>
        </w:tc>
        <w:tc>
          <w:tcPr>
            <w:tcW w:w="425" w:type="dxa"/>
            <w:shd w:val="solid" w:color="FFFFFF" w:fill="auto"/>
          </w:tcPr>
          <w:p w14:paraId="2DB1B222"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150B91EE" w14:textId="77777777" w:rsidR="00E92CBF" w:rsidRPr="00F11966" w:rsidRDefault="00E92CBF" w:rsidP="00BA5673">
            <w:pPr>
              <w:pStyle w:val="TAL"/>
              <w:rPr>
                <w:noProof/>
                <w:lang w:eastAsia="zh-CN"/>
              </w:rPr>
            </w:pPr>
            <w:r w:rsidRPr="00F11966">
              <w:rPr>
                <w:noProof/>
              </w:rPr>
              <w:t>Correction and alignment of Sampling Ratio</w:t>
            </w:r>
          </w:p>
        </w:tc>
        <w:tc>
          <w:tcPr>
            <w:tcW w:w="708" w:type="dxa"/>
            <w:shd w:val="solid" w:color="FFFFFF" w:fill="auto"/>
          </w:tcPr>
          <w:p w14:paraId="77EA0730" w14:textId="77777777" w:rsidR="00E92CBF" w:rsidRPr="00F11966" w:rsidRDefault="00E92CBF" w:rsidP="00AA7DB8">
            <w:pPr>
              <w:pStyle w:val="TAC"/>
              <w:rPr>
                <w:sz w:val="16"/>
                <w:szCs w:val="16"/>
              </w:rPr>
            </w:pPr>
            <w:r w:rsidRPr="00F11966">
              <w:rPr>
                <w:sz w:val="16"/>
                <w:szCs w:val="16"/>
              </w:rPr>
              <w:t>16.1.0</w:t>
            </w:r>
          </w:p>
        </w:tc>
      </w:tr>
      <w:tr w:rsidR="00E92CBF" w:rsidRPr="00F11966" w14:paraId="0C0EEF37" w14:textId="77777777" w:rsidTr="009663F0">
        <w:tc>
          <w:tcPr>
            <w:tcW w:w="800" w:type="dxa"/>
            <w:shd w:val="solid" w:color="FFFFFF" w:fill="auto"/>
          </w:tcPr>
          <w:p w14:paraId="15F9A4C8"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25334827"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3B63BC30" w14:textId="77777777" w:rsidR="00E92CBF" w:rsidRPr="00F11966" w:rsidRDefault="00E92CBF" w:rsidP="00AA7DB8">
            <w:pPr>
              <w:pStyle w:val="TAC"/>
              <w:rPr>
                <w:sz w:val="16"/>
                <w:szCs w:val="16"/>
              </w:rPr>
            </w:pPr>
            <w:r w:rsidRPr="00F11966">
              <w:rPr>
                <w:sz w:val="16"/>
                <w:szCs w:val="16"/>
              </w:rPr>
              <w:t>CP-193032</w:t>
            </w:r>
          </w:p>
        </w:tc>
        <w:tc>
          <w:tcPr>
            <w:tcW w:w="567" w:type="dxa"/>
            <w:shd w:val="solid" w:color="FFFFFF" w:fill="auto"/>
          </w:tcPr>
          <w:p w14:paraId="7C3743DE" w14:textId="77777777" w:rsidR="00E92CBF" w:rsidRPr="00F11966" w:rsidRDefault="00E92CBF" w:rsidP="00AA7DB8">
            <w:pPr>
              <w:pStyle w:val="TAL"/>
              <w:rPr>
                <w:rFonts w:cs="Arial"/>
                <w:sz w:val="16"/>
                <w:szCs w:val="16"/>
              </w:rPr>
            </w:pPr>
            <w:r w:rsidRPr="00F11966">
              <w:rPr>
                <w:rFonts w:cs="Arial"/>
                <w:sz w:val="16"/>
                <w:szCs w:val="16"/>
              </w:rPr>
              <w:t>0130</w:t>
            </w:r>
          </w:p>
        </w:tc>
        <w:tc>
          <w:tcPr>
            <w:tcW w:w="425" w:type="dxa"/>
            <w:shd w:val="solid" w:color="FFFFFF" w:fill="auto"/>
          </w:tcPr>
          <w:p w14:paraId="6F3391F5" w14:textId="77777777" w:rsidR="00E92CBF" w:rsidRPr="00F11966" w:rsidRDefault="00E92CBF" w:rsidP="00AA7DB8">
            <w:pPr>
              <w:pStyle w:val="TAR"/>
              <w:rPr>
                <w:rFonts w:cs="Arial"/>
                <w:sz w:val="16"/>
                <w:szCs w:val="16"/>
              </w:rPr>
            </w:pPr>
          </w:p>
        </w:tc>
        <w:tc>
          <w:tcPr>
            <w:tcW w:w="425" w:type="dxa"/>
            <w:shd w:val="solid" w:color="FFFFFF" w:fill="auto"/>
          </w:tcPr>
          <w:p w14:paraId="28735D04" w14:textId="77777777" w:rsidR="00E92CBF" w:rsidRPr="00F11966" w:rsidRDefault="00E92CBF" w:rsidP="00AA7DB8">
            <w:pPr>
              <w:pStyle w:val="TAC"/>
              <w:rPr>
                <w:rFonts w:cs="Arial"/>
                <w:sz w:val="16"/>
                <w:szCs w:val="16"/>
              </w:rPr>
            </w:pPr>
            <w:r w:rsidRPr="00F11966">
              <w:rPr>
                <w:rFonts w:cs="Arial"/>
                <w:sz w:val="16"/>
                <w:szCs w:val="16"/>
              </w:rPr>
              <w:t>A</w:t>
            </w:r>
          </w:p>
        </w:tc>
        <w:tc>
          <w:tcPr>
            <w:tcW w:w="4820" w:type="dxa"/>
            <w:shd w:val="solid" w:color="FFFFFF" w:fill="auto"/>
          </w:tcPr>
          <w:p w14:paraId="6CC4236A" w14:textId="77777777" w:rsidR="00E92CBF" w:rsidRPr="00F11966" w:rsidRDefault="00E92CBF" w:rsidP="00AA7DB8">
            <w:pPr>
              <w:pStyle w:val="TAL"/>
              <w:rPr>
                <w:noProof/>
              </w:rPr>
            </w:pPr>
            <w:r w:rsidRPr="00F11966">
              <w:t>N3IWF ID encoding</w:t>
            </w:r>
          </w:p>
        </w:tc>
        <w:tc>
          <w:tcPr>
            <w:tcW w:w="708" w:type="dxa"/>
            <w:shd w:val="solid" w:color="FFFFFF" w:fill="auto"/>
          </w:tcPr>
          <w:p w14:paraId="3B8F85DB" w14:textId="77777777" w:rsidR="00E92CBF" w:rsidRPr="00F11966" w:rsidRDefault="00E92CBF" w:rsidP="00AA7DB8">
            <w:pPr>
              <w:pStyle w:val="TAC"/>
              <w:rPr>
                <w:sz w:val="16"/>
                <w:szCs w:val="16"/>
              </w:rPr>
            </w:pPr>
            <w:r w:rsidRPr="00F11966">
              <w:rPr>
                <w:sz w:val="16"/>
                <w:szCs w:val="16"/>
              </w:rPr>
              <w:t>16.2.0</w:t>
            </w:r>
          </w:p>
        </w:tc>
      </w:tr>
      <w:tr w:rsidR="00E92CBF" w:rsidRPr="00F11966" w14:paraId="2B118ECF" w14:textId="77777777" w:rsidTr="009663F0">
        <w:tc>
          <w:tcPr>
            <w:tcW w:w="800" w:type="dxa"/>
            <w:shd w:val="solid" w:color="FFFFFF" w:fill="auto"/>
          </w:tcPr>
          <w:p w14:paraId="33FBBD7D"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5BA13A34"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5342B5E8" w14:textId="77777777" w:rsidR="00E92CBF" w:rsidRPr="00F11966" w:rsidRDefault="00E92CBF" w:rsidP="00AA7DB8">
            <w:pPr>
              <w:pStyle w:val="TAC"/>
              <w:rPr>
                <w:sz w:val="16"/>
                <w:szCs w:val="16"/>
              </w:rPr>
            </w:pPr>
            <w:r w:rsidRPr="00F11966">
              <w:rPr>
                <w:sz w:val="16"/>
                <w:szCs w:val="16"/>
              </w:rPr>
              <w:t>CP-193032</w:t>
            </w:r>
          </w:p>
        </w:tc>
        <w:tc>
          <w:tcPr>
            <w:tcW w:w="567" w:type="dxa"/>
            <w:shd w:val="solid" w:color="FFFFFF" w:fill="auto"/>
          </w:tcPr>
          <w:p w14:paraId="41495707" w14:textId="77777777" w:rsidR="00E92CBF" w:rsidRPr="00F11966" w:rsidRDefault="00E92CBF" w:rsidP="00AA7DB8">
            <w:pPr>
              <w:pStyle w:val="TAL"/>
              <w:rPr>
                <w:rFonts w:cs="Arial"/>
                <w:sz w:val="16"/>
                <w:szCs w:val="16"/>
              </w:rPr>
            </w:pPr>
            <w:r w:rsidRPr="00F11966">
              <w:rPr>
                <w:rFonts w:cs="Arial"/>
                <w:sz w:val="16"/>
                <w:szCs w:val="16"/>
              </w:rPr>
              <w:t>0138</w:t>
            </w:r>
          </w:p>
        </w:tc>
        <w:tc>
          <w:tcPr>
            <w:tcW w:w="425" w:type="dxa"/>
            <w:shd w:val="solid" w:color="FFFFFF" w:fill="auto"/>
          </w:tcPr>
          <w:p w14:paraId="359C87E7" w14:textId="77777777" w:rsidR="00E92CBF" w:rsidRPr="00F11966" w:rsidRDefault="00E92CBF" w:rsidP="00AA7DB8">
            <w:pPr>
              <w:pStyle w:val="TAR"/>
              <w:rPr>
                <w:rFonts w:cs="Arial"/>
                <w:sz w:val="16"/>
                <w:szCs w:val="16"/>
              </w:rPr>
            </w:pPr>
          </w:p>
        </w:tc>
        <w:tc>
          <w:tcPr>
            <w:tcW w:w="425" w:type="dxa"/>
            <w:shd w:val="solid" w:color="FFFFFF" w:fill="auto"/>
          </w:tcPr>
          <w:p w14:paraId="51167305" w14:textId="77777777" w:rsidR="00E92CBF" w:rsidRPr="00F11966" w:rsidRDefault="00E92CBF" w:rsidP="00AA7DB8">
            <w:pPr>
              <w:pStyle w:val="TAC"/>
              <w:rPr>
                <w:rFonts w:cs="Arial"/>
                <w:sz w:val="16"/>
                <w:szCs w:val="16"/>
              </w:rPr>
            </w:pPr>
            <w:r w:rsidRPr="00F11966">
              <w:rPr>
                <w:rFonts w:cs="Arial"/>
                <w:sz w:val="16"/>
                <w:szCs w:val="16"/>
              </w:rPr>
              <w:t>A</w:t>
            </w:r>
          </w:p>
        </w:tc>
        <w:tc>
          <w:tcPr>
            <w:tcW w:w="4820" w:type="dxa"/>
            <w:shd w:val="solid" w:color="FFFFFF" w:fill="auto"/>
          </w:tcPr>
          <w:p w14:paraId="6547794E" w14:textId="77777777" w:rsidR="00E92CBF" w:rsidRPr="00F11966" w:rsidRDefault="00E92CBF" w:rsidP="00AA7DB8">
            <w:pPr>
              <w:pStyle w:val="TAL"/>
              <w:rPr>
                <w:noProof/>
              </w:rPr>
            </w:pPr>
            <w:r w:rsidRPr="00F11966">
              <w:t xml:space="preserve">Correction to </w:t>
            </w:r>
            <w:r w:rsidRPr="00F11966">
              <w:rPr>
                <w:noProof/>
              </w:rPr>
              <w:t>GNbId</w:t>
            </w:r>
          </w:p>
        </w:tc>
        <w:tc>
          <w:tcPr>
            <w:tcW w:w="708" w:type="dxa"/>
            <w:shd w:val="solid" w:color="FFFFFF" w:fill="auto"/>
          </w:tcPr>
          <w:p w14:paraId="02059429" w14:textId="77777777" w:rsidR="00E92CBF" w:rsidRPr="00F11966" w:rsidRDefault="00E92CBF" w:rsidP="00AA7DB8">
            <w:pPr>
              <w:pStyle w:val="TAC"/>
              <w:rPr>
                <w:sz w:val="16"/>
                <w:szCs w:val="16"/>
              </w:rPr>
            </w:pPr>
            <w:r w:rsidRPr="00F11966">
              <w:rPr>
                <w:sz w:val="16"/>
                <w:szCs w:val="16"/>
              </w:rPr>
              <w:t>16.2.0</w:t>
            </w:r>
          </w:p>
        </w:tc>
      </w:tr>
      <w:tr w:rsidR="00E92CBF" w:rsidRPr="00F11966" w14:paraId="00EABBC7" w14:textId="77777777" w:rsidTr="009663F0">
        <w:tc>
          <w:tcPr>
            <w:tcW w:w="800" w:type="dxa"/>
            <w:shd w:val="solid" w:color="FFFFFF" w:fill="auto"/>
          </w:tcPr>
          <w:p w14:paraId="5BA07198"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3532AF42"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747A450D" w14:textId="77777777" w:rsidR="00E92CBF" w:rsidRPr="00F11966" w:rsidRDefault="00E92CBF" w:rsidP="00AA7DB8">
            <w:pPr>
              <w:pStyle w:val="TAC"/>
              <w:rPr>
                <w:sz w:val="16"/>
                <w:szCs w:val="16"/>
              </w:rPr>
            </w:pPr>
            <w:r w:rsidRPr="00F11966">
              <w:rPr>
                <w:sz w:val="16"/>
                <w:szCs w:val="16"/>
              </w:rPr>
              <w:t>CP-193057</w:t>
            </w:r>
          </w:p>
        </w:tc>
        <w:tc>
          <w:tcPr>
            <w:tcW w:w="567" w:type="dxa"/>
            <w:shd w:val="solid" w:color="FFFFFF" w:fill="auto"/>
          </w:tcPr>
          <w:p w14:paraId="11B7E7E8" w14:textId="77777777" w:rsidR="00E92CBF" w:rsidRPr="00F11966" w:rsidRDefault="00E92CBF" w:rsidP="00AA7DB8">
            <w:pPr>
              <w:pStyle w:val="TAL"/>
              <w:rPr>
                <w:rFonts w:cs="Arial"/>
                <w:sz w:val="16"/>
                <w:szCs w:val="16"/>
              </w:rPr>
            </w:pPr>
            <w:r w:rsidRPr="00F11966">
              <w:rPr>
                <w:rFonts w:cs="Arial"/>
                <w:sz w:val="16"/>
                <w:szCs w:val="16"/>
              </w:rPr>
              <w:t>0126</w:t>
            </w:r>
          </w:p>
        </w:tc>
        <w:tc>
          <w:tcPr>
            <w:tcW w:w="425" w:type="dxa"/>
            <w:shd w:val="solid" w:color="FFFFFF" w:fill="auto"/>
          </w:tcPr>
          <w:p w14:paraId="57485D36"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0E2CC7B9"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66F6B548" w14:textId="77777777" w:rsidR="00E92CBF" w:rsidRPr="00F11966" w:rsidRDefault="00E92CBF" w:rsidP="00AA7DB8">
            <w:pPr>
              <w:pStyle w:val="TAL"/>
              <w:rPr>
                <w:noProof/>
              </w:rPr>
            </w:pPr>
            <w:r w:rsidRPr="00F11966">
              <w:t>Format of NF (Service) Set ID</w:t>
            </w:r>
          </w:p>
        </w:tc>
        <w:tc>
          <w:tcPr>
            <w:tcW w:w="708" w:type="dxa"/>
            <w:shd w:val="solid" w:color="FFFFFF" w:fill="auto"/>
          </w:tcPr>
          <w:p w14:paraId="21958A63" w14:textId="77777777" w:rsidR="00E92CBF" w:rsidRPr="00F11966" w:rsidRDefault="00E92CBF" w:rsidP="00AA7DB8">
            <w:pPr>
              <w:pStyle w:val="TAC"/>
              <w:rPr>
                <w:sz w:val="16"/>
                <w:szCs w:val="16"/>
              </w:rPr>
            </w:pPr>
            <w:r w:rsidRPr="00F11966">
              <w:rPr>
                <w:sz w:val="16"/>
                <w:szCs w:val="16"/>
              </w:rPr>
              <w:t>16.2.0</w:t>
            </w:r>
          </w:p>
        </w:tc>
      </w:tr>
      <w:tr w:rsidR="00E92CBF" w:rsidRPr="00F11966" w14:paraId="2AAD1A20" w14:textId="77777777" w:rsidTr="009663F0">
        <w:tc>
          <w:tcPr>
            <w:tcW w:w="800" w:type="dxa"/>
            <w:shd w:val="solid" w:color="FFFFFF" w:fill="auto"/>
          </w:tcPr>
          <w:p w14:paraId="48328388"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54ECC1C3"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19D2347A" w14:textId="77777777" w:rsidR="00E92CBF" w:rsidRPr="00F11966" w:rsidRDefault="00E92CBF" w:rsidP="00AA7DB8">
            <w:pPr>
              <w:pStyle w:val="TAC"/>
              <w:rPr>
                <w:sz w:val="16"/>
                <w:szCs w:val="16"/>
              </w:rPr>
            </w:pPr>
            <w:r w:rsidRPr="00F11966">
              <w:rPr>
                <w:sz w:val="16"/>
                <w:szCs w:val="16"/>
              </w:rPr>
              <w:t>CP-193046</w:t>
            </w:r>
          </w:p>
        </w:tc>
        <w:tc>
          <w:tcPr>
            <w:tcW w:w="567" w:type="dxa"/>
            <w:shd w:val="solid" w:color="FFFFFF" w:fill="auto"/>
          </w:tcPr>
          <w:p w14:paraId="3033EF9B" w14:textId="77777777" w:rsidR="00E92CBF" w:rsidRPr="00F11966" w:rsidRDefault="00E92CBF" w:rsidP="00AA7DB8">
            <w:pPr>
              <w:pStyle w:val="TAL"/>
              <w:rPr>
                <w:rFonts w:cs="Arial"/>
                <w:sz w:val="16"/>
                <w:szCs w:val="16"/>
              </w:rPr>
            </w:pPr>
            <w:r w:rsidRPr="00F11966">
              <w:rPr>
                <w:rFonts w:cs="Arial"/>
                <w:sz w:val="16"/>
                <w:szCs w:val="16"/>
              </w:rPr>
              <w:t>0142</w:t>
            </w:r>
          </w:p>
        </w:tc>
        <w:tc>
          <w:tcPr>
            <w:tcW w:w="425" w:type="dxa"/>
            <w:shd w:val="solid" w:color="FFFFFF" w:fill="auto"/>
          </w:tcPr>
          <w:p w14:paraId="537BEB7E"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540626FA"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0B12155F" w14:textId="77777777" w:rsidR="00E92CBF" w:rsidRPr="00F11966" w:rsidRDefault="00E92CBF" w:rsidP="00AA7DB8">
            <w:pPr>
              <w:pStyle w:val="TAL"/>
              <w:rPr>
                <w:noProof/>
              </w:rPr>
            </w:pPr>
            <w:r w:rsidRPr="00F11966">
              <w:t>MAC Address as PEI format</w:t>
            </w:r>
          </w:p>
        </w:tc>
        <w:tc>
          <w:tcPr>
            <w:tcW w:w="708" w:type="dxa"/>
            <w:shd w:val="solid" w:color="FFFFFF" w:fill="auto"/>
          </w:tcPr>
          <w:p w14:paraId="4FCA9B1A" w14:textId="77777777" w:rsidR="00E92CBF" w:rsidRPr="00F11966" w:rsidRDefault="00E92CBF" w:rsidP="00AA7DB8">
            <w:pPr>
              <w:pStyle w:val="TAC"/>
              <w:rPr>
                <w:sz w:val="16"/>
                <w:szCs w:val="16"/>
              </w:rPr>
            </w:pPr>
            <w:r w:rsidRPr="00F11966">
              <w:rPr>
                <w:sz w:val="16"/>
                <w:szCs w:val="16"/>
              </w:rPr>
              <w:t>16.2.0</w:t>
            </w:r>
          </w:p>
        </w:tc>
      </w:tr>
      <w:tr w:rsidR="00E92CBF" w:rsidRPr="00F11966" w14:paraId="7BA4E4E5" w14:textId="77777777" w:rsidTr="009663F0">
        <w:tc>
          <w:tcPr>
            <w:tcW w:w="800" w:type="dxa"/>
            <w:shd w:val="solid" w:color="FFFFFF" w:fill="auto"/>
          </w:tcPr>
          <w:p w14:paraId="4DD003C2"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402D03EA"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19FC0B11" w14:textId="77777777" w:rsidR="00E92CBF" w:rsidRPr="00F11966" w:rsidRDefault="00E92CBF" w:rsidP="00AA7DB8">
            <w:pPr>
              <w:pStyle w:val="TAC"/>
              <w:rPr>
                <w:sz w:val="16"/>
                <w:szCs w:val="16"/>
              </w:rPr>
            </w:pPr>
            <w:r w:rsidRPr="00F11966">
              <w:rPr>
                <w:sz w:val="16"/>
                <w:szCs w:val="16"/>
              </w:rPr>
              <w:t>CP-193050</w:t>
            </w:r>
          </w:p>
        </w:tc>
        <w:tc>
          <w:tcPr>
            <w:tcW w:w="567" w:type="dxa"/>
            <w:shd w:val="solid" w:color="FFFFFF" w:fill="auto"/>
          </w:tcPr>
          <w:p w14:paraId="75414398" w14:textId="77777777" w:rsidR="00E92CBF" w:rsidRPr="00F11966" w:rsidRDefault="00E92CBF" w:rsidP="00AA7DB8">
            <w:pPr>
              <w:pStyle w:val="TAL"/>
              <w:rPr>
                <w:rFonts w:cs="Arial"/>
                <w:sz w:val="16"/>
                <w:szCs w:val="16"/>
              </w:rPr>
            </w:pPr>
            <w:r w:rsidRPr="00F11966">
              <w:rPr>
                <w:rFonts w:cs="Arial"/>
                <w:sz w:val="16"/>
                <w:szCs w:val="16"/>
              </w:rPr>
              <w:t>0143</w:t>
            </w:r>
          </w:p>
        </w:tc>
        <w:tc>
          <w:tcPr>
            <w:tcW w:w="425" w:type="dxa"/>
            <w:shd w:val="solid" w:color="FFFFFF" w:fill="auto"/>
          </w:tcPr>
          <w:p w14:paraId="63CB15CD"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011055C8"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6AB79A3E" w14:textId="77777777" w:rsidR="00E92CBF" w:rsidRPr="00F11966" w:rsidRDefault="00E92CBF" w:rsidP="00AA7DB8">
            <w:pPr>
              <w:pStyle w:val="TAL"/>
              <w:rPr>
                <w:noProof/>
              </w:rPr>
            </w:pPr>
            <w:r w:rsidRPr="00F11966">
              <w:t>Alternative 1 for global uniqueness of universally managed NID - simple data types correction</w:t>
            </w:r>
          </w:p>
        </w:tc>
        <w:tc>
          <w:tcPr>
            <w:tcW w:w="708" w:type="dxa"/>
            <w:shd w:val="solid" w:color="FFFFFF" w:fill="auto"/>
          </w:tcPr>
          <w:p w14:paraId="20A52C65" w14:textId="77777777" w:rsidR="00E92CBF" w:rsidRPr="00F11966" w:rsidRDefault="00E92CBF" w:rsidP="00AA7DB8">
            <w:pPr>
              <w:pStyle w:val="TAC"/>
              <w:rPr>
                <w:sz w:val="16"/>
                <w:szCs w:val="16"/>
              </w:rPr>
            </w:pPr>
            <w:r w:rsidRPr="00F11966">
              <w:rPr>
                <w:sz w:val="16"/>
                <w:szCs w:val="16"/>
              </w:rPr>
              <w:t>16.2.0</w:t>
            </w:r>
          </w:p>
        </w:tc>
      </w:tr>
      <w:tr w:rsidR="00E92CBF" w:rsidRPr="00F11966" w14:paraId="743D04F4" w14:textId="77777777" w:rsidTr="009663F0">
        <w:tc>
          <w:tcPr>
            <w:tcW w:w="800" w:type="dxa"/>
            <w:shd w:val="solid" w:color="FFFFFF" w:fill="auto"/>
          </w:tcPr>
          <w:p w14:paraId="7FEE2CF5"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6F3FB84C"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7A8E4134" w14:textId="77777777" w:rsidR="00E92CBF" w:rsidRPr="00F11966" w:rsidRDefault="00E92CBF" w:rsidP="00AA7DB8">
            <w:pPr>
              <w:pStyle w:val="TAC"/>
              <w:rPr>
                <w:sz w:val="16"/>
                <w:szCs w:val="16"/>
              </w:rPr>
            </w:pPr>
            <w:r w:rsidRPr="00F11966">
              <w:rPr>
                <w:sz w:val="16"/>
                <w:szCs w:val="16"/>
              </w:rPr>
              <w:t>CP-193046</w:t>
            </w:r>
          </w:p>
        </w:tc>
        <w:tc>
          <w:tcPr>
            <w:tcW w:w="567" w:type="dxa"/>
            <w:shd w:val="solid" w:color="FFFFFF" w:fill="auto"/>
          </w:tcPr>
          <w:p w14:paraId="3E686300" w14:textId="77777777" w:rsidR="00E92CBF" w:rsidRPr="00F11966" w:rsidRDefault="00E92CBF" w:rsidP="00AA7DB8">
            <w:pPr>
              <w:pStyle w:val="TAL"/>
              <w:rPr>
                <w:rFonts w:cs="Arial"/>
                <w:sz w:val="16"/>
                <w:szCs w:val="16"/>
              </w:rPr>
            </w:pPr>
            <w:r w:rsidRPr="00F11966">
              <w:rPr>
                <w:rFonts w:cs="Arial"/>
                <w:sz w:val="16"/>
                <w:szCs w:val="16"/>
              </w:rPr>
              <w:t>0135</w:t>
            </w:r>
          </w:p>
        </w:tc>
        <w:tc>
          <w:tcPr>
            <w:tcW w:w="425" w:type="dxa"/>
            <w:shd w:val="solid" w:color="FFFFFF" w:fill="auto"/>
          </w:tcPr>
          <w:p w14:paraId="45AABB42"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41DEBF06"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1953202D" w14:textId="77777777" w:rsidR="00E92CBF" w:rsidRPr="00F11966" w:rsidRDefault="00E92CBF" w:rsidP="00AA7DB8">
            <w:pPr>
              <w:pStyle w:val="TAL"/>
              <w:rPr>
                <w:noProof/>
              </w:rPr>
            </w:pPr>
            <w:r w:rsidRPr="00F11966">
              <w:rPr>
                <w:rFonts w:hint="eastAsia"/>
                <w:noProof/>
                <w:lang w:eastAsia="zh-CN"/>
              </w:rPr>
              <w:t>De</w:t>
            </w:r>
            <w:r w:rsidRPr="00F11966">
              <w:rPr>
                <w:noProof/>
                <w:lang w:eastAsia="zh-CN"/>
              </w:rPr>
              <w:t>finition of TNAP ID</w:t>
            </w:r>
          </w:p>
        </w:tc>
        <w:tc>
          <w:tcPr>
            <w:tcW w:w="708" w:type="dxa"/>
            <w:shd w:val="solid" w:color="FFFFFF" w:fill="auto"/>
          </w:tcPr>
          <w:p w14:paraId="25060D68" w14:textId="77777777" w:rsidR="00E92CBF" w:rsidRPr="00F11966" w:rsidRDefault="00E92CBF" w:rsidP="00AA7DB8">
            <w:pPr>
              <w:pStyle w:val="TAC"/>
              <w:rPr>
                <w:sz w:val="16"/>
                <w:szCs w:val="16"/>
              </w:rPr>
            </w:pPr>
            <w:r w:rsidRPr="00F11966">
              <w:rPr>
                <w:sz w:val="16"/>
                <w:szCs w:val="16"/>
              </w:rPr>
              <w:t>16.2.0</w:t>
            </w:r>
          </w:p>
        </w:tc>
      </w:tr>
      <w:tr w:rsidR="00E92CBF" w:rsidRPr="00F11966" w14:paraId="469DB9DD" w14:textId="77777777" w:rsidTr="009663F0">
        <w:tc>
          <w:tcPr>
            <w:tcW w:w="800" w:type="dxa"/>
            <w:shd w:val="solid" w:color="FFFFFF" w:fill="auto"/>
          </w:tcPr>
          <w:p w14:paraId="63F3EAFE"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1F8AF0E9"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3048DDEE" w14:textId="77777777" w:rsidR="00E92CBF" w:rsidRPr="00F11966" w:rsidRDefault="00E92CBF" w:rsidP="00AA7DB8">
            <w:pPr>
              <w:pStyle w:val="TAC"/>
              <w:rPr>
                <w:sz w:val="16"/>
                <w:szCs w:val="16"/>
              </w:rPr>
            </w:pPr>
            <w:r w:rsidRPr="00F11966">
              <w:rPr>
                <w:sz w:val="16"/>
                <w:szCs w:val="16"/>
              </w:rPr>
              <w:t>CP-193063</w:t>
            </w:r>
          </w:p>
        </w:tc>
        <w:tc>
          <w:tcPr>
            <w:tcW w:w="567" w:type="dxa"/>
            <w:shd w:val="solid" w:color="FFFFFF" w:fill="auto"/>
          </w:tcPr>
          <w:p w14:paraId="7676D1A5" w14:textId="77777777" w:rsidR="00E92CBF" w:rsidRPr="00F11966" w:rsidRDefault="00E92CBF" w:rsidP="00AA7DB8">
            <w:pPr>
              <w:pStyle w:val="TAL"/>
              <w:rPr>
                <w:rFonts w:cs="Arial"/>
                <w:sz w:val="16"/>
                <w:szCs w:val="16"/>
              </w:rPr>
            </w:pPr>
            <w:r w:rsidRPr="00F11966">
              <w:rPr>
                <w:rFonts w:cs="Arial"/>
                <w:sz w:val="16"/>
                <w:szCs w:val="16"/>
              </w:rPr>
              <w:t>0131</w:t>
            </w:r>
          </w:p>
        </w:tc>
        <w:tc>
          <w:tcPr>
            <w:tcW w:w="425" w:type="dxa"/>
            <w:shd w:val="solid" w:color="FFFFFF" w:fill="auto"/>
          </w:tcPr>
          <w:p w14:paraId="47558D25"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381494FD"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08A491DE" w14:textId="77777777" w:rsidR="00E92CBF" w:rsidRPr="00F11966" w:rsidRDefault="00E92CBF" w:rsidP="00AA7DB8">
            <w:pPr>
              <w:pStyle w:val="TAL"/>
              <w:rPr>
                <w:noProof/>
                <w:lang w:eastAsia="zh-CN"/>
              </w:rPr>
            </w:pPr>
            <w:r w:rsidRPr="00F11966">
              <w:rPr>
                <w:rFonts w:hint="eastAsia"/>
                <w:lang w:eastAsia="zh-CN"/>
              </w:rPr>
              <w:t>HAL-forms data type</w:t>
            </w:r>
          </w:p>
        </w:tc>
        <w:tc>
          <w:tcPr>
            <w:tcW w:w="708" w:type="dxa"/>
            <w:shd w:val="solid" w:color="FFFFFF" w:fill="auto"/>
          </w:tcPr>
          <w:p w14:paraId="2C7CB0F7" w14:textId="77777777" w:rsidR="00E92CBF" w:rsidRPr="00F11966" w:rsidRDefault="00E92CBF" w:rsidP="00AA7DB8">
            <w:pPr>
              <w:pStyle w:val="TAC"/>
              <w:rPr>
                <w:sz w:val="16"/>
                <w:szCs w:val="16"/>
              </w:rPr>
            </w:pPr>
            <w:r w:rsidRPr="00F11966">
              <w:rPr>
                <w:sz w:val="16"/>
                <w:szCs w:val="16"/>
              </w:rPr>
              <w:t>16.2.0</w:t>
            </w:r>
          </w:p>
        </w:tc>
      </w:tr>
      <w:tr w:rsidR="00E92CBF" w:rsidRPr="00F11966" w14:paraId="093433CE" w14:textId="77777777" w:rsidTr="009663F0">
        <w:tc>
          <w:tcPr>
            <w:tcW w:w="800" w:type="dxa"/>
            <w:shd w:val="solid" w:color="FFFFFF" w:fill="auto"/>
          </w:tcPr>
          <w:p w14:paraId="2BF02DBA"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3816F543"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63CBEA1F" w14:textId="77777777" w:rsidR="00E92CBF" w:rsidRPr="00F11966" w:rsidRDefault="00E92CBF" w:rsidP="00AA7DB8">
            <w:pPr>
              <w:pStyle w:val="TAC"/>
              <w:rPr>
                <w:sz w:val="16"/>
                <w:szCs w:val="16"/>
              </w:rPr>
            </w:pPr>
            <w:r w:rsidRPr="00F11966">
              <w:rPr>
                <w:sz w:val="16"/>
                <w:szCs w:val="16"/>
              </w:rPr>
              <w:t>CP-193057</w:t>
            </w:r>
          </w:p>
        </w:tc>
        <w:tc>
          <w:tcPr>
            <w:tcW w:w="567" w:type="dxa"/>
            <w:shd w:val="solid" w:color="FFFFFF" w:fill="auto"/>
          </w:tcPr>
          <w:p w14:paraId="20E19ED9" w14:textId="77777777" w:rsidR="00E92CBF" w:rsidRPr="00F11966" w:rsidRDefault="00E92CBF" w:rsidP="00AA7DB8">
            <w:pPr>
              <w:pStyle w:val="TAL"/>
              <w:rPr>
                <w:rFonts w:cs="Arial"/>
                <w:sz w:val="16"/>
                <w:szCs w:val="16"/>
              </w:rPr>
            </w:pPr>
            <w:r w:rsidRPr="00F11966">
              <w:rPr>
                <w:rFonts w:cs="Arial"/>
                <w:sz w:val="16"/>
                <w:szCs w:val="16"/>
              </w:rPr>
              <w:t>0127</w:t>
            </w:r>
          </w:p>
        </w:tc>
        <w:tc>
          <w:tcPr>
            <w:tcW w:w="425" w:type="dxa"/>
            <w:shd w:val="solid" w:color="FFFFFF" w:fill="auto"/>
          </w:tcPr>
          <w:p w14:paraId="0A97C0C7"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7ACB52E1"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6537719B" w14:textId="77777777" w:rsidR="00E92CBF" w:rsidRPr="00F11966" w:rsidRDefault="00E92CBF" w:rsidP="00AA7DB8">
            <w:pPr>
              <w:pStyle w:val="TAL"/>
              <w:rPr>
                <w:noProof/>
              </w:rPr>
            </w:pPr>
            <w:r w:rsidRPr="00F11966">
              <w:rPr>
                <w:lang w:eastAsia="zh-CN"/>
              </w:rPr>
              <w:t>Delegated Discovery Parameters Conveyance in HTTP/2 headers</w:t>
            </w:r>
          </w:p>
        </w:tc>
        <w:tc>
          <w:tcPr>
            <w:tcW w:w="708" w:type="dxa"/>
            <w:shd w:val="solid" w:color="FFFFFF" w:fill="auto"/>
          </w:tcPr>
          <w:p w14:paraId="1B0E287E" w14:textId="77777777" w:rsidR="00E92CBF" w:rsidRPr="00F11966" w:rsidRDefault="00E92CBF" w:rsidP="00AA7DB8">
            <w:pPr>
              <w:pStyle w:val="TAC"/>
              <w:rPr>
                <w:sz w:val="16"/>
                <w:szCs w:val="16"/>
              </w:rPr>
            </w:pPr>
            <w:r w:rsidRPr="00F11966">
              <w:rPr>
                <w:sz w:val="16"/>
                <w:szCs w:val="16"/>
              </w:rPr>
              <w:t>16.2.0</w:t>
            </w:r>
          </w:p>
        </w:tc>
      </w:tr>
      <w:tr w:rsidR="00E92CBF" w:rsidRPr="00F11966" w14:paraId="391E0806" w14:textId="77777777" w:rsidTr="009663F0">
        <w:tc>
          <w:tcPr>
            <w:tcW w:w="800" w:type="dxa"/>
            <w:shd w:val="solid" w:color="FFFFFF" w:fill="auto"/>
          </w:tcPr>
          <w:p w14:paraId="32B42AFF"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44E24537"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37861AE2" w14:textId="77777777" w:rsidR="00E92CBF" w:rsidRPr="00F11966" w:rsidRDefault="00E92CBF" w:rsidP="00AA7DB8">
            <w:pPr>
              <w:pStyle w:val="TAC"/>
              <w:rPr>
                <w:sz w:val="16"/>
                <w:szCs w:val="16"/>
              </w:rPr>
            </w:pPr>
            <w:r w:rsidRPr="00F11966">
              <w:rPr>
                <w:sz w:val="16"/>
                <w:szCs w:val="16"/>
              </w:rPr>
              <w:t>CP-193049</w:t>
            </w:r>
          </w:p>
        </w:tc>
        <w:tc>
          <w:tcPr>
            <w:tcW w:w="567" w:type="dxa"/>
            <w:shd w:val="solid" w:color="FFFFFF" w:fill="auto"/>
          </w:tcPr>
          <w:p w14:paraId="2EC22A04" w14:textId="77777777" w:rsidR="00E92CBF" w:rsidRPr="00F11966" w:rsidRDefault="00E92CBF" w:rsidP="00AA7DB8">
            <w:pPr>
              <w:pStyle w:val="TAL"/>
              <w:rPr>
                <w:rFonts w:cs="Arial"/>
                <w:sz w:val="16"/>
                <w:szCs w:val="16"/>
              </w:rPr>
            </w:pPr>
            <w:r w:rsidRPr="00F11966">
              <w:rPr>
                <w:rFonts w:cs="Arial"/>
                <w:sz w:val="16"/>
                <w:szCs w:val="16"/>
              </w:rPr>
              <w:t>0149</w:t>
            </w:r>
          </w:p>
        </w:tc>
        <w:tc>
          <w:tcPr>
            <w:tcW w:w="425" w:type="dxa"/>
            <w:shd w:val="solid" w:color="FFFFFF" w:fill="auto"/>
          </w:tcPr>
          <w:p w14:paraId="69D2B417" w14:textId="77777777" w:rsidR="00E92CBF" w:rsidRPr="00F11966" w:rsidRDefault="00E92CBF" w:rsidP="00AA7DB8">
            <w:pPr>
              <w:pStyle w:val="TAR"/>
              <w:rPr>
                <w:rFonts w:cs="Arial"/>
                <w:sz w:val="16"/>
                <w:szCs w:val="16"/>
              </w:rPr>
            </w:pPr>
          </w:p>
        </w:tc>
        <w:tc>
          <w:tcPr>
            <w:tcW w:w="425" w:type="dxa"/>
            <w:shd w:val="solid" w:color="FFFFFF" w:fill="auto"/>
          </w:tcPr>
          <w:p w14:paraId="5353D1FC"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51ABA582" w14:textId="77777777" w:rsidR="00E92CBF" w:rsidRPr="00F11966" w:rsidRDefault="00E92CBF" w:rsidP="00AA7DB8">
            <w:pPr>
              <w:pStyle w:val="TAL"/>
              <w:rPr>
                <w:noProof/>
              </w:rPr>
            </w:pPr>
            <w:r w:rsidRPr="00F11966">
              <w:t>LTE-M RAT Type</w:t>
            </w:r>
          </w:p>
        </w:tc>
        <w:tc>
          <w:tcPr>
            <w:tcW w:w="708" w:type="dxa"/>
            <w:shd w:val="solid" w:color="FFFFFF" w:fill="auto"/>
          </w:tcPr>
          <w:p w14:paraId="40F95AD2" w14:textId="77777777" w:rsidR="00E92CBF" w:rsidRPr="00F11966" w:rsidRDefault="00E92CBF" w:rsidP="00AA7DB8">
            <w:pPr>
              <w:pStyle w:val="TAC"/>
              <w:rPr>
                <w:sz w:val="16"/>
                <w:szCs w:val="16"/>
              </w:rPr>
            </w:pPr>
            <w:r w:rsidRPr="00F11966">
              <w:rPr>
                <w:sz w:val="16"/>
                <w:szCs w:val="16"/>
              </w:rPr>
              <w:t>16.2.0</w:t>
            </w:r>
          </w:p>
        </w:tc>
      </w:tr>
      <w:tr w:rsidR="00E92CBF" w:rsidRPr="00F11966" w14:paraId="4C0A7983" w14:textId="77777777" w:rsidTr="009663F0">
        <w:tc>
          <w:tcPr>
            <w:tcW w:w="800" w:type="dxa"/>
            <w:shd w:val="solid" w:color="FFFFFF" w:fill="auto"/>
          </w:tcPr>
          <w:p w14:paraId="5026B0EF"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775EAA18"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05B062CB" w14:textId="77777777" w:rsidR="00E92CBF" w:rsidRPr="00F11966" w:rsidRDefault="00E92CBF" w:rsidP="00AA7DB8">
            <w:pPr>
              <w:pStyle w:val="TAC"/>
              <w:rPr>
                <w:sz w:val="16"/>
                <w:szCs w:val="16"/>
              </w:rPr>
            </w:pPr>
            <w:r w:rsidRPr="00F11966">
              <w:rPr>
                <w:sz w:val="16"/>
                <w:szCs w:val="16"/>
              </w:rPr>
              <w:t>CP-193062</w:t>
            </w:r>
          </w:p>
        </w:tc>
        <w:tc>
          <w:tcPr>
            <w:tcW w:w="567" w:type="dxa"/>
            <w:shd w:val="solid" w:color="FFFFFF" w:fill="auto"/>
          </w:tcPr>
          <w:p w14:paraId="5ACAB3D3" w14:textId="77777777" w:rsidR="00E92CBF" w:rsidRPr="00F11966" w:rsidRDefault="00E92CBF" w:rsidP="00AA7DB8">
            <w:pPr>
              <w:pStyle w:val="TAL"/>
              <w:rPr>
                <w:rFonts w:cs="Arial"/>
                <w:sz w:val="16"/>
                <w:szCs w:val="16"/>
              </w:rPr>
            </w:pPr>
            <w:r w:rsidRPr="00F11966">
              <w:rPr>
                <w:rFonts w:cs="Arial"/>
                <w:sz w:val="16"/>
                <w:szCs w:val="16"/>
              </w:rPr>
              <w:t>0148</w:t>
            </w:r>
          </w:p>
        </w:tc>
        <w:tc>
          <w:tcPr>
            <w:tcW w:w="425" w:type="dxa"/>
            <w:shd w:val="solid" w:color="FFFFFF" w:fill="auto"/>
          </w:tcPr>
          <w:p w14:paraId="2D619AB1"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14784781"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655BD31D" w14:textId="77777777" w:rsidR="00E92CBF" w:rsidRPr="00F11966" w:rsidRDefault="00E92CBF" w:rsidP="00AA7DB8">
            <w:pPr>
              <w:pStyle w:val="TAL"/>
              <w:rPr>
                <w:lang w:eastAsia="zh-CN"/>
              </w:rPr>
            </w:pPr>
            <w:r w:rsidRPr="00F11966">
              <w:rPr>
                <w:rFonts w:cs="Arial"/>
                <w:color w:val="000000"/>
                <w:szCs w:val="18"/>
              </w:rPr>
              <w:t>Common Data Type for RACS</w:t>
            </w:r>
          </w:p>
        </w:tc>
        <w:tc>
          <w:tcPr>
            <w:tcW w:w="708" w:type="dxa"/>
            <w:shd w:val="solid" w:color="FFFFFF" w:fill="auto"/>
          </w:tcPr>
          <w:p w14:paraId="0EBEE2AB" w14:textId="77777777" w:rsidR="00E92CBF" w:rsidRPr="00F11966" w:rsidRDefault="00E92CBF" w:rsidP="00AA7DB8">
            <w:pPr>
              <w:pStyle w:val="TAC"/>
              <w:rPr>
                <w:sz w:val="16"/>
                <w:szCs w:val="16"/>
              </w:rPr>
            </w:pPr>
            <w:r w:rsidRPr="00F11966">
              <w:rPr>
                <w:sz w:val="16"/>
                <w:szCs w:val="16"/>
              </w:rPr>
              <w:t>16.2.0</w:t>
            </w:r>
          </w:p>
        </w:tc>
      </w:tr>
      <w:tr w:rsidR="00E92CBF" w:rsidRPr="00F11966" w14:paraId="0785F2E2" w14:textId="77777777" w:rsidTr="009663F0">
        <w:tc>
          <w:tcPr>
            <w:tcW w:w="800" w:type="dxa"/>
            <w:shd w:val="solid" w:color="FFFFFF" w:fill="auto"/>
          </w:tcPr>
          <w:p w14:paraId="48E463B1"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7CD1539D"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0581B7D5" w14:textId="77777777" w:rsidR="00E92CBF" w:rsidRPr="00F11966" w:rsidRDefault="00E92CBF" w:rsidP="00AA7DB8">
            <w:pPr>
              <w:pStyle w:val="TAC"/>
              <w:rPr>
                <w:sz w:val="16"/>
                <w:szCs w:val="16"/>
              </w:rPr>
            </w:pPr>
            <w:r w:rsidRPr="00F11966">
              <w:rPr>
                <w:sz w:val="16"/>
                <w:szCs w:val="16"/>
              </w:rPr>
              <w:t>CP-193063</w:t>
            </w:r>
          </w:p>
        </w:tc>
        <w:tc>
          <w:tcPr>
            <w:tcW w:w="567" w:type="dxa"/>
            <w:shd w:val="solid" w:color="FFFFFF" w:fill="auto"/>
          </w:tcPr>
          <w:p w14:paraId="5C761B5A" w14:textId="77777777" w:rsidR="00E92CBF" w:rsidRPr="00F11966" w:rsidRDefault="00E92CBF" w:rsidP="00AA7DB8">
            <w:pPr>
              <w:pStyle w:val="TAL"/>
              <w:rPr>
                <w:rFonts w:cs="Arial"/>
                <w:sz w:val="16"/>
                <w:szCs w:val="16"/>
              </w:rPr>
            </w:pPr>
            <w:r w:rsidRPr="00F11966">
              <w:rPr>
                <w:rFonts w:cs="Arial"/>
                <w:sz w:val="16"/>
                <w:szCs w:val="16"/>
              </w:rPr>
              <w:t>0161</w:t>
            </w:r>
          </w:p>
        </w:tc>
        <w:tc>
          <w:tcPr>
            <w:tcW w:w="425" w:type="dxa"/>
            <w:shd w:val="solid" w:color="FFFFFF" w:fill="auto"/>
          </w:tcPr>
          <w:p w14:paraId="3A0435A5"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4E8ACEA3"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3E2618EF" w14:textId="77777777" w:rsidR="00E92CBF" w:rsidRPr="00F11966" w:rsidRDefault="00E92CBF" w:rsidP="00AA7DB8">
            <w:pPr>
              <w:pStyle w:val="TAL"/>
              <w:rPr>
                <w:rFonts w:cs="Arial"/>
                <w:color w:val="000000"/>
                <w:szCs w:val="18"/>
              </w:rPr>
            </w:pPr>
            <w:r w:rsidRPr="00F11966">
              <w:t>DNN Network Identifier and Operator Identifier</w:t>
            </w:r>
          </w:p>
        </w:tc>
        <w:tc>
          <w:tcPr>
            <w:tcW w:w="708" w:type="dxa"/>
            <w:shd w:val="solid" w:color="FFFFFF" w:fill="auto"/>
          </w:tcPr>
          <w:p w14:paraId="56975ADF" w14:textId="77777777" w:rsidR="00E92CBF" w:rsidRPr="00F11966" w:rsidRDefault="00E92CBF" w:rsidP="00AA7DB8">
            <w:pPr>
              <w:pStyle w:val="TAC"/>
              <w:rPr>
                <w:sz w:val="16"/>
                <w:szCs w:val="16"/>
              </w:rPr>
            </w:pPr>
            <w:r w:rsidRPr="00F11966">
              <w:rPr>
                <w:sz w:val="16"/>
                <w:szCs w:val="16"/>
              </w:rPr>
              <w:t>16.2.0</w:t>
            </w:r>
          </w:p>
        </w:tc>
      </w:tr>
      <w:tr w:rsidR="00E92CBF" w:rsidRPr="00F11966" w14:paraId="4175F7ED" w14:textId="77777777" w:rsidTr="009663F0">
        <w:tc>
          <w:tcPr>
            <w:tcW w:w="800" w:type="dxa"/>
            <w:shd w:val="solid" w:color="FFFFFF" w:fill="auto"/>
          </w:tcPr>
          <w:p w14:paraId="38C381B9"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3F5463D5"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2386C31D" w14:textId="77777777" w:rsidR="00E92CBF" w:rsidRPr="00F11966" w:rsidRDefault="00E92CBF" w:rsidP="00AA7DB8">
            <w:pPr>
              <w:pStyle w:val="TAC"/>
              <w:rPr>
                <w:sz w:val="16"/>
                <w:szCs w:val="16"/>
              </w:rPr>
            </w:pPr>
            <w:r w:rsidRPr="00F11966">
              <w:rPr>
                <w:sz w:val="16"/>
                <w:szCs w:val="16"/>
              </w:rPr>
              <w:t>CP-193036</w:t>
            </w:r>
          </w:p>
        </w:tc>
        <w:tc>
          <w:tcPr>
            <w:tcW w:w="567" w:type="dxa"/>
            <w:shd w:val="solid" w:color="FFFFFF" w:fill="auto"/>
          </w:tcPr>
          <w:p w14:paraId="03F7F61F" w14:textId="77777777" w:rsidR="00E92CBF" w:rsidRPr="00F11966" w:rsidRDefault="00E92CBF" w:rsidP="00AA7DB8">
            <w:pPr>
              <w:pStyle w:val="TAL"/>
              <w:rPr>
                <w:rFonts w:cs="Arial"/>
                <w:sz w:val="16"/>
                <w:szCs w:val="16"/>
              </w:rPr>
            </w:pPr>
            <w:r w:rsidRPr="00F11966">
              <w:rPr>
                <w:rFonts w:cs="Arial"/>
                <w:sz w:val="16"/>
                <w:szCs w:val="16"/>
              </w:rPr>
              <w:t>0114</w:t>
            </w:r>
          </w:p>
        </w:tc>
        <w:tc>
          <w:tcPr>
            <w:tcW w:w="425" w:type="dxa"/>
            <w:shd w:val="solid" w:color="FFFFFF" w:fill="auto"/>
          </w:tcPr>
          <w:p w14:paraId="5AA9BAC8" w14:textId="77777777" w:rsidR="00E92CBF" w:rsidRPr="00F11966" w:rsidRDefault="00E92CBF" w:rsidP="00AA7DB8">
            <w:pPr>
              <w:pStyle w:val="TAR"/>
              <w:rPr>
                <w:rFonts w:cs="Arial"/>
                <w:sz w:val="16"/>
                <w:szCs w:val="16"/>
              </w:rPr>
            </w:pPr>
            <w:r w:rsidRPr="00F11966">
              <w:rPr>
                <w:rFonts w:cs="Arial"/>
                <w:sz w:val="16"/>
                <w:szCs w:val="16"/>
              </w:rPr>
              <w:t>5</w:t>
            </w:r>
          </w:p>
        </w:tc>
        <w:tc>
          <w:tcPr>
            <w:tcW w:w="425" w:type="dxa"/>
            <w:shd w:val="solid" w:color="FFFFFF" w:fill="auto"/>
          </w:tcPr>
          <w:p w14:paraId="3C6F7B59"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1BDBE65E" w14:textId="77777777" w:rsidR="00E92CBF" w:rsidRPr="00F11966" w:rsidRDefault="00E92CBF" w:rsidP="00AA7DB8">
            <w:pPr>
              <w:pStyle w:val="TAL"/>
            </w:pPr>
            <w:r w:rsidRPr="00F11966">
              <w:t>Increasing the maximum MDBV value</w:t>
            </w:r>
          </w:p>
        </w:tc>
        <w:tc>
          <w:tcPr>
            <w:tcW w:w="708" w:type="dxa"/>
            <w:shd w:val="solid" w:color="FFFFFF" w:fill="auto"/>
          </w:tcPr>
          <w:p w14:paraId="5E21603D" w14:textId="77777777" w:rsidR="00E92CBF" w:rsidRPr="00F11966" w:rsidRDefault="00E92CBF" w:rsidP="00AA7DB8">
            <w:pPr>
              <w:pStyle w:val="TAC"/>
              <w:rPr>
                <w:sz w:val="16"/>
                <w:szCs w:val="16"/>
              </w:rPr>
            </w:pPr>
            <w:r w:rsidRPr="00F11966">
              <w:rPr>
                <w:sz w:val="16"/>
                <w:szCs w:val="16"/>
              </w:rPr>
              <w:t>16.2.0</w:t>
            </w:r>
          </w:p>
        </w:tc>
      </w:tr>
      <w:tr w:rsidR="00E92CBF" w:rsidRPr="00F11966" w14:paraId="325A9CFB" w14:textId="77777777" w:rsidTr="009663F0">
        <w:tc>
          <w:tcPr>
            <w:tcW w:w="800" w:type="dxa"/>
            <w:shd w:val="solid" w:color="FFFFFF" w:fill="auto"/>
          </w:tcPr>
          <w:p w14:paraId="65B50AEC"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6D70F90A"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220EF7C2" w14:textId="77777777" w:rsidR="00E92CBF" w:rsidRPr="00F11966" w:rsidRDefault="00E92CBF" w:rsidP="00AA7DB8">
            <w:pPr>
              <w:pStyle w:val="TAC"/>
              <w:rPr>
                <w:sz w:val="16"/>
                <w:szCs w:val="16"/>
              </w:rPr>
            </w:pPr>
            <w:r w:rsidRPr="00F11966">
              <w:rPr>
                <w:sz w:val="16"/>
                <w:szCs w:val="16"/>
              </w:rPr>
              <w:t>CP-193031</w:t>
            </w:r>
          </w:p>
        </w:tc>
        <w:tc>
          <w:tcPr>
            <w:tcW w:w="567" w:type="dxa"/>
            <w:shd w:val="solid" w:color="FFFFFF" w:fill="auto"/>
          </w:tcPr>
          <w:p w14:paraId="3343A285" w14:textId="77777777" w:rsidR="00E92CBF" w:rsidRPr="00F11966" w:rsidRDefault="00E92CBF" w:rsidP="00AA7DB8">
            <w:pPr>
              <w:pStyle w:val="TAL"/>
              <w:rPr>
                <w:rFonts w:cs="Arial"/>
                <w:sz w:val="16"/>
                <w:szCs w:val="16"/>
              </w:rPr>
            </w:pPr>
            <w:r w:rsidRPr="00F11966">
              <w:rPr>
                <w:rFonts w:cs="Arial"/>
                <w:sz w:val="16"/>
                <w:szCs w:val="16"/>
              </w:rPr>
              <w:t>0160</w:t>
            </w:r>
          </w:p>
        </w:tc>
        <w:tc>
          <w:tcPr>
            <w:tcW w:w="425" w:type="dxa"/>
            <w:shd w:val="solid" w:color="FFFFFF" w:fill="auto"/>
          </w:tcPr>
          <w:p w14:paraId="44BEA860"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614E3F78" w14:textId="77777777" w:rsidR="00E92CBF" w:rsidRPr="00F11966" w:rsidRDefault="00E92CBF" w:rsidP="00AA7DB8">
            <w:pPr>
              <w:pStyle w:val="TAC"/>
              <w:rPr>
                <w:rFonts w:cs="Arial"/>
                <w:sz w:val="16"/>
                <w:szCs w:val="16"/>
              </w:rPr>
            </w:pPr>
            <w:r w:rsidRPr="00F11966">
              <w:rPr>
                <w:rFonts w:cs="Arial"/>
                <w:sz w:val="16"/>
                <w:szCs w:val="16"/>
              </w:rPr>
              <w:t>A</w:t>
            </w:r>
          </w:p>
        </w:tc>
        <w:tc>
          <w:tcPr>
            <w:tcW w:w="4820" w:type="dxa"/>
            <w:shd w:val="solid" w:color="FFFFFF" w:fill="auto"/>
          </w:tcPr>
          <w:p w14:paraId="11E5BB35" w14:textId="77777777" w:rsidR="00E92CBF" w:rsidRPr="00F11966" w:rsidRDefault="00E92CBF" w:rsidP="00AA7DB8">
            <w:pPr>
              <w:pStyle w:val="TAL"/>
            </w:pPr>
            <w:r w:rsidRPr="00F11966">
              <w:t>Wildcard DNN</w:t>
            </w:r>
          </w:p>
        </w:tc>
        <w:tc>
          <w:tcPr>
            <w:tcW w:w="708" w:type="dxa"/>
            <w:shd w:val="solid" w:color="FFFFFF" w:fill="auto"/>
          </w:tcPr>
          <w:p w14:paraId="354BA736" w14:textId="77777777" w:rsidR="00E92CBF" w:rsidRPr="00F11966" w:rsidRDefault="00E92CBF" w:rsidP="00AA7DB8">
            <w:pPr>
              <w:pStyle w:val="TAC"/>
              <w:rPr>
                <w:sz w:val="16"/>
                <w:szCs w:val="16"/>
              </w:rPr>
            </w:pPr>
            <w:r w:rsidRPr="00F11966">
              <w:rPr>
                <w:sz w:val="16"/>
                <w:szCs w:val="16"/>
              </w:rPr>
              <w:t>16.2.0</w:t>
            </w:r>
          </w:p>
        </w:tc>
      </w:tr>
      <w:tr w:rsidR="00E92CBF" w:rsidRPr="00F11966" w14:paraId="2A0BC949" w14:textId="77777777" w:rsidTr="009663F0">
        <w:tc>
          <w:tcPr>
            <w:tcW w:w="800" w:type="dxa"/>
            <w:shd w:val="solid" w:color="FFFFFF" w:fill="auto"/>
          </w:tcPr>
          <w:p w14:paraId="59452545"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4CB3AAF9"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23B2E34F" w14:textId="77777777" w:rsidR="00E92CBF" w:rsidRPr="00F11966" w:rsidRDefault="00E92CBF" w:rsidP="00AA7DB8">
            <w:pPr>
              <w:pStyle w:val="TAC"/>
              <w:rPr>
                <w:sz w:val="16"/>
                <w:szCs w:val="16"/>
              </w:rPr>
            </w:pPr>
            <w:r w:rsidRPr="00F11966">
              <w:rPr>
                <w:sz w:val="16"/>
                <w:szCs w:val="16"/>
              </w:rPr>
              <w:t>CP-193032</w:t>
            </w:r>
          </w:p>
        </w:tc>
        <w:tc>
          <w:tcPr>
            <w:tcW w:w="567" w:type="dxa"/>
            <w:shd w:val="solid" w:color="FFFFFF" w:fill="auto"/>
          </w:tcPr>
          <w:p w14:paraId="20C700CD" w14:textId="77777777" w:rsidR="00E92CBF" w:rsidRPr="00F11966" w:rsidRDefault="00E92CBF" w:rsidP="00AA7DB8">
            <w:pPr>
              <w:pStyle w:val="TAL"/>
              <w:rPr>
                <w:rFonts w:cs="Arial"/>
                <w:sz w:val="16"/>
                <w:szCs w:val="16"/>
              </w:rPr>
            </w:pPr>
            <w:r w:rsidRPr="00F11966">
              <w:rPr>
                <w:rFonts w:cs="Arial"/>
                <w:sz w:val="16"/>
                <w:szCs w:val="16"/>
              </w:rPr>
              <w:t>0163</w:t>
            </w:r>
          </w:p>
        </w:tc>
        <w:tc>
          <w:tcPr>
            <w:tcW w:w="425" w:type="dxa"/>
            <w:shd w:val="solid" w:color="FFFFFF" w:fill="auto"/>
          </w:tcPr>
          <w:p w14:paraId="0D768DAB"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1825A0C1" w14:textId="77777777" w:rsidR="00E92CBF" w:rsidRPr="00F11966" w:rsidRDefault="00E92CBF" w:rsidP="00AA7DB8">
            <w:pPr>
              <w:pStyle w:val="TAC"/>
              <w:rPr>
                <w:rFonts w:cs="Arial"/>
                <w:sz w:val="16"/>
                <w:szCs w:val="16"/>
              </w:rPr>
            </w:pPr>
            <w:r w:rsidRPr="00F11966">
              <w:rPr>
                <w:rFonts w:cs="Arial"/>
                <w:sz w:val="16"/>
                <w:szCs w:val="16"/>
              </w:rPr>
              <w:t>A</w:t>
            </w:r>
          </w:p>
        </w:tc>
        <w:tc>
          <w:tcPr>
            <w:tcW w:w="4820" w:type="dxa"/>
            <w:shd w:val="solid" w:color="FFFFFF" w:fill="auto"/>
          </w:tcPr>
          <w:p w14:paraId="7694D876" w14:textId="77777777" w:rsidR="00E92CBF" w:rsidRPr="00F11966" w:rsidRDefault="00E92CBF" w:rsidP="00AA7DB8">
            <w:pPr>
              <w:pStyle w:val="TAL"/>
            </w:pPr>
            <w:r w:rsidRPr="00F11966">
              <w:t>Correction to charging identifiers</w:t>
            </w:r>
          </w:p>
        </w:tc>
        <w:tc>
          <w:tcPr>
            <w:tcW w:w="708" w:type="dxa"/>
            <w:shd w:val="solid" w:color="FFFFFF" w:fill="auto"/>
          </w:tcPr>
          <w:p w14:paraId="47412A97" w14:textId="77777777" w:rsidR="00E92CBF" w:rsidRPr="00F11966" w:rsidRDefault="00E92CBF" w:rsidP="00AA7DB8">
            <w:pPr>
              <w:pStyle w:val="TAC"/>
              <w:rPr>
                <w:sz w:val="16"/>
                <w:szCs w:val="16"/>
              </w:rPr>
            </w:pPr>
            <w:r w:rsidRPr="00F11966">
              <w:rPr>
                <w:sz w:val="16"/>
                <w:szCs w:val="16"/>
              </w:rPr>
              <w:t>16.2.0</w:t>
            </w:r>
          </w:p>
        </w:tc>
      </w:tr>
      <w:tr w:rsidR="00E92CBF" w:rsidRPr="00F11966" w14:paraId="79475775" w14:textId="77777777" w:rsidTr="009663F0">
        <w:tc>
          <w:tcPr>
            <w:tcW w:w="800" w:type="dxa"/>
            <w:shd w:val="solid" w:color="FFFFFF" w:fill="auto"/>
          </w:tcPr>
          <w:p w14:paraId="2135B49D"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245E9C44"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5C9D9D24" w14:textId="77777777" w:rsidR="00E92CBF" w:rsidRPr="00F11966" w:rsidRDefault="00E92CBF" w:rsidP="00AA7DB8">
            <w:pPr>
              <w:pStyle w:val="TAC"/>
              <w:rPr>
                <w:sz w:val="16"/>
                <w:szCs w:val="16"/>
              </w:rPr>
            </w:pPr>
            <w:r w:rsidRPr="00F11966">
              <w:rPr>
                <w:sz w:val="16"/>
                <w:szCs w:val="16"/>
              </w:rPr>
              <w:t>CP-193036</w:t>
            </w:r>
          </w:p>
        </w:tc>
        <w:tc>
          <w:tcPr>
            <w:tcW w:w="567" w:type="dxa"/>
            <w:shd w:val="solid" w:color="FFFFFF" w:fill="auto"/>
          </w:tcPr>
          <w:p w14:paraId="25A25003" w14:textId="77777777" w:rsidR="00E92CBF" w:rsidRPr="00F11966" w:rsidRDefault="00E92CBF" w:rsidP="00AA7DB8">
            <w:pPr>
              <w:pStyle w:val="TAL"/>
              <w:rPr>
                <w:rFonts w:cs="Arial"/>
                <w:sz w:val="16"/>
                <w:szCs w:val="16"/>
              </w:rPr>
            </w:pPr>
            <w:r w:rsidRPr="00F11966">
              <w:rPr>
                <w:rFonts w:cs="Arial"/>
                <w:sz w:val="16"/>
                <w:szCs w:val="16"/>
              </w:rPr>
              <w:t>0156</w:t>
            </w:r>
          </w:p>
        </w:tc>
        <w:tc>
          <w:tcPr>
            <w:tcW w:w="425" w:type="dxa"/>
            <w:shd w:val="solid" w:color="FFFFFF" w:fill="auto"/>
          </w:tcPr>
          <w:p w14:paraId="5EE44613"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76612F93"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096B1118" w14:textId="77777777" w:rsidR="00E92CBF" w:rsidRPr="00F11966" w:rsidRDefault="00E92CBF" w:rsidP="00AA7DB8">
            <w:pPr>
              <w:pStyle w:val="TAL"/>
              <w:rPr>
                <w:noProof/>
              </w:rPr>
            </w:pPr>
            <w:r w:rsidRPr="00F11966">
              <w:t>TAI and CGI in UserLocation</w:t>
            </w:r>
          </w:p>
        </w:tc>
        <w:tc>
          <w:tcPr>
            <w:tcW w:w="708" w:type="dxa"/>
            <w:shd w:val="solid" w:color="FFFFFF" w:fill="auto"/>
          </w:tcPr>
          <w:p w14:paraId="6B7B6E67" w14:textId="77777777" w:rsidR="00E92CBF" w:rsidRPr="00F11966" w:rsidRDefault="00E92CBF" w:rsidP="00AA7DB8">
            <w:pPr>
              <w:pStyle w:val="TAC"/>
              <w:rPr>
                <w:sz w:val="16"/>
                <w:szCs w:val="16"/>
              </w:rPr>
            </w:pPr>
            <w:r w:rsidRPr="00F11966">
              <w:rPr>
                <w:sz w:val="16"/>
                <w:szCs w:val="16"/>
              </w:rPr>
              <w:t>16.2.0</w:t>
            </w:r>
          </w:p>
        </w:tc>
      </w:tr>
      <w:tr w:rsidR="00E92CBF" w:rsidRPr="00F11966" w14:paraId="48E9DE0E" w14:textId="77777777" w:rsidTr="009663F0">
        <w:tc>
          <w:tcPr>
            <w:tcW w:w="800" w:type="dxa"/>
            <w:shd w:val="solid" w:color="FFFFFF" w:fill="auto"/>
          </w:tcPr>
          <w:p w14:paraId="40F30F07"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47944C32"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1F3BED09" w14:textId="77777777" w:rsidR="00E92CBF" w:rsidRPr="00F11966" w:rsidRDefault="00E92CBF" w:rsidP="00AA7DB8">
            <w:pPr>
              <w:pStyle w:val="TAC"/>
              <w:rPr>
                <w:sz w:val="16"/>
                <w:szCs w:val="16"/>
              </w:rPr>
            </w:pPr>
            <w:r w:rsidRPr="00F11966">
              <w:rPr>
                <w:sz w:val="16"/>
                <w:szCs w:val="16"/>
              </w:rPr>
              <w:t>CP-193046</w:t>
            </w:r>
          </w:p>
        </w:tc>
        <w:tc>
          <w:tcPr>
            <w:tcW w:w="567" w:type="dxa"/>
            <w:shd w:val="solid" w:color="FFFFFF" w:fill="auto"/>
          </w:tcPr>
          <w:p w14:paraId="59014810" w14:textId="77777777" w:rsidR="00E92CBF" w:rsidRPr="00F11966" w:rsidRDefault="00E92CBF" w:rsidP="00AA7DB8">
            <w:pPr>
              <w:pStyle w:val="TAL"/>
              <w:rPr>
                <w:rFonts w:cs="Arial"/>
                <w:sz w:val="16"/>
                <w:szCs w:val="16"/>
              </w:rPr>
            </w:pPr>
            <w:r w:rsidRPr="00F11966">
              <w:rPr>
                <w:rFonts w:cs="Arial"/>
                <w:sz w:val="16"/>
                <w:szCs w:val="16"/>
              </w:rPr>
              <w:t>0158</w:t>
            </w:r>
          </w:p>
        </w:tc>
        <w:tc>
          <w:tcPr>
            <w:tcW w:w="425" w:type="dxa"/>
            <w:shd w:val="solid" w:color="FFFFFF" w:fill="auto"/>
          </w:tcPr>
          <w:p w14:paraId="213666D4"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3F13A4C3"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6FA4AD32" w14:textId="77777777" w:rsidR="00E92CBF" w:rsidRPr="00F11966" w:rsidRDefault="00E92CBF" w:rsidP="00AA7DB8">
            <w:pPr>
              <w:pStyle w:val="TAL"/>
            </w:pPr>
            <w:r w:rsidRPr="00F11966">
              <w:t>Definition of HFC node Id and User Location information for HFC</w:t>
            </w:r>
          </w:p>
        </w:tc>
        <w:tc>
          <w:tcPr>
            <w:tcW w:w="708" w:type="dxa"/>
            <w:shd w:val="solid" w:color="FFFFFF" w:fill="auto"/>
          </w:tcPr>
          <w:p w14:paraId="1B9547A2" w14:textId="77777777" w:rsidR="00E92CBF" w:rsidRPr="00F11966" w:rsidRDefault="00E92CBF" w:rsidP="00AA7DB8">
            <w:pPr>
              <w:pStyle w:val="TAC"/>
              <w:rPr>
                <w:sz w:val="16"/>
                <w:szCs w:val="16"/>
              </w:rPr>
            </w:pPr>
            <w:r w:rsidRPr="00F11966">
              <w:rPr>
                <w:sz w:val="16"/>
                <w:szCs w:val="16"/>
              </w:rPr>
              <w:t>16.2.0</w:t>
            </w:r>
          </w:p>
        </w:tc>
      </w:tr>
      <w:tr w:rsidR="00E92CBF" w:rsidRPr="00F11966" w14:paraId="7C5F2393" w14:textId="77777777" w:rsidTr="009663F0">
        <w:tc>
          <w:tcPr>
            <w:tcW w:w="800" w:type="dxa"/>
            <w:shd w:val="solid" w:color="FFFFFF" w:fill="auto"/>
          </w:tcPr>
          <w:p w14:paraId="4EF88E82"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307FFFBF"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39831928" w14:textId="77777777" w:rsidR="00E92CBF" w:rsidRPr="00F11966" w:rsidRDefault="00E92CBF" w:rsidP="00AA7DB8">
            <w:pPr>
              <w:pStyle w:val="TAC"/>
              <w:rPr>
                <w:sz w:val="16"/>
                <w:szCs w:val="16"/>
              </w:rPr>
            </w:pPr>
            <w:r w:rsidRPr="00F11966">
              <w:rPr>
                <w:sz w:val="16"/>
                <w:szCs w:val="16"/>
              </w:rPr>
              <w:t>CP-193225</w:t>
            </w:r>
          </w:p>
        </w:tc>
        <w:tc>
          <w:tcPr>
            <w:tcW w:w="567" w:type="dxa"/>
            <w:shd w:val="solid" w:color="FFFFFF" w:fill="auto"/>
          </w:tcPr>
          <w:p w14:paraId="7568D40B" w14:textId="77777777" w:rsidR="00E92CBF" w:rsidRPr="00F11966" w:rsidRDefault="00E92CBF" w:rsidP="00AA7DB8">
            <w:pPr>
              <w:pStyle w:val="TAL"/>
              <w:rPr>
                <w:rFonts w:cs="Arial"/>
                <w:sz w:val="16"/>
                <w:szCs w:val="16"/>
              </w:rPr>
            </w:pPr>
            <w:r w:rsidRPr="00F11966">
              <w:rPr>
                <w:rFonts w:cs="Arial"/>
                <w:sz w:val="16"/>
                <w:szCs w:val="16"/>
              </w:rPr>
              <w:t>0159</w:t>
            </w:r>
          </w:p>
        </w:tc>
        <w:tc>
          <w:tcPr>
            <w:tcW w:w="425" w:type="dxa"/>
            <w:shd w:val="solid" w:color="FFFFFF" w:fill="auto"/>
          </w:tcPr>
          <w:p w14:paraId="519B92E5"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585F406B"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593731EB" w14:textId="77777777" w:rsidR="00E92CBF" w:rsidRPr="00F11966" w:rsidRDefault="00E92CBF" w:rsidP="00AA7DB8">
            <w:pPr>
              <w:pStyle w:val="TAL"/>
            </w:pPr>
            <w:r w:rsidRPr="00F11966">
              <w:t>Wireline Service Area Restrictions</w:t>
            </w:r>
          </w:p>
        </w:tc>
        <w:tc>
          <w:tcPr>
            <w:tcW w:w="708" w:type="dxa"/>
            <w:shd w:val="solid" w:color="FFFFFF" w:fill="auto"/>
          </w:tcPr>
          <w:p w14:paraId="3582F789" w14:textId="77777777" w:rsidR="00E92CBF" w:rsidRPr="00F11966" w:rsidRDefault="00E92CBF" w:rsidP="00AA7DB8">
            <w:pPr>
              <w:pStyle w:val="TAC"/>
              <w:rPr>
                <w:sz w:val="16"/>
                <w:szCs w:val="16"/>
              </w:rPr>
            </w:pPr>
            <w:r w:rsidRPr="00F11966">
              <w:rPr>
                <w:sz w:val="16"/>
                <w:szCs w:val="16"/>
              </w:rPr>
              <w:t>16.2.0</w:t>
            </w:r>
          </w:p>
        </w:tc>
      </w:tr>
      <w:tr w:rsidR="00E92CBF" w:rsidRPr="00F11966" w14:paraId="1F28F8FD" w14:textId="77777777" w:rsidTr="009663F0">
        <w:tc>
          <w:tcPr>
            <w:tcW w:w="800" w:type="dxa"/>
            <w:shd w:val="solid" w:color="FFFFFF" w:fill="auto"/>
          </w:tcPr>
          <w:p w14:paraId="68E4B250"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2899A744"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29B2AD60" w14:textId="77777777" w:rsidR="00E92CBF" w:rsidRPr="00F11966" w:rsidRDefault="00E92CBF" w:rsidP="00AA7DB8">
            <w:pPr>
              <w:pStyle w:val="TAC"/>
              <w:rPr>
                <w:sz w:val="16"/>
                <w:szCs w:val="16"/>
              </w:rPr>
            </w:pPr>
            <w:r w:rsidRPr="00F11966">
              <w:rPr>
                <w:sz w:val="16"/>
                <w:szCs w:val="16"/>
              </w:rPr>
              <w:t>CP-193049</w:t>
            </w:r>
          </w:p>
        </w:tc>
        <w:tc>
          <w:tcPr>
            <w:tcW w:w="567" w:type="dxa"/>
            <w:shd w:val="solid" w:color="FFFFFF" w:fill="auto"/>
          </w:tcPr>
          <w:p w14:paraId="46B21544" w14:textId="77777777" w:rsidR="00E92CBF" w:rsidRPr="00F11966" w:rsidRDefault="00E92CBF" w:rsidP="00AA7DB8">
            <w:pPr>
              <w:pStyle w:val="TAL"/>
              <w:rPr>
                <w:rFonts w:cs="Arial"/>
                <w:sz w:val="16"/>
                <w:szCs w:val="16"/>
              </w:rPr>
            </w:pPr>
            <w:r w:rsidRPr="00F11966">
              <w:rPr>
                <w:rFonts w:cs="Arial"/>
                <w:sz w:val="16"/>
                <w:szCs w:val="16"/>
              </w:rPr>
              <w:t>0144</w:t>
            </w:r>
          </w:p>
        </w:tc>
        <w:tc>
          <w:tcPr>
            <w:tcW w:w="425" w:type="dxa"/>
            <w:shd w:val="solid" w:color="FFFFFF" w:fill="auto"/>
          </w:tcPr>
          <w:p w14:paraId="38E69FEE"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02923938"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3EA9BEF5" w14:textId="77777777" w:rsidR="00E92CBF" w:rsidRPr="00F11966" w:rsidRDefault="00E92CBF" w:rsidP="00AA7DB8">
            <w:pPr>
              <w:pStyle w:val="TAL"/>
            </w:pPr>
            <w:r w:rsidRPr="00F11966">
              <w:t>Defining new data type for the Rate Control</w:t>
            </w:r>
          </w:p>
        </w:tc>
        <w:tc>
          <w:tcPr>
            <w:tcW w:w="708" w:type="dxa"/>
            <w:shd w:val="solid" w:color="FFFFFF" w:fill="auto"/>
          </w:tcPr>
          <w:p w14:paraId="110F9DE4" w14:textId="77777777" w:rsidR="00E92CBF" w:rsidRPr="00F11966" w:rsidRDefault="00E92CBF" w:rsidP="00AA7DB8">
            <w:pPr>
              <w:pStyle w:val="TAC"/>
              <w:rPr>
                <w:sz w:val="16"/>
                <w:szCs w:val="16"/>
              </w:rPr>
            </w:pPr>
            <w:r w:rsidRPr="00F11966">
              <w:rPr>
                <w:sz w:val="16"/>
                <w:szCs w:val="16"/>
              </w:rPr>
              <w:t>16.2.0</w:t>
            </w:r>
          </w:p>
        </w:tc>
      </w:tr>
      <w:tr w:rsidR="00E92CBF" w:rsidRPr="00F11966" w14:paraId="09372D3A" w14:textId="77777777" w:rsidTr="009663F0">
        <w:tc>
          <w:tcPr>
            <w:tcW w:w="800" w:type="dxa"/>
            <w:shd w:val="solid" w:color="FFFFFF" w:fill="auto"/>
          </w:tcPr>
          <w:p w14:paraId="01E4CE7E" w14:textId="77777777" w:rsidR="00E92CBF" w:rsidRPr="00F11966" w:rsidRDefault="00E92CBF" w:rsidP="00AA7DB8">
            <w:pPr>
              <w:pStyle w:val="TAC"/>
              <w:rPr>
                <w:sz w:val="16"/>
                <w:szCs w:val="16"/>
              </w:rPr>
            </w:pPr>
            <w:r w:rsidRPr="00F11966">
              <w:rPr>
                <w:sz w:val="16"/>
                <w:szCs w:val="16"/>
              </w:rPr>
              <w:lastRenderedPageBreak/>
              <w:t>2019-12</w:t>
            </w:r>
          </w:p>
        </w:tc>
        <w:tc>
          <w:tcPr>
            <w:tcW w:w="800" w:type="dxa"/>
            <w:shd w:val="solid" w:color="FFFFFF" w:fill="auto"/>
          </w:tcPr>
          <w:p w14:paraId="41D25D50"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3E529FFB" w14:textId="77777777" w:rsidR="00E92CBF" w:rsidRPr="00F11966" w:rsidRDefault="00E92CBF" w:rsidP="00AA7DB8">
            <w:pPr>
              <w:pStyle w:val="TAC"/>
              <w:rPr>
                <w:sz w:val="16"/>
                <w:szCs w:val="16"/>
              </w:rPr>
            </w:pPr>
            <w:r w:rsidRPr="00F11966">
              <w:rPr>
                <w:sz w:val="16"/>
                <w:szCs w:val="16"/>
              </w:rPr>
              <w:t>CP-193049</w:t>
            </w:r>
          </w:p>
        </w:tc>
        <w:tc>
          <w:tcPr>
            <w:tcW w:w="567" w:type="dxa"/>
            <w:shd w:val="solid" w:color="FFFFFF" w:fill="auto"/>
          </w:tcPr>
          <w:p w14:paraId="02D02978" w14:textId="77777777" w:rsidR="00E92CBF" w:rsidRPr="00F11966" w:rsidRDefault="00E92CBF" w:rsidP="00AA7DB8">
            <w:pPr>
              <w:pStyle w:val="TAL"/>
              <w:rPr>
                <w:rFonts w:cs="Arial"/>
                <w:sz w:val="16"/>
                <w:szCs w:val="16"/>
              </w:rPr>
            </w:pPr>
            <w:r w:rsidRPr="00F11966">
              <w:rPr>
                <w:rFonts w:cs="Arial"/>
                <w:sz w:val="16"/>
                <w:szCs w:val="16"/>
              </w:rPr>
              <w:t>0153</w:t>
            </w:r>
          </w:p>
        </w:tc>
        <w:tc>
          <w:tcPr>
            <w:tcW w:w="425" w:type="dxa"/>
            <w:shd w:val="solid" w:color="FFFFFF" w:fill="auto"/>
          </w:tcPr>
          <w:p w14:paraId="06D38670"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7BD91FBF"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53A3E7E6" w14:textId="77777777" w:rsidR="00E92CBF" w:rsidRPr="00F11966" w:rsidRDefault="00E92CBF" w:rsidP="00AA7DB8">
            <w:pPr>
              <w:pStyle w:val="TAL"/>
            </w:pPr>
            <w:r w:rsidRPr="00F11966">
              <w:rPr>
                <w:rFonts w:eastAsia="Malgun Gothic"/>
              </w:rPr>
              <w:t>Expected UE Behaviour parameters</w:t>
            </w:r>
          </w:p>
        </w:tc>
        <w:tc>
          <w:tcPr>
            <w:tcW w:w="708" w:type="dxa"/>
            <w:shd w:val="solid" w:color="FFFFFF" w:fill="auto"/>
          </w:tcPr>
          <w:p w14:paraId="5204477B" w14:textId="77777777" w:rsidR="00E92CBF" w:rsidRPr="00F11966" w:rsidRDefault="00E92CBF" w:rsidP="00AA7DB8">
            <w:pPr>
              <w:pStyle w:val="TAC"/>
              <w:rPr>
                <w:sz w:val="16"/>
                <w:szCs w:val="16"/>
              </w:rPr>
            </w:pPr>
            <w:r w:rsidRPr="00F11966">
              <w:rPr>
                <w:sz w:val="16"/>
                <w:szCs w:val="16"/>
              </w:rPr>
              <w:t>16.2.0</w:t>
            </w:r>
          </w:p>
        </w:tc>
      </w:tr>
      <w:tr w:rsidR="00E92CBF" w:rsidRPr="00F11966" w14:paraId="41A7B460" w14:textId="77777777" w:rsidTr="009663F0">
        <w:tc>
          <w:tcPr>
            <w:tcW w:w="800" w:type="dxa"/>
            <w:shd w:val="solid" w:color="FFFFFF" w:fill="auto"/>
          </w:tcPr>
          <w:p w14:paraId="24CEC0FF"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2ACEAF95"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5632C2C4" w14:textId="77777777" w:rsidR="00E92CBF" w:rsidRPr="00F11966" w:rsidRDefault="00E92CBF" w:rsidP="00AA7DB8">
            <w:pPr>
              <w:pStyle w:val="TAC"/>
              <w:rPr>
                <w:sz w:val="16"/>
                <w:szCs w:val="16"/>
              </w:rPr>
            </w:pPr>
            <w:r w:rsidRPr="00F11966">
              <w:rPr>
                <w:sz w:val="16"/>
                <w:szCs w:val="16"/>
              </w:rPr>
              <w:t>CP-193036</w:t>
            </w:r>
          </w:p>
        </w:tc>
        <w:tc>
          <w:tcPr>
            <w:tcW w:w="567" w:type="dxa"/>
            <w:shd w:val="solid" w:color="FFFFFF" w:fill="auto"/>
          </w:tcPr>
          <w:p w14:paraId="7466B8A9" w14:textId="77777777" w:rsidR="00E92CBF" w:rsidRPr="00F11966" w:rsidRDefault="00E92CBF" w:rsidP="00AA7DB8">
            <w:pPr>
              <w:pStyle w:val="TAL"/>
              <w:rPr>
                <w:rFonts w:cs="Arial"/>
                <w:sz w:val="16"/>
                <w:szCs w:val="16"/>
              </w:rPr>
            </w:pPr>
            <w:r w:rsidRPr="00F11966">
              <w:rPr>
                <w:rFonts w:cs="Arial"/>
                <w:sz w:val="16"/>
                <w:szCs w:val="16"/>
              </w:rPr>
              <w:t>0150</w:t>
            </w:r>
          </w:p>
        </w:tc>
        <w:tc>
          <w:tcPr>
            <w:tcW w:w="425" w:type="dxa"/>
            <w:shd w:val="solid" w:color="FFFFFF" w:fill="auto"/>
          </w:tcPr>
          <w:p w14:paraId="23C714F8"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277C4563"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657EB1E4" w14:textId="77777777" w:rsidR="00E92CBF" w:rsidRPr="00F11966" w:rsidRDefault="00E92CBF" w:rsidP="00AA7DB8">
            <w:pPr>
              <w:pStyle w:val="TAL"/>
              <w:rPr>
                <w:rFonts w:eastAsia="Malgun Gothic"/>
              </w:rPr>
            </w:pPr>
            <w:r w:rsidRPr="00F11966">
              <w:t>Adding support for NR and E-UTRA accessing through unlicensed bands</w:t>
            </w:r>
          </w:p>
        </w:tc>
        <w:tc>
          <w:tcPr>
            <w:tcW w:w="708" w:type="dxa"/>
            <w:shd w:val="solid" w:color="FFFFFF" w:fill="auto"/>
          </w:tcPr>
          <w:p w14:paraId="487B6A3E" w14:textId="77777777" w:rsidR="00E92CBF" w:rsidRPr="00F11966" w:rsidRDefault="00E92CBF" w:rsidP="00AA7DB8">
            <w:pPr>
              <w:pStyle w:val="TAC"/>
              <w:rPr>
                <w:sz w:val="16"/>
                <w:szCs w:val="16"/>
              </w:rPr>
            </w:pPr>
            <w:r w:rsidRPr="00F11966">
              <w:rPr>
                <w:sz w:val="16"/>
                <w:szCs w:val="16"/>
              </w:rPr>
              <w:t>16.2.0</w:t>
            </w:r>
          </w:p>
        </w:tc>
      </w:tr>
      <w:tr w:rsidR="00E92CBF" w:rsidRPr="00F11966" w14:paraId="2750D3BA" w14:textId="77777777" w:rsidTr="009663F0">
        <w:tc>
          <w:tcPr>
            <w:tcW w:w="800" w:type="dxa"/>
            <w:shd w:val="solid" w:color="FFFFFF" w:fill="auto"/>
          </w:tcPr>
          <w:p w14:paraId="59BF9746"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261B2E73"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7BD1B955" w14:textId="77777777" w:rsidR="00E92CBF" w:rsidRPr="00F11966" w:rsidRDefault="00E92CBF" w:rsidP="00AA7DB8">
            <w:pPr>
              <w:pStyle w:val="TAC"/>
              <w:rPr>
                <w:sz w:val="16"/>
                <w:szCs w:val="16"/>
              </w:rPr>
            </w:pPr>
            <w:r w:rsidRPr="00F11966">
              <w:rPr>
                <w:sz w:val="16"/>
                <w:szCs w:val="16"/>
              </w:rPr>
              <w:t>CP-193063</w:t>
            </w:r>
          </w:p>
        </w:tc>
        <w:tc>
          <w:tcPr>
            <w:tcW w:w="567" w:type="dxa"/>
            <w:shd w:val="solid" w:color="FFFFFF" w:fill="auto"/>
          </w:tcPr>
          <w:p w14:paraId="37BFDDA0" w14:textId="77777777" w:rsidR="00E92CBF" w:rsidRPr="00F11966" w:rsidRDefault="00E92CBF" w:rsidP="00AA7DB8">
            <w:pPr>
              <w:pStyle w:val="TAL"/>
              <w:rPr>
                <w:rFonts w:cs="Arial"/>
                <w:sz w:val="16"/>
                <w:szCs w:val="16"/>
              </w:rPr>
            </w:pPr>
            <w:r w:rsidRPr="00F11966">
              <w:rPr>
                <w:rFonts w:cs="Arial"/>
                <w:sz w:val="16"/>
                <w:szCs w:val="16"/>
              </w:rPr>
              <w:t>0152</w:t>
            </w:r>
          </w:p>
        </w:tc>
        <w:tc>
          <w:tcPr>
            <w:tcW w:w="425" w:type="dxa"/>
            <w:shd w:val="solid" w:color="FFFFFF" w:fill="auto"/>
          </w:tcPr>
          <w:p w14:paraId="56A624C1"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3EDCF3F4"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3D87AA70" w14:textId="77777777" w:rsidR="00E92CBF" w:rsidRPr="00F11966" w:rsidRDefault="00E92CBF" w:rsidP="00AA7DB8">
            <w:pPr>
              <w:pStyle w:val="TAL"/>
            </w:pPr>
            <w:r w:rsidRPr="00F11966">
              <w:t>PRA for LTE UE</w:t>
            </w:r>
          </w:p>
        </w:tc>
        <w:tc>
          <w:tcPr>
            <w:tcW w:w="708" w:type="dxa"/>
            <w:shd w:val="solid" w:color="FFFFFF" w:fill="auto"/>
          </w:tcPr>
          <w:p w14:paraId="18A25984" w14:textId="77777777" w:rsidR="00E92CBF" w:rsidRPr="00F11966" w:rsidRDefault="00E92CBF" w:rsidP="00AA7DB8">
            <w:pPr>
              <w:pStyle w:val="TAC"/>
              <w:rPr>
                <w:sz w:val="16"/>
                <w:szCs w:val="16"/>
              </w:rPr>
            </w:pPr>
            <w:r w:rsidRPr="00F11966">
              <w:rPr>
                <w:sz w:val="16"/>
                <w:szCs w:val="16"/>
              </w:rPr>
              <w:t>16.2.0</w:t>
            </w:r>
          </w:p>
        </w:tc>
      </w:tr>
      <w:tr w:rsidR="00E92CBF" w:rsidRPr="00F11966" w14:paraId="51EF2FB6" w14:textId="77777777" w:rsidTr="009663F0">
        <w:tc>
          <w:tcPr>
            <w:tcW w:w="800" w:type="dxa"/>
            <w:shd w:val="solid" w:color="FFFFFF" w:fill="auto"/>
          </w:tcPr>
          <w:p w14:paraId="62D757F1"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7A559C6D"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415F06AC" w14:textId="77777777" w:rsidR="00E92CBF" w:rsidRPr="00F11966" w:rsidRDefault="00E92CBF" w:rsidP="00AA7DB8">
            <w:pPr>
              <w:pStyle w:val="TAC"/>
              <w:rPr>
                <w:sz w:val="16"/>
                <w:szCs w:val="16"/>
              </w:rPr>
            </w:pPr>
            <w:r w:rsidRPr="00F11966">
              <w:rPr>
                <w:sz w:val="16"/>
                <w:szCs w:val="16"/>
              </w:rPr>
              <w:t>CP-193046</w:t>
            </w:r>
          </w:p>
        </w:tc>
        <w:tc>
          <w:tcPr>
            <w:tcW w:w="567" w:type="dxa"/>
            <w:shd w:val="solid" w:color="FFFFFF" w:fill="auto"/>
          </w:tcPr>
          <w:p w14:paraId="758FBEBC" w14:textId="77777777" w:rsidR="00E92CBF" w:rsidRPr="00F11966" w:rsidRDefault="00E92CBF" w:rsidP="00AA7DB8">
            <w:pPr>
              <w:pStyle w:val="TAL"/>
              <w:rPr>
                <w:rFonts w:cs="Arial"/>
                <w:sz w:val="16"/>
                <w:szCs w:val="16"/>
              </w:rPr>
            </w:pPr>
            <w:r w:rsidRPr="00F11966">
              <w:rPr>
                <w:rFonts w:cs="Arial"/>
                <w:sz w:val="16"/>
                <w:szCs w:val="16"/>
              </w:rPr>
              <w:t>0154</w:t>
            </w:r>
          </w:p>
        </w:tc>
        <w:tc>
          <w:tcPr>
            <w:tcW w:w="425" w:type="dxa"/>
            <w:shd w:val="solid" w:color="FFFFFF" w:fill="auto"/>
          </w:tcPr>
          <w:p w14:paraId="269532BA"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44C7C9EF"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3F9AB0CA" w14:textId="77777777" w:rsidR="00E92CBF" w:rsidRPr="00F11966" w:rsidRDefault="00E92CBF" w:rsidP="00AA7DB8">
            <w:pPr>
              <w:pStyle w:val="TAL"/>
            </w:pPr>
            <w:r w:rsidRPr="00F11966">
              <w:rPr>
                <w:rFonts w:hint="eastAsia"/>
                <w:noProof/>
                <w:lang w:eastAsia="zh-CN"/>
              </w:rPr>
              <w:t>AC</w:t>
            </w:r>
            <w:r w:rsidRPr="00F11966">
              <w:rPr>
                <w:noProof/>
                <w:lang w:eastAsia="zh-CN"/>
              </w:rPr>
              <w:t>S information</w:t>
            </w:r>
          </w:p>
        </w:tc>
        <w:tc>
          <w:tcPr>
            <w:tcW w:w="708" w:type="dxa"/>
            <w:shd w:val="solid" w:color="FFFFFF" w:fill="auto"/>
          </w:tcPr>
          <w:p w14:paraId="2C7CFC7E" w14:textId="77777777" w:rsidR="00E92CBF" w:rsidRPr="00F11966" w:rsidRDefault="00E92CBF" w:rsidP="00AA7DB8">
            <w:pPr>
              <w:pStyle w:val="TAC"/>
              <w:rPr>
                <w:sz w:val="16"/>
                <w:szCs w:val="16"/>
              </w:rPr>
            </w:pPr>
            <w:r w:rsidRPr="00F11966">
              <w:rPr>
                <w:sz w:val="16"/>
                <w:szCs w:val="16"/>
              </w:rPr>
              <w:t>16.2.0</w:t>
            </w:r>
          </w:p>
        </w:tc>
      </w:tr>
      <w:tr w:rsidR="00E92CBF" w:rsidRPr="00F11966" w14:paraId="1085B51E" w14:textId="77777777" w:rsidTr="009663F0">
        <w:tc>
          <w:tcPr>
            <w:tcW w:w="800" w:type="dxa"/>
            <w:shd w:val="solid" w:color="FFFFFF" w:fill="auto"/>
          </w:tcPr>
          <w:p w14:paraId="60062CF6"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67F7BD05"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261B58FC" w14:textId="77777777" w:rsidR="00E92CBF" w:rsidRPr="00F11966" w:rsidRDefault="00E92CBF" w:rsidP="00AA7DB8">
            <w:pPr>
              <w:pStyle w:val="TAC"/>
              <w:rPr>
                <w:sz w:val="16"/>
                <w:szCs w:val="16"/>
              </w:rPr>
            </w:pPr>
            <w:r w:rsidRPr="00F11966">
              <w:rPr>
                <w:sz w:val="16"/>
                <w:szCs w:val="16"/>
              </w:rPr>
              <w:t>CP-193046</w:t>
            </w:r>
          </w:p>
        </w:tc>
        <w:tc>
          <w:tcPr>
            <w:tcW w:w="567" w:type="dxa"/>
            <w:shd w:val="solid" w:color="FFFFFF" w:fill="auto"/>
          </w:tcPr>
          <w:p w14:paraId="0231922B" w14:textId="77777777" w:rsidR="00E92CBF" w:rsidRPr="00F11966" w:rsidRDefault="00E92CBF" w:rsidP="00AA7DB8">
            <w:pPr>
              <w:pStyle w:val="TAL"/>
              <w:rPr>
                <w:rFonts w:cs="Arial"/>
                <w:sz w:val="16"/>
                <w:szCs w:val="16"/>
              </w:rPr>
            </w:pPr>
            <w:r w:rsidRPr="00F11966">
              <w:rPr>
                <w:rFonts w:cs="Arial"/>
                <w:sz w:val="16"/>
                <w:szCs w:val="16"/>
              </w:rPr>
              <w:t>0136</w:t>
            </w:r>
          </w:p>
        </w:tc>
        <w:tc>
          <w:tcPr>
            <w:tcW w:w="425" w:type="dxa"/>
            <w:shd w:val="solid" w:color="FFFFFF" w:fill="auto"/>
          </w:tcPr>
          <w:p w14:paraId="42C12E33" w14:textId="77777777" w:rsidR="00E92CBF" w:rsidRPr="00F11966" w:rsidRDefault="00E92CBF" w:rsidP="00AA7DB8">
            <w:pPr>
              <w:pStyle w:val="TAR"/>
              <w:rPr>
                <w:rFonts w:cs="Arial"/>
                <w:sz w:val="16"/>
                <w:szCs w:val="16"/>
              </w:rPr>
            </w:pPr>
            <w:r w:rsidRPr="00F11966">
              <w:rPr>
                <w:rFonts w:cs="Arial"/>
                <w:sz w:val="16"/>
                <w:szCs w:val="16"/>
              </w:rPr>
              <w:t>4</w:t>
            </w:r>
          </w:p>
        </w:tc>
        <w:tc>
          <w:tcPr>
            <w:tcW w:w="425" w:type="dxa"/>
            <w:shd w:val="solid" w:color="FFFFFF" w:fill="auto"/>
          </w:tcPr>
          <w:p w14:paraId="08162550"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54A21CD1" w14:textId="77777777" w:rsidR="00E92CBF" w:rsidRPr="00F11966" w:rsidRDefault="00E92CBF" w:rsidP="00AA7DB8">
            <w:pPr>
              <w:pStyle w:val="TAL"/>
              <w:rPr>
                <w:noProof/>
                <w:lang w:eastAsia="zh-CN"/>
              </w:rPr>
            </w:pPr>
            <w:r w:rsidRPr="00F11966">
              <w:rPr>
                <w:noProof/>
              </w:rPr>
              <w:t>QoS for wireline access network</w:t>
            </w:r>
          </w:p>
        </w:tc>
        <w:tc>
          <w:tcPr>
            <w:tcW w:w="708" w:type="dxa"/>
            <w:shd w:val="solid" w:color="FFFFFF" w:fill="auto"/>
          </w:tcPr>
          <w:p w14:paraId="6A3864F3" w14:textId="77777777" w:rsidR="00E92CBF" w:rsidRPr="00F11966" w:rsidRDefault="00E92CBF" w:rsidP="00AA7DB8">
            <w:pPr>
              <w:pStyle w:val="TAC"/>
              <w:rPr>
                <w:sz w:val="16"/>
                <w:szCs w:val="16"/>
              </w:rPr>
            </w:pPr>
            <w:r w:rsidRPr="00F11966">
              <w:rPr>
                <w:sz w:val="16"/>
                <w:szCs w:val="16"/>
              </w:rPr>
              <w:t>16.2.0</w:t>
            </w:r>
          </w:p>
        </w:tc>
      </w:tr>
      <w:tr w:rsidR="00E92CBF" w:rsidRPr="00F11966" w14:paraId="14BB8750" w14:textId="77777777" w:rsidTr="009663F0">
        <w:tc>
          <w:tcPr>
            <w:tcW w:w="800" w:type="dxa"/>
            <w:shd w:val="solid" w:color="FFFFFF" w:fill="auto"/>
          </w:tcPr>
          <w:p w14:paraId="7481F685"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38DB361E"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4CB7E2A8" w14:textId="77777777" w:rsidR="00E92CBF" w:rsidRPr="00F11966" w:rsidRDefault="00E92CBF" w:rsidP="00AA7DB8">
            <w:pPr>
              <w:pStyle w:val="TAC"/>
              <w:rPr>
                <w:sz w:val="16"/>
                <w:szCs w:val="16"/>
              </w:rPr>
            </w:pPr>
            <w:r w:rsidRPr="00F11966">
              <w:rPr>
                <w:sz w:val="16"/>
                <w:szCs w:val="16"/>
              </w:rPr>
              <w:t>CP-193046</w:t>
            </w:r>
          </w:p>
        </w:tc>
        <w:tc>
          <w:tcPr>
            <w:tcW w:w="567" w:type="dxa"/>
            <w:shd w:val="solid" w:color="FFFFFF" w:fill="auto"/>
          </w:tcPr>
          <w:p w14:paraId="457F24FE" w14:textId="77777777" w:rsidR="00E92CBF" w:rsidRPr="00F11966" w:rsidRDefault="00E92CBF" w:rsidP="00AA7DB8">
            <w:pPr>
              <w:pStyle w:val="TAL"/>
              <w:rPr>
                <w:rFonts w:cs="Arial"/>
                <w:sz w:val="16"/>
                <w:szCs w:val="16"/>
              </w:rPr>
            </w:pPr>
            <w:r w:rsidRPr="00F11966">
              <w:rPr>
                <w:rFonts w:cs="Arial"/>
                <w:sz w:val="16"/>
                <w:szCs w:val="16"/>
              </w:rPr>
              <w:t>0165</w:t>
            </w:r>
          </w:p>
        </w:tc>
        <w:tc>
          <w:tcPr>
            <w:tcW w:w="425" w:type="dxa"/>
            <w:shd w:val="solid" w:color="FFFFFF" w:fill="auto"/>
          </w:tcPr>
          <w:p w14:paraId="39BAF592" w14:textId="77777777" w:rsidR="00E92CBF" w:rsidRPr="00F11966" w:rsidRDefault="00E92CBF" w:rsidP="00AA7DB8">
            <w:pPr>
              <w:pStyle w:val="TAR"/>
              <w:rPr>
                <w:rFonts w:cs="Arial"/>
                <w:sz w:val="16"/>
                <w:szCs w:val="16"/>
              </w:rPr>
            </w:pPr>
          </w:p>
        </w:tc>
        <w:tc>
          <w:tcPr>
            <w:tcW w:w="425" w:type="dxa"/>
            <w:shd w:val="solid" w:color="FFFFFF" w:fill="auto"/>
          </w:tcPr>
          <w:p w14:paraId="546BBEF3"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4489531C" w14:textId="77777777" w:rsidR="00E92CBF" w:rsidRPr="00F11966" w:rsidRDefault="00E92CBF" w:rsidP="00AA7DB8">
            <w:pPr>
              <w:pStyle w:val="TAL"/>
              <w:rPr>
                <w:noProof/>
              </w:rPr>
            </w:pPr>
            <w:r w:rsidRPr="00F11966">
              <w:rPr>
                <w:noProof/>
              </w:rPr>
              <w:t>IPv4AddrMask</w:t>
            </w:r>
          </w:p>
        </w:tc>
        <w:tc>
          <w:tcPr>
            <w:tcW w:w="708" w:type="dxa"/>
            <w:shd w:val="solid" w:color="FFFFFF" w:fill="auto"/>
          </w:tcPr>
          <w:p w14:paraId="6346230D" w14:textId="77777777" w:rsidR="00E92CBF" w:rsidRPr="00F11966" w:rsidRDefault="00E92CBF" w:rsidP="00AA7DB8">
            <w:pPr>
              <w:pStyle w:val="TAC"/>
              <w:rPr>
                <w:sz w:val="16"/>
                <w:szCs w:val="16"/>
              </w:rPr>
            </w:pPr>
            <w:r w:rsidRPr="00F11966">
              <w:rPr>
                <w:sz w:val="16"/>
                <w:szCs w:val="16"/>
              </w:rPr>
              <w:t>16.2.0</w:t>
            </w:r>
          </w:p>
        </w:tc>
      </w:tr>
      <w:tr w:rsidR="00E92CBF" w:rsidRPr="00F11966" w14:paraId="02FDC211" w14:textId="77777777" w:rsidTr="009663F0">
        <w:tc>
          <w:tcPr>
            <w:tcW w:w="800" w:type="dxa"/>
            <w:shd w:val="solid" w:color="FFFFFF" w:fill="auto"/>
          </w:tcPr>
          <w:p w14:paraId="7942B684"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0F60D779"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1136F7A1" w14:textId="77777777" w:rsidR="00E92CBF" w:rsidRPr="00F11966" w:rsidRDefault="00E92CBF" w:rsidP="00AA7DB8">
            <w:pPr>
              <w:pStyle w:val="TAC"/>
              <w:rPr>
                <w:sz w:val="16"/>
                <w:szCs w:val="16"/>
              </w:rPr>
            </w:pPr>
            <w:r w:rsidRPr="00F11966">
              <w:rPr>
                <w:sz w:val="16"/>
                <w:szCs w:val="16"/>
              </w:rPr>
              <w:t>CP-193063</w:t>
            </w:r>
          </w:p>
        </w:tc>
        <w:tc>
          <w:tcPr>
            <w:tcW w:w="567" w:type="dxa"/>
            <w:shd w:val="solid" w:color="FFFFFF" w:fill="auto"/>
          </w:tcPr>
          <w:p w14:paraId="04C69796" w14:textId="77777777" w:rsidR="00E92CBF" w:rsidRPr="00F11966" w:rsidRDefault="00E92CBF" w:rsidP="00AA7DB8">
            <w:pPr>
              <w:pStyle w:val="TAL"/>
              <w:rPr>
                <w:rFonts w:cs="Arial"/>
                <w:sz w:val="16"/>
                <w:szCs w:val="16"/>
              </w:rPr>
            </w:pPr>
            <w:r w:rsidRPr="00F11966">
              <w:rPr>
                <w:rFonts w:cs="Arial"/>
                <w:sz w:val="16"/>
                <w:szCs w:val="16"/>
              </w:rPr>
              <w:t>0145</w:t>
            </w:r>
          </w:p>
        </w:tc>
        <w:tc>
          <w:tcPr>
            <w:tcW w:w="425" w:type="dxa"/>
            <w:shd w:val="solid" w:color="FFFFFF" w:fill="auto"/>
          </w:tcPr>
          <w:p w14:paraId="51B1FC87"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3431B93C"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729C05BD" w14:textId="77777777" w:rsidR="00E92CBF" w:rsidRPr="00F11966" w:rsidRDefault="00E92CBF" w:rsidP="00AA7DB8">
            <w:pPr>
              <w:pStyle w:val="TAL"/>
              <w:rPr>
                <w:noProof/>
              </w:rPr>
            </w:pPr>
            <w:r w:rsidRPr="00F11966">
              <w:t>InvalidParam Data Type</w:t>
            </w:r>
          </w:p>
        </w:tc>
        <w:tc>
          <w:tcPr>
            <w:tcW w:w="708" w:type="dxa"/>
            <w:shd w:val="solid" w:color="FFFFFF" w:fill="auto"/>
          </w:tcPr>
          <w:p w14:paraId="669526C8" w14:textId="77777777" w:rsidR="00E92CBF" w:rsidRPr="00F11966" w:rsidRDefault="00E92CBF" w:rsidP="00AA7DB8">
            <w:pPr>
              <w:pStyle w:val="TAC"/>
              <w:rPr>
                <w:sz w:val="16"/>
                <w:szCs w:val="16"/>
              </w:rPr>
            </w:pPr>
            <w:r w:rsidRPr="00F11966">
              <w:rPr>
                <w:sz w:val="16"/>
                <w:szCs w:val="16"/>
              </w:rPr>
              <w:t>16.2.0</w:t>
            </w:r>
          </w:p>
        </w:tc>
      </w:tr>
      <w:tr w:rsidR="00E92CBF" w:rsidRPr="00F11966" w14:paraId="24CAAF4B" w14:textId="77777777" w:rsidTr="009663F0">
        <w:tc>
          <w:tcPr>
            <w:tcW w:w="800" w:type="dxa"/>
            <w:shd w:val="solid" w:color="FFFFFF" w:fill="auto"/>
          </w:tcPr>
          <w:p w14:paraId="5C0ABFDF"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236FA29C"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0CBE07ED" w14:textId="77777777" w:rsidR="00E92CBF" w:rsidRPr="00F11966" w:rsidRDefault="00E92CBF" w:rsidP="00AA7DB8">
            <w:pPr>
              <w:pStyle w:val="TAC"/>
              <w:rPr>
                <w:sz w:val="16"/>
                <w:szCs w:val="16"/>
              </w:rPr>
            </w:pPr>
            <w:r w:rsidRPr="00F11966">
              <w:rPr>
                <w:sz w:val="16"/>
                <w:szCs w:val="16"/>
              </w:rPr>
              <w:t>CP-193044</w:t>
            </w:r>
          </w:p>
        </w:tc>
        <w:tc>
          <w:tcPr>
            <w:tcW w:w="567" w:type="dxa"/>
            <w:shd w:val="solid" w:color="FFFFFF" w:fill="auto"/>
          </w:tcPr>
          <w:p w14:paraId="7142CCFC" w14:textId="77777777" w:rsidR="00E92CBF" w:rsidRPr="00F11966" w:rsidRDefault="00E92CBF" w:rsidP="00AA7DB8">
            <w:pPr>
              <w:pStyle w:val="TAL"/>
              <w:rPr>
                <w:rFonts w:cs="Arial"/>
                <w:sz w:val="16"/>
                <w:szCs w:val="16"/>
              </w:rPr>
            </w:pPr>
            <w:r w:rsidRPr="00F11966">
              <w:rPr>
                <w:rFonts w:cs="Arial"/>
                <w:sz w:val="16"/>
                <w:szCs w:val="16"/>
              </w:rPr>
              <w:t>0167</w:t>
            </w:r>
          </w:p>
        </w:tc>
        <w:tc>
          <w:tcPr>
            <w:tcW w:w="425" w:type="dxa"/>
            <w:shd w:val="solid" w:color="FFFFFF" w:fill="auto"/>
          </w:tcPr>
          <w:p w14:paraId="2ABEE119" w14:textId="77777777" w:rsidR="00E92CBF" w:rsidRPr="00F11966" w:rsidRDefault="00E92CBF" w:rsidP="00AA7DB8">
            <w:pPr>
              <w:pStyle w:val="TAR"/>
              <w:rPr>
                <w:rFonts w:cs="Arial"/>
                <w:sz w:val="16"/>
                <w:szCs w:val="16"/>
              </w:rPr>
            </w:pPr>
          </w:p>
        </w:tc>
        <w:tc>
          <w:tcPr>
            <w:tcW w:w="425" w:type="dxa"/>
            <w:shd w:val="solid" w:color="FFFFFF" w:fill="auto"/>
          </w:tcPr>
          <w:p w14:paraId="77CE582A"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42194C87" w14:textId="77777777" w:rsidR="00E92CBF" w:rsidRPr="00F11966" w:rsidRDefault="00E92CBF" w:rsidP="00AA7DB8">
            <w:pPr>
              <w:pStyle w:val="TAL"/>
            </w:pPr>
            <w:r w:rsidRPr="00F11966">
              <w:rPr>
                <w:rFonts w:cs="Arial"/>
                <w:color w:val="000000"/>
              </w:rPr>
              <w:t>API version and External doc update</w:t>
            </w:r>
          </w:p>
        </w:tc>
        <w:tc>
          <w:tcPr>
            <w:tcW w:w="708" w:type="dxa"/>
            <w:shd w:val="solid" w:color="FFFFFF" w:fill="auto"/>
          </w:tcPr>
          <w:p w14:paraId="5F99A7E4" w14:textId="77777777" w:rsidR="00E92CBF" w:rsidRPr="00F11966" w:rsidRDefault="00E92CBF" w:rsidP="00AA7DB8">
            <w:pPr>
              <w:pStyle w:val="TAC"/>
              <w:rPr>
                <w:sz w:val="16"/>
                <w:szCs w:val="16"/>
              </w:rPr>
            </w:pPr>
            <w:r w:rsidRPr="00F11966">
              <w:rPr>
                <w:sz w:val="16"/>
                <w:szCs w:val="16"/>
              </w:rPr>
              <w:t>16.2.0</w:t>
            </w:r>
          </w:p>
        </w:tc>
      </w:tr>
      <w:tr w:rsidR="00E92CBF" w:rsidRPr="00F11966" w14:paraId="29B1A4CC" w14:textId="77777777" w:rsidTr="009663F0">
        <w:tc>
          <w:tcPr>
            <w:tcW w:w="800" w:type="dxa"/>
            <w:shd w:val="solid" w:color="FFFFFF" w:fill="auto"/>
          </w:tcPr>
          <w:p w14:paraId="0EB3A571"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1CDEA7AF"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24D3B0EE" w14:textId="77777777" w:rsidR="00E92CBF" w:rsidRPr="00F11966" w:rsidRDefault="00E92CBF" w:rsidP="00AA7DB8">
            <w:pPr>
              <w:pStyle w:val="TAC"/>
              <w:rPr>
                <w:sz w:val="16"/>
                <w:szCs w:val="16"/>
              </w:rPr>
            </w:pPr>
            <w:r w:rsidRPr="00F11966">
              <w:rPr>
                <w:sz w:val="16"/>
                <w:szCs w:val="16"/>
              </w:rPr>
              <w:t>CP-200032</w:t>
            </w:r>
          </w:p>
        </w:tc>
        <w:tc>
          <w:tcPr>
            <w:tcW w:w="567" w:type="dxa"/>
            <w:shd w:val="solid" w:color="FFFFFF" w:fill="auto"/>
          </w:tcPr>
          <w:p w14:paraId="68375175" w14:textId="77777777" w:rsidR="00E92CBF" w:rsidRPr="00F11966" w:rsidRDefault="00E92CBF" w:rsidP="00AA7DB8">
            <w:pPr>
              <w:pStyle w:val="TAL"/>
              <w:rPr>
                <w:rFonts w:cs="Arial"/>
                <w:sz w:val="16"/>
                <w:szCs w:val="16"/>
              </w:rPr>
            </w:pPr>
            <w:r w:rsidRPr="00F11966">
              <w:rPr>
                <w:rFonts w:cs="Arial"/>
                <w:sz w:val="16"/>
                <w:szCs w:val="16"/>
              </w:rPr>
              <w:t>0168</w:t>
            </w:r>
          </w:p>
        </w:tc>
        <w:tc>
          <w:tcPr>
            <w:tcW w:w="425" w:type="dxa"/>
            <w:shd w:val="solid" w:color="FFFFFF" w:fill="auto"/>
          </w:tcPr>
          <w:p w14:paraId="2D3CDBC8"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12C85F2D" w14:textId="77777777" w:rsidR="00E92CBF" w:rsidRPr="00F11966" w:rsidRDefault="00E92CBF" w:rsidP="00AA7DB8">
            <w:pPr>
              <w:pStyle w:val="TAC"/>
              <w:rPr>
                <w:rFonts w:cs="Arial"/>
                <w:sz w:val="16"/>
                <w:szCs w:val="16"/>
              </w:rPr>
            </w:pPr>
            <w:r w:rsidRPr="00F11966">
              <w:rPr>
                <w:rFonts w:cs="Arial"/>
                <w:sz w:val="16"/>
                <w:szCs w:val="16"/>
              </w:rPr>
              <w:t>C</w:t>
            </w:r>
          </w:p>
        </w:tc>
        <w:tc>
          <w:tcPr>
            <w:tcW w:w="4820" w:type="dxa"/>
            <w:shd w:val="solid" w:color="FFFFFF" w:fill="auto"/>
          </w:tcPr>
          <w:p w14:paraId="2BF7FAD2" w14:textId="77777777" w:rsidR="00E92CBF" w:rsidRPr="00F11966" w:rsidRDefault="00E92CBF" w:rsidP="00AA7DB8">
            <w:pPr>
              <w:pStyle w:val="TAL"/>
              <w:rPr>
                <w:rFonts w:cs="Arial"/>
                <w:color w:val="000000"/>
              </w:rPr>
            </w:pPr>
            <w:r w:rsidRPr="00F11966">
              <w:rPr>
                <w:rFonts w:cs="Arial"/>
                <w:color w:val="000000"/>
              </w:rPr>
              <w:t>NID</w:t>
            </w:r>
          </w:p>
        </w:tc>
        <w:tc>
          <w:tcPr>
            <w:tcW w:w="708" w:type="dxa"/>
            <w:shd w:val="solid" w:color="FFFFFF" w:fill="auto"/>
          </w:tcPr>
          <w:p w14:paraId="635E09FA" w14:textId="77777777" w:rsidR="00E92CBF" w:rsidRPr="00F11966" w:rsidRDefault="00E92CBF" w:rsidP="00AA7DB8">
            <w:pPr>
              <w:pStyle w:val="TAC"/>
              <w:rPr>
                <w:sz w:val="16"/>
                <w:szCs w:val="16"/>
              </w:rPr>
            </w:pPr>
            <w:r w:rsidRPr="00F11966">
              <w:rPr>
                <w:sz w:val="16"/>
                <w:szCs w:val="16"/>
              </w:rPr>
              <w:t>16.3.0</w:t>
            </w:r>
          </w:p>
        </w:tc>
      </w:tr>
      <w:tr w:rsidR="00E92CBF" w:rsidRPr="00F11966" w14:paraId="1423183B" w14:textId="77777777" w:rsidTr="009663F0">
        <w:tc>
          <w:tcPr>
            <w:tcW w:w="800" w:type="dxa"/>
            <w:shd w:val="solid" w:color="FFFFFF" w:fill="auto"/>
          </w:tcPr>
          <w:p w14:paraId="1F0BEBF2"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2767617B"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441378DC" w14:textId="77777777" w:rsidR="00E92CBF" w:rsidRPr="00F11966" w:rsidRDefault="00E92CBF" w:rsidP="00AA7DB8">
            <w:pPr>
              <w:pStyle w:val="TAC"/>
              <w:rPr>
                <w:sz w:val="16"/>
                <w:szCs w:val="16"/>
              </w:rPr>
            </w:pPr>
            <w:r w:rsidRPr="00F11966">
              <w:rPr>
                <w:sz w:val="16"/>
                <w:szCs w:val="16"/>
              </w:rPr>
              <w:t>CP-200020</w:t>
            </w:r>
          </w:p>
        </w:tc>
        <w:tc>
          <w:tcPr>
            <w:tcW w:w="567" w:type="dxa"/>
            <w:shd w:val="solid" w:color="FFFFFF" w:fill="auto"/>
          </w:tcPr>
          <w:p w14:paraId="3A106D35" w14:textId="77777777" w:rsidR="00E92CBF" w:rsidRPr="00F11966" w:rsidRDefault="00E92CBF" w:rsidP="00AA7DB8">
            <w:pPr>
              <w:pStyle w:val="TAL"/>
              <w:rPr>
                <w:rFonts w:cs="Arial"/>
                <w:sz w:val="16"/>
                <w:szCs w:val="16"/>
              </w:rPr>
            </w:pPr>
            <w:r w:rsidRPr="00F11966">
              <w:rPr>
                <w:rFonts w:cs="Arial"/>
                <w:sz w:val="16"/>
                <w:szCs w:val="16"/>
              </w:rPr>
              <w:t>0170</w:t>
            </w:r>
          </w:p>
        </w:tc>
        <w:tc>
          <w:tcPr>
            <w:tcW w:w="425" w:type="dxa"/>
            <w:shd w:val="solid" w:color="FFFFFF" w:fill="auto"/>
          </w:tcPr>
          <w:p w14:paraId="233A6991"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12F094F4"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328F0DBD" w14:textId="77777777" w:rsidR="00E92CBF" w:rsidRPr="00F11966" w:rsidRDefault="00E92CBF" w:rsidP="00AA7DB8">
            <w:pPr>
              <w:pStyle w:val="TAL"/>
              <w:rPr>
                <w:rFonts w:cs="Arial"/>
                <w:color w:val="000000"/>
              </w:rPr>
            </w:pPr>
            <w:r w:rsidRPr="00F11966">
              <w:rPr>
                <w:rFonts w:cs="Arial"/>
                <w:color w:val="000000"/>
              </w:rPr>
              <w:t>Enumerations and "nullable" keyword</w:t>
            </w:r>
          </w:p>
        </w:tc>
        <w:tc>
          <w:tcPr>
            <w:tcW w:w="708" w:type="dxa"/>
            <w:shd w:val="solid" w:color="FFFFFF" w:fill="auto"/>
          </w:tcPr>
          <w:p w14:paraId="350ECEDF" w14:textId="77777777" w:rsidR="00E92CBF" w:rsidRPr="00F11966" w:rsidRDefault="00E92CBF" w:rsidP="00AA7DB8">
            <w:pPr>
              <w:pStyle w:val="TAC"/>
              <w:rPr>
                <w:sz w:val="16"/>
                <w:szCs w:val="16"/>
              </w:rPr>
            </w:pPr>
            <w:r w:rsidRPr="00F11966">
              <w:rPr>
                <w:sz w:val="16"/>
                <w:szCs w:val="16"/>
              </w:rPr>
              <w:t>16.3.0</w:t>
            </w:r>
          </w:p>
        </w:tc>
      </w:tr>
      <w:tr w:rsidR="00E92CBF" w:rsidRPr="00F11966" w14:paraId="1F60AB1C" w14:textId="77777777" w:rsidTr="009663F0">
        <w:tc>
          <w:tcPr>
            <w:tcW w:w="800" w:type="dxa"/>
            <w:shd w:val="solid" w:color="FFFFFF" w:fill="auto"/>
          </w:tcPr>
          <w:p w14:paraId="21655365"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473D19DD"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0E161AC4" w14:textId="77777777" w:rsidR="00E92CBF" w:rsidRPr="00F11966" w:rsidRDefault="00E92CBF" w:rsidP="00AA7DB8">
            <w:pPr>
              <w:pStyle w:val="TAC"/>
              <w:rPr>
                <w:sz w:val="16"/>
                <w:szCs w:val="16"/>
              </w:rPr>
            </w:pPr>
            <w:r w:rsidRPr="00F11966">
              <w:rPr>
                <w:sz w:val="16"/>
                <w:szCs w:val="16"/>
              </w:rPr>
              <w:t>CP-200032</w:t>
            </w:r>
          </w:p>
        </w:tc>
        <w:tc>
          <w:tcPr>
            <w:tcW w:w="567" w:type="dxa"/>
            <w:shd w:val="solid" w:color="FFFFFF" w:fill="auto"/>
          </w:tcPr>
          <w:p w14:paraId="010D7EC4" w14:textId="77777777" w:rsidR="00E92CBF" w:rsidRPr="00F11966" w:rsidRDefault="00E92CBF" w:rsidP="00AA7DB8">
            <w:pPr>
              <w:pStyle w:val="TAL"/>
              <w:rPr>
                <w:rFonts w:cs="Arial"/>
                <w:sz w:val="16"/>
                <w:szCs w:val="16"/>
              </w:rPr>
            </w:pPr>
            <w:r w:rsidRPr="00F11966">
              <w:rPr>
                <w:rFonts w:cs="Arial"/>
                <w:sz w:val="16"/>
                <w:szCs w:val="16"/>
              </w:rPr>
              <w:t>0176</w:t>
            </w:r>
          </w:p>
        </w:tc>
        <w:tc>
          <w:tcPr>
            <w:tcW w:w="425" w:type="dxa"/>
            <w:shd w:val="solid" w:color="FFFFFF" w:fill="auto"/>
          </w:tcPr>
          <w:p w14:paraId="7DC4C319"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007D8222"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69F60E84" w14:textId="77777777" w:rsidR="00E92CBF" w:rsidRPr="00F11966" w:rsidRDefault="00E92CBF" w:rsidP="00AA7DB8">
            <w:pPr>
              <w:pStyle w:val="TAL"/>
              <w:rPr>
                <w:rFonts w:cs="Arial"/>
                <w:color w:val="000000"/>
              </w:rPr>
            </w:pPr>
            <w:r w:rsidRPr="00F11966">
              <w:rPr>
                <w:noProof/>
              </w:rPr>
              <w:t>CAG-ID size</w:t>
            </w:r>
          </w:p>
        </w:tc>
        <w:tc>
          <w:tcPr>
            <w:tcW w:w="708" w:type="dxa"/>
            <w:shd w:val="solid" w:color="FFFFFF" w:fill="auto"/>
          </w:tcPr>
          <w:p w14:paraId="1F97D8B0" w14:textId="77777777" w:rsidR="00E92CBF" w:rsidRPr="00F11966" w:rsidRDefault="00E92CBF" w:rsidP="00AA7DB8">
            <w:pPr>
              <w:pStyle w:val="TAC"/>
              <w:rPr>
                <w:sz w:val="16"/>
                <w:szCs w:val="16"/>
              </w:rPr>
            </w:pPr>
            <w:r w:rsidRPr="00F11966">
              <w:rPr>
                <w:sz w:val="16"/>
                <w:szCs w:val="16"/>
              </w:rPr>
              <w:t>16.3.0</w:t>
            </w:r>
          </w:p>
        </w:tc>
      </w:tr>
      <w:tr w:rsidR="00E92CBF" w:rsidRPr="00F11966" w14:paraId="3A49147B" w14:textId="77777777" w:rsidTr="009663F0">
        <w:tc>
          <w:tcPr>
            <w:tcW w:w="800" w:type="dxa"/>
            <w:shd w:val="solid" w:color="FFFFFF" w:fill="auto"/>
          </w:tcPr>
          <w:p w14:paraId="5A911C79"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0BFE3CDB"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33714A71" w14:textId="77777777" w:rsidR="00E92CBF" w:rsidRPr="00F11966" w:rsidRDefault="00E92CBF" w:rsidP="00AA7DB8">
            <w:pPr>
              <w:pStyle w:val="TAC"/>
              <w:rPr>
                <w:sz w:val="16"/>
                <w:szCs w:val="16"/>
              </w:rPr>
            </w:pPr>
            <w:r w:rsidRPr="00F11966">
              <w:rPr>
                <w:sz w:val="16"/>
                <w:szCs w:val="16"/>
              </w:rPr>
              <w:t>CP-200035</w:t>
            </w:r>
          </w:p>
        </w:tc>
        <w:tc>
          <w:tcPr>
            <w:tcW w:w="567" w:type="dxa"/>
            <w:shd w:val="solid" w:color="FFFFFF" w:fill="auto"/>
          </w:tcPr>
          <w:p w14:paraId="1C41A353" w14:textId="77777777" w:rsidR="00E92CBF" w:rsidRPr="00F11966" w:rsidRDefault="00E92CBF" w:rsidP="00AA7DB8">
            <w:pPr>
              <w:pStyle w:val="TAL"/>
              <w:rPr>
                <w:rFonts w:cs="Arial"/>
                <w:sz w:val="16"/>
                <w:szCs w:val="16"/>
              </w:rPr>
            </w:pPr>
            <w:r w:rsidRPr="00F11966">
              <w:rPr>
                <w:rFonts w:cs="Arial"/>
                <w:sz w:val="16"/>
                <w:szCs w:val="16"/>
              </w:rPr>
              <w:t>0172</w:t>
            </w:r>
          </w:p>
        </w:tc>
        <w:tc>
          <w:tcPr>
            <w:tcW w:w="425" w:type="dxa"/>
            <w:shd w:val="solid" w:color="FFFFFF" w:fill="auto"/>
          </w:tcPr>
          <w:p w14:paraId="1D236B90"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72E246EE"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6DC80D92" w14:textId="77777777" w:rsidR="00E92CBF" w:rsidRPr="00F11966" w:rsidRDefault="00E92CBF" w:rsidP="00AA7DB8">
            <w:pPr>
              <w:pStyle w:val="TAL"/>
              <w:rPr>
                <w:rFonts w:cs="Arial"/>
                <w:color w:val="000000"/>
              </w:rPr>
            </w:pPr>
            <w:r w:rsidRPr="00F11966">
              <w:rPr>
                <w:lang w:eastAsia="zh-CN"/>
              </w:rPr>
              <w:t>New RAT Type values for Non-3GPP accesses</w:t>
            </w:r>
          </w:p>
        </w:tc>
        <w:tc>
          <w:tcPr>
            <w:tcW w:w="708" w:type="dxa"/>
            <w:shd w:val="solid" w:color="FFFFFF" w:fill="auto"/>
          </w:tcPr>
          <w:p w14:paraId="2EBD96A5" w14:textId="77777777" w:rsidR="00E92CBF" w:rsidRPr="00F11966" w:rsidRDefault="00E92CBF" w:rsidP="00AA7DB8">
            <w:pPr>
              <w:pStyle w:val="TAC"/>
              <w:rPr>
                <w:sz w:val="16"/>
                <w:szCs w:val="16"/>
              </w:rPr>
            </w:pPr>
            <w:r w:rsidRPr="00F11966">
              <w:rPr>
                <w:sz w:val="16"/>
                <w:szCs w:val="16"/>
              </w:rPr>
              <w:t>16.3.0</w:t>
            </w:r>
          </w:p>
        </w:tc>
      </w:tr>
      <w:tr w:rsidR="00E92CBF" w:rsidRPr="00F11966" w14:paraId="32DB8473" w14:textId="77777777" w:rsidTr="009663F0">
        <w:tc>
          <w:tcPr>
            <w:tcW w:w="800" w:type="dxa"/>
            <w:shd w:val="solid" w:color="FFFFFF" w:fill="auto"/>
          </w:tcPr>
          <w:p w14:paraId="20A372AD"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39730EF8"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0E121BCF" w14:textId="77777777" w:rsidR="00E92CBF" w:rsidRPr="00F11966" w:rsidRDefault="00E92CBF" w:rsidP="00AA7DB8">
            <w:pPr>
              <w:pStyle w:val="TAC"/>
              <w:rPr>
                <w:sz w:val="16"/>
                <w:szCs w:val="16"/>
              </w:rPr>
            </w:pPr>
            <w:r w:rsidRPr="00F11966">
              <w:rPr>
                <w:sz w:val="16"/>
                <w:szCs w:val="16"/>
              </w:rPr>
              <w:t>CP-200033</w:t>
            </w:r>
          </w:p>
        </w:tc>
        <w:tc>
          <w:tcPr>
            <w:tcW w:w="567" w:type="dxa"/>
            <w:shd w:val="solid" w:color="FFFFFF" w:fill="auto"/>
          </w:tcPr>
          <w:p w14:paraId="67C19443" w14:textId="77777777" w:rsidR="00E92CBF" w:rsidRPr="00F11966" w:rsidRDefault="00E92CBF" w:rsidP="00AA7DB8">
            <w:pPr>
              <w:pStyle w:val="TAL"/>
              <w:rPr>
                <w:rFonts w:cs="Arial"/>
                <w:sz w:val="16"/>
                <w:szCs w:val="16"/>
              </w:rPr>
            </w:pPr>
            <w:r w:rsidRPr="00F11966">
              <w:rPr>
                <w:rFonts w:cs="Arial"/>
                <w:sz w:val="16"/>
                <w:szCs w:val="16"/>
              </w:rPr>
              <w:t>0180</w:t>
            </w:r>
          </w:p>
        </w:tc>
        <w:tc>
          <w:tcPr>
            <w:tcW w:w="425" w:type="dxa"/>
            <w:shd w:val="solid" w:color="FFFFFF" w:fill="auto"/>
          </w:tcPr>
          <w:p w14:paraId="0861B3CC" w14:textId="77777777" w:rsidR="00E92CBF" w:rsidRPr="00F11966" w:rsidRDefault="00E92CBF" w:rsidP="00AA7DB8">
            <w:pPr>
              <w:pStyle w:val="TAR"/>
              <w:rPr>
                <w:rFonts w:cs="Arial"/>
                <w:sz w:val="16"/>
                <w:szCs w:val="16"/>
              </w:rPr>
            </w:pPr>
          </w:p>
        </w:tc>
        <w:tc>
          <w:tcPr>
            <w:tcW w:w="425" w:type="dxa"/>
            <w:shd w:val="solid" w:color="FFFFFF" w:fill="auto"/>
          </w:tcPr>
          <w:p w14:paraId="273B4A57"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289FAC0C" w14:textId="77777777" w:rsidR="00E92CBF" w:rsidRPr="00F11966" w:rsidRDefault="00E92CBF" w:rsidP="00AA7DB8">
            <w:pPr>
              <w:pStyle w:val="TAL"/>
              <w:rPr>
                <w:rFonts w:cs="Arial"/>
                <w:color w:val="000000"/>
              </w:rPr>
            </w:pPr>
            <w:r w:rsidRPr="00F11966">
              <w:t>External Group Identifier</w:t>
            </w:r>
          </w:p>
        </w:tc>
        <w:tc>
          <w:tcPr>
            <w:tcW w:w="708" w:type="dxa"/>
            <w:shd w:val="solid" w:color="FFFFFF" w:fill="auto"/>
          </w:tcPr>
          <w:p w14:paraId="109803EE" w14:textId="77777777" w:rsidR="00E92CBF" w:rsidRPr="00F11966" w:rsidRDefault="00E92CBF" w:rsidP="00AA7DB8">
            <w:pPr>
              <w:pStyle w:val="TAC"/>
              <w:rPr>
                <w:sz w:val="16"/>
                <w:szCs w:val="16"/>
              </w:rPr>
            </w:pPr>
            <w:r w:rsidRPr="00F11966">
              <w:rPr>
                <w:sz w:val="16"/>
                <w:szCs w:val="16"/>
              </w:rPr>
              <w:t>16.3.0</w:t>
            </w:r>
          </w:p>
        </w:tc>
      </w:tr>
      <w:tr w:rsidR="00E92CBF" w:rsidRPr="00F11966" w14:paraId="79C22424" w14:textId="77777777" w:rsidTr="009663F0">
        <w:tc>
          <w:tcPr>
            <w:tcW w:w="800" w:type="dxa"/>
            <w:shd w:val="solid" w:color="FFFFFF" w:fill="auto"/>
          </w:tcPr>
          <w:p w14:paraId="2A74F217"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63782CAD"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1456DE43" w14:textId="77777777" w:rsidR="00E92CBF" w:rsidRPr="00F11966" w:rsidRDefault="00E92CBF" w:rsidP="00AA7DB8">
            <w:pPr>
              <w:pStyle w:val="TAC"/>
              <w:rPr>
                <w:sz w:val="16"/>
                <w:szCs w:val="16"/>
              </w:rPr>
            </w:pPr>
            <w:r w:rsidRPr="00F11966">
              <w:rPr>
                <w:sz w:val="16"/>
                <w:szCs w:val="16"/>
              </w:rPr>
              <w:t>CP-200031</w:t>
            </w:r>
          </w:p>
        </w:tc>
        <w:tc>
          <w:tcPr>
            <w:tcW w:w="567" w:type="dxa"/>
            <w:shd w:val="solid" w:color="FFFFFF" w:fill="auto"/>
          </w:tcPr>
          <w:p w14:paraId="63997C04" w14:textId="77777777" w:rsidR="00E92CBF" w:rsidRPr="00F11966" w:rsidRDefault="00E92CBF" w:rsidP="00AA7DB8">
            <w:pPr>
              <w:pStyle w:val="TAL"/>
              <w:rPr>
                <w:rFonts w:cs="Arial"/>
                <w:sz w:val="16"/>
                <w:szCs w:val="16"/>
              </w:rPr>
            </w:pPr>
            <w:r w:rsidRPr="00F11966">
              <w:rPr>
                <w:rFonts w:cs="Arial"/>
                <w:sz w:val="16"/>
                <w:szCs w:val="16"/>
              </w:rPr>
              <w:t>0182</w:t>
            </w:r>
          </w:p>
        </w:tc>
        <w:tc>
          <w:tcPr>
            <w:tcW w:w="425" w:type="dxa"/>
            <w:shd w:val="solid" w:color="FFFFFF" w:fill="auto"/>
          </w:tcPr>
          <w:p w14:paraId="123790D4" w14:textId="77777777" w:rsidR="00E92CBF" w:rsidRPr="00F11966" w:rsidRDefault="00E92CBF" w:rsidP="00AA7DB8">
            <w:pPr>
              <w:pStyle w:val="TAR"/>
              <w:rPr>
                <w:rFonts w:cs="Arial"/>
                <w:sz w:val="16"/>
                <w:szCs w:val="16"/>
              </w:rPr>
            </w:pPr>
          </w:p>
        </w:tc>
        <w:tc>
          <w:tcPr>
            <w:tcW w:w="425" w:type="dxa"/>
            <w:shd w:val="solid" w:color="FFFFFF" w:fill="auto"/>
          </w:tcPr>
          <w:p w14:paraId="78BBD3A7"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58B3A82D" w14:textId="77777777" w:rsidR="00E92CBF" w:rsidRPr="00F11966" w:rsidRDefault="00E92CBF" w:rsidP="00AA7DB8">
            <w:pPr>
              <w:pStyle w:val="TAL"/>
              <w:rPr>
                <w:rFonts w:cs="Arial"/>
                <w:color w:val="000000"/>
              </w:rPr>
            </w:pPr>
            <w:r w:rsidRPr="00F11966">
              <w:rPr>
                <w:rFonts w:hint="eastAsia"/>
                <w:noProof/>
                <w:lang w:eastAsia="zh-CN"/>
              </w:rPr>
              <w:t>Remove Unused MaPduCapbility Data Type</w:t>
            </w:r>
          </w:p>
        </w:tc>
        <w:tc>
          <w:tcPr>
            <w:tcW w:w="708" w:type="dxa"/>
            <w:shd w:val="solid" w:color="FFFFFF" w:fill="auto"/>
          </w:tcPr>
          <w:p w14:paraId="7F479F95" w14:textId="77777777" w:rsidR="00E92CBF" w:rsidRPr="00F11966" w:rsidRDefault="00E92CBF" w:rsidP="00AA7DB8">
            <w:pPr>
              <w:pStyle w:val="TAC"/>
              <w:rPr>
                <w:sz w:val="16"/>
                <w:szCs w:val="16"/>
              </w:rPr>
            </w:pPr>
            <w:r w:rsidRPr="00F11966">
              <w:rPr>
                <w:sz w:val="16"/>
                <w:szCs w:val="16"/>
              </w:rPr>
              <w:t>16.3.0</w:t>
            </w:r>
          </w:p>
        </w:tc>
      </w:tr>
      <w:tr w:rsidR="00E92CBF" w:rsidRPr="00F11966" w14:paraId="3BD32EB3" w14:textId="77777777" w:rsidTr="009663F0">
        <w:tc>
          <w:tcPr>
            <w:tcW w:w="800" w:type="dxa"/>
            <w:shd w:val="solid" w:color="FFFFFF" w:fill="auto"/>
          </w:tcPr>
          <w:p w14:paraId="27F17396"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74EC1ABB"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20CA5E96" w14:textId="77777777" w:rsidR="00E92CBF" w:rsidRPr="00F11966" w:rsidRDefault="00E92CBF" w:rsidP="00AA7DB8">
            <w:pPr>
              <w:pStyle w:val="TAC"/>
              <w:rPr>
                <w:sz w:val="16"/>
                <w:szCs w:val="16"/>
              </w:rPr>
            </w:pPr>
            <w:r w:rsidRPr="00F11966">
              <w:rPr>
                <w:sz w:val="16"/>
                <w:szCs w:val="16"/>
              </w:rPr>
              <w:t>CP-200035</w:t>
            </w:r>
          </w:p>
        </w:tc>
        <w:tc>
          <w:tcPr>
            <w:tcW w:w="567" w:type="dxa"/>
            <w:shd w:val="solid" w:color="FFFFFF" w:fill="auto"/>
          </w:tcPr>
          <w:p w14:paraId="0E9B74A4" w14:textId="77777777" w:rsidR="00E92CBF" w:rsidRPr="00F11966" w:rsidRDefault="00E92CBF" w:rsidP="00AA7DB8">
            <w:pPr>
              <w:pStyle w:val="TAL"/>
              <w:rPr>
                <w:rFonts w:cs="Arial"/>
                <w:sz w:val="16"/>
                <w:szCs w:val="16"/>
              </w:rPr>
            </w:pPr>
            <w:r w:rsidRPr="00F11966">
              <w:rPr>
                <w:rFonts w:cs="Arial"/>
                <w:sz w:val="16"/>
                <w:szCs w:val="16"/>
              </w:rPr>
              <w:t>0185</w:t>
            </w:r>
          </w:p>
        </w:tc>
        <w:tc>
          <w:tcPr>
            <w:tcW w:w="425" w:type="dxa"/>
            <w:shd w:val="solid" w:color="FFFFFF" w:fill="auto"/>
          </w:tcPr>
          <w:p w14:paraId="7CD66A60" w14:textId="77777777" w:rsidR="00E92CBF" w:rsidRPr="00F11966" w:rsidRDefault="00E92CBF" w:rsidP="00AA7DB8">
            <w:pPr>
              <w:pStyle w:val="TAR"/>
              <w:rPr>
                <w:rFonts w:cs="Arial"/>
                <w:sz w:val="16"/>
                <w:szCs w:val="16"/>
              </w:rPr>
            </w:pPr>
          </w:p>
        </w:tc>
        <w:tc>
          <w:tcPr>
            <w:tcW w:w="425" w:type="dxa"/>
            <w:shd w:val="solid" w:color="FFFFFF" w:fill="auto"/>
          </w:tcPr>
          <w:p w14:paraId="48BBEAEC"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6C3037EC" w14:textId="77777777" w:rsidR="00E92CBF" w:rsidRPr="00F11966" w:rsidRDefault="00E92CBF" w:rsidP="00AA7DB8">
            <w:pPr>
              <w:pStyle w:val="TAL"/>
              <w:rPr>
                <w:rFonts w:cs="Arial"/>
                <w:color w:val="000000"/>
              </w:rPr>
            </w:pPr>
            <w:r w:rsidRPr="00F11966">
              <w:t>HFC NODE ID</w:t>
            </w:r>
          </w:p>
        </w:tc>
        <w:tc>
          <w:tcPr>
            <w:tcW w:w="708" w:type="dxa"/>
            <w:shd w:val="solid" w:color="FFFFFF" w:fill="auto"/>
          </w:tcPr>
          <w:p w14:paraId="10DE50EC" w14:textId="77777777" w:rsidR="00E92CBF" w:rsidRPr="00F11966" w:rsidRDefault="00E92CBF" w:rsidP="00AA7DB8">
            <w:pPr>
              <w:pStyle w:val="TAC"/>
              <w:rPr>
                <w:sz w:val="16"/>
                <w:szCs w:val="16"/>
              </w:rPr>
            </w:pPr>
            <w:r w:rsidRPr="00F11966">
              <w:rPr>
                <w:sz w:val="16"/>
                <w:szCs w:val="16"/>
              </w:rPr>
              <w:t>16.3.0</w:t>
            </w:r>
          </w:p>
        </w:tc>
      </w:tr>
      <w:tr w:rsidR="00E92CBF" w:rsidRPr="00F11966" w14:paraId="4091CB82" w14:textId="77777777" w:rsidTr="009663F0">
        <w:tc>
          <w:tcPr>
            <w:tcW w:w="800" w:type="dxa"/>
            <w:shd w:val="solid" w:color="FFFFFF" w:fill="auto"/>
          </w:tcPr>
          <w:p w14:paraId="2FB34F03"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0CEAF298"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2C697628" w14:textId="77777777" w:rsidR="00E92CBF" w:rsidRPr="00F11966" w:rsidRDefault="00E92CBF" w:rsidP="00AA7DB8">
            <w:pPr>
              <w:pStyle w:val="TAC"/>
              <w:rPr>
                <w:sz w:val="16"/>
                <w:szCs w:val="16"/>
              </w:rPr>
            </w:pPr>
            <w:r w:rsidRPr="00F11966">
              <w:rPr>
                <w:sz w:val="16"/>
                <w:szCs w:val="16"/>
              </w:rPr>
              <w:t>CP-200133</w:t>
            </w:r>
          </w:p>
        </w:tc>
        <w:tc>
          <w:tcPr>
            <w:tcW w:w="567" w:type="dxa"/>
            <w:shd w:val="solid" w:color="FFFFFF" w:fill="auto"/>
          </w:tcPr>
          <w:p w14:paraId="64E69433" w14:textId="77777777" w:rsidR="00E92CBF" w:rsidRPr="00F11966" w:rsidRDefault="00E92CBF" w:rsidP="00AA7DB8">
            <w:pPr>
              <w:pStyle w:val="TAL"/>
              <w:rPr>
                <w:rFonts w:cs="Arial"/>
                <w:sz w:val="16"/>
                <w:szCs w:val="16"/>
              </w:rPr>
            </w:pPr>
            <w:r w:rsidRPr="00F11966">
              <w:rPr>
                <w:rFonts w:cs="Arial"/>
                <w:sz w:val="16"/>
                <w:szCs w:val="16"/>
              </w:rPr>
              <w:t>0190</w:t>
            </w:r>
          </w:p>
        </w:tc>
        <w:tc>
          <w:tcPr>
            <w:tcW w:w="425" w:type="dxa"/>
            <w:shd w:val="solid" w:color="FFFFFF" w:fill="auto"/>
          </w:tcPr>
          <w:p w14:paraId="7CD06727"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62124252"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71872711" w14:textId="77777777" w:rsidR="00E92CBF" w:rsidRPr="00F11966" w:rsidRDefault="00E92CBF" w:rsidP="00AA7DB8">
            <w:pPr>
              <w:pStyle w:val="TAL"/>
              <w:rPr>
                <w:rFonts w:cs="Arial"/>
                <w:color w:val="000000"/>
              </w:rPr>
            </w:pPr>
            <w:r w:rsidRPr="00F11966">
              <w:t>CS/PS location</w:t>
            </w:r>
          </w:p>
        </w:tc>
        <w:tc>
          <w:tcPr>
            <w:tcW w:w="708" w:type="dxa"/>
            <w:shd w:val="solid" w:color="FFFFFF" w:fill="auto"/>
          </w:tcPr>
          <w:p w14:paraId="68F2AADD" w14:textId="77777777" w:rsidR="00E92CBF" w:rsidRPr="00F11966" w:rsidRDefault="00E92CBF" w:rsidP="00AA7DB8">
            <w:pPr>
              <w:pStyle w:val="TAC"/>
              <w:rPr>
                <w:sz w:val="16"/>
                <w:szCs w:val="16"/>
              </w:rPr>
            </w:pPr>
            <w:r w:rsidRPr="00F11966">
              <w:rPr>
                <w:sz w:val="16"/>
                <w:szCs w:val="16"/>
              </w:rPr>
              <w:t>16.3.0</w:t>
            </w:r>
          </w:p>
        </w:tc>
      </w:tr>
      <w:tr w:rsidR="00E92CBF" w:rsidRPr="00F11966" w14:paraId="725A8498" w14:textId="77777777" w:rsidTr="009663F0">
        <w:tc>
          <w:tcPr>
            <w:tcW w:w="800" w:type="dxa"/>
            <w:shd w:val="solid" w:color="FFFFFF" w:fill="auto"/>
          </w:tcPr>
          <w:p w14:paraId="3439114B"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0C5946A3"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57F78D44" w14:textId="77777777" w:rsidR="00E92CBF" w:rsidRPr="00F11966" w:rsidRDefault="00E92CBF" w:rsidP="00AA7DB8">
            <w:pPr>
              <w:pStyle w:val="TAC"/>
              <w:rPr>
                <w:sz w:val="16"/>
                <w:szCs w:val="16"/>
              </w:rPr>
            </w:pPr>
            <w:r w:rsidRPr="00F11966">
              <w:rPr>
                <w:sz w:val="16"/>
                <w:szCs w:val="16"/>
              </w:rPr>
              <w:t>CP-200018</w:t>
            </w:r>
          </w:p>
        </w:tc>
        <w:tc>
          <w:tcPr>
            <w:tcW w:w="567" w:type="dxa"/>
            <w:shd w:val="solid" w:color="FFFFFF" w:fill="auto"/>
          </w:tcPr>
          <w:p w14:paraId="4EF3506E" w14:textId="77777777" w:rsidR="00E92CBF" w:rsidRPr="00F11966" w:rsidRDefault="00E92CBF" w:rsidP="00AA7DB8">
            <w:pPr>
              <w:pStyle w:val="TAL"/>
              <w:rPr>
                <w:rFonts w:cs="Arial"/>
                <w:sz w:val="16"/>
                <w:szCs w:val="16"/>
              </w:rPr>
            </w:pPr>
            <w:r w:rsidRPr="00F11966">
              <w:rPr>
                <w:rFonts w:cs="Arial"/>
                <w:sz w:val="16"/>
                <w:szCs w:val="16"/>
              </w:rPr>
              <w:t>0192</w:t>
            </w:r>
          </w:p>
        </w:tc>
        <w:tc>
          <w:tcPr>
            <w:tcW w:w="425" w:type="dxa"/>
            <w:shd w:val="solid" w:color="FFFFFF" w:fill="auto"/>
          </w:tcPr>
          <w:p w14:paraId="676166EC" w14:textId="77777777" w:rsidR="00E92CBF" w:rsidRPr="00F11966" w:rsidRDefault="00E92CBF" w:rsidP="00AA7DB8">
            <w:pPr>
              <w:pStyle w:val="TAR"/>
              <w:rPr>
                <w:rFonts w:cs="Arial"/>
                <w:sz w:val="16"/>
                <w:szCs w:val="16"/>
              </w:rPr>
            </w:pPr>
          </w:p>
        </w:tc>
        <w:tc>
          <w:tcPr>
            <w:tcW w:w="425" w:type="dxa"/>
            <w:shd w:val="solid" w:color="FFFFFF" w:fill="auto"/>
          </w:tcPr>
          <w:p w14:paraId="1EB65935"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54890831" w14:textId="77777777" w:rsidR="00E92CBF" w:rsidRPr="00F11966" w:rsidRDefault="00E92CBF" w:rsidP="00AA7DB8">
            <w:pPr>
              <w:pStyle w:val="TAL"/>
              <w:rPr>
                <w:rFonts w:cs="Arial"/>
                <w:color w:val="000000"/>
              </w:rPr>
            </w:pPr>
            <w:r w:rsidRPr="00F11966">
              <w:rPr>
                <w:lang w:eastAsia="zh-CN"/>
              </w:rPr>
              <w:t>LCS service authorization</w:t>
            </w:r>
          </w:p>
        </w:tc>
        <w:tc>
          <w:tcPr>
            <w:tcW w:w="708" w:type="dxa"/>
            <w:shd w:val="solid" w:color="FFFFFF" w:fill="auto"/>
          </w:tcPr>
          <w:p w14:paraId="280C13A6" w14:textId="77777777" w:rsidR="00E92CBF" w:rsidRPr="00F11966" w:rsidRDefault="00E92CBF" w:rsidP="00AA7DB8">
            <w:pPr>
              <w:pStyle w:val="TAC"/>
              <w:rPr>
                <w:sz w:val="16"/>
                <w:szCs w:val="16"/>
              </w:rPr>
            </w:pPr>
            <w:r w:rsidRPr="00F11966">
              <w:rPr>
                <w:sz w:val="16"/>
                <w:szCs w:val="16"/>
              </w:rPr>
              <w:t>16.3.0</w:t>
            </w:r>
          </w:p>
        </w:tc>
      </w:tr>
      <w:tr w:rsidR="00E92CBF" w:rsidRPr="00F11966" w14:paraId="349AC16D" w14:textId="77777777" w:rsidTr="009663F0">
        <w:tc>
          <w:tcPr>
            <w:tcW w:w="800" w:type="dxa"/>
            <w:shd w:val="solid" w:color="FFFFFF" w:fill="auto"/>
          </w:tcPr>
          <w:p w14:paraId="159DAB64"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5CC4CBA8"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04C5CBF2" w14:textId="77777777" w:rsidR="00E92CBF" w:rsidRPr="00F11966" w:rsidRDefault="00E92CBF" w:rsidP="00AA7DB8">
            <w:pPr>
              <w:pStyle w:val="TAC"/>
              <w:rPr>
                <w:sz w:val="16"/>
                <w:szCs w:val="16"/>
              </w:rPr>
            </w:pPr>
            <w:r w:rsidRPr="00F11966">
              <w:rPr>
                <w:sz w:val="16"/>
                <w:szCs w:val="16"/>
              </w:rPr>
              <w:t>CP-200033</w:t>
            </w:r>
          </w:p>
        </w:tc>
        <w:tc>
          <w:tcPr>
            <w:tcW w:w="567" w:type="dxa"/>
            <w:shd w:val="solid" w:color="FFFFFF" w:fill="auto"/>
          </w:tcPr>
          <w:p w14:paraId="332DA336" w14:textId="77777777" w:rsidR="00E92CBF" w:rsidRPr="00F11966" w:rsidRDefault="00E92CBF" w:rsidP="00AA7DB8">
            <w:pPr>
              <w:pStyle w:val="TAL"/>
              <w:rPr>
                <w:rFonts w:cs="Arial"/>
                <w:sz w:val="16"/>
                <w:szCs w:val="16"/>
              </w:rPr>
            </w:pPr>
            <w:r w:rsidRPr="00F11966">
              <w:rPr>
                <w:rFonts w:cs="Arial"/>
                <w:sz w:val="16"/>
                <w:szCs w:val="16"/>
              </w:rPr>
              <w:t>0175</w:t>
            </w:r>
          </w:p>
        </w:tc>
        <w:tc>
          <w:tcPr>
            <w:tcW w:w="425" w:type="dxa"/>
            <w:shd w:val="solid" w:color="FFFFFF" w:fill="auto"/>
          </w:tcPr>
          <w:p w14:paraId="78DB0D1B"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0692B162"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44ABB7B8" w14:textId="77777777" w:rsidR="00E92CBF" w:rsidRPr="00F11966" w:rsidRDefault="00E92CBF" w:rsidP="00AA7DB8">
            <w:pPr>
              <w:pStyle w:val="TAL"/>
              <w:rPr>
                <w:rFonts w:cs="Arial"/>
                <w:color w:val="000000"/>
              </w:rPr>
            </w:pPr>
            <w:r w:rsidRPr="00F11966">
              <w:t>Status type definition</w:t>
            </w:r>
          </w:p>
        </w:tc>
        <w:tc>
          <w:tcPr>
            <w:tcW w:w="708" w:type="dxa"/>
            <w:shd w:val="solid" w:color="FFFFFF" w:fill="auto"/>
          </w:tcPr>
          <w:p w14:paraId="0AB3F3C0" w14:textId="77777777" w:rsidR="00E92CBF" w:rsidRPr="00F11966" w:rsidRDefault="00E92CBF" w:rsidP="00AA7DB8">
            <w:pPr>
              <w:pStyle w:val="TAC"/>
              <w:rPr>
                <w:sz w:val="16"/>
                <w:szCs w:val="16"/>
              </w:rPr>
            </w:pPr>
            <w:r w:rsidRPr="00F11966">
              <w:rPr>
                <w:sz w:val="16"/>
                <w:szCs w:val="16"/>
              </w:rPr>
              <w:t>16.3.0</w:t>
            </w:r>
          </w:p>
        </w:tc>
      </w:tr>
      <w:tr w:rsidR="00E92CBF" w:rsidRPr="00F11966" w14:paraId="558B689A" w14:textId="77777777" w:rsidTr="009663F0">
        <w:tc>
          <w:tcPr>
            <w:tcW w:w="800" w:type="dxa"/>
            <w:shd w:val="solid" w:color="FFFFFF" w:fill="auto"/>
          </w:tcPr>
          <w:p w14:paraId="2FFB40AD"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54ECEAAA"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1FF34FFB" w14:textId="77777777" w:rsidR="00E92CBF" w:rsidRPr="00F11966" w:rsidRDefault="00E92CBF" w:rsidP="00AA7DB8">
            <w:pPr>
              <w:pStyle w:val="TAC"/>
              <w:rPr>
                <w:sz w:val="16"/>
                <w:szCs w:val="16"/>
              </w:rPr>
            </w:pPr>
            <w:r w:rsidRPr="00F11966">
              <w:rPr>
                <w:sz w:val="16"/>
                <w:szCs w:val="16"/>
              </w:rPr>
              <w:t>CP-200035</w:t>
            </w:r>
          </w:p>
        </w:tc>
        <w:tc>
          <w:tcPr>
            <w:tcW w:w="567" w:type="dxa"/>
            <w:shd w:val="solid" w:color="FFFFFF" w:fill="auto"/>
          </w:tcPr>
          <w:p w14:paraId="545009F4" w14:textId="77777777" w:rsidR="00E92CBF" w:rsidRPr="00F11966" w:rsidRDefault="00E92CBF" w:rsidP="00AA7DB8">
            <w:pPr>
              <w:pStyle w:val="TAL"/>
              <w:rPr>
                <w:rFonts w:cs="Arial"/>
                <w:sz w:val="16"/>
                <w:szCs w:val="16"/>
              </w:rPr>
            </w:pPr>
            <w:r w:rsidRPr="00F11966">
              <w:rPr>
                <w:rFonts w:cs="Arial"/>
                <w:sz w:val="16"/>
                <w:szCs w:val="16"/>
              </w:rPr>
              <w:t>0194</w:t>
            </w:r>
          </w:p>
        </w:tc>
        <w:tc>
          <w:tcPr>
            <w:tcW w:w="425" w:type="dxa"/>
            <w:shd w:val="solid" w:color="FFFFFF" w:fill="auto"/>
          </w:tcPr>
          <w:p w14:paraId="1D9AB135" w14:textId="77777777" w:rsidR="00E92CBF" w:rsidRPr="00F11966" w:rsidRDefault="00E92CBF" w:rsidP="00AA7DB8">
            <w:pPr>
              <w:pStyle w:val="TAR"/>
              <w:rPr>
                <w:rFonts w:cs="Arial"/>
                <w:sz w:val="16"/>
                <w:szCs w:val="16"/>
              </w:rPr>
            </w:pPr>
          </w:p>
        </w:tc>
        <w:tc>
          <w:tcPr>
            <w:tcW w:w="425" w:type="dxa"/>
            <w:shd w:val="solid" w:color="FFFFFF" w:fill="auto"/>
          </w:tcPr>
          <w:p w14:paraId="528CF061"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03EEA6F0" w14:textId="77777777" w:rsidR="00E92CBF" w:rsidRPr="00F11966" w:rsidRDefault="00E92CBF" w:rsidP="00AA7DB8">
            <w:pPr>
              <w:pStyle w:val="TAL"/>
              <w:rPr>
                <w:rFonts w:cs="Arial"/>
                <w:color w:val="000000"/>
              </w:rPr>
            </w:pPr>
            <w:r w:rsidRPr="00F11966">
              <w:rPr>
                <w:noProof/>
              </w:rPr>
              <w:t>SupiOrSuci</w:t>
            </w:r>
          </w:p>
        </w:tc>
        <w:tc>
          <w:tcPr>
            <w:tcW w:w="708" w:type="dxa"/>
            <w:shd w:val="solid" w:color="FFFFFF" w:fill="auto"/>
          </w:tcPr>
          <w:p w14:paraId="7586F5AA" w14:textId="77777777" w:rsidR="00E92CBF" w:rsidRPr="00F11966" w:rsidRDefault="00E92CBF" w:rsidP="00AA7DB8">
            <w:pPr>
              <w:pStyle w:val="TAC"/>
              <w:rPr>
                <w:sz w:val="16"/>
                <w:szCs w:val="16"/>
              </w:rPr>
            </w:pPr>
            <w:r w:rsidRPr="00F11966">
              <w:rPr>
                <w:sz w:val="16"/>
                <w:szCs w:val="16"/>
              </w:rPr>
              <w:t>16.3.0</w:t>
            </w:r>
          </w:p>
        </w:tc>
      </w:tr>
      <w:tr w:rsidR="00E92CBF" w:rsidRPr="00F11966" w14:paraId="33188CA3" w14:textId="77777777" w:rsidTr="009663F0">
        <w:tc>
          <w:tcPr>
            <w:tcW w:w="800" w:type="dxa"/>
            <w:shd w:val="solid" w:color="FFFFFF" w:fill="auto"/>
          </w:tcPr>
          <w:p w14:paraId="6038C0DF"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7C4C1E8C"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0F3CE483" w14:textId="77777777" w:rsidR="00E92CBF" w:rsidRPr="00F11966" w:rsidRDefault="00E92CBF" w:rsidP="00AA7DB8">
            <w:pPr>
              <w:pStyle w:val="TAC"/>
              <w:rPr>
                <w:sz w:val="16"/>
                <w:szCs w:val="16"/>
              </w:rPr>
            </w:pPr>
            <w:r w:rsidRPr="00F11966">
              <w:rPr>
                <w:sz w:val="16"/>
                <w:szCs w:val="16"/>
              </w:rPr>
              <w:t>CP-200020</w:t>
            </w:r>
          </w:p>
        </w:tc>
        <w:tc>
          <w:tcPr>
            <w:tcW w:w="567" w:type="dxa"/>
            <w:shd w:val="solid" w:color="FFFFFF" w:fill="auto"/>
          </w:tcPr>
          <w:p w14:paraId="2E172E9D" w14:textId="77777777" w:rsidR="00E92CBF" w:rsidRPr="00F11966" w:rsidRDefault="00E92CBF" w:rsidP="00AA7DB8">
            <w:pPr>
              <w:pStyle w:val="TAL"/>
              <w:rPr>
                <w:rFonts w:cs="Arial"/>
                <w:sz w:val="16"/>
                <w:szCs w:val="16"/>
              </w:rPr>
            </w:pPr>
            <w:r w:rsidRPr="00F11966">
              <w:rPr>
                <w:rFonts w:cs="Arial"/>
                <w:sz w:val="16"/>
                <w:szCs w:val="16"/>
              </w:rPr>
              <w:t>0191</w:t>
            </w:r>
          </w:p>
        </w:tc>
        <w:tc>
          <w:tcPr>
            <w:tcW w:w="425" w:type="dxa"/>
            <w:shd w:val="solid" w:color="FFFFFF" w:fill="auto"/>
          </w:tcPr>
          <w:p w14:paraId="4A63F947"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785EF421"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6DC87FEF" w14:textId="77777777" w:rsidR="00E92CBF" w:rsidRPr="00F11966" w:rsidRDefault="00E92CBF" w:rsidP="00AA7DB8">
            <w:pPr>
              <w:pStyle w:val="TAL"/>
              <w:rPr>
                <w:rFonts w:cs="Arial"/>
                <w:color w:val="000000"/>
              </w:rPr>
            </w:pPr>
            <w:r w:rsidRPr="00F11966">
              <w:t>Pattern of Ipv4AddrMask</w:t>
            </w:r>
          </w:p>
        </w:tc>
        <w:tc>
          <w:tcPr>
            <w:tcW w:w="708" w:type="dxa"/>
            <w:shd w:val="solid" w:color="FFFFFF" w:fill="auto"/>
          </w:tcPr>
          <w:p w14:paraId="3FE0EE08" w14:textId="77777777" w:rsidR="00E92CBF" w:rsidRPr="00F11966" w:rsidRDefault="00E92CBF" w:rsidP="00AA7DB8">
            <w:pPr>
              <w:pStyle w:val="TAC"/>
              <w:rPr>
                <w:sz w:val="16"/>
                <w:szCs w:val="16"/>
              </w:rPr>
            </w:pPr>
            <w:r w:rsidRPr="00F11966">
              <w:rPr>
                <w:sz w:val="16"/>
                <w:szCs w:val="16"/>
              </w:rPr>
              <w:t>16.3.0</w:t>
            </w:r>
          </w:p>
        </w:tc>
      </w:tr>
      <w:tr w:rsidR="00E92CBF" w:rsidRPr="00F11966" w14:paraId="608202B1" w14:textId="77777777" w:rsidTr="009663F0">
        <w:tc>
          <w:tcPr>
            <w:tcW w:w="800" w:type="dxa"/>
            <w:shd w:val="solid" w:color="FFFFFF" w:fill="auto"/>
          </w:tcPr>
          <w:p w14:paraId="4FD819FD"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3069D168"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66935C18" w14:textId="77777777" w:rsidR="00E92CBF" w:rsidRPr="00F11966" w:rsidRDefault="00E92CBF" w:rsidP="00AA7DB8">
            <w:pPr>
              <w:pStyle w:val="TAC"/>
              <w:rPr>
                <w:sz w:val="16"/>
                <w:szCs w:val="16"/>
              </w:rPr>
            </w:pPr>
            <w:r w:rsidRPr="00F11966">
              <w:rPr>
                <w:sz w:val="16"/>
                <w:szCs w:val="16"/>
              </w:rPr>
              <w:t>CP-200267</w:t>
            </w:r>
          </w:p>
        </w:tc>
        <w:tc>
          <w:tcPr>
            <w:tcW w:w="567" w:type="dxa"/>
            <w:shd w:val="solid" w:color="FFFFFF" w:fill="auto"/>
          </w:tcPr>
          <w:p w14:paraId="3E40F257" w14:textId="77777777" w:rsidR="00E92CBF" w:rsidRPr="00F11966" w:rsidRDefault="00E92CBF" w:rsidP="00AA7DB8">
            <w:pPr>
              <w:pStyle w:val="TAL"/>
              <w:rPr>
                <w:rFonts w:cs="Arial"/>
                <w:sz w:val="16"/>
                <w:szCs w:val="16"/>
              </w:rPr>
            </w:pPr>
            <w:r w:rsidRPr="00F11966">
              <w:rPr>
                <w:rFonts w:cs="Arial"/>
                <w:sz w:val="16"/>
                <w:szCs w:val="16"/>
              </w:rPr>
              <w:t>0183</w:t>
            </w:r>
          </w:p>
        </w:tc>
        <w:tc>
          <w:tcPr>
            <w:tcW w:w="425" w:type="dxa"/>
            <w:shd w:val="solid" w:color="FFFFFF" w:fill="auto"/>
          </w:tcPr>
          <w:p w14:paraId="5C9DC37A"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2B61114A"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45E101EC" w14:textId="77777777" w:rsidR="00E92CBF" w:rsidRPr="00F11966" w:rsidRDefault="00E92CBF" w:rsidP="00AA7DB8">
            <w:pPr>
              <w:pStyle w:val="TAL"/>
            </w:pPr>
            <w:r w:rsidRPr="00F11966">
              <w:t>Common data types for V2X service</w:t>
            </w:r>
          </w:p>
        </w:tc>
        <w:tc>
          <w:tcPr>
            <w:tcW w:w="708" w:type="dxa"/>
            <w:shd w:val="solid" w:color="FFFFFF" w:fill="auto"/>
          </w:tcPr>
          <w:p w14:paraId="6413A3DB" w14:textId="77777777" w:rsidR="00E92CBF" w:rsidRPr="00F11966" w:rsidRDefault="00E92CBF" w:rsidP="00AA7DB8">
            <w:pPr>
              <w:pStyle w:val="TAC"/>
              <w:rPr>
                <w:sz w:val="16"/>
                <w:szCs w:val="16"/>
              </w:rPr>
            </w:pPr>
            <w:r w:rsidRPr="00F11966">
              <w:rPr>
                <w:sz w:val="16"/>
                <w:szCs w:val="16"/>
              </w:rPr>
              <w:t>16.3.0</w:t>
            </w:r>
          </w:p>
        </w:tc>
      </w:tr>
      <w:tr w:rsidR="00E92CBF" w:rsidRPr="00F11966" w14:paraId="07E5B163" w14:textId="77777777" w:rsidTr="009663F0">
        <w:tc>
          <w:tcPr>
            <w:tcW w:w="800" w:type="dxa"/>
            <w:shd w:val="solid" w:color="FFFFFF" w:fill="auto"/>
          </w:tcPr>
          <w:p w14:paraId="76AE1CFC"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109AE3D7"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21235EFD" w14:textId="77777777" w:rsidR="00E92CBF" w:rsidRPr="00F11966" w:rsidRDefault="00E92CBF" w:rsidP="00AA7DB8">
            <w:pPr>
              <w:pStyle w:val="TAC"/>
              <w:rPr>
                <w:sz w:val="16"/>
                <w:szCs w:val="16"/>
              </w:rPr>
            </w:pPr>
            <w:r w:rsidRPr="00F11966">
              <w:rPr>
                <w:sz w:val="16"/>
                <w:szCs w:val="16"/>
              </w:rPr>
              <w:t>CP-200035</w:t>
            </w:r>
          </w:p>
        </w:tc>
        <w:tc>
          <w:tcPr>
            <w:tcW w:w="567" w:type="dxa"/>
            <w:shd w:val="solid" w:color="FFFFFF" w:fill="auto"/>
          </w:tcPr>
          <w:p w14:paraId="64FFC602" w14:textId="77777777" w:rsidR="00E92CBF" w:rsidRPr="00F11966" w:rsidRDefault="00E92CBF" w:rsidP="00AA7DB8">
            <w:pPr>
              <w:pStyle w:val="TAL"/>
              <w:rPr>
                <w:rFonts w:cs="Arial"/>
                <w:sz w:val="16"/>
                <w:szCs w:val="16"/>
              </w:rPr>
            </w:pPr>
            <w:r w:rsidRPr="00F11966">
              <w:rPr>
                <w:rFonts w:cs="Arial"/>
                <w:sz w:val="16"/>
                <w:szCs w:val="16"/>
              </w:rPr>
              <w:t>0173</w:t>
            </w:r>
          </w:p>
        </w:tc>
        <w:tc>
          <w:tcPr>
            <w:tcW w:w="425" w:type="dxa"/>
            <w:shd w:val="solid" w:color="FFFFFF" w:fill="auto"/>
          </w:tcPr>
          <w:p w14:paraId="435C1A1C" w14:textId="77777777" w:rsidR="00E92CBF" w:rsidRPr="00F11966" w:rsidRDefault="00E92CBF" w:rsidP="00AA7DB8">
            <w:pPr>
              <w:pStyle w:val="TAR"/>
              <w:rPr>
                <w:rFonts w:cs="Arial"/>
                <w:sz w:val="16"/>
                <w:szCs w:val="16"/>
              </w:rPr>
            </w:pPr>
            <w:r w:rsidRPr="00F11966">
              <w:rPr>
                <w:rFonts w:cs="Arial"/>
                <w:sz w:val="16"/>
                <w:szCs w:val="16"/>
              </w:rPr>
              <w:t>4</w:t>
            </w:r>
          </w:p>
        </w:tc>
        <w:tc>
          <w:tcPr>
            <w:tcW w:w="425" w:type="dxa"/>
            <w:shd w:val="solid" w:color="FFFFFF" w:fill="auto"/>
          </w:tcPr>
          <w:p w14:paraId="3F6286C7"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41D95BA1" w14:textId="77777777" w:rsidR="00E92CBF" w:rsidRPr="00F11966" w:rsidRDefault="00E92CBF" w:rsidP="00AA7DB8">
            <w:pPr>
              <w:pStyle w:val="TAL"/>
            </w:pPr>
            <w:r w:rsidRPr="00F11966">
              <w:rPr>
                <w:lang w:eastAsia="zh-CN"/>
              </w:rPr>
              <w:t>User Location for wireliness and trusted non-3GPP accesses</w:t>
            </w:r>
          </w:p>
        </w:tc>
        <w:tc>
          <w:tcPr>
            <w:tcW w:w="708" w:type="dxa"/>
            <w:shd w:val="solid" w:color="FFFFFF" w:fill="auto"/>
          </w:tcPr>
          <w:p w14:paraId="4A9D1970" w14:textId="77777777" w:rsidR="00E92CBF" w:rsidRPr="00F11966" w:rsidRDefault="00E92CBF" w:rsidP="00AA7DB8">
            <w:pPr>
              <w:pStyle w:val="TAC"/>
              <w:rPr>
                <w:sz w:val="16"/>
                <w:szCs w:val="16"/>
              </w:rPr>
            </w:pPr>
            <w:r w:rsidRPr="00F11966">
              <w:rPr>
                <w:sz w:val="16"/>
                <w:szCs w:val="16"/>
              </w:rPr>
              <w:t>16.3.0</w:t>
            </w:r>
          </w:p>
        </w:tc>
      </w:tr>
      <w:tr w:rsidR="00E92CBF" w:rsidRPr="00F11966" w14:paraId="0F8771FB" w14:textId="77777777" w:rsidTr="009663F0">
        <w:tc>
          <w:tcPr>
            <w:tcW w:w="800" w:type="dxa"/>
            <w:shd w:val="solid" w:color="FFFFFF" w:fill="auto"/>
          </w:tcPr>
          <w:p w14:paraId="11D2D253"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5FDB65D5"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7EDE989B" w14:textId="77777777" w:rsidR="00E92CBF" w:rsidRPr="00F11966" w:rsidRDefault="00E92CBF" w:rsidP="00AA7DB8">
            <w:pPr>
              <w:pStyle w:val="TAC"/>
              <w:rPr>
                <w:sz w:val="16"/>
                <w:szCs w:val="16"/>
              </w:rPr>
            </w:pPr>
            <w:r w:rsidRPr="00F11966">
              <w:rPr>
                <w:sz w:val="16"/>
                <w:szCs w:val="16"/>
              </w:rPr>
              <w:t>CP-200035</w:t>
            </w:r>
          </w:p>
        </w:tc>
        <w:tc>
          <w:tcPr>
            <w:tcW w:w="567" w:type="dxa"/>
            <w:shd w:val="solid" w:color="FFFFFF" w:fill="auto"/>
          </w:tcPr>
          <w:p w14:paraId="3C9178A8" w14:textId="77777777" w:rsidR="00E92CBF" w:rsidRPr="00F11966" w:rsidRDefault="00E92CBF" w:rsidP="00AA7DB8">
            <w:pPr>
              <w:pStyle w:val="TAL"/>
              <w:rPr>
                <w:rFonts w:cs="Arial"/>
                <w:sz w:val="16"/>
                <w:szCs w:val="16"/>
              </w:rPr>
            </w:pPr>
            <w:r w:rsidRPr="00F11966">
              <w:rPr>
                <w:rFonts w:cs="Arial"/>
                <w:sz w:val="16"/>
                <w:szCs w:val="16"/>
              </w:rPr>
              <w:t>0174</w:t>
            </w:r>
          </w:p>
        </w:tc>
        <w:tc>
          <w:tcPr>
            <w:tcW w:w="425" w:type="dxa"/>
            <w:shd w:val="solid" w:color="FFFFFF" w:fill="auto"/>
          </w:tcPr>
          <w:p w14:paraId="33CE92BC"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16DFF7A3"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292BEAAE" w14:textId="77777777" w:rsidR="00E92CBF" w:rsidRPr="00F11966" w:rsidRDefault="00E92CBF" w:rsidP="00AA7DB8">
            <w:pPr>
              <w:pStyle w:val="TAL"/>
              <w:rPr>
                <w:lang w:eastAsia="zh-CN"/>
              </w:rPr>
            </w:pPr>
            <w:r w:rsidRPr="00F11966">
              <w:rPr>
                <w:lang w:eastAsia="zh-CN"/>
              </w:rPr>
              <w:t>PEI for 5G-RG/FN-RG and for UEs not supporting any 3GPP access technologies</w:t>
            </w:r>
          </w:p>
        </w:tc>
        <w:tc>
          <w:tcPr>
            <w:tcW w:w="708" w:type="dxa"/>
            <w:shd w:val="solid" w:color="FFFFFF" w:fill="auto"/>
          </w:tcPr>
          <w:p w14:paraId="14D6CD1C" w14:textId="77777777" w:rsidR="00E92CBF" w:rsidRPr="00F11966" w:rsidRDefault="00E92CBF" w:rsidP="00AA7DB8">
            <w:pPr>
              <w:pStyle w:val="TAC"/>
              <w:rPr>
                <w:sz w:val="16"/>
                <w:szCs w:val="16"/>
              </w:rPr>
            </w:pPr>
            <w:r w:rsidRPr="00F11966">
              <w:rPr>
                <w:sz w:val="16"/>
                <w:szCs w:val="16"/>
              </w:rPr>
              <w:t>16.3.0</w:t>
            </w:r>
          </w:p>
        </w:tc>
      </w:tr>
      <w:tr w:rsidR="00E92CBF" w:rsidRPr="00F11966" w14:paraId="5B5CB446" w14:textId="77777777" w:rsidTr="009663F0">
        <w:tc>
          <w:tcPr>
            <w:tcW w:w="800" w:type="dxa"/>
            <w:shd w:val="solid" w:color="FFFFFF" w:fill="auto"/>
          </w:tcPr>
          <w:p w14:paraId="5A2C769C"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76CF22FF"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037E9929" w14:textId="77777777" w:rsidR="00E92CBF" w:rsidRPr="00F11966" w:rsidRDefault="00E92CBF" w:rsidP="00AA7DB8">
            <w:pPr>
              <w:pStyle w:val="TAC"/>
              <w:rPr>
                <w:sz w:val="16"/>
                <w:szCs w:val="16"/>
              </w:rPr>
            </w:pPr>
            <w:r w:rsidRPr="00F11966">
              <w:rPr>
                <w:sz w:val="16"/>
                <w:szCs w:val="16"/>
              </w:rPr>
              <w:t>CP-200035</w:t>
            </w:r>
          </w:p>
        </w:tc>
        <w:tc>
          <w:tcPr>
            <w:tcW w:w="567" w:type="dxa"/>
            <w:shd w:val="solid" w:color="FFFFFF" w:fill="auto"/>
          </w:tcPr>
          <w:p w14:paraId="2AC66B93" w14:textId="77777777" w:rsidR="00E92CBF" w:rsidRPr="00F11966" w:rsidRDefault="00E92CBF" w:rsidP="00AA7DB8">
            <w:pPr>
              <w:pStyle w:val="TAL"/>
              <w:rPr>
                <w:rFonts w:cs="Arial"/>
                <w:sz w:val="16"/>
                <w:szCs w:val="16"/>
              </w:rPr>
            </w:pPr>
            <w:r w:rsidRPr="00F11966">
              <w:rPr>
                <w:rFonts w:cs="Arial"/>
                <w:sz w:val="16"/>
                <w:szCs w:val="16"/>
              </w:rPr>
              <w:t>0189</w:t>
            </w:r>
          </w:p>
        </w:tc>
        <w:tc>
          <w:tcPr>
            <w:tcW w:w="425" w:type="dxa"/>
            <w:shd w:val="solid" w:color="FFFFFF" w:fill="auto"/>
          </w:tcPr>
          <w:p w14:paraId="1919AA4A"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08A6A217"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7BA51196" w14:textId="77777777" w:rsidR="00E92CBF" w:rsidRPr="00F11966" w:rsidRDefault="00E92CBF" w:rsidP="00AA7DB8">
            <w:pPr>
              <w:pStyle w:val="TAL"/>
              <w:rPr>
                <w:lang w:eastAsia="zh-CN"/>
              </w:rPr>
            </w:pPr>
            <w:r w:rsidRPr="00F11966">
              <w:rPr>
                <w:lang w:eastAsia="zh-CN"/>
              </w:rPr>
              <w:t>SUPI definition for 5G-RG and FN-RG</w:t>
            </w:r>
          </w:p>
        </w:tc>
        <w:tc>
          <w:tcPr>
            <w:tcW w:w="708" w:type="dxa"/>
            <w:shd w:val="solid" w:color="FFFFFF" w:fill="auto"/>
          </w:tcPr>
          <w:p w14:paraId="06A0A168" w14:textId="77777777" w:rsidR="00E92CBF" w:rsidRPr="00F11966" w:rsidRDefault="00E92CBF" w:rsidP="00AA7DB8">
            <w:pPr>
              <w:pStyle w:val="TAC"/>
              <w:rPr>
                <w:sz w:val="16"/>
                <w:szCs w:val="16"/>
              </w:rPr>
            </w:pPr>
            <w:r w:rsidRPr="00F11966">
              <w:rPr>
                <w:sz w:val="16"/>
                <w:szCs w:val="16"/>
              </w:rPr>
              <w:t>16.3.0</w:t>
            </w:r>
          </w:p>
        </w:tc>
      </w:tr>
      <w:tr w:rsidR="00E92CBF" w:rsidRPr="00F11966" w14:paraId="22391F42" w14:textId="77777777" w:rsidTr="009663F0">
        <w:tc>
          <w:tcPr>
            <w:tcW w:w="800" w:type="dxa"/>
            <w:shd w:val="solid" w:color="FFFFFF" w:fill="auto"/>
          </w:tcPr>
          <w:p w14:paraId="0E7CC2B1"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6345AAEF"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02BB7A3B" w14:textId="77777777" w:rsidR="00E92CBF" w:rsidRPr="00F11966" w:rsidRDefault="00E92CBF" w:rsidP="00AA7DB8">
            <w:pPr>
              <w:pStyle w:val="TAC"/>
              <w:rPr>
                <w:sz w:val="16"/>
                <w:szCs w:val="16"/>
              </w:rPr>
            </w:pPr>
            <w:r w:rsidRPr="00F11966">
              <w:rPr>
                <w:sz w:val="16"/>
                <w:szCs w:val="16"/>
              </w:rPr>
              <w:t>CP-200021</w:t>
            </w:r>
          </w:p>
        </w:tc>
        <w:tc>
          <w:tcPr>
            <w:tcW w:w="567" w:type="dxa"/>
            <w:shd w:val="solid" w:color="FFFFFF" w:fill="auto"/>
          </w:tcPr>
          <w:p w14:paraId="6D4CD005" w14:textId="77777777" w:rsidR="00E92CBF" w:rsidRPr="00F11966" w:rsidRDefault="00E92CBF" w:rsidP="00AA7DB8">
            <w:pPr>
              <w:pStyle w:val="TAL"/>
              <w:rPr>
                <w:rFonts w:cs="Arial"/>
                <w:sz w:val="16"/>
                <w:szCs w:val="16"/>
              </w:rPr>
            </w:pPr>
            <w:r w:rsidRPr="00F11966">
              <w:rPr>
                <w:rFonts w:cs="Arial"/>
                <w:sz w:val="16"/>
                <w:szCs w:val="16"/>
              </w:rPr>
              <w:t>0188</w:t>
            </w:r>
          </w:p>
        </w:tc>
        <w:tc>
          <w:tcPr>
            <w:tcW w:w="425" w:type="dxa"/>
            <w:shd w:val="solid" w:color="FFFFFF" w:fill="auto"/>
          </w:tcPr>
          <w:p w14:paraId="36D53E90"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2DCDF6B3"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517E0971" w14:textId="77777777" w:rsidR="00E92CBF" w:rsidRPr="00F11966" w:rsidRDefault="00E92CBF" w:rsidP="00AA7DB8">
            <w:pPr>
              <w:pStyle w:val="TAL"/>
              <w:rPr>
                <w:lang w:eastAsia="zh-CN"/>
              </w:rPr>
            </w:pPr>
            <w:r w:rsidRPr="00F11966">
              <w:t>Remove the common data type Software Version Number</w:t>
            </w:r>
          </w:p>
        </w:tc>
        <w:tc>
          <w:tcPr>
            <w:tcW w:w="708" w:type="dxa"/>
            <w:shd w:val="solid" w:color="FFFFFF" w:fill="auto"/>
          </w:tcPr>
          <w:p w14:paraId="6B3D1AC6" w14:textId="77777777" w:rsidR="00E92CBF" w:rsidRPr="00F11966" w:rsidRDefault="00E92CBF" w:rsidP="00AA7DB8">
            <w:pPr>
              <w:pStyle w:val="TAC"/>
              <w:rPr>
                <w:sz w:val="16"/>
                <w:szCs w:val="16"/>
              </w:rPr>
            </w:pPr>
            <w:r w:rsidRPr="00F11966">
              <w:rPr>
                <w:sz w:val="16"/>
                <w:szCs w:val="16"/>
              </w:rPr>
              <w:t>16.3.0</w:t>
            </w:r>
          </w:p>
        </w:tc>
      </w:tr>
      <w:tr w:rsidR="00E92CBF" w:rsidRPr="00F11966" w14:paraId="57DD44E9" w14:textId="77777777" w:rsidTr="009663F0">
        <w:tc>
          <w:tcPr>
            <w:tcW w:w="800" w:type="dxa"/>
            <w:shd w:val="solid" w:color="FFFFFF" w:fill="auto"/>
          </w:tcPr>
          <w:p w14:paraId="0470EE3D"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7B7043AB"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1CE0E917" w14:textId="77777777" w:rsidR="00E92CBF" w:rsidRPr="00F11966" w:rsidRDefault="00E92CBF" w:rsidP="00AA7DB8">
            <w:pPr>
              <w:pStyle w:val="TAC"/>
              <w:rPr>
                <w:sz w:val="16"/>
                <w:szCs w:val="16"/>
              </w:rPr>
            </w:pPr>
            <w:r w:rsidRPr="00F11966">
              <w:rPr>
                <w:sz w:val="16"/>
                <w:szCs w:val="16"/>
              </w:rPr>
              <w:t>CP-200181</w:t>
            </w:r>
          </w:p>
        </w:tc>
        <w:tc>
          <w:tcPr>
            <w:tcW w:w="567" w:type="dxa"/>
            <w:shd w:val="solid" w:color="FFFFFF" w:fill="auto"/>
          </w:tcPr>
          <w:p w14:paraId="7B5AD578" w14:textId="77777777" w:rsidR="00E92CBF" w:rsidRPr="00F11966" w:rsidRDefault="00E92CBF" w:rsidP="00AA7DB8">
            <w:pPr>
              <w:pStyle w:val="TAL"/>
              <w:rPr>
                <w:rFonts w:cs="Arial"/>
                <w:sz w:val="16"/>
                <w:szCs w:val="16"/>
              </w:rPr>
            </w:pPr>
            <w:r w:rsidRPr="00F11966">
              <w:rPr>
                <w:rFonts w:cs="Arial"/>
                <w:sz w:val="16"/>
                <w:szCs w:val="16"/>
              </w:rPr>
              <w:t>0179</w:t>
            </w:r>
          </w:p>
        </w:tc>
        <w:tc>
          <w:tcPr>
            <w:tcW w:w="425" w:type="dxa"/>
            <w:shd w:val="solid" w:color="FFFFFF" w:fill="auto"/>
          </w:tcPr>
          <w:p w14:paraId="66BC4CAF" w14:textId="77777777" w:rsidR="00E92CBF" w:rsidRPr="00F11966" w:rsidRDefault="00E92CBF" w:rsidP="00AA7DB8">
            <w:pPr>
              <w:pStyle w:val="TAR"/>
              <w:rPr>
                <w:rFonts w:cs="Arial"/>
                <w:sz w:val="16"/>
                <w:szCs w:val="16"/>
              </w:rPr>
            </w:pPr>
            <w:r w:rsidRPr="00F11966">
              <w:rPr>
                <w:rFonts w:cs="Arial"/>
                <w:sz w:val="16"/>
                <w:szCs w:val="16"/>
              </w:rPr>
              <w:t>4</w:t>
            </w:r>
          </w:p>
        </w:tc>
        <w:tc>
          <w:tcPr>
            <w:tcW w:w="425" w:type="dxa"/>
            <w:shd w:val="solid" w:color="FFFFFF" w:fill="auto"/>
          </w:tcPr>
          <w:p w14:paraId="60D6CB96"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2B4D168E" w14:textId="77777777" w:rsidR="00E92CBF" w:rsidRPr="00F11966" w:rsidRDefault="00E92CBF" w:rsidP="00AA7DB8">
            <w:pPr>
              <w:pStyle w:val="TAL"/>
            </w:pPr>
            <w:r w:rsidRPr="00F11966">
              <w:t>Downlink data delivery status</w:t>
            </w:r>
          </w:p>
        </w:tc>
        <w:tc>
          <w:tcPr>
            <w:tcW w:w="708" w:type="dxa"/>
            <w:shd w:val="solid" w:color="FFFFFF" w:fill="auto"/>
          </w:tcPr>
          <w:p w14:paraId="47670FFD" w14:textId="77777777" w:rsidR="00E92CBF" w:rsidRPr="00F11966" w:rsidRDefault="00E92CBF" w:rsidP="00AA7DB8">
            <w:pPr>
              <w:pStyle w:val="TAC"/>
              <w:rPr>
                <w:sz w:val="16"/>
                <w:szCs w:val="16"/>
              </w:rPr>
            </w:pPr>
            <w:r w:rsidRPr="00F11966">
              <w:rPr>
                <w:sz w:val="16"/>
                <w:szCs w:val="16"/>
              </w:rPr>
              <w:t>16.3.0</w:t>
            </w:r>
          </w:p>
        </w:tc>
      </w:tr>
      <w:tr w:rsidR="00E92CBF" w:rsidRPr="00F11966" w14:paraId="1476567C" w14:textId="77777777" w:rsidTr="009663F0">
        <w:tc>
          <w:tcPr>
            <w:tcW w:w="800" w:type="dxa"/>
            <w:shd w:val="solid" w:color="FFFFFF" w:fill="auto"/>
          </w:tcPr>
          <w:p w14:paraId="5EA97CFA"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272C76F6"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6FDC83AC" w14:textId="77777777" w:rsidR="00E92CBF" w:rsidRPr="00F11966" w:rsidRDefault="00E92CBF" w:rsidP="00AA7DB8">
            <w:pPr>
              <w:pStyle w:val="TAC"/>
              <w:rPr>
                <w:sz w:val="16"/>
                <w:szCs w:val="16"/>
              </w:rPr>
            </w:pPr>
            <w:r w:rsidRPr="00F11966">
              <w:rPr>
                <w:sz w:val="16"/>
                <w:szCs w:val="16"/>
              </w:rPr>
              <w:t>CP-200033</w:t>
            </w:r>
          </w:p>
        </w:tc>
        <w:tc>
          <w:tcPr>
            <w:tcW w:w="567" w:type="dxa"/>
            <w:shd w:val="solid" w:color="FFFFFF" w:fill="auto"/>
          </w:tcPr>
          <w:p w14:paraId="79B4422F" w14:textId="77777777" w:rsidR="00E92CBF" w:rsidRPr="00F11966" w:rsidRDefault="00E92CBF" w:rsidP="00AA7DB8">
            <w:pPr>
              <w:pStyle w:val="TAL"/>
              <w:rPr>
                <w:rFonts w:cs="Arial"/>
                <w:sz w:val="16"/>
                <w:szCs w:val="16"/>
              </w:rPr>
            </w:pPr>
            <w:r w:rsidRPr="00F11966">
              <w:rPr>
                <w:rFonts w:cs="Arial"/>
                <w:sz w:val="16"/>
                <w:szCs w:val="16"/>
              </w:rPr>
              <w:t>0181</w:t>
            </w:r>
          </w:p>
        </w:tc>
        <w:tc>
          <w:tcPr>
            <w:tcW w:w="425" w:type="dxa"/>
            <w:shd w:val="solid" w:color="FFFFFF" w:fill="auto"/>
          </w:tcPr>
          <w:p w14:paraId="135C0A13"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4CFB3E43"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5D90757E" w14:textId="77777777" w:rsidR="00E92CBF" w:rsidRPr="00F11966" w:rsidRDefault="00E92CBF" w:rsidP="00AA7DB8">
            <w:pPr>
              <w:pStyle w:val="TAL"/>
            </w:pPr>
            <w:r w:rsidRPr="00F11966">
              <w:t>MO Exception Data Counter</w:t>
            </w:r>
          </w:p>
        </w:tc>
        <w:tc>
          <w:tcPr>
            <w:tcW w:w="708" w:type="dxa"/>
            <w:shd w:val="solid" w:color="FFFFFF" w:fill="auto"/>
          </w:tcPr>
          <w:p w14:paraId="09F844DC" w14:textId="77777777" w:rsidR="00E92CBF" w:rsidRPr="00F11966" w:rsidRDefault="00E92CBF" w:rsidP="00AA7DB8">
            <w:pPr>
              <w:pStyle w:val="TAC"/>
              <w:rPr>
                <w:sz w:val="16"/>
                <w:szCs w:val="16"/>
              </w:rPr>
            </w:pPr>
            <w:r w:rsidRPr="00F11966">
              <w:rPr>
                <w:sz w:val="16"/>
                <w:szCs w:val="16"/>
              </w:rPr>
              <w:t>16.3.0</w:t>
            </w:r>
          </w:p>
        </w:tc>
      </w:tr>
      <w:tr w:rsidR="00E92CBF" w:rsidRPr="00F11966" w14:paraId="25484CC7" w14:textId="77777777" w:rsidTr="009663F0">
        <w:tc>
          <w:tcPr>
            <w:tcW w:w="800" w:type="dxa"/>
            <w:shd w:val="solid" w:color="FFFFFF" w:fill="auto"/>
          </w:tcPr>
          <w:p w14:paraId="1AE08D1E"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339288F9"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179D8077" w14:textId="77777777" w:rsidR="00E92CBF" w:rsidRPr="00F11966" w:rsidRDefault="00E92CBF" w:rsidP="00AA7DB8">
            <w:pPr>
              <w:pStyle w:val="TAC"/>
              <w:rPr>
                <w:sz w:val="16"/>
                <w:szCs w:val="16"/>
              </w:rPr>
            </w:pPr>
            <w:r w:rsidRPr="00F11966">
              <w:rPr>
                <w:sz w:val="16"/>
                <w:szCs w:val="16"/>
              </w:rPr>
              <w:t>CP-200052</w:t>
            </w:r>
          </w:p>
        </w:tc>
        <w:tc>
          <w:tcPr>
            <w:tcW w:w="567" w:type="dxa"/>
            <w:shd w:val="solid" w:color="FFFFFF" w:fill="auto"/>
          </w:tcPr>
          <w:p w14:paraId="10561E10" w14:textId="77777777" w:rsidR="00E92CBF" w:rsidRPr="00F11966" w:rsidRDefault="00E92CBF" w:rsidP="00AA7DB8">
            <w:pPr>
              <w:pStyle w:val="TAL"/>
              <w:rPr>
                <w:rFonts w:cs="Arial"/>
                <w:sz w:val="16"/>
                <w:szCs w:val="16"/>
              </w:rPr>
            </w:pPr>
            <w:r w:rsidRPr="00F11966">
              <w:rPr>
                <w:rFonts w:cs="Arial"/>
                <w:sz w:val="16"/>
                <w:szCs w:val="16"/>
              </w:rPr>
              <w:t>0195</w:t>
            </w:r>
          </w:p>
        </w:tc>
        <w:tc>
          <w:tcPr>
            <w:tcW w:w="425" w:type="dxa"/>
            <w:shd w:val="solid" w:color="FFFFFF" w:fill="auto"/>
          </w:tcPr>
          <w:p w14:paraId="52CC1491" w14:textId="77777777" w:rsidR="00E92CBF" w:rsidRPr="00F11966" w:rsidRDefault="00E92CBF" w:rsidP="00AA7DB8">
            <w:pPr>
              <w:pStyle w:val="TAR"/>
              <w:rPr>
                <w:rFonts w:cs="Arial"/>
                <w:sz w:val="16"/>
                <w:szCs w:val="16"/>
              </w:rPr>
            </w:pPr>
          </w:p>
        </w:tc>
        <w:tc>
          <w:tcPr>
            <w:tcW w:w="425" w:type="dxa"/>
            <w:shd w:val="solid" w:color="FFFFFF" w:fill="auto"/>
          </w:tcPr>
          <w:p w14:paraId="7A3DE6D3" w14:textId="77777777" w:rsidR="00E92CBF" w:rsidRPr="00F11966" w:rsidRDefault="006057FF" w:rsidP="00AA7DB8">
            <w:pPr>
              <w:pStyle w:val="TAC"/>
              <w:rPr>
                <w:rFonts w:cs="Arial"/>
                <w:sz w:val="16"/>
                <w:szCs w:val="16"/>
              </w:rPr>
            </w:pPr>
            <w:r w:rsidRPr="00F11966">
              <w:rPr>
                <w:rFonts w:cs="Arial"/>
                <w:sz w:val="16"/>
                <w:szCs w:val="16"/>
              </w:rPr>
              <w:t>F</w:t>
            </w:r>
          </w:p>
        </w:tc>
        <w:tc>
          <w:tcPr>
            <w:tcW w:w="4820" w:type="dxa"/>
            <w:shd w:val="solid" w:color="FFFFFF" w:fill="auto"/>
          </w:tcPr>
          <w:p w14:paraId="33CD18ED" w14:textId="77777777" w:rsidR="00E92CBF" w:rsidRPr="00F11966" w:rsidRDefault="00E92CBF" w:rsidP="00AA7DB8">
            <w:pPr>
              <w:pStyle w:val="TAL"/>
            </w:pPr>
            <w:r w:rsidRPr="00F11966">
              <w:rPr>
                <w:rFonts w:cs="Arial"/>
                <w:color w:val="000000"/>
              </w:rPr>
              <w:t>API version and External doc update</w:t>
            </w:r>
          </w:p>
        </w:tc>
        <w:tc>
          <w:tcPr>
            <w:tcW w:w="708" w:type="dxa"/>
            <w:shd w:val="solid" w:color="FFFFFF" w:fill="auto"/>
          </w:tcPr>
          <w:p w14:paraId="5E4201B4" w14:textId="77777777" w:rsidR="00E92CBF" w:rsidRPr="00F11966" w:rsidRDefault="00E92CBF" w:rsidP="00AA7DB8">
            <w:pPr>
              <w:pStyle w:val="TAC"/>
              <w:rPr>
                <w:sz w:val="16"/>
                <w:szCs w:val="16"/>
              </w:rPr>
            </w:pPr>
            <w:r w:rsidRPr="00F11966">
              <w:rPr>
                <w:sz w:val="16"/>
                <w:szCs w:val="16"/>
              </w:rPr>
              <w:t>16.3.0</w:t>
            </w:r>
          </w:p>
        </w:tc>
      </w:tr>
      <w:tr w:rsidR="006057FF" w:rsidRPr="00F11966" w14:paraId="7EE93A9D" w14:textId="77777777" w:rsidTr="009663F0">
        <w:tc>
          <w:tcPr>
            <w:tcW w:w="800" w:type="dxa"/>
            <w:shd w:val="solid" w:color="FFFFFF" w:fill="auto"/>
          </w:tcPr>
          <w:p w14:paraId="61B647D5" w14:textId="77777777" w:rsidR="006057FF" w:rsidRPr="00F11966" w:rsidRDefault="006057FF" w:rsidP="00AA7DB8">
            <w:pPr>
              <w:pStyle w:val="TAC"/>
              <w:rPr>
                <w:sz w:val="16"/>
                <w:szCs w:val="16"/>
              </w:rPr>
            </w:pPr>
            <w:r w:rsidRPr="00F11966">
              <w:rPr>
                <w:sz w:val="16"/>
                <w:szCs w:val="16"/>
              </w:rPr>
              <w:t>2020-06</w:t>
            </w:r>
          </w:p>
        </w:tc>
        <w:tc>
          <w:tcPr>
            <w:tcW w:w="800" w:type="dxa"/>
            <w:shd w:val="solid" w:color="FFFFFF" w:fill="auto"/>
          </w:tcPr>
          <w:p w14:paraId="28EE928B" w14:textId="77777777" w:rsidR="006057FF" w:rsidRPr="00F11966" w:rsidRDefault="006057FF" w:rsidP="006057FF">
            <w:pPr>
              <w:pStyle w:val="TAC"/>
              <w:rPr>
                <w:sz w:val="16"/>
                <w:szCs w:val="16"/>
              </w:rPr>
            </w:pPr>
            <w:r w:rsidRPr="00F11966">
              <w:rPr>
                <w:sz w:val="16"/>
                <w:szCs w:val="16"/>
              </w:rPr>
              <w:t>CT#88E</w:t>
            </w:r>
          </w:p>
        </w:tc>
        <w:tc>
          <w:tcPr>
            <w:tcW w:w="1094" w:type="dxa"/>
            <w:shd w:val="solid" w:color="FFFFFF" w:fill="auto"/>
          </w:tcPr>
          <w:p w14:paraId="6378A201" w14:textId="77777777" w:rsidR="006057FF" w:rsidRPr="00F11966" w:rsidRDefault="006057FF" w:rsidP="00AA7DB8">
            <w:pPr>
              <w:pStyle w:val="TAC"/>
              <w:rPr>
                <w:sz w:val="16"/>
                <w:szCs w:val="16"/>
              </w:rPr>
            </w:pPr>
            <w:r w:rsidRPr="00F11966">
              <w:rPr>
                <w:sz w:val="16"/>
                <w:szCs w:val="16"/>
              </w:rPr>
              <w:t>CP-201</w:t>
            </w:r>
            <w:r w:rsidR="003429AE" w:rsidRPr="00F11966">
              <w:rPr>
                <w:sz w:val="16"/>
                <w:szCs w:val="16"/>
              </w:rPr>
              <w:t>030</w:t>
            </w:r>
          </w:p>
        </w:tc>
        <w:tc>
          <w:tcPr>
            <w:tcW w:w="567" w:type="dxa"/>
            <w:shd w:val="solid" w:color="FFFFFF" w:fill="auto"/>
          </w:tcPr>
          <w:p w14:paraId="25EBF374" w14:textId="77777777" w:rsidR="006057FF" w:rsidRPr="00F11966" w:rsidRDefault="006057FF" w:rsidP="00AA7DB8">
            <w:pPr>
              <w:pStyle w:val="TAL"/>
              <w:rPr>
                <w:rFonts w:cs="Arial"/>
                <w:sz w:val="16"/>
                <w:szCs w:val="16"/>
              </w:rPr>
            </w:pPr>
            <w:r w:rsidRPr="00F11966">
              <w:rPr>
                <w:rFonts w:cs="Arial"/>
                <w:sz w:val="16"/>
                <w:szCs w:val="16"/>
              </w:rPr>
              <w:t>0198</w:t>
            </w:r>
          </w:p>
        </w:tc>
        <w:tc>
          <w:tcPr>
            <w:tcW w:w="425" w:type="dxa"/>
            <w:shd w:val="solid" w:color="FFFFFF" w:fill="auto"/>
          </w:tcPr>
          <w:p w14:paraId="67E782FA" w14:textId="77777777" w:rsidR="006057FF" w:rsidRPr="00F11966" w:rsidRDefault="006057FF" w:rsidP="00AA7DB8">
            <w:pPr>
              <w:pStyle w:val="TAR"/>
              <w:rPr>
                <w:rFonts w:cs="Arial"/>
                <w:sz w:val="16"/>
                <w:szCs w:val="16"/>
              </w:rPr>
            </w:pPr>
          </w:p>
        </w:tc>
        <w:tc>
          <w:tcPr>
            <w:tcW w:w="425" w:type="dxa"/>
            <w:shd w:val="solid" w:color="FFFFFF" w:fill="auto"/>
          </w:tcPr>
          <w:p w14:paraId="3798A8DB" w14:textId="77777777" w:rsidR="006057FF" w:rsidRPr="00F11966" w:rsidRDefault="006057FF" w:rsidP="00AA7DB8">
            <w:pPr>
              <w:pStyle w:val="TAC"/>
              <w:rPr>
                <w:rFonts w:cs="Arial"/>
                <w:sz w:val="16"/>
                <w:szCs w:val="16"/>
              </w:rPr>
            </w:pPr>
            <w:r w:rsidRPr="00F11966">
              <w:rPr>
                <w:rFonts w:cs="Arial"/>
                <w:sz w:val="16"/>
                <w:szCs w:val="16"/>
              </w:rPr>
              <w:t>F</w:t>
            </w:r>
          </w:p>
        </w:tc>
        <w:tc>
          <w:tcPr>
            <w:tcW w:w="4820" w:type="dxa"/>
            <w:shd w:val="solid" w:color="FFFFFF" w:fill="auto"/>
          </w:tcPr>
          <w:p w14:paraId="7692B2F2" w14:textId="77777777" w:rsidR="006057FF" w:rsidRPr="00F11966" w:rsidRDefault="006057FF" w:rsidP="00AA7DB8">
            <w:pPr>
              <w:pStyle w:val="TAL"/>
              <w:rPr>
                <w:rFonts w:cs="Arial"/>
                <w:color w:val="000000"/>
              </w:rPr>
            </w:pPr>
            <w:r w:rsidRPr="00F11966">
              <w:rPr>
                <w:rFonts w:cs="Arial"/>
                <w:szCs w:val="18"/>
              </w:rPr>
              <w:t>HTTP redirection for indirect communication</w:t>
            </w:r>
          </w:p>
        </w:tc>
        <w:tc>
          <w:tcPr>
            <w:tcW w:w="708" w:type="dxa"/>
            <w:shd w:val="solid" w:color="FFFFFF" w:fill="auto"/>
          </w:tcPr>
          <w:p w14:paraId="74E7E280" w14:textId="77777777" w:rsidR="006057FF" w:rsidRPr="00F11966" w:rsidRDefault="006057FF" w:rsidP="00AA7DB8">
            <w:pPr>
              <w:pStyle w:val="TAC"/>
              <w:rPr>
                <w:sz w:val="16"/>
                <w:szCs w:val="16"/>
              </w:rPr>
            </w:pPr>
            <w:r w:rsidRPr="00F11966">
              <w:rPr>
                <w:sz w:val="16"/>
                <w:szCs w:val="16"/>
              </w:rPr>
              <w:t>16.4.0</w:t>
            </w:r>
          </w:p>
        </w:tc>
      </w:tr>
      <w:tr w:rsidR="006057FF" w:rsidRPr="00F11966" w14:paraId="0CA9CB4C" w14:textId="77777777" w:rsidTr="009663F0">
        <w:tc>
          <w:tcPr>
            <w:tcW w:w="800" w:type="dxa"/>
            <w:shd w:val="solid" w:color="FFFFFF" w:fill="auto"/>
          </w:tcPr>
          <w:p w14:paraId="547A8B73" w14:textId="77777777" w:rsidR="006057FF" w:rsidRPr="00F11966" w:rsidRDefault="006057FF" w:rsidP="006057FF">
            <w:pPr>
              <w:pStyle w:val="TAC"/>
              <w:rPr>
                <w:sz w:val="16"/>
                <w:szCs w:val="16"/>
              </w:rPr>
            </w:pPr>
            <w:r w:rsidRPr="00F11966">
              <w:rPr>
                <w:sz w:val="16"/>
                <w:szCs w:val="16"/>
              </w:rPr>
              <w:t>2020-06</w:t>
            </w:r>
          </w:p>
        </w:tc>
        <w:tc>
          <w:tcPr>
            <w:tcW w:w="800" w:type="dxa"/>
            <w:shd w:val="solid" w:color="FFFFFF" w:fill="auto"/>
          </w:tcPr>
          <w:p w14:paraId="7C44A2B3" w14:textId="77777777" w:rsidR="006057FF" w:rsidRPr="00F11966" w:rsidRDefault="006057FF" w:rsidP="006057FF">
            <w:pPr>
              <w:pStyle w:val="TAC"/>
              <w:rPr>
                <w:sz w:val="16"/>
                <w:szCs w:val="16"/>
              </w:rPr>
            </w:pPr>
            <w:r w:rsidRPr="00F11966">
              <w:rPr>
                <w:sz w:val="16"/>
                <w:szCs w:val="16"/>
              </w:rPr>
              <w:t>CT#88E</w:t>
            </w:r>
          </w:p>
        </w:tc>
        <w:tc>
          <w:tcPr>
            <w:tcW w:w="1094" w:type="dxa"/>
            <w:shd w:val="solid" w:color="FFFFFF" w:fill="auto"/>
          </w:tcPr>
          <w:p w14:paraId="7022AAC1" w14:textId="77777777" w:rsidR="006057FF" w:rsidRPr="00F11966" w:rsidRDefault="006057FF" w:rsidP="006057FF">
            <w:pPr>
              <w:pStyle w:val="TAC"/>
              <w:rPr>
                <w:sz w:val="16"/>
                <w:szCs w:val="16"/>
              </w:rPr>
            </w:pPr>
            <w:r w:rsidRPr="00F11966">
              <w:rPr>
                <w:sz w:val="16"/>
                <w:szCs w:val="16"/>
              </w:rPr>
              <w:t>CP-201</w:t>
            </w:r>
            <w:r w:rsidR="003429AE" w:rsidRPr="00F11966">
              <w:rPr>
                <w:sz w:val="16"/>
                <w:szCs w:val="16"/>
              </w:rPr>
              <w:t>066</w:t>
            </w:r>
          </w:p>
        </w:tc>
        <w:tc>
          <w:tcPr>
            <w:tcW w:w="567" w:type="dxa"/>
            <w:shd w:val="solid" w:color="FFFFFF" w:fill="auto"/>
          </w:tcPr>
          <w:p w14:paraId="7CFDA685" w14:textId="77777777" w:rsidR="006057FF" w:rsidRPr="00F11966" w:rsidRDefault="006057FF" w:rsidP="006057FF">
            <w:pPr>
              <w:pStyle w:val="TAL"/>
              <w:rPr>
                <w:rFonts w:cs="Arial"/>
                <w:sz w:val="16"/>
                <w:szCs w:val="16"/>
              </w:rPr>
            </w:pPr>
            <w:r w:rsidRPr="00F11966">
              <w:rPr>
                <w:rFonts w:cs="Arial"/>
                <w:sz w:val="16"/>
                <w:szCs w:val="16"/>
              </w:rPr>
              <w:t>0201</w:t>
            </w:r>
          </w:p>
        </w:tc>
        <w:tc>
          <w:tcPr>
            <w:tcW w:w="425" w:type="dxa"/>
            <w:shd w:val="solid" w:color="FFFFFF" w:fill="auto"/>
          </w:tcPr>
          <w:p w14:paraId="29EA38A0" w14:textId="77777777" w:rsidR="006057FF" w:rsidRPr="00F11966" w:rsidRDefault="006057FF" w:rsidP="006057FF">
            <w:pPr>
              <w:pStyle w:val="TAR"/>
              <w:rPr>
                <w:rFonts w:cs="Arial"/>
                <w:sz w:val="16"/>
                <w:szCs w:val="16"/>
              </w:rPr>
            </w:pPr>
            <w:r w:rsidRPr="00F11966">
              <w:rPr>
                <w:rFonts w:cs="Arial"/>
                <w:sz w:val="16"/>
                <w:szCs w:val="16"/>
              </w:rPr>
              <w:t>1</w:t>
            </w:r>
          </w:p>
        </w:tc>
        <w:tc>
          <w:tcPr>
            <w:tcW w:w="425" w:type="dxa"/>
            <w:shd w:val="solid" w:color="FFFFFF" w:fill="auto"/>
          </w:tcPr>
          <w:p w14:paraId="198B12CA" w14:textId="77777777" w:rsidR="006057FF" w:rsidRPr="00F11966" w:rsidRDefault="006057FF" w:rsidP="006057FF">
            <w:pPr>
              <w:pStyle w:val="TAC"/>
              <w:rPr>
                <w:rFonts w:cs="Arial"/>
                <w:sz w:val="16"/>
                <w:szCs w:val="16"/>
              </w:rPr>
            </w:pPr>
            <w:r w:rsidRPr="00F11966">
              <w:rPr>
                <w:rFonts w:cs="Arial"/>
                <w:sz w:val="16"/>
                <w:szCs w:val="16"/>
              </w:rPr>
              <w:t>F</w:t>
            </w:r>
          </w:p>
        </w:tc>
        <w:tc>
          <w:tcPr>
            <w:tcW w:w="4820" w:type="dxa"/>
            <w:shd w:val="solid" w:color="FFFFFF" w:fill="auto"/>
          </w:tcPr>
          <w:p w14:paraId="075C9FDC" w14:textId="77777777" w:rsidR="006057FF" w:rsidRPr="00F11966" w:rsidRDefault="006057FF" w:rsidP="006057FF">
            <w:pPr>
              <w:pStyle w:val="TAL"/>
              <w:rPr>
                <w:rFonts w:cs="Arial"/>
                <w:szCs w:val="18"/>
              </w:rPr>
            </w:pPr>
            <w:r w:rsidRPr="00F11966">
              <w:t>Clarification of NF Instance ID encoding</w:t>
            </w:r>
          </w:p>
        </w:tc>
        <w:tc>
          <w:tcPr>
            <w:tcW w:w="708" w:type="dxa"/>
            <w:shd w:val="solid" w:color="FFFFFF" w:fill="auto"/>
          </w:tcPr>
          <w:p w14:paraId="076D718C" w14:textId="77777777" w:rsidR="006057FF" w:rsidRPr="00F11966" w:rsidRDefault="006057FF" w:rsidP="006057FF">
            <w:pPr>
              <w:pStyle w:val="TAC"/>
              <w:rPr>
                <w:sz w:val="16"/>
                <w:szCs w:val="16"/>
              </w:rPr>
            </w:pPr>
            <w:r w:rsidRPr="00F11966">
              <w:rPr>
                <w:sz w:val="16"/>
                <w:szCs w:val="16"/>
              </w:rPr>
              <w:t>16.4.0</w:t>
            </w:r>
          </w:p>
        </w:tc>
      </w:tr>
      <w:tr w:rsidR="00AA7DB8" w:rsidRPr="00F11966" w14:paraId="30994F22" w14:textId="77777777" w:rsidTr="009663F0">
        <w:tc>
          <w:tcPr>
            <w:tcW w:w="800" w:type="dxa"/>
            <w:shd w:val="solid" w:color="FFFFFF" w:fill="auto"/>
          </w:tcPr>
          <w:p w14:paraId="68E8E85E" w14:textId="77777777" w:rsidR="00AA7DB8" w:rsidRPr="00F11966" w:rsidRDefault="00AA7DB8" w:rsidP="00AA7DB8">
            <w:pPr>
              <w:pStyle w:val="TAC"/>
              <w:rPr>
                <w:sz w:val="16"/>
                <w:szCs w:val="16"/>
              </w:rPr>
            </w:pPr>
            <w:r w:rsidRPr="00F11966">
              <w:rPr>
                <w:sz w:val="16"/>
                <w:szCs w:val="16"/>
              </w:rPr>
              <w:t>2020-06</w:t>
            </w:r>
          </w:p>
        </w:tc>
        <w:tc>
          <w:tcPr>
            <w:tcW w:w="800" w:type="dxa"/>
            <w:shd w:val="solid" w:color="FFFFFF" w:fill="auto"/>
          </w:tcPr>
          <w:p w14:paraId="4A273C1C" w14:textId="77777777" w:rsidR="00AA7DB8" w:rsidRPr="00F11966" w:rsidRDefault="00AA7DB8" w:rsidP="00AA7DB8">
            <w:pPr>
              <w:pStyle w:val="TAC"/>
              <w:rPr>
                <w:sz w:val="16"/>
                <w:szCs w:val="16"/>
              </w:rPr>
            </w:pPr>
            <w:r w:rsidRPr="00F11966">
              <w:rPr>
                <w:sz w:val="16"/>
                <w:szCs w:val="16"/>
              </w:rPr>
              <w:t>CT#88E</w:t>
            </w:r>
          </w:p>
        </w:tc>
        <w:tc>
          <w:tcPr>
            <w:tcW w:w="1094" w:type="dxa"/>
            <w:shd w:val="solid" w:color="FFFFFF" w:fill="auto"/>
          </w:tcPr>
          <w:p w14:paraId="5E39CF78" w14:textId="77777777" w:rsidR="00AA7DB8" w:rsidRPr="00F11966" w:rsidRDefault="00AA7DB8" w:rsidP="003429AE">
            <w:pPr>
              <w:pStyle w:val="TAC"/>
              <w:rPr>
                <w:sz w:val="16"/>
                <w:szCs w:val="16"/>
              </w:rPr>
            </w:pPr>
            <w:r w:rsidRPr="00F11966">
              <w:rPr>
                <w:sz w:val="16"/>
                <w:szCs w:val="16"/>
              </w:rPr>
              <w:t>CP-201</w:t>
            </w:r>
            <w:r w:rsidR="003429AE" w:rsidRPr="00F11966">
              <w:rPr>
                <w:sz w:val="16"/>
                <w:szCs w:val="16"/>
              </w:rPr>
              <w:t>067</w:t>
            </w:r>
          </w:p>
        </w:tc>
        <w:tc>
          <w:tcPr>
            <w:tcW w:w="567" w:type="dxa"/>
            <w:shd w:val="solid" w:color="FFFFFF" w:fill="auto"/>
          </w:tcPr>
          <w:p w14:paraId="6AD90B81" w14:textId="77777777" w:rsidR="00AA7DB8" w:rsidRPr="00F11966" w:rsidRDefault="00AA7DB8" w:rsidP="008067A0">
            <w:pPr>
              <w:pStyle w:val="TAL"/>
              <w:rPr>
                <w:rFonts w:cs="Arial"/>
                <w:sz w:val="16"/>
                <w:szCs w:val="16"/>
              </w:rPr>
            </w:pPr>
            <w:r w:rsidRPr="00F11966">
              <w:rPr>
                <w:rFonts w:cs="Arial"/>
                <w:sz w:val="16"/>
                <w:szCs w:val="16"/>
              </w:rPr>
              <w:t>0</w:t>
            </w:r>
            <w:r w:rsidR="008067A0" w:rsidRPr="00F11966">
              <w:rPr>
                <w:rFonts w:cs="Arial"/>
                <w:sz w:val="16"/>
                <w:szCs w:val="16"/>
              </w:rPr>
              <w:t>196</w:t>
            </w:r>
          </w:p>
        </w:tc>
        <w:tc>
          <w:tcPr>
            <w:tcW w:w="425" w:type="dxa"/>
            <w:shd w:val="solid" w:color="FFFFFF" w:fill="auto"/>
          </w:tcPr>
          <w:p w14:paraId="239B36B2" w14:textId="77777777" w:rsidR="00AA7DB8" w:rsidRPr="00F11966" w:rsidRDefault="00AA7DB8" w:rsidP="00AA7DB8">
            <w:pPr>
              <w:pStyle w:val="TAR"/>
              <w:rPr>
                <w:rFonts w:cs="Arial"/>
                <w:sz w:val="16"/>
                <w:szCs w:val="16"/>
              </w:rPr>
            </w:pPr>
            <w:r w:rsidRPr="00F11966">
              <w:rPr>
                <w:rFonts w:cs="Arial"/>
                <w:sz w:val="16"/>
                <w:szCs w:val="16"/>
              </w:rPr>
              <w:t>1</w:t>
            </w:r>
          </w:p>
        </w:tc>
        <w:tc>
          <w:tcPr>
            <w:tcW w:w="425" w:type="dxa"/>
            <w:shd w:val="solid" w:color="FFFFFF" w:fill="auto"/>
          </w:tcPr>
          <w:p w14:paraId="148E149F" w14:textId="77777777" w:rsidR="00AA7DB8" w:rsidRPr="00F11966" w:rsidRDefault="008067A0" w:rsidP="00AA7DB8">
            <w:pPr>
              <w:pStyle w:val="TAC"/>
              <w:rPr>
                <w:rFonts w:cs="Arial"/>
                <w:sz w:val="16"/>
                <w:szCs w:val="16"/>
              </w:rPr>
            </w:pPr>
            <w:r w:rsidRPr="00F11966">
              <w:rPr>
                <w:rFonts w:cs="Arial"/>
                <w:sz w:val="16"/>
                <w:szCs w:val="16"/>
              </w:rPr>
              <w:t>B</w:t>
            </w:r>
          </w:p>
        </w:tc>
        <w:tc>
          <w:tcPr>
            <w:tcW w:w="4820" w:type="dxa"/>
            <w:shd w:val="solid" w:color="FFFFFF" w:fill="auto"/>
          </w:tcPr>
          <w:p w14:paraId="29B9D5F4" w14:textId="77777777" w:rsidR="00AA7DB8" w:rsidRPr="00F11966" w:rsidRDefault="008067A0" w:rsidP="00AA7DB8">
            <w:pPr>
              <w:pStyle w:val="TAL"/>
            </w:pPr>
            <w:r w:rsidRPr="00F11966">
              <w:t xml:space="preserve">MDT Configuration data for 5G </w:t>
            </w:r>
            <w:r w:rsidR="00AA7DB8" w:rsidRPr="00F11966">
              <w:t>g</w:t>
            </w:r>
          </w:p>
        </w:tc>
        <w:tc>
          <w:tcPr>
            <w:tcW w:w="708" w:type="dxa"/>
            <w:shd w:val="solid" w:color="FFFFFF" w:fill="auto"/>
          </w:tcPr>
          <w:p w14:paraId="5951C256" w14:textId="77777777" w:rsidR="00AA7DB8" w:rsidRPr="00F11966" w:rsidRDefault="00AA7DB8" w:rsidP="00AA7DB8">
            <w:pPr>
              <w:pStyle w:val="TAC"/>
              <w:rPr>
                <w:sz w:val="16"/>
                <w:szCs w:val="16"/>
              </w:rPr>
            </w:pPr>
            <w:r w:rsidRPr="00F11966">
              <w:rPr>
                <w:sz w:val="16"/>
                <w:szCs w:val="16"/>
              </w:rPr>
              <w:t>16.4.0</w:t>
            </w:r>
          </w:p>
        </w:tc>
      </w:tr>
      <w:tr w:rsidR="00306531" w:rsidRPr="00F11966" w14:paraId="244A629C" w14:textId="77777777" w:rsidTr="009663F0">
        <w:tc>
          <w:tcPr>
            <w:tcW w:w="800" w:type="dxa"/>
            <w:shd w:val="solid" w:color="FFFFFF" w:fill="auto"/>
          </w:tcPr>
          <w:p w14:paraId="047DA8CB" w14:textId="77777777" w:rsidR="00306531" w:rsidRPr="00F11966" w:rsidRDefault="00306531" w:rsidP="00306531">
            <w:pPr>
              <w:pStyle w:val="TAC"/>
              <w:rPr>
                <w:sz w:val="16"/>
                <w:szCs w:val="16"/>
              </w:rPr>
            </w:pPr>
            <w:r w:rsidRPr="00F11966">
              <w:rPr>
                <w:sz w:val="16"/>
                <w:szCs w:val="16"/>
              </w:rPr>
              <w:t>2020-06</w:t>
            </w:r>
          </w:p>
        </w:tc>
        <w:tc>
          <w:tcPr>
            <w:tcW w:w="800" w:type="dxa"/>
            <w:shd w:val="solid" w:color="FFFFFF" w:fill="auto"/>
          </w:tcPr>
          <w:p w14:paraId="63C11443" w14:textId="77777777" w:rsidR="00306531" w:rsidRPr="00F11966" w:rsidRDefault="00306531" w:rsidP="00306531">
            <w:pPr>
              <w:pStyle w:val="TAC"/>
              <w:rPr>
                <w:sz w:val="16"/>
                <w:szCs w:val="16"/>
              </w:rPr>
            </w:pPr>
            <w:r w:rsidRPr="00F11966">
              <w:rPr>
                <w:sz w:val="16"/>
                <w:szCs w:val="16"/>
              </w:rPr>
              <w:t>CT#88E</w:t>
            </w:r>
          </w:p>
        </w:tc>
        <w:tc>
          <w:tcPr>
            <w:tcW w:w="1094" w:type="dxa"/>
            <w:shd w:val="solid" w:color="FFFFFF" w:fill="auto"/>
          </w:tcPr>
          <w:p w14:paraId="0133481A" w14:textId="77777777" w:rsidR="00306531" w:rsidRPr="00F11966" w:rsidRDefault="00306531" w:rsidP="003429AE">
            <w:pPr>
              <w:pStyle w:val="TAC"/>
              <w:rPr>
                <w:sz w:val="16"/>
                <w:szCs w:val="16"/>
              </w:rPr>
            </w:pPr>
            <w:r w:rsidRPr="00F11966">
              <w:rPr>
                <w:sz w:val="16"/>
                <w:szCs w:val="16"/>
              </w:rPr>
              <w:t>CP-201</w:t>
            </w:r>
            <w:r w:rsidR="003429AE" w:rsidRPr="00F11966">
              <w:rPr>
                <w:sz w:val="16"/>
                <w:szCs w:val="16"/>
              </w:rPr>
              <w:t>047</w:t>
            </w:r>
          </w:p>
        </w:tc>
        <w:tc>
          <w:tcPr>
            <w:tcW w:w="567" w:type="dxa"/>
            <w:shd w:val="solid" w:color="FFFFFF" w:fill="auto"/>
          </w:tcPr>
          <w:p w14:paraId="2761C74B" w14:textId="77777777" w:rsidR="00306531" w:rsidRPr="00F11966" w:rsidRDefault="00306531" w:rsidP="00306531">
            <w:pPr>
              <w:pStyle w:val="TAL"/>
              <w:rPr>
                <w:rFonts w:cs="Arial"/>
                <w:sz w:val="16"/>
                <w:szCs w:val="16"/>
              </w:rPr>
            </w:pPr>
            <w:r w:rsidRPr="00F11966">
              <w:rPr>
                <w:rFonts w:cs="Arial"/>
                <w:sz w:val="16"/>
                <w:szCs w:val="16"/>
              </w:rPr>
              <w:t>0202</w:t>
            </w:r>
          </w:p>
        </w:tc>
        <w:tc>
          <w:tcPr>
            <w:tcW w:w="425" w:type="dxa"/>
            <w:shd w:val="solid" w:color="FFFFFF" w:fill="auto"/>
          </w:tcPr>
          <w:p w14:paraId="6D27446A" w14:textId="77777777" w:rsidR="00306531" w:rsidRPr="00F11966" w:rsidRDefault="00306531" w:rsidP="00306531">
            <w:pPr>
              <w:pStyle w:val="TAR"/>
              <w:rPr>
                <w:rFonts w:cs="Arial"/>
                <w:sz w:val="16"/>
                <w:szCs w:val="16"/>
              </w:rPr>
            </w:pPr>
            <w:r w:rsidRPr="00F11966">
              <w:rPr>
                <w:rFonts w:cs="Arial"/>
                <w:sz w:val="16"/>
                <w:szCs w:val="16"/>
              </w:rPr>
              <w:t>1</w:t>
            </w:r>
          </w:p>
        </w:tc>
        <w:tc>
          <w:tcPr>
            <w:tcW w:w="425" w:type="dxa"/>
            <w:shd w:val="solid" w:color="FFFFFF" w:fill="auto"/>
          </w:tcPr>
          <w:p w14:paraId="16787662" w14:textId="77777777" w:rsidR="00306531" w:rsidRPr="00F11966" w:rsidRDefault="00306531" w:rsidP="00306531">
            <w:pPr>
              <w:pStyle w:val="TAC"/>
              <w:rPr>
                <w:rFonts w:cs="Arial"/>
                <w:sz w:val="16"/>
                <w:szCs w:val="16"/>
              </w:rPr>
            </w:pPr>
            <w:r w:rsidRPr="00F11966">
              <w:rPr>
                <w:rFonts w:cs="Arial"/>
                <w:sz w:val="16"/>
                <w:szCs w:val="16"/>
              </w:rPr>
              <w:t>B</w:t>
            </w:r>
          </w:p>
        </w:tc>
        <w:tc>
          <w:tcPr>
            <w:tcW w:w="4820" w:type="dxa"/>
            <w:shd w:val="solid" w:color="FFFFFF" w:fill="auto"/>
          </w:tcPr>
          <w:p w14:paraId="26623DA2" w14:textId="77777777" w:rsidR="00306531" w:rsidRPr="00F11966" w:rsidRDefault="00306531" w:rsidP="00306531">
            <w:pPr>
              <w:pStyle w:val="TAL"/>
            </w:pPr>
            <w:r w:rsidRPr="00F11966">
              <w:t>Authentication and Authorization status</w:t>
            </w:r>
          </w:p>
        </w:tc>
        <w:tc>
          <w:tcPr>
            <w:tcW w:w="708" w:type="dxa"/>
            <w:shd w:val="solid" w:color="FFFFFF" w:fill="auto"/>
          </w:tcPr>
          <w:p w14:paraId="21E333E3" w14:textId="77777777" w:rsidR="00306531" w:rsidRPr="00F11966" w:rsidRDefault="00306531" w:rsidP="00306531">
            <w:pPr>
              <w:pStyle w:val="TAC"/>
              <w:rPr>
                <w:sz w:val="16"/>
                <w:szCs w:val="16"/>
              </w:rPr>
            </w:pPr>
            <w:r w:rsidRPr="00F11966">
              <w:rPr>
                <w:sz w:val="16"/>
                <w:szCs w:val="16"/>
              </w:rPr>
              <w:t>16.4.0</w:t>
            </w:r>
          </w:p>
        </w:tc>
      </w:tr>
      <w:tr w:rsidR="006B7CA9" w:rsidRPr="00F11966" w14:paraId="3A895AA6" w14:textId="77777777" w:rsidTr="009663F0">
        <w:tc>
          <w:tcPr>
            <w:tcW w:w="800" w:type="dxa"/>
            <w:shd w:val="solid" w:color="FFFFFF" w:fill="auto"/>
          </w:tcPr>
          <w:p w14:paraId="54B5B7AA" w14:textId="77777777" w:rsidR="006B7CA9" w:rsidRPr="00F11966" w:rsidRDefault="006B7CA9" w:rsidP="006B7CA9">
            <w:pPr>
              <w:pStyle w:val="TAC"/>
              <w:rPr>
                <w:sz w:val="16"/>
                <w:szCs w:val="16"/>
              </w:rPr>
            </w:pPr>
            <w:r w:rsidRPr="00F11966">
              <w:rPr>
                <w:sz w:val="16"/>
                <w:szCs w:val="16"/>
              </w:rPr>
              <w:t>2020-06</w:t>
            </w:r>
          </w:p>
        </w:tc>
        <w:tc>
          <w:tcPr>
            <w:tcW w:w="800" w:type="dxa"/>
            <w:shd w:val="solid" w:color="FFFFFF" w:fill="auto"/>
          </w:tcPr>
          <w:p w14:paraId="5A53C90D" w14:textId="77777777" w:rsidR="006B7CA9" w:rsidRPr="00F11966" w:rsidRDefault="006B7CA9" w:rsidP="006B7CA9">
            <w:pPr>
              <w:pStyle w:val="TAC"/>
              <w:rPr>
                <w:sz w:val="16"/>
                <w:szCs w:val="16"/>
              </w:rPr>
            </w:pPr>
            <w:r w:rsidRPr="00F11966">
              <w:rPr>
                <w:sz w:val="16"/>
                <w:szCs w:val="16"/>
              </w:rPr>
              <w:t>CT#88E</w:t>
            </w:r>
          </w:p>
        </w:tc>
        <w:tc>
          <w:tcPr>
            <w:tcW w:w="1094" w:type="dxa"/>
            <w:shd w:val="solid" w:color="FFFFFF" w:fill="auto"/>
          </w:tcPr>
          <w:p w14:paraId="5B54DED3" w14:textId="77777777" w:rsidR="006B7CA9" w:rsidRPr="00F11966" w:rsidRDefault="006B7CA9" w:rsidP="003429AE">
            <w:pPr>
              <w:pStyle w:val="TAC"/>
              <w:rPr>
                <w:sz w:val="16"/>
                <w:szCs w:val="16"/>
              </w:rPr>
            </w:pPr>
            <w:r w:rsidRPr="00F11966">
              <w:rPr>
                <w:sz w:val="16"/>
                <w:szCs w:val="16"/>
              </w:rPr>
              <w:t>CP-201</w:t>
            </w:r>
            <w:r w:rsidR="003429AE" w:rsidRPr="00F11966">
              <w:rPr>
                <w:sz w:val="16"/>
                <w:szCs w:val="16"/>
              </w:rPr>
              <w:t>048</w:t>
            </w:r>
          </w:p>
        </w:tc>
        <w:tc>
          <w:tcPr>
            <w:tcW w:w="567" w:type="dxa"/>
            <w:shd w:val="solid" w:color="FFFFFF" w:fill="auto"/>
          </w:tcPr>
          <w:p w14:paraId="61F51C18" w14:textId="77777777" w:rsidR="006B7CA9" w:rsidRPr="00F11966" w:rsidRDefault="006B7CA9" w:rsidP="006B7CA9">
            <w:pPr>
              <w:pStyle w:val="TAL"/>
              <w:rPr>
                <w:rFonts w:cs="Arial"/>
                <w:sz w:val="16"/>
                <w:szCs w:val="16"/>
              </w:rPr>
            </w:pPr>
            <w:r w:rsidRPr="00F11966">
              <w:rPr>
                <w:rFonts w:cs="Arial"/>
                <w:sz w:val="16"/>
                <w:szCs w:val="16"/>
              </w:rPr>
              <w:t>0203</w:t>
            </w:r>
          </w:p>
        </w:tc>
        <w:tc>
          <w:tcPr>
            <w:tcW w:w="425" w:type="dxa"/>
            <w:shd w:val="solid" w:color="FFFFFF" w:fill="auto"/>
          </w:tcPr>
          <w:p w14:paraId="13439D96" w14:textId="77777777" w:rsidR="006B7CA9" w:rsidRPr="00F11966" w:rsidRDefault="006B7CA9" w:rsidP="006B7CA9">
            <w:pPr>
              <w:pStyle w:val="TAR"/>
              <w:rPr>
                <w:rFonts w:cs="Arial"/>
                <w:sz w:val="16"/>
                <w:szCs w:val="16"/>
              </w:rPr>
            </w:pPr>
            <w:r w:rsidRPr="00F11966">
              <w:rPr>
                <w:rFonts w:cs="Arial"/>
                <w:sz w:val="16"/>
                <w:szCs w:val="16"/>
              </w:rPr>
              <w:t>1</w:t>
            </w:r>
          </w:p>
        </w:tc>
        <w:tc>
          <w:tcPr>
            <w:tcW w:w="425" w:type="dxa"/>
            <w:shd w:val="solid" w:color="FFFFFF" w:fill="auto"/>
          </w:tcPr>
          <w:p w14:paraId="2401474E" w14:textId="77777777" w:rsidR="006B7CA9" w:rsidRPr="00F11966" w:rsidRDefault="006B7CA9" w:rsidP="006B7CA9">
            <w:pPr>
              <w:pStyle w:val="TAC"/>
              <w:rPr>
                <w:rFonts w:cs="Arial"/>
                <w:sz w:val="16"/>
                <w:szCs w:val="16"/>
              </w:rPr>
            </w:pPr>
            <w:r w:rsidRPr="00F11966">
              <w:rPr>
                <w:rFonts w:cs="Arial"/>
                <w:sz w:val="16"/>
                <w:szCs w:val="16"/>
              </w:rPr>
              <w:t>F</w:t>
            </w:r>
          </w:p>
        </w:tc>
        <w:tc>
          <w:tcPr>
            <w:tcW w:w="4820" w:type="dxa"/>
            <w:shd w:val="solid" w:color="FFFFFF" w:fill="auto"/>
          </w:tcPr>
          <w:p w14:paraId="60193D92" w14:textId="77777777" w:rsidR="006B7CA9" w:rsidRPr="00F11966" w:rsidRDefault="006B7CA9" w:rsidP="006B7CA9">
            <w:pPr>
              <w:pStyle w:val="TAL"/>
            </w:pPr>
            <w:r w:rsidRPr="00F11966">
              <w:t>User Location of TWAP ID or TNAP ID</w:t>
            </w:r>
          </w:p>
        </w:tc>
        <w:tc>
          <w:tcPr>
            <w:tcW w:w="708" w:type="dxa"/>
            <w:shd w:val="solid" w:color="FFFFFF" w:fill="auto"/>
          </w:tcPr>
          <w:p w14:paraId="435BF9C2" w14:textId="77777777" w:rsidR="006B7CA9" w:rsidRPr="00F11966" w:rsidRDefault="006B7CA9" w:rsidP="006B7CA9">
            <w:pPr>
              <w:pStyle w:val="TAC"/>
              <w:rPr>
                <w:sz w:val="16"/>
                <w:szCs w:val="16"/>
              </w:rPr>
            </w:pPr>
            <w:r w:rsidRPr="00F11966">
              <w:rPr>
                <w:sz w:val="16"/>
                <w:szCs w:val="16"/>
              </w:rPr>
              <w:t>16.4.0</w:t>
            </w:r>
          </w:p>
        </w:tc>
      </w:tr>
      <w:tr w:rsidR="006B7CA9" w:rsidRPr="00F11966" w14:paraId="11CBDAEB" w14:textId="77777777" w:rsidTr="009663F0">
        <w:tc>
          <w:tcPr>
            <w:tcW w:w="800" w:type="dxa"/>
            <w:shd w:val="solid" w:color="FFFFFF" w:fill="auto"/>
          </w:tcPr>
          <w:p w14:paraId="42675D9C" w14:textId="77777777" w:rsidR="006B7CA9" w:rsidRPr="00F11966" w:rsidRDefault="006B7CA9" w:rsidP="006B7CA9">
            <w:pPr>
              <w:pStyle w:val="TAC"/>
              <w:rPr>
                <w:sz w:val="16"/>
                <w:szCs w:val="16"/>
              </w:rPr>
            </w:pPr>
            <w:r w:rsidRPr="00F11966">
              <w:rPr>
                <w:sz w:val="16"/>
                <w:szCs w:val="16"/>
              </w:rPr>
              <w:t>2020-06</w:t>
            </w:r>
          </w:p>
        </w:tc>
        <w:tc>
          <w:tcPr>
            <w:tcW w:w="800" w:type="dxa"/>
            <w:shd w:val="solid" w:color="FFFFFF" w:fill="auto"/>
          </w:tcPr>
          <w:p w14:paraId="127EF235" w14:textId="77777777" w:rsidR="006B7CA9" w:rsidRPr="00F11966" w:rsidRDefault="006B7CA9" w:rsidP="006B7CA9">
            <w:pPr>
              <w:pStyle w:val="TAC"/>
              <w:rPr>
                <w:sz w:val="16"/>
                <w:szCs w:val="16"/>
              </w:rPr>
            </w:pPr>
            <w:r w:rsidRPr="00F11966">
              <w:rPr>
                <w:sz w:val="16"/>
                <w:szCs w:val="16"/>
              </w:rPr>
              <w:t>CT#88E</w:t>
            </w:r>
          </w:p>
        </w:tc>
        <w:tc>
          <w:tcPr>
            <w:tcW w:w="1094" w:type="dxa"/>
            <w:shd w:val="solid" w:color="FFFFFF" w:fill="auto"/>
          </w:tcPr>
          <w:p w14:paraId="2B1E8823" w14:textId="77777777" w:rsidR="006B7CA9" w:rsidRPr="00F11966" w:rsidRDefault="006B7CA9" w:rsidP="003429AE">
            <w:pPr>
              <w:pStyle w:val="TAC"/>
              <w:rPr>
                <w:sz w:val="16"/>
                <w:szCs w:val="16"/>
              </w:rPr>
            </w:pPr>
            <w:r w:rsidRPr="00F11966">
              <w:rPr>
                <w:sz w:val="16"/>
                <w:szCs w:val="16"/>
              </w:rPr>
              <w:t>CP-201</w:t>
            </w:r>
            <w:r w:rsidR="00B724D5" w:rsidRPr="00F11966">
              <w:rPr>
                <w:sz w:val="16"/>
                <w:szCs w:val="16"/>
              </w:rPr>
              <w:t>034</w:t>
            </w:r>
          </w:p>
        </w:tc>
        <w:tc>
          <w:tcPr>
            <w:tcW w:w="567" w:type="dxa"/>
            <w:shd w:val="solid" w:color="FFFFFF" w:fill="auto"/>
          </w:tcPr>
          <w:p w14:paraId="4D5978FC" w14:textId="77777777" w:rsidR="006B7CA9" w:rsidRPr="00F11966" w:rsidRDefault="006B7CA9" w:rsidP="006B7CA9">
            <w:pPr>
              <w:pStyle w:val="TAL"/>
              <w:rPr>
                <w:rFonts w:cs="Arial"/>
                <w:sz w:val="16"/>
                <w:szCs w:val="16"/>
              </w:rPr>
            </w:pPr>
            <w:r w:rsidRPr="00F11966">
              <w:rPr>
                <w:rFonts w:cs="Arial"/>
                <w:sz w:val="16"/>
                <w:szCs w:val="16"/>
              </w:rPr>
              <w:t>0199</w:t>
            </w:r>
          </w:p>
        </w:tc>
        <w:tc>
          <w:tcPr>
            <w:tcW w:w="425" w:type="dxa"/>
            <w:shd w:val="solid" w:color="FFFFFF" w:fill="auto"/>
          </w:tcPr>
          <w:p w14:paraId="7C834651" w14:textId="77777777" w:rsidR="006B7CA9" w:rsidRPr="00F11966" w:rsidRDefault="00B724D5" w:rsidP="006B7CA9">
            <w:pPr>
              <w:pStyle w:val="TAR"/>
              <w:rPr>
                <w:rFonts w:cs="Arial"/>
                <w:sz w:val="16"/>
                <w:szCs w:val="16"/>
              </w:rPr>
            </w:pPr>
            <w:r w:rsidRPr="00F11966">
              <w:rPr>
                <w:rFonts w:cs="Arial"/>
                <w:sz w:val="16"/>
                <w:szCs w:val="16"/>
              </w:rPr>
              <w:t>3</w:t>
            </w:r>
          </w:p>
        </w:tc>
        <w:tc>
          <w:tcPr>
            <w:tcW w:w="425" w:type="dxa"/>
            <w:shd w:val="solid" w:color="FFFFFF" w:fill="auto"/>
          </w:tcPr>
          <w:p w14:paraId="532D8B68" w14:textId="77777777" w:rsidR="006B7CA9" w:rsidRPr="00F11966" w:rsidRDefault="006B7CA9" w:rsidP="006B7CA9">
            <w:pPr>
              <w:pStyle w:val="TAC"/>
              <w:rPr>
                <w:rFonts w:cs="Arial"/>
                <w:sz w:val="16"/>
                <w:szCs w:val="16"/>
              </w:rPr>
            </w:pPr>
            <w:r w:rsidRPr="00F11966">
              <w:rPr>
                <w:rFonts w:cs="Arial"/>
                <w:sz w:val="16"/>
                <w:szCs w:val="16"/>
              </w:rPr>
              <w:t>F</w:t>
            </w:r>
          </w:p>
        </w:tc>
        <w:tc>
          <w:tcPr>
            <w:tcW w:w="4820" w:type="dxa"/>
            <w:shd w:val="solid" w:color="FFFFFF" w:fill="auto"/>
          </w:tcPr>
          <w:p w14:paraId="154A09E6" w14:textId="77777777" w:rsidR="006B7CA9" w:rsidRPr="00F11966" w:rsidRDefault="006B7CA9" w:rsidP="006B7CA9">
            <w:pPr>
              <w:pStyle w:val="TAL"/>
            </w:pPr>
            <w:r w:rsidRPr="00F11966">
              <w:rPr>
                <w:rFonts w:cs="Arial"/>
                <w:szCs w:val="18"/>
              </w:rPr>
              <w:t>Slice Differentiator Ranges and Wildcard</w:t>
            </w:r>
          </w:p>
        </w:tc>
        <w:tc>
          <w:tcPr>
            <w:tcW w:w="708" w:type="dxa"/>
            <w:shd w:val="solid" w:color="FFFFFF" w:fill="auto"/>
          </w:tcPr>
          <w:p w14:paraId="546A6C5C" w14:textId="77777777" w:rsidR="006B7CA9" w:rsidRPr="00F11966" w:rsidRDefault="006B7CA9" w:rsidP="006B7CA9">
            <w:pPr>
              <w:pStyle w:val="TAC"/>
              <w:rPr>
                <w:sz w:val="16"/>
                <w:szCs w:val="16"/>
              </w:rPr>
            </w:pPr>
            <w:r w:rsidRPr="00F11966">
              <w:rPr>
                <w:sz w:val="16"/>
                <w:szCs w:val="16"/>
              </w:rPr>
              <w:t>16.4.0</w:t>
            </w:r>
          </w:p>
        </w:tc>
      </w:tr>
      <w:tr w:rsidR="0053520B" w:rsidRPr="00F11966" w14:paraId="269E14EB" w14:textId="77777777" w:rsidTr="009663F0">
        <w:tc>
          <w:tcPr>
            <w:tcW w:w="800" w:type="dxa"/>
            <w:shd w:val="solid" w:color="FFFFFF" w:fill="auto"/>
          </w:tcPr>
          <w:p w14:paraId="549A2683" w14:textId="77777777" w:rsidR="0053520B" w:rsidRPr="00F11966" w:rsidRDefault="0053520B" w:rsidP="0053520B">
            <w:pPr>
              <w:pStyle w:val="TAC"/>
              <w:rPr>
                <w:sz w:val="16"/>
                <w:szCs w:val="16"/>
              </w:rPr>
            </w:pPr>
            <w:r w:rsidRPr="00F11966">
              <w:rPr>
                <w:sz w:val="16"/>
                <w:szCs w:val="16"/>
              </w:rPr>
              <w:t>2020-06</w:t>
            </w:r>
          </w:p>
        </w:tc>
        <w:tc>
          <w:tcPr>
            <w:tcW w:w="800" w:type="dxa"/>
            <w:shd w:val="solid" w:color="FFFFFF" w:fill="auto"/>
          </w:tcPr>
          <w:p w14:paraId="38C451D2" w14:textId="77777777" w:rsidR="0053520B" w:rsidRPr="00F11966" w:rsidRDefault="0053520B" w:rsidP="0053520B">
            <w:pPr>
              <w:pStyle w:val="TAC"/>
              <w:rPr>
                <w:sz w:val="16"/>
                <w:szCs w:val="16"/>
              </w:rPr>
            </w:pPr>
            <w:r w:rsidRPr="00F11966">
              <w:rPr>
                <w:sz w:val="16"/>
                <w:szCs w:val="16"/>
              </w:rPr>
              <w:t>CT#88E</w:t>
            </w:r>
          </w:p>
        </w:tc>
        <w:tc>
          <w:tcPr>
            <w:tcW w:w="1094" w:type="dxa"/>
            <w:shd w:val="solid" w:color="FFFFFF" w:fill="auto"/>
          </w:tcPr>
          <w:p w14:paraId="5E83C426" w14:textId="77777777" w:rsidR="0053520B" w:rsidRPr="00F11966" w:rsidRDefault="0053520B" w:rsidP="0053520B">
            <w:pPr>
              <w:pStyle w:val="TAC"/>
              <w:rPr>
                <w:sz w:val="16"/>
                <w:szCs w:val="16"/>
              </w:rPr>
            </w:pPr>
            <w:r w:rsidRPr="00F11966">
              <w:rPr>
                <w:sz w:val="16"/>
                <w:szCs w:val="16"/>
              </w:rPr>
              <w:t>CP-201</w:t>
            </w:r>
            <w:r w:rsidR="003429AE" w:rsidRPr="00F11966">
              <w:rPr>
                <w:sz w:val="16"/>
                <w:szCs w:val="16"/>
              </w:rPr>
              <w:t>048</w:t>
            </w:r>
          </w:p>
        </w:tc>
        <w:tc>
          <w:tcPr>
            <w:tcW w:w="567" w:type="dxa"/>
            <w:shd w:val="solid" w:color="FFFFFF" w:fill="auto"/>
          </w:tcPr>
          <w:p w14:paraId="0008BE00" w14:textId="77777777" w:rsidR="0053520B" w:rsidRPr="00F11966" w:rsidRDefault="0053520B" w:rsidP="0053520B">
            <w:pPr>
              <w:pStyle w:val="TAL"/>
              <w:rPr>
                <w:rFonts w:cs="Arial"/>
                <w:sz w:val="16"/>
                <w:szCs w:val="16"/>
              </w:rPr>
            </w:pPr>
            <w:r w:rsidRPr="00F11966">
              <w:rPr>
                <w:rFonts w:cs="Arial"/>
                <w:sz w:val="16"/>
                <w:szCs w:val="16"/>
              </w:rPr>
              <w:t>0197</w:t>
            </w:r>
          </w:p>
        </w:tc>
        <w:tc>
          <w:tcPr>
            <w:tcW w:w="425" w:type="dxa"/>
            <w:shd w:val="solid" w:color="FFFFFF" w:fill="auto"/>
          </w:tcPr>
          <w:p w14:paraId="6A6DB175" w14:textId="77777777" w:rsidR="0053520B" w:rsidRPr="00F11966" w:rsidRDefault="0053520B" w:rsidP="0053520B">
            <w:pPr>
              <w:pStyle w:val="TAR"/>
              <w:rPr>
                <w:rFonts w:cs="Arial"/>
                <w:sz w:val="16"/>
                <w:szCs w:val="16"/>
              </w:rPr>
            </w:pPr>
            <w:r w:rsidRPr="00F11966">
              <w:rPr>
                <w:rFonts w:cs="Arial"/>
                <w:sz w:val="16"/>
                <w:szCs w:val="16"/>
              </w:rPr>
              <w:t>1</w:t>
            </w:r>
          </w:p>
        </w:tc>
        <w:tc>
          <w:tcPr>
            <w:tcW w:w="425" w:type="dxa"/>
            <w:shd w:val="solid" w:color="FFFFFF" w:fill="auto"/>
          </w:tcPr>
          <w:p w14:paraId="0D3DBCD6" w14:textId="77777777" w:rsidR="0053520B" w:rsidRPr="00F11966" w:rsidRDefault="0053520B" w:rsidP="0053520B">
            <w:pPr>
              <w:pStyle w:val="TAC"/>
              <w:rPr>
                <w:rFonts w:cs="Arial"/>
                <w:sz w:val="16"/>
                <w:szCs w:val="16"/>
              </w:rPr>
            </w:pPr>
            <w:r w:rsidRPr="00F11966">
              <w:rPr>
                <w:rFonts w:cs="Arial"/>
                <w:sz w:val="16"/>
                <w:szCs w:val="16"/>
              </w:rPr>
              <w:t>F</w:t>
            </w:r>
          </w:p>
        </w:tc>
        <w:tc>
          <w:tcPr>
            <w:tcW w:w="4820" w:type="dxa"/>
            <w:shd w:val="solid" w:color="FFFFFF" w:fill="auto"/>
          </w:tcPr>
          <w:p w14:paraId="14820B00" w14:textId="77777777" w:rsidR="0053520B" w:rsidRPr="00F11966" w:rsidRDefault="0053520B" w:rsidP="0053520B">
            <w:pPr>
              <w:pStyle w:val="TAL"/>
            </w:pPr>
            <w:r w:rsidRPr="00F11966">
              <w:t xml:space="preserve">User Location for </w:t>
            </w:r>
            <w:r w:rsidRPr="00F11966">
              <w:rPr>
                <w:lang w:val="en-US"/>
              </w:rPr>
              <w:t>W-5GBAN</w:t>
            </w:r>
          </w:p>
        </w:tc>
        <w:tc>
          <w:tcPr>
            <w:tcW w:w="708" w:type="dxa"/>
            <w:shd w:val="solid" w:color="FFFFFF" w:fill="auto"/>
          </w:tcPr>
          <w:p w14:paraId="5BECCDC0" w14:textId="77777777" w:rsidR="0053520B" w:rsidRPr="00F11966" w:rsidRDefault="0053520B" w:rsidP="0053520B">
            <w:pPr>
              <w:pStyle w:val="TAC"/>
              <w:rPr>
                <w:sz w:val="16"/>
                <w:szCs w:val="16"/>
              </w:rPr>
            </w:pPr>
            <w:r w:rsidRPr="00F11966">
              <w:rPr>
                <w:sz w:val="16"/>
                <w:szCs w:val="16"/>
              </w:rPr>
              <w:t>16.4.0</w:t>
            </w:r>
          </w:p>
        </w:tc>
      </w:tr>
      <w:tr w:rsidR="00184255" w:rsidRPr="00F11966" w14:paraId="2997BB0F" w14:textId="77777777" w:rsidTr="009663F0">
        <w:tc>
          <w:tcPr>
            <w:tcW w:w="800" w:type="dxa"/>
            <w:shd w:val="solid" w:color="FFFFFF" w:fill="auto"/>
          </w:tcPr>
          <w:p w14:paraId="199550DE" w14:textId="77777777" w:rsidR="00184255" w:rsidRPr="00F11966" w:rsidRDefault="00184255" w:rsidP="00184255">
            <w:pPr>
              <w:pStyle w:val="TAC"/>
              <w:rPr>
                <w:sz w:val="16"/>
                <w:szCs w:val="16"/>
              </w:rPr>
            </w:pPr>
            <w:r w:rsidRPr="00F11966">
              <w:rPr>
                <w:sz w:val="16"/>
                <w:szCs w:val="16"/>
              </w:rPr>
              <w:t>2020-06</w:t>
            </w:r>
          </w:p>
        </w:tc>
        <w:tc>
          <w:tcPr>
            <w:tcW w:w="800" w:type="dxa"/>
            <w:shd w:val="solid" w:color="FFFFFF" w:fill="auto"/>
          </w:tcPr>
          <w:p w14:paraId="104C11CB" w14:textId="77777777" w:rsidR="00184255" w:rsidRPr="00F11966" w:rsidRDefault="00184255" w:rsidP="00184255">
            <w:pPr>
              <w:pStyle w:val="TAC"/>
              <w:rPr>
                <w:sz w:val="16"/>
                <w:szCs w:val="16"/>
              </w:rPr>
            </w:pPr>
            <w:r w:rsidRPr="00F11966">
              <w:rPr>
                <w:sz w:val="16"/>
                <w:szCs w:val="16"/>
              </w:rPr>
              <w:t>CT#88E</w:t>
            </w:r>
          </w:p>
        </w:tc>
        <w:tc>
          <w:tcPr>
            <w:tcW w:w="1094" w:type="dxa"/>
            <w:shd w:val="solid" w:color="FFFFFF" w:fill="auto"/>
          </w:tcPr>
          <w:p w14:paraId="5153549D" w14:textId="77777777" w:rsidR="00184255" w:rsidRPr="00F11966" w:rsidRDefault="00184255" w:rsidP="003429AE">
            <w:pPr>
              <w:pStyle w:val="TAC"/>
              <w:rPr>
                <w:sz w:val="16"/>
                <w:szCs w:val="16"/>
              </w:rPr>
            </w:pPr>
            <w:r w:rsidRPr="00F11966">
              <w:rPr>
                <w:sz w:val="16"/>
                <w:szCs w:val="16"/>
              </w:rPr>
              <w:t>CP-201</w:t>
            </w:r>
            <w:r w:rsidR="003429AE" w:rsidRPr="00F11966">
              <w:rPr>
                <w:sz w:val="16"/>
                <w:szCs w:val="16"/>
              </w:rPr>
              <w:t>066</w:t>
            </w:r>
          </w:p>
        </w:tc>
        <w:tc>
          <w:tcPr>
            <w:tcW w:w="567" w:type="dxa"/>
            <w:shd w:val="solid" w:color="FFFFFF" w:fill="auto"/>
          </w:tcPr>
          <w:p w14:paraId="04E1E9E6" w14:textId="77777777" w:rsidR="00184255" w:rsidRPr="00F11966" w:rsidRDefault="00184255" w:rsidP="00184255">
            <w:pPr>
              <w:pStyle w:val="TAL"/>
              <w:rPr>
                <w:rFonts w:cs="Arial"/>
                <w:sz w:val="16"/>
                <w:szCs w:val="16"/>
              </w:rPr>
            </w:pPr>
            <w:r w:rsidRPr="00F11966">
              <w:rPr>
                <w:rFonts w:cs="Arial"/>
                <w:sz w:val="16"/>
                <w:szCs w:val="16"/>
              </w:rPr>
              <w:t>0205</w:t>
            </w:r>
          </w:p>
        </w:tc>
        <w:tc>
          <w:tcPr>
            <w:tcW w:w="425" w:type="dxa"/>
            <w:shd w:val="solid" w:color="FFFFFF" w:fill="auto"/>
          </w:tcPr>
          <w:p w14:paraId="69D6CE61" w14:textId="77777777" w:rsidR="00184255" w:rsidRPr="00F11966" w:rsidRDefault="00184255" w:rsidP="00184255">
            <w:pPr>
              <w:pStyle w:val="TAR"/>
              <w:rPr>
                <w:rFonts w:cs="Arial"/>
                <w:sz w:val="16"/>
                <w:szCs w:val="16"/>
              </w:rPr>
            </w:pPr>
            <w:r w:rsidRPr="00F11966">
              <w:rPr>
                <w:rFonts w:cs="Arial"/>
                <w:sz w:val="16"/>
                <w:szCs w:val="16"/>
              </w:rPr>
              <w:t>1</w:t>
            </w:r>
          </w:p>
        </w:tc>
        <w:tc>
          <w:tcPr>
            <w:tcW w:w="425" w:type="dxa"/>
            <w:shd w:val="solid" w:color="FFFFFF" w:fill="auto"/>
          </w:tcPr>
          <w:p w14:paraId="70B8576C" w14:textId="77777777" w:rsidR="00184255" w:rsidRPr="00F11966" w:rsidRDefault="00184255" w:rsidP="00184255">
            <w:pPr>
              <w:pStyle w:val="TAC"/>
              <w:rPr>
                <w:rFonts w:cs="Arial"/>
                <w:sz w:val="16"/>
                <w:szCs w:val="16"/>
              </w:rPr>
            </w:pPr>
            <w:r w:rsidRPr="00F11966">
              <w:rPr>
                <w:rFonts w:cs="Arial"/>
                <w:sz w:val="16"/>
                <w:szCs w:val="16"/>
              </w:rPr>
              <w:t>F</w:t>
            </w:r>
          </w:p>
        </w:tc>
        <w:tc>
          <w:tcPr>
            <w:tcW w:w="4820" w:type="dxa"/>
            <w:shd w:val="solid" w:color="FFFFFF" w:fill="auto"/>
          </w:tcPr>
          <w:p w14:paraId="6AFEB18F" w14:textId="77777777" w:rsidR="00184255" w:rsidRPr="00F11966" w:rsidRDefault="00184255" w:rsidP="00184255">
            <w:pPr>
              <w:pStyle w:val="TAL"/>
            </w:pPr>
            <w:r w:rsidRPr="00F11966">
              <w:t>Correction on unsigned integer types</w:t>
            </w:r>
          </w:p>
        </w:tc>
        <w:tc>
          <w:tcPr>
            <w:tcW w:w="708" w:type="dxa"/>
            <w:shd w:val="solid" w:color="FFFFFF" w:fill="auto"/>
          </w:tcPr>
          <w:p w14:paraId="47EEA75F" w14:textId="77777777" w:rsidR="00184255" w:rsidRPr="00F11966" w:rsidRDefault="00184255" w:rsidP="00184255">
            <w:pPr>
              <w:pStyle w:val="TAC"/>
              <w:rPr>
                <w:sz w:val="16"/>
                <w:szCs w:val="16"/>
              </w:rPr>
            </w:pPr>
            <w:r w:rsidRPr="00F11966">
              <w:rPr>
                <w:sz w:val="16"/>
                <w:szCs w:val="16"/>
              </w:rPr>
              <w:t>16.4.0</w:t>
            </w:r>
          </w:p>
        </w:tc>
      </w:tr>
      <w:tr w:rsidR="00B91FD6" w:rsidRPr="00F11966" w14:paraId="304415B0" w14:textId="77777777" w:rsidTr="009663F0">
        <w:tc>
          <w:tcPr>
            <w:tcW w:w="800" w:type="dxa"/>
            <w:shd w:val="solid" w:color="FFFFFF" w:fill="auto"/>
          </w:tcPr>
          <w:p w14:paraId="3CEFF63B" w14:textId="77777777" w:rsidR="00B91FD6" w:rsidRPr="00F11966" w:rsidRDefault="00B91FD6" w:rsidP="00B91FD6">
            <w:pPr>
              <w:pStyle w:val="TAC"/>
              <w:rPr>
                <w:sz w:val="16"/>
                <w:szCs w:val="16"/>
              </w:rPr>
            </w:pPr>
            <w:r w:rsidRPr="00F11966">
              <w:rPr>
                <w:sz w:val="16"/>
                <w:szCs w:val="16"/>
              </w:rPr>
              <w:t>2020-06</w:t>
            </w:r>
          </w:p>
        </w:tc>
        <w:tc>
          <w:tcPr>
            <w:tcW w:w="800" w:type="dxa"/>
            <w:shd w:val="solid" w:color="FFFFFF" w:fill="auto"/>
          </w:tcPr>
          <w:p w14:paraId="5CC60FB9" w14:textId="77777777" w:rsidR="00B91FD6" w:rsidRPr="00F11966" w:rsidRDefault="00B91FD6" w:rsidP="00B91FD6">
            <w:pPr>
              <w:pStyle w:val="TAC"/>
              <w:rPr>
                <w:sz w:val="16"/>
                <w:szCs w:val="16"/>
              </w:rPr>
            </w:pPr>
            <w:r w:rsidRPr="00F11966">
              <w:rPr>
                <w:sz w:val="16"/>
                <w:szCs w:val="16"/>
              </w:rPr>
              <w:t>CT#88E</w:t>
            </w:r>
          </w:p>
        </w:tc>
        <w:tc>
          <w:tcPr>
            <w:tcW w:w="1094" w:type="dxa"/>
            <w:shd w:val="solid" w:color="FFFFFF" w:fill="auto"/>
          </w:tcPr>
          <w:p w14:paraId="35560154" w14:textId="77777777" w:rsidR="00B91FD6" w:rsidRPr="00F11966" w:rsidRDefault="00B91FD6" w:rsidP="00B91FD6">
            <w:pPr>
              <w:pStyle w:val="TAC"/>
              <w:rPr>
                <w:sz w:val="16"/>
                <w:szCs w:val="16"/>
              </w:rPr>
            </w:pPr>
            <w:r w:rsidRPr="00F11966">
              <w:rPr>
                <w:sz w:val="16"/>
                <w:szCs w:val="16"/>
              </w:rPr>
              <w:t>CP-201</w:t>
            </w:r>
            <w:r w:rsidR="003429AE" w:rsidRPr="00F11966">
              <w:rPr>
                <w:sz w:val="16"/>
                <w:szCs w:val="16"/>
              </w:rPr>
              <w:t>045</w:t>
            </w:r>
          </w:p>
        </w:tc>
        <w:tc>
          <w:tcPr>
            <w:tcW w:w="567" w:type="dxa"/>
            <w:shd w:val="solid" w:color="FFFFFF" w:fill="auto"/>
          </w:tcPr>
          <w:p w14:paraId="3F7DB42E" w14:textId="77777777" w:rsidR="00B91FD6" w:rsidRPr="00F11966" w:rsidRDefault="00B91FD6" w:rsidP="00B91FD6">
            <w:pPr>
              <w:pStyle w:val="TAL"/>
              <w:rPr>
                <w:rFonts w:cs="Arial"/>
                <w:sz w:val="16"/>
                <w:szCs w:val="16"/>
              </w:rPr>
            </w:pPr>
            <w:r w:rsidRPr="00F11966">
              <w:rPr>
                <w:rFonts w:cs="Arial"/>
                <w:sz w:val="16"/>
                <w:szCs w:val="16"/>
              </w:rPr>
              <w:t>0207</w:t>
            </w:r>
          </w:p>
        </w:tc>
        <w:tc>
          <w:tcPr>
            <w:tcW w:w="425" w:type="dxa"/>
            <w:shd w:val="solid" w:color="FFFFFF" w:fill="auto"/>
          </w:tcPr>
          <w:p w14:paraId="5476192F" w14:textId="77777777" w:rsidR="00B91FD6" w:rsidRPr="00F11966" w:rsidRDefault="00B91FD6" w:rsidP="00B91FD6">
            <w:pPr>
              <w:pStyle w:val="TAR"/>
              <w:rPr>
                <w:rFonts w:cs="Arial"/>
                <w:sz w:val="16"/>
                <w:szCs w:val="16"/>
              </w:rPr>
            </w:pPr>
            <w:r w:rsidRPr="00F11966">
              <w:rPr>
                <w:rFonts w:cs="Arial"/>
                <w:sz w:val="16"/>
                <w:szCs w:val="16"/>
              </w:rPr>
              <w:t>1</w:t>
            </w:r>
          </w:p>
        </w:tc>
        <w:tc>
          <w:tcPr>
            <w:tcW w:w="425" w:type="dxa"/>
            <w:shd w:val="solid" w:color="FFFFFF" w:fill="auto"/>
          </w:tcPr>
          <w:p w14:paraId="51B0FD0F" w14:textId="77777777" w:rsidR="00B91FD6" w:rsidRPr="00F11966" w:rsidRDefault="00B91FD6" w:rsidP="00B91FD6">
            <w:pPr>
              <w:pStyle w:val="TAC"/>
              <w:rPr>
                <w:rFonts w:cs="Arial"/>
                <w:sz w:val="16"/>
                <w:szCs w:val="16"/>
              </w:rPr>
            </w:pPr>
            <w:r w:rsidRPr="00F11966">
              <w:rPr>
                <w:rFonts w:cs="Arial"/>
                <w:sz w:val="16"/>
                <w:szCs w:val="16"/>
              </w:rPr>
              <w:t>F</w:t>
            </w:r>
          </w:p>
        </w:tc>
        <w:tc>
          <w:tcPr>
            <w:tcW w:w="4820" w:type="dxa"/>
            <w:shd w:val="solid" w:color="FFFFFF" w:fill="auto"/>
          </w:tcPr>
          <w:p w14:paraId="0DE91240" w14:textId="77777777" w:rsidR="00B91FD6" w:rsidRPr="00F11966" w:rsidRDefault="00B91FD6" w:rsidP="00B91FD6">
            <w:pPr>
              <w:pStyle w:val="TAL"/>
            </w:pPr>
            <w:r w:rsidRPr="00F11966">
              <w:t xml:space="preserve">Nid shall be present </w:t>
            </w:r>
            <w:r w:rsidRPr="00F11966">
              <w:rPr>
                <w:rFonts w:hint="eastAsia"/>
                <w:noProof/>
                <w:lang w:eastAsia="zh-CN"/>
              </w:rPr>
              <w:t>in data types of Tai/Ncgi/</w:t>
            </w:r>
            <w:r w:rsidRPr="00F11966">
              <w:rPr>
                <w:noProof/>
                <w:lang w:eastAsia="zh-CN"/>
              </w:rPr>
              <w:t>GlobalRanNodeId</w:t>
            </w:r>
            <w:r w:rsidRPr="00F11966">
              <w:t xml:space="preserve"> in case of SNPN</w:t>
            </w:r>
          </w:p>
        </w:tc>
        <w:tc>
          <w:tcPr>
            <w:tcW w:w="708" w:type="dxa"/>
            <w:shd w:val="solid" w:color="FFFFFF" w:fill="auto"/>
          </w:tcPr>
          <w:p w14:paraId="416DE702" w14:textId="77777777" w:rsidR="00B91FD6" w:rsidRPr="00F11966" w:rsidRDefault="00B91FD6" w:rsidP="00B91FD6">
            <w:pPr>
              <w:pStyle w:val="TAC"/>
              <w:rPr>
                <w:sz w:val="16"/>
                <w:szCs w:val="16"/>
              </w:rPr>
            </w:pPr>
            <w:r w:rsidRPr="00F11966">
              <w:rPr>
                <w:sz w:val="16"/>
                <w:szCs w:val="16"/>
              </w:rPr>
              <w:t>16.4.0</w:t>
            </w:r>
          </w:p>
        </w:tc>
      </w:tr>
      <w:tr w:rsidR="00B55D24" w:rsidRPr="00F11966" w14:paraId="223E9D5D" w14:textId="77777777" w:rsidTr="009663F0">
        <w:tc>
          <w:tcPr>
            <w:tcW w:w="800" w:type="dxa"/>
            <w:shd w:val="solid" w:color="FFFFFF" w:fill="auto"/>
          </w:tcPr>
          <w:p w14:paraId="3F00D23C" w14:textId="77777777" w:rsidR="00B55D24" w:rsidRPr="00F11966" w:rsidRDefault="00B55D24" w:rsidP="00B55D24">
            <w:pPr>
              <w:pStyle w:val="TAC"/>
              <w:rPr>
                <w:sz w:val="16"/>
                <w:szCs w:val="16"/>
              </w:rPr>
            </w:pPr>
            <w:r w:rsidRPr="00F11966">
              <w:rPr>
                <w:sz w:val="16"/>
                <w:szCs w:val="16"/>
              </w:rPr>
              <w:t>2020-06</w:t>
            </w:r>
          </w:p>
        </w:tc>
        <w:tc>
          <w:tcPr>
            <w:tcW w:w="800" w:type="dxa"/>
            <w:shd w:val="solid" w:color="FFFFFF" w:fill="auto"/>
          </w:tcPr>
          <w:p w14:paraId="1D8E24B6" w14:textId="77777777" w:rsidR="00B55D24" w:rsidRPr="00F11966" w:rsidRDefault="00B55D24" w:rsidP="00B55D24">
            <w:pPr>
              <w:pStyle w:val="TAC"/>
              <w:rPr>
                <w:sz w:val="16"/>
                <w:szCs w:val="16"/>
              </w:rPr>
            </w:pPr>
            <w:r w:rsidRPr="00F11966">
              <w:rPr>
                <w:sz w:val="16"/>
                <w:szCs w:val="16"/>
              </w:rPr>
              <w:t>CT#88E</w:t>
            </w:r>
          </w:p>
        </w:tc>
        <w:tc>
          <w:tcPr>
            <w:tcW w:w="1094" w:type="dxa"/>
            <w:shd w:val="solid" w:color="FFFFFF" w:fill="auto"/>
          </w:tcPr>
          <w:p w14:paraId="71231695" w14:textId="77777777" w:rsidR="00B55D24" w:rsidRPr="00F11966" w:rsidRDefault="00B55D24" w:rsidP="003429AE">
            <w:pPr>
              <w:pStyle w:val="TAC"/>
              <w:rPr>
                <w:sz w:val="16"/>
                <w:szCs w:val="16"/>
              </w:rPr>
            </w:pPr>
            <w:r w:rsidRPr="00F11966">
              <w:rPr>
                <w:sz w:val="16"/>
                <w:szCs w:val="16"/>
              </w:rPr>
              <w:t>CP-201</w:t>
            </w:r>
            <w:r w:rsidR="003429AE" w:rsidRPr="00F11966">
              <w:rPr>
                <w:sz w:val="16"/>
                <w:szCs w:val="16"/>
              </w:rPr>
              <w:t>045</w:t>
            </w:r>
          </w:p>
        </w:tc>
        <w:tc>
          <w:tcPr>
            <w:tcW w:w="567" w:type="dxa"/>
            <w:shd w:val="solid" w:color="FFFFFF" w:fill="auto"/>
          </w:tcPr>
          <w:p w14:paraId="6A26425F" w14:textId="77777777" w:rsidR="00B55D24" w:rsidRPr="00F11966" w:rsidRDefault="00B55D24" w:rsidP="00B55D24">
            <w:pPr>
              <w:pStyle w:val="TAL"/>
              <w:rPr>
                <w:rFonts w:cs="Arial"/>
                <w:sz w:val="16"/>
                <w:szCs w:val="16"/>
              </w:rPr>
            </w:pPr>
            <w:r w:rsidRPr="00F11966">
              <w:rPr>
                <w:rFonts w:cs="Arial"/>
                <w:sz w:val="16"/>
                <w:szCs w:val="16"/>
              </w:rPr>
              <w:t>0206</w:t>
            </w:r>
          </w:p>
        </w:tc>
        <w:tc>
          <w:tcPr>
            <w:tcW w:w="425" w:type="dxa"/>
            <w:shd w:val="solid" w:color="FFFFFF" w:fill="auto"/>
          </w:tcPr>
          <w:p w14:paraId="58CD143F" w14:textId="77777777" w:rsidR="00B55D24" w:rsidRPr="00F11966" w:rsidRDefault="00B55D24" w:rsidP="00B55D24">
            <w:pPr>
              <w:pStyle w:val="TAR"/>
              <w:rPr>
                <w:rFonts w:cs="Arial"/>
                <w:sz w:val="16"/>
                <w:szCs w:val="16"/>
              </w:rPr>
            </w:pPr>
            <w:r w:rsidRPr="00F11966">
              <w:rPr>
                <w:rFonts w:cs="Arial"/>
                <w:sz w:val="16"/>
                <w:szCs w:val="16"/>
              </w:rPr>
              <w:t>2</w:t>
            </w:r>
          </w:p>
        </w:tc>
        <w:tc>
          <w:tcPr>
            <w:tcW w:w="425" w:type="dxa"/>
            <w:shd w:val="solid" w:color="FFFFFF" w:fill="auto"/>
          </w:tcPr>
          <w:p w14:paraId="4E8E97A4" w14:textId="77777777" w:rsidR="00B55D24" w:rsidRPr="00F11966" w:rsidRDefault="00B55D24" w:rsidP="00B55D24">
            <w:pPr>
              <w:pStyle w:val="TAC"/>
              <w:rPr>
                <w:rFonts w:cs="Arial"/>
                <w:sz w:val="16"/>
                <w:szCs w:val="16"/>
              </w:rPr>
            </w:pPr>
            <w:r w:rsidRPr="00F11966">
              <w:rPr>
                <w:rFonts w:cs="Arial"/>
                <w:sz w:val="16"/>
                <w:szCs w:val="16"/>
              </w:rPr>
              <w:t>F</w:t>
            </w:r>
          </w:p>
        </w:tc>
        <w:tc>
          <w:tcPr>
            <w:tcW w:w="4820" w:type="dxa"/>
            <w:shd w:val="solid" w:color="FFFFFF" w:fill="auto"/>
          </w:tcPr>
          <w:p w14:paraId="4F5C57DA" w14:textId="77777777" w:rsidR="00B55D24" w:rsidRPr="00F11966" w:rsidRDefault="00B55D24" w:rsidP="00B55D24">
            <w:pPr>
              <w:pStyle w:val="TAL"/>
            </w:pPr>
            <w:r w:rsidRPr="00F11966">
              <w:rPr>
                <w:rFonts w:hint="eastAsia"/>
                <w:lang w:eastAsia="zh-CN"/>
              </w:rPr>
              <w:t>Identify for AMF in SNPN</w:t>
            </w:r>
          </w:p>
        </w:tc>
        <w:tc>
          <w:tcPr>
            <w:tcW w:w="708" w:type="dxa"/>
            <w:shd w:val="solid" w:color="FFFFFF" w:fill="auto"/>
          </w:tcPr>
          <w:p w14:paraId="24A327E7" w14:textId="77777777" w:rsidR="00B55D24" w:rsidRPr="00F11966" w:rsidRDefault="00B55D24" w:rsidP="00B55D24">
            <w:pPr>
              <w:pStyle w:val="TAC"/>
              <w:rPr>
                <w:sz w:val="16"/>
                <w:szCs w:val="16"/>
              </w:rPr>
            </w:pPr>
            <w:r w:rsidRPr="00F11966">
              <w:rPr>
                <w:sz w:val="16"/>
                <w:szCs w:val="16"/>
              </w:rPr>
              <w:t>16.4.0</w:t>
            </w:r>
          </w:p>
        </w:tc>
      </w:tr>
      <w:tr w:rsidR="00875C7D" w:rsidRPr="00F11966" w14:paraId="435B7B2C" w14:textId="77777777" w:rsidTr="009663F0">
        <w:tc>
          <w:tcPr>
            <w:tcW w:w="800" w:type="dxa"/>
            <w:shd w:val="solid" w:color="FFFFFF" w:fill="auto"/>
          </w:tcPr>
          <w:p w14:paraId="5727C775" w14:textId="77777777" w:rsidR="00875C7D" w:rsidRPr="00F11966" w:rsidRDefault="00875C7D" w:rsidP="00875C7D">
            <w:pPr>
              <w:pStyle w:val="TAC"/>
              <w:rPr>
                <w:sz w:val="16"/>
                <w:szCs w:val="16"/>
              </w:rPr>
            </w:pPr>
            <w:r w:rsidRPr="00F11966">
              <w:rPr>
                <w:sz w:val="16"/>
                <w:szCs w:val="16"/>
              </w:rPr>
              <w:t>2020-06</w:t>
            </w:r>
          </w:p>
        </w:tc>
        <w:tc>
          <w:tcPr>
            <w:tcW w:w="800" w:type="dxa"/>
            <w:shd w:val="solid" w:color="FFFFFF" w:fill="auto"/>
          </w:tcPr>
          <w:p w14:paraId="2C1BC911" w14:textId="77777777" w:rsidR="00875C7D" w:rsidRPr="00F11966" w:rsidRDefault="00875C7D" w:rsidP="00875C7D">
            <w:pPr>
              <w:pStyle w:val="TAC"/>
              <w:rPr>
                <w:sz w:val="16"/>
                <w:szCs w:val="16"/>
              </w:rPr>
            </w:pPr>
            <w:r w:rsidRPr="00F11966">
              <w:rPr>
                <w:sz w:val="16"/>
                <w:szCs w:val="16"/>
              </w:rPr>
              <w:t>CT#88E</w:t>
            </w:r>
          </w:p>
        </w:tc>
        <w:tc>
          <w:tcPr>
            <w:tcW w:w="1094" w:type="dxa"/>
            <w:shd w:val="solid" w:color="FFFFFF" w:fill="auto"/>
          </w:tcPr>
          <w:p w14:paraId="40FD6ACA" w14:textId="77777777" w:rsidR="00875C7D" w:rsidRPr="00F11966" w:rsidRDefault="00875C7D" w:rsidP="00875C7D">
            <w:pPr>
              <w:pStyle w:val="TAC"/>
              <w:rPr>
                <w:sz w:val="16"/>
                <w:szCs w:val="16"/>
              </w:rPr>
            </w:pPr>
            <w:r w:rsidRPr="00F11966">
              <w:rPr>
                <w:sz w:val="16"/>
                <w:szCs w:val="16"/>
              </w:rPr>
              <w:t>CP-20</w:t>
            </w:r>
            <w:r w:rsidR="003429AE" w:rsidRPr="00F11966">
              <w:rPr>
                <w:sz w:val="16"/>
                <w:szCs w:val="16"/>
              </w:rPr>
              <w:t>1032</w:t>
            </w:r>
          </w:p>
        </w:tc>
        <w:tc>
          <w:tcPr>
            <w:tcW w:w="567" w:type="dxa"/>
            <w:shd w:val="solid" w:color="FFFFFF" w:fill="auto"/>
          </w:tcPr>
          <w:p w14:paraId="54F6AA83" w14:textId="77777777" w:rsidR="00875C7D" w:rsidRPr="00F11966" w:rsidRDefault="00875C7D" w:rsidP="00875C7D">
            <w:pPr>
              <w:pStyle w:val="TAL"/>
              <w:rPr>
                <w:rFonts w:cs="Arial"/>
                <w:sz w:val="16"/>
                <w:szCs w:val="16"/>
              </w:rPr>
            </w:pPr>
            <w:r w:rsidRPr="00F11966">
              <w:rPr>
                <w:rFonts w:cs="Arial"/>
                <w:sz w:val="16"/>
                <w:szCs w:val="16"/>
              </w:rPr>
              <w:t>0208</w:t>
            </w:r>
          </w:p>
        </w:tc>
        <w:tc>
          <w:tcPr>
            <w:tcW w:w="425" w:type="dxa"/>
            <w:shd w:val="solid" w:color="FFFFFF" w:fill="auto"/>
          </w:tcPr>
          <w:p w14:paraId="15F84958" w14:textId="77777777" w:rsidR="00875C7D" w:rsidRPr="00F11966" w:rsidRDefault="00875C7D" w:rsidP="00875C7D">
            <w:pPr>
              <w:pStyle w:val="TAR"/>
              <w:rPr>
                <w:rFonts w:cs="Arial"/>
                <w:sz w:val="16"/>
                <w:szCs w:val="16"/>
              </w:rPr>
            </w:pPr>
            <w:r w:rsidRPr="00F11966">
              <w:rPr>
                <w:rFonts w:cs="Arial"/>
                <w:sz w:val="16"/>
                <w:szCs w:val="16"/>
              </w:rPr>
              <w:t>1</w:t>
            </w:r>
          </w:p>
        </w:tc>
        <w:tc>
          <w:tcPr>
            <w:tcW w:w="425" w:type="dxa"/>
            <w:shd w:val="solid" w:color="FFFFFF" w:fill="auto"/>
          </w:tcPr>
          <w:p w14:paraId="71228211" w14:textId="77777777" w:rsidR="00875C7D" w:rsidRPr="00F11966" w:rsidRDefault="00875C7D" w:rsidP="00875C7D">
            <w:pPr>
              <w:pStyle w:val="TAC"/>
              <w:rPr>
                <w:rFonts w:cs="Arial"/>
                <w:sz w:val="16"/>
                <w:szCs w:val="16"/>
              </w:rPr>
            </w:pPr>
            <w:r w:rsidRPr="00F11966">
              <w:rPr>
                <w:rFonts w:cs="Arial"/>
                <w:sz w:val="16"/>
                <w:szCs w:val="16"/>
              </w:rPr>
              <w:t>F</w:t>
            </w:r>
          </w:p>
        </w:tc>
        <w:tc>
          <w:tcPr>
            <w:tcW w:w="4820" w:type="dxa"/>
            <w:shd w:val="solid" w:color="FFFFFF" w:fill="auto"/>
          </w:tcPr>
          <w:p w14:paraId="53E4C2DB" w14:textId="77777777" w:rsidR="00875C7D" w:rsidRPr="00F11966" w:rsidRDefault="00875C7D" w:rsidP="00875C7D">
            <w:pPr>
              <w:pStyle w:val="TAL"/>
              <w:rPr>
                <w:lang w:eastAsia="zh-CN"/>
              </w:rPr>
            </w:pPr>
            <w:r w:rsidRPr="00F11966">
              <w:rPr>
                <w:rFonts w:hint="eastAsia"/>
                <w:lang w:eastAsia="zh-CN"/>
              </w:rPr>
              <w:t>Revising the defination of LcsServiceAuth data type</w:t>
            </w:r>
          </w:p>
        </w:tc>
        <w:tc>
          <w:tcPr>
            <w:tcW w:w="708" w:type="dxa"/>
            <w:shd w:val="solid" w:color="FFFFFF" w:fill="auto"/>
          </w:tcPr>
          <w:p w14:paraId="0A142EFE" w14:textId="77777777" w:rsidR="00875C7D" w:rsidRPr="00F11966" w:rsidRDefault="00875C7D" w:rsidP="00875C7D">
            <w:pPr>
              <w:pStyle w:val="TAC"/>
              <w:rPr>
                <w:sz w:val="16"/>
                <w:szCs w:val="16"/>
              </w:rPr>
            </w:pPr>
            <w:r w:rsidRPr="00F11966">
              <w:rPr>
                <w:sz w:val="16"/>
                <w:szCs w:val="16"/>
              </w:rPr>
              <w:t>16.4.0</w:t>
            </w:r>
          </w:p>
        </w:tc>
      </w:tr>
      <w:tr w:rsidR="00875C7D" w:rsidRPr="00F11966" w14:paraId="1519B0A3" w14:textId="77777777" w:rsidTr="009663F0">
        <w:tc>
          <w:tcPr>
            <w:tcW w:w="800" w:type="dxa"/>
            <w:shd w:val="solid" w:color="FFFFFF" w:fill="auto"/>
          </w:tcPr>
          <w:p w14:paraId="279129F7" w14:textId="77777777" w:rsidR="00875C7D" w:rsidRPr="00F11966" w:rsidRDefault="00875C7D" w:rsidP="00875C7D">
            <w:pPr>
              <w:pStyle w:val="TAC"/>
              <w:rPr>
                <w:sz w:val="16"/>
                <w:szCs w:val="16"/>
              </w:rPr>
            </w:pPr>
            <w:r w:rsidRPr="00F11966">
              <w:rPr>
                <w:sz w:val="16"/>
                <w:szCs w:val="16"/>
              </w:rPr>
              <w:t>2020-06</w:t>
            </w:r>
          </w:p>
        </w:tc>
        <w:tc>
          <w:tcPr>
            <w:tcW w:w="800" w:type="dxa"/>
            <w:shd w:val="solid" w:color="FFFFFF" w:fill="auto"/>
          </w:tcPr>
          <w:p w14:paraId="0703C08D" w14:textId="77777777" w:rsidR="00875C7D" w:rsidRPr="00F11966" w:rsidRDefault="00875C7D" w:rsidP="00875C7D">
            <w:pPr>
              <w:pStyle w:val="TAC"/>
              <w:rPr>
                <w:sz w:val="16"/>
                <w:szCs w:val="16"/>
              </w:rPr>
            </w:pPr>
            <w:r w:rsidRPr="00F11966">
              <w:rPr>
                <w:sz w:val="16"/>
                <w:szCs w:val="16"/>
              </w:rPr>
              <w:t>CT#88E</w:t>
            </w:r>
          </w:p>
        </w:tc>
        <w:tc>
          <w:tcPr>
            <w:tcW w:w="1094" w:type="dxa"/>
            <w:shd w:val="solid" w:color="FFFFFF" w:fill="auto"/>
          </w:tcPr>
          <w:p w14:paraId="35FE9034" w14:textId="77777777" w:rsidR="00875C7D" w:rsidRPr="00F11966" w:rsidRDefault="00875C7D" w:rsidP="003429AE">
            <w:pPr>
              <w:pStyle w:val="TAC"/>
              <w:rPr>
                <w:sz w:val="16"/>
                <w:szCs w:val="16"/>
              </w:rPr>
            </w:pPr>
            <w:r w:rsidRPr="00F11966">
              <w:rPr>
                <w:sz w:val="16"/>
                <w:szCs w:val="16"/>
              </w:rPr>
              <w:t>CP-201</w:t>
            </w:r>
            <w:r w:rsidR="003429AE" w:rsidRPr="00F11966">
              <w:rPr>
                <w:sz w:val="16"/>
                <w:szCs w:val="16"/>
              </w:rPr>
              <w:t>048</w:t>
            </w:r>
          </w:p>
        </w:tc>
        <w:tc>
          <w:tcPr>
            <w:tcW w:w="567" w:type="dxa"/>
            <w:shd w:val="solid" w:color="FFFFFF" w:fill="auto"/>
          </w:tcPr>
          <w:p w14:paraId="01EEF076" w14:textId="77777777" w:rsidR="00875C7D" w:rsidRPr="00F11966" w:rsidRDefault="00875C7D" w:rsidP="00875C7D">
            <w:pPr>
              <w:pStyle w:val="TAL"/>
              <w:rPr>
                <w:rFonts w:cs="Arial"/>
                <w:sz w:val="16"/>
                <w:szCs w:val="16"/>
              </w:rPr>
            </w:pPr>
            <w:r w:rsidRPr="00F11966">
              <w:rPr>
                <w:rFonts w:cs="Arial"/>
                <w:sz w:val="16"/>
                <w:szCs w:val="16"/>
              </w:rPr>
              <w:t>0209</w:t>
            </w:r>
          </w:p>
        </w:tc>
        <w:tc>
          <w:tcPr>
            <w:tcW w:w="425" w:type="dxa"/>
            <w:shd w:val="solid" w:color="FFFFFF" w:fill="auto"/>
          </w:tcPr>
          <w:p w14:paraId="468BA2FA" w14:textId="77777777" w:rsidR="00875C7D" w:rsidRPr="00F11966" w:rsidRDefault="00875C7D" w:rsidP="00875C7D">
            <w:pPr>
              <w:pStyle w:val="TAR"/>
              <w:rPr>
                <w:rFonts w:cs="Arial"/>
                <w:sz w:val="16"/>
                <w:szCs w:val="16"/>
              </w:rPr>
            </w:pPr>
            <w:r w:rsidRPr="00F11966">
              <w:rPr>
                <w:rFonts w:cs="Arial"/>
                <w:sz w:val="16"/>
                <w:szCs w:val="16"/>
              </w:rPr>
              <w:t>1</w:t>
            </w:r>
          </w:p>
        </w:tc>
        <w:tc>
          <w:tcPr>
            <w:tcW w:w="425" w:type="dxa"/>
            <w:shd w:val="solid" w:color="FFFFFF" w:fill="auto"/>
          </w:tcPr>
          <w:p w14:paraId="75F82EEE" w14:textId="77777777" w:rsidR="00875C7D" w:rsidRPr="00F11966" w:rsidRDefault="00875C7D" w:rsidP="00875C7D">
            <w:pPr>
              <w:pStyle w:val="TAC"/>
              <w:rPr>
                <w:rFonts w:cs="Arial"/>
                <w:sz w:val="16"/>
                <w:szCs w:val="16"/>
              </w:rPr>
            </w:pPr>
            <w:r w:rsidRPr="00F11966">
              <w:rPr>
                <w:rFonts w:cs="Arial"/>
                <w:sz w:val="16"/>
                <w:szCs w:val="16"/>
              </w:rPr>
              <w:t>F</w:t>
            </w:r>
          </w:p>
        </w:tc>
        <w:tc>
          <w:tcPr>
            <w:tcW w:w="4820" w:type="dxa"/>
            <w:shd w:val="solid" w:color="FFFFFF" w:fill="auto"/>
          </w:tcPr>
          <w:p w14:paraId="4D2D56B3" w14:textId="77777777" w:rsidR="00875C7D" w:rsidRPr="00F11966" w:rsidRDefault="00875C7D" w:rsidP="00875C7D">
            <w:pPr>
              <w:pStyle w:val="TAL"/>
              <w:rPr>
                <w:lang w:eastAsia="zh-CN"/>
              </w:rPr>
            </w:pPr>
            <w:r w:rsidRPr="00F11966">
              <w:rPr>
                <w:lang w:eastAsia="zh-CN"/>
              </w:rPr>
              <w:fldChar w:fldCharType="begin"/>
            </w:r>
            <w:r w:rsidRPr="00F11966">
              <w:rPr>
                <w:lang w:eastAsia="zh-CN"/>
              </w:rPr>
              <w:instrText xml:space="preserve"> DOCPROPERTY  CrTitle  \* MERGEFORMAT </w:instrText>
            </w:r>
            <w:r w:rsidRPr="00F11966">
              <w:rPr>
                <w:lang w:eastAsia="zh-CN"/>
              </w:rPr>
              <w:fldChar w:fldCharType="separate"/>
            </w:r>
            <w:r w:rsidRPr="00F11966">
              <w:rPr>
                <w:lang w:eastAsia="zh-CN"/>
              </w:rPr>
              <w:t>E</w:t>
            </w:r>
            <w:r w:rsidRPr="00F11966">
              <w:rPr>
                <w:rFonts w:hint="eastAsia"/>
                <w:lang w:eastAsia="zh-CN"/>
              </w:rPr>
              <w:t>xtend GlobalRanNodeId to Support W-AGF and TNGF</w:t>
            </w:r>
            <w:r w:rsidRPr="00F11966">
              <w:rPr>
                <w:lang w:eastAsia="zh-CN"/>
              </w:rPr>
              <w:fldChar w:fldCharType="end"/>
            </w:r>
          </w:p>
        </w:tc>
        <w:tc>
          <w:tcPr>
            <w:tcW w:w="708" w:type="dxa"/>
            <w:shd w:val="solid" w:color="FFFFFF" w:fill="auto"/>
          </w:tcPr>
          <w:p w14:paraId="5F63DCC7" w14:textId="77777777" w:rsidR="00875C7D" w:rsidRPr="00F11966" w:rsidRDefault="00875C7D" w:rsidP="00875C7D">
            <w:pPr>
              <w:pStyle w:val="TAC"/>
              <w:rPr>
                <w:sz w:val="16"/>
                <w:szCs w:val="16"/>
              </w:rPr>
            </w:pPr>
            <w:r w:rsidRPr="00F11966">
              <w:rPr>
                <w:sz w:val="16"/>
                <w:szCs w:val="16"/>
              </w:rPr>
              <w:t>16.4.0</w:t>
            </w:r>
          </w:p>
        </w:tc>
      </w:tr>
      <w:tr w:rsidR="00BD6873" w:rsidRPr="00F11966" w14:paraId="3DEBAB7A" w14:textId="77777777" w:rsidTr="009663F0">
        <w:tc>
          <w:tcPr>
            <w:tcW w:w="800" w:type="dxa"/>
            <w:shd w:val="solid" w:color="FFFFFF" w:fill="auto"/>
          </w:tcPr>
          <w:p w14:paraId="159A17BD"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538D5BD1"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71083691" w14:textId="77777777" w:rsidR="00BD6873" w:rsidRPr="00F11966" w:rsidRDefault="00BD6873" w:rsidP="00BD6873">
            <w:pPr>
              <w:pStyle w:val="TAC"/>
              <w:rPr>
                <w:sz w:val="16"/>
                <w:szCs w:val="16"/>
              </w:rPr>
            </w:pPr>
            <w:r w:rsidRPr="00F11966">
              <w:rPr>
                <w:sz w:val="16"/>
                <w:szCs w:val="16"/>
              </w:rPr>
              <w:t>CP-201034</w:t>
            </w:r>
          </w:p>
        </w:tc>
        <w:tc>
          <w:tcPr>
            <w:tcW w:w="567" w:type="dxa"/>
            <w:shd w:val="solid" w:color="FFFFFF" w:fill="auto"/>
            <w:vAlign w:val="bottom"/>
          </w:tcPr>
          <w:p w14:paraId="63224A1E" w14:textId="77777777" w:rsidR="00BD6873" w:rsidRPr="00F11966" w:rsidRDefault="00BD6873" w:rsidP="00BD6873">
            <w:pPr>
              <w:pStyle w:val="TAL"/>
              <w:rPr>
                <w:noProof/>
                <w:lang w:eastAsia="zh-CN"/>
              </w:rPr>
            </w:pPr>
            <w:r w:rsidRPr="00F11966">
              <w:rPr>
                <w:noProof/>
                <w:lang w:eastAsia="zh-CN"/>
              </w:rPr>
              <w:t>0210</w:t>
            </w:r>
          </w:p>
        </w:tc>
        <w:tc>
          <w:tcPr>
            <w:tcW w:w="425" w:type="dxa"/>
            <w:shd w:val="solid" w:color="FFFFFF" w:fill="auto"/>
            <w:vAlign w:val="bottom"/>
          </w:tcPr>
          <w:p w14:paraId="35823B0A" w14:textId="77777777" w:rsidR="00BD6873" w:rsidRPr="00F11966" w:rsidRDefault="00BD6873" w:rsidP="00BD6873">
            <w:pPr>
              <w:pStyle w:val="TAR"/>
              <w:rPr>
                <w:noProof/>
                <w:lang w:eastAsia="zh-CN"/>
              </w:rPr>
            </w:pPr>
            <w:r w:rsidRPr="00F11966">
              <w:rPr>
                <w:noProof/>
                <w:lang w:eastAsia="zh-CN"/>
              </w:rPr>
              <w:t>1</w:t>
            </w:r>
          </w:p>
        </w:tc>
        <w:tc>
          <w:tcPr>
            <w:tcW w:w="425" w:type="dxa"/>
            <w:shd w:val="solid" w:color="FFFFFF" w:fill="auto"/>
            <w:vAlign w:val="bottom"/>
          </w:tcPr>
          <w:p w14:paraId="601FB5D0"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3B8EDBD5" w14:textId="77777777" w:rsidR="00BD6873" w:rsidRPr="00F11966" w:rsidRDefault="00BD6873" w:rsidP="00BD6873">
            <w:pPr>
              <w:pStyle w:val="TAL"/>
              <w:rPr>
                <w:lang w:eastAsia="zh-CN"/>
              </w:rPr>
            </w:pPr>
            <w:r w:rsidRPr="00F11966">
              <w:rPr>
                <w:lang w:eastAsia="zh-CN"/>
              </w:rPr>
              <w:t>Nullvalue and "nullable" keyword</w:t>
            </w:r>
          </w:p>
        </w:tc>
        <w:tc>
          <w:tcPr>
            <w:tcW w:w="708" w:type="dxa"/>
            <w:shd w:val="solid" w:color="FFFFFF" w:fill="auto"/>
          </w:tcPr>
          <w:p w14:paraId="72944A1A" w14:textId="77777777" w:rsidR="00BD6873" w:rsidRPr="00F11966" w:rsidRDefault="00BD6873" w:rsidP="00BD6873">
            <w:pPr>
              <w:pStyle w:val="TAC"/>
              <w:rPr>
                <w:sz w:val="16"/>
                <w:szCs w:val="16"/>
              </w:rPr>
            </w:pPr>
            <w:r w:rsidRPr="00F11966">
              <w:rPr>
                <w:sz w:val="16"/>
                <w:szCs w:val="16"/>
              </w:rPr>
              <w:t>16.4.0</w:t>
            </w:r>
          </w:p>
        </w:tc>
      </w:tr>
      <w:tr w:rsidR="00BD6873" w:rsidRPr="00F11966" w14:paraId="1CF3F3C7" w14:textId="77777777" w:rsidTr="009663F0">
        <w:tc>
          <w:tcPr>
            <w:tcW w:w="800" w:type="dxa"/>
            <w:shd w:val="solid" w:color="FFFFFF" w:fill="auto"/>
          </w:tcPr>
          <w:p w14:paraId="151E2DAE"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41CB3531"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2BC46F7F" w14:textId="77777777" w:rsidR="00BD6873" w:rsidRPr="00F11966" w:rsidRDefault="00BD6873" w:rsidP="00BD6873">
            <w:pPr>
              <w:pStyle w:val="TAC"/>
              <w:rPr>
                <w:sz w:val="16"/>
                <w:szCs w:val="16"/>
              </w:rPr>
            </w:pPr>
            <w:r w:rsidRPr="00F11966">
              <w:rPr>
                <w:sz w:val="16"/>
                <w:szCs w:val="16"/>
              </w:rPr>
              <w:t>CP-201034</w:t>
            </w:r>
          </w:p>
        </w:tc>
        <w:tc>
          <w:tcPr>
            <w:tcW w:w="567" w:type="dxa"/>
            <w:shd w:val="solid" w:color="FFFFFF" w:fill="auto"/>
            <w:vAlign w:val="bottom"/>
          </w:tcPr>
          <w:p w14:paraId="29F614AF" w14:textId="77777777" w:rsidR="00BD6873" w:rsidRPr="00F11966" w:rsidRDefault="00BD6873" w:rsidP="00BD6873">
            <w:pPr>
              <w:pStyle w:val="TAL"/>
              <w:rPr>
                <w:noProof/>
                <w:lang w:eastAsia="zh-CN"/>
              </w:rPr>
            </w:pPr>
            <w:r w:rsidRPr="00F11966">
              <w:rPr>
                <w:noProof/>
                <w:lang w:eastAsia="zh-CN"/>
              </w:rPr>
              <w:t>0222</w:t>
            </w:r>
          </w:p>
        </w:tc>
        <w:tc>
          <w:tcPr>
            <w:tcW w:w="425" w:type="dxa"/>
            <w:shd w:val="solid" w:color="FFFFFF" w:fill="auto"/>
            <w:vAlign w:val="bottom"/>
          </w:tcPr>
          <w:p w14:paraId="6084443B" w14:textId="77777777" w:rsidR="00BD6873" w:rsidRPr="00F11966" w:rsidRDefault="00BD6873" w:rsidP="00BD6873">
            <w:pPr>
              <w:pStyle w:val="TAR"/>
              <w:rPr>
                <w:noProof/>
                <w:lang w:eastAsia="zh-CN"/>
              </w:rPr>
            </w:pPr>
            <w:r w:rsidRPr="00F11966">
              <w:rPr>
                <w:noProof/>
                <w:lang w:eastAsia="zh-CN"/>
              </w:rPr>
              <w:t>1</w:t>
            </w:r>
          </w:p>
        </w:tc>
        <w:tc>
          <w:tcPr>
            <w:tcW w:w="425" w:type="dxa"/>
            <w:shd w:val="solid" w:color="FFFFFF" w:fill="auto"/>
            <w:vAlign w:val="bottom"/>
          </w:tcPr>
          <w:p w14:paraId="4D3A7049"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55F28D17" w14:textId="77777777" w:rsidR="00BD6873" w:rsidRPr="00F11966" w:rsidRDefault="00BD6873" w:rsidP="00BD6873">
            <w:pPr>
              <w:pStyle w:val="TAL"/>
              <w:rPr>
                <w:lang w:eastAsia="zh-CN"/>
              </w:rPr>
            </w:pPr>
            <w:r w:rsidRPr="00F11966">
              <w:rPr>
                <w:lang w:eastAsia="zh-CN"/>
              </w:rPr>
              <w:t>Editorial corrections</w:t>
            </w:r>
          </w:p>
        </w:tc>
        <w:tc>
          <w:tcPr>
            <w:tcW w:w="708" w:type="dxa"/>
            <w:shd w:val="solid" w:color="FFFFFF" w:fill="auto"/>
          </w:tcPr>
          <w:p w14:paraId="551B8CC3" w14:textId="77777777" w:rsidR="00BD6873" w:rsidRPr="00F11966" w:rsidRDefault="00BD6873" w:rsidP="00BD6873">
            <w:pPr>
              <w:pStyle w:val="TAC"/>
              <w:rPr>
                <w:sz w:val="16"/>
                <w:szCs w:val="16"/>
              </w:rPr>
            </w:pPr>
            <w:r w:rsidRPr="00F11966">
              <w:rPr>
                <w:sz w:val="16"/>
                <w:szCs w:val="16"/>
              </w:rPr>
              <w:t>16.4.0</w:t>
            </w:r>
          </w:p>
        </w:tc>
      </w:tr>
      <w:tr w:rsidR="00BD6873" w:rsidRPr="00F11966" w14:paraId="1D93E9DC" w14:textId="77777777" w:rsidTr="009663F0">
        <w:tc>
          <w:tcPr>
            <w:tcW w:w="800" w:type="dxa"/>
            <w:shd w:val="solid" w:color="FFFFFF" w:fill="auto"/>
          </w:tcPr>
          <w:p w14:paraId="55DBD216"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6D178A0E"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3B1822CA" w14:textId="77777777" w:rsidR="00BD6873" w:rsidRPr="00F11966" w:rsidRDefault="00BD6873" w:rsidP="00BD6873">
            <w:pPr>
              <w:pStyle w:val="TAC"/>
              <w:rPr>
                <w:sz w:val="16"/>
                <w:szCs w:val="16"/>
              </w:rPr>
            </w:pPr>
            <w:r w:rsidRPr="00F11966">
              <w:rPr>
                <w:sz w:val="16"/>
                <w:szCs w:val="16"/>
              </w:rPr>
              <w:t>CP-201034</w:t>
            </w:r>
          </w:p>
        </w:tc>
        <w:tc>
          <w:tcPr>
            <w:tcW w:w="567" w:type="dxa"/>
            <w:shd w:val="solid" w:color="FFFFFF" w:fill="auto"/>
            <w:vAlign w:val="bottom"/>
          </w:tcPr>
          <w:p w14:paraId="27FB61D9" w14:textId="77777777" w:rsidR="00BD6873" w:rsidRPr="00F11966" w:rsidRDefault="00BD6873" w:rsidP="00BD6873">
            <w:pPr>
              <w:pStyle w:val="TAL"/>
              <w:rPr>
                <w:noProof/>
                <w:lang w:eastAsia="zh-CN"/>
              </w:rPr>
            </w:pPr>
            <w:r w:rsidRPr="00F11966">
              <w:rPr>
                <w:noProof/>
                <w:lang w:eastAsia="zh-CN"/>
              </w:rPr>
              <w:t>0223</w:t>
            </w:r>
          </w:p>
        </w:tc>
        <w:tc>
          <w:tcPr>
            <w:tcW w:w="425" w:type="dxa"/>
            <w:shd w:val="solid" w:color="FFFFFF" w:fill="auto"/>
            <w:vAlign w:val="bottom"/>
          </w:tcPr>
          <w:p w14:paraId="71E579BA" w14:textId="77777777" w:rsidR="00BD6873" w:rsidRPr="00F11966" w:rsidRDefault="00BD6873" w:rsidP="00BD6873">
            <w:pPr>
              <w:pStyle w:val="TAR"/>
              <w:rPr>
                <w:noProof/>
                <w:lang w:eastAsia="zh-CN"/>
              </w:rPr>
            </w:pPr>
            <w:r w:rsidRPr="00F11966">
              <w:rPr>
                <w:noProof/>
                <w:lang w:eastAsia="zh-CN"/>
              </w:rPr>
              <w:t>1</w:t>
            </w:r>
          </w:p>
        </w:tc>
        <w:tc>
          <w:tcPr>
            <w:tcW w:w="425" w:type="dxa"/>
            <w:shd w:val="solid" w:color="FFFFFF" w:fill="auto"/>
            <w:vAlign w:val="bottom"/>
          </w:tcPr>
          <w:p w14:paraId="0B7BC1BF"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25C46287" w14:textId="77777777" w:rsidR="00BD6873" w:rsidRPr="00F11966" w:rsidRDefault="00BD6873" w:rsidP="00BD6873">
            <w:pPr>
              <w:pStyle w:val="TAL"/>
              <w:rPr>
                <w:lang w:eastAsia="zh-CN"/>
              </w:rPr>
            </w:pPr>
            <w:r w:rsidRPr="00F11966">
              <w:rPr>
                <w:lang w:eastAsia="zh-CN"/>
              </w:rPr>
              <w:t>Correct the data type in Pc5QosFlowItem</w:t>
            </w:r>
          </w:p>
        </w:tc>
        <w:tc>
          <w:tcPr>
            <w:tcW w:w="708" w:type="dxa"/>
            <w:shd w:val="solid" w:color="FFFFFF" w:fill="auto"/>
          </w:tcPr>
          <w:p w14:paraId="7A0499F9" w14:textId="77777777" w:rsidR="00BD6873" w:rsidRPr="00F11966" w:rsidRDefault="00BD6873" w:rsidP="00BD6873">
            <w:pPr>
              <w:pStyle w:val="TAC"/>
              <w:rPr>
                <w:sz w:val="16"/>
                <w:szCs w:val="16"/>
              </w:rPr>
            </w:pPr>
            <w:r w:rsidRPr="00F11966">
              <w:rPr>
                <w:sz w:val="16"/>
                <w:szCs w:val="16"/>
              </w:rPr>
              <w:t>16.4.0</w:t>
            </w:r>
          </w:p>
        </w:tc>
      </w:tr>
      <w:tr w:rsidR="00BD6873" w:rsidRPr="00F11966" w14:paraId="1E29507D" w14:textId="77777777" w:rsidTr="009663F0">
        <w:tc>
          <w:tcPr>
            <w:tcW w:w="800" w:type="dxa"/>
            <w:shd w:val="solid" w:color="FFFFFF" w:fill="auto"/>
          </w:tcPr>
          <w:p w14:paraId="4E7F4EE6"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0502AD51"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52BFB525" w14:textId="77777777" w:rsidR="00BD6873" w:rsidRPr="00F11966" w:rsidRDefault="00BD6873" w:rsidP="00BD6873">
            <w:pPr>
              <w:pStyle w:val="TAC"/>
              <w:rPr>
                <w:sz w:val="16"/>
                <w:szCs w:val="16"/>
              </w:rPr>
            </w:pPr>
            <w:r w:rsidRPr="00F11966">
              <w:rPr>
                <w:sz w:val="16"/>
                <w:szCs w:val="16"/>
              </w:rPr>
              <w:t>CP-201034</w:t>
            </w:r>
          </w:p>
        </w:tc>
        <w:tc>
          <w:tcPr>
            <w:tcW w:w="567" w:type="dxa"/>
            <w:shd w:val="solid" w:color="FFFFFF" w:fill="auto"/>
            <w:vAlign w:val="bottom"/>
          </w:tcPr>
          <w:p w14:paraId="1F95398A" w14:textId="77777777" w:rsidR="00BD6873" w:rsidRPr="00F11966" w:rsidRDefault="00BD6873" w:rsidP="00BD6873">
            <w:pPr>
              <w:pStyle w:val="TAL"/>
              <w:rPr>
                <w:noProof/>
                <w:lang w:eastAsia="zh-CN"/>
              </w:rPr>
            </w:pPr>
            <w:r w:rsidRPr="00F11966">
              <w:rPr>
                <w:noProof/>
                <w:lang w:eastAsia="zh-CN"/>
              </w:rPr>
              <w:t>0212</w:t>
            </w:r>
          </w:p>
        </w:tc>
        <w:tc>
          <w:tcPr>
            <w:tcW w:w="425" w:type="dxa"/>
            <w:shd w:val="solid" w:color="FFFFFF" w:fill="auto"/>
            <w:vAlign w:val="bottom"/>
          </w:tcPr>
          <w:p w14:paraId="3ACD2898" w14:textId="77777777" w:rsidR="00BD6873" w:rsidRPr="00F11966" w:rsidRDefault="00BD6873" w:rsidP="00BD6873">
            <w:pPr>
              <w:pStyle w:val="TAR"/>
              <w:rPr>
                <w:noProof/>
                <w:lang w:eastAsia="zh-CN"/>
              </w:rPr>
            </w:pPr>
            <w:r w:rsidRPr="00F11966">
              <w:rPr>
                <w:noProof/>
                <w:lang w:eastAsia="zh-CN"/>
              </w:rPr>
              <w:t>1</w:t>
            </w:r>
          </w:p>
        </w:tc>
        <w:tc>
          <w:tcPr>
            <w:tcW w:w="425" w:type="dxa"/>
            <w:shd w:val="solid" w:color="FFFFFF" w:fill="auto"/>
            <w:vAlign w:val="bottom"/>
          </w:tcPr>
          <w:p w14:paraId="6B9B114E"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36F3BF1E" w14:textId="77777777" w:rsidR="00BD6873" w:rsidRPr="00F11966" w:rsidRDefault="00BD6873" w:rsidP="00BD6873">
            <w:pPr>
              <w:pStyle w:val="TAL"/>
              <w:rPr>
                <w:lang w:eastAsia="zh-CN"/>
              </w:rPr>
            </w:pPr>
            <w:r w:rsidRPr="00F11966">
              <w:rPr>
                <w:lang w:eastAsia="zh-CN"/>
              </w:rPr>
              <w:t>NotifyItem</w:t>
            </w:r>
          </w:p>
        </w:tc>
        <w:tc>
          <w:tcPr>
            <w:tcW w:w="708" w:type="dxa"/>
            <w:shd w:val="solid" w:color="FFFFFF" w:fill="auto"/>
          </w:tcPr>
          <w:p w14:paraId="3FF7BD63" w14:textId="77777777" w:rsidR="00BD6873" w:rsidRPr="00F11966" w:rsidRDefault="00BD6873" w:rsidP="00BD6873">
            <w:pPr>
              <w:pStyle w:val="TAC"/>
              <w:rPr>
                <w:sz w:val="16"/>
                <w:szCs w:val="16"/>
              </w:rPr>
            </w:pPr>
            <w:r w:rsidRPr="00F11966">
              <w:rPr>
                <w:sz w:val="16"/>
                <w:szCs w:val="16"/>
              </w:rPr>
              <w:t>16.4.0</w:t>
            </w:r>
          </w:p>
        </w:tc>
      </w:tr>
      <w:tr w:rsidR="00BD6873" w:rsidRPr="00F11966" w14:paraId="133E08AB" w14:textId="77777777" w:rsidTr="009663F0">
        <w:tc>
          <w:tcPr>
            <w:tcW w:w="800" w:type="dxa"/>
            <w:shd w:val="solid" w:color="FFFFFF" w:fill="auto"/>
          </w:tcPr>
          <w:p w14:paraId="320196DD"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020572C2"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2610211E" w14:textId="77777777" w:rsidR="00BD6873" w:rsidRPr="00F11966" w:rsidRDefault="00BD6873" w:rsidP="00BD6873">
            <w:pPr>
              <w:pStyle w:val="TAC"/>
              <w:rPr>
                <w:sz w:val="16"/>
                <w:szCs w:val="16"/>
              </w:rPr>
            </w:pPr>
            <w:r w:rsidRPr="00F11966">
              <w:rPr>
                <w:sz w:val="16"/>
                <w:szCs w:val="16"/>
              </w:rPr>
              <w:t>CP-201044</w:t>
            </w:r>
          </w:p>
        </w:tc>
        <w:tc>
          <w:tcPr>
            <w:tcW w:w="567" w:type="dxa"/>
            <w:shd w:val="solid" w:color="FFFFFF" w:fill="auto"/>
            <w:vAlign w:val="bottom"/>
          </w:tcPr>
          <w:p w14:paraId="53D34EEC" w14:textId="77777777" w:rsidR="00BD6873" w:rsidRPr="00F11966" w:rsidRDefault="00BD6873" w:rsidP="00BD6873">
            <w:pPr>
              <w:pStyle w:val="TAL"/>
              <w:rPr>
                <w:noProof/>
                <w:lang w:eastAsia="zh-CN"/>
              </w:rPr>
            </w:pPr>
            <w:r w:rsidRPr="00F11966">
              <w:rPr>
                <w:noProof/>
                <w:lang w:eastAsia="zh-CN"/>
              </w:rPr>
              <w:t>0214</w:t>
            </w:r>
          </w:p>
        </w:tc>
        <w:tc>
          <w:tcPr>
            <w:tcW w:w="425" w:type="dxa"/>
            <w:shd w:val="solid" w:color="FFFFFF" w:fill="auto"/>
            <w:vAlign w:val="bottom"/>
          </w:tcPr>
          <w:p w14:paraId="6C87881A" w14:textId="77777777" w:rsidR="00BD6873" w:rsidRPr="00F11966" w:rsidRDefault="00BD6873" w:rsidP="00BD6873">
            <w:pPr>
              <w:pStyle w:val="TAR"/>
              <w:rPr>
                <w:noProof/>
                <w:lang w:eastAsia="zh-CN"/>
              </w:rPr>
            </w:pPr>
            <w:r w:rsidRPr="00F11966">
              <w:rPr>
                <w:noProof/>
                <w:lang w:eastAsia="zh-CN"/>
              </w:rPr>
              <w:t>3</w:t>
            </w:r>
          </w:p>
        </w:tc>
        <w:tc>
          <w:tcPr>
            <w:tcW w:w="425" w:type="dxa"/>
            <w:shd w:val="solid" w:color="FFFFFF" w:fill="auto"/>
            <w:vAlign w:val="bottom"/>
          </w:tcPr>
          <w:p w14:paraId="267D3B84" w14:textId="77777777" w:rsidR="00BD6873" w:rsidRPr="00F11966" w:rsidRDefault="00BD6873" w:rsidP="00BD6873">
            <w:pPr>
              <w:pStyle w:val="TAC"/>
              <w:rPr>
                <w:noProof/>
                <w:lang w:eastAsia="zh-CN"/>
              </w:rPr>
            </w:pPr>
            <w:r w:rsidRPr="00F11966">
              <w:rPr>
                <w:rFonts w:cs="Arial"/>
                <w:sz w:val="16"/>
                <w:szCs w:val="16"/>
              </w:rPr>
              <w:t>B</w:t>
            </w:r>
          </w:p>
        </w:tc>
        <w:tc>
          <w:tcPr>
            <w:tcW w:w="4820" w:type="dxa"/>
            <w:shd w:val="solid" w:color="FFFFFF" w:fill="auto"/>
            <w:vAlign w:val="bottom"/>
          </w:tcPr>
          <w:p w14:paraId="2D610A5A" w14:textId="77777777" w:rsidR="00BD6873" w:rsidRPr="00F11966" w:rsidRDefault="00BD6873" w:rsidP="00BD6873">
            <w:pPr>
              <w:pStyle w:val="TAL"/>
              <w:rPr>
                <w:lang w:eastAsia="zh-CN"/>
              </w:rPr>
            </w:pPr>
            <w:r w:rsidRPr="00F11966">
              <w:rPr>
                <w:lang w:eastAsia="zh-CN"/>
              </w:rPr>
              <w:t>UPF Supports RTT Measurements without PMF</w:t>
            </w:r>
          </w:p>
        </w:tc>
        <w:tc>
          <w:tcPr>
            <w:tcW w:w="708" w:type="dxa"/>
            <w:shd w:val="solid" w:color="FFFFFF" w:fill="auto"/>
          </w:tcPr>
          <w:p w14:paraId="7ED6D889" w14:textId="77777777" w:rsidR="00BD6873" w:rsidRPr="00F11966" w:rsidRDefault="00BD6873" w:rsidP="00BD6873">
            <w:pPr>
              <w:pStyle w:val="TAC"/>
              <w:rPr>
                <w:sz w:val="16"/>
                <w:szCs w:val="16"/>
              </w:rPr>
            </w:pPr>
            <w:r w:rsidRPr="00F11966">
              <w:rPr>
                <w:sz w:val="16"/>
                <w:szCs w:val="16"/>
              </w:rPr>
              <w:t>16.4.0</w:t>
            </w:r>
          </w:p>
        </w:tc>
      </w:tr>
      <w:tr w:rsidR="00BD6873" w:rsidRPr="00F11966" w14:paraId="26C8B635" w14:textId="77777777" w:rsidTr="009663F0">
        <w:tc>
          <w:tcPr>
            <w:tcW w:w="800" w:type="dxa"/>
            <w:shd w:val="solid" w:color="FFFFFF" w:fill="auto"/>
          </w:tcPr>
          <w:p w14:paraId="4DDF3634"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072F3792"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397384E0" w14:textId="77777777" w:rsidR="00BD6873" w:rsidRPr="00F11966" w:rsidRDefault="00BD6873" w:rsidP="00BD6873">
            <w:pPr>
              <w:pStyle w:val="TAC"/>
              <w:rPr>
                <w:sz w:val="16"/>
                <w:szCs w:val="16"/>
              </w:rPr>
            </w:pPr>
            <w:r w:rsidRPr="00F11966">
              <w:rPr>
                <w:sz w:val="16"/>
                <w:szCs w:val="16"/>
              </w:rPr>
              <w:t>CP-201045</w:t>
            </w:r>
          </w:p>
        </w:tc>
        <w:tc>
          <w:tcPr>
            <w:tcW w:w="567" w:type="dxa"/>
            <w:shd w:val="solid" w:color="FFFFFF" w:fill="auto"/>
            <w:vAlign w:val="bottom"/>
          </w:tcPr>
          <w:p w14:paraId="1FBD5EFE" w14:textId="77777777" w:rsidR="00BD6873" w:rsidRPr="00F11966" w:rsidRDefault="00BD6873" w:rsidP="00BD6873">
            <w:pPr>
              <w:pStyle w:val="TAL"/>
              <w:rPr>
                <w:noProof/>
                <w:lang w:eastAsia="zh-CN"/>
              </w:rPr>
            </w:pPr>
            <w:r w:rsidRPr="00F11966">
              <w:rPr>
                <w:noProof/>
                <w:lang w:eastAsia="zh-CN"/>
              </w:rPr>
              <w:t>0227</w:t>
            </w:r>
          </w:p>
        </w:tc>
        <w:tc>
          <w:tcPr>
            <w:tcW w:w="425" w:type="dxa"/>
            <w:shd w:val="solid" w:color="FFFFFF" w:fill="auto"/>
            <w:vAlign w:val="bottom"/>
          </w:tcPr>
          <w:p w14:paraId="3EF1F30A" w14:textId="77777777" w:rsidR="00BD6873" w:rsidRPr="00F11966" w:rsidRDefault="00BD6873" w:rsidP="00BD6873">
            <w:pPr>
              <w:pStyle w:val="TAR"/>
              <w:rPr>
                <w:noProof/>
                <w:lang w:eastAsia="zh-CN"/>
              </w:rPr>
            </w:pPr>
          </w:p>
        </w:tc>
        <w:tc>
          <w:tcPr>
            <w:tcW w:w="425" w:type="dxa"/>
            <w:shd w:val="solid" w:color="FFFFFF" w:fill="auto"/>
            <w:vAlign w:val="bottom"/>
          </w:tcPr>
          <w:p w14:paraId="6305AC62"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6BB31F10" w14:textId="77777777" w:rsidR="00BD6873" w:rsidRPr="00F11966" w:rsidRDefault="00BD6873" w:rsidP="00BD6873">
            <w:pPr>
              <w:pStyle w:val="TAL"/>
              <w:rPr>
                <w:lang w:eastAsia="zh-CN"/>
              </w:rPr>
            </w:pPr>
            <w:r w:rsidRPr="00F11966">
              <w:rPr>
                <w:lang w:eastAsia="zh-CN"/>
              </w:rPr>
              <w:t>Clarifications to TAI / ECGI / NCGI for SNPNs</w:t>
            </w:r>
          </w:p>
        </w:tc>
        <w:tc>
          <w:tcPr>
            <w:tcW w:w="708" w:type="dxa"/>
            <w:shd w:val="solid" w:color="FFFFFF" w:fill="auto"/>
          </w:tcPr>
          <w:p w14:paraId="51BBA57E" w14:textId="77777777" w:rsidR="00BD6873" w:rsidRPr="00F11966" w:rsidRDefault="00BD6873" w:rsidP="00BD6873">
            <w:pPr>
              <w:pStyle w:val="TAC"/>
              <w:rPr>
                <w:sz w:val="16"/>
                <w:szCs w:val="16"/>
              </w:rPr>
            </w:pPr>
            <w:r w:rsidRPr="00F11966">
              <w:rPr>
                <w:sz w:val="16"/>
                <w:szCs w:val="16"/>
              </w:rPr>
              <w:t>16.4.0</w:t>
            </w:r>
          </w:p>
        </w:tc>
      </w:tr>
      <w:tr w:rsidR="00BD6873" w:rsidRPr="00F11966" w14:paraId="39BE7F4A" w14:textId="77777777" w:rsidTr="009663F0">
        <w:tc>
          <w:tcPr>
            <w:tcW w:w="800" w:type="dxa"/>
            <w:shd w:val="solid" w:color="FFFFFF" w:fill="auto"/>
          </w:tcPr>
          <w:p w14:paraId="7D02C426"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6E2BEF25"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26825CB3" w14:textId="77777777" w:rsidR="00BD6873" w:rsidRPr="00F11966" w:rsidRDefault="00BD6873" w:rsidP="00BD6873">
            <w:pPr>
              <w:pStyle w:val="TAC"/>
              <w:rPr>
                <w:sz w:val="16"/>
                <w:szCs w:val="16"/>
              </w:rPr>
            </w:pPr>
            <w:r w:rsidRPr="00F11966">
              <w:rPr>
                <w:sz w:val="16"/>
                <w:szCs w:val="16"/>
              </w:rPr>
              <w:t>CP-201046</w:t>
            </w:r>
          </w:p>
        </w:tc>
        <w:tc>
          <w:tcPr>
            <w:tcW w:w="567" w:type="dxa"/>
            <w:shd w:val="solid" w:color="FFFFFF" w:fill="auto"/>
            <w:vAlign w:val="bottom"/>
          </w:tcPr>
          <w:p w14:paraId="722AF50C" w14:textId="77777777" w:rsidR="00BD6873" w:rsidRPr="00F11966" w:rsidRDefault="00BD6873" w:rsidP="00BD6873">
            <w:pPr>
              <w:pStyle w:val="TAL"/>
              <w:rPr>
                <w:noProof/>
                <w:lang w:eastAsia="zh-CN"/>
              </w:rPr>
            </w:pPr>
            <w:r w:rsidRPr="00F11966">
              <w:rPr>
                <w:noProof/>
                <w:lang w:eastAsia="zh-CN"/>
              </w:rPr>
              <w:t>0225</w:t>
            </w:r>
          </w:p>
        </w:tc>
        <w:tc>
          <w:tcPr>
            <w:tcW w:w="425" w:type="dxa"/>
            <w:shd w:val="solid" w:color="FFFFFF" w:fill="auto"/>
            <w:vAlign w:val="bottom"/>
          </w:tcPr>
          <w:p w14:paraId="7507CC23" w14:textId="77777777" w:rsidR="00BD6873" w:rsidRPr="00F11966" w:rsidRDefault="00BD6873" w:rsidP="00BD6873">
            <w:pPr>
              <w:pStyle w:val="TAR"/>
              <w:rPr>
                <w:noProof/>
                <w:lang w:eastAsia="zh-CN"/>
              </w:rPr>
            </w:pPr>
            <w:r w:rsidRPr="00F11966">
              <w:rPr>
                <w:noProof/>
                <w:lang w:eastAsia="zh-CN"/>
              </w:rPr>
              <w:t>1</w:t>
            </w:r>
          </w:p>
        </w:tc>
        <w:tc>
          <w:tcPr>
            <w:tcW w:w="425" w:type="dxa"/>
            <w:shd w:val="solid" w:color="FFFFFF" w:fill="auto"/>
            <w:vAlign w:val="bottom"/>
          </w:tcPr>
          <w:p w14:paraId="472F4171"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7AEE6716" w14:textId="77777777" w:rsidR="00BD6873" w:rsidRPr="00F11966" w:rsidRDefault="00BD6873" w:rsidP="00BD6873">
            <w:pPr>
              <w:pStyle w:val="TAL"/>
              <w:rPr>
                <w:lang w:eastAsia="zh-CN"/>
              </w:rPr>
            </w:pPr>
            <w:r w:rsidRPr="00F11966">
              <w:rPr>
                <w:lang w:eastAsia="zh-CN"/>
              </w:rPr>
              <w:t>Aligning "MO Exception data" handling with stage 2 - Data types</w:t>
            </w:r>
          </w:p>
        </w:tc>
        <w:tc>
          <w:tcPr>
            <w:tcW w:w="708" w:type="dxa"/>
            <w:shd w:val="solid" w:color="FFFFFF" w:fill="auto"/>
          </w:tcPr>
          <w:p w14:paraId="26F5AB6F" w14:textId="77777777" w:rsidR="00BD6873" w:rsidRPr="00F11966" w:rsidRDefault="00BD6873" w:rsidP="00BD6873">
            <w:pPr>
              <w:pStyle w:val="TAC"/>
              <w:rPr>
                <w:sz w:val="16"/>
                <w:szCs w:val="16"/>
              </w:rPr>
            </w:pPr>
            <w:r w:rsidRPr="00F11966">
              <w:rPr>
                <w:sz w:val="16"/>
                <w:szCs w:val="16"/>
              </w:rPr>
              <w:t>16.4.0</w:t>
            </w:r>
          </w:p>
        </w:tc>
      </w:tr>
      <w:tr w:rsidR="00BD6873" w:rsidRPr="00F11966" w14:paraId="5BDABEB3" w14:textId="77777777" w:rsidTr="009663F0">
        <w:tc>
          <w:tcPr>
            <w:tcW w:w="800" w:type="dxa"/>
            <w:shd w:val="solid" w:color="FFFFFF" w:fill="auto"/>
          </w:tcPr>
          <w:p w14:paraId="5C261C0A"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3D0E8386"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70D887FD" w14:textId="77777777" w:rsidR="00BD6873" w:rsidRPr="00F11966" w:rsidRDefault="00BD6873" w:rsidP="00BD6873">
            <w:pPr>
              <w:pStyle w:val="TAC"/>
              <w:rPr>
                <w:sz w:val="16"/>
                <w:szCs w:val="16"/>
              </w:rPr>
            </w:pPr>
            <w:r w:rsidRPr="00F11966">
              <w:rPr>
                <w:sz w:val="16"/>
                <w:szCs w:val="16"/>
              </w:rPr>
              <w:t>CP-201048</w:t>
            </w:r>
          </w:p>
        </w:tc>
        <w:tc>
          <w:tcPr>
            <w:tcW w:w="567" w:type="dxa"/>
            <w:shd w:val="solid" w:color="FFFFFF" w:fill="auto"/>
            <w:vAlign w:val="bottom"/>
          </w:tcPr>
          <w:p w14:paraId="3DE5ECB9" w14:textId="77777777" w:rsidR="00BD6873" w:rsidRPr="00F11966" w:rsidRDefault="00BD6873" w:rsidP="00BD6873">
            <w:pPr>
              <w:pStyle w:val="TAL"/>
              <w:rPr>
                <w:noProof/>
                <w:lang w:eastAsia="zh-CN"/>
              </w:rPr>
            </w:pPr>
            <w:r w:rsidRPr="00F11966">
              <w:rPr>
                <w:noProof/>
                <w:lang w:eastAsia="zh-CN"/>
              </w:rPr>
              <w:t>0218</w:t>
            </w:r>
          </w:p>
        </w:tc>
        <w:tc>
          <w:tcPr>
            <w:tcW w:w="425" w:type="dxa"/>
            <w:shd w:val="solid" w:color="FFFFFF" w:fill="auto"/>
            <w:vAlign w:val="bottom"/>
          </w:tcPr>
          <w:p w14:paraId="38B739C4" w14:textId="77777777" w:rsidR="00BD6873" w:rsidRPr="00F11966" w:rsidRDefault="00BD6873" w:rsidP="00BD6873">
            <w:pPr>
              <w:pStyle w:val="TAR"/>
              <w:rPr>
                <w:noProof/>
                <w:lang w:eastAsia="zh-CN"/>
              </w:rPr>
            </w:pPr>
            <w:r w:rsidRPr="00F11966">
              <w:rPr>
                <w:noProof/>
                <w:lang w:eastAsia="zh-CN"/>
              </w:rPr>
              <w:t>1</w:t>
            </w:r>
          </w:p>
        </w:tc>
        <w:tc>
          <w:tcPr>
            <w:tcW w:w="425" w:type="dxa"/>
            <w:shd w:val="solid" w:color="FFFFFF" w:fill="auto"/>
            <w:vAlign w:val="bottom"/>
          </w:tcPr>
          <w:p w14:paraId="682FF5C2"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12F4005A" w14:textId="77777777" w:rsidR="00BD6873" w:rsidRPr="00F11966" w:rsidRDefault="00BD6873" w:rsidP="00BD6873">
            <w:pPr>
              <w:pStyle w:val="TAL"/>
              <w:rPr>
                <w:lang w:eastAsia="zh-CN"/>
              </w:rPr>
            </w:pPr>
            <w:r w:rsidRPr="00F11966">
              <w:rPr>
                <w:lang w:eastAsia="zh-CN"/>
              </w:rPr>
              <w:t>Removal of RG-TMBR</w:t>
            </w:r>
          </w:p>
        </w:tc>
        <w:tc>
          <w:tcPr>
            <w:tcW w:w="708" w:type="dxa"/>
            <w:shd w:val="solid" w:color="FFFFFF" w:fill="auto"/>
          </w:tcPr>
          <w:p w14:paraId="35BE2D40" w14:textId="77777777" w:rsidR="00BD6873" w:rsidRPr="00F11966" w:rsidRDefault="00BD6873" w:rsidP="00BD6873">
            <w:pPr>
              <w:pStyle w:val="TAC"/>
              <w:rPr>
                <w:sz w:val="16"/>
                <w:szCs w:val="16"/>
              </w:rPr>
            </w:pPr>
            <w:r w:rsidRPr="00F11966">
              <w:rPr>
                <w:sz w:val="16"/>
                <w:szCs w:val="16"/>
              </w:rPr>
              <w:t>16.4.0</w:t>
            </w:r>
          </w:p>
        </w:tc>
      </w:tr>
      <w:tr w:rsidR="00BD6873" w:rsidRPr="00F11966" w14:paraId="7FC101CB" w14:textId="77777777" w:rsidTr="009663F0">
        <w:tc>
          <w:tcPr>
            <w:tcW w:w="800" w:type="dxa"/>
            <w:shd w:val="solid" w:color="FFFFFF" w:fill="auto"/>
          </w:tcPr>
          <w:p w14:paraId="71D2B9AF"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3C2A548D"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3EFA874E" w14:textId="77777777" w:rsidR="00BD6873" w:rsidRPr="00F11966" w:rsidRDefault="00BD6873" w:rsidP="00BD6873">
            <w:pPr>
              <w:pStyle w:val="TAC"/>
              <w:rPr>
                <w:sz w:val="16"/>
                <w:szCs w:val="16"/>
              </w:rPr>
            </w:pPr>
            <w:r w:rsidRPr="00F11966">
              <w:rPr>
                <w:sz w:val="16"/>
                <w:szCs w:val="16"/>
              </w:rPr>
              <w:t>CP-201048</w:t>
            </w:r>
          </w:p>
        </w:tc>
        <w:tc>
          <w:tcPr>
            <w:tcW w:w="567" w:type="dxa"/>
            <w:shd w:val="solid" w:color="FFFFFF" w:fill="auto"/>
            <w:vAlign w:val="bottom"/>
          </w:tcPr>
          <w:p w14:paraId="2C258C43" w14:textId="77777777" w:rsidR="00BD6873" w:rsidRPr="00F11966" w:rsidRDefault="00BD6873" w:rsidP="00BD6873">
            <w:pPr>
              <w:pStyle w:val="TAL"/>
              <w:rPr>
                <w:noProof/>
                <w:lang w:eastAsia="zh-CN"/>
              </w:rPr>
            </w:pPr>
            <w:r w:rsidRPr="00F11966">
              <w:rPr>
                <w:noProof/>
                <w:lang w:eastAsia="zh-CN"/>
              </w:rPr>
              <w:t>0219</w:t>
            </w:r>
          </w:p>
        </w:tc>
        <w:tc>
          <w:tcPr>
            <w:tcW w:w="425" w:type="dxa"/>
            <w:shd w:val="solid" w:color="FFFFFF" w:fill="auto"/>
            <w:vAlign w:val="bottom"/>
          </w:tcPr>
          <w:p w14:paraId="3782A069" w14:textId="77777777" w:rsidR="00BD6873" w:rsidRPr="00F11966" w:rsidRDefault="00BD6873" w:rsidP="00BD6873">
            <w:pPr>
              <w:pStyle w:val="TAR"/>
              <w:rPr>
                <w:noProof/>
                <w:lang w:eastAsia="zh-CN"/>
              </w:rPr>
            </w:pPr>
            <w:r w:rsidRPr="00F11966">
              <w:rPr>
                <w:noProof/>
                <w:lang w:eastAsia="zh-CN"/>
              </w:rPr>
              <w:t>1</w:t>
            </w:r>
          </w:p>
        </w:tc>
        <w:tc>
          <w:tcPr>
            <w:tcW w:w="425" w:type="dxa"/>
            <w:shd w:val="solid" w:color="FFFFFF" w:fill="auto"/>
            <w:vAlign w:val="bottom"/>
          </w:tcPr>
          <w:p w14:paraId="2950AD38"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1712055A" w14:textId="77777777" w:rsidR="00BD6873" w:rsidRPr="00F11966" w:rsidRDefault="00BD6873" w:rsidP="00BD6873">
            <w:pPr>
              <w:pStyle w:val="TAL"/>
              <w:rPr>
                <w:lang w:eastAsia="zh-CN"/>
              </w:rPr>
            </w:pPr>
            <w:r w:rsidRPr="00F11966">
              <w:rPr>
                <w:lang w:eastAsia="zh-CN"/>
              </w:rPr>
              <w:t>Update the RAT type definition</w:t>
            </w:r>
          </w:p>
        </w:tc>
        <w:tc>
          <w:tcPr>
            <w:tcW w:w="708" w:type="dxa"/>
            <w:shd w:val="solid" w:color="FFFFFF" w:fill="auto"/>
          </w:tcPr>
          <w:p w14:paraId="29641687" w14:textId="77777777" w:rsidR="00BD6873" w:rsidRPr="00F11966" w:rsidRDefault="00BD6873" w:rsidP="00BD6873">
            <w:pPr>
              <w:pStyle w:val="TAC"/>
              <w:rPr>
                <w:sz w:val="16"/>
                <w:szCs w:val="16"/>
              </w:rPr>
            </w:pPr>
            <w:r w:rsidRPr="00F11966">
              <w:rPr>
                <w:sz w:val="16"/>
                <w:szCs w:val="16"/>
              </w:rPr>
              <w:t>16.4.0</w:t>
            </w:r>
          </w:p>
        </w:tc>
      </w:tr>
      <w:tr w:rsidR="00BD6873" w:rsidRPr="00F11966" w14:paraId="34FA804B" w14:textId="77777777" w:rsidTr="009663F0">
        <w:tc>
          <w:tcPr>
            <w:tcW w:w="800" w:type="dxa"/>
            <w:shd w:val="solid" w:color="FFFFFF" w:fill="auto"/>
          </w:tcPr>
          <w:p w14:paraId="2A6ED743"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7944EB65"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64077B86" w14:textId="77777777" w:rsidR="00BD6873" w:rsidRPr="00F11966" w:rsidRDefault="00BD6873" w:rsidP="00BD6873">
            <w:pPr>
              <w:pStyle w:val="TAC"/>
              <w:rPr>
                <w:sz w:val="16"/>
                <w:szCs w:val="16"/>
              </w:rPr>
            </w:pPr>
            <w:r w:rsidRPr="00F11966">
              <w:rPr>
                <w:sz w:val="16"/>
                <w:szCs w:val="16"/>
              </w:rPr>
              <w:t>CP-201048</w:t>
            </w:r>
          </w:p>
        </w:tc>
        <w:tc>
          <w:tcPr>
            <w:tcW w:w="567" w:type="dxa"/>
            <w:shd w:val="solid" w:color="FFFFFF" w:fill="auto"/>
            <w:vAlign w:val="bottom"/>
          </w:tcPr>
          <w:p w14:paraId="0E1AAB02" w14:textId="77777777" w:rsidR="00BD6873" w:rsidRPr="00F11966" w:rsidRDefault="00BD6873" w:rsidP="00BD6873">
            <w:pPr>
              <w:pStyle w:val="TAL"/>
              <w:rPr>
                <w:noProof/>
                <w:lang w:eastAsia="zh-CN"/>
              </w:rPr>
            </w:pPr>
            <w:r w:rsidRPr="00F11966">
              <w:rPr>
                <w:noProof/>
                <w:lang w:eastAsia="zh-CN"/>
              </w:rPr>
              <w:t>0217</w:t>
            </w:r>
          </w:p>
        </w:tc>
        <w:tc>
          <w:tcPr>
            <w:tcW w:w="425" w:type="dxa"/>
            <w:shd w:val="solid" w:color="FFFFFF" w:fill="auto"/>
            <w:vAlign w:val="bottom"/>
          </w:tcPr>
          <w:p w14:paraId="301F31B6" w14:textId="77777777" w:rsidR="00BD6873" w:rsidRPr="00F11966" w:rsidRDefault="00BD6873" w:rsidP="00BD6873">
            <w:pPr>
              <w:pStyle w:val="TAR"/>
              <w:rPr>
                <w:noProof/>
                <w:lang w:eastAsia="zh-CN"/>
              </w:rPr>
            </w:pPr>
            <w:r w:rsidRPr="00F11966">
              <w:rPr>
                <w:noProof/>
                <w:lang w:eastAsia="zh-CN"/>
              </w:rPr>
              <w:t>1</w:t>
            </w:r>
          </w:p>
        </w:tc>
        <w:tc>
          <w:tcPr>
            <w:tcW w:w="425" w:type="dxa"/>
            <w:shd w:val="solid" w:color="FFFFFF" w:fill="auto"/>
            <w:vAlign w:val="bottom"/>
          </w:tcPr>
          <w:p w14:paraId="37C2DF9F"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4A099BB2" w14:textId="77777777" w:rsidR="00BD6873" w:rsidRPr="00F11966" w:rsidRDefault="00BD6873" w:rsidP="00BD6873">
            <w:pPr>
              <w:pStyle w:val="TAL"/>
              <w:rPr>
                <w:lang w:eastAsia="zh-CN"/>
              </w:rPr>
            </w:pPr>
            <w:r w:rsidRPr="00F11966">
              <w:rPr>
                <w:lang w:eastAsia="zh-CN"/>
              </w:rPr>
              <w:t>Reference for RgWirelineCharacteristics</w:t>
            </w:r>
          </w:p>
        </w:tc>
        <w:tc>
          <w:tcPr>
            <w:tcW w:w="708" w:type="dxa"/>
            <w:shd w:val="solid" w:color="FFFFFF" w:fill="auto"/>
          </w:tcPr>
          <w:p w14:paraId="6DA6D9B2" w14:textId="77777777" w:rsidR="00BD6873" w:rsidRPr="00F11966" w:rsidRDefault="00BD6873" w:rsidP="00BD6873">
            <w:pPr>
              <w:pStyle w:val="TAC"/>
              <w:rPr>
                <w:sz w:val="16"/>
                <w:szCs w:val="16"/>
              </w:rPr>
            </w:pPr>
            <w:r w:rsidRPr="00F11966">
              <w:rPr>
                <w:sz w:val="16"/>
                <w:szCs w:val="16"/>
              </w:rPr>
              <w:t>16.4.0</w:t>
            </w:r>
          </w:p>
        </w:tc>
      </w:tr>
      <w:tr w:rsidR="00BD6873" w:rsidRPr="00F11966" w14:paraId="724793AF" w14:textId="77777777" w:rsidTr="009663F0">
        <w:tc>
          <w:tcPr>
            <w:tcW w:w="800" w:type="dxa"/>
            <w:shd w:val="solid" w:color="FFFFFF" w:fill="auto"/>
          </w:tcPr>
          <w:p w14:paraId="09189631"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0F467A38"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1DCB7476" w14:textId="77777777" w:rsidR="00BD6873" w:rsidRPr="00F11966" w:rsidRDefault="00BD6873" w:rsidP="00BD6873">
            <w:pPr>
              <w:pStyle w:val="TAC"/>
              <w:rPr>
                <w:sz w:val="16"/>
                <w:szCs w:val="16"/>
              </w:rPr>
            </w:pPr>
            <w:r w:rsidRPr="00F11966">
              <w:rPr>
                <w:sz w:val="16"/>
                <w:szCs w:val="16"/>
              </w:rPr>
              <w:t>CP-201066</w:t>
            </w:r>
          </w:p>
        </w:tc>
        <w:tc>
          <w:tcPr>
            <w:tcW w:w="567" w:type="dxa"/>
            <w:shd w:val="solid" w:color="FFFFFF" w:fill="auto"/>
            <w:vAlign w:val="bottom"/>
          </w:tcPr>
          <w:p w14:paraId="213F9C99" w14:textId="77777777" w:rsidR="00BD6873" w:rsidRPr="00F11966" w:rsidRDefault="00BD6873" w:rsidP="00BD6873">
            <w:pPr>
              <w:pStyle w:val="TAL"/>
              <w:rPr>
                <w:noProof/>
                <w:lang w:eastAsia="zh-CN"/>
              </w:rPr>
            </w:pPr>
            <w:r w:rsidRPr="00F11966">
              <w:rPr>
                <w:noProof/>
                <w:lang w:eastAsia="zh-CN"/>
              </w:rPr>
              <w:t>0220</w:t>
            </w:r>
          </w:p>
        </w:tc>
        <w:tc>
          <w:tcPr>
            <w:tcW w:w="425" w:type="dxa"/>
            <w:shd w:val="solid" w:color="FFFFFF" w:fill="auto"/>
            <w:vAlign w:val="bottom"/>
          </w:tcPr>
          <w:p w14:paraId="2067693C" w14:textId="77777777" w:rsidR="00BD6873" w:rsidRPr="00F11966" w:rsidRDefault="00BD6873" w:rsidP="00BD6873">
            <w:pPr>
              <w:pStyle w:val="TAR"/>
              <w:rPr>
                <w:noProof/>
                <w:lang w:eastAsia="zh-CN"/>
              </w:rPr>
            </w:pPr>
          </w:p>
        </w:tc>
        <w:tc>
          <w:tcPr>
            <w:tcW w:w="425" w:type="dxa"/>
            <w:shd w:val="solid" w:color="FFFFFF" w:fill="auto"/>
            <w:vAlign w:val="bottom"/>
          </w:tcPr>
          <w:p w14:paraId="3A3CD97F"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4B70A78A" w14:textId="77777777" w:rsidR="00BD6873" w:rsidRPr="00F11966" w:rsidRDefault="00BD6873" w:rsidP="00BD6873">
            <w:pPr>
              <w:pStyle w:val="TAL"/>
              <w:rPr>
                <w:lang w:eastAsia="zh-CN"/>
              </w:rPr>
            </w:pPr>
            <w:r w:rsidRPr="00F11966">
              <w:rPr>
                <w:lang w:eastAsia="zh-CN"/>
              </w:rPr>
              <w:t>Storage of YAML files in ETSI Forge</w:t>
            </w:r>
          </w:p>
        </w:tc>
        <w:tc>
          <w:tcPr>
            <w:tcW w:w="708" w:type="dxa"/>
            <w:shd w:val="solid" w:color="FFFFFF" w:fill="auto"/>
          </w:tcPr>
          <w:p w14:paraId="3BD84122" w14:textId="77777777" w:rsidR="00BD6873" w:rsidRPr="00F11966" w:rsidRDefault="00BD6873" w:rsidP="00BD6873">
            <w:pPr>
              <w:pStyle w:val="TAC"/>
              <w:rPr>
                <w:sz w:val="16"/>
                <w:szCs w:val="16"/>
              </w:rPr>
            </w:pPr>
            <w:r w:rsidRPr="00F11966">
              <w:rPr>
                <w:sz w:val="16"/>
                <w:szCs w:val="16"/>
              </w:rPr>
              <w:t>16.4.0</w:t>
            </w:r>
          </w:p>
        </w:tc>
      </w:tr>
      <w:tr w:rsidR="00BD6873" w:rsidRPr="00F11966" w14:paraId="58D907DD" w14:textId="77777777" w:rsidTr="009663F0">
        <w:tc>
          <w:tcPr>
            <w:tcW w:w="800" w:type="dxa"/>
            <w:shd w:val="solid" w:color="FFFFFF" w:fill="auto"/>
          </w:tcPr>
          <w:p w14:paraId="3EF994B7"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07CAF8F1"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10BCDB78" w14:textId="77777777" w:rsidR="00BD6873" w:rsidRPr="00F11966" w:rsidRDefault="00BD6873" w:rsidP="00BD6873">
            <w:pPr>
              <w:pStyle w:val="TAC"/>
              <w:rPr>
                <w:sz w:val="16"/>
                <w:szCs w:val="16"/>
              </w:rPr>
            </w:pPr>
            <w:r w:rsidRPr="00F11966">
              <w:rPr>
                <w:sz w:val="16"/>
                <w:szCs w:val="16"/>
              </w:rPr>
              <w:t>CP-201066</w:t>
            </w:r>
          </w:p>
        </w:tc>
        <w:tc>
          <w:tcPr>
            <w:tcW w:w="567" w:type="dxa"/>
            <w:shd w:val="solid" w:color="FFFFFF" w:fill="auto"/>
            <w:vAlign w:val="bottom"/>
          </w:tcPr>
          <w:p w14:paraId="383C3AA0" w14:textId="77777777" w:rsidR="00BD6873" w:rsidRPr="00F11966" w:rsidRDefault="00BD6873" w:rsidP="00BD6873">
            <w:pPr>
              <w:pStyle w:val="TAL"/>
              <w:rPr>
                <w:noProof/>
                <w:lang w:eastAsia="zh-CN"/>
              </w:rPr>
            </w:pPr>
            <w:r w:rsidRPr="00F11966">
              <w:rPr>
                <w:noProof/>
                <w:lang w:eastAsia="zh-CN"/>
              </w:rPr>
              <w:t>0221</w:t>
            </w:r>
          </w:p>
        </w:tc>
        <w:tc>
          <w:tcPr>
            <w:tcW w:w="425" w:type="dxa"/>
            <w:shd w:val="solid" w:color="FFFFFF" w:fill="auto"/>
            <w:vAlign w:val="bottom"/>
          </w:tcPr>
          <w:p w14:paraId="79A1D028" w14:textId="77777777" w:rsidR="00BD6873" w:rsidRPr="00F11966" w:rsidRDefault="00BD6873" w:rsidP="00BD6873">
            <w:pPr>
              <w:pStyle w:val="TAR"/>
              <w:rPr>
                <w:noProof/>
                <w:lang w:eastAsia="zh-CN"/>
              </w:rPr>
            </w:pPr>
          </w:p>
        </w:tc>
        <w:tc>
          <w:tcPr>
            <w:tcW w:w="425" w:type="dxa"/>
            <w:shd w:val="solid" w:color="FFFFFF" w:fill="auto"/>
            <w:vAlign w:val="bottom"/>
          </w:tcPr>
          <w:p w14:paraId="4FBB8C09"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68F818B2" w14:textId="77777777" w:rsidR="00BD6873" w:rsidRPr="00F11966" w:rsidRDefault="00BD6873" w:rsidP="00BD6873">
            <w:pPr>
              <w:pStyle w:val="TAL"/>
              <w:rPr>
                <w:lang w:eastAsia="zh-CN"/>
              </w:rPr>
            </w:pPr>
            <w:r w:rsidRPr="00F11966">
              <w:rPr>
                <w:lang w:eastAsia="zh-CN"/>
              </w:rPr>
              <w:t>Binary IE Encoding</w:t>
            </w:r>
          </w:p>
        </w:tc>
        <w:tc>
          <w:tcPr>
            <w:tcW w:w="708" w:type="dxa"/>
            <w:shd w:val="solid" w:color="FFFFFF" w:fill="auto"/>
          </w:tcPr>
          <w:p w14:paraId="10D8664B" w14:textId="77777777" w:rsidR="00BD6873" w:rsidRPr="00F11966" w:rsidRDefault="00BD6873" w:rsidP="00BD6873">
            <w:pPr>
              <w:pStyle w:val="TAC"/>
              <w:rPr>
                <w:sz w:val="16"/>
                <w:szCs w:val="16"/>
              </w:rPr>
            </w:pPr>
            <w:r w:rsidRPr="00F11966">
              <w:rPr>
                <w:sz w:val="16"/>
                <w:szCs w:val="16"/>
              </w:rPr>
              <w:t>16.4.0</w:t>
            </w:r>
          </w:p>
        </w:tc>
      </w:tr>
      <w:tr w:rsidR="00BD6873" w:rsidRPr="00F11966" w14:paraId="1EA5454B" w14:textId="77777777" w:rsidTr="009663F0">
        <w:tc>
          <w:tcPr>
            <w:tcW w:w="800" w:type="dxa"/>
            <w:shd w:val="solid" w:color="FFFFFF" w:fill="auto"/>
          </w:tcPr>
          <w:p w14:paraId="190F811B"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02D897CB"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4A43F5F3" w14:textId="77777777" w:rsidR="00BD6873" w:rsidRPr="00F11966" w:rsidRDefault="00BD6873" w:rsidP="00BD6873">
            <w:pPr>
              <w:pStyle w:val="TAC"/>
              <w:rPr>
                <w:sz w:val="16"/>
                <w:szCs w:val="16"/>
              </w:rPr>
            </w:pPr>
            <w:r w:rsidRPr="00F11966">
              <w:rPr>
                <w:sz w:val="16"/>
                <w:szCs w:val="16"/>
              </w:rPr>
              <w:t>CP-201066</w:t>
            </w:r>
          </w:p>
        </w:tc>
        <w:tc>
          <w:tcPr>
            <w:tcW w:w="567" w:type="dxa"/>
            <w:shd w:val="solid" w:color="FFFFFF" w:fill="auto"/>
            <w:vAlign w:val="bottom"/>
          </w:tcPr>
          <w:p w14:paraId="2C3F55C1" w14:textId="77777777" w:rsidR="00BD6873" w:rsidRPr="00F11966" w:rsidRDefault="00BD6873" w:rsidP="00BD6873">
            <w:pPr>
              <w:pStyle w:val="TAL"/>
              <w:rPr>
                <w:noProof/>
                <w:lang w:eastAsia="zh-CN"/>
              </w:rPr>
            </w:pPr>
            <w:r w:rsidRPr="00F11966">
              <w:rPr>
                <w:noProof/>
                <w:lang w:eastAsia="zh-CN"/>
              </w:rPr>
              <w:t>0226</w:t>
            </w:r>
          </w:p>
        </w:tc>
        <w:tc>
          <w:tcPr>
            <w:tcW w:w="425" w:type="dxa"/>
            <w:shd w:val="solid" w:color="FFFFFF" w:fill="auto"/>
            <w:vAlign w:val="bottom"/>
          </w:tcPr>
          <w:p w14:paraId="14C99BDE" w14:textId="77777777" w:rsidR="00BD6873" w:rsidRPr="00F11966" w:rsidRDefault="00BD6873" w:rsidP="00BD6873">
            <w:pPr>
              <w:pStyle w:val="TAR"/>
              <w:rPr>
                <w:noProof/>
                <w:lang w:eastAsia="zh-CN"/>
              </w:rPr>
            </w:pPr>
            <w:r w:rsidRPr="00F11966">
              <w:rPr>
                <w:noProof/>
                <w:lang w:eastAsia="zh-CN"/>
              </w:rPr>
              <w:t>1</w:t>
            </w:r>
          </w:p>
        </w:tc>
        <w:tc>
          <w:tcPr>
            <w:tcW w:w="425" w:type="dxa"/>
            <w:shd w:val="solid" w:color="FFFFFF" w:fill="auto"/>
            <w:vAlign w:val="bottom"/>
          </w:tcPr>
          <w:p w14:paraId="156D4375"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1BC18EA3" w14:textId="77777777" w:rsidR="00BD6873" w:rsidRPr="00F11966" w:rsidRDefault="00BD6873" w:rsidP="00BD6873">
            <w:pPr>
              <w:pStyle w:val="TAL"/>
              <w:rPr>
                <w:lang w:eastAsia="zh-CN"/>
              </w:rPr>
            </w:pPr>
            <w:r w:rsidRPr="00F11966">
              <w:rPr>
                <w:lang w:eastAsia="zh-CN"/>
              </w:rPr>
              <w:t>Correcting wrong reference</w:t>
            </w:r>
          </w:p>
        </w:tc>
        <w:tc>
          <w:tcPr>
            <w:tcW w:w="708" w:type="dxa"/>
            <w:shd w:val="solid" w:color="FFFFFF" w:fill="auto"/>
          </w:tcPr>
          <w:p w14:paraId="6B89C05B" w14:textId="77777777" w:rsidR="00BD6873" w:rsidRPr="00F11966" w:rsidRDefault="00BD6873" w:rsidP="00BD6873">
            <w:pPr>
              <w:pStyle w:val="TAC"/>
              <w:rPr>
                <w:sz w:val="16"/>
                <w:szCs w:val="16"/>
              </w:rPr>
            </w:pPr>
            <w:r w:rsidRPr="00F11966">
              <w:rPr>
                <w:sz w:val="16"/>
                <w:szCs w:val="16"/>
              </w:rPr>
              <w:t>16.4.0</w:t>
            </w:r>
          </w:p>
        </w:tc>
      </w:tr>
      <w:tr w:rsidR="00BD6873" w:rsidRPr="00F11966" w14:paraId="09E0DBF9" w14:textId="77777777" w:rsidTr="009663F0">
        <w:tc>
          <w:tcPr>
            <w:tcW w:w="800" w:type="dxa"/>
            <w:shd w:val="solid" w:color="FFFFFF" w:fill="auto"/>
          </w:tcPr>
          <w:p w14:paraId="456006D1"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0FF25F17"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tcPr>
          <w:p w14:paraId="60369CB1" w14:textId="77777777" w:rsidR="00BD6873" w:rsidRPr="00F11966" w:rsidRDefault="00BD6873" w:rsidP="00BD6873">
            <w:pPr>
              <w:pStyle w:val="TAC"/>
              <w:rPr>
                <w:sz w:val="16"/>
                <w:szCs w:val="16"/>
              </w:rPr>
            </w:pPr>
            <w:r w:rsidRPr="00F11966">
              <w:rPr>
                <w:sz w:val="16"/>
                <w:szCs w:val="16"/>
              </w:rPr>
              <w:t>CP-201073</w:t>
            </w:r>
          </w:p>
        </w:tc>
        <w:tc>
          <w:tcPr>
            <w:tcW w:w="567" w:type="dxa"/>
            <w:shd w:val="solid" w:color="FFFFFF" w:fill="auto"/>
          </w:tcPr>
          <w:p w14:paraId="2A261A01" w14:textId="77777777" w:rsidR="00BD6873" w:rsidRPr="00F11966" w:rsidRDefault="00BD6873" w:rsidP="00BD6873">
            <w:pPr>
              <w:pStyle w:val="TAL"/>
              <w:rPr>
                <w:rFonts w:cs="Arial"/>
                <w:sz w:val="16"/>
                <w:szCs w:val="16"/>
              </w:rPr>
            </w:pPr>
            <w:r w:rsidRPr="00F11966">
              <w:rPr>
                <w:rFonts w:cs="Arial"/>
                <w:sz w:val="16"/>
                <w:szCs w:val="16"/>
              </w:rPr>
              <w:t>0228</w:t>
            </w:r>
          </w:p>
        </w:tc>
        <w:tc>
          <w:tcPr>
            <w:tcW w:w="425" w:type="dxa"/>
            <w:shd w:val="solid" w:color="FFFFFF" w:fill="auto"/>
          </w:tcPr>
          <w:p w14:paraId="12C05AD4" w14:textId="77777777" w:rsidR="00BD6873" w:rsidRPr="00F11966" w:rsidRDefault="00BD6873" w:rsidP="00BD6873">
            <w:pPr>
              <w:pStyle w:val="TAR"/>
              <w:rPr>
                <w:rFonts w:cs="Arial"/>
                <w:sz w:val="16"/>
                <w:szCs w:val="16"/>
              </w:rPr>
            </w:pPr>
          </w:p>
        </w:tc>
        <w:tc>
          <w:tcPr>
            <w:tcW w:w="425" w:type="dxa"/>
            <w:shd w:val="solid" w:color="FFFFFF" w:fill="auto"/>
          </w:tcPr>
          <w:p w14:paraId="78692EE9" w14:textId="77777777" w:rsidR="00BD6873" w:rsidRPr="00F11966" w:rsidRDefault="00BD6873" w:rsidP="00BD6873">
            <w:pPr>
              <w:pStyle w:val="TAC"/>
              <w:rPr>
                <w:rFonts w:cs="Arial"/>
                <w:sz w:val="16"/>
                <w:szCs w:val="16"/>
              </w:rPr>
            </w:pPr>
            <w:r w:rsidRPr="00F11966">
              <w:rPr>
                <w:rFonts w:cs="Arial"/>
                <w:sz w:val="16"/>
                <w:szCs w:val="16"/>
              </w:rPr>
              <w:t>F</w:t>
            </w:r>
          </w:p>
        </w:tc>
        <w:tc>
          <w:tcPr>
            <w:tcW w:w="4820" w:type="dxa"/>
            <w:shd w:val="solid" w:color="FFFFFF" w:fill="auto"/>
          </w:tcPr>
          <w:p w14:paraId="76398DD0" w14:textId="77777777" w:rsidR="00BD6873" w:rsidRPr="00F11966" w:rsidRDefault="00BD6873" w:rsidP="00BD6873">
            <w:pPr>
              <w:pStyle w:val="TAL"/>
            </w:pPr>
            <w:r w:rsidRPr="00F11966">
              <w:rPr>
                <w:rFonts w:cs="Arial"/>
                <w:color w:val="000000"/>
              </w:rPr>
              <w:t>API version and External doc update</w:t>
            </w:r>
          </w:p>
        </w:tc>
        <w:tc>
          <w:tcPr>
            <w:tcW w:w="708" w:type="dxa"/>
            <w:shd w:val="solid" w:color="FFFFFF" w:fill="auto"/>
          </w:tcPr>
          <w:p w14:paraId="1902576E" w14:textId="77777777" w:rsidR="00BD6873" w:rsidRPr="00F11966" w:rsidRDefault="00BD6873" w:rsidP="00BD6873">
            <w:pPr>
              <w:pStyle w:val="TAC"/>
              <w:rPr>
                <w:sz w:val="16"/>
                <w:szCs w:val="16"/>
              </w:rPr>
            </w:pPr>
            <w:r w:rsidRPr="00F11966">
              <w:rPr>
                <w:sz w:val="16"/>
                <w:szCs w:val="16"/>
              </w:rPr>
              <w:t>16.4.0</w:t>
            </w:r>
          </w:p>
        </w:tc>
      </w:tr>
      <w:tr w:rsidR="003026B9" w:rsidRPr="00F11966" w14:paraId="36CC949C" w14:textId="77777777" w:rsidTr="009663F0">
        <w:tc>
          <w:tcPr>
            <w:tcW w:w="800" w:type="dxa"/>
            <w:shd w:val="solid" w:color="FFFFFF" w:fill="auto"/>
          </w:tcPr>
          <w:p w14:paraId="12639E1A" w14:textId="77777777" w:rsidR="003026B9" w:rsidRPr="00F11966" w:rsidRDefault="003026B9" w:rsidP="003026B9">
            <w:pPr>
              <w:pStyle w:val="TAC"/>
              <w:rPr>
                <w:sz w:val="16"/>
                <w:szCs w:val="16"/>
              </w:rPr>
            </w:pPr>
            <w:r w:rsidRPr="00F11966">
              <w:rPr>
                <w:sz w:val="16"/>
                <w:szCs w:val="16"/>
              </w:rPr>
              <w:t>2020-09</w:t>
            </w:r>
          </w:p>
        </w:tc>
        <w:tc>
          <w:tcPr>
            <w:tcW w:w="800" w:type="dxa"/>
            <w:shd w:val="solid" w:color="FFFFFF" w:fill="auto"/>
          </w:tcPr>
          <w:p w14:paraId="12B4F93B" w14:textId="77777777" w:rsidR="003026B9" w:rsidRPr="00F11966" w:rsidRDefault="003026B9" w:rsidP="003026B9">
            <w:pPr>
              <w:pStyle w:val="TAC"/>
              <w:rPr>
                <w:sz w:val="16"/>
                <w:szCs w:val="16"/>
              </w:rPr>
            </w:pPr>
            <w:r w:rsidRPr="00F11966">
              <w:rPr>
                <w:sz w:val="16"/>
                <w:szCs w:val="16"/>
              </w:rPr>
              <w:t>CT#8</w:t>
            </w:r>
            <w:r w:rsidR="009663F0" w:rsidRPr="00F11966">
              <w:rPr>
                <w:sz w:val="16"/>
                <w:szCs w:val="16"/>
              </w:rPr>
              <w:t>9</w:t>
            </w:r>
            <w:r w:rsidRPr="00F11966">
              <w:rPr>
                <w:sz w:val="16"/>
                <w:szCs w:val="16"/>
              </w:rPr>
              <w:t>E</w:t>
            </w:r>
          </w:p>
        </w:tc>
        <w:tc>
          <w:tcPr>
            <w:tcW w:w="1094" w:type="dxa"/>
            <w:shd w:val="solid" w:color="FFFFFF" w:fill="auto"/>
          </w:tcPr>
          <w:p w14:paraId="43C9FF3C" w14:textId="77777777" w:rsidR="003026B9" w:rsidRPr="00F11966" w:rsidRDefault="003026B9" w:rsidP="003026B9">
            <w:pPr>
              <w:pStyle w:val="TAC"/>
              <w:rPr>
                <w:sz w:val="16"/>
                <w:szCs w:val="16"/>
              </w:rPr>
            </w:pPr>
            <w:r w:rsidRPr="00F11966">
              <w:rPr>
                <w:sz w:val="16"/>
                <w:szCs w:val="16"/>
              </w:rPr>
              <w:t>CP-20</w:t>
            </w:r>
            <w:r w:rsidR="00506A69" w:rsidRPr="00F11966">
              <w:rPr>
                <w:sz w:val="16"/>
                <w:szCs w:val="16"/>
              </w:rPr>
              <w:t>2</w:t>
            </w:r>
            <w:r w:rsidR="00E27CD0" w:rsidRPr="00F11966">
              <w:rPr>
                <w:sz w:val="16"/>
                <w:szCs w:val="16"/>
              </w:rPr>
              <w:t>107</w:t>
            </w:r>
          </w:p>
        </w:tc>
        <w:tc>
          <w:tcPr>
            <w:tcW w:w="567" w:type="dxa"/>
            <w:shd w:val="solid" w:color="FFFFFF" w:fill="auto"/>
          </w:tcPr>
          <w:p w14:paraId="3751807B" w14:textId="77777777" w:rsidR="003026B9" w:rsidRPr="00F11966" w:rsidRDefault="003026B9" w:rsidP="003026B9">
            <w:pPr>
              <w:pStyle w:val="TAL"/>
              <w:rPr>
                <w:rFonts w:cs="Arial"/>
                <w:sz w:val="16"/>
                <w:szCs w:val="16"/>
              </w:rPr>
            </w:pPr>
            <w:r w:rsidRPr="00F11966">
              <w:rPr>
                <w:rFonts w:cs="Arial"/>
                <w:sz w:val="16"/>
                <w:szCs w:val="16"/>
              </w:rPr>
              <w:t>0236</w:t>
            </w:r>
          </w:p>
        </w:tc>
        <w:tc>
          <w:tcPr>
            <w:tcW w:w="425" w:type="dxa"/>
            <w:shd w:val="solid" w:color="FFFFFF" w:fill="auto"/>
          </w:tcPr>
          <w:p w14:paraId="4CBAC6CC" w14:textId="77777777" w:rsidR="003026B9" w:rsidRPr="00F11966" w:rsidRDefault="003026B9" w:rsidP="003026B9">
            <w:pPr>
              <w:pStyle w:val="TAR"/>
              <w:rPr>
                <w:rFonts w:cs="Arial"/>
                <w:sz w:val="16"/>
                <w:szCs w:val="16"/>
              </w:rPr>
            </w:pPr>
            <w:r w:rsidRPr="00F11966">
              <w:rPr>
                <w:rFonts w:cs="Arial"/>
                <w:sz w:val="16"/>
                <w:szCs w:val="16"/>
              </w:rPr>
              <w:t>1</w:t>
            </w:r>
          </w:p>
        </w:tc>
        <w:tc>
          <w:tcPr>
            <w:tcW w:w="425" w:type="dxa"/>
            <w:shd w:val="solid" w:color="FFFFFF" w:fill="auto"/>
          </w:tcPr>
          <w:p w14:paraId="34697154" w14:textId="77777777" w:rsidR="003026B9" w:rsidRPr="00F11966" w:rsidRDefault="003026B9" w:rsidP="003026B9">
            <w:pPr>
              <w:pStyle w:val="TAC"/>
              <w:rPr>
                <w:rFonts w:cs="Arial"/>
                <w:sz w:val="16"/>
                <w:szCs w:val="16"/>
              </w:rPr>
            </w:pPr>
            <w:r w:rsidRPr="00F11966">
              <w:rPr>
                <w:rFonts w:cs="Arial"/>
                <w:sz w:val="16"/>
                <w:szCs w:val="16"/>
              </w:rPr>
              <w:t>F</w:t>
            </w:r>
          </w:p>
        </w:tc>
        <w:tc>
          <w:tcPr>
            <w:tcW w:w="4820" w:type="dxa"/>
            <w:shd w:val="solid" w:color="FFFFFF" w:fill="auto"/>
          </w:tcPr>
          <w:p w14:paraId="4C2D6899" w14:textId="77777777" w:rsidR="003026B9" w:rsidRPr="00F11966" w:rsidRDefault="003026B9" w:rsidP="003026B9">
            <w:pPr>
              <w:pStyle w:val="TAL"/>
              <w:rPr>
                <w:rFonts w:cs="Arial"/>
                <w:color w:val="000000"/>
              </w:rPr>
            </w:pPr>
            <w:r w:rsidRPr="00F11966">
              <w:rPr>
                <w:noProof/>
              </w:rPr>
              <w:t>Dynamic CN PDB</w:t>
            </w:r>
          </w:p>
        </w:tc>
        <w:tc>
          <w:tcPr>
            <w:tcW w:w="708" w:type="dxa"/>
            <w:shd w:val="solid" w:color="FFFFFF" w:fill="auto"/>
          </w:tcPr>
          <w:p w14:paraId="0512A18F" w14:textId="77777777" w:rsidR="003026B9" w:rsidRPr="00F11966" w:rsidRDefault="003026B9" w:rsidP="003026B9">
            <w:pPr>
              <w:pStyle w:val="TAC"/>
              <w:rPr>
                <w:sz w:val="16"/>
                <w:szCs w:val="16"/>
              </w:rPr>
            </w:pPr>
            <w:r w:rsidRPr="00F11966">
              <w:rPr>
                <w:sz w:val="16"/>
                <w:szCs w:val="16"/>
              </w:rPr>
              <w:t>16.5.0</w:t>
            </w:r>
          </w:p>
        </w:tc>
      </w:tr>
      <w:tr w:rsidR="003026B9" w:rsidRPr="00F11966" w14:paraId="7A10A57D" w14:textId="77777777" w:rsidTr="009663F0">
        <w:tc>
          <w:tcPr>
            <w:tcW w:w="800" w:type="dxa"/>
            <w:shd w:val="solid" w:color="FFFFFF" w:fill="auto"/>
          </w:tcPr>
          <w:p w14:paraId="616DFE36" w14:textId="77777777" w:rsidR="003026B9" w:rsidRPr="00F11966" w:rsidRDefault="003026B9" w:rsidP="003026B9">
            <w:pPr>
              <w:pStyle w:val="TAC"/>
              <w:rPr>
                <w:sz w:val="16"/>
                <w:szCs w:val="16"/>
              </w:rPr>
            </w:pPr>
            <w:r w:rsidRPr="00F11966">
              <w:rPr>
                <w:sz w:val="16"/>
                <w:szCs w:val="16"/>
              </w:rPr>
              <w:t>2020-09</w:t>
            </w:r>
          </w:p>
        </w:tc>
        <w:tc>
          <w:tcPr>
            <w:tcW w:w="800" w:type="dxa"/>
            <w:shd w:val="solid" w:color="FFFFFF" w:fill="auto"/>
          </w:tcPr>
          <w:p w14:paraId="53BE39C7" w14:textId="77777777" w:rsidR="003026B9" w:rsidRPr="00F11966" w:rsidRDefault="003026B9" w:rsidP="003026B9">
            <w:pPr>
              <w:pStyle w:val="TAC"/>
              <w:rPr>
                <w:sz w:val="16"/>
                <w:szCs w:val="16"/>
              </w:rPr>
            </w:pPr>
            <w:r w:rsidRPr="00F11966">
              <w:rPr>
                <w:sz w:val="16"/>
                <w:szCs w:val="16"/>
              </w:rPr>
              <w:t>CT#8</w:t>
            </w:r>
            <w:r w:rsidR="009663F0" w:rsidRPr="00F11966">
              <w:rPr>
                <w:sz w:val="16"/>
                <w:szCs w:val="16"/>
              </w:rPr>
              <w:t>9</w:t>
            </w:r>
            <w:r w:rsidRPr="00F11966">
              <w:rPr>
                <w:sz w:val="16"/>
                <w:szCs w:val="16"/>
              </w:rPr>
              <w:t>E</w:t>
            </w:r>
          </w:p>
        </w:tc>
        <w:tc>
          <w:tcPr>
            <w:tcW w:w="1094" w:type="dxa"/>
            <w:shd w:val="solid" w:color="FFFFFF" w:fill="auto"/>
          </w:tcPr>
          <w:p w14:paraId="43BB712B" w14:textId="77777777" w:rsidR="003026B9" w:rsidRPr="00F11966" w:rsidRDefault="003026B9" w:rsidP="003026B9">
            <w:pPr>
              <w:pStyle w:val="TAC"/>
              <w:rPr>
                <w:sz w:val="16"/>
                <w:szCs w:val="16"/>
              </w:rPr>
            </w:pPr>
            <w:r w:rsidRPr="00F11966">
              <w:rPr>
                <w:sz w:val="16"/>
                <w:szCs w:val="16"/>
              </w:rPr>
              <w:t>CP-20</w:t>
            </w:r>
            <w:r w:rsidR="00506A69" w:rsidRPr="00F11966">
              <w:rPr>
                <w:sz w:val="16"/>
                <w:szCs w:val="16"/>
              </w:rPr>
              <w:t>2</w:t>
            </w:r>
            <w:r w:rsidR="00D2497F" w:rsidRPr="00F11966">
              <w:rPr>
                <w:sz w:val="16"/>
                <w:szCs w:val="16"/>
              </w:rPr>
              <w:t>100</w:t>
            </w:r>
          </w:p>
        </w:tc>
        <w:tc>
          <w:tcPr>
            <w:tcW w:w="567" w:type="dxa"/>
            <w:shd w:val="solid" w:color="FFFFFF" w:fill="auto"/>
          </w:tcPr>
          <w:p w14:paraId="08F14B5A" w14:textId="77777777" w:rsidR="003026B9" w:rsidRPr="00F11966" w:rsidRDefault="003026B9" w:rsidP="003026B9">
            <w:pPr>
              <w:pStyle w:val="TAL"/>
              <w:rPr>
                <w:rFonts w:cs="Arial"/>
                <w:sz w:val="16"/>
                <w:szCs w:val="16"/>
              </w:rPr>
            </w:pPr>
            <w:r w:rsidRPr="00F11966">
              <w:rPr>
                <w:rFonts w:cs="Arial"/>
                <w:sz w:val="16"/>
                <w:szCs w:val="16"/>
              </w:rPr>
              <w:t>0232</w:t>
            </w:r>
          </w:p>
        </w:tc>
        <w:tc>
          <w:tcPr>
            <w:tcW w:w="425" w:type="dxa"/>
            <w:shd w:val="solid" w:color="FFFFFF" w:fill="auto"/>
          </w:tcPr>
          <w:p w14:paraId="2BE46F2C" w14:textId="77777777" w:rsidR="003026B9" w:rsidRPr="00F11966" w:rsidRDefault="003026B9" w:rsidP="003026B9">
            <w:pPr>
              <w:pStyle w:val="TAR"/>
              <w:rPr>
                <w:rFonts w:cs="Arial"/>
                <w:sz w:val="16"/>
                <w:szCs w:val="16"/>
              </w:rPr>
            </w:pPr>
            <w:r w:rsidRPr="00F11966">
              <w:rPr>
                <w:rFonts w:cs="Arial"/>
                <w:sz w:val="16"/>
                <w:szCs w:val="16"/>
              </w:rPr>
              <w:t>1</w:t>
            </w:r>
          </w:p>
        </w:tc>
        <w:tc>
          <w:tcPr>
            <w:tcW w:w="425" w:type="dxa"/>
            <w:shd w:val="solid" w:color="FFFFFF" w:fill="auto"/>
          </w:tcPr>
          <w:p w14:paraId="7589BCA7" w14:textId="77777777" w:rsidR="003026B9" w:rsidRPr="00F11966" w:rsidRDefault="003026B9" w:rsidP="003026B9">
            <w:pPr>
              <w:pStyle w:val="TAC"/>
              <w:rPr>
                <w:rFonts w:cs="Arial"/>
                <w:sz w:val="16"/>
                <w:szCs w:val="16"/>
              </w:rPr>
            </w:pPr>
            <w:r w:rsidRPr="00F11966">
              <w:rPr>
                <w:rFonts w:cs="Arial"/>
                <w:sz w:val="16"/>
                <w:szCs w:val="16"/>
              </w:rPr>
              <w:t>F</w:t>
            </w:r>
          </w:p>
        </w:tc>
        <w:tc>
          <w:tcPr>
            <w:tcW w:w="4820" w:type="dxa"/>
            <w:shd w:val="solid" w:color="FFFFFF" w:fill="auto"/>
          </w:tcPr>
          <w:p w14:paraId="4017526C" w14:textId="77777777" w:rsidR="003026B9" w:rsidRPr="00F11966" w:rsidRDefault="003026B9" w:rsidP="003026B9">
            <w:pPr>
              <w:pStyle w:val="TAL"/>
              <w:rPr>
                <w:noProof/>
              </w:rPr>
            </w:pPr>
            <w:r w:rsidRPr="00F11966">
              <w:t>Error corrections</w:t>
            </w:r>
          </w:p>
        </w:tc>
        <w:tc>
          <w:tcPr>
            <w:tcW w:w="708" w:type="dxa"/>
            <w:shd w:val="solid" w:color="FFFFFF" w:fill="auto"/>
          </w:tcPr>
          <w:p w14:paraId="59C1C788" w14:textId="77777777" w:rsidR="003026B9" w:rsidRPr="00F11966" w:rsidRDefault="003026B9" w:rsidP="003026B9">
            <w:pPr>
              <w:pStyle w:val="TAC"/>
              <w:rPr>
                <w:sz w:val="16"/>
                <w:szCs w:val="16"/>
              </w:rPr>
            </w:pPr>
            <w:r w:rsidRPr="00F11966">
              <w:rPr>
                <w:sz w:val="16"/>
                <w:szCs w:val="16"/>
              </w:rPr>
              <w:t>16.5.0</w:t>
            </w:r>
          </w:p>
        </w:tc>
      </w:tr>
      <w:tr w:rsidR="007F10EB" w:rsidRPr="00F11966" w14:paraId="455318F7" w14:textId="77777777" w:rsidTr="009663F0">
        <w:tc>
          <w:tcPr>
            <w:tcW w:w="800" w:type="dxa"/>
            <w:shd w:val="solid" w:color="FFFFFF" w:fill="auto"/>
          </w:tcPr>
          <w:p w14:paraId="6BA99AA1" w14:textId="77777777" w:rsidR="007F10EB" w:rsidRPr="00F11966" w:rsidRDefault="007F10EB" w:rsidP="007F10EB">
            <w:pPr>
              <w:pStyle w:val="TAC"/>
              <w:rPr>
                <w:sz w:val="16"/>
                <w:szCs w:val="16"/>
              </w:rPr>
            </w:pPr>
            <w:r w:rsidRPr="00F11966">
              <w:rPr>
                <w:sz w:val="16"/>
                <w:szCs w:val="16"/>
              </w:rPr>
              <w:t>2020-09</w:t>
            </w:r>
          </w:p>
        </w:tc>
        <w:tc>
          <w:tcPr>
            <w:tcW w:w="800" w:type="dxa"/>
            <w:shd w:val="solid" w:color="FFFFFF" w:fill="auto"/>
          </w:tcPr>
          <w:p w14:paraId="649DF3D1" w14:textId="77777777" w:rsidR="007F10EB" w:rsidRPr="00F11966" w:rsidRDefault="007F10EB" w:rsidP="007F10EB">
            <w:pPr>
              <w:pStyle w:val="TAC"/>
              <w:rPr>
                <w:sz w:val="16"/>
                <w:szCs w:val="16"/>
              </w:rPr>
            </w:pPr>
            <w:r w:rsidRPr="00F11966">
              <w:rPr>
                <w:sz w:val="16"/>
                <w:szCs w:val="16"/>
              </w:rPr>
              <w:t>CT#8</w:t>
            </w:r>
            <w:r w:rsidR="009663F0" w:rsidRPr="00F11966">
              <w:rPr>
                <w:sz w:val="16"/>
                <w:szCs w:val="16"/>
              </w:rPr>
              <w:t>9</w:t>
            </w:r>
            <w:r w:rsidRPr="00F11966">
              <w:rPr>
                <w:sz w:val="16"/>
                <w:szCs w:val="16"/>
              </w:rPr>
              <w:t>E</w:t>
            </w:r>
          </w:p>
        </w:tc>
        <w:tc>
          <w:tcPr>
            <w:tcW w:w="1094" w:type="dxa"/>
            <w:shd w:val="solid" w:color="FFFFFF" w:fill="auto"/>
          </w:tcPr>
          <w:p w14:paraId="1A9F9755" w14:textId="77777777" w:rsidR="007F10EB" w:rsidRPr="00F11966" w:rsidRDefault="007F10EB" w:rsidP="007F10EB">
            <w:pPr>
              <w:pStyle w:val="TAC"/>
              <w:rPr>
                <w:sz w:val="16"/>
                <w:szCs w:val="16"/>
              </w:rPr>
            </w:pPr>
            <w:r w:rsidRPr="00F11966">
              <w:rPr>
                <w:sz w:val="16"/>
                <w:szCs w:val="16"/>
              </w:rPr>
              <w:t>CP-20</w:t>
            </w:r>
            <w:r w:rsidR="00506A69" w:rsidRPr="00F11966">
              <w:rPr>
                <w:sz w:val="16"/>
                <w:szCs w:val="16"/>
              </w:rPr>
              <w:t>2</w:t>
            </w:r>
            <w:r w:rsidR="00D2497F" w:rsidRPr="00F11966">
              <w:rPr>
                <w:sz w:val="16"/>
                <w:szCs w:val="16"/>
              </w:rPr>
              <w:t>100</w:t>
            </w:r>
          </w:p>
        </w:tc>
        <w:tc>
          <w:tcPr>
            <w:tcW w:w="567" w:type="dxa"/>
            <w:shd w:val="solid" w:color="FFFFFF" w:fill="auto"/>
          </w:tcPr>
          <w:p w14:paraId="777D5BC3" w14:textId="77777777" w:rsidR="007F10EB" w:rsidRPr="00F11966" w:rsidRDefault="007F10EB" w:rsidP="007F10EB">
            <w:pPr>
              <w:pStyle w:val="TAL"/>
              <w:rPr>
                <w:rFonts w:cs="Arial"/>
                <w:sz w:val="16"/>
                <w:szCs w:val="16"/>
              </w:rPr>
            </w:pPr>
            <w:r w:rsidRPr="00F11966">
              <w:rPr>
                <w:rFonts w:cs="Arial"/>
                <w:sz w:val="16"/>
                <w:szCs w:val="16"/>
              </w:rPr>
              <w:t>0234</w:t>
            </w:r>
          </w:p>
        </w:tc>
        <w:tc>
          <w:tcPr>
            <w:tcW w:w="425" w:type="dxa"/>
            <w:shd w:val="solid" w:color="FFFFFF" w:fill="auto"/>
          </w:tcPr>
          <w:p w14:paraId="1F363769" w14:textId="77777777" w:rsidR="007F10EB" w:rsidRPr="00F11966" w:rsidRDefault="007F10EB" w:rsidP="007F10EB">
            <w:pPr>
              <w:pStyle w:val="TAR"/>
              <w:rPr>
                <w:rFonts w:cs="Arial"/>
                <w:sz w:val="16"/>
                <w:szCs w:val="16"/>
              </w:rPr>
            </w:pPr>
            <w:r w:rsidRPr="00F11966">
              <w:rPr>
                <w:rFonts w:cs="Arial"/>
                <w:sz w:val="16"/>
                <w:szCs w:val="16"/>
              </w:rPr>
              <w:t>1</w:t>
            </w:r>
          </w:p>
        </w:tc>
        <w:tc>
          <w:tcPr>
            <w:tcW w:w="425" w:type="dxa"/>
            <w:shd w:val="solid" w:color="FFFFFF" w:fill="auto"/>
          </w:tcPr>
          <w:p w14:paraId="7DF87C73" w14:textId="77777777" w:rsidR="007F10EB" w:rsidRPr="00F11966" w:rsidRDefault="007F10EB" w:rsidP="007F10EB">
            <w:pPr>
              <w:pStyle w:val="TAC"/>
              <w:rPr>
                <w:rFonts w:cs="Arial"/>
                <w:sz w:val="16"/>
                <w:szCs w:val="16"/>
              </w:rPr>
            </w:pPr>
            <w:r w:rsidRPr="00F11966">
              <w:rPr>
                <w:rFonts w:cs="Arial"/>
                <w:sz w:val="16"/>
                <w:szCs w:val="16"/>
              </w:rPr>
              <w:t>F</w:t>
            </w:r>
          </w:p>
        </w:tc>
        <w:tc>
          <w:tcPr>
            <w:tcW w:w="4820" w:type="dxa"/>
            <w:shd w:val="solid" w:color="FFFFFF" w:fill="auto"/>
          </w:tcPr>
          <w:p w14:paraId="40CB48A7" w14:textId="77777777" w:rsidR="007F10EB" w:rsidRPr="00F11966" w:rsidRDefault="007F10EB" w:rsidP="007F10EB">
            <w:pPr>
              <w:pStyle w:val="TAL"/>
            </w:pPr>
            <w:r w:rsidRPr="00F11966">
              <w:t>Additional PRA ID</w:t>
            </w:r>
          </w:p>
        </w:tc>
        <w:tc>
          <w:tcPr>
            <w:tcW w:w="708" w:type="dxa"/>
            <w:shd w:val="solid" w:color="FFFFFF" w:fill="auto"/>
          </w:tcPr>
          <w:p w14:paraId="51AF18B1" w14:textId="77777777" w:rsidR="007F10EB" w:rsidRPr="00F11966" w:rsidRDefault="007F10EB" w:rsidP="007F10EB">
            <w:pPr>
              <w:pStyle w:val="TAC"/>
              <w:rPr>
                <w:sz w:val="16"/>
                <w:szCs w:val="16"/>
              </w:rPr>
            </w:pPr>
            <w:r w:rsidRPr="00F11966">
              <w:rPr>
                <w:sz w:val="16"/>
                <w:szCs w:val="16"/>
              </w:rPr>
              <w:t>16.5.0</w:t>
            </w:r>
          </w:p>
        </w:tc>
      </w:tr>
      <w:tr w:rsidR="0059735A" w:rsidRPr="00F11966" w14:paraId="1107275B" w14:textId="77777777" w:rsidTr="009663F0">
        <w:tc>
          <w:tcPr>
            <w:tcW w:w="800" w:type="dxa"/>
            <w:shd w:val="solid" w:color="FFFFFF" w:fill="auto"/>
          </w:tcPr>
          <w:p w14:paraId="1FF18D54" w14:textId="77777777" w:rsidR="0059735A" w:rsidRPr="00F11966" w:rsidRDefault="0059735A" w:rsidP="0059735A">
            <w:pPr>
              <w:pStyle w:val="TAC"/>
              <w:rPr>
                <w:sz w:val="16"/>
                <w:szCs w:val="16"/>
              </w:rPr>
            </w:pPr>
            <w:r w:rsidRPr="00F11966">
              <w:rPr>
                <w:sz w:val="16"/>
                <w:szCs w:val="16"/>
              </w:rPr>
              <w:t>2020-09</w:t>
            </w:r>
          </w:p>
        </w:tc>
        <w:tc>
          <w:tcPr>
            <w:tcW w:w="800" w:type="dxa"/>
            <w:shd w:val="solid" w:color="FFFFFF" w:fill="auto"/>
          </w:tcPr>
          <w:p w14:paraId="10C7A1F1" w14:textId="77777777" w:rsidR="0059735A" w:rsidRPr="00F11966" w:rsidRDefault="0059735A" w:rsidP="0059735A">
            <w:pPr>
              <w:pStyle w:val="TAC"/>
              <w:rPr>
                <w:sz w:val="16"/>
                <w:szCs w:val="16"/>
              </w:rPr>
            </w:pPr>
            <w:r w:rsidRPr="00F11966">
              <w:rPr>
                <w:sz w:val="16"/>
                <w:szCs w:val="16"/>
              </w:rPr>
              <w:t>CT#8</w:t>
            </w:r>
            <w:r w:rsidR="009663F0" w:rsidRPr="00F11966">
              <w:rPr>
                <w:sz w:val="16"/>
                <w:szCs w:val="16"/>
              </w:rPr>
              <w:t>9</w:t>
            </w:r>
            <w:r w:rsidRPr="00F11966">
              <w:rPr>
                <w:sz w:val="16"/>
                <w:szCs w:val="16"/>
              </w:rPr>
              <w:t>E</w:t>
            </w:r>
          </w:p>
        </w:tc>
        <w:tc>
          <w:tcPr>
            <w:tcW w:w="1094" w:type="dxa"/>
            <w:shd w:val="solid" w:color="FFFFFF" w:fill="auto"/>
          </w:tcPr>
          <w:p w14:paraId="559C4688" w14:textId="77777777" w:rsidR="0059735A" w:rsidRPr="00F11966" w:rsidRDefault="0059735A" w:rsidP="0059735A">
            <w:pPr>
              <w:pStyle w:val="TAC"/>
              <w:rPr>
                <w:sz w:val="16"/>
                <w:szCs w:val="16"/>
              </w:rPr>
            </w:pPr>
            <w:r w:rsidRPr="00F11966">
              <w:rPr>
                <w:sz w:val="16"/>
                <w:szCs w:val="16"/>
              </w:rPr>
              <w:t>CP-20</w:t>
            </w:r>
            <w:r w:rsidR="00506A69" w:rsidRPr="00F11966">
              <w:rPr>
                <w:sz w:val="16"/>
                <w:szCs w:val="16"/>
              </w:rPr>
              <w:t>2</w:t>
            </w:r>
            <w:r w:rsidR="00D2497F" w:rsidRPr="00F11966">
              <w:rPr>
                <w:sz w:val="16"/>
                <w:szCs w:val="16"/>
              </w:rPr>
              <w:t>103</w:t>
            </w:r>
          </w:p>
        </w:tc>
        <w:tc>
          <w:tcPr>
            <w:tcW w:w="567" w:type="dxa"/>
            <w:shd w:val="solid" w:color="FFFFFF" w:fill="auto"/>
          </w:tcPr>
          <w:p w14:paraId="674AC125" w14:textId="77777777" w:rsidR="0059735A" w:rsidRPr="00F11966" w:rsidRDefault="0059735A" w:rsidP="0059735A">
            <w:pPr>
              <w:pStyle w:val="TAL"/>
              <w:rPr>
                <w:rFonts w:cs="Arial"/>
                <w:sz w:val="16"/>
                <w:szCs w:val="16"/>
              </w:rPr>
            </w:pPr>
            <w:r w:rsidRPr="00F11966">
              <w:rPr>
                <w:rFonts w:cs="Arial"/>
                <w:sz w:val="16"/>
                <w:szCs w:val="16"/>
              </w:rPr>
              <w:t>0233</w:t>
            </w:r>
          </w:p>
        </w:tc>
        <w:tc>
          <w:tcPr>
            <w:tcW w:w="425" w:type="dxa"/>
            <w:shd w:val="solid" w:color="FFFFFF" w:fill="auto"/>
          </w:tcPr>
          <w:p w14:paraId="39E09E4E" w14:textId="77777777" w:rsidR="0059735A" w:rsidRPr="00F11966" w:rsidRDefault="0059735A" w:rsidP="0059735A">
            <w:pPr>
              <w:pStyle w:val="TAR"/>
              <w:rPr>
                <w:rFonts w:cs="Arial"/>
                <w:sz w:val="16"/>
                <w:szCs w:val="16"/>
              </w:rPr>
            </w:pPr>
            <w:r w:rsidRPr="00F11966">
              <w:rPr>
                <w:rFonts w:cs="Arial"/>
                <w:sz w:val="16"/>
                <w:szCs w:val="16"/>
              </w:rPr>
              <w:t>1</w:t>
            </w:r>
          </w:p>
        </w:tc>
        <w:tc>
          <w:tcPr>
            <w:tcW w:w="425" w:type="dxa"/>
            <w:shd w:val="solid" w:color="FFFFFF" w:fill="auto"/>
          </w:tcPr>
          <w:p w14:paraId="7925E575" w14:textId="77777777" w:rsidR="0059735A" w:rsidRPr="00F11966" w:rsidRDefault="0059735A" w:rsidP="0059735A">
            <w:pPr>
              <w:pStyle w:val="TAC"/>
              <w:rPr>
                <w:rFonts w:cs="Arial"/>
                <w:sz w:val="16"/>
                <w:szCs w:val="16"/>
              </w:rPr>
            </w:pPr>
            <w:r w:rsidRPr="00F11966">
              <w:rPr>
                <w:rFonts w:cs="Arial"/>
                <w:sz w:val="16"/>
                <w:szCs w:val="16"/>
              </w:rPr>
              <w:t>F</w:t>
            </w:r>
          </w:p>
        </w:tc>
        <w:tc>
          <w:tcPr>
            <w:tcW w:w="4820" w:type="dxa"/>
            <w:shd w:val="solid" w:color="FFFFFF" w:fill="auto"/>
          </w:tcPr>
          <w:p w14:paraId="3DE0B283" w14:textId="77777777" w:rsidR="0059735A" w:rsidRPr="00F11966" w:rsidRDefault="0059735A" w:rsidP="0059735A">
            <w:pPr>
              <w:pStyle w:val="TAL"/>
            </w:pPr>
            <w:r w:rsidRPr="00F11966">
              <w:rPr>
                <w:noProof/>
              </w:rPr>
              <w:t>N5GC Location</w:t>
            </w:r>
          </w:p>
        </w:tc>
        <w:tc>
          <w:tcPr>
            <w:tcW w:w="708" w:type="dxa"/>
            <w:shd w:val="solid" w:color="FFFFFF" w:fill="auto"/>
          </w:tcPr>
          <w:p w14:paraId="702D32EA" w14:textId="77777777" w:rsidR="0059735A" w:rsidRPr="00F11966" w:rsidRDefault="0059735A" w:rsidP="0059735A">
            <w:pPr>
              <w:pStyle w:val="TAC"/>
              <w:rPr>
                <w:sz w:val="16"/>
                <w:szCs w:val="16"/>
              </w:rPr>
            </w:pPr>
            <w:r w:rsidRPr="00F11966">
              <w:rPr>
                <w:sz w:val="16"/>
                <w:szCs w:val="16"/>
              </w:rPr>
              <w:t>16.5.0</w:t>
            </w:r>
          </w:p>
        </w:tc>
      </w:tr>
      <w:tr w:rsidR="001D0E8A" w:rsidRPr="00F11966" w14:paraId="578CABD7" w14:textId="77777777" w:rsidTr="009663F0">
        <w:tc>
          <w:tcPr>
            <w:tcW w:w="800" w:type="dxa"/>
            <w:shd w:val="solid" w:color="FFFFFF" w:fill="auto"/>
          </w:tcPr>
          <w:p w14:paraId="5A7D9AB5" w14:textId="77777777" w:rsidR="001D0E8A" w:rsidRPr="00F11966" w:rsidRDefault="001D0E8A" w:rsidP="001D0E8A">
            <w:pPr>
              <w:pStyle w:val="TAC"/>
              <w:rPr>
                <w:sz w:val="16"/>
                <w:szCs w:val="16"/>
              </w:rPr>
            </w:pPr>
            <w:r w:rsidRPr="00F11966">
              <w:rPr>
                <w:sz w:val="16"/>
                <w:szCs w:val="16"/>
              </w:rPr>
              <w:t>2020-09</w:t>
            </w:r>
          </w:p>
        </w:tc>
        <w:tc>
          <w:tcPr>
            <w:tcW w:w="800" w:type="dxa"/>
            <w:shd w:val="solid" w:color="FFFFFF" w:fill="auto"/>
          </w:tcPr>
          <w:p w14:paraId="1FA50AFD" w14:textId="77777777" w:rsidR="001D0E8A" w:rsidRPr="00F11966" w:rsidRDefault="001D0E8A" w:rsidP="001D0E8A">
            <w:pPr>
              <w:pStyle w:val="TAC"/>
              <w:rPr>
                <w:sz w:val="16"/>
                <w:szCs w:val="16"/>
              </w:rPr>
            </w:pPr>
            <w:r w:rsidRPr="00F11966">
              <w:rPr>
                <w:sz w:val="16"/>
                <w:szCs w:val="16"/>
              </w:rPr>
              <w:t>CT#8</w:t>
            </w:r>
            <w:r w:rsidR="009663F0" w:rsidRPr="00F11966">
              <w:rPr>
                <w:sz w:val="16"/>
                <w:szCs w:val="16"/>
              </w:rPr>
              <w:t>9</w:t>
            </w:r>
            <w:r w:rsidRPr="00F11966">
              <w:rPr>
                <w:sz w:val="16"/>
                <w:szCs w:val="16"/>
              </w:rPr>
              <w:t>E</w:t>
            </w:r>
          </w:p>
        </w:tc>
        <w:tc>
          <w:tcPr>
            <w:tcW w:w="1094" w:type="dxa"/>
            <w:shd w:val="solid" w:color="FFFFFF" w:fill="auto"/>
          </w:tcPr>
          <w:p w14:paraId="19A361B5" w14:textId="77777777" w:rsidR="001D0E8A" w:rsidRPr="00F11966" w:rsidRDefault="001D0E8A" w:rsidP="001D0E8A">
            <w:pPr>
              <w:pStyle w:val="TAC"/>
              <w:rPr>
                <w:sz w:val="16"/>
                <w:szCs w:val="16"/>
              </w:rPr>
            </w:pPr>
            <w:r w:rsidRPr="00F11966">
              <w:rPr>
                <w:sz w:val="16"/>
                <w:szCs w:val="16"/>
              </w:rPr>
              <w:t>CP-20</w:t>
            </w:r>
            <w:r w:rsidR="00506A69" w:rsidRPr="00F11966">
              <w:rPr>
                <w:sz w:val="16"/>
                <w:szCs w:val="16"/>
              </w:rPr>
              <w:t>2</w:t>
            </w:r>
            <w:r w:rsidR="00D2497F" w:rsidRPr="00F11966">
              <w:rPr>
                <w:sz w:val="16"/>
                <w:szCs w:val="16"/>
              </w:rPr>
              <w:t>506</w:t>
            </w:r>
          </w:p>
        </w:tc>
        <w:tc>
          <w:tcPr>
            <w:tcW w:w="567" w:type="dxa"/>
            <w:shd w:val="solid" w:color="FFFFFF" w:fill="auto"/>
          </w:tcPr>
          <w:p w14:paraId="2BE80F68" w14:textId="77777777" w:rsidR="001D0E8A" w:rsidRPr="00F11966" w:rsidRDefault="001D0E8A" w:rsidP="001D0E8A">
            <w:pPr>
              <w:pStyle w:val="TAL"/>
              <w:rPr>
                <w:rFonts w:cs="Arial"/>
                <w:sz w:val="16"/>
                <w:szCs w:val="16"/>
              </w:rPr>
            </w:pPr>
            <w:r w:rsidRPr="00F11966">
              <w:rPr>
                <w:rFonts w:cs="Arial"/>
                <w:sz w:val="16"/>
                <w:szCs w:val="16"/>
              </w:rPr>
              <w:t>023</w:t>
            </w:r>
            <w:r w:rsidR="00257019" w:rsidRPr="00F11966">
              <w:rPr>
                <w:rFonts w:cs="Arial"/>
                <w:sz w:val="16"/>
                <w:szCs w:val="16"/>
              </w:rPr>
              <w:t>1</w:t>
            </w:r>
          </w:p>
        </w:tc>
        <w:tc>
          <w:tcPr>
            <w:tcW w:w="425" w:type="dxa"/>
            <w:shd w:val="solid" w:color="FFFFFF" w:fill="auto"/>
          </w:tcPr>
          <w:p w14:paraId="00A3DA88" w14:textId="77777777" w:rsidR="001D0E8A" w:rsidRPr="00F11966" w:rsidRDefault="001D0E8A" w:rsidP="001D0E8A">
            <w:pPr>
              <w:pStyle w:val="TAR"/>
              <w:rPr>
                <w:rFonts w:cs="Arial"/>
                <w:sz w:val="16"/>
                <w:szCs w:val="16"/>
              </w:rPr>
            </w:pPr>
            <w:r w:rsidRPr="00F11966">
              <w:rPr>
                <w:rFonts w:cs="Arial"/>
                <w:sz w:val="16"/>
                <w:szCs w:val="16"/>
              </w:rPr>
              <w:t>1</w:t>
            </w:r>
          </w:p>
        </w:tc>
        <w:tc>
          <w:tcPr>
            <w:tcW w:w="425" w:type="dxa"/>
            <w:shd w:val="solid" w:color="FFFFFF" w:fill="auto"/>
          </w:tcPr>
          <w:p w14:paraId="29034D67" w14:textId="77777777" w:rsidR="001D0E8A" w:rsidRPr="00F11966" w:rsidRDefault="001D0E8A" w:rsidP="001D0E8A">
            <w:pPr>
              <w:pStyle w:val="TAC"/>
              <w:rPr>
                <w:rFonts w:cs="Arial"/>
                <w:sz w:val="16"/>
                <w:szCs w:val="16"/>
              </w:rPr>
            </w:pPr>
            <w:r w:rsidRPr="00F11966">
              <w:rPr>
                <w:rFonts w:cs="Arial"/>
                <w:sz w:val="16"/>
                <w:szCs w:val="16"/>
              </w:rPr>
              <w:t>F</w:t>
            </w:r>
          </w:p>
        </w:tc>
        <w:tc>
          <w:tcPr>
            <w:tcW w:w="4820" w:type="dxa"/>
            <w:shd w:val="solid" w:color="FFFFFF" w:fill="auto"/>
          </w:tcPr>
          <w:p w14:paraId="7EBD3285" w14:textId="77777777" w:rsidR="001D0E8A" w:rsidRPr="00F11966" w:rsidRDefault="001D0E8A" w:rsidP="001D0E8A">
            <w:pPr>
              <w:pStyle w:val="TAL"/>
              <w:rPr>
                <w:noProof/>
              </w:rPr>
            </w:pPr>
            <w:r w:rsidRPr="00F11966">
              <w:t>Ncgi typo correction</w:t>
            </w:r>
          </w:p>
        </w:tc>
        <w:tc>
          <w:tcPr>
            <w:tcW w:w="708" w:type="dxa"/>
            <w:shd w:val="solid" w:color="FFFFFF" w:fill="auto"/>
          </w:tcPr>
          <w:p w14:paraId="3B48164F" w14:textId="77777777" w:rsidR="001D0E8A" w:rsidRPr="00F11966" w:rsidRDefault="001D0E8A" w:rsidP="001D0E8A">
            <w:pPr>
              <w:pStyle w:val="TAC"/>
              <w:rPr>
                <w:sz w:val="16"/>
                <w:szCs w:val="16"/>
              </w:rPr>
            </w:pPr>
            <w:r w:rsidRPr="00F11966">
              <w:rPr>
                <w:sz w:val="16"/>
                <w:szCs w:val="16"/>
              </w:rPr>
              <w:t>16.5.0</w:t>
            </w:r>
          </w:p>
        </w:tc>
      </w:tr>
      <w:tr w:rsidR="00610218" w:rsidRPr="00F11966" w14:paraId="0BF6BCF3" w14:textId="77777777" w:rsidTr="009663F0">
        <w:tc>
          <w:tcPr>
            <w:tcW w:w="800" w:type="dxa"/>
            <w:shd w:val="solid" w:color="FFFFFF" w:fill="auto"/>
          </w:tcPr>
          <w:p w14:paraId="4AA93A76" w14:textId="77777777" w:rsidR="00610218" w:rsidRPr="00F11966" w:rsidRDefault="00610218" w:rsidP="00610218">
            <w:pPr>
              <w:pStyle w:val="TAC"/>
              <w:rPr>
                <w:sz w:val="16"/>
                <w:szCs w:val="16"/>
              </w:rPr>
            </w:pPr>
            <w:r w:rsidRPr="00F11966">
              <w:rPr>
                <w:sz w:val="16"/>
                <w:szCs w:val="16"/>
              </w:rPr>
              <w:lastRenderedPageBreak/>
              <w:t>2020-09</w:t>
            </w:r>
          </w:p>
        </w:tc>
        <w:tc>
          <w:tcPr>
            <w:tcW w:w="800" w:type="dxa"/>
            <w:shd w:val="solid" w:color="FFFFFF" w:fill="auto"/>
          </w:tcPr>
          <w:p w14:paraId="59349529" w14:textId="77777777" w:rsidR="00610218" w:rsidRPr="00F11966" w:rsidRDefault="00610218" w:rsidP="00610218">
            <w:pPr>
              <w:pStyle w:val="TAC"/>
              <w:rPr>
                <w:sz w:val="16"/>
                <w:szCs w:val="16"/>
              </w:rPr>
            </w:pPr>
            <w:r w:rsidRPr="00F11966">
              <w:rPr>
                <w:sz w:val="16"/>
                <w:szCs w:val="16"/>
              </w:rPr>
              <w:t>CT#8</w:t>
            </w:r>
            <w:r w:rsidR="009663F0" w:rsidRPr="00F11966">
              <w:rPr>
                <w:sz w:val="16"/>
                <w:szCs w:val="16"/>
              </w:rPr>
              <w:t>9</w:t>
            </w:r>
            <w:r w:rsidRPr="00F11966">
              <w:rPr>
                <w:sz w:val="16"/>
                <w:szCs w:val="16"/>
              </w:rPr>
              <w:t>E</w:t>
            </w:r>
          </w:p>
        </w:tc>
        <w:tc>
          <w:tcPr>
            <w:tcW w:w="1094" w:type="dxa"/>
            <w:shd w:val="solid" w:color="FFFFFF" w:fill="auto"/>
          </w:tcPr>
          <w:p w14:paraId="514B2CFF" w14:textId="77777777" w:rsidR="00610218" w:rsidRPr="00F11966" w:rsidRDefault="00610218" w:rsidP="00610218">
            <w:pPr>
              <w:pStyle w:val="TAC"/>
              <w:rPr>
                <w:sz w:val="16"/>
                <w:szCs w:val="16"/>
              </w:rPr>
            </w:pPr>
            <w:r w:rsidRPr="00F11966">
              <w:rPr>
                <w:sz w:val="16"/>
                <w:szCs w:val="16"/>
              </w:rPr>
              <w:t>CP-20</w:t>
            </w:r>
            <w:r w:rsidR="00506A69" w:rsidRPr="00F11966">
              <w:rPr>
                <w:sz w:val="16"/>
                <w:szCs w:val="16"/>
              </w:rPr>
              <w:t>2</w:t>
            </w:r>
            <w:r w:rsidR="00D2497F" w:rsidRPr="00F11966">
              <w:rPr>
                <w:sz w:val="16"/>
                <w:szCs w:val="16"/>
              </w:rPr>
              <w:t>109</w:t>
            </w:r>
          </w:p>
        </w:tc>
        <w:tc>
          <w:tcPr>
            <w:tcW w:w="567" w:type="dxa"/>
            <w:shd w:val="solid" w:color="FFFFFF" w:fill="auto"/>
          </w:tcPr>
          <w:p w14:paraId="4C0A0A14" w14:textId="77777777" w:rsidR="00610218" w:rsidRPr="00F11966" w:rsidRDefault="00610218" w:rsidP="009663F0">
            <w:pPr>
              <w:pStyle w:val="TAL"/>
              <w:rPr>
                <w:rFonts w:cs="Arial"/>
                <w:sz w:val="16"/>
                <w:szCs w:val="16"/>
              </w:rPr>
            </w:pPr>
            <w:r w:rsidRPr="00F11966">
              <w:rPr>
                <w:rFonts w:cs="Arial"/>
                <w:sz w:val="16"/>
                <w:szCs w:val="16"/>
              </w:rPr>
              <w:t>02</w:t>
            </w:r>
            <w:r w:rsidR="009663F0" w:rsidRPr="00F11966">
              <w:rPr>
                <w:rFonts w:cs="Arial"/>
                <w:sz w:val="16"/>
                <w:szCs w:val="16"/>
              </w:rPr>
              <w:t>2</w:t>
            </w:r>
            <w:r w:rsidRPr="00F11966">
              <w:rPr>
                <w:rFonts w:cs="Arial"/>
                <w:sz w:val="16"/>
                <w:szCs w:val="16"/>
              </w:rPr>
              <w:t>9</w:t>
            </w:r>
          </w:p>
        </w:tc>
        <w:tc>
          <w:tcPr>
            <w:tcW w:w="425" w:type="dxa"/>
            <w:shd w:val="solid" w:color="FFFFFF" w:fill="auto"/>
          </w:tcPr>
          <w:p w14:paraId="38317A22" w14:textId="77777777" w:rsidR="00610218" w:rsidRPr="00F11966" w:rsidRDefault="00610218" w:rsidP="00610218">
            <w:pPr>
              <w:pStyle w:val="TAR"/>
              <w:rPr>
                <w:rFonts w:cs="Arial"/>
                <w:sz w:val="16"/>
                <w:szCs w:val="16"/>
              </w:rPr>
            </w:pPr>
            <w:r w:rsidRPr="00F11966">
              <w:rPr>
                <w:rFonts w:cs="Arial"/>
                <w:sz w:val="16"/>
                <w:szCs w:val="16"/>
              </w:rPr>
              <w:t>1</w:t>
            </w:r>
          </w:p>
        </w:tc>
        <w:tc>
          <w:tcPr>
            <w:tcW w:w="425" w:type="dxa"/>
            <w:shd w:val="solid" w:color="FFFFFF" w:fill="auto"/>
          </w:tcPr>
          <w:p w14:paraId="5D272E29" w14:textId="77777777" w:rsidR="00610218" w:rsidRPr="00F11966" w:rsidRDefault="00610218" w:rsidP="00610218">
            <w:pPr>
              <w:pStyle w:val="TAC"/>
              <w:rPr>
                <w:rFonts w:cs="Arial"/>
                <w:sz w:val="16"/>
                <w:szCs w:val="16"/>
              </w:rPr>
            </w:pPr>
            <w:r w:rsidRPr="00F11966">
              <w:rPr>
                <w:rFonts w:cs="Arial"/>
                <w:sz w:val="16"/>
                <w:szCs w:val="16"/>
              </w:rPr>
              <w:t>F</w:t>
            </w:r>
          </w:p>
        </w:tc>
        <w:tc>
          <w:tcPr>
            <w:tcW w:w="4820" w:type="dxa"/>
            <w:shd w:val="solid" w:color="FFFFFF" w:fill="auto"/>
          </w:tcPr>
          <w:p w14:paraId="4322C37F" w14:textId="77777777" w:rsidR="00610218" w:rsidRPr="00F11966" w:rsidRDefault="00610218" w:rsidP="00610218">
            <w:pPr>
              <w:pStyle w:val="TAL"/>
            </w:pPr>
            <w:r w:rsidRPr="00F11966">
              <w:rPr>
                <w:noProof/>
              </w:rPr>
              <w:t>Adding missing Reference to SUPI definition</w:t>
            </w:r>
          </w:p>
        </w:tc>
        <w:tc>
          <w:tcPr>
            <w:tcW w:w="708" w:type="dxa"/>
            <w:shd w:val="solid" w:color="FFFFFF" w:fill="auto"/>
          </w:tcPr>
          <w:p w14:paraId="27B2A87E" w14:textId="77777777" w:rsidR="00610218" w:rsidRPr="00F11966" w:rsidRDefault="00610218" w:rsidP="00610218">
            <w:pPr>
              <w:pStyle w:val="TAC"/>
              <w:rPr>
                <w:sz w:val="16"/>
                <w:szCs w:val="16"/>
              </w:rPr>
            </w:pPr>
            <w:r w:rsidRPr="00F11966">
              <w:rPr>
                <w:sz w:val="16"/>
                <w:szCs w:val="16"/>
              </w:rPr>
              <w:t>16.5.0</w:t>
            </w:r>
          </w:p>
        </w:tc>
      </w:tr>
      <w:tr w:rsidR="009663F0" w:rsidRPr="00F11966" w14:paraId="24D5FA07" w14:textId="77777777" w:rsidTr="009663F0">
        <w:tc>
          <w:tcPr>
            <w:tcW w:w="800" w:type="dxa"/>
            <w:shd w:val="solid" w:color="FFFFFF" w:fill="auto"/>
          </w:tcPr>
          <w:p w14:paraId="13BB5B38" w14:textId="77777777" w:rsidR="009663F0" w:rsidRPr="00F11966" w:rsidRDefault="009663F0" w:rsidP="009663F0">
            <w:pPr>
              <w:pStyle w:val="TAC"/>
              <w:rPr>
                <w:sz w:val="16"/>
                <w:szCs w:val="16"/>
              </w:rPr>
            </w:pPr>
            <w:r w:rsidRPr="00F11966">
              <w:rPr>
                <w:sz w:val="16"/>
                <w:szCs w:val="16"/>
              </w:rPr>
              <w:t>2020-0</w:t>
            </w:r>
            <w:r w:rsidR="00F11966" w:rsidRPr="00F11966">
              <w:rPr>
                <w:sz w:val="16"/>
                <w:szCs w:val="16"/>
              </w:rPr>
              <w:t>9</w:t>
            </w:r>
          </w:p>
        </w:tc>
        <w:tc>
          <w:tcPr>
            <w:tcW w:w="800" w:type="dxa"/>
            <w:shd w:val="solid" w:color="FFFFFF" w:fill="auto"/>
          </w:tcPr>
          <w:p w14:paraId="15A73BE1" w14:textId="77777777" w:rsidR="009663F0" w:rsidRPr="00F11966" w:rsidRDefault="009663F0" w:rsidP="009663F0">
            <w:pPr>
              <w:pStyle w:val="TAC"/>
              <w:rPr>
                <w:sz w:val="16"/>
                <w:szCs w:val="16"/>
              </w:rPr>
            </w:pPr>
            <w:r w:rsidRPr="00F11966">
              <w:rPr>
                <w:sz w:val="16"/>
                <w:szCs w:val="16"/>
              </w:rPr>
              <w:t>CT#89E</w:t>
            </w:r>
          </w:p>
        </w:tc>
        <w:tc>
          <w:tcPr>
            <w:tcW w:w="1094" w:type="dxa"/>
            <w:shd w:val="solid" w:color="FFFFFF" w:fill="auto"/>
          </w:tcPr>
          <w:p w14:paraId="4BB0D39F" w14:textId="77777777" w:rsidR="009663F0" w:rsidRPr="00F11966" w:rsidRDefault="009663F0" w:rsidP="009663F0">
            <w:pPr>
              <w:pStyle w:val="TAC"/>
              <w:rPr>
                <w:sz w:val="16"/>
                <w:szCs w:val="16"/>
              </w:rPr>
            </w:pPr>
            <w:r w:rsidRPr="00F11966">
              <w:rPr>
                <w:sz w:val="16"/>
                <w:szCs w:val="16"/>
              </w:rPr>
              <w:t>CP-20</w:t>
            </w:r>
            <w:r w:rsidR="00506A69" w:rsidRPr="00F11966">
              <w:rPr>
                <w:sz w:val="16"/>
                <w:szCs w:val="16"/>
              </w:rPr>
              <w:t>2</w:t>
            </w:r>
            <w:r w:rsidR="00D2497F" w:rsidRPr="00F11966">
              <w:rPr>
                <w:sz w:val="16"/>
                <w:szCs w:val="16"/>
              </w:rPr>
              <w:t>096</w:t>
            </w:r>
          </w:p>
        </w:tc>
        <w:tc>
          <w:tcPr>
            <w:tcW w:w="567" w:type="dxa"/>
            <w:shd w:val="solid" w:color="FFFFFF" w:fill="auto"/>
          </w:tcPr>
          <w:p w14:paraId="59B34D08" w14:textId="77777777" w:rsidR="009663F0" w:rsidRPr="00F11966" w:rsidRDefault="009663F0" w:rsidP="009663F0">
            <w:pPr>
              <w:pStyle w:val="TAL"/>
              <w:rPr>
                <w:rFonts w:cs="Arial"/>
                <w:sz w:val="16"/>
                <w:szCs w:val="16"/>
              </w:rPr>
            </w:pPr>
            <w:r w:rsidRPr="00F11966">
              <w:rPr>
                <w:rFonts w:cs="Arial"/>
                <w:sz w:val="16"/>
                <w:szCs w:val="16"/>
              </w:rPr>
              <w:t>0237</w:t>
            </w:r>
          </w:p>
        </w:tc>
        <w:tc>
          <w:tcPr>
            <w:tcW w:w="425" w:type="dxa"/>
            <w:shd w:val="solid" w:color="FFFFFF" w:fill="auto"/>
          </w:tcPr>
          <w:p w14:paraId="4E9F16AE" w14:textId="77777777" w:rsidR="009663F0" w:rsidRPr="00F11966" w:rsidRDefault="009663F0" w:rsidP="009663F0">
            <w:pPr>
              <w:pStyle w:val="TAR"/>
              <w:rPr>
                <w:rFonts w:cs="Arial"/>
                <w:sz w:val="16"/>
                <w:szCs w:val="16"/>
              </w:rPr>
            </w:pPr>
          </w:p>
        </w:tc>
        <w:tc>
          <w:tcPr>
            <w:tcW w:w="425" w:type="dxa"/>
            <w:shd w:val="solid" w:color="FFFFFF" w:fill="auto"/>
          </w:tcPr>
          <w:p w14:paraId="4835E4D5" w14:textId="77777777" w:rsidR="009663F0" w:rsidRPr="00F11966" w:rsidRDefault="009663F0" w:rsidP="009663F0">
            <w:pPr>
              <w:pStyle w:val="TAC"/>
              <w:rPr>
                <w:rFonts w:cs="Arial"/>
                <w:sz w:val="16"/>
                <w:szCs w:val="16"/>
              </w:rPr>
            </w:pPr>
            <w:r w:rsidRPr="00F11966">
              <w:rPr>
                <w:rFonts w:cs="Arial"/>
                <w:sz w:val="16"/>
                <w:szCs w:val="16"/>
              </w:rPr>
              <w:t>F</w:t>
            </w:r>
          </w:p>
        </w:tc>
        <w:tc>
          <w:tcPr>
            <w:tcW w:w="4820" w:type="dxa"/>
            <w:shd w:val="solid" w:color="FFFFFF" w:fill="auto"/>
          </w:tcPr>
          <w:p w14:paraId="56988E21" w14:textId="77777777" w:rsidR="009663F0" w:rsidRPr="00F11966" w:rsidRDefault="00AC4CDA" w:rsidP="009663F0">
            <w:pPr>
              <w:pStyle w:val="TAL"/>
              <w:rPr>
                <w:noProof/>
              </w:rPr>
            </w:pPr>
            <w:r w:rsidRPr="00F11966">
              <w:rPr>
                <w:rFonts w:cs="Arial"/>
                <w:color w:val="000000"/>
              </w:rPr>
              <w:t xml:space="preserve">Rel-16 </w:t>
            </w:r>
            <w:r w:rsidR="009663F0" w:rsidRPr="00F11966">
              <w:rPr>
                <w:rFonts w:cs="Arial"/>
                <w:color w:val="000000"/>
              </w:rPr>
              <w:t>API version and External doc update</w:t>
            </w:r>
          </w:p>
        </w:tc>
        <w:tc>
          <w:tcPr>
            <w:tcW w:w="708" w:type="dxa"/>
            <w:shd w:val="solid" w:color="FFFFFF" w:fill="auto"/>
          </w:tcPr>
          <w:p w14:paraId="35915E28" w14:textId="77777777" w:rsidR="009663F0" w:rsidRPr="00F11966" w:rsidRDefault="009663F0" w:rsidP="009663F0">
            <w:pPr>
              <w:pStyle w:val="TAC"/>
              <w:rPr>
                <w:sz w:val="16"/>
                <w:szCs w:val="16"/>
              </w:rPr>
            </w:pPr>
            <w:r w:rsidRPr="00F11966">
              <w:rPr>
                <w:sz w:val="16"/>
                <w:szCs w:val="16"/>
              </w:rPr>
              <w:t>16.</w:t>
            </w:r>
            <w:r w:rsidR="00506A69" w:rsidRPr="00F11966">
              <w:rPr>
                <w:sz w:val="16"/>
                <w:szCs w:val="16"/>
              </w:rPr>
              <w:t>5</w:t>
            </w:r>
            <w:r w:rsidRPr="00F11966">
              <w:rPr>
                <w:sz w:val="16"/>
                <w:szCs w:val="16"/>
              </w:rPr>
              <w:t>.0</w:t>
            </w:r>
          </w:p>
        </w:tc>
      </w:tr>
      <w:tr w:rsidR="00A35953" w:rsidRPr="00F11966" w14:paraId="762C9D7C" w14:textId="77777777" w:rsidTr="009663F0">
        <w:tc>
          <w:tcPr>
            <w:tcW w:w="800" w:type="dxa"/>
            <w:shd w:val="solid" w:color="FFFFFF" w:fill="auto"/>
          </w:tcPr>
          <w:p w14:paraId="3FE59BAF" w14:textId="77777777" w:rsidR="00A35953" w:rsidRPr="00F11966" w:rsidRDefault="00A35953" w:rsidP="00A35953">
            <w:pPr>
              <w:pStyle w:val="TAC"/>
              <w:rPr>
                <w:sz w:val="16"/>
                <w:szCs w:val="16"/>
              </w:rPr>
            </w:pPr>
            <w:r w:rsidRPr="00F11966">
              <w:rPr>
                <w:sz w:val="16"/>
                <w:szCs w:val="16"/>
              </w:rPr>
              <w:t>2020-</w:t>
            </w:r>
            <w:r>
              <w:rPr>
                <w:sz w:val="16"/>
                <w:szCs w:val="16"/>
              </w:rPr>
              <w:t>12</w:t>
            </w:r>
          </w:p>
        </w:tc>
        <w:tc>
          <w:tcPr>
            <w:tcW w:w="800" w:type="dxa"/>
            <w:shd w:val="solid" w:color="FFFFFF" w:fill="auto"/>
          </w:tcPr>
          <w:p w14:paraId="66926ACE" w14:textId="77777777" w:rsidR="00A35953" w:rsidRPr="00F11966" w:rsidRDefault="00A35953" w:rsidP="00A35953">
            <w:pPr>
              <w:pStyle w:val="TAC"/>
              <w:rPr>
                <w:sz w:val="16"/>
                <w:szCs w:val="16"/>
              </w:rPr>
            </w:pPr>
            <w:r w:rsidRPr="00F11966">
              <w:rPr>
                <w:sz w:val="16"/>
                <w:szCs w:val="16"/>
              </w:rPr>
              <w:t>CT#</w:t>
            </w:r>
            <w:r>
              <w:rPr>
                <w:sz w:val="16"/>
                <w:szCs w:val="16"/>
              </w:rPr>
              <w:t>90</w:t>
            </w:r>
            <w:r w:rsidRPr="00F11966">
              <w:rPr>
                <w:sz w:val="16"/>
                <w:szCs w:val="16"/>
              </w:rPr>
              <w:t>E</w:t>
            </w:r>
          </w:p>
        </w:tc>
        <w:tc>
          <w:tcPr>
            <w:tcW w:w="1094" w:type="dxa"/>
            <w:shd w:val="solid" w:color="FFFFFF" w:fill="auto"/>
          </w:tcPr>
          <w:p w14:paraId="1A183FB3" w14:textId="77777777" w:rsidR="00A35953" w:rsidRPr="00F11966" w:rsidRDefault="00A35953" w:rsidP="00B7408C">
            <w:pPr>
              <w:pStyle w:val="TAC"/>
              <w:rPr>
                <w:sz w:val="16"/>
                <w:szCs w:val="16"/>
              </w:rPr>
            </w:pPr>
            <w:r w:rsidRPr="00F11966">
              <w:rPr>
                <w:sz w:val="16"/>
                <w:szCs w:val="16"/>
              </w:rPr>
              <w:t>CP-20</w:t>
            </w:r>
            <w:r>
              <w:rPr>
                <w:sz w:val="16"/>
                <w:szCs w:val="16"/>
              </w:rPr>
              <w:t>3</w:t>
            </w:r>
            <w:r w:rsidR="00B7408C">
              <w:rPr>
                <w:sz w:val="16"/>
                <w:szCs w:val="16"/>
              </w:rPr>
              <w:t>035</w:t>
            </w:r>
          </w:p>
        </w:tc>
        <w:tc>
          <w:tcPr>
            <w:tcW w:w="567" w:type="dxa"/>
            <w:shd w:val="solid" w:color="FFFFFF" w:fill="auto"/>
          </w:tcPr>
          <w:p w14:paraId="2F5067DB" w14:textId="77777777" w:rsidR="00A35953" w:rsidRPr="00F11966" w:rsidRDefault="00A35953" w:rsidP="00A35953">
            <w:pPr>
              <w:pStyle w:val="TAL"/>
              <w:rPr>
                <w:rFonts w:cs="Arial"/>
                <w:sz w:val="16"/>
                <w:szCs w:val="16"/>
              </w:rPr>
            </w:pPr>
            <w:r w:rsidRPr="00F11966">
              <w:rPr>
                <w:rFonts w:cs="Arial"/>
                <w:sz w:val="16"/>
                <w:szCs w:val="16"/>
              </w:rPr>
              <w:t>023</w:t>
            </w:r>
            <w:r>
              <w:rPr>
                <w:rFonts w:cs="Arial"/>
                <w:sz w:val="16"/>
                <w:szCs w:val="16"/>
              </w:rPr>
              <w:t>9</w:t>
            </w:r>
          </w:p>
        </w:tc>
        <w:tc>
          <w:tcPr>
            <w:tcW w:w="425" w:type="dxa"/>
            <w:shd w:val="solid" w:color="FFFFFF" w:fill="auto"/>
          </w:tcPr>
          <w:p w14:paraId="3AAD0E62" w14:textId="77777777" w:rsidR="00A35953" w:rsidRPr="00F11966" w:rsidRDefault="00A35953" w:rsidP="00A35953">
            <w:pPr>
              <w:pStyle w:val="TAR"/>
              <w:rPr>
                <w:rFonts w:cs="Arial"/>
                <w:sz w:val="16"/>
                <w:szCs w:val="16"/>
              </w:rPr>
            </w:pPr>
          </w:p>
        </w:tc>
        <w:tc>
          <w:tcPr>
            <w:tcW w:w="425" w:type="dxa"/>
            <w:shd w:val="solid" w:color="FFFFFF" w:fill="auto"/>
          </w:tcPr>
          <w:p w14:paraId="1C0D8691" w14:textId="77777777" w:rsidR="00A35953" w:rsidRPr="00F11966" w:rsidRDefault="00A35953" w:rsidP="00A35953">
            <w:pPr>
              <w:pStyle w:val="TAC"/>
              <w:rPr>
                <w:rFonts w:cs="Arial"/>
                <w:sz w:val="16"/>
                <w:szCs w:val="16"/>
              </w:rPr>
            </w:pPr>
            <w:r w:rsidRPr="00F11966">
              <w:rPr>
                <w:rFonts w:cs="Arial"/>
                <w:sz w:val="16"/>
                <w:szCs w:val="16"/>
              </w:rPr>
              <w:t>F</w:t>
            </w:r>
          </w:p>
        </w:tc>
        <w:tc>
          <w:tcPr>
            <w:tcW w:w="4820" w:type="dxa"/>
            <w:shd w:val="solid" w:color="FFFFFF" w:fill="auto"/>
          </w:tcPr>
          <w:p w14:paraId="4DF02EA9" w14:textId="77777777" w:rsidR="00A35953" w:rsidRPr="00F11966" w:rsidRDefault="00A35953" w:rsidP="00A35953">
            <w:pPr>
              <w:pStyle w:val="TAL"/>
              <w:rPr>
                <w:rFonts w:cs="Arial"/>
                <w:color w:val="000000"/>
              </w:rPr>
            </w:pPr>
            <w:r>
              <w:rPr>
                <w:rFonts w:cs="Arial"/>
                <w:color w:val="000000"/>
              </w:rPr>
              <w:t>Removal of the reference to ETSI forge</w:t>
            </w:r>
          </w:p>
        </w:tc>
        <w:tc>
          <w:tcPr>
            <w:tcW w:w="708" w:type="dxa"/>
            <w:shd w:val="solid" w:color="FFFFFF" w:fill="auto"/>
          </w:tcPr>
          <w:p w14:paraId="123AD5E6" w14:textId="77777777" w:rsidR="00A35953" w:rsidRPr="00F11966" w:rsidRDefault="00A35953" w:rsidP="00A35953">
            <w:pPr>
              <w:pStyle w:val="TAC"/>
              <w:rPr>
                <w:sz w:val="16"/>
                <w:szCs w:val="16"/>
              </w:rPr>
            </w:pPr>
            <w:r w:rsidRPr="00F11966">
              <w:rPr>
                <w:sz w:val="16"/>
                <w:szCs w:val="16"/>
              </w:rPr>
              <w:t>16.</w:t>
            </w:r>
            <w:r>
              <w:rPr>
                <w:sz w:val="16"/>
                <w:szCs w:val="16"/>
              </w:rPr>
              <w:t>6</w:t>
            </w:r>
            <w:r w:rsidRPr="00F11966">
              <w:rPr>
                <w:sz w:val="16"/>
                <w:szCs w:val="16"/>
              </w:rPr>
              <w:t>.0</w:t>
            </w:r>
          </w:p>
        </w:tc>
      </w:tr>
      <w:tr w:rsidR="00A35953" w:rsidRPr="00F11966" w14:paraId="085A8290" w14:textId="77777777" w:rsidTr="009663F0">
        <w:tc>
          <w:tcPr>
            <w:tcW w:w="800" w:type="dxa"/>
            <w:shd w:val="solid" w:color="FFFFFF" w:fill="auto"/>
          </w:tcPr>
          <w:p w14:paraId="28A2A272" w14:textId="77777777" w:rsidR="00A35953" w:rsidRPr="00F11966" w:rsidRDefault="00A35953" w:rsidP="00A35953">
            <w:pPr>
              <w:pStyle w:val="TAC"/>
              <w:rPr>
                <w:sz w:val="16"/>
                <w:szCs w:val="16"/>
              </w:rPr>
            </w:pPr>
            <w:r w:rsidRPr="00F11966">
              <w:rPr>
                <w:sz w:val="16"/>
                <w:szCs w:val="16"/>
              </w:rPr>
              <w:t>2020-</w:t>
            </w:r>
            <w:r>
              <w:rPr>
                <w:sz w:val="16"/>
                <w:szCs w:val="16"/>
              </w:rPr>
              <w:t>12</w:t>
            </w:r>
          </w:p>
        </w:tc>
        <w:tc>
          <w:tcPr>
            <w:tcW w:w="800" w:type="dxa"/>
            <w:shd w:val="solid" w:color="FFFFFF" w:fill="auto"/>
          </w:tcPr>
          <w:p w14:paraId="023EC7C2" w14:textId="77777777" w:rsidR="00A35953" w:rsidRPr="00F11966" w:rsidRDefault="00A35953" w:rsidP="00A35953">
            <w:pPr>
              <w:pStyle w:val="TAC"/>
              <w:rPr>
                <w:sz w:val="16"/>
                <w:szCs w:val="16"/>
              </w:rPr>
            </w:pPr>
            <w:r w:rsidRPr="00F11966">
              <w:rPr>
                <w:sz w:val="16"/>
                <w:szCs w:val="16"/>
              </w:rPr>
              <w:t>CT#</w:t>
            </w:r>
            <w:r>
              <w:rPr>
                <w:sz w:val="16"/>
                <w:szCs w:val="16"/>
              </w:rPr>
              <w:t>90</w:t>
            </w:r>
            <w:r w:rsidRPr="00F11966">
              <w:rPr>
                <w:sz w:val="16"/>
                <w:szCs w:val="16"/>
              </w:rPr>
              <w:t>E</w:t>
            </w:r>
          </w:p>
        </w:tc>
        <w:tc>
          <w:tcPr>
            <w:tcW w:w="1094" w:type="dxa"/>
            <w:shd w:val="solid" w:color="FFFFFF" w:fill="auto"/>
          </w:tcPr>
          <w:p w14:paraId="3D8216DF" w14:textId="77777777" w:rsidR="00A35953" w:rsidRPr="00F11966" w:rsidRDefault="00A35953" w:rsidP="00B7408C">
            <w:pPr>
              <w:pStyle w:val="TAC"/>
              <w:rPr>
                <w:sz w:val="16"/>
                <w:szCs w:val="16"/>
              </w:rPr>
            </w:pPr>
            <w:r w:rsidRPr="00F11966">
              <w:rPr>
                <w:sz w:val="16"/>
                <w:szCs w:val="16"/>
              </w:rPr>
              <w:t>CP-20</w:t>
            </w:r>
            <w:r>
              <w:rPr>
                <w:sz w:val="16"/>
                <w:szCs w:val="16"/>
              </w:rPr>
              <w:t>3</w:t>
            </w:r>
            <w:r w:rsidR="00B7408C">
              <w:rPr>
                <w:sz w:val="16"/>
                <w:szCs w:val="16"/>
              </w:rPr>
              <w:t>031</w:t>
            </w:r>
          </w:p>
        </w:tc>
        <w:tc>
          <w:tcPr>
            <w:tcW w:w="567" w:type="dxa"/>
            <w:shd w:val="solid" w:color="FFFFFF" w:fill="auto"/>
          </w:tcPr>
          <w:p w14:paraId="42B44819" w14:textId="77777777" w:rsidR="00A35953" w:rsidRPr="00F11966" w:rsidRDefault="00A35953" w:rsidP="00A35953">
            <w:pPr>
              <w:pStyle w:val="TAL"/>
              <w:rPr>
                <w:rFonts w:cs="Arial"/>
                <w:sz w:val="16"/>
                <w:szCs w:val="16"/>
              </w:rPr>
            </w:pPr>
            <w:r w:rsidRPr="00F11966">
              <w:rPr>
                <w:rFonts w:cs="Arial"/>
                <w:sz w:val="16"/>
                <w:szCs w:val="16"/>
              </w:rPr>
              <w:t>02</w:t>
            </w:r>
            <w:r>
              <w:rPr>
                <w:rFonts w:cs="Arial"/>
                <w:sz w:val="16"/>
                <w:szCs w:val="16"/>
              </w:rPr>
              <w:t>40</w:t>
            </w:r>
          </w:p>
        </w:tc>
        <w:tc>
          <w:tcPr>
            <w:tcW w:w="425" w:type="dxa"/>
            <w:shd w:val="solid" w:color="FFFFFF" w:fill="auto"/>
          </w:tcPr>
          <w:p w14:paraId="193EC4D2" w14:textId="77777777" w:rsidR="00A35953" w:rsidRPr="00F11966" w:rsidRDefault="00A35953" w:rsidP="00A35953">
            <w:pPr>
              <w:pStyle w:val="TAR"/>
              <w:rPr>
                <w:rFonts w:cs="Arial"/>
                <w:sz w:val="16"/>
                <w:szCs w:val="16"/>
              </w:rPr>
            </w:pPr>
          </w:p>
        </w:tc>
        <w:tc>
          <w:tcPr>
            <w:tcW w:w="425" w:type="dxa"/>
            <w:shd w:val="solid" w:color="FFFFFF" w:fill="auto"/>
          </w:tcPr>
          <w:p w14:paraId="181168AF" w14:textId="77777777" w:rsidR="00A35953" w:rsidRPr="00F11966" w:rsidRDefault="00A35953" w:rsidP="00A35953">
            <w:pPr>
              <w:pStyle w:val="TAC"/>
              <w:rPr>
                <w:rFonts w:cs="Arial"/>
                <w:sz w:val="16"/>
                <w:szCs w:val="16"/>
              </w:rPr>
            </w:pPr>
            <w:r w:rsidRPr="00F11966">
              <w:rPr>
                <w:rFonts w:cs="Arial"/>
                <w:sz w:val="16"/>
                <w:szCs w:val="16"/>
              </w:rPr>
              <w:t>F</w:t>
            </w:r>
          </w:p>
        </w:tc>
        <w:tc>
          <w:tcPr>
            <w:tcW w:w="4820" w:type="dxa"/>
            <w:shd w:val="solid" w:color="FFFFFF" w:fill="auto"/>
          </w:tcPr>
          <w:p w14:paraId="6EE9C47C" w14:textId="77777777" w:rsidR="00A35953" w:rsidRPr="00F11966" w:rsidRDefault="00A26369" w:rsidP="00A35953">
            <w:pPr>
              <w:pStyle w:val="TAL"/>
              <w:rPr>
                <w:rFonts w:cs="Arial"/>
                <w:color w:val="000000"/>
              </w:rPr>
            </w:pPr>
            <w:fldSimple w:instr=" DOCPROPERTY  CrTitle  \* MERGEFORMAT ">
              <w:r w:rsidR="00A35953">
                <w:t>Correction for implementation error 29.571</w:t>
              </w:r>
            </w:fldSimple>
          </w:p>
        </w:tc>
        <w:tc>
          <w:tcPr>
            <w:tcW w:w="708" w:type="dxa"/>
            <w:shd w:val="solid" w:color="FFFFFF" w:fill="auto"/>
          </w:tcPr>
          <w:p w14:paraId="1923AAC2" w14:textId="77777777" w:rsidR="00A35953" w:rsidRPr="00F11966" w:rsidRDefault="00A35953" w:rsidP="00A35953">
            <w:pPr>
              <w:pStyle w:val="TAC"/>
              <w:rPr>
                <w:sz w:val="16"/>
                <w:szCs w:val="16"/>
              </w:rPr>
            </w:pPr>
            <w:r w:rsidRPr="00F11966">
              <w:rPr>
                <w:sz w:val="16"/>
                <w:szCs w:val="16"/>
              </w:rPr>
              <w:t>16.</w:t>
            </w:r>
            <w:r>
              <w:rPr>
                <w:sz w:val="16"/>
                <w:szCs w:val="16"/>
              </w:rPr>
              <w:t>6</w:t>
            </w:r>
            <w:r w:rsidRPr="00F11966">
              <w:rPr>
                <w:sz w:val="16"/>
                <w:szCs w:val="16"/>
              </w:rPr>
              <w:t>.0</w:t>
            </w:r>
          </w:p>
        </w:tc>
      </w:tr>
      <w:tr w:rsidR="00A35953" w:rsidRPr="00F11966" w14:paraId="0FB614AA" w14:textId="77777777" w:rsidTr="009663F0">
        <w:tc>
          <w:tcPr>
            <w:tcW w:w="800" w:type="dxa"/>
            <w:shd w:val="solid" w:color="FFFFFF" w:fill="auto"/>
          </w:tcPr>
          <w:p w14:paraId="134F76A1" w14:textId="77777777" w:rsidR="00A35953" w:rsidRPr="00F11966" w:rsidRDefault="00A35953" w:rsidP="00A35953">
            <w:pPr>
              <w:pStyle w:val="TAC"/>
              <w:rPr>
                <w:sz w:val="16"/>
                <w:szCs w:val="16"/>
              </w:rPr>
            </w:pPr>
            <w:r w:rsidRPr="00F11966">
              <w:rPr>
                <w:sz w:val="16"/>
                <w:szCs w:val="16"/>
              </w:rPr>
              <w:t>2020-</w:t>
            </w:r>
            <w:r>
              <w:rPr>
                <w:sz w:val="16"/>
                <w:szCs w:val="16"/>
              </w:rPr>
              <w:t>12</w:t>
            </w:r>
          </w:p>
        </w:tc>
        <w:tc>
          <w:tcPr>
            <w:tcW w:w="800" w:type="dxa"/>
            <w:shd w:val="solid" w:color="FFFFFF" w:fill="auto"/>
          </w:tcPr>
          <w:p w14:paraId="6A86A752" w14:textId="77777777" w:rsidR="00A35953" w:rsidRPr="00F11966" w:rsidRDefault="00A35953" w:rsidP="00A35953">
            <w:pPr>
              <w:pStyle w:val="TAC"/>
              <w:rPr>
                <w:sz w:val="16"/>
                <w:szCs w:val="16"/>
              </w:rPr>
            </w:pPr>
            <w:r w:rsidRPr="00F11966">
              <w:rPr>
                <w:sz w:val="16"/>
                <w:szCs w:val="16"/>
              </w:rPr>
              <w:t>CT#</w:t>
            </w:r>
            <w:r>
              <w:rPr>
                <w:sz w:val="16"/>
                <w:szCs w:val="16"/>
              </w:rPr>
              <w:t>90</w:t>
            </w:r>
            <w:r w:rsidRPr="00F11966">
              <w:rPr>
                <w:sz w:val="16"/>
                <w:szCs w:val="16"/>
              </w:rPr>
              <w:t>E</w:t>
            </w:r>
          </w:p>
        </w:tc>
        <w:tc>
          <w:tcPr>
            <w:tcW w:w="1094" w:type="dxa"/>
            <w:shd w:val="solid" w:color="FFFFFF" w:fill="auto"/>
          </w:tcPr>
          <w:p w14:paraId="4ACDF4C4" w14:textId="77777777" w:rsidR="00A35953" w:rsidRPr="00F11966" w:rsidRDefault="00A35953" w:rsidP="00A35953">
            <w:pPr>
              <w:pStyle w:val="TAC"/>
              <w:rPr>
                <w:sz w:val="16"/>
                <w:szCs w:val="16"/>
              </w:rPr>
            </w:pPr>
            <w:r w:rsidRPr="00F11966">
              <w:rPr>
                <w:sz w:val="16"/>
                <w:szCs w:val="16"/>
              </w:rPr>
              <w:t>CP-20</w:t>
            </w:r>
            <w:r>
              <w:rPr>
                <w:sz w:val="16"/>
                <w:szCs w:val="16"/>
              </w:rPr>
              <w:t>3</w:t>
            </w:r>
            <w:r w:rsidR="00B7408C">
              <w:rPr>
                <w:sz w:val="16"/>
                <w:szCs w:val="16"/>
              </w:rPr>
              <w:t>031</w:t>
            </w:r>
          </w:p>
        </w:tc>
        <w:tc>
          <w:tcPr>
            <w:tcW w:w="567" w:type="dxa"/>
            <w:shd w:val="solid" w:color="FFFFFF" w:fill="auto"/>
          </w:tcPr>
          <w:p w14:paraId="5A33E655" w14:textId="77777777" w:rsidR="00A35953" w:rsidRPr="00F11966" w:rsidRDefault="00A35953" w:rsidP="00A35953">
            <w:pPr>
              <w:pStyle w:val="TAL"/>
              <w:rPr>
                <w:rFonts w:cs="Arial"/>
                <w:sz w:val="16"/>
                <w:szCs w:val="16"/>
              </w:rPr>
            </w:pPr>
            <w:r w:rsidRPr="00F11966">
              <w:rPr>
                <w:rFonts w:cs="Arial"/>
                <w:sz w:val="16"/>
                <w:szCs w:val="16"/>
              </w:rPr>
              <w:t>02</w:t>
            </w:r>
            <w:r>
              <w:rPr>
                <w:rFonts w:cs="Arial"/>
                <w:sz w:val="16"/>
                <w:szCs w:val="16"/>
              </w:rPr>
              <w:t>43</w:t>
            </w:r>
          </w:p>
        </w:tc>
        <w:tc>
          <w:tcPr>
            <w:tcW w:w="425" w:type="dxa"/>
            <w:shd w:val="solid" w:color="FFFFFF" w:fill="auto"/>
          </w:tcPr>
          <w:p w14:paraId="141830A2" w14:textId="77777777" w:rsidR="00A35953" w:rsidRPr="00F11966" w:rsidRDefault="00A35953" w:rsidP="00A35953">
            <w:pPr>
              <w:pStyle w:val="TAR"/>
              <w:rPr>
                <w:rFonts w:cs="Arial"/>
                <w:sz w:val="16"/>
                <w:szCs w:val="16"/>
              </w:rPr>
            </w:pPr>
          </w:p>
        </w:tc>
        <w:tc>
          <w:tcPr>
            <w:tcW w:w="425" w:type="dxa"/>
            <w:shd w:val="solid" w:color="FFFFFF" w:fill="auto"/>
          </w:tcPr>
          <w:p w14:paraId="7F0E83F3" w14:textId="77777777" w:rsidR="00A35953" w:rsidRPr="00F11966" w:rsidRDefault="00A35953" w:rsidP="00A35953">
            <w:pPr>
              <w:pStyle w:val="TAC"/>
              <w:rPr>
                <w:rFonts w:cs="Arial"/>
                <w:sz w:val="16"/>
                <w:szCs w:val="16"/>
              </w:rPr>
            </w:pPr>
            <w:r w:rsidRPr="00F11966">
              <w:rPr>
                <w:rFonts w:cs="Arial"/>
                <w:sz w:val="16"/>
                <w:szCs w:val="16"/>
              </w:rPr>
              <w:t>F</w:t>
            </w:r>
          </w:p>
        </w:tc>
        <w:tc>
          <w:tcPr>
            <w:tcW w:w="4820" w:type="dxa"/>
            <w:shd w:val="solid" w:color="FFFFFF" w:fill="auto"/>
          </w:tcPr>
          <w:p w14:paraId="6AE8FDF5" w14:textId="77777777" w:rsidR="00A35953" w:rsidRDefault="00A35953" w:rsidP="00A35953">
            <w:pPr>
              <w:pStyle w:val="TAL"/>
            </w:pPr>
            <w:r>
              <w:t>Incomplete references and w</w:t>
            </w:r>
            <w:r w:rsidRPr="003B3E70">
              <w:t>rong table header</w:t>
            </w:r>
          </w:p>
        </w:tc>
        <w:tc>
          <w:tcPr>
            <w:tcW w:w="708" w:type="dxa"/>
            <w:shd w:val="solid" w:color="FFFFFF" w:fill="auto"/>
          </w:tcPr>
          <w:p w14:paraId="07638370" w14:textId="77777777" w:rsidR="00A35953" w:rsidRPr="00F11966" w:rsidRDefault="00A35953" w:rsidP="00A35953">
            <w:pPr>
              <w:pStyle w:val="TAC"/>
              <w:rPr>
                <w:sz w:val="16"/>
                <w:szCs w:val="16"/>
              </w:rPr>
            </w:pPr>
            <w:r w:rsidRPr="00F11966">
              <w:rPr>
                <w:sz w:val="16"/>
                <w:szCs w:val="16"/>
              </w:rPr>
              <w:t>16.</w:t>
            </w:r>
            <w:r>
              <w:rPr>
                <w:sz w:val="16"/>
                <w:szCs w:val="16"/>
              </w:rPr>
              <w:t>6</w:t>
            </w:r>
            <w:r w:rsidRPr="00F11966">
              <w:rPr>
                <w:sz w:val="16"/>
                <w:szCs w:val="16"/>
              </w:rPr>
              <w:t>.0</w:t>
            </w:r>
          </w:p>
        </w:tc>
      </w:tr>
      <w:tr w:rsidR="00A35953" w:rsidRPr="00F11966" w14:paraId="3D270396" w14:textId="77777777" w:rsidTr="009663F0">
        <w:tc>
          <w:tcPr>
            <w:tcW w:w="800" w:type="dxa"/>
            <w:shd w:val="solid" w:color="FFFFFF" w:fill="auto"/>
          </w:tcPr>
          <w:p w14:paraId="57438158" w14:textId="77777777" w:rsidR="00A35953" w:rsidRPr="00F11966" w:rsidRDefault="00A35953" w:rsidP="00A35953">
            <w:pPr>
              <w:pStyle w:val="TAC"/>
              <w:rPr>
                <w:sz w:val="16"/>
                <w:szCs w:val="16"/>
              </w:rPr>
            </w:pPr>
            <w:r w:rsidRPr="00F11966">
              <w:rPr>
                <w:sz w:val="16"/>
                <w:szCs w:val="16"/>
              </w:rPr>
              <w:t>2020-</w:t>
            </w:r>
            <w:r>
              <w:rPr>
                <w:sz w:val="16"/>
                <w:szCs w:val="16"/>
              </w:rPr>
              <w:t>12</w:t>
            </w:r>
          </w:p>
        </w:tc>
        <w:tc>
          <w:tcPr>
            <w:tcW w:w="800" w:type="dxa"/>
            <w:shd w:val="solid" w:color="FFFFFF" w:fill="auto"/>
          </w:tcPr>
          <w:p w14:paraId="53C5E0AA" w14:textId="77777777" w:rsidR="00A35953" w:rsidRPr="00F11966" w:rsidRDefault="00A35953" w:rsidP="00A35953">
            <w:pPr>
              <w:pStyle w:val="TAC"/>
              <w:rPr>
                <w:sz w:val="16"/>
                <w:szCs w:val="16"/>
              </w:rPr>
            </w:pPr>
            <w:r w:rsidRPr="00F11966">
              <w:rPr>
                <w:sz w:val="16"/>
                <w:szCs w:val="16"/>
              </w:rPr>
              <w:t>CT#</w:t>
            </w:r>
            <w:r>
              <w:rPr>
                <w:sz w:val="16"/>
                <w:szCs w:val="16"/>
              </w:rPr>
              <w:t>90</w:t>
            </w:r>
            <w:r w:rsidRPr="00F11966">
              <w:rPr>
                <w:sz w:val="16"/>
                <w:szCs w:val="16"/>
              </w:rPr>
              <w:t>E</w:t>
            </w:r>
          </w:p>
        </w:tc>
        <w:tc>
          <w:tcPr>
            <w:tcW w:w="1094" w:type="dxa"/>
            <w:shd w:val="solid" w:color="FFFFFF" w:fill="auto"/>
          </w:tcPr>
          <w:p w14:paraId="6948AF79" w14:textId="77777777" w:rsidR="00A35953" w:rsidRPr="00F11966" w:rsidRDefault="00A35953" w:rsidP="00B7408C">
            <w:pPr>
              <w:pStyle w:val="TAC"/>
              <w:rPr>
                <w:sz w:val="16"/>
                <w:szCs w:val="16"/>
              </w:rPr>
            </w:pPr>
            <w:r w:rsidRPr="00F11966">
              <w:rPr>
                <w:sz w:val="16"/>
                <w:szCs w:val="16"/>
              </w:rPr>
              <w:t>CP-20</w:t>
            </w:r>
            <w:r>
              <w:rPr>
                <w:sz w:val="16"/>
                <w:szCs w:val="16"/>
              </w:rPr>
              <w:t>3</w:t>
            </w:r>
            <w:r w:rsidR="00B7408C">
              <w:rPr>
                <w:sz w:val="16"/>
                <w:szCs w:val="16"/>
              </w:rPr>
              <w:t>039</w:t>
            </w:r>
          </w:p>
        </w:tc>
        <w:tc>
          <w:tcPr>
            <w:tcW w:w="567" w:type="dxa"/>
            <w:shd w:val="solid" w:color="FFFFFF" w:fill="auto"/>
          </w:tcPr>
          <w:p w14:paraId="2480AD5E" w14:textId="77777777" w:rsidR="00A35953" w:rsidRPr="00F11966" w:rsidRDefault="00A35953" w:rsidP="00A35953">
            <w:pPr>
              <w:pStyle w:val="TAL"/>
              <w:rPr>
                <w:rFonts w:cs="Arial"/>
                <w:sz w:val="16"/>
                <w:szCs w:val="16"/>
              </w:rPr>
            </w:pPr>
            <w:r w:rsidRPr="00F11966">
              <w:rPr>
                <w:rFonts w:cs="Arial"/>
                <w:sz w:val="16"/>
                <w:szCs w:val="16"/>
              </w:rPr>
              <w:t>02</w:t>
            </w:r>
            <w:r>
              <w:rPr>
                <w:rFonts w:cs="Arial"/>
                <w:sz w:val="16"/>
                <w:szCs w:val="16"/>
              </w:rPr>
              <w:t>4</w:t>
            </w:r>
            <w:r w:rsidR="00B7408C">
              <w:rPr>
                <w:rFonts w:cs="Arial"/>
                <w:sz w:val="16"/>
                <w:szCs w:val="16"/>
              </w:rPr>
              <w:t>5</w:t>
            </w:r>
          </w:p>
        </w:tc>
        <w:tc>
          <w:tcPr>
            <w:tcW w:w="425" w:type="dxa"/>
            <w:shd w:val="solid" w:color="FFFFFF" w:fill="auto"/>
          </w:tcPr>
          <w:p w14:paraId="7787C503" w14:textId="77777777" w:rsidR="00A35953" w:rsidRPr="00F11966" w:rsidRDefault="00A35953" w:rsidP="00A35953">
            <w:pPr>
              <w:pStyle w:val="TAR"/>
              <w:rPr>
                <w:rFonts w:cs="Arial"/>
                <w:sz w:val="16"/>
                <w:szCs w:val="16"/>
              </w:rPr>
            </w:pPr>
          </w:p>
        </w:tc>
        <w:tc>
          <w:tcPr>
            <w:tcW w:w="425" w:type="dxa"/>
            <w:shd w:val="solid" w:color="FFFFFF" w:fill="auto"/>
          </w:tcPr>
          <w:p w14:paraId="2E9E0A70" w14:textId="77777777" w:rsidR="00A35953" w:rsidRPr="00F11966" w:rsidRDefault="00A35953" w:rsidP="00A35953">
            <w:pPr>
              <w:pStyle w:val="TAC"/>
              <w:rPr>
                <w:rFonts w:cs="Arial"/>
                <w:sz w:val="16"/>
                <w:szCs w:val="16"/>
              </w:rPr>
            </w:pPr>
            <w:r w:rsidRPr="00F11966">
              <w:rPr>
                <w:rFonts w:cs="Arial"/>
                <w:sz w:val="16"/>
                <w:szCs w:val="16"/>
              </w:rPr>
              <w:t>F</w:t>
            </w:r>
          </w:p>
        </w:tc>
        <w:tc>
          <w:tcPr>
            <w:tcW w:w="4820" w:type="dxa"/>
            <w:shd w:val="solid" w:color="FFFFFF" w:fill="auto"/>
          </w:tcPr>
          <w:p w14:paraId="00033864" w14:textId="77777777" w:rsidR="00A35953" w:rsidRDefault="00A35953" w:rsidP="00A35953">
            <w:pPr>
              <w:pStyle w:val="TAL"/>
            </w:pPr>
            <w:r>
              <w:rPr>
                <w:noProof/>
              </w:rPr>
              <w:t>Alignment with TR-456 / TR-470 (BBF technical specifications)</w:t>
            </w:r>
          </w:p>
        </w:tc>
        <w:tc>
          <w:tcPr>
            <w:tcW w:w="708" w:type="dxa"/>
            <w:shd w:val="solid" w:color="FFFFFF" w:fill="auto"/>
          </w:tcPr>
          <w:p w14:paraId="169715AB" w14:textId="77777777" w:rsidR="00A35953" w:rsidRPr="00F11966" w:rsidRDefault="00A35953" w:rsidP="00A35953">
            <w:pPr>
              <w:pStyle w:val="TAC"/>
              <w:rPr>
                <w:sz w:val="16"/>
                <w:szCs w:val="16"/>
              </w:rPr>
            </w:pPr>
            <w:r w:rsidRPr="00F11966">
              <w:rPr>
                <w:sz w:val="16"/>
                <w:szCs w:val="16"/>
              </w:rPr>
              <w:t>16.</w:t>
            </w:r>
            <w:r>
              <w:rPr>
                <w:sz w:val="16"/>
                <w:szCs w:val="16"/>
              </w:rPr>
              <w:t>6</w:t>
            </w:r>
            <w:r w:rsidRPr="00F11966">
              <w:rPr>
                <w:sz w:val="16"/>
                <w:szCs w:val="16"/>
              </w:rPr>
              <w:t>.0</w:t>
            </w:r>
          </w:p>
        </w:tc>
      </w:tr>
      <w:tr w:rsidR="00C35CE3" w:rsidRPr="00F11966" w14:paraId="2D311ED5" w14:textId="77777777" w:rsidTr="009663F0">
        <w:tc>
          <w:tcPr>
            <w:tcW w:w="800" w:type="dxa"/>
            <w:shd w:val="solid" w:color="FFFFFF" w:fill="auto"/>
          </w:tcPr>
          <w:p w14:paraId="1CC15737" w14:textId="77777777" w:rsidR="00C35CE3" w:rsidRPr="00F11966" w:rsidRDefault="00C35CE3" w:rsidP="00C35CE3">
            <w:pPr>
              <w:pStyle w:val="TAC"/>
              <w:rPr>
                <w:sz w:val="16"/>
                <w:szCs w:val="16"/>
              </w:rPr>
            </w:pPr>
            <w:r w:rsidRPr="00F11966">
              <w:rPr>
                <w:sz w:val="16"/>
                <w:szCs w:val="16"/>
              </w:rPr>
              <w:t>2020-</w:t>
            </w:r>
            <w:r>
              <w:rPr>
                <w:sz w:val="16"/>
                <w:szCs w:val="16"/>
              </w:rPr>
              <w:t>12</w:t>
            </w:r>
          </w:p>
        </w:tc>
        <w:tc>
          <w:tcPr>
            <w:tcW w:w="800" w:type="dxa"/>
            <w:shd w:val="solid" w:color="FFFFFF" w:fill="auto"/>
          </w:tcPr>
          <w:p w14:paraId="403BA050" w14:textId="77777777" w:rsidR="00C35CE3" w:rsidRPr="00F11966" w:rsidRDefault="00C35CE3" w:rsidP="00C35CE3">
            <w:pPr>
              <w:pStyle w:val="TAC"/>
              <w:rPr>
                <w:sz w:val="16"/>
                <w:szCs w:val="16"/>
              </w:rPr>
            </w:pPr>
            <w:r w:rsidRPr="00F11966">
              <w:rPr>
                <w:sz w:val="16"/>
                <w:szCs w:val="16"/>
              </w:rPr>
              <w:t>CT#</w:t>
            </w:r>
            <w:r>
              <w:rPr>
                <w:sz w:val="16"/>
                <w:szCs w:val="16"/>
              </w:rPr>
              <w:t>90</w:t>
            </w:r>
            <w:r w:rsidRPr="00F11966">
              <w:rPr>
                <w:sz w:val="16"/>
                <w:szCs w:val="16"/>
              </w:rPr>
              <w:t>E</w:t>
            </w:r>
          </w:p>
        </w:tc>
        <w:tc>
          <w:tcPr>
            <w:tcW w:w="1094" w:type="dxa"/>
            <w:shd w:val="solid" w:color="FFFFFF" w:fill="auto"/>
          </w:tcPr>
          <w:p w14:paraId="4A81F3E7" w14:textId="77777777" w:rsidR="00C35CE3" w:rsidRPr="00F11966" w:rsidRDefault="00C35CE3" w:rsidP="00B7408C">
            <w:pPr>
              <w:pStyle w:val="TAC"/>
              <w:rPr>
                <w:sz w:val="16"/>
                <w:szCs w:val="16"/>
              </w:rPr>
            </w:pPr>
            <w:r w:rsidRPr="00F11966">
              <w:rPr>
                <w:sz w:val="16"/>
                <w:szCs w:val="16"/>
              </w:rPr>
              <w:t>CP-20</w:t>
            </w:r>
            <w:r>
              <w:rPr>
                <w:sz w:val="16"/>
                <w:szCs w:val="16"/>
              </w:rPr>
              <w:t>3</w:t>
            </w:r>
            <w:r w:rsidR="00B7408C">
              <w:rPr>
                <w:sz w:val="16"/>
                <w:szCs w:val="16"/>
              </w:rPr>
              <w:t>048</w:t>
            </w:r>
          </w:p>
        </w:tc>
        <w:tc>
          <w:tcPr>
            <w:tcW w:w="567" w:type="dxa"/>
            <w:shd w:val="solid" w:color="FFFFFF" w:fill="auto"/>
          </w:tcPr>
          <w:p w14:paraId="7676D2C3" w14:textId="77777777" w:rsidR="00C35CE3" w:rsidRPr="00F11966" w:rsidRDefault="00C35CE3" w:rsidP="00C35CE3">
            <w:pPr>
              <w:pStyle w:val="TAL"/>
              <w:rPr>
                <w:rFonts w:cs="Arial"/>
                <w:sz w:val="16"/>
                <w:szCs w:val="16"/>
              </w:rPr>
            </w:pPr>
            <w:r w:rsidRPr="00F11966">
              <w:rPr>
                <w:rFonts w:cs="Arial"/>
                <w:sz w:val="16"/>
                <w:szCs w:val="16"/>
              </w:rPr>
              <w:t>02</w:t>
            </w:r>
            <w:r>
              <w:rPr>
                <w:rFonts w:cs="Arial"/>
                <w:sz w:val="16"/>
                <w:szCs w:val="16"/>
              </w:rPr>
              <w:t>41</w:t>
            </w:r>
          </w:p>
        </w:tc>
        <w:tc>
          <w:tcPr>
            <w:tcW w:w="425" w:type="dxa"/>
            <w:shd w:val="solid" w:color="FFFFFF" w:fill="auto"/>
          </w:tcPr>
          <w:p w14:paraId="4780679E" w14:textId="77777777" w:rsidR="00C35CE3" w:rsidRDefault="00C35CE3" w:rsidP="00C35CE3">
            <w:pPr>
              <w:pStyle w:val="TAR"/>
              <w:rPr>
                <w:rFonts w:cs="Arial"/>
                <w:sz w:val="16"/>
                <w:szCs w:val="16"/>
              </w:rPr>
            </w:pPr>
            <w:r>
              <w:rPr>
                <w:rFonts w:cs="Arial"/>
                <w:sz w:val="16"/>
                <w:szCs w:val="16"/>
              </w:rPr>
              <w:t>1</w:t>
            </w:r>
          </w:p>
        </w:tc>
        <w:tc>
          <w:tcPr>
            <w:tcW w:w="425" w:type="dxa"/>
            <w:shd w:val="solid" w:color="FFFFFF" w:fill="auto"/>
          </w:tcPr>
          <w:p w14:paraId="2413FE14" w14:textId="77777777" w:rsidR="00C35CE3" w:rsidRPr="00F11966" w:rsidRDefault="00C35CE3" w:rsidP="00C35CE3">
            <w:pPr>
              <w:pStyle w:val="TAC"/>
              <w:rPr>
                <w:rFonts w:cs="Arial"/>
                <w:sz w:val="16"/>
                <w:szCs w:val="16"/>
              </w:rPr>
            </w:pPr>
            <w:r w:rsidRPr="00F11966">
              <w:rPr>
                <w:rFonts w:cs="Arial"/>
                <w:sz w:val="16"/>
                <w:szCs w:val="16"/>
              </w:rPr>
              <w:t>F</w:t>
            </w:r>
          </w:p>
        </w:tc>
        <w:tc>
          <w:tcPr>
            <w:tcW w:w="4820" w:type="dxa"/>
            <w:shd w:val="solid" w:color="FFFFFF" w:fill="auto"/>
          </w:tcPr>
          <w:p w14:paraId="2E070B66" w14:textId="77777777" w:rsidR="00C35CE3" w:rsidRDefault="00A26369" w:rsidP="00C35CE3">
            <w:pPr>
              <w:pStyle w:val="TAL"/>
            </w:pPr>
            <w:fldSimple w:instr=" DOCPROPERTY  CrTitle  \* MERGEFORMAT ">
              <w:r w:rsidR="00C35CE3">
                <w:t>ssid typo in yaml</w:t>
              </w:r>
            </w:fldSimple>
          </w:p>
        </w:tc>
        <w:tc>
          <w:tcPr>
            <w:tcW w:w="708" w:type="dxa"/>
            <w:shd w:val="solid" w:color="FFFFFF" w:fill="auto"/>
          </w:tcPr>
          <w:p w14:paraId="5F4D227E" w14:textId="77777777" w:rsidR="00C35CE3" w:rsidRPr="00F11966" w:rsidRDefault="00C35CE3" w:rsidP="00C35CE3">
            <w:pPr>
              <w:pStyle w:val="TAC"/>
              <w:rPr>
                <w:sz w:val="16"/>
                <w:szCs w:val="16"/>
              </w:rPr>
            </w:pPr>
            <w:r w:rsidRPr="00F11966">
              <w:rPr>
                <w:sz w:val="16"/>
                <w:szCs w:val="16"/>
              </w:rPr>
              <w:t>16.</w:t>
            </w:r>
            <w:r>
              <w:rPr>
                <w:sz w:val="16"/>
                <w:szCs w:val="16"/>
              </w:rPr>
              <w:t>6</w:t>
            </w:r>
            <w:r w:rsidRPr="00F11966">
              <w:rPr>
                <w:sz w:val="16"/>
                <w:szCs w:val="16"/>
              </w:rPr>
              <w:t>.0</w:t>
            </w:r>
          </w:p>
        </w:tc>
      </w:tr>
      <w:tr w:rsidR="00C35CE3" w:rsidRPr="00F11966" w14:paraId="370838AF" w14:textId="77777777" w:rsidTr="009663F0">
        <w:tc>
          <w:tcPr>
            <w:tcW w:w="800" w:type="dxa"/>
            <w:shd w:val="solid" w:color="FFFFFF" w:fill="auto"/>
          </w:tcPr>
          <w:p w14:paraId="507889CD" w14:textId="77777777" w:rsidR="00C35CE3" w:rsidRPr="00F11966" w:rsidRDefault="00C35CE3" w:rsidP="00C35CE3">
            <w:pPr>
              <w:pStyle w:val="TAC"/>
              <w:rPr>
                <w:sz w:val="16"/>
                <w:szCs w:val="16"/>
              </w:rPr>
            </w:pPr>
            <w:r w:rsidRPr="00F11966">
              <w:rPr>
                <w:sz w:val="16"/>
                <w:szCs w:val="16"/>
              </w:rPr>
              <w:t>2020-</w:t>
            </w:r>
            <w:r>
              <w:rPr>
                <w:sz w:val="16"/>
                <w:szCs w:val="16"/>
              </w:rPr>
              <w:t>12</w:t>
            </w:r>
          </w:p>
        </w:tc>
        <w:tc>
          <w:tcPr>
            <w:tcW w:w="800" w:type="dxa"/>
            <w:shd w:val="solid" w:color="FFFFFF" w:fill="auto"/>
          </w:tcPr>
          <w:p w14:paraId="3B4B4EB2" w14:textId="77777777" w:rsidR="00C35CE3" w:rsidRPr="00F11966" w:rsidRDefault="00C35CE3" w:rsidP="00C35CE3">
            <w:pPr>
              <w:pStyle w:val="TAC"/>
              <w:rPr>
                <w:sz w:val="16"/>
                <w:szCs w:val="16"/>
              </w:rPr>
            </w:pPr>
            <w:r w:rsidRPr="00F11966">
              <w:rPr>
                <w:sz w:val="16"/>
                <w:szCs w:val="16"/>
              </w:rPr>
              <w:t>CT#</w:t>
            </w:r>
            <w:r>
              <w:rPr>
                <w:sz w:val="16"/>
                <w:szCs w:val="16"/>
              </w:rPr>
              <w:t>90</w:t>
            </w:r>
            <w:r w:rsidRPr="00F11966">
              <w:rPr>
                <w:sz w:val="16"/>
                <w:szCs w:val="16"/>
              </w:rPr>
              <w:t>E</w:t>
            </w:r>
          </w:p>
        </w:tc>
        <w:tc>
          <w:tcPr>
            <w:tcW w:w="1094" w:type="dxa"/>
            <w:shd w:val="solid" w:color="FFFFFF" w:fill="auto"/>
          </w:tcPr>
          <w:p w14:paraId="5316D89B" w14:textId="77777777" w:rsidR="00C35CE3" w:rsidRPr="00F11966" w:rsidRDefault="00C35CE3" w:rsidP="00B7408C">
            <w:pPr>
              <w:pStyle w:val="TAC"/>
              <w:rPr>
                <w:sz w:val="16"/>
                <w:szCs w:val="16"/>
              </w:rPr>
            </w:pPr>
            <w:r w:rsidRPr="00F11966">
              <w:rPr>
                <w:sz w:val="16"/>
                <w:szCs w:val="16"/>
              </w:rPr>
              <w:t>CP-20</w:t>
            </w:r>
            <w:r>
              <w:rPr>
                <w:sz w:val="16"/>
                <w:szCs w:val="16"/>
              </w:rPr>
              <w:t>3</w:t>
            </w:r>
            <w:r w:rsidR="00B7408C">
              <w:rPr>
                <w:sz w:val="16"/>
                <w:szCs w:val="16"/>
              </w:rPr>
              <w:t>031</w:t>
            </w:r>
          </w:p>
        </w:tc>
        <w:tc>
          <w:tcPr>
            <w:tcW w:w="567" w:type="dxa"/>
            <w:shd w:val="solid" w:color="FFFFFF" w:fill="auto"/>
          </w:tcPr>
          <w:p w14:paraId="2E809943" w14:textId="77777777" w:rsidR="00C35CE3" w:rsidRPr="00F11966" w:rsidRDefault="00C35CE3" w:rsidP="00C35CE3">
            <w:pPr>
              <w:pStyle w:val="TAL"/>
              <w:rPr>
                <w:rFonts w:cs="Arial"/>
                <w:sz w:val="16"/>
                <w:szCs w:val="16"/>
              </w:rPr>
            </w:pPr>
            <w:r w:rsidRPr="00F11966">
              <w:rPr>
                <w:rFonts w:cs="Arial"/>
                <w:sz w:val="16"/>
                <w:szCs w:val="16"/>
              </w:rPr>
              <w:t>02</w:t>
            </w:r>
            <w:r>
              <w:rPr>
                <w:rFonts w:cs="Arial"/>
                <w:sz w:val="16"/>
                <w:szCs w:val="16"/>
              </w:rPr>
              <w:t>4</w:t>
            </w:r>
            <w:r w:rsidR="00B7408C">
              <w:rPr>
                <w:rFonts w:cs="Arial"/>
                <w:sz w:val="16"/>
                <w:szCs w:val="16"/>
              </w:rPr>
              <w:t>6</w:t>
            </w:r>
          </w:p>
        </w:tc>
        <w:tc>
          <w:tcPr>
            <w:tcW w:w="425" w:type="dxa"/>
            <w:shd w:val="solid" w:color="FFFFFF" w:fill="auto"/>
          </w:tcPr>
          <w:p w14:paraId="168468D9" w14:textId="77777777" w:rsidR="00C35CE3" w:rsidRDefault="00C35CE3" w:rsidP="00C35CE3">
            <w:pPr>
              <w:pStyle w:val="TAR"/>
              <w:rPr>
                <w:rFonts w:cs="Arial"/>
                <w:sz w:val="16"/>
                <w:szCs w:val="16"/>
              </w:rPr>
            </w:pPr>
            <w:r>
              <w:rPr>
                <w:rFonts w:cs="Arial"/>
                <w:sz w:val="16"/>
                <w:szCs w:val="16"/>
              </w:rPr>
              <w:t>1</w:t>
            </w:r>
          </w:p>
        </w:tc>
        <w:tc>
          <w:tcPr>
            <w:tcW w:w="425" w:type="dxa"/>
            <w:shd w:val="solid" w:color="FFFFFF" w:fill="auto"/>
          </w:tcPr>
          <w:p w14:paraId="70B70793" w14:textId="77777777" w:rsidR="00C35CE3" w:rsidRPr="00F11966" w:rsidRDefault="00C35CE3" w:rsidP="00C35CE3">
            <w:pPr>
              <w:pStyle w:val="TAC"/>
              <w:rPr>
                <w:rFonts w:cs="Arial"/>
                <w:sz w:val="16"/>
                <w:szCs w:val="16"/>
              </w:rPr>
            </w:pPr>
            <w:r w:rsidRPr="00F11966">
              <w:rPr>
                <w:rFonts w:cs="Arial"/>
                <w:sz w:val="16"/>
                <w:szCs w:val="16"/>
              </w:rPr>
              <w:t>F</w:t>
            </w:r>
          </w:p>
        </w:tc>
        <w:tc>
          <w:tcPr>
            <w:tcW w:w="4820" w:type="dxa"/>
            <w:shd w:val="solid" w:color="FFFFFF" w:fill="auto"/>
          </w:tcPr>
          <w:p w14:paraId="38AA7BD4" w14:textId="77777777" w:rsidR="00C35CE3" w:rsidRDefault="00C35CE3" w:rsidP="00C35CE3">
            <w:pPr>
              <w:pStyle w:val="TAL"/>
            </w:pPr>
            <w:r>
              <w:t>MDT LTE Measurements</w:t>
            </w:r>
          </w:p>
        </w:tc>
        <w:tc>
          <w:tcPr>
            <w:tcW w:w="708" w:type="dxa"/>
            <w:shd w:val="solid" w:color="FFFFFF" w:fill="auto"/>
          </w:tcPr>
          <w:p w14:paraId="7F5D3D5E" w14:textId="77777777" w:rsidR="00C35CE3" w:rsidRPr="00F11966" w:rsidRDefault="00C35CE3" w:rsidP="00C35CE3">
            <w:pPr>
              <w:pStyle w:val="TAC"/>
              <w:rPr>
                <w:sz w:val="16"/>
                <w:szCs w:val="16"/>
              </w:rPr>
            </w:pPr>
            <w:r w:rsidRPr="00F11966">
              <w:rPr>
                <w:sz w:val="16"/>
                <w:szCs w:val="16"/>
              </w:rPr>
              <w:t>16.</w:t>
            </w:r>
            <w:r>
              <w:rPr>
                <w:sz w:val="16"/>
                <w:szCs w:val="16"/>
              </w:rPr>
              <w:t>6</w:t>
            </w:r>
            <w:r w:rsidRPr="00F11966">
              <w:rPr>
                <w:sz w:val="16"/>
                <w:szCs w:val="16"/>
              </w:rPr>
              <w:t>.0</w:t>
            </w:r>
          </w:p>
        </w:tc>
      </w:tr>
      <w:tr w:rsidR="000E2670" w:rsidRPr="00F11966" w14:paraId="2CB27FFE" w14:textId="77777777" w:rsidTr="009663F0">
        <w:tc>
          <w:tcPr>
            <w:tcW w:w="800" w:type="dxa"/>
            <w:shd w:val="solid" w:color="FFFFFF" w:fill="auto"/>
          </w:tcPr>
          <w:p w14:paraId="51735D07" w14:textId="77777777" w:rsidR="000E2670" w:rsidRPr="00F11966" w:rsidRDefault="000E2670" w:rsidP="000E2670">
            <w:pPr>
              <w:pStyle w:val="TAC"/>
              <w:rPr>
                <w:sz w:val="16"/>
                <w:szCs w:val="16"/>
              </w:rPr>
            </w:pPr>
            <w:r w:rsidRPr="00F11966">
              <w:rPr>
                <w:sz w:val="16"/>
                <w:szCs w:val="16"/>
              </w:rPr>
              <w:t>2020-</w:t>
            </w:r>
            <w:r>
              <w:rPr>
                <w:sz w:val="16"/>
                <w:szCs w:val="16"/>
              </w:rPr>
              <w:t>12</w:t>
            </w:r>
          </w:p>
        </w:tc>
        <w:tc>
          <w:tcPr>
            <w:tcW w:w="800" w:type="dxa"/>
            <w:shd w:val="solid" w:color="FFFFFF" w:fill="auto"/>
          </w:tcPr>
          <w:p w14:paraId="51C4AC02" w14:textId="77777777" w:rsidR="000E2670" w:rsidRPr="00F11966" w:rsidRDefault="000E2670" w:rsidP="000E2670">
            <w:pPr>
              <w:pStyle w:val="TAC"/>
              <w:rPr>
                <w:sz w:val="16"/>
                <w:szCs w:val="16"/>
              </w:rPr>
            </w:pPr>
            <w:r w:rsidRPr="00F11966">
              <w:rPr>
                <w:sz w:val="16"/>
                <w:szCs w:val="16"/>
              </w:rPr>
              <w:t>CT#</w:t>
            </w:r>
            <w:r>
              <w:rPr>
                <w:sz w:val="16"/>
                <w:szCs w:val="16"/>
              </w:rPr>
              <w:t>90</w:t>
            </w:r>
            <w:r w:rsidRPr="00F11966">
              <w:rPr>
                <w:sz w:val="16"/>
                <w:szCs w:val="16"/>
              </w:rPr>
              <w:t>E</w:t>
            </w:r>
          </w:p>
        </w:tc>
        <w:tc>
          <w:tcPr>
            <w:tcW w:w="1094" w:type="dxa"/>
            <w:shd w:val="solid" w:color="FFFFFF" w:fill="auto"/>
          </w:tcPr>
          <w:p w14:paraId="0107BA19" w14:textId="77777777" w:rsidR="000E2670" w:rsidRPr="00F11966" w:rsidRDefault="000E2670" w:rsidP="000E2670">
            <w:pPr>
              <w:pStyle w:val="TAC"/>
              <w:rPr>
                <w:sz w:val="16"/>
                <w:szCs w:val="16"/>
              </w:rPr>
            </w:pPr>
            <w:r w:rsidRPr="00F11966">
              <w:rPr>
                <w:sz w:val="16"/>
                <w:szCs w:val="16"/>
              </w:rPr>
              <w:t>CP-20</w:t>
            </w:r>
            <w:r>
              <w:rPr>
                <w:sz w:val="16"/>
                <w:szCs w:val="16"/>
              </w:rPr>
              <w:t>3</w:t>
            </w:r>
            <w:r w:rsidR="00E614DB">
              <w:rPr>
                <w:sz w:val="16"/>
                <w:szCs w:val="16"/>
              </w:rPr>
              <w:t>068</w:t>
            </w:r>
          </w:p>
        </w:tc>
        <w:tc>
          <w:tcPr>
            <w:tcW w:w="567" w:type="dxa"/>
            <w:shd w:val="solid" w:color="FFFFFF" w:fill="auto"/>
          </w:tcPr>
          <w:p w14:paraId="207AFDBE" w14:textId="77777777" w:rsidR="000E2670" w:rsidRPr="00F11966" w:rsidRDefault="000E2670" w:rsidP="000E2670">
            <w:pPr>
              <w:pStyle w:val="TAL"/>
              <w:rPr>
                <w:rFonts w:cs="Arial"/>
                <w:sz w:val="16"/>
                <w:szCs w:val="16"/>
              </w:rPr>
            </w:pPr>
            <w:r w:rsidRPr="00F11966">
              <w:rPr>
                <w:rFonts w:cs="Arial"/>
                <w:sz w:val="16"/>
                <w:szCs w:val="16"/>
              </w:rPr>
              <w:t>02</w:t>
            </w:r>
            <w:r>
              <w:rPr>
                <w:rFonts w:cs="Arial"/>
                <w:sz w:val="16"/>
                <w:szCs w:val="16"/>
              </w:rPr>
              <w:t>47</w:t>
            </w:r>
          </w:p>
        </w:tc>
        <w:tc>
          <w:tcPr>
            <w:tcW w:w="425" w:type="dxa"/>
            <w:shd w:val="solid" w:color="FFFFFF" w:fill="auto"/>
          </w:tcPr>
          <w:p w14:paraId="29651F65" w14:textId="77777777" w:rsidR="000E2670" w:rsidRDefault="009F33F8" w:rsidP="000E2670">
            <w:pPr>
              <w:pStyle w:val="TAR"/>
              <w:rPr>
                <w:rFonts w:cs="Arial"/>
                <w:sz w:val="16"/>
                <w:szCs w:val="16"/>
              </w:rPr>
            </w:pPr>
            <w:r>
              <w:rPr>
                <w:rFonts w:cs="Arial"/>
                <w:sz w:val="16"/>
                <w:szCs w:val="16"/>
              </w:rPr>
              <w:t>2</w:t>
            </w:r>
          </w:p>
        </w:tc>
        <w:tc>
          <w:tcPr>
            <w:tcW w:w="425" w:type="dxa"/>
            <w:shd w:val="solid" w:color="FFFFFF" w:fill="auto"/>
          </w:tcPr>
          <w:p w14:paraId="27721B9B" w14:textId="77777777" w:rsidR="000E2670" w:rsidRPr="00F11966" w:rsidRDefault="000E2670" w:rsidP="000E2670">
            <w:pPr>
              <w:pStyle w:val="TAC"/>
              <w:rPr>
                <w:rFonts w:cs="Arial"/>
                <w:sz w:val="16"/>
                <w:szCs w:val="16"/>
              </w:rPr>
            </w:pPr>
            <w:r w:rsidRPr="00F11966">
              <w:rPr>
                <w:rFonts w:cs="Arial"/>
                <w:sz w:val="16"/>
                <w:szCs w:val="16"/>
              </w:rPr>
              <w:t>F</w:t>
            </w:r>
          </w:p>
        </w:tc>
        <w:tc>
          <w:tcPr>
            <w:tcW w:w="4820" w:type="dxa"/>
            <w:shd w:val="solid" w:color="FFFFFF" w:fill="auto"/>
          </w:tcPr>
          <w:p w14:paraId="5F99C417" w14:textId="77777777" w:rsidR="000E2670" w:rsidRDefault="000E2670" w:rsidP="000E2670">
            <w:pPr>
              <w:pStyle w:val="TAL"/>
            </w:pPr>
            <w:r>
              <w:t>MDT Parameters for NR</w:t>
            </w:r>
          </w:p>
        </w:tc>
        <w:tc>
          <w:tcPr>
            <w:tcW w:w="708" w:type="dxa"/>
            <w:shd w:val="solid" w:color="FFFFFF" w:fill="auto"/>
          </w:tcPr>
          <w:p w14:paraId="29048015" w14:textId="77777777" w:rsidR="000E2670" w:rsidRPr="00F11966" w:rsidRDefault="000E2670" w:rsidP="000E2670">
            <w:pPr>
              <w:pStyle w:val="TAC"/>
              <w:rPr>
                <w:sz w:val="16"/>
                <w:szCs w:val="16"/>
              </w:rPr>
            </w:pPr>
            <w:r w:rsidRPr="00F11966">
              <w:rPr>
                <w:sz w:val="16"/>
                <w:szCs w:val="16"/>
              </w:rPr>
              <w:t>16.</w:t>
            </w:r>
            <w:r>
              <w:rPr>
                <w:sz w:val="16"/>
                <w:szCs w:val="16"/>
              </w:rPr>
              <w:t>6</w:t>
            </w:r>
            <w:r w:rsidRPr="00F11966">
              <w:rPr>
                <w:sz w:val="16"/>
                <w:szCs w:val="16"/>
              </w:rPr>
              <w:t>.0</w:t>
            </w:r>
          </w:p>
        </w:tc>
      </w:tr>
      <w:tr w:rsidR="00292D6D" w:rsidRPr="00F11966" w14:paraId="51621856" w14:textId="77777777" w:rsidTr="009663F0">
        <w:tc>
          <w:tcPr>
            <w:tcW w:w="800" w:type="dxa"/>
            <w:shd w:val="solid" w:color="FFFFFF" w:fill="auto"/>
          </w:tcPr>
          <w:p w14:paraId="56E50F5C" w14:textId="77777777" w:rsidR="00292D6D" w:rsidRPr="00F11966" w:rsidRDefault="00292D6D" w:rsidP="00292D6D">
            <w:pPr>
              <w:pStyle w:val="TAC"/>
              <w:rPr>
                <w:sz w:val="16"/>
                <w:szCs w:val="16"/>
              </w:rPr>
            </w:pPr>
            <w:r w:rsidRPr="00F11966">
              <w:rPr>
                <w:sz w:val="16"/>
                <w:szCs w:val="16"/>
              </w:rPr>
              <w:t>2020-</w:t>
            </w:r>
            <w:r>
              <w:rPr>
                <w:sz w:val="16"/>
                <w:szCs w:val="16"/>
              </w:rPr>
              <w:t>12</w:t>
            </w:r>
          </w:p>
        </w:tc>
        <w:tc>
          <w:tcPr>
            <w:tcW w:w="800" w:type="dxa"/>
            <w:shd w:val="solid" w:color="FFFFFF" w:fill="auto"/>
          </w:tcPr>
          <w:p w14:paraId="2C8B1F54" w14:textId="77777777" w:rsidR="00292D6D" w:rsidRPr="00F11966" w:rsidRDefault="00292D6D" w:rsidP="00292D6D">
            <w:pPr>
              <w:pStyle w:val="TAC"/>
              <w:rPr>
                <w:sz w:val="16"/>
                <w:szCs w:val="16"/>
              </w:rPr>
            </w:pPr>
            <w:r w:rsidRPr="00F11966">
              <w:rPr>
                <w:sz w:val="16"/>
                <w:szCs w:val="16"/>
              </w:rPr>
              <w:t>CT#</w:t>
            </w:r>
            <w:r>
              <w:rPr>
                <w:sz w:val="16"/>
                <w:szCs w:val="16"/>
              </w:rPr>
              <w:t>90</w:t>
            </w:r>
            <w:r w:rsidRPr="00F11966">
              <w:rPr>
                <w:sz w:val="16"/>
                <w:szCs w:val="16"/>
              </w:rPr>
              <w:t>E</w:t>
            </w:r>
          </w:p>
        </w:tc>
        <w:tc>
          <w:tcPr>
            <w:tcW w:w="1094" w:type="dxa"/>
            <w:shd w:val="solid" w:color="FFFFFF" w:fill="auto"/>
          </w:tcPr>
          <w:p w14:paraId="703DAA5C" w14:textId="77777777" w:rsidR="00292D6D" w:rsidRPr="00F11966" w:rsidRDefault="00292D6D" w:rsidP="00B7408C">
            <w:pPr>
              <w:pStyle w:val="TAC"/>
              <w:rPr>
                <w:sz w:val="16"/>
                <w:szCs w:val="16"/>
              </w:rPr>
            </w:pPr>
            <w:r w:rsidRPr="00F11966">
              <w:rPr>
                <w:sz w:val="16"/>
                <w:szCs w:val="16"/>
              </w:rPr>
              <w:t>CP-20</w:t>
            </w:r>
            <w:r>
              <w:rPr>
                <w:sz w:val="16"/>
                <w:szCs w:val="16"/>
              </w:rPr>
              <w:t>3</w:t>
            </w:r>
            <w:r w:rsidR="00B7408C">
              <w:rPr>
                <w:sz w:val="16"/>
                <w:szCs w:val="16"/>
              </w:rPr>
              <w:t>036</w:t>
            </w:r>
          </w:p>
        </w:tc>
        <w:tc>
          <w:tcPr>
            <w:tcW w:w="567" w:type="dxa"/>
            <w:shd w:val="solid" w:color="FFFFFF" w:fill="auto"/>
          </w:tcPr>
          <w:p w14:paraId="08BD8B41" w14:textId="77777777" w:rsidR="00292D6D" w:rsidRPr="00F11966" w:rsidRDefault="00292D6D" w:rsidP="00292D6D">
            <w:pPr>
              <w:pStyle w:val="TAL"/>
              <w:rPr>
                <w:rFonts w:cs="Arial"/>
                <w:sz w:val="16"/>
                <w:szCs w:val="16"/>
              </w:rPr>
            </w:pPr>
            <w:r w:rsidRPr="00F11966">
              <w:rPr>
                <w:rFonts w:cs="Arial"/>
                <w:sz w:val="16"/>
                <w:szCs w:val="16"/>
              </w:rPr>
              <w:t>02</w:t>
            </w:r>
            <w:r>
              <w:rPr>
                <w:rFonts w:cs="Arial"/>
                <w:sz w:val="16"/>
                <w:szCs w:val="16"/>
              </w:rPr>
              <w:t>48</w:t>
            </w:r>
          </w:p>
        </w:tc>
        <w:tc>
          <w:tcPr>
            <w:tcW w:w="425" w:type="dxa"/>
            <w:shd w:val="solid" w:color="FFFFFF" w:fill="auto"/>
          </w:tcPr>
          <w:p w14:paraId="6A93EB97" w14:textId="77777777" w:rsidR="00292D6D" w:rsidRDefault="00292D6D" w:rsidP="00292D6D">
            <w:pPr>
              <w:pStyle w:val="TAR"/>
              <w:rPr>
                <w:rFonts w:cs="Arial"/>
                <w:sz w:val="16"/>
                <w:szCs w:val="16"/>
              </w:rPr>
            </w:pPr>
          </w:p>
        </w:tc>
        <w:tc>
          <w:tcPr>
            <w:tcW w:w="425" w:type="dxa"/>
            <w:shd w:val="solid" w:color="FFFFFF" w:fill="auto"/>
          </w:tcPr>
          <w:p w14:paraId="47C1FBC9" w14:textId="77777777" w:rsidR="00292D6D" w:rsidRPr="00F11966" w:rsidRDefault="00292D6D" w:rsidP="00292D6D">
            <w:pPr>
              <w:pStyle w:val="TAC"/>
              <w:rPr>
                <w:rFonts w:cs="Arial"/>
                <w:sz w:val="16"/>
                <w:szCs w:val="16"/>
              </w:rPr>
            </w:pPr>
            <w:r>
              <w:rPr>
                <w:rFonts w:cs="Arial"/>
                <w:sz w:val="16"/>
                <w:szCs w:val="16"/>
              </w:rPr>
              <w:t>F</w:t>
            </w:r>
          </w:p>
        </w:tc>
        <w:tc>
          <w:tcPr>
            <w:tcW w:w="4820" w:type="dxa"/>
            <w:shd w:val="solid" w:color="FFFFFF" w:fill="auto"/>
          </w:tcPr>
          <w:p w14:paraId="77E5387D" w14:textId="77777777" w:rsidR="00292D6D" w:rsidRDefault="00292D6D" w:rsidP="00292D6D">
            <w:pPr>
              <w:pStyle w:val="TAL"/>
            </w:pPr>
            <w:r w:rsidRPr="00F11966">
              <w:rPr>
                <w:rFonts w:cs="Arial"/>
                <w:color w:val="000000"/>
              </w:rPr>
              <w:t>Rel-16 API version and External doc update</w:t>
            </w:r>
          </w:p>
        </w:tc>
        <w:tc>
          <w:tcPr>
            <w:tcW w:w="708" w:type="dxa"/>
            <w:shd w:val="solid" w:color="FFFFFF" w:fill="auto"/>
          </w:tcPr>
          <w:p w14:paraId="2FB517E2" w14:textId="77777777" w:rsidR="00292D6D" w:rsidRPr="00F11966" w:rsidRDefault="00292D6D" w:rsidP="00292D6D">
            <w:pPr>
              <w:pStyle w:val="TAC"/>
              <w:rPr>
                <w:sz w:val="16"/>
                <w:szCs w:val="16"/>
              </w:rPr>
            </w:pPr>
            <w:r w:rsidRPr="00F11966">
              <w:rPr>
                <w:sz w:val="16"/>
                <w:szCs w:val="16"/>
              </w:rPr>
              <w:t>16.</w:t>
            </w:r>
            <w:r>
              <w:rPr>
                <w:sz w:val="16"/>
                <w:szCs w:val="16"/>
              </w:rPr>
              <w:t>6</w:t>
            </w:r>
            <w:r w:rsidRPr="00F11966">
              <w:rPr>
                <w:sz w:val="16"/>
                <w:szCs w:val="16"/>
              </w:rPr>
              <w:t>.0</w:t>
            </w:r>
          </w:p>
        </w:tc>
      </w:tr>
      <w:tr w:rsidR="000222D9" w:rsidRPr="00F11966" w14:paraId="6A2D2EA7" w14:textId="77777777" w:rsidTr="005C7973">
        <w:tc>
          <w:tcPr>
            <w:tcW w:w="800" w:type="dxa"/>
            <w:shd w:val="solid" w:color="FFFFFF" w:fill="auto"/>
          </w:tcPr>
          <w:p w14:paraId="3B4C6FE9" w14:textId="77777777" w:rsidR="000222D9" w:rsidRPr="00F11966" w:rsidRDefault="000222D9" w:rsidP="005C7973">
            <w:pPr>
              <w:pStyle w:val="TAC"/>
              <w:rPr>
                <w:sz w:val="16"/>
                <w:szCs w:val="16"/>
              </w:rPr>
            </w:pPr>
            <w:r w:rsidRPr="00F11966">
              <w:rPr>
                <w:sz w:val="16"/>
                <w:szCs w:val="16"/>
              </w:rPr>
              <w:t>2020-</w:t>
            </w:r>
            <w:r>
              <w:rPr>
                <w:sz w:val="16"/>
                <w:szCs w:val="16"/>
              </w:rPr>
              <w:t>12</w:t>
            </w:r>
          </w:p>
        </w:tc>
        <w:tc>
          <w:tcPr>
            <w:tcW w:w="800" w:type="dxa"/>
            <w:shd w:val="solid" w:color="FFFFFF" w:fill="auto"/>
          </w:tcPr>
          <w:p w14:paraId="7E6E2139" w14:textId="77777777" w:rsidR="000222D9" w:rsidRPr="00F11966" w:rsidRDefault="000222D9" w:rsidP="005C7973">
            <w:pPr>
              <w:pStyle w:val="TAC"/>
              <w:rPr>
                <w:sz w:val="16"/>
                <w:szCs w:val="16"/>
              </w:rPr>
            </w:pPr>
            <w:r w:rsidRPr="00F11966">
              <w:rPr>
                <w:sz w:val="16"/>
                <w:szCs w:val="16"/>
              </w:rPr>
              <w:t>CT#</w:t>
            </w:r>
            <w:r>
              <w:rPr>
                <w:sz w:val="16"/>
                <w:szCs w:val="16"/>
              </w:rPr>
              <w:t>90</w:t>
            </w:r>
            <w:r w:rsidRPr="00F11966">
              <w:rPr>
                <w:sz w:val="16"/>
                <w:szCs w:val="16"/>
              </w:rPr>
              <w:t>E</w:t>
            </w:r>
          </w:p>
        </w:tc>
        <w:tc>
          <w:tcPr>
            <w:tcW w:w="1094" w:type="dxa"/>
            <w:shd w:val="solid" w:color="FFFFFF" w:fill="auto"/>
          </w:tcPr>
          <w:p w14:paraId="61FD70E8" w14:textId="77777777" w:rsidR="000222D9" w:rsidRPr="00F11966" w:rsidRDefault="000222D9" w:rsidP="00B7408C">
            <w:pPr>
              <w:pStyle w:val="TAC"/>
              <w:rPr>
                <w:sz w:val="16"/>
                <w:szCs w:val="16"/>
              </w:rPr>
            </w:pPr>
            <w:r w:rsidRPr="00F11966">
              <w:rPr>
                <w:sz w:val="16"/>
                <w:szCs w:val="16"/>
              </w:rPr>
              <w:t>CP-20</w:t>
            </w:r>
            <w:r>
              <w:rPr>
                <w:sz w:val="16"/>
                <w:szCs w:val="16"/>
              </w:rPr>
              <w:t>3</w:t>
            </w:r>
            <w:r w:rsidR="00B7408C">
              <w:rPr>
                <w:sz w:val="16"/>
                <w:szCs w:val="16"/>
              </w:rPr>
              <w:t>061</w:t>
            </w:r>
          </w:p>
        </w:tc>
        <w:tc>
          <w:tcPr>
            <w:tcW w:w="567" w:type="dxa"/>
            <w:shd w:val="solid" w:color="FFFFFF" w:fill="auto"/>
          </w:tcPr>
          <w:p w14:paraId="52E14F05" w14:textId="77777777" w:rsidR="000222D9" w:rsidRPr="00F11966" w:rsidRDefault="000222D9" w:rsidP="005C7973">
            <w:pPr>
              <w:pStyle w:val="TAL"/>
              <w:rPr>
                <w:rFonts w:cs="Arial"/>
                <w:sz w:val="16"/>
                <w:szCs w:val="16"/>
              </w:rPr>
            </w:pPr>
            <w:r w:rsidRPr="00F11966">
              <w:rPr>
                <w:rFonts w:cs="Arial"/>
                <w:sz w:val="16"/>
                <w:szCs w:val="16"/>
              </w:rPr>
              <w:t>02</w:t>
            </w:r>
            <w:r>
              <w:rPr>
                <w:rFonts w:cs="Arial"/>
                <w:sz w:val="16"/>
                <w:szCs w:val="16"/>
              </w:rPr>
              <w:t>38</w:t>
            </w:r>
          </w:p>
        </w:tc>
        <w:tc>
          <w:tcPr>
            <w:tcW w:w="425" w:type="dxa"/>
            <w:shd w:val="solid" w:color="FFFFFF" w:fill="auto"/>
          </w:tcPr>
          <w:p w14:paraId="28A14B62" w14:textId="77777777" w:rsidR="000222D9" w:rsidRPr="00F11966" w:rsidRDefault="000222D9" w:rsidP="005C7973">
            <w:pPr>
              <w:pStyle w:val="TAR"/>
              <w:rPr>
                <w:rFonts w:cs="Arial"/>
                <w:sz w:val="16"/>
                <w:szCs w:val="16"/>
              </w:rPr>
            </w:pPr>
            <w:r>
              <w:rPr>
                <w:rFonts w:cs="Arial"/>
                <w:sz w:val="16"/>
                <w:szCs w:val="16"/>
              </w:rPr>
              <w:t>1</w:t>
            </w:r>
          </w:p>
        </w:tc>
        <w:tc>
          <w:tcPr>
            <w:tcW w:w="425" w:type="dxa"/>
            <w:shd w:val="solid" w:color="FFFFFF" w:fill="auto"/>
          </w:tcPr>
          <w:p w14:paraId="4ED5BCE7" w14:textId="77777777" w:rsidR="000222D9" w:rsidRPr="00F11966" w:rsidRDefault="000222D9" w:rsidP="005C7973">
            <w:pPr>
              <w:pStyle w:val="TAC"/>
              <w:rPr>
                <w:rFonts w:cs="Arial"/>
                <w:sz w:val="16"/>
                <w:szCs w:val="16"/>
              </w:rPr>
            </w:pPr>
            <w:r w:rsidRPr="00F11966">
              <w:rPr>
                <w:rFonts w:cs="Arial"/>
                <w:sz w:val="16"/>
                <w:szCs w:val="16"/>
              </w:rPr>
              <w:t>F</w:t>
            </w:r>
          </w:p>
        </w:tc>
        <w:tc>
          <w:tcPr>
            <w:tcW w:w="4820" w:type="dxa"/>
            <w:shd w:val="solid" w:color="FFFFFF" w:fill="auto"/>
          </w:tcPr>
          <w:p w14:paraId="78BCBCA3" w14:textId="77777777" w:rsidR="000222D9" w:rsidRDefault="00A26369" w:rsidP="005C7973">
            <w:pPr>
              <w:pStyle w:val="TAL"/>
              <w:rPr>
                <w:noProof/>
              </w:rPr>
            </w:pPr>
            <w:fldSimple w:instr=" DOCPROPERTY  CrTitle  \* MERGEFORMAT ">
              <w:r w:rsidR="000222D9">
                <w:t>Clarification to IPv6Prefix type</w:t>
              </w:r>
            </w:fldSimple>
          </w:p>
        </w:tc>
        <w:tc>
          <w:tcPr>
            <w:tcW w:w="708" w:type="dxa"/>
            <w:shd w:val="solid" w:color="FFFFFF" w:fill="auto"/>
          </w:tcPr>
          <w:p w14:paraId="7B9DA76E" w14:textId="77777777" w:rsidR="000222D9" w:rsidRPr="00F11966" w:rsidRDefault="000222D9">
            <w:pPr>
              <w:pStyle w:val="TAC"/>
              <w:rPr>
                <w:sz w:val="16"/>
                <w:szCs w:val="16"/>
              </w:rPr>
            </w:pPr>
            <w:r w:rsidRPr="00F11966">
              <w:rPr>
                <w:sz w:val="16"/>
                <w:szCs w:val="16"/>
              </w:rPr>
              <w:t>1</w:t>
            </w:r>
            <w:r>
              <w:rPr>
                <w:sz w:val="16"/>
                <w:szCs w:val="16"/>
              </w:rPr>
              <w:t>7</w:t>
            </w:r>
            <w:r w:rsidRPr="00F11966">
              <w:rPr>
                <w:sz w:val="16"/>
                <w:szCs w:val="16"/>
              </w:rPr>
              <w:t>.</w:t>
            </w:r>
            <w:r>
              <w:rPr>
                <w:sz w:val="16"/>
                <w:szCs w:val="16"/>
              </w:rPr>
              <w:t>0</w:t>
            </w:r>
            <w:r w:rsidRPr="00F11966">
              <w:rPr>
                <w:sz w:val="16"/>
                <w:szCs w:val="16"/>
              </w:rPr>
              <w:t>.0</w:t>
            </w:r>
          </w:p>
        </w:tc>
      </w:tr>
      <w:tr w:rsidR="00B8720F" w:rsidRPr="00F11966" w14:paraId="5B3E79B9" w14:textId="77777777" w:rsidTr="005C7973">
        <w:tc>
          <w:tcPr>
            <w:tcW w:w="800" w:type="dxa"/>
            <w:shd w:val="solid" w:color="FFFFFF" w:fill="auto"/>
          </w:tcPr>
          <w:p w14:paraId="6263BB12" w14:textId="77777777" w:rsidR="00B8720F" w:rsidRPr="00F11966" w:rsidRDefault="00B8720F" w:rsidP="00B8720F">
            <w:pPr>
              <w:pStyle w:val="TAC"/>
              <w:rPr>
                <w:sz w:val="16"/>
                <w:szCs w:val="16"/>
              </w:rPr>
            </w:pPr>
            <w:r w:rsidRPr="00F11966">
              <w:rPr>
                <w:sz w:val="16"/>
                <w:szCs w:val="16"/>
              </w:rPr>
              <w:t>202</w:t>
            </w:r>
            <w:r>
              <w:rPr>
                <w:sz w:val="16"/>
                <w:szCs w:val="16"/>
              </w:rPr>
              <w:t>1</w:t>
            </w:r>
            <w:r w:rsidRPr="00F11966">
              <w:rPr>
                <w:sz w:val="16"/>
                <w:szCs w:val="16"/>
              </w:rPr>
              <w:t>-</w:t>
            </w:r>
            <w:r>
              <w:rPr>
                <w:sz w:val="16"/>
                <w:szCs w:val="16"/>
              </w:rPr>
              <w:t>03</w:t>
            </w:r>
          </w:p>
        </w:tc>
        <w:tc>
          <w:tcPr>
            <w:tcW w:w="800" w:type="dxa"/>
            <w:shd w:val="solid" w:color="FFFFFF" w:fill="auto"/>
          </w:tcPr>
          <w:p w14:paraId="270C8BCA" w14:textId="77777777" w:rsidR="00B8720F" w:rsidRPr="00F11966" w:rsidRDefault="00B8720F" w:rsidP="00B8720F">
            <w:pPr>
              <w:pStyle w:val="TAC"/>
              <w:rPr>
                <w:sz w:val="16"/>
                <w:szCs w:val="16"/>
              </w:rPr>
            </w:pPr>
            <w:r w:rsidRPr="00F11966">
              <w:rPr>
                <w:sz w:val="16"/>
                <w:szCs w:val="16"/>
              </w:rPr>
              <w:t>CT#</w:t>
            </w:r>
            <w:r>
              <w:rPr>
                <w:sz w:val="16"/>
                <w:szCs w:val="16"/>
              </w:rPr>
              <w:t>91</w:t>
            </w:r>
            <w:r w:rsidRPr="00F11966">
              <w:rPr>
                <w:sz w:val="16"/>
                <w:szCs w:val="16"/>
              </w:rPr>
              <w:t>E</w:t>
            </w:r>
          </w:p>
        </w:tc>
        <w:tc>
          <w:tcPr>
            <w:tcW w:w="1094" w:type="dxa"/>
            <w:shd w:val="solid" w:color="FFFFFF" w:fill="auto"/>
          </w:tcPr>
          <w:p w14:paraId="275B8D97" w14:textId="77777777" w:rsidR="00B8720F" w:rsidRPr="00F11966" w:rsidRDefault="00B8720F" w:rsidP="00B8720F">
            <w:pPr>
              <w:pStyle w:val="TAC"/>
              <w:rPr>
                <w:sz w:val="16"/>
                <w:szCs w:val="16"/>
              </w:rPr>
            </w:pPr>
            <w:r w:rsidRPr="00F11966">
              <w:rPr>
                <w:sz w:val="16"/>
                <w:szCs w:val="16"/>
              </w:rPr>
              <w:t>CP-2</w:t>
            </w:r>
            <w:r>
              <w:rPr>
                <w:sz w:val="16"/>
                <w:szCs w:val="16"/>
              </w:rPr>
              <w:t>10037</w:t>
            </w:r>
          </w:p>
        </w:tc>
        <w:tc>
          <w:tcPr>
            <w:tcW w:w="567" w:type="dxa"/>
            <w:shd w:val="solid" w:color="FFFFFF" w:fill="auto"/>
          </w:tcPr>
          <w:p w14:paraId="7E539F16" w14:textId="77777777" w:rsidR="00B8720F" w:rsidRPr="00F11966" w:rsidRDefault="00B8720F" w:rsidP="00B8720F">
            <w:pPr>
              <w:pStyle w:val="TAL"/>
              <w:rPr>
                <w:rFonts w:cs="Arial"/>
                <w:sz w:val="16"/>
                <w:szCs w:val="16"/>
              </w:rPr>
            </w:pPr>
            <w:r w:rsidRPr="00F11966">
              <w:rPr>
                <w:rFonts w:cs="Arial"/>
                <w:sz w:val="16"/>
                <w:szCs w:val="16"/>
              </w:rPr>
              <w:t>02</w:t>
            </w:r>
            <w:r>
              <w:rPr>
                <w:rFonts w:cs="Arial"/>
                <w:sz w:val="16"/>
                <w:szCs w:val="16"/>
              </w:rPr>
              <w:t>55</w:t>
            </w:r>
          </w:p>
        </w:tc>
        <w:tc>
          <w:tcPr>
            <w:tcW w:w="425" w:type="dxa"/>
            <w:shd w:val="solid" w:color="FFFFFF" w:fill="auto"/>
          </w:tcPr>
          <w:p w14:paraId="690B08E6" w14:textId="77777777" w:rsidR="00B8720F" w:rsidRDefault="00B8720F" w:rsidP="00B8720F">
            <w:pPr>
              <w:pStyle w:val="TAR"/>
              <w:rPr>
                <w:rFonts w:cs="Arial"/>
                <w:sz w:val="16"/>
                <w:szCs w:val="16"/>
              </w:rPr>
            </w:pPr>
          </w:p>
        </w:tc>
        <w:tc>
          <w:tcPr>
            <w:tcW w:w="425" w:type="dxa"/>
            <w:shd w:val="solid" w:color="FFFFFF" w:fill="auto"/>
          </w:tcPr>
          <w:p w14:paraId="67614DC6" w14:textId="77777777" w:rsidR="00B8720F" w:rsidRPr="00F11966" w:rsidRDefault="005C7973" w:rsidP="00B8720F">
            <w:pPr>
              <w:pStyle w:val="TAC"/>
              <w:rPr>
                <w:rFonts w:cs="Arial"/>
                <w:sz w:val="16"/>
                <w:szCs w:val="16"/>
              </w:rPr>
            </w:pPr>
            <w:r>
              <w:rPr>
                <w:rFonts w:cs="Arial"/>
                <w:sz w:val="16"/>
                <w:szCs w:val="16"/>
              </w:rPr>
              <w:t>A</w:t>
            </w:r>
          </w:p>
        </w:tc>
        <w:tc>
          <w:tcPr>
            <w:tcW w:w="4820" w:type="dxa"/>
            <w:shd w:val="solid" w:color="FFFFFF" w:fill="auto"/>
          </w:tcPr>
          <w:p w14:paraId="1AF18630" w14:textId="77777777" w:rsidR="00B8720F" w:rsidRDefault="00A26369" w:rsidP="00B8720F">
            <w:pPr>
              <w:pStyle w:val="TAL"/>
            </w:pPr>
            <w:fldSimple w:instr=" DOCPROPERTY  CrTitle  \* MERGEFORMAT ">
              <w:r w:rsidR="00B8720F" w:rsidRPr="0079052B">
                <w:t>Error handling when the SCP fails to obtain an access token</w:t>
              </w:r>
              <w:r w:rsidR="00B8720F">
                <w:t xml:space="preserve"> </w:t>
              </w:r>
            </w:fldSimple>
          </w:p>
        </w:tc>
        <w:tc>
          <w:tcPr>
            <w:tcW w:w="708" w:type="dxa"/>
            <w:shd w:val="solid" w:color="FFFFFF" w:fill="auto"/>
          </w:tcPr>
          <w:p w14:paraId="3EB5B06F" w14:textId="77777777" w:rsidR="00B8720F" w:rsidRPr="00F11966" w:rsidRDefault="00B8720F" w:rsidP="00B8720F">
            <w:pPr>
              <w:pStyle w:val="TAC"/>
              <w:rPr>
                <w:sz w:val="16"/>
                <w:szCs w:val="16"/>
              </w:rPr>
            </w:pPr>
            <w:r w:rsidRPr="00F11966">
              <w:rPr>
                <w:sz w:val="16"/>
                <w:szCs w:val="16"/>
              </w:rPr>
              <w:t>1</w:t>
            </w:r>
            <w:r>
              <w:rPr>
                <w:sz w:val="16"/>
                <w:szCs w:val="16"/>
              </w:rPr>
              <w:t>7</w:t>
            </w:r>
            <w:r w:rsidRPr="00F11966">
              <w:rPr>
                <w:sz w:val="16"/>
                <w:szCs w:val="16"/>
              </w:rPr>
              <w:t>.</w:t>
            </w:r>
            <w:r>
              <w:rPr>
                <w:sz w:val="16"/>
                <w:szCs w:val="16"/>
              </w:rPr>
              <w:t>1</w:t>
            </w:r>
            <w:r w:rsidRPr="00F11966">
              <w:rPr>
                <w:sz w:val="16"/>
                <w:szCs w:val="16"/>
              </w:rPr>
              <w:t>.0</w:t>
            </w:r>
          </w:p>
        </w:tc>
      </w:tr>
      <w:tr w:rsidR="005C7973" w:rsidRPr="00F11966" w14:paraId="48D9B740" w14:textId="77777777" w:rsidTr="005C7973">
        <w:tc>
          <w:tcPr>
            <w:tcW w:w="800" w:type="dxa"/>
            <w:shd w:val="solid" w:color="FFFFFF" w:fill="auto"/>
          </w:tcPr>
          <w:p w14:paraId="06D0A187" w14:textId="77777777" w:rsidR="005C7973" w:rsidRPr="00F11966" w:rsidRDefault="005C7973" w:rsidP="005C7973">
            <w:pPr>
              <w:pStyle w:val="TAC"/>
              <w:rPr>
                <w:sz w:val="16"/>
                <w:szCs w:val="16"/>
              </w:rPr>
            </w:pPr>
            <w:r w:rsidRPr="00F11966">
              <w:rPr>
                <w:sz w:val="16"/>
                <w:szCs w:val="16"/>
              </w:rPr>
              <w:t>202</w:t>
            </w:r>
            <w:r>
              <w:rPr>
                <w:sz w:val="16"/>
                <w:szCs w:val="16"/>
              </w:rPr>
              <w:t>1</w:t>
            </w:r>
            <w:r w:rsidRPr="00F11966">
              <w:rPr>
                <w:sz w:val="16"/>
                <w:szCs w:val="16"/>
              </w:rPr>
              <w:t>-</w:t>
            </w:r>
            <w:r>
              <w:rPr>
                <w:sz w:val="16"/>
                <w:szCs w:val="16"/>
              </w:rPr>
              <w:t>03</w:t>
            </w:r>
          </w:p>
        </w:tc>
        <w:tc>
          <w:tcPr>
            <w:tcW w:w="800" w:type="dxa"/>
            <w:shd w:val="solid" w:color="FFFFFF" w:fill="auto"/>
          </w:tcPr>
          <w:p w14:paraId="0CD15A10" w14:textId="77777777" w:rsidR="005C7973" w:rsidRPr="00F11966" w:rsidRDefault="005C7973" w:rsidP="005C7973">
            <w:pPr>
              <w:pStyle w:val="TAC"/>
              <w:rPr>
                <w:sz w:val="16"/>
                <w:szCs w:val="16"/>
              </w:rPr>
            </w:pPr>
            <w:r w:rsidRPr="00F11966">
              <w:rPr>
                <w:sz w:val="16"/>
                <w:szCs w:val="16"/>
              </w:rPr>
              <w:t>CT#</w:t>
            </w:r>
            <w:r>
              <w:rPr>
                <w:sz w:val="16"/>
                <w:szCs w:val="16"/>
              </w:rPr>
              <w:t>91</w:t>
            </w:r>
            <w:r w:rsidRPr="00F11966">
              <w:rPr>
                <w:sz w:val="16"/>
                <w:szCs w:val="16"/>
              </w:rPr>
              <w:t>E</w:t>
            </w:r>
          </w:p>
        </w:tc>
        <w:tc>
          <w:tcPr>
            <w:tcW w:w="1094" w:type="dxa"/>
            <w:shd w:val="solid" w:color="FFFFFF" w:fill="auto"/>
          </w:tcPr>
          <w:p w14:paraId="5678DD1F" w14:textId="77777777" w:rsidR="005C7973" w:rsidRPr="00F11966" w:rsidRDefault="005C7973" w:rsidP="005C7973">
            <w:pPr>
              <w:pStyle w:val="TAC"/>
              <w:rPr>
                <w:sz w:val="16"/>
                <w:szCs w:val="16"/>
              </w:rPr>
            </w:pPr>
            <w:r w:rsidRPr="00F11966">
              <w:rPr>
                <w:sz w:val="16"/>
                <w:szCs w:val="16"/>
              </w:rPr>
              <w:t>CP-2</w:t>
            </w:r>
            <w:r>
              <w:rPr>
                <w:sz w:val="16"/>
                <w:szCs w:val="16"/>
              </w:rPr>
              <w:t>100</w:t>
            </w:r>
            <w:r w:rsidR="00233D95">
              <w:rPr>
                <w:sz w:val="16"/>
                <w:szCs w:val="16"/>
              </w:rPr>
              <w:t>4</w:t>
            </w:r>
            <w:r>
              <w:rPr>
                <w:sz w:val="16"/>
                <w:szCs w:val="16"/>
              </w:rPr>
              <w:t>7</w:t>
            </w:r>
          </w:p>
        </w:tc>
        <w:tc>
          <w:tcPr>
            <w:tcW w:w="567" w:type="dxa"/>
            <w:shd w:val="solid" w:color="FFFFFF" w:fill="auto"/>
          </w:tcPr>
          <w:p w14:paraId="75C7C8C6" w14:textId="77777777" w:rsidR="005C7973" w:rsidRPr="00F11966" w:rsidRDefault="00233D95" w:rsidP="005C7973">
            <w:pPr>
              <w:pStyle w:val="TAL"/>
              <w:rPr>
                <w:rFonts w:cs="Arial"/>
                <w:sz w:val="16"/>
                <w:szCs w:val="16"/>
              </w:rPr>
            </w:pPr>
            <w:r>
              <w:rPr>
                <w:rFonts w:cs="Arial"/>
                <w:sz w:val="16"/>
                <w:szCs w:val="16"/>
              </w:rPr>
              <w:t>0</w:t>
            </w:r>
            <w:r w:rsidR="005C7973">
              <w:rPr>
                <w:rFonts w:cs="Arial"/>
                <w:sz w:val="16"/>
                <w:szCs w:val="16"/>
              </w:rPr>
              <w:t>254</w:t>
            </w:r>
          </w:p>
        </w:tc>
        <w:tc>
          <w:tcPr>
            <w:tcW w:w="425" w:type="dxa"/>
            <w:shd w:val="solid" w:color="FFFFFF" w:fill="auto"/>
          </w:tcPr>
          <w:p w14:paraId="0C6E3DF5" w14:textId="77777777" w:rsidR="005C7973" w:rsidRDefault="005C7973" w:rsidP="005C7973">
            <w:pPr>
              <w:pStyle w:val="TAR"/>
              <w:rPr>
                <w:rFonts w:cs="Arial"/>
                <w:sz w:val="16"/>
                <w:szCs w:val="16"/>
              </w:rPr>
            </w:pPr>
          </w:p>
        </w:tc>
        <w:tc>
          <w:tcPr>
            <w:tcW w:w="425" w:type="dxa"/>
            <w:shd w:val="solid" w:color="FFFFFF" w:fill="auto"/>
          </w:tcPr>
          <w:p w14:paraId="7C4B9460" w14:textId="77777777" w:rsidR="005C7973" w:rsidRPr="00F11966" w:rsidRDefault="005C7973" w:rsidP="005C7973">
            <w:pPr>
              <w:pStyle w:val="TAC"/>
              <w:rPr>
                <w:rFonts w:cs="Arial"/>
                <w:sz w:val="16"/>
                <w:szCs w:val="16"/>
              </w:rPr>
            </w:pPr>
            <w:r>
              <w:rPr>
                <w:rFonts w:cs="Arial"/>
                <w:sz w:val="16"/>
                <w:szCs w:val="16"/>
              </w:rPr>
              <w:t>A</w:t>
            </w:r>
          </w:p>
        </w:tc>
        <w:tc>
          <w:tcPr>
            <w:tcW w:w="4820" w:type="dxa"/>
            <w:shd w:val="solid" w:color="FFFFFF" w:fill="auto"/>
          </w:tcPr>
          <w:p w14:paraId="7A8825CD" w14:textId="77777777" w:rsidR="005C7973" w:rsidRDefault="005C7973" w:rsidP="005C7973">
            <w:pPr>
              <w:pStyle w:val="TAL"/>
            </w:pPr>
            <w:r>
              <w:t>NF Set ID and NF Service Set ID Definition for SNPN</w:t>
            </w:r>
          </w:p>
        </w:tc>
        <w:tc>
          <w:tcPr>
            <w:tcW w:w="708" w:type="dxa"/>
            <w:shd w:val="solid" w:color="FFFFFF" w:fill="auto"/>
          </w:tcPr>
          <w:p w14:paraId="541F1E49" w14:textId="77777777" w:rsidR="005C7973" w:rsidRPr="00F11966" w:rsidRDefault="005C7973" w:rsidP="005C7973">
            <w:pPr>
              <w:pStyle w:val="TAC"/>
              <w:rPr>
                <w:sz w:val="16"/>
                <w:szCs w:val="16"/>
              </w:rPr>
            </w:pPr>
            <w:r>
              <w:rPr>
                <w:sz w:val="16"/>
                <w:szCs w:val="16"/>
              </w:rPr>
              <w:t>17.1.0</w:t>
            </w:r>
          </w:p>
        </w:tc>
      </w:tr>
      <w:tr w:rsidR="000A63B4" w:rsidRPr="00F11966" w14:paraId="2DF097A2" w14:textId="77777777" w:rsidTr="005C7973">
        <w:tc>
          <w:tcPr>
            <w:tcW w:w="800" w:type="dxa"/>
            <w:shd w:val="solid" w:color="FFFFFF" w:fill="auto"/>
          </w:tcPr>
          <w:p w14:paraId="6357FF32" w14:textId="77777777" w:rsidR="000A63B4" w:rsidRPr="00F11966" w:rsidRDefault="000A63B4" w:rsidP="000A63B4">
            <w:pPr>
              <w:pStyle w:val="TAC"/>
              <w:rPr>
                <w:sz w:val="16"/>
                <w:szCs w:val="16"/>
              </w:rPr>
            </w:pPr>
            <w:r w:rsidRPr="00F11966">
              <w:rPr>
                <w:sz w:val="16"/>
                <w:szCs w:val="16"/>
              </w:rPr>
              <w:t>202</w:t>
            </w:r>
            <w:r>
              <w:rPr>
                <w:sz w:val="16"/>
                <w:szCs w:val="16"/>
              </w:rPr>
              <w:t>1</w:t>
            </w:r>
            <w:r w:rsidRPr="00F11966">
              <w:rPr>
                <w:sz w:val="16"/>
                <w:szCs w:val="16"/>
              </w:rPr>
              <w:t>-</w:t>
            </w:r>
            <w:r>
              <w:rPr>
                <w:sz w:val="16"/>
                <w:szCs w:val="16"/>
              </w:rPr>
              <w:t>03</w:t>
            </w:r>
          </w:p>
        </w:tc>
        <w:tc>
          <w:tcPr>
            <w:tcW w:w="800" w:type="dxa"/>
            <w:shd w:val="solid" w:color="FFFFFF" w:fill="auto"/>
          </w:tcPr>
          <w:p w14:paraId="41E5FF0D" w14:textId="77777777" w:rsidR="000A63B4" w:rsidRPr="00F11966" w:rsidRDefault="000A63B4" w:rsidP="000A63B4">
            <w:pPr>
              <w:pStyle w:val="TAC"/>
              <w:rPr>
                <w:sz w:val="16"/>
                <w:szCs w:val="16"/>
              </w:rPr>
            </w:pPr>
            <w:r w:rsidRPr="00F11966">
              <w:rPr>
                <w:sz w:val="16"/>
                <w:szCs w:val="16"/>
              </w:rPr>
              <w:t>CT#</w:t>
            </w:r>
            <w:r>
              <w:rPr>
                <w:sz w:val="16"/>
                <w:szCs w:val="16"/>
              </w:rPr>
              <w:t>91</w:t>
            </w:r>
            <w:r w:rsidRPr="00F11966">
              <w:rPr>
                <w:sz w:val="16"/>
                <w:szCs w:val="16"/>
              </w:rPr>
              <w:t>E</w:t>
            </w:r>
          </w:p>
        </w:tc>
        <w:tc>
          <w:tcPr>
            <w:tcW w:w="1094" w:type="dxa"/>
            <w:shd w:val="solid" w:color="FFFFFF" w:fill="auto"/>
          </w:tcPr>
          <w:p w14:paraId="2F76600E" w14:textId="77777777" w:rsidR="000A63B4" w:rsidRPr="00F11966" w:rsidRDefault="000A63B4" w:rsidP="000A63B4">
            <w:pPr>
              <w:pStyle w:val="TAC"/>
              <w:rPr>
                <w:sz w:val="16"/>
                <w:szCs w:val="16"/>
              </w:rPr>
            </w:pPr>
            <w:r w:rsidRPr="00F11966">
              <w:rPr>
                <w:sz w:val="16"/>
                <w:szCs w:val="16"/>
              </w:rPr>
              <w:t>CP-2</w:t>
            </w:r>
            <w:r>
              <w:rPr>
                <w:sz w:val="16"/>
                <w:szCs w:val="16"/>
              </w:rPr>
              <w:t>100</w:t>
            </w:r>
            <w:r w:rsidR="003E1749">
              <w:rPr>
                <w:sz w:val="16"/>
                <w:szCs w:val="16"/>
              </w:rPr>
              <w:t>58</w:t>
            </w:r>
          </w:p>
        </w:tc>
        <w:tc>
          <w:tcPr>
            <w:tcW w:w="567" w:type="dxa"/>
            <w:shd w:val="solid" w:color="FFFFFF" w:fill="auto"/>
          </w:tcPr>
          <w:p w14:paraId="6B4FB3C1" w14:textId="77777777" w:rsidR="000A63B4" w:rsidRDefault="000A63B4" w:rsidP="000A63B4">
            <w:pPr>
              <w:pStyle w:val="TAL"/>
              <w:rPr>
                <w:rFonts w:cs="Arial"/>
                <w:sz w:val="16"/>
                <w:szCs w:val="16"/>
              </w:rPr>
            </w:pPr>
            <w:r>
              <w:rPr>
                <w:rFonts w:cs="Arial"/>
                <w:sz w:val="16"/>
                <w:szCs w:val="16"/>
              </w:rPr>
              <w:t>0256</w:t>
            </w:r>
          </w:p>
        </w:tc>
        <w:tc>
          <w:tcPr>
            <w:tcW w:w="425" w:type="dxa"/>
            <w:shd w:val="solid" w:color="FFFFFF" w:fill="auto"/>
          </w:tcPr>
          <w:p w14:paraId="6BAFD591" w14:textId="77777777" w:rsidR="000A63B4" w:rsidRDefault="0097454E" w:rsidP="000A63B4">
            <w:pPr>
              <w:pStyle w:val="TAR"/>
              <w:rPr>
                <w:rFonts w:cs="Arial"/>
                <w:sz w:val="16"/>
                <w:szCs w:val="16"/>
              </w:rPr>
            </w:pPr>
            <w:r>
              <w:rPr>
                <w:rFonts w:cs="Arial"/>
                <w:sz w:val="16"/>
                <w:szCs w:val="16"/>
              </w:rPr>
              <w:t>1</w:t>
            </w:r>
          </w:p>
        </w:tc>
        <w:tc>
          <w:tcPr>
            <w:tcW w:w="425" w:type="dxa"/>
            <w:shd w:val="solid" w:color="FFFFFF" w:fill="auto"/>
          </w:tcPr>
          <w:p w14:paraId="53A10F97" w14:textId="77777777" w:rsidR="000A63B4" w:rsidRDefault="000A63B4" w:rsidP="000A63B4">
            <w:pPr>
              <w:pStyle w:val="TAC"/>
              <w:rPr>
                <w:rFonts w:cs="Arial"/>
                <w:sz w:val="16"/>
                <w:szCs w:val="16"/>
              </w:rPr>
            </w:pPr>
            <w:r>
              <w:rPr>
                <w:rFonts w:cs="Arial"/>
                <w:sz w:val="16"/>
                <w:szCs w:val="16"/>
              </w:rPr>
              <w:t>A</w:t>
            </w:r>
          </w:p>
        </w:tc>
        <w:tc>
          <w:tcPr>
            <w:tcW w:w="4820" w:type="dxa"/>
            <w:shd w:val="solid" w:color="FFFFFF" w:fill="auto"/>
          </w:tcPr>
          <w:p w14:paraId="64DFEDB1" w14:textId="77777777" w:rsidR="000A63B4" w:rsidRDefault="0097454E" w:rsidP="000A63B4">
            <w:pPr>
              <w:pStyle w:val="TAL"/>
            </w:pPr>
            <w:r>
              <w:t>Corrections on MDT parameters</w:t>
            </w:r>
          </w:p>
        </w:tc>
        <w:tc>
          <w:tcPr>
            <w:tcW w:w="708" w:type="dxa"/>
            <w:shd w:val="solid" w:color="FFFFFF" w:fill="auto"/>
          </w:tcPr>
          <w:p w14:paraId="7DAE9755" w14:textId="77777777" w:rsidR="000A63B4" w:rsidRDefault="000A63B4" w:rsidP="000A63B4">
            <w:pPr>
              <w:pStyle w:val="TAC"/>
              <w:rPr>
                <w:sz w:val="16"/>
                <w:szCs w:val="16"/>
              </w:rPr>
            </w:pPr>
            <w:r>
              <w:rPr>
                <w:sz w:val="16"/>
                <w:szCs w:val="16"/>
              </w:rPr>
              <w:t>17.1.0</w:t>
            </w:r>
          </w:p>
        </w:tc>
      </w:tr>
      <w:tr w:rsidR="003E1749" w:rsidRPr="00F11966" w14:paraId="5064663A" w14:textId="77777777" w:rsidTr="005C7973">
        <w:tc>
          <w:tcPr>
            <w:tcW w:w="800" w:type="dxa"/>
            <w:shd w:val="solid" w:color="FFFFFF" w:fill="auto"/>
          </w:tcPr>
          <w:p w14:paraId="01F5F028" w14:textId="77777777" w:rsidR="003E1749" w:rsidRPr="00F11966" w:rsidRDefault="003E1749" w:rsidP="003E1749">
            <w:pPr>
              <w:pStyle w:val="TAC"/>
              <w:rPr>
                <w:sz w:val="16"/>
                <w:szCs w:val="16"/>
              </w:rPr>
            </w:pPr>
            <w:r w:rsidRPr="00F11966">
              <w:rPr>
                <w:sz w:val="16"/>
                <w:szCs w:val="16"/>
              </w:rPr>
              <w:t>202</w:t>
            </w:r>
            <w:r>
              <w:rPr>
                <w:sz w:val="16"/>
                <w:szCs w:val="16"/>
              </w:rPr>
              <w:t>1</w:t>
            </w:r>
            <w:r w:rsidRPr="00F11966">
              <w:rPr>
                <w:sz w:val="16"/>
                <w:szCs w:val="16"/>
              </w:rPr>
              <w:t>-</w:t>
            </w:r>
            <w:r>
              <w:rPr>
                <w:sz w:val="16"/>
                <w:szCs w:val="16"/>
              </w:rPr>
              <w:t>03</w:t>
            </w:r>
          </w:p>
        </w:tc>
        <w:tc>
          <w:tcPr>
            <w:tcW w:w="800" w:type="dxa"/>
            <w:shd w:val="solid" w:color="FFFFFF" w:fill="auto"/>
          </w:tcPr>
          <w:p w14:paraId="530ADAE3" w14:textId="77777777" w:rsidR="003E1749" w:rsidRPr="00F11966" w:rsidRDefault="003E1749" w:rsidP="003E1749">
            <w:pPr>
              <w:pStyle w:val="TAC"/>
              <w:rPr>
                <w:sz w:val="16"/>
                <w:szCs w:val="16"/>
              </w:rPr>
            </w:pPr>
            <w:r w:rsidRPr="00F11966">
              <w:rPr>
                <w:sz w:val="16"/>
                <w:szCs w:val="16"/>
              </w:rPr>
              <w:t>CT#</w:t>
            </w:r>
            <w:r>
              <w:rPr>
                <w:sz w:val="16"/>
                <w:szCs w:val="16"/>
              </w:rPr>
              <w:t>91</w:t>
            </w:r>
            <w:r w:rsidRPr="00F11966">
              <w:rPr>
                <w:sz w:val="16"/>
                <w:szCs w:val="16"/>
              </w:rPr>
              <w:t>E</w:t>
            </w:r>
          </w:p>
        </w:tc>
        <w:tc>
          <w:tcPr>
            <w:tcW w:w="1094" w:type="dxa"/>
            <w:shd w:val="solid" w:color="FFFFFF" w:fill="auto"/>
          </w:tcPr>
          <w:p w14:paraId="627C24AF" w14:textId="77777777" w:rsidR="003E1749" w:rsidRPr="00F11966" w:rsidRDefault="003E1749" w:rsidP="003E1749">
            <w:pPr>
              <w:pStyle w:val="TAC"/>
              <w:rPr>
                <w:sz w:val="16"/>
                <w:szCs w:val="16"/>
              </w:rPr>
            </w:pPr>
            <w:r w:rsidRPr="00F11966">
              <w:rPr>
                <w:sz w:val="16"/>
                <w:szCs w:val="16"/>
              </w:rPr>
              <w:t>CP-2</w:t>
            </w:r>
            <w:r>
              <w:rPr>
                <w:sz w:val="16"/>
                <w:szCs w:val="16"/>
              </w:rPr>
              <w:t>10034</w:t>
            </w:r>
          </w:p>
        </w:tc>
        <w:tc>
          <w:tcPr>
            <w:tcW w:w="567" w:type="dxa"/>
            <w:shd w:val="solid" w:color="FFFFFF" w:fill="auto"/>
          </w:tcPr>
          <w:p w14:paraId="4F9845D5" w14:textId="77777777" w:rsidR="003E1749" w:rsidRDefault="003E1749" w:rsidP="003E1749">
            <w:pPr>
              <w:pStyle w:val="TAL"/>
              <w:rPr>
                <w:rFonts w:cs="Arial"/>
                <w:sz w:val="16"/>
                <w:szCs w:val="16"/>
              </w:rPr>
            </w:pPr>
            <w:r>
              <w:rPr>
                <w:rFonts w:cs="Arial"/>
                <w:sz w:val="16"/>
                <w:szCs w:val="16"/>
              </w:rPr>
              <w:t>0257</w:t>
            </w:r>
          </w:p>
        </w:tc>
        <w:tc>
          <w:tcPr>
            <w:tcW w:w="425" w:type="dxa"/>
            <w:shd w:val="solid" w:color="FFFFFF" w:fill="auto"/>
          </w:tcPr>
          <w:p w14:paraId="1FBBEAAD" w14:textId="77777777" w:rsidR="003E1749" w:rsidRDefault="003E1749" w:rsidP="003E1749">
            <w:pPr>
              <w:pStyle w:val="TAR"/>
              <w:rPr>
                <w:rFonts w:cs="Arial"/>
                <w:sz w:val="16"/>
                <w:szCs w:val="16"/>
              </w:rPr>
            </w:pPr>
            <w:r>
              <w:rPr>
                <w:rFonts w:cs="Arial"/>
                <w:sz w:val="16"/>
                <w:szCs w:val="16"/>
              </w:rPr>
              <w:t>1</w:t>
            </w:r>
          </w:p>
        </w:tc>
        <w:tc>
          <w:tcPr>
            <w:tcW w:w="425" w:type="dxa"/>
            <w:shd w:val="solid" w:color="FFFFFF" w:fill="auto"/>
          </w:tcPr>
          <w:p w14:paraId="0726B0B7" w14:textId="77777777" w:rsidR="003E1749" w:rsidRDefault="003E1749" w:rsidP="003E1749">
            <w:pPr>
              <w:pStyle w:val="TAC"/>
              <w:rPr>
                <w:rFonts w:cs="Arial"/>
                <w:sz w:val="16"/>
                <w:szCs w:val="16"/>
              </w:rPr>
            </w:pPr>
            <w:r>
              <w:rPr>
                <w:rFonts w:cs="Arial"/>
                <w:sz w:val="16"/>
                <w:szCs w:val="16"/>
              </w:rPr>
              <w:t>F</w:t>
            </w:r>
          </w:p>
        </w:tc>
        <w:tc>
          <w:tcPr>
            <w:tcW w:w="4820" w:type="dxa"/>
            <w:shd w:val="solid" w:color="FFFFFF" w:fill="auto"/>
          </w:tcPr>
          <w:p w14:paraId="725602FE" w14:textId="77777777" w:rsidR="003E1749" w:rsidRDefault="003E1749" w:rsidP="003E1749">
            <w:pPr>
              <w:pStyle w:val="TAL"/>
            </w:pPr>
            <w:r>
              <w:t xml:space="preserve">OpenAPI Reference and description </w:t>
            </w:r>
            <w:r w:rsidRPr="009F1CC4">
              <w:t>field for map data types</w:t>
            </w:r>
          </w:p>
        </w:tc>
        <w:tc>
          <w:tcPr>
            <w:tcW w:w="708" w:type="dxa"/>
            <w:shd w:val="solid" w:color="FFFFFF" w:fill="auto"/>
          </w:tcPr>
          <w:p w14:paraId="68BDB20C" w14:textId="77777777" w:rsidR="003E1749" w:rsidRDefault="003E1749" w:rsidP="003E1749">
            <w:pPr>
              <w:pStyle w:val="TAC"/>
              <w:rPr>
                <w:sz w:val="16"/>
                <w:szCs w:val="16"/>
              </w:rPr>
            </w:pPr>
            <w:r>
              <w:rPr>
                <w:sz w:val="16"/>
                <w:szCs w:val="16"/>
              </w:rPr>
              <w:t>17.1.0</w:t>
            </w:r>
          </w:p>
        </w:tc>
      </w:tr>
      <w:tr w:rsidR="003E1749" w:rsidRPr="00F11966" w14:paraId="31621F2A" w14:textId="77777777" w:rsidTr="005C7973">
        <w:tc>
          <w:tcPr>
            <w:tcW w:w="800" w:type="dxa"/>
            <w:shd w:val="solid" w:color="FFFFFF" w:fill="auto"/>
          </w:tcPr>
          <w:p w14:paraId="36B2A02E" w14:textId="77777777" w:rsidR="003E1749" w:rsidRPr="00F11966" w:rsidRDefault="003E1749" w:rsidP="003E1749">
            <w:pPr>
              <w:pStyle w:val="TAC"/>
              <w:rPr>
                <w:sz w:val="16"/>
                <w:szCs w:val="16"/>
              </w:rPr>
            </w:pPr>
            <w:r w:rsidRPr="00F11966">
              <w:rPr>
                <w:sz w:val="16"/>
                <w:szCs w:val="16"/>
              </w:rPr>
              <w:t>202</w:t>
            </w:r>
            <w:r>
              <w:rPr>
                <w:sz w:val="16"/>
                <w:szCs w:val="16"/>
              </w:rPr>
              <w:t>1</w:t>
            </w:r>
            <w:r w:rsidRPr="00F11966">
              <w:rPr>
                <w:sz w:val="16"/>
                <w:szCs w:val="16"/>
              </w:rPr>
              <w:t>-</w:t>
            </w:r>
            <w:r>
              <w:rPr>
                <w:sz w:val="16"/>
                <w:szCs w:val="16"/>
              </w:rPr>
              <w:t>03</w:t>
            </w:r>
          </w:p>
        </w:tc>
        <w:tc>
          <w:tcPr>
            <w:tcW w:w="800" w:type="dxa"/>
            <w:shd w:val="solid" w:color="FFFFFF" w:fill="auto"/>
          </w:tcPr>
          <w:p w14:paraId="7DB7C7C5" w14:textId="77777777" w:rsidR="003E1749" w:rsidRPr="00F11966" w:rsidRDefault="003E1749" w:rsidP="003E1749">
            <w:pPr>
              <w:pStyle w:val="TAC"/>
              <w:rPr>
                <w:sz w:val="16"/>
                <w:szCs w:val="16"/>
              </w:rPr>
            </w:pPr>
            <w:r w:rsidRPr="00F11966">
              <w:rPr>
                <w:sz w:val="16"/>
                <w:szCs w:val="16"/>
              </w:rPr>
              <w:t>CT#</w:t>
            </w:r>
            <w:r>
              <w:rPr>
                <w:sz w:val="16"/>
                <w:szCs w:val="16"/>
              </w:rPr>
              <w:t>91</w:t>
            </w:r>
            <w:r w:rsidRPr="00F11966">
              <w:rPr>
                <w:sz w:val="16"/>
                <w:szCs w:val="16"/>
              </w:rPr>
              <w:t>E</w:t>
            </w:r>
          </w:p>
        </w:tc>
        <w:tc>
          <w:tcPr>
            <w:tcW w:w="1094" w:type="dxa"/>
            <w:shd w:val="solid" w:color="FFFFFF" w:fill="auto"/>
          </w:tcPr>
          <w:p w14:paraId="0E77C037" w14:textId="77777777" w:rsidR="003E1749" w:rsidRPr="00F11966" w:rsidRDefault="003E1749" w:rsidP="003E1749">
            <w:pPr>
              <w:pStyle w:val="TAC"/>
              <w:rPr>
                <w:sz w:val="16"/>
                <w:szCs w:val="16"/>
              </w:rPr>
            </w:pPr>
            <w:r w:rsidRPr="00F11966">
              <w:rPr>
                <w:sz w:val="16"/>
                <w:szCs w:val="16"/>
              </w:rPr>
              <w:t>CP-2</w:t>
            </w:r>
            <w:r>
              <w:rPr>
                <w:sz w:val="16"/>
                <w:szCs w:val="16"/>
              </w:rPr>
              <w:t>10021</w:t>
            </w:r>
          </w:p>
        </w:tc>
        <w:tc>
          <w:tcPr>
            <w:tcW w:w="567" w:type="dxa"/>
            <w:shd w:val="solid" w:color="FFFFFF" w:fill="auto"/>
          </w:tcPr>
          <w:p w14:paraId="2315A3F9" w14:textId="77777777" w:rsidR="003E1749" w:rsidRDefault="003E1749" w:rsidP="003E1749">
            <w:pPr>
              <w:pStyle w:val="TAL"/>
              <w:rPr>
                <w:rFonts w:cs="Arial"/>
                <w:sz w:val="16"/>
                <w:szCs w:val="16"/>
              </w:rPr>
            </w:pPr>
            <w:r>
              <w:rPr>
                <w:rFonts w:cs="Arial"/>
                <w:sz w:val="16"/>
                <w:szCs w:val="16"/>
              </w:rPr>
              <w:t>0257</w:t>
            </w:r>
          </w:p>
        </w:tc>
        <w:tc>
          <w:tcPr>
            <w:tcW w:w="425" w:type="dxa"/>
            <w:shd w:val="solid" w:color="FFFFFF" w:fill="auto"/>
          </w:tcPr>
          <w:p w14:paraId="10403E75" w14:textId="77777777" w:rsidR="003E1749" w:rsidRDefault="003E1749" w:rsidP="003E1749">
            <w:pPr>
              <w:pStyle w:val="TAR"/>
              <w:rPr>
                <w:rFonts w:cs="Arial"/>
                <w:sz w:val="16"/>
                <w:szCs w:val="16"/>
              </w:rPr>
            </w:pPr>
            <w:r>
              <w:rPr>
                <w:rFonts w:cs="Arial"/>
                <w:sz w:val="16"/>
                <w:szCs w:val="16"/>
              </w:rPr>
              <w:t>1</w:t>
            </w:r>
          </w:p>
        </w:tc>
        <w:tc>
          <w:tcPr>
            <w:tcW w:w="425" w:type="dxa"/>
            <w:shd w:val="solid" w:color="FFFFFF" w:fill="auto"/>
          </w:tcPr>
          <w:p w14:paraId="0BA8CE6C" w14:textId="77777777" w:rsidR="003E1749" w:rsidRDefault="003E1749" w:rsidP="003E1749">
            <w:pPr>
              <w:pStyle w:val="TAC"/>
              <w:rPr>
                <w:rFonts w:cs="Arial"/>
                <w:sz w:val="16"/>
                <w:szCs w:val="16"/>
              </w:rPr>
            </w:pPr>
            <w:r>
              <w:rPr>
                <w:rFonts w:cs="Arial"/>
                <w:sz w:val="16"/>
                <w:szCs w:val="16"/>
              </w:rPr>
              <w:t>F</w:t>
            </w:r>
          </w:p>
        </w:tc>
        <w:tc>
          <w:tcPr>
            <w:tcW w:w="4820" w:type="dxa"/>
            <w:shd w:val="solid" w:color="FFFFFF" w:fill="auto"/>
          </w:tcPr>
          <w:p w14:paraId="6603B663" w14:textId="77777777" w:rsidR="003E1749" w:rsidRDefault="003E1749" w:rsidP="003E1749">
            <w:pPr>
              <w:pStyle w:val="TAL"/>
            </w:pPr>
            <w:r>
              <w:rPr>
                <w:noProof/>
              </w:rPr>
              <w:t>ProblemDetails content in responses to PATCH requests</w:t>
            </w:r>
          </w:p>
        </w:tc>
        <w:tc>
          <w:tcPr>
            <w:tcW w:w="708" w:type="dxa"/>
            <w:shd w:val="solid" w:color="FFFFFF" w:fill="auto"/>
          </w:tcPr>
          <w:p w14:paraId="3778D3CD" w14:textId="77777777" w:rsidR="003E1749" w:rsidRDefault="003E1749" w:rsidP="003E1749">
            <w:pPr>
              <w:pStyle w:val="TAC"/>
              <w:rPr>
                <w:sz w:val="16"/>
                <w:szCs w:val="16"/>
              </w:rPr>
            </w:pPr>
            <w:r>
              <w:rPr>
                <w:sz w:val="16"/>
                <w:szCs w:val="16"/>
              </w:rPr>
              <w:t>17.1.0</w:t>
            </w:r>
          </w:p>
        </w:tc>
      </w:tr>
      <w:tr w:rsidR="00FA069B" w:rsidRPr="00F11966" w14:paraId="7CE60ED1" w14:textId="77777777" w:rsidTr="005C7973">
        <w:tc>
          <w:tcPr>
            <w:tcW w:w="800" w:type="dxa"/>
            <w:shd w:val="solid" w:color="FFFFFF" w:fill="auto"/>
          </w:tcPr>
          <w:p w14:paraId="1C5250DF" w14:textId="77777777" w:rsidR="00FA069B" w:rsidRPr="00F11966" w:rsidRDefault="00FA069B" w:rsidP="00FA069B">
            <w:pPr>
              <w:pStyle w:val="TAC"/>
              <w:rPr>
                <w:sz w:val="16"/>
                <w:szCs w:val="16"/>
              </w:rPr>
            </w:pPr>
            <w:r w:rsidRPr="00F11966">
              <w:rPr>
                <w:sz w:val="16"/>
                <w:szCs w:val="16"/>
              </w:rPr>
              <w:t>202</w:t>
            </w:r>
            <w:r>
              <w:rPr>
                <w:sz w:val="16"/>
                <w:szCs w:val="16"/>
              </w:rPr>
              <w:t>1</w:t>
            </w:r>
            <w:r w:rsidRPr="00F11966">
              <w:rPr>
                <w:sz w:val="16"/>
                <w:szCs w:val="16"/>
              </w:rPr>
              <w:t>-</w:t>
            </w:r>
            <w:r>
              <w:rPr>
                <w:sz w:val="16"/>
                <w:szCs w:val="16"/>
              </w:rPr>
              <w:t>03</w:t>
            </w:r>
          </w:p>
        </w:tc>
        <w:tc>
          <w:tcPr>
            <w:tcW w:w="800" w:type="dxa"/>
            <w:shd w:val="solid" w:color="FFFFFF" w:fill="auto"/>
          </w:tcPr>
          <w:p w14:paraId="1CF540D9" w14:textId="77777777" w:rsidR="00FA069B" w:rsidRPr="00F11966" w:rsidRDefault="00FA069B" w:rsidP="00FA069B">
            <w:pPr>
              <w:pStyle w:val="TAC"/>
              <w:rPr>
                <w:sz w:val="16"/>
                <w:szCs w:val="16"/>
              </w:rPr>
            </w:pPr>
            <w:r w:rsidRPr="00F11966">
              <w:rPr>
                <w:sz w:val="16"/>
                <w:szCs w:val="16"/>
              </w:rPr>
              <w:t>CT#</w:t>
            </w:r>
            <w:r>
              <w:rPr>
                <w:sz w:val="16"/>
                <w:szCs w:val="16"/>
              </w:rPr>
              <w:t>91</w:t>
            </w:r>
            <w:r w:rsidRPr="00F11966">
              <w:rPr>
                <w:sz w:val="16"/>
                <w:szCs w:val="16"/>
              </w:rPr>
              <w:t>E</w:t>
            </w:r>
          </w:p>
        </w:tc>
        <w:tc>
          <w:tcPr>
            <w:tcW w:w="1094" w:type="dxa"/>
            <w:shd w:val="solid" w:color="FFFFFF" w:fill="auto"/>
          </w:tcPr>
          <w:p w14:paraId="07C58367" w14:textId="77777777" w:rsidR="00FA069B" w:rsidRPr="00F11966" w:rsidRDefault="00FA069B" w:rsidP="00FA069B">
            <w:pPr>
              <w:pStyle w:val="TAC"/>
              <w:rPr>
                <w:sz w:val="16"/>
                <w:szCs w:val="16"/>
              </w:rPr>
            </w:pPr>
            <w:r w:rsidRPr="00F11966">
              <w:rPr>
                <w:sz w:val="16"/>
                <w:szCs w:val="16"/>
              </w:rPr>
              <w:t>CP-2</w:t>
            </w:r>
            <w:r>
              <w:rPr>
                <w:sz w:val="16"/>
                <w:szCs w:val="16"/>
              </w:rPr>
              <w:t>10021</w:t>
            </w:r>
          </w:p>
        </w:tc>
        <w:tc>
          <w:tcPr>
            <w:tcW w:w="567" w:type="dxa"/>
            <w:shd w:val="solid" w:color="FFFFFF" w:fill="auto"/>
          </w:tcPr>
          <w:p w14:paraId="3F4EAD3B" w14:textId="77777777" w:rsidR="00FA069B" w:rsidRDefault="00FA069B" w:rsidP="00FA069B">
            <w:pPr>
              <w:pStyle w:val="TAL"/>
              <w:rPr>
                <w:rFonts w:cs="Arial"/>
                <w:sz w:val="16"/>
                <w:szCs w:val="16"/>
              </w:rPr>
            </w:pPr>
            <w:r>
              <w:rPr>
                <w:rFonts w:cs="Arial"/>
                <w:sz w:val="16"/>
                <w:szCs w:val="16"/>
              </w:rPr>
              <w:t>0260</w:t>
            </w:r>
          </w:p>
        </w:tc>
        <w:tc>
          <w:tcPr>
            <w:tcW w:w="425" w:type="dxa"/>
            <w:shd w:val="solid" w:color="FFFFFF" w:fill="auto"/>
          </w:tcPr>
          <w:p w14:paraId="48588DB8" w14:textId="77777777" w:rsidR="00FA069B" w:rsidRDefault="00FA069B" w:rsidP="00FA069B">
            <w:pPr>
              <w:pStyle w:val="TAR"/>
              <w:rPr>
                <w:rFonts w:cs="Arial"/>
                <w:sz w:val="16"/>
                <w:szCs w:val="16"/>
              </w:rPr>
            </w:pPr>
          </w:p>
        </w:tc>
        <w:tc>
          <w:tcPr>
            <w:tcW w:w="425" w:type="dxa"/>
            <w:shd w:val="solid" w:color="FFFFFF" w:fill="auto"/>
          </w:tcPr>
          <w:p w14:paraId="0841AB28" w14:textId="77777777" w:rsidR="00FA069B" w:rsidRDefault="00FA069B" w:rsidP="00FA069B">
            <w:pPr>
              <w:pStyle w:val="TAC"/>
              <w:rPr>
                <w:rFonts w:cs="Arial"/>
                <w:sz w:val="16"/>
                <w:szCs w:val="16"/>
              </w:rPr>
            </w:pPr>
            <w:r>
              <w:rPr>
                <w:rFonts w:cs="Arial"/>
                <w:sz w:val="16"/>
                <w:szCs w:val="16"/>
              </w:rPr>
              <w:t>F</w:t>
            </w:r>
          </w:p>
        </w:tc>
        <w:tc>
          <w:tcPr>
            <w:tcW w:w="4820" w:type="dxa"/>
            <w:shd w:val="solid" w:color="FFFFFF" w:fill="auto"/>
          </w:tcPr>
          <w:p w14:paraId="5A4FD2CE" w14:textId="77777777" w:rsidR="00FA069B" w:rsidRDefault="00FA069B" w:rsidP="00FA069B">
            <w:pPr>
              <w:pStyle w:val="TAL"/>
              <w:rPr>
                <w:noProof/>
              </w:rPr>
            </w:pPr>
            <w:r w:rsidRPr="00FA069B">
              <w:rPr>
                <w:noProof/>
              </w:rPr>
              <w:t>29.571 Rel-17 API version and External doc update</w:t>
            </w:r>
          </w:p>
        </w:tc>
        <w:tc>
          <w:tcPr>
            <w:tcW w:w="708" w:type="dxa"/>
            <w:shd w:val="solid" w:color="FFFFFF" w:fill="auto"/>
          </w:tcPr>
          <w:p w14:paraId="4357084B" w14:textId="77777777" w:rsidR="00FA069B" w:rsidRDefault="00FA069B" w:rsidP="00FA069B">
            <w:pPr>
              <w:pStyle w:val="TAC"/>
              <w:rPr>
                <w:sz w:val="16"/>
                <w:szCs w:val="16"/>
              </w:rPr>
            </w:pPr>
            <w:r>
              <w:rPr>
                <w:sz w:val="16"/>
                <w:szCs w:val="16"/>
              </w:rPr>
              <w:t>17.1.0</w:t>
            </w:r>
          </w:p>
        </w:tc>
      </w:tr>
      <w:tr w:rsidR="00B917F5" w:rsidRPr="00F11966" w14:paraId="7C259726" w14:textId="77777777" w:rsidTr="005C7973">
        <w:tc>
          <w:tcPr>
            <w:tcW w:w="800" w:type="dxa"/>
            <w:shd w:val="solid" w:color="FFFFFF" w:fill="auto"/>
          </w:tcPr>
          <w:p w14:paraId="3F93B8F7" w14:textId="67EAC31A" w:rsidR="00B917F5" w:rsidRPr="00F11966" w:rsidRDefault="00B917F5" w:rsidP="00B917F5">
            <w:pPr>
              <w:pStyle w:val="TAC"/>
              <w:rPr>
                <w:sz w:val="16"/>
                <w:szCs w:val="16"/>
              </w:rPr>
            </w:pPr>
            <w:r w:rsidRPr="00F11966">
              <w:rPr>
                <w:sz w:val="16"/>
                <w:szCs w:val="16"/>
              </w:rPr>
              <w:t>202</w:t>
            </w:r>
            <w:r>
              <w:rPr>
                <w:sz w:val="16"/>
                <w:szCs w:val="16"/>
              </w:rPr>
              <w:t>1</w:t>
            </w:r>
            <w:r w:rsidRPr="00F11966">
              <w:rPr>
                <w:sz w:val="16"/>
                <w:szCs w:val="16"/>
              </w:rPr>
              <w:t>-</w:t>
            </w:r>
            <w:r>
              <w:rPr>
                <w:sz w:val="16"/>
                <w:szCs w:val="16"/>
              </w:rPr>
              <w:t>0</w:t>
            </w:r>
            <w:r w:rsidR="00BE3554">
              <w:rPr>
                <w:sz w:val="16"/>
                <w:szCs w:val="16"/>
              </w:rPr>
              <w:t>6</w:t>
            </w:r>
          </w:p>
        </w:tc>
        <w:tc>
          <w:tcPr>
            <w:tcW w:w="800" w:type="dxa"/>
            <w:shd w:val="solid" w:color="FFFFFF" w:fill="auto"/>
          </w:tcPr>
          <w:p w14:paraId="212BB3D9" w14:textId="0D61C79F" w:rsidR="00B917F5" w:rsidRPr="00F11966" w:rsidRDefault="00B917F5" w:rsidP="00367FF9">
            <w:pPr>
              <w:pStyle w:val="TAC"/>
              <w:rPr>
                <w:sz w:val="16"/>
                <w:szCs w:val="16"/>
              </w:rPr>
            </w:pPr>
            <w:r w:rsidRPr="00F11966">
              <w:rPr>
                <w:sz w:val="16"/>
                <w:szCs w:val="16"/>
              </w:rPr>
              <w:t>CT#</w:t>
            </w:r>
            <w:r>
              <w:rPr>
                <w:sz w:val="16"/>
                <w:szCs w:val="16"/>
              </w:rPr>
              <w:t>9</w:t>
            </w:r>
            <w:r w:rsidR="00367FF9">
              <w:rPr>
                <w:sz w:val="16"/>
                <w:szCs w:val="16"/>
              </w:rPr>
              <w:t>2</w:t>
            </w:r>
            <w:r w:rsidRPr="00F11966">
              <w:rPr>
                <w:sz w:val="16"/>
                <w:szCs w:val="16"/>
              </w:rPr>
              <w:t>E</w:t>
            </w:r>
          </w:p>
        </w:tc>
        <w:tc>
          <w:tcPr>
            <w:tcW w:w="1094" w:type="dxa"/>
            <w:shd w:val="solid" w:color="FFFFFF" w:fill="auto"/>
          </w:tcPr>
          <w:p w14:paraId="249F56B0" w14:textId="0F03F5A1" w:rsidR="00B917F5" w:rsidRPr="00F11966" w:rsidRDefault="00B917F5" w:rsidP="00C65BB8">
            <w:pPr>
              <w:pStyle w:val="TAC"/>
              <w:rPr>
                <w:sz w:val="16"/>
                <w:szCs w:val="16"/>
              </w:rPr>
            </w:pPr>
            <w:r w:rsidRPr="00F11966">
              <w:rPr>
                <w:sz w:val="16"/>
                <w:szCs w:val="16"/>
              </w:rPr>
              <w:t>CP-2</w:t>
            </w:r>
            <w:r>
              <w:rPr>
                <w:sz w:val="16"/>
                <w:szCs w:val="16"/>
              </w:rPr>
              <w:t>11</w:t>
            </w:r>
            <w:r w:rsidR="00C65BB8">
              <w:rPr>
                <w:sz w:val="16"/>
                <w:szCs w:val="16"/>
              </w:rPr>
              <w:t>027</w:t>
            </w:r>
          </w:p>
        </w:tc>
        <w:tc>
          <w:tcPr>
            <w:tcW w:w="567" w:type="dxa"/>
            <w:shd w:val="solid" w:color="FFFFFF" w:fill="auto"/>
          </w:tcPr>
          <w:p w14:paraId="0FCD6306" w14:textId="78633F50" w:rsidR="00B917F5" w:rsidRDefault="00B917F5" w:rsidP="00B917F5">
            <w:pPr>
              <w:pStyle w:val="TAL"/>
              <w:rPr>
                <w:rFonts w:cs="Arial"/>
                <w:sz w:val="16"/>
                <w:szCs w:val="16"/>
              </w:rPr>
            </w:pPr>
            <w:r>
              <w:rPr>
                <w:rFonts w:cs="Arial"/>
                <w:sz w:val="16"/>
                <w:szCs w:val="16"/>
              </w:rPr>
              <w:t>0265</w:t>
            </w:r>
          </w:p>
        </w:tc>
        <w:tc>
          <w:tcPr>
            <w:tcW w:w="425" w:type="dxa"/>
            <w:shd w:val="solid" w:color="FFFFFF" w:fill="auto"/>
          </w:tcPr>
          <w:p w14:paraId="555CA2C9" w14:textId="77777777" w:rsidR="00B917F5" w:rsidRDefault="00B917F5" w:rsidP="00B917F5">
            <w:pPr>
              <w:pStyle w:val="TAR"/>
              <w:rPr>
                <w:rFonts w:cs="Arial"/>
                <w:sz w:val="16"/>
                <w:szCs w:val="16"/>
              </w:rPr>
            </w:pPr>
          </w:p>
        </w:tc>
        <w:tc>
          <w:tcPr>
            <w:tcW w:w="425" w:type="dxa"/>
            <w:shd w:val="solid" w:color="FFFFFF" w:fill="auto"/>
          </w:tcPr>
          <w:p w14:paraId="5DDDEF68" w14:textId="73E7D9B8" w:rsidR="00B917F5" w:rsidRDefault="00B917F5" w:rsidP="00B917F5">
            <w:pPr>
              <w:pStyle w:val="TAC"/>
              <w:rPr>
                <w:rFonts w:cs="Arial"/>
                <w:sz w:val="16"/>
                <w:szCs w:val="16"/>
              </w:rPr>
            </w:pPr>
            <w:r>
              <w:rPr>
                <w:rFonts w:cs="Arial"/>
                <w:sz w:val="16"/>
                <w:szCs w:val="16"/>
              </w:rPr>
              <w:t>B</w:t>
            </w:r>
          </w:p>
        </w:tc>
        <w:tc>
          <w:tcPr>
            <w:tcW w:w="4820" w:type="dxa"/>
            <w:shd w:val="solid" w:color="FFFFFF" w:fill="auto"/>
          </w:tcPr>
          <w:p w14:paraId="26364253" w14:textId="76A6B12C" w:rsidR="00B917F5" w:rsidRPr="00FA069B" w:rsidRDefault="00B917F5" w:rsidP="00B917F5">
            <w:pPr>
              <w:pStyle w:val="TAL"/>
              <w:rPr>
                <w:noProof/>
              </w:rPr>
            </w:pPr>
            <w:r>
              <w:t>Non-3GPP TAI</w:t>
            </w:r>
          </w:p>
        </w:tc>
        <w:tc>
          <w:tcPr>
            <w:tcW w:w="708" w:type="dxa"/>
            <w:shd w:val="solid" w:color="FFFFFF" w:fill="auto"/>
          </w:tcPr>
          <w:p w14:paraId="0A9B1FF4" w14:textId="5EBB4793" w:rsidR="00B917F5" w:rsidRDefault="00B917F5" w:rsidP="00B917F5">
            <w:pPr>
              <w:pStyle w:val="TAC"/>
              <w:rPr>
                <w:sz w:val="16"/>
                <w:szCs w:val="16"/>
              </w:rPr>
            </w:pPr>
            <w:r>
              <w:rPr>
                <w:sz w:val="16"/>
                <w:szCs w:val="16"/>
              </w:rPr>
              <w:t>17.2.0</w:t>
            </w:r>
          </w:p>
        </w:tc>
      </w:tr>
      <w:tr w:rsidR="00B917F5" w:rsidRPr="00F11966" w14:paraId="1CB9134C" w14:textId="77777777" w:rsidTr="005C7973">
        <w:tc>
          <w:tcPr>
            <w:tcW w:w="800" w:type="dxa"/>
            <w:shd w:val="solid" w:color="FFFFFF" w:fill="auto"/>
          </w:tcPr>
          <w:p w14:paraId="2604FD31" w14:textId="344B9AA2" w:rsidR="00B917F5" w:rsidRPr="00F11966" w:rsidRDefault="00B917F5" w:rsidP="00B917F5">
            <w:pPr>
              <w:pStyle w:val="TAC"/>
              <w:rPr>
                <w:sz w:val="16"/>
                <w:szCs w:val="16"/>
              </w:rPr>
            </w:pPr>
            <w:r w:rsidRPr="00F11966">
              <w:rPr>
                <w:sz w:val="16"/>
                <w:szCs w:val="16"/>
              </w:rPr>
              <w:t>202</w:t>
            </w:r>
            <w:r>
              <w:rPr>
                <w:sz w:val="16"/>
                <w:szCs w:val="16"/>
              </w:rPr>
              <w:t>1</w:t>
            </w:r>
            <w:r w:rsidRPr="00F11966">
              <w:rPr>
                <w:sz w:val="16"/>
                <w:szCs w:val="16"/>
              </w:rPr>
              <w:t>-</w:t>
            </w:r>
            <w:r>
              <w:rPr>
                <w:sz w:val="16"/>
                <w:szCs w:val="16"/>
              </w:rPr>
              <w:t>0</w:t>
            </w:r>
            <w:r w:rsidR="00BE3554">
              <w:rPr>
                <w:sz w:val="16"/>
                <w:szCs w:val="16"/>
              </w:rPr>
              <w:t>6</w:t>
            </w:r>
          </w:p>
        </w:tc>
        <w:tc>
          <w:tcPr>
            <w:tcW w:w="800" w:type="dxa"/>
            <w:shd w:val="solid" w:color="FFFFFF" w:fill="auto"/>
          </w:tcPr>
          <w:p w14:paraId="28720BF5" w14:textId="1159BA34" w:rsidR="00B917F5" w:rsidRPr="00F11966" w:rsidRDefault="00B917F5" w:rsidP="00367FF9">
            <w:pPr>
              <w:pStyle w:val="TAC"/>
              <w:rPr>
                <w:sz w:val="16"/>
                <w:szCs w:val="16"/>
              </w:rPr>
            </w:pPr>
            <w:r w:rsidRPr="00F11966">
              <w:rPr>
                <w:sz w:val="16"/>
                <w:szCs w:val="16"/>
              </w:rPr>
              <w:t>CT#</w:t>
            </w:r>
            <w:r>
              <w:rPr>
                <w:sz w:val="16"/>
                <w:szCs w:val="16"/>
              </w:rPr>
              <w:t>9</w:t>
            </w:r>
            <w:r w:rsidR="00367FF9">
              <w:rPr>
                <w:sz w:val="16"/>
                <w:szCs w:val="16"/>
              </w:rPr>
              <w:t>2</w:t>
            </w:r>
            <w:r w:rsidRPr="00F11966">
              <w:rPr>
                <w:sz w:val="16"/>
                <w:szCs w:val="16"/>
              </w:rPr>
              <w:t>E</w:t>
            </w:r>
          </w:p>
        </w:tc>
        <w:tc>
          <w:tcPr>
            <w:tcW w:w="1094" w:type="dxa"/>
            <w:shd w:val="solid" w:color="FFFFFF" w:fill="auto"/>
          </w:tcPr>
          <w:p w14:paraId="3A41879A" w14:textId="60051F28" w:rsidR="00B917F5" w:rsidRPr="00F11966" w:rsidRDefault="00B917F5" w:rsidP="00C65BB8">
            <w:pPr>
              <w:pStyle w:val="TAC"/>
              <w:rPr>
                <w:sz w:val="16"/>
                <w:szCs w:val="16"/>
              </w:rPr>
            </w:pPr>
            <w:r w:rsidRPr="00F11966">
              <w:rPr>
                <w:sz w:val="16"/>
                <w:szCs w:val="16"/>
              </w:rPr>
              <w:t>CP-2</w:t>
            </w:r>
            <w:r>
              <w:rPr>
                <w:sz w:val="16"/>
                <w:szCs w:val="16"/>
              </w:rPr>
              <w:t>11</w:t>
            </w:r>
            <w:r w:rsidR="00C65BB8">
              <w:rPr>
                <w:sz w:val="16"/>
                <w:szCs w:val="16"/>
              </w:rPr>
              <w:t>080</w:t>
            </w:r>
          </w:p>
        </w:tc>
        <w:tc>
          <w:tcPr>
            <w:tcW w:w="567" w:type="dxa"/>
            <w:shd w:val="solid" w:color="FFFFFF" w:fill="auto"/>
          </w:tcPr>
          <w:p w14:paraId="7EFBF15D" w14:textId="59E04CCB" w:rsidR="00B917F5" w:rsidRDefault="00B917F5" w:rsidP="00B917F5">
            <w:pPr>
              <w:pStyle w:val="TAL"/>
              <w:rPr>
                <w:rFonts w:cs="Arial"/>
                <w:sz w:val="16"/>
                <w:szCs w:val="16"/>
              </w:rPr>
            </w:pPr>
            <w:r>
              <w:rPr>
                <w:rFonts w:cs="Arial"/>
                <w:sz w:val="16"/>
                <w:szCs w:val="16"/>
              </w:rPr>
              <w:t>0267</w:t>
            </w:r>
          </w:p>
        </w:tc>
        <w:tc>
          <w:tcPr>
            <w:tcW w:w="425" w:type="dxa"/>
            <w:shd w:val="solid" w:color="FFFFFF" w:fill="auto"/>
          </w:tcPr>
          <w:p w14:paraId="2267757F" w14:textId="77777777" w:rsidR="00B917F5" w:rsidRDefault="00B917F5" w:rsidP="00B917F5">
            <w:pPr>
              <w:pStyle w:val="TAR"/>
              <w:rPr>
                <w:rFonts w:cs="Arial"/>
                <w:sz w:val="16"/>
                <w:szCs w:val="16"/>
              </w:rPr>
            </w:pPr>
          </w:p>
        </w:tc>
        <w:tc>
          <w:tcPr>
            <w:tcW w:w="425" w:type="dxa"/>
            <w:shd w:val="solid" w:color="FFFFFF" w:fill="auto"/>
          </w:tcPr>
          <w:p w14:paraId="76135496" w14:textId="2A6509DB" w:rsidR="00B917F5" w:rsidRDefault="00B917F5" w:rsidP="00B917F5">
            <w:pPr>
              <w:pStyle w:val="TAC"/>
              <w:rPr>
                <w:rFonts w:cs="Arial"/>
                <w:sz w:val="16"/>
                <w:szCs w:val="16"/>
              </w:rPr>
            </w:pPr>
            <w:r>
              <w:rPr>
                <w:rFonts w:cs="Arial"/>
                <w:sz w:val="16"/>
                <w:szCs w:val="16"/>
              </w:rPr>
              <w:t>A</w:t>
            </w:r>
          </w:p>
        </w:tc>
        <w:tc>
          <w:tcPr>
            <w:tcW w:w="4820" w:type="dxa"/>
            <w:shd w:val="solid" w:color="FFFFFF" w:fill="auto"/>
          </w:tcPr>
          <w:p w14:paraId="5EA0FB52" w14:textId="736FFDB5" w:rsidR="00B917F5" w:rsidRPr="00FA069B" w:rsidRDefault="00B917F5" w:rsidP="00B917F5">
            <w:pPr>
              <w:pStyle w:val="TAL"/>
              <w:rPr>
                <w:noProof/>
              </w:rPr>
            </w:pPr>
            <w:r>
              <w:t>TAI in EutraLocation</w:t>
            </w:r>
          </w:p>
        </w:tc>
        <w:tc>
          <w:tcPr>
            <w:tcW w:w="708" w:type="dxa"/>
            <w:shd w:val="solid" w:color="FFFFFF" w:fill="auto"/>
          </w:tcPr>
          <w:p w14:paraId="60D66A4E" w14:textId="698C2F08" w:rsidR="00B917F5" w:rsidRDefault="00B917F5" w:rsidP="00B917F5">
            <w:pPr>
              <w:pStyle w:val="TAC"/>
              <w:rPr>
                <w:sz w:val="16"/>
                <w:szCs w:val="16"/>
              </w:rPr>
            </w:pPr>
            <w:r>
              <w:rPr>
                <w:sz w:val="16"/>
                <w:szCs w:val="16"/>
              </w:rPr>
              <w:t>17.2.0</w:t>
            </w:r>
          </w:p>
        </w:tc>
      </w:tr>
      <w:tr w:rsidR="00B917F5" w:rsidRPr="00F11966" w14:paraId="1AA243A2" w14:textId="77777777" w:rsidTr="005C7973">
        <w:tc>
          <w:tcPr>
            <w:tcW w:w="800" w:type="dxa"/>
            <w:shd w:val="solid" w:color="FFFFFF" w:fill="auto"/>
          </w:tcPr>
          <w:p w14:paraId="693D77FE" w14:textId="5377F8B1" w:rsidR="00B917F5" w:rsidRPr="00F11966" w:rsidRDefault="00B917F5" w:rsidP="00B917F5">
            <w:pPr>
              <w:pStyle w:val="TAC"/>
              <w:rPr>
                <w:sz w:val="16"/>
                <w:szCs w:val="16"/>
              </w:rPr>
            </w:pPr>
            <w:r w:rsidRPr="00F11966">
              <w:rPr>
                <w:sz w:val="16"/>
                <w:szCs w:val="16"/>
              </w:rPr>
              <w:t>202</w:t>
            </w:r>
            <w:r>
              <w:rPr>
                <w:sz w:val="16"/>
                <w:szCs w:val="16"/>
              </w:rPr>
              <w:t>1</w:t>
            </w:r>
            <w:r w:rsidRPr="00F11966">
              <w:rPr>
                <w:sz w:val="16"/>
                <w:szCs w:val="16"/>
              </w:rPr>
              <w:t>-</w:t>
            </w:r>
            <w:r>
              <w:rPr>
                <w:sz w:val="16"/>
                <w:szCs w:val="16"/>
              </w:rPr>
              <w:t>0</w:t>
            </w:r>
            <w:r w:rsidR="00BE3554">
              <w:rPr>
                <w:sz w:val="16"/>
                <w:szCs w:val="16"/>
              </w:rPr>
              <w:t>6</w:t>
            </w:r>
          </w:p>
        </w:tc>
        <w:tc>
          <w:tcPr>
            <w:tcW w:w="800" w:type="dxa"/>
            <w:shd w:val="solid" w:color="FFFFFF" w:fill="auto"/>
          </w:tcPr>
          <w:p w14:paraId="763144BB" w14:textId="2474B7C5" w:rsidR="00B917F5" w:rsidRPr="00F11966" w:rsidRDefault="00B917F5" w:rsidP="00B917F5">
            <w:pPr>
              <w:pStyle w:val="TAC"/>
              <w:rPr>
                <w:sz w:val="16"/>
                <w:szCs w:val="16"/>
              </w:rPr>
            </w:pPr>
            <w:r w:rsidRPr="00F11966">
              <w:rPr>
                <w:sz w:val="16"/>
                <w:szCs w:val="16"/>
              </w:rPr>
              <w:t>CT#</w:t>
            </w:r>
            <w:r w:rsidR="00367FF9">
              <w:rPr>
                <w:sz w:val="16"/>
                <w:szCs w:val="16"/>
              </w:rPr>
              <w:t>92</w:t>
            </w:r>
            <w:r w:rsidRPr="00F11966">
              <w:rPr>
                <w:sz w:val="16"/>
                <w:szCs w:val="16"/>
              </w:rPr>
              <w:t>E</w:t>
            </w:r>
          </w:p>
        </w:tc>
        <w:tc>
          <w:tcPr>
            <w:tcW w:w="1094" w:type="dxa"/>
            <w:shd w:val="solid" w:color="FFFFFF" w:fill="auto"/>
          </w:tcPr>
          <w:p w14:paraId="5B26A4A1" w14:textId="4E5CF822" w:rsidR="00B917F5" w:rsidRPr="00F11966" w:rsidRDefault="00B917F5" w:rsidP="00C65BB8">
            <w:pPr>
              <w:pStyle w:val="TAC"/>
              <w:rPr>
                <w:sz w:val="16"/>
                <w:szCs w:val="16"/>
              </w:rPr>
            </w:pPr>
            <w:r w:rsidRPr="00F11966">
              <w:rPr>
                <w:sz w:val="16"/>
                <w:szCs w:val="16"/>
              </w:rPr>
              <w:t>CP-2</w:t>
            </w:r>
            <w:r>
              <w:rPr>
                <w:sz w:val="16"/>
                <w:szCs w:val="16"/>
              </w:rPr>
              <w:t>11</w:t>
            </w:r>
            <w:r w:rsidR="00C65BB8">
              <w:rPr>
                <w:sz w:val="16"/>
                <w:szCs w:val="16"/>
              </w:rPr>
              <w:t>036</w:t>
            </w:r>
          </w:p>
        </w:tc>
        <w:tc>
          <w:tcPr>
            <w:tcW w:w="567" w:type="dxa"/>
            <w:shd w:val="solid" w:color="FFFFFF" w:fill="auto"/>
          </w:tcPr>
          <w:p w14:paraId="7486A780" w14:textId="28EE0B38" w:rsidR="00B917F5" w:rsidRDefault="00822329" w:rsidP="00B917F5">
            <w:pPr>
              <w:pStyle w:val="TAL"/>
              <w:rPr>
                <w:rFonts w:cs="Arial"/>
                <w:sz w:val="16"/>
                <w:szCs w:val="16"/>
              </w:rPr>
            </w:pPr>
            <w:r>
              <w:rPr>
                <w:rFonts w:cs="Arial"/>
                <w:sz w:val="16"/>
                <w:szCs w:val="16"/>
              </w:rPr>
              <w:t>0272</w:t>
            </w:r>
          </w:p>
        </w:tc>
        <w:tc>
          <w:tcPr>
            <w:tcW w:w="425" w:type="dxa"/>
            <w:shd w:val="solid" w:color="FFFFFF" w:fill="auto"/>
          </w:tcPr>
          <w:p w14:paraId="6CD4D2BB" w14:textId="703BB57A" w:rsidR="00B917F5" w:rsidRDefault="00F23CD7" w:rsidP="00B917F5">
            <w:pPr>
              <w:pStyle w:val="TAR"/>
              <w:rPr>
                <w:rFonts w:cs="Arial"/>
                <w:sz w:val="16"/>
                <w:szCs w:val="16"/>
              </w:rPr>
            </w:pPr>
            <w:r>
              <w:rPr>
                <w:rFonts w:cs="Arial"/>
                <w:sz w:val="16"/>
                <w:szCs w:val="16"/>
              </w:rPr>
              <w:t>1</w:t>
            </w:r>
          </w:p>
        </w:tc>
        <w:tc>
          <w:tcPr>
            <w:tcW w:w="425" w:type="dxa"/>
            <w:shd w:val="solid" w:color="FFFFFF" w:fill="auto"/>
          </w:tcPr>
          <w:p w14:paraId="3BA54C3D" w14:textId="38A18EBF" w:rsidR="00B917F5" w:rsidRDefault="00822329" w:rsidP="00B917F5">
            <w:pPr>
              <w:pStyle w:val="TAC"/>
              <w:rPr>
                <w:rFonts w:cs="Arial"/>
                <w:sz w:val="16"/>
                <w:szCs w:val="16"/>
              </w:rPr>
            </w:pPr>
            <w:r>
              <w:rPr>
                <w:rFonts w:cs="Arial"/>
                <w:sz w:val="16"/>
                <w:szCs w:val="16"/>
              </w:rPr>
              <w:t>B</w:t>
            </w:r>
          </w:p>
        </w:tc>
        <w:tc>
          <w:tcPr>
            <w:tcW w:w="4820" w:type="dxa"/>
            <w:shd w:val="solid" w:color="FFFFFF" w:fill="auto"/>
          </w:tcPr>
          <w:p w14:paraId="4F6AA730" w14:textId="06FD25D8" w:rsidR="00B917F5" w:rsidRPr="00FA069B" w:rsidRDefault="00822329" w:rsidP="00B917F5">
            <w:pPr>
              <w:pStyle w:val="TAL"/>
              <w:rPr>
                <w:noProof/>
              </w:rPr>
            </w:pPr>
            <w:r>
              <w:rPr>
                <w:lang w:eastAsia="ja-JP"/>
              </w:rPr>
              <w:t>Support of Mute Reporting</w:t>
            </w:r>
          </w:p>
        </w:tc>
        <w:tc>
          <w:tcPr>
            <w:tcW w:w="708" w:type="dxa"/>
            <w:shd w:val="solid" w:color="FFFFFF" w:fill="auto"/>
          </w:tcPr>
          <w:p w14:paraId="499CACE9" w14:textId="76358A2A" w:rsidR="00B917F5" w:rsidRDefault="00B917F5" w:rsidP="00B917F5">
            <w:pPr>
              <w:pStyle w:val="TAC"/>
              <w:rPr>
                <w:sz w:val="16"/>
                <w:szCs w:val="16"/>
              </w:rPr>
            </w:pPr>
            <w:r>
              <w:rPr>
                <w:sz w:val="16"/>
                <w:szCs w:val="16"/>
              </w:rPr>
              <w:t>17.2.0</w:t>
            </w:r>
          </w:p>
        </w:tc>
      </w:tr>
      <w:tr w:rsidR="00B917F5" w:rsidRPr="00F11966" w14:paraId="43385047" w14:textId="77777777" w:rsidTr="005C7973">
        <w:tc>
          <w:tcPr>
            <w:tcW w:w="800" w:type="dxa"/>
            <w:shd w:val="solid" w:color="FFFFFF" w:fill="auto"/>
          </w:tcPr>
          <w:p w14:paraId="68FC60F7" w14:textId="3C8C6ED9" w:rsidR="00B917F5" w:rsidRPr="00F11966" w:rsidRDefault="00B917F5" w:rsidP="00B917F5">
            <w:pPr>
              <w:pStyle w:val="TAC"/>
              <w:rPr>
                <w:sz w:val="16"/>
                <w:szCs w:val="16"/>
              </w:rPr>
            </w:pPr>
            <w:r w:rsidRPr="00F11966">
              <w:rPr>
                <w:sz w:val="16"/>
                <w:szCs w:val="16"/>
              </w:rPr>
              <w:t>202</w:t>
            </w:r>
            <w:r>
              <w:rPr>
                <w:sz w:val="16"/>
                <w:szCs w:val="16"/>
              </w:rPr>
              <w:t>1</w:t>
            </w:r>
            <w:r w:rsidRPr="00F11966">
              <w:rPr>
                <w:sz w:val="16"/>
                <w:szCs w:val="16"/>
              </w:rPr>
              <w:t>-</w:t>
            </w:r>
            <w:r>
              <w:rPr>
                <w:sz w:val="16"/>
                <w:szCs w:val="16"/>
              </w:rPr>
              <w:t>0</w:t>
            </w:r>
            <w:r w:rsidR="00BE3554">
              <w:rPr>
                <w:sz w:val="16"/>
                <w:szCs w:val="16"/>
              </w:rPr>
              <w:t>6</w:t>
            </w:r>
          </w:p>
        </w:tc>
        <w:tc>
          <w:tcPr>
            <w:tcW w:w="800" w:type="dxa"/>
            <w:shd w:val="solid" w:color="FFFFFF" w:fill="auto"/>
          </w:tcPr>
          <w:p w14:paraId="3520E043" w14:textId="71C912F0" w:rsidR="00B917F5" w:rsidRPr="00F11966" w:rsidRDefault="00B917F5" w:rsidP="00B917F5">
            <w:pPr>
              <w:pStyle w:val="TAC"/>
              <w:rPr>
                <w:sz w:val="16"/>
                <w:szCs w:val="16"/>
              </w:rPr>
            </w:pPr>
            <w:r w:rsidRPr="00F11966">
              <w:rPr>
                <w:sz w:val="16"/>
                <w:szCs w:val="16"/>
              </w:rPr>
              <w:t>CT#</w:t>
            </w:r>
            <w:r w:rsidR="00367FF9">
              <w:rPr>
                <w:sz w:val="16"/>
                <w:szCs w:val="16"/>
              </w:rPr>
              <w:t>92</w:t>
            </w:r>
            <w:r w:rsidRPr="00F11966">
              <w:rPr>
                <w:sz w:val="16"/>
                <w:szCs w:val="16"/>
              </w:rPr>
              <w:t>E</w:t>
            </w:r>
          </w:p>
        </w:tc>
        <w:tc>
          <w:tcPr>
            <w:tcW w:w="1094" w:type="dxa"/>
            <w:shd w:val="solid" w:color="FFFFFF" w:fill="auto"/>
          </w:tcPr>
          <w:p w14:paraId="49483FD5" w14:textId="5B1C56F5" w:rsidR="00B917F5" w:rsidRPr="00F11966" w:rsidRDefault="00B917F5" w:rsidP="00C65BB8">
            <w:pPr>
              <w:pStyle w:val="TAC"/>
              <w:rPr>
                <w:sz w:val="16"/>
                <w:szCs w:val="16"/>
              </w:rPr>
            </w:pPr>
            <w:r w:rsidRPr="00F11966">
              <w:rPr>
                <w:sz w:val="16"/>
                <w:szCs w:val="16"/>
              </w:rPr>
              <w:t>CP-2</w:t>
            </w:r>
            <w:r>
              <w:rPr>
                <w:sz w:val="16"/>
                <w:szCs w:val="16"/>
              </w:rPr>
              <w:t>11</w:t>
            </w:r>
            <w:r w:rsidR="00C65BB8">
              <w:rPr>
                <w:sz w:val="16"/>
                <w:szCs w:val="16"/>
              </w:rPr>
              <w:t>059</w:t>
            </w:r>
          </w:p>
        </w:tc>
        <w:tc>
          <w:tcPr>
            <w:tcW w:w="567" w:type="dxa"/>
            <w:shd w:val="solid" w:color="FFFFFF" w:fill="auto"/>
          </w:tcPr>
          <w:p w14:paraId="73C5B1E1" w14:textId="4673302E" w:rsidR="00B917F5" w:rsidRDefault="00A05C08" w:rsidP="00B917F5">
            <w:pPr>
              <w:pStyle w:val="TAL"/>
              <w:rPr>
                <w:rFonts w:cs="Arial"/>
                <w:sz w:val="16"/>
                <w:szCs w:val="16"/>
              </w:rPr>
            </w:pPr>
            <w:r>
              <w:rPr>
                <w:rFonts w:cs="Arial"/>
                <w:sz w:val="16"/>
                <w:szCs w:val="16"/>
              </w:rPr>
              <w:t>0273</w:t>
            </w:r>
          </w:p>
        </w:tc>
        <w:tc>
          <w:tcPr>
            <w:tcW w:w="425" w:type="dxa"/>
            <w:shd w:val="solid" w:color="FFFFFF" w:fill="auto"/>
          </w:tcPr>
          <w:p w14:paraId="02460D56" w14:textId="65AFE472" w:rsidR="00B917F5" w:rsidRDefault="00AD4A23" w:rsidP="00B917F5">
            <w:pPr>
              <w:pStyle w:val="TAR"/>
              <w:rPr>
                <w:rFonts w:cs="Arial"/>
                <w:sz w:val="16"/>
                <w:szCs w:val="16"/>
              </w:rPr>
            </w:pPr>
            <w:r>
              <w:rPr>
                <w:rFonts w:cs="Arial"/>
                <w:sz w:val="16"/>
                <w:szCs w:val="16"/>
              </w:rPr>
              <w:t>1</w:t>
            </w:r>
          </w:p>
        </w:tc>
        <w:tc>
          <w:tcPr>
            <w:tcW w:w="425" w:type="dxa"/>
            <w:shd w:val="solid" w:color="FFFFFF" w:fill="auto"/>
          </w:tcPr>
          <w:p w14:paraId="547A54D0" w14:textId="4C0C3AB0" w:rsidR="00B917F5" w:rsidRDefault="00A05C08" w:rsidP="00B917F5">
            <w:pPr>
              <w:pStyle w:val="TAC"/>
              <w:rPr>
                <w:rFonts w:cs="Arial"/>
                <w:sz w:val="16"/>
                <w:szCs w:val="16"/>
              </w:rPr>
            </w:pPr>
            <w:r>
              <w:rPr>
                <w:rFonts w:cs="Arial"/>
                <w:sz w:val="16"/>
                <w:szCs w:val="16"/>
              </w:rPr>
              <w:t>A</w:t>
            </w:r>
          </w:p>
        </w:tc>
        <w:tc>
          <w:tcPr>
            <w:tcW w:w="4820" w:type="dxa"/>
            <w:shd w:val="solid" w:color="FFFFFF" w:fill="auto"/>
          </w:tcPr>
          <w:p w14:paraId="74148EB9" w14:textId="674A0D33" w:rsidR="00B917F5" w:rsidRPr="00FA069B" w:rsidRDefault="00A05C08" w:rsidP="00B917F5">
            <w:pPr>
              <w:pStyle w:val="TAL"/>
              <w:rPr>
                <w:noProof/>
              </w:rPr>
            </w:pPr>
            <w:r>
              <w:t>RedirectResponse data type definition</w:t>
            </w:r>
          </w:p>
        </w:tc>
        <w:tc>
          <w:tcPr>
            <w:tcW w:w="708" w:type="dxa"/>
            <w:shd w:val="solid" w:color="FFFFFF" w:fill="auto"/>
          </w:tcPr>
          <w:p w14:paraId="53B433E9" w14:textId="10E8393B" w:rsidR="00B917F5" w:rsidRDefault="00B917F5" w:rsidP="00B917F5">
            <w:pPr>
              <w:pStyle w:val="TAC"/>
              <w:rPr>
                <w:sz w:val="16"/>
                <w:szCs w:val="16"/>
              </w:rPr>
            </w:pPr>
            <w:r>
              <w:rPr>
                <w:sz w:val="16"/>
                <w:szCs w:val="16"/>
              </w:rPr>
              <w:t>17.2.0</w:t>
            </w:r>
          </w:p>
        </w:tc>
      </w:tr>
      <w:tr w:rsidR="00B917F5" w:rsidRPr="00F11966" w14:paraId="7480A769" w14:textId="77777777" w:rsidTr="005C7973">
        <w:tc>
          <w:tcPr>
            <w:tcW w:w="800" w:type="dxa"/>
            <w:shd w:val="solid" w:color="FFFFFF" w:fill="auto"/>
          </w:tcPr>
          <w:p w14:paraId="61320C0F" w14:textId="72855EC9" w:rsidR="00B917F5" w:rsidRPr="00F11966" w:rsidRDefault="00B917F5" w:rsidP="00B917F5">
            <w:pPr>
              <w:pStyle w:val="TAC"/>
              <w:rPr>
                <w:sz w:val="16"/>
                <w:szCs w:val="16"/>
              </w:rPr>
            </w:pPr>
            <w:r w:rsidRPr="00F11966">
              <w:rPr>
                <w:sz w:val="16"/>
                <w:szCs w:val="16"/>
              </w:rPr>
              <w:t>202</w:t>
            </w:r>
            <w:r>
              <w:rPr>
                <w:sz w:val="16"/>
                <w:szCs w:val="16"/>
              </w:rPr>
              <w:t>1</w:t>
            </w:r>
            <w:r w:rsidRPr="00F11966">
              <w:rPr>
                <w:sz w:val="16"/>
                <w:szCs w:val="16"/>
              </w:rPr>
              <w:t>-</w:t>
            </w:r>
            <w:r>
              <w:rPr>
                <w:sz w:val="16"/>
                <w:szCs w:val="16"/>
              </w:rPr>
              <w:t>0</w:t>
            </w:r>
            <w:r w:rsidR="00BE3554">
              <w:rPr>
                <w:sz w:val="16"/>
                <w:szCs w:val="16"/>
              </w:rPr>
              <w:t>6</w:t>
            </w:r>
          </w:p>
        </w:tc>
        <w:tc>
          <w:tcPr>
            <w:tcW w:w="800" w:type="dxa"/>
            <w:shd w:val="solid" w:color="FFFFFF" w:fill="auto"/>
          </w:tcPr>
          <w:p w14:paraId="58059774" w14:textId="2C6A5F50" w:rsidR="00B917F5" w:rsidRPr="00F11966" w:rsidRDefault="00B917F5" w:rsidP="00B917F5">
            <w:pPr>
              <w:pStyle w:val="TAC"/>
              <w:rPr>
                <w:sz w:val="16"/>
                <w:szCs w:val="16"/>
              </w:rPr>
            </w:pPr>
            <w:r w:rsidRPr="00F11966">
              <w:rPr>
                <w:sz w:val="16"/>
                <w:szCs w:val="16"/>
              </w:rPr>
              <w:t>CT#</w:t>
            </w:r>
            <w:r w:rsidR="00367FF9">
              <w:rPr>
                <w:sz w:val="16"/>
                <w:szCs w:val="16"/>
              </w:rPr>
              <w:t>92</w:t>
            </w:r>
            <w:r w:rsidRPr="00F11966">
              <w:rPr>
                <w:sz w:val="16"/>
                <w:szCs w:val="16"/>
              </w:rPr>
              <w:t>E</w:t>
            </w:r>
          </w:p>
        </w:tc>
        <w:tc>
          <w:tcPr>
            <w:tcW w:w="1094" w:type="dxa"/>
            <w:shd w:val="solid" w:color="FFFFFF" w:fill="auto"/>
          </w:tcPr>
          <w:p w14:paraId="69902E94" w14:textId="48CD7764" w:rsidR="00B917F5" w:rsidRPr="00F11966" w:rsidRDefault="00B917F5" w:rsidP="00C65BB8">
            <w:pPr>
              <w:pStyle w:val="TAC"/>
              <w:rPr>
                <w:sz w:val="16"/>
                <w:szCs w:val="16"/>
              </w:rPr>
            </w:pPr>
            <w:r w:rsidRPr="00F11966">
              <w:rPr>
                <w:sz w:val="16"/>
                <w:szCs w:val="16"/>
              </w:rPr>
              <w:t>CP-2</w:t>
            </w:r>
            <w:r>
              <w:rPr>
                <w:sz w:val="16"/>
                <w:szCs w:val="16"/>
              </w:rPr>
              <w:t>11</w:t>
            </w:r>
            <w:r w:rsidR="00C65BB8">
              <w:rPr>
                <w:sz w:val="16"/>
                <w:szCs w:val="16"/>
              </w:rPr>
              <w:t>040</w:t>
            </w:r>
          </w:p>
        </w:tc>
        <w:tc>
          <w:tcPr>
            <w:tcW w:w="567" w:type="dxa"/>
            <w:shd w:val="solid" w:color="FFFFFF" w:fill="auto"/>
          </w:tcPr>
          <w:p w14:paraId="5B57E41E" w14:textId="5C7ACFEA" w:rsidR="00B917F5" w:rsidRDefault="00B66715" w:rsidP="00B917F5">
            <w:pPr>
              <w:pStyle w:val="TAL"/>
              <w:rPr>
                <w:rFonts w:cs="Arial"/>
                <w:sz w:val="16"/>
                <w:szCs w:val="16"/>
              </w:rPr>
            </w:pPr>
            <w:r>
              <w:rPr>
                <w:rFonts w:cs="Arial"/>
                <w:sz w:val="16"/>
                <w:szCs w:val="16"/>
              </w:rPr>
              <w:t>0258</w:t>
            </w:r>
          </w:p>
        </w:tc>
        <w:tc>
          <w:tcPr>
            <w:tcW w:w="425" w:type="dxa"/>
            <w:shd w:val="solid" w:color="FFFFFF" w:fill="auto"/>
          </w:tcPr>
          <w:p w14:paraId="55D73282" w14:textId="77777777" w:rsidR="00B917F5" w:rsidRDefault="00B917F5" w:rsidP="00B917F5">
            <w:pPr>
              <w:pStyle w:val="TAR"/>
              <w:rPr>
                <w:rFonts w:cs="Arial"/>
                <w:sz w:val="16"/>
                <w:szCs w:val="16"/>
              </w:rPr>
            </w:pPr>
          </w:p>
        </w:tc>
        <w:tc>
          <w:tcPr>
            <w:tcW w:w="425" w:type="dxa"/>
            <w:shd w:val="solid" w:color="FFFFFF" w:fill="auto"/>
          </w:tcPr>
          <w:p w14:paraId="3BB97660" w14:textId="6E8719B9" w:rsidR="00B917F5" w:rsidRDefault="00B66715" w:rsidP="00B917F5">
            <w:pPr>
              <w:pStyle w:val="TAC"/>
              <w:rPr>
                <w:rFonts w:cs="Arial"/>
                <w:sz w:val="16"/>
                <w:szCs w:val="16"/>
              </w:rPr>
            </w:pPr>
            <w:r>
              <w:rPr>
                <w:rFonts w:cs="Arial"/>
                <w:sz w:val="16"/>
                <w:szCs w:val="16"/>
              </w:rPr>
              <w:t>B</w:t>
            </w:r>
          </w:p>
        </w:tc>
        <w:tc>
          <w:tcPr>
            <w:tcW w:w="4820" w:type="dxa"/>
            <w:shd w:val="solid" w:color="FFFFFF" w:fill="auto"/>
          </w:tcPr>
          <w:p w14:paraId="54FF0FD9" w14:textId="4FF2C69E" w:rsidR="00B917F5" w:rsidRPr="00FA069B" w:rsidRDefault="00B66715" w:rsidP="00B917F5">
            <w:pPr>
              <w:pStyle w:val="TAL"/>
              <w:rPr>
                <w:noProof/>
              </w:rPr>
            </w:pPr>
            <w:r>
              <w:t xml:space="preserve">Support for </w:t>
            </w:r>
            <w:r>
              <w:rPr>
                <w:rFonts w:hint="eastAsia"/>
                <w:lang w:eastAsia="zh-CN"/>
              </w:rPr>
              <w:t>satellite access</w:t>
            </w:r>
            <w:r>
              <w:rPr>
                <w:lang w:eastAsia="zh-CN"/>
              </w:rPr>
              <w:t xml:space="preserve"> RAT types</w:t>
            </w:r>
          </w:p>
        </w:tc>
        <w:tc>
          <w:tcPr>
            <w:tcW w:w="708" w:type="dxa"/>
            <w:shd w:val="solid" w:color="FFFFFF" w:fill="auto"/>
          </w:tcPr>
          <w:p w14:paraId="580FE2E7" w14:textId="3A8EE322" w:rsidR="00B917F5" w:rsidRDefault="00B917F5" w:rsidP="00B917F5">
            <w:pPr>
              <w:pStyle w:val="TAC"/>
              <w:rPr>
                <w:sz w:val="16"/>
                <w:szCs w:val="16"/>
              </w:rPr>
            </w:pPr>
            <w:r>
              <w:rPr>
                <w:sz w:val="16"/>
                <w:szCs w:val="16"/>
              </w:rPr>
              <w:t>17.2.0</w:t>
            </w:r>
          </w:p>
        </w:tc>
      </w:tr>
      <w:tr w:rsidR="00B917F5" w:rsidRPr="00F11966" w14:paraId="7A5D5616" w14:textId="77777777" w:rsidTr="005C7973">
        <w:tc>
          <w:tcPr>
            <w:tcW w:w="800" w:type="dxa"/>
            <w:shd w:val="solid" w:color="FFFFFF" w:fill="auto"/>
          </w:tcPr>
          <w:p w14:paraId="1A638D11" w14:textId="01922AB4" w:rsidR="00B917F5" w:rsidRPr="00F11966" w:rsidRDefault="00B917F5" w:rsidP="00B917F5">
            <w:pPr>
              <w:pStyle w:val="TAC"/>
              <w:rPr>
                <w:sz w:val="16"/>
                <w:szCs w:val="16"/>
              </w:rPr>
            </w:pPr>
            <w:r w:rsidRPr="00F11966">
              <w:rPr>
                <w:sz w:val="16"/>
                <w:szCs w:val="16"/>
              </w:rPr>
              <w:t>202</w:t>
            </w:r>
            <w:r>
              <w:rPr>
                <w:sz w:val="16"/>
                <w:szCs w:val="16"/>
              </w:rPr>
              <w:t>1</w:t>
            </w:r>
            <w:r w:rsidRPr="00F11966">
              <w:rPr>
                <w:sz w:val="16"/>
                <w:szCs w:val="16"/>
              </w:rPr>
              <w:t>-</w:t>
            </w:r>
            <w:r>
              <w:rPr>
                <w:sz w:val="16"/>
                <w:szCs w:val="16"/>
              </w:rPr>
              <w:t>0</w:t>
            </w:r>
            <w:r w:rsidR="00BE3554">
              <w:rPr>
                <w:sz w:val="16"/>
                <w:szCs w:val="16"/>
              </w:rPr>
              <w:t>6</w:t>
            </w:r>
          </w:p>
        </w:tc>
        <w:tc>
          <w:tcPr>
            <w:tcW w:w="800" w:type="dxa"/>
            <w:shd w:val="solid" w:color="FFFFFF" w:fill="auto"/>
          </w:tcPr>
          <w:p w14:paraId="7827750D" w14:textId="7054A04D" w:rsidR="00B917F5" w:rsidRPr="00F11966" w:rsidRDefault="00B917F5" w:rsidP="00B917F5">
            <w:pPr>
              <w:pStyle w:val="TAC"/>
              <w:rPr>
                <w:sz w:val="16"/>
                <w:szCs w:val="16"/>
              </w:rPr>
            </w:pPr>
            <w:r w:rsidRPr="00F11966">
              <w:rPr>
                <w:sz w:val="16"/>
                <w:szCs w:val="16"/>
              </w:rPr>
              <w:t>CT#</w:t>
            </w:r>
            <w:r w:rsidR="00367FF9">
              <w:rPr>
                <w:sz w:val="16"/>
                <w:szCs w:val="16"/>
              </w:rPr>
              <w:t>92</w:t>
            </w:r>
            <w:r w:rsidRPr="00F11966">
              <w:rPr>
                <w:sz w:val="16"/>
                <w:szCs w:val="16"/>
              </w:rPr>
              <w:t>E</w:t>
            </w:r>
          </w:p>
        </w:tc>
        <w:tc>
          <w:tcPr>
            <w:tcW w:w="1094" w:type="dxa"/>
            <w:shd w:val="solid" w:color="FFFFFF" w:fill="auto"/>
          </w:tcPr>
          <w:p w14:paraId="1CC2768D" w14:textId="612CE8BB" w:rsidR="00B917F5" w:rsidRPr="00F11966" w:rsidRDefault="00B917F5" w:rsidP="00C65BB8">
            <w:pPr>
              <w:pStyle w:val="TAC"/>
              <w:rPr>
                <w:sz w:val="16"/>
                <w:szCs w:val="16"/>
              </w:rPr>
            </w:pPr>
            <w:r w:rsidRPr="00F11966">
              <w:rPr>
                <w:sz w:val="16"/>
                <w:szCs w:val="16"/>
              </w:rPr>
              <w:t>CP-2</w:t>
            </w:r>
            <w:r>
              <w:rPr>
                <w:sz w:val="16"/>
                <w:szCs w:val="16"/>
              </w:rPr>
              <w:t>11</w:t>
            </w:r>
            <w:r w:rsidR="00C65BB8">
              <w:rPr>
                <w:sz w:val="16"/>
                <w:szCs w:val="16"/>
              </w:rPr>
              <w:t>039</w:t>
            </w:r>
          </w:p>
        </w:tc>
        <w:tc>
          <w:tcPr>
            <w:tcW w:w="567" w:type="dxa"/>
            <w:shd w:val="solid" w:color="FFFFFF" w:fill="auto"/>
          </w:tcPr>
          <w:p w14:paraId="6B4AB864" w14:textId="1B374D5F" w:rsidR="00B917F5" w:rsidRDefault="00855404" w:rsidP="00B917F5">
            <w:pPr>
              <w:pStyle w:val="TAL"/>
              <w:rPr>
                <w:rFonts w:cs="Arial"/>
                <w:sz w:val="16"/>
                <w:szCs w:val="16"/>
              </w:rPr>
            </w:pPr>
            <w:r>
              <w:rPr>
                <w:rFonts w:cs="Arial"/>
                <w:sz w:val="16"/>
                <w:szCs w:val="16"/>
              </w:rPr>
              <w:t>0268</w:t>
            </w:r>
          </w:p>
        </w:tc>
        <w:tc>
          <w:tcPr>
            <w:tcW w:w="425" w:type="dxa"/>
            <w:shd w:val="solid" w:color="FFFFFF" w:fill="auto"/>
          </w:tcPr>
          <w:p w14:paraId="2C90C4DF" w14:textId="55B28CF8" w:rsidR="00B917F5" w:rsidRDefault="009065A2" w:rsidP="00B917F5">
            <w:pPr>
              <w:pStyle w:val="TAR"/>
              <w:rPr>
                <w:rFonts w:cs="Arial"/>
                <w:sz w:val="16"/>
                <w:szCs w:val="16"/>
              </w:rPr>
            </w:pPr>
            <w:r>
              <w:rPr>
                <w:rFonts w:cs="Arial"/>
                <w:sz w:val="16"/>
                <w:szCs w:val="16"/>
              </w:rPr>
              <w:t>2</w:t>
            </w:r>
          </w:p>
        </w:tc>
        <w:tc>
          <w:tcPr>
            <w:tcW w:w="425" w:type="dxa"/>
            <w:shd w:val="solid" w:color="FFFFFF" w:fill="auto"/>
          </w:tcPr>
          <w:p w14:paraId="48DD7242" w14:textId="339FE4CB" w:rsidR="00B917F5" w:rsidRDefault="00855404" w:rsidP="00B917F5">
            <w:pPr>
              <w:pStyle w:val="TAC"/>
              <w:rPr>
                <w:rFonts w:cs="Arial"/>
                <w:sz w:val="16"/>
                <w:szCs w:val="16"/>
              </w:rPr>
            </w:pPr>
            <w:r>
              <w:rPr>
                <w:rFonts w:cs="Arial"/>
                <w:sz w:val="16"/>
                <w:szCs w:val="16"/>
              </w:rPr>
              <w:t>B</w:t>
            </w:r>
          </w:p>
        </w:tc>
        <w:tc>
          <w:tcPr>
            <w:tcW w:w="4820" w:type="dxa"/>
            <w:shd w:val="solid" w:color="FFFFFF" w:fill="auto"/>
          </w:tcPr>
          <w:p w14:paraId="7275203F" w14:textId="13C11AA5" w:rsidR="00B917F5" w:rsidRPr="00FA069B" w:rsidRDefault="00855404" w:rsidP="00B917F5">
            <w:pPr>
              <w:pStyle w:val="TAL"/>
              <w:rPr>
                <w:noProof/>
              </w:rPr>
            </w:pPr>
            <w:r w:rsidRPr="007151AA">
              <w:rPr>
                <w:lang w:eastAsia="zh-CN"/>
              </w:rPr>
              <w:t>Add</w:t>
            </w:r>
            <w:r>
              <w:rPr>
                <w:rFonts w:hint="eastAsia"/>
                <w:lang w:eastAsia="zh-CN"/>
              </w:rPr>
              <w:t xml:space="preserve"> </w:t>
            </w:r>
            <w:r w:rsidRPr="007C76D5">
              <w:rPr>
                <w:lang w:eastAsia="zh-CN"/>
              </w:rPr>
              <w:t>ProseServiceAuth</w:t>
            </w:r>
          </w:p>
        </w:tc>
        <w:tc>
          <w:tcPr>
            <w:tcW w:w="708" w:type="dxa"/>
            <w:shd w:val="solid" w:color="FFFFFF" w:fill="auto"/>
          </w:tcPr>
          <w:p w14:paraId="1262FBAA" w14:textId="68000CCD" w:rsidR="00B917F5" w:rsidRDefault="00B917F5" w:rsidP="00B917F5">
            <w:pPr>
              <w:pStyle w:val="TAC"/>
              <w:rPr>
                <w:sz w:val="16"/>
                <w:szCs w:val="16"/>
              </w:rPr>
            </w:pPr>
            <w:r>
              <w:rPr>
                <w:sz w:val="16"/>
                <w:szCs w:val="16"/>
              </w:rPr>
              <w:t>17.2.0</w:t>
            </w:r>
          </w:p>
        </w:tc>
      </w:tr>
      <w:tr w:rsidR="00B917F5" w:rsidRPr="00F11966" w14:paraId="2F75043B" w14:textId="77777777" w:rsidTr="005C7973">
        <w:tc>
          <w:tcPr>
            <w:tcW w:w="800" w:type="dxa"/>
            <w:shd w:val="solid" w:color="FFFFFF" w:fill="auto"/>
          </w:tcPr>
          <w:p w14:paraId="00BB1D49" w14:textId="5F7CDB3C" w:rsidR="00B917F5" w:rsidRPr="00F11966" w:rsidRDefault="00B917F5" w:rsidP="00B917F5">
            <w:pPr>
              <w:pStyle w:val="TAC"/>
              <w:rPr>
                <w:sz w:val="16"/>
                <w:szCs w:val="16"/>
              </w:rPr>
            </w:pPr>
            <w:r w:rsidRPr="00F11966">
              <w:rPr>
                <w:sz w:val="16"/>
                <w:szCs w:val="16"/>
              </w:rPr>
              <w:t>202</w:t>
            </w:r>
            <w:r>
              <w:rPr>
                <w:sz w:val="16"/>
                <w:szCs w:val="16"/>
              </w:rPr>
              <w:t>1</w:t>
            </w:r>
            <w:r w:rsidRPr="00F11966">
              <w:rPr>
                <w:sz w:val="16"/>
                <w:szCs w:val="16"/>
              </w:rPr>
              <w:t>-</w:t>
            </w:r>
            <w:r>
              <w:rPr>
                <w:sz w:val="16"/>
                <w:szCs w:val="16"/>
              </w:rPr>
              <w:t>0</w:t>
            </w:r>
            <w:r w:rsidR="00BE3554">
              <w:rPr>
                <w:sz w:val="16"/>
                <w:szCs w:val="16"/>
              </w:rPr>
              <w:t>6</w:t>
            </w:r>
          </w:p>
        </w:tc>
        <w:tc>
          <w:tcPr>
            <w:tcW w:w="800" w:type="dxa"/>
            <w:shd w:val="solid" w:color="FFFFFF" w:fill="auto"/>
          </w:tcPr>
          <w:p w14:paraId="255F37A3" w14:textId="0301C88C" w:rsidR="00B917F5" w:rsidRPr="00F11966" w:rsidRDefault="00B917F5" w:rsidP="00B917F5">
            <w:pPr>
              <w:pStyle w:val="TAC"/>
              <w:rPr>
                <w:sz w:val="16"/>
                <w:szCs w:val="16"/>
              </w:rPr>
            </w:pPr>
            <w:r w:rsidRPr="00F11966">
              <w:rPr>
                <w:sz w:val="16"/>
                <w:szCs w:val="16"/>
              </w:rPr>
              <w:t>CT#</w:t>
            </w:r>
            <w:r w:rsidR="00367FF9">
              <w:rPr>
                <w:sz w:val="16"/>
                <w:szCs w:val="16"/>
              </w:rPr>
              <w:t>92</w:t>
            </w:r>
            <w:r w:rsidRPr="00F11966">
              <w:rPr>
                <w:sz w:val="16"/>
                <w:szCs w:val="16"/>
              </w:rPr>
              <w:t>E</w:t>
            </w:r>
          </w:p>
        </w:tc>
        <w:tc>
          <w:tcPr>
            <w:tcW w:w="1094" w:type="dxa"/>
            <w:shd w:val="solid" w:color="FFFFFF" w:fill="auto"/>
          </w:tcPr>
          <w:p w14:paraId="50E631F2" w14:textId="6330567C" w:rsidR="00B917F5" w:rsidRPr="00F11966" w:rsidRDefault="00B917F5" w:rsidP="00C65BB8">
            <w:pPr>
              <w:pStyle w:val="TAC"/>
              <w:rPr>
                <w:sz w:val="16"/>
                <w:szCs w:val="16"/>
              </w:rPr>
            </w:pPr>
            <w:r w:rsidRPr="00F11966">
              <w:rPr>
                <w:sz w:val="16"/>
                <w:szCs w:val="16"/>
              </w:rPr>
              <w:t>CP-2</w:t>
            </w:r>
            <w:r>
              <w:rPr>
                <w:sz w:val="16"/>
                <w:szCs w:val="16"/>
              </w:rPr>
              <w:t>11</w:t>
            </w:r>
            <w:r w:rsidR="00C65BB8">
              <w:rPr>
                <w:sz w:val="16"/>
                <w:szCs w:val="16"/>
              </w:rPr>
              <w:t>036</w:t>
            </w:r>
          </w:p>
        </w:tc>
        <w:tc>
          <w:tcPr>
            <w:tcW w:w="567" w:type="dxa"/>
            <w:shd w:val="solid" w:color="FFFFFF" w:fill="auto"/>
          </w:tcPr>
          <w:p w14:paraId="2A16EC11" w14:textId="19F3F835" w:rsidR="00B917F5" w:rsidRDefault="0063720C" w:rsidP="00B917F5">
            <w:pPr>
              <w:pStyle w:val="TAL"/>
              <w:rPr>
                <w:rFonts w:cs="Arial"/>
                <w:sz w:val="16"/>
                <w:szCs w:val="16"/>
              </w:rPr>
            </w:pPr>
            <w:r>
              <w:rPr>
                <w:rFonts w:cs="Arial"/>
                <w:sz w:val="16"/>
                <w:szCs w:val="16"/>
              </w:rPr>
              <w:t>0271</w:t>
            </w:r>
          </w:p>
        </w:tc>
        <w:tc>
          <w:tcPr>
            <w:tcW w:w="425" w:type="dxa"/>
            <w:shd w:val="solid" w:color="FFFFFF" w:fill="auto"/>
          </w:tcPr>
          <w:p w14:paraId="4C6B0D8F" w14:textId="74833930" w:rsidR="00B917F5" w:rsidRDefault="00117839" w:rsidP="00B917F5">
            <w:pPr>
              <w:pStyle w:val="TAR"/>
              <w:rPr>
                <w:rFonts w:cs="Arial"/>
                <w:sz w:val="16"/>
                <w:szCs w:val="16"/>
              </w:rPr>
            </w:pPr>
            <w:r>
              <w:rPr>
                <w:rFonts w:cs="Arial"/>
                <w:sz w:val="16"/>
                <w:szCs w:val="16"/>
              </w:rPr>
              <w:t>2</w:t>
            </w:r>
          </w:p>
        </w:tc>
        <w:tc>
          <w:tcPr>
            <w:tcW w:w="425" w:type="dxa"/>
            <w:shd w:val="solid" w:color="FFFFFF" w:fill="auto"/>
          </w:tcPr>
          <w:p w14:paraId="41F4086E" w14:textId="0810AA56" w:rsidR="00B917F5" w:rsidRDefault="0063720C" w:rsidP="00B917F5">
            <w:pPr>
              <w:pStyle w:val="TAC"/>
              <w:rPr>
                <w:rFonts w:cs="Arial"/>
                <w:sz w:val="16"/>
                <w:szCs w:val="16"/>
              </w:rPr>
            </w:pPr>
            <w:r>
              <w:rPr>
                <w:rFonts w:cs="Arial"/>
                <w:sz w:val="16"/>
                <w:szCs w:val="16"/>
              </w:rPr>
              <w:t>B</w:t>
            </w:r>
          </w:p>
        </w:tc>
        <w:tc>
          <w:tcPr>
            <w:tcW w:w="4820" w:type="dxa"/>
            <w:shd w:val="solid" w:color="FFFFFF" w:fill="auto"/>
          </w:tcPr>
          <w:p w14:paraId="49F449DD" w14:textId="41D35791" w:rsidR="00B917F5" w:rsidRPr="00FA069B" w:rsidRDefault="008936C7" w:rsidP="00B917F5">
            <w:pPr>
              <w:pStyle w:val="TAL"/>
              <w:rPr>
                <w:noProof/>
              </w:rPr>
            </w:pPr>
            <w:r>
              <w:t>Common Partitioning criteria added</w:t>
            </w:r>
          </w:p>
        </w:tc>
        <w:tc>
          <w:tcPr>
            <w:tcW w:w="708" w:type="dxa"/>
            <w:shd w:val="solid" w:color="FFFFFF" w:fill="auto"/>
          </w:tcPr>
          <w:p w14:paraId="3BC27E53" w14:textId="0A69DD10" w:rsidR="00B917F5" w:rsidRDefault="00B917F5" w:rsidP="00B917F5">
            <w:pPr>
              <w:pStyle w:val="TAC"/>
              <w:rPr>
                <w:sz w:val="16"/>
                <w:szCs w:val="16"/>
              </w:rPr>
            </w:pPr>
            <w:r>
              <w:rPr>
                <w:sz w:val="16"/>
                <w:szCs w:val="16"/>
              </w:rPr>
              <w:t>17.2.0</w:t>
            </w:r>
          </w:p>
        </w:tc>
      </w:tr>
      <w:tr w:rsidR="00B917F5" w:rsidRPr="00F11966" w14:paraId="5D5CFB3A" w14:textId="77777777" w:rsidTr="005C7973">
        <w:tc>
          <w:tcPr>
            <w:tcW w:w="800" w:type="dxa"/>
            <w:shd w:val="solid" w:color="FFFFFF" w:fill="auto"/>
          </w:tcPr>
          <w:p w14:paraId="27F57064" w14:textId="6935CCCA" w:rsidR="00B917F5" w:rsidRPr="00F11966" w:rsidRDefault="00B917F5" w:rsidP="00B917F5">
            <w:pPr>
              <w:pStyle w:val="TAC"/>
              <w:rPr>
                <w:sz w:val="16"/>
                <w:szCs w:val="16"/>
              </w:rPr>
            </w:pPr>
            <w:r w:rsidRPr="00F11966">
              <w:rPr>
                <w:sz w:val="16"/>
                <w:szCs w:val="16"/>
              </w:rPr>
              <w:t>202</w:t>
            </w:r>
            <w:r>
              <w:rPr>
                <w:sz w:val="16"/>
                <w:szCs w:val="16"/>
              </w:rPr>
              <w:t>1</w:t>
            </w:r>
            <w:r w:rsidRPr="00F11966">
              <w:rPr>
                <w:sz w:val="16"/>
                <w:szCs w:val="16"/>
              </w:rPr>
              <w:t>-</w:t>
            </w:r>
            <w:r>
              <w:rPr>
                <w:sz w:val="16"/>
                <w:szCs w:val="16"/>
              </w:rPr>
              <w:t>0</w:t>
            </w:r>
            <w:r w:rsidR="00BE3554">
              <w:rPr>
                <w:sz w:val="16"/>
                <w:szCs w:val="16"/>
              </w:rPr>
              <w:t>6</w:t>
            </w:r>
          </w:p>
        </w:tc>
        <w:tc>
          <w:tcPr>
            <w:tcW w:w="800" w:type="dxa"/>
            <w:shd w:val="solid" w:color="FFFFFF" w:fill="auto"/>
          </w:tcPr>
          <w:p w14:paraId="0DE57CE1" w14:textId="5A7D1B52" w:rsidR="00B917F5" w:rsidRPr="00F11966" w:rsidRDefault="00B917F5" w:rsidP="00B917F5">
            <w:pPr>
              <w:pStyle w:val="TAC"/>
              <w:rPr>
                <w:sz w:val="16"/>
                <w:szCs w:val="16"/>
              </w:rPr>
            </w:pPr>
            <w:r w:rsidRPr="00F11966">
              <w:rPr>
                <w:sz w:val="16"/>
                <w:szCs w:val="16"/>
              </w:rPr>
              <w:t>CT#</w:t>
            </w:r>
            <w:r w:rsidR="00367FF9">
              <w:rPr>
                <w:sz w:val="16"/>
                <w:szCs w:val="16"/>
              </w:rPr>
              <w:t>92</w:t>
            </w:r>
            <w:r w:rsidRPr="00F11966">
              <w:rPr>
                <w:sz w:val="16"/>
                <w:szCs w:val="16"/>
              </w:rPr>
              <w:t>E</w:t>
            </w:r>
          </w:p>
        </w:tc>
        <w:tc>
          <w:tcPr>
            <w:tcW w:w="1094" w:type="dxa"/>
            <w:shd w:val="solid" w:color="FFFFFF" w:fill="auto"/>
          </w:tcPr>
          <w:p w14:paraId="37F48155" w14:textId="26322A3D" w:rsidR="00B917F5" w:rsidRPr="00F11966" w:rsidRDefault="00B917F5" w:rsidP="00C65BB8">
            <w:pPr>
              <w:pStyle w:val="TAC"/>
              <w:rPr>
                <w:sz w:val="16"/>
                <w:szCs w:val="16"/>
              </w:rPr>
            </w:pPr>
            <w:r w:rsidRPr="00F11966">
              <w:rPr>
                <w:sz w:val="16"/>
                <w:szCs w:val="16"/>
              </w:rPr>
              <w:t>CP-2</w:t>
            </w:r>
            <w:r>
              <w:rPr>
                <w:sz w:val="16"/>
                <w:szCs w:val="16"/>
              </w:rPr>
              <w:t>11</w:t>
            </w:r>
            <w:r w:rsidR="00C65BB8">
              <w:rPr>
                <w:sz w:val="16"/>
                <w:szCs w:val="16"/>
              </w:rPr>
              <w:t>028</w:t>
            </w:r>
          </w:p>
        </w:tc>
        <w:tc>
          <w:tcPr>
            <w:tcW w:w="567" w:type="dxa"/>
            <w:shd w:val="solid" w:color="FFFFFF" w:fill="auto"/>
          </w:tcPr>
          <w:p w14:paraId="3A125932" w14:textId="7A3BC017" w:rsidR="00B917F5" w:rsidRDefault="008936C7" w:rsidP="00B917F5">
            <w:pPr>
              <w:pStyle w:val="TAL"/>
              <w:rPr>
                <w:rFonts w:cs="Arial"/>
                <w:sz w:val="16"/>
                <w:szCs w:val="16"/>
              </w:rPr>
            </w:pPr>
            <w:r>
              <w:rPr>
                <w:rFonts w:cs="Arial"/>
                <w:sz w:val="16"/>
                <w:szCs w:val="16"/>
              </w:rPr>
              <w:t>0262</w:t>
            </w:r>
          </w:p>
        </w:tc>
        <w:tc>
          <w:tcPr>
            <w:tcW w:w="425" w:type="dxa"/>
            <w:shd w:val="solid" w:color="FFFFFF" w:fill="auto"/>
          </w:tcPr>
          <w:p w14:paraId="6CF4994B" w14:textId="769F67C4" w:rsidR="00B917F5" w:rsidRDefault="008936C7" w:rsidP="00B917F5">
            <w:pPr>
              <w:pStyle w:val="TAR"/>
              <w:rPr>
                <w:rFonts w:cs="Arial"/>
                <w:sz w:val="16"/>
                <w:szCs w:val="16"/>
              </w:rPr>
            </w:pPr>
            <w:r>
              <w:rPr>
                <w:rFonts w:cs="Arial"/>
                <w:sz w:val="16"/>
                <w:szCs w:val="16"/>
              </w:rPr>
              <w:t>1</w:t>
            </w:r>
          </w:p>
        </w:tc>
        <w:tc>
          <w:tcPr>
            <w:tcW w:w="425" w:type="dxa"/>
            <w:shd w:val="solid" w:color="FFFFFF" w:fill="auto"/>
          </w:tcPr>
          <w:p w14:paraId="7EA9D30B" w14:textId="6FF5DC48" w:rsidR="00B917F5" w:rsidRDefault="008936C7" w:rsidP="00B917F5">
            <w:pPr>
              <w:pStyle w:val="TAC"/>
              <w:rPr>
                <w:rFonts w:cs="Arial"/>
                <w:sz w:val="16"/>
                <w:szCs w:val="16"/>
              </w:rPr>
            </w:pPr>
            <w:r>
              <w:rPr>
                <w:rFonts w:cs="Arial"/>
                <w:sz w:val="16"/>
                <w:szCs w:val="16"/>
              </w:rPr>
              <w:t>F</w:t>
            </w:r>
          </w:p>
        </w:tc>
        <w:tc>
          <w:tcPr>
            <w:tcW w:w="4820" w:type="dxa"/>
            <w:shd w:val="solid" w:color="FFFFFF" w:fill="auto"/>
          </w:tcPr>
          <w:p w14:paraId="5412567D" w14:textId="06178874" w:rsidR="00B917F5" w:rsidRPr="00FA069B" w:rsidRDefault="008936C7" w:rsidP="00B917F5">
            <w:pPr>
              <w:pStyle w:val="TAL"/>
              <w:rPr>
                <w:noProof/>
              </w:rPr>
            </w:pPr>
            <w:r>
              <w:rPr>
                <w:noProof/>
              </w:rPr>
              <w:t>ChangeItem operation definition</w:t>
            </w:r>
          </w:p>
        </w:tc>
        <w:tc>
          <w:tcPr>
            <w:tcW w:w="708" w:type="dxa"/>
            <w:shd w:val="solid" w:color="FFFFFF" w:fill="auto"/>
          </w:tcPr>
          <w:p w14:paraId="5E8CDF3C" w14:textId="4B6F107C" w:rsidR="00B917F5" w:rsidRDefault="00B917F5" w:rsidP="00B917F5">
            <w:pPr>
              <w:pStyle w:val="TAC"/>
              <w:rPr>
                <w:sz w:val="16"/>
                <w:szCs w:val="16"/>
              </w:rPr>
            </w:pPr>
            <w:r>
              <w:rPr>
                <w:sz w:val="16"/>
                <w:szCs w:val="16"/>
              </w:rPr>
              <w:t>17.2.0</w:t>
            </w:r>
          </w:p>
        </w:tc>
      </w:tr>
      <w:tr w:rsidR="00B917F5" w:rsidRPr="00F11966" w14:paraId="786892BF" w14:textId="77777777" w:rsidTr="005C7973">
        <w:tc>
          <w:tcPr>
            <w:tcW w:w="800" w:type="dxa"/>
            <w:shd w:val="solid" w:color="FFFFFF" w:fill="auto"/>
          </w:tcPr>
          <w:p w14:paraId="0B54609F" w14:textId="4FFE4004" w:rsidR="00B917F5" w:rsidRPr="00F11966" w:rsidRDefault="00B917F5" w:rsidP="00B917F5">
            <w:pPr>
              <w:pStyle w:val="TAC"/>
              <w:rPr>
                <w:sz w:val="16"/>
                <w:szCs w:val="16"/>
              </w:rPr>
            </w:pPr>
            <w:r w:rsidRPr="00F11966">
              <w:rPr>
                <w:sz w:val="16"/>
                <w:szCs w:val="16"/>
              </w:rPr>
              <w:t>202</w:t>
            </w:r>
            <w:r>
              <w:rPr>
                <w:sz w:val="16"/>
                <w:szCs w:val="16"/>
              </w:rPr>
              <w:t>1</w:t>
            </w:r>
            <w:r w:rsidRPr="00F11966">
              <w:rPr>
                <w:sz w:val="16"/>
                <w:szCs w:val="16"/>
              </w:rPr>
              <w:t>-</w:t>
            </w:r>
            <w:r>
              <w:rPr>
                <w:sz w:val="16"/>
                <w:szCs w:val="16"/>
              </w:rPr>
              <w:t>0</w:t>
            </w:r>
            <w:r w:rsidR="00BE3554">
              <w:rPr>
                <w:sz w:val="16"/>
                <w:szCs w:val="16"/>
              </w:rPr>
              <w:t>6</w:t>
            </w:r>
          </w:p>
        </w:tc>
        <w:tc>
          <w:tcPr>
            <w:tcW w:w="800" w:type="dxa"/>
            <w:shd w:val="solid" w:color="FFFFFF" w:fill="auto"/>
          </w:tcPr>
          <w:p w14:paraId="3F0B7759" w14:textId="70D8B25B" w:rsidR="00B917F5" w:rsidRPr="00F11966" w:rsidRDefault="00B917F5" w:rsidP="00B917F5">
            <w:pPr>
              <w:pStyle w:val="TAC"/>
              <w:rPr>
                <w:sz w:val="16"/>
                <w:szCs w:val="16"/>
              </w:rPr>
            </w:pPr>
            <w:r w:rsidRPr="00F11966">
              <w:rPr>
                <w:sz w:val="16"/>
                <w:szCs w:val="16"/>
              </w:rPr>
              <w:t>CT#</w:t>
            </w:r>
            <w:r w:rsidR="00367FF9">
              <w:rPr>
                <w:sz w:val="16"/>
                <w:szCs w:val="16"/>
              </w:rPr>
              <w:t>92</w:t>
            </w:r>
            <w:r w:rsidRPr="00F11966">
              <w:rPr>
                <w:sz w:val="16"/>
                <w:szCs w:val="16"/>
              </w:rPr>
              <w:t>E</w:t>
            </w:r>
          </w:p>
        </w:tc>
        <w:tc>
          <w:tcPr>
            <w:tcW w:w="1094" w:type="dxa"/>
            <w:shd w:val="solid" w:color="FFFFFF" w:fill="auto"/>
          </w:tcPr>
          <w:p w14:paraId="35EE6507" w14:textId="4E599AC8" w:rsidR="00B917F5" w:rsidRPr="00F11966" w:rsidRDefault="00B917F5" w:rsidP="00C65BB8">
            <w:pPr>
              <w:pStyle w:val="TAC"/>
              <w:rPr>
                <w:sz w:val="16"/>
                <w:szCs w:val="16"/>
              </w:rPr>
            </w:pPr>
            <w:r w:rsidRPr="00F11966">
              <w:rPr>
                <w:sz w:val="16"/>
                <w:szCs w:val="16"/>
              </w:rPr>
              <w:t>CP-2</w:t>
            </w:r>
            <w:r>
              <w:rPr>
                <w:sz w:val="16"/>
                <w:szCs w:val="16"/>
              </w:rPr>
              <w:t>11</w:t>
            </w:r>
            <w:r w:rsidR="00C65BB8">
              <w:rPr>
                <w:sz w:val="16"/>
                <w:szCs w:val="16"/>
              </w:rPr>
              <w:t>031</w:t>
            </w:r>
          </w:p>
        </w:tc>
        <w:tc>
          <w:tcPr>
            <w:tcW w:w="567" w:type="dxa"/>
            <w:shd w:val="solid" w:color="FFFFFF" w:fill="auto"/>
          </w:tcPr>
          <w:p w14:paraId="15A69344" w14:textId="110FC041" w:rsidR="00B917F5" w:rsidRDefault="00087A88" w:rsidP="00B917F5">
            <w:pPr>
              <w:pStyle w:val="TAL"/>
              <w:rPr>
                <w:rFonts w:cs="Arial"/>
                <w:sz w:val="16"/>
                <w:szCs w:val="16"/>
              </w:rPr>
            </w:pPr>
            <w:r>
              <w:rPr>
                <w:rFonts w:cs="Arial"/>
                <w:sz w:val="16"/>
                <w:szCs w:val="16"/>
              </w:rPr>
              <w:t>0269</w:t>
            </w:r>
          </w:p>
        </w:tc>
        <w:tc>
          <w:tcPr>
            <w:tcW w:w="425" w:type="dxa"/>
            <w:shd w:val="solid" w:color="FFFFFF" w:fill="auto"/>
          </w:tcPr>
          <w:p w14:paraId="326C4363" w14:textId="244F38E2" w:rsidR="00B917F5" w:rsidRDefault="00087A88" w:rsidP="00B917F5">
            <w:pPr>
              <w:pStyle w:val="TAR"/>
              <w:rPr>
                <w:rFonts w:cs="Arial"/>
                <w:sz w:val="16"/>
                <w:szCs w:val="16"/>
              </w:rPr>
            </w:pPr>
            <w:r>
              <w:rPr>
                <w:rFonts w:cs="Arial"/>
                <w:sz w:val="16"/>
                <w:szCs w:val="16"/>
              </w:rPr>
              <w:t>1</w:t>
            </w:r>
          </w:p>
        </w:tc>
        <w:tc>
          <w:tcPr>
            <w:tcW w:w="425" w:type="dxa"/>
            <w:shd w:val="solid" w:color="FFFFFF" w:fill="auto"/>
          </w:tcPr>
          <w:p w14:paraId="7E6202D4" w14:textId="0E460395" w:rsidR="00B917F5" w:rsidRDefault="00087A88" w:rsidP="00B917F5">
            <w:pPr>
              <w:pStyle w:val="TAC"/>
              <w:rPr>
                <w:rFonts w:cs="Arial"/>
                <w:sz w:val="16"/>
                <w:szCs w:val="16"/>
              </w:rPr>
            </w:pPr>
            <w:r>
              <w:rPr>
                <w:rFonts w:cs="Arial"/>
                <w:sz w:val="16"/>
                <w:szCs w:val="16"/>
              </w:rPr>
              <w:t>B</w:t>
            </w:r>
          </w:p>
        </w:tc>
        <w:tc>
          <w:tcPr>
            <w:tcW w:w="4820" w:type="dxa"/>
            <w:shd w:val="solid" w:color="FFFFFF" w:fill="auto"/>
          </w:tcPr>
          <w:p w14:paraId="1113855E" w14:textId="4B08BE23" w:rsidR="00B917F5" w:rsidRPr="00FA069B" w:rsidRDefault="00087A88" w:rsidP="00B917F5">
            <w:pPr>
              <w:pStyle w:val="TAL"/>
              <w:rPr>
                <w:noProof/>
              </w:rPr>
            </w:pPr>
            <w:r>
              <w:rPr>
                <w:noProof/>
              </w:rPr>
              <w:t>CS A</w:t>
            </w:r>
            <w:r>
              <w:rPr>
                <w:rFonts w:hint="eastAsia"/>
                <w:noProof/>
              </w:rPr>
              <w:t>ddress</w:t>
            </w:r>
            <w:r>
              <w:rPr>
                <w:noProof/>
              </w:rPr>
              <w:t xml:space="preserve"> Information</w:t>
            </w:r>
          </w:p>
        </w:tc>
        <w:tc>
          <w:tcPr>
            <w:tcW w:w="708" w:type="dxa"/>
            <w:shd w:val="solid" w:color="FFFFFF" w:fill="auto"/>
          </w:tcPr>
          <w:p w14:paraId="34F00E7D" w14:textId="43BD0B79" w:rsidR="00B917F5" w:rsidRDefault="00B917F5" w:rsidP="00B917F5">
            <w:pPr>
              <w:pStyle w:val="TAC"/>
              <w:rPr>
                <w:sz w:val="16"/>
                <w:szCs w:val="16"/>
              </w:rPr>
            </w:pPr>
            <w:r>
              <w:rPr>
                <w:sz w:val="16"/>
                <w:szCs w:val="16"/>
              </w:rPr>
              <w:t>17.2.0</w:t>
            </w:r>
          </w:p>
        </w:tc>
      </w:tr>
      <w:tr w:rsidR="00BE3554" w:rsidRPr="00F11966" w14:paraId="0AB96ECA" w14:textId="77777777" w:rsidTr="005C7973">
        <w:tc>
          <w:tcPr>
            <w:tcW w:w="800" w:type="dxa"/>
            <w:shd w:val="solid" w:color="FFFFFF" w:fill="auto"/>
          </w:tcPr>
          <w:p w14:paraId="0B8D521B" w14:textId="0F9BE364" w:rsidR="00BE3554" w:rsidRPr="00F11966" w:rsidRDefault="00BE3554" w:rsidP="00BE3554">
            <w:pPr>
              <w:pStyle w:val="TAC"/>
              <w:rPr>
                <w:sz w:val="16"/>
                <w:szCs w:val="16"/>
              </w:rPr>
            </w:pPr>
            <w:r w:rsidRPr="00F11966">
              <w:rPr>
                <w:sz w:val="16"/>
                <w:szCs w:val="16"/>
              </w:rPr>
              <w:t>202</w:t>
            </w:r>
            <w:r>
              <w:rPr>
                <w:sz w:val="16"/>
                <w:szCs w:val="16"/>
              </w:rPr>
              <w:t>1</w:t>
            </w:r>
            <w:r w:rsidRPr="00F11966">
              <w:rPr>
                <w:sz w:val="16"/>
                <w:szCs w:val="16"/>
              </w:rPr>
              <w:t>-</w:t>
            </w:r>
            <w:r>
              <w:rPr>
                <w:sz w:val="16"/>
                <w:szCs w:val="16"/>
              </w:rPr>
              <w:t>06</w:t>
            </w:r>
          </w:p>
        </w:tc>
        <w:tc>
          <w:tcPr>
            <w:tcW w:w="800" w:type="dxa"/>
            <w:shd w:val="solid" w:color="FFFFFF" w:fill="auto"/>
          </w:tcPr>
          <w:p w14:paraId="47939B6B" w14:textId="365F891D" w:rsidR="00BE3554" w:rsidRPr="00F11966" w:rsidRDefault="00BE3554" w:rsidP="00BE3554">
            <w:pPr>
              <w:pStyle w:val="TAC"/>
              <w:rPr>
                <w:sz w:val="16"/>
                <w:szCs w:val="16"/>
              </w:rPr>
            </w:pPr>
            <w:r w:rsidRPr="00F11966">
              <w:rPr>
                <w:sz w:val="16"/>
                <w:szCs w:val="16"/>
              </w:rPr>
              <w:t>CT#</w:t>
            </w:r>
            <w:r>
              <w:rPr>
                <w:sz w:val="16"/>
                <w:szCs w:val="16"/>
              </w:rPr>
              <w:t>9</w:t>
            </w:r>
            <w:r w:rsidR="00367FF9">
              <w:rPr>
                <w:sz w:val="16"/>
                <w:szCs w:val="16"/>
              </w:rPr>
              <w:t>2</w:t>
            </w:r>
            <w:r w:rsidRPr="00F11966">
              <w:rPr>
                <w:sz w:val="16"/>
                <w:szCs w:val="16"/>
              </w:rPr>
              <w:t>E</w:t>
            </w:r>
          </w:p>
        </w:tc>
        <w:tc>
          <w:tcPr>
            <w:tcW w:w="1094" w:type="dxa"/>
            <w:shd w:val="solid" w:color="FFFFFF" w:fill="auto"/>
          </w:tcPr>
          <w:p w14:paraId="04BE27E6" w14:textId="356A6277" w:rsidR="00BE3554" w:rsidRPr="00F11966" w:rsidRDefault="00BE3554" w:rsidP="00374557">
            <w:pPr>
              <w:pStyle w:val="TAC"/>
              <w:rPr>
                <w:sz w:val="16"/>
                <w:szCs w:val="16"/>
              </w:rPr>
            </w:pPr>
            <w:r w:rsidRPr="00F11966">
              <w:rPr>
                <w:sz w:val="16"/>
                <w:szCs w:val="16"/>
              </w:rPr>
              <w:t>CP-2</w:t>
            </w:r>
            <w:r>
              <w:rPr>
                <w:sz w:val="16"/>
                <w:szCs w:val="16"/>
              </w:rPr>
              <w:t>11</w:t>
            </w:r>
            <w:r w:rsidR="00374557">
              <w:rPr>
                <w:sz w:val="16"/>
                <w:szCs w:val="16"/>
              </w:rPr>
              <w:t>102</w:t>
            </w:r>
          </w:p>
        </w:tc>
        <w:tc>
          <w:tcPr>
            <w:tcW w:w="567" w:type="dxa"/>
            <w:shd w:val="solid" w:color="FFFFFF" w:fill="auto"/>
          </w:tcPr>
          <w:p w14:paraId="0E0D55BC" w14:textId="28ACFD17" w:rsidR="00BE3554" w:rsidRDefault="00BE3554" w:rsidP="00BE3554">
            <w:pPr>
              <w:pStyle w:val="TAL"/>
              <w:rPr>
                <w:rFonts w:cs="Arial"/>
                <w:sz w:val="16"/>
                <w:szCs w:val="16"/>
              </w:rPr>
            </w:pPr>
            <w:r>
              <w:rPr>
                <w:rFonts w:cs="Arial"/>
                <w:sz w:val="16"/>
                <w:szCs w:val="16"/>
              </w:rPr>
              <w:t>0274</w:t>
            </w:r>
          </w:p>
        </w:tc>
        <w:tc>
          <w:tcPr>
            <w:tcW w:w="425" w:type="dxa"/>
            <w:shd w:val="solid" w:color="FFFFFF" w:fill="auto"/>
          </w:tcPr>
          <w:p w14:paraId="309EC319" w14:textId="2B3A4C55" w:rsidR="00BE3554" w:rsidRDefault="00374557" w:rsidP="00BE3554">
            <w:pPr>
              <w:pStyle w:val="TAR"/>
              <w:rPr>
                <w:rFonts w:cs="Arial"/>
                <w:sz w:val="16"/>
                <w:szCs w:val="16"/>
              </w:rPr>
            </w:pPr>
            <w:r>
              <w:rPr>
                <w:rFonts w:cs="Arial"/>
                <w:sz w:val="16"/>
                <w:szCs w:val="16"/>
              </w:rPr>
              <w:t>1</w:t>
            </w:r>
          </w:p>
        </w:tc>
        <w:tc>
          <w:tcPr>
            <w:tcW w:w="425" w:type="dxa"/>
            <w:shd w:val="solid" w:color="FFFFFF" w:fill="auto"/>
          </w:tcPr>
          <w:p w14:paraId="55AF5997" w14:textId="75B99979" w:rsidR="00BE3554" w:rsidRDefault="00BE3554" w:rsidP="00BE3554">
            <w:pPr>
              <w:pStyle w:val="TAC"/>
              <w:rPr>
                <w:rFonts w:cs="Arial"/>
                <w:sz w:val="16"/>
                <w:szCs w:val="16"/>
              </w:rPr>
            </w:pPr>
            <w:r>
              <w:rPr>
                <w:rFonts w:cs="Arial"/>
                <w:sz w:val="16"/>
                <w:szCs w:val="16"/>
              </w:rPr>
              <w:t>F</w:t>
            </w:r>
          </w:p>
        </w:tc>
        <w:tc>
          <w:tcPr>
            <w:tcW w:w="4820" w:type="dxa"/>
            <w:shd w:val="solid" w:color="FFFFFF" w:fill="auto"/>
          </w:tcPr>
          <w:p w14:paraId="430CE8F2" w14:textId="36D430DF" w:rsidR="00BE3554" w:rsidRDefault="00BE3554" w:rsidP="00BE3554">
            <w:pPr>
              <w:pStyle w:val="TAL"/>
              <w:rPr>
                <w:noProof/>
              </w:rPr>
            </w:pPr>
            <w:r>
              <w:t>Remove double definition and cleanup of the OpenAPI part</w:t>
            </w:r>
          </w:p>
        </w:tc>
        <w:tc>
          <w:tcPr>
            <w:tcW w:w="708" w:type="dxa"/>
            <w:shd w:val="solid" w:color="FFFFFF" w:fill="auto"/>
          </w:tcPr>
          <w:p w14:paraId="615165C0" w14:textId="63D16506" w:rsidR="00BE3554" w:rsidRDefault="00BE3554" w:rsidP="00BE3554">
            <w:pPr>
              <w:pStyle w:val="TAC"/>
              <w:rPr>
                <w:sz w:val="16"/>
                <w:szCs w:val="16"/>
              </w:rPr>
            </w:pPr>
            <w:r>
              <w:rPr>
                <w:sz w:val="16"/>
                <w:szCs w:val="16"/>
              </w:rPr>
              <w:t>17.2.0</w:t>
            </w:r>
          </w:p>
        </w:tc>
      </w:tr>
      <w:tr w:rsidR="00F23CD7" w:rsidRPr="00F11966" w14:paraId="16F0FB3D" w14:textId="77777777" w:rsidTr="005C7973">
        <w:tc>
          <w:tcPr>
            <w:tcW w:w="800" w:type="dxa"/>
            <w:shd w:val="solid" w:color="FFFFFF" w:fill="auto"/>
          </w:tcPr>
          <w:p w14:paraId="560D9001" w14:textId="3C052C8D" w:rsidR="00F23CD7" w:rsidRPr="00F11966" w:rsidRDefault="00F23CD7" w:rsidP="00F23CD7">
            <w:pPr>
              <w:pStyle w:val="TAC"/>
              <w:rPr>
                <w:sz w:val="16"/>
                <w:szCs w:val="16"/>
              </w:rPr>
            </w:pPr>
            <w:r w:rsidRPr="00F11966">
              <w:rPr>
                <w:sz w:val="16"/>
                <w:szCs w:val="16"/>
              </w:rPr>
              <w:t>202</w:t>
            </w:r>
            <w:r>
              <w:rPr>
                <w:sz w:val="16"/>
                <w:szCs w:val="16"/>
              </w:rPr>
              <w:t>1</w:t>
            </w:r>
            <w:r w:rsidRPr="00F11966">
              <w:rPr>
                <w:sz w:val="16"/>
                <w:szCs w:val="16"/>
              </w:rPr>
              <w:t>-</w:t>
            </w:r>
            <w:r>
              <w:rPr>
                <w:sz w:val="16"/>
                <w:szCs w:val="16"/>
              </w:rPr>
              <w:t>06</w:t>
            </w:r>
          </w:p>
        </w:tc>
        <w:tc>
          <w:tcPr>
            <w:tcW w:w="800" w:type="dxa"/>
            <w:shd w:val="solid" w:color="FFFFFF" w:fill="auto"/>
          </w:tcPr>
          <w:p w14:paraId="615A65A1" w14:textId="0A1BEA0A" w:rsidR="00F23CD7" w:rsidRPr="00F11966" w:rsidRDefault="00F23CD7" w:rsidP="00367FF9">
            <w:pPr>
              <w:pStyle w:val="TAC"/>
              <w:rPr>
                <w:sz w:val="16"/>
                <w:szCs w:val="16"/>
              </w:rPr>
            </w:pPr>
            <w:r w:rsidRPr="00F11966">
              <w:rPr>
                <w:sz w:val="16"/>
                <w:szCs w:val="16"/>
              </w:rPr>
              <w:t>CT#</w:t>
            </w:r>
            <w:r>
              <w:rPr>
                <w:sz w:val="16"/>
                <w:szCs w:val="16"/>
              </w:rPr>
              <w:t>9</w:t>
            </w:r>
            <w:r w:rsidR="00367FF9">
              <w:rPr>
                <w:sz w:val="16"/>
                <w:szCs w:val="16"/>
              </w:rPr>
              <w:t>2</w:t>
            </w:r>
            <w:r w:rsidRPr="00F11966">
              <w:rPr>
                <w:sz w:val="16"/>
                <w:szCs w:val="16"/>
              </w:rPr>
              <w:t>E</w:t>
            </w:r>
          </w:p>
        </w:tc>
        <w:tc>
          <w:tcPr>
            <w:tcW w:w="1094" w:type="dxa"/>
            <w:shd w:val="solid" w:color="FFFFFF" w:fill="auto"/>
          </w:tcPr>
          <w:p w14:paraId="63F9C793" w14:textId="6506A1A3" w:rsidR="00F23CD7" w:rsidRPr="00F11966" w:rsidRDefault="00F23CD7" w:rsidP="00374557">
            <w:pPr>
              <w:pStyle w:val="TAC"/>
              <w:rPr>
                <w:sz w:val="16"/>
                <w:szCs w:val="16"/>
              </w:rPr>
            </w:pPr>
            <w:r w:rsidRPr="00F11966">
              <w:rPr>
                <w:sz w:val="16"/>
                <w:szCs w:val="16"/>
              </w:rPr>
              <w:t>CP-2</w:t>
            </w:r>
            <w:r>
              <w:rPr>
                <w:sz w:val="16"/>
                <w:szCs w:val="16"/>
              </w:rPr>
              <w:t>11</w:t>
            </w:r>
            <w:r w:rsidR="00374557">
              <w:rPr>
                <w:sz w:val="16"/>
                <w:szCs w:val="16"/>
              </w:rPr>
              <w:t>103</w:t>
            </w:r>
          </w:p>
        </w:tc>
        <w:tc>
          <w:tcPr>
            <w:tcW w:w="567" w:type="dxa"/>
            <w:shd w:val="solid" w:color="FFFFFF" w:fill="auto"/>
          </w:tcPr>
          <w:p w14:paraId="006A3670" w14:textId="2C7B6580" w:rsidR="00F23CD7" w:rsidRDefault="00813CE7" w:rsidP="00F23CD7">
            <w:pPr>
              <w:pStyle w:val="TAL"/>
              <w:rPr>
                <w:rFonts w:cs="Arial"/>
                <w:sz w:val="16"/>
                <w:szCs w:val="16"/>
              </w:rPr>
            </w:pPr>
            <w:r>
              <w:rPr>
                <w:rFonts w:cs="Arial"/>
                <w:sz w:val="16"/>
                <w:szCs w:val="16"/>
              </w:rPr>
              <w:t>0278</w:t>
            </w:r>
          </w:p>
        </w:tc>
        <w:tc>
          <w:tcPr>
            <w:tcW w:w="425" w:type="dxa"/>
            <w:shd w:val="solid" w:color="FFFFFF" w:fill="auto"/>
          </w:tcPr>
          <w:p w14:paraId="05B7069C" w14:textId="56C05E02" w:rsidR="00F23CD7" w:rsidRDefault="00374557" w:rsidP="00F23CD7">
            <w:pPr>
              <w:pStyle w:val="TAR"/>
              <w:rPr>
                <w:rFonts w:cs="Arial"/>
                <w:sz w:val="16"/>
                <w:szCs w:val="16"/>
              </w:rPr>
            </w:pPr>
            <w:r>
              <w:rPr>
                <w:rFonts w:cs="Arial"/>
                <w:sz w:val="16"/>
                <w:szCs w:val="16"/>
              </w:rPr>
              <w:t>1</w:t>
            </w:r>
          </w:p>
        </w:tc>
        <w:tc>
          <w:tcPr>
            <w:tcW w:w="425" w:type="dxa"/>
            <w:shd w:val="solid" w:color="FFFFFF" w:fill="auto"/>
          </w:tcPr>
          <w:p w14:paraId="598550AF" w14:textId="14F1B7EB" w:rsidR="00F23CD7" w:rsidRDefault="00813CE7" w:rsidP="00F23CD7">
            <w:pPr>
              <w:pStyle w:val="TAC"/>
              <w:rPr>
                <w:rFonts w:cs="Arial"/>
                <w:sz w:val="16"/>
                <w:szCs w:val="16"/>
              </w:rPr>
            </w:pPr>
            <w:r>
              <w:rPr>
                <w:rFonts w:cs="Arial"/>
                <w:sz w:val="16"/>
                <w:szCs w:val="16"/>
              </w:rPr>
              <w:t>F</w:t>
            </w:r>
          </w:p>
        </w:tc>
        <w:tc>
          <w:tcPr>
            <w:tcW w:w="4820" w:type="dxa"/>
            <w:shd w:val="solid" w:color="FFFFFF" w:fill="auto"/>
          </w:tcPr>
          <w:p w14:paraId="6A752FE2" w14:textId="2FBCDE73" w:rsidR="00F23CD7" w:rsidRDefault="00813CE7" w:rsidP="00F23CD7">
            <w:pPr>
              <w:pStyle w:val="TAL"/>
            </w:pPr>
            <w:r>
              <w:t>Additions of description in OpenAPI</w:t>
            </w:r>
          </w:p>
        </w:tc>
        <w:tc>
          <w:tcPr>
            <w:tcW w:w="708" w:type="dxa"/>
            <w:shd w:val="solid" w:color="FFFFFF" w:fill="auto"/>
          </w:tcPr>
          <w:p w14:paraId="2CBAD7AE" w14:textId="3D53D1C1" w:rsidR="00F23CD7" w:rsidRDefault="00F23CD7" w:rsidP="00F23CD7">
            <w:pPr>
              <w:pStyle w:val="TAC"/>
              <w:rPr>
                <w:sz w:val="16"/>
                <w:szCs w:val="16"/>
              </w:rPr>
            </w:pPr>
            <w:r>
              <w:rPr>
                <w:sz w:val="16"/>
                <w:szCs w:val="16"/>
              </w:rPr>
              <w:t>17.2.0</w:t>
            </w:r>
          </w:p>
        </w:tc>
      </w:tr>
      <w:tr w:rsidR="00AD4A23" w:rsidRPr="00F11966" w14:paraId="38A7BE99" w14:textId="77777777" w:rsidTr="005C7973">
        <w:tc>
          <w:tcPr>
            <w:tcW w:w="800" w:type="dxa"/>
            <w:shd w:val="solid" w:color="FFFFFF" w:fill="auto"/>
          </w:tcPr>
          <w:p w14:paraId="4BF11E79" w14:textId="043C06EC" w:rsidR="00AD4A23" w:rsidRPr="00F11966" w:rsidRDefault="00AD4A23" w:rsidP="00AD4A23">
            <w:pPr>
              <w:pStyle w:val="TAC"/>
              <w:rPr>
                <w:sz w:val="16"/>
                <w:szCs w:val="16"/>
              </w:rPr>
            </w:pPr>
            <w:r w:rsidRPr="00F11966">
              <w:rPr>
                <w:sz w:val="16"/>
                <w:szCs w:val="16"/>
              </w:rPr>
              <w:t>202</w:t>
            </w:r>
            <w:r>
              <w:rPr>
                <w:sz w:val="16"/>
                <w:szCs w:val="16"/>
              </w:rPr>
              <w:t>1</w:t>
            </w:r>
            <w:r w:rsidRPr="00F11966">
              <w:rPr>
                <w:sz w:val="16"/>
                <w:szCs w:val="16"/>
              </w:rPr>
              <w:t>-</w:t>
            </w:r>
            <w:r>
              <w:rPr>
                <w:sz w:val="16"/>
                <w:szCs w:val="16"/>
              </w:rPr>
              <w:t>06</w:t>
            </w:r>
          </w:p>
        </w:tc>
        <w:tc>
          <w:tcPr>
            <w:tcW w:w="800" w:type="dxa"/>
            <w:shd w:val="solid" w:color="FFFFFF" w:fill="auto"/>
          </w:tcPr>
          <w:p w14:paraId="7C2AF7F9" w14:textId="6BEE4691" w:rsidR="00AD4A23" w:rsidRPr="00F11966" w:rsidRDefault="00AD4A23" w:rsidP="00AD4A23">
            <w:pPr>
              <w:pStyle w:val="TAC"/>
              <w:rPr>
                <w:sz w:val="16"/>
                <w:szCs w:val="16"/>
              </w:rPr>
            </w:pPr>
            <w:r w:rsidRPr="00F11966">
              <w:rPr>
                <w:sz w:val="16"/>
                <w:szCs w:val="16"/>
              </w:rPr>
              <w:t>CT#</w:t>
            </w:r>
            <w:r>
              <w:rPr>
                <w:sz w:val="16"/>
                <w:szCs w:val="16"/>
              </w:rPr>
              <w:t>9</w:t>
            </w:r>
            <w:r w:rsidR="00367FF9">
              <w:rPr>
                <w:sz w:val="16"/>
                <w:szCs w:val="16"/>
              </w:rPr>
              <w:t>2</w:t>
            </w:r>
            <w:r w:rsidRPr="00F11966">
              <w:rPr>
                <w:sz w:val="16"/>
                <w:szCs w:val="16"/>
              </w:rPr>
              <w:t>E</w:t>
            </w:r>
          </w:p>
        </w:tc>
        <w:tc>
          <w:tcPr>
            <w:tcW w:w="1094" w:type="dxa"/>
            <w:shd w:val="solid" w:color="FFFFFF" w:fill="auto"/>
          </w:tcPr>
          <w:p w14:paraId="1777FA81" w14:textId="3C019E45" w:rsidR="00AD4A23" w:rsidRPr="00F11966" w:rsidRDefault="00AD4A23" w:rsidP="00C65BB8">
            <w:pPr>
              <w:pStyle w:val="TAC"/>
              <w:rPr>
                <w:sz w:val="16"/>
                <w:szCs w:val="16"/>
              </w:rPr>
            </w:pPr>
            <w:r w:rsidRPr="00F11966">
              <w:rPr>
                <w:sz w:val="16"/>
                <w:szCs w:val="16"/>
              </w:rPr>
              <w:t>CP-2</w:t>
            </w:r>
            <w:r>
              <w:rPr>
                <w:sz w:val="16"/>
                <w:szCs w:val="16"/>
              </w:rPr>
              <w:t>11</w:t>
            </w:r>
            <w:r w:rsidR="00C65BB8">
              <w:rPr>
                <w:sz w:val="16"/>
                <w:szCs w:val="16"/>
              </w:rPr>
              <w:t>060</w:t>
            </w:r>
          </w:p>
        </w:tc>
        <w:tc>
          <w:tcPr>
            <w:tcW w:w="567" w:type="dxa"/>
            <w:shd w:val="solid" w:color="FFFFFF" w:fill="auto"/>
          </w:tcPr>
          <w:p w14:paraId="70D1E1D4" w14:textId="4BB68AC4" w:rsidR="00AD4A23" w:rsidRDefault="00AD4A23" w:rsidP="00AD4A23">
            <w:pPr>
              <w:pStyle w:val="TAL"/>
              <w:rPr>
                <w:rFonts w:cs="Arial"/>
                <w:sz w:val="16"/>
                <w:szCs w:val="16"/>
              </w:rPr>
            </w:pPr>
            <w:r>
              <w:rPr>
                <w:rFonts w:cs="Arial"/>
                <w:sz w:val="16"/>
                <w:szCs w:val="16"/>
              </w:rPr>
              <w:t>0280</w:t>
            </w:r>
          </w:p>
        </w:tc>
        <w:tc>
          <w:tcPr>
            <w:tcW w:w="425" w:type="dxa"/>
            <w:shd w:val="solid" w:color="FFFFFF" w:fill="auto"/>
          </w:tcPr>
          <w:p w14:paraId="3ED18058" w14:textId="2B6CA90E" w:rsidR="00AD4A23" w:rsidRDefault="00AD4A23" w:rsidP="00AD4A23">
            <w:pPr>
              <w:pStyle w:val="TAR"/>
              <w:rPr>
                <w:rFonts w:cs="Arial"/>
                <w:sz w:val="16"/>
                <w:szCs w:val="16"/>
              </w:rPr>
            </w:pPr>
          </w:p>
        </w:tc>
        <w:tc>
          <w:tcPr>
            <w:tcW w:w="425" w:type="dxa"/>
            <w:shd w:val="solid" w:color="FFFFFF" w:fill="auto"/>
          </w:tcPr>
          <w:p w14:paraId="06359367" w14:textId="34F66BC1" w:rsidR="00AD4A23" w:rsidRDefault="00AD4A23" w:rsidP="00AD4A23">
            <w:pPr>
              <w:pStyle w:val="TAC"/>
              <w:rPr>
                <w:rFonts w:cs="Arial"/>
                <w:sz w:val="16"/>
                <w:szCs w:val="16"/>
              </w:rPr>
            </w:pPr>
            <w:r>
              <w:rPr>
                <w:rFonts w:cs="Arial"/>
                <w:sz w:val="16"/>
                <w:szCs w:val="16"/>
              </w:rPr>
              <w:t>A</w:t>
            </w:r>
          </w:p>
        </w:tc>
        <w:tc>
          <w:tcPr>
            <w:tcW w:w="4820" w:type="dxa"/>
            <w:shd w:val="solid" w:color="FFFFFF" w:fill="auto"/>
          </w:tcPr>
          <w:p w14:paraId="50648B51" w14:textId="0376DD6E" w:rsidR="00AD4A23" w:rsidRDefault="00AD4A23" w:rsidP="00AD4A23">
            <w:pPr>
              <w:pStyle w:val="TAL"/>
            </w:pPr>
            <w:r>
              <w:t>Essential Correction to GeraLocation, LAC/RAC/SAC and Cell ID data types</w:t>
            </w:r>
          </w:p>
        </w:tc>
        <w:tc>
          <w:tcPr>
            <w:tcW w:w="708" w:type="dxa"/>
            <w:shd w:val="solid" w:color="FFFFFF" w:fill="auto"/>
          </w:tcPr>
          <w:p w14:paraId="3C418568" w14:textId="6F014A7F" w:rsidR="00AD4A23" w:rsidRDefault="00AD4A23" w:rsidP="00AD4A23">
            <w:pPr>
              <w:pStyle w:val="TAC"/>
              <w:rPr>
                <w:sz w:val="16"/>
                <w:szCs w:val="16"/>
              </w:rPr>
            </w:pPr>
            <w:r>
              <w:rPr>
                <w:sz w:val="16"/>
                <w:szCs w:val="16"/>
              </w:rPr>
              <w:t>17.2.0</w:t>
            </w:r>
          </w:p>
        </w:tc>
      </w:tr>
      <w:tr w:rsidR="0094102C" w:rsidRPr="00F11966" w14:paraId="5C07ED2A" w14:textId="77777777" w:rsidTr="005C7973">
        <w:tc>
          <w:tcPr>
            <w:tcW w:w="800" w:type="dxa"/>
            <w:shd w:val="solid" w:color="FFFFFF" w:fill="auto"/>
          </w:tcPr>
          <w:p w14:paraId="7D84FD2E" w14:textId="00E76E2D" w:rsidR="0094102C" w:rsidRPr="00F11966" w:rsidRDefault="0094102C" w:rsidP="0094102C">
            <w:pPr>
              <w:pStyle w:val="TAC"/>
              <w:rPr>
                <w:sz w:val="16"/>
                <w:szCs w:val="16"/>
              </w:rPr>
            </w:pPr>
            <w:r w:rsidRPr="00F11966">
              <w:rPr>
                <w:sz w:val="16"/>
                <w:szCs w:val="16"/>
              </w:rPr>
              <w:t>202</w:t>
            </w:r>
            <w:r>
              <w:rPr>
                <w:sz w:val="16"/>
                <w:szCs w:val="16"/>
              </w:rPr>
              <w:t>1</w:t>
            </w:r>
            <w:r w:rsidRPr="00F11966">
              <w:rPr>
                <w:sz w:val="16"/>
                <w:szCs w:val="16"/>
              </w:rPr>
              <w:t>-</w:t>
            </w:r>
            <w:r>
              <w:rPr>
                <w:sz w:val="16"/>
                <w:szCs w:val="16"/>
              </w:rPr>
              <w:t>06</w:t>
            </w:r>
          </w:p>
        </w:tc>
        <w:tc>
          <w:tcPr>
            <w:tcW w:w="800" w:type="dxa"/>
            <w:shd w:val="solid" w:color="FFFFFF" w:fill="auto"/>
          </w:tcPr>
          <w:p w14:paraId="71F1C19F" w14:textId="2F1606B6" w:rsidR="0094102C" w:rsidRPr="00F11966" w:rsidRDefault="0094102C" w:rsidP="00367FF9">
            <w:pPr>
              <w:pStyle w:val="TAC"/>
              <w:rPr>
                <w:sz w:val="16"/>
                <w:szCs w:val="16"/>
              </w:rPr>
            </w:pPr>
            <w:r w:rsidRPr="00F11966">
              <w:rPr>
                <w:sz w:val="16"/>
                <w:szCs w:val="16"/>
              </w:rPr>
              <w:t>CT#</w:t>
            </w:r>
            <w:r>
              <w:rPr>
                <w:sz w:val="16"/>
                <w:szCs w:val="16"/>
              </w:rPr>
              <w:t>9</w:t>
            </w:r>
            <w:r w:rsidR="00367FF9">
              <w:rPr>
                <w:sz w:val="16"/>
                <w:szCs w:val="16"/>
              </w:rPr>
              <w:t>2</w:t>
            </w:r>
            <w:r w:rsidRPr="00F11966">
              <w:rPr>
                <w:sz w:val="16"/>
                <w:szCs w:val="16"/>
              </w:rPr>
              <w:t>E</w:t>
            </w:r>
          </w:p>
        </w:tc>
        <w:tc>
          <w:tcPr>
            <w:tcW w:w="1094" w:type="dxa"/>
            <w:shd w:val="solid" w:color="FFFFFF" w:fill="auto"/>
          </w:tcPr>
          <w:p w14:paraId="629DF0F6" w14:textId="2A2CDA61" w:rsidR="0094102C" w:rsidRPr="00F11966" w:rsidRDefault="0094102C" w:rsidP="00C65BB8">
            <w:pPr>
              <w:pStyle w:val="TAC"/>
              <w:rPr>
                <w:sz w:val="16"/>
                <w:szCs w:val="16"/>
              </w:rPr>
            </w:pPr>
            <w:r w:rsidRPr="00F11966">
              <w:rPr>
                <w:sz w:val="16"/>
                <w:szCs w:val="16"/>
              </w:rPr>
              <w:t>CP-</w:t>
            </w:r>
            <w:r w:rsidR="00C65BB8" w:rsidRPr="00F11966">
              <w:rPr>
                <w:sz w:val="16"/>
                <w:szCs w:val="16"/>
              </w:rPr>
              <w:t>2</w:t>
            </w:r>
            <w:r w:rsidR="00C65BB8">
              <w:rPr>
                <w:sz w:val="16"/>
                <w:szCs w:val="16"/>
              </w:rPr>
              <w:t>11028</w:t>
            </w:r>
          </w:p>
        </w:tc>
        <w:tc>
          <w:tcPr>
            <w:tcW w:w="567" w:type="dxa"/>
            <w:shd w:val="solid" w:color="FFFFFF" w:fill="auto"/>
          </w:tcPr>
          <w:p w14:paraId="6032057A" w14:textId="4FCDBD4A" w:rsidR="0094102C" w:rsidRDefault="0094102C" w:rsidP="0094102C">
            <w:pPr>
              <w:pStyle w:val="TAL"/>
              <w:rPr>
                <w:rFonts w:cs="Arial"/>
                <w:sz w:val="16"/>
                <w:szCs w:val="16"/>
              </w:rPr>
            </w:pPr>
            <w:r>
              <w:rPr>
                <w:rFonts w:cs="Arial"/>
                <w:sz w:val="16"/>
                <w:szCs w:val="16"/>
              </w:rPr>
              <w:t>0281</w:t>
            </w:r>
          </w:p>
        </w:tc>
        <w:tc>
          <w:tcPr>
            <w:tcW w:w="425" w:type="dxa"/>
            <w:shd w:val="solid" w:color="FFFFFF" w:fill="auto"/>
          </w:tcPr>
          <w:p w14:paraId="7A08F9AD" w14:textId="163B07CB" w:rsidR="0094102C" w:rsidRDefault="0094102C" w:rsidP="0094102C">
            <w:pPr>
              <w:pStyle w:val="TAR"/>
              <w:rPr>
                <w:rFonts w:cs="Arial"/>
                <w:sz w:val="16"/>
                <w:szCs w:val="16"/>
              </w:rPr>
            </w:pPr>
          </w:p>
        </w:tc>
        <w:tc>
          <w:tcPr>
            <w:tcW w:w="425" w:type="dxa"/>
            <w:shd w:val="solid" w:color="FFFFFF" w:fill="auto"/>
          </w:tcPr>
          <w:p w14:paraId="455F5251" w14:textId="50653A4D" w:rsidR="0094102C" w:rsidRDefault="0094102C" w:rsidP="0094102C">
            <w:pPr>
              <w:pStyle w:val="TAC"/>
              <w:rPr>
                <w:rFonts w:cs="Arial"/>
                <w:sz w:val="16"/>
                <w:szCs w:val="16"/>
              </w:rPr>
            </w:pPr>
            <w:r>
              <w:rPr>
                <w:rFonts w:cs="Arial"/>
                <w:sz w:val="16"/>
                <w:szCs w:val="16"/>
              </w:rPr>
              <w:t>B</w:t>
            </w:r>
          </w:p>
        </w:tc>
        <w:tc>
          <w:tcPr>
            <w:tcW w:w="4820" w:type="dxa"/>
            <w:shd w:val="solid" w:color="FFFFFF" w:fill="auto"/>
          </w:tcPr>
          <w:p w14:paraId="74E5B9A0" w14:textId="37223B07" w:rsidR="0094102C" w:rsidRDefault="0094102C" w:rsidP="0094102C">
            <w:pPr>
              <w:pStyle w:val="TAL"/>
            </w:pPr>
            <w:r>
              <w:t>EmptyObject definition</w:t>
            </w:r>
          </w:p>
        </w:tc>
        <w:tc>
          <w:tcPr>
            <w:tcW w:w="708" w:type="dxa"/>
            <w:shd w:val="solid" w:color="FFFFFF" w:fill="auto"/>
          </w:tcPr>
          <w:p w14:paraId="2C0F24EA" w14:textId="31826FB2" w:rsidR="0094102C" w:rsidRDefault="0094102C" w:rsidP="0094102C">
            <w:pPr>
              <w:pStyle w:val="TAC"/>
              <w:rPr>
                <w:sz w:val="16"/>
                <w:szCs w:val="16"/>
              </w:rPr>
            </w:pPr>
            <w:r>
              <w:rPr>
                <w:sz w:val="16"/>
                <w:szCs w:val="16"/>
              </w:rPr>
              <w:t>17.2.0</w:t>
            </w:r>
          </w:p>
        </w:tc>
      </w:tr>
      <w:tr w:rsidR="00C25820" w:rsidRPr="00F11966" w14:paraId="40CA7B17" w14:textId="77777777" w:rsidTr="005C7973">
        <w:tc>
          <w:tcPr>
            <w:tcW w:w="800" w:type="dxa"/>
            <w:shd w:val="solid" w:color="FFFFFF" w:fill="auto"/>
          </w:tcPr>
          <w:p w14:paraId="3635C109" w14:textId="3E962009" w:rsidR="00C25820" w:rsidRPr="00F11966" w:rsidRDefault="00C25820" w:rsidP="00C25820">
            <w:pPr>
              <w:pStyle w:val="TAC"/>
              <w:rPr>
                <w:sz w:val="16"/>
                <w:szCs w:val="16"/>
              </w:rPr>
            </w:pPr>
            <w:r w:rsidRPr="00F11966">
              <w:rPr>
                <w:sz w:val="16"/>
                <w:szCs w:val="16"/>
              </w:rPr>
              <w:t>202</w:t>
            </w:r>
            <w:r>
              <w:rPr>
                <w:sz w:val="16"/>
                <w:szCs w:val="16"/>
              </w:rPr>
              <w:t>1</w:t>
            </w:r>
            <w:r w:rsidRPr="00F11966">
              <w:rPr>
                <w:sz w:val="16"/>
                <w:szCs w:val="16"/>
              </w:rPr>
              <w:t>-</w:t>
            </w:r>
            <w:r>
              <w:rPr>
                <w:sz w:val="16"/>
                <w:szCs w:val="16"/>
              </w:rPr>
              <w:t>06</w:t>
            </w:r>
          </w:p>
        </w:tc>
        <w:tc>
          <w:tcPr>
            <w:tcW w:w="800" w:type="dxa"/>
            <w:shd w:val="solid" w:color="FFFFFF" w:fill="auto"/>
          </w:tcPr>
          <w:p w14:paraId="473B568D" w14:textId="7B0C4C74" w:rsidR="00C25820" w:rsidRPr="00F11966" w:rsidRDefault="00C25820" w:rsidP="00C25820">
            <w:pPr>
              <w:pStyle w:val="TAC"/>
              <w:rPr>
                <w:sz w:val="16"/>
                <w:szCs w:val="16"/>
              </w:rPr>
            </w:pPr>
            <w:r w:rsidRPr="00F11966">
              <w:rPr>
                <w:sz w:val="16"/>
                <w:szCs w:val="16"/>
              </w:rPr>
              <w:t>CT#</w:t>
            </w:r>
            <w:r>
              <w:rPr>
                <w:sz w:val="16"/>
                <w:szCs w:val="16"/>
              </w:rPr>
              <w:t>9</w:t>
            </w:r>
            <w:r w:rsidR="00367FF9">
              <w:rPr>
                <w:sz w:val="16"/>
                <w:szCs w:val="16"/>
              </w:rPr>
              <w:t>2</w:t>
            </w:r>
            <w:r w:rsidRPr="00F11966">
              <w:rPr>
                <w:sz w:val="16"/>
                <w:szCs w:val="16"/>
              </w:rPr>
              <w:t>E</w:t>
            </w:r>
          </w:p>
        </w:tc>
        <w:tc>
          <w:tcPr>
            <w:tcW w:w="1094" w:type="dxa"/>
            <w:shd w:val="solid" w:color="FFFFFF" w:fill="auto"/>
          </w:tcPr>
          <w:p w14:paraId="4A7448B9" w14:textId="2521A299" w:rsidR="00C25820" w:rsidRPr="00F11966" w:rsidRDefault="00C25820" w:rsidP="00C65BB8">
            <w:pPr>
              <w:pStyle w:val="TAC"/>
              <w:rPr>
                <w:sz w:val="16"/>
                <w:szCs w:val="16"/>
              </w:rPr>
            </w:pPr>
            <w:r w:rsidRPr="00F11966">
              <w:rPr>
                <w:sz w:val="16"/>
                <w:szCs w:val="16"/>
              </w:rPr>
              <w:t>CP-2</w:t>
            </w:r>
            <w:r>
              <w:rPr>
                <w:sz w:val="16"/>
                <w:szCs w:val="16"/>
              </w:rPr>
              <w:t>11</w:t>
            </w:r>
            <w:r w:rsidR="00C65BB8">
              <w:rPr>
                <w:sz w:val="16"/>
                <w:szCs w:val="16"/>
              </w:rPr>
              <w:t>048</w:t>
            </w:r>
          </w:p>
        </w:tc>
        <w:tc>
          <w:tcPr>
            <w:tcW w:w="567" w:type="dxa"/>
            <w:shd w:val="solid" w:color="FFFFFF" w:fill="auto"/>
          </w:tcPr>
          <w:p w14:paraId="6A16B174" w14:textId="35437B8C" w:rsidR="00C25820" w:rsidRDefault="00C25820" w:rsidP="00C25820">
            <w:pPr>
              <w:pStyle w:val="TAL"/>
              <w:rPr>
                <w:rFonts w:cs="Arial"/>
                <w:sz w:val="16"/>
                <w:szCs w:val="16"/>
              </w:rPr>
            </w:pPr>
            <w:r>
              <w:rPr>
                <w:rFonts w:cs="Arial"/>
                <w:sz w:val="16"/>
                <w:szCs w:val="16"/>
              </w:rPr>
              <w:t>0283</w:t>
            </w:r>
          </w:p>
        </w:tc>
        <w:tc>
          <w:tcPr>
            <w:tcW w:w="425" w:type="dxa"/>
            <w:shd w:val="solid" w:color="FFFFFF" w:fill="auto"/>
          </w:tcPr>
          <w:p w14:paraId="03A29D97" w14:textId="3965F09B" w:rsidR="00C25820" w:rsidRDefault="00C25820" w:rsidP="00C25820">
            <w:pPr>
              <w:pStyle w:val="TAR"/>
              <w:rPr>
                <w:rFonts w:cs="Arial"/>
                <w:sz w:val="16"/>
                <w:szCs w:val="16"/>
              </w:rPr>
            </w:pPr>
            <w:r>
              <w:rPr>
                <w:rFonts w:cs="Arial"/>
                <w:sz w:val="16"/>
                <w:szCs w:val="16"/>
              </w:rPr>
              <w:t>1</w:t>
            </w:r>
          </w:p>
        </w:tc>
        <w:tc>
          <w:tcPr>
            <w:tcW w:w="425" w:type="dxa"/>
            <w:shd w:val="solid" w:color="FFFFFF" w:fill="auto"/>
          </w:tcPr>
          <w:p w14:paraId="1084534B" w14:textId="16CC2D5F" w:rsidR="00C25820" w:rsidRDefault="00C25820" w:rsidP="00C25820">
            <w:pPr>
              <w:pStyle w:val="TAC"/>
              <w:rPr>
                <w:rFonts w:cs="Arial"/>
                <w:sz w:val="16"/>
                <w:szCs w:val="16"/>
              </w:rPr>
            </w:pPr>
            <w:r>
              <w:rPr>
                <w:rFonts w:cs="Arial"/>
                <w:sz w:val="16"/>
                <w:szCs w:val="16"/>
              </w:rPr>
              <w:t>B</w:t>
            </w:r>
          </w:p>
        </w:tc>
        <w:tc>
          <w:tcPr>
            <w:tcW w:w="4820" w:type="dxa"/>
            <w:shd w:val="solid" w:color="FFFFFF" w:fill="auto"/>
          </w:tcPr>
          <w:p w14:paraId="3F7C28E1" w14:textId="10AB890D" w:rsidR="00C25820" w:rsidRDefault="00C25820" w:rsidP="00C25820">
            <w:pPr>
              <w:pStyle w:val="TAL"/>
            </w:pPr>
            <w:r w:rsidRPr="000F7F73">
              <w:t>Extention of userLocationInfo attribute to support GERAN/UTRAN access</w:t>
            </w:r>
          </w:p>
        </w:tc>
        <w:tc>
          <w:tcPr>
            <w:tcW w:w="708" w:type="dxa"/>
            <w:shd w:val="solid" w:color="FFFFFF" w:fill="auto"/>
          </w:tcPr>
          <w:p w14:paraId="19392844" w14:textId="2D425DF3" w:rsidR="00C25820" w:rsidRDefault="00C25820" w:rsidP="00C25820">
            <w:pPr>
              <w:pStyle w:val="TAC"/>
              <w:rPr>
                <w:sz w:val="16"/>
                <w:szCs w:val="16"/>
              </w:rPr>
            </w:pPr>
            <w:r>
              <w:rPr>
                <w:sz w:val="16"/>
                <w:szCs w:val="16"/>
              </w:rPr>
              <w:t>17.2.0</w:t>
            </w:r>
          </w:p>
        </w:tc>
      </w:tr>
      <w:tr w:rsidR="00B21613" w:rsidRPr="00F11966" w14:paraId="42FD11F3" w14:textId="77777777" w:rsidTr="005C7973">
        <w:tc>
          <w:tcPr>
            <w:tcW w:w="800" w:type="dxa"/>
            <w:shd w:val="solid" w:color="FFFFFF" w:fill="auto"/>
          </w:tcPr>
          <w:p w14:paraId="5EAC0D36" w14:textId="3152597F" w:rsidR="00B21613" w:rsidRPr="00F11966" w:rsidRDefault="00B21613" w:rsidP="00B21613">
            <w:pPr>
              <w:pStyle w:val="TAC"/>
              <w:rPr>
                <w:sz w:val="16"/>
                <w:szCs w:val="16"/>
              </w:rPr>
            </w:pPr>
            <w:r w:rsidRPr="00F11966">
              <w:rPr>
                <w:sz w:val="16"/>
                <w:szCs w:val="16"/>
              </w:rPr>
              <w:t>202</w:t>
            </w:r>
            <w:r>
              <w:rPr>
                <w:sz w:val="16"/>
                <w:szCs w:val="16"/>
              </w:rPr>
              <w:t>1</w:t>
            </w:r>
            <w:r w:rsidRPr="00F11966">
              <w:rPr>
                <w:sz w:val="16"/>
                <w:szCs w:val="16"/>
              </w:rPr>
              <w:t>-</w:t>
            </w:r>
            <w:r>
              <w:rPr>
                <w:sz w:val="16"/>
                <w:szCs w:val="16"/>
              </w:rPr>
              <w:t>06</w:t>
            </w:r>
          </w:p>
        </w:tc>
        <w:tc>
          <w:tcPr>
            <w:tcW w:w="800" w:type="dxa"/>
            <w:shd w:val="solid" w:color="FFFFFF" w:fill="auto"/>
          </w:tcPr>
          <w:p w14:paraId="0983AECE" w14:textId="21DE0444" w:rsidR="00B21613" w:rsidRPr="00F11966" w:rsidRDefault="00B21613" w:rsidP="00367FF9">
            <w:pPr>
              <w:pStyle w:val="TAC"/>
              <w:rPr>
                <w:sz w:val="16"/>
                <w:szCs w:val="16"/>
              </w:rPr>
            </w:pPr>
            <w:r w:rsidRPr="00F11966">
              <w:rPr>
                <w:sz w:val="16"/>
                <w:szCs w:val="16"/>
              </w:rPr>
              <w:t>CT#</w:t>
            </w:r>
            <w:r>
              <w:rPr>
                <w:sz w:val="16"/>
                <w:szCs w:val="16"/>
              </w:rPr>
              <w:t>9</w:t>
            </w:r>
            <w:r w:rsidR="00367FF9">
              <w:rPr>
                <w:sz w:val="16"/>
                <w:szCs w:val="16"/>
              </w:rPr>
              <w:t>2</w:t>
            </w:r>
            <w:r w:rsidRPr="00F11966">
              <w:rPr>
                <w:sz w:val="16"/>
                <w:szCs w:val="16"/>
              </w:rPr>
              <w:t>E</w:t>
            </w:r>
          </w:p>
        </w:tc>
        <w:tc>
          <w:tcPr>
            <w:tcW w:w="1094" w:type="dxa"/>
            <w:shd w:val="solid" w:color="FFFFFF" w:fill="auto"/>
          </w:tcPr>
          <w:p w14:paraId="1BD5D4AD" w14:textId="16677FC8" w:rsidR="00B21613" w:rsidRPr="00F11966" w:rsidRDefault="00B21613" w:rsidP="00C65BB8">
            <w:pPr>
              <w:pStyle w:val="TAC"/>
              <w:rPr>
                <w:sz w:val="16"/>
                <w:szCs w:val="16"/>
              </w:rPr>
            </w:pPr>
            <w:r w:rsidRPr="00F11966">
              <w:rPr>
                <w:sz w:val="16"/>
                <w:szCs w:val="16"/>
              </w:rPr>
              <w:t>CP-2</w:t>
            </w:r>
            <w:r>
              <w:rPr>
                <w:sz w:val="16"/>
                <w:szCs w:val="16"/>
              </w:rPr>
              <w:t>11</w:t>
            </w:r>
            <w:r w:rsidR="00C65BB8">
              <w:rPr>
                <w:sz w:val="16"/>
                <w:szCs w:val="16"/>
              </w:rPr>
              <w:t>031</w:t>
            </w:r>
          </w:p>
        </w:tc>
        <w:tc>
          <w:tcPr>
            <w:tcW w:w="567" w:type="dxa"/>
            <w:shd w:val="solid" w:color="FFFFFF" w:fill="auto"/>
          </w:tcPr>
          <w:p w14:paraId="754CC165" w14:textId="37F73D13" w:rsidR="00B21613" w:rsidRDefault="00B21613" w:rsidP="00B21613">
            <w:pPr>
              <w:pStyle w:val="TAL"/>
              <w:rPr>
                <w:rFonts w:cs="Arial"/>
                <w:sz w:val="16"/>
                <w:szCs w:val="16"/>
              </w:rPr>
            </w:pPr>
            <w:r>
              <w:rPr>
                <w:rFonts w:cs="Arial"/>
                <w:sz w:val="16"/>
                <w:szCs w:val="16"/>
              </w:rPr>
              <w:t>0284</w:t>
            </w:r>
          </w:p>
        </w:tc>
        <w:tc>
          <w:tcPr>
            <w:tcW w:w="425" w:type="dxa"/>
            <w:shd w:val="solid" w:color="FFFFFF" w:fill="auto"/>
          </w:tcPr>
          <w:p w14:paraId="1CA423A6" w14:textId="424E86F2" w:rsidR="00B21613" w:rsidRDefault="00B21613" w:rsidP="00B21613">
            <w:pPr>
              <w:pStyle w:val="TAR"/>
              <w:rPr>
                <w:rFonts w:cs="Arial"/>
                <w:sz w:val="16"/>
                <w:szCs w:val="16"/>
              </w:rPr>
            </w:pPr>
            <w:r>
              <w:rPr>
                <w:rFonts w:cs="Arial"/>
                <w:sz w:val="16"/>
                <w:szCs w:val="16"/>
              </w:rPr>
              <w:t>1</w:t>
            </w:r>
          </w:p>
        </w:tc>
        <w:tc>
          <w:tcPr>
            <w:tcW w:w="425" w:type="dxa"/>
            <w:shd w:val="solid" w:color="FFFFFF" w:fill="auto"/>
          </w:tcPr>
          <w:p w14:paraId="5FF856C4" w14:textId="599BB9D8" w:rsidR="00B21613" w:rsidRDefault="00B21613" w:rsidP="00B21613">
            <w:pPr>
              <w:pStyle w:val="TAC"/>
              <w:rPr>
                <w:rFonts w:cs="Arial"/>
                <w:sz w:val="16"/>
                <w:szCs w:val="16"/>
              </w:rPr>
            </w:pPr>
            <w:r>
              <w:rPr>
                <w:rFonts w:cs="Arial"/>
                <w:sz w:val="16"/>
                <w:szCs w:val="16"/>
              </w:rPr>
              <w:t>B</w:t>
            </w:r>
          </w:p>
        </w:tc>
        <w:tc>
          <w:tcPr>
            <w:tcW w:w="4820" w:type="dxa"/>
            <w:shd w:val="solid" w:color="FFFFFF" w:fill="auto"/>
          </w:tcPr>
          <w:p w14:paraId="552597A3" w14:textId="7D76029D" w:rsidR="00B21613" w:rsidRPr="000F7F73" w:rsidRDefault="00B21613" w:rsidP="00B21613">
            <w:pPr>
              <w:pStyle w:val="TAL"/>
            </w:pPr>
            <w:r w:rsidRPr="00B04551">
              <w:t>New NSAC related data types</w:t>
            </w:r>
          </w:p>
        </w:tc>
        <w:tc>
          <w:tcPr>
            <w:tcW w:w="708" w:type="dxa"/>
            <w:shd w:val="solid" w:color="FFFFFF" w:fill="auto"/>
          </w:tcPr>
          <w:p w14:paraId="1E371A6A" w14:textId="0CD7288B" w:rsidR="00B21613" w:rsidRDefault="00B21613" w:rsidP="00B21613">
            <w:pPr>
              <w:pStyle w:val="TAC"/>
              <w:rPr>
                <w:sz w:val="16"/>
                <w:szCs w:val="16"/>
              </w:rPr>
            </w:pPr>
            <w:r>
              <w:rPr>
                <w:sz w:val="16"/>
                <w:szCs w:val="16"/>
              </w:rPr>
              <w:t>17.2.0</w:t>
            </w:r>
          </w:p>
        </w:tc>
      </w:tr>
      <w:tr w:rsidR="00E908CE" w:rsidRPr="00F11966" w14:paraId="127E1762" w14:textId="77777777" w:rsidTr="005C7973">
        <w:tc>
          <w:tcPr>
            <w:tcW w:w="800" w:type="dxa"/>
            <w:shd w:val="solid" w:color="FFFFFF" w:fill="auto"/>
          </w:tcPr>
          <w:p w14:paraId="27C2AB64" w14:textId="01BD7C53" w:rsidR="00E908CE" w:rsidRPr="00F11966" w:rsidRDefault="00E908CE" w:rsidP="00E908CE">
            <w:pPr>
              <w:pStyle w:val="TAC"/>
              <w:rPr>
                <w:sz w:val="16"/>
                <w:szCs w:val="16"/>
              </w:rPr>
            </w:pPr>
            <w:r w:rsidRPr="00F11966">
              <w:rPr>
                <w:sz w:val="16"/>
                <w:szCs w:val="16"/>
              </w:rPr>
              <w:t>202</w:t>
            </w:r>
            <w:r>
              <w:rPr>
                <w:sz w:val="16"/>
                <w:szCs w:val="16"/>
              </w:rPr>
              <w:t>1</w:t>
            </w:r>
            <w:r w:rsidRPr="00F11966">
              <w:rPr>
                <w:sz w:val="16"/>
                <w:szCs w:val="16"/>
              </w:rPr>
              <w:t>-</w:t>
            </w:r>
            <w:r>
              <w:rPr>
                <w:sz w:val="16"/>
                <w:szCs w:val="16"/>
              </w:rPr>
              <w:t>06</w:t>
            </w:r>
          </w:p>
        </w:tc>
        <w:tc>
          <w:tcPr>
            <w:tcW w:w="800" w:type="dxa"/>
            <w:shd w:val="solid" w:color="FFFFFF" w:fill="auto"/>
          </w:tcPr>
          <w:p w14:paraId="7235F4A4" w14:textId="5D565D92" w:rsidR="00E908CE" w:rsidRPr="00F11966" w:rsidRDefault="00E908CE" w:rsidP="00E908CE">
            <w:pPr>
              <w:pStyle w:val="TAC"/>
              <w:rPr>
                <w:sz w:val="16"/>
                <w:szCs w:val="16"/>
              </w:rPr>
            </w:pPr>
            <w:r w:rsidRPr="00F11966">
              <w:rPr>
                <w:sz w:val="16"/>
                <w:szCs w:val="16"/>
              </w:rPr>
              <w:t>CT#</w:t>
            </w:r>
            <w:r>
              <w:rPr>
                <w:sz w:val="16"/>
                <w:szCs w:val="16"/>
              </w:rPr>
              <w:t>9</w:t>
            </w:r>
            <w:r w:rsidR="00367FF9">
              <w:rPr>
                <w:sz w:val="16"/>
                <w:szCs w:val="16"/>
              </w:rPr>
              <w:t>2</w:t>
            </w:r>
            <w:r w:rsidRPr="00F11966">
              <w:rPr>
                <w:sz w:val="16"/>
                <w:szCs w:val="16"/>
              </w:rPr>
              <w:t>E</w:t>
            </w:r>
          </w:p>
        </w:tc>
        <w:tc>
          <w:tcPr>
            <w:tcW w:w="1094" w:type="dxa"/>
            <w:shd w:val="solid" w:color="FFFFFF" w:fill="auto"/>
          </w:tcPr>
          <w:p w14:paraId="1AF72533" w14:textId="1B9DD7FA" w:rsidR="00E908CE" w:rsidRPr="00F11966" w:rsidRDefault="00E908CE" w:rsidP="00C65BB8">
            <w:pPr>
              <w:pStyle w:val="TAC"/>
              <w:rPr>
                <w:sz w:val="16"/>
                <w:szCs w:val="16"/>
              </w:rPr>
            </w:pPr>
            <w:r w:rsidRPr="00F11966">
              <w:rPr>
                <w:sz w:val="16"/>
                <w:szCs w:val="16"/>
              </w:rPr>
              <w:t>CP-2</w:t>
            </w:r>
            <w:r>
              <w:rPr>
                <w:sz w:val="16"/>
                <w:szCs w:val="16"/>
              </w:rPr>
              <w:t>11</w:t>
            </w:r>
            <w:r w:rsidR="00C65BB8">
              <w:rPr>
                <w:sz w:val="16"/>
                <w:szCs w:val="16"/>
              </w:rPr>
              <w:t>030</w:t>
            </w:r>
          </w:p>
        </w:tc>
        <w:tc>
          <w:tcPr>
            <w:tcW w:w="567" w:type="dxa"/>
            <w:shd w:val="solid" w:color="FFFFFF" w:fill="auto"/>
          </w:tcPr>
          <w:p w14:paraId="165AE57B" w14:textId="7E218145" w:rsidR="00E908CE" w:rsidRDefault="00E908CE" w:rsidP="00E908CE">
            <w:pPr>
              <w:pStyle w:val="TAL"/>
              <w:rPr>
                <w:rFonts w:cs="Arial"/>
                <w:sz w:val="16"/>
                <w:szCs w:val="16"/>
              </w:rPr>
            </w:pPr>
            <w:r>
              <w:rPr>
                <w:rFonts w:cs="Arial"/>
                <w:sz w:val="16"/>
                <w:szCs w:val="16"/>
              </w:rPr>
              <w:t>0277</w:t>
            </w:r>
          </w:p>
        </w:tc>
        <w:tc>
          <w:tcPr>
            <w:tcW w:w="425" w:type="dxa"/>
            <w:shd w:val="solid" w:color="FFFFFF" w:fill="auto"/>
          </w:tcPr>
          <w:p w14:paraId="38224BE4" w14:textId="09962A11" w:rsidR="00E908CE" w:rsidRDefault="00E908CE" w:rsidP="00E908CE">
            <w:pPr>
              <w:pStyle w:val="TAR"/>
              <w:rPr>
                <w:rFonts w:cs="Arial"/>
                <w:sz w:val="16"/>
                <w:szCs w:val="16"/>
              </w:rPr>
            </w:pPr>
            <w:r>
              <w:rPr>
                <w:rFonts w:cs="Arial"/>
                <w:sz w:val="16"/>
                <w:szCs w:val="16"/>
              </w:rPr>
              <w:t>1</w:t>
            </w:r>
          </w:p>
        </w:tc>
        <w:tc>
          <w:tcPr>
            <w:tcW w:w="425" w:type="dxa"/>
            <w:shd w:val="solid" w:color="FFFFFF" w:fill="auto"/>
          </w:tcPr>
          <w:p w14:paraId="16C64A1D" w14:textId="60D871FD" w:rsidR="00E908CE" w:rsidRDefault="00E908CE" w:rsidP="00E908CE">
            <w:pPr>
              <w:pStyle w:val="TAC"/>
              <w:rPr>
                <w:rFonts w:cs="Arial"/>
                <w:sz w:val="16"/>
                <w:szCs w:val="16"/>
              </w:rPr>
            </w:pPr>
            <w:r>
              <w:rPr>
                <w:rFonts w:cs="Arial"/>
                <w:sz w:val="16"/>
                <w:szCs w:val="16"/>
              </w:rPr>
              <w:t>B</w:t>
            </w:r>
          </w:p>
        </w:tc>
        <w:tc>
          <w:tcPr>
            <w:tcW w:w="4820" w:type="dxa"/>
            <w:shd w:val="solid" w:color="FFFFFF" w:fill="auto"/>
          </w:tcPr>
          <w:p w14:paraId="5015FDAC" w14:textId="3CCEBBBB" w:rsidR="00E908CE" w:rsidRPr="00B04551" w:rsidRDefault="00E908CE" w:rsidP="00E908CE">
            <w:pPr>
              <w:pStyle w:val="TAL"/>
            </w:pPr>
            <w:r>
              <w:rPr>
                <w:noProof/>
                <w:lang w:eastAsia="zh-CN"/>
              </w:rPr>
              <w:t xml:space="preserve">Definition of </w:t>
            </w:r>
            <w:r>
              <w:rPr>
                <w:rFonts w:hint="eastAsia"/>
                <w:noProof/>
                <w:lang w:eastAsia="zh-CN"/>
              </w:rPr>
              <w:t>U</w:t>
            </w:r>
            <w:r>
              <w:rPr>
                <w:noProof/>
                <w:lang w:eastAsia="zh-CN"/>
              </w:rPr>
              <w:t>E-slice-MBR</w:t>
            </w:r>
          </w:p>
        </w:tc>
        <w:tc>
          <w:tcPr>
            <w:tcW w:w="708" w:type="dxa"/>
            <w:shd w:val="solid" w:color="FFFFFF" w:fill="auto"/>
          </w:tcPr>
          <w:p w14:paraId="76B17FBB" w14:textId="2EA730D9" w:rsidR="00E908CE" w:rsidRDefault="00E908CE" w:rsidP="00E908CE">
            <w:pPr>
              <w:pStyle w:val="TAC"/>
              <w:rPr>
                <w:sz w:val="16"/>
                <w:szCs w:val="16"/>
              </w:rPr>
            </w:pPr>
            <w:r>
              <w:rPr>
                <w:sz w:val="16"/>
                <w:szCs w:val="16"/>
              </w:rPr>
              <w:t>17.2.0</w:t>
            </w:r>
          </w:p>
        </w:tc>
      </w:tr>
      <w:tr w:rsidR="00DA4CE5" w14:paraId="34D1F4DC" w14:textId="77777777" w:rsidTr="00E24D16">
        <w:tc>
          <w:tcPr>
            <w:tcW w:w="800" w:type="dxa"/>
            <w:shd w:val="solid" w:color="FFFFFF" w:fill="auto"/>
          </w:tcPr>
          <w:p w14:paraId="30D46E63" w14:textId="77777777" w:rsidR="00DA4CE5" w:rsidRPr="00F11966" w:rsidRDefault="00DA4CE5" w:rsidP="00E24D16">
            <w:pPr>
              <w:pStyle w:val="TAC"/>
              <w:rPr>
                <w:sz w:val="16"/>
                <w:szCs w:val="16"/>
              </w:rPr>
            </w:pPr>
            <w:r w:rsidRPr="00F11966">
              <w:rPr>
                <w:sz w:val="16"/>
                <w:szCs w:val="16"/>
              </w:rPr>
              <w:t>202</w:t>
            </w:r>
            <w:r>
              <w:rPr>
                <w:sz w:val="16"/>
                <w:szCs w:val="16"/>
              </w:rPr>
              <w:t>1</w:t>
            </w:r>
            <w:r w:rsidRPr="00F11966">
              <w:rPr>
                <w:sz w:val="16"/>
                <w:szCs w:val="16"/>
              </w:rPr>
              <w:t>-</w:t>
            </w:r>
            <w:r>
              <w:rPr>
                <w:sz w:val="16"/>
                <w:szCs w:val="16"/>
              </w:rPr>
              <w:t>06</w:t>
            </w:r>
          </w:p>
        </w:tc>
        <w:tc>
          <w:tcPr>
            <w:tcW w:w="800" w:type="dxa"/>
            <w:shd w:val="solid" w:color="FFFFFF" w:fill="auto"/>
          </w:tcPr>
          <w:p w14:paraId="609B8FB3" w14:textId="5550A512" w:rsidR="00DA4CE5" w:rsidRPr="00F11966" w:rsidRDefault="00DA4CE5" w:rsidP="00367FF9">
            <w:pPr>
              <w:pStyle w:val="TAC"/>
              <w:rPr>
                <w:sz w:val="16"/>
                <w:szCs w:val="16"/>
              </w:rPr>
            </w:pPr>
            <w:r w:rsidRPr="00F11966">
              <w:rPr>
                <w:sz w:val="16"/>
                <w:szCs w:val="16"/>
              </w:rPr>
              <w:t>CT#</w:t>
            </w:r>
            <w:r>
              <w:rPr>
                <w:sz w:val="16"/>
                <w:szCs w:val="16"/>
              </w:rPr>
              <w:t>9</w:t>
            </w:r>
            <w:r w:rsidR="00367FF9">
              <w:rPr>
                <w:sz w:val="16"/>
                <w:szCs w:val="16"/>
              </w:rPr>
              <w:t>2</w:t>
            </w:r>
            <w:r w:rsidRPr="00F11966">
              <w:rPr>
                <w:sz w:val="16"/>
                <w:szCs w:val="16"/>
              </w:rPr>
              <w:t>E</w:t>
            </w:r>
          </w:p>
        </w:tc>
        <w:tc>
          <w:tcPr>
            <w:tcW w:w="1094" w:type="dxa"/>
            <w:shd w:val="solid" w:color="FFFFFF" w:fill="auto"/>
          </w:tcPr>
          <w:p w14:paraId="4AE4A7A9" w14:textId="77777777" w:rsidR="00DA4CE5" w:rsidRPr="00F11966" w:rsidRDefault="00DA4CE5" w:rsidP="00E24D16">
            <w:pPr>
              <w:pStyle w:val="TAC"/>
              <w:rPr>
                <w:sz w:val="16"/>
                <w:szCs w:val="16"/>
              </w:rPr>
            </w:pPr>
            <w:r w:rsidRPr="00F11966">
              <w:rPr>
                <w:sz w:val="16"/>
                <w:szCs w:val="16"/>
              </w:rPr>
              <w:t>CP-2</w:t>
            </w:r>
            <w:r>
              <w:rPr>
                <w:sz w:val="16"/>
                <w:szCs w:val="16"/>
              </w:rPr>
              <w:t>11034</w:t>
            </w:r>
          </w:p>
        </w:tc>
        <w:tc>
          <w:tcPr>
            <w:tcW w:w="567" w:type="dxa"/>
            <w:shd w:val="solid" w:color="FFFFFF" w:fill="auto"/>
          </w:tcPr>
          <w:p w14:paraId="4100CBDF" w14:textId="77777777" w:rsidR="00DA4CE5" w:rsidRDefault="00DA4CE5" w:rsidP="00E24D16">
            <w:pPr>
              <w:pStyle w:val="TAL"/>
              <w:rPr>
                <w:rFonts w:cs="Arial"/>
                <w:sz w:val="16"/>
                <w:szCs w:val="16"/>
              </w:rPr>
            </w:pPr>
            <w:r>
              <w:rPr>
                <w:rFonts w:cs="Arial"/>
                <w:sz w:val="16"/>
                <w:szCs w:val="16"/>
              </w:rPr>
              <w:t>0275</w:t>
            </w:r>
          </w:p>
        </w:tc>
        <w:tc>
          <w:tcPr>
            <w:tcW w:w="425" w:type="dxa"/>
            <w:shd w:val="solid" w:color="FFFFFF" w:fill="auto"/>
          </w:tcPr>
          <w:p w14:paraId="5699FCCE" w14:textId="77777777" w:rsidR="00DA4CE5" w:rsidRDefault="00DA4CE5" w:rsidP="00E24D16">
            <w:pPr>
              <w:pStyle w:val="TAR"/>
              <w:rPr>
                <w:rFonts w:cs="Arial"/>
                <w:sz w:val="16"/>
                <w:szCs w:val="16"/>
              </w:rPr>
            </w:pPr>
          </w:p>
        </w:tc>
        <w:tc>
          <w:tcPr>
            <w:tcW w:w="425" w:type="dxa"/>
            <w:shd w:val="solid" w:color="FFFFFF" w:fill="auto"/>
          </w:tcPr>
          <w:p w14:paraId="6C846005" w14:textId="77777777" w:rsidR="00DA4CE5" w:rsidRDefault="00DA4CE5" w:rsidP="00E24D16">
            <w:pPr>
              <w:pStyle w:val="TAC"/>
              <w:rPr>
                <w:rFonts w:cs="Arial"/>
                <w:sz w:val="16"/>
                <w:szCs w:val="16"/>
              </w:rPr>
            </w:pPr>
            <w:r>
              <w:rPr>
                <w:rFonts w:cs="Arial"/>
                <w:sz w:val="16"/>
                <w:szCs w:val="16"/>
              </w:rPr>
              <w:t>F</w:t>
            </w:r>
          </w:p>
        </w:tc>
        <w:tc>
          <w:tcPr>
            <w:tcW w:w="4820" w:type="dxa"/>
            <w:shd w:val="solid" w:color="FFFFFF" w:fill="auto"/>
          </w:tcPr>
          <w:p w14:paraId="2D64A351" w14:textId="77777777" w:rsidR="00DA4CE5" w:rsidRDefault="00A26369" w:rsidP="00E24D16">
            <w:pPr>
              <w:pStyle w:val="TAL"/>
              <w:rPr>
                <w:noProof/>
                <w:lang w:eastAsia="zh-CN"/>
              </w:rPr>
            </w:pPr>
            <w:fldSimple w:instr=" DOCPROPERTY  CrTitle  \* MERGEFORMAT ">
              <w:r w:rsidR="00DA4CE5" w:rsidRPr="0089605C">
                <w:t>Home Network Identifier for SNPN</w:t>
              </w:r>
            </w:fldSimple>
          </w:p>
        </w:tc>
        <w:tc>
          <w:tcPr>
            <w:tcW w:w="708" w:type="dxa"/>
            <w:shd w:val="solid" w:color="FFFFFF" w:fill="auto"/>
          </w:tcPr>
          <w:p w14:paraId="08DA2BE0" w14:textId="77777777" w:rsidR="00DA4CE5" w:rsidRDefault="00DA4CE5" w:rsidP="00E24D16">
            <w:pPr>
              <w:pStyle w:val="TAC"/>
              <w:rPr>
                <w:sz w:val="16"/>
                <w:szCs w:val="16"/>
              </w:rPr>
            </w:pPr>
            <w:r>
              <w:rPr>
                <w:sz w:val="16"/>
                <w:szCs w:val="16"/>
              </w:rPr>
              <w:t>17.2.0</w:t>
            </w:r>
          </w:p>
        </w:tc>
      </w:tr>
      <w:tr w:rsidR="00C65BB8" w:rsidRPr="00F11966" w14:paraId="2DD7C412" w14:textId="77777777" w:rsidTr="005C7973">
        <w:tc>
          <w:tcPr>
            <w:tcW w:w="800" w:type="dxa"/>
            <w:shd w:val="solid" w:color="FFFFFF" w:fill="auto"/>
          </w:tcPr>
          <w:p w14:paraId="6063EDFA" w14:textId="4B0092D6" w:rsidR="00C65BB8" w:rsidRPr="00F11966" w:rsidRDefault="00C65BB8" w:rsidP="00C65BB8">
            <w:pPr>
              <w:pStyle w:val="TAC"/>
              <w:rPr>
                <w:sz w:val="16"/>
                <w:szCs w:val="16"/>
              </w:rPr>
            </w:pPr>
            <w:r w:rsidRPr="00F11966">
              <w:rPr>
                <w:sz w:val="16"/>
                <w:szCs w:val="16"/>
              </w:rPr>
              <w:t>202</w:t>
            </w:r>
            <w:r>
              <w:rPr>
                <w:sz w:val="16"/>
                <w:szCs w:val="16"/>
              </w:rPr>
              <w:t>1</w:t>
            </w:r>
            <w:r w:rsidRPr="00F11966">
              <w:rPr>
                <w:sz w:val="16"/>
                <w:szCs w:val="16"/>
              </w:rPr>
              <w:t>-</w:t>
            </w:r>
            <w:r>
              <w:rPr>
                <w:sz w:val="16"/>
                <w:szCs w:val="16"/>
              </w:rPr>
              <w:t>06</w:t>
            </w:r>
          </w:p>
        </w:tc>
        <w:tc>
          <w:tcPr>
            <w:tcW w:w="800" w:type="dxa"/>
            <w:shd w:val="solid" w:color="FFFFFF" w:fill="auto"/>
          </w:tcPr>
          <w:p w14:paraId="74AD8C47" w14:textId="4BA93B94" w:rsidR="00C65BB8" w:rsidRPr="00F11966" w:rsidRDefault="00C65BB8" w:rsidP="00C65BB8">
            <w:pPr>
              <w:pStyle w:val="TAC"/>
              <w:rPr>
                <w:sz w:val="16"/>
                <w:szCs w:val="16"/>
              </w:rPr>
            </w:pPr>
            <w:r w:rsidRPr="00F11966">
              <w:rPr>
                <w:sz w:val="16"/>
                <w:szCs w:val="16"/>
              </w:rPr>
              <w:t>CT#</w:t>
            </w:r>
            <w:r w:rsidR="00367FF9">
              <w:rPr>
                <w:sz w:val="16"/>
                <w:szCs w:val="16"/>
              </w:rPr>
              <w:t>92</w:t>
            </w:r>
            <w:r w:rsidRPr="00F11966">
              <w:rPr>
                <w:sz w:val="16"/>
                <w:szCs w:val="16"/>
              </w:rPr>
              <w:t>E</w:t>
            </w:r>
          </w:p>
        </w:tc>
        <w:tc>
          <w:tcPr>
            <w:tcW w:w="1094" w:type="dxa"/>
            <w:shd w:val="solid" w:color="FFFFFF" w:fill="auto"/>
          </w:tcPr>
          <w:p w14:paraId="40EB6552" w14:textId="3F889517" w:rsidR="00C65BB8" w:rsidRPr="00F11966" w:rsidRDefault="00C65BB8" w:rsidP="00C65BB8">
            <w:pPr>
              <w:pStyle w:val="TAC"/>
              <w:rPr>
                <w:sz w:val="16"/>
                <w:szCs w:val="16"/>
              </w:rPr>
            </w:pPr>
            <w:r w:rsidRPr="00F11966">
              <w:rPr>
                <w:sz w:val="16"/>
                <w:szCs w:val="16"/>
              </w:rPr>
              <w:t>CP-2</w:t>
            </w:r>
            <w:r>
              <w:rPr>
                <w:sz w:val="16"/>
                <w:szCs w:val="16"/>
              </w:rPr>
              <w:t>11</w:t>
            </w:r>
            <w:r w:rsidR="00DA4CE5">
              <w:rPr>
                <w:sz w:val="16"/>
                <w:szCs w:val="16"/>
              </w:rPr>
              <w:t>050</w:t>
            </w:r>
          </w:p>
        </w:tc>
        <w:tc>
          <w:tcPr>
            <w:tcW w:w="567" w:type="dxa"/>
            <w:shd w:val="solid" w:color="FFFFFF" w:fill="auto"/>
          </w:tcPr>
          <w:p w14:paraId="219AD96D" w14:textId="439F2EA7" w:rsidR="00C65BB8" w:rsidRDefault="00C65BB8" w:rsidP="00C65BB8">
            <w:pPr>
              <w:pStyle w:val="TAL"/>
              <w:rPr>
                <w:rFonts w:cs="Arial"/>
                <w:sz w:val="16"/>
                <w:szCs w:val="16"/>
              </w:rPr>
            </w:pPr>
            <w:r>
              <w:rPr>
                <w:rFonts w:cs="Arial"/>
                <w:sz w:val="16"/>
                <w:szCs w:val="16"/>
              </w:rPr>
              <w:t>02</w:t>
            </w:r>
            <w:r w:rsidR="00DA4CE5">
              <w:rPr>
                <w:rFonts w:cs="Arial"/>
                <w:sz w:val="16"/>
                <w:szCs w:val="16"/>
              </w:rPr>
              <w:t>85</w:t>
            </w:r>
          </w:p>
        </w:tc>
        <w:tc>
          <w:tcPr>
            <w:tcW w:w="425" w:type="dxa"/>
            <w:shd w:val="solid" w:color="FFFFFF" w:fill="auto"/>
          </w:tcPr>
          <w:p w14:paraId="4C93EDE2" w14:textId="77777777" w:rsidR="00C65BB8" w:rsidRDefault="00C65BB8" w:rsidP="00C65BB8">
            <w:pPr>
              <w:pStyle w:val="TAR"/>
              <w:rPr>
                <w:rFonts w:cs="Arial"/>
                <w:sz w:val="16"/>
                <w:szCs w:val="16"/>
              </w:rPr>
            </w:pPr>
          </w:p>
        </w:tc>
        <w:tc>
          <w:tcPr>
            <w:tcW w:w="425" w:type="dxa"/>
            <w:shd w:val="solid" w:color="FFFFFF" w:fill="auto"/>
          </w:tcPr>
          <w:p w14:paraId="6219D549" w14:textId="076A4B54" w:rsidR="00C65BB8" w:rsidRDefault="00C65BB8" w:rsidP="00C65BB8">
            <w:pPr>
              <w:pStyle w:val="TAC"/>
              <w:rPr>
                <w:rFonts w:cs="Arial"/>
                <w:sz w:val="16"/>
                <w:szCs w:val="16"/>
              </w:rPr>
            </w:pPr>
            <w:r>
              <w:rPr>
                <w:rFonts w:cs="Arial"/>
                <w:sz w:val="16"/>
                <w:szCs w:val="16"/>
              </w:rPr>
              <w:t>F</w:t>
            </w:r>
          </w:p>
        </w:tc>
        <w:tc>
          <w:tcPr>
            <w:tcW w:w="4820" w:type="dxa"/>
            <w:shd w:val="solid" w:color="FFFFFF" w:fill="auto"/>
          </w:tcPr>
          <w:p w14:paraId="141837BA" w14:textId="13D87729" w:rsidR="00C65BB8" w:rsidRDefault="00C65BB8" w:rsidP="00C65BB8">
            <w:pPr>
              <w:pStyle w:val="TAL"/>
              <w:rPr>
                <w:noProof/>
                <w:lang w:eastAsia="zh-CN"/>
              </w:rPr>
            </w:pPr>
            <w:r w:rsidRPr="00FA069B">
              <w:rPr>
                <w:noProof/>
              </w:rPr>
              <w:t>29.571 Rel-17 API version and External doc update</w:t>
            </w:r>
          </w:p>
        </w:tc>
        <w:tc>
          <w:tcPr>
            <w:tcW w:w="708" w:type="dxa"/>
            <w:shd w:val="solid" w:color="FFFFFF" w:fill="auto"/>
          </w:tcPr>
          <w:p w14:paraId="001E84C2" w14:textId="18BA8C2A" w:rsidR="00C65BB8" w:rsidRDefault="00C65BB8" w:rsidP="00C65BB8">
            <w:pPr>
              <w:pStyle w:val="TAC"/>
              <w:rPr>
                <w:sz w:val="16"/>
                <w:szCs w:val="16"/>
              </w:rPr>
            </w:pPr>
            <w:r>
              <w:rPr>
                <w:sz w:val="16"/>
                <w:szCs w:val="16"/>
              </w:rPr>
              <w:t>17.2.0</w:t>
            </w:r>
          </w:p>
        </w:tc>
      </w:tr>
      <w:tr w:rsidR="00FF2CB0" w:rsidRPr="00F11966" w14:paraId="777CE3AB" w14:textId="77777777" w:rsidTr="005C7973">
        <w:tc>
          <w:tcPr>
            <w:tcW w:w="800" w:type="dxa"/>
            <w:shd w:val="solid" w:color="FFFFFF" w:fill="auto"/>
          </w:tcPr>
          <w:p w14:paraId="04D19A5A" w14:textId="38AE9651" w:rsidR="00FF2CB0" w:rsidRPr="00F11966" w:rsidRDefault="00FF2CB0" w:rsidP="00FF2CB0">
            <w:pPr>
              <w:pStyle w:val="TAC"/>
              <w:rPr>
                <w:sz w:val="16"/>
                <w:szCs w:val="16"/>
              </w:rPr>
            </w:pPr>
            <w:r w:rsidRPr="00F11966">
              <w:rPr>
                <w:sz w:val="16"/>
                <w:szCs w:val="16"/>
              </w:rPr>
              <w:t>202</w:t>
            </w:r>
            <w:r>
              <w:rPr>
                <w:sz w:val="16"/>
                <w:szCs w:val="16"/>
              </w:rPr>
              <w:t>1</w:t>
            </w:r>
            <w:r w:rsidRPr="00F11966">
              <w:rPr>
                <w:sz w:val="16"/>
                <w:szCs w:val="16"/>
              </w:rPr>
              <w:t>-</w:t>
            </w:r>
            <w:r>
              <w:rPr>
                <w:sz w:val="16"/>
                <w:szCs w:val="16"/>
              </w:rPr>
              <w:t>09</w:t>
            </w:r>
          </w:p>
        </w:tc>
        <w:tc>
          <w:tcPr>
            <w:tcW w:w="800" w:type="dxa"/>
            <w:shd w:val="solid" w:color="FFFFFF" w:fill="auto"/>
          </w:tcPr>
          <w:p w14:paraId="781B235E" w14:textId="1CC9817C" w:rsidR="00FF2CB0" w:rsidRPr="00F11966" w:rsidRDefault="00FF2CB0" w:rsidP="00FF2CB0">
            <w:pPr>
              <w:pStyle w:val="TAC"/>
              <w:rPr>
                <w:sz w:val="16"/>
                <w:szCs w:val="16"/>
              </w:rPr>
            </w:pPr>
            <w:r w:rsidRPr="00F11966">
              <w:rPr>
                <w:sz w:val="16"/>
                <w:szCs w:val="16"/>
              </w:rPr>
              <w:t>CT#</w:t>
            </w:r>
            <w:r>
              <w:rPr>
                <w:sz w:val="16"/>
                <w:szCs w:val="16"/>
              </w:rPr>
              <w:t>93</w:t>
            </w:r>
            <w:r w:rsidRPr="00F11966">
              <w:rPr>
                <w:sz w:val="16"/>
                <w:szCs w:val="16"/>
              </w:rPr>
              <w:t>E</w:t>
            </w:r>
          </w:p>
        </w:tc>
        <w:tc>
          <w:tcPr>
            <w:tcW w:w="1094" w:type="dxa"/>
            <w:shd w:val="solid" w:color="FFFFFF" w:fill="auto"/>
          </w:tcPr>
          <w:p w14:paraId="4428C196" w14:textId="6B5FD758" w:rsidR="00FF2CB0" w:rsidRPr="00F11966" w:rsidRDefault="00FF2CB0" w:rsidP="00FF2CB0">
            <w:pPr>
              <w:pStyle w:val="TAC"/>
              <w:rPr>
                <w:sz w:val="16"/>
                <w:szCs w:val="16"/>
              </w:rPr>
            </w:pPr>
            <w:r w:rsidRPr="00F11966">
              <w:rPr>
                <w:sz w:val="16"/>
                <w:szCs w:val="16"/>
              </w:rPr>
              <w:t>CP-2</w:t>
            </w:r>
            <w:r>
              <w:rPr>
                <w:sz w:val="16"/>
                <w:szCs w:val="16"/>
              </w:rPr>
              <w:t>12054</w:t>
            </w:r>
          </w:p>
        </w:tc>
        <w:tc>
          <w:tcPr>
            <w:tcW w:w="567" w:type="dxa"/>
            <w:shd w:val="solid" w:color="FFFFFF" w:fill="auto"/>
          </w:tcPr>
          <w:p w14:paraId="6A977BD2" w14:textId="272B2FF8" w:rsidR="00FF2CB0" w:rsidRPr="004B3488" w:rsidRDefault="00FF2CB0" w:rsidP="00FF2CB0">
            <w:pPr>
              <w:pStyle w:val="TAL"/>
              <w:rPr>
                <w:rFonts w:cs="Arial"/>
                <w:sz w:val="16"/>
                <w:szCs w:val="16"/>
              </w:rPr>
            </w:pPr>
            <w:r w:rsidRPr="004B3488">
              <w:rPr>
                <w:rFonts w:cs="Arial"/>
                <w:sz w:val="16"/>
                <w:szCs w:val="16"/>
              </w:rPr>
              <w:t>028</w:t>
            </w:r>
            <w:r>
              <w:rPr>
                <w:rFonts w:cs="Arial"/>
                <w:sz w:val="16"/>
                <w:szCs w:val="16"/>
              </w:rPr>
              <w:t>7</w:t>
            </w:r>
          </w:p>
        </w:tc>
        <w:tc>
          <w:tcPr>
            <w:tcW w:w="425" w:type="dxa"/>
            <w:shd w:val="solid" w:color="FFFFFF" w:fill="auto"/>
          </w:tcPr>
          <w:p w14:paraId="50760972" w14:textId="6D4E413C" w:rsidR="00FF2CB0" w:rsidRPr="004B3488" w:rsidRDefault="00FF2CB0" w:rsidP="00FF2CB0">
            <w:pPr>
              <w:pStyle w:val="TAR"/>
              <w:rPr>
                <w:rFonts w:cs="Arial"/>
                <w:sz w:val="16"/>
                <w:szCs w:val="16"/>
              </w:rPr>
            </w:pPr>
            <w:r w:rsidRPr="004B3488">
              <w:rPr>
                <w:rFonts w:cs="Arial"/>
                <w:sz w:val="16"/>
                <w:szCs w:val="16"/>
              </w:rPr>
              <w:t>1</w:t>
            </w:r>
          </w:p>
        </w:tc>
        <w:tc>
          <w:tcPr>
            <w:tcW w:w="425" w:type="dxa"/>
            <w:shd w:val="solid" w:color="FFFFFF" w:fill="auto"/>
          </w:tcPr>
          <w:p w14:paraId="5B55324E" w14:textId="7624255E" w:rsidR="00FF2CB0" w:rsidRPr="004B3488" w:rsidRDefault="00FF2CB0" w:rsidP="00FF2CB0">
            <w:pPr>
              <w:pStyle w:val="TAC"/>
              <w:rPr>
                <w:rFonts w:cs="Arial"/>
                <w:sz w:val="16"/>
                <w:szCs w:val="16"/>
              </w:rPr>
            </w:pPr>
            <w:r w:rsidRPr="004B3488">
              <w:rPr>
                <w:rFonts w:cs="Arial"/>
                <w:sz w:val="16"/>
                <w:szCs w:val="16"/>
              </w:rPr>
              <w:t>F</w:t>
            </w:r>
          </w:p>
        </w:tc>
        <w:tc>
          <w:tcPr>
            <w:tcW w:w="4820" w:type="dxa"/>
            <w:shd w:val="solid" w:color="FFFFFF" w:fill="auto"/>
          </w:tcPr>
          <w:p w14:paraId="6E77B6A5" w14:textId="276EAB80" w:rsidR="00FF2CB0" w:rsidRPr="00FA069B" w:rsidRDefault="00FF2CB0" w:rsidP="00FF2CB0">
            <w:pPr>
              <w:pStyle w:val="TAL"/>
              <w:rPr>
                <w:noProof/>
              </w:rPr>
            </w:pPr>
            <w:r>
              <w:t>Adding missing descriptions</w:t>
            </w:r>
          </w:p>
        </w:tc>
        <w:tc>
          <w:tcPr>
            <w:tcW w:w="708" w:type="dxa"/>
            <w:shd w:val="solid" w:color="FFFFFF" w:fill="auto"/>
          </w:tcPr>
          <w:p w14:paraId="01A6CFC2" w14:textId="7FC8B430" w:rsidR="00FF2CB0" w:rsidRDefault="00FF2CB0" w:rsidP="00FF2CB0">
            <w:pPr>
              <w:pStyle w:val="TAC"/>
              <w:rPr>
                <w:sz w:val="16"/>
                <w:szCs w:val="16"/>
              </w:rPr>
            </w:pPr>
            <w:r>
              <w:rPr>
                <w:sz w:val="16"/>
                <w:szCs w:val="16"/>
              </w:rPr>
              <w:t>17.3.0</w:t>
            </w:r>
          </w:p>
        </w:tc>
      </w:tr>
      <w:tr w:rsidR="00FF2CB0" w:rsidRPr="00F11966" w14:paraId="4E164AA9" w14:textId="77777777" w:rsidTr="005C7973">
        <w:tc>
          <w:tcPr>
            <w:tcW w:w="800" w:type="dxa"/>
            <w:shd w:val="solid" w:color="FFFFFF" w:fill="auto"/>
          </w:tcPr>
          <w:p w14:paraId="27B7AA56" w14:textId="79EE507E" w:rsidR="00FF2CB0" w:rsidRPr="00F11966" w:rsidRDefault="00FF2CB0" w:rsidP="00FF2CB0">
            <w:pPr>
              <w:pStyle w:val="TAC"/>
              <w:rPr>
                <w:sz w:val="16"/>
                <w:szCs w:val="16"/>
              </w:rPr>
            </w:pPr>
            <w:r w:rsidRPr="00F11966">
              <w:rPr>
                <w:sz w:val="16"/>
                <w:szCs w:val="16"/>
              </w:rPr>
              <w:t>202</w:t>
            </w:r>
            <w:r>
              <w:rPr>
                <w:sz w:val="16"/>
                <w:szCs w:val="16"/>
              </w:rPr>
              <w:t>1</w:t>
            </w:r>
            <w:r w:rsidRPr="00F11966">
              <w:rPr>
                <w:sz w:val="16"/>
                <w:szCs w:val="16"/>
              </w:rPr>
              <w:t>-</w:t>
            </w:r>
            <w:r>
              <w:rPr>
                <w:sz w:val="16"/>
                <w:szCs w:val="16"/>
              </w:rPr>
              <w:t>09</w:t>
            </w:r>
          </w:p>
        </w:tc>
        <w:tc>
          <w:tcPr>
            <w:tcW w:w="800" w:type="dxa"/>
            <w:shd w:val="solid" w:color="FFFFFF" w:fill="auto"/>
          </w:tcPr>
          <w:p w14:paraId="4C0E6D06" w14:textId="4692EF5A" w:rsidR="00FF2CB0" w:rsidRPr="00F11966" w:rsidRDefault="00FF2CB0" w:rsidP="00FF2CB0">
            <w:pPr>
              <w:pStyle w:val="TAC"/>
              <w:rPr>
                <w:sz w:val="16"/>
                <w:szCs w:val="16"/>
              </w:rPr>
            </w:pPr>
            <w:r w:rsidRPr="00F11966">
              <w:rPr>
                <w:sz w:val="16"/>
                <w:szCs w:val="16"/>
              </w:rPr>
              <w:t>CT#</w:t>
            </w:r>
            <w:r>
              <w:rPr>
                <w:sz w:val="16"/>
                <w:szCs w:val="16"/>
              </w:rPr>
              <w:t>93</w:t>
            </w:r>
            <w:r w:rsidRPr="00F11966">
              <w:rPr>
                <w:sz w:val="16"/>
                <w:szCs w:val="16"/>
              </w:rPr>
              <w:t>E</w:t>
            </w:r>
          </w:p>
        </w:tc>
        <w:tc>
          <w:tcPr>
            <w:tcW w:w="1094" w:type="dxa"/>
            <w:shd w:val="solid" w:color="FFFFFF" w:fill="auto"/>
          </w:tcPr>
          <w:p w14:paraId="60795977" w14:textId="503302D6" w:rsidR="00FF2CB0" w:rsidRPr="00F11966" w:rsidRDefault="00FF2CB0" w:rsidP="00FF2CB0">
            <w:pPr>
              <w:pStyle w:val="TAC"/>
              <w:rPr>
                <w:sz w:val="16"/>
                <w:szCs w:val="16"/>
              </w:rPr>
            </w:pPr>
            <w:r w:rsidRPr="00F11966">
              <w:rPr>
                <w:sz w:val="16"/>
                <w:szCs w:val="16"/>
              </w:rPr>
              <w:t>CP-2</w:t>
            </w:r>
            <w:r>
              <w:rPr>
                <w:sz w:val="16"/>
                <w:szCs w:val="16"/>
              </w:rPr>
              <w:t>12030</w:t>
            </w:r>
          </w:p>
        </w:tc>
        <w:tc>
          <w:tcPr>
            <w:tcW w:w="567" w:type="dxa"/>
            <w:shd w:val="solid" w:color="FFFFFF" w:fill="auto"/>
          </w:tcPr>
          <w:p w14:paraId="2A6A25B7" w14:textId="5DD677BA" w:rsidR="00FF2CB0" w:rsidRPr="004B3488" w:rsidRDefault="00FF2CB0" w:rsidP="00FF2CB0">
            <w:pPr>
              <w:pStyle w:val="TAL"/>
              <w:rPr>
                <w:rFonts w:cs="Arial"/>
                <w:sz w:val="16"/>
                <w:szCs w:val="16"/>
              </w:rPr>
            </w:pPr>
            <w:r w:rsidRPr="004B3488">
              <w:rPr>
                <w:rFonts w:cs="Arial"/>
                <w:sz w:val="16"/>
                <w:szCs w:val="16"/>
              </w:rPr>
              <w:t>0289</w:t>
            </w:r>
          </w:p>
        </w:tc>
        <w:tc>
          <w:tcPr>
            <w:tcW w:w="425" w:type="dxa"/>
            <w:shd w:val="solid" w:color="FFFFFF" w:fill="auto"/>
          </w:tcPr>
          <w:p w14:paraId="45359E25" w14:textId="5103AD29" w:rsidR="00FF2CB0" w:rsidRPr="004B3488" w:rsidRDefault="00FF2CB0" w:rsidP="00FF2CB0">
            <w:pPr>
              <w:pStyle w:val="TAR"/>
              <w:rPr>
                <w:rFonts w:cs="Arial"/>
                <w:sz w:val="16"/>
                <w:szCs w:val="16"/>
              </w:rPr>
            </w:pPr>
            <w:r w:rsidRPr="004B3488">
              <w:rPr>
                <w:rFonts w:cs="Arial"/>
                <w:sz w:val="16"/>
                <w:szCs w:val="16"/>
              </w:rPr>
              <w:t>2</w:t>
            </w:r>
          </w:p>
        </w:tc>
        <w:tc>
          <w:tcPr>
            <w:tcW w:w="425" w:type="dxa"/>
            <w:shd w:val="solid" w:color="FFFFFF" w:fill="auto"/>
          </w:tcPr>
          <w:p w14:paraId="3500C1EA" w14:textId="4135D902" w:rsidR="00FF2CB0" w:rsidRPr="004B3488" w:rsidRDefault="00FF2CB0" w:rsidP="00FF2CB0">
            <w:pPr>
              <w:pStyle w:val="TAC"/>
              <w:rPr>
                <w:rFonts w:cs="Arial"/>
                <w:sz w:val="16"/>
                <w:szCs w:val="16"/>
              </w:rPr>
            </w:pPr>
            <w:r w:rsidRPr="004B3488">
              <w:rPr>
                <w:rFonts w:cs="Arial"/>
                <w:sz w:val="16"/>
                <w:szCs w:val="16"/>
              </w:rPr>
              <w:t>B</w:t>
            </w:r>
          </w:p>
        </w:tc>
        <w:tc>
          <w:tcPr>
            <w:tcW w:w="4820" w:type="dxa"/>
            <w:shd w:val="solid" w:color="FFFFFF" w:fill="auto"/>
          </w:tcPr>
          <w:p w14:paraId="791C0AFE" w14:textId="481529E4" w:rsidR="00FF2CB0" w:rsidRDefault="00A26369" w:rsidP="00FF2CB0">
            <w:pPr>
              <w:pStyle w:val="TAL"/>
            </w:pPr>
            <w:fldSimple w:instr=" DOCPROPERTY  CrTitle  \* MERGEFORMAT ">
              <w:r w:rsidR="00FF2CB0">
                <w:t>Clarification to SACInfo</w:t>
              </w:r>
            </w:fldSimple>
          </w:p>
        </w:tc>
        <w:tc>
          <w:tcPr>
            <w:tcW w:w="708" w:type="dxa"/>
            <w:shd w:val="solid" w:color="FFFFFF" w:fill="auto"/>
          </w:tcPr>
          <w:p w14:paraId="43DE9C13" w14:textId="0FD38442" w:rsidR="00FF2CB0" w:rsidRDefault="00FF2CB0" w:rsidP="00FF2CB0">
            <w:pPr>
              <w:pStyle w:val="TAC"/>
              <w:rPr>
                <w:sz w:val="16"/>
                <w:szCs w:val="16"/>
              </w:rPr>
            </w:pPr>
            <w:r>
              <w:rPr>
                <w:sz w:val="16"/>
                <w:szCs w:val="16"/>
              </w:rPr>
              <w:t>17.3.0</w:t>
            </w:r>
          </w:p>
        </w:tc>
      </w:tr>
      <w:tr w:rsidR="00FF2CB0" w:rsidRPr="00F11966" w14:paraId="4CFB8F7F" w14:textId="77777777" w:rsidTr="005C7973">
        <w:tc>
          <w:tcPr>
            <w:tcW w:w="800" w:type="dxa"/>
            <w:shd w:val="solid" w:color="FFFFFF" w:fill="auto"/>
          </w:tcPr>
          <w:p w14:paraId="2D68546E" w14:textId="332B6A70" w:rsidR="00FF2CB0" w:rsidRPr="00F11966" w:rsidRDefault="00FF2CB0" w:rsidP="00FF2CB0">
            <w:pPr>
              <w:pStyle w:val="TAC"/>
              <w:rPr>
                <w:sz w:val="16"/>
                <w:szCs w:val="16"/>
              </w:rPr>
            </w:pPr>
            <w:r w:rsidRPr="00F11966">
              <w:rPr>
                <w:sz w:val="16"/>
                <w:szCs w:val="16"/>
              </w:rPr>
              <w:t>202</w:t>
            </w:r>
            <w:r>
              <w:rPr>
                <w:sz w:val="16"/>
                <w:szCs w:val="16"/>
              </w:rPr>
              <w:t>1</w:t>
            </w:r>
            <w:r w:rsidRPr="00F11966">
              <w:rPr>
                <w:sz w:val="16"/>
                <w:szCs w:val="16"/>
              </w:rPr>
              <w:t>-</w:t>
            </w:r>
            <w:r>
              <w:rPr>
                <w:sz w:val="16"/>
                <w:szCs w:val="16"/>
              </w:rPr>
              <w:t>09</w:t>
            </w:r>
          </w:p>
        </w:tc>
        <w:tc>
          <w:tcPr>
            <w:tcW w:w="800" w:type="dxa"/>
            <w:shd w:val="solid" w:color="FFFFFF" w:fill="auto"/>
          </w:tcPr>
          <w:p w14:paraId="167BD874" w14:textId="36213926" w:rsidR="00FF2CB0" w:rsidRPr="00F11966" w:rsidRDefault="00FF2CB0" w:rsidP="00FF2CB0">
            <w:pPr>
              <w:pStyle w:val="TAC"/>
              <w:rPr>
                <w:sz w:val="16"/>
                <w:szCs w:val="16"/>
              </w:rPr>
            </w:pPr>
            <w:r w:rsidRPr="00F11966">
              <w:rPr>
                <w:sz w:val="16"/>
                <w:szCs w:val="16"/>
              </w:rPr>
              <w:t>CT#</w:t>
            </w:r>
            <w:r>
              <w:rPr>
                <w:sz w:val="16"/>
                <w:szCs w:val="16"/>
              </w:rPr>
              <w:t>93</w:t>
            </w:r>
            <w:r w:rsidRPr="00F11966">
              <w:rPr>
                <w:sz w:val="16"/>
                <w:szCs w:val="16"/>
              </w:rPr>
              <w:t>E</w:t>
            </w:r>
          </w:p>
        </w:tc>
        <w:tc>
          <w:tcPr>
            <w:tcW w:w="1094" w:type="dxa"/>
            <w:shd w:val="solid" w:color="FFFFFF" w:fill="auto"/>
          </w:tcPr>
          <w:p w14:paraId="282BA179" w14:textId="44C02C96" w:rsidR="00FF2CB0" w:rsidRPr="00F11966" w:rsidRDefault="00FF2CB0" w:rsidP="00FF2CB0">
            <w:pPr>
              <w:pStyle w:val="TAC"/>
              <w:rPr>
                <w:sz w:val="16"/>
                <w:szCs w:val="16"/>
              </w:rPr>
            </w:pPr>
            <w:r w:rsidRPr="00F11966">
              <w:rPr>
                <w:sz w:val="16"/>
                <w:szCs w:val="16"/>
              </w:rPr>
              <w:t>CP-2</w:t>
            </w:r>
            <w:r>
              <w:rPr>
                <w:sz w:val="16"/>
                <w:szCs w:val="16"/>
              </w:rPr>
              <w:t>12031</w:t>
            </w:r>
          </w:p>
        </w:tc>
        <w:tc>
          <w:tcPr>
            <w:tcW w:w="567" w:type="dxa"/>
            <w:shd w:val="solid" w:color="FFFFFF" w:fill="auto"/>
          </w:tcPr>
          <w:p w14:paraId="2CDE75CD" w14:textId="70C9AF38" w:rsidR="00FF2CB0" w:rsidRPr="004B3488" w:rsidRDefault="00FF2CB0" w:rsidP="00FF2CB0">
            <w:pPr>
              <w:pStyle w:val="TAL"/>
              <w:rPr>
                <w:rFonts w:cs="Arial"/>
                <w:sz w:val="16"/>
                <w:szCs w:val="16"/>
              </w:rPr>
            </w:pPr>
            <w:r w:rsidRPr="004B3488">
              <w:rPr>
                <w:rFonts w:cs="Arial"/>
                <w:sz w:val="16"/>
                <w:szCs w:val="16"/>
              </w:rPr>
              <w:t>0290</w:t>
            </w:r>
          </w:p>
        </w:tc>
        <w:tc>
          <w:tcPr>
            <w:tcW w:w="425" w:type="dxa"/>
            <w:shd w:val="solid" w:color="FFFFFF" w:fill="auto"/>
          </w:tcPr>
          <w:p w14:paraId="6D5A00F4" w14:textId="77777777" w:rsidR="00FF2CB0" w:rsidRPr="004B3488" w:rsidRDefault="00FF2CB0" w:rsidP="00FF2CB0">
            <w:pPr>
              <w:pStyle w:val="TAR"/>
              <w:rPr>
                <w:rFonts w:cs="Arial"/>
                <w:sz w:val="16"/>
                <w:szCs w:val="16"/>
              </w:rPr>
            </w:pPr>
          </w:p>
        </w:tc>
        <w:tc>
          <w:tcPr>
            <w:tcW w:w="425" w:type="dxa"/>
            <w:shd w:val="solid" w:color="FFFFFF" w:fill="auto"/>
          </w:tcPr>
          <w:p w14:paraId="30E3756C" w14:textId="16D3F3A3" w:rsidR="00FF2CB0" w:rsidRPr="004B3488" w:rsidRDefault="00FF2CB0" w:rsidP="00FF2CB0">
            <w:pPr>
              <w:pStyle w:val="TAC"/>
              <w:rPr>
                <w:rFonts w:cs="Arial"/>
                <w:sz w:val="16"/>
                <w:szCs w:val="16"/>
              </w:rPr>
            </w:pPr>
            <w:r w:rsidRPr="004B3488">
              <w:rPr>
                <w:rFonts w:cs="Arial"/>
                <w:sz w:val="16"/>
                <w:szCs w:val="16"/>
              </w:rPr>
              <w:t>B</w:t>
            </w:r>
          </w:p>
        </w:tc>
        <w:tc>
          <w:tcPr>
            <w:tcW w:w="4820" w:type="dxa"/>
            <w:shd w:val="solid" w:color="FFFFFF" w:fill="auto"/>
          </w:tcPr>
          <w:p w14:paraId="211C6F8D" w14:textId="48A4E3A1" w:rsidR="00FF2CB0" w:rsidRPr="00FA069B" w:rsidRDefault="00FF2CB0" w:rsidP="00FF2CB0">
            <w:pPr>
              <w:pStyle w:val="TAL"/>
              <w:rPr>
                <w:noProof/>
              </w:rPr>
            </w:pPr>
            <w:r>
              <w:rPr>
                <w:rFonts w:eastAsia="Malgun Gothic"/>
              </w:rPr>
              <w:t>Spatial Validity Condition</w:t>
            </w:r>
          </w:p>
        </w:tc>
        <w:tc>
          <w:tcPr>
            <w:tcW w:w="708" w:type="dxa"/>
            <w:shd w:val="solid" w:color="FFFFFF" w:fill="auto"/>
          </w:tcPr>
          <w:p w14:paraId="5AF03A5B" w14:textId="13FE355B" w:rsidR="00FF2CB0" w:rsidRDefault="00FF2CB0" w:rsidP="00FF2CB0">
            <w:pPr>
              <w:pStyle w:val="TAC"/>
              <w:rPr>
                <w:sz w:val="16"/>
                <w:szCs w:val="16"/>
              </w:rPr>
            </w:pPr>
            <w:r>
              <w:rPr>
                <w:sz w:val="16"/>
                <w:szCs w:val="16"/>
              </w:rPr>
              <w:t>17.3.0</w:t>
            </w:r>
          </w:p>
        </w:tc>
      </w:tr>
      <w:tr w:rsidR="00FF2CB0" w:rsidRPr="00F11966" w14:paraId="6557253E" w14:textId="77777777" w:rsidTr="005C7973">
        <w:tc>
          <w:tcPr>
            <w:tcW w:w="800" w:type="dxa"/>
            <w:shd w:val="solid" w:color="FFFFFF" w:fill="auto"/>
          </w:tcPr>
          <w:p w14:paraId="014BD87D" w14:textId="47C48BE1" w:rsidR="00FF2CB0" w:rsidRPr="00F11966" w:rsidRDefault="00FF2CB0" w:rsidP="00FF2CB0">
            <w:pPr>
              <w:pStyle w:val="TAC"/>
              <w:rPr>
                <w:sz w:val="16"/>
                <w:szCs w:val="16"/>
              </w:rPr>
            </w:pPr>
            <w:r w:rsidRPr="00F11966">
              <w:rPr>
                <w:sz w:val="16"/>
                <w:szCs w:val="16"/>
              </w:rPr>
              <w:t>202</w:t>
            </w:r>
            <w:r>
              <w:rPr>
                <w:sz w:val="16"/>
                <w:szCs w:val="16"/>
              </w:rPr>
              <w:t>1</w:t>
            </w:r>
            <w:r w:rsidRPr="00F11966">
              <w:rPr>
                <w:sz w:val="16"/>
                <w:szCs w:val="16"/>
              </w:rPr>
              <w:t>-</w:t>
            </w:r>
            <w:r>
              <w:rPr>
                <w:sz w:val="16"/>
                <w:szCs w:val="16"/>
              </w:rPr>
              <w:t>09</w:t>
            </w:r>
          </w:p>
        </w:tc>
        <w:tc>
          <w:tcPr>
            <w:tcW w:w="800" w:type="dxa"/>
            <w:shd w:val="solid" w:color="FFFFFF" w:fill="auto"/>
          </w:tcPr>
          <w:p w14:paraId="55BCD5CD" w14:textId="5A372016" w:rsidR="00FF2CB0" w:rsidRPr="00F11966" w:rsidRDefault="00FF2CB0" w:rsidP="00FF2CB0">
            <w:pPr>
              <w:pStyle w:val="TAC"/>
              <w:rPr>
                <w:sz w:val="16"/>
                <w:szCs w:val="16"/>
              </w:rPr>
            </w:pPr>
            <w:r w:rsidRPr="00F11966">
              <w:rPr>
                <w:sz w:val="16"/>
                <w:szCs w:val="16"/>
              </w:rPr>
              <w:t>CT#</w:t>
            </w:r>
            <w:r>
              <w:rPr>
                <w:sz w:val="16"/>
                <w:szCs w:val="16"/>
              </w:rPr>
              <w:t>93</w:t>
            </w:r>
            <w:r w:rsidRPr="00F11966">
              <w:rPr>
                <w:sz w:val="16"/>
                <w:szCs w:val="16"/>
              </w:rPr>
              <w:t>E</w:t>
            </w:r>
          </w:p>
        </w:tc>
        <w:tc>
          <w:tcPr>
            <w:tcW w:w="1094" w:type="dxa"/>
            <w:shd w:val="solid" w:color="FFFFFF" w:fill="auto"/>
          </w:tcPr>
          <w:p w14:paraId="486301A0" w14:textId="61E89F87" w:rsidR="00FF2CB0" w:rsidRPr="00F11966" w:rsidRDefault="00FF2CB0" w:rsidP="00FF2CB0">
            <w:pPr>
              <w:pStyle w:val="TAC"/>
              <w:rPr>
                <w:sz w:val="16"/>
                <w:szCs w:val="16"/>
              </w:rPr>
            </w:pPr>
            <w:r w:rsidRPr="00F11966">
              <w:rPr>
                <w:sz w:val="16"/>
                <w:szCs w:val="16"/>
              </w:rPr>
              <w:t>CP-2</w:t>
            </w:r>
            <w:r>
              <w:rPr>
                <w:sz w:val="16"/>
                <w:szCs w:val="16"/>
              </w:rPr>
              <w:t>12035</w:t>
            </w:r>
          </w:p>
        </w:tc>
        <w:tc>
          <w:tcPr>
            <w:tcW w:w="567" w:type="dxa"/>
            <w:shd w:val="solid" w:color="FFFFFF" w:fill="auto"/>
          </w:tcPr>
          <w:p w14:paraId="19422880" w14:textId="0A39B534" w:rsidR="00FF2CB0" w:rsidRPr="004B3488" w:rsidRDefault="00FF2CB0" w:rsidP="00FF2CB0">
            <w:pPr>
              <w:pStyle w:val="TAL"/>
              <w:rPr>
                <w:rFonts w:cs="Arial"/>
                <w:sz w:val="16"/>
                <w:szCs w:val="16"/>
              </w:rPr>
            </w:pPr>
            <w:r w:rsidRPr="004B3488">
              <w:rPr>
                <w:rFonts w:cs="Arial"/>
                <w:sz w:val="16"/>
                <w:szCs w:val="16"/>
              </w:rPr>
              <w:t>0291</w:t>
            </w:r>
          </w:p>
        </w:tc>
        <w:tc>
          <w:tcPr>
            <w:tcW w:w="425" w:type="dxa"/>
            <w:shd w:val="solid" w:color="FFFFFF" w:fill="auto"/>
          </w:tcPr>
          <w:p w14:paraId="1A187405" w14:textId="62E94EE0" w:rsidR="00FF2CB0" w:rsidRPr="004B3488" w:rsidRDefault="00FF2CB0" w:rsidP="00FF2CB0">
            <w:pPr>
              <w:pStyle w:val="TAR"/>
              <w:rPr>
                <w:rFonts w:cs="Arial"/>
                <w:sz w:val="16"/>
                <w:szCs w:val="16"/>
              </w:rPr>
            </w:pPr>
            <w:r w:rsidRPr="004B3488">
              <w:rPr>
                <w:rFonts w:cs="Arial"/>
                <w:sz w:val="16"/>
                <w:szCs w:val="16"/>
              </w:rPr>
              <w:t>1</w:t>
            </w:r>
          </w:p>
        </w:tc>
        <w:tc>
          <w:tcPr>
            <w:tcW w:w="425" w:type="dxa"/>
            <w:shd w:val="solid" w:color="FFFFFF" w:fill="auto"/>
          </w:tcPr>
          <w:p w14:paraId="37279C2A" w14:textId="4AFA51BC" w:rsidR="00FF2CB0" w:rsidRPr="004B3488" w:rsidRDefault="00FF2CB0" w:rsidP="00FF2CB0">
            <w:pPr>
              <w:pStyle w:val="TAC"/>
              <w:rPr>
                <w:rFonts w:cs="Arial"/>
                <w:sz w:val="16"/>
                <w:szCs w:val="16"/>
              </w:rPr>
            </w:pPr>
            <w:r w:rsidRPr="004B3488">
              <w:rPr>
                <w:rFonts w:cs="Arial"/>
                <w:sz w:val="16"/>
                <w:szCs w:val="16"/>
              </w:rPr>
              <w:t>B</w:t>
            </w:r>
          </w:p>
        </w:tc>
        <w:tc>
          <w:tcPr>
            <w:tcW w:w="4820" w:type="dxa"/>
            <w:shd w:val="solid" w:color="FFFFFF" w:fill="auto"/>
          </w:tcPr>
          <w:p w14:paraId="059EC184" w14:textId="4B6BC269" w:rsidR="00FF2CB0" w:rsidRDefault="00FF2CB0" w:rsidP="00FF2CB0">
            <w:pPr>
              <w:pStyle w:val="TAL"/>
              <w:rPr>
                <w:rFonts w:eastAsia="Malgun Gothic"/>
              </w:rPr>
            </w:pPr>
            <w:r>
              <w:t>Common Data Types for MBS</w:t>
            </w:r>
          </w:p>
        </w:tc>
        <w:tc>
          <w:tcPr>
            <w:tcW w:w="708" w:type="dxa"/>
            <w:shd w:val="solid" w:color="FFFFFF" w:fill="auto"/>
          </w:tcPr>
          <w:p w14:paraId="367298A8" w14:textId="2BEBCF1D" w:rsidR="00FF2CB0" w:rsidRDefault="00FF2CB0" w:rsidP="00FF2CB0">
            <w:pPr>
              <w:pStyle w:val="TAC"/>
              <w:rPr>
                <w:sz w:val="16"/>
                <w:szCs w:val="16"/>
              </w:rPr>
            </w:pPr>
            <w:r>
              <w:rPr>
                <w:sz w:val="16"/>
                <w:szCs w:val="16"/>
              </w:rPr>
              <w:t>17.3.0</w:t>
            </w:r>
          </w:p>
        </w:tc>
      </w:tr>
      <w:tr w:rsidR="00FF2CB0" w:rsidRPr="00F11966" w14:paraId="65C51D1B" w14:textId="77777777" w:rsidTr="005C7973">
        <w:tc>
          <w:tcPr>
            <w:tcW w:w="800" w:type="dxa"/>
            <w:shd w:val="solid" w:color="FFFFFF" w:fill="auto"/>
          </w:tcPr>
          <w:p w14:paraId="756B0EBA" w14:textId="3985A0BC" w:rsidR="00FF2CB0" w:rsidRPr="00F11966" w:rsidRDefault="00FF2CB0" w:rsidP="00FF2CB0">
            <w:pPr>
              <w:pStyle w:val="TAC"/>
              <w:rPr>
                <w:sz w:val="16"/>
                <w:szCs w:val="16"/>
              </w:rPr>
            </w:pPr>
            <w:r w:rsidRPr="00F11966">
              <w:rPr>
                <w:sz w:val="16"/>
                <w:szCs w:val="16"/>
              </w:rPr>
              <w:t>202</w:t>
            </w:r>
            <w:r>
              <w:rPr>
                <w:sz w:val="16"/>
                <w:szCs w:val="16"/>
              </w:rPr>
              <w:t>1</w:t>
            </w:r>
            <w:r w:rsidRPr="00F11966">
              <w:rPr>
                <w:sz w:val="16"/>
                <w:szCs w:val="16"/>
              </w:rPr>
              <w:t>-</w:t>
            </w:r>
            <w:r>
              <w:rPr>
                <w:sz w:val="16"/>
                <w:szCs w:val="16"/>
              </w:rPr>
              <w:t>09</w:t>
            </w:r>
          </w:p>
        </w:tc>
        <w:tc>
          <w:tcPr>
            <w:tcW w:w="800" w:type="dxa"/>
            <w:shd w:val="solid" w:color="FFFFFF" w:fill="auto"/>
          </w:tcPr>
          <w:p w14:paraId="2720E9C9" w14:textId="56742E14" w:rsidR="00FF2CB0" w:rsidRPr="00F11966" w:rsidRDefault="00FF2CB0" w:rsidP="00FF2CB0">
            <w:pPr>
              <w:pStyle w:val="TAC"/>
              <w:rPr>
                <w:sz w:val="16"/>
                <w:szCs w:val="16"/>
              </w:rPr>
            </w:pPr>
            <w:r w:rsidRPr="00F11966">
              <w:rPr>
                <w:sz w:val="16"/>
                <w:szCs w:val="16"/>
              </w:rPr>
              <w:t>CT#</w:t>
            </w:r>
            <w:r>
              <w:rPr>
                <w:sz w:val="16"/>
                <w:szCs w:val="16"/>
              </w:rPr>
              <w:t>93</w:t>
            </w:r>
            <w:r w:rsidRPr="00F11966">
              <w:rPr>
                <w:sz w:val="16"/>
                <w:szCs w:val="16"/>
              </w:rPr>
              <w:t>E</w:t>
            </w:r>
          </w:p>
        </w:tc>
        <w:tc>
          <w:tcPr>
            <w:tcW w:w="1094" w:type="dxa"/>
            <w:shd w:val="solid" w:color="FFFFFF" w:fill="auto"/>
          </w:tcPr>
          <w:p w14:paraId="34B5935F" w14:textId="1F63518F" w:rsidR="00FF2CB0" w:rsidRPr="00F11966" w:rsidRDefault="00FF2CB0" w:rsidP="00FF2CB0">
            <w:pPr>
              <w:pStyle w:val="TAC"/>
              <w:rPr>
                <w:sz w:val="16"/>
                <w:szCs w:val="16"/>
              </w:rPr>
            </w:pPr>
            <w:r w:rsidRPr="00F11966">
              <w:rPr>
                <w:sz w:val="16"/>
                <w:szCs w:val="16"/>
              </w:rPr>
              <w:t>CP-2</w:t>
            </w:r>
            <w:r>
              <w:rPr>
                <w:sz w:val="16"/>
                <w:szCs w:val="16"/>
              </w:rPr>
              <w:t>12030</w:t>
            </w:r>
          </w:p>
        </w:tc>
        <w:tc>
          <w:tcPr>
            <w:tcW w:w="567" w:type="dxa"/>
            <w:shd w:val="solid" w:color="FFFFFF" w:fill="auto"/>
          </w:tcPr>
          <w:p w14:paraId="34E364B3" w14:textId="43732DC4" w:rsidR="00FF2CB0" w:rsidRPr="004B3488" w:rsidRDefault="00FF2CB0" w:rsidP="00FF2CB0">
            <w:pPr>
              <w:pStyle w:val="TAL"/>
              <w:rPr>
                <w:rFonts w:cs="Arial"/>
                <w:sz w:val="16"/>
                <w:szCs w:val="16"/>
              </w:rPr>
            </w:pPr>
            <w:r w:rsidRPr="004B3488">
              <w:rPr>
                <w:rFonts w:cs="Arial"/>
                <w:sz w:val="16"/>
                <w:szCs w:val="16"/>
              </w:rPr>
              <w:t>0292</w:t>
            </w:r>
          </w:p>
        </w:tc>
        <w:tc>
          <w:tcPr>
            <w:tcW w:w="425" w:type="dxa"/>
            <w:shd w:val="solid" w:color="FFFFFF" w:fill="auto"/>
          </w:tcPr>
          <w:p w14:paraId="129B01EB" w14:textId="77777777" w:rsidR="00FF2CB0" w:rsidRPr="004B3488" w:rsidRDefault="00FF2CB0" w:rsidP="00FF2CB0">
            <w:pPr>
              <w:pStyle w:val="TAR"/>
              <w:rPr>
                <w:rFonts w:cs="Arial"/>
                <w:sz w:val="16"/>
                <w:szCs w:val="16"/>
              </w:rPr>
            </w:pPr>
          </w:p>
        </w:tc>
        <w:tc>
          <w:tcPr>
            <w:tcW w:w="425" w:type="dxa"/>
            <w:shd w:val="solid" w:color="FFFFFF" w:fill="auto"/>
          </w:tcPr>
          <w:p w14:paraId="5FA55482" w14:textId="34AF87C7" w:rsidR="00FF2CB0" w:rsidRPr="004B3488" w:rsidRDefault="00FF2CB0" w:rsidP="00FF2CB0">
            <w:pPr>
              <w:pStyle w:val="TAC"/>
              <w:rPr>
                <w:rFonts w:cs="Arial"/>
                <w:sz w:val="16"/>
                <w:szCs w:val="16"/>
              </w:rPr>
            </w:pPr>
            <w:r w:rsidRPr="004B3488">
              <w:rPr>
                <w:rFonts w:cs="Arial"/>
                <w:sz w:val="16"/>
                <w:szCs w:val="16"/>
              </w:rPr>
              <w:t>B</w:t>
            </w:r>
          </w:p>
        </w:tc>
        <w:tc>
          <w:tcPr>
            <w:tcW w:w="4820" w:type="dxa"/>
            <w:shd w:val="solid" w:color="FFFFFF" w:fill="auto"/>
          </w:tcPr>
          <w:p w14:paraId="64A7EBA5" w14:textId="4CF8B363" w:rsidR="00FF2CB0" w:rsidRDefault="00FF2CB0" w:rsidP="00FF2CB0">
            <w:pPr>
              <w:pStyle w:val="TAL"/>
            </w:pPr>
            <w:r>
              <w:t>NSSRG value</w:t>
            </w:r>
          </w:p>
        </w:tc>
        <w:tc>
          <w:tcPr>
            <w:tcW w:w="708" w:type="dxa"/>
            <w:shd w:val="solid" w:color="FFFFFF" w:fill="auto"/>
          </w:tcPr>
          <w:p w14:paraId="190812C7" w14:textId="7C06AB7D" w:rsidR="00FF2CB0" w:rsidRDefault="00FF2CB0" w:rsidP="00FF2CB0">
            <w:pPr>
              <w:pStyle w:val="TAC"/>
              <w:rPr>
                <w:sz w:val="16"/>
                <w:szCs w:val="16"/>
              </w:rPr>
            </w:pPr>
            <w:r>
              <w:rPr>
                <w:sz w:val="16"/>
                <w:szCs w:val="16"/>
              </w:rPr>
              <w:t>17.3.0</w:t>
            </w:r>
          </w:p>
        </w:tc>
      </w:tr>
      <w:tr w:rsidR="00FF2CB0" w:rsidRPr="00F11966" w14:paraId="3E62673A" w14:textId="77777777" w:rsidTr="005C7973">
        <w:tc>
          <w:tcPr>
            <w:tcW w:w="800" w:type="dxa"/>
            <w:shd w:val="solid" w:color="FFFFFF" w:fill="auto"/>
          </w:tcPr>
          <w:p w14:paraId="0704BD42" w14:textId="7A70C443" w:rsidR="00FF2CB0" w:rsidRPr="00F11966" w:rsidRDefault="00FF2CB0" w:rsidP="00FF2CB0">
            <w:pPr>
              <w:pStyle w:val="TAC"/>
              <w:rPr>
                <w:sz w:val="16"/>
                <w:szCs w:val="16"/>
              </w:rPr>
            </w:pPr>
            <w:r w:rsidRPr="00F11966">
              <w:rPr>
                <w:sz w:val="16"/>
                <w:szCs w:val="16"/>
              </w:rPr>
              <w:t>202</w:t>
            </w:r>
            <w:r>
              <w:rPr>
                <w:sz w:val="16"/>
                <w:szCs w:val="16"/>
              </w:rPr>
              <w:t>1</w:t>
            </w:r>
            <w:r w:rsidRPr="00F11966">
              <w:rPr>
                <w:sz w:val="16"/>
                <w:szCs w:val="16"/>
              </w:rPr>
              <w:t>-</w:t>
            </w:r>
            <w:r>
              <w:rPr>
                <w:sz w:val="16"/>
                <w:szCs w:val="16"/>
              </w:rPr>
              <w:t>09</w:t>
            </w:r>
          </w:p>
        </w:tc>
        <w:tc>
          <w:tcPr>
            <w:tcW w:w="800" w:type="dxa"/>
            <w:shd w:val="solid" w:color="FFFFFF" w:fill="auto"/>
          </w:tcPr>
          <w:p w14:paraId="5BDD337D" w14:textId="53262D28" w:rsidR="00FF2CB0" w:rsidRPr="00F11966" w:rsidRDefault="00FF2CB0" w:rsidP="00FF2CB0">
            <w:pPr>
              <w:pStyle w:val="TAC"/>
              <w:rPr>
                <w:sz w:val="16"/>
                <w:szCs w:val="16"/>
              </w:rPr>
            </w:pPr>
            <w:r w:rsidRPr="00F11966">
              <w:rPr>
                <w:sz w:val="16"/>
                <w:szCs w:val="16"/>
              </w:rPr>
              <w:t>CT#</w:t>
            </w:r>
            <w:r>
              <w:rPr>
                <w:sz w:val="16"/>
                <w:szCs w:val="16"/>
              </w:rPr>
              <w:t>93</w:t>
            </w:r>
            <w:r w:rsidRPr="00F11966">
              <w:rPr>
                <w:sz w:val="16"/>
                <w:szCs w:val="16"/>
              </w:rPr>
              <w:t>E</w:t>
            </w:r>
          </w:p>
        </w:tc>
        <w:tc>
          <w:tcPr>
            <w:tcW w:w="1094" w:type="dxa"/>
            <w:shd w:val="solid" w:color="FFFFFF" w:fill="auto"/>
          </w:tcPr>
          <w:p w14:paraId="500D2A2F" w14:textId="6E6D1A8D" w:rsidR="00FF2CB0" w:rsidRPr="00F11966" w:rsidRDefault="00FF2CB0" w:rsidP="00FF2CB0">
            <w:pPr>
              <w:pStyle w:val="TAC"/>
              <w:rPr>
                <w:sz w:val="16"/>
                <w:szCs w:val="16"/>
              </w:rPr>
            </w:pPr>
            <w:r w:rsidRPr="00F11966">
              <w:rPr>
                <w:sz w:val="16"/>
                <w:szCs w:val="16"/>
              </w:rPr>
              <w:t>CP-2</w:t>
            </w:r>
            <w:r>
              <w:rPr>
                <w:sz w:val="16"/>
                <w:szCs w:val="16"/>
              </w:rPr>
              <w:t>12079</w:t>
            </w:r>
          </w:p>
        </w:tc>
        <w:tc>
          <w:tcPr>
            <w:tcW w:w="567" w:type="dxa"/>
            <w:shd w:val="solid" w:color="FFFFFF" w:fill="auto"/>
          </w:tcPr>
          <w:p w14:paraId="24183CDF" w14:textId="0401EC8C" w:rsidR="00FF2CB0" w:rsidRPr="004B3488" w:rsidRDefault="00FF2CB0" w:rsidP="00FF2CB0">
            <w:pPr>
              <w:pStyle w:val="TAL"/>
              <w:rPr>
                <w:rFonts w:cs="Arial"/>
                <w:sz w:val="16"/>
                <w:szCs w:val="16"/>
              </w:rPr>
            </w:pPr>
            <w:r w:rsidRPr="004B3488">
              <w:rPr>
                <w:rFonts w:cs="Arial"/>
                <w:sz w:val="16"/>
                <w:szCs w:val="16"/>
              </w:rPr>
              <w:t>0295</w:t>
            </w:r>
          </w:p>
        </w:tc>
        <w:tc>
          <w:tcPr>
            <w:tcW w:w="425" w:type="dxa"/>
            <w:shd w:val="solid" w:color="FFFFFF" w:fill="auto"/>
          </w:tcPr>
          <w:p w14:paraId="50E3EAC9" w14:textId="58DC6A7C" w:rsidR="00FF2CB0" w:rsidRPr="004B3488" w:rsidRDefault="00FF2CB0" w:rsidP="00FF2CB0">
            <w:pPr>
              <w:pStyle w:val="TAR"/>
              <w:rPr>
                <w:rFonts w:cs="Arial"/>
                <w:sz w:val="16"/>
                <w:szCs w:val="16"/>
              </w:rPr>
            </w:pPr>
            <w:r w:rsidRPr="004B3488">
              <w:rPr>
                <w:rFonts w:cs="Arial"/>
                <w:sz w:val="16"/>
                <w:szCs w:val="16"/>
              </w:rPr>
              <w:t>2</w:t>
            </w:r>
          </w:p>
        </w:tc>
        <w:tc>
          <w:tcPr>
            <w:tcW w:w="425" w:type="dxa"/>
            <w:shd w:val="solid" w:color="FFFFFF" w:fill="auto"/>
          </w:tcPr>
          <w:p w14:paraId="52B30E90" w14:textId="361C5C2E" w:rsidR="00FF2CB0" w:rsidRPr="004B3488" w:rsidRDefault="00FF2CB0" w:rsidP="00FF2CB0">
            <w:pPr>
              <w:pStyle w:val="TAC"/>
              <w:rPr>
                <w:rFonts w:cs="Arial"/>
                <w:caps/>
                <w:sz w:val="16"/>
                <w:szCs w:val="16"/>
              </w:rPr>
            </w:pPr>
            <w:r w:rsidRPr="004B3488">
              <w:rPr>
                <w:rFonts w:cs="Arial"/>
                <w:caps/>
                <w:sz w:val="16"/>
                <w:szCs w:val="16"/>
              </w:rPr>
              <w:t>A</w:t>
            </w:r>
          </w:p>
        </w:tc>
        <w:tc>
          <w:tcPr>
            <w:tcW w:w="4820" w:type="dxa"/>
            <w:shd w:val="solid" w:color="FFFFFF" w:fill="auto"/>
          </w:tcPr>
          <w:p w14:paraId="3A429995" w14:textId="617125FE" w:rsidR="00FF2CB0" w:rsidRDefault="00FF2CB0" w:rsidP="00FF2CB0">
            <w:pPr>
              <w:pStyle w:val="TAL"/>
            </w:pPr>
            <w:r>
              <w:rPr>
                <w:noProof/>
              </w:rPr>
              <w:t>UE Transport Protocol Indication for N3GPP Location</w:t>
            </w:r>
          </w:p>
        </w:tc>
        <w:tc>
          <w:tcPr>
            <w:tcW w:w="708" w:type="dxa"/>
            <w:shd w:val="solid" w:color="FFFFFF" w:fill="auto"/>
          </w:tcPr>
          <w:p w14:paraId="280AB8DB" w14:textId="01ACF88C" w:rsidR="00FF2CB0" w:rsidRDefault="00FF2CB0" w:rsidP="00FF2CB0">
            <w:pPr>
              <w:pStyle w:val="TAC"/>
              <w:rPr>
                <w:sz w:val="16"/>
                <w:szCs w:val="16"/>
              </w:rPr>
            </w:pPr>
            <w:r>
              <w:rPr>
                <w:sz w:val="16"/>
                <w:szCs w:val="16"/>
              </w:rPr>
              <w:t>17.3.0</w:t>
            </w:r>
          </w:p>
        </w:tc>
      </w:tr>
      <w:tr w:rsidR="00FF2CB0" w:rsidRPr="00F11966" w14:paraId="326AB14C" w14:textId="77777777" w:rsidTr="005C7973">
        <w:tc>
          <w:tcPr>
            <w:tcW w:w="800" w:type="dxa"/>
            <w:shd w:val="solid" w:color="FFFFFF" w:fill="auto"/>
          </w:tcPr>
          <w:p w14:paraId="23774AD5" w14:textId="5CFECBF1" w:rsidR="00FF2CB0" w:rsidRPr="00F11966" w:rsidRDefault="00FF2CB0" w:rsidP="00FF2CB0">
            <w:pPr>
              <w:pStyle w:val="TAC"/>
              <w:rPr>
                <w:sz w:val="16"/>
                <w:szCs w:val="16"/>
              </w:rPr>
            </w:pPr>
            <w:r w:rsidRPr="00F11966">
              <w:rPr>
                <w:sz w:val="16"/>
                <w:szCs w:val="16"/>
              </w:rPr>
              <w:t>202</w:t>
            </w:r>
            <w:r>
              <w:rPr>
                <w:sz w:val="16"/>
                <w:szCs w:val="16"/>
              </w:rPr>
              <w:t>1</w:t>
            </w:r>
            <w:r w:rsidRPr="00F11966">
              <w:rPr>
                <w:sz w:val="16"/>
                <w:szCs w:val="16"/>
              </w:rPr>
              <w:t>-</w:t>
            </w:r>
            <w:r>
              <w:rPr>
                <w:sz w:val="16"/>
                <w:szCs w:val="16"/>
              </w:rPr>
              <w:t>09</w:t>
            </w:r>
          </w:p>
        </w:tc>
        <w:tc>
          <w:tcPr>
            <w:tcW w:w="800" w:type="dxa"/>
            <w:shd w:val="solid" w:color="FFFFFF" w:fill="auto"/>
          </w:tcPr>
          <w:p w14:paraId="327E86C6" w14:textId="5C835A04" w:rsidR="00FF2CB0" w:rsidRPr="00F11966" w:rsidRDefault="00FF2CB0" w:rsidP="00FF2CB0">
            <w:pPr>
              <w:pStyle w:val="TAC"/>
              <w:rPr>
                <w:sz w:val="16"/>
                <w:szCs w:val="16"/>
              </w:rPr>
            </w:pPr>
            <w:r w:rsidRPr="00F11966">
              <w:rPr>
                <w:sz w:val="16"/>
                <w:szCs w:val="16"/>
              </w:rPr>
              <w:t>CT#</w:t>
            </w:r>
            <w:r>
              <w:rPr>
                <w:sz w:val="16"/>
                <w:szCs w:val="16"/>
              </w:rPr>
              <w:t>93</w:t>
            </w:r>
            <w:r w:rsidRPr="00F11966">
              <w:rPr>
                <w:sz w:val="16"/>
                <w:szCs w:val="16"/>
              </w:rPr>
              <w:t>E</w:t>
            </w:r>
          </w:p>
        </w:tc>
        <w:tc>
          <w:tcPr>
            <w:tcW w:w="1094" w:type="dxa"/>
            <w:shd w:val="solid" w:color="FFFFFF" w:fill="auto"/>
          </w:tcPr>
          <w:p w14:paraId="3B053904" w14:textId="2BBAC023" w:rsidR="00FF2CB0" w:rsidRPr="00F11966" w:rsidRDefault="00FF2CB0" w:rsidP="00FF2CB0">
            <w:pPr>
              <w:pStyle w:val="TAC"/>
              <w:rPr>
                <w:sz w:val="16"/>
                <w:szCs w:val="16"/>
              </w:rPr>
            </w:pPr>
            <w:r w:rsidRPr="00F11966">
              <w:rPr>
                <w:sz w:val="16"/>
                <w:szCs w:val="16"/>
              </w:rPr>
              <w:t>CP-2</w:t>
            </w:r>
            <w:r>
              <w:rPr>
                <w:sz w:val="16"/>
                <w:szCs w:val="16"/>
              </w:rPr>
              <w:t>12035</w:t>
            </w:r>
          </w:p>
        </w:tc>
        <w:tc>
          <w:tcPr>
            <w:tcW w:w="567" w:type="dxa"/>
            <w:shd w:val="solid" w:color="FFFFFF" w:fill="auto"/>
          </w:tcPr>
          <w:p w14:paraId="5269152F" w14:textId="6956A1FF" w:rsidR="00FF2CB0" w:rsidRPr="004B3488" w:rsidRDefault="00FF2CB0" w:rsidP="00FF2CB0">
            <w:pPr>
              <w:pStyle w:val="TAL"/>
              <w:rPr>
                <w:rFonts w:cs="Arial"/>
                <w:sz w:val="16"/>
                <w:szCs w:val="16"/>
              </w:rPr>
            </w:pPr>
            <w:r w:rsidRPr="004B3488">
              <w:rPr>
                <w:rFonts w:cs="Arial"/>
                <w:sz w:val="16"/>
                <w:szCs w:val="16"/>
              </w:rPr>
              <w:t>0296</w:t>
            </w:r>
          </w:p>
        </w:tc>
        <w:tc>
          <w:tcPr>
            <w:tcW w:w="425" w:type="dxa"/>
            <w:shd w:val="solid" w:color="FFFFFF" w:fill="auto"/>
          </w:tcPr>
          <w:p w14:paraId="245E97E6" w14:textId="77777777" w:rsidR="00FF2CB0" w:rsidRPr="004B3488" w:rsidRDefault="00FF2CB0" w:rsidP="00FF2CB0">
            <w:pPr>
              <w:pStyle w:val="TAR"/>
              <w:rPr>
                <w:rFonts w:cs="Arial"/>
                <w:sz w:val="16"/>
                <w:szCs w:val="16"/>
              </w:rPr>
            </w:pPr>
          </w:p>
        </w:tc>
        <w:tc>
          <w:tcPr>
            <w:tcW w:w="425" w:type="dxa"/>
            <w:shd w:val="solid" w:color="FFFFFF" w:fill="auto"/>
          </w:tcPr>
          <w:p w14:paraId="5BF614A4" w14:textId="5194AFA5" w:rsidR="00FF2CB0" w:rsidRPr="004B3488" w:rsidRDefault="00FF2CB0" w:rsidP="00FF2CB0">
            <w:pPr>
              <w:pStyle w:val="TAC"/>
              <w:rPr>
                <w:rFonts w:cs="Arial"/>
                <w:sz w:val="16"/>
                <w:szCs w:val="16"/>
              </w:rPr>
            </w:pPr>
            <w:r w:rsidRPr="004B3488">
              <w:rPr>
                <w:rFonts w:cs="Arial"/>
                <w:sz w:val="16"/>
                <w:szCs w:val="16"/>
              </w:rPr>
              <w:t>B</w:t>
            </w:r>
          </w:p>
        </w:tc>
        <w:tc>
          <w:tcPr>
            <w:tcW w:w="4820" w:type="dxa"/>
            <w:shd w:val="solid" w:color="FFFFFF" w:fill="auto"/>
          </w:tcPr>
          <w:p w14:paraId="0A82B95D" w14:textId="04062479" w:rsidR="00FF2CB0" w:rsidRDefault="00FF2CB0" w:rsidP="00FF2CB0">
            <w:pPr>
              <w:pStyle w:val="TAL"/>
              <w:rPr>
                <w:rFonts w:eastAsia="Malgun Gothic"/>
              </w:rPr>
            </w:pPr>
            <w:r w:rsidRPr="005B6957">
              <w:rPr>
                <w:lang w:eastAsia="zh-CN"/>
              </w:rPr>
              <w:t>ProseServiceAuth</w:t>
            </w:r>
          </w:p>
        </w:tc>
        <w:tc>
          <w:tcPr>
            <w:tcW w:w="708" w:type="dxa"/>
            <w:shd w:val="solid" w:color="FFFFFF" w:fill="auto"/>
          </w:tcPr>
          <w:p w14:paraId="540DD9D5" w14:textId="7142C4ED" w:rsidR="00FF2CB0" w:rsidRDefault="00FF2CB0" w:rsidP="00FF2CB0">
            <w:pPr>
              <w:pStyle w:val="TAC"/>
              <w:rPr>
                <w:sz w:val="16"/>
                <w:szCs w:val="16"/>
              </w:rPr>
            </w:pPr>
            <w:r>
              <w:rPr>
                <w:sz w:val="16"/>
                <w:szCs w:val="16"/>
              </w:rPr>
              <w:t>17.3.0</w:t>
            </w:r>
          </w:p>
        </w:tc>
      </w:tr>
      <w:tr w:rsidR="00FF2CB0" w:rsidRPr="00F11966" w14:paraId="6D7AD5E5" w14:textId="77777777" w:rsidTr="005C7973">
        <w:tc>
          <w:tcPr>
            <w:tcW w:w="800" w:type="dxa"/>
            <w:shd w:val="solid" w:color="FFFFFF" w:fill="auto"/>
          </w:tcPr>
          <w:p w14:paraId="6867FAA8" w14:textId="06A9B59B" w:rsidR="00FF2CB0" w:rsidRPr="00F11966" w:rsidRDefault="00FF2CB0" w:rsidP="00FF2CB0">
            <w:pPr>
              <w:pStyle w:val="TAC"/>
              <w:rPr>
                <w:sz w:val="16"/>
                <w:szCs w:val="16"/>
              </w:rPr>
            </w:pPr>
            <w:r w:rsidRPr="00F11966">
              <w:rPr>
                <w:sz w:val="16"/>
                <w:szCs w:val="16"/>
              </w:rPr>
              <w:t>202</w:t>
            </w:r>
            <w:r>
              <w:rPr>
                <w:sz w:val="16"/>
                <w:szCs w:val="16"/>
              </w:rPr>
              <w:t>1</w:t>
            </w:r>
            <w:r w:rsidRPr="00F11966">
              <w:rPr>
                <w:sz w:val="16"/>
                <w:szCs w:val="16"/>
              </w:rPr>
              <w:t>-</w:t>
            </w:r>
            <w:r>
              <w:rPr>
                <w:sz w:val="16"/>
                <w:szCs w:val="16"/>
              </w:rPr>
              <w:t>09</w:t>
            </w:r>
          </w:p>
        </w:tc>
        <w:tc>
          <w:tcPr>
            <w:tcW w:w="800" w:type="dxa"/>
            <w:shd w:val="solid" w:color="FFFFFF" w:fill="auto"/>
          </w:tcPr>
          <w:p w14:paraId="7807DD5D" w14:textId="37A8AF3C" w:rsidR="00FF2CB0" w:rsidRPr="00F11966" w:rsidRDefault="00FF2CB0" w:rsidP="00FF2CB0">
            <w:pPr>
              <w:pStyle w:val="TAC"/>
              <w:rPr>
                <w:sz w:val="16"/>
                <w:szCs w:val="16"/>
              </w:rPr>
            </w:pPr>
            <w:r w:rsidRPr="00F11966">
              <w:rPr>
                <w:sz w:val="16"/>
                <w:szCs w:val="16"/>
              </w:rPr>
              <w:t>CT#</w:t>
            </w:r>
            <w:r>
              <w:rPr>
                <w:sz w:val="16"/>
                <w:szCs w:val="16"/>
              </w:rPr>
              <w:t>93</w:t>
            </w:r>
            <w:r w:rsidRPr="00F11966">
              <w:rPr>
                <w:sz w:val="16"/>
                <w:szCs w:val="16"/>
              </w:rPr>
              <w:t>E</w:t>
            </w:r>
          </w:p>
        </w:tc>
        <w:tc>
          <w:tcPr>
            <w:tcW w:w="1094" w:type="dxa"/>
            <w:shd w:val="solid" w:color="FFFFFF" w:fill="auto"/>
          </w:tcPr>
          <w:p w14:paraId="60C42CEC" w14:textId="160A2CBC" w:rsidR="00FF2CB0" w:rsidRPr="00F11966" w:rsidRDefault="00FF2CB0" w:rsidP="00FF2CB0">
            <w:pPr>
              <w:pStyle w:val="TAC"/>
              <w:rPr>
                <w:sz w:val="16"/>
                <w:szCs w:val="16"/>
              </w:rPr>
            </w:pPr>
            <w:r w:rsidRPr="00F11966">
              <w:rPr>
                <w:sz w:val="16"/>
                <w:szCs w:val="16"/>
              </w:rPr>
              <w:t>CP-2</w:t>
            </w:r>
            <w:r>
              <w:rPr>
                <w:sz w:val="16"/>
                <w:szCs w:val="16"/>
              </w:rPr>
              <w:t>12059</w:t>
            </w:r>
          </w:p>
        </w:tc>
        <w:tc>
          <w:tcPr>
            <w:tcW w:w="567" w:type="dxa"/>
            <w:shd w:val="solid" w:color="FFFFFF" w:fill="auto"/>
          </w:tcPr>
          <w:p w14:paraId="60FC488D" w14:textId="19B0FFCC" w:rsidR="00FF2CB0" w:rsidRPr="004B3488" w:rsidRDefault="00FF2CB0" w:rsidP="00FF2CB0">
            <w:pPr>
              <w:pStyle w:val="TAL"/>
              <w:rPr>
                <w:rFonts w:cs="Arial"/>
                <w:sz w:val="16"/>
                <w:szCs w:val="16"/>
              </w:rPr>
            </w:pPr>
            <w:r w:rsidRPr="004B3488">
              <w:rPr>
                <w:rFonts w:cs="Arial"/>
                <w:sz w:val="16"/>
                <w:szCs w:val="16"/>
              </w:rPr>
              <w:t>029</w:t>
            </w:r>
            <w:r>
              <w:rPr>
                <w:rFonts w:cs="Arial"/>
                <w:sz w:val="16"/>
                <w:szCs w:val="16"/>
              </w:rPr>
              <w:t>8</w:t>
            </w:r>
          </w:p>
        </w:tc>
        <w:tc>
          <w:tcPr>
            <w:tcW w:w="425" w:type="dxa"/>
            <w:shd w:val="solid" w:color="FFFFFF" w:fill="auto"/>
          </w:tcPr>
          <w:p w14:paraId="49783BDD" w14:textId="77777777" w:rsidR="00FF2CB0" w:rsidRPr="004B3488" w:rsidRDefault="00FF2CB0" w:rsidP="00FF2CB0">
            <w:pPr>
              <w:pStyle w:val="TAR"/>
              <w:rPr>
                <w:rFonts w:cs="Arial"/>
                <w:sz w:val="16"/>
                <w:szCs w:val="16"/>
              </w:rPr>
            </w:pPr>
          </w:p>
        </w:tc>
        <w:tc>
          <w:tcPr>
            <w:tcW w:w="425" w:type="dxa"/>
            <w:shd w:val="solid" w:color="FFFFFF" w:fill="auto"/>
          </w:tcPr>
          <w:p w14:paraId="249D63AE" w14:textId="4D73024C" w:rsidR="00FF2CB0" w:rsidRPr="004B3488" w:rsidRDefault="00FF2CB0" w:rsidP="00FF2CB0">
            <w:pPr>
              <w:pStyle w:val="TAC"/>
              <w:rPr>
                <w:rFonts w:cs="Arial"/>
                <w:sz w:val="16"/>
                <w:szCs w:val="16"/>
              </w:rPr>
            </w:pPr>
            <w:r>
              <w:rPr>
                <w:rFonts w:cs="Arial"/>
                <w:sz w:val="16"/>
                <w:szCs w:val="16"/>
              </w:rPr>
              <w:t>F</w:t>
            </w:r>
          </w:p>
        </w:tc>
        <w:tc>
          <w:tcPr>
            <w:tcW w:w="4820" w:type="dxa"/>
            <w:shd w:val="solid" w:color="FFFFFF" w:fill="auto"/>
          </w:tcPr>
          <w:p w14:paraId="4505CE3F" w14:textId="26715CC7" w:rsidR="00FF2CB0" w:rsidRPr="005B6957" w:rsidRDefault="00FF2CB0" w:rsidP="00FF2CB0">
            <w:pPr>
              <w:pStyle w:val="TAL"/>
              <w:rPr>
                <w:lang w:eastAsia="zh-CN"/>
              </w:rPr>
            </w:pPr>
            <w:r w:rsidRPr="00FA069B">
              <w:rPr>
                <w:noProof/>
              </w:rPr>
              <w:t>29.571 Rel-17 API version and External doc update</w:t>
            </w:r>
          </w:p>
        </w:tc>
        <w:tc>
          <w:tcPr>
            <w:tcW w:w="708" w:type="dxa"/>
            <w:shd w:val="solid" w:color="FFFFFF" w:fill="auto"/>
          </w:tcPr>
          <w:p w14:paraId="0AC61E08" w14:textId="4CEAB244" w:rsidR="00FF2CB0" w:rsidRDefault="00FF2CB0" w:rsidP="00FF2CB0">
            <w:pPr>
              <w:pStyle w:val="TAC"/>
              <w:rPr>
                <w:sz w:val="16"/>
                <w:szCs w:val="16"/>
              </w:rPr>
            </w:pPr>
            <w:r>
              <w:rPr>
                <w:sz w:val="16"/>
                <w:szCs w:val="16"/>
              </w:rPr>
              <w:t>17.3.0</w:t>
            </w:r>
          </w:p>
        </w:tc>
      </w:tr>
      <w:tr w:rsidR="001C04E0" w:rsidRPr="00F11966" w14:paraId="371FC075" w14:textId="77777777" w:rsidTr="005C7973">
        <w:tc>
          <w:tcPr>
            <w:tcW w:w="800" w:type="dxa"/>
            <w:shd w:val="solid" w:color="FFFFFF" w:fill="auto"/>
          </w:tcPr>
          <w:p w14:paraId="6E79388F" w14:textId="6AD72855" w:rsidR="001C04E0" w:rsidRPr="00F11966" w:rsidRDefault="001C04E0" w:rsidP="001C04E0">
            <w:pPr>
              <w:pStyle w:val="TAC"/>
              <w:rPr>
                <w:sz w:val="16"/>
                <w:szCs w:val="16"/>
              </w:rPr>
            </w:pPr>
            <w:r w:rsidRPr="00F11966">
              <w:rPr>
                <w:sz w:val="16"/>
                <w:szCs w:val="16"/>
              </w:rPr>
              <w:t>202</w:t>
            </w:r>
            <w:r>
              <w:rPr>
                <w:sz w:val="16"/>
                <w:szCs w:val="16"/>
              </w:rPr>
              <w:t>1</w:t>
            </w:r>
            <w:r w:rsidRPr="00F11966">
              <w:rPr>
                <w:sz w:val="16"/>
                <w:szCs w:val="16"/>
              </w:rPr>
              <w:t>-</w:t>
            </w:r>
            <w:r>
              <w:rPr>
                <w:sz w:val="16"/>
                <w:szCs w:val="16"/>
              </w:rPr>
              <w:t>12</w:t>
            </w:r>
          </w:p>
        </w:tc>
        <w:tc>
          <w:tcPr>
            <w:tcW w:w="800" w:type="dxa"/>
            <w:shd w:val="solid" w:color="FFFFFF" w:fill="auto"/>
          </w:tcPr>
          <w:p w14:paraId="3B7BAFD3" w14:textId="565BC611" w:rsidR="001C04E0" w:rsidRPr="00F11966" w:rsidRDefault="001C04E0" w:rsidP="001C04E0">
            <w:pPr>
              <w:pStyle w:val="TAC"/>
              <w:rPr>
                <w:sz w:val="16"/>
                <w:szCs w:val="16"/>
              </w:rPr>
            </w:pPr>
            <w:r w:rsidRPr="00F11966">
              <w:rPr>
                <w:sz w:val="16"/>
                <w:szCs w:val="16"/>
              </w:rPr>
              <w:t>CT#</w:t>
            </w:r>
            <w:r>
              <w:rPr>
                <w:sz w:val="16"/>
                <w:szCs w:val="16"/>
              </w:rPr>
              <w:t>94</w:t>
            </w:r>
            <w:r w:rsidRPr="00F11966">
              <w:rPr>
                <w:sz w:val="16"/>
                <w:szCs w:val="16"/>
              </w:rPr>
              <w:t>E</w:t>
            </w:r>
          </w:p>
        </w:tc>
        <w:tc>
          <w:tcPr>
            <w:tcW w:w="1094" w:type="dxa"/>
            <w:shd w:val="solid" w:color="FFFFFF" w:fill="auto"/>
          </w:tcPr>
          <w:p w14:paraId="1314FE75" w14:textId="3DCDC94B" w:rsidR="001C04E0" w:rsidRPr="00F11966" w:rsidRDefault="001C04E0" w:rsidP="00A10B3B">
            <w:pPr>
              <w:pStyle w:val="TAC"/>
              <w:rPr>
                <w:sz w:val="16"/>
                <w:szCs w:val="16"/>
              </w:rPr>
            </w:pPr>
            <w:r w:rsidRPr="00F11966">
              <w:rPr>
                <w:sz w:val="16"/>
                <w:szCs w:val="16"/>
              </w:rPr>
              <w:t>CP-2</w:t>
            </w:r>
            <w:r>
              <w:rPr>
                <w:sz w:val="16"/>
                <w:szCs w:val="16"/>
              </w:rPr>
              <w:t>13</w:t>
            </w:r>
            <w:r w:rsidR="00A10B3B">
              <w:rPr>
                <w:sz w:val="16"/>
                <w:szCs w:val="16"/>
              </w:rPr>
              <w:t>100</w:t>
            </w:r>
          </w:p>
        </w:tc>
        <w:tc>
          <w:tcPr>
            <w:tcW w:w="567" w:type="dxa"/>
            <w:shd w:val="solid" w:color="FFFFFF" w:fill="auto"/>
          </w:tcPr>
          <w:p w14:paraId="277288F3" w14:textId="3D22FF05" w:rsidR="001C04E0" w:rsidRPr="004B3488" w:rsidRDefault="001C04E0" w:rsidP="001C04E0">
            <w:pPr>
              <w:pStyle w:val="TAL"/>
              <w:rPr>
                <w:rFonts w:cs="Arial"/>
                <w:sz w:val="16"/>
                <w:szCs w:val="16"/>
              </w:rPr>
            </w:pPr>
            <w:r w:rsidRPr="004B3488">
              <w:rPr>
                <w:rFonts w:cs="Arial"/>
                <w:sz w:val="16"/>
                <w:szCs w:val="16"/>
              </w:rPr>
              <w:t>0</w:t>
            </w:r>
            <w:r>
              <w:rPr>
                <w:rFonts w:cs="Arial"/>
                <w:sz w:val="16"/>
                <w:szCs w:val="16"/>
              </w:rPr>
              <w:t>302</w:t>
            </w:r>
          </w:p>
        </w:tc>
        <w:tc>
          <w:tcPr>
            <w:tcW w:w="425" w:type="dxa"/>
            <w:shd w:val="solid" w:color="FFFFFF" w:fill="auto"/>
          </w:tcPr>
          <w:p w14:paraId="6FFC9FD3" w14:textId="6A8F0ECE" w:rsidR="001C04E0" w:rsidRPr="004B3488" w:rsidRDefault="00BB21DF" w:rsidP="001C04E0">
            <w:pPr>
              <w:pStyle w:val="TAR"/>
              <w:rPr>
                <w:rFonts w:cs="Arial"/>
                <w:sz w:val="16"/>
                <w:szCs w:val="16"/>
              </w:rPr>
            </w:pPr>
            <w:r>
              <w:rPr>
                <w:rFonts w:cs="Arial"/>
                <w:sz w:val="16"/>
                <w:szCs w:val="16"/>
              </w:rPr>
              <w:t>1</w:t>
            </w:r>
          </w:p>
        </w:tc>
        <w:tc>
          <w:tcPr>
            <w:tcW w:w="425" w:type="dxa"/>
            <w:shd w:val="solid" w:color="FFFFFF" w:fill="auto"/>
          </w:tcPr>
          <w:p w14:paraId="498C61C8" w14:textId="1075227C" w:rsidR="001C04E0" w:rsidRDefault="00922200" w:rsidP="001C04E0">
            <w:pPr>
              <w:pStyle w:val="TAC"/>
              <w:rPr>
                <w:rFonts w:cs="Arial"/>
                <w:sz w:val="16"/>
                <w:szCs w:val="16"/>
              </w:rPr>
            </w:pPr>
            <w:r>
              <w:rPr>
                <w:rFonts w:cs="Arial"/>
                <w:sz w:val="16"/>
                <w:szCs w:val="16"/>
              </w:rPr>
              <w:t>B</w:t>
            </w:r>
          </w:p>
        </w:tc>
        <w:tc>
          <w:tcPr>
            <w:tcW w:w="4820" w:type="dxa"/>
            <w:shd w:val="solid" w:color="FFFFFF" w:fill="auto"/>
          </w:tcPr>
          <w:p w14:paraId="29900083" w14:textId="4D2AA801" w:rsidR="001C04E0" w:rsidRPr="00FA069B" w:rsidRDefault="001C04E0" w:rsidP="001C04E0">
            <w:pPr>
              <w:pStyle w:val="TAL"/>
              <w:rPr>
                <w:noProof/>
              </w:rPr>
            </w:pPr>
            <w:r>
              <w:rPr>
                <w:noProof/>
              </w:rPr>
              <w:t>Provisioning Server Information</w:t>
            </w:r>
          </w:p>
        </w:tc>
        <w:tc>
          <w:tcPr>
            <w:tcW w:w="708" w:type="dxa"/>
            <w:shd w:val="solid" w:color="FFFFFF" w:fill="auto"/>
          </w:tcPr>
          <w:p w14:paraId="147066AD" w14:textId="4A1F9B61" w:rsidR="001C04E0" w:rsidRDefault="001C04E0" w:rsidP="001C04E0">
            <w:pPr>
              <w:pStyle w:val="TAC"/>
              <w:rPr>
                <w:sz w:val="16"/>
                <w:szCs w:val="16"/>
              </w:rPr>
            </w:pPr>
            <w:r>
              <w:rPr>
                <w:sz w:val="16"/>
                <w:szCs w:val="16"/>
              </w:rPr>
              <w:t>17.4.0</w:t>
            </w:r>
          </w:p>
        </w:tc>
      </w:tr>
      <w:tr w:rsidR="00BC4506" w:rsidRPr="00F11966" w14:paraId="3D3DFCD9" w14:textId="77777777" w:rsidTr="005C7973">
        <w:tc>
          <w:tcPr>
            <w:tcW w:w="800" w:type="dxa"/>
            <w:shd w:val="solid" w:color="FFFFFF" w:fill="auto"/>
          </w:tcPr>
          <w:p w14:paraId="2652DA6C" w14:textId="745C5290" w:rsidR="00BC4506" w:rsidRPr="00F11966" w:rsidRDefault="00BC4506" w:rsidP="00BC4506">
            <w:pPr>
              <w:pStyle w:val="TAC"/>
              <w:rPr>
                <w:sz w:val="16"/>
                <w:szCs w:val="16"/>
              </w:rPr>
            </w:pPr>
            <w:r w:rsidRPr="00F11966">
              <w:rPr>
                <w:sz w:val="16"/>
                <w:szCs w:val="16"/>
              </w:rPr>
              <w:t>202</w:t>
            </w:r>
            <w:r>
              <w:rPr>
                <w:sz w:val="16"/>
                <w:szCs w:val="16"/>
              </w:rPr>
              <w:t>1</w:t>
            </w:r>
            <w:r w:rsidRPr="00F11966">
              <w:rPr>
                <w:sz w:val="16"/>
                <w:szCs w:val="16"/>
              </w:rPr>
              <w:t>-</w:t>
            </w:r>
            <w:r>
              <w:rPr>
                <w:sz w:val="16"/>
                <w:szCs w:val="16"/>
              </w:rPr>
              <w:t>12</w:t>
            </w:r>
          </w:p>
        </w:tc>
        <w:tc>
          <w:tcPr>
            <w:tcW w:w="800" w:type="dxa"/>
            <w:shd w:val="solid" w:color="FFFFFF" w:fill="auto"/>
          </w:tcPr>
          <w:p w14:paraId="539221BF" w14:textId="14D85BAC" w:rsidR="00BC4506" w:rsidRPr="00F11966" w:rsidRDefault="00BC4506" w:rsidP="00BC4506">
            <w:pPr>
              <w:pStyle w:val="TAC"/>
              <w:rPr>
                <w:sz w:val="16"/>
                <w:szCs w:val="16"/>
              </w:rPr>
            </w:pPr>
            <w:r w:rsidRPr="00F11966">
              <w:rPr>
                <w:sz w:val="16"/>
                <w:szCs w:val="16"/>
              </w:rPr>
              <w:t>CT#</w:t>
            </w:r>
            <w:r>
              <w:rPr>
                <w:sz w:val="16"/>
                <w:szCs w:val="16"/>
              </w:rPr>
              <w:t>94</w:t>
            </w:r>
            <w:r w:rsidRPr="00F11966">
              <w:rPr>
                <w:sz w:val="16"/>
                <w:szCs w:val="16"/>
              </w:rPr>
              <w:t>E</w:t>
            </w:r>
          </w:p>
        </w:tc>
        <w:tc>
          <w:tcPr>
            <w:tcW w:w="1094" w:type="dxa"/>
            <w:shd w:val="solid" w:color="FFFFFF" w:fill="auto"/>
          </w:tcPr>
          <w:p w14:paraId="2825854A" w14:textId="72D7B8D8" w:rsidR="00BC4506" w:rsidRPr="00F11966" w:rsidRDefault="00BC4506" w:rsidP="00A10B3B">
            <w:pPr>
              <w:pStyle w:val="TAC"/>
              <w:rPr>
                <w:sz w:val="16"/>
                <w:szCs w:val="16"/>
              </w:rPr>
            </w:pPr>
            <w:r w:rsidRPr="00F11966">
              <w:rPr>
                <w:sz w:val="16"/>
                <w:szCs w:val="16"/>
              </w:rPr>
              <w:t>CP-2</w:t>
            </w:r>
            <w:r>
              <w:rPr>
                <w:sz w:val="16"/>
                <w:szCs w:val="16"/>
              </w:rPr>
              <w:t>13</w:t>
            </w:r>
            <w:r w:rsidR="00A10B3B">
              <w:rPr>
                <w:sz w:val="16"/>
                <w:szCs w:val="16"/>
              </w:rPr>
              <w:t>097</w:t>
            </w:r>
          </w:p>
        </w:tc>
        <w:tc>
          <w:tcPr>
            <w:tcW w:w="567" w:type="dxa"/>
            <w:shd w:val="solid" w:color="FFFFFF" w:fill="auto"/>
          </w:tcPr>
          <w:p w14:paraId="427726BF" w14:textId="119BBF50" w:rsidR="00BC4506" w:rsidRPr="004B3488" w:rsidRDefault="00BC4506" w:rsidP="00BC4506">
            <w:pPr>
              <w:pStyle w:val="TAL"/>
              <w:rPr>
                <w:rFonts w:cs="Arial"/>
                <w:sz w:val="16"/>
                <w:szCs w:val="16"/>
              </w:rPr>
            </w:pPr>
            <w:r w:rsidRPr="004B3488">
              <w:rPr>
                <w:rFonts w:cs="Arial"/>
                <w:sz w:val="16"/>
                <w:szCs w:val="16"/>
              </w:rPr>
              <w:t>0</w:t>
            </w:r>
            <w:r>
              <w:rPr>
                <w:rFonts w:cs="Arial"/>
                <w:sz w:val="16"/>
                <w:szCs w:val="16"/>
              </w:rPr>
              <w:t>303</w:t>
            </w:r>
          </w:p>
        </w:tc>
        <w:tc>
          <w:tcPr>
            <w:tcW w:w="425" w:type="dxa"/>
            <w:shd w:val="solid" w:color="FFFFFF" w:fill="auto"/>
          </w:tcPr>
          <w:p w14:paraId="7016566F" w14:textId="6B3A5F2A" w:rsidR="00BC4506" w:rsidRPr="004B3488" w:rsidRDefault="00782100" w:rsidP="00BC4506">
            <w:pPr>
              <w:pStyle w:val="TAR"/>
              <w:rPr>
                <w:rFonts w:cs="Arial"/>
                <w:sz w:val="16"/>
                <w:szCs w:val="16"/>
              </w:rPr>
            </w:pPr>
            <w:r>
              <w:rPr>
                <w:rFonts w:cs="Arial"/>
                <w:sz w:val="16"/>
                <w:szCs w:val="16"/>
              </w:rPr>
              <w:t>1</w:t>
            </w:r>
          </w:p>
        </w:tc>
        <w:tc>
          <w:tcPr>
            <w:tcW w:w="425" w:type="dxa"/>
            <w:shd w:val="solid" w:color="FFFFFF" w:fill="auto"/>
          </w:tcPr>
          <w:p w14:paraId="23FED37E" w14:textId="4FFCB65D" w:rsidR="00BC4506" w:rsidRDefault="00BC4506" w:rsidP="00BC4506">
            <w:pPr>
              <w:pStyle w:val="TAC"/>
              <w:rPr>
                <w:rFonts w:cs="Arial"/>
                <w:sz w:val="16"/>
                <w:szCs w:val="16"/>
              </w:rPr>
            </w:pPr>
            <w:r>
              <w:rPr>
                <w:rFonts w:cs="Arial"/>
                <w:sz w:val="16"/>
                <w:szCs w:val="16"/>
              </w:rPr>
              <w:t>B</w:t>
            </w:r>
          </w:p>
        </w:tc>
        <w:tc>
          <w:tcPr>
            <w:tcW w:w="4820" w:type="dxa"/>
            <w:shd w:val="solid" w:color="FFFFFF" w:fill="auto"/>
          </w:tcPr>
          <w:p w14:paraId="0204434C" w14:textId="17B5F139" w:rsidR="00BC4506" w:rsidRDefault="00BC4506" w:rsidP="00BC4506">
            <w:pPr>
              <w:pStyle w:val="TAL"/>
              <w:rPr>
                <w:noProof/>
              </w:rPr>
            </w:pPr>
            <w:r>
              <w:rPr>
                <w:noProof/>
              </w:rPr>
              <w:t>Additional common data types for MBS</w:t>
            </w:r>
          </w:p>
        </w:tc>
        <w:tc>
          <w:tcPr>
            <w:tcW w:w="708" w:type="dxa"/>
            <w:shd w:val="solid" w:color="FFFFFF" w:fill="auto"/>
          </w:tcPr>
          <w:p w14:paraId="789668C3" w14:textId="183F4E22" w:rsidR="00BC4506" w:rsidRDefault="00BC4506" w:rsidP="00BC4506">
            <w:pPr>
              <w:pStyle w:val="TAC"/>
              <w:rPr>
                <w:sz w:val="16"/>
                <w:szCs w:val="16"/>
              </w:rPr>
            </w:pPr>
            <w:r>
              <w:rPr>
                <w:sz w:val="16"/>
                <w:szCs w:val="16"/>
              </w:rPr>
              <w:t>17.4.0</w:t>
            </w:r>
          </w:p>
        </w:tc>
      </w:tr>
      <w:tr w:rsidR="00BC4506" w:rsidRPr="00F11966" w14:paraId="066987CA" w14:textId="77777777" w:rsidTr="005C7973">
        <w:tc>
          <w:tcPr>
            <w:tcW w:w="800" w:type="dxa"/>
            <w:shd w:val="solid" w:color="FFFFFF" w:fill="auto"/>
          </w:tcPr>
          <w:p w14:paraId="435FEFBA" w14:textId="1F4E358C" w:rsidR="00BC4506" w:rsidRPr="00F11966" w:rsidRDefault="00BC4506" w:rsidP="00BC4506">
            <w:pPr>
              <w:pStyle w:val="TAC"/>
              <w:rPr>
                <w:sz w:val="16"/>
                <w:szCs w:val="16"/>
              </w:rPr>
            </w:pPr>
            <w:r w:rsidRPr="00F11966">
              <w:rPr>
                <w:sz w:val="16"/>
                <w:szCs w:val="16"/>
              </w:rPr>
              <w:t>202</w:t>
            </w:r>
            <w:r>
              <w:rPr>
                <w:sz w:val="16"/>
                <w:szCs w:val="16"/>
              </w:rPr>
              <w:t>1</w:t>
            </w:r>
            <w:r w:rsidRPr="00F11966">
              <w:rPr>
                <w:sz w:val="16"/>
                <w:szCs w:val="16"/>
              </w:rPr>
              <w:t>-</w:t>
            </w:r>
            <w:r>
              <w:rPr>
                <w:sz w:val="16"/>
                <w:szCs w:val="16"/>
              </w:rPr>
              <w:t>12</w:t>
            </w:r>
          </w:p>
        </w:tc>
        <w:tc>
          <w:tcPr>
            <w:tcW w:w="800" w:type="dxa"/>
            <w:shd w:val="solid" w:color="FFFFFF" w:fill="auto"/>
          </w:tcPr>
          <w:p w14:paraId="527C81EB" w14:textId="1668FF5F" w:rsidR="00BC4506" w:rsidRPr="00F11966" w:rsidRDefault="00BC4506" w:rsidP="00BC4506">
            <w:pPr>
              <w:pStyle w:val="TAC"/>
              <w:rPr>
                <w:sz w:val="16"/>
                <w:szCs w:val="16"/>
              </w:rPr>
            </w:pPr>
            <w:r w:rsidRPr="00F11966">
              <w:rPr>
                <w:sz w:val="16"/>
                <w:szCs w:val="16"/>
              </w:rPr>
              <w:t>CT#</w:t>
            </w:r>
            <w:r>
              <w:rPr>
                <w:sz w:val="16"/>
                <w:szCs w:val="16"/>
              </w:rPr>
              <w:t>94</w:t>
            </w:r>
            <w:r w:rsidRPr="00F11966">
              <w:rPr>
                <w:sz w:val="16"/>
                <w:szCs w:val="16"/>
              </w:rPr>
              <w:t>E</w:t>
            </w:r>
          </w:p>
        </w:tc>
        <w:tc>
          <w:tcPr>
            <w:tcW w:w="1094" w:type="dxa"/>
            <w:shd w:val="solid" w:color="FFFFFF" w:fill="auto"/>
          </w:tcPr>
          <w:p w14:paraId="0D90FBED" w14:textId="58DB2669" w:rsidR="00BC4506" w:rsidRPr="00F11966" w:rsidRDefault="00BC4506" w:rsidP="00A10B3B">
            <w:pPr>
              <w:pStyle w:val="TAC"/>
              <w:rPr>
                <w:sz w:val="16"/>
                <w:szCs w:val="16"/>
              </w:rPr>
            </w:pPr>
            <w:r w:rsidRPr="00F11966">
              <w:rPr>
                <w:sz w:val="16"/>
                <w:szCs w:val="16"/>
              </w:rPr>
              <w:t>CP-2</w:t>
            </w:r>
            <w:r>
              <w:rPr>
                <w:sz w:val="16"/>
                <w:szCs w:val="16"/>
              </w:rPr>
              <w:t>13</w:t>
            </w:r>
            <w:r w:rsidR="00A10B3B">
              <w:rPr>
                <w:sz w:val="16"/>
                <w:szCs w:val="16"/>
              </w:rPr>
              <w:t>097</w:t>
            </w:r>
          </w:p>
        </w:tc>
        <w:tc>
          <w:tcPr>
            <w:tcW w:w="567" w:type="dxa"/>
            <w:shd w:val="solid" w:color="FFFFFF" w:fill="auto"/>
          </w:tcPr>
          <w:p w14:paraId="0E1D67A0" w14:textId="4281E701" w:rsidR="00BC4506" w:rsidRPr="004B3488" w:rsidRDefault="00BC4506" w:rsidP="00BC4506">
            <w:pPr>
              <w:pStyle w:val="TAL"/>
              <w:rPr>
                <w:rFonts w:cs="Arial"/>
                <w:sz w:val="16"/>
                <w:szCs w:val="16"/>
              </w:rPr>
            </w:pPr>
            <w:r w:rsidRPr="004B3488">
              <w:rPr>
                <w:rFonts w:cs="Arial"/>
                <w:sz w:val="16"/>
                <w:szCs w:val="16"/>
              </w:rPr>
              <w:t>0</w:t>
            </w:r>
            <w:r>
              <w:rPr>
                <w:rFonts w:cs="Arial"/>
                <w:sz w:val="16"/>
                <w:szCs w:val="16"/>
              </w:rPr>
              <w:t>304</w:t>
            </w:r>
          </w:p>
        </w:tc>
        <w:tc>
          <w:tcPr>
            <w:tcW w:w="425" w:type="dxa"/>
            <w:shd w:val="solid" w:color="FFFFFF" w:fill="auto"/>
          </w:tcPr>
          <w:p w14:paraId="191D2544" w14:textId="48EF3439" w:rsidR="00BC4506" w:rsidRPr="004B3488" w:rsidRDefault="00066A23" w:rsidP="00BC4506">
            <w:pPr>
              <w:pStyle w:val="TAR"/>
              <w:rPr>
                <w:rFonts w:cs="Arial"/>
                <w:sz w:val="16"/>
                <w:szCs w:val="16"/>
              </w:rPr>
            </w:pPr>
            <w:r>
              <w:rPr>
                <w:rFonts w:cs="Arial"/>
                <w:sz w:val="16"/>
                <w:szCs w:val="16"/>
              </w:rPr>
              <w:t>1</w:t>
            </w:r>
          </w:p>
        </w:tc>
        <w:tc>
          <w:tcPr>
            <w:tcW w:w="425" w:type="dxa"/>
            <w:shd w:val="solid" w:color="FFFFFF" w:fill="auto"/>
          </w:tcPr>
          <w:p w14:paraId="0E2B67C4" w14:textId="4EE223AC" w:rsidR="00BC4506" w:rsidRDefault="00BC4506" w:rsidP="00BC4506">
            <w:pPr>
              <w:pStyle w:val="TAC"/>
              <w:rPr>
                <w:rFonts w:cs="Arial"/>
                <w:sz w:val="16"/>
                <w:szCs w:val="16"/>
              </w:rPr>
            </w:pPr>
            <w:r>
              <w:rPr>
                <w:rFonts w:cs="Arial"/>
                <w:sz w:val="16"/>
                <w:szCs w:val="16"/>
              </w:rPr>
              <w:t>B</w:t>
            </w:r>
          </w:p>
        </w:tc>
        <w:tc>
          <w:tcPr>
            <w:tcW w:w="4820" w:type="dxa"/>
            <w:shd w:val="solid" w:color="FFFFFF" w:fill="auto"/>
          </w:tcPr>
          <w:p w14:paraId="32387750" w14:textId="2B484724" w:rsidR="00BC4506" w:rsidRDefault="00BC4506" w:rsidP="00BC4506">
            <w:pPr>
              <w:pStyle w:val="TAL"/>
              <w:rPr>
                <w:noProof/>
              </w:rPr>
            </w:pPr>
            <w:r>
              <w:t>NCGI l</w:t>
            </w:r>
            <w:r w:rsidRPr="00F11966">
              <w:t>ist</w:t>
            </w:r>
            <w:r>
              <w:rPr>
                <w:noProof/>
              </w:rPr>
              <w:t xml:space="preserve"> of MBS Service Area</w:t>
            </w:r>
          </w:p>
        </w:tc>
        <w:tc>
          <w:tcPr>
            <w:tcW w:w="708" w:type="dxa"/>
            <w:shd w:val="solid" w:color="FFFFFF" w:fill="auto"/>
          </w:tcPr>
          <w:p w14:paraId="3B45F8E0" w14:textId="34349D9A" w:rsidR="00BC4506" w:rsidRDefault="00BC4506" w:rsidP="00BC4506">
            <w:pPr>
              <w:pStyle w:val="TAC"/>
              <w:rPr>
                <w:sz w:val="16"/>
                <w:szCs w:val="16"/>
              </w:rPr>
            </w:pPr>
            <w:r>
              <w:rPr>
                <w:sz w:val="16"/>
                <w:szCs w:val="16"/>
              </w:rPr>
              <w:t>17.4.0</w:t>
            </w:r>
          </w:p>
        </w:tc>
      </w:tr>
      <w:tr w:rsidR="00BC4506" w:rsidRPr="00F11966" w14:paraId="5F9BEE0B" w14:textId="77777777" w:rsidTr="005C7973">
        <w:tc>
          <w:tcPr>
            <w:tcW w:w="800" w:type="dxa"/>
            <w:shd w:val="solid" w:color="FFFFFF" w:fill="auto"/>
          </w:tcPr>
          <w:p w14:paraId="2B7E02B9" w14:textId="7D68AE63" w:rsidR="00BC4506" w:rsidRPr="00F11966" w:rsidRDefault="00BC4506" w:rsidP="00BC4506">
            <w:pPr>
              <w:pStyle w:val="TAC"/>
              <w:rPr>
                <w:sz w:val="16"/>
                <w:szCs w:val="16"/>
              </w:rPr>
            </w:pPr>
            <w:r w:rsidRPr="00F11966">
              <w:rPr>
                <w:sz w:val="16"/>
                <w:szCs w:val="16"/>
              </w:rPr>
              <w:t>202</w:t>
            </w:r>
            <w:r>
              <w:rPr>
                <w:sz w:val="16"/>
                <w:szCs w:val="16"/>
              </w:rPr>
              <w:t>1</w:t>
            </w:r>
            <w:r w:rsidRPr="00F11966">
              <w:rPr>
                <w:sz w:val="16"/>
                <w:szCs w:val="16"/>
              </w:rPr>
              <w:t>-</w:t>
            </w:r>
            <w:r>
              <w:rPr>
                <w:sz w:val="16"/>
                <w:szCs w:val="16"/>
              </w:rPr>
              <w:t>12</w:t>
            </w:r>
          </w:p>
        </w:tc>
        <w:tc>
          <w:tcPr>
            <w:tcW w:w="800" w:type="dxa"/>
            <w:shd w:val="solid" w:color="FFFFFF" w:fill="auto"/>
          </w:tcPr>
          <w:p w14:paraId="1C3B343F" w14:textId="33F70427" w:rsidR="00BC4506" w:rsidRPr="00F11966" w:rsidRDefault="00BC4506" w:rsidP="00BC4506">
            <w:pPr>
              <w:pStyle w:val="TAC"/>
              <w:rPr>
                <w:sz w:val="16"/>
                <w:szCs w:val="16"/>
              </w:rPr>
            </w:pPr>
            <w:r w:rsidRPr="00F11966">
              <w:rPr>
                <w:sz w:val="16"/>
                <w:szCs w:val="16"/>
              </w:rPr>
              <w:t>CT#</w:t>
            </w:r>
            <w:r>
              <w:rPr>
                <w:sz w:val="16"/>
                <w:szCs w:val="16"/>
              </w:rPr>
              <w:t>94</w:t>
            </w:r>
            <w:r w:rsidRPr="00F11966">
              <w:rPr>
                <w:sz w:val="16"/>
                <w:szCs w:val="16"/>
              </w:rPr>
              <w:t>E</w:t>
            </w:r>
          </w:p>
        </w:tc>
        <w:tc>
          <w:tcPr>
            <w:tcW w:w="1094" w:type="dxa"/>
            <w:shd w:val="solid" w:color="FFFFFF" w:fill="auto"/>
          </w:tcPr>
          <w:p w14:paraId="265021D7" w14:textId="6A5D725E" w:rsidR="00BC4506" w:rsidRPr="00F11966" w:rsidRDefault="00BC4506" w:rsidP="00A10B3B">
            <w:pPr>
              <w:pStyle w:val="TAC"/>
              <w:rPr>
                <w:sz w:val="16"/>
                <w:szCs w:val="16"/>
              </w:rPr>
            </w:pPr>
            <w:r w:rsidRPr="00F11966">
              <w:rPr>
                <w:sz w:val="16"/>
                <w:szCs w:val="16"/>
              </w:rPr>
              <w:t>CP-2</w:t>
            </w:r>
            <w:r>
              <w:rPr>
                <w:sz w:val="16"/>
                <w:szCs w:val="16"/>
              </w:rPr>
              <w:t>13</w:t>
            </w:r>
            <w:r w:rsidR="00A10B3B">
              <w:rPr>
                <w:sz w:val="16"/>
                <w:szCs w:val="16"/>
              </w:rPr>
              <w:t>097</w:t>
            </w:r>
          </w:p>
        </w:tc>
        <w:tc>
          <w:tcPr>
            <w:tcW w:w="567" w:type="dxa"/>
            <w:shd w:val="solid" w:color="FFFFFF" w:fill="auto"/>
          </w:tcPr>
          <w:p w14:paraId="6B2EFD7C" w14:textId="0BE6A20D" w:rsidR="00BC4506" w:rsidRPr="004B3488" w:rsidRDefault="00BC4506" w:rsidP="00BC4506">
            <w:pPr>
              <w:pStyle w:val="TAL"/>
              <w:rPr>
                <w:rFonts w:cs="Arial"/>
                <w:sz w:val="16"/>
                <w:szCs w:val="16"/>
              </w:rPr>
            </w:pPr>
            <w:r w:rsidRPr="004B3488">
              <w:rPr>
                <w:rFonts w:cs="Arial"/>
                <w:sz w:val="16"/>
                <w:szCs w:val="16"/>
              </w:rPr>
              <w:t>0</w:t>
            </w:r>
            <w:r>
              <w:rPr>
                <w:rFonts w:cs="Arial"/>
                <w:sz w:val="16"/>
                <w:szCs w:val="16"/>
              </w:rPr>
              <w:t>305</w:t>
            </w:r>
          </w:p>
        </w:tc>
        <w:tc>
          <w:tcPr>
            <w:tcW w:w="425" w:type="dxa"/>
            <w:shd w:val="solid" w:color="FFFFFF" w:fill="auto"/>
          </w:tcPr>
          <w:p w14:paraId="04BF69B9" w14:textId="77777777" w:rsidR="00BC4506" w:rsidRPr="004B3488" w:rsidRDefault="00BC4506" w:rsidP="00BC4506">
            <w:pPr>
              <w:pStyle w:val="TAR"/>
              <w:rPr>
                <w:rFonts w:cs="Arial"/>
                <w:sz w:val="16"/>
                <w:szCs w:val="16"/>
              </w:rPr>
            </w:pPr>
          </w:p>
        </w:tc>
        <w:tc>
          <w:tcPr>
            <w:tcW w:w="425" w:type="dxa"/>
            <w:shd w:val="solid" w:color="FFFFFF" w:fill="auto"/>
          </w:tcPr>
          <w:p w14:paraId="3E47926F" w14:textId="060D8ABF" w:rsidR="00BC4506" w:rsidRDefault="00BC4506" w:rsidP="00BC4506">
            <w:pPr>
              <w:pStyle w:val="TAC"/>
              <w:rPr>
                <w:rFonts w:cs="Arial"/>
                <w:sz w:val="16"/>
                <w:szCs w:val="16"/>
              </w:rPr>
            </w:pPr>
            <w:r>
              <w:rPr>
                <w:rFonts w:cs="Arial"/>
                <w:sz w:val="16"/>
                <w:szCs w:val="16"/>
              </w:rPr>
              <w:t>B</w:t>
            </w:r>
          </w:p>
        </w:tc>
        <w:tc>
          <w:tcPr>
            <w:tcW w:w="4820" w:type="dxa"/>
            <w:shd w:val="solid" w:color="FFFFFF" w:fill="auto"/>
          </w:tcPr>
          <w:p w14:paraId="5AC976F4" w14:textId="4195E5D1" w:rsidR="00BC4506" w:rsidRDefault="00BC4506" w:rsidP="00BC4506">
            <w:pPr>
              <w:pStyle w:val="TAL"/>
            </w:pPr>
            <w:r>
              <w:rPr>
                <w:noProof/>
              </w:rPr>
              <w:t>Missing 502 response and description property in common data types for MBS</w:t>
            </w:r>
          </w:p>
        </w:tc>
        <w:tc>
          <w:tcPr>
            <w:tcW w:w="708" w:type="dxa"/>
            <w:shd w:val="solid" w:color="FFFFFF" w:fill="auto"/>
          </w:tcPr>
          <w:p w14:paraId="7DE5452E" w14:textId="537DD5D3" w:rsidR="00BC4506" w:rsidRDefault="00BC4506" w:rsidP="00BC4506">
            <w:pPr>
              <w:pStyle w:val="TAC"/>
              <w:rPr>
                <w:sz w:val="16"/>
                <w:szCs w:val="16"/>
              </w:rPr>
            </w:pPr>
            <w:r>
              <w:rPr>
                <w:sz w:val="16"/>
                <w:szCs w:val="16"/>
              </w:rPr>
              <w:t>17.4.0</w:t>
            </w:r>
          </w:p>
        </w:tc>
      </w:tr>
      <w:tr w:rsidR="00BC4506" w:rsidRPr="00F11966" w14:paraId="6EB3DA83" w14:textId="77777777" w:rsidTr="005C7973">
        <w:tc>
          <w:tcPr>
            <w:tcW w:w="800" w:type="dxa"/>
            <w:shd w:val="solid" w:color="FFFFFF" w:fill="auto"/>
          </w:tcPr>
          <w:p w14:paraId="765748DE" w14:textId="1B7E28E5" w:rsidR="00BC4506" w:rsidRPr="00F11966" w:rsidRDefault="00BC4506" w:rsidP="00BC4506">
            <w:pPr>
              <w:pStyle w:val="TAC"/>
              <w:rPr>
                <w:sz w:val="16"/>
                <w:szCs w:val="16"/>
              </w:rPr>
            </w:pPr>
            <w:r w:rsidRPr="00F11966">
              <w:rPr>
                <w:sz w:val="16"/>
                <w:szCs w:val="16"/>
              </w:rPr>
              <w:t>202</w:t>
            </w:r>
            <w:r>
              <w:rPr>
                <w:sz w:val="16"/>
                <w:szCs w:val="16"/>
              </w:rPr>
              <w:t>1</w:t>
            </w:r>
            <w:r w:rsidRPr="00F11966">
              <w:rPr>
                <w:sz w:val="16"/>
                <w:szCs w:val="16"/>
              </w:rPr>
              <w:t>-</w:t>
            </w:r>
            <w:r>
              <w:rPr>
                <w:sz w:val="16"/>
                <w:szCs w:val="16"/>
              </w:rPr>
              <w:t>12</w:t>
            </w:r>
          </w:p>
        </w:tc>
        <w:tc>
          <w:tcPr>
            <w:tcW w:w="800" w:type="dxa"/>
            <w:shd w:val="solid" w:color="FFFFFF" w:fill="auto"/>
          </w:tcPr>
          <w:p w14:paraId="0D935D0B" w14:textId="51F38EC4" w:rsidR="00BC4506" w:rsidRPr="00F11966" w:rsidRDefault="00BC4506" w:rsidP="00BC4506">
            <w:pPr>
              <w:pStyle w:val="TAC"/>
              <w:rPr>
                <w:sz w:val="16"/>
                <w:szCs w:val="16"/>
              </w:rPr>
            </w:pPr>
            <w:r w:rsidRPr="00F11966">
              <w:rPr>
                <w:sz w:val="16"/>
                <w:szCs w:val="16"/>
              </w:rPr>
              <w:t>CT#</w:t>
            </w:r>
            <w:r>
              <w:rPr>
                <w:sz w:val="16"/>
                <w:szCs w:val="16"/>
              </w:rPr>
              <w:t>94</w:t>
            </w:r>
            <w:r w:rsidRPr="00F11966">
              <w:rPr>
                <w:sz w:val="16"/>
                <w:szCs w:val="16"/>
              </w:rPr>
              <w:t>E</w:t>
            </w:r>
          </w:p>
        </w:tc>
        <w:tc>
          <w:tcPr>
            <w:tcW w:w="1094" w:type="dxa"/>
            <w:shd w:val="solid" w:color="FFFFFF" w:fill="auto"/>
          </w:tcPr>
          <w:p w14:paraId="69653427" w14:textId="5341A68E" w:rsidR="00BC4506" w:rsidRPr="00F11966" w:rsidRDefault="00BC4506" w:rsidP="00851A13">
            <w:pPr>
              <w:pStyle w:val="TAC"/>
              <w:rPr>
                <w:sz w:val="16"/>
                <w:szCs w:val="16"/>
              </w:rPr>
            </w:pPr>
            <w:r w:rsidRPr="00F11966">
              <w:rPr>
                <w:sz w:val="16"/>
                <w:szCs w:val="16"/>
              </w:rPr>
              <w:t>CP-2</w:t>
            </w:r>
            <w:r>
              <w:rPr>
                <w:sz w:val="16"/>
                <w:szCs w:val="16"/>
              </w:rPr>
              <w:t>13</w:t>
            </w:r>
            <w:r w:rsidR="00851A13">
              <w:rPr>
                <w:sz w:val="16"/>
                <w:szCs w:val="16"/>
              </w:rPr>
              <w:t>19</w:t>
            </w:r>
            <w:r w:rsidR="000A2ABC">
              <w:rPr>
                <w:sz w:val="16"/>
                <w:szCs w:val="16"/>
              </w:rPr>
              <w:t>9</w:t>
            </w:r>
          </w:p>
        </w:tc>
        <w:tc>
          <w:tcPr>
            <w:tcW w:w="567" w:type="dxa"/>
            <w:shd w:val="solid" w:color="FFFFFF" w:fill="auto"/>
          </w:tcPr>
          <w:p w14:paraId="6A8EAF1B" w14:textId="298A6648" w:rsidR="00BC4506" w:rsidRPr="004B3488" w:rsidRDefault="00BC4506" w:rsidP="00BC4506">
            <w:pPr>
              <w:pStyle w:val="TAL"/>
              <w:rPr>
                <w:rFonts w:cs="Arial"/>
                <w:sz w:val="16"/>
                <w:szCs w:val="16"/>
              </w:rPr>
            </w:pPr>
            <w:r w:rsidRPr="004B3488">
              <w:rPr>
                <w:rFonts w:cs="Arial"/>
                <w:sz w:val="16"/>
                <w:szCs w:val="16"/>
              </w:rPr>
              <w:t>0</w:t>
            </w:r>
            <w:r>
              <w:rPr>
                <w:rFonts w:cs="Arial"/>
                <w:sz w:val="16"/>
                <w:szCs w:val="16"/>
              </w:rPr>
              <w:t>308</w:t>
            </w:r>
          </w:p>
        </w:tc>
        <w:tc>
          <w:tcPr>
            <w:tcW w:w="425" w:type="dxa"/>
            <w:shd w:val="solid" w:color="FFFFFF" w:fill="auto"/>
          </w:tcPr>
          <w:p w14:paraId="7EE09112" w14:textId="308B02F7" w:rsidR="00BC4506" w:rsidRPr="004B3488" w:rsidRDefault="00851A13" w:rsidP="00BC4506">
            <w:pPr>
              <w:pStyle w:val="TAR"/>
              <w:rPr>
                <w:rFonts w:cs="Arial"/>
                <w:sz w:val="16"/>
                <w:szCs w:val="16"/>
              </w:rPr>
            </w:pPr>
            <w:r>
              <w:rPr>
                <w:rFonts w:cs="Arial"/>
                <w:sz w:val="16"/>
                <w:szCs w:val="16"/>
              </w:rPr>
              <w:t>2</w:t>
            </w:r>
          </w:p>
        </w:tc>
        <w:tc>
          <w:tcPr>
            <w:tcW w:w="425" w:type="dxa"/>
            <w:shd w:val="solid" w:color="FFFFFF" w:fill="auto"/>
          </w:tcPr>
          <w:p w14:paraId="082A5FD2" w14:textId="5832E97B" w:rsidR="00BC4506" w:rsidRDefault="00BC4506" w:rsidP="00BC4506">
            <w:pPr>
              <w:pStyle w:val="TAC"/>
              <w:rPr>
                <w:rFonts w:cs="Arial"/>
                <w:sz w:val="16"/>
                <w:szCs w:val="16"/>
              </w:rPr>
            </w:pPr>
            <w:r>
              <w:rPr>
                <w:rFonts w:cs="Arial"/>
                <w:sz w:val="16"/>
                <w:szCs w:val="16"/>
              </w:rPr>
              <w:t>F</w:t>
            </w:r>
          </w:p>
        </w:tc>
        <w:tc>
          <w:tcPr>
            <w:tcW w:w="4820" w:type="dxa"/>
            <w:shd w:val="solid" w:color="FFFFFF" w:fill="auto"/>
          </w:tcPr>
          <w:p w14:paraId="5CAAAD91" w14:textId="31BDFCB7" w:rsidR="00BC4506" w:rsidRDefault="00BC4506" w:rsidP="00BC4506">
            <w:pPr>
              <w:pStyle w:val="TAL"/>
              <w:rPr>
                <w:noProof/>
              </w:rPr>
            </w:pPr>
            <w:r>
              <w:t>Remove Siblings of $ref attributes in OpenAPI</w:t>
            </w:r>
          </w:p>
        </w:tc>
        <w:tc>
          <w:tcPr>
            <w:tcW w:w="708" w:type="dxa"/>
            <w:shd w:val="solid" w:color="FFFFFF" w:fill="auto"/>
          </w:tcPr>
          <w:p w14:paraId="1AD168F2" w14:textId="098C14B2" w:rsidR="00BC4506" w:rsidRDefault="00BC4506" w:rsidP="00BC4506">
            <w:pPr>
              <w:pStyle w:val="TAC"/>
              <w:rPr>
                <w:sz w:val="16"/>
                <w:szCs w:val="16"/>
              </w:rPr>
            </w:pPr>
            <w:r>
              <w:rPr>
                <w:sz w:val="16"/>
                <w:szCs w:val="16"/>
              </w:rPr>
              <w:t>17.4.0</w:t>
            </w:r>
          </w:p>
        </w:tc>
      </w:tr>
      <w:tr w:rsidR="00BC4506" w:rsidRPr="00F11966" w14:paraId="29070CB7" w14:textId="77777777" w:rsidTr="005C7973">
        <w:tc>
          <w:tcPr>
            <w:tcW w:w="800" w:type="dxa"/>
            <w:shd w:val="solid" w:color="FFFFFF" w:fill="auto"/>
          </w:tcPr>
          <w:p w14:paraId="2E1DFBF8" w14:textId="4E37D01E" w:rsidR="00BC4506" w:rsidRPr="00F11966" w:rsidRDefault="00BC4506" w:rsidP="00BC4506">
            <w:pPr>
              <w:pStyle w:val="TAC"/>
              <w:rPr>
                <w:sz w:val="16"/>
                <w:szCs w:val="16"/>
              </w:rPr>
            </w:pPr>
            <w:r w:rsidRPr="00F11966">
              <w:rPr>
                <w:sz w:val="16"/>
                <w:szCs w:val="16"/>
              </w:rPr>
              <w:t>202</w:t>
            </w:r>
            <w:r>
              <w:rPr>
                <w:sz w:val="16"/>
                <w:szCs w:val="16"/>
              </w:rPr>
              <w:t>1</w:t>
            </w:r>
            <w:r w:rsidRPr="00F11966">
              <w:rPr>
                <w:sz w:val="16"/>
                <w:szCs w:val="16"/>
              </w:rPr>
              <w:t>-</w:t>
            </w:r>
            <w:r>
              <w:rPr>
                <w:sz w:val="16"/>
                <w:szCs w:val="16"/>
              </w:rPr>
              <w:t>12</w:t>
            </w:r>
          </w:p>
        </w:tc>
        <w:tc>
          <w:tcPr>
            <w:tcW w:w="800" w:type="dxa"/>
            <w:shd w:val="solid" w:color="FFFFFF" w:fill="auto"/>
          </w:tcPr>
          <w:p w14:paraId="4F581D0E" w14:textId="4E37F1F4" w:rsidR="00BC4506" w:rsidRPr="00F11966" w:rsidRDefault="00BC4506" w:rsidP="00BC4506">
            <w:pPr>
              <w:pStyle w:val="TAC"/>
              <w:rPr>
                <w:sz w:val="16"/>
                <w:szCs w:val="16"/>
              </w:rPr>
            </w:pPr>
            <w:r w:rsidRPr="00F11966">
              <w:rPr>
                <w:sz w:val="16"/>
                <w:szCs w:val="16"/>
              </w:rPr>
              <w:t>CT#</w:t>
            </w:r>
            <w:r>
              <w:rPr>
                <w:sz w:val="16"/>
                <w:szCs w:val="16"/>
              </w:rPr>
              <w:t>94</w:t>
            </w:r>
            <w:r w:rsidRPr="00F11966">
              <w:rPr>
                <w:sz w:val="16"/>
                <w:szCs w:val="16"/>
              </w:rPr>
              <w:t>E</w:t>
            </w:r>
          </w:p>
        </w:tc>
        <w:tc>
          <w:tcPr>
            <w:tcW w:w="1094" w:type="dxa"/>
            <w:shd w:val="solid" w:color="FFFFFF" w:fill="auto"/>
          </w:tcPr>
          <w:p w14:paraId="025F7243" w14:textId="05CC84BF" w:rsidR="00BC4506" w:rsidRPr="00F11966" w:rsidRDefault="00BC4506" w:rsidP="00BC4506">
            <w:pPr>
              <w:pStyle w:val="TAC"/>
              <w:rPr>
                <w:sz w:val="16"/>
                <w:szCs w:val="16"/>
              </w:rPr>
            </w:pPr>
            <w:r w:rsidRPr="00F11966">
              <w:rPr>
                <w:sz w:val="16"/>
                <w:szCs w:val="16"/>
              </w:rPr>
              <w:t>CP-2</w:t>
            </w:r>
            <w:r>
              <w:rPr>
                <w:sz w:val="16"/>
                <w:szCs w:val="16"/>
              </w:rPr>
              <w:t>13</w:t>
            </w:r>
            <w:r w:rsidR="00A10B3B">
              <w:rPr>
                <w:sz w:val="16"/>
                <w:szCs w:val="16"/>
              </w:rPr>
              <w:t>108</w:t>
            </w:r>
          </w:p>
        </w:tc>
        <w:tc>
          <w:tcPr>
            <w:tcW w:w="567" w:type="dxa"/>
            <w:shd w:val="solid" w:color="FFFFFF" w:fill="auto"/>
          </w:tcPr>
          <w:p w14:paraId="22AF3574" w14:textId="3960AD74" w:rsidR="00BC4506" w:rsidRPr="004B3488" w:rsidRDefault="00BC4506" w:rsidP="00BC4506">
            <w:pPr>
              <w:pStyle w:val="TAL"/>
              <w:rPr>
                <w:rFonts w:cs="Arial"/>
                <w:sz w:val="16"/>
                <w:szCs w:val="16"/>
              </w:rPr>
            </w:pPr>
            <w:r w:rsidRPr="004B3488">
              <w:rPr>
                <w:rFonts w:cs="Arial"/>
                <w:sz w:val="16"/>
                <w:szCs w:val="16"/>
              </w:rPr>
              <w:t>0</w:t>
            </w:r>
            <w:r>
              <w:rPr>
                <w:rFonts w:cs="Arial"/>
                <w:sz w:val="16"/>
                <w:szCs w:val="16"/>
              </w:rPr>
              <w:t>309</w:t>
            </w:r>
          </w:p>
        </w:tc>
        <w:tc>
          <w:tcPr>
            <w:tcW w:w="425" w:type="dxa"/>
            <w:shd w:val="solid" w:color="FFFFFF" w:fill="auto"/>
          </w:tcPr>
          <w:p w14:paraId="36A27710" w14:textId="77777777" w:rsidR="00BC4506" w:rsidRPr="004B3488" w:rsidRDefault="00BC4506" w:rsidP="00BC4506">
            <w:pPr>
              <w:pStyle w:val="TAR"/>
              <w:rPr>
                <w:rFonts w:cs="Arial"/>
                <w:sz w:val="16"/>
                <w:szCs w:val="16"/>
              </w:rPr>
            </w:pPr>
          </w:p>
        </w:tc>
        <w:tc>
          <w:tcPr>
            <w:tcW w:w="425" w:type="dxa"/>
            <w:shd w:val="solid" w:color="FFFFFF" w:fill="auto"/>
          </w:tcPr>
          <w:p w14:paraId="11BE7C14" w14:textId="6F156F6F" w:rsidR="00BC4506" w:rsidRDefault="00BC4506" w:rsidP="00BC4506">
            <w:pPr>
              <w:pStyle w:val="TAC"/>
              <w:rPr>
                <w:rFonts w:cs="Arial"/>
                <w:sz w:val="16"/>
                <w:szCs w:val="16"/>
              </w:rPr>
            </w:pPr>
            <w:r>
              <w:rPr>
                <w:rFonts w:cs="Arial"/>
                <w:sz w:val="16"/>
                <w:szCs w:val="16"/>
              </w:rPr>
              <w:t>B</w:t>
            </w:r>
          </w:p>
        </w:tc>
        <w:tc>
          <w:tcPr>
            <w:tcW w:w="4820" w:type="dxa"/>
            <w:shd w:val="solid" w:color="FFFFFF" w:fill="auto"/>
          </w:tcPr>
          <w:p w14:paraId="53AAC7E2" w14:textId="6DB78011" w:rsidR="00BC4506" w:rsidRDefault="00BC4506" w:rsidP="00BC4506">
            <w:pPr>
              <w:pStyle w:val="TAL"/>
            </w:pPr>
            <w:r>
              <w:rPr>
                <w:lang w:eastAsia="zh-CN"/>
              </w:rPr>
              <w:t xml:space="preserve">Common Data Types </w:t>
            </w:r>
            <w:r w:rsidRPr="00583FA6">
              <w:rPr>
                <w:lang w:eastAsia="zh-CN"/>
              </w:rPr>
              <w:t xml:space="preserve">for </w:t>
            </w:r>
            <w:r>
              <w:rPr>
                <w:lang w:eastAsia="zh-CN"/>
              </w:rPr>
              <w:t>SM Policy Association Establishment/Termination Events</w:t>
            </w:r>
          </w:p>
        </w:tc>
        <w:tc>
          <w:tcPr>
            <w:tcW w:w="708" w:type="dxa"/>
            <w:shd w:val="solid" w:color="FFFFFF" w:fill="auto"/>
          </w:tcPr>
          <w:p w14:paraId="59C300EB" w14:textId="4CA15D78" w:rsidR="00BC4506" w:rsidRDefault="00BC4506" w:rsidP="00BC4506">
            <w:pPr>
              <w:pStyle w:val="TAC"/>
              <w:rPr>
                <w:sz w:val="16"/>
                <w:szCs w:val="16"/>
              </w:rPr>
            </w:pPr>
            <w:r>
              <w:rPr>
                <w:sz w:val="16"/>
                <w:szCs w:val="16"/>
              </w:rPr>
              <w:t>17.4.0</w:t>
            </w:r>
          </w:p>
        </w:tc>
      </w:tr>
      <w:tr w:rsidR="00A35AC3" w:rsidRPr="00F11966" w14:paraId="19234CF2" w14:textId="77777777" w:rsidTr="005C7973">
        <w:tc>
          <w:tcPr>
            <w:tcW w:w="800" w:type="dxa"/>
            <w:shd w:val="solid" w:color="FFFFFF" w:fill="auto"/>
          </w:tcPr>
          <w:p w14:paraId="0B6AD4C3" w14:textId="7DC7BFB4" w:rsidR="00A35AC3" w:rsidRPr="00F11966" w:rsidRDefault="00A35AC3" w:rsidP="00A35AC3">
            <w:pPr>
              <w:pStyle w:val="TAC"/>
              <w:rPr>
                <w:sz w:val="16"/>
                <w:szCs w:val="16"/>
              </w:rPr>
            </w:pPr>
            <w:r w:rsidRPr="00F11966">
              <w:rPr>
                <w:sz w:val="16"/>
                <w:szCs w:val="16"/>
              </w:rPr>
              <w:t>202</w:t>
            </w:r>
            <w:r>
              <w:rPr>
                <w:sz w:val="16"/>
                <w:szCs w:val="16"/>
              </w:rPr>
              <w:t>1</w:t>
            </w:r>
            <w:r w:rsidRPr="00F11966">
              <w:rPr>
                <w:sz w:val="16"/>
                <w:szCs w:val="16"/>
              </w:rPr>
              <w:t>-</w:t>
            </w:r>
            <w:r>
              <w:rPr>
                <w:sz w:val="16"/>
                <w:szCs w:val="16"/>
              </w:rPr>
              <w:t>12</w:t>
            </w:r>
          </w:p>
        </w:tc>
        <w:tc>
          <w:tcPr>
            <w:tcW w:w="800" w:type="dxa"/>
            <w:shd w:val="solid" w:color="FFFFFF" w:fill="auto"/>
          </w:tcPr>
          <w:p w14:paraId="1C70F051" w14:textId="73125566" w:rsidR="00A35AC3" w:rsidRPr="00F11966" w:rsidRDefault="00A35AC3" w:rsidP="00A35AC3">
            <w:pPr>
              <w:pStyle w:val="TAC"/>
              <w:rPr>
                <w:sz w:val="16"/>
                <w:szCs w:val="16"/>
              </w:rPr>
            </w:pPr>
            <w:r w:rsidRPr="00F11966">
              <w:rPr>
                <w:sz w:val="16"/>
                <w:szCs w:val="16"/>
              </w:rPr>
              <w:t>CT#</w:t>
            </w:r>
            <w:r>
              <w:rPr>
                <w:sz w:val="16"/>
                <w:szCs w:val="16"/>
              </w:rPr>
              <w:t>94</w:t>
            </w:r>
            <w:r w:rsidRPr="00F11966">
              <w:rPr>
                <w:sz w:val="16"/>
                <w:szCs w:val="16"/>
              </w:rPr>
              <w:t>E</w:t>
            </w:r>
          </w:p>
        </w:tc>
        <w:tc>
          <w:tcPr>
            <w:tcW w:w="1094" w:type="dxa"/>
            <w:shd w:val="solid" w:color="FFFFFF" w:fill="auto"/>
          </w:tcPr>
          <w:p w14:paraId="33C02519" w14:textId="120D3675" w:rsidR="00A35AC3" w:rsidRPr="00F11966" w:rsidRDefault="00A35AC3" w:rsidP="00A35AC3">
            <w:pPr>
              <w:pStyle w:val="TAC"/>
              <w:rPr>
                <w:sz w:val="16"/>
                <w:szCs w:val="16"/>
              </w:rPr>
            </w:pPr>
            <w:r w:rsidRPr="00F11966">
              <w:rPr>
                <w:sz w:val="16"/>
                <w:szCs w:val="16"/>
              </w:rPr>
              <w:t>CP-2</w:t>
            </w:r>
            <w:r>
              <w:rPr>
                <w:sz w:val="16"/>
                <w:szCs w:val="16"/>
              </w:rPr>
              <w:t>13</w:t>
            </w:r>
            <w:r w:rsidR="00A10B3B">
              <w:rPr>
                <w:sz w:val="16"/>
                <w:szCs w:val="16"/>
              </w:rPr>
              <w:t>103</w:t>
            </w:r>
          </w:p>
        </w:tc>
        <w:tc>
          <w:tcPr>
            <w:tcW w:w="567" w:type="dxa"/>
            <w:shd w:val="solid" w:color="FFFFFF" w:fill="auto"/>
          </w:tcPr>
          <w:p w14:paraId="6D5C0978" w14:textId="1E705F2D" w:rsidR="00A35AC3" w:rsidRPr="004B3488" w:rsidRDefault="00A35AC3" w:rsidP="00A35AC3">
            <w:pPr>
              <w:pStyle w:val="TAL"/>
              <w:rPr>
                <w:rFonts w:cs="Arial"/>
                <w:sz w:val="16"/>
                <w:szCs w:val="16"/>
              </w:rPr>
            </w:pPr>
            <w:r w:rsidRPr="004B3488">
              <w:rPr>
                <w:rFonts w:cs="Arial"/>
                <w:sz w:val="16"/>
                <w:szCs w:val="16"/>
              </w:rPr>
              <w:t>0</w:t>
            </w:r>
            <w:r>
              <w:rPr>
                <w:rFonts w:cs="Arial"/>
                <w:sz w:val="16"/>
                <w:szCs w:val="16"/>
              </w:rPr>
              <w:t>310</w:t>
            </w:r>
          </w:p>
        </w:tc>
        <w:tc>
          <w:tcPr>
            <w:tcW w:w="425" w:type="dxa"/>
            <w:shd w:val="solid" w:color="FFFFFF" w:fill="auto"/>
          </w:tcPr>
          <w:p w14:paraId="7EE4352E" w14:textId="129D7252" w:rsidR="00A35AC3" w:rsidRPr="004B3488" w:rsidRDefault="00A35AC3" w:rsidP="00A35AC3">
            <w:pPr>
              <w:pStyle w:val="TAR"/>
              <w:rPr>
                <w:rFonts w:cs="Arial"/>
                <w:sz w:val="16"/>
                <w:szCs w:val="16"/>
              </w:rPr>
            </w:pPr>
            <w:r>
              <w:rPr>
                <w:rFonts w:cs="Arial"/>
                <w:sz w:val="16"/>
                <w:szCs w:val="16"/>
              </w:rPr>
              <w:t>1</w:t>
            </w:r>
          </w:p>
        </w:tc>
        <w:tc>
          <w:tcPr>
            <w:tcW w:w="425" w:type="dxa"/>
            <w:shd w:val="solid" w:color="FFFFFF" w:fill="auto"/>
          </w:tcPr>
          <w:p w14:paraId="13D917D4" w14:textId="10D300DE" w:rsidR="00A35AC3" w:rsidRDefault="00A35AC3" w:rsidP="00A35AC3">
            <w:pPr>
              <w:pStyle w:val="TAC"/>
              <w:rPr>
                <w:rFonts w:cs="Arial"/>
                <w:sz w:val="16"/>
                <w:szCs w:val="16"/>
              </w:rPr>
            </w:pPr>
            <w:r>
              <w:rPr>
                <w:rFonts w:cs="Arial"/>
                <w:sz w:val="16"/>
                <w:szCs w:val="16"/>
              </w:rPr>
              <w:t>B</w:t>
            </w:r>
          </w:p>
        </w:tc>
        <w:tc>
          <w:tcPr>
            <w:tcW w:w="4820" w:type="dxa"/>
            <w:shd w:val="solid" w:color="FFFFFF" w:fill="auto"/>
          </w:tcPr>
          <w:p w14:paraId="0A73EC12" w14:textId="69A6AEF9" w:rsidR="00A35AC3" w:rsidRDefault="00A35AC3" w:rsidP="00A35AC3">
            <w:pPr>
              <w:pStyle w:val="TAL"/>
              <w:rPr>
                <w:lang w:eastAsia="zh-CN"/>
              </w:rPr>
            </w:pPr>
            <w:r>
              <w:rPr>
                <w:rFonts w:hint="eastAsia"/>
                <w:lang w:eastAsia="zh-CN"/>
              </w:rPr>
              <w:t>Update the RAT Type to support NR RedCap</w:t>
            </w:r>
          </w:p>
        </w:tc>
        <w:tc>
          <w:tcPr>
            <w:tcW w:w="708" w:type="dxa"/>
            <w:shd w:val="solid" w:color="FFFFFF" w:fill="auto"/>
          </w:tcPr>
          <w:p w14:paraId="1C343007" w14:textId="4C451E05" w:rsidR="00A35AC3" w:rsidRDefault="00A35AC3" w:rsidP="00A35AC3">
            <w:pPr>
              <w:pStyle w:val="TAC"/>
              <w:rPr>
                <w:sz w:val="16"/>
                <w:szCs w:val="16"/>
              </w:rPr>
            </w:pPr>
            <w:r>
              <w:rPr>
                <w:sz w:val="16"/>
                <w:szCs w:val="16"/>
              </w:rPr>
              <w:t>17.4.0</w:t>
            </w:r>
          </w:p>
        </w:tc>
      </w:tr>
      <w:tr w:rsidR="005F3A0A" w:rsidRPr="00F11966" w14:paraId="7DDA3822" w14:textId="77777777" w:rsidTr="005C7973">
        <w:tc>
          <w:tcPr>
            <w:tcW w:w="800" w:type="dxa"/>
            <w:shd w:val="solid" w:color="FFFFFF" w:fill="auto"/>
          </w:tcPr>
          <w:p w14:paraId="1427D987" w14:textId="11694AFC" w:rsidR="005F3A0A" w:rsidRPr="00F11966" w:rsidRDefault="005F3A0A" w:rsidP="005F3A0A">
            <w:pPr>
              <w:pStyle w:val="TAC"/>
              <w:rPr>
                <w:sz w:val="16"/>
                <w:szCs w:val="16"/>
              </w:rPr>
            </w:pPr>
            <w:r w:rsidRPr="00F11966">
              <w:rPr>
                <w:sz w:val="16"/>
                <w:szCs w:val="16"/>
              </w:rPr>
              <w:t>202</w:t>
            </w:r>
            <w:r>
              <w:rPr>
                <w:sz w:val="16"/>
                <w:szCs w:val="16"/>
              </w:rPr>
              <w:t>1</w:t>
            </w:r>
            <w:r w:rsidRPr="00F11966">
              <w:rPr>
                <w:sz w:val="16"/>
                <w:szCs w:val="16"/>
              </w:rPr>
              <w:t>-</w:t>
            </w:r>
            <w:r>
              <w:rPr>
                <w:sz w:val="16"/>
                <w:szCs w:val="16"/>
              </w:rPr>
              <w:t>12</w:t>
            </w:r>
          </w:p>
        </w:tc>
        <w:tc>
          <w:tcPr>
            <w:tcW w:w="800" w:type="dxa"/>
            <w:shd w:val="solid" w:color="FFFFFF" w:fill="auto"/>
          </w:tcPr>
          <w:p w14:paraId="57D0C35E" w14:textId="0F6E59A0" w:rsidR="005F3A0A" w:rsidRPr="00F11966" w:rsidRDefault="005F3A0A" w:rsidP="005F3A0A">
            <w:pPr>
              <w:pStyle w:val="TAC"/>
              <w:rPr>
                <w:sz w:val="16"/>
                <w:szCs w:val="16"/>
              </w:rPr>
            </w:pPr>
            <w:r w:rsidRPr="00F11966">
              <w:rPr>
                <w:sz w:val="16"/>
                <w:szCs w:val="16"/>
              </w:rPr>
              <w:t>CT#</w:t>
            </w:r>
            <w:r>
              <w:rPr>
                <w:sz w:val="16"/>
                <w:szCs w:val="16"/>
              </w:rPr>
              <w:t>94</w:t>
            </w:r>
            <w:r w:rsidRPr="00F11966">
              <w:rPr>
                <w:sz w:val="16"/>
                <w:szCs w:val="16"/>
              </w:rPr>
              <w:t>E</w:t>
            </w:r>
          </w:p>
        </w:tc>
        <w:tc>
          <w:tcPr>
            <w:tcW w:w="1094" w:type="dxa"/>
            <w:shd w:val="solid" w:color="FFFFFF" w:fill="auto"/>
          </w:tcPr>
          <w:p w14:paraId="7EE3D73E" w14:textId="1FEEDA48" w:rsidR="005F3A0A" w:rsidRPr="00F11966" w:rsidRDefault="005F3A0A" w:rsidP="005F3A0A">
            <w:pPr>
              <w:pStyle w:val="TAC"/>
              <w:rPr>
                <w:sz w:val="16"/>
                <w:szCs w:val="16"/>
              </w:rPr>
            </w:pPr>
            <w:r w:rsidRPr="00F11966">
              <w:rPr>
                <w:sz w:val="16"/>
                <w:szCs w:val="16"/>
              </w:rPr>
              <w:t>CP-2</w:t>
            </w:r>
            <w:r>
              <w:rPr>
                <w:sz w:val="16"/>
                <w:szCs w:val="16"/>
              </w:rPr>
              <w:t>13</w:t>
            </w:r>
            <w:r w:rsidR="00A10B3B">
              <w:rPr>
                <w:sz w:val="16"/>
                <w:szCs w:val="16"/>
              </w:rPr>
              <w:t>093</w:t>
            </w:r>
          </w:p>
        </w:tc>
        <w:tc>
          <w:tcPr>
            <w:tcW w:w="567" w:type="dxa"/>
            <w:shd w:val="solid" w:color="FFFFFF" w:fill="auto"/>
          </w:tcPr>
          <w:p w14:paraId="05C56D86" w14:textId="36C22A4D" w:rsidR="005F3A0A" w:rsidRPr="004B3488" w:rsidRDefault="005F3A0A" w:rsidP="005F3A0A">
            <w:pPr>
              <w:pStyle w:val="TAL"/>
              <w:rPr>
                <w:rFonts w:cs="Arial"/>
                <w:sz w:val="16"/>
                <w:szCs w:val="16"/>
              </w:rPr>
            </w:pPr>
            <w:r w:rsidRPr="004B3488">
              <w:rPr>
                <w:rFonts w:cs="Arial"/>
                <w:sz w:val="16"/>
                <w:szCs w:val="16"/>
              </w:rPr>
              <w:t>0</w:t>
            </w:r>
            <w:r>
              <w:rPr>
                <w:rFonts w:cs="Arial"/>
                <w:sz w:val="16"/>
                <w:szCs w:val="16"/>
              </w:rPr>
              <w:t>311</w:t>
            </w:r>
          </w:p>
        </w:tc>
        <w:tc>
          <w:tcPr>
            <w:tcW w:w="425" w:type="dxa"/>
            <w:shd w:val="solid" w:color="FFFFFF" w:fill="auto"/>
          </w:tcPr>
          <w:p w14:paraId="020754DF" w14:textId="51DD988C" w:rsidR="005F3A0A" w:rsidRDefault="005F3A0A" w:rsidP="005F3A0A">
            <w:pPr>
              <w:pStyle w:val="TAR"/>
              <w:rPr>
                <w:rFonts w:cs="Arial"/>
                <w:sz w:val="16"/>
                <w:szCs w:val="16"/>
              </w:rPr>
            </w:pPr>
          </w:p>
        </w:tc>
        <w:tc>
          <w:tcPr>
            <w:tcW w:w="425" w:type="dxa"/>
            <w:shd w:val="solid" w:color="FFFFFF" w:fill="auto"/>
          </w:tcPr>
          <w:p w14:paraId="6E4FA269" w14:textId="47C7168A" w:rsidR="005F3A0A" w:rsidRDefault="005F3A0A" w:rsidP="005F3A0A">
            <w:pPr>
              <w:pStyle w:val="TAC"/>
              <w:rPr>
                <w:rFonts w:cs="Arial"/>
                <w:sz w:val="16"/>
                <w:szCs w:val="16"/>
              </w:rPr>
            </w:pPr>
            <w:r>
              <w:rPr>
                <w:rFonts w:cs="Arial"/>
                <w:sz w:val="16"/>
                <w:szCs w:val="16"/>
              </w:rPr>
              <w:t>F</w:t>
            </w:r>
          </w:p>
        </w:tc>
        <w:tc>
          <w:tcPr>
            <w:tcW w:w="4820" w:type="dxa"/>
            <w:shd w:val="solid" w:color="FFFFFF" w:fill="auto"/>
          </w:tcPr>
          <w:p w14:paraId="00168738" w14:textId="3C6B6648" w:rsidR="005F3A0A" w:rsidRDefault="00273585" w:rsidP="005F3A0A">
            <w:pPr>
              <w:pStyle w:val="TAL"/>
              <w:rPr>
                <w:lang w:eastAsia="zh-CN"/>
              </w:rPr>
            </w:pPr>
            <w:r>
              <w:t>Correction of Spatial Validity Condition</w:t>
            </w:r>
          </w:p>
        </w:tc>
        <w:tc>
          <w:tcPr>
            <w:tcW w:w="708" w:type="dxa"/>
            <w:shd w:val="solid" w:color="FFFFFF" w:fill="auto"/>
          </w:tcPr>
          <w:p w14:paraId="7B4E1721" w14:textId="36B29B11" w:rsidR="005F3A0A" w:rsidRDefault="005F3A0A" w:rsidP="005F3A0A">
            <w:pPr>
              <w:pStyle w:val="TAC"/>
              <w:rPr>
                <w:sz w:val="16"/>
                <w:szCs w:val="16"/>
              </w:rPr>
            </w:pPr>
            <w:r>
              <w:rPr>
                <w:sz w:val="16"/>
                <w:szCs w:val="16"/>
              </w:rPr>
              <w:t>17.4.0</w:t>
            </w:r>
          </w:p>
        </w:tc>
      </w:tr>
      <w:tr w:rsidR="00066A23" w:rsidRPr="00F11966" w14:paraId="493A95EB" w14:textId="77777777" w:rsidTr="005C7973">
        <w:tc>
          <w:tcPr>
            <w:tcW w:w="800" w:type="dxa"/>
            <w:shd w:val="solid" w:color="FFFFFF" w:fill="auto"/>
          </w:tcPr>
          <w:p w14:paraId="24164754" w14:textId="3B4E6B69" w:rsidR="00066A23" w:rsidRPr="00F11966" w:rsidRDefault="00066A23" w:rsidP="00066A23">
            <w:pPr>
              <w:pStyle w:val="TAC"/>
              <w:rPr>
                <w:sz w:val="16"/>
                <w:szCs w:val="16"/>
              </w:rPr>
            </w:pPr>
            <w:r w:rsidRPr="00F11966">
              <w:rPr>
                <w:sz w:val="16"/>
                <w:szCs w:val="16"/>
              </w:rPr>
              <w:t>202</w:t>
            </w:r>
            <w:r>
              <w:rPr>
                <w:sz w:val="16"/>
                <w:szCs w:val="16"/>
              </w:rPr>
              <w:t>1</w:t>
            </w:r>
            <w:r w:rsidRPr="00F11966">
              <w:rPr>
                <w:sz w:val="16"/>
                <w:szCs w:val="16"/>
              </w:rPr>
              <w:t>-</w:t>
            </w:r>
            <w:r>
              <w:rPr>
                <w:sz w:val="16"/>
                <w:szCs w:val="16"/>
              </w:rPr>
              <w:t>12</w:t>
            </w:r>
          </w:p>
        </w:tc>
        <w:tc>
          <w:tcPr>
            <w:tcW w:w="800" w:type="dxa"/>
            <w:shd w:val="solid" w:color="FFFFFF" w:fill="auto"/>
          </w:tcPr>
          <w:p w14:paraId="05BB1E96" w14:textId="4A7B65B3" w:rsidR="00066A23" w:rsidRPr="00F11966" w:rsidRDefault="00066A23" w:rsidP="00066A23">
            <w:pPr>
              <w:pStyle w:val="TAC"/>
              <w:rPr>
                <w:sz w:val="16"/>
                <w:szCs w:val="16"/>
              </w:rPr>
            </w:pPr>
            <w:r w:rsidRPr="00F11966">
              <w:rPr>
                <w:sz w:val="16"/>
                <w:szCs w:val="16"/>
              </w:rPr>
              <w:t>CT#</w:t>
            </w:r>
            <w:r>
              <w:rPr>
                <w:sz w:val="16"/>
                <w:szCs w:val="16"/>
              </w:rPr>
              <w:t>94</w:t>
            </w:r>
            <w:r w:rsidRPr="00F11966">
              <w:rPr>
                <w:sz w:val="16"/>
                <w:szCs w:val="16"/>
              </w:rPr>
              <w:t>E</w:t>
            </w:r>
          </w:p>
        </w:tc>
        <w:tc>
          <w:tcPr>
            <w:tcW w:w="1094" w:type="dxa"/>
            <w:shd w:val="solid" w:color="FFFFFF" w:fill="auto"/>
          </w:tcPr>
          <w:p w14:paraId="76911563" w14:textId="2938C357" w:rsidR="00066A23" w:rsidRPr="00F11966" w:rsidRDefault="00066A23" w:rsidP="00066A23">
            <w:pPr>
              <w:pStyle w:val="TAC"/>
              <w:rPr>
                <w:sz w:val="16"/>
                <w:szCs w:val="16"/>
              </w:rPr>
            </w:pPr>
            <w:r w:rsidRPr="00F11966">
              <w:rPr>
                <w:sz w:val="16"/>
                <w:szCs w:val="16"/>
              </w:rPr>
              <w:t>CP-2</w:t>
            </w:r>
            <w:r>
              <w:rPr>
                <w:sz w:val="16"/>
                <w:szCs w:val="16"/>
              </w:rPr>
              <w:t>13</w:t>
            </w:r>
            <w:r w:rsidR="00A10B3B">
              <w:rPr>
                <w:sz w:val="16"/>
                <w:szCs w:val="16"/>
              </w:rPr>
              <w:t>124</w:t>
            </w:r>
          </w:p>
        </w:tc>
        <w:tc>
          <w:tcPr>
            <w:tcW w:w="567" w:type="dxa"/>
            <w:shd w:val="solid" w:color="FFFFFF" w:fill="auto"/>
          </w:tcPr>
          <w:p w14:paraId="36EE804F" w14:textId="1F4D9523" w:rsidR="00066A23" w:rsidRPr="004B3488" w:rsidRDefault="00066A23" w:rsidP="00066A23">
            <w:pPr>
              <w:pStyle w:val="TAL"/>
              <w:rPr>
                <w:rFonts w:cs="Arial"/>
                <w:sz w:val="16"/>
                <w:szCs w:val="16"/>
              </w:rPr>
            </w:pPr>
            <w:r w:rsidRPr="004B3488">
              <w:rPr>
                <w:rFonts w:cs="Arial"/>
                <w:sz w:val="16"/>
                <w:szCs w:val="16"/>
              </w:rPr>
              <w:t>0</w:t>
            </w:r>
            <w:r>
              <w:rPr>
                <w:rFonts w:cs="Arial"/>
                <w:sz w:val="16"/>
                <w:szCs w:val="16"/>
              </w:rPr>
              <w:t>315</w:t>
            </w:r>
          </w:p>
        </w:tc>
        <w:tc>
          <w:tcPr>
            <w:tcW w:w="425" w:type="dxa"/>
            <w:shd w:val="solid" w:color="FFFFFF" w:fill="auto"/>
          </w:tcPr>
          <w:p w14:paraId="76BD2E96" w14:textId="77777777" w:rsidR="00066A23" w:rsidRDefault="00066A23" w:rsidP="00066A23">
            <w:pPr>
              <w:pStyle w:val="TAR"/>
              <w:rPr>
                <w:rFonts w:cs="Arial"/>
                <w:sz w:val="16"/>
                <w:szCs w:val="16"/>
              </w:rPr>
            </w:pPr>
          </w:p>
        </w:tc>
        <w:tc>
          <w:tcPr>
            <w:tcW w:w="425" w:type="dxa"/>
            <w:shd w:val="solid" w:color="FFFFFF" w:fill="auto"/>
          </w:tcPr>
          <w:p w14:paraId="52B1332B" w14:textId="58DF7B3B" w:rsidR="00066A23" w:rsidRDefault="00066A23" w:rsidP="00066A23">
            <w:pPr>
              <w:pStyle w:val="TAC"/>
              <w:rPr>
                <w:rFonts w:cs="Arial"/>
                <w:sz w:val="16"/>
                <w:szCs w:val="16"/>
              </w:rPr>
            </w:pPr>
            <w:r>
              <w:rPr>
                <w:rFonts w:cs="Arial"/>
                <w:sz w:val="16"/>
                <w:szCs w:val="16"/>
              </w:rPr>
              <w:t>F</w:t>
            </w:r>
          </w:p>
        </w:tc>
        <w:tc>
          <w:tcPr>
            <w:tcW w:w="4820" w:type="dxa"/>
            <w:shd w:val="solid" w:color="FFFFFF" w:fill="auto"/>
          </w:tcPr>
          <w:p w14:paraId="7304CA11" w14:textId="411639F1" w:rsidR="00066A23" w:rsidRDefault="00066A23" w:rsidP="00066A23">
            <w:pPr>
              <w:pStyle w:val="TAL"/>
            </w:pPr>
            <w:r w:rsidRPr="000F7F73">
              <w:t>Extention of userLocationInfo attribute to support GERAN/UTRAN access</w:t>
            </w:r>
          </w:p>
        </w:tc>
        <w:tc>
          <w:tcPr>
            <w:tcW w:w="708" w:type="dxa"/>
            <w:shd w:val="solid" w:color="FFFFFF" w:fill="auto"/>
          </w:tcPr>
          <w:p w14:paraId="19C8D907" w14:textId="37A16B47" w:rsidR="00066A23" w:rsidRDefault="00066A23" w:rsidP="00066A23">
            <w:pPr>
              <w:pStyle w:val="TAC"/>
              <w:rPr>
                <w:sz w:val="16"/>
                <w:szCs w:val="16"/>
              </w:rPr>
            </w:pPr>
            <w:r>
              <w:rPr>
                <w:sz w:val="16"/>
                <w:szCs w:val="16"/>
              </w:rPr>
              <w:t>17.4.0</w:t>
            </w:r>
          </w:p>
        </w:tc>
      </w:tr>
      <w:tr w:rsidR="00781476" w:rsidRPr="00F11966" w14:paraId="60755242" w14:textId="77777777" w:rsidTr="005C7973">
        <w:tc>
          <w:tcPr>
            <w:tcW w:w="800" w:type="dxa"/>
            <w:shd w:val="solid" w:color="FFFFFF" w:fill="auto"/>
          </w:tcPr>
          <w:p w14:paraId="59203843" w14:textId="53D13028" w:rsidR="00781476" w:rsidRPr="00F11966" w:rsidRDefault="00781476" w:rsidP="00781476">
            <w:pPr>
              <w:pStyle w:val="TAC"/>
              <w:rPr>
                <w:sz w:val="16"/>
                <w:szCs w:val="16"/>
              </w:rPr>
            </w:pPr>
            <w:r w:rsidRPr="00F11966">
              <w:rPr>
                <w:sz w:val="16"/>
                <w:szCs w:val="16"/>
              </w:rPr>
              <w:t>202</w:t>
            </w:r>
            <w:r>
              <w:rPr>
                <w:sz w:val="16"/>
                <w:szCs w:val="16"/>
              </w:rPr>
              <w:t>1</w:t>
            </w:r>
            <w:r w:rsidRPr="00F11966">
              <w:rPr>
                <w:sz w:val="16"/>
                <w:szCs w:val="16"/>
              </w:rPr>
              <w:t>-</w:t>
            </w:r>
            <w:r>
              <w:rPr>
                <w:sz w:val="16"/>
                <w:szCs w:val="16"/>
              </w:rPr>
              <w:t>12</w:t>
            </w:r>
          </w:p>
        </w:tc>
        <w:tc>
          <w:tcPr>
            <w:tcW w:w="800" w:type="dxa"/>
            <w:shd w:val="solid" w:color="FFFFFF" w:fill="auto"/>
          </w:tcPr>
          <w:p w14:paraId="441B41F3" w14:textId="1B3143F4" w:rsidR="00781476" w:rsidRPr="00F11966" w:rsidRDefault="00781476" w:rsidP="00781476">
            <w:pPr>
              <w:pStyle w:val="TAC"/>
              <w:rPr>
                <w:sz w:val="16"/>
                <w:szCs w:val="16"/>
              </w:rPr>
            </w:pPr>
            <w:r w:rsidRPr="00F11966">
              <w:rPr>
                <w:sz w:val="16"/>
                <w:szCs w:val="16"/>
              </w:rPr>
              <w:t>CT#</w:t>
            </w:r>
            <w:r>
              <w:rPr>
                <w:sz w:val="16"/>
                <w:szCs w:val="16"/>
              </w:rPr>
              <w:t>94</w:t>
            </w:r>
            <w:r w:rsidRPr="00F11966">
              <w:rPr>
                <w:sz w:val="16"/>
                <w:szCs w:val="16"/>
              </w:rPr>
              <w:t>E</w:t>
            </w:r>
          </w:p>
        </w:tc>
        <w:tc>
          <w:tcPr>
            <w:tcW w:w="1094" w:type="dxa"/>
            <w:shd w:val="solid" w:color="FFFFFF" w:fill="auto"/>
          </w:tcPr>
          <w:p w14:paraId="64BDD86C" w14:textId="542CB5E5" w:rsidR="00781476" w:rsidRPr="00F11966" w:rsidRDefault="00781476" w:rsidP="00781476">
            <w:pPr>
              <w:pStyle w:val="TAC"/>
              <w:rPr>
                <w:sz w:val="16"/>
                <w:szCs w:val="16"/>
              </w:rPr>
            </w:pPr>
            <w:r w:rsidRPr="00F11966">
              <w:rPr>
                <w:sz w:val="16"/>
                <w:szCs w:val="16"/>
              </w:rPr>
              <w:t>CP-2</w:t>
            </w:r>
            <w:r>
              <w:rPr>
                <w:sz w:val="16"/>
                <w:szCs w:val="16"/>
              </w:rPr>
              <w:t>13</w:t>
            </w:r>
            <w:r w:rsidR="00A10B3B">
              <w:rPr>
                <w:sz w:val="16"/>
                <w:szCs w:val="16"/>
              </w:rPr>
              <w:t>092</w:t>
            </w:r>
          </w:p>
        </w:tc>
        <w:tc>
          <w:tcPr>
            <w:tcW w:w="567" w:type="dxa"/>
            <w:shd w:val="solid" w:color="FFFFFF" w:fill="auto"/>
          </w:tcPr>
          <w:p w14:paraId="62249C92" w14:textId="4C48DD02" w:rsidR="00781476" w:rsidRPr="004B3488" w:rsidRDefault="00781476" w:rsidP="00781476">
            <w:pPr>
              <w:pStyle w:val="TAL"/>
              <w:rPr>
                <w:rFonts w:cs="Arial"/>
                <w:sz w:val="16"/>
                <w:szCs w:val="16"/>
              </w:rPr>
            </w:pPr>
            <w:r w:rsidRPr="004B3488">
              <w:rPr>
                <w:rFonts w:cs="Arial"/>
                <w:sz w:val="16"/>
                <w:szCs w:val="16"/>
              </w:rPr>
              <w:t>0</w:t>
            </w:r>
            <w:r>
              <w:rPr>
                <w:rFonts w:cs="Arial"/>
                <w:sz w:val="16"/>
                <w:szCs w:val="16"/>
              </w:rPr>
              <w:t>316</w:t>
            </w:r>
          </w:p>
        </w:tc>
        <w:tc>
          <w:tcPr>
            <w:tcW w:w="425" w:type="dxa"/>
            <w:shd w:val="solid" w:color="FFFFFF" w:fill="auto"/>
          </w:tcPr>
          <w:p w14:paraId="3197781D" w14:textId="77777777" w:rsidR="00781476" w:rsidRDefault="00781476" w:rsidP="00781476">
            <w:pPr>
              <w:pStyle w:val="TAR"/>
              <w:rPr>
                <w:rFonts w:cs="Arial"/>
                <w:sz w:val="16"/>
                <w:szCs w:val="16"/>
              </w:rPr>
            </w:pPr>
          </w:p>
        </w:tc>
        <w:tc>
          <w:tcPr>
            <w:tcW w:w="425" w:type="dxa"/>
            <w:shd w:val="solid" w:color="FFFFFF" w:fill="auto"/>
          </w:tcPr>
          <w:p w14:paraId="1AE7B9AB" w14:textId="3664617E" w:rsidR="00781476" w:rsidRDefault="00781476" w:rsidP="00781476">
            <w:pPr>
              <w:pStyle w:val="TAC"/>
              <w:rPr>
                <w:rFonts w:cs="Arial"/>
                <w:sz w:val="16"/>
                <w:szCs w:val="16"/>
              </w:rPr>
            </w:pPr>
            <w:r>
              <w:rPr>
                <w:rFonts w:cs="Arial"/>
                <w:sz w:val="16"/>
                <w:szCs w:val="16"/>
              </w:rPr>
              <w:t>F</w:t>
            </w:r>
          </w:p>
        </w:tc>
        <w:tc>
          <w:tcPr>
            <w:tcW w:w="4820" w:type="dxa"/>
            <w:shd w:val="solid" w:color="FFFFFF" w:fill="auto"/>
          </w:tcPr>
          <w:p w14:paraId="46CA9363" w14:textId="693CA01F" w:rsidR="00781476" w:rsidRPr="000F7F73" w:rsidRDefault="00781476" w:rsidP="00781476">
            <w:pPr>
              <w:pStyle w:val="TAL"/>
            </w:pPr>
            <w:r>
              <w:t>Immediate Report</w:t>
            </w:r>
          </w:p>
        </w:tc>
        <w:tc>
          <w:tcPr>
            <w:tcW w:w="708" w:type="dxa"/>
            <w:shd w:val="solid" w:color="FFFFFF" w:fill="auto"/>
          </w:tcPr>
          <w:p w14:paraId="648514A1" w14:textId="5B2258F0" w:rsidR="00781476" w:rsidRDefault="00781476" w:rsidP="00781476">
            <w:pPr>
              <w:pStyle w:val="TAC"/>
              <w:rPr>
                <w:sz w:val="16"/>
                <w:szCs w:val="16"/>
              </w:rPr>
            </w:pPr>
            <w:r>
              <w:rPr>
                <w:sz w:val="16"/>
                <w:szCs w:val="16"/>
              </w:rPr>
              <w:t>17.4.0</w:t>
            </w:r>
          </w:p>
        </w:tc>
      </w:tr>
      <w:tr w:rsidR="00F51827" w:rsidRPr="00F11966" w14:paraId="7F6C19BF" w14:textId="77777777" w:rsidTr="005C7973">
        <w:tc>
          <w:tcPr>
            <w:tcW w:w="800" w:type="dxa"/>
            <w:shd w:val="solid" w:color="FFFFFF" w:fill="auto"/>
          </w:tcPr>
          <w:p w14:paraId="0ED93C45" w14:textId="18751011" w:rsidR="00F51827" w:rsidRPr="00F11966" w:rsidRDefault="00F51827" w:rsidP="00F51827">
            <w:pPr>
              <w:pStyle w:val="TAC"/>
              <w:rPr>
                <w:sz w:val="16"/>
                <w:szCs w:val="16"/>
              </w:rPr>
            </w:pPr>
            <w:r w:rsidRPr="00F11966">
              <w:rPr>
                <w:sz w:val="16"/>
                <w:szCs w:val="16"/>
              </w:rPr>
              <w:t>202</w:t>
            </w:r>
            <w:r>
              <w:rPr>
                <w:sz w:val="16"/>
                <w:szCs w:val="16"/>
              </w:rPr>
              <w:t>1</w:t>
            </w:r>
            <w:r w:rsidRPr="00F11966">
              <w:rPr>
                <w:sz w:val="16"/>
                <w:szCs w:val="16"/>
              </w:rPr>
              <w:t>-</w:t>
            </w:r>
            <w:r>
              <w:rPr>
                <w:sz w:val="16"/>
                <w:szCs w:val="16"/>
              </w:rPr>
              <w:t>12</w:t>
            </w:r>
          </w:p>
        </w:tc>
        <w:tc>
          <w:tcPr>
            <w:tcW w:w="800" w:type="dxa"/>
            <w:shd w:val="solid" w:color="FFFFFF" w:fill="auto"/>
          </w:tcPr>
          <w:p w14:paraId="3EE9CF33" w14:textId="5DF61233" w:rsidR="00F51827" w:rsidRPr="00F11966" w:rsidRDefault="00F51827" w:rsidP="00F51827">
            <w:pPr>
              <w:pStyle w:val="TAC"/>
              <w:rPr>
                <w:sz w:val="16"/>
                <w:szCs w:val="16"/>
              </w:rPr>
            </w:pPr>
            <w:r w:rsidRPr="00F11966">
              <w:rPr>
                <w:sz w:val="16"/>
                <w:szCs w:val="16"/>
              </w:rPr>
              <w:t>CT#</w:t>
            </w:r>
            <w:r>
              <w:rPr>
                <w:sz w:val="16"/>
                <w:szCs w:val="16"/>
              </w:rPr>
              <w:t>94</w:t>
            </w:r>
            <w:r w:rsidRPr="00F11966">
              <w:rPr>
                <w:sz w:val="16"/>
                <w:szCs w:val="16"/>
              </w:rPr>
              <w:t>E</w:t>
            </w:r>
          </w:p>
        </w:tc>
        <w:tc>
          <w:tcPr>
            <w:tcW w:w="1094" w:type="dxa"/>
            <w:shd w:val="solid" w:color="FFFFFF" w:fill="auto"/>
          </w:tcPr>
          <w:p w14:paraId="2ABEB0D8" w14:textId="7FC21857" w:rsidR="00F51827" w:rsidRPr="00F11966" w:rsidRDefault="00F51827" w:rsidP="00F51827">
            <w:pPr>
              <w:pStyle w:val="TAC"/>
              <w:rPr>
                <w:sz w:val="16"/>
                <w:szCs w:val="16"/>
              </w:rPr>
            </w:pPr>
            <w:r w:rsidRPr="00F11966">
              <w:rPr>
                <w:sz w:val="16"/>
                <w:szCs w:val="16"/>
              </w:rPr>
              <w:t>CP-2</w:t>
            </w:r>
            <w:r>
              <w:rPr>
                <w:sz w:val="16"/>
                <w:szCs w:val="16"/>
              </w:rPr>
              <w:t>13</w:t>
            </w:r>
            <w:r w:rsidR="00A10B3B">
              <w:rPr>
                <w:sz w:val="16"/>
                <w:szCs w:val="16"/>
              </w:rPr>
              <w:t>088</w:t>
            </w:r>
          </w:p>
        </w:tc>
        <w:tc>
          <w:tcPr>
            <w:tcW w:w="567" w:type="dxa"/>
            <w:shd w:val="solid" w:color="FFFFFF" w:fill="auto"/>
          </w:tcPr>
          <w:p w14:paraId="709315B9" w14:textId="0888F67F" w:rsidR="00F51827" w:rsidRPr="004B3488" w:rsidRDefault="00F51827" w:rsidP="00F51827">
            <w:pPr>
              <w:pStyle w:val="TAL"/>
              <w:rPr>
                <w:rFonts w:cs="Arial"/>
                <w:sz w:val="16"/>
                <w:szCs w:val="16"/>
              </w:rPr>
            </w:pPr>
            <w:r w:rsidRPr="004B3488">
              <w:rPr>
                <w:rFonts w:cs="Arial"/>
                <w:sz w:val="16"/>
                <w:szCs w:val="16"/>
              </w:rPr>
              <w:t>0</w:t>
            </w:r>
            <w:r>
              <w:rPr>
                <w:rFonts w:cs="Arial"/>
                <w:sz w:val="16"/>
                <w:szCs w:val="16"/>
              </w:rPr>
              <w:t>319</w:t>
            </w:r>
          </w:p>
        </w:tc>
        <w:tc>
          <w:tcPr>
            <w:tcW w:w="425" w:type="dxa"/>
            <w:shd w:val="solid" w:color="FFFFFF" w:fill="auto"/>
          </w:tcPr>
          <w:p w14:paraId="55B55071" w14:textId="77777777" w:rsidR="00F51827" w:rsidRDefault="00F51827" w:rsidP="00F51827">
            <w:pPr>
              <w:pStyle w:val="TAR"/>
              <w:rPr>
                <w:rFonts w:cs="Arial"/>
                <w:sz w:val="16"/>
                <w:szCs w:val="16"/>
              </w:rPr>
            </w:pPr>
          </w:p>
        </w:tc>
        <w:tc>
          <w:tcPr>
            <w:tcW w:w="425" w:type="dxa"/>
            <w:shd w:val="solid" w:color="FFFFFF" w:fill="auto"/>
          </w:tcPr>
          <w:p w14:paraId="27DBF12B" w14:textId="28D859E9" w:rsidR="00F51827" w:rsidRDefault="00F51827" w:rsidP="00F51827">
            <w:pPr>
              <w:pStyle w:val="TAC"/>
              <w:rPr>
                <w:rFonts w:cs="Arial"/>
                <w:sz w:val="16"/>
                <w:szCs w:val="16"/>
              </w:rPr>
            </w:pPr>
            <w:r>
              <w:rPr>
                <w:rFonts w:cs="Arial"/>
                <w:sz w:val="16"/>
                <w:szCs w:val="16"/>
              </w:rPr>
              <w:t>A</w:t>
            </w:r>
          </w:p>
        </w:tc>
        <w:tc>
          <w:tcPr>
            <w:tcW w:w="4820" w:type="dxa"/>
            <w:shd w:val="solid" w:color="FFFFFF" w:fill="auto"/>
          </w:tcPr>
          <w:p w14:paraId="3BBFCA99" w14:textId="58650D8A" w:rsidR="00F51827" w:rsidRDefault="00F51827" w:rsidP="00F51827">
            <w:pPr>
              <w:pStyle w:val="TAL"/>
            </w:pPr>
            <w:r>
              <w:t>SEPP Redirection</w:t>
            </w:r>
          </w:p>
        </w:tc>
        <w:tc>
          <w:tcPr>
            <w:tcW w:w="708" w:type="dxa"/>
            <w:shd w:val="solid" w:color="FFFFFF" w:fill="auto"/>
          </w:tcPr>
          <w:p w14:paraId="47CC3077" w14:textId="35BDF96E" w:rsidR="00F51827" w:rsidRDefault="00F51827" w:rsidP="00F51827">
            <w:pPr>
              <w:pStyle w:val="TAC"/>
              <w:rPr>
                <w:sz w:val="16"/>
                <w:szCs w:val="16"/>
              </w:rPr>
            </w:pPr>
            <w:r>
              <w:rPr>
                <w:sz w:val="16"/>
                <w:szCs w:val="16"/>
              </w:rPr>
              <w:t>17.4.0</w:t>
            </w:r>
          </w:p>
        </w:tc>
      </w:tr>
      <w:tr w:rsidR="004B4278" w:rsidRPr="00F11966" w14:paraId="0D58FB05" w14:textId="77777777" w:rsidTr="005C7973">
        <w:tc>
          <w:tcPr>
            <w:tcW w:w="800" w:type="dxa"/>
            <w:shd w:val="solid" w:color="FFFFFF" w:fill="auto"/>
          </w:tcPr>
          <w:p w14:paraId="305B9122" w14:textId="4C86BB61" w:rsidR="004B4278" w:rsidRPr="00F11966" w:rsidRDefault="004B4278" w:rsidP="004B4278">
            <w:pPr>
              <w:pStyle w:val="TAC"/>
              <w:rPr>
                <w:sz w:val="16"/>
                <w:szCs w:val="16"/>
              </w:rPr>
            </w:pPr>
            <w:r w:rsidRPr="00F11966">
              <w:rPr>
                <w:sz w:val="16"/>
                <w:szCs w:val="16"/>
              </w:rPr>
              <w:t>202</w:t>
            </w:r>
            <w:r>
              <w:rPr>
                <w:sz w:val="16"/>
                <w:szCs w:val="16"/>
              </w:rPr>
              <w:t>1</w:t>
            </w:r>
            <w:r w:rsidRPr="00F11966">
              <w:rPr>
                <w:sz w:val="16"/>
                <w:szCs w:val="16"/>
              </w:rPr>
              <w:t>-</w:t>
            </w:r>
            <w:r>
              <w:rPr>
                <w:sz w:val="16"/>
                <w:szCs w:val="16"/>
              </w:rPr>
              <w:t>12</w:t>
            </w:r>
          </w:p>
        </w:tc>
        <w:tc>
          <w:tcPr>
            <w:tcW w:w="800" w:type="dxa"/>
            <w:shd w:val="solid" w:color="FFFFFF" w:fill="auto"/>
          </w:tcPr>
          <w:p w14:paraId="43DBA4A9" w14:textId="67CF47D9" w:rsidR="004B4278" w:rsidRPr="00F11966" w:rsidRDefault="004B4278" w:rsidP="004B4278">
            <w:pPr>
              <w:pStyle w:val="TAC"/>
              <w:rPr>
                <w:sz w:val="16"/>
                <w:szCs w:val="16"/>
              </w:rPr>
            </w:pPr>
            <w:r w:rsidRPr="00F11966">
              <w:rPr>
                <w:sz w:val="16"/>
                <w:szCs w:val="16"/>
              </w:rPr>
              <w:t>CT#</w:t>
            </w:r>
            <w:r>
              <w:rPr>
                <w:sz w:val="16"/>
                <w:szCs w:val="16"/>
              </w:rPr>
              <w:t>94</w:t>
            </w:r>
            <w:r w:rsidRPr="00F11966">
              <w:rPr>
                <w:sz w:val="16"/>
                <w:szCs w:val="16"/>
              </w:rPr>
              <w:t>E</w:t>
            </w:r>
          </w:p>
        </w:tc>
        <w:tc>
          <w:tcPr>
            <w:tcW w:w="1094" w:type="dxa"/>
            <w:shd w:val="solid" w:color="FFFFFF" w:fill="auto"/>
          </w:tcPr>
          <w:p w14:paraId="5C48C308" w14:textId="01AAA984" w:rsidR="004B4278" w:rsidRPr="00F11966" w:rsidRDefault="004B4278" w:rsidP="004B4278">
            <w:pPr>
              <w:pStyle w:val="TAC"/>
              <w:rPr>
                <w:sz w:val="16"/>
                <w:szCs w:val="16"/>
              </w:rPr>
            </w:pPr>
            <w:r w:rsidRPr="00F11966">
              <w:rPr>
                <w:sz w:val="16"/>
                <w:szCs w:val="16"/>
              </w:rPr>
              <w:t>CP-2</w:t>
            </w:r>
            <w:r>
              <w:rPr>
                <w:sz w:val="16"/>
                <w:szCs w:val="16"/>
              </w:rPr>
              <w:t>13</w:t>
            </w:r>
            <w:r w:rsidR="00A10B3B">
              <w:rPr>
                <w:sz w:val="16"/>
                <w:szCs w:val="16"/>
              </w:rPr>
              <w:t>137</w:t>
            </w:r>
          </w:p>
        </w:tc>
        <w:tc>
          <w:tcPr>
            <w:tcW w:w="567" w:type="dxa"/>
            <w:shd w:val="solid" w:color="FFFFFF" w:fill="auto"/>
          </w:tcPr>
          <w:p w14:paraId="6E6EE95D" w14:textId="0DF4C133" w:rsidR="004B4278" w:rsidRPr="004B3488" w:rsidRDefault="004B4278" w:rsidP="004B4278">
            <w:pPr>
              <w:pStyle w:val="TAL"/>
              <w:rPr>
                <w:rFonts w:cs="Arial"/>
                <w:sz w:val="16"/>
                <w:szCs w:val="16"/>
              </w:rPr>
            </w:pPr>
            <w:r w:rsidRPr="004B3488">
              <w:rPr>
                <w:rFonts w:cs="Arial"/>
                <w:sz w:val="16"/>
                <w:szCs w:val="16"/>
              </w:rPr>
              <w:t>0</w:t>
            </w:r>
            <w:r>
              <w:rPr>
                <w:rFonts w:cs="Arial"/>
                <w:sz w:val="16"/>
                <w:szCs w:val="16"/>
              </w:rPr>
              <w:t>317</w:t>
            </w:r>
          </w:p>
        </w:tc>
        <w:tc>
          <w:tcPr>
            <w:tcW w:w="425" w:type="dxa"/>
            <w:shd w:val="solid" w:color="FFFFFF" w:fill="auto"/>
          </w:tcPr>
          <w:p w14:paraId="2FFB7E5C" w14:textId="77777777" w:rsidR="004B4278" w:rsidRDefault="004B4278" w:rsidP="004B4278">
            <w:pPr>
              <w:pStyle w:val="TAR"/>
              <w:rPr>
                <w:rFonts w:cs="Arial"/>
                <w:sz w:val="16"/>
                <w:szCs w:val="16"/>
              </w:rPr>
            </w:pPr>
          </w:p>
        </w:tc>
        <w:tc>
          <w:tcPr>
            <w:tcW w:w="425" w:type="dxa"/>
            <w:shd w:val="solid" w:color="FFFFFF" w:fill="auto"/>
          </w:tcPr>
          <w:p w14:paraId="5E2B66B6" w14:textId="1CB39E57" w:rsidR="004B4278" w:rsidRDefault="004B4278" w:rsidP="004B4278">
            <w:pPr>
              <w:pStyle w:val="TAC"/>
              <w:rPr>
                <w:rFonts w:cs="Arial"/>
                <w:sz w:val="16"/>
                <w:szCs w:val="16"/>
              </w:rPr>
            </w:pPr>
            <w:r>
              <w:rPr>
                <w:rFonts w:cs="Arial"/>
                <w:sz w:val="16"/>
                <w:szCs w:val="16"/>
              </w:rPr>
              <w:t>B</w:t>
            </w:r>
          </w:p>
        </w:tc>
        <w:tc>
          <w:tcPr>
            <w:tcW w:w="4820" w:type="dxa"/>
            <w:shd w:val="solid" w:color="FFFFFF" w:fill="auto"/>
          </w:tcPr>
          <w:p w14:paraId="42104569" w14:textId="6A76F86A" w:rsidR="004B4278" w:rsidRDefault="004B4278" w:rsidP="004B4278">
            <w:pPr>
              <w:pStyle w:val="TAL"/>
            </w:pPr>
            <w:r>
              <w:t>Adding EAS IP replacement information</w:t>
            </w:r>
          </w:p>
        </w:tc>
        <w:tc>
          <w:tcPr>
            <w:tcW w:w="708" w:type="dxa"/>
            <w:shd w:val="solid" w:color="FFFFFF" w:fill="auto"/>
          </w:tcPr>
          <w:p w14:paraId="05439933" w14:textId="7EF36079" w:rsidR="004B4278" w:rsidRDefault="004B4278" w:rsidP="004B4278">
            <w:pPr>
              <w:pStyle w:val="TAC"/>
              <w:rPr>
                <w:sz w:val="16"/>
                <w:szCs w:val="16"/>
              </w:rPr>
            </w:pPr>
            <w:r>
              <w:rPr>
                <w:sz w:val="16"/>
                <w:szCs w:val="16"/>
              </w:rPr>
              <w:t>17.4.0</w:t>
            </w:r>
          </w:p>
        </w:tc>
      </w:tr>
      <w:tr w:rsidR="00F77DE2" w:rsidRPr="00F11966" w14:paraId="7D059CCE" w14:textId="77777777" w:rsidTr="005C7973">
        <w:tc>
          <w:tcPr>
            <w:tcW w:w="800" w:type="dxa"/>
            <w:shd w:val="solid" w:color="FFFFFF" w:fill="auto"/>
          </w:tcPr>
          <w:p w14:paraId="35E5EF06" w14:textId="187A31EF" w:rsidR="00F77DE2" w:rsidRPr="00F11966" w:rsidRDefault="00F77DE2" w:rsidP="00F77DE2">
            <w:pPr>
              <w:pStyle w:val="TAC"/>
              <w:rPr>
                <w:sz w:val="16"/>
                <w:szCs w:val="16"/>
              </w:rPr>
            </w:pPr>
            <w:r w:rsidRPr="00F11966">
              <w:rPr>
                <w:sz w:val="16"/>
                <w:szCs w:val="16"/>
              </w:rPr>
              <w:t>202</w:t>
            </w:r>
            <w:r>
              <w:rPr>
                <w:sz w:val="16"/>
                <w:szCs w:val="16"/>
              </w:rPr>
              <w:t>1</w:t>
            </w:r>
            <w:r w:rsidRPr="00F11966">
              <w:rPr>
                <w:sz w:val="16"/>
                <w:szCs w:val="16"/>
              </w:rPr>
              <w:t>-</w:t>
            </w:r>
            <w:r>
              <w:rPr>
                <w:sz w:val="16"/>
                <w:szCs w:val="16"/>
              </w:rPr>
              <w:t>12</w:t>
            </w:r>
          </w:p>
        </w:tc>
        <w:tc>
          <w:tcPr>
            <w:tcW w:w="800" w:type="dxa"/>
            <w:shd w:val="solid" w:color="FFFFFF" w:fill="auto"/>
          </w:tcPr>
          <w:p w14:paraId="510F8096" w14:textId="22DA68E8" w:rsidR="00F77DE2" w:rsidRPr="00F11966" w:rsidRDefault="00F77DE2" w:rsidP="00F77DE2">
            <w:pPr>
              <w:pStyle w:val="TAC"/>
              <w:rPr>
                <w:sz w:val="16"/>
                <w:szCs w:val="16"/>
              </w:rPr>
            </w:pPr>
            <w:r w:rsidRPr="00F11966">
              <w:rPr>
                <w:sz w:val="16"/>
                <w:szCs w:val="16"/>
              </w:rPr>
              <w:t>CT#</w:t>
            </w:r>
            <w:r>
              <w:rPr>
                <w:sz w:val="16"/>
                <w:szCs w:val="16"/>
              </w:rPr>
              <w:t>94</w:t>
            </w:r>
            <w:r w:rsidRPr="00F11966">
              <w:rPr>
                <w:sz w:val="16"/>
                <w:szCs w:val="16"/>
              </w:rPr>
              <w:t>E</w:t>
            </w:r>
          </w:p>
        </w:tc>
        <w:tc>
          <w:tcPr>
            <w:tcW w:w="1094" w:type="dxa"/>
            <w:shd w:val="solid" w:color="FFFFFF" w:fill="auto"/>
          </w:tcPr>
          <w:p w14:paraId="5AC4D84D" w14:textId="3C9A1FC8" w:rsidR="00F77DE2" w:rsidRPr="00F11966" w:rsidRDefault="00F77DE2" w:rsidP="00F77DE2">
            <w:pPr>
              <w:pStyle w:val="TAC"/>
              <w:rPr>
                <w:sz w:val="16"/>
                <w:szCs w:val="16"/>
              </w:rPr>
            </w:pPr>
            <w:r w:rsidRPr="00F11966">
              <w:rPr>
                <w:sz w:val="16"/>
                <w:szCs w:val="16"/>
              </w:rPr>
              <w:t>CP-2</w:t>
            </w:r>
            <w:r>
              <w:rPr>
                <w:sz w:val="16"/>
                <w:szCs w:val="16"/>
              </w:rPr>
              <w:t>13</w:t>
            </w:r>
            <w:r w:rsidR="00A10B3B">
              <w:rPr>
                <w:sz w:val="16"/>
                <w:szCs w:val="16"/>
              </w:rPr>
              <w:t>111</w:t>
            </w:r>
          </w:p>
        </w:tc>
        <w:tc>
          <w:tcPr>
            <w:tcW w:w="567" w:type="dxa"/>
            <w:shd w:val="solid" w:color="FFFFFF" w:fill="auto"/>
          </w:tcPr>
          <w:p w14:paraId="4CAAEBB2" w14:textId="6CB9627F" w:rsidR="00F77DE2" w:rsidRPr="004B3488" w:rsidRDefault="00F77DE2" w:rsidP="00F77DE2">
            <w:pPr>
              <w:pStyle w:val="TAL"/>
              <w:rPr>
                <w:rFonts w:cs="Arial"/>
                <w:sz w:val="16"/>
                <w:szCs w:val="16"/>
              </w:rPr>
            </w:pPr>
            <w:r w:rsidRPr="004B3488">
              <w:rPr>
                <w:rFonts w:cs="Arial"/>
                <w:sz w:val="16"/>
                <w:szCs w:val="16"/>
              </w:rPr>
              <w:t>0</w:t>
            </w:r>
            <w:r>
              <w:rPr>
                <w:rFonts w:cs="Arial"/>
                <w:sz w:val="16"/>
                <w:szCs w:val="16"/>
              </w:rPr>
              <w:t>312</w:t>
            </w:r>
          </w:p>
        </w:tc>
        <w:tc>
          <w:tcPr>
            <w:tcW w:w="425" w:type="dxa"/>
            <w:shd w:val="solid" w:color="FFFFFF" w:fill="auto"/>
          </w:tcPr>
          <w:p w14:paraId="5420F0D1" w14:textId="1F04A02B" w:rsidR="00F77DE2" w:rsidRDefault="00F77DE2" w:rsidP="00F77DE2">
            <w:pPr>
              <w:pStyle w:val="TAR"/>
              <w:rPr>
                <w:rFonts w:cs="Arial"/>
                <w:sz w:val="16"/>
                <w:szCs w:val="16"/>
              </w:rPr>
            </w:pPr>
            <w:r>
              <w:rPr>
                <w:rFonts w:cs="Arial"/>
                <w:sz w:val="16"/>
                <w:szCs w:val="16"/>
              </w:rPr>
              <w:t>1</w:t>
            </w:r>
          </w:p>
        </w:tc>
        <w:tc>
          <w:tcPr>
            <w:tcW w:w="425" w:type="dxa"/>
            <w:shd w:val="solid" w:color="FFFFFF" w:fill="auto"/>
          </w:tcPr>
          <w:p w14:paraId="0EC36403" w14:textId="4152A9FA" w:rsidR="00F77DE2" w:rsidRDefault="00F77DE2" w:rsidP="00F77DE2">
            <w:pPr>
              <w:pStyle w:val="TAC"/>
              <w:rPr>
                <w:rFonts w:cs="Arial"/>
                <w:sz w:val="16"/>
                <w:szCs w:val="16"/>
              </w:rPr>
            </w:pPr>
            <w:r>
              <w:rPr>
                <w:rFonts w:cs="Arial"/>
                <w:sz w:val="16"/>
                <w:szCs w:val="16"/>
              </w:rPr>
              <w:t>B</w:t>
            </w:r>
          </w:p>
        </w:tc>
        <w:tc>
          <w:tcPr>
            <w:tcW w:w="4820" w:type="dxa"/>
            <w:shd w:val="solid" w:color="FFFFFF" w:fill="auto"/>
          </w:tcPr>
          <w:p w14:paraId="78E071A5" w14:textId="5CAB7A7B" w:rsidR="00F77DE2" w:rsidRDefault="002366BD" w:rsidP="00F77DE2">
            <w:pPr>
              <w:pStyle w:val="TAL"/>
            </w:pPr>
            <w:fldSimple w:instr=" DOCPROPERTY  CrTitle  \* MERGEFORMAT ">
              <w:r w:rsidR="00F77DE2">
                <w:t>Common Data Type for Satellite Backhaul Category</w:t>
              </w:r>
            </w:fldSimple>
          </w:p>
        </w:tc>
        <w:tc>
          <w:tcPr>
            <w:tcW w:w="708" w:type="dxa"/>
            <w:shd w:val="solid" w:color="FFFFFF" w:fill="auto"/>
          </w:tcPr>
          <w:p w14:paraId="5574CDBD" w14:textId="5A5818D1" w:rsidR="00F77DE2" w:rsidRDefault="00F77DE2" w:rsidP="00F77DE2">
            <w:pPr>
              <w:pStyle w:val="TAC"/>
              <w:rPr>
                <w:sz w:val="16"/>
                <w:szCs w:val="16"/>
              </w:rPr>
            </w:pPr>
            <w:r>
              <w:rPr>
                <w:sz w:val="16"/>
                <w:szCs w:val="16"/>
              </w:rPr>
              <w:t>17.4.0</w:t>
            </w:r>
          </w:p>
        </w:tc>
      </w:tr>
      <w:tr w:rsidR="00F77DE2" w:rsidRPr="00F11966" w14:paraId="727A18A9" w14:textId="77777777" w:rsidTr="005C7973">
        <w:tc>
          <w:tcPr>
            <w:tcW w:w="800" w:type="dxa"/>
            <w:shd w:val="solid" w:color="FFFFFF" w:fill="auto"/>
          </w:tcPr>
          <w:p w14:paraId="2BC33774" w14:textId="74AA5475" w:rsidR="00F77DE2" w:rsidRPr="00F11966" w:rsidRDefault="00F77DE2" w:rsidP="00F77DE2">
            <w:pPr>
              <w:pStyle w:val="TAC"/>
              <w:rPr>
                <w:sz w:val="16"/>
                <w:szCs w:val="16"/>
              </w:rPr>
            </w:pPr>
            <w:r w:rsidRPr="00F11966">
              <w:rPr>
                <w:sz w:val="16"/>
                <w:szCs w:val="16"/>
              </w:rPr>
              <w:lastRenderedPageBreak/>
              <w:t>202</w:t>
            </w:r>
            <w:r>
              <w:rPr>
                <w:sz w:val="16"/>
                <w:szCs w:val="16"/>
              </w:rPr>
              <w:t>1</w:t>
            </w:r>
            <w:r w:rsidRPr="00F11966">
              <w:rPr>
                <w:sz w:val="16"/>
                <w:szCs w:val="16"/>
              </w:rPr>
              <w:t>-</w:t>
            </w:r>
            <w:r>
              <w:rPr>
                <w:sz w:val="16"/>
                <w:szCs w:val="16"/>
              </w:rPr>
              <w:t>12</w:t>
            </w:r>
          </w:p>
        </w:tc>
        <w:tc>
          <w:tcPr>
            <w:tcW w:w="800" w:type="dxa"/>
            <w:shd w:val="solid" w:color="FFFFFF" w:fill="auto"/>
          </w:tcPr>
          <w:p w14:paraId="7B33213F" w14:textId="4577006B" w:rsidR="00F77DE2" w:rsidRPr="00F11966" w:rsidRDefault="00F77DE2" w:rsidP="00F77DE2">
            <w:pPr>
              <w:pStyle w:val="TAC"/>
              <w:rPr>
                <w:sz w:val="16"/>
                <w:szCs w:val="16"/>
              </w:rPr>
            </w:pPr>
            <w:r w:rsidRPr="00F11966">
              <w:rPr>
                <w:sz w:val="16"/>
                <w:szCs w:val="16"/>
              </w:rPr>
              <w:t>CT#</w:t>
            </w:r>
            <w:r>
              <w:rPr>
                <w:sz w:val="16"/>
                <w:szCs w:val="16"/>
              </w:rPr>
              <w:t>94</w:t>
            </w:r>
            <w:r w:rsidRPr="00F11966">
              <w:rPr>
                <w:sz w:val="16"/>
                <w:szCs w:val="16"/>
              </w:rPr>
              <w:t>E</w:t>
            </w:r>
          </w:p>
        </w:tc>
        <w:tc>
          <w:tcPr>
            <w:tcW w:w="1094" w:type="dxa"/>
            <w:shd w:val="solid" w:color="FFFFFF" w:fill="auto"/>
          </w:tcPr>
          <w:p w14:paraId="738F725B" w14:textId="5E7B55DE" w:rsidR="00F77DE2" w:rsidRPr="00F11966" w:rsidRDefault="00F77DE2" w:rsidP="00F77DE2">
            <w:pPr>
              <w:pStyle w:val="TAC"/>
              <w:rPr>
                <w:sz w:val="16"/>
                <w:szCs w:val="16"/>
              </w:rPr>
            </w:pPr>
            <w:r w:rsidRPr="00F11966">
              <w:rPr>
                <w:sz w:val="16"/>
                <w:szCs w:val="16"/>
              </w:rPr>
              <w:t>CP-2</w:t>
            </w:r>
            <w:r>
              <w:rPr>
                <w:sz w:val="16"/>
                <w:szCs w:val="16"/>
              </w:rPr>
              <w:t>13</w:t>
            </w:r>
            <w:r w:rsidR="00A10B3B">
              <w:rPr>
                <w:sz w:val="16"/>
                <w:szCs w:val="16"/>
              </w:rPr>
              <w:t>088</w:t>
            </w:r>
          </w:p>
        </w:tc>
        <w:tc>
          <w:tcPr>
            <w:tcW w:w="567" w:type="dxa"/>
            <w:shd w:val="solid" w:color="FFFFFF" w:fill="auto"/>
          </w:tcPr>
          <w:p w14:paraId="612312A7" w14:textId="51333B94" w:rsidR="00F77DE2" w:rsidRPr="004B3488" w:rsidRDefault="00F77DE2" w:rsidP="00F77DE2">
            <w:pPr>
              <w:pStyle w:val="TAL"/>
              <w:rPr>
                <w:rFonts w:cs="Arial"/>
                <w:sz w:val="16"/>
                <w:szCs w:val="16"/>
              </w:rPr>
            </w:pPr>
            <w:r w:rsidRPr="004B3488">
              <w:rPr>
                <w:rFonts w:cs="Arial"/>
                <w:sz w:val="16"/>
                <w:szCs w:val="16"/>
              </w:rPr>
              <w:t>0</w:t>
            </w:r>
            <w:r>
              <w:rPr>
                <w:rFonts w:cs="Arial"/>
                <w:sz w:val="16"/>
                <w:szCs w:val="16"/>
              </w:rPr>
              <w:t>313</w:t>
            </w:r>
          </w:p>
        </w:tc>
        <w:tc>
          <w:tcPr>
            <w:tcW w:w="425" w:type="dxa"/>
            <w:shd w:val="solid" w:color="FFFFFF" w:fill="auto"/>
          </w:tcPr>
          <w:p w14:paraId="198F8BC7" w14:textId="79FFEBC5" w:rsidR="00F77DE2" w:rsidRDefault="00F77DE2" w:rsidP="00F77DE2">
            <w:pPr>
              <w:pStyle w:val="TAR"/>
              <w:rPr>
                <w:rFonts w:cs="Arial"/>
                <w:sz w:val="16"/>
                <w:szCs w:val="16"/>
              </w:rPr>
            </w:pPr>
            <w:r>
              <w:rPr>
                <w:rFonts w:cs="Arial"/>
                <w:sz w:val="16"/>
                <w:szCs w:val="16"/>
              </w:rPr>
              <w:t>1</w:t>
            </w:r>
          </w:p>
        </w:tc>
        <w:tc>
          <w:tcPr>
            <w:tcW w:w="425" w:type="dxa"/>
            <w:shd w:val="solid" w:color="FFFFFF" w:fill="auto"/>
          </w:tcPr>
          <w:p w14:paraId="32F2157B" w14:textId="35F2C10E" w:rsidR="00F77DE2" w:rsidRDefault="00F77DE2" w:rsidP="00F77DE2">
            <w:pPr>
              <w:pStyle w:val="TAC"/>
              <w:rPr>
                <w:rFonts w:cs="Arial"/>
                <w:sz w:val="16"/>
                <w:szCs w:val="16"/>
              </w:rPr>
            </w:pPr>
            <w:r>
              <w:rPr>
                <w:rFonts w:cs="Arial"/>
                <w:sz w:val="16"/>
                <w:szCs w:val="16"/>
              </w:rPr>
              <w:t>A</w:t>
            </w:r>
          </w:p>
        </w:tc>
        <w:tc>
          <w:tcPr>
            <w:tcW w:w="4820" w:type="dxa"/>
            <w:shd w:val="solid" w:color="FFFFFF" w:fill="auto"/>
          </w:tcPr>
          <w:p w14:paraId="0C2ECE67" w14:textId="0B629943" w:rsidR="00F77DE2" w:rsidRDefault="00F77DE2" w:rsidP="00F77DE2">
            <w:pPr>
              <w:pStyle w:val="TAL"/>
            </w:pPr>
            <w:r>
              <w:t>SnssaiExtension data type definition</w:t>
            </w:r>
          </w:p>
        </w:tc>
        <w:tc>
          <w:tcPr>
            <w:tcW w:w="708" w:type="dxa"/>
            <w:shd w:val="solid" w:color="FFFFFF" w:fill="auto"/>
          </w:tcPr>
          <w:p w14:paraId="7AB0FA2A" w14:textId="13246DA7" w:rsidR="00F77DE2" w:rsidRDefault="00F77DE2" w:rsidP="00F77DE2">
            <w:pPr>
              <w:pStyle w:val="TAC"/>
              <w:rPr>
                <w:sz w:val="16"/>
                <w:szCs w:val="16"/>
              </w:rPr>
            </w:pPr>
            <w:r>
              <w:rPr>
                <w:sz w:val="16"/>
                <w:szCs w:val="16"/>
              </w:rPr>
              <w:t>17.4.0</w:t>
            </w:r>
          </w:p>
        </w:tc>
      </w:tr>
      <w:tr w:rsidR="00A10B3B" w:rsidRPr="00F11966" w14:paraId="3D029ACE" w14:textId="77777777" w:rsidTr="005C7973">
        <w:tc>
          <w:tcPr>
            <w:tcW w:w="800" w:type="dxa"/>
            <w:shd w:val="solid" w:color="FFFFFF" w:fill="auto"/>
          </w:tcPr>
          <w:p w14:paraId="2DCAD517" w14:textId="5391C312" w:rsidR="00A10B3B" w:rsidRPr="00F11966" w:rsidRDefault="00A10B3B" w:rsidP="00A10B3B">
            <w:pPr>
              <w:pStyle w:val="TAC"/>
              <w:rPr>
                <w:sz w:val="16"/>
                <w:szCs w:val="16"/>
              </w:rPr>
            </w:pPr>
            <w:r w:rsidRPr="00F11966">
              <w:rPr>
                <w:sz w:val="16"/>
                <w:szCs w:val="16"/>
              </w:rPr>
              <w:t>202</w:t>
            </w:r>
            <w:r>
              <w:rPr>
                <w:sz w:val="16"/>
                <w:szCs w:val="16"/>
              </w:rPr>
              <w:t>1</w:t>
            </w:r>
            <w:r w:rsidRPr="00F11966">
              <w:rPr>
                <w:sz w:val="16"/>
                <w:szCs w:val="16"/>
              </w:rPr>
              <w:t>-</w:t>
            </w:r>
            <w:r>
              <w:rPr>
                <w:sz w:val="16"/>
                <w:szCs w:val="16"/>
              </w:rPr>
              <w:t>12</w:t>
            </w:r>
          </w:p>
        </w:tc>
        <w:tc>
          <w:tcPr>
            <w:tcW w:w="800" w:type="dxa"/>
            <w:shd w:val="solid" w:color="FFFFFF" w:fill="auto"/>
          </w:tcPr>
          <w:p w14:paraId="595DA6AD" w14:textId="19F57849" w:rsidR="00A10B3B" w:rsidRPr="00F11966" w:rsidRDefault="00A10B3B" w:rsidP="00A10B3B">
            <w:pPr>
              <w:pStyle w:val="TAC"/>
              <w:rPr>
                <w:sz w:val="16"/>
                <w:szCs w:val="16"/>
              </w:rPr>
            </w:pPr>
            <w:r w:rsidRPr="00F11966">
              <w:rPr>
                <w:sz w:val="16"/>
                <w:szCs w:val="16"/>
              </w:rPr>
              <w:t>CT#</w:t>
            </w:r>
            <w:r>
              <w:rPr>
                <w:sz w:val="16"/>
                <w:szCs w:val="16"/>
              </w:rPr>
              <w:t>94</w:t>
            </w:r>
            <w:r w:rsidRPr="00F11966">
              <w:rPr>
                <w:sz w:val="16"/>
                <w:szCs w:val="16"/>
              </w:rPr>
              <w:t>E</w:t>
            </w:r>
          </w:p>
        </w:tc>
        <w:tc>
          <w:tcPr>
            <w:tcW w:w="1094" w:type="dxa"/>
            <w:shd w:val="solid" w:color="FFFFFF" w:fill="auto"/>
          </w:tcPr>
          <w:p w14:paraId="78D01416" w14:textId="5D6DF5CB" w:rsidR="00A10B3B" w:rsidRPr="00F11966" w:rsidRDefault="00A10B3B" w:rsidP="00A10B3B">
            <w:pPr>
              <w:pStyle w:val="TAC"/>
              <w:rPr>
                <w:sz w:val="16"/>
                <w:szCs w:val="16"/>
              </w:rPr>
            </w:pPr>
            <w:r w:rsidRPr="00F11966">
              <w:rPr>
                <w:sz w:val="16"/>
                <w:szCs w:val="16"/>
              </w:rPr>
              <w:t>CP-2</w:t>
            </w:r>
            <w:r>
              <w:rPr>
                <w:sz w:val="16"/>
                <w:szCs w:val="16"/>
              </w:rPr>
              <w:t>13121</w:t>
            </w:r>
          </w:p>
        </w:tc>
        <w:tc>
          <w:tcPr>
            <w:tcW w:w="567" w:type="dxa"/>
            <w:shd w:val="solid" w:color="FFFFFF" w:fill="auto"/>
          </w:tcPr>
          <w:p w14:paraId="619F76A4" w14:textId="07CCF8B5" w:rsidR="00A10B3B" w:rsidRPr="004B3488" w:rsidRDefault="00A10B3B" w:rsidP="00A10B3B">
            <w:pPr>
              <w:pStyle w:val="TAL"/>
              <w:rPr>
                <w:rFonts w:cs="Arial"/>
                <w:sz w:val="16"/>
                <w:szCs w:val="16"/>
              </w:rPr>
            </w:pPr>
            <w:r w:rsidRPr="004B3488">
              <w:rPr>
                <w:rFonts w:cs="Arial"/>
                <w:sz w:val="16"/>
                <w:szCs w:val="16"/>
              </w:rPr>
              <w:t>0</w:t>
            </w:r>
            <w:r>
              <w:rPr>
                <w:rFonts w:cs="Arial"/>
                <w:sz w:val="16"/>
                <w:szCs w:val="16"/>
              </w:rPr>
              <w:t>320</w:t>
            </w:r>
          </w:p>
        </w:tc>
        <w:tc>
          <w:tcPr>
            <w:tcW w:w="425" w:type="dxa"/>
            <w:shd w:val="solid" w:color="FFFFFF" w:fill="auto"/>
          </w:tcPr>
          <w:p w14:paraId="3D976C16" w14:textId="2EE51CB4" w:rsidR="00A10B3B" w:rsidRDefault="00A10B3B" w:rsidP="00A10B3B">
            <w:pPr>
              <w:pStyle w:val="TAR"/>
              <w:rPr>
                <w:rFonts w:cs="Arial"/>
                <w:sz w:val="16"/>
                <w:szCs w:val="16"/>
              </w:rPr>
            </w:pPr>
          </w:p>
        </w:tc>
        <w:tc>
          <w:tcPr>
            <w:tcW w:w="425" w:type="dxa"/>
            <w:shd w:val="solid" w:color="FFFFFF" w:fill="auto"/>
          </w:tcPr>
          <w:p w14:paraId="751A6127" w14:textId="3C5498C8" w:rsidR="00A10B3B" w:rsidRDefault="00A10B3B" w:rsidP="00A10B3B">
            <w:pPr>
              <w:pStyle w:val="TAC"/>
              <w:rPr>
                <w:rFonts w:cs="Arial"/>
                <w:sz w:val="16"/>
                <w:szCs w:val="16"/>
              </w:rPr>
            </w:pPr>
            <w:r>
              <w:rPr>
                <w:rFonts w:cs="Arial"/>
                <w:sz w:val="16"/>
                <w:szCs w:val="16"/>
              </w:rPr>
              <w:t>F</w:t>
            </w:r>
          </w:p>
        </w:tc>
        <w:tc>
          <w:tcPr>
            <w:tcW w:w="4820" w:type="dxa"/>
            <w:shd w:val="solid" w:color="FFFFFF" w:fill="auto"/>
          </w:tcPr>
          <w:p w14:paraId="100E1B38" w14:textId="27F9B82A" w:rsidR="00A10B3B" w:rsidRDefault="00A10B3B" w:rsidP="00A10B3B">
            <w:pPr>
              <w:pStyle w:val="TAL"/>
            </w:pPr>
            <w:r w:rsidRPr="00FA069B">
              <w:rPr>
                <w:noProof/>
              </w:rPr>
              <w:t>29.571 Rel-17 API version and External doc update</w:t>
            </w:r>
          </w:p>
        </w:tc>
        <w:tc>
          <w:tcPr>
            <w:tcW w:w="708" w:type="dxa"/>
            <w:shd w:val="solid" w:color="FFFFFF" w:fill="auto"/>
          </w:tcPr>
          <w:p w14:paraId="0836E52D" w14:textId="7F9C26C1" w:rsidR="00A10B3B" w:rsidRDefault="00A10B3B" w:rsidP="00A10B3B">
            <w:pPr>
              <w:pStyle w:val="TAC"/>
              <w:rPr>
                <w:sz w:val="16"/>
                <w:szCs w:val="16"/>
              </w:rPr>
            </w:pPr>
            <w:r>
              <w:rPr>
                <w:sz w:val="16"/>
                <w:szCs w:val="16"/>
              </w:rPr>
              <w:t>17.4.0</w:t>
            </w:r>
          </w:p>
        </w:tc>
      </w:tr>
    </w:tbl>
    <w:p w14:paraId="20D36582" w14:textId="77777777" w:rsidR="00080512" w:rsidRPr="00F11966" w:rsidRDefault="00080512" w:rsidP="00E92CBF"/>
    <w:sectPr w:rsidR="00080512" w:rsidRPr="00F11966">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C88D7D" w14:textId="77777777" w:rsidR="00665D18" w:rsidRDefault="00665D18">
      <w:r>
        <w:separator/>
      </w:r>
    </w:p>
  </w:endnote>
  <w:endnote w:type="continuationSeparator" w:id="0">
    <w:p w14:paraId="3233F145" w14:textId="77777777" w:rsidR="00665D18" w:rsidRDefault="00665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C23A8" w14:textId="77777777" w:rsidR="002366BD" w:rsidRDefault="002366BD">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8C6AFB" w14:textId="77777777" w:rsidR="00665D18" w:rsidRDefault="00665D18">
      <w:r>
        <w:separator/>
      </w:r>
    </w:p>
  </w:footnote>
  <w:footnote w:type="continuationSeparator" w:id="0">
    <w:p w14:paraId="6663BCD4" w14:textId="77777777" w:rsidR="00665D18" w:rsidRDefault="00665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8CC29" w14:textId="4CB2A3BB" w:rsidR="002366BD" w:rsidRDefault="002366BD">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362EB">
      <w:rPr>
        <w:rFonts w:ascii="Arial" w:hAnsi="Arial" w:cs="Arial"/>
        <w:b/>
        <w:noProof/>
        <w:sz w:val="18"/>
        <w:szCs w:val="18"/>
      </w:rPr>
      <w:t>3GPP TS 29.571 V17.4.0 (2021-12)</w:t>
    </w:r>
    <w:r>
      <w:rPr>
        <w:rFonts w:ascii="Arial" w:hAnsi="Arial" w:cs="Arial"/>
        <w:b/>
        <w:sz w:val="18"/>
        <w:szCs w:val="18"/>
      </w:rPr>
      <w:fldChar w:fldCharType="end"/>
    </w:r>
  </w:p>
  <w:p w14:paraId="15FD1B09" w14:textId="77777777" w:rsidR="002366BD" w:rsidRDefault="002366BD">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23</w:t>
    </w:r>
    <w:r>
      <w:rPr>
        <w:rFonts w:ascii="Arial" w:hAnsi="Arial" w:cs="Arial"/>
        <w:b/>
        <w:sz w:val="18"/>
        <w:szCs w:val="18"/>
      </w:rPr>
      <w:fldChar w:fldCharType="end"/>
    </w:r>
  </w:p>
  <w:p w14:paraId="2A02EF74" w14:textId="3F7D5535" w:rsidR="002366BD" w:rsidRDefault="002366BD">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D362EB">
      <w:rPr>
        <w:rFonts w:ascii="Arial" w:hAnsi="Arial" w:cs="Arial"/>
        <w:b/>
        <w:noProof/>
        <w:sz w:val="18"/>
        <w:szCs w:val="18"/>
      </w:rPr>
      <w:t>Release 17</w:t>
    </w:r>
    <w:r>
      <w:rPr>
        <w:rFonts w:ascii="Arial" w:hAnsi="Arial" w:cs="Arial"/>
        <w:b/>
        <w:sz w:val="18"/>
        <w:szCs w:val="18"/>
      </w:rPr>
      <w:fldChar w:fldCharType="end"/>
    </w:r>
  </w:p>
  <w:p w14:paraId="4DA8FE0C" w14:textId="77777777" w:rsidR="002366BD" w:rsidRDefault="002366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78238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6449BE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9EA92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38287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600A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882A9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DBA68B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8C482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86D6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F28C5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9E8395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E043627"/>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E46CCC"/>
    <w:multiLevelType w:val="hybridMultilevel"/>
    <w:tmpl w:val="1C1A8464"/>
    <w:lvl w:ilvl="0" w:tplc="1280248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B106A4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15"/>
  </w:num>
  <w:num w:numId="5">
    <w:abstractNumId w:val="14"/>
  </w:num>
  <w:num w:numId="6">
    <w:abstractNumId w:val="8"/>
  </w:num>
  <w:num w:numId="7">
    <w:abstractNumId w:val="16"/>
  </w:num>
  <w:num w:numId="8">
    <w:abstractNumId w:val="12"/>
  </w:num>
  <w:num w:numId="9">
    <w:abstractNumId w:val="13"/>
  </w:num>
  <w:num w:numId="10">
    <w:abstractNumId w:val="9"/>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9"/>
  <w:printFractionalCharacterWidth/>
  <w:embedSystemFonts/>
  <w:activeWritingStyle w:appName="MSWord" w:lang="it-IT" w:vendorID="64" w:dllVersion="6" w:nlCheck="1" w:checkStyle="0"/>
  <w:activeWritingStyle w:appName="MSWord" w:lang="en-GB" w:vendorID="64" w:dllVersion="6" w:nlCheck="1" w:checkStyle="1"/>
  <w:activeWritingStyle w:appName="MSWord" w:lang="fr-FR" w:vendorID="64" w:dllVersion="6" w:nlCheck="1" w:checkStyle="1"/>
  <w:activeWritingStyle w:appName="MSWord" w:lang="en-US" w:vendorID="64" w:dllVersion="6" w:nlCheck="1" w:checkStyle="1"/>
  <w:activeWritingStyle w:appName="MSWord" w:lang="de-DE" w:vendorID="64" w:dllVersion="6" w:nlCheck="1" w:checkStyle="1"/>
  <w:activeWritingStyle w:appName="MSWord" w:lang="es-ES" w:vendorID="64" w:dllVersion="6" w:nlCheck="1" w:checkStyle="1"/>
  <w:activeWritingStyle w:appName="MSWord" w:lang="en-GB"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14D10"/>
    <w:rsid w:val="00016D9E"/>
    <w:rsid w:val="000222D9"/>
    <w:rsid w:val="00022E53"/>
    <w:rsid w:val="00024053"/>
    <w:rsid w:val="00025A13"/>
    <w:rsid w:val="000267DD"/>
    <w:rsid w:val="000276D9"/>
    <w:rsid w:val="00032600"/>
    <w:rsid w:val="00033397"/>
    <w:rsid w:val="000375A6"/>
    <w:rsid w:val="00040095"/>
    <w:rsid w:val="00050A21"/>
    <w:rsid w:val="00051834"/>
    <w:rsid w:val="00054A22"/>
    <w:rsid w:val="00056422"/>
    <w:rsid w:val="00061FC6"/>
    <w:rsid w:val="00062023"/>
    <w:rsid w:val="0006204C"/>
    <w:rsid w:val="000655A6"/>
    <w:rsid w:val="00066A23"/>
    <w:rsid w:val="00074939"/>
    <w:rsid w:val="00080512"/>
    <w:rsid w:val="0008791B"/>
    <w:rsid w:val="00087A88"/>
    <w:rsid w:val="00093DF8"/>
    <w:rsid w:val="000A2ABC"/>
    <w:rsid w:val="000A2FD4"/>
    <w:rsid w:val="000A4669"/>
    <w:rsid w:val="000A63B4"/>
    <w:rsid w:val="000B1968"/>
    <w:rsid w:val="000C47C3"/>
    <w:rsid w:val="000D22F8"/>
    <w:rsid w:val="000D58AB"/>
    <w:rsid w:val="000D6447"/>
    <w:rsid w:val="000E2670"/>
    <w:rsid w:val="000F53F4"/>
    <w:rsid w:val="000F651B"/>
    <w:rsid w:val="00116BDE"/>
    <w:rsid w:val="00117839"/>
    <w:rsid w:val="00121581"/>
    <w:rsid w:val="00133525"/>
    <w:rsid w:val="00135610"/>
    <w:rsid w:val="00137DEE"/>
    <w:rsid w:val="00141808"/>
    <w:rsid w:val="00145E26"/>
    <w:rsid w:val="00170E49"/>
    <w:rsid w:val="00176E87"/>
    <w:rsid w:val="00177307"/>
    <w:rsid w:val="00183513"/>
    <w:rsid w:val="00184255"/>
    <w:rsid w:val="00186722"/>
    <w:rsid w:val="00192133"/>
    <w:rsid w:val="00195151"/>
    <w:rsid w:val="001A087E"/>
    <w:rsid w:val="001A2DD0"/>
    <w:rsid w:val="001A4C42"/>
    <w:rsid w:val="001A4F76"/>
    <w:rsid w:val="001A7420"/>
    <w:rsid w:val="001B5159"/>
    <w:rsid w:val="001B6637"/>
    <w:rsid w:val="001C04E0"/>
    <w:rsid w:val="001C21C3"/>
    <w:rsid w:val="001C401B"/>
    <w:rsid w:val="001C607A"/>
    <w:rsid w:val="001D02C2"/>
    <w:rsid w:val="001D0E8A"/>
    <w:rsid w:val="001D672E"/>
    <w:rsid w:val="001E1009"/>
    <w:rsid w:val="001F0C1D"/>
    <w:rsid w:val="001F1132"/>
    <w:rsid w:val="001F168B"/>
    <w:rsid w:val="001F35F0"/>
    <w:rsid w:val="0020011A"/>
    <w:rsid w:val="00202BC7"/>
    <w:rsid w:val="00202CB2"/>
    <w:rsid w:val="00212CC9"/>
    <w:rsid w:val="002163ED"/>
    <w:rsid w:val="002260A1"/>
    <w:rsid w:val="00233D95"/>
    <w:rsid w:val="002347A2"/>
    <w:rsid w:val="002366BD"/>
    <w:rsid w:val="002400F0"/>
    <w:rsid w:val="002424D1"/>
    <w:rsid w:val="00242D0D"/>
    <w:rsid w:val="00245B85"/>
    <w:rsid w:val="002539D5"/>
    <w:rsid w:val="00257019"/>
    <w:rsid w:val="0026159E"/>
    <w:rsid w:val="00263CBC"/>
    <w:rsid w:val="002675F0"/>
    <w:rsid w:val="00270D95"/>
    <w:rsid w:val="00273585"/>
    <w:rsid w:val="002922AB"/>
    <w:rsid w:val="00292D6D"/>
    <w:rsid w:val="002933AC"/>
    <w:rsid w:val="0029348A"/>
    <w:rsid w:val="00293A4E"/>
    <w:rsid w:val="00294097"/>
    <w:rsid w:val="00296BAC"/>
    <w:rsid w:val="002A0E2A"/>
    <w:rsid w:val="002B6339"/>
    <w:rsid w:val="002E00EE"/>
    <w:rsid w:val="002E1E0F"/>
    <w:rsid w:val="002F2193"/>
    <w:rsid w:val="003026B9"/>
    <w:rsid w:val="00305BAC"/>
    <w:rsid w:val="00305DFA"/>
    <w:rsid w:val="00306531"/>
    <w:rsid w:val="003172DC"/>
    <w:rsid w:val="00321DDA"/>
    <w:rsid w:val="003271DA"/>
    <w:rsid w:val="003429AE"/>
    <w:rsid w:val="00347641"/>
    <w:rsid w:val="0035462D"/>
    <w:rsid w:val="00355EC7"/>
    <w:rsid w:val="00367FF9"/>
    <w:rsid w:val="00374557"/>
    <w:rsid w:val="003765B8"/>
    <w:rsid w:val="00377124"/>
    <w:rsid w:val="00377900"/>
    <w:rsid w:val="00392626"/>
    <w:rsid w:val="003A21D9"/>
    <w:rsid w:val="003B51D0"/>
    <w:rsid w:val="003C3971"/>
    <w:rsid w:val="003C60BD"/>
    <w:rsid w:val="003E1749"/>
    <w:rsid w:val="003E6516"/>
    <w:rsid w:val="003F1FAF"/>
    <w:rsid w:val="003F55F2"/>
    <w:rsid w:val="00400977"/>
    <w:rsid w:val="004113BA"/>
    <w:rsid w:val="00412252"/>
    <w:rsid w:val="00416554"/>
    <w:rsid w:val="00423334"/>
    <w:rsid w:val="00430013"/>
    <w:rsid w:val="004328AB"/>
    <w:rsid w:val="004345EC"/>
    <w:rsid w:val="0044648B"/>
    <w:rsid w:val="00452929"/>
    <w:rsid w:val="00453337"/>
    <w:rsid w:val="0046212D"/>
    <w:rsid w:val="00465515"/>
    <w:rsid w:val="004837EC"/>
    <w:rsid w:val="00484F37"/>
    <w:rsid w:val="004B3488"/>
    <w:rsid w:val="004B4278"/>
    <w:rsid w:val="004C3280"/>
    <w:rsid w:val="004C7450"/>
    <w:rsid w:val="004D2A34"/>
    <w:rsid w:val="004D3578"/>
    <w:rsid w:val="004E213A"/>
    <w:rsid w:val="004E3E95"/>
    <w:rsid w:val="004F0988"/>
    <w:rsid w:val="004F3340"/>
    <w:rsid w:val="004F3634"/>
    <w:rsid w:val="0050037E"/>
    <w:rsid w:val="00506A69"/>
    <w:rsid w:val="005232DF"/>
    <w:rsid w:val="00525638"/>
    <w:rsid w:val="00532ED7"/>
    <w:rsid w:val="0053388B"/>
    <w:rsid w:val="0053520B"/>
    <w:rsid w:val="00535773"/>
    <w:rsid w:val="005367BC"/>
    <w:rsid w:val="00543E6C"/>
    <w:rsid w:val="00565087"/>
    <w:rsid w:val="00576823"/>
    <w:rsid w:val="00577C3C"/>
    <w:rsid w:val="0059735A"/>
    <w:rsid w:val="00597B11"/>
    <w:rsid w:val="005A468B"/>
    <w:rsid w:val="005A7EEF"/>
    <w:rsid w:val="005B2479"/>
    <w:rsid w:val="005C7973"/>
    <w:rsid w:val="005C7D0E"/>
    <w:rsid w:val="005D2E01"/>
    <w:rsid w:val="005D4112"/>
    <w:rsid w:val="005D5795"/>
    <w:rsid w:val="005D750A"/>
    <w:rsid w:val="005D7526"/>
    <w:rsid w:val="005E4BB2"/>
    <w:rsid w:val="005F005C"/>
    <w:rsid w:val="005F106F"/>
    <w:rsid w:val="005F3A0A"/>
    <w:rsid w:val="005F5496"/>
    <w:rsid w:val="00602AEA"/>
    <w:rsid w:val="006057FF"/>
    <w:rsid w:val="00610218"/>
    <w:rsid w:val="0061166D"/>
    <w:rsid w:val="00614FDF"/>
    <w:rsid w:val="00615F32"/>
    <w:rsid w:val="006215C7"/>
    <w:rsid w:val="00625F5A"/>
    <w:rsid w:val="006261CF"/>
    <w:rsid w:val="00630022"/>
    <w:rsid w:val="0063543D"/>
    <w:rsid w:val="0063720C"/>
    <w:rsid w:val="00647114"/>
    <w:rsid w:val="00651C3E"/>
    <w:rsid w:val="00655A72"/>
    <w:rsid w:val="00665D18"/>
    <w:rsid w:val="00667883"/>
    <w:rsid w:val="00681E70"/>
    <w:rsid w:val="00695528"/>
    <w:rsid w:val="006A323F"/>
    <w:rsid w:val="006B30D0"/>
    <w:rsid w:val="006B7CA9"/>
    <w:rsid w:val="006C03B5"/>
    <w:rsid w:val="006C3D95"/>
    <w:rsid w:val="006E1E0D"/>
    <w:rsid w:val="006E5165"/>
    <w:rsid w:val="006E5C86"/>
    <w:rsid w:val="00701116"/>
    <w:rsid w:val="007021A9"/>
    <w:rsid w:val="00704C79"/>
    <w:rsid w:val="00713C44"/>
    <w:rsid w:val="00713EB9"/>
    <w:rsid w:val="00714CAF"/>
    <w:rsid w:val="00715EF2"/>
    <w:rsid w:val="007263CA"/>
    <w:rsid w:val="00734A5B"/>
    <w:rsid w:val="00734E88"/>
    <w:rsid w:val="00736271"/>
    <w:rsid w:val="00736549"/>
    <w:rsid w:val="00736A97"/>
    <w:rsid w:val="00736C0B"/>
    <w:rsid w:val="007376B3"/>
    <w:rsid w:val="0074026F"/>
    <w:rsid w:val="007429F6"/>
    <w:rsid w:val="007433C1"/>
    <w:rsid w:val="00744E76"/>
    <w:rsid w:val="00774DA4"/>
    <w:rsid w:val="00781476"/>
    <w:rsid w:val="00781F0F"/>
    <w:rsid w:val="00782100"/>
    <w:rsid w:val="00790304"/>
    <w:rsid w:val="00796002"/>
    <w:rsid w:val="007A5DF0"/>
    <w:rsid w:val="007B1610"/>
    <w:rsid w:val="007B600E"/>
    <w:rsid w:val="007C4A40"/>
    <w:rsid w:val="007D7CF6"/>
    <w:rsid w:val="007E5AD4"/>
    <w:rsid w:val="007E6D61"/>
    <w:rsid w:val="007F0F4A"/>
    <w:rsid w:val="007F10EB"/>
    <w:rsid w:val="007F41D9"/>
    <w:rsid w:val="007F648B"/>
    <w:rsid w:val="008028A4"/>
    <w:rsid w:val="008067A0"/>
    <w:rsid w:val="00807ED9"/>
    <w:rsid w:val="00810A0F"/>
    <w:rsid w:val="00813CE7"/>
    <w:rsid w:val="0081405B"/>
    <w:rsid w:val="00814C49"/>
    <w:rsid w:val="0081718C"/>
    <w:rsid w:val="00822329"/>
    <w:rsid w:val="00830747"/>
    <w:rsid w:val="00830F42"/>
    <w:rsid w:val="00836EB2"/>
    <w:rsid w:val="00847967"/>
    <w:rsid w:val="00851A13"/>
    <w:rsid w:val="00855404"/>
    <w:rsid w:val="008556CF"/>
    <w:rsid w:val="0085643A"/>
    <w:rsid w:val="00862139"/>
    <w:rsid w:val="0086290D"/>
    <w:rsid w:val="00863648"/>
    <w:rsid w:val="00866782"/>
    <w:rsid w:val="008679A6"/>
    <w:rsid w:val="0087099C"/>
    <w:rsid w:val="00875C7D"/>
    <w:rsid w:val="008768CA"/>
    <w:rsid w:val="00881A34"/>
    <w:rsid w:val="00884EE9"/>
    <w:rsid w:val="0089194E"/>
    <w:rsid w:val="008936C7"/>
    <w:rsid w:val="008B319F"/>
    <w:rsid w:val="008C1177"/>
    <w:rsid w:val="008C1EA3"/>
    <w:rsid w:val="008C384C"/>
    <w:rsid w:val="008C55FD"/>
    <w:rsid w:val="008E47CE"/>
    <w:rsid w:val="008E4D78"/>
    <w:rsid w:val="008F5ED1"/>
    <w:rsid w:val="008F70CA"/>
    <w:rsid w:val="0090271F"/>
    <w:rsid w:val="00902E23"/>
    <w:rsid w:val="009065A2"/>
    <w:rsid w:val="009114D7"/>
    <w:rsid w:val="00912A3B"/>
    <w:rsid w:val="0091348E"/>
    <w:rsid w:val="00917CCB"/>
    <w:rsid w:val="00922200"/>
    <w:rsid w:val="009278CF"/>
    <w:rsid w:val="009347D5"/>
    <w:rsid w:val="00935F37"/>
    <w:rsid w:val="00940609"/>
    <w:rsid w:val="0094102C"/>
    <w:rsid w:val="00942EC2"/>
    <w:rsid w:val="009611EA"/>
    <w:rsid w:val="00966018"/>
    <w:rsid w:val="009663F0"/>
    <w:rsid w:val="00967705"/>
    <w:rsid w:val="0097454E"/>
    <w:rsid w:val="00975077"/>
    <w:rsid w:val="009913FC"/>
    <w:rsid w:val="009A0814"/>
    <w:rsid w:val="009A3F85"/>
    <w:rsid w:val="009B2EFF"/>
    <w:rsid w:val="009C138F"/>
    <w:rsid w:val="009C4C75"/>
    <w:rsid w:val="009D3F88"/>
    <w:rsid w:val="009D6C5C"/>
    <w:rsid w:val="009D7AF1"/>
    <w:rsid w:val="009F310A"/>
    <w:rsid w:val="009F327B"/>
    <w:rsid w:val="009F33F8"/>
    <w:rsid w:val="009F3683"/>
    <w:rsid w:val="009F37B7"/>
    <w:rsid w:val="009F6A8A"/>
    <w:rsid w:val="009F786B"/>
    <w:rsid w:val="00A01A27"/>
    <w:rsid w:val="00A04B8B"/>
    <w:rsid w:val="00A04F3F"/>
    <w:rsid w:val="00A05C08"/>
    <w:rsid w:val="00A10B3B"/>
    <w:rsid w:val="00A10F02"/>
    <w:rsid w:val="00A164B4"/>
    <w:rsid w:val="00A249B5"/>
    <w:rsid w:val="00A26369"/>
    <w:rsid w:val="00A26956"/>
    <w:rsid w:val="00A27486"/>
    <w:rsid w:val="00A35953"/>
    <w:rsid w:val="00A35AC3"/>
    <w:rsid w:val="00A37CE6"/>
    <w:rsid w:val="00A53724"/>
    <w:rsid w:val="00A56066"/>
    <w:rsid w:val="00A569E2"/>
    <w:rsid w:val="00A5706F"/>
    <w:rsid w:val="00A605F4"/>
    <w:rsid w:val="00A6395C"/>
    <w:rsid w:val="00A673D7"/>
    <w:rsid w:val="00A73129"/>
    <w:rsid w:val="00A73EB1"/>
    <w:rsid w:val="00A74EB4"/>
    <w:rsid w:val="00A82346"/>
    <w:rsid w:val="00A92BA1"/>
    <w:rsid w:val="00A93CAE"/>
    <w:rsid w:val="00AA2508"/>
    <w:rsid w:val="00AA7DB8"/>
    <w:rsid w:val="00AB4F07"/>
    <w:rsid w:val="00AB5249"/>
    <w:rsid w:val="00AB662F"/>
    <w:rsid w:val="00AC23BD"/>
    <w:rsid w:val="00AC4CDA"/>
    <w:rsid w:val="00AC6BC6"/>
    <w:rsid w:val="00AD4A23"/>
    <w:rsid w:val="00AD5563"/>
    <w:rsid w:val="00AE4E7A"/>
    <w:rsid w:val="00AE6348"/>
    <w:rsid w:val="00AE65E2"/>
    <w:rsid w:val="00AF2C95"/>
    <w:rsid w:val="00B073D8"/>
    <w:rsid w:val="00B14A27"/>
    <w:rsid w:val="00B15449"/>
    <w:rsid w:val="00B21613"/>
    <w:rsid w:val="00B44F57"/>
    <w:rsid w:val="00B47AAA"/>
    <w:rsid w:val="00B55D24"/>
    <w:rsid w:val="00B6220F"/>
    <w:rsid w:val="00B66715"/>
    <w:rsid w:val="00B702D6"/>
    <w:rsid w:val="00B724D5"/>
    <w:rsid w:val="00B72D42"/>
    <w:rsid w:val="00B7408C"/>
    <w:rsid w:val="00B74296"/>
    <w:rsid w:val="00B762A9"/>
    <w:rsid w:val="00B762D0"/>
    <w:rsid w:val="00B81A39"/>
    <w:rsid w:val="00B8720F"/>
    <w:rsid w:val="00B917F5"/>
    <w:rsid w:val="00B91FD6"/>
    <w:rsid w:val="00B9269B"/>
    <w:rsid w:val="00B93086"/>
    <w:rsid w:val="00BA19ED"/>
    <w:rsid w:val="00BA4821"/>
    <w:rsid w:val="00BA4B8D"/>
    <w:rsid w:val="00BA5673"/>
    <w:rsid w:val="00BB21DF"/>
    <w:rsid w:val="00BB7CC5"/>
    <w:rsid w:val="00BC0053"/>
    <w:rsid w:val="00BC0F7D"/>
    <w:rsid w:val="00BC4506"/>
    <w:rsid w:val="00BD1DE7"/>
    <w:rsid w:val="00BD6873"/>
    <w:rsid w:val="00BD7D31"/>
    <w:rsid w:val="00BE0B28"/>
    <w:rsid w:val="00BE3255"/>
    <w:rsid w:val="00BE3554"/>
    <w:rsid w:val="00BE7A4F"/>
    <w:rsid w:val="00BE7AB2"/>
    <w:rsid w:val="00BF128E"/>
    <w:rsid w:val="00BF670C"/>
    <w:rsid w:val="00C074DD"/>
    <w:rsid w:val="00C11087"/>
    <w:rsid w:val="00C1496A"/>
    <w:rsid w:val="00C25820"/>
    <w:rsid w:val="00C33079"/>
    <w:rsid w:val="00C35CE3"/>
    <w:rsid w:val="00C404DB"/>
    <w:rsid w:val="00C45231"/>
    <w:rsid w:val="00C51FEB"/>
    <w:rsid w:val="00C60369"/>
    <w:rsid w:val="00C65BB8"/>
    <w:rsid w:val="00C70C35"/>
    <w:rsid w:val="00C72833"/>
    <w:rsid w:val="00C80F1D"/>
    <w:rsid w:val="00C90A64"/>
    <w:rsid w:val="00C91CF5"/>
    <w:rsid w:val="00C93F40"/>
    <w:rsid w:val="00CA3D0C"/>
    <w:rsid w:val="00CA6BDA"/>
    <w:rsid w:val="00CC1486"/>
    <w:rsid w:val="00CC367C"/>
    <w:rsid w:val="00CD3179"/>
    <w:rsid w:val="00CE0947"/>
    <w:rsid w:val="00CE16A2"/>
    <w:rsid w:val="00CE1A6F"/>
    <w:rsid w:val="00D02A23"/>
    <w:rsid w:val="00D02B3C"/>
    <w:rsid w:val="00D0784B"/>
    <w:rsid w:val="00D13C27"/>
    <w:rsid w:val="00D13F4A"/>
    <w:rsid w:val="00D17B01"/>
    <w:rsid w:val="00D2035C"/>
    <w:rsid w:val="00D2497F"/>
    <w:rsid w:val="00D25856"/>
    <w:rsid w:val="00D27FA8"/>
    <w:rsid w:val="00D31FFB"/>
    <w:rsid w:val="00D362EB"/>
    <w:rsid w:val="00D453E4"/>
    <w:rsid w:val="00D46C2A"/>
    <w:rsid w:val="00D473BF"/>
    <w:rsid w:val="00D507A4"/>
    <w:rsid w:val="00D52BBD"/>
    <w:rsid w:val="00D57972"/>
    <w:rsid w:val="00D61954"/>
    <w:rsid w:val="00D675A9"/>
    <w:rsid w:val="00D738D6"/>
    <w:rsid w:val="00D755EB"/>
    <w:rsid w:val="00D76048"/>
    <w:rsid w:val="00D77418"/>
    <w:rsid w:val="00D82E6F"/>
    <w:rsid w:val="00D83C59"/>
    <w:rsid w:val="00D87338"/>
    <w:rsid w:val="00D87E00"/>
    <w:rsid w:val="00D9134D"/>
    <w:rsid w:val="00D949FD"/>
    <w:rsid w:val="00DA1EC5"/>
    <w:rsid w:val="00DA3F4F"/>
    <w:rsid w:val="00DA4CE5"/>
    <w:rsid w:val="00DA7A03"/>
    <w:rsid w:val="00DB13F5"/>
    <w:rsid w:val="00DB1818"/>
    <w:rsid w:val="00DC2350"/>
    <w:rsid w:val="00DC309B"/>
    <w:rsid w:val="00DC4DA2"/>
    <w:rsid w:val="00DD1C4B"/>
    <w:rsid w:val="00DD3687"/>
    <w:rsid w:val="00DD4C17"/>
    <w:rsid w:val="00DD5CCF"/>
    <w:rsid w:val="00DD74A5"/>
    <w:rsid w:val="00DE2A2B"/>
    <w:rsid w:val="00DF2B1F"/>
    <w:rsid w:val="00DF62CD"/>
    <w:rsid w:val="00E11E7F"/>
    <w:rsid w:val="00E1560D"/>
    <w:rsid w:val="00E15811"/>
    <w:rsid w:val="00E16509"/>
    <w:rsid w:val="00E17371"/>
    <w:rsid w:val="00E245D6"/>
    <w:rsid w:val="00E24D16"/>
    <w:rsid w:val="00E27CD0"/>
    <w:rsid w:val="00E32A35"/>
    <w:rsid w:val="00E42ED1"/>
    <w:rsid w:val="00E44582"/>
    <w:rsid w:val="00E574B8"/>
    <w:rsid w:val="00E614DB"/>
    <w:rsid w:val="00E62AA4"/>
    <w:rsid w:val="00E77645"/>
    <w:rsid w:val="00E818E9"/>
    <w:rsid w:val="00E908CE"/>
    <w:rsid w:val="00E92CBF"/>
    <w:rsid w:val="00E94E09"/>
    <w:rsid w:val="00EA15B0"/>
    <w:rsid w:val="00EA3990"/>
    <w:rsid w:val="00EA453B"/>
    <w:rsid w:val="00EA5EA7"/>
    <w:rsid w:val="00EC093A"/>
    <w:rsid w:val="00EC4A25"/>
    <w:rsid w:val="00EE24CF"/>
    <w:rsid w:val="00F025A2"/>
    <w:rsid w:val="00F04712"/>
    <w:rsid w:val="00F11966"/>
    <w:rsid w:val="00F13360"/>
    <w:rsid w:val="00F22EC7"/>
    <w:rsid w:val="00F23CD7"/>
    <w:rsid w:val="00F325C8"/>
    <w:rsid w:val="00F34324"/>
    <w:rsid w:val="00F436EC"/>
    <w:rsid w:val="00F445D2"/>
    <w:rsid w:val="00F50FE4"/>
    <w:rsid w:val="00F51827"/>
    <w:rsid w:val="00F600FB"/>
    <w:rsid w:val="00F653B8"/>
    <w:rsid w:val="00F748B0"/>
    <w:rsid w:val="00F77DE2"/>
    <w:rsid w:val="00F85F14"/>
    <w:rsid w:val="00F9008D"/>
    <w:rsid w:val="00FA069B"/>
    <w:rsid w:val="00FA1266"/>
    <w:rsid w:val="00FA257D"/>
    <w:rsid w:val="00FC0D1B"/>
    <w:rsid w:val="00FC1192"/>
    <w:rsid w:val="00FC23C0"/>
    <w:rsid w:val="00FD0EEB"/>
    <w:rsid w:val="00FD100E"/>
    <w:rsid w:val="00FD5EC8"/>
    <w:rsid w:val="00FD7E54"/>
    <w:rsid w:val="00FF2CB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96CBDA"/>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Keyboard"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62EB"/>
    <w:pPr>
      <w:overflowPunct w:val="0"/>
      <w:autoSpaceDE w:val="0"/>
      <w:autoSpaceDN w:val="0"/>
      <w:adjustRightInd w:val="0"/>
      <w:spacing w:after="180"/>
      <w:textAlignment w:val="baseline"/>
    </w:pPr>
    <w:rPr>
      <w:lang w:val="en-GB" w:eastAsia="en-GB"/>
    </w:rPr>
  </w:style>
  <w:style w:type="paragraph" w:styleId="Heading1">
    <w:name w:val="heading 1"/>
    <w:next w:val="Normal"/>
    <w:qFormat/>
    <w:rsid w:val="00D362EB"/>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Heading2">
    <w:name w:val="heading 2"/>
    <w:basedOn w:val="Heading1"/>
    <w:next w:val="Normal"/>
    <w:qFormat/>
    <w:rsid w:val="00D362EB"/>
    <w:pPr>
      <w:pBdr>
        <w:top w:val="none" w:sz="0" w:space="0" w:color="auto"/>
      </w:pBdr>
      <w:spacing w:before="180"/>
      <w:outlineLvl w:val="1"/>
    </w:pPr>
    <w:rPr>
      <w:sz w:val="32"/>
    </w:rPr>
  </w:style>
  <w:style w:type="paragraph" w:styleId="Heading3">
    <w:name w:val="heading 3"/>
    <w:basedOn w:val="Heading2"/>
    <w:next w:val="Normal"/>
    <w:qFormat/>
    <w:rsid w:val="00D362EB"/>
    <w:pPr>
      <w:spacing w:before="120"/>
      <w:outlineLvl w:val="2"/>
    </w:pPr>
    <w:rPr>
      <w:sz w:val="28"/>
    </w:rPr>
  </w:style>
  <w:style w:type="paragraph" w:styleId="Heading4">
    <w:name w:val="heading 4"/>
    <w:basedOn w:val="Heading3"/>
    <w:next w:val="Normal"/>
    <w:link w:val="Heading4Char"/>
    <w:qFormat/>
    <w:rsid w:val="00D362EB"/>
    <w:pPr>
      <w:ind w:left="1418" w:hanging="1418"/>
      <w:outlineLvl w:val="3"/>
    </w:pPr>
    <w:rPr>
      <w:sz w:val="24"/>
    </w:rPr>
  </w:style>
  <w:style w:type="paragraph" w:styleId="Heading5">
    <w:name w:val="heading 5"/>
    <w:basedOn w:val="Heading4"/>
    <w:next w:val="Normal"/>
    <w:link w:val="Heading5Char"/>
    <w:qFormat/>
    <w:rsid w:val="00D362EB"/>
    <w:pPr>
      <w:ind w:left="1701" w:hanging="1701"/>
      <w:outlineLvl w:val="4"/>
    </w:pPr>
    <w:rPr>
      <w:sz w:val="22"/>
    </w:rPr>
  </w:style>
  <w:style w:type="paragraph" w:styleId="Heading6">
    <w:name w:val="heading 6"/>
    <w:basedOn w:val="Normal"/>
    <w:next w:val="Normal"/>
    <w:semiHidden/>
    <w:qFormat/>
    <w:rsid w:val="00D362EB"/>
    <w:pPr>
      <w:keepNext/>
      <w:keepLines/>
      <w:numPr>
        <w:ilvl w:val="5"/>
        <w:numId w:val="9"/>
      </w:numPr>
      <w:spacing w:before="120"/>
      <w:outlineLvl w:val="5"/>
    </w:pPr>
    <w:rPr>
      <w:rFonts w:ascii="Arial" w:hAnsi="Arial"/>
    </w:rPr>
  </w:style>
  <w:style w:type="paragraph" w:styleId="Heading7">
    <w:name w:val="heading 7"/>
    <w:basedOn w:val="Normal"/>
    <w:next w:val="Normal"/>
    <w:semiHidden/>
    <w:qFormat/>
    <w:rsid w:val="00D362EB"/>
    <w:pPr>
      <w:keepNext/>
      <w:keepLines/>
      <w:numPr>
        <w:ilvl w:val="6"/>
        <w:numId w:val="9"/>
      </w:numPr>
      <w:spacing w:before="120"/>
      <w:outlineLvl w:val="6"/>
    </w:pPr>
    <w:rPr>
      <w:rFonts w:ascii="Arial" w:hAnsi="Arial"/>
    </w:rPr>
  </w:style>
  <w:style w:type="paragraph" w:styleId="Heading8">
    <w:name w:val="heading 8"/>
    <w:basedOn w:val="Heading1"/>
    <w:next w:val="Normal"/>
    <w:qFormat/>
    <w:rsid w:val="00D362EB"/>
    <w:pPr>
      <w:ind w:left="0" w:firstLine="0"/>
      <w:outlineLvl w:val="7"/>
    </w:pPr>
  </w:style>
  <w:style w:type="paragraph" w:styleId="Heading9">
    <w:name w:val="heading 9"/>
    <w:basedOn w:val="Heading8"/>
    <w:next w:val="Normal"/>
    <w:qFormat/>
    <w:rsid w:val="00D362EB"/>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362EB"/>
    <w:pPr>
      <w:spacing w:after="120"/>
    </w:pPr>
  </w:style>
  <w:style w:type="paragraph" w:styleId="List">
    <w:name w:val="List"/>
    <w:basedOn w:val="Normal"/>
    <w:rsid w:val="00D362EB"/>
    <w:pPr>
      <w:ind w:left="283" w:hanging="283"/>
      <w:contextualSpacing/>
    </w:pPr>
  </w:style>
  <w:style w:type="paragraph" w:styleId="List2">
    <w:name w:val="List 2"/>
    <w:basedOn w:val="Normal"/>
    <w:rsid w:val="00D362EB"/>
    <w:pPr>
      <w:ind w:left="566" w:hanging="283"/>
      <w:contextualSpacing/>
    </w:pPr>
  </w:style>
  <w:style w:type="paragraph" w:styleId="TOC1">
    <w:name w:val="toc 1"/>
    <w:uiPriority w:val="39"/>
    <w:pPr>
      <w:keepNext/>
      <w:keepLines/>
      <w:widowControl w:val="0"/>
      <w:tabs>
        <w:tab w:val="right" w:leader="dot" w:pos="9639"/>
      </w:tabs>
      <w:spacing w:before="120"/>
      <w:ind w:left="567" w:right="425" w:hanging="567"/>
    </w:pPr>
    <w:rPr>
      <w:noProof/>
      <w:sz w:val="22"/>
      <w:lang w:val="en-GB" w:eastAsia="en-US"/>
    </w:rPr>
  </w:style>
  <w:style w:type="paragraph" w:styleId="Index1">
    <w:name w:val="index 1"/>
    <w:basedOn w:val="Normal"/>
    <w:next w:val="Normal"/>
    <w:autoRedefine/>
    <w:rsid w:val="00D362EB"/>
    <w:pPr>
      <w:spacing w:after="0"/>
      <w:ind w:left="200" w:hanging="200"/>
    </w:pPr>
  </w:style>
  <w:style w:type="character" w:customStyle="1" w:styleId="ZGSM">
    <w:name w:val="ZGSM"/>
    <w:rsid w:val="00D362EB"/>
  </w:style>
  <w:style w:type="paragraph" w:styleId="List3">
    <w:name w:val="List 3"/>
    <w:basedOn w:val="Normal"/>
    <w:rsid w:val="00D362EB"/>
    <w:pPr>
      <w:ind w:left="849" w:hanging="283"/>
      <w:contextualSpacing/>
    </w:pPr>
  </w:style>
  <w:style w:type="paragraph" w:customStyle="1" w:styleId="B4">
    <w:name w:val="B4"/>
    <w:basedOn w:val="List4"/>
    <w:rsid w:val="00D362EB"/>
    <w:pPr>
      <w:ind w:left="1418" w:hanging="284"/>
      <w:contextualSpacing w:val="0"/>
    </w:pPr>
  </w:style>
  <w:style w:type="paragraph" w:styleId="List4">
    <w:name w:val="List 4"/>
    <w:basedOn w:val="Normal"/>
    <w:rsid w:val="00D362EB"/>
    <w:pPr>
      <w:ind w:left="1132" w:hanging="283"/>
      <w:contextualSpacing/>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customStyle="1" w:styleId="B5">
    <w:name w:val="B5"/>
    <w:basedOn w:val="List5"/>
    <w:rsid w:val="00D362EB"/>
    <w:pPr>
      <w:ind w:left="1702" w:hanging="284"/>
      <w:contextualSpacing w:val="0"/>
    </w:pPr>
  </w:style>
  <w:style w:type="paragraph" w:customStyle="1" w:styleId="TT">
    <w:name w:val="TT"/>
    <w:basedOn w:val="Heading1"/>
    <w:next w:val="Normal"/>
    <w:rsid w:val="00D362EB"/>
    <w:pPr>
      <w:outlineLvl w:val="9"/>
    </w:pPr>
  </w:style>
  <w:style w:type="paragraph" w:styleId="List5">
    <w:name w:val="List 5"/>
    <w:basedOn w:val="Normal"/>
    <w:rsid w:val="00D362EB"/>
    <w:pPr>
      <w:ind w:left="1415" w:hanging="283"/>
      <w:contextualSpacing/>
    </w:pPr>
  </w:style>
  <w:style w:type="paragraph" w:customStyle="1" w:styleId="NO">
    <w:name w:val="NO"/>
    <w:basedOn w:val="Normal"/>
    <w:link w:val="NOChar"/>
    <w:rsid w:val="00D362EB"/>
    <w:pPr>
      <w:keepLines/>
      <w:ind w:left="1135" w:hanging="851"/>
    </w:pPr>
  </w:style>
  <w:style w:type="paragraph" w:customStyle="1" w:styleId="PL">
    <w:name w:val="PL"/>
    <w:link w:val="PLChar"/>
    <w:rsid w:val="00D362E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GB"/>
    </w:rPr>
  </w:style>
  <w:style w:type="paragraph" w:customStyle="1" w:styleId="TAR">
    <w:name w:val="TAR"/>
    <w:basedOn w:val="TAL"/>
    <w:rsid w:val="00D362EB"/>
    <w:pPr>
      <w:jc w:val="right"/>
    </w:pPr>
  </w:style>
  <w:style w:type="paragraph" w:customStyle="1" w:styleId="TAL">
    <w:name w:val="TAL"/>
    <w:basedOn w:val="Normal"/>
    <w:link w:val="TALChar"/>
    <w:rsid w:val="00D362EB"/>
    <w:pPr>
      <w:keepNext/>
      <w:keepLines/>
      <w:spacing w:after="0"/>
    </w:pPr>
    <w:rPr>
      <w:rFonts w:ascii="Arial" w:hAnsi="Arial"/>
      <w:sz w:val="18"/>
    </w:rPr>
  </w:style>
  <w:style w:type="paragraph" w:customStyle="1" w:styleId="TAH">
    <w:name w:val="TAH"/>
    <w:basedOn w:val="TAC"/>
    <w:link w:val="TAHChar"/>
    <w:rsid w:val="00D362EB"/>
    <w:rPr>
      <w:b/>
    </w:rPr>
  </w:style>
  <w:style w:type="paragraph" w:customStyle="1" w:styleId="TAC">
    <w:name w:val="TAC"/>
    <w:basedOn w:val="TAL"/>
    <w:link w:val="TACChar"/>
    <w:rsid w:val="00D362EB"/>
    <w:pPr>
      <w:jc w:val="center"/>
    </w:pPr>
  </w:style>
  <w:style w:type="paragraph" w:customStyle="1" w:styleId="EQ">
    <w:name w:val="EQ"/>
    <w:basedOn w:val="Normal"/>
    <w:next w:val="Normal"/>
    <w:rsid w:val="00D362EB"/>
    <w:pPr>
      <w:keepLines/>
      <w:tabs>
        <w:tab w:val="center" w:pos="4536"/>
        <w:tab w:val="right" w:pos="9072"/>
      </w:tabs>
    </w:pPr>
    <w:rPr>
      <w:noProof/>
    </w:rPr>
  </w:style>
  <w:style w:type="paragraph" w:customStyle="1" w:styleId="EX">
    <w:name w:val="EX"/>
    <w:basedOn w:val="Normal"/>
    <w:link w:val="EXCar"/>
    <w:rsid w:val="00D362EB"/>
    <w:pPr>
      <w:keepLines/>
      <w:ind w:left="1702" w:hanging="1418"/>
    </w:pPr>
  </w:style>
  <w:style w:type="paragraph" w:customStyle="1" w:styleId="FP">
    <w:name w:val="FP"/>
    <w:basedOn w:val="Normal"/>
    <w:rsid w:val="00D362EB"/>
    <w:pPr>
      <w:spacing w:after="0"/>
    </w:pPr>
  </w:style>
  <w:style w:type="paragraph" w:customStyle="1" w:styleId="H6">
    <w:name w:val="H6"/>
    <w:basedOn w:val="Heading5"/>
    <w:next w:val="Normal"/>
    <w:rsid w:val="00D362EB"/>
    <w:pPr>
      <w:ind w:left="1985" w:hanging="1985"/>
      <w:outlineLvl w:val="9"/>
    </w:pPr>
    <w:rPr>
      <w:sz w:val="20"/>
    </w:rPr>
  </w:style>
  <w:style w:type="paragraph" w:customStyle="1" w:styleId="EW">
    <w:name w:val="EW"/>
    <w:basedOn w:val="EX"/>
    <w:link w:val="EWChar"/>
    <w:rsid w:val="00D362EB"/>
    <w:pPr>
      <w:spacing w:after="0"/>
    </w:pPr>
  </w:style>
  <w:style w:type="paragraph" w:customStyle="1" w:styleId="B1">
    <w:name w:val="B1"/>
    <w:basedOn w:val="List"/>
    <w:link w:val="B1Char"/>
    <w:rsid w:val="00D362EB"/>
    <w:pPr>
      <w:ind w:left="568" w:hanging="284"/>
      <w:contextualSpacing w:val="0"/>
    </w:pPr>
  </w:style>
  <w:style w:type="paragraph" w:customStyle="1" w:styleId="LD">
    <w:name w:val="LD"/>
    <w:rsid w:val="00D362EB"/>
    <w:pPr>
      <w:keepNext/>
      <w:keepLines/>
      <w:overflowPunct w:val="0"/>
      <w:autoSpaceDE w:val="0"/>
      <w:autoSpaceDN w:val="0"/>
      <w:adjustRightInd w:val="0"/>
      <w:spacing w:line="180" w:lineRule="exact"/>
      <w:textAlignment w:val="baseline"/>
    </w:pPr>
    <w:rPr>
      <w:rFonts w:ascii="Courier New" w:hAnsi="Courier New"/>
      <w:noProof/>
      <w:lang w:val="en-GB" w:eastAsia="en-GB"/>
    </w:rPr>
  </w:style>
  <w:style w:type="paragraph" w:customStyle="1" w:styleId="NF">
    <w:name w:val="NF"/>
    <w:basedOn w:val="NO"/>
    <w:rsid w:val="00D362EB"/>
    <w:pPr>
      <w:keepNext/>
      <w:spacing w:after="0"/>
    </w:pPr>
    <w:rPr>
      <w:rFonts w:ascii="Arial" w:hAnsi="Arial"/>
      <w:sz w:val="18"/>
    </w:rPr>
  </w:style>
  <w:style w:type="paragraph" w:customStyle="1" w:styleId="EditorsNote">
    <w:name w:val="Editor's Note"/>
    <w:basedOn w:val="NO"/>
    <w:link w:val="EditorsNoteCharChar"/>
    <w:rsid w:val="00D362EB"/>
    <w:rPr>
      <w:color w:val="FF0000"/>
    </w:rPr>
  </w:style>
  <w:style w:type="paragraph" w:customStyle="1" w:styleId="TH">
    <w:name w:val="TH"/>
    <w:basedOn w:val="Normal"/>
    <w:link w:val="THChar"/>
    <w:rsid w:val="00D362EB"/>
    <w:pPr>
      <w:keepNext/>
      <w:keepLines/>
      <w:spacing w:before="60"/>
      <w:jc w:val="center"/>
    </w:pPr>
    <w:rPr>
      <w:rFonts w:ascii="Arial" w:hAnsi="Arial"/>
      <w:b/>
    </w:rPr>
  </w:style>
  <w:style w:type="paragraph" w:customStyle="1" w:styleId="ZA">
    <w:name w:val="ZA"/>
    <w:rsid w:val="00D362EB"/>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rsid w:val="00D362E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rsid w:val="00D362EB"/>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rsid w:val="00D362EB"/>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customStyle="1" w:styleId="TAN">
    <w:name w:val="TAN"/>
    <w:basedOn w:val="TAL"/>
    <w:link w:val="TANChar"/>
    <w:rsid w:val="00D362EB"/>
    <w:pPr>
      <w:ind w:left="851" w:hanging="851"/>
    </w:pPr>
  </w:style>
  <w:style w:type="paragraph" w:customStyle="1" w:styleId="NW">
    <w:name w:val="NW"/>
    <w:basedOn w:val="NO"/>
    <w:rsid w:val="00D362EB"/>
    <w:pPr>
      <w:spacing w:after="0"/>
    </w:pPr>
  </w:style>
  <w:style w:type="paragraph" w:customStyle="1" w:styleId="TF">
    <w:name w:val="TF"/>
    <w:basedOn w:val="TH"/>
    <w:rsid w:val="00D362EB"/>
    <w:pPr>
      <w:keepNext w:val="0"/>
      <w:spacing w:before="0" w:after="240"/>
    </w:pPr>
  </w:style>
  <w:style w:type="paragraph" w:customStyle="1" w:styleId="B2">
    <w:name w:val="B2"/>
    <w:basedOn w:val="List2"/>
    <w:link w:val="B2Char"/>
    <w:rsid w:val="00D362EB"/>
    <w:pPr>
      <w:ind w:left="851" w:hanging="284"/>
      <w:contextualSpacing w:val="0"/>
    </w:pPr>
  </w:style>
  <w:style w:type="paragraph" w:customStyle="1" w:styleId="B3">
    <w:name w:val="B3"/>
    <w:basedOn w:val="List3"/>
    <w:rsid w:val="00D362EB"/>
    <w:pPr>
      <w:ind w:left="1135" w:hanging="284"/>
      <w:contextualSpacing w:val="0"/>
    </w:pPr>
  </w:style>
  <w:style w:type="character" w:customStyle="1" w:styleId="BodyTextChar">
    <w:name w:val="Body Text Char"/>
    <w:basedOn w:val="DefaultParagraphFont"/>
    <w:link w:val="BodyText"/>
    <w:rsid w:val="00D362EB"/>
    <w:rPr>
      <w:lang w:val="en-GB" w:eastAsia="en-GB"/>
    </w:rPr>
  </w:style>
  <w:style w:type="paragraph" w:customStyle="1" w:styleId="ZV">
    <w:name w:val="ZV"/>
    <w:basedOn w:val="ZU"/>
    <w:rsid w:val="00D362EB"/>
    <w:pPr>
      <w:framePr w:wrap="notBeside" w:y="16161"/>
    </w:pPr>
  </w:style>
  <w:style w:type="paragraph" w:customStyle="1" w:styleId="Guidance">
    <w:name w:val="Guidance"/>
    <w:basedOn w:val="Normal"/>
    <w:rPr>
      <w:i/>
      <w:color w:val="0000FF"/>
    </w:rPr>
  </w:style>
  <w:style w:type="character" w:styleId="Hyperlink">
    <w:name w:val="Hyperlink"/>
    <w:uiPriority w:val="99"/>
    <w:rsid w:val="0074026F"/>
    <w:rPr>
      <w:color w:val="0563C1"/>
      <w:u w:val="single"/>
    </w:rPr>
  </w:style>
  <w:style w:type="character" w:customStyle="1" w:styleId="EXCar">
    <w:name w:val="EX Car"/>
    <w:link w:val="EX"/>
    <w:rsid w:val="00E92CBF"/>
    <w:rPr>
      <w:lang w:val="en-GB" w:eastAsia="en-GB"/>
    </w:rPr>
  </w:style>
  <w:style w:type="character" w:customStyle="1" w:styleId="TALChar">
    <w:name w:val="TAL Char"/>
    <w:link w:val="TAL"/>
    <w:qFormat/>
    <w:locked/>
    <w:rsid w:val="00E92CBF"/>
    <w:rPr>
      <w:rFonts w:ascii="Arial" w:hAnsi="Arial"/>
      <w:sz w:val="18"/>
      <w:lang w:val="en-GB" w:eastAsia="en-GB"/>
    </w:rPr>
  </w:style>
  <w:style w:type="character" w:customStyle="1" w:styleId="TAHChar">
    <w:name w:val="TAH Char"/>
    <w:link w:val="TAH"/>
    <w:qFormat/>
    <w:locked/>
    <w:rsid w:val="00E92CBF"/>
    <w:rPr>
      <w:rFonts w:ascii="Arial" w:hAnsi="Arial"/>
      <w:b/>
      <w:sz w:val="18"/>
      <w:lang w:val="en-GB" w:eastAsia="en-GB"/>
    </w:rPr>
  </w:style>
  <w:style w:type="character" w:customStyle="1" w:styleId="THChar">
    <w:name w:val="TH Char"/>
    <w:link w:val="TH"/>
    <w:qFormat/>
    <w:locked/>
    <w:rsid w:val="00E92CBF"/>
    <w:rPr>
      <w:rFonts w:ascii="Arial" w:hAnsi="Arial"/>
      <w:b/>
      <w:lang w:val="en-GB" w:eastAsia="en-GB"/>
    </w:rPr>
  </w:style>
  <w:style w:type="character" w:customStyle="1" w:styleId="TACChar">
    <w:name w:val="TAC Char"/>
    <w:link w:val="TAC"/>
    <w:qFormat/>
    <w:rsid w:val="00E92CBF"/>
    <w:rPr>
      <w:rFonts w:ascii="Arial" w:hAnsi="Arial"/>
      <w:sz w:val="18"/>
      <w:lang w:val="en-GB" w:eastAsia="en-GB"/>
    </w:rPr>
  </w:style>
  <w:style w:type="character" w:customStyle="1" w:styleId="Heading4Char">
    <w:name w:val="Heading 4 Char"/>
    <w:link w:val="Heading4"/>
    <w:rsid w:val="00E92CBF"/>
    <w:rPr>
      <w:rFonts w:ascii="Arial" w:hAnsi="Arial"/>
      <w:sz w:val="24"/>
      <w:lang w:val="en-GB" w:eastAsia="en-GB"/>
    </w:rPr>
  </w:style>
  <w:style w:type="character" w:customStyle="1" w:styleId="B1Char">
    <w:name w:val="B1 Char"/>
    <w:link w:val="B1"/>
    <w:qFormat/>
    <w:locked/>
    <w:rsid w:val="00E92CBF"/>
    <w:rPr>
      <w:lang w:val="en-GB" w:eastAsia="en-GB"/>
    </w:rPr>
  </w:style>
  <w:style w:type="character" w:customStyle="1" w:styleId="Heading5Char">
    <w:name w:val="Heading 5 Char"/>
    <w:link w:val="Heading5"/>
    <w:rsid w:val="00E92CBF"/>
    <w:rPr>
      <w:rFonts w:ascii="Arial" w:hAnsi="Arial"/>
      <w:sz w:val="22"/>
      <w:lang w:val="en-GB" w:eastAsia="en-GB"/>
    </w:rPr>
  </w:style>
  <w:style w:type="character" w:customStyle="1" w:styleId="PLChar">
    <w:name w:val="PL Char"/>
    <w:link w:val="PL"/>
    <w:qFormat/>
    <w:locked/>
    <w:rsid w:val="00E92CBF"/>
    <w:rPr>
      <w:rFonts w:ascii="Courier New" w:hAnsi="Courier New"/>
      <w:noProof/>
      <w:sz w:val="16"/>
      <w:lang w:val="en-GB" w:eastAsia="en-GB"/>
    </w:rPr>
  </w:style>
  <w:style w:type="character" w:customStyle="1" w:styleId="NOChar">
    <w:name w:val="NO Char"/>
    <w:link w:val="NO"/>
    <w:rsid w:val="00E92CBF"/>
    <w:rPr>
      <w:lang w:val="en-GB" w:eastAsia="en-GB"/>
    </w:rPr>
  </w:style>
  <w:style w:type="character" w:customStyle="1" w:styleId="TANChar">
    <w:name w:val="TAN Char"/>
    <w:link w:val="TAN"/>
    <w:qFormat/>
    <w:rsid w:val="00E92CBF"/>
    <w:rPr>
      <w:rFonts w:ascii="Arial" w:hAnsi="Arial"/>
      <w:sz w:val="18"/>
      <w:lang w:val="en-GB" w:eastAsia="en-GB"/>
    </w:rPr>
  </w:style>
  <w:style w:type="paragraph" w:styleId="Revision">
    <w:name w:val="Revision"/>
    <w:hidden/>
    <w:uiPriority w:val="99"/>
    <w:semiHidden/>
    <w:rsid w:val="00E92CBF"/>
    <w:rPr>
      <w:rFonts w:eastAsia="SimSun"/>
      <w:lang w:val="en-GB" w:eastAsia="en-US"/>
    </w:rPr>
  </w:style>
  <w:style w:type="character" w:customStyle="1" w:styleId="EditorsNoteCharChar">
    <w:name w:val="Editor's Note Char Char"/>
    <w:link w:val="EditorsNote"/>
    <w:rsid w:val="00E92CBF"/>
    <w:rPr>
      <w:color w:val="FF0000"/>
      <w:lang w:val="en-GB" w:eastAsia="en-GB"/>
    </w:rPr>
  </w:style>
  <w:style w:type="character" w:customStyle="1" w:styleId="EWChar">
    <w:name w:val="EW Char"/>
    <w:link w:val="EW"/>
    <w:locked/>
    <w:rsid w:val="00E92CBF"/>
    <w:rPr>
      <w:lang w:val="en-GB" w:eastAsia="en-GB"/>
    </w:rPr>
  </w:style>
  <w:style w:type="character" w:customStyle="1" w:styleId="B2Char">
    <w:name w:val="B2 Char"/>
    <w:link w:val="B2"/>
    <w:qFormat/>
    <w:rsid w:val="00306531"/>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ndards.ieee.org/content/dam/ieee-standards/standards/web/documents/tutorials/eui.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pec.openapis.org/oas/v3.0.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B5382-0C71-4CBF-8D88-0625F8AC9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12</TotalTime>
  <Pages>1</Pages>
  <Words>55260</Words>
  <Characters>314983</Characters>
  <Application>Microsoft Office Word</Application>
  <DocSecurity>0</DocSecurity>
  <Lines>2624</Lines>
  <Paragraphs>739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3GPP TS ab.cde</vt:lpstr>
      <vt:lpstr>3GPP TS ab.cde</vt:lpstr>
    </vt:vector>
  </TitlesOfParts>
  <Company>ETSI</Company>
  <LinksUpToDate>false</LinksUpToDate>
  <CharactersWithSpaces>369504</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CT4 Chair</dc:creator>
  <cp:keywords>&lt;keyword[, keyword, ]&gt;</cp:keywords>
  <cp:lastModifiedBy>31.124_CR0617R1_(Rel-16)_TEI16_Test</cp:lastModifiedBy>
  <cp:revision>5</cp:revision>
  <cp:lastPrinted>2019-02-25T14:05:00Z</cp:lastPrinted>
  <dcterms:created xsi:type="dcterms:W3CDTF">2021-12-03T11:36:00Z</dcterms:created>
  <dcterms:modified xsi:type="dcterms:W3CDTF">2021-12-17T15:20:00Z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(3)2Zo8v6onvPtPvmWN1dq4IEBGlp6uhJw0dRQqY1/Nog6+zjEZAI8O3ioD1TqkSt894ii4Ho1x
qLdT2k+Oe2gxOmSI+dWX61uQfKWkkUTls5dHf9ztv2SpOrE99ZtY+MKhIsnjBbKTj+OG0eA2
bn1tw5DJBWHULP8aWHi4hDNDZozQqHa25BCFCI7qKS/HK7DpA/c1egKCtleMJEyfasHhe+Jr
NjNppd1lHgXh3s/Zc7</vt:lpwstr>
  </property>
  <property fmtid="{D5CDD505-2E9C-101B-9397-08002B2CF9AE}" pid="3" name="_2015_ms_pID_7253431">
    <vt:lpwstr>7+tzPpsV869NFwECM9Rok+B9XUByijdw1yBh01/UBdmMnwXJ/IwEW4
zqxeCZk+7cjLnR53FxcP+OQYdOZwUiTQzZVaRx43RZPhyeHsd+H2QCDghs/QhlOnI4ZlL/s2
AzftrbUfmwc9wQmMkcZOMjW0tTXSIhu4Nh/7TwqaAnUv0CC3Xo1vJxKlOhccOZLIP2KTZJNn
C+ppPCYAfxUYHbF7zTt10tknfmjkZOUsANrM</vt:lpwstr>
  </property>
  <property fmtid="{D5CDD505-2E9C-101B-9397-08002B2CF9AE}" pid="4" name="_2015_ms_pID_7253432">
    <vt:lpwstr>cw==</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1638468357</vt:lpwstr>
  </property>
</Properties>
</file>